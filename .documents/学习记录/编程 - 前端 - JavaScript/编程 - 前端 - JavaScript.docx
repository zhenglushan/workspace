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748E1" w14:textId="36F80408" w:rsidR="00EA0CDB" w:rsidRDefault="00EA0CDB" w:rsidP="003574F4"/>
    <w:p w14:paraId="63BF77C1" w14:textId="77777777" w:rsidR="004830BE" w:rsidRDefault="004830BE" w:rsidP="003574F4">
      <w:pPr>
        <w:rPr>
          <w:rFonts w:hint="eastAsia"/>
        </w:rPr>
      </w:pPr>
    </w:p>
    <w:p w14:paraId="37A5F5BE" w14:textId="47B3D5C3" w:rsidR="000F39B5" w:rsidRPr="000F39B5" w:rsidRDefault="00314EA0" w:rsidP="000F39B5">
      <w:pPr>
        <w:pStyle w:val="2"/>
        <w:rPr>
          <w:rFonts w:hint="eastAsia"/>
        </w:rPr>
      </w:pPr>
      <w:r w:rsidRPr="00314EA0">
        <w:rPr>
          <w:rFonts w:hint="eastAsia"/>
        </w:rPr>
        <w:t xml:space="preserve">Ajax </w:t>
      </w:r>
      <w:r w:rsidRPr="00314EA0">
        <w:rPr>
          <w:rFonts w:hint="eastAsia"/>
        </w:rPr>
        <w:t>使用教程</w:t>
      </w:r>
    </w:p>
    <w:p w14:paraId="724AD3F8" w14:textId="13D76017" w:rsidR="0069373B" w:rsidRDefault="00C67409" w:rsidP="00C67409">
      <w:pPr>
        <w:pStyle w:val="3"/>
      </w:pPr>
      <w:r>
        <w:rPr>
          <w:rFonts w:hint="eastAsia"/>
        </w:rPr>
        <w:t>使用</w:t>
      </w:r>
      <w:r w:rsidR="0069373B">
        <w:rPr>
          <w:rFonts w:hint="eastAsia"/>
        </w:rPr>
        <w:t>目的</w:t>
      </w:r>
    </w:p>
    <w:p w14:paraId="5608A2DF" w14:textId="1B7732F9" w:rsidR="0069373B" w:rsidRDefault="0069373B" w:rsidP="0069373B">
      <w:pPr>
        <w:pStyle w:val="3"/>
        <w:rPr>
          <w:rFonts w:hint="eastAsia"/>
        </w:rPr>
      </w:pPr>
      <w:r>
        <w:rPr>
          <w:rFonts w:hint="eastAsia"/>
        </w:rPr>
        <w:t>代码实现</w:t>
      </w:r>
    </w:p>
    <w:p w14:paraId="27CFB479" w14:textId="51A5272B" w:rsidR="0069373B" w:rsidRDefault="0069373B" w:rsidP="0069373B">
      <w:pPr>
        <w:pStyle w:val="4"/>
        <w:rPr>
          <w:rFonts w:hint="eastAsia"/>
        </w:rPr>
      </w:pPr>
      <w:r>
        <w:rPr>
          <w:rFonts w:hint="eastAsia"/>
        </w:rPr>
        <w:t>纯</w:t>
      </w:r>
      <w:r>
        <w:rPr>
          <w:rFonts w:hint="eastAsia"/>
        </w:rPr>
        <w:t>JS</w:t>
      </w:r>
      <w:r>
        <w:rPr>
          <w:rFonts w:hint="eastAsia"/>
        </w:rPr>
        <w:t>实现</w:t>
      </w:r>
    </w:p>
    <w:p w14:paraId="664B541B" w14:textId="77777777" w:rsidR="0069373B" w:rsidRDefault="0069373B" w:rsidP="003B7920">
      <w:pPr>
        <w:pStyle w:val="4"/>
      </w:pPr>
      <w:r>
        <w:rPr>
          <w:rFonts w:hint="eastAsia"/>
        </w:rPr>
        <w:t>jQuery</w:t>
      </w:r>
      <w:r>
        <w:rPr>
          <w:rFonts w:hint="eastAsia"/>
        </w:rPr>
        <w:t>实现</w:t>
      </w:r>
    </w:p>
    <w:p w14:paraId="1FA6847A" w14:textId="6B275EFF" w:rsidR="001F2A79" w:rsidRDefault="001F2A79" w:rsidP="001F2A79"/>
    <w:p w14:paraId="70D7EE43" w14:textId="44F1458D" w:rsidR="004830BE" w:rsidRDefault="004830BE" w:rsidP="004830BE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高级知识</w:t>
      </w:r>
    </w:p>
    <w:p w14:paraId="770613C7" w14:textId="6EC0703F" w:rsidR="00527043" w:rsidRDefault="00527043" w:rsidP="00527043">
      <w:r>
        <w:rPr>
          <w:rFonts w:hint="eastAsia"/>
        </w:rPr>
        <w:t>原型链</w:t>
      </w:r>
    </w:p>
    <w:p w14:paraId="679F1CAB" w14:textId="66221B62" w:rsidR="00527043" w:rsidRDefault="00527043" w:rsidP="00527043">
      <w:r>
        <w:rPr>
          <w:rFonts w:hint="eastAsia"/>
        </w:rPr>
        <w:t>作用域链</w:t>
      </w:r>
    </w:p>
    <w:p w14:paraId="45815D16" w14:textId="4D0B0FD1" w:rsidR="00527043" w:rsidRDefault="00527043" w:rsidP="00527043">
      <w:r>
        <w:rPr>
          <w:rFonts w:hint="eastAsia"/>
        </w:rPr>
        <w:t>面向对象</w:t>
      </w:r>
    </w:p>
    <w:p w14:paraId="3C6AAA61" w14:textId="09A005D2" w:rsidR="00527043" w:rsidRDefault="00527043" w:rsidP="00527043">
      <w:r>
        <w:rPr>
          <w:rFonts w:hint="eastAsia"/>
        </w:rPr>
        <w:t>词法分析</w:t>
      </w:r>
    </w:p>
    <w:p w14:paraId="5B0C04DB" w14:textId="1BCB62F5" w:rsidR="00527043" w:rsidRDefault="00527043" w:rsidP="00527043">
      <w:r>
        <w:rPr>
          <w:rFonts w:hint="eastAsia"/>
        </w:rPr>
        <w:t>高级事件</w:t>
      </w:r>
    </w:p>
    <w:p w14:paraId="64A02166" w14:textId="6E2E426F" w:rsidR="00527043" w:rsidRDefault="00527043" w:rsidP="00527043"/>
    <w:p w14:paraId="7FB78A3E" w14:textId="77777777" w:rsidR="00527043" w:rsidRPr="00527043" w:rsidRDefault="00527043" w:rsidP="00527043">
      <w:pPr>
        <w:rPr>
          <w:rFonts w:hint="eastAsia"/>
        </w:rPr>
      </w:pPr>
    </w:p>
    <w:p w14:paraId="21BD02F6" w14:textId="77777777" w:rsidR="004830BE" w:rsidRPr="001F2A79" w:rsidRDefault="004830BE" w:rsidP="001F2A79">
      <w:pPr>
        <w:rPr>
          <w:rFonts w:hint="eastAsia"/>
        </w:rPr>
      </w:pPr>
    </w:p>
    <w:sectPr w:rsidR="004830BE" w:rsidRPr="001F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805C8" w14:textId="77777777" w:rsidR="008715DE" w:rsidRDefault="008715DE" w:rsidP="000F39B5">
      <w:r>
        <w:separator/>
      </w:r>
    </w:p>
  </w:endnote>
  <w:endnote w:type="continuationSeparator" w:id="0">
    <w:p w14:paraId="164A5E68" w14:textId="77777777" w:rsidR="008715DE" w:rsidRDefault="008715DE" w:rsidP="000F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07FB6" w14:textId="77777777" w:rsidR="008715DE" w:rsidRDefault="008715DE" w:rsidP="000F39B5">
      <w:r>
        <w:separator/>
      </w:r>
    </w:p>
  </w:footnote>
  <w:footnote w:type="continuationSeparator" w:id="0">
    <w:p w14:paraId="047D1F22" w14:textId="77777777" w:rsidR="008715DE" w:rsidRDefault="008715DE" w:rsidP="000F3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A7"/>
    <w:rsid w:val="000C6FA7"/>
    <w:rsid w:val="000F39B5"/>
    <w:rsid w:val="00127D4B"/>
    <w:rsid w:val="001E772D"/>
    <w:rsid w:val="001F2A79"/>
    <w:rsid w:val="00246627"/>
    <w:rsid w:val="00275895"/>
    <w:rsid w:val="00314EA0"/>
    <w:rsid w:val="003200F9"/>
    <w:rsid w:val="003574F4"/>
    <w:rsid w:val="00365E44"/>
    <w:rsid w:val="00383830"/>
    <w:rsid w:val="003B7920"/>
    <w:rsid w:val="00400D00"/>
    <w:rsid w:val="00405B46"/>
    <w:rsid w:val="00450024"/>
    <w:rsid w:val="004830BE"/>
    <w:rsid w:val="00486F61"/>
    <w:rsid w:val="004F43C0"/>
    <w:rsid w:val="00527043"/>
    <w:rsid w:val="005B7018"/>
    <w:rsid w:val="0062721F"/>
    <w:rsid w:val="006530C1"/>
    <w:rsid w:val="0069373B"/>
    <w:rsid w:val="0069648D"/>
    <w:rsid w:val="007A0157"/>
    <w:rsid w:val="008536EF"/>
    <w:rsid w:val="008715DE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67409"/>
    <w:rsid w:val="00CA5E90"/>
    <w:rsid w:val="00DC68A7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4D0D6"/>
  <w15:chartTrackingRefBased/>
  <w15:docId w15:val="{935D19F1-9113-463D-A432-F3D62C55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7409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C67409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C67409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C67409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C67409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C67409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C67409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C67409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C67409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C67409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C67409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67409"/>
  </w:style>
  <w:style w:type="character" w:customStyle="1" w:styleId="10">
    <w:name w:val="标题 1 字符"/>
    <w:basedOn w:val="a1"/>
    <w:link w:val="1"/>
    <w:qFormat/>
    <w:rsid w:val="00C67409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C67409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C67409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C67409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C67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C67409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C67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C67409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C67409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C67409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C67409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C67409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C67409"/>
    <w:rPr>
      <w:rFonts w:ascii="Courier New" w:eastAsia="黑体" w:hAnsi="Courier New" w:cs="Times New Roman"/>
      <w:szCs w:val="21"/>
    </w:rPr>
  </w:style>
  <w:style w:type="paragraph" w:styleId="a9">
    <w:name w:val="caption"/>
    <w:basedOn w:val="a0"/>
    <w:next w:val="a0"/>
    <w:qFormat/>
    <w:rsid w:val="00C67409"/>
    <w:rPr>
      <w:rFonts w:ascii="Arial" w:eastAsia="黑体" w:hAnsi="Arial" w:cs="Arial"/>
      <w:sz w:val="20"/>
      <w:szCs w:val="20"/>
    </w:rPr>
  </w:style>
  <w:style w:type="paragraph" w:styleId="aa">
    <w:name w:val="Document Map"/>
    <w:basedOn w:val="a0"/>
    <w:link w:val="ab"/>
    <w:uiPriority w:val="99"/>
    <w:unhideWhenUsed/>
    <w:qFormat/>
    <w:rsid w:val="00C67409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uiPriority w:val="99"/>
    <w:qFormat/>
    <w:rsid w:val="00C67409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C67409"/>
    <w:pPr>
      <w:ind w:left="420"/>
      <w:jc w:val="left"/>
    </w:pPr>
    <w:rPr>
      <w:i/>
      <w:iCs/>
      <w:sz w:val="20"/>
      <w:szCs w:val="20"/>
    </w:rPr>
  </w:style>
  <w:style w:type="paragraph" w:styleId="ac">
    <w:name w:val="Balloon Text"/>
    <w:basedOn w:val="a0"/>
    <w:link w:val="ad"/>
    <w:uiPriority w:val="99"/>
    <w:unhideWhenUsed/>
    <w:qFormat/>
    <w:rsid w:val="00C67409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qFormat/>
    <w:rsid w:val="00C67409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C674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C67409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C67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C67409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C674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C6740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C67409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C6740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C67409"/>
  </w:style>
  <w:style w:type="character" w:styleId="af3">
    <w:name w:val="FollowedHyperlink"/>
    <w:basedOn w:val="a1"/>
    <w:qFormat/>
    <w:rsid w:val="00C67409"/>
    <w:rPr>
      <w:color w:val="800080"/>
      <w:u w:val="single"/>
    </w:rPr>
  </w:style>
  <w:style w:type="character" w:styleId="af4">
    <w:name w:val="Hyperlink"/>
    <w:basedOn w:val="a1"/>
    <w:qFormat/>
    <w:rsid w:val="00C67409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C67409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C67409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C67409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C67409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C67409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C67409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C67409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C67409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C67409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C67409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C67409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C674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</TotalTime>
  <Pages>1</Pages>
  <Words>11</Words>
  <Characters>69</Characters>
  <Application>Microsoft Office Word</Application>
  <DocSecurity>0</DocSecurity>
  <Lines>1</Lines>
  <Paragraphs>1</Paragraphs>
  <ScaleCrop>false</ScaleCrop>
  <Company>P R C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2020-05-21T03:31:00Z</dcterms:created>
  <dcterms:modified xsi:type="dcterms:W3CDTF">2020-05-29T06:07:00Z</dcterms:modified>
</cp:coreProperties>
</file>