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0694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9E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CE1A9E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362A"/>
  <w15:chartTrackingRefBased/>
  <w15:docId w15:val="{84EABD23-1C46-427A-B4A3-0175AB7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2020-05-21T03:13:00Z</dcterms:created>
  <dcterms:modified xsi:type="dcterms:W3CDTF">2020-05-21T03:14:00Z</dcterms:modified>
</cp:coreProperties>
</file>