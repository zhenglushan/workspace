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0BD3" w14:textId="71D9BBD8" w:rsidR="00795456" w:rsidRDefault="00211B7A" w:rsidP="00211B7A">
      <w:pPr>
        <w:pStyle w:val="ae"/>
      </w:pPr>
      <w:r w:rsidRPr="00211B7A">
        <w:rPr>
          <w:rFonts w:hint="eastAsia"/>
        </w:rPr>
        <w:t>Beego</w:t>
      </w:r>
      <w:r>
        <w:t xml:space="preserve"> </w:t>
      </w:r>
      <w:r>
        <w:rPr>
          <w:rFonts w:hint="eastAsia"/>
        </w:rPr>
        <w:t>使用教程</w:t>
      </w:r>
    </w:p>
    <w:p w14:paraId="49084774" w14:textId="77777777" w:rsidR="00211B7A" w:rsidRPr="00211B7A" w:rsidRDefault="00211B7A" w:rsidP="00211B7A">
      <w:pPr>
        <w:rPr>
          <w:rFonts w:hint="eastAsia"/>
        </w:rPr>
      </w:pPr>
    </w:p>
    <w:sectPr w:rsidR="00211B7A" w:rsidRPr="00211B7A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F3E1" w14:textId="77777777" w:rsidR="00D60F5F" w:rsidRDefault="00D60F5F">
      <w:r>
        <w:separator/>
      </w:r>
    </w:p>
  </w:endnote>
  <w:endnote w:type="continuationSeparator" w:id="0">
    <w:p w14:paraId="53AF7B85" w14:textId="77777777" w:rsidR="00D60F5F" w:rsidRDefault="00D6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18FE5" w14:textId="77777777" w:rsidR="00D60F5F" w:rsidRDefault="00D60F5F">
      <w:r>
        <w:separator/>
      </w:r>
    </w:p>
  </w:footnote>
  <w:footnote w:type="continuationSeparator" w:id="0">
    <w:p w14:paraId="086B1634" w14:textId="77777777" w:rsidR="00D60F5F" w:rsidRDefault="00D60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EFFB" w14:textId="77777777" w:rsidR="00F60DD2" w:rsidRDefault="00F60DD2"/>
  <w:p w14:paraId="5D173078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5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6136"/>
    <w:rsid w:val="001474CF"/>
    <w:rsid w:val="001532AF"/>
    <w:rsid w:val="001552A4"/>
    <w:rsid w:val="00156D3E"/>
    <w:rsid w:val="001576E6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11B7A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46ED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C7BDA"/>
    <w:rsid w:val="004D36B4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1344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A5F80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954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7F598A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6681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4800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5EA"/>
    <w:rsid w:val="00CA0946"/>
    <w:rsid w:val="00CA549D"/>
    <w:rsid w:val="00CB031B"/>
    <w:rsid w:val="00CB355E"/>
    <w:rsid w:val="00CB43FF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0F5F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4E25"/>
    <w:rsid w:val="00E850F9"/>
    <w:rsid w:val="00E87881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46C4"/>
  <w15:docId w15:val="{3D524D7A-E7FD-441E-873F-7D73563F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Pr>
      <w:color w:val="0000FF"/>
      <w:u w:val="singl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2020-05-25T08:26:00Z</dcterms:created>
  <dcterms:modified xsi:type="dcterms:W3CDTF">2020-07-31T01:08:00Z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