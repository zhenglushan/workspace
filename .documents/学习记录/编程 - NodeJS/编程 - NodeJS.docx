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D2" w:rsidRPr="00465BA8" w:rsidRDefault="00F60DD2" w:rsidP="00465BA8">
      <w:bookmarkStart w:id="0" w:name="_GoBack"/>
      <w:bookmarkEnd w:id="0"/>
    </w:p>
    <w:sectPr w:rsidR="00F60DD2" w:rsidRPr="00465BA8">
      <w:headerReference w:type="even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AD5" w:rsidRDefault="00783AD5">
      <w:r>
        <w:separator/>
      </w:r>
    </w:p>
  </w:endnote>
  <w:endnote w:type="continuationSeparator" w:id="0">
    <w:p w:rsidR="00783AD5" w:rsidRDefault="0078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AD5" w:rsidRDefault="00783AD5">
      <w:r>
        <w:separator/>
      </w:r>
    </w:p>
  </w:footnote>
  <w:footnote w:type="continuationSeparator" w:id="0">
    <w:p w:rsidR="00783AD5" w:rsidRDefault="00783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DD2" w:rsidRDefault="00F60DD2"/>
  <w:p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62"/>
    <w:rsid w:val="000006FB"/>
    <w:rsid w:val="0000184C"/>
    <w:rsid w:val="00001DF0"/>
    <w:rsid w:val="0001633B"/>
    <w:rsid w:val="000319AA"/>
    <w:rsid w:val="00032C0F"/>
    <w:rsid w:val="00037269"/>
    <w:rsid w:val="00043FB1"/>
    <w:rsid w:val="000448EE"/>
    <w:rsid w:val="0004589D"/>
    <w:rsid w:val="00051557"/>
    <w:rsid w:val="00055882"/>
    <w:rsid w:val="00065CEE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E19E7"/>
    <w:rsid w:val="000F5C72"/>
    <w:rsid w:val="000F601A"/>
    <w:rsid w:val="001028AA"/>
    <w:rsid w:val="001031B8"/>
    <w:rsid w:val="001037F5"/>
    <w:rsid w:val="00115071"/>
    <w:rsid w:val="001218F3"/>
    <w:rsid w:val="00122081"/>
    <w:rsid w:val="0012533C"/>
    <w:rsid w:val="00125444"/>
    <w:rsid w:val="0013668B"/>
    <w:rsid w:val="001474CF"/>
    <w:rsid w:val="001532AF"/>
    <w:rsid w:val="001552A4"/>
    <w:rsid w:val="00156D3E"/>
    <w:rsid w:val="00160E54"/>
    <w:rsid w:val="00166EB9"/>
    <w:rsid w:val="001726D6"/>
    <w:rsid w:val="00186733"/>
    <w:rsid w:val="00191245"/>
    <w:rsid w:val="00193A4C"/>
    <w:rsid w:val="001A1B7A"/>
    <w:rsid w:val="001A30A7"/>
    <w:rsid w:val="001A69FA"/>
    <w:rsid w:val="001C4C3B"/>
    <w:rsid w:val="001C69E4"/>
    <w:rsid w:val="001D055E"/>
    <w:rsid w:val="001D46CF"/>
    <w:rsid w:val="001D4C26"/>
    <w:rsid w:val="001E01F1"/>
    <w:rsid w:val="001E2A2C"/>
    <w:rsid w:val="001E326C"/>
    <w:rsid w:val="001E4662"/>
    <w:rsid w:val="001E536B"/>
    <w:rsid w:val="001E5AC8"/>
    <w:rsid w:val="001E6DDB"/>
    <w:rsid w:val="001E7E2A"/>
    <w:rsid w:val="001F58D0"/>
    <w:rsid w:val="00200502"/>
    <w:rsid w:val="00201A6A"/>
    <w:rsid w:val="00206113"/>
    <w:rsid w:val="00221661"/>
    <w:rsid w:val="00222C96"/>
    <w:rsid w:val="00231733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607A"/>
    <w:rsid w:val="00283E12"/>
    <w:rsid w:val="00285DD5"/>
    <w:rsid w:val="002A13A0"/>
    <w:rsid w:val="002A190F"/>
    <w:rsid w:val="002A26F5"/>
    <w:rsid w:val="002A68A6"/>
    <w:rsid w:val="002A7053"/>
    <w:rsid w:val="002B13CD"/>
    <w:rsid w:val="002B1598"/>
    <w:rsid w:val="002B594C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5D64"/>
    <w:rsid w:val="0031648C"/>
    <w:rsid w:val="003373DA"/>
    <w:rsid w:val="003414C2"/>
    <w:rsid w:val="00342799"/>
    <w:rsid w:val="0034749B"/>
    <w:rsid w:val="00352751"/>
    <w:rsid w:val="00354E55"/>
    <w:rsid w:val="003641C4"/>
    <w:rsid w:val="00371342"/>
    <w:rsid w:val="003749AF"/>
    <w:rsid w:val="0037534F"/>
    <w:rsid w:val="0037574F"/>
    <w:rsid w:val="00375ED2"/>
    <w:rsid w:val="00376C2B"/>
    <w:rsid w:val="00380E46"/>
    <w:rsid w:val="00381E51"/>
    <w:rsid w:val="00383046"/>
    <w:rsid w:val="00395177"/>
    <w:rsid w:val="003A17B5"/>
    <w:rsid w:val="003A205D"/>
    <w:rsid w:val="003B3BD5"/>
    <w:rsid w:val="003B7A70"/>
    <w:rsid w:val="003C1F48"/>
    <w:rsid w:val="003C2182"/>
    <w:rsid w:val="003C3B61"/>
    <w:rsid w:val="003D1FA6"/>
    <w:rsid w:val="003E609A"/>
    <w:rsid w:val="003E6C48"/>
    <w:rsid w:val="003F1DC1"/>
    <w:rsid w:val="003F24E8"/>
    <w:rsid w:val="0040387C"/>
    <w:rsid w:val="0041338A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629EF"/>
    <w:rsid w:val="00463CCE"/>
    <w:rsid w:val="00465BA8"/>
    <w:rsid w:val="00477C77"/>
    <w:rsid w:val="0048039C"/>
    <w:rsid w:val="004809F8"/>
    <w:rsid w:val="004832A5"/>
    <w:rsid w:val="00484063"/>
    <w:rsid w:val="004864FB"/>
    <w:rsid w:val="00493678"/>
    <w:rsid w:val="00493D4F"/>
    <w:rsid w:val="00494E15"/>
    <w:rsid w:val="004A0E15"/>
    <w:rsid w:val="004A2482"/>
    <w:rsid w:val="004A3BB3"/>
    <w:rsid w:val="004A7217"/>
    <w:rsid w:val="004B4893"/>
    <w:rsid w:val="004B6002"/>
    <w:rsid w:val="004B62A7"/>
    <w:rsid w:val="004C09BD"/>
    <w:rsid w:val="004C5F29"/>
    <w:rsid w:val="004D4C1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649B"/>
    <w:rsid w:val="00516FC3"/>
    <w:rsid w:val="00520056"/>
    <w:rsid w:val="00523A07"/>
    <w:rsid w:val="00527004"/>
    <w:rsid w:val="00540E50"/>
    <w:rsid w:val="005423C0"/>
    <w:rsid w:val="00543393"/>
    <w:rsid w:val="00557426"/>
    <w:rsid w:val="0056099E"/>
    <w:rsid w:val="005626E5"/>
    <w:rsid w:val="0056797F"/>
    <w:rsid w:val="005705D7"/>
    <w:rsid w:val="0057084A"/>
    <w:rsid w:val="005725C8"/>
    <w:rsid w:val="00573CB6"/>
    <w:rsid w:val="0057412E"/>
    <w:rsid w:val="00584A1A"/>
    <w:rsid w:val="00584C60"/>
    <w:rsid w:val="005865ED"/>
    <w:rsid w:val="00587462"/>
    <w:rsid w:val="005914DE"/>
    <w:rsid w:val="00595542"/>
    <w:rsid w:val="00595DBD"/>
    <w:rsid w:val="005963A3"/>
    <w:rsid w:val="005B2121"/>
    <w:rsid w:val="005C0F52"/>
    <w:rsid w:val="005C369F"/>
    <w:rsid w:val="005E3F27"/>
    <w:rsid w:val="005E5EAD"/>
    <w:rsid w:val="005E6C25"/>
    <w:rsid w:val="005F4A25"/>
    <w:rsid w:val="005F52AA"/>
    <w:rsid w:val="00606787"/>
    <w:rsid w:val="00614688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2760"/>
    <w:rsid w:val="0066434B"/>
    <w:rsid w:val="00666E0F"/>
    <w:rsid w:val="0067154F"/>
    <w:rsid w:val="006812B6"/>
    <w:rsid w:val="00681386"/>
    <w:rsid w:val="0068632D"/>
    <w:rsid w:val="00686E1F"/>
    <w:rsid w:val="00691114"/>
    <w:rsid w:val="00692C46"/>
    <w:rsid w:val="00697948"/>
    <w:rsid w:val="00697FC5"/>
    <w:rsid w:val="006A0677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4519"/>
    <w:rsid w:val="006E4664"/>
    <w:rsid w:val="006E58C9"/>
    <w:rsid w:val="006F50CD"/>
    <w:rsid w:val="00707E69"/>
    <w:rsid w:val="0073446E"/>
    <w:rsid w:val="00740096"/>
    <w:rsid w:val="0074294A"/>
    <w:rsid w:val="0074490C"/>
    <w:rsid w:val="00744EBA"/>
    <w:rsid w:val="00746467"/>
    <w:rsid w:val="00747B72"/>
    <w:rsid w:val="0075210A"/>
    <w:rsid w:val="00752114"/>
    <w:rsid w:val="00755D98"/>
    <w:rsid w:val="00756377"/>
    <w:rsid w:val="00762B1F"/>
    <w:rsid w:val="00764201"/>
    <w:rsid w:val="0077046C"/>
    <w:rsid w:val="00775BD9"/>
    <w:rsid w:val="00777E78"/>
    <w:rsid w:val="00780241"/>
    <w:rsid w:val="00781DFF"/>
    <w:rsid w:val="00783AD5"/>
    <w:rsid w:val="00790D70"/>
    <w:rsid w:val="0079141D"/>
    <w:rsid w:val="00792B56"/>
    <w:rsid w:val="007A5BE5"/>
    <w:rsid w:val="007B1250"/>
    <w:rsid w:val="007B5F23"/>
    <w:rsid w:val="007B63AE"/>
    <w:rsid w:val="007C3918"/>
    <w:rsid w:val="007C5EBC"/>
    <w:rsid w:val="007C6F38"/>
    <w:rsid w:val="007D0B0D"/>
    <w:rsid w:val="007D7344"/>
    <w:rsid w:val="007E1653"/>
    <w:rsid w:val="007E5353"/>
    <w:rsid w:val="007F0A20"/>
    <w:rsid w:val="007F17BB"/>
    <w:rsid w:val="007F504F"/>
    <w:rsid w:val="00802AC4"/>
    <w:rsid w:val="00810585"/>
    <w:rsid w:val="00820862"/>
    <w:rsid w:val="00825296"/>
    <w:rsid w:val="0082727C"/>
    <w:rsid w:val="008275E5"/>
    <w:rsid w:val="00837D74"/>
    <w:rsid w:val="008616EA"/>
    <w:rsid w:val="00862A8C"/>
    <w:rsid w:val="008643A5"/>
    <w:rsid w:val="00864871"/>
    <w:rsid w:val="00864974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A21ED"/>
    <w:rsid w:val="008A2EC9"/>
    <w:rsid w:val="008A3075"/>
    <w:rsid w:val="008B3D25"/>
    <w:rsid w:val="008C7795"/>
    <w:rsid w:val="008D1316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07262"/>
    <w:rsid w:val="00910E10"/>
    <w:rsid w:val="00911252"/>
    <w:rsid w:val="00921E81"/>
    <w:rsid w:val="00924C5D"/>
    <w:rsid w:val="00924F66"/>
    <w:rsid w:val="00937A03"/>
    <w:rsid w:val="00937B97"/>
    <w:rsid w:val="00937CF9"/>
    <w:rsid w:val="0094216C"/>
    <w:rsid w:val="00942456"/>
    <w:rsid w:val="009434B6"/>
    <w:rsid w:val="0095117F"/>
    <w:rsid w:val="0095389F"/>
    <w:rsid w:val="009546A9"/>
    <w:rsid w:val="00957E0F"/>
    <w:rsid w:val="00960675"/>
    <w:rsid w:val="00961E57"/>
    <w:rsid w:val="0096400A"/>
    <w:rsid w:val="00970078"/>
    <w:rsid w:val="0098016D"/>
    <w:rsid w:val="00982881"/>
    <w:rsid w:val="009836D2"/>
    <w:rsid w:val="00994873"/>
    <w:rsid w:val="00995DBA"/>
    <w:rsid w:val="0099724C"/>
    <w:rsid w:val="0099793B"/>
    <w:rsid w:val="009A1059"/>
    <w:rsid w:val="009A4C10"/>
    <w:rsid w:val="009B4224"/>
    <w:rsid w:val="009C06AC"/>
    <w:rsid w:val="009C4B0B"/>
    <w:rsid w:val="009C4F50"/>
    <w:rsid w:val="009C601D"/>
    <w:rsid w:val="009C7173"/>
    <w:rsid w:val="009D0EB6"/>
    <w:rsid w:val="009D145B"/>
    <w:rsid w:val="009D1A17"/>
    <w:rsid w:val="009D60DB"/>
    <w:rsid w:val="009E0FFD"/>
    <w:rsid w:val="009E4810"/>
    <w:rsid w:val="009E5CC9"/>
    <w:rsid w:val="009E7058"/>
    <w:rsid w:val="009F12BA"/>
    <w:rsid w:val="009F4B4B"/>
    <w:rsid w:val="009F56FB"/>
    <w:rsid w:val="00A014D5"/>
    <w:rsid w:val="00A06953"/>
    <w:rsid w:val="00A158F1"/>
    <w:rsid w:val="00A2156D"/>
    <w:rsid w:val="00A24EC9"/>
    <w:rsid w:val="00A26822"/>
    <w:rsid w:val="00A30C35"/>
    <w:rsid w:val="00A37F66"/>
    <w:rsid w:val="00A404FE"/>
    <w:rsid w:val="00A41FA7"/>
    <w:rsid w:val="00A43D87"/>
    <w:rsid w:val="00A43F3A"/>
    <w:rsid w:val="00A46348"/>
    <w:rsid w:val="00A468CF"/>
    <w:rsid w:val="00A50289"/>
    <w:rsid w:val="00A51D25"/>
    <w:rsid w:val="00A548C0"/>
    <w:rsid w:val="00A5735F"/>
    <w:rsid w:val="00A6675C"/>
    <w:rsid w:val="00A75CC9"/>
    <w:rsid w:val="00A830B5"/>
    <w:rsid w:val="00A84F24"/>
    <w:rsid w:val="00A90282"/>
    <w:rsid w:val="00A96208"/>
    <w:rsid w:val="00AA0F84"/>
    <w:rsid w:val="00AA46D7"/>
    <w:rsid w:val="00AB75DB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322B"/>
    <w:rsid w:val="00B94124"/>
    <w:rsid w:val="00B94CD6"/>
    <w:rsid w:val="00BA2C63"/>
    <w:rsid w:val="00BB2A75"/>
    <w:rsid w:val="00BC24BB"/>
    <w:rsid w:val="00BC4911"/>
    <w:rsid w:val="00BD0790"/>
    <w:rsid w:val="00BD300D"/>
    <w:rsid w:val="00BD3EF5"/>
    <w:rsid w:val="00BE765A"/>
    <w:rsid w:val="00BF6085"/>
    <w:rsid w:val="00BF61BC"/>
    <w:rsid w:val="00C25E3A"/>
    <w:rsid w:val="00C3023F"/>
    <w:rsid w:val="00C3187C"/>
    <w:rsid w:val="00C319CE"/>
    <w:rsid w:val="00C41AA2"/>
    <w:rsid w:val="00C46471"/>
    <w:rsid w:val="00C53BA6"/>
    <w:rsid w:val="00C5545F"/>
    <w:rsid w:val="00C55D49"/>
    <w:rsid w:val="00C60271"/>
    <w:rsid w:val="00C6255D"/>
    <w:rsid w:val="00C62882"/>
    <w:rsid w:val="00C63093"/>
    <w:rsid w:val="00C67B4A"/>
    <w:rsid w:val="00C71991"/>
    <w:rsid w:val="00C83888"/>
    <w:rsid w:val="00C901D7"/>
    <w:rsid w:val="00C969B1"/>
    <w:rsid w:val="00CA0946"/>
    <w:rsid w:val="00CA549D"/>
    <w:rsid w:val="00CB031B"/>
    <w:rsid w:val="00CB355E"/>
    <w:rsid w:val="00CD29B2"/>
    <w:rsid w:val="00CE2514"/>
    <w:rsid w:val="00CE2CDF"/>
    <w:rsid w:val="00CF5F16"/>
    <w:rsid w:val="00CF6498"/>
    <w:rsid w:val="00CF652C"/>
    <w:rsid w:val="00D07E3B"/>
    <w:rsid w:val="00D159BE"/>
    <w:rsid w:val="00D2093D"/>
    <w:rsid w:val="00D20AC4"/>
    <w:rsid w:val="00D26009"/>
    <w:rsid w:val="00D43848"/>
    <w:rsid w:val="00D458E9"/>
    <w:rsid w:val="00D4593F"/>
    <w:rsid w:val="00D4654F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4604"/>
    <w:rsid w:val="00D803A7"/>
    <w:rsid w:val="00D86C4E"/>
    <w:rsid w:val="00D90A49"/>
    <w:rsid w:val="00D94D95"/>
    <w:rsid w:val="00D96E8E"/>
    <w:rsid w:val="00DA7A47"/>
    <w:rsid w:val="00DB2A69"/>
    <w:rsid w:val="00DB4117"/>
    <w:rsid w:val="00DC10E3"/>
    <w:rsid w:val="00DC3404"/>
    <w:rsid w:val="00DC37FF"/>
    <w:rsid w:val="00DC60F3"/>
    <w:rsid w:val="00DD2AE4"/>
    <w:rsid w:val="00DD3A75"/>
    <w:rsid w:val="00DD4591"/>
    <w:rsid w:val="00DD47B3"/>
    <w:rsid w:val="00DD4D6B"/>
    <w:rsid w:val="00DE1067"/>
    <w:rsid w:val="00DE645E"/>
    <w:rsid w:val="00DF5961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4382B"/>
    <w:rsid w:val="00E45901"/>
    <w:rsid w:val="00E528DC"/>
    <w:rsid w:val="00E531FA"/>
    <w:rsid w:val="00E56E9B"/>
    <w:rsid w:val="00E615C4"/>
    <w:rsid w:val="00E61C43"/>
    <w:rsid w:val="00E656E2"/>
    <w:rsid w:val="00E674EB"/>
    <w:rsid w:val="00E7354C"/>
    <w:rsid w:val="00E74DAD"/>
    <w:rsid w:val="00E82EBB"/>
    <w:rsid w:val="00E850F9"/>
    <w:rsid w:val="00E92C7C"/>
    <w:rsid w:val="00EB139B"/>
    <w:rsid w:val="00EB220D"/>
    <w:rsid w:val="00EB25C7"/>
    <w:rsid w:val="00EB6355"/>
    <w:rsid w:val="00EB7E63"/>
    <w:rsid w:val="00EC511A"/>
    <w:rsid w:val="00ED7370"/>
    <w:rsid w:val="00EE0602"/>
    <w:rsid w:val="00EE34F1"/>
    <w:rsid w:val="00EE49A7"/>
    <w:rsid w:val="00EE4DA4"/>
    <w:rsid w:val="00EE602B"/>
    <w:rsid w:val="00EF1025"/>
    <w:rsid w:val="00EF3D80"/>
    <w:rsid w:val="00F07D0B"/>
    <w:rsid w:val="00F149B9"/>
    <w:rsid w:val="00F30DFC"/>
    <w:rsid w:val="00F33B12"/>
    <w:rsid w:val="00F376AC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9030D"/>
    <w:rsid w:val="00F90678"/>
    <w:rsid w:val="00F929C5"/>
    <w:rsid w:val="00F94793"/>
    <w:rsid w:val="00FA14AB"/>
    <w:rsid w:val="00FA2F6C"/>
    <w:rsid w:val="00FA484A"/>
    <w:rsid w:val="00FA5CD2"/>
    <w:rsid w:val="00FA609A"/>
    <w:rsid w:val="00FB1019"/>
    <w:rsid w:val="00FB382A"/>
    <w:rsid w:val="00FB5669"/>
    <w:rsid w:val="00FC0131"/>
    <w:rsid w:val="00FD3C5D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DA005-70CF-411D-A438-8C716501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Pr>
      <w:color w:val="0000FF"/>
      <w:u w:val="singl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2020-05-25T08:20:00Z</dcterms:created>
  <dcterms:modified xsi:type="dcterms:W3CDTF">2020-05-25T08:20:00Z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