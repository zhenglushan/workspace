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40CD6" w14:textId="5ED3D557" w:rsidR="009D5D37" w:rsidRDefault="00681166" w:rsidP="003E545E">
      <w:r>
        <w:rPr>
          <w:rFonts w:hint="eastAsia"/>
        </w:rPr>
        <w:t>搭建开发环境</w:t>
      </w:r>
    </w:p>
    <w:p w14:paraId="7FAC4C62" w14:textId="0FFB4D61" w:rsidR="00681166" w:rsidRDefault="00681166" w:rsidP="003E545E"/>
    <w:p w14:paraId="36D44CCB" w14:textId="03A108E5" w:rsidR="00681166" w:rsidRDefault="00481CCD" w:rsidP="003E545E">
      <w:r>
        <w:rPr>
          <w:rFonts w:hint="eastAsia"/>
        </w:rPr>
        <w:t>创建虚拟环境：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785F" w14:paraId="46F2F972" w14:textId="77777777" w:rsidTr="002D785F">
        <w:tc>
          <w:tcPr>
            <w:tcW w:w="8296" w:type="dxa"/>
          </w:tcPr>
          <w:p w14:paraId="36326900" w14:textId="23E7131B" w:rsidR="002D785F" w:rsidRDefault="002D785F" w:rsidP="003E545E">
            <w:r w:rsidRPr="002D785F">
              <w:t>mkvirtualenv ForDjango</w:t>
            </w:r>
          </w:p>
        </w:tc>
      </w:tr>
    </w:tbl>
    <w:p w14:paraId="53DEFB94" w14:textId="7D3D8A6C" w:rsidR="00481CCD" w:rsidRDefault="00481CCD" w:rsidP="003E545E"/>
    <w:p w14:paraId="3CF44AD8" w14:textId="0951E8C5" w:rsidR="00BD3950" w:rsidRDefault="00BD3950" w:rsidP="003E545E">
      <w:r>
        <w:rPr>
          <w:rFonts w:hint="eastAsia"/>
        </w:rPr>
        <w:t>安装</w:t>
      </w:r>
      <w:r>
        <w:rPr>
          <w:rFonts w:hint="eastAsia"/>
        </w:rPr>
        <w:t>Django</w:t>
      </w:r>
      <w:r>
        <w:rPr>
          <w:rFonts w:hint="eastAsia"/>
        </w:rPr>
        <w:t>库：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2B18" w14:paraId="2183C868" w14:textId="77777777" w:rsidTr="00252B18">
        <w:tc>
          <w:tcPr>
            <w:tcW w:w="8296" w:type="dxa"/>
          </w:tcPr>
          <w:p w14:paraId="3AF343FB" w14:textId="7543EABA" w:rsidR="00252B18" w:rsidRDefault="00252B18" w:rsidP="003E545E">
            <w:r w:rsidRPr="00252B18">
              <w:t>pip install -i https://pypi.doubanio.com/simple/ django</w:t>
            </w:r>
          </w:p>
        </w:tc>
      </w:tr>
    </w:tbl>
    <w:p w14:paraId="265B70DC" w14:textId="1F419908" w:rsidR="00BD3950" w:rsidRDefault="00B95D0A" w:rsidP="003E545E">
      <w:r w:rsidRPr="00B95D0A">
        <w:rPr>
          <w:rFonts w:hint="eastAsia"/>
        </w:rPr>
        <w:t>安装完成之后，输入</w:t>
      </w:r>
      <w:r w:rsidRPr="00B95D0A">
        <w:rPr>
          <w:rFonts w:hint="eastAsia"/>
        </w:rPr>
        <w:t xml:space="preserve"> import django </w:t>
      </w:r>
      <w:r w:rsidRPr="00B95D0A">
        <w:rPr>
          <w:rFonts w:hint="eastAsia"/>
        </w:rPr>
        <w:t>没问题则说明安装成功。</w:t>
      </w:r>
    </w:p>
    <w:p w14:paraId="3298923C" w14:textId="1DF4AF88" w:rsidR="00B95D0A" w:rsidRDefault="00B95D0A" w:rsidP="003E545E"/>
    <w:p w14:paraId="4EFEB598" w14:textId="6F6F562B" w:rsidR="003466DE" w:rsidRDefault="007C3703" w:rsidP="003E545E">
      <w:r>
        <w:rPr>
          <w:rFonts w:hint="eastAsia"/>
        </w:rPr>
        <w:t>进入工作目录，在虚拟环境下，</w:t>
      </w:r>
      <w:r w:rsidR="003466DE">
        <w:rPr>
          <w:rFonts w:hint="eastAsia"/>
        </w:rPr>
        <w:t>创建</w:t>
      </w:r>
      <w:r w:rsidR="003466DE">
        <w:rPr>
          <w:rFonts w:hint="eastAsia"/>
        </w:rPr>
        <w:t>Django</w:t>
      </w:r>
      <w:r w:rsidR="003466DE">
        <w:rPr>
          <w:rFonts w:hint="eastAsia"/>
        </w:rPr>
        <w:t>项目：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245C" w14:paraId="07607101" w14:textId="77777777" w:rsidTr="00B8245C">
        <w:tc>
          <w:tcPr>
            <w:tcW w:w="8296" w:type="dxa"/>
          </w:tcPr>
          <w:p w14:paraId="2B58C3E8" w14:textId="7173D001" w:rsidR="00B8245C" w:rsidRDefault="00B8245C" w:rsidP="003E545E">
            <w:r w:rsidRPr="00B8245C">
              <w:t>django-admin startproject MyDjan</w:t>
            </w:r>
            <w:r w:rsidR="00EE79EA">
              <w:rPr>
                <w:rFonts w:hint="eastAsia"/>
              </w:rPr>
              <w:t>go</w:t>
            </w:r>
          </w:p>
        </w:tc>
      </w:tr>
    </w:tbl>
    <w:p w14:paraId="0E19B874" w14:textId="569166FD" w:rsidR="003466DE" w:rsidRDefault="003466DE" w:rsidP="003E545E"/>
    <w:p w14:paraId="2328D4AC" w14:textId="59A3D73F" w:rsidR="008E1859" w:rsidRDefault="004B5F2B" w:rsidP="003E545E">
      <w:r>
        <w:rPr>
          <w:rFonts w:hint="eastAsia"/>
        </w:rPr>
        <w:t>在虚拟环境下，</w:t>
      </w:r>
      <w:r w:rsidR="008E1859" w:rsidRPr="008E1859">
        <w:rPr>
          <w:rFonts w:hint="eastAsia"/>
        </w:rPr>
        <w:t>启动</w:t>
      </w:r>
      <w:r w:rsidR="008E1859" w:rsidRPr="008E1859">
        <w:rPr>
          <w:rFonts w:hint="eastAsia"/>
        </w:rPr>
        <w:t xml:space="preserve"> Django </w:t>
      </w:r>
      <w:r w:rsidR="008E1859" w:rsidRPr="008E1859">
        <w:rPr>
          <w:rFonts w:hint="eastAsia"/>
        </w:rPr>
        <w:t>项目</w:t>
      </w:r>
      <w:r w:rsidR="008E1859"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1859" w14:paraId="42C55119" w14:textId="77777777" w:rsidTr="008E1859">
        <w:tc>
          <w:tcPr>
            <w:tcW w:w="8296" w:type="dxa"/>
          </w:tcPr>
          <w:p w14:paraId="2951D0D5" w14:textId="227C6556" w:rsidR="008E1859" w:rsidRDefault="008E1859" w:rsidP="003E545E">
            <w:r w:rsidRPr="008E1859">
              <w:t>python manage.py runserver 0.0.0.0:8000</w:t>
            </w:r>
          </w:p>
        </w:tc>
      </w:tr>
    </w:tbl>
    <w:p w14:paraId="6F695B77" w14:textId="20C32A01" w:rsidR="008E1859" w:rsidRDefault="008E1859" w:rsidP="003E545E">
      <w:r w:rsidRPr="008E1859">
        <w:rPr>
          <w:rFonts w:hint="eastAsia"/>
        </w:rPr>
        <w:t>即可启动服务器。然后在浏览器输入</w:t>
      </w:r>
      <w:r w:rsidRPr="008E1859">
        <w:rPr>
          <w:rFonts w:hint="eastAsia"/>
        </w:rPr>
        <w:t xml:space="preserve"> http://127.0.0.1:8000/ </w:t>
      </w:r>
      <w:r w:rsidRPr="008E1859">
        <w:rPr>
          <w:rFonts w:hint="eastAsia"/>
        </w:rPr>
        <w:t>即可访问。</w:t>
      </w:r>
    </w:p>
    <w:p w14:paraId="7A2F2880" w14:textId="2EEE551E" w:rsidR="00E04942" w:rsidRDefault="00E04942" w:rsidP="003E545E">
      <w:r>
        <w:rPr>
          <w:rFonts w:hint="eastAsia"/>
        </w:rPr>
        <w:t>在</w:t>
      </w:r>
      <w:r>
        <w:rPr>
          <w:rFonts w:hint="eastAsia"/>
        </w:rPr>
        <w:t>V</w:t>
      </w:r>
      <w:r>
        <w:t>S</w:t>
      </w:r>
      <w:r>
        <w:rPr>
          <w:rFonts w:hint="eastAsia"/>
        </w:rPr>
        <w:t>Code</w:t>
      </w:r>
      <w:r>
        <w:rPr>
          <w:rFonts w:hint="eastAsia"/>
        </w:rPr>
        <w:t>中先打开</w:t>
      </w:r>
      <w:r>
        <w:rPr>
          <w:rFonts w:hint="eastAsia"/>
        </w:rPr>
        <w:t>cmd</w:t>
      </w:r>
      <w:r>
        <w:rPr>
          <w:rFonts w:hint="eastAsia"/>
        </w:rPr>
        <w:t>命令行，不能是</w:t>
      </w:r>
      <w:r>
        <w:rPr>
          <w:rFonts w:hint="eastAsia"/>
        </w:rPr>
        <w:t>PowerShell</w:t>
      </w:r>
      <w:r>
        <w:rPr>
          <w:rFonts w:hint="eastAsia"/>
        </w:rPr>
        <w:t>，然后激活虚拟环境，然后再启动</w:t>
      </w:r>
      <w:r>
        <w:rPr>
          <w:rFonts w:hint="eastAsia"/>
        </w:rPr>
        <w:t>Django</w:t>
      </w:r>
      <w:r>
        <w:rPr>
          <w:rFonts w:hint="eastAsia"/>
        </w:rPr>
        <w:t>项目，如下所示：</w:t>
      </w:r>
    </w:p>
    <w:p w14:paraId="1622F4E9" w14:textId="08441E51" w:rsidR="00611D30" w:rsidRDefault="004F00A4" w:rsidP="00E04942">
      <w:pPr>
        <w:jc w:val="center"/>
      </w:pPr>
      <w:r w:rsidRPr="004F00A4">
        <w:rPr>
          <w:noProof/>
        </w:rPr>
        <w:drawing>
          <wp:inline distT="0" distB="0" distL="0" distR="0" wp14:anchorId="3F85AE4C" wp14:editId="067C5FF9">
            <wp:extent cx="4905375" cy="1876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C8AB" w14:textId="463C2CA6" w:rsidR="00E04942" w:rsidRDefault="00E04942" w:rsidP="003E545E">
      <w:r>
        <w:rPr>
          <w:noProof/>
        </w:rPr>
        <w:lastRenderedPageBreak/>
        <w:drawing>
          <wp:inline distT="0" distB="0" distL="0" distR="0" wp14:anchorId="5B3C201B" wp14:editId="7BC16B3E">
            <wp:extent cx="5274310" cy="34417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B15A" w14:textId="359D4B0B" w:rsidR="00E04942" w:rsidRDefault="00A34E50" w:rsidP="003E545E">
      <w:r>
        <w:rPr>
          <w:rFonts w:hint="eastAsia"/>
        </w:rPr>
        <w:t>然后在浏览器输入</w:t>
      </w:r>
      <w:hyperlink r:id="rId9" w:history="1">
        <w:r>
          <w:rPr>
            <w:rStyle w:val="af4"/>
          </w:rPr>
          <w:t>http://127.0.0.1:8000/</w:t>
        </w:r>
      </w:hyperlink>
      <w:r>
        <w:rPr>
          <w:rFonts w:hint="eastAsia"/>
        </w:rPr>
        <w:t>即可成功访问。</w:t>
      </w:r>
    </w:p>
    <w:p w14:paraId="4F54926A" w14:textId="7A81D2A2" w:rsidR="008E1859" w:rsidRDefault="008E1859" w:rsidP="003E545E"/>
    <w:p w14:paraId="617A80CB" w14:textId="7D8566C5" w:rsidR="008E1859" w:rsidRDefault="004B5F2B" w:rsidP="003E545E">
      <w:r>
        <w:rPr>
          <w:rFonts w:hint="eastAsia"/>
        </w:rPr>
        <w:t>在虚拟环境下，</w:t>
      </w:r>
      <w:r w:rsidR="008E1859" w:rsidRPr="008E1859">
        <w:rPr>
          <w:rFonts w:hint="eastAsia"/>
        </w:rPr>
        <w:t>创建</w:t>
      </w:r>
      <w:r w:rsidR="008E1859" w:rsidRPr="008E1859">
        <w:rPr>
          <w:rFonts w:hint="eastAsia"/>
        </w:rPr>
        <w:t xml:space="preserve"> Django APP </w:t>
      </w:r>
      <w:r w:rsidR="008E1859" w:rsidRPr="008E1859">
        <w:rPr>
          <w:rFonts w:hint="eastAsia"/>
        </w:rPr>
        <w:t>应用</w:t>
      </w:r>
      <w:r w:rsidR="008E1859"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1859" w14:paraId="06F9B1C5" w14:textId="77777777" w:rsidTr="008E1859">
        <w:tc>
          <w:tcPr>
            <w:tcW w:w="8296" w:type="dxa"/>
          </w:tcPr>
          <w:p w14:paraId="6AC0F165" w14:textId="083BAA87" w:rsidR="000B0541" w:rsidRDefault="000B0541" w:rsidP="003E545E">
            <w:r w:rsidRPr="000B0541">
              <w:t xml:space="preserve">django-admin startapp </w:t>
            </w:r>
            <w:r>
              <w:rPr>
                <w:rFonts w:hint="eastAsia"/>
              </w:rPr>
              <w:t>XXX</w:t>
            </w:r>
          </w:p>
        </w:tc>
      </w:tr>
    </w:tbl>
    <w:p w14:paraId="79DE43C1" w14:textId="227292A4" w:rsidR="008E1859" w:rsidRDefault="00DA5EF3" w:rsidP="003E545E">
      <w:r>
        <w:rPr>
          <w:noProof/>
        </w:rPr>
        <w:drawing>
          <wp:inline distT="0" distB="0" distL="0" distR="0" wp14:anchorId="6D5B7A9A" wp14:editId="5EEF6E97">
            <wp:extent cx="5274310" cy="13506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53C1" w14:textId="77777777" w:rsidR="00DA5EF3" w:rsidRDefault="00DA5EF3" w:rsidP="003E545E"/>
    <w:p w14:paraId="526C35E9" w14:textId="77777777" w:rsidR="00262408" w:rsidRDefault="00262408" w:rsidP="003E545E"/>
    <w:p w14:paraId="0112E051" w14:textId="505C5769" w:rsidR="009C2206" w:rsidRPr="009C2206" w:rsidRDefault="009C2206" w:rsidP="003E545E">
      <w:pPr>
        <w:rPr>
          <w:vertAlign w:val="subscript"/>
        </w:rPr>
      </w:pPr>
      <w:r>
        <w:rPr>
          <w:rFonts w:hint="eastAsia"/>
        </w:rPr>
        <w:t>在</w:t>
      </w:r>
      <w:r>
        <w:rPr>
          <w:rFonts w:hint="eastAsia"/>
        </w:rPr>
        <w:t>Django</w:t>
      </w:r>
      <w:r>
        <w:rPr>
          <w:rFonts w:hint="eastAsia"/>
        </w:rPr>
        <w:t>中，一个</w:t>
      </w:r>
      <w:r>
        <w:rPr>
          <w:rFonts w:hint="eastAsia"/>
        </w:rPr>
        <w:t>Project</w:t>
      </w:r>
      <w:r>
        <w:rPr>
          <w:rFonts w:hint="eastAsia"/>
        </w:rPr>
        <w:t>是由项目配置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一个或多个</w:t>
      </w:r>
      <w:r>
        <w:rPr>
          <w:rFonts w:hint="eastAsia"/>
        </w:rPr>
        <w:t>App</w:t>
      </w:r>
      <w:r>
        <w:rPr>
          <w:rFonts w:hint="eastAsia"/>
        </w:rPr>
        <w:t>（应用</w:t>
      </w:r>
      <w:r w:rsidR="0085750C">
        <w:rPr>
          <w:rFonts w:hint="eastAsia"/>
        </w:rPr>
        <w:t>|</w:t>
      </w:r>
      <w:r w:rsidR="0085750C">
        <w:rPr>
          <w:rFonts w:hint="eastAsia"/>
        </w:rPr>
        <w:t>模块</w:t>
      </w:r>
      <w:r>
        <w:rPr>
          <w:rFonts w:hint="eastAsia"/>
        </w:rPr>
        <w:t>）组成的。</w:t>
      </w:r>
    </w:p>
    <w:p w14:paraId="4BCEC296" w14:textId="484AAF98" w:rsidR="008C4433" w:rsidRDefault="008C4433" w:rsidP="003E545E"/>
    <w:p w14:paraId="743F3FAB" w14:textId="37254F79" w:rsidR="00156295" w:rsidRDefault="00156295" w:rsidP="003E545E">
      <w:r>
        <w:rPr>
          <w:rFonts w:hint="eastAsia"/>
        </w:rPr>
        <w:t>VSCode</w:t>
      </w:r>
      <w:r>
        <w:rPr>
          <w:rFonts w:hint="eastAsia"/>
        </w:rPr>
        <w:t>搭建</w:t>
      </w:r>
      <w:r>
        <w:rPr>
          <w:rFonts w:hint="eastAsia"/>
        </w:rPr>
        <w:t>Python</w:t>
      </w:r>
      <w:r>
        <w:rPr>
          <w:rFonts w:hint="eastAsia"/>
        </w:rPr>
        <w:t>开发环境的官方文档：</w:t>
      </w:r>
    </w:p>
    <w:p w14:paraId="7755C12B" w14:textId="2D1738A6" w:rsidR="00141D68" w:rsidRDefault="00A86714" w:rsidP="003E545E">
      <w:hyperlink r:id="rId11" w:history="1">
        <w:r w:rsidR="00141D68">
          <w:rPr>
            <w:rStyle w:val="af4"/>
          </w:rPr>
          <w:t>https://code.visualstudio.com/docs/languages/python</w:t>
        </w:r>
      </w:hyperlink>
    </w:p>
    <w:p w14:paraId="6EE4FC56" w14:textId="77777777" w:rsidR="00141D68" w:rsidRPr="0085750C" w:rsidRDefault="00141D68" w:rsidP="003E545E"/>
    <w:p w14:paraId="3DDAEEC6" w14:textId="65BFC7CC" w:rsidR="008E1859" w:rsidRDefault="000F4D4A" w:rsidP="003E545E">
      <w:r>
        <w:rPr>
          <w:rFonts w:hint="eastAsia"/>
        </w:rPr>
        <w:t>VSCode</w:t>
      </w:r>
      <w:r>
        <w:rPr>
          <w:rFonts w:hint="eastAsia"/>
        </w:rPr>
        <w:t>安装相关插件：</w:t>
      </w:r>
    </w:p>
    <w:p w14:paraId="0960CDBB" w14:textId="4BC0576E" w:rsidR="002F7C54" w:rsidRDefault="002F7C54" w:rsidP="003E545E">
      <w:r>
        <w:tab/>
      </w:r>
      <w:r>
        <w:rPr>
          <w:rFonts w:hint="eastAsia"/>
        </w:rPr>
        <w:t>Python</w:t>
      </w:r>
    </w:p>
    <w:p w14:paraId="0274D23A" w14:textId="376E7F73" w:rsidR="000F4D4A" w:rsidRDefault="00F261D1" w:rsidP="00B21BCC">
      <w:pPr>
        <w:ind w:firstLine="420"/>
      </w:pPr>
      <w:r>
        <w:rPr>
          <w:rFonts w:hint="eastAsia"/>
        </w:rPr>
        <w:t>Django</w:t>
      </w:r>
    </w:p>
    <w:p w14:paraId="251C24D6" w14:textId="49506B1D" w:rsidR="00FB52B6" w:rsidRDefault="00FB52B6" w:rsidP="00B21BCC">
      <w:pPr>
        <w:ind w:firstLine="420"/>
      </w:pPr>
      <w:r>
        <w:tab/>
      </w:r>
      <w:r w:rsidRPr="00FB52B6">
        <w:rPr>
          <w:rFonts w:hint="eastAsia"/>
        </w:rPr>
        <w:t>注意不是搜索出来的第一个，而是后面有个</w:t>
      </w:r>
      <w:r w:rsidRPr="00FB52B6">
        <w:rPr>
          <w:rFonts w:hint="eastAsia"/>
        </w:rPr>
        <w:t xml:space="preserve"> 1.0 </w:t>
      </w:r>
      <w:r w:rsidRPr="00FB52B6">
        <w:rPr>
          <w:rFonts w:hint="eastAsia"/>
        </w:rPr>
        <w:t>版本的</w:t>
      </w:r>
      <w:r>
        <w:rPr>
          <w:rFonts w:hint="eastAsia"/>
        </w:rPr>
        <w:t>，如下图所示：</w:t>
      </w:r>
    </w:p>
    <w:p w14:paraId="2D2A0457" w14:textId="28DC42B9" w:rsidR="00FB52B6" w:rsidRPr="00FB52B6" w:rsidRDefault="00FB52B6" w:rsidP="00B21BCC">
      <w:pPr>
        <w:ind w:firstLine="420"/>
      </w:pPr>
      <w:r>
        <w:tab/>
      </w:r>
      <w:r w:rsidR="000A5F48">
        <w:rPr>
          <w:noProof/>
        </w:rPr>
        <w:lastRenderedPageBreak/>
        <w:drawing>
          <wp:inline distT="0" distB="0" distL="0" distR="0" wp14:anchorId="24F87213" wp14:editId="7CC336AE">
            <wp:extent cx="5274310" cy="24206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9A90" w14:textId="77777777" w:rsidR="001664E7" w:rsidRDefault="006B33E5" w:rsidP="001664E7">
      <w:pPr>
        <w:ind w:firstLine="420"/>
      </w:pPr>
      <w:r w:rsidRPr="006B33E5">
        <w:t>XML Tools</w:t>
      </w:r>
    </w:p>
    <w:p w14:paraId="33379453" w14:textId="26B9E2FD" w:rsidR="001664E7" w:rsidRDefault="001664E7" w:rsidP="001664E7">
      <w:pPr>
        <w:ind w:firstLine="420"/>
      </w:pPr>
      <w:r w:rsidRPr="001664E7">
        <w:t>Visual Studio IntelliCode</w:t>
      </w:r>
    </w:p>
    <w:p w14:paraId="4445C2B3" w14:textId="705AF286" w:rsidR="001664E7" w:rsidRDefault="001664E7" w:rsidP="001664E7">
      <w:pPr>
        <w:ind w:firstLine="420"/>
      </w:pPr>
    </w:p>
    <w:p w14:paraId="6C16FCC8" w14:textId="77777777" w:rsidR="00947201" w:rsidRPr="001664E7" w:rsidRDefault="00947201" w:rsidP="001664E7">
      <w:pPr>
        <w:ind w:firstLine="420"/>
      </w:pPr>
    </w:p>
    <w:p w14:paraId="10358C95" w14:textId="1381C487" w:rsidR="00CE5D86" w:rsidRDefault="00CE5D86" w:rsidP="008954C5">
      <w:r>
        <w:rPr>
          <w:rFonts w:hint="eastAsia"/>
        </w:rPr>
        <w:t>在虚拟环境下安装如下</w:t>
      </w:r>
      <w:r w:rsidR="00AB35BC">
        <w:rPr>
          <w:rFonts w:hint="eastAsia"/>
        </w:rPr>
        <w:t>Python</w:t>
      </w:r>
      <w:r w:rsidR="00AB35BC">
        <w:rPr>
          <w:rFonts w:hint="eastAsia"/>
        </w:rPr>
        <w:t>库</w:t>
      </w:r>
      <w:r>
        <w:rPr>
          <w:rFonts w:hint="eastAsia"/>
        </w:rPr>
        <w:t>：</w:t>
      </w:r>
    </w:p>
    <w:p w14:paraId="363C518A" w14:textId="38212D7D" w:rsidR="001C4D54" w:rsidRDefault="001C4D54" w:rsidP="008954C5">
      <w:r>
        <w:tab/>
      </w:r>
      <w:r>
        <w:rPr>
          <w:rFonts w:hint="eastAsia"/>
        </w:rPr>
        <w:t>（检查代码规范）</w:t>
      </w:r>
    </w:p>
    <w:p w14:paraId="484E93F0" w14:textId="1B1B21B6" w:rsidR="00EB2F25" w:rsidRDefault="00EB2F25" w:rsidP="008954C5">
      <w:r>
        <w:tab/>
      </w:r>
      <w:r w:rsidRPr="00EB2F25">
        <w:t>pip install -i https://pypi.doubanio.com/simple/ flake8</w:t>
      </w:r>
    </w:p>
    <w:p w14:paraId="7AE90679" w14:textId="21C23815" w:rsidR="00867A3F" w:rsidRDefault="00867A3F" w:rsidP="008954C5">
      <w:r>
        <w:tab/>
      </w:r>
      <w:r>
        <w:tab/>
      </w:r>
      <w:r w:rsidRPr="00867A3F">
        <w:t>"python.linting.flake8Enable": true,</w:t>
      </w:r>
    </w:p>
    <w:p w14:paraId="1C6E52BE" w14:textId="77777777" w:rsidR="00A33DDC" w:rsidRDefault="00A33DDC" w:rsidP="008954C5">
      <w:pPr>
        <w:ind w:firstLine="420"/>
      </w:pPr>
    </w:p>
    <w:p w14:paraId="788BADDB" w14:textId="55619A6E" w:rsidR="00CE5D86" w:rsidRDefault="009247D3" w:rsidP="008954C5">
      <w:pPr>
        <w:ind w:firstLine="420"/>
      </w:pPr>
      <w:r w:rsidRPr="00252B18">
        <w:t xml:space="preserve">pip install -i https://pypi.doubanio.com/simple/ </w:t>
      </w:r>
      <w:r w:rsidR="000820A0">
        <w:rPr>
          <w:rFonts w:hint="eastAsia"/>
        </w:rPr>
        <w:t>pylint</w:t>
      </w:r>
    </w:p>
    <w:p w14:paraId="50D72221" w14:textId="77777777" w:rsidR="00A33DDC" w:rsidRDefault="00A33DDC" w:rsidP="00A33DDC">
      <w:pPr>
        <w:ind w:firstLine="420"/>
      </w:pPr>
    </w:p>
    <w:p w14:paraId="0A88A9DF" w14:textId="151B3BF0" w:rsidR="00A33DDC" w:rsidRDefault="000B41E8" w:rsidP="00A33DDC">
      <w:pPr>
        <w:ind w:firstLine="420"/>
      </w:pPr>
      <w:r>
        <w:rPr>
          <w:rFonts w:hint="eastAsia"/>
        </w:rPr>
        <w:t>（代码格式化）</w:t>
      </w:r>
    </w:p>
    <w:p w14:paraId="5D450D28" w14:textId="4F690243" w:rsidR="000820A0" w:rsidRDefault="009247D3" w:rsidP="008954C5">
      <w:pPr>
        <w:ind w:firstLine="420"/>
      </w:pPr>
      <w:r w:rsidRPr="00252B18">
        <w:t xml:space="preserve">pip install -i https://pypi.doubanio.com/simple/ </w:t>
      </w:r>
      <w:r w:rsidR="000820A0">
        <w:rPr>
          <w:rFonts w:hint="eastAsia"/>
        </w:rPr>
        <w:t>yapf</w:t>
      </w:r>
    </w:p>
    <w:p w14:paraId="0B4D9E78" w14:textId="443E4E6A" w:rsidR="009762E1" w:rsidRDefault="00D47741" w:rsidP="00D47741">
      <w:pPr>
        <w:ind w:left="420" w:firstLine="420"/>
      </w:pPr>
      <w:r w:rsidRPr="00D47741">
        <w:t>"python.formatting.provider": "yapf",</w:t>
      </w:r>
    </w:p>
    <w:p w14:paraId="4194F2FF" w14:textId="77777777" w:rsidR="00A33DDC" w:rsidRDefault="00A33DDC" w:rsidP="008954C5">
      <w:pPr>
        <w:ind w:firstLine="420"/>
      </w:pPr>
    </w:p>
    <w:p w14:paraId="622FB5F6" w14:textId="52807585" w:rsidR="005B7E14" w:rsidRDefault="009247D3" w:rsidP="008954C5">
      <w:pPr>
        <w:ind w:firstLine="420"/>
      </w:pPr>
      <w:r w:rsidRPr="00252B18">
        <w:t>pip</w:t>
      </w:r>
      <w:r>
        <w:t xml:space="preserve"> </w:t>
      </w:r>
      <w:r w:rsidRPr="00252B18">
        <w:t>install</w:t>
      </w:r>
      <w:r>
        <w:t xml:space="preserve"> </w:t>
      </w:r>
      <w:r w:rsidRPr="00252B18">
        <w:t>-</w:t>
      </w:r>
      <w:r w:rsidR="002E25B6">
        <w:rPr>
          <w:rFonts w:hint="eastAsia"/>
        </w:rPr>
        <w:t>i</w:t>
      </w:r>
      <w:r>
        <w:t xml:space="preserve"> </w:t>
      </w:r>
      <w:r w:rsidRPr="00252B18">
        <w:t>https://pypi.doubanio.com/simple/</w:t>
      </w:r>
      <w:r>
        <w:t xml:space="preserve"> </w:t>
      </w:r>
      <w:r w:rsidR="005B7E14">
        <w:rPr>
          <w:rFonts w:hint="eastAsia"/>
        </w:rPr>
        <w:t>pylint_django</w:t>
      </w:r>
    </w:p>
    <w:p w14:paraId="25295452" w14:textId="57FC090B" w:rsidR="00B20D3B" w:rsidRDefault="009D2F6B" w:rsidP="008954C5">
      <w:pPr>
        <w:ind w:firstLine="420"/>
      </w:pPr>
      <w:r w:rsidRPr="009D2F6B">
        <w:t>pip install -i https://pypi.doubanio.com/simple/ MySQL</w:t>
      </w:r>
    </w:p>
    <w:p w14:paraId="7AF3C68E" w14:textId="49899A75" w:rsidR="00EF7FBC" w:rsidRPr="00B20D3B" w:rsidRDefault="00EF7FBC" w:rsidP="008954C5">
      <w:pPr>
        <w:ind w:firstLine="420"/>
      </w:pPr>
      <w:r w:rsidRPr="00EF7FBC">
        <w:t>pip install -i https://pypi.doubanio.com/simple/ django-widget-tweaks</w:t>
      </w:r>
    </w:p>
    <w:p w14:paraId="40E8E8D0" w14:textId="0BF19358" w:rsidR="00412198" w:rsidRPr="00B20D3B" w:rsidRDefault="00412198" w:rsidP="00412198">
      <w:pPr>
        <w:ind w:firstLine="420"/>
      </w:pPr>
      <w:r w:rsidRPr="00EF7FBC">
        <w:t xml:space="preserve">pip install -i https://pypi.doubanio.com/simple/ </w:t>
      </w:r>
      <w:r w:rsidRPr="00412198">
        <w:t>markdown</w:t>
      </w:r>
    </w:p>
    <w:p w14:paraId="4FC43B77" w14:textId="301AF9B3" w:rsidR="00F261D1" w:rsidRDefault="00E54ACC" w:rsidP="003E545E">
      <w:r>
        <w:tab/>
      </w:r>
      <w:r>
        <w:tab/>
      </w:r>
      <w:r>
        <w:rPr>
          <w:rFonts w:hint="eastAsia"/>
        </w:rPr>
        <w:t>markdown</w:t>
      </w:r>
      <w:r>
        <w:rPr>
          <w:rFonts w:hint="eastAsia"/>
        </w:rPr>
        <w:t>扩展名地址：</w:t>
      </w:r>
    </w:p>
    <w:p w14:paraId="50DA8D5F" w14:textId="2CE91541" w:rsidR="00E54ACC" w:rsidRPr="009A01CB" w:rsidRDefault="00E54ACC" w:rsidP="003E545E">
      <w:r>
        <w:tab/>
      </w:r>
      <w:r>
        <w:tab/>
      </w:r>
      <w:r w:rsidRPr="00E54ACC">
        <w:t>https://python-markdown.github.io/extensions/</w:t>
      </w:r>
    </w:p>
    <w:p w14:paraId="7524E04F" w14:textId="5E0BD5ED" w:rsidR="009D2F6B" w:rsidRDefault="00667AA7" w:rsidP="00667AA7">
      <w:pPr>
        <w:ind w:firstLine="420"/>
      </w:pPr>
      <w:r w:rsidRPr="00667AA7">
        <w:t>pip install</w:t>
      </w:r>
      <w:r>
        <w:t xml:space="preserve"> </w:t>
      </w:r>
      <w:r w:rsidRPr="00EF7FBC">
        <w:t>-i https://pypi.doubanio.com/simple/</w:t>
      </w:r>
      <w:r w:rsidRPr="00667AA7">
        <w:t xml:space="preserve"> Pygments</w:t>
      </w:r>
    </w:p>
    <w:p w14:paraId="071AE0CF" w14:textId="22D35D08" w:rsidR="00D77DE4" w:rsidRPr="008954C5" w:rsidRDefault="00D77DE4" w:rsidP="00667AA7">
      <w:pPr>
        <w:ind w:firstLine="420"/>
      </w:pPr>
      <w:r>
        <w:tab/>
      </w:r>
      <w:r>
        <w:rPr>
          <w:rFonts w:hint="eastAsia"/>
        </w:rPr>
        <w:t>其它样式参考：</w:t>
      </w:r>
      <w:r w:rsidRPr="00D77DE4">
        <w:t>https://github.com/richleland/pygments-css</w:t>
      </w:r>
    </w:p>
    <w:p w14:paraId="4A8C3EDD" w14:textId="77777777" w:rsidR="00D77DE4" w:rsidRDefault="00D77DE4" w:rsidP="003E545E"/>
    <w:p w14:paraId="1F4C9C42" w14:textId="77777777" w:rsidR="00D77DE4" w:rsidRDefault="00D77DE4" w:rsidP="003E545E"/>
    <w:p w14:paraId="57344697" w14:textId="77777777" w:rsidR="00D77DE4" w:rsidRDefault="00D77DE4" w:rsidP="003E545E"/>
    <w:p w14:paraId="097442D8" w14:textId="59135F1A" w:rsidR="00F261D1" w:rsidRDefault="007F4CC4" w:rsidP="003E545E">
      <w:r>
        <w:rPr>
          <w:rFonts w:hint="eastAsia"/>
        </w:rPr>
        <w:t>开发文档：</w:t>
      </w:r>
    </w:p>
    <w:p w14:paraId="26727BBF" w14:textId="39DEE9BB" w:rsidR="007F4CC4" w:rsidRDefault="007F4CC4" w:rsidP="007F4CC4">
      <w:pPr>
        <w:ind w:firstLine="420"/>
      </w:pPr>
      <w:r>
        <w:rPr>
          <w:rFonts w:hint="eastAsia"/>
        </w:rPr>
        <w:t>中文文档：</w:t>
      </w:r>
    </w:p>
    <w:p w14:paraId="39495AA8" w14:textId="52AAB8F9" w:rsidR="007F4CC4" w:rsidRDefault="00A86714" w:rsidP="007F4CC4">
      <w:pPr>
        <w:ind w:left="420" w:firstLine="420"/>
      </w:pPr>
      <w:hyperlink r:id="rId13" w:history="1">
        <w:r w:rsidR="007F4CC4" w:rsidRPr="003B1C66">
          <w:rPr>
            <w:rStyle w:val="af4"/>
          </w:rPr>
          <w:t>https://docs.djangoproject.com/zh-hans/3.0/</w:t>
        </w:r>
      </w:hyperlink>
    </w:p>
    <w:p w14:paraId="7A8718EC" w14:textId="360D74C6" w:rsidR="007F4CC4" w:rsidRDefault="007F4CC4" w:rsidP="007F4CC4">
      <w:r>
        <w:tab/>
      </w:r>
      <w:r>
        <w:rPr>
          <w:rFonts w:hint="eastAsia"/>
        </w:rPr>
        <w:t>英文文档：</w:t>
      </w:r>
    </w:p>
    <w:p w14:paraId="3D45A6B2" w14:textId="767052B0" w:rsidR="007F4CC4" w:rsidRDefault="009959B7" w:rsidP="007F4CC4">
      <w:r>
        <w:lastRenderedPageBreak/>
        <w:tab/>
      </w:r>
      <w:r>
        <w:tab/>
      </w:r>
      <w:hyperlink r:id="rId14" w:history="1">
        <w:r>
          <w:rPr>
            <w:rStyle w:val="af4"/>
          </w:rPr>
          <w:t>https://docs.djangoproject.com/en/3.0/</w:t>
        </w:r>
      </w:hyperlink>
    </w:p>
    <w:p w14:paraId="2951BD83" w14:textId="532B5B03" w:rsidR="00F261D1" w:rsidRDefault="00F261D1" w:rsidP="003E545E"/>
    <w:p w14:paraId="414F5D47" w14:textId="5DD84C88" w:rsidR="00E3482E" w:rsidRDefault="00E3482E" w:rsidP="003E545E">
      <w:r>
        <w:rPr>
          <w:rFonts w:hint="eastAsia"/>
        </w:rPr>
        <w:t>在</w:t>
      </w:r>
      <w:r>
        <w:rPr>
          <w:rFonts w:hint="eastAsia"/>
        </w:rPr>
        <w:t>VSCode</w:t>
      </w:r>
      <w:r>
        <w:rPr>
          <w:rFonts w:hint="eastAsia"/>
        </w:rPr>
        <w:t>中配置</w:t>
      </w:r>
      <w:r>
        <w:rPr>
          <w:rFonts w:hint="eastAsia"/>
        </w:rPr>
        <w:t>Python</w:t>
      </w:r>
      <w:r>
        <w:rPr>
          <w:rFonts w:hint="eastAsia"/>
        </w:rPr>
        <w:t>或者</w:t>
      </w:r>
      <w:r>
        <w:rPr>
          <w:rFonts w:hint="eastAsia"/>
        </w:rPr>
        <w:t>Django</w:t>
      </w:r>
      <w:r>
        <w:rPr>
          <w:rFonts w:hint="eastAsia"/>
        </w:rPr>
        <w:t>的配置文件：</w:t>
      </w:r>
    </w:p>
    <w:p w14:paraId="4DFCE6FB" w14:textId="2B03DF1B" w:rsidR="00E3482E" w:rsidRDefault="00780B65" w:rsidP="00780B65">
      <w:pPr>
        <w:jc w:val="center"/>
      </w:pPr>
      <w:r>
        <w:rPr>
          <w:noProof/>
        </w:rPr>
        <w:drawing>
          <wp:inline distT="0" distB="0" distL="0" distR="0" wp14:anchorId="72662158" wp14:editId="0C36BD2B">
            <wp:extent cx="5274310" cy="11760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E965" w14:textId="28EB9609" w:rsidR="00780B65" w:rsidRDefault="00080157" w:rsidP="003E545E">
      <w:r>
        <w:rPr>
          <w:rFonts w:hint="eastAsia"/>
        </w:rPr>
        <w:t>从截图可以看出打开</w:t>
      </w:r>
      <w:r>
        <w:rPr>
          <w:rFonts w:hint="eastAsia"/>
        </w:rPr>
        <w:t>settings.json</w:t>
      </w:r>
      <w:r>
        <w:rPr>
          <w:rFonts w:hint="eastAsia"/>
        </w:rPr>
        <w:t>之后，在项目目录下多出了</w:t>
      </w:r>
      <w:r>
        <w:rPr>
          <w:rFonts w:hint="eastAsia"/>
        </w:rPr>
        <w:t>.</w:t>
      </w:r>
      <w:r>
        <w:t>vscode/settings.json</w:t>
      </w:r>
      <w:r>
        <w:rPr>
          <w:rFonts w:hint="eastAsia"/>
        </w:rPr>
        <w:t>文件</w:t>
      </w:r>
      <w:r w:rsidR="00DD66B2">
        <w:rPr>
          <w:rFonts w:hint="eastAsia"/>
        </w:rPr>
        <w:t>，这个结构是</w:t>
      </w:r>
      <w:r w:rsidR="00DD66B2">
        <w:rPr>
          <w:rFonts w:hint="eastAsia"/>
        </w:rPr>
        <w:t>VSCode</w:t>
      </w:r>
      <w:r w:rsidR="00DD66B2">
        <w:rPr>
          <w:rFonts w:hint="eastAsia"/>
        </w:rPr>
        <w:t>编辑器给每个项目配置环境时的配置文件结构。</w:t>
      </w:r>
    </w:p>
    <w:p w14:paraId="70E7A5B7" w14:textId="01CD6481" w:rsidR="00E17E32" w:rsidRDefault="00E17E32" w:rsidP="003E545E"/>
    <w:p w14:paraId="3F9568A1" w14:textId="0C6AA1B1" w:rsidR="00E17E32" w:rsidRDefault="00E17E32" w:rsidP="003E545E">
      <w:r>
        <w:rPr>
          <w:rFonts w:hint="eastAsia"/>
        </w:rPr>
        <w:t>我们在</w:t>
      </w:r>
      <w:r w:rsidRPr="00681064">
        <w:rPr>
          <w:rFonts w:hint="eastAsia"/>
          <w:b/>
          <w:bCs/>
          <w:color w:val="FF0000"/>
        </w:rPr>
        <w:t>settings.json</w:t>
      </w:r>
      <w:r>
        <w:rPr>
          <w:rFonts w:hint="eastAsia"/>
        </w:rPr>
        <w:t>编写如下配置：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1D68" w14:paraId="5509AB33" w14:textId="77777777" w:rsidTr="00141D68">
        <w:tc>
          <w:tcPr>
            <w:tcW w:w="8296" w:type="dxa"/>
          </w:tcPr>
          <w:p w14:paraId="67F493AE" w14:textId="77777777" w:rsidR="00DB17D9" w:rsidRDefault="00DB17D9" w:rsidP="00DB17D9">
            <w:r>
              <w:t>{</w:t>
            </w:r>
          </w:p>
          <w:p w14:paraId="2CD2729F" w14:textId="77777777" w:rsidR="00DB17D9" w:rsidRDefault="00DB17D9" w:rsidP="00DB17D9">
            <w:r>
              <w:t xml:space="preserve">    "editor.fontSize": 16,</w:t>
            </w:r>
          </w:p>
          <w:p w14:paraId="208413A2" w14:textId="77777777" w:rsidR="00DB17D9" w:rsidRDefault="00DB17D9" w:rsidP="00DB17D9">
            <w:r>
              <w:t xml:space="preserve">    "editor.fontFamily": "Consolas, 'Courier New', monospace",</w:t>
            </w:r>
          </w:p>
          <w:p w14:paraId="05F1E77A" w14:textId="77777777" w:rsidR="00DB17D9" w:rsidRDefault="00DB17D9" w:rsidP="00DB17D9">
            <w:r>
              <w:t xml:space="preserve">    "python.formatting.provider": "yapf",</w:t>
            </w:r>
          </w:p>
          <w:p w14:paraId="2C49DA96" w14:textId="77777777" w:rsidR="00DB17D9" w:rsidRDefault="00DB17D9" w:rsidP="00DB17D9">
            <w:r>
              <w:t xml:space="preserve">    "python.linting.pylintEnabled": true,</w:t>
            </w:r>
          </w:p>
          <w:p w14:paraId="285366DD" w14:textId="77777777" w:rsidR="00DB17D9" w:rsidRDefault="00DB17D9" w:rsidP="00DB17D9"/>
          <w:p w14:paraId="229DF2DF" w14:textId="77777777" w:rsidR="00DB17D9" w:rsidRDefault="00DB17D9" w:rsidP="00DB17D9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解決</w:t>
            </w:r>
            <w:r>
              <w:rPr>
                <w:rFonts w:hint="eastAsia"/>
              </w:rPr>
              <w:t xml:space="preserve"> pylint </w:t>
            </w:r>
            <w:r>
              <w:rPr>
                <w:rFonts w:hint="eastAsia"/>
              </w:rPr>
              <w:t>语法检测不友好的问题</w:t>
            </w:r>
          </w:p>
          <w:p w14:paraId="207B0C89" w14:textId="77777777" w:rsidR="00DB17D9" w:rsidRDefault="00DB17D9" w:rsidP="00DB17D9">
            <w:r>
              <w:t xml:space="preserve">    "python.linting.pylintArgs": [</w:t>
            </w:r>
          </w:p>
          <w:p w14:paraId="2B9CAE1A" w14:textId="77777777" w:rsidR="00DB17D9" w:rsidRDefault="00DB17D9" w:rsidP="00DB17D9">
            <w:r>
              <w:t xml:space="preserve">        "--load-plugins",</w:t>
            </w:r>
          </w:p>
          <w:p w14:paraId="34CFD61D" w14:textId="77777777" w:rsidR="00DB17D9" w:rsidRDefault="00DB17D9" w:rsidP="00DB17D9">
            <w:r>
              <w:t xml:space="preserve">        "pylint_django",</w:t>
            </w:r>
          </w:p>
          <w:p w14:paraId="2455F8FE" w14:textId="77777777" w:rsidR="00DB17D9" w:rsidRDefault="00DB17D9" w:rsidP="00DB17D9">
            <w:r>
              <w:t xml:space="preserve">        "--disable-msg=['C0103','C0301','W0312','W0511','W0232','E1101']",</w:t>
            </w:r>
          </w:p>
          <w:p w14:paraId="113DF5AD" w14:textId="77777777" w:rsidR="00DB17D9" w:rsidRDefault="00DB17D9" w:rsidP="00DB17D9">
            <w:r>
              <w:t xml:space="preserve">    ],</w:t>
            </w:r>
          </w:p>
          <w:p w14:paraId="1106B9AE" w14:textId="77777777" w:rsidR="00DB17D9" w:rsidRDefault="00DB17D9" w:rsidP="00DB17D9"/>
          <w:p w14:paraId="4A0DF4CB" w14:textId="77777777" w:rsidR="00DB17D9" w:rsidRDefault="00DB17D9" w:rsidP="00DB17D9">
            <w:r>
              <w:rPr>
                <w:rFonts w:hint="eastAsia"/>
              </w:rPr>
              <w:t xml:space="preserve">    "editor.maxTokenizationLineLength": 20000, // </w:t>
            </w:r>
            <w:r>
              <w:rPr>
                <w:rFonts w:hint="eastAsia"/>
              </w:rPr>
              <w:t>输出自动换行</w:t>
            </w:r>
          </w:p>
          <w:p w14:paraId="1474EC83" w14:textId="77777777" w:rsidR="00DB17D9" w:rsidRDefault="00DB17D9" w:rsidP="00DB17D9">
            <w:r>
              <w:rPr>
                <w:rFonts w:hint="eastAsia"/>
              </w:rPr>
              <w:t xml:space="preserve">    "editor.wordWrap": "on", // </w:t>
            </w:r>
            <w:r>
              <w:rPr>
                <w:rFonts w:hint="eastAsia"/>
              </w:rPr>
              <w:t>配置编辑器自动换行</w:t>
            </w:r>
          </w:p>
          <w:p w14:paraId="64A20C1E" w14:textId="77777777" w:rsidR="00DB17D9" w:rsidRDefault="00DB17D9" w:rsidP="00DB17D9"/>
          <w:p w14:paraId="37B7D362" w14:textId="77777777" w:rsidR="00DB17D9" w:rsidRDefault="00DB17D9" w:rsidP="00DB17D9">
            <w:r>
              <w:t xml:space="preserve">    /**********************************************/</w:t>
            </w:r>
          </w:p>
          <w:p w14:paraId="22353371" w14:textId="77777777" w:rsidR="00DB17D9" w:rsidRDefault="00DB17D9" w:rsidP="00DB17D9">
            <w:r>
              <w:rPr>
                <w:rFonts w:hint="eastAsia"/>
              </w:rPr>
              <w:t xml:space="preserve">    /*************** </w:t>
            </w:r>
            <w:r>
              <w:rPr>
                <w:rFonts w:hint="eastAsia"/>
              </w:rPr>
              <w:t>必须加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配置开始</w:t>
            </w:r>
            <w:r>
              <w:rPr>
                <w:rFonts w:hint="eastAsia"/>
              </w:rPr>
              <w:t xml:space="preserve"> ***************/</w:t>
            </w:r>
          </w:p>
          <w:p w14:paraId="6E032B8C" w14:textId="77777777" w:rsidR="00DB17D9" w:rsidRDefault="00DB17D9" w:rsidP="00DB17D9">
            <w:r>
              <w:t xml:space="preserve">    /**********************************************/</w:t>
            </w:r>
          </w:p>
          <w:p w14:paraId="0AAA8E3A" w14:textId="77777777" w:rsidR="00DB17D9" w:rsidRDefault="00DB17D9" w:rsidP="00DB17D9"/>
          <w:p w14:paraId="4C1EFDFE" w14:textId="77777777" w:rsidR="00DB17D9" w:rsidRDefault="00DB17D9" w:rsidP="00DB17D9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必须加</w:t>
            </w:r>
          </w:p>
          <w:p w14:paraId="5C02D895" w14:textId="77777777" w:rsidR="00DB17D9" w:rsidRDefault="00DB17D9" w:rsidP="00DB17D9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必须把项目的目录位置加到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虚拟环境</w:t>
            </w:r>
            <w:r>
              <w:rPr>
                <w:rFonts w:hint="eastAsia"/>
              </w:rPr>
              <w:t xml:space="preserve">\Lib\site-packages\pythonwork.pth </w:t>
            </w:r>
            <w:r>
              <w:rPr>
                <w:rFonts w:hint="eastAsia"/>
              </w:rPr>
              <w:t>文件，一行一个</w:t>
            </w:r>
          </w:p>
          <w:p w14:paraId="743BA7C3" w14:textId="77777777" w:rsidR="00DB17D9" w:rsidRDefault="00DB17D9" w:rsidP="00DB17D9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必须加，否则无法导入安装的第三方包</w:t>
            </w:r>
          </w:p>
          <w:p w14:paraId="2F9FE9AA" w14:textId="77777777" w:rsidR="00DB17D9" w:rsidRDefault="00DB17D9" w:rsidP="00DB17D9"/>
          <w:p w14:paraId="24D3E21F" w14:textId="77777777" w:rsidR="00DB17D9" w:rsidRDefault="00DB17D9" w:rsidP="00DB17D9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配置自动，必须按照以下顺序，由内而外的方式</w:t>
            </w:r>
          </w:p>
          <w:p w14:paraId="6F967E0D" w14:textId="77777777" w:rsidR="00DB17D9" w:rsidRDefault="00DB17D9" w:rsidP="00DB17D9">
            <w:r>
              <w:t xml:space="preserve">    "python.autoComplete.extraPaths": [</w:t>
            </w:r>
          </w:p>
          <w:p w14:paraId="7B6E9ACD" w14:textId="77777777" w:rsidR="00DB17D9" w:rsidRDefault="00DB17D9" w:rsidP="00DB17D9">
            <w:r>
              <w:t xml:space="preserve">        "D:/PythonEnv/ForDjango/Lib/site-packages",</w:t>
            </w:r>
          </w:p>
          <w:p w14:paraId="5D35A1D5" w14:textId="77777777" w:rsidR="00DB17D9" w:rsidRDefault="00DB17D9" w:rsidP="00DB17D9">
            <w:r>
              <w:t xml:space="preserve">        "D:/PythonEnv/ForDjango/Scripts",</w:t>
            </w:r>
          </w:p>
          <w:p w14:paraId="6D8E4FDA" w14:textId="77777777" w:rsidR="00DB17D9" w:rsidRDefault="00DB17D9" w:rsidP="00DB17D9">
            <w:r>
              <w:lastRenderedPageBreak/>
              <w:t xml:space="preserve">        "D:/PythonEnv/ForDjango/Lib",</w:t>
            </w:r>
          </w:p>
          <w:p w14:paraId="079A587B" w14:textId="77777777" w:rsidR="00DB17D9" w:rsidRDefault="00DB17D9" w:rsidP="00DB17D9">
            <w:r>
              <w:t xml:space="preserve">        "D:/PythonEnv/ForDjango",</w:t>
            </w:r>
          </w:p>
          <w:p w14:paraId="47412AF1" w14:textId="77777777" w:rsidR="00DB17D9" w:rsidRDefault="00DB17D9" w:rsidP="00DB17D9">
            <w:r>
              <w:t xml:space="preserve">    ],</w:t>
            </w:r>
          </w:p>
          <w:p w14:paraId="2A194B99" w14:textId="77777777" w:rsidR="00DB17D9" w:rsidRDefault="00DB17D9" w:rsidP="00DB17D9"/>
          <w:p w14:paraId="27760393" w14:textId="77777777" w:rsidR="00DB17D9" w:rsidRDefault="00DB17D9" w:rsidP="00DB17D9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必须加，配置项目的</w:t>
            </w:r>
            <w:r>
              <w:rPr>
                <w:rFonts w:hint="eastAsia"/>
              </w:rPr>
              <w:t xml:space="preserve"> Python </w:t>
            </w:r>
            <w:r>
              <w:rPr>
                <w:rFonts w:hint="eastAsia"/>
              </w:rPr>
              <w:t>虚拟环境</w:t>
            </w:r>
          </w:p>
          <w:p w14:paraId="7573F3D1" w14:textId="77777777" w:rsidR="00DB17D9" w:rsidRDefault="00DB17D9" w:rsidP="00DB17D9">
            <w:r>
              <w:t xml:space="preserve">    "python.pythonPath": "D:/PythonEnv/ForDjango/Scripts/python.exe",</w:t>
            </w:r>
          </w:p>
          <w:p w14:paraId="7C5D9BD2" w14:textId="77777777" w:rsidR="00DB17D9" w:rsidRDefault="00DB17D9" w:rsidP="00DB17D9"/>
          <w:p w14:paraId="2E2FD415" w14:textId="77777777" w:rsidR="00DB17D9" w:rsidRDefault="00DB17D9" w:rsidP="00DB17D9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必须加，否则</w:t>
            </w:r>
            <w:r>
              <w:rPr>
                <w:rFonts w:hint="eastAsia"/>
              </w:rPr>
              <w:t xml:space="preserve"> Code Runner </w:t>
            </w:r>
            <w:r>
              <w:rPr>
                <w:rFonts w:hint="eastAsia"/>
              </w:rPr>
              <w:t>无法找到我们的虚拟环境</w:t>
            </w:r>
          </w:p>
          <w:p w14:paraId="7BE7E8CA" w14:textId="77777777" w:rsidR="00DB17D9" w:rsidRDefault="00DB17D9" w:rsidP="00DB17D9">
            <w:r>
              <w:t xml:space="preserve">    "code-runner.executorMap": {</w:t>
            </w:r>
          </w:p>
          <w:p w14:paraId="0ADA924F" w14:textId="77777777" w:rsidR="00DB17D9" w:rsidRDefault="00DB17D9" w:rsidP="00DB17D9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 xml:space="preserve"> Code Runner </w:t>
            </w:r>
            <w:r>
              <w:rPr>
                <w:rFonts w:hint="eastAsia"/>
              </w:rPr>
              <w:t>使用的</w:t>
            </w:r>
            <w:r>
              <w:rPr>
                <w:rFonts w:hint="eastAsia"/>
              </w:rPr>
              <w:t xml:space="preserve"> Python </w:t>
            </w:r>
            <w:r>
              <w:rPr>
                <w:rFonts w:hint="eastAsia"/>
              </w:rPr>
              <w:t>环境</w:t>
            </w:r>
          </w:p>
          <w:p w14:paraId="7E2B9D2A" w14:textId="77777777" w:rsidR="00DB17D9" w:rsidRDefault="00DB17D9" w:rsidP="00DB17D9">
            <w:r>
              <w:t xml:space="preserve">        "python": "D:/PythonEnv/ForDjango/Scripts/python.exe",</w:t>
            </w:r>
          </w:p>
          <w:p w14:paraId="6A394480" w14:textId="77777777" w:rsidR="00DB17D9" w:rsidRDefault="00DB17D9" w:rsidP="00DB17D9">
            <w:r>
              <w:t xml:space="preserve">    },</w:t>
            </w:r>
          </w:p>
          <w:p w14:paraId="3205C03D" w14:textId="77777777" w:rsidR="00DB17D9" w:rsidRDefault="00DB17D9" w:rsidP="00DB17D9">
            <w:r>
              <w:rPr>
                <w:rFonts w:hint="eastAsia"/>
              </w:rPr>
              <w:t xml:space="preserve">    "code-runner.clearPreviousOutput": true, // </w:t>
            </w:r>
            <w:r>
              <w:rPr>
                <w:rFonts w:hint="eastAsia"/>
              </w:rPr>
              <w:t>清除之前的输出</w:t>
            </w:r>
          </w:p>
          <w:p w14:paraId="21ACA08E" w14:textId="77777777" w:rsidR="00DB17D9" w:rsidRDefault="00DB17D9" w:rsidP="00DB17D9">
            <w:r>
              <w:rPr>
                <w:rFonts w:hint="eastAsia"/>
              </w:rPr>
              <w:t xml:space="preserve">    "code-runner.saveFileBeforeRun": true, // </w:t>
            </w:r>
            <w:r>
              <w:rPr>
                <w:rFonts w:hint="eastAsia"/>
              </w:rPr>
              <w:t>运行时保存文件</w:t>
            </w:r>
          </w:p>
          <w:p w14:paraId="76982A7E" w14:textId="77777777" w:rsidR="00DB17D9" w:rsidRDefault="00DB17D9" w:rsidP="00DB17D9">
            <w:r>
              <w:rPr>
                <w:rFonts w:hint="eastAsia"/>
              </w:rPr>
              <w:t xml:space="preserve">    "code-runner.runInTerminal": true, // </w:t>
            </w:r>
            <w:r>
              <w:rPr>
                <w:rFonts w:hint="eastAsia"/>
              </w:rPr>
              <w:t>配置在终端运行，无乱码，如果设置为</w:t>
            </w:r>
            <w:r>
              <w:rPr>
                <w:rFonts w:hint="eastAsia"/>
              </w:rPr>
              <w:t xml:space="preserve"> false </w:t>
            </w:r>
            <w:r>
              <w:rPr>
                <w:rFonts w:hint="eastAsia"/>
              </w:rPr>
              <w:t>可能乱码</w:t>
            </w:r>
          </w:p>
          <w:p w14:paraId="46A32BD8" w14:textId="77777777" w:rsidR="00DB17D9" w:rsidRDefault="00DB17D9" w:rsidP="00DB17D9">
            <w:r>
              <w:t xml:space="preserve">    /**********************************************/</w:t>
            </w:r>
          </w:p>
          <w:p w14:paraId="7CD5D1E9" w14:textId="77777777" w:rsidR="00DB17D9" w:rsidRDefault="00DB17D9" w:rsidP="00DB17D9">
            <w:r>
              <w:rPr>
                <w:rFonts w:hint="eastAsia"/>
              </w:rPr>
              <w:t xml:space="preserve">    /*************** </w:t>
            </w:r>
            <w:r>
              <w:rPr>
                <w:rFonts w:hint="eastAsia"/>
              </w:rPr>
              <w:t>必须加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配置结束</w:t>
            </w:r>
            <w:r>
              <w:rPr>
                <w:rFonts w:hint="eastAsia"/>
              </w:rPr>
              <w:t xml:space="preserve"> ***************/</w:t>
            </w:r>
          </w:p>
          <w:p w14:paraId="31E2CCAF" w14:textId="77777777" w:rsidR="00DB17D9" w:rsidRDefault="00DB17D9" w:rsidP="00DB17D9">
            <w:r>
              <w:t xml:space="preserve">    /**********************************************/</w:t>
            </w:r>
          </w:p>
          <w:p w14:paraId="3F951314" w14:textId="64D324EC" w:rsidR="00141D68" w:rsidRDefault="00DB17D9" w:rsidP="00DB17D9">
            <w:r>
              <w:t>}</w:t>
            </w:r>
          </w:p>
        </w:tc>
      </w:tr>
    </w:tbl>
    <w:p w14:paraId="4B4A6F69" w14:textId="090E0176" w:rsidR="00006E78" w:rsidRDefault="003E6DF5" w:rsidP="003E545E">
      <w:r>
        <w:rPr>
          <w:rFonts w:hint="eastAsia"/>
        </w:rPr>
        <w:lastRenderedPageBreak/>
        <w:t>这样就有代码提示了</w:t>
      </w:r>
      <w:r w:rsidR="008B4E15">
        <w:rPr>
          <w:rFonts w:hint="eastAsia"/>
        </w:rPr>
        <w:t>，同时也可以查看源码了</w:t>
      </w:r>
      <w:r>
        <w:rPr>
          <w:rFonts w:hint="eastAsia"/>
        </w:rPr>
        <w:t>，如下图所示：</w:t>
      </w:r>
    </w:p>
    <w:p w14:paraId="3BA3B944" w14:textId="37131C45" w:rsidR="003E6DF5" w:rsidRDefault="00A72E2A" w:rsidP="00AD6644">
      <w:pPr>
        <w:jc w:val="center"/>
      </w:pPr>
      <w:r>
        <w:rPr>
          <w:noProof/>
        </w:rPr>
        <w:drawing>
          <wp:inline distT="0" distB="0" distL="0" distR="0" wp14:anchorId="41B780E7" wp14:editId="5579A746">
            <wp:extent cx="4826442" cy="217614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2408" cy="218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55DC" w14:textId="65A7E74D" w:rsidR="00A72E2A" w:rsidRDefault="00A72E2A" w:rsidP="003E545E">
      <w:r>
        <w:rPr>
          <w:rFonts w:hint="eastAsia"/>
        </w:rPr>
        <w:t>这样写代码就方便多了。</w:t>
      </w:r>
      <w:r w:rsidR="006F4413">
        <w:rPr>
          <w:rFonts w:hint="eastAsia"/>
        </w:rPr>
        <w:t>另外一个配置文件为</w:t>
      </w:r>
      <w:r w:rsidR="006F4413" w:rsidRPr="00F54631">
        <w:rPr>
          <w:rFonts w:hint="eastAsia"/>
          <w:b/>
          <w:bCs/>
          <w:color w:val="FF0000"/>
        </w:rPr>
        <w:t>launch.json</w:t>
      </w:r>
      <w:r w:rsidR="006F4413">
        <w:rPr>
          <w:rFonts w:hint="eastAsia"/>
        </w:rPr>
        <w:t>，用于项目启动的配置参数，比如启动端口等，不需要则不用配置。</w:t>
      </w:r>
      <w:r w:rsidR="0021516A">
        <w:rPr>
          <w:rFonts w:hint="eastAsia"/>
        </w:rPr>
        <w:t>另外，如果每次</w:t>
      </w:r>
      <w:r w:rsidR="0021516A" w:rsidRPr="006630A0">
        <w:rPr>
          <w:rFonts w:hint="eastAsia"/>
          <w:b/>
          <w:bCs/>
          <w:color w:val="FF0000"/>
        </w:rPr>
        <w:t>.</w:t>
      </w:r>
      <w:r w:rsidR="0021516A" w:rsidRPr="006630A0">
        <w:rPr>
          <w:b/>
          <w:bCs/>
          <w:color w:val="FF0000"/>
        </w:rPr>
        <w:t>html</w:t>
      </w:r>
      <w:r w:rsidR="0021516A">
        <w:rPr>
          <w:rFonts w:hint="eastAsia"/>
        </w:rPr>
        <w:t>文件都是以</w:t>
      </w:r>
      <w:r w:rsidR="0021516A" w:rsidRPr="006630A0">
        <w:rPr>
          <w:rFonts w:hint="eastAsia"/>
          <w:b/>
          <w:bCs/>
          <w:color w:val="FF0000"/>
        </w:rPr>
        <w:t>dj</w:t>
      </w:r>
      <w:r w:rsidR="0021516A">
        <w:rPr>
          <w:rFonts w:hint="eastAsia"/>
        </w:rPr>
        <w:t>模板方式打开，则需要在用户配置文件，添加如下代码：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13D5" w14:paraId="647FFC82" w14:textId="77777777" w:rsidTr="00BA13D5">
        <w:tc>
          <w:tcPr>
            <w:tcW w:w="8296" w:type="dxa"/>
          </w:tcPr>
          <w:p w14:paraId="4EBED40C" w14:textId="77777777" w:rsidR="00BA13D5" w:rsidRDefault="00BA13D5" w:rsidP="00BA13D5">
            <w:r>
              <w:t xml:space="preserve">    "files.associations": {</w:t>
            </w:r>
          </w:p>
          <w:p w14:paraId="09D9A0C3" w14:textId="77777777" w:rsidR="00BA13D5" w:rsidRDefault="00BA13D5" w:rsidP="00BA13D5">
            <w:r>
              <w:t xml:space="preserve">        "**/*.html": "html",</w:t>
            </w:r>
          </w:p>
          <w:p w14:paraId="2B6533C6" w14:textId="7CF9087E" w:rsidR="00BA13D5" w:rsidRDefault="00BA13D5" w:rsidP="00BA13D5">
            <w:r>
              <w:t xml:space="preserve">    },</w:t>
            </w:r>
          </w:p>
        </w:tc>
      </w:tr>
    </w:tbl>
    <w:p w14:paraId="75615A6C" w14:textId="28B2D7C6" w:rsidR="0021516A" w:rsidRDefault="003F29CE" w:rsidP="003E545E">
      <w:r>
        <w:rPr>
          <w:rFonts w:hint="eastAsia"/>
        </w:rPr>
        <w:t>这样</w:t>
      </w:r>
      <w:r w:rsidRPr="002913D9">
        <w:rPr>
          <w:rFonts w:hint="eastAsia"/>
          <w:b/>
          <w:bCs/>
          <w:color w:val="FF0000"/>
        </w:rPr>
        <w:t>.</w:t>
      </w:r>
      <w:r w:rsidRPr="002913D9">
        <w:rPr>
          <w:b/>
          <w:bCs/>
          <w:color w:val="FF0000"/>
        </w:rPr>
        <w:t>html</w:t>
      </w:r>
      <w:r>
        <w:rPr>
          <w:rFonts w:hint="eastAsia"/>
        </w:rPr>
        <w:t>文件就会以</w:t>
      </w:r>
      <w:r w:rsidRPr="002913D9">
        <w:rPr>
          <w:rFonts w:hint="eastAsia"/>
          <w:b/>
          <w:bCs/>
          <w:color w:val="FF0000"/>
        </w:rPr>
        <w:t>html</w:t>
      </w:r>
      <w:r>
        <w:rPr>
          <w:rFonts w:hint="eastAsia"/>
        </w:rPr>
        <w:t>语言</w:t>
      </w:r>
      <w:r w:rsidR="007F34AD">
        <w:rPr>
          <w:rFonts w:hint="eastAsia"/>
        </w:rPr>
        <w:t>模式打开了。</w:t>
      </w:r>
      <w:r w:rsidR="00D53437">
        <w:rPr>
          <w:rFonts w:hint="eastAsia"/>
        </w:rPr>
        <w:t>所以</w:t>
      </w:r>
      <w:r w:rsidR="00BA13D5">
        <w:rPr>
          <w:rFonts w:hint="eastAsia"/>
        </w:rPr>
        <w:t>，</w:t>
      </w:r>
      <w:r w:rsidR="00BA13D5">
        <w:rPr>
          <w:rFonts w:hint="eastAsia"/>
        </w:rPr>
        <w:t>C</w:t>
      </w:r>
      <w:r w:rsidR="00BA13D5">
        <w:t>SS</w:t>
      </w:r>
      <w:r w:rsidR="00BA13D5">
        <w:rPr>
          <w:rFonts w:hint="eastAsia"/>
        </w:rPr>
        <w:t>和</w:t>
      </w:r>
      <w:r w:rsidR="00BA13D5">
        <w:rPr>
          <w:rFonts w:hint="eastAsia"/>
        </w:rPr>
        <w:t>JS</w:t>
      </w:r>
      <w:r w:rsidR="00BA13D5">
        <w:rPr>
          <w:rFonts w:hint="eastAsia"/>
        </w:rPr>
        <w:t>也同样可以这么设置。</w:t>
      </w:r>
    </w:p>
    <w:p w14:paraId="407B1D33" w14:textId="77777777" w:rsidR="003E6DF5" w:rsidRPr="00D53437" w:rsidRDefault="003E6DF5" w:rsidP="003E545E"/>
    <w:p w14:paraId="0AFE9A87" w14:textId="1BEE4433" w:rsidR="00990A50" w:rsidRPr="00592F40" w:rsidRDefault="00603750" w:rsidP="003E545E">
      <w:pPr>
        <w:rPr>
          <w:b/>
          <w:bCs/>
        </w:rPr>
      </w:pPr>
      <w:r w:rsidRPr="00592F40">
        <w:rPr>
          <w:rFonts w:hint="eastAsia"/>
          <w:b/>
          <w:bCs/>
        </w:rPr>
        <w:t>自定义包的导入问题</w:t>
      </w:r>
      <w:r w:rsidR="00592F40">
        <w:rPr>
          <w:rFonts w:hint="eastAsia"/>
          <w:b/>
          <w:bCs/>
        </w:rPr>
        <w:t>：</w:t>
      </w:r>
    </w:p>
    <w:p w14:paraId="2B0521BA" w14:textId="532614BA" w:rsidR="00603750" w:rsidRDefault="00B77D13" w:rsidP="003E545E">
      <w:r w:rsidRPr="00B77D13">
        <w:rPr>
          <w:rFonts w:hint="eastAsia"/>
        </w:rPr>
        <w:t>在虚拟环境中添加项目所在目录，比如：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7D13" w14:paraId="1B604E3A" w14:textId="77777777" w:rsidTr="00B77D13">
        <w:tc>
          <w:tcPr>
            <w:tcW w:w="8296" w:type="dxa"/>
          </w:tcPr>
          <w:p w14:paraId="77F2096B" w14:textId="54E05EE4" w:rsidR="00B77D13" w:rsidRDefault="00B77D13" w:rsidP="003E545E">
            <w:r w:rsidRPr="00B77D13">
              <w:t>D:\PythonEnv\ForDjango\Lib\site-packages</w:t>
            </w:r>
          </w:p>
        </w:tc>
      </w:tr>
    </w:tbl>
    <w:p w14:paraId="33181373" w14:textId="34805367" w:rsidR="00603750" w:rsidRDefault="00392C4E" w:rsidP="003E545E">
      <w:r w:rsidRPr="00392C4E">
        <w:rPr>
          <w:rFonts w:hint="eastAsia"/>
        </w:rPr>
        <w:lastRenderedPageBreak/>
        <w:t>在该目录下增加如下文件：</w:t>
      </w:r>
      <w:r w:rsidRPr="00392C4E">
        <w:t>pythonwork.pth</w:t>
      </w:r>
    </w:p>
    <w:p w14:paraId="0B5FE10D" w14:textId="2BF832AB" w:rsidR="00392C4E" w:rsidRDefault="00392C4E" w:rsidP="003E545E">
      <w:r w:rsidRPr="00392C4E">
        <w:rPr>
          <w:rFonts w:hint="eastAsia"/>
        </w:rPr>
        <w:t>在该文件中增加项目路径，如下所示：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2C4E" w14:paraId="4BE0208F" w14:textId="77777777" w:rsidTr="00392C4E">
        <w:tc>
          <w:tcPr>
            <w:tcW w:w="8296" w:type="dxa"/>
          </w:tcPr>
          <w:p w14:paraId="718F9116" w14:textId="77777777" w:rsidR="00392C4E" w:rsidRDefault="00392C4E" w:rsidP="00392C4E">
            <w:r>
              <w:t>D:\WorkSpace\for_actual_combat\python_company</w:t>
            </w:r>
          </w:p>
          <w:p w14:paraId="3718C23B" w14:textId="2BBDDEAC" w:rsidR="00392C4E" w:rsidRDefault="00392C4E" w:rsidP="00392C4E">
            <w:r>
              <w:t>D:\WorkSpace\get_competitor_keywords</w:t>
            </w:r>
          </w:p>
        </w:tc>
      </w:tr>
      <w:tr w:rsidR="00392C4E" w14:paraId="3687ABB0" w14:textId="77777777" w:rsidTr="00392C4E">
        <w:tc>
          <w:tcPr>
            <w:tcW w:w="8296" w:type="dxa"/>
          </w:tcPr>
          <w:p w14:paraId="57E991B5" w14:textId="796FD444" w:rsidR="00392C4E" w:rsidRDefault="00392C4E" w:rsidP="00392C4E">
            <w:r w:rsidRPr="00392C4E">
              <w:rPr>
                <w:rFonts w:hint="eastAsia"/>
              </w:rPr>
              <w:t>注意：一行一个项目。</w:t>
            </w:r>
          </w:p>
        </w:tc>
      </w:tr>
    </w:tbl>
    <w:p w14:paraId="6BBC84B6" w14:textId="689F3E1A" w:rsidR="00392C4E" w:rsidRDefault="00392C4E" w:rsidP="003E545E"/>
    <w:p w14:paraId="401E5D43" w14:textId="30B3CBDE" w:rsidR="00DE0022" w:rsidRPr="00DB36B7" w:rsidRDefault="00DE0022" w:rsidP="003E545E">
      <w:pPr>
        <w:rPr>
          <w:b/>
          <w:bCs/>
        </w:rPr>
      </w:pPr>
      <w:r w:rsidRPr="00DB36B7">
        <w:rPr>
          <w:rFonts w:hint="eastAsia"/>
          <w:b/>
          <w:bCs/>
        </w:rPr>
        <w:t>添加文件头代码：</w:t>
      </w:r>
    </w:p>
    <w:p w14:paraId="7CA0E0B5" w14:textId="56FCC9CD" w:rsidR="00DE0022" w:rsidRDefault="003D1633" w:rsidP="003E545E">
      <w:r w:rsidRPr="003D1633">
        <w:rPr>
          <w:rFonts w:hint="eastAsia"/>
        </w:rPr>
        <w:t>文件</w:t>
      </w:r>
      <w:r w:rsidRPr="003D1633">
        <w:rPr>
          <w:rFonts w:hint="eastAsia"/>
        </w:rPr>
        <w:t xml:space="preserve"> </w:t>
      </w:r>
      <w:r w:rsidRPr="003D1633">
        <w:rPr>
          <w:rFonts w:hint="eastAsia"/>
        </w:rPr>
        <w:t>→</w:t>
      </w:r>
      <w:r w:rsidRPr="003D1633">
        <w:rPr>
          <w:rFonts w:hint="eastAsia"/>
        </w:rPr>
        <w:t xml:space="preserve"> </w:t>
      </w:r>
      <w:r w:rsidRPr="003D1633">
        <w:rPr>
          <w:rFonts w:hint="eastAsia"/>
        </w:rPr>
        <w:t>首选项</w:t>
      </w:r>
      <w:r w:rsidRPr="003D1633">
        <w:rPr>
          <w:rFonts w:hint="eastAsia"/>
        </w:rPr>
        <w:t xml:space="preserve"> </w:t>
      </w:r>
      <w:r w:rsidRPr="003D1633">
        <w:rPr>
          <w:rFonts w:hint="eastAsia"/>
        </w:rPr>
        <w:t>→</w:t>
      </w:r>
      <w:r w:rsidRPr="003D1633">
        <w:rPr>
          <w:rFonts w:hint="eastAsia"/>
        </w:rPr>
        <w:t xml:space="preserve"> </w:t>
      </w:r>
      <w:r w:rsidRPr="003D1633">
        <w:rPr>
          <w:rFonts w:hint="eastAsia"/>
        </w:rPr>
        <w:t>用户片段</w:t>
      </w:r>
      <w:r w:rsidRPr="003D1633">
        <w:rPr>
          <w:rFonts w:hint="eastAsia"/>
        </w:rPr>
        <w:t xml:space="preserve"> </w:t>
      </w:r>
      <w:r w:rsidRPr="003D1633">
        <w:rPr>
          <w:rFonts w:hint="eastAsia"/>
        </w:rPr>
        <w:t>→</w:t>
      </w:r>
      <w:r w:rsidRPr="003D1633">
        <w:rPr>
          <w:rFonts w:hint="eastAsia"/>
        </w:rPr>
        <w:t xml:space="preserve"> </w:t>
      </w:r>
      <w:r w:rsidRPr="003D1633">
        <w:rPr>
          <w:rFonts w:hint="eastAsia"/>
        </w:rPr>
        <w:t>选择</w:t>
      </w:r>
      <w:r w:rsidRPr="003D1633">
        <w:rPr>
          <w:rFonts w:hint="eastAsia"/>
        </w:rPr>
        <w:t xml:space="preserve"> python</w:t>
      </w:r>
      <w:r w:rsidRPr="003D1633">
        <w:rPr>
          <w:rFonts w:hint="eastAsia"/>
        </w:rPr>
        <w:t>，如下图所示：</w:t>
      </w:r>
    </w:p>
    <w:p w14:paraId="6FB545D3" w14:textId="56DDAE5E" w:rsidR="003D1633" w:rsidRDefault="00943F0E" w:rsidP="003E545E">
      <w:r w:rsidRPr="00943F0E">
        <w:rPr>
          <w:noProof/>
        </w:rPr>
        <w:drawing>
          <wp:inline distT="0" distB="0" distL="0" distR="0" wp14:anchorId="11772970" wp14:editId="257ED50F">
            <wp:extent cx="5274310" cy="10515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F17C" w14:textId="77777777" w:rsidR="00943F0E" w:rsidRPr="00943F0E" w:rsidRDefault="00943F0E" w:rsidP="00943F0E">
      <w:r w:rsidRPr="00943F0E">
        <w:rPr>
          <w:rFonts w:hint="eastAsia"/>
        </w:rPr>
        <w:t>选择</w:t>
      </w:r>
      <w:r w:rsidRPr="00943F0E">
        <w:rPr>
          <w:rFonts w:hint="eastAsia"/>
        </w:rPr>
        <w:t xml:space="preserve"> python </w:t>
      </w:r>
      <w:r w:rsidRPr="00943F0E">
        <w:rPr>
          <w:rFonts w:hint="eastAsia"/>
        </w:rPr>
        <w:t>后会生成</w:t>
      </w:r>
      <w:r w:rsidRPr="00943F0E">
        <w:rPr>
          <w:rFonts w:hint="eastAsia"/>
        </w:rPr>
        <w:t xml:space="preserve"> python.json </w:t>
      </w:r>
      <w:r w:rsidRPr="00943F0E">
        <w:rPr>
          <w:rFonts w:hint="eastAsia"/>
        </w:rPr>
        <w:t>，如下</w:t>
      </w:r>
      <w:r w:rsidRPr="00943F0E">
        <w:rPr>
          <w:rFonts w:hint="eastAsia"/>
        </w:rPr>
        <w:t xml:space="preserve"> python.json </w:t>
      </w:r>
      <w:r w:rsidRPr="00943F0E">
        <w:rPr>
          <w:rFonts w:hint="eastAsia"/>
        </w:rPr>
        <w:t>文件的代码和所在路径：</w:t>
      </w:r>
    </w:p>
    <w:p w14:paraId="15987461" w14:textId="5AA516BF" w:rsidR="00DE0022" w:rsidRDefault="00103A53" w:rsidP="003E545E">
      <w:r w:rsidRPr="00103A53">
        <w:rPr>
          <w:noProof/>
        </w:rPr>
        <w:drawing>
          <wp:inline distT="0" distB="0" distL="0" distR="0" wp14:anchorId="0A53D0CC" wp14:editId="2649072D">
            <wp:extent cx="5274310" cy="32886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EAE2" w14:textId="77777777" w:rsidR="00B455C5" w:rsidRPr="00B455C5" w:rsidRDefault="00B455C5" w:rsidP="00B455C5">
      <w:r w:rsidRPr="00B455C5">
        <w:rPr>
          <w:rFonts w:hint="eastAsia"/>
        </w:rPr>
        <w:t>我们把代码修改成如下：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4DA1" w14:paraId="2CEF538D" w14:textId="77777777" w:rsidTr="00F94DA1">
        <w:tc>
          <w:tcPr>
            <w:tcW w:w="8296" w:type="dxa"/>
          </w:tcPr>
          <w:p w14:paraId="79B88F9F" w14:textId="77777777" w:rsidR="00F94DA1" w:rsidRDefault="00F94DA1" w:rsidP="00F94DA1">
            <w:r>
              <w:t>{</w:t>
            </w:r>
          </w:p>
          <w:p w14:paraId="386ACF95" w14:textId="77777777" w:rsidR="00F94DA1" w:rsidRDefault="00F94DA1" w:rsidP="00F94DA1">
            <w:r>
              <w:tab/>
              <w:t>"HEADER": {</w:t>
            </w:r>
          </w:p>
          <w:p w14:paraId="74AA54AD" w14:textId="77777777" w:rsidR="00F94DA1" w:rsidRDefault="00F94DA1" w:rsidP="00F94DA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"prefix": "headerpy", // </w:t>
            </w:r>
            <w:r>
              <w:rPr>
                <w:rFonts w:hint="eastAsia"/>
              </w:rPr>
              <w:t>输入前缀</w:t>
            </w:r>
          </w:p>
          <w:p w14:paraId="457F70FA" w14:textId="77777777" w:rsidR="00F94DA1" w:rsidRDefault="00F94DA1" w:rsidP="00F94DA1">
            <w:r>
              <w:tab/>
            </w:r>
            <w:r>
              <w:tab/>
              <w:t>"body": [</w:t>
            </w:r>
          </w:p>
          <w:p w14:paraId="451DF1AC" w14:textId="77777777" w:rsidR="00F94DA1" w:rsidRDefault="00F94DA1" w:rsidP="00F94DA1">
            <w:r>
              <w:tab/>
            </w:r>
            <w:r>
              <w:tab/>
            </w:r>
            <w:r>
              <w:tab/>
              <w:t>"#!/usr/bin/env python",</w:t>
            </w:r>
          </w:p>
          <w:p w14:paraId="28CD3EEF" w14:textId="77777777" w:rsidR="00F94DA1" w:rsidRDefault="00F94DA1" w:rsidP="00F94DA1">
            <w:r>
              <w:tab/>
            </w:r>
            <w:r>
              <w:tab/>
            </w:r>
            <w:r>
              <w:tab/>
              <w:t>"# -*- encoding: utf-8 -*-",</w:t>
            </w:r>
          </w:p>
          <w:p w14:paraId="64F41C6E" w14:textId="77777777" w:rsidR="00F94DA1" w:rsidRDefault="00F94DA1" w:rsidP="00F94DA1">
            <w:r>
              <w:tab/>
            </w:r>
            <w:r>
              <w:tab/>
            </w:r>
            <w:r>
              <w:tab/>
              <w:t>"'''",</w:t>
            </w:r>
          </w:p>
          <w:p w14:paraId="03F39E5A" w14:textId="77777777" w:rsidR="00F94DA1" w:rsidRDefault="00F94DA1" w:rsidP="00F94DA1">
            <w:r>
              <w:tab/>
            </w:r>
            <w:r>
              <w:tab/>
            </w:r>
            <w:r>
              <w:tab/>
              <w:t>"@File    :   $TM_FILENAME",</w:t>
            </w:r>
          </w:p>
          <w:p w14:paraId="340E95DF" w14:textId="77777777" w:rsidR="00F94DA1" w:rsidRDefault="00F94DA1" w:rsidP="00F94DA1">
            <w:r>
              <w:tab/>
            </w:r>
            <w:r>
              <w:tab/>
            </w:r>
            <w:r>
              <w:tab/>
              <w:t>"@Time    :   $CURRENT_YEAR/$CURRENT_MONTH/$CURRENT_DATE $CURRENT_HOUR:$CURRENT_MINUTE:$CURRENT_SECOND",</w:t>
            </w:r>
          </w:p>
          <w:p w14:paraId="2E98682D" w14:textId="77777777" w:rsidR="00F94DA1" w:rsidRDefault="00F94DA1" w:rsidP="00F94DA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"@Author  :   </w:t>
            </w:r>
            <w:r>
              <w:rPr>
                <w:rFonts w:hint="eastAsia"/>
              </w:rPr>
              <w:t>笑看风云</w:t>
            </w:r>
            <w:r>
              <w:rPr>
                <w:rFonts w:hint="eastAsia"/>
              </w:rPr>
              <w:t>",</w:t>
            </w:r>
          </w:p>
          <w:p w14:paraId="27E149DC" w14:textId="77777777" w:rsidR="00F94DA1" w:rsidRDefault="00F94DA1" w:rsidP="00F94DA1">
            <w:r>
              <w:lastRenderedPageBreak/>
              <w:tab/>
            </w:r>
            <w:r>
              <w:tab/>
            </w:r>
            <w:r>
              <w:tab/>
              <w:t>"@Contact :   276517382@qq.com",</w:t>
            </w:r>
          </w:p>
          <w:p w14:paraId="08DB49A7" w14:textId="77777777" w:rsidR="00F94DA1" w:rsidRDefault="00F94DA1" w:rsidP="00F94DA1">
            <w:r>
              <w:tab/>
            </w:r>
            <w:r>
              <w:tab/>
            </w:r>
            <w:r>
              <w:tab/>
              <w:t>"@License :   (C)Copyright 2019-2020, ShanFeng Group",</w:t>
            </w:r>
          </w:p>
          <w:p w14:paraId="5FA53F24" w14:textId="77777777" w:rsidR="00F94DA1" w:rsidRDefault="00F94DA1" w:rsidP="00F94DA1">
            <w:r>
              <w:tab/>
            </w:r>
            <w:r>
              <w:tab/>
            </w:r>
            <w:r>
              <w:tab/>
              <w:t>"'''",</w:t>
            </w:r>
          </w:p>
          <w:p w14:paraId="6174401D" w14:textId="77777777" w:rsidR="00F94DA1" w:rsidRDefault="00F94DA1" w:rsidP="00F94DA1">
            <w:r>
              <w:tab/>
            </w:r>
            <w:r>
              <w:tab/>
            </w:r>
            <w:r>
              <w:tab/>
              <w:t>"",</w:t>
            </w:r>
          </w:p>
          <w:p w14:paraId="43CC71ED" w14:textId="77777777" w:rsidR="00F94DA1" w:rsidRDefault="00F94DA1" w:rsidP="00F94DA1">
            <w:r>
              <w:tab/>
            </w:r>
            <w:r>
              <w:tab/>
            </w:r>
            <w:r>
              <w:tab/>
              <w:t>"$0"</w:t>
            </w:r>
          </w:p>
          <w:p w14:paraId="153B5F53" w14:textId="77777777" w:rsidR="00F94DA1" w:rsidRDefault="00F94DA1" w:rsidP="00F94DA1">
            <w:r>
              <w:tab/>
            </w:r>
            <w:r>
              <w:tab/>
              <w:t>],</w:t>
            </w:r>
          </w:p>
          <w:p w14:paraId="21C4BEE8" w14:textId="77777777" w:rsidR="00F94DA1" w:rsidRDefault="00F94DA1" w:rsidP="00F94DA1">
            <w:r>
              <w:tab/>
              <w:t>}</w:t>
            </w:r>
          </w:p>
          <w:p w14:paraId="72D33D9B" w14:textId="13DC9643" w:rsidR="00F94DA1" w:rsidRDefault="00F94DA1" w:rsidP="00F94DA1">
            <w:r>
              <w:t>}</w:t>
            </w:r>
          </w:p>
        </w:tc>
      </w:tr>
    </w:tbl>
    <w:p w14:paraId="0A668F95" w14:textId="64AB98B3" w:rsidR="00103A53" w:rsidRDefault="00C64C77" w:rsidP="003E545E">
      <w:r w:rsidRPr="00C64C77">
        <w:rPr>
          <w:rFonts w:hint="eastAsia"/>
        </w:rPr>
        <w:lastRenderedPageBreak/>
        <w:t>在</w:t>
      </w:r>
      <w:r w:rsidRPr="00C64C77">
        <w:rPr>
          <w:rFonts w:hint="eastAsia"/>
        </w:rPr>
        <w:t xml:space="preserve"> .py </w:t>
      </w:r>
      <w:r w:rsidRPr="00C64C77">
        <w:rPr>
          <w:rFonts w:hint="eastAsia"/>
        </w:rPr>
        <w:t>文件上面输入</w:t>
      </w:r>
      <w:r w:rsidRPr="00C64C77">
        <w:rPr>
          <w:rFonts w:hint="eastAsia"/>
        </w:rPr>
        <w:t xml:space="preserve"> headerpy </w:t>
      </w:r>
      <w:r w:rsidRPr="00C64C77">
        <w:rPr>
          <w:rFonts w:hint="eastAsia"/>
        </w:rPr>
        <w:t>回车就会自动生成文件头。</w:t>
      </w:r>
    </w:p>
    <w:p w14:paraId="70E44DF1" w14:textId="50E17FEE" w:rsidR="00C64C77" w:rsidRDefault="00C64C77" w:rsidP="00C64C77">
      <w:r>
        <w:rPr>
          <w:rFonts w:hint="eastAsia"/>
        </w:rPr>
        <w:t>参考地址：</w:t>
      </w:r>
    </w:p>
    <w:p w14:paraId="64EDCF62" w14:textId="39816DCD" w:rsidR="00C64C77" w:rsidRDefault="00A86714" w:rsidP="00C64C77">
      <w:hyperlink r:id="rId19" w:history="1">
        <w:r w:rsidR="00C64C77" w:rsidRPr="009A085A">
          <w:rPr>
            <w:rStyle w:val="af4"/>
          </w:rPr>
          <w:t>https://code.visualstudio.com/docs/editor/userdefinedsnippets</w:t>
        </w:r>
      </w:hyperlink>
    </w:p>
    <w:p w14:paraId="260E040A" w14:textId="2851A3DC" w:rsidR="00C64C77" w:rsidRDefault="00A86714" w:rsidP="00C64C77">
      <w:hyperlink r:id="rId20" w:history="1">
        <w:r w:rsidR="00C64C77" w:rsidRPr="009A085A">
          <w:rPr>
            <w:rStyle w:val="af4"/>
          </w:rPr>
          <w:t>https://blog.csdn.net/maokelong95/article/details/54379046</w:t>
        </w:r>
      </w:hyperlink>
    </w:p>
    <w:p w14:paraId="1A7E2A55" w14:textId="77777777" w:rsidR="00C64C77" w:rsidRPr="00C64C77" w:rsidRDefault="00C64C77" w:rsidP="00C64C77"/>
    <w:p w14:paraId="0BF04DCE" w14:textId="058938BB" w:rsidR="00DE0022" w:rsidRDefault="00BF071E" w:rsidP="003E545E">
      <w:r>
        <w:rPr>
          <w:rFonts w:hint="eastAsia"/>
        </w:rPr>
        <w:t>创建和配置数据库：</w:t>
      </w:r>
    </w:p>
    <w:p w14:paraId="7C5222F0" w14:textId="7F09E7A6" w:rsidR="00BF071E" w:rsidRDefault="00BF071E" w:rsidP="003E545E">
      <w:r>
        <w:rPr>
          <w:rFonts w:hint="eastAsia"/>
        </w:rPr>
        <w:t>创建名为</w:t>
      </w:r>
      <w:r>
        <w:rPr>
          <w:rFonts w:hint="eastAsia"/>
        </w:rPr>
        <w:t>mydjango</w:t>
      </w:r>
      <w:r>
        <w:rPr>
          <w:rFonts w:hint="eastAsia"/>
        </w:rPr>
        <w:t>的数据库，如下图所示：</w:t>
      </w:r>
    </w:p>
    <w:p w14:paraId="5CC949A4" w14:textId="6EB5923E" w:rsidR="00BF071E" w:rsidRDefault="00BF071E" w:rsidP="00506649">
      <w:pPr>
        <w:jc w:val="center"/>
      </w:pPr>
      <w:r>
        <w:rPr>
          <w:noProof/>
        </w:rPr>
        <w:drawing>
          <wp:inline distT="0" distB="0" distL="0" distR="0" wp14:anchorId="46B843F1" wp14:editId="62A59670">
            <wp:extent cx="3831653" cy="33793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1771" cy="338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3533" w14:textId="26DE717B" w:rsidR="00DE0022" w:rsidRDefault="0074506D" w:rsidP="003E545E">
      <w:r>
        <w:rPr>
          <w:rFonts w:hint="eastAsia"/>
        </w:rPr>
        <w:t>打开</w:t>
      </w:r>
      <w:r>
        <w:rPr>
          <w:rFonts w:hint="eastAsia"/>
        </w:rPr>
        <w:t>settings.py</w:t>
      </w:r>
      <w:r>
        <w:rPr>
          <w:rFonts w:hint="eastAsia"/>
        </w:rPr>
        <w:t>修改如下配置：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525B" w14:paraId="084B0DB5" w14:textId="77777777" w:rsidTr="008A525B">
        <w:tc>
          <w:tcPr>
            <w:tcW w:w="8296" w:type="dxa"/>
          </w:tcPr>
          <w:p w14:paraId="4AC9442A" w14:textId="77777777" w:rsidR="008A525B" w:rsidRDefault="008A525B" w:rsidP="008A525B">
            <w:r>
              <w:t>DATABASES = {</w:t>
            </w:r>
          </w:p>
          <w:p w14:paraId="2648CD8F" w14:textId="77777777" w:rsidR="008A525B" w:rsidRDefault="008A525B" w:rsidP="008A525B">
            <w:r>
              <w:t xml:space="preserve">    'default': {</w:t>
            </w:r>
          </w:p>
          <w:p w14:paraId="5202B9AB" w14:textId="77777777" w:rsidR="008A525B" w:rsidRDefault="008A525B" w:rsidP="008A525B">
            <w:r>
              <w:t xml:space="preserve">        # 'ENGINE': 'django.db.backends.sqlite3',</w:t>
            </w:r>
          </w:p>
          <w:p w14:paraId="4D99C357" w14:textId="77777777" w:rsidR="008A525B" w:rsidRDefault="008A525B" w:rsidP="008A525B">
            <w:r>
              <w:t xml:space="preserve">        # 'NAME': os.path.join(BASE_DIR, 'db.sqlite3'),</w:t>
            </w:r>
          </w:p>
          <w:p w14:paraId="1EE7C1DD" w14:textId="77777777" w:rsidR="008A525B" w:rsidRDefault="008A525B" w:rsidP="008A525B">
            <w:r>
              <w:t xml:space="preserve">        'ENGINE': 'django.db.backends.mysql',</w:t>
            </w:r>
          </w:p>
          <w:p w14:paraId="3C050C49" w14:textId="77777777" w:rsidR="008A525B" w:rsidRDefault="008A525B" w:rsidP="008A525B">
            <w:r>
              <w:t xml:space="preserve">        'NAME': 'mydjango',</w:t>
            </w:r>
          </w:p>
          <w:p w14:paraId="28B50D8F" w14:textId="77777777" w:rsidR="008A525B" w:rsidRDefault="008A525B" w:rsidP="008A525B">
            <w:r>
              <w:t xml:space="preserve">        'USER': 'root',</w:t>
            </w:r>
          </w:p>
          <w:p w14:paraId="44D5F3E7" w14:textId="77777777" w:rsidR="008A525B" w:rsidRDefault="008A525B" w:rsidP="008A525B">
            <w:r>
              <w:t xml:space="preserve">        'PASSWORD': 'root',</w:t>
            </w:r>
          </w:p>
          <w:p w14:paraId="5EFAAD4C" w14:textId="77777777" w:rsidR="008A525B" w:rsidRDefault="008A525B" w:rsidP="008A525B">
            <w:r>
              <w:t xml:space="preserve">        'HOST': '127.0.0.1',</w:t>
            </w:r>
          </w:p>
          <w:p w14:paraId="51D72848" w14:textId="77777777" w:rsidR="008A525B" w:rsidRDefault="008A525B" w:rsidP="008A525B">
            <w:r>
              <w:t xml:space="preserve">        'PORT': '3306',</w:t>
            </w:r>
          </w:p>
          <w:p w14:paraId="46312CAB" w14:textId="77777777" w:rsidR="008A525B" w:rsidRDefault="008A525B" w:rsidP="008A525B">
            <w:r>
              <w:lastRenderedPageBreak/>
              <w:t xml:space="preserve">    }</w:t>
            </w:r>
          </w:p>
          <w:p w14:paraId="2DFAC457" w14:textId="678B8624" w:rsidR="008A525B" w:rsidRDefault="008A525B" w:rsidP="008A525B">
            <w:r>
              <w:t>}</w:t>
            </w:r>
          </w:p>
        </w:tc>
      </w:tr>
    </w:tbl>
    <w:p w14:paraId="3EB4433E" w14:textId="57CA2A3B" w:rsidR="0074506D" w:rsidRDefault="0074506D" w:rsidP="003E545E"/>
    <w:p w14:paraId="01C2FAB2" w14:textId="6500BDBA" w:rsidR="004F616E" w:rsidRDefault="00CB60E6" w:rsidP="003E545E">
      <w:r>
        <w:rPr>
          <w:rFonts w:hint="eastAsia"/>
        </w:rPr>
        <w:t>然后打开</w:t>
      </w:r>
      <w:r w:rsidRPr="00CB60E6">
        <w:t>boards\models.py</w:t>
      </w:r>
      <w:r>
        <w:rPr>
          <w:rFonts w:hint="eastAsia"/>
        </w:rPr>
        <w:t>，编写如下代码：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56DA" w14:paraId="4910B7EC" w14:textId="77777777" w:rsidTr="003156DA">
        <w:tc>
          <w:tcPr>
            <w:tcW w:w="8296" w:type="dxa"/>
          </w:tcPr>
          <w:p w14:paraId="0EA5D9E9" w14:textId="77777777" w:rsidR="00EF4E38" w:rsidRDefault="00EF4E38" w:rsidP="00EF4E38">
            <w:r>
              <w:t>from django.db import models</w:t>
            </w:r>
          </w:p>
          <w:p w14:paraId="0BA568EF" w14:textId="77777777" w:rsidR="00EF4E38" w:rsidRDefault="00EF4E38" w:rsidP="00EF4E38"/>
          <w:p w14:paraId="63B74F85" w14:textId="77777777" w:rsidR="00EF4E38" w:rsidRDefault="00EF4E38" w:rsidP="00EF4E38">
            <w:r>
              <w:t># Create your models here.</w:t>
            </w:r>
          </w:p>
          <w:p w14:paraId="0A729216" w14:textId="77777777" w:rsidR="00EF4E38" w:rsidRDefault="00EF4E38" w:rsidP="00EF4E38"/>
          <w:p w14:paraId="685B17A1" w14:textId="77777777" w:rsidR="00EF4E38" w:rsidRDefault="00EF4E38" w:rsidP="00EF4E38">
            <w:r>
              <w:t>from django.contrib.auth.models import User</w:t>
            </w:r>
          </w:p>
          <w:p w14:paraId="09A659D4" w14:textId="77777777" w:rsidR="00EF4E38" w:rsidRDefault="00EF4E38" w:rsidP="00EF4E38"/>
          <w:p w14:paraId="4DD0C16D" w14:textId="77777777" w:rsidR="00EF4E38" w:rsidRDefault="00EF4E38" w:rsidP="00EF4E38"/>
          <w:p w14:paraId="5C996144" w14:textId="77777777" w:rsidR="00EF4E38" w:rsidRDefault="00EF4E38" w:rsidP="00EF4E38">
            <w:r>
              <w:t>class Board(models.Model):</w:t>
            </w:r>
          </w:p>
          <w:p w14:paraId="03355269" w14:textId="77777777" w:rsidR="00EF4E38" w:rsidRDefault="00EF4E38" w:rsidP="00EF4E38">
            <w:r>
              <w:t xml:space="preserve">    name = models.CharField(max_length=30, unique=True)</w:t>
            </w:r>
          </w:p>
          <w:p w14:paraId="2FA73E6B" w14:textId="77777777" w:rsidR="00EF4E38" w:rsidRDefault="00EF4E38" w:rsidP="00EF4E38">
            <w:r>
              <w:t xml:space="preserve">    description = models.CharField(max_length=100)</w:t>
            </w:r>
          </w:p>
          <w:p w14:paraId="3E125229" w14:textId="77777777" w:rsidR="00EF4E38" w:rsidRDefault="00EF4E38" w:rsidP="00EF4E38"/>
          <w:p w14:paraId="5FE6BDB8" w14:textId="77777777" w:rsidR="00EF4E38" w:rsidRDefault="00EF4E38" w:rsidP="00EF4E38"/>
          <w:p w14:paraId="320918FB" w14:textId="77777777" w:rsidR="00EF4E38" w:rsidRDefault="00EF4E38" w:rsidP="00EF4E38">
            <w:r>
              <w:t>class Topic(models.Model):</w:t>
            </w:r>
          </w:p>
          <w:p w14:paraId="2210268F" w14:textId="77777777" w:rsidR="00EF4E38" w:rsidRDefault="00EF4E38" w:rsidP="00EF4E38">
            <w:r>
              <w:t xml:space="preserve">    subject = models.CharField(max_length=255)</w:t>
            </w:r>
          </w:p>
          <w:p w14:paraId="60A3F977" w14:textId="77777777" w:rsidR="00EF4E38" w:rsidRDefault="00EF4E38" w:rsidP="00EF4E38">
            <w:r>
              <w:t xml:space="preserve">    last_updated = models.DateTimeField(auto_now_add=True)</w:t>
            </w:r>
          </w:p>
          <w:p w14:paraId="0DA628F1" w14:textId="77777777" w:rsidR="00EF4E38" w:rsidRDefault="00EF4E38" w:rsidP="00EF4E38">
            <w:r>
              <w:t xml:space="preserve">    board = models.ForeignKey(Board,</w:t>
            </w:r>
          </w:p>
          <w:p w14:paraId="3A7D6FCE" w14:textId="77777777" w:rsidR="00EF4E38" w:rsidRDefault="00EF4E38" w:rsidP="00EF4E38">
            <w:r>
              <w:t xml:space="preserve">                              related_name='topics',</w:t>
            </w:r>
          </w:p>
          <w:p w14:paraId="79370BE6" w14:textId="77777777" w:rsidR="00EF4E38" w:rsidRDefault="00EF4E38" w:rsidP="00EF4E38">
            <w:r>
              <w:t xml:space="preserve">                              on_delete=models.CASCADE)</w:t>
            </w:r>
          </w:p>
          <w:p w14:paraId="4FD05D22" w14:textId="77777777" w:rsidR="00EF4E38" w:rsidRDefault="00EF4E38" w:rsidP="00EF4E38">
            <w:r>
              <w:t xml:space="preserve">    starter = models.ForeignKey(User,</w:t>
            </w:r>
          </w:p>
          <w:p w14:paraId="0791AE75" w14:textId="77777777" w:rsidR="00EF4E38" w:rsidRDefault="00EF4E38" w:rsidP="00EF4E38">
            <w:r>
              <w:t xml:space="preserve">                                related_name='topics',</w:t>
            </w:r>
          </w:p>
          <w:p w14:paraId="7ADE6E74" w14:textId="77777777" w:rsidR="00EF4E38" w:rsidRDefault="00EF4E38" w:rsidP="00EF4E38">
            <w:r>
              <w:t xml:space="preserve">                                on_delete=models.CASCADE)</w:t>
            </w:r>
          </w:p>
          <w:p w14:paraId="424061EF" w14:textId="77777777" w:rsidR="00EF4E38" w:rsidRDefault="00EF4E38" w:rsidP="00EF4E38"/>
          <w:p w14:paraId="3AF9E92A" w14:textId="77777777" w:rsidR="00EF4E38" w:rsidRDefault="00EF4E38" w:rsidP="00EF4E38"/>
          <w:p w14:paraId="2072B3D8" w14:textId="77777777" w:rsidR="00EF4E38" w:rsidRDefault="00EF4E38" w:rsidP="00EF4E38">
            <w:r>
              <w:t>class Post(models.Model):</w:t>
            </w:r>
          </w:p>
          <w:p w14:paraId="6B6A3929" w14:textId="77777777" w:rsidR="00EF4E38" w:rsidRDefault="00EF4E38" w:rsidP="00EF4E38">
            <w:r>
              <w:t xml:space="preserve">    message = models.TextField(max_length=1000)</w:t>
            </w:r>
          </w:p>
          <w:p w14:paraId="651FD5F9" w14:textId="77777777" w:rsidR="00EF4E38" w:rsidRDefault="00EF4E38" w:rsidP="00EF4E38">
            <w:r>
              <w:t xml:space="preserve">    topic = models.ForeignKey(Topic,</w:t>
            </w:r>
          </w:p>
          <w:p w14:paraId="1160A9DF" w14:textId="77777777" w:rsidR="00EF4E38" w:rsidRDefault="00EF4E38" w:rsidP="00EF4E38">
            <w:r>
              <w:t xml:space="preserve">                              related_name='posts',</w:t>
            </w:r>
          </w:p>
          <w:p w14:paraId="44617F84" w14:textId="77777777" w:rsidR="00EF4E38" w:rsidRDefault="00EF4E38" w:rsidP="00EF4E38">
            <w:r>
              <w:t xml:space="preserve">                              on_delete=models.CASCADE)</w:t>
            </w:r>
          </w:p>
          <w:p w14:paraId="6B65CAEF" w14:textId="77777777" w:rsidR="00EF4E38" w:rsidRDefault="00EF4E38" w:rsidP="00EF4E38">
            <w:r>
              <w:t xml:space="preserve">    created_at = models.DateTimeField(auto_now_add=True)</w:t>
            </w:r>
          </w:p>
          <w:p w14:paraId="3B2726D0" w14:textId="77777777" w:rsidR="00EF4E38" w:rsidRDefault="00EF4E38" w:rsidP="00EF4E38">
            <w:r>
              <w:t xml:space="preserve">    updated_at = models.DateTimeField(models.NullBooleanField((True)))</w:t>
            </w:r>
          </w:p>
          <w:p w14:paraId="6808DA4B" w14:textId="77777777" w:rsidR="00EF4E38" w:rsidRDefault="00EF4E38" w:rsidP="00EF4E38"/>
          <w:p w14:paraId="36AB5C31" w14:textId="77777777" w:rsidR="00EF4E38" w:rsidRDefault="00EF4E38" w:rsidP="00EF4E38">
            <w:r>
              <w:t xml:space="preserve">    created_by = models.ForeignKey(User,</w:t>
            </w:r>
          </w:p>
          <w:p w14:paraId="66FCA1AF" w14:textId="77777777" w:rsidR="00EF4E38" w:rsidRDefault="00EF4E38" w:rsidP="00EF4E38">
            <w:r>
              <w:t xml:space="preserve">                                   related_name='posts',</w:t>
            </w:r>
          </w:p>
          <w:p w14:paraId="04D3A745" w14:textId="77777777" w:rsidR="00EF4E38" w:rsidRDefault="00EF4E38" w:rsidP="00EF4E38">
            <w:r>
              <w:t xml:space="preserve">                                   on_delete=models.DO_NOTHING)</w:t>
            </w:r>
          </w:p>
          <w:p w14:paraId="46C4BCBC" w14:textId="77777777" w:rsidR="00EF4E38" w:rsidRDefault="00EF4E38" w:rsidP="00EF4E38">
            <w:r>
              <w:t xml:space="preserve">    updated_by = models.ForeignKey(User,</w:t>
            </w:r>
          </w:p>
          <w:p w14:paraId="04895AC2" w14:textId="77777777" w:rsidR="00EF4E38" w:rsidRDefault="00EF4E38" w:rsidP="00EF4E38">
            <w:r>
              <w:t xml:space="preserve">                                   related_name='+',</w:t>
            </w:r>
          </w:p>
          <w:p w14:paraId="62509929" w14:textId="246B6B84" w:rsidR="003156DA" w:rsidRDefault="00EF4E38" w:rsidP="00EF4E38">
            <w:r>
              <w:t xml:space="preserve">                                   on_delete=models.DO_NOTHING)</w:t>
            </w:r>
          </w:p>
        </w:tc>
      </w:tr>
    </w:tbl>
    <w:p w14:paraId="687B870C" w14:textId="77777777" w:rsidR="00CB60E6" w:rsidRDefault="00CB60E6" w:rsidP="003E545E"/>
    <w:p w14:paraId="358C05E0" w14:textId="0EDB46BF" w:rsidR="004F616E" w:rsidRDefault="003156DA" w:rsidP="003E545E">
      <w:r>
        <w:rPr>
          <w:rFonts w:hint="eastAsia"/>
        </w:rPr>
        <w:t>编写完模型的代码之后，我们进行迁移操作，就是生成迁移文件：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63CD" w14:paraId="037E3ECE" w14:textId="77777777" w:rsidTr="007263CD">
        <w:tc>
          <w:tcPr>
            <w:tcW w:w="8296" w:type="dxa"/>
          </w:tcPr>
          <w:p w14:paraId="715FCE67" w14:textId="4106E1F2" w:rsidR="007263CD" w:rsidRDefault="0053442E" w:rsidP="003E545E">
            <w:r w:rsidRPr="0053442E">
              <w:lastRenderedPageBreak/>
              <w:t>python manage.py makemigrations</w:t>
            </w:r>
          </w:p>
        </w:tc>
      </w:tr>
    </w:tbl>
    <w:p w14:paraId="0D35CF54" w14:textId="5B378E9A" w:rsidR="003156DA" w:rsidRDefault="00EA5BC5" w:rsidP="003E545E">
      <w:r>
        <w:rPr>
          <w:noProof/>
        </w:rPr>
        <w:drawing>
          <wp:inline distT="0" distB="0" distL="0" distR="0" wp14:anchorId="41811ECC" wp14:editId="75E7DDDE">
            <wp:extent cx="5274310" cy="10534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802F" w14:textId="3E99684A" w:rsidR="00EA5BC5" w:rsidRDefault="00EA5BC5" w:rsidP="003E545E">
      <w:r>
        <w:rPr>
          <w:rFonts w:hint="eastAsia"/>
        </w:rPr>
        <w:t>根据以上截图可以知道，生成迁移文件的位置为：</w:t>
      </w:r>
    </w:p>
    <w:p w14:paraId="1A0F2710" w14:textId="0429C144" w:rsidR="00EA5BC5" w:rsidRDefault="00EA5BC5" w:rsidP="00EA5BC5">
      <w:pPr>
        <w:jc w:val="center"/>
      </w:pPr>
      <w:r>
        <w:rPr>
          <w:noProof/>
        </w:rPr>
        <w:drawing>
          <wp:inline distT="0" distB="0" distL="0" distR="0" wp14:anchorId="50E80214" wp14:editId="041AA722">
            <wp:extent cx="3816626" cy="1406996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7074" cy="143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941F" w14:textId="6998D21E" w:rsidR="00EA5BC5" w:rsidRDefault="00EA5BC5" w:rsidP="003E545E">
      <w:r>
        <w:rPr>
          <w:rFonts w:hint="eastAsia"/>
        </w:rPr>
        <w:t>接下来我们执行迁移文件，生成对应的表结构：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4E38" w14:paraId="15271124" w14:textId="77777777" w:rsidTr="00EF4E38">
        <w:tc>
          <w:tcPr>
            <w:tcW w:w="8296" w:type="dxa"/>
          </w:tcPr>
          <w:p w14:paraId="282E595D" w14:textId="4C6AE0DC" w:rsidR="00EF4E38" w:rsidRDefault="00C81564" w:rsidP="003E545E">
            <w:r w:rsidRPr="00C81564">
              <w:t>python manage.py migrate</w:t>
            </w:r>
          </w:p>
        </w:tc>
      </w:tr>
    </w:tbl>
    <w:p w14:paraId="26C1B506" w14:textId="007E8876" w:rsidR="00EA5BC5" w:rsidRDefault="00423757" w:rsidP="00423757">
      <w:pPr>
        <w:jc w:val="center"/>
      </w:pPr>
      <w:r>
        <w:rPr>
          <w:noProof/>
        </w:rPr>
        <w:drawing>
          <wp:inline distT="0" distB="0" distL="0" distR="0" wp14:anchorId="4782AEA9" wp14:editId="1670CD3E">
            <wp:extent cx="4182971" cy="3085106"/>
            <wp:effectExtent l="0" t="0" r="825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5865" cy="311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CE8B" w14:textId="7570D824" w:rsidR="00423757" w:rsidRDefault="00423757" w:rsidP="00423757">
      <w:r>
        <w:rPr>
          <w:rFonts w:hint="eastAsia"/>
        </w:rPr>
        <w:t>此时，数据库也生成了对应的表结构，如下图所示：</w:t>
      </w:r>
    </w:p>
    <w:p w14:paraId="0520C562" w14:textId="05B5C710" w:rsidR="00423757" w:rsidRDefault="00423757" w:rsidP="00423757">
      <w:pPr>
        <w:jc w:val="center"/>
      </w:pPr>
      <w:r>
        <w:rPr>
          <w:noProof/>
        </w:rPr>
        <w:lastRenderedPageBreak/>
        <w:drawing>
          <wp:inline distT="0" distB="0" distL="0" distR="0" wp14:anchorId="03C1552E" wp14:editId="37CDFF48">
            <wp:extent cx="3659172" cy="1956021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6231" cy="19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639E" w14:textId="47EF882A" w:rsidR="002D121A" w:rsidRDefault="002D121A" w:rsidP="002D121A">
      <w:r>
        <w:rPr>
          <w:rFonts w:hint="eastAsia"/>
        </w:rPr>
        <w:t>进入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Shell</w:t>
      </w:r>
      <w:r>
        <w:rPr>
          <w:rFonts w:hint="eastAsia"/>
        </w:rPr>
        <w:t>交互环境来测试数据：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3F86" w14:paraId="62D5D082" w14:textId="77777777" w:rsidTr="00163F86">
        <w:tc>
          <w:tcPr>
            <w:tcW w:w="8296" w:type="dxa"/>
          </w:tcPr>
          <w:p w14:paraId="53CC61EE" w14:textId="4A0186CF" w:rsidR="00163F86" w:rsidRDefault="00163F86" w:rsidP="002D121A">
            <w:r w:rsidRPr="00163F86">
              <w:t>python manage.py shell</w:t>
            </w:r>
          </w:p>
        </w:tc>
      </w:tr>
    </w:tbl>
    <w:p w14:paraId="4B479D81" w14:textId="74058F46" w:rsidR="002D121A" w:rsidRDefault="00D75B74" w:rsidP="002D121A">
      <w:r>
        <w:rPr>
          <w:rFonts w:hint="eastAsia"/>
        </w:rPr>
        <w:t>代码如下</w:t>
      </w:r>
      <w:r w:rsidR="00163F86">
        <w:rPr>
          <w:rFonts w:hint="eastAsia"/>
        </w:rPr>
        <w:t>所示：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5B74" w14:paraId="31FDE942" w14:textId="77777777" w:rsidTr="00D75B74">
        <w:tc>
          <w:tcPr>
            <w:tcW w:w="8296" w:type="dxa"/>
          </w:tcPr>
          <w:p w14:paraId="0CEAB228" w14:textId="77777777" w:rsidR="00D75B74" w:rsidRDefault="00D75B74" w:rsidP="00D75B74">
            <w:r>
              <w:t>&gt;&gt;&gt; from boards.models import Board</w:t>
            </w:r>
          </w:p>
          <w:p w14:paraId="22C15EC8" w14:textId="77777777" w:rsidR="00D75B74" w:rsidRDefault="00D75B74" w:rsidP="00D75B74">
            <w:r>
              <w:t>&gt;&gt;&gt; board = Board(name='Django',description='This is a borad about Django')</w:t>
            </w:r>
          </w:p>
          <w:p w14:paraId="65315E5C" w14:textId="6F5DE59C" w:rsidR="00D75B74" w:rsidRDefault="00D75B74" w:rsidP="00D75B74">
            <w:r>
              <w:t>&gt;&gt;&gt; board.save()</w:t>
            </w:r>
          </w:p>
        </w:tc>
      </w:tr>
    </w:tbl>
    <w:p w14:paraId="6BB82A74" w14:textId="1AE86AD1" w:rsidR="00163F86" w:rsidRDefault="00D75B74" w:rsidP="002D121A">
      <w:r>
        <w:rPr>
          <w:rFonts w:hint="eastAsia"/>
        </w:rPr>
        <w:t>执行过程如下图所示：</w:t>
      </w:r>
    </w:p>
    <w:p w14:paraId="0D92C6FD" w14:textId="33783EB2" w:rsidR="00041BE2" w:rsidRDefault="002D121A" w:rsidP="00041BE2">
      <w:r>
        <w:rPr>
          <w:noProof/>
        </w:rPr>
        <w:drawing>
          <wp:inline distT="0" distB="0" distL="0" distR="0" wp14:anchorId="70C55C28" wp14:editId="4B0E7BF2">
            <wp:extent cx="5274310" cy="23514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1113" w14:textId="6B25BABB" w:rsidR="00041BE2" w:rsidRDefault="00907E3D" w:rsidP="00041BE2">
      <w:r>
        <w:rPr>
          <w:rFonts w:hint="eastAsia"/>
        </w:rPr>
        <w:t>注意：每个</w:t>
      </w:r>
      <w:r>
        <w:rPr>
          <w:rFonts w:hint="eastAsia"/>
        </w:rPr>
        <w:t>Django</w:t>
      </w:r>
      <w:r>
        <w:rPr>
          <w:rFonts w:hint="eastAsia"/>
        </w:rPr>
        <w:t>模型都带有一个特殊的属性，这个属性就是模型管理器（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Manager</w:t>
      </w:r>
      <w:r>
        <w:rPr>
          <w:rFonts w:hint="eastAsia"/>
        </w:rPr>
        <w:t>），我们可以通过属性</w:t>
      </w:r>
      <w:r>
        <w:rPr>
          <w:rFonts w:hint="eastAsia"/>
        </w:rPr>
        <w:t>objects</w:t>
      </w:r>
      <w:r>
        <w:rPr>
          <w:rFonts w:hint="eastAsia"/>
        </w:rPr>
        <w:t>来访问这个管理器，它主要用于数据库操作。</w:t>
      </w:r>
    </w:p>
    <w:p w14:paraId="25D79E73" w14:textId="77777777" w:rsidR="00BC5694" w:rsidRDefault="00BC5694" w:rsidP="00041BE2"/>
    <w:p w14:paraId="21798914" w14:textId="3CEB3185" w:rsidR="00907E3D" w:rsidRDefault="0025734C" w:rsidP="00041BE2">
      <w:r>
        <w:rPr>
          <w:rFonts w:hint="eastAsia"/>
        </w:rPr>
        <w:t>比如：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28B2" w14:paraId="7D0668F7" w14:textId="77777777" w:rsidTr="005028B2">
        <w:tc>
          <w:tcPr>
            <w:tcW w:w="8296" w:type="dxa"/>
          </w:tcPr>
          <w:p w14:paraId="6D985510" w14:textId="77777777" w:rsidR="00D63664" w:rsidRDefault="00D63664" w:rsidP="00D63664">
            <w:r>
              <w:t>board = Board.objects.create(name='Python', description='Gene</w:t>
            </w:r>
          </w:p>
          <w:p w14:paraId="07A5C1BF" w14:textId="08042CCB" w:rsidR="005028B2" w:rsidRDefault="00D63664" w:rsidP="00D63664">
            <w:r>
              <w:t>ral discussion about Python.')</w:t>
            </w:r>
          </w:p>
        </w:tc>
      </w:tr>
    </w:tbl>
    <w:p w14:paraId="7E00133A" w14:textId="62A351A4" w:rsidR="0025734C" w:rsidRDefault="0013591F" w:rsidP="00041BE2">
      <w:r>
        <w:rPr>
          <w:rFonts w:hint="eastAsia"/>
        </w:rPr>
        <w:t>过程如下：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591F" w14:paraId="123999BB" w14:textId="77777777" w:rsidTr="0013591F">
        <w:tc>
          <w:tcPr>
            <w:tcW w:w="8296" w:type="dxa"/>
          </w:tcPr>
          <w:p w14:paraId="567DF454" w14:textId="77777777" w:rsidR="0013591F" w:rsidRDefault="0013591F" w:rsidP="0013591F">
            <w:r>
              <w:t>(ForDjango) D:\WorkSpace\Python\MyDjango&gt;python manage.py shell</w:t>
            </w:r>
          </w:p>
          <w:p w14:paraId="391323CA" w14:textId="77777777" w:rsidR="0013591F" w:rsidRDefault="0013591F" w:rsidP="0013591F">
            <w:r>
              <w:t>Python 3.7.7 (tags/v3.7.7:d7c567b08f, Mar 10 2020, 10:41:24) [MSC v.1900 64 bit (AMD64)] on win32</w:t>
            </w:r>
          </w:p>
          <w:p w14:paraId="2E50DE17" w14:textId="77777777" w:rsidR="0013591F" w:rsidRDefault="0013591F" w:rsidP="0013591F">
            <w:r>
              <w:t>Type "help", "copyright", "credits" or "license" for more information.</w:t>
            </w:r>
          </w:p>
          <w:p w14:paraId="6F64ECCC" w14:textId="77777777" w:rsidR="0013591F" w:rsidRDefault="0013591F" w:rsidP="0013591F">
            <w:r>
              <w:t>(InteractiveConsole)</w:t>
            </w:r>
          </w:p>
          <w:p w14:paraId="0DDD4327" w14:textId="77777777" w:rsidR="0013591F" w:rsidRDefault="0013591F" w:rsidP="0013591F">
            <w:r>
              <w:t>&gt;&gt;&gt; from boards.models import Board</w:t>
            </w:r>
          </w:p>
          <w:p w14:paraId="7C65D826" w14:textId="77777777" w:rsidR="0013591F" w:rsidRDefault="0013591F" w:rsidP="0013591F">
            <w:r>
              <w:lastRenderedPageBreak/>
              <w:t>&gt;&gt;&gt; board = Board.objects.create(name='Python',description='General discussion about Python.')</w:t>
            </w:r>
          </w:p>
          <w:p w14:paraId="6A2237B7" w14:textId="77777777" w:rsidR="0013591F" w:rsidRDefault="0013591F" w:rsidP="0013591F">
            <w:r>
              <w:t>&gt;&gt;&gt; board.save()</w:t>
            </w:r>
          </w:p>
          <w:p w14:paraId="0C757C98" w14:textId="3DC068E2" w:rsidR="0013591F" w:rsidRDefault="0013591F" w:rsidP="0013591F">
            <w:r>
              <w:t>&gt;&gt;&gt;</w:t>
            </w:r>
          </w:p>
        </w:tc>
      </w:tr>
    </w:tbl>
    <w:p w14:paraId="2E7FE50F" w14:textId="15EB16B1" w:rsidR="0013591F" w:rsidRDefault="0013591F" w:rsidP="00041BE2">
      <w:r>
        <w:rPr>
          <w:rFonts w:hint="eastAsia"/>
        </w:rPr>
        <w:lastRenderedPageBreak/>
        <w:t>数据库表增加了相应的记录：</w:t>
      </w:r>
    </w:p>
    <w:p w14:paraId="76D24CAE" w14:textId="4C61DC46" w:rsidR="0013591F" w:rsidRDefault="00DA042E" w:rsidP="00DA042E">
      <w:pPr>
        <w:jc w:val="center"/>
      </w:pPr>
      <w:r>
        <w:rPr>
          <w:noProof/>
        </w:rPr>
        <w:drawing>
          <wp:inline distT="0" distB="0" distL="0" distR="0" wp14:anchorId="614C3927" wp14:editId="0ECF5B47">
            <wp:extent cx="3760197" cy="124835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9678" cy="126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7312" w14:textId="59099690" w:rsidR="00907E3D" w:rsidRDefault="00064B7F" w:rsidP="00041BE2">
      <w:r>
        <w:rPr>
          <w:rFonts w:hint="eastAsia"/>
        </w:rPr>
        <w:t>这时，我们创建了两个板块，一个是</w:t>
      </w:r>
      <w:r>
        <w:rPr>
          <w:rFonts w:hint="eastAsia"/>
        </w:rPr>
        <w:t>Django</w:t>
      </w:r>
      <w:r>
        <w:rPr>
          <w:rFonts w:hint="eastAsia"/>
        </w:rPr>
        <w:t>，一个是</w:t>
      </w:r>
      <w:r>
        <w:rPr>
          <w:rFonts w:hint="eastAsia"/>
        </w:rPr>
        <w:t>Python</w:t>
      </w:r>
      <w:r>
        <w:rPr>
          <w:rFonts w:hint="eastAsia"/>
        </w:rPr>
        <w:t>。</w:t>
      </w:r>
    </w:p>
    <w:p w14:paraId="5FE205ED" w14:textId="030D8E38" w:rsidR="00064B7F" w:rsidRDefault="00064B7F" w:rsidP="00041BE2"/>
    <w:p w14:paraId="0ED1DAB8" w14:textId="21B2E2B0" w:rsidR="000F3474" w:rsidRDefault="005A1F6F" w:rsidP="00041BE2">
      <w:r>
        <w:rPr>
          <w:rFonts w:hint="eastAsia"/>
        </w:rPr>
        <w:t>Django</w:t>
      </w:r>
      <w:r>
        <w:rPr>
          <w:rFonts w:hint="eastAsia"/>
        </w:rPr>
        <w:t>发布时间的时区问题：</w:t>
      </w:r>
    </w:p>
    <w:p w14:paraId="66AF49A9" w14:textId="27F3D17C" w:rsidR="005A1F6F" w:rsidRDefault="005A1F6F" w:rsidP="00041BE2">
      <w:r>
        <w:rPr>
          <w:rFonts w:hint="eastAsia"/>
        </w:rPr>
        <w:t>打开</w:t>
      </w:r>
      <w:r w:rsidRPr="005A1F6F">
        <w:t>my_blog/settings.py</w:t>
      </w:r>
      <w:r w:rsidR="000813F4">
        <w:rPr>
          <w:rFonts w:hint="eastAsia"/>
        </w:rPr>
        <w:t>修改如下两个字段：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5B17" w14:paraId="3867DFB4" w14:textId="77777777" w:rsidTr="00DC5B17">
        <w:tc>
          <w:tcPr>
            <w:tcW w:w="8296" w:type="dxa"/>
          </w:tcPr>
          <w:p w14:paraId="5EC4862E" w14:textId="77777777" w:rsidR="007338B9" w:rsidRDefault="007338B9" w:rsidP="007338B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时区相关的两个字段</w:t>
            </w:r>
          </w:p>
          <w:p w14:paraId="345C7B16" w14:textId="77777777" w:rsidR="007338B9" w:rsidRDefault="007338B9" w:rsidP="007338B9">
            <w:r>
              <w:t>USE_TZ = False</w:t>
            </w:r>
          </w:p>
          <w:p w14:paraId="5CAB7301" w14:textId="5AEAD5CE" w:rsidR="00DC5B17" w:rsidRDefault="007338B9" w:rsidP="007338B9">
            <w:pPr>
              <w:rPr>
                <w:rFonts w:hint="eastAsia"/>
              </w:rPr>
            </w:pPr>
            <w:r>
              <w:t>TIME_ZONE = 'Asia/Shanghai'</w:t>
            </w:r>
          </w:p>
        </w:tc>
      </w:tr>
    </w:tbl>
    <w:p w14:paraId="4FB85391" w14:textId="77777777" w:rsidR="000813F4" w:rsidRPr="005A1F6F" w:rsidRDefault="000813F4" w:rsidP="00041BE2">
      <w:pPr>
        <w:rPr>
          <w:rFonts w:hint="eastAsia"/>
        </w:rPr>
      </w:pPr>
    </w:p>
    <w:p w14:paraId="66316B21" w14:textId="0C6D48E4" w:rsidR="005A1F6F" w:rsidRDefault="009D2C0C" w:rsidP="00041BE2">
      <w:r>
        <w:rPr>
          <w:rFonts w:hint="eastAsia"/>
        </w:rPr>
        <w:t>参考地址：</w:t>
      </w:r>
    </w:p>
    <w:p w14:paraId="57921404" w14:textId="649D4B1B" w:rsidR="009D2C0C" w:rsidRDefault="009D2C0C" w:rsidP="00041BE2">
      <w:hyperlink r:id="rId28" w:history="1">
        <w:r>
          <w:rPr>
            <w:rStyle w:val="af4"/>
          </w:rPr>
          <w:t>https://www.cnblogs.com/kakawith/archive/2018/12/04/10058921.html</w:t>
        </w:r>
      </w:hyperlink>
    </w:p>
    <w:p w14:paraId="015734B0" w14:textId="098CEA4E" w:rsidR="009D2C0C" w:rsidRDefault="009D2C0C" w:rsidP="00041BE2"/>
    <w:p w14:paraId="7E0565CF" w14:textId="462ECD8D" w:rsidR="009D2C0C" w:rsidRDefault="009B4467" w:rsidP="00041BE2">
      <w:r w:rsidRPr="009B4467">
        <w:rPr>
          <w:rFonts w:hint="eastAsia"/>
        </w:rPr>
        <w:t>设置后台管理界面的语言</w:t>
      </w:r>
      <w:r>
        <w:rPr>
          <w:rFonts w:hint="eastAsia"/>
        </w:rPr>
        <w:t>：</w:t>
      </w:r>
    </w:p>
    <w:p w14:paraId="0D4D3FE5" w14:textId="086D0ABF" w:rsidR="00D615E3" w:rsidRDefault="00D615E3" w:rsidP="00D615E3">
      <w:r>
        <w:rPr>
          <w:rFonts w:hint="eastAsia"/>
        </w:rPr>
        <w:t>打开</w:t>
      </w:r>
      <w:r w:rsidRPr="005A1F6F">
        <w:t>my_blog/settings.py</w:t>
      </w:r>
      <w:r>
        <w:rPr>
          <w:rFonts w:hint="eastAsia"/>
        </w:rPr>
        <w:t>修改如下字段：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0227" w14:paraId="39391547" w14:textId="77777777" w:rsidTr="00EC0227">
        <w:tc>
          <w:tcPr>
            <w:tcW w:w="8296" w:type="dxa"/>
          </w:tcPr>
          <w:p w14:paraId="3808D4EF" w14:textId="77777777" w:rsidR="00EC0227" w:rsidRDefault="00EC0227" w:rsidP="00EC02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设置后台管理界面的语言</w:t>
            </w:r>
          </w:p>
          <w:p w14:paraId="45DDA2D4" w14:textId="77777777" w:rsidR="00EC0227" w:rsidRDefault="00EC0227" w:rsidP="00EC0227">
            <w:r>
              <w:t># LANGUAGE_CODE = 'en-us'</w:t>
            </w:r>
          </w:p>
          <w:p w14:paraId="6E6F2706" w14:textId="62BC6CDD" w:rsidR="00EC0227" w:rsidRDefault="00EC0227" w:rsidP="00EC0227">
            <w:pPr>
              <w:rPr>
                <w:rFonts w:hint="eastAsia"/>
              </w:rPr>
            </w:pPr>
            <w:r>
              <w:t>LANGUAGE_CODE = 'zh-hans'</w:t>
            </w:r>
          </w:p>
        </w:tc>
      </w:tr>
    </w:tbl>
    <w:p w14:paraId="5A42033F" w14:textId="77777777" w:rsidR="00D615E3" w:rsidRDefault="00D615E3" w:rsidP="00D615E3">
      <w:pPr>
        <w:rPr>
          <w:rFonts w:hint="eastAsia"/>
        </w:rPr>
      </w:pPr>
    </w:p>
    <w:p w14:paraId="0C907185" w14:textId="77777777" w:rsidR="009B4467" w:rsidRPr="003E545E" w:rsidRDefault="009B4467" w:rsidP="00041BE2">
      <w:pPr>
        <w:rPr>
          <w:rFonts w:hint="eastAsia"/>
        </w:rPr>
      </w:pPr>
    </w:p>
    <w:sectPr w:rsidR="009B4467" w:rsidRPr="003E5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8D7E6" w14:textId="77777777" w:rsidR="00A86714" w:rsidRDefault="00A86714" w:rsidP="00877762">
      <w:r>
        <w:separator/>
      </w:r>
    </w:p>
  </w:endnote>
  <w:endnote w:type="continuationSeparator" w:id="0">
    <w:p w14:paraId="6294CDE7" w14:textId="77777777" w:rsidR="00A86714" w:rsidRDefault="00A86714" w:rsidP="00877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7B81C" w14:textId="77777777" w:rsidR="00A86714" w:rsidRDefault="00A86714" w:rsidP="00877762">
      <w:r>
        <w:separator/>
      </w:r>
    </w:p>
  </w:footnote>
  <w:footnote w:type="continuationSeparator" w:id="0">
    <w:p w14:paraId="40872433" w14:textId="77777777" w:rsidR="00A86714" w:rsidRDefault="00A86714" w:rsidP="00877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72E1441"/>
    <w:multiLevelType w:val="hybridMultilevel"/>
    <w:tmpl w:val="532AF4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5" w15:restartNumberingAfterBreak="0">
    <w:nsid w:val="18983F1D"/>
    <w:multiLevelType w:val="hybridMultilevel"/>
    <w:tmpl w:val="E21E48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18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num w:numId="1">
    <w:abstractNumId w:val="9"/>
  </w:num>
  <w:num w:numId="2">
    <w:abstractNumId w:val="20"/>
  </w:num>
  <w:num w:numId="3">
    <w:abstractNumId w:val="3"/>
  </w:num>
  <w:num w:numId="4">
    <w:abstractNumId w:val="13"/>
  </w:num>
  <w:num w:numId="5">
    <w:abstractNumId w:val="4"/>
  </w:num>
  <w:num w:numId="6">
    <w:abstractNumId w:val="1"/>
  </w:num>
  <w:num w:numId="7">
    <w:abstractNumId w:val="8"/>
  </w:num>
  <w:num w:numId="8">
    <w:abstractNumId w:val="11"/>
  </w:num>
  <w:num w:numId="9">
    <w:abstractNumId w:val="19"/>
  </w:num>
  <w:num w:numId="10">
    <w:abstractNumId w:val="22"/>
  </w:num>
  <w:num w:numId="11">
    <w:abstractNumId w:val="2"/>
  </w:num>
  <w:num w:numId="12">
    <w:abstractNumId w:val="21"/>
  </w:num>
  <w:num w:numId="13">
    <w:abstractNumId w:val="6"/>
  </w:num>
  <w:num w:numId="14">
    <w:abstractNumId w:val="17"/>
  </w:num>
  <w:num w:numId="15">
    <w:abstractNumId w:val="10"/>
  </w:num>
  <w:num w:numId="16">
    <w:abstractNumId w:val="0"/>
  </w:num>
  <w:num w:numId="17">
    <w:abstractNumId w:val="5"/>
  </w:num>
  <w:num w:numId="18">
    <w:abstractNumId w:val="7"/>
  </w:num>
  <w:num w:numId="19">
    <w:abstractNumId w:val="23"/>
  </w:num>
  <w:num w:numId="20">
    <w:abstractNumId w:val="18"/>
  </w:num>
  <w:num w:numId="21">
    <w:abstractNumId w:val="14"/>
  </w:num>
  <w:num w:numId="22">
    <w:abstractNumId w:val="16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12"/>
  </w:num>
  <w:num w:numId="31">
    <w:abstractNumId w:val="9"/>
  </w:num>
  <w:num w:numId="32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06"/>
    <w:rsid w:val="000001E9"/>
    <w:rsid w:val="000019D8"/>
    <w:rsid w:val="00006E78"/>
    <w:rsid w:val="00011D73"/>
    <w:rsid w:val="00012469"/>
    <w:rsid w:val="00012741"/>
    <w:rsid w:val="00014B1F"/>
    <w:rsid w:val="00014C85"/>
    <w:rsid w:val="000238B3"/>
    <w:rsid w:val="00023C18"/>
    <w:rsid w:val="0002681D"/>
    <w:rsid w:val="00026E1D"/>
    <w:rsid w:val="00027F7E"/>
    <w:rsid w:val="00031EDB"/>
    <w:rsid w:val="00033E3E"/>
    <w:rsid w:val="000366DB"/>
    <w:rsid w:val="00036CAE"/>
    <w:rsid w:val="00037317"/>
    <w:rsid w:val="00041BE2"/>
    <w:rsid w:val="00044C66"/>
    <w:rsid w:val="000628F9"/>
    <w:rsid w:val="00064B7F"/>
    <w:rsid w:val="00065D3C"/>
    <w:rsid w:val="00067463"/>
    <w:rsid w:val="00071CDF"/>
    <w:rsid w:val="00076086"/>
    <w:rsid w:val="00076FB3"/>
    <w:rsid w:val="000779AE"/>
    <w:rsid w:val="00080157"/>
    <w:rsid w:val="000802A8"/>
    <w:rsid w:val="000811DD"/>
    <w:rsid w:val="000813F4"/>
    <w:rsid w:val="000820A0"/>
    <w:rsid w:val="00083C03"/>
    <w:rsid w:val="00083CBF"/>
    <w:rsid w:val="00084009"/>
    <w:rsid w:val="00090A2B"/>
    <w:rsid w:val="000910B1"/>
    <w:rsid w:val="00091B7C"/>
    <w:rsid w:val="00095742"/>
    <w:rsid w:val="000957C1"/>
    <w:rsid w:val="000A16CC"/>
    <w:rsid w:val="000A46A9"/>
    <w:rsid w:val="000A4E50"/>
    <w:rsid w:val="000A52F9"/>
    <w:rsid w:val="000A5F48"/>
    <w:rsid w:val="000B02CD"/>
    <w:rsid w:val="000B0541"/>
    <w:rsid w:val="000B41E8"/>
    <w:rsid w:val="000C6FA7"/>
    <w:rsid w:val="000D35A4"/>
    <w:rsid w:val="000D5783"/>
    <w:rsid w:val="000D7164"/>
    <w:rsid w:val="000D7750"/>
    <w:rsid w:val="000E2D2A"/>
    <w:rsid w:val="000E36B5"/>
    <w:rsid w:val="000F0D70"/>
    <w:rsid w:val="000F0DFC"/>
    <w:rsid w:val="000F3474"/>
    <w:rsid w:val="000F4705"/>
    <w:rsid w:val="000F4D4A"/>
    <w:rsid w:val="00103A53"/>
    <w:rsid w:val="001108EC"/>
    <w:rsid w:val="001144FD"/>
    <w:rsid w:val="00114CFC"/>
    <w:rsid w:val="001205E3"/>
    <w:rsid w:val="00127D4B"/>
    <w:rsid w:val="001306E2"/>
    <w:rsid w:val="00131E8C"/>
    <w:rsid w:val="00132E73"/>
    <w:rsid w:val="0013353F"/>
    <w:rsid w:val="00133E38"/>
    <w:rsid w:val="00134EA8"/>
    <w:rsid w:val="0013591F"/>
    <w:rsid w:val="00140295"/>
    <w:rsid w:val="00141D68"/>
    <w:rsid w:val="001431F0"/>
    <w:rsid w:val="0014705B"/>
    <w:rsid w:val="001472C3"/>
    <w:rsid w:val="0015031C"/>
    <w:rsid w:val="00153468"/>
    <w:rsid w:val="001542A2"/>
    <w:rsid w:val="00156295"/>
    <w:rsid w:val="00156B87"/>
    <w:rsid w:val="001601B2"/>
    <w:rsid w:val="00161273"/>
    <w:rsid w:val="00163F86"/>
    <w:rsid w:val="001664E7"/>
    <w:rsid w:val="00167461"/>
    <w:rsid w:val="00170F5C"/>
    <w:rsid w:val="00172B09"/>
    <w:rsid w:val="00175279"/>
    <w:rsid w:val="00180B03"/>
    <w:rsid w:val="00182595"/>
    <w:rsid w:val="00190A23"/>
    <w:rsid w:val="0019233F"/>
    <w:rsid w:val="00194B17"/>
    <w:rsid w:val="00195CBF"/>
    <w:rsid w:val="00197E2B"/>
    <w:rsid w:val="001A64E6"/>
    <w:rsid w:val="001B1184"/>
    <w:rsid w:val="001B4662"/>
    <w:rsid w:val="001B62DD"/>
    <w:rsid w:val="001B7C8F"/>
    <w:rsid w:val="001C00B1"/>
    <w:rsid w:val="001C13F9"/>
    <w:rsid w:val="001C3BC9"/>
    <w:rsid w:val="001C4D54"/>
    <w:rsid w:val="001C5DEB"/>
    <w:rsid w:val="001D1E63"/>
    <w:rsid w:val="001D35A4"/>
    <w:rsid w:val="001E255F"/>
    <w:rsid w:val="001E6C7E"/>
    <w:rsid w:val="001E772D"/>
    <w:rsid w:val="001F15CB"/>
    <w:rsid w:val="001F3AA0"/>
    <w:rsid w:val="001F6551"/>
    <w:rsid w:val="001F7289"/>
    <w:rsid w:val="00203A93"/>
    <w:rsid w:val="00207D75"/>
    <w:rsid w:val="0021516A"/>
    <w:rsid w:val="00216270"/>
    <w:rsid w:val="0021772D"/>
    <w:rsid w:val="00221099"/>
    <w:rsid w:val="00222BDA"/>
    <w:rsid w:val="00224A08"/>
    <w:rsid w:val="00224D52"/>
    <w:rsid w:val="00225C24"/>
    <w:rsid w:val="002261C7"/>
    <w:rsid w:val="00230F5A"/>
    <w:rsid w:val="002377E3"/>
    <w:rsid w:val="00240F7E"/>
    <w:rsid w:val="00243A19"/>
    <w:rsid w:val="0024434C"/>
    <w:rsid w:val="0024445C"/>
    <w:rsid w:val="0024502A"/>
    <w:rsid w:val="0024574C"/>
    <w:rsid w:val="00246627"/>
    <w:rsid w:val="00252B18"/>
    <w:rsid w:val="00252BD9"/>
    <w:rsid w:val="00253AD0"/>
    <w:rsid w:val="00255F9E"/>
    <w:rsid w:val="0025734C"/>
    <w:rsid w:val="002615AB"/>
    <w:rsid w:val="00262408"/>
    <w:rsid w:val="00262E7A"/>
    <w:rsid w:val="002651A6"/>
    <w:rsid w:val="0026708C"/>
    <w:rsid w:val="00275895"/>
    <w:rsid w:val="00276644"/>
    <w:rsid w:val="00277F02"/>
    <w:rsid w:val="002825B4"/>
    <w:rsid w:val="00283AA5"/>
    <w:rsid w:val="002913D9"/>
    <w:rsid w:val="002925E8"/>
    <w:rsid w:val="00292EF4"/>
    <w:rsid w:val="002944C8"/>
    <w:rsid w:val="00296E3D"/>
    <w:rsid w:val="0029741D"/>
    <w:rsid w:val="00297F6B"/>
    <w:rsid w:val="002A08FE"/>
    <w:rsid w:val="002B4DA2"/>
    <w:rsid w:val="002B5504"/>
    <w:rsid w:val="002B742D"/>
    <w:rsid w:val="002C2E8B"/>
    <w:rsid w:val="002C37B7"/>
    <w:rsid w:val="002D02DF"/>
    <w:rsid w:val="002D049B"/>
    <w:rsid w:val="002D121A"/>
    <w:rsid w:val="002D1BCB"/>
    <w:rsid w:val="002D4449"/>
    <w:rsid w:val="002D5855"/>
    <w:rsid w:val="002D785F"/>
    <w:rsid w:val="002E25B6"/>
    <w:rsid w:val="002E3FD5"/>
    <w:rsid w:val="002E4023"/>
    <w:rsid w:val="002E536E"/>
    <w:rsid w:val="002E56B8"/>
    <w:rsid w:val="002F2486"/>
    <w:rsid w:val="002F2CA5"/>
    <w:rsid w:val="002F7C54"/>
    <w:rsid w:val="0030388C"/>
    <w:rsid w:val="0030430A"/>
    <w:rsid w:val="0030675D"/>
    <w:rsid w:val="00313024"/>
    <w:rsid w:val="003156DA"/>
    <w:rsid w:val="003200F9"/>
    <w:rsid w:val="00320517"/>
    <w:rsid w:val="0032391A"/>
    <w:rsid w:val="00323B71"/>
    <w:rsid w:val="00337C04"/>
    <w:rsid w:val="00342A5D"/>
    <w:rsid w:val="00342C5B"/>
    <w:rsid w:val="003466DE"/>
    <w:rsid w:val="0035255D"/>
    <w:rsid w:val="003539A1"/>
    <w:rsid w:val="00356E4C"/>
    <w:rsid w:val="003574F4"/>
    <w:rsid w:val="00360893"/>
    <w:rsid w:val="003620CC"/>
    <w:rsid w:val="00362F7F"/>
    <w:rsid w:val="00365283"/>
    <w:rsid w:val="00365E44"/>
    <w:rsid w:val="00367044"/>
    <w:rsid w:val="00370B62"/>
    <w:rsid w:val="0037208E"/>
    <w:rsid w:val="00372314"/>
    <w:rsid w:val="00373975"/>
    <w:rsid w:val="003749AD"/>
    <w:rsid w:val="00376511"/>
    <w:rsid w:val="00377AD3"/>
    <w:rsid w:val="00383830"/>
    <w:rsid w:val="003838AD"/>
    <w:rsid w:val="00385B87"/>
    <w:rsid w:val="003916ED"/>
    <w:rsid w:val="00391E8F"/>
    <w:rsid w:val="00392C4E"/>
    <w:rsid w:val="003A1D54"/>
    <w:rsid w:val="003B0AEB"/>
    <w:rsid w:val="003B55C4"/>
    <w:rsid w:val="003B63F2"/>
    <w:rsid w:val="003C0774"/>
    <w:rsid w:val="003C18C0"/>
    <w:rsid w:val="003C48D0"/>
    <w:rsid w:val="003C4D7A"/>
    <w:rsid w:val="003D0A23"/>
    <w:rsid w:val="003D0C47"/>
    <w:rsid w:val="003D1633"/>
    <w:rsid w:val="003E13D9"/>
    <w:rsid w:val="003E40F3"/>
    <w:rsid w:val="003E545E"/>
    <w:rsid w:val="003E6DF5"/>
    <w:rsid w:val="003F29CE"/>
    <w:rsid w:val="003F7886"/>
    <w:rsid w:val="00400D00"/>
    <w:rsid w:val="00403AAB"/>
    <w:rsid w:val="004050E2"/>
    <w:rsid w:val="00405B46"/>
    <w:rsid w:val="00406F81"/>
    <w:rsid w:val="004072FF"/>
    <w:rsid w:val="0041116A"/>
    <w:rsid w:val="00411EC8"/>
    <w:rsid w:val="00412198"/>
    <w:rsid w:val="0041490A"/>
    <w:rsid w:val="00422412"/>
    <w:rsid w:val="00423757"/>
    <w:rsid w:val="00424C0D"/>
    <w:rsid w:val="00426067"/>
    <w:rsid w:val="00431147"/>
    <w:rsid w:val="004325C3"/>
    <w:rsid w:val="00434A1C"/>
    <w:rsid w:val="00435661"/>
    <w:rsid w:val="00443400"/>
    <w:rsid w:val="0044602F"/>
    <w:rsid w:val="00450024"/>
    <w:rsid w:val="00451633"/>
    <w:rsid w:val="00454089"/>
    <w:rsid w:val="004611B6"/>
    <w:rsid w:val="00461CB2"/>
    <w:rsid w:val="004632F5"/>
    <w:rsid w:val="0046343C"/>
    <w:rsid w:val="004656F7"/>
    <w:rsid w:val="0047035C"/>
    <w:rsid w:val="00477BB0"/>
    <w:rsid w:val="00481A70"/>
    <w:rsid w:val="00481CCD"/>
    <w:rsid w:val="00486F61"/>
    <w:rsid w:val="00487F5A"/>
    <w:rsid w:val="0049563B"/>
    <w:rsid w:val="004A005F"/>
    <w:rsid w:val="004A3010"/>
    <w:rsid w:val="004A7E0C"/>
    <w:rsid w:val="004B5C87"/>
    <w:rsid w:val="004B5F2B"/>
    <w:rsid w:val="004C2836"/>
    <w:rsid w:val="004C3EC3"/>
    <w:rsid w:val="004E14B4"/>
    <w:rsid w:val="004E5156"/>
    <w:rsid w:val="004F00A4"/>
    <w:rsid w:val="004F43C0"/>
    <w:rsid w:val="004F4529"/>
    <w:rsid w:val="004F616E"/>
    <w:rsid w:val="005006BF"/>
    <w:rsid w:val="00500B12"/>
    <w:rsid w:val="005022D8"/>
    <w:rsid w:val="005028B2"/>
    <w:rsid w:val="00506649"/>
    <w:rsid w:val="0050685C"/>
    <w:rsid w:val="00510CD2"/>
    <w:rsid w:val="005141EE"/>
    <w:rsid w:val="00514A2B"/>
    <w:rsid w:val="00514B57"/>
    <w:rsid w:val="005321F5"/>
    <w:rsid w:val="0053442E"/>
    <w:rsid w:val="005374B4"/>
    <w:rsid w:val="0054177E"/>
    <w:rsid w:val="005439BA"/>
    <w:rsid w:val="00550223"/>
    <w:rsid w:val="0055150F"/>
    <w:rsid w:val="005532F3"/>
    <w:rsid w:val="005577C3"/>
    <w:rsid w:val="00564F59"/>
    <w:rsid w:val="00567C27"/>
    <w:rsid w:val="005727B6"/>
    <w:rsid w:val="0057557C"/>
    <w:rsid w:val="0057740A"/>
    <w:rsid w:val="0058159B"/>
    <w:rsid w:val="005829A8"/>
    <w:rsid w:val="005830B7"/>
    <w:rsid w:val="0058516C"/>
    <w:rsid w:val="00585DB2"/>
    <w:rsid w:val="0058676B"/>
    <w:rsid w:val="00592F40"/>
    <w:rsid w:val="0059363D"/>
    <w:rsid w:val="00593EBF"/>
    <w:rsid w:val="005967C3"/>
    <w:rsid w:val="005A1F6F"/>
    <w:rsid w:val="005A6722"/>
    <w:rsid w:val="005B17B6"/>
    <w:rsid w:val="005B3297"/>
    <w:rsid w:val="005B35D8"/>
    <w:rsid w:val="005B68AE"/>
    <w:rsid w:val="005B7018"/>
    <w:rsid w:val="005B7E14"/>
    <w:rsid w:val="005C17AE"/>
    <w:rsid w:val="005C5B91"/>
    <w:rsid w:val="005C71CA"/>
    <w:rsid w:val="005C776F"/>
    <w:rsid w:val="005C77D3"/>
    <w:rsid w:val="005D339E"/>
    <w:rsid w:val="005D35BC"/>
    <w:rsid w:val="005D6D6B"/>
    <w:rsid w:val="005E22E1"/>
    <w:rsid w:val="005E3D66"/>
    <w:rsid w:val="005E3DBC"/>
    <w:rsid w:val="005E4101"/>
    <w:rsid w:val="005E4BD5"/>
    <w:rsid w:val="005E7842"/>
    <w:rsid w:val="005F07B7"/>
    <w:rsid w:val="005F086C"/>
    <w:rsid w:val="005F4F74"/>
    <w:rsid w:val="005F70EB"/>
    <w:rsid w:val="005F7E05"/>
    <w:rsid w:val="00603750"/>
    <w:rsid w:val="00607199"/>
    <w:rsid w:val="00611D30"/>
    <w:rsid w:val="00614F92"/>
    <w:rsid w:val="006172D7"/>
    <w:rsid w:val="00623B57"/>
    <w:rsid w:val="0062578E"/>
    <w:rsid w:val="0062721F"/>
    <w:rsid w:val="0063251A"/>
    <w:rsid w:val="00633060"/>
    <w:rsid w:val="0063390A"/>
    <w:rsid w:val="00644A7B"/>
    <w:rsid w:val="00644B0F"/>
    <w:rsid w:val="00646D9D"/>
    <w:rsid w:val="00647AFA"/>
    <w:rsid w:val="0065091A"/>
    <w:rsid w:val="00650F6A"/>
    <w:rsid w:val="006530C1"/>
    <w:rsid w:val="0065433C"/>
    <w:rsid w:val="006630A0"/>
    <w:rsid w:val="006633E0"/>
    <w:rsid w:val="00667AA7"/>
    <w:rsid w:val="00671DC1"/>
    <w:rsid w:val="00675EF0"/>
    <w:rsid w:val="006761EC"/>
    <w:rsid w:val="00681064"/>
    <w:rsid w:val="00681166"/>
    <w:rsid w:val="006828D9"/>
    <w:rsid w:val="006876CC"/>
    <w:rsid w:val="00687B0B"/>
    <w:rsid w:val="0069091E"/>
    <w:rsid w:val="00695C62"/>
    <w:rsid w:val="0069629C"/>
    <w:rsid w:val="0069648D"/>
    <w:rsid w:val="006A0304"/>
    <w:rsid w:val="006A2188"/>
    <w:rsid w:val="006A2557"/>
    <w:rsid w:val="006A54ED"/>
    <w:rsid w:val="006A7EA7"/>
    <w:rsid w:val="006B054D"/>
    <w:rsid w:val="006B33E5"/>
    <w:rsid w:val="006B4036"/>
    <w:rsid w:val="006D3A06"/>
    <w:rsid w:val="006D44CC"/>
    <w:rsid w:val="006E3377"/>
    <w:rsid w:val="006E3456"/>
    <w:rsid w:val="006E443D"/>
    <w:rsid w:val="006E4C5B"/>
    <w:rsid w:val="006F4413"/>
    <w:rsid w:val="006F4E98"/>
    <w:rsid w:val="006F7BF9"/>
    <w:rsid w:val="007023DE"/>
    <w:rsid w:val="007125E7"/>
    <w:rsid w:val="007128BB"/>
    <w:rsid w:val="00712CF9"/>
    <w:rsid w:val="00715B19"/>
    <w:rsid w:val="007219FF"/>
    <w:rsid w:val="00721EA5"/>
    <w:rsid w:val="00723AB7"/>
    <w:rsid w:val="00724C99"/>
    <w:rsid w:val="007263CD"/>
    <w:rsid w:val="007274D4"/>
    <w:rsid w:val="00730C7F"/>
    <w:rsid w:val="0073303E"/>
    <w:rsid w:val="007338B9"/>
    <w:rsid w:val="0074506D"/>
    <w:rsid w:val="007470B3"/>
    <w:rsid w:val="00752253"/>
    <w:rsid w:val="00752766"/>
    <w:rsid w:val="00754283"/>
    <w:rsid w:val="00757143"/>
    <w:rsid w:val="007572D0"/>
    <w:rsid w:val="007606CF"/>
    <w:rsid w:val="00771EA0"/>
    <w:rsid w:val="00780B65"/>
    <w:rsid w:val="0078111C"/>
    <w:rsid w:val="00794E58"/>
    <w:rsid w:val="0079524C"/>
    <w:rsid w:val="00795CAC"/>
    <w:rsid w:val="00795FBF"/>
    <w:rsid w:val="007A0157"/>
    <w:rsid w:val="007A2CD0"/>
    <w:rsid w:val="007A2EC4"/>
    <w:rsid w:val="007A7711"/>
    <w:rsid w:val="007B300B"/>
    <w:rsid w:val="007B4687"/>
    <w:rsid w:val="007B70CE"/>
    <w:rsid w:val="007B766A"/>
    <w:rsid w:val="007B7DE2"/>
    <w:rsid w:val="007B7E65"/>
    <w:rsid w:val="007C0E1E"/>
    <w:rsid w:val="007C118B"/>
    <w:rsid w:val="007C3703"/>
    <w:rsid w:val="007C5FF9"/>
    <w:rsid w:val="007C65FB"/>
    <w:rsid w:val="007E19AC"/>
    <w:rsid w:val="007E4875"/>
    <w:rsid w:val="007E52B5"/>
    <w:rsid w:val="007E7C3C"/>
    <w:rsid w:val="007F1B61"/>
    <w:rsid w:val="007F2488"/>
    <w:rsid w:val="007F30F6"/>
    <w:rsid w:val="007F338E"/>
    <w:rsid w:val="007F34AD"/>
    <w:rsid w:val="007F4429"/>
    <w:rsid w:val="007F4CC4"/>
    <w:rsid w:val="0080082A"/>
    <w:rsid w:val="008014F7"/>
    <w:rsid w:val="0080221D"/>
    <w:rsid w:val="00804180"/>
    <w:rsid w:val="00813443"/>
    <w:rsid w:val="00814C3A"/>
    <w:rsid w:val="008155A9"/>
    <w:rsid w:val="008157E3"/>
    <w:rsid w:val="00816893"/>
    <w:rsid w:val="0082445D"/>
    <w:rsid w:val="008371B9"/>
    <w:rsid w:val="008420A4"/>
    <w:rsid w:val="008438B6"/>
    <w:rsid w:val="008532CF"/>
    <w:rsid w:val="008534A6"/>
    <w:rsid w:val="008536EF"/>
    <w:rsid w:val="00853F93"/>
    <w:rsid w:val="00854E5B"/>
    <w:rsid w:val="0085750C"/>
    <w:rsid w:val="00860480"/>
    <w:rsid w:val="008626F6"/>
    <w:rsid w:val="00867A3F"/>
    <w:rsid w:val="008736C4"/>
    <w:rsid w:val="00873BBB"/>
    <w:rsid w:val="00875B5A"/>
    <w:rsid w:val="0087682F"/>
    <w:rsid w:val="00876DDB"/>
    <w:rsid w:val="00877762"/>
    <w:rsid w:val="008954C5"/>
    <w:rsid w:val="0089721E"/>
    <w:rsid w:val="008A525B"/>
    <w:rsid w:val="008A6241"/>
    <w:rsid w:val="008A6C63"/>
    <w:rsid w:val="008B1077"/>
    <w:rsid w:val="008B1E3F"/>
    <w:rsid w:val="008B4E15"/>
    <w:rsid w:val="008B5CE9"/>
    <w:rsid w:val="008C22DF"/>
    <w:rsid w:val="008C4433"/>
    <w:rsid w:val="008C5F5B"/>
    <w:rsid w:val="008C7615"/>
    <w:rsid w:val="008E06C0"/>
    <w:rsid w:val="008E1859"/>
    <w:rsid w:val="008E799A"/>
    <w:rsid w:val="008F2CF2"/>
    <w:rsid w:val="008F4CED"/>
    <w:rsid w:val="00902F89"/>
    <w:rsid w:val="00907E3D"/>
    <w:rsid w:val="00910485"/>
    <w:rsid w:val="00910A39"/>
    <w:rsid w:val="00910F9F"/>
    <w:rsid w:val="00911BFD"/>
    <w:rsid w:val="00914A4D"/>
    <w:rsid w:val="009157E0"/>
    <w:rsid w:val="00917E7E"/>
    <w:rsid w:val="009247D3"/>
    <w:rsid w:val="00925FDA"/>
    <w:rsid w:val="00926770"/>
    <w:rsid w:val="00926D0F"/>
    <w:rsid w:val="0093745A"/>
    <w:rsid w:val="00937A00"/>
    <w:rsid w:val="00941790"/>
    <w:rsid w:val="00942E5C"/>
    <w:rsid w:val="00943F0E"/>
    <w:rsid w:val="00947201"/>
    <w:rsid w:val="00947505"/>
    <w:rsid w:val="00957621"/>
    <w:rsid w:val="00961805"/>
    <w:rsid w:val="00964CFD"/>
    <w:rsid w:val="00965BA3"/>
    <w:rsid w:val="00965E41"/>
    <w:rsid w:val="00973544"/>
    <w:rsid w:val="009735C1"/>
    <w:rsid w:val="00973E09"/>
    <w:rsid w:val="00975948"/>
    <w:rsid w:val="009762E1"/>
    <w:rsid w:val="009774FB"/>
    <w:rsid w:val="00980A36"/>
    <w:rsid w:val="009820AD"/>
    <w:rsid w:val="009841EB"/>
    <w:rsid w:val="0098455B"/>
    <w:rsid w:val="00990796"/>
    <w:rsid w:val="00990A50"/>
    <w:rsid w:val="00995849"/>
    <w:rsid w:val="009959B7"/>
    <w:rsid w:val="00996B20"/>
    <w:rsid w:val="009A01CB"/>
    <w:rsid w:val="009A448E"/>
    <w:rsid w:val="009A4CB5"/>
    <w:rsid w:val="009A5F02"/>
    <w:rsid w:val="009A64F9"/>
    <w:rsid w:val="009B4467"/>
    <w:rsid w:val="009C2206"/>
    <w:rsid w:val="009C445F"/>
    <w:rsid w:val="009C539C"/>
    <w:rsid w:val="009C7730"/>
    <w:rsid w:val="009D2C0C"/>
    <w:rsid w:val="009D2F6B"/>
    <w:rsid w:val="009D45BA"/>
    <w:rsid w:val="009D472A"/>
    <w:rsid w:val="009D5D37"/>
    <w:rsid w:val="009E57FE"/>
    <w:rsid w:val="009E7CF1"/>
    <w:rsid w:val="009F165D"/>
    <w:rsid w:val="009F38DC"/>
    <w:rsid w:val="009F3B4E"/>
    <w:rsid w:val="009F510E"/>
    <w:rsid w:val="00A0070A"/>
    <w:rsid w:val="00A0108F"/>
    <w:rsid w:val="00A01F18"/>
    <w:rsid w:val="00A02757"/>
    <w:rsid w:val="00A05409"/>
    <w:rsid w:val="00A11457"/>
    <w:rsid w:val="00A20512"/>
    <w:rsid w:val="00A206F3"/>
    <w:rsid w:val="00A210C8"/>
    <w:rsid w:val="00A258C3"/>
    <w:rsid w:val="00A324C7"/>
    <w:rsid w:val="00A33DDC"/>
    <w:rsid w:val="00A34995"/>
    <w:rsid w:val="00A34E50"/>
    <w:rsid w:val="00A44C72"/>
    <w:rsid w:val="00A45EC9"/>
    <w:rsid w:val="00A47E50"/>
    <w:rsid w:val="00A516B5"/>
    <w:rsid w:val="00A51BB7"/>
    <w:rsid w:val="00A60CE3"/>
    <w:rsid w:val="00A60F9F"/>
    <w:rsid w:val="00A65915"/>
    <w:rsid w:val="00A66B36"/>
    <w:rsid w:val="00A672D9"/>
    <w:rsid w:val="00A72E2A"/>
    <w:rsid w:val="00A747B3"/>
    <w:rsid w:val="00A75933"/>
    <w:rsid w:val="00A813A3"/>
    <w:rsid w:val="00A81783"/>
    <w:rsid w:val="00A84753"/>
    <w:rsid w:val="00A85E3E"/>
    <w:rsid w:val="00A85F4D"/>
    <w:rsid w:val="00A86714"/>
    <w:rsid w:val="00A92A14"/>
    <w:rsid w:val="00A960E8"/>
    <w:rsid w:val="00AA416D"/>
    <w:rsid w:val="00AA63D7"/>
    <w:rsid w:val="00AB1471"/>
    <w:rsid w:val="00AB2369"/>
    <w:rsid w:val="00AB35BC"/>
    <w:rsid w:val="00AC1508"/>
    <w:rsid w:val="00AC36AB"/>
    <w:rsid w:val="00AC726B"/>
    <w:rsid w:val="00AD0414"/>
    <w:rsid w:val="00AD16AA"/>
    <w:rsid w:val="00AD6644"/>
    <w:rsid w:val="00AE16AF"/>
    <w:rsid w:val="00AE3AA5"/>
    <w:rsid w:val="00AE42AA"/>
    <w:rsid w:val="00AE47D3"/>
    <w:rsid w:val="00AE5175"/>
    <w:rsid w:val="00AF0E3D"/>
    <w:rsid w:val="00AF28C1"/>
    <w:rsid w:val="00AF2ED0"/>
    <w:rsid w:val="00B11F03"/>
    <w:rsid w:val="00B135AF"/>
    <w:rsid w:val="00B14DAA"/>
    <w:rsid w:val="00B20D3B"/>
    <w:rsid w:val="00B21BCC"/>
    <w:rsid w:val="00B23E4D"/>
    <w:rsid w:val="00B2708B"/>
    <w:rsid w:val="00B4100F"/>
    <w:rsid w:val="00B43FF2"/>
    <w:rsid w:val="00B455C5"/>
    <w:rsid w:val="00B4609C"/>
    <w:rsid w:val="00B502DB"/>
    <w:rsid w:val="00B6099A"/>
    <w:rsid w:val="00B61A5C"/>
    <w:rsid w:val="00B62687"/>
    <w:rsid w:val="00B6409F"/>
    <w:rsid w:val="00B64234"/>
    <w:rsid w:val="00B65860"/>
    <w:rsid w:val="00B711A6"/>
    <w:rsid w:val="00B733EE"/>
    <w:rsid w:val="00B7392C"/>
    <w:rsid w:val="00B75A43"/>
    <w:rsid w:val="00B77D13"/>
    <w:rsid w:val="00B802A1"/>
    <w:rsid w:val="00B80667"/>
    <w:rsid w:val="00B81786"/>
    <w:rsid w:val="00B8245C"/>
    <w:rsid w:val="00B83113"/>
    <w:rsid w:val="00B868A8"/>
    <w:rsid w:val="00B90133"/>
    <w:rsid w:val="00B941AA"/>
    <w:rsid w:val="00B9526A"/>
    <w:rsid w:val="00B95D0A"/>
    <w:rsid w:val="00BA1368"/>
    <w:rsid w:val="00BA13D5"/>
    <w:rsid w:val="00BA22E7"/>
    <w:rsid w:val="00BA334A"/>
    <w:rsid w:val="00BA5A68"/>
    <w:rsid w:val="00BB262A"/>
    <w:rsid w:val="00BB3C1D"/>
    <w:rsid w:val="00BB493F"/>
    <w:rsid w:val="00BB5403"/>
    <w:rsid w:val="00BB7902"/>
    <w:rsid w:val="00BC5694"/>
    <w:rsid w:val="00BD0884"/>
    <w:rsid w:val="00BD3950"/>
    <w:rsid w:val="00BD3DAC"/>
    <w:rsid w:val="00BE0C66"/>
    <w:rsid w:val="00BF071E"/>
    <w:rsid w:val="00BF21AC"/>
    <w:rsid w:val="00BF4FB4"/>
    <w:rsid w:val="00C03C15"/>
    <w:rsid w:val="00C049DC"/>
    <w:rsid w:val="00C060F3"/>
    <w:rsid w:val="00C06564"/>
    <w:rsid w:val="00C13202"/>
    <w:rsid w:val="00C13972"/>
    <w:rsid w:val="00C15681"/>
    <w:rsid w:val="00C22F87"/>
    <w:rsid w:val="00C2349C"/>
    <w:rsid w:val="00C26252"/>
    <w:rsid w:val="00C301C7"/>
    <w:rsid w:val="00C31CF1"/>
    <w:rsid w:val="00C37F7C"/>
    <w:rsid w:val="00C40235"/>
    <w:rsid w:val="00C422F0"/>
    <w:rsid w:val="00C427EA"/>
    <w:rsid w:val="00C42F58"/>
    <w:rsid w:val="00C441CA"/>
    <w:rsid w:val="00C46CF7"/>
    <w:rsid w:val="00C47B57"/>
    <w:rsid w:val="00C50325"/>
    <w:rsid w:val="00C5378B"/>
    <w:rsid w:val="00C604AB"/>
    <w:rsid w:val="00C64C77"/>
    <w:rsid w:val="00C75F33"/>
    <w:rsid w:val="00C76A99"/>
    <w:rsid w:val="00C779DF"/>
    <w:rsid w:val="00C81564"/>
    <w:rsid w:val="00C8473D"/>
    <w:rsid w:val="00C85378"/>
    <w:rsid w:val="00C90BA3"/>
    <w:rsid w:val="00C94F4F"/>
    <w:rsid w:val="00C96678"/>
    <w:rsid w:val="00CA2D73"/>
    <w:rsid w:val="00CA3284"/>
    <w:rsid w:val="00CA4C99"/>
    <w:rsid w:val="00CA5E90"/>
    <w:rsid w:val="00CB2C84"/>
    <w:rsid w:val="00CB3A1B"/>
    <w:rsid w:val="00CB60E6"/>
    <w:rsid w:val="00CC54D2"/>
    <w:rsid w:val="00CD3FDE"/>
    <w:rsid w:val="00CD414C"/>
    <w:rsid w:val="00CD4BC2"/>
    <w:rsid w:val="00CE5D86"/>
    <w:rsid w:val="00CF1EA4"/>
    <w:rsid w:val="00CF2497"/>
    <w:rsid w:val="00D01821"/>
    <w:rsid w:val="00D05456"/>
    <w:rsid w:val="00D105C1"/>
    <w:rsid w:val="00D11120"/>
    <w:rsid w:val="00D1326C"/>
    <w:rsid w:val="00D173F4"/>
    <w:rsid w:val="00D22DBE"/>
    <w:rsid w:val="00D24786"/>
    <w:rsid w:val="00D24C42"/>
    <w:rsid w:val="00D31FB1"/>
    <w:rsid w:val="00D3337E"/>
    <w:rsid w:val="00D360B2"/>
    <w:rsid w:val="00D44033"/>
    <w:rsid w:val="00D44D5E"/>
    <w:rsid w:val="00D4731D"/>
    <w:rsid w:val="00D4741B"/>
    <w:rsid w:val="00D47741"/>
    <w:rsid w:val="00D53437"/>
    <w:rsid w:val="00D53C2B"/>
    <w:rsid w:val="00D57EE3"/>
    <w:rsid w:val="00D615E3"/>
    <w:rsid w:val="00D628F1"/>
    <w:rsid w:val="00D63664"/>
    <w:rsid w:val="00D644B7"/>
    <w:rsid w:val="00D72C4F"/>
    <w:rsid w:val="00D74A2A"/>
    <w:rsid w:val="00D74A80"/>
    <w:rsid w:val="00D74CD0"/>
    <w:rsid w:val="00D75B74"/>
    <w:rsid w:val="00D7759E"/>
    <w:rsid w:val="00D77DE4"/>
    <w:rsid w:val="00D85AB2"/>
    <w:rsid w:val="00D85DBE"/>
    <w:rsid w:val="00D92E26"/>
    <w:rsid w:val="00D9614B"/>
    <w:rsid w:val="00DA042E"/>
    <w:rsid w:val="00DA5EF3"/>
    <w:rsid w:val="00DB17D9"/>
    <w:rsid w:val="00DB181B"/>
    <w:rsid w:val="00DB36B7"/>
    <w:rsid w:val="00DB6E35"/>
    <w:rsid w:val="00DC22AE"/>
    <w:rsid w:val="00DC5B17"/>
    <w:rsid w:val="00DC75D3"/>
    <w:rsid w:val="00DD0FAD"/>
    <w:rsid w:val="00DD3984"/>
    <w:rsid w:val="00DD66B2"/>
    <w:rsid w:val="00DE0022"/>
    <w:rsid w:val="00DE70DF"/>
    <w:rsid w:val="00DF08D6"/>
    <w:rsid w:val="00DF16F4"/>
    <w:rsid w:val="00E02BAF"/>
    <w:rsid w:val="00E0336C"/>
    <w:rsid w:val="00E04942"/>
    <w:rsid w:val="00E11A78"/>
    <w:rsid w:val="00E15231"/>
    <w:rsid w:val="00E15503"/>
    <w:rsid w:val="00E1690C"/>
    <w:rsid w:val="00E1783E"/>
    <w:rsid w:val="00E17E32"/>
    <w:rsid w:val="00E200FF"/>
    <w:rsid w:val="00E2045E"/>
    <w:rsid w:val="00E21FA5"/>
    <w:rsid w:val="00E22A99"/>
    <w:rsid w:val="00E27862"/>
    <w:rsid w:val="00E3482E"/>
    <w:rsid w:val="00E43880"/>
    <w:rsid w:val="00E524CA"/>
    <w:rsid w:val="00E53136"/>
    <w:rsid w:val="00E54ACC"/>
    <w:rsid w:val="00E642C1"/>
    <w:rsid w:val="00E64836"/>
    <w:rsid w:val="00E64930"/>
    <w:rsid w:val="00E723D6"/>
    <w:rsid w:val="00E7369B"/>
    <w:rsid w:val="00E73D78"/>
    <w:rsid w:val="00E77B5D"/>
    <w:rsid w:val="00E81B9D"/>
    <w:rsid w:val="00E829D2"/>
    <w:rsid w:val="00E85B42"/>
    <w:rsid w:val="00E91809"/>
    <w:rsid w:val="00E927D6"/>
    <w:rsid w:val="00E95D3A"/>
    <w:rsid w:val="00EA0CDB"/>
    <w:rsid w:val="00EA0FDC"/>
    <w:rsid w:val="00EA1020"/>
    <w:rsid w:val="00EA3CA9"/>
    <w:rsid w:val="00EA58FC"/>
    <w:rsid w:val="00EA5BC5"/>
    <w:rsid w:val="00EB08AE"/>
    <w:rsid w:val="00EB2624"/>
    <w:rsid w:val="00EB2F25"/>
    <w:rsid w:val="00EB336E"/>
    <w:rsid w:val="00EB71A6"/>
    <w:rsid w:val="00EC0227"/>
    <w:rsid w:val="00EC0883"/>
    <w:rsid w:val="00EC4CCB"/>
    <w:rsid w:val="00ED1B6E"/>
    <w:rsid w:val="00ED1DF9"/>
    <w:rsid w:val="00ED3217"/>
    <w:rsid w:val="00ED75E8"/>
    <w:rsid w:val="00EE1421"/>
    <w:rsid w:val="00EE42E8"/>
    <w:rsid w:val="00EE6CFC"/>
    <w:rsid w:val="00EE79EA"/>
    <w:rsid w:val="00EF0209"/>
    <w:rsid w:val="00EF4E38"/>
    <w:rsid w:val="00EF6C99"/>
    <w:rsid w:val="00EF748B"/>
    <w:rsid w:val="00EF7FBC"/>
    <w:rsid w:val="00F044CE"/>
    <w:rsid w:val="00F04740"/>
    <w:rsid w:val="00F10158"/>
    <w:rsid w:val="00F11387"/>
    <w:rsid w:val="00F12072"/>
    <w:rsid w:val="00F12938"/>
    <w:rsid w:val="00F13379"/>
    <w:rsid w:val="00F13D43"/>
    <w:rsid w:val="00F14165"/>
    <w:rsid w:val="00F14A12"/>
    <w:rsid w:val="00F15F5A"/>
    <w:rsid w:val="00F1679F"/>
    <w:rsid w:val="00F170D7"/>
    <w:rsid w:val="00F261D1"/>
    <w:rsid w:val="00F30549"/>
    <w:rsid w:val="00F32DA9"/>
    <w:rsid w:val="00F33559"/>
    <w:rsid w:val="00F360E4"/>
    <w:rsid w:val="00F373D3"/>
    <w:rsid w:val="00F405AD"/>
    <w:rsid w:val="00F4114E"/>
    <w:rsid w:val="00F429A6"/>
    <w:rsid w:val="00F504B9"/>
    <w:rsid w:val="00F54631"/>
    <w:rsid w:val="00F55094"/>
    <w:rsid w:val="00F669A0"/>
    <w:rsid w:val="00F67542"/>
    <w:rsid w:val="00F768CD"/>
    <w:rsid w:val="00F80389"/>
    <w:rsid w:val="00F815EC"/>
    <w:rsid w:val="00F82DAD"/>
    <w:rsid w:val="00F839D9"/>
    <w:rsid w:val="00F855D9"/>
    <w:rsid w:val="00F87012"/>
    <w:rsid w:val="00F91F91"/>
    <w:rsid w:val="00F93F95"/>
    <w:rsid w:val="00F9434F"/>
    <w:rsid w:val="00F94DA1"/>
    <w:rsid w:val="00F97DDB"/>
    <w:rsid w:val="00FA6D24"/>
    <w:rsid w:val="00FB1B08"/>
    <w:rsid w:val="00FB52B6"/>
    <w:rsid w:val="00FC361A"/>
    <w:rsid w:val="00FD20A8"/>
    <w:rsid w:val="00FD39D9"/>
    <w:rsid w:val="00FD65FE"/>
    <w:rsid w:val="00FD7D9E"/>
    <w:rsid w:val="00FE0650"/>
    <w:rsid w:val="00FE4517"/>
    <w:rsid w:val="00FE78CC"/>
    <w:rsid w:val="00FE7FB9"/>
    <w:rsid w:val="00FE7FC4"/>
    <w:rsid w:val="00FF0F4C"/>
    <w:rsid w:val="00FF4CB3"/>
    <w:rsid w:val="00FF505D"/>
    <w:rsid w:val="00FF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C3783"/>
  <w15:chartTrackingRefBased/>
  <w15:docId w15:val="{791BF2AF-7EFC-45FF-97CD-E185A8FF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A1F6F"/>
    <w:pPr>
      <w:widowControl w:val="0"/>
      <w:jc w:val="both"/>
    </w:pPr>
    <w:rPr>
      <w:rFonts w:ascii="Courier New" w:eastAsia="宋体" w:hAnsi="Courier New" w:cs="Times New Roman"/>
      <w:szCs w:val="24"/>
    </w:rPr>
  </w:style>
  <w:style w:type="paragraph" w:styleId="1">
    <w:name w:val="heading 1"/>
    <w:basedOn w:val="a0"/>
    <w:next w:val="a0"/>
    <w:link w:val="10"/>
    <w:qFormat/>
    <w:rsid w:val="005A1F6F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5A1F6F"/>
    <w:pPr>
      <w:keepNext/>
      <w:keepLines/>
      <w:numPr>
        <w:ilvl w:val="1"/>
        <w:numId w:val="1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5A1F6F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5A1F6F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5A1F6F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5A1F6F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5A1F6F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5A1F6F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5A1F6F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  <w:rsid w:val="005A1F6F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5A1F6F"/>
  </w:style>
  <w:style w:type="character" w:customStyle="1" w:styleId="10">
    <w:name w:val="标题 1 字符"/>
    <w:basedOn w:val="a1"/>
    <w:link w:val="1"/>
    <w:qFormat/>
    <w:rsid w:val="005A1F6F"/>
    <w:rPr>
      <w:rFonts w:ascii="Courier New" w:eastAsia="黑体" w:hAnsi="Courier New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1"/>
    <w:link w:val="2"/>
    <w:qFormat/>
    <w:rsid w:val="005A1F6F"/>
    <w:rPr>
      <w:rFonts w:ascii="Courier New" w:eastAsia="黑体" w:hAnsi="Courier New" w:cs="Times New Roman"/>
      <w:b/>
      <w:bCs/>
      <w:sz w:val="30"/>
      <w:szCs w:val="30"/>
    </w:rPr>
  </w:style>
  <w:style w:type="character" w:customStyle="1" w:styleId="30">
    <w:name w:val="标题 3 字符"/>
    <w:basedOn w:val="a1"/>
    <w:link w:val="3"/>
    <w:qFormat/>
    <w:rsid w:val="005A1F6F"/>
    <w:rPr>
      <w:rFonts w:ascii="Courier New" w:eastAsia="黑体" w:hAnsi="Courier New" w:cs="Times New Roman"/>
      <w:b/>
      <w:bCs/>
      <w:sz w:val="28"/>
      <w:szCs w:val="28"/>
    </w:rPr>
  </w:style>
  <w:style w:type="character" w:customStyle="1" w:styleId="40">
    <w:name w:val="标题 4 字符"/>
    <w:basedOn w:val="a1"/>
    <w:link w:val="4"/>
    <w:qFormat/>
    <w:rsid w:val="005A1F6F"/>
    <w:rPr>
      <w:rFonts w:ascii="Courier New" w:eastAsia="黑体" w:hAnsi="Courier New" w:cs="Times New Roman"/>
      <w:b/>
      <w:bCs/>
      <w:sz w:val="24"/>
      <w:szCs w:val="24"/>
    </w:rPr>
  </w:style>
  <w:style w:type="paragraph" w:styleId="a4">
    <w:name w:val="List Paragraph"/>
    <w:basedOn w:val="a0"/>
    <w:uiPriority w:val="34"/>
    <w:qFormat/>
    <w:rsid w:val="006530C1"/>
    <w:pPr>
      <w:ind w:firstLineChars="200" w:firstLine="420"/>
    </w:pPr>
  </w:style>
  <w:style w:type="table" w:styleId="a5">
    <w:name w:val="Table Grid"/>
    <w:basedOn w:val="a2"/>
    <w:uiPriority w:val="59"/>
    <w:qFormat/>
    <w:rsid w:val="005A1F6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50">
    <w:name w:val="标题 5 字符"/>
    <w:basedOn w:val="a1"/>
    <w:link w:val="5"/>
    <w:qFormat/>
    <w:rsid w:val="005A1F6F"/>
    <w:rPr>
      <w:rFonts w:ascii="Courier New" w:eastAsia="黑体" w:hAnsi="Courier New" w:cs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qFormat/>
    <w:rsid w:val="005A1F6F"/>
    <w:rPr>
      <w:rFonts w:ascii="Courier New" w:eastAsia="黑体" w:hAnsi="Courier New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qFormat/>
    <w:rsid w:val="005A1F6F"/>
    <w:rPr>
      <w:rFonts w:ascii="Courier New" w:eastAsia="宋体" w:hAnsi="Courier New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qFormat/>
    <w:rsid w:val="005A1F6F"/>
    <w:rPr>
      <w:rFonts w:ascii="Courier New" w:eastAsia="黑体" w:hAnsi="Courier New" w:cs="Times New Roman"/>
      <w:sz w:val="24"/>
      <w:szCs w:val="24"/>
    </w:rPr>
  </w:style>
  <w:style w:type="character" w:customStyle="1" w:styleId="90">
    <w:name w:val="标题 9 字符"/>
    <w:basedOn w:val="a1"/>
    <w:link w:val="9"/>
    <w:qFormat/>
    <w:rsid w:val="005A1F6F"/>
    <w:rPr>
      <w:rFonts w:ascii="Courier New" w:eastAsia="黑体" w:hAnsi="Courier New" w:cs="Times New Roman"/>
      <w:szCs w:val="21"/>
    </w:rPr>
  </w:style>
  <w:style w:type="paragraph" w:styleId="a6">
    <w:name w:val="caption"/>
    <w:basedOn w:val="a0"/>
    <w:next w:val="a0"/>
    <w:qFormat/>
    <w:rsid w:val="005A1F6F"/>
    <w:rPr>
      <w:rFonts w:ascii="Arial" w:eastAsia="黑体" w:hAnsi="Arial" w:cs="Arial"/>
      <w:sz w:val="20"/>
      <w:szCs w:val="20"/>
    </w:rPr>
  </w:style>
  <w:style w:type="paragraph" w:styleId="a7">
    <w:name w:val="Document Map"/>
    <w:basedOn w:val="a0"/>
    <w:link w:val="a8"/>
    <w:uiPriority w:val="99"/>
    <w:unhideWhenUsed/>
    <w:qFormat/>
    <w:rsid w:val="005A1F6F"/>
    <w:rPr>
      <w:rFonts w:ascii="宋体"/>
      <w:sz w:val="18"/>
      <w:szCs w:val="18"/>
    </w:rPr>
  </w:style>
  <w:style w:type="character" w:customStyle="1" w:styleId="a8">
    <w:name w:val="文档结构图 字符"/>
    <w:basedOn w:val="a1"/>
    <w:link w:val="a7"/>
    <w:uiPriority w:val="99"/>
    <w:qFormat/>
    <w:rsid w:val="005A1F6F"/>
    <w:rPr>
      <w:rFonts w:ascii="宋体" w:eastAsia="宋体" w:hAnsi="Courier New" w:cs="Times New Roman"/>
      <w:sz w:val="18"/>
      <w:szCs w:val="18"/>
    </w:rPr>
  </w:style>
  <w:style w:type="paragraph" w:styleId="TOC3">
    <w:name w:val="toc 3"/>
    <w:basedOn w:val="a0"/>
    <w:next w:val="a0"/>
    <w:semiHidden/>
    <w:qFormat/>
    <w:rsid w:val="005A1F6F"/>
    <w:pPr>
      <w:ind w:left="420"/>
      <w:jc w:val="left"/>
    </w:pPr>
    <w:rPr>
      <w:i/>
      <w:iCs/>
      <w:sz w:val="20"/>
      <w:szCs w:val="20"/>
    </w:rPr>
  </w:style>
  <w:style w:type="paragraph" w:styleId="a9">
    <w:name w:val="Balloon Text"/>
    <w:basedOn w:val="a0"/>
    <w:link w:val="aa"/>
    <w:uiPriority w:val="99"/>
    <w:unhideWhenUsed/>
    <w:qFormat/>
    <w:rsid w:val="005A1F6F"/>
    <w:rPr>
      <w:sz w:val="18"/>
      <w:szCs w:val="18"/>
    </w:rPr>
  </w:style>
  <w:style w:type="character" w:customStyle="1" w:styleId="aa">
    <w:name w:val="批注框文本 字符"/>
    <w:basedOn w:val="a1"/>
    <w:link w:val="a9"/>
    <w:uiPriority w:val="99"/>
    <w:qFormat/>
    <w:rsid w:val="005A1F6F"/>
    <w:rPr>
      <w:rFonts w:ascii="Courier New" w:eastAsia="宋体" w:hAnsi="Courier New" w:cs="Times New Roman"/>
      <w:sz w:val="18"/>
      <w:szCs w:val="18"/>
    </w:rPr>
  </w:style>
  <w:style w:type="paragraph" w:styleId="ab">
    <w:name w:val="footer"/>
    <w:basedOn w:val="a0"/>
    <w:link w:val="ac"/>
    <w:qFormat/>
    <w:rsid w:val="005A1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qFormat/>
    <w:rsid w:val="005A1F6F"/>
    <w:rPr>
      <w:rFonts w:ascii="Courier New" w:eastAsia="宋体" w:hAnsi="Courier New" w:cs="Times New Roman"/>
      <w:sz w:val="18"/>
      <w:szCs w:val="18"/>
    </w:rPr>
  </w:style>
  <w:style w:type="paragraph" w:styleId="ad">
    <w:name w:val="header"/>
    <w:basedOn w:val="a0"/>
    <w:link w:val="ae"/>
    <w:qFormat/>
    <w:rsid w:val="005A1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1"/>
    <w:link w:val="ad"/>
    <w:qFormat/>
    <w:rsid w:val="005A1F6F"/>
    <w:rPr>
      <w:rFonts w:ascii="Courier New" w:eastAsia="宋体" w:hAnsi="Courier New" w:cs="Times New Roman"/>
      <w:sz w:val="18"/>
      <w:szCs w:val="18"/>
    </w:rPr>
  </w:style>
  <w:style w:type="paragraph" w:styleId="TOC1">
    <w:name w:val="toc 1"/>
    <w:basedOn w:val="a0"/>
    <w:next w:val="a0"/>
    <w:semiHidden/>
    <w:qFormat/>
    <w:rsid w:val="005A1F6F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rsid w:val="005A1F6F"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rsid w:val="005A1F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qFormat/>
    <w:rsid w:val="005A1F6F"/>
    <w:rPr>
      <w:rFonts w:ascii="宋体" w:eastAsia="宋体" w:hAnsi="宋体" w:cs="宋体"/>
      <w:kern w:val="0"/>
      <w:sz w:val="24"/>
      <w:szCs w:val="24"/>
    </w:rPr>
  </w:style>
  <w:style w:type="paragraph" w:styleId="af">
    <w:name w:val="Normal (Web)"/>
    <w:basedOn w:val="a0"/>
    <w:uiPriority w:val="99"/>
    <w:unhideWhenUsed/>
    <w:qFormat/>
    <w:rsid w:val="005A1F6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0">
    <w:name w:val="Title"/>
    <w:basedOn w:val="a0"/>
    <w:next w:val="a0"/>
    <w:link w:val="af1"/>
    <w:uiPriority w:val="10"/>
    <w:qFormat/>
    <w:rsid w:val="005A1F6F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1">
    <w:name w:val="标题 字符"/>
    <w:basedOn w:val="a1"/>
    <w:link w:val="af0"/>
    <w:uiPriority w:val="10"/>
    <w:qFormat/>
    <w:rsid w:val="005A1F6F"/>
    <w:rPr>
      <w:rFonts w:ascii="Courier New" w:eastAsia="宋体" w:hAnsi="Courier New" w:cs="Times New Roman"/>
      <w:b/>
      <w:bCs/>
      <w:sz w:val="32"/>
      <w:szCs w:val="32"/>
    </w:rPr>
  </w:style>
  <w:style w:type="character" w:styleId="af2">
    <w:name w:val="page number"/>
    <w:basedOn w:val="a1"/>
    <w:qFormat/>
    <w:rsid w:val="005A1F6F"/>
  </w:style>
  <w:style w:type="character" w:styleId="af3">
    <w:name w:val="FollowedHyperlink"/>
    <w:basedOn w:val="a1"/>
    <w:qFormat/>
    <w:rsid w:val="005A1F6F"/>
    <w:rPr>
      <w:color w:val="800080"/>
      <w:u w:val="single"/>
    </w:rPr>
  </w:style>
  <w:style w:type="character" w:styleId="af4">
    <w:name w:val="Hyperlink"/>
    <w:basedOn w:val="a1"/>
    <w:qFormat/>
    <w:rsid w:val="005A1F6F"/>
    <w:rPr>
      <w:color w:val="0000FF"/>
      <w:u w:val="none"/>
    </w:rPr>
  </w:style>
  <w:style w:type="paragraph" w:customStyle="1" w:styleId="AltM">
    <w:name w:val="Alt+M_表内文字（居中）"/>
    <w:basedOn w:val="a0"/>
    <w:qFormat/>
    <w:rsid w:val="005A1F6F"/>
    <w:pPr>
      <w:spacing w:line="300" w:lineRule="auto"/>
      <w:jc w:val="center"/>
    </w:pPr>
    <w:rPr>
      <w:rFonts w:cs="宋体"/>
      <w:szCs w:val="20"/>
    </w:rPr>
  </w:style>
  <w:style w:type="paragraph" w:customStyle="1" w:styleId="af5">
    <w:name w:val="代码"/>
    <w:link w:val="af6"/>
    <w:qFormat/>
    <w:rsid w:val="005A1F6F"/>
    <w:rPr>
      <w:rFonts w:ascii="Calibri" w:eastAsia="宋体" w:hAnsi="Calibri" w:cs="Times New Roman"/>
      <w:color w:val="FF0000"/>
      <w:kern w:val="0"/>
      <w:sz w:val="20"/>
      <w:szCs w:val="20"/>
    </w:rPr>
  </w:style>
  <w:style w:type="paragraph" w:customStyle="1" w:styleId="af7">
    <w:name w:val="封面（文件名称）"/>
    <w:basedOn w:val="a0"/>
    <w:qFormat/>
    <w:rsid w:val="005A1F6F"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8">
    <w:name w:val="目录"/>
    <w:basedOn w:val="a0"/>
    <w:qFormat/>
    <w:rsid w:val="005A1F6F"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9">
    <w:name w:val="封面（编制、审核、批准）"/>
    <w:basedOn w:val="a0"/>
    <w:qFormat/>
    <w:rsid w:val="005A1F6F"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a">
    <w:name w:val="封面（项目名称）"/>
    <w:basedOn w:val="a0"/>
    <w:qFormat/>
    <w:rsid w:val="005A1F6F"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rsid w:val="005A1F6F"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rsid w:val="005A1F6F"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af6">
    <w:name w:val="代码 字符"/>
    <w:link w:val="af5"/>
    <w:qFormat/>
    <w:rsid w:val="005A1F6F"/>
    <w:rPr>
      <w:rFonts w:ascii="Calibri" w:eastAsia="宋体" w:hAnsi="Calibri" w:cs="Times New Roman"/>
      <w:color w:val="FF0000"/>
      <w:kern w:val="0"/>
      <w:sz w:val="20"/>
      <w:szCs w:val="20"/>
    </w:rPr>
  </w:style>
  <w:style w:type="character" w:customStyle="1" w:styleId="Char">
    <w:name w:val="二级标号 Char"/>
    <w:basedOn w:val="a1"/>
    <w:link w:val="a"/>
    <w:qFormat/>
    <w:rsid w:val="005A1F6F"/>
    <w:rPr>
      <w:rFonts w:ascii="Courier New" w:eastAsia="宋体" w:hAnsi="Courier New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sid w:val="005A1F6F"/>
    <w:rPr>
      <w:rFonts w:ascii="Courier New" w:eastAsia="宋体" w:hAnsi="Courier New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sid w:val="005A1F6F"/>
    <w:rPr>
      <w:color w:val="808080"/>
      <w:shd w:val="clear" w:color="auto" w:fill="E6E6E6"/>
    </w:rPr>
  </w:style>
  <w:style w:type="character" w:styleId="afb">
    <w:name w:val="Unresolved Mention"/>
    <w:basedOn w:val="a1"/>
    <w:uiPriority w:val="99"/>
    <w:semiHidden/>
    <w:unhideWhenUsed/>
    <w:rsid w:val="006A7EA7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1"/>
    <w:rsid w:val="00356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90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83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46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50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000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5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433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212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46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09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92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3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7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57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67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86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52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998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64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69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02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30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58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8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7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81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96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31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54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433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37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45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6743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85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12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60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20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799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13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1412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25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5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5900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28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4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51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9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63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djangoproject.com/zh-hans/3.0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blog.csdn.net/maokelong95/article/details/54379046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.visualstudio.com/docs/languages/python" TargetMode="Externa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hyperlink" Target="https://www.cnblogs.com/kakawith/archive/2018/12/04/10058921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code.visualstudio.com/docs/editor/userdefinedsnipp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" TargetMode="External"/><Relationship Id="rId14" Type="http://schemas.openxmlformats.org/officeDocument/2006/relationships/hyperlink" Target="https://docs.djangoproject.com/en/3.0/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3144</TotalTime>
  <Pages>11</Pages>
  <Words>1184</Words>
  <Characters>6755</Characters>
  <Application>Microsoft Office Word</Application>
  <DocSecurity>0</DocSecurity>
  <Lines>56</Lines>
  <Paragraphs>15</Paragraphs>
  <ScaleCrop>false</ScaleCrop>
  <Company>P R C</Company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864</cp:revision>
  <dcterms:created xsi:type="dcterms:W3CDTF">2020-05-21T02:13:00Z</dcterms:created>
  <dcterms:modified xsi:type="dcterms:W3CDTF">2020-07-08T08:47:00Z</dcterms:modified>
</cp:coreProperties>
</file>