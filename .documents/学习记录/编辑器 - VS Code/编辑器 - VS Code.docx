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FBB7" w14:textId="2280F323" w:rsidR="00EA0CDB" w:rsidRDefault="00EA0CDB" w:rsidP="003574F4"/>
    <w:p w14:paraId="307DA324" w14:textId="7625AC78" w:rsidR="00425D80" w:rsidRDefault="00425D80" w:rsidP="003574F4">
      <w:r>
        <w:rPr>
          <w:rFonts w:hint="eastAsia"/>
        </w:rPr>
        <w:t>VSCode</w:t>
      </w:r>
      <w:r>
        <w:rPr>
          <w:rFonts w:hint="eastAsia"/>
        </w:rPr>
        <w:t>新手指南</w:t>
      </w:r>
      <w:r w:rsidR="00326FFC">
        <w:rPr>
          <w:rFonts w:hint="eastAsia"/>
        </w:rPr>
        <w:t>：</w:t>
      </w:r>
    </w:p>
    <w:p w14:paraId="1E566717" w14:textId="7E06EDF1" w:rsidR="00326FFC" w:rsidRDefault="009078C2" w:rsidP="003574F4">
      <w:hyperlink r:id="rId7" w:history="1">
        <w:r w:rsidR="001175CD">
          <w:rPr>
            <w:rStyle w:val="a5"/>
          </w:rPr>
          <w:t>https://www.jianshu.com/p/454af3fa3527</w:t>
        </w:r>
      </w:hyperlink>
    </w:p>
    <w:p w14:paraId="54F9B075" w14:textId="09F35E56" w:rsidR="0010080A" w:rsidRDefault="0010080A" w:rsidP="003574F4"/>
    <w:p w14:paraId="5876B6F3" w14:textId="2D8D28F1" w:rsidR="0010080A" w:rsidRDefault="0010080A" w:rsidP="003574F4">
      <w:r w:rsidRPr="0010080A">
        <w:rPr>
          <w:rFonts w:hint="eastAsia"/>
        </w:rPr>
        <w:t>使用</w:t>
      </w:r>
      <w:r w:rsidRPr="0010080A">
        <w:rPr>
          <w:rFonts w:hint="eastAsia"/>
        </w:rPr>
        <w:t>VSCode</w:t>
      </w:r>
      <w:r w:rsidRPr="0010080A">
        <w:rPr>
          <w:rFonts w:hint="eastAsia"/>
        </w:rPr>
        <w:t>重新定义代码编辑</w:t>
      </w:r>
      <w:r>
        <w:rPr>
          <w:rFonts w:hint="eastAsia"/>
        </w:rPr>
        <w:t>：</w:t>
      </w:r>
    </w:p>
    <w:p w14:paraId="1B68634B" w14:textId="34C67F7D" w:rsidR="0010080A" w:rsidRDefault="009078C2" w:rsidP="003574F4">
      <w:hyperlink r:id="rId8" w:history="1">
        <w:r w:rsidR="0010080A" w:rsidRPr="000B5F02">
          <w:rPr>
            <w:rStyle w:val="a5"/>
          </w:rPr>
          <w:t>https://study.163.com/course/introduction.htm?courseId=1005947012</w:t>
        </w:r>
      </w:hyperlink>
    </w:p>
    <w:p w14:paraId="66D63289" w14:textId="1396C6A4" w:rsidR="0010080A" w:rsidRDefault="0010080A" w:rsidP="003574F4"/>
    <w:p w14:paraId="1A4F40D2" w14:textId="020B2990" w:rsidR="002E3A4B" w:rsidRDefault="002E3A4B" w:rsidP="002E3A4B">
      <w:pPr>
        <w:pStyle w:val="1"/>
      </w:pPr>
      <w:r>
        <w:rPr>
          <w:rFonts w:hint="eastAsia"/>
        </w:rPr>
        <w:t>公共插件</w:t>
      </w:r>
    </w:p>
    <w:p w14:paraId="01463DE0" w14:textId="7F6D15D1" w:rsidR="00693431" w:rsidRPr="00693431" w:rsidRDefault="00693431" w:rsidP="00693431">
      <w:r w:rsidRPr="00693431">
        <w:t>Chinese (Simplified) Language Pack for Visual Studio Code</w:t>
      </w:r>
    </w:p>
    <w:p w14:paraId="02C115E1" w14:textId="41897929" w:rsidR="002E3A4B" w:rsidRDefault="002E3A4B" w:rsidP="002E3A4B">
      <w:r>
        <w:rPr>
          <w:rFonts w:hint="eastAsia"/>
        </w:rPr>
        <w:t>Beautify</w:t>
      </w:r>
    </w:p>
    <w:p w14:paraId="51F9FC6D" w14:textId="67A4504D" w:rsidR="002E3A4B" w:rsidRDefault="00D97324" w:rsidP="002E3A4B">
      <w:r w:rsidRPr="00D97324">
        <w:t xml:space="preserve">Debugger </w:t>
      </w:r>
      <w:r w:rsidR="005C52C9">
        <w:rPr>
          <w:rFonts w:hint="eastAsia"/>
        </w:rPr>
        <w:t>f</w:t>
      </w:r>
      <w:r w:rsidRPr="00D97324">
        <w:t>or Chrome</w:t>
      </w:r>
    </w:p>
    <w:p w14:paraId="34C3D0EE" w14:textId="11C77BE8" w:rsidR="00D97324" w:rsidRDefault="00F411A0" w:rsidP="002E3A4B">
      <w:r>
        <w:rPr>
          <w:rFonts w:hint="eastAsia"/>
        </w:rPr>
        <w:t>n</w:t>
      </w:r>
      <w:r w:rsidR="004E47E8">
        <w:rPr>
          <w:rFonts w:hint="eastAsia"/>
        </w:rPr>
        <w:t>pm</w:t>
      </w:r>
    </w:p>
    <w:p w14:paraId="2CE928EE" w14:textId="2DE4CE19" w:rsidR="00F411A0" w:rsidRDefault="00BC771E" w:rsidP="002E3A4B">
      <w:r w:rsidRPr="00BC771E">
        <w:t>Code Runner</w:t>
      </w:r>
    </w:p>
    <w:p w14:paraId="3DC36AF3" w14:textId="1564F81F" w:rsidR="00083E81" w:rsidRDefault="00083E81" w:rsidP="002E3A4B">
      <w:r w:rsidRPr="00083E81">
        <w:t>HTML CSS Support</w:t>
      </w:r>
    </w:p>
    <w:p w14:paraId="5D8F778E" w14:textId="0A1AD2E5" w:rsidR="001471ED" w:rsidRPr="00083E81" w:rsidRDefault="001471ED" w:rsidP="002E3A4B">
      <w:r w:rsidRPr="001471ED">
        <w:t>jQuery Code Snippets</w:t>
      </w:r>
    </w:p>
    <w:p w14:paraId="725C8A13" w14:textId="75BDC243" w:rsidR="004E47E8" w:rsidRDefault="00B960C0" w:rsidP="002E3A4B">
      <w:r w:rsidRPr="00B960C0">
        <w:t>Path Intellisense</w:t>
      </w:r>
    </w:p>
    <w:p w14:paraId="5C3CD06F" w14:textId="502DB333" w:rsidR="004E47E8" w:rsidRDefault="00563C3D" w:rsidP="002E3A4B">
      <w:r>
        <w:rPr>
          <w:rFonts w:hint="eastAsia"/>
        </w:rPr>
        <w:t>SQLite</w:t>
      </w:r>
    </w:p>
    <w:p w14:paraId="04409209" w14:textId="359F013F" w:rsidR="00563C3D" w:rsidRDefault="003C49EF" w:rsidP="002E3A4B">
      <w:r w:rsidRPr="003C49EF">
        <w:t>open in browser</w:t>
      </w:r>
      <w:r w:rsidR="00F23533">
        <w:rPr>
          <w:rFonts w:hint="eastAsia"/>
        </w:rPr>
        <w:t>：</w:t>
      </w:r>
      <w:r w:rsidR="00F23533">
        <w:rPr>
          <w:rFonts w:hint="eastAsia"/>
        </w:rPr>
        <w:t>html</w:t>
      </w:r>
      <w:r w:rsidR="00F23533">
        <w:rPr>
          <w:rFonts w:hint="eastAsia"/>
        </w:rPr>
        <w:t>文件可以通过浏览器打开。</w:t>
      </w:r>
    </w:p>
    <w:p w14:paraId="2FFF96DE" w14:textId="7B4B9956" w:rsidR="0065054B" w:rsidRDefault="0065054B" w:rsidP="002E3A4B"/>
    <w:p w14:paraId="1E467E84" w14:textId="15AAFC33" w:rsidR="0065054B" w:rsidRDefault="0065054B" w:rsidP="001E578D">
      <w:pPr>
        <w:pStyle w:val="1"/>
      </w:pPr>
      <w:r>
        <w:rPr>
          <w:rFonts w:hint="eastAsia"/>
        </w:rPr>
        <w:t>安装主题</w:t>
      </w:r>
    </w:p>
    <w:p w14:paraId="2DBEADEB" w14:textId="77777777" w:rsidR="004A1E79" w:rsidRDefault="004A1E79" w:rsidP="004A1E79">
      <w:r w:rsidRPr="00060A26">
        <w:t>Material Icon Theme</w:t>
      </w:r>
    </w:p>
    <w:p w14:paraId="5B99DEAF" w14:textId="430E93CB" w:rsidR="009467F7" w:rsidRDefault="00E33BD9" w:rsidP="00E33BD9">
      <w:pPr>
        <w:pStyle w:val="2"/>
      </w:pPr>
      <w:r>
        <w:rPr>
          <w:rFonts w:hint="eastAsia"/>
        </w:rPr>
        <w:t>设置</w:t>
      </w:r>
      <w:r w:rsidR="002A25AF">
        <w:rPr>
          <w:rFonts w:hint="eastAsia"/>
        </w:rPr>
        <w:t>颜色主题</w:t>
      </w:r>
    </w:p>
    <w:p w14:paraId="76BCA257" w14:textId="66BEC9B6" w:rsidR="00A32E81" w:rsidRDefault="00A32E81" w:rsidP="00A96BEC">
      <w:pPr>
        <w:ind w:firstLine="420"/>
      </w:pPr>
      <w:r>
        <w:rPr>
          <w:noProof/>
        </w:rPr>
        <w:drawing>
          <wp:inline distT="0" distB="0" distL="0" distR="0" wp14:anchorId="03A99B10" wp14:editId="5CA2A5C8">
            <wp:extent cx="5274310" cy="1298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4613" w14:textId="297C57FD" w:rsidR="00A32E81" w:rsidRDefault="00AA399C" w:rsidP="00AA399C">
      <w:pPr>
        <w:pStyle w:val="2"/>
      </w:pPr>
      <w:r>
        <w:rPr>
          <w:rFonts w:hint="eastAsia"/>
        </w:rPr>
        <w:t>设置</w:t>
      </w:r>
      <w:r w:rsidR="004A1E79">
        <w:rPr>
          <w:rFonts w:hint="eastAsia"/>
        </w:rPr>
        <w:t>文件图标主题</w:t>
      </w:r>
    </w:p>
    <w:p w14:paraId="20FEFD38" w14:textId="73837445" w:rsidR="004A1E79" w:rsidRPr="009467F7" w:rsidRDefault="00A96BEC" w:rsidP="009467F7">
      <w:r>
        <w:tab/>
      </w:r>
      <w:r w:rsidRPr="00A96BEC">
        <w:t>Material Icon Theme</w:t>
      </w:r>
    </w:p>
    <w:p w14:paraId="770BF408" w14:textId="7D7B0D55" w:rsidR="00D97324" w:rsidRDefault="00D97324" w:rsidP="002E3A4B"/>
    <w:p w14:paraId="74BB75C7" w14:textId="427DFAF6" w:rsidR="00AD4470" w:rsidRDefault="00AD4470" w:rsidP="00AD4470">
      <w:pPr>
        <w:pStyle w:val="1"/>
      </w:pPr>
      <w:r>
        <w:rPr>
          <w:rFonts w:hint="eastAsia"/>
        </w:rPr>
        <w:t>修改快捷键</w:t>
      </w:r>
    </w:p>
    <w:p w14:paraId="76118575" w14:textId="26E224C1" w:rsidR="00AD4470" w:rsidRDefault="0009439A" w:rsidP="00AD4470">
      <w:r>
        <w:rPr>
          <w:rFonts w:hint="eastAsia"/>
        </w:rPr>
        <w:lastRenderedPageBreak/>
        <w:t>文件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键盘快捷方式</w:t>
      </w:r>
      <w:r w:rsidR="00870A54">
        <w:rPr>
          <w:rFonts w:hint="eastAsia"/>
        </w:rPr>
        <w:t>。</w:t>
      </w:r>
    </w:p>
    <w:p w14:paraId="1FA2DB05" w14:textId="535D5000" w:rsidR="0009439A" w:rsidRDefault="0051314E" w:rsidP="00EF10AC">
      <w:pPr>
        <w:pStyle w:val="2"/>
      </w:pPr>
      <w:r w:rsidRPr="001F76B8">
        <w:rPr>
          <w:rFonts w:hint="eastAsia"/>
        </w:rPr>
        <w:t>代码提示快捷键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843"/>
        <w:gridCol w:w="3056"/>
      </w:tblGrid>
      <w:tr w:rsidR="00F33AFF" w14:paraId="4EA6482A" w14:textId="77777777" w:rsidTr="00A77851">
        <w:trPr>
          <w:jc w:val="center"/>
        </w:trPr>
        <w:tc>
          <w:tcPr>
            <w:tcW w:w="1271" w:type="dxa"/>
          </w:tcPr>
          <w:p w14:paraId="409C65BA" w14:textId="5C2B594F" w:rsidR="00F33AFF" w:rsidRDefault="00F33AFF" w:rsidP="00F33AFF">
            <w:pPr>
              <w:jc w:val="center"/>
            </w:pPr>
            <w:r>
              <w:rPr>
                <w:rFonts w:hint="eastAsia"/>
              </w:rPr>
              <w:t>触发建议</w:t>
            </w:r>
          </w:p>
        </w:tc>
        <w:tc>
          <w:tcPr>
            <w:tcW w:w="2126" w:type="dxa"/>
          </w:tcPr>
          <w:p w14:paraId="4AF776D9" w14:textId="2D8B0F61" w:rsidR="00F33AFF" w:rsidRDefault="00F33AFF" w:rsidP="00F33AFF">
            <w:pPr>
              <w:jc w:val="center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Space</w:t>
            </w:r>
          </w:p>
        </w:tc>
        <w:tc>
          <w:tcPr>
            <w:tcW w:w="1843" w:type="dxa"/>
          </w:tcPr>
          <w:p w14:paraId="1F163023" w14:textId="77777777" w:rsidR="00F33AFF" w:rsidRDefault="00F33AFF" w:rsidP="00F33AFF">
            <w:pPr>
              <w:jc w:val="center"/>
            </w:pPr>
            <w:r>
              <w:rPr>
                <w:rFonts w:hint="eastAsia"/>
              </w:rPr>
              <w:t>双击进行修改</w:t>
            </w:r>
          </w:p>
        </w:tc>
        <w:tc>
          <w:tcPr>
            <w:tcW w:w="3056" w:type="dxa"/>
          </w:tcPr>
          <w:p w14:paraId="12973A5A" w14:textId="702990F4" w:rsidR="00F33AFF" w:rsidRDefault="00AD33E9" w:rsidP="00F33AFF">
            <w:pPr>
              <w:jc w:val="center"/>
            </w:pPr>
            <w:r>
              <w:rPr>
                <w:rFonts w:hint="eastAsia"/>
              </w:rPr>
              <w:t>Ctrl</w:t>
            </w:r>
            <w:r w:rsidR="00921277">
              <w:t xml:space="preserve"> </w:t>
            </w:r>
            <w:r w:rsidR="00921277">
              <w:rPr>
                <w:rFonts w:hint="eastAsia"/>
              </w:rPr>
              <w:t>+</w:t>
            </w:r>
            <w:r w:rsidR="00921277">
              <w:t xml:space="preserve"> </w:t>
            </w:r>
            <w:r>
              <w:t>/</w:t>
            </w:r>
            <w:r w:rsidR="00A772BA">
              <w:t xml:space="preserve"> </w:t>
            </w:r>
            <w:r w:rsidR="00A772BA">
              <w:rPr>
                <w:rFonts w:hint="eastAsia"/>
              </w:rPr>
              <w:t>Ctrl</w:t>
            </w:r>
            <w:r w:rsidR="00A772BA">
              <w:t xml:space="preserve"> </w:t>
            </w:r>
            <w:r w:rsidR="00A772BA">
              <w:rPr>
                <w:rFonts w:hint="eastAsia"/>
              </w:rPr>
              <w:t>+</w:t>
            </w:r>
            <w:r w:rsidR="00A772BA">
              <w:t xml:space="preserve"> /</w:t>
            </w:r>
          </w:p>
        </w:tc>
      </w:tr>
    </w:tbl>
    <w:p w14:paraId="1D67564F" w14:textId="187F06DC" w:rsidR="002B724B" w:rsidRDefault="002B724B" w:rsidP="00AD4470"/>
    <w:p w14:paraId="5C36D49A" w14:textId="21151D9E" w:rsidR="006974AB" w:rsidRDefault="006974AB" w:rsidP="006974AB">
      <w:pPr>
        <w:pStyle w:val="2"/>
        <w:rPr>
          <w:rFonts w:hint="eastAsia"/>
        </w:rPr>
      </w:pPr>
      <w:r>
        <w:rPr>
          <w:rFonts w:hint="eastAsia"/>
        </w:rPr>
        <w:t>向下复制一行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843"/>
        <w:gridCol w:w="3056"/>
      </w:tblGrid>
      <w:tr w:rsidR="006974AB" w14:paraId="59570850" w14:textId="77777777" w:rsidTr="00AC2AE5">
        <w:trPr>
          <w:jc w:val="center"/>
        </w:trPr>
        <w:tc>
          <w:tcPr>
            <w:tcW w:w="1271" w:type="dxa"/>
          </w:tcPr>
          <w:p w14:paraId="5784BDEC" w14:textId="77C374D6" w:rsidR="006974AB" w:rsidRDefault="006974AB" w:rsidP="00AC2A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向下复制行</w:t>
            </w:r>
          </w:p>
        </w:tc>
        <w:tc>
          <w:tcPr>
            <w:tcW w:w="2126" w:type="dxa"/>
          </w:tcPr>
          <w:p w14:paraId="1A76E72B" w14:textId="173724F3" w:rsidR="006974AB" w:rsidRDefault="006974AB" w:rsidP="00AC2AE5">
            <w:pPr>
              <w:jc w:val="center"/>
            </w:pPr>
          </w:p>
        </w:tc>
        <w:tc>
          <w:tcPr>
            <w:tcW w:w="1843" w:type="dxa"/>
          </w:tcPr>
          <w:p w14:paraId="5E8F2DB1" w14:textId="77777777" w:rsidR="006974AB" w:rsidRDefault="006974AB" w:rsidP="00AC2AE5">
            <w:pPr>
              <w:jc w:val="center"/>
            </w:pPr>
            <w:r>
              <w:rPr>
                <w:rFonts w:hint="eastAsia"/>
              </w:rPr>
              <w:t>双击进行修改</w:t>
            </w:r>
          </w:p>
        </w:tc>
        <w:tc>
          <w:tcPr>
            <w:tcW w:w="3056" w:type="dxa"/>
          </w:tcPr>
          <w:p w14:paraId="35D8CDAC" w14:textId="1421E8BB" w:rsidR="006974AB" w:rsidRDefault="002E2CCC" w:rsidP="00AC2AE5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trl + D </w:t>
            </w:r>
            <w:r>
              <w:rPr>
                <w:rFonts w:hint="eastAsia"/>
              </w:rPr>
              <w:t>C</w:t>
            </w:r>
            <w:r>
              <w:t>trl + D</w:t>
            </w:r>
          </w:p>
        </w:tc>
      </w:tr>
    </w:tbl>
    <w:p w14:paraId="4408D640" w14:textId="77777777" w:rsidR="00F155F4" w:rsidRDefault="00F155F4" w:rsidP="00AD4470"/>
    <w:p w14:paraId="59AFB9F4" w14:textId="77777777" w:rsidR="00AD4470" w:rsidRPr="00AD4470" w:rsidRDefault="00AD4470" w:rsidP="00AD4470"/>
    <w:p w14:paraId="54252F39" w14:textId="0DE5AD75" w:rsidR="00155459" w:rsidRPr="0010080A" w:rsidRDefault="00155459" w:rsidP="00155459">
      <w:pPr>
        <w:pStyle w:val="1"/>
      </w:pPr>
      <w:r>
        <w:rPr>
          <w:rFonts w:hint="eastAsia"/>
        </w:rPr>
        <w:t>搭建开发环境</w:t>
      </w:r>
    </w:p>
    <w:p w14:paraId="2C2DAB8E" w14:textId="05C32BA0" w:rsidR="0010080A" w:rsidRDefault="00155459" w:rsidP="00155459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Laravel</w:t>
      </w:r>
      <w:r>
        <w:rPr>
          <w:rFonts w:hint="eastAsia"/>
        </w:rPr>
        <w:t>开发环境</w:t>
      </w:r>
    </w:p>
    <w:p w14:paraId="2B6D555E" w14:textId="338D7F5E" w:rsidR="001148E4" w:rsidRDefault="001148E4" w:rsidP="001148E4">
      <w:r>
        <w:rPr>
          <w:rFonts w:hint="eastAsia"/>
        </w:rPr>
        <w:t>一般推荐安装以下插件：</w:t>
      </w:r>
    </w:p>
    <w:p w14:paraId="268AEACF" w14:textId="77777777" w:rsidR="009C167C" w:rsidRDefault="009C167C" w:rsidP="009C167C">
      <w:pPr>
        <w:ind w:leftChars="100" w:left="210"/>
      </w:pPr>
      <w:r>
        <w:t>PHP Intelephense</w:t>
      </w:r>
    </w:p>
    <w:p w14:paraId="3A5EC47E" w14:textId="77777777" w:rsidR="009C167C" w:rsidRDefault="009C167C" w:rsidP="009C167C">
      <w:pPr>
        <w:ind w:leftChars="100" w:left="210"/>
      </w:pPr>
      <w:r>
        <w:t>PHP IntelliSense</w:t>
      </w:r>
    </w:p>
    <w:p w14:paraId="60A4DF93" w14:textId="77777777" w:rsidR="009C167C" w:rsidRDefault="009C167C" w:rsidP="009C167C">
      <w:pPr>
        <w:ind w:leftChars="100" w:left="210"/>
      </w:pPr>
      <w:r>
        <w:t>PHP Debug</w:t>
      </w:r>
    </w:p>
    <w:p w14:paraId="30220762" w14:textId="1AA84941" w:rsidR="009C167C" w:rsidRDefault="009C167C" w:rsidP="009C167C">
      <w:pPr>
        <w:ind w:leftChars="100" w:left="210"/>
      </w:pPr>
      <w:r>
        <w:t>PHP DocBlocker</w:t>
      </w:r>
    </w:p>
    <w:p w14:paraId="450F0CCB" w14:textId="2DC314CE" w:rsidR="00106953" w:rsidRDefault="00106953" w:rsidP="00106953">
      <w:pPr>
        <w:ind w:leftChars="100" w:left="210"/>
      </w:pPr>
      <w:r>
        <w:t>php cs fixer</w:t>
      </w:r>
    </w:p>
    <w:p w14:paraId="2482138B" w14:textId="12EC1F7D" w:rsidR="009C167C" w:rsidRDefault="009C167C" w:rsidP="009C167C">
      <w:pPr>
        <w:ind w:leftChars="100" w:left="210"/>
      </w:pPr>
      <w:r>
        <w:t>Laravel Blade Snippets</w:t>
      </w:r>
    </w:p>
    <w:p w14:paraId="0780A6F3" w14:textId="00696B12" w:rsidR="006E62DE" w:rsidRDefault="006E62DE" w:rsidP="009C167C">
      <w:pPr>
        <w:ind w:leftChars="100" w:left="210"/>
      </w:pPr>
      <w:r w:rsidRPr="006E62DE">
        <w:t>Laravel Snippets</w:t>
      </w:r>
    </w:p>
    <w:p w14:paraId="2D348647" w14:textId="77777777" w:rsidR="009C167C" w:rsidRDefault="009C167C" w:rsidP="009C167C">
      <w:pPr>
        <w:ind w:leftChars="100" w:left="210"/>
      </w:pPr>
      <w:r>
        <w:t>Laravel Artisan</w:t>
      </w:r>
    </w:p>
    <w:p w14:paraId="53100FE8" w14:textId="77777777" w:rsidR="009C167C" w:rsidRDefault="009C167C" w:rsidP="009C167C">
      <w:pPr>
        <w:ind w:leftChars="100" w:left="210"/>
      </w:pPr>
      <w:r>
        <w:t>Laravel goto view</w:t>
      </w:r>
    </w:p>
    <w:p w14:paraId="2A3F2760" w14:textId="77777777" w:rsidR="009C167C" w:rsidRDefault="009C167C" w:rsidP="009C167C">
      <w:pPr>
        <w:ind w:leftChars="100" w:left="210"/>
      </w:pPr>
      <w:r>
        <w:t>laravel-goto-controller</w:t>
      </w:r>
    </w:p>
    <w:p w14:paraId="53D65D86" w14:textId="77777777" w:rsidR="009C167C" w:rsidRDefault="009C167C" w:rsidP="009C167C">
      <w:pPr>
        <w:ind w:leftChars="100" w:left="210"/>
      </w:pPr>
      <w:r>
        <w:t>goto-route-controller-laravel</w:t>
      </w:r>
    </w:p>
    <w:p w14:paraId="39EFFD86" w14:textId="77777777" w:rsidR="00DB182D" w:rsidRPr="001148E4" w:rsidRDefault="00DB182D" w:rsidP="00DB182D"/>
    <w:p w14:paraId="4CE8D5AA" w14:textId="57BCD4B7" w:rsidR="00550BD0" w:rsidRDefault="00550BD0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14:paraId="02394B5F" w14:textId="70B69810" w:rsidR="00550BD0" w:rsidRDefault="0023144F" w:rsidP="00550BD0">
      <w:r>
        <w:rPr>
          <w:rFonts w:hint="eastAsia"/>
        </w:rPr>
        <w:t>需要安装以下插件：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61AE" w14:paraId="3364B216" w14:textId="77777777" w:rsidTr="004C61AE">
        <w:tc>
          <w:tcPr>
            <w:tcW w:w="4148" w:type="dxa"/>
          </w:tcPr>
          <w:p w14:paraId="709584E2" w14:textId="0A37EECD" w:rsidR="004C61AE" w:rsidRDefault="004C61AE" w:rsidP="00550BD0">
            <w:r w:rsidRPr="004C61AE">
              <w:t>Language Support for Java(TM) by Red Hat</w:t>
            </w:r>
          </w:p>
        </w:tc>
        <w:tc>
          <w:tcPr>
            <w:tcW w:w="4148" w:type="dxa"/>
          </w:tcPr>
          <w:p w14:paraId="3317CEC9" w14:textId="60D29BAE" w:rsidR="004C61AE" w:rsidRDefault="004C61AE" w:rsidP="00550BD0">
            <w:r w:rsidRPr="004C61AE">
              <w:rPr>
                <w:rFonts w:hint="eastAsia"/>
              </w:rPr>
              <w:t>Java</w:t>
            </w:r>
            <w:r w:rsidRPr="004C61AE">
              <w:rPr>
                <w:rFonts w:hint="eastAsia"/>
              </w:rPr>
              <w:t>运行支持</w:t>
            </w:r>
          </w:p>
        </w:tc>
      </w:tr>
      <w:tr w:rsidR="004C61AE" w14:paraId="759CD808" w14:textId="77777777" w:rsidTr="004C61AE">
        <w:tc>
          <w:tcPr>
            <w:tcW w:w="4148" w:type="dxa"/>
          </w:tcPr>
          <w:p w14:paraId="3910D141" w14:textId="02DD371F" w:rsidR="004C61AE" w:rsidRDefault="004C61AE" w:rsidP="00550BD0">
            <w:r w:rsidRPr="004C61AE">
              <w:t>Debugger for Java</w:t>
            </w:r>
          </w:p>
        </w:tc>
        <w:tc>
          <w:tcPr>
            <w:tcW w:w="4148" w:type="dxa"/>
          </w:tcPr>
          <w:p w14:paraId="55388D98" w14:textId="4C939E5F" w:rsidR="004C61AE" w:rsidRDefault="004C61AE" w:rsidP="00550BD0">
            <w:r w:rsidRPr="004C61AE">
              <w:rPr>
                <w:rFonts w:hint="eastAsia"/>
              </w:rPr>
              <w:t>Java</w:t>
            </w:r>
            <w:r w:rsidRPr="004C61AE">
              <w:rPr>
                <w:rFonts w:hint="eastAsia"/>
              </w:rPr>
              <w:t>调试，不调试的话可以不装</w:t>
            </w:r>
          </w:p>
        </w:tc>
      </w:tr>
      <w:tr w:rsidR="004C61AE" w14:paraId="41ECA04A" w14:textId="77777777" w:rsidTr="004C61AE">
        <w:tc>
          <w:tcPr>
            <w:tcW w:w="4148" w:type="dxa"/>
          </w:tcPr>
          <w:p w14:paraId="1D18A69E" w14:textId="54314A45" w:rsidR="004C61AE" w:rsidRDefault="004C61AE" w:rsidP="00550BD0">
            <w:r w:rsidRPr="004C61AE">
              <w:t>Maven for Java</w:t>
            </w:r>
          </w:p>
        </w:tc>
        <w:tc>
          <w:tcPr>
            <w:tcW w:w="4148" w:type="dxa"/>
          </w:tcPr>
          <w:p w14:paraId="55BCAAAD" w14:textId="53D3A3AA" w:rsidR="004C61AE" w:rsidRDefault="004C61AE" w:rsidP="00550BD0">
            <w:r w:rsidRPr="004C61AE">
              <w:rPr>
                <w:rFonts w:hint="eastAsia"/>
              </w:rPr>
              <w:t>Maven</w:t>
            </w:r>
            <w:r w:rsidRPr="004C61AE">
              <w:rPr>
                <w:rFonts w:hint="eastAsia"/>
              </w:rPr>
              <w:t>支持插件</w:t>
            </w:r>
          </w:p>
        </w:tc>
      </w:tr>
      <w:tr w:rsidR="004C61AE" w14:paraId="628C16E8" w14:textId="77777777" w:rsidTr="004C61AE">
        <w:tc>
          <w:tcPr>
            <w:tcW w:w="4148" w:type="dxa"/>
          </w:tcPr>
          <w:p w14:paraId="2DCE10E0" w14:textId="317C74AA" w:rsidR="004C61AE" w:rsidRDefault="004C61AE" w:rsidP="00550BD0">
            <w:r w:rsidRPr="004C61AE">
              <w:t>Java Extension Pack</w:t>
            </w:r>
          </w:p>
        </w:tc>
        <w:tc>
          <w:tcPr>
            <w:tcW w:w="4148" w:type="dxa"/>
          </w:tcPr>
          <w:p w14:paraId="556A1A9F" w14:textId="77777777" w:rsidR="004C61AE" w:rsidRDefault="004C61AE" w:rsidP="00550BD0"/>
        </w:tc>
      </w:tr>
      <w:tr w:rsidR="004C61AE" w14:paraId="00F3D217" w14:textId="77777777" w:rsidTr="004C61AE">
        <w:tc>
          <w:tcPr>
            <w:tcW w:w="4148" w:type="dxa"/>
          </w:tcPr>
          <w:p w14:paraId="3357B79F" w14:textId="1CF8861D" w:rsidR="004C61AE" w:rsidRDefault="004C61AE" w:rsidP="00550BD0">
            <w:r w:rsidRPr="004C61AE">
              <w:t>Java Test Runner</w:t>
            </w:r>
          </w:p>
        </w:tc>
        <w:tc>
          <w:tcPr>
            <w:tcW w:w="4148" w:type="dxa"/>
          </w:tcPr>
          <w:p w14:paraId="472C1379" w14:textId="25AA0CBC" w:rsidR="004C61AE" w:rsidRDefault="004C61AE" w:rsidP="00550BD0">
            <w:r w:rsidRPr="004C61AE">
              <w:rPr>
                <w:rFonts w:hint="eastAsia"/>
              </w:rPr>
              <w:t>运行单元测试需要的插件</w:t>
            </w:r>
          </w:p>
        </w:tc>
      </w:tr>
      <w:tr w:rsidR="004C61AE" w14:paraId="02CA37E0" w14:textId="77777777" w:rsidTr="004C61AE">
        <w:tc>
          <w:tcPr>
            <w:tcW w:w="4148" w:type="dxa"/>
          </w:tcPr>
          <w:p w14:paraId="24CF7A9F" w14:textId="49EDBACA" w:rsidR="004C61AE" w:rsidRDefault="004C61AE" w:rsidP="00550BD0">
            <w:r w:rsidRPr="004C61AE">
              <w:t>Java Dependency Viewer</w:t>
            </w:r>
          </w:p>
        </w:tc>
        <w:tc>
          <w:tcPr>
            <w:tcW w:w="4148" w:type="dxa"/>
          </w:tcPr>
          <w:p w14:paraId="469FFD6E" w14:textId="77777777" w:rsidR="004C61AE" w:rsidRDefault="004C61AE" w:rsidP="00550BD0"/>
        </w:tc>
      </w:tr>
    </w:tbl>
    <w:p w14:paraId="27F49C71" w14:textId="699D4824" w:rsidR="0023144F" w:rsidRDefault="0023144F" w:rsidP="00550BD0"/>
    <w:p w14:paraId="69EE1070" w14:textId="4E1DFC48" w:rsidR="003F3F87" w:rsidRDefault="003F3F87" w:rsidP="00D6211D">
      <w:pPr>
        <w:pStyle w:val="2"/>
      </w:pPr>
      <w:r>
        <w:rPr>
          <w:rFonts w:hint="eastAsia"/>
        </w:rPr>
        <w:lastRenderedPageBreak/>
        <w:t>搭建</w:t>
      </w:r>
      <w:r>
        <w:rPr>
          <w:rFonts w:hint="eastAsia"/>
        </w:rPr>
        <w:t>Django</w:t>
      </w:r>
      <w:r>
        <w:rPr>
          <w:rFonts w:hint="eastAsia"/>
        </w:rPr>
        <w:t>开发环境</w:t>
      </w:r>
    </w:p>
    <w:p w14:paraId="19190658" w14:textId="77777777" w:rsidR="00D6211D" w:rsidRDefault="00D6211D" w:rsidP="00D6211D">
      <w:r>
        <w:rPr>
          <w:rFonts w:hint="eastAsia"/>
        </w:rPr>
        <w:t>需要安装以下插件：</w:t>
      </w:r>
    </w:p>
    <w:p w14:paraId="39269B1A" w14:textId="77777777" w:rsidR="00D6211D" w:rsidRDefault="00D6211D" w:rsidP="00550BD0"/>
    <w:p w14:paraId="097FD425" w14:textId="77777777" w:rsidR="003F3F87" w:rsidRDefault="003F3F87" w:rsidP="00550BD0"/>
    <w:p w14:paraId="3EC4914E" w14:textId="77777777" w:rsidR="007B793C" w:rsidRPr="00550BD0" w:rsidRDefault="007B793C" w:rsidP="00550BD0"/>
    <w:sectPr w:rsidR="007B793C" w:rsidRPr="0055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8DB45" w14:textId="77777777" w:rsidR="009078C2" w:rsidRDefault="009078C2" w:rsidP="00550BD0">
      <w:r>
        <w:separator/>
      </w:r>
    </w:p>
  </w:endnote>
  <w:endnote w:type="continuationSeparator" w:id="0">
    <w:p w14:paraId="0B9C701B" w14:textId="77777777" w:rsidR="009078C2" w:rsidRDefault="009078C2" w:rsidP="0055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832F6" w14:textId="77777777" w:rsidR="009078C2" w:rsidRDefault="009078C2" w:rsidP="00550BD0">
      <w:r>
        <w:separator/>
      </w:r>
    </w:p>
  </w:footnote>
  <w:footnote w:type="continuationSeparator" w:id="0">
    <w:p w14:paraId="1B2AE6A8" w14:textId="77777777" w:rsidR="009078C2" w:rsidRDefault="009078C2" w:rsidP="0055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27564B9"/>
    <w:multiLevelType w:val="hybridMultilevel"/>
    <w:tmpl w:val="B51EAD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3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18"/>
  </w:num>
  <w:num w:numId="11">
    <w:abstractNumId w:val="21"/>
  </w:num>
  <w:num w:numId="12">
    <w:abstractNumId w:val="2"/>
  </w:num>
  <w:num w:numId="13">
    <w:abstractNumId w:val="20"/>
  </w:num>
  <w:num w:numId="14">
    <w:abstractNumId w:val="6"/>
  </w:num>
  <w:num w:numId="15">
    <w:abstractNumId w:val="15"/>
  </w:num>
  <w:num w:numId="16">
    <w:abstractNumId w:val="10"/>
  </w:num>
  <w:num w:numId="17">
    <w:abstractNumId w:val="0"/>
  </w:num>
  <w:num w:numId="18">
    <w:abstractNumId w:val="5"/>
  </w:num>
  <w:num w:numId="19">
    <w:abstractNumId w:val="7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23"/>
    <w:rsid w:val="0001504E"/>
    <w:rsid w:val="00060A26"/>
    <w:rsid w:val="00083E81"/>
    <w:rsid w:val="0009439A"/>
    <w:rsid w:val="000C07A1"/>
    <w:rsid w:val="000C6FA7"/>
    <w:rsid w:val="000D0FB6"/>
    <w:rsid w:val="000F17FF"/>
    <w:rsid w:val="0010080A"/>
    <w:rsid w:val="00106953"/>
    <w:rsid w:val="00113CA8"/>
    <w:rsid w:val="001148E4"/>
    <w:rsid w:val="001175CD"/>
    <w:rsid w:val="00127D4B"/>
    <w:rsid w:val="001471ED"/>
    <w:rsid w:val="00155459"/>
    <w:rsid w:val="001D724C"/>
    <w:rsid w:val="001E578D"/>
    <w:rsid w:val="001E772D"/>
    <w:rsid w:val="001F76B8"/>
    <w:rsid w:val="00212F44"/>
    <w:rsid w:val="0023144F"/>
    <w:rsid w:val="00246627"/>
    <w:rsid w:val="00271650"/>
    <w:rsid w:val="00275895"/>
    <w:rsid w:val="002A25AF"/>
    <w:rsid w:val="002B724B"/>
    <w:rsid w:val="002E2CCC"/>
    <w:rsid w:val="002E3A4B"/>
    <w:rsid w:val="003200F9"/>
    <w:rsid w:val="00326FFC"/>
    <w:rsid w:val="003574F4"/>
    <w:rsid w:val="00365E44"/>
    <w:rsid w:val="00376681"/>
    <w:rsid w:val="00383830"/>
    <w:rsid w:val="003A26AD"/>
    <w:rsid w:val="003B2B56"/>
    <w:rsid w:val="003C49EF"/>
    <w:rsid w:val="003E78C6"/>
    <w:rsid w:val="003F1820"/>
    <w:rsid w:val="003F3F87"/>
    <w:rsid w:val="00400D00"/>
    <w:rsid w:val="00405B46"/>
    <w:rsid w:val="00425D80"/>
    <w:rsid w:val="00450024"/>
    <w:rsid w:val="00453767"/>
    <w:rsid w:val="004746DB"/>
    <w:rsid w:val="0048660E"/>
    <w:rsid w:val="00486F61"/>
    <w:rsid w:val="004A1E79"/>
    <w:rsid w:val="004C00C4"/>
    <w:rsid w:val="004C61AE"/>
    <w:rsid w:val="004E47E8"/>
    <w:rsid w:val="004F43C0"/>
    <w:rsid w:val="0051314E"/>
    <w:rsid w:val="00522D4A"/>
    <w:rsid w:val="00550BD0"/>
    <w:rsid w:val="00563C3D"/>
    <w:rsid w:val="005909FE"/>
    <w:rsid w:val="005B7018"/>
    <w:rsid w:val="005C52C9"/>
    <w:rsid w:val="0062721F"/>
    <w:rsid w:val="0065054B"/>
    <w:rsid w:val="006530C1"/>
    <w:rsid w:val="0067292A"/>
    <w:rsid w:val="00693431"/>
    <w:rsid w:val="0069648D"/>
    <w:rsid w:val="006974AB"/>
    <w:rsid w:val="006E62DE"/>
    <w:rsid w:val="0070634A"/>
    <w:rsid w:val="007A0157"/>
    <w:rsid w:val="007B356E"/>
    <w:rsid w:val="007B793C"/>
    <w:rsid w:val="008208C5"/>
    <w:rsid w:val="008536EF"/>
    <w:rsid w:val="008631AE"/>
    <w:rsid w:val="00870A54"/>
    <w:rsid w:val="008C23BF"/>
    <w:rsid w:val="00904BC3"/>
    <w:rsid w:val="009078C2"/>
    <w:rsid w:val="00911BFD"/>
    <w:rsid w:val="00921277"/>
    <w:rsid w:val="00921C94"/>
    <w:rsid w:val="009467F7"/>
    <w:rsid w:val="00957621"/>
    <w:rsid w:val="009735C1"/>
    <w:rsid w:val="009C167C"/>
    <w:rsid w:val="00A11457"/>
    <w:rsid w:val="00A210C8"/>
    <w:rsid w:val="00A32E81"/>
    <w:rsid w:val="00A47BCB"/>
    <w:rsid w:val="00A772BA"/>
    <w:rsid w:val="00A77851"/>
    <w:rsid w:val="00A96BEC"/>
    <w:rsid w:val="00AA399C"/>
    <w:rsid w:val="00AD33E9"/>
    <w:rsid w:val="00AD4470"/>
    <w:rsid w:val="00AF20CF"/>
    <w:rsid w:val="00AF5F61"/>
    <w:rsid w:val="00B502DB"/>
    <w:rsid w:val="00B62687"/>
    <w:rsid w:val="00B960C0"/>
    <w:rsid w:val="00BA3E4D"/>
    <w:rsid w:val="00BB745D"/>
    <w:rsid w:val="00BC771E"/>
    <w:rsid w:val="00BD0FF9"/>
    <w:rsid w:val="00BE40D1"/>
    <w:rsid w:val="00BF4FB4"/>
    <w:rsid w:val="00C47B57"/>
    <w:rsid w:val="00CA5E90"/>
    <w:rsid w:val="00CF7F23"/>
    <w:rsid w:val="00D6211D"/>
    <w:rsid w:val="00D97324"/>
    <w:rsid w:val="00DB182D"/>
    <w:rsid w:val="00E33BD9"/>
    <w:rsid w:val="00EA0CDB"/>
    <w:rsid w:val="00EC0883"/>
    <w:rsid w:val="00EF10AC"/>
    <w:rsid w:val="00F155F4"/>
    <w:rsid w:val="00F23533"/>
    <w:rsid w:val="00F26F71"/>
    <w:rsid w:val="00F33AFF"/>
    <w:rsid w:val="00F411A0"/>
    <w:rsid w:val="00F429A6"/>
    <w:rsid w:val="00FC1FE1"/>
    <w:rsid w:val="00F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4FD7"/>
  <w15:chartTrackingRefBased/>
  <w15:docId w15:val="{C399E6EF-90E4-491E-B055-9D629C80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74AB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6974A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6974A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6974A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6974A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6974A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6974A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6974A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6974A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6974A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6974A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974AB"/>
  </w:style>
  <w:style w:type="character" w:customStyle="1" w:styleId="10">
    <w:name w:val="标题 1 字符"/>
    <w:basedOn w:val="a1"/>
    <w:link w:val="1"/>
    <w:qFormat/>
    <w:rsid w:val="006974AB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6974AB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6974AB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6974AB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6974AB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10080A"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qFormat/>
    <w:rsid w:val="006974AB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6974AB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6974AB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6974AB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6974AB"/>
    <w:rPr>
      <w:rFonts w:ascii="Courier New" w:eastAsia="黑体" w:hAnsi="Courier New" w:cs="Times New Roman"/>
      <w:szCs w:val="21"/>
    </w:rPr>
  </w:style>
  <w:style w:type="paragraph" w:styleId="a7">
    <w:name w:val="caption"/>
    <w:basedOn w:val="a0"/>
    <w:next w:val="a0"/>
    <w:qFormat/>
    <w:rsid w:val="006974AB"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0"/>
    <w:link w:val="a9"/>
    <w:uiPriority w:val="99"/>
    <w:unhideWhenUsed/>
    <w:qFormat/>
    <w:rsid w:val="006974AB"/>
    <w:rPr>
      <w:rFonts w:ascii="宋体"/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qFormat/>
    <w:rsid w:val="006974AB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6974AB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0"/>
    <w:link w:val="ab"/>
    <w:uiPriority w:val="99"/>
    <w:unhideWhenUsed/>
    <w:qFormat/>
    <w:rsid w:val="006974AB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qFormat/>
    <w:rsid w:val="006974AB"/>
    <w:rPr>
      <w:rFonts w:ascii="Courier New" w:eastAsia="宋体" w:hAnsi="Courier New" w:cs="Times New Roman"/>
      <w:sz w:val="18"/>
      <w:szCs w:val="18"/>
    </w:rPr>
  </w:style>
  <w:style w:type="paragraph" w:styleId="ac">
    <w:name w:val="footer"/>
    <w:basedOn w:val="a0"/>
    <w:link w:val="ad"/>
    <w:qFormat/>
    <w:rsid w:val="0069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qFormat/>
    <w:rsid w:val="006974AB"/>
    <w:rPr>
      <w:rFonts w:ascii="Courier New" w:eastAsia="宋体" w:hAnsi="Courier New" w:cs="Times New Roman"/>
      <w:sz w:val="18"/>
      <w:szCs w:val="18"/>
    </w:rPr>
  </w:style>
  <w:style w:type="paragraph" w:styleId="ae">
    <w:name w:val="header"/>
    <w:basedOn w:val="a0"/>
    <w:link w:val="af"/>
    <w:qFormat/>
    <w:rsid w:val="0069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qFormat/>
    <w:rsid w:val="006974AB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6974A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6974AB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6974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6974AB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rsid w:val="006974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0"/>
    <w:next w:val="a0"/>
    <w:link w:val="af2"/>
    <w:uiPriority w:val="10"/>
    <w:qFormat/>
    <w:rsid w:val="006974AB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sid w:val="006974AB"/>
    <w:rPr>
      <w:rFonts w:ascii="Courier New" w:eastAsia="宋体" w:hAnsi="Courier New" w:cs="Times New Roman"/>
      <w:b/>
      <w:bCs/>
      <w:sz w:val="32"/>
      <w:szCs w:val="32"/>
    </w:rPr>
  </w:style>
  <w:style w:type="table" w:styleId="af3">
    <w:name w:val="Table Grid"/>
    <w:basedOn w:val="a2"/>
    <w:uiPriority w:val="59"/>
    <w:qFormat/>
    <w:rsid w:val="006974A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qFormat/>
    <w:rsid w:val="006974AB"/>
  </w:style>
  <w:style w:type="character" w:styleId="af5">
    <w:name w:val="FollowedHyperlink"/>
    <w:basedOn w:val="a1"/>
    <w:qFormat/>
    <w:rsid w:val="006974AB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6974AB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6974AB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6974AB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6974AB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6974AB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6974AB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6974AB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6974AB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6974AB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6974AB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6974AB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6974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163.com/course/introduction.htm?courseId=10059470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454af3fa35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86</TotalTime>
  <Pages>3</Pages>
  <Words>169</Words>
  <Characters>968</Characters>
  <Application>Microsoft Office Word</Application>
  <DocSecurity>0</DocSecurity>
  <Lines>8</Lines>
  <Paragraphs>2</Paragraphs>
  <ScaleCrop>false</ScaleCrop>
  <Company>P R C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2020-05-21T03:02:00Z</dcterms:created>
  <dcterms:modified xsi:type="dcterms:W3CDTF">2020-07-07T06:32:00Z</dcterms:modified>
</cp:coreProperties>
</file>