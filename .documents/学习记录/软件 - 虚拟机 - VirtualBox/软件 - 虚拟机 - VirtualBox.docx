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FCD27" w14:textId="3FB4627C" w:rsidR="00CA400D" w:rsidRDefault="006537C0" w:rsidP="006537C0">
      <w:pPr>
        <w:pStyle w:val="1"/>
      </w:pPr>
      <w:r w:rsidRPr="006537C0">
        <w:rPr>
          <w:rFonts w:hint="eastAsia"/>
        </w:rPr>
        <w:t>为什么使用</w:t>
      </w:r>
      <w:r w:rsidRPr="006537C0">
        <w:rPr>
          <w:rFonts w:hint="eastAsia"/>
        </w:rPr>
        <w:t xml:space="preserve"> VirtualBox </w:t>
      </w:r>
      <w:r w:rsidRPr="006537C0">
        <w:rPr>
          <w:rFonts w:hint="eastAsia"/>
        </w:rPr>
        <w:t>虚拟机？</w:t>
      </w:r>
    </w:p>
    <w:p w14:paraId="173FCE1A" w14:textId="77777777" w:rsidR="00784D74" w:rsidRDefault="00784D74" w:rsidP="00784D74">
      <w:pPr>
        <w:rPr>
          <w:rFonts w:hint="eastAsia"/>
        </w:rPr>
      </w:pPr>
      <w:r>
        <w:rPr>
          <w:rFonts w:hint="eastAsia"/>
        </w:rPr>
        <w:t>在这里，我们不使用</w:t>
      </w:r>
      <w:r>
        <w:rPr>
          <w:rFonts w:hint="eastAsia"/>
        </w:rPr>
        <w:t xml:space="preserve"> VMware </w:t>
      </w:r>
      <w:r>
        <w:rPr>
          <w:rFonts w:hint="eastAsia"/>
        </w:rPr>
        <w:t>这个虚拟软件，因为</w:t>
      </w:r>
      <w:r>
        <w:rPr>
          <w:rFonts w:hint="eastAsia"/>
        </w:rPr>
        <w:t xml:space="preserve"> VMware </w:t>
      </w:r>
      <w:r>
        <w:rPr>
          <w:rFonts w:hint="eastAsia"/>
        </w:rPr>
        <w:t>在安装</w:t>
      </w:r>
      <w:r>
        <w:rPr>
          <w:rFonts w:hint="eastAsia"/>
        </w:rPr>
        <w:t xml:space="preserve"> Kali </w:t>
      </w:r>
      <w:r>
        <w:rPr>
          <w:rFonts w:hint="eastAsia"/>
        </w:rPr>
        <w:t>的过程中容易发生错误，而且</w:t>
      </w:r>
      <w:r>
        <w:rPr>
          <w:rFonts w:hint="eastAsia"/>
        </w:rPr>
        <w:t xml:space="preserve"> VMware </w:t>
      </w:r>
      <w:r>
        <w:rPr>
          <w:rFonts w:hint="eastAsia"/>
        </w:rPr>
        <w:t>是收费软件，因此这里我们使用的是</w:t>
      </w:r>
      <w:r>
        <w:rPr>
          <w:rFonts w:hint="eastAsia"/>
        </w:rPr>
        <w:t xml:space="preserve"> VirtualBox </w:t>
      </w:r>
      <w:r>
        <w:rPr>
          <w:rFonts w:hint="eastAsia"/>
        </w:rPr>
        <w:t>这个免费的虚拟软件来安装</w:t>
      </w:r>
      <w:r>
        <w:rPr>
          <w:rFonts w:hint="eastAsia"/>
        </w:rPr>
        <w:t xml:space="preserve"> Kali </w:t>
      </w:r>
      <w:r>
        <w:rPr>
          <w:rFonts w:hint="eastAsia"/>
        </w:rPr>
        <w:t>系统。</w:t>
      </w:r>
    </w:p>
    <w:p w14:paraId="05D26DF3" w14:textId="77777777" w:rsidR="00784D74" w:rsidRDefault="00784D74" w:rsidP="00784D74"/>
    <w:p w14:paraId="74D0C716" w14:textId="77777777" w:rsidR="00784D74" w:rsidRDefault="00784D74" w:rsidP="00784D74">
      <w:pPr>
        <w:rPr>
          <w:rFonts w:hint="eastAsia"/>
        </w:rPr>
      </w:pPr>
      <w:r>
        <w:rPr>
          <w:rFonts w:hint="eastAsia"/>
        </w:rPr>
        <w:t>注意，在虚拟机使用的过程当中，如果仅仅是为了可以在虚拟机中上网，那么网络连接方式可以设置为“网络地址转换（</w:t>
      </w:r>
      <w:r>
        <w:rPr>
          <w:rFonts w:hint="eastAsia"/>
        </w:rPr>
        <w:t>NAT</w:t>
      </w:r>
      <w:r>
        <w:rPr>
          <w:rFonts w:hint="eastAsia"/>
        </w:rPr>
        <w:t>）”，但是为了能够作为渗透测试的环境，则所有的虚拟机的网络连接方式统一设置为“桥接网卡”，只有“桥接网卡”的方式才能让所有虚拟机的</w:t>
      </w:r>
      <w:r>
        <w:rPr>
          <w:rFonts w:hint="eastAsia"/>
        </w:rPr>
        <w:t xml:space="preserve"> IP </w:t>
      </w:r>
      <w:r>
        <w:rPr>
          <w:rFonts w:hint="eastAsia"/>
        </w:rPr>
        <w:t>地址统一为</w:t>
      </w:r>
      <w:r>
        <w:rPr>
          <w:rFonts w:hint="eastAsia"/>
        </w:rPr>
        <w:t xml:space="preserve"> 192.168 </w:t>
      </w:r>
      <w:r>
        <w:rPr>
          <w:rFonts w:hint="eastAsia"/>
        </w:rPr>
        <w:t>段的</w:t>
      </w:r>
      <w:r>
        <w:rPr>
          <w:rFonts w:hint="eastAsia"/>
        </w:rPr>
        <w:t xml:space="preserve"> IP </w:t>
      </w:r>
      <w:r>
        <w:rPr>
          <w:rFonts w:hint="eastAsia"/>
        </w:rPr>
        <w:t>段。而使用“网络地址转换（</w:t>
      </w:r>
      <w:r>
        <w:rPr>
          <w:rFonts w:hint="eastAsia"/>
        </w:rPr>
        <w:t>NAT</w:t>
      </w:r>
      <w:r>
        <w:rPr>
          <w:rFonts w:hint="eastAsia"/>
        </w:rPr>
        <w:t>）”方式连接网络，那么</w:t>
      </w:r>
      <w:r>
        <w:rPr>
          <w:rFonts w:hint="eastAsia"/>
        </w:rPr>
        <w:t xml:space="preserve"> IP </w:t>
      </w:r>
      <w:r>
        <w:rPr>
          <w:rFonts w:hint="eastAsia"/>
        </w:rPr>
        <w:t>地址则有的以</w:t>
      </w:r>
      <w:r>
        <w:rPr>
          <w:rFonts w:hint="eastAsia"/>
        </w:rPr>
        <w:t xml:space="preserve"> 10 </w:t>
      </w:r>
      <w:r>
        <w:rPr>
          <w:rFonts w:hint="eastAsia"/>
        </w:rPr>
        <w:t>开头，有的以</w:t>
      </w:r>
      <w:r>
        <w:rPr>
          <w:rFonts w:hint="eastAsia"/>
        </w:rPr>
        <w:t xml:space="preserve"> 192 </w:t>
      </w:r>
      <w:r>
        <w:rPr>
          <w:rFonts w:hint="eastAsia"/>
        </w:rPr>
        <w:t>开头，由于</w:t>
      </w:r>
      <w:r>
        <w:rPr>
          <w:rFonts w:hint="eastAsia"/>
        </w:rPr>
        <w:t xml:space="preserve"> IP </w:t>
      </w:r>
      <w:r>
        <w:rPr>
          <w:rFonts w:hint="eastAsia"/>
        </w:rPr>
        <w:t>不在同一个</w:t>
      </w:r>
      <w:r>
        <w:rPr>
          <w:rFonts w:hint="eastAsia"/>
        </w:rPr>
        <w:t xml:space="preserve"> IP </w:t>
      </w:r>
      <w:r>
        <w:rPr>
          <w:rFonts w:hint="eastAsia"/>
        </w:rPr>
        <w:t>段，因此不适合做渗透测试环境。</w:t>
      </w:r>
    </w:p>
    <w:p w14:paraId="08727F99" w14:textId="77777777" w:rsidR="00784D74" w:rsidRDefault="00784D74" w:rsidP="00784D74"/>
    <w:p w14:paraId="2B95B393" w14:textId="77777777" w:rsidR="00784D74" w:rsidRDefault="00784D74" w:rsidP="00784D74">
      <w:pPr>
        <w:rPr>
          <w:rFonts w:hint="eastAsia"/>
        </w:rPr>
      </w:pPr>
      <w:r>
        <w:rPr>
          <w:rFonts w:hint="eastAsia"/>
        </w:rPr>
        <w:t>另外，下载的系统必须是从官网下载的没有打过任何补丁的纯净系统才可以作为渗透测试的操作系统。</w:t>
      </w:r>
    </w:p>
    <w:p w14:paraId="2916E193" w14:textId="77777777" w:rsidR="00784D74" w:rsidRDefault="00784D74" w:rsidP="00784D74"/>
    <w:p w14:paraId="6DD88FB4" w14:textId="77777777" w:rsidR="00784D74" w:rsidRDefault="00784D74" w:rsidP="00784D74">
      <w:pPr>
        <w:rPr>
          <w:rFonts w:hint="eastAsia"/>
        </w:rPr>
      </w:pPr>
      <w:r>
        <w:rPr>
          <w:rFonts w:hint="eastAsia"/>
        </w:rPr>
        <w:t xml:space="preserve">VirtualBox </w:t>
      </w:r>
      <w:r>
        <w:rPr>
          <w:rFonts w:hint="eastAsia"/>
        </w:rPr>
        <w:t>虚拟机下载：</w:t>
      </w:r>
    </w:p>
    <w:p w14:paraId="11C1488F" w14:textId="77777777" w:rsidR="00784D74" w:rsidRDefault="00784D74" w:rsidP="00784D74">
      <w:r>
        <w:rPr>
          <w:rFonts w:hint="eastAsia"/>
        </w:rPr>
        <w:t>在学习黑客技术的时候，我们使用的虚拟机为</w:t>
      </w:r>
      <w:r>
        <w:rPr>
          <w:rFonts w:hint="eastAsia"/>
        </w:rPr>
        <w:t xml:space="preserve"> VirtualBox </w:t>
      </w:r>
      <w:r>
        <w:rPr>
          <w:rFonts w:hint="eastAsia"/>
        </w:rPr>
        <w:t>虚拟机，它的官网地址为：</w:t>
      </w:r>
      <w:r>
        <w:rPr>
          <w:rFonts w:hint="eastAsia"/>
        </w:rPr>
        <w:t xml:space="preserve">https://www.virtualbox.org  </w:t>
      </w:r>
      <w:r>
        <w:rPr>
          <w:rFonts w:hint="eastAsia"/>
        </w:rPr>
        <w:t>。</w:t>
      </w:r>
    </w:p>
    <w:p w14:paraId="60A93F68" w14:textId="77777777" w:rsidR="00784D74" w:rsidRDefault="00784D74" w:rsidP="00784D74">
      <w:r>
        <w:rPr>
          <w:rFonts w:hint="eastAsia"/>
        </w:rPr>
        <w:t>具体下载页面地址为：</w:t>
      </w:r>
      <w:r>
        <w:rPr>
          <w:rFonts w:hint="eastAsia"/>
        </w:rPr>
        <w:t xml:space="preserve">https://www.virtualbox.org/wiki/Downloads  </w:t>
      </w:r>
      <w:r>
        <w:rPr>
          <w:rFonts w:hint="eastAsia"/>
        </w:rPr>
        <w:t>。</w:t>
      </w:r>
    </w:p>
    <w:p w14:paraId="0632F7A8" w14:textId="3F093E56" w:rsidR="006537C0" w:rsidRDefault="00784D74" w:rsidP="00784D74">
      <w:r>
        <w:rPr>
          <w:rFonts w:hint="eastAsia"/>
        </w:rPr>
        <w:t>打开该下载地址，在该页面上我们需要下载两个软件，一个是安装包，一个是扩展包，如下图所示：</w:t>
      </w:r>
    </w:p>
    <w:p w14:paraId="0C4DFB7A" w14:textId="575573C3" w:rsidR="00784D74" w:rsidRDefault="00AC0B14" w:rsidP="00237BE1">
      <w:pPr>
        <w:jc w:val="center"/>
      </w:pPr>
      <w:r>
        <w:rPr>
          <w:noProof/>
        </w:rPr>
        <w:drawing>
          <wp:inline distT="0" distB="0" distL="0" distR="0" wp14:anchorId="478E92C3" wp14:editId="725F9148">
            <wp:extent cx="5274310" cy="29514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51480"/>
                    </a:xfrm>
                    <a:prstGeom prst="rect">
                      <a:avLst/>
                    </a:prstGeom>
                    <a:noFill/>
                    <a:ln>
                      <a:noFill/>
                    </a:ln>
                  </pic:spPr>
                </pic:pic>
              </a:graphicData>
            </a:graphic>
          </wp:inline>
        </w:drawing>
      </w:r>
    </w:p>
    <w:p w14:paraId="47CC3F48" w14:textId="77777777" w:rsidR="00EC7091" w:rsidRDefault="00EC7091" w:rsidP="00784D74">
      <w:pPr>
        <w:rPr>
          <w:rFonts w:ascii="Helvetica" w:hAnsi="Helvetica" w:cs="Helvetica"/>
          <w:color w:val="000000"/>
          <w:shd w:val="clear" w:color="auto" w:fill="FFFFFF"/>
        </w:rPr>
      </w:pPr>
    </w:p>
    <w:p w14:paraId="0446DC61" w14:textId="20A72892" w:rsidR="00AC0B14" w:rsidRDefault="00EC7091" w:rsidP="00784D74">
      <w:pPr>
        <w:rPr>
          <w:rFonts w:hint="eastAsia"/>
        </w:rPr>
      </w:pPr>
      <w:r>
        <w:rPr>
          <w:rFonts w:ascii="Helvetica" w:hAnsi="Helvetica" w:cs="Helvetica"/>
          <w:color w:val="000000"/>
          <w:shd w:val="clear" w:color="auto" w:fill="FFFFFF"/>
        </w:rPr>
        <w:t>具体为：</w:t>
      </w:r>
      <w:hyperlink r:id="rId9" w:history="1">
        <w:r>
          <w:rPr>
            <w:rStyle w:val="af3"/>
            <w:rFonts w:ascii="Helvetica" w:hAnsi="Helvetica" w:cs="Helvetica"/>
            <w:shd w:val="clear" w:color="auto" w:fill="FFFFFF"/>
          </w:rPr>
          <w:t>Windows hosts</w:t>
        </w:r>
      </w:hyperlink>
      <w:r>
        <w:rPr>
          <w:rFonts w:ascii="Helvetica" w:hAnsi="Helvetica" w:cs="Helvetica"/>
          <w:color w:val="000000"/>
          <w:shd w:val="clear" w:color="auto" w:fill="FFFFFF"/>
        </w:rPr>
        <w:t> </w:t>
      </w:r>
      <w:r>
        <w:rPr>
          <w:rFonts w:ascii="Helvetica" w:hAnsi="Helvetica" w:cs="Helvetica"/>
          <w:color w:val="000000"/>
          <w:shd w:val="clear" w:color="auto" w:fill="FFFFFF"/>
        </w:rPr>
        <w:t>和</w:t>
      </w:r>
      <w:r>
        <w:rPr>
          <w:rFonts w:ascii="Helvetica" w:hAnsi="Helvetica" w:cs="Helvetica"/>
          <w:color w:val="000000"/>
          <w:shd w:val="clear" w:color="auto" w:fill="FFFFFF"/>
        </w:rPr>
        <w:t> </w:t>
      </w:r>
      <w:hyperlink r:id="rId10" w:history="1">
        <w:r>
          <w:rPr>
            <w:rStyle w:val="af3"/>
            <w:rFonts w:ascii="Helvetica" w:hAnsi="Helvetica" w:cs="Helvetica"/>
            <w:shd w:val="clear" w:color="auto" w:fill="FFFFFF"/>
          </w:rPr>
          <w:t>All supported platforms</w:t>
        </w:r>
      </w:hyperlink>
      <w:r>
        <w:rPr>
          <w:rFonts w:ascii="Helvetica" w:hAnsi="Helvetica" w:cs="Helvetica"/>
          <w:color w:val="000000"/>
          <w:shd w:val="clear" w:color="auto" w:fill="FFFFFF"/>
        </w:rPr>
        <w:t> </w:t>
      </w:r>
      <w:r>
        <w:rPr>
          <w:rFonts w:ascii="Helvetica" w:hAnsi="Helvetica" w:cs="Helvetica"/>
          <w:color w:val="000000"/>
          <w:shd w:val="clear" w:color="auto" w:fill="FFFFFF"/>
        </w:rPr>
        <w:t>这两个软件。在安装之前，先把这两个软件下载下来。</w:t>
      </w:r>
    </w:p>
    <w:p w14:paraId="75D68801" w14:textId="64C3CF8D" w:rsidR="00B25FAC" w:rsidRDefault="00B25FAC" w:rsidP="00784D74"/>
    <w:p w14:paraId="250A250C" w14:textId="77777777" w:rsidR="00992B4D" w:rsidRDefault="00992B4D" w:rsidP="00992B4D">
      <w:pPr>
        <w:rPr>
          <w:rFonts w:hint="eastAsia"/>
        </w:rPr>
      </w:pPr>
      <w:r w:rsidRPr="00992B4D">
        <w:rPr>
          <w:rFonts w:hint="eastAsia"/>
          <w:b/>
          <w:bCs/>
        </w:rPr>
        <w:t xml:space="preserve">VirtualBox </w:t>
      </w:r>
      <w:r w:rsidRPr="00992B4D">
        <w:rPr>
          <w:rFonts w:hint="eastAsia"/>
          <w:b/>
          <w:bCs/>
        </w:rPr>
        <w:t>虚拟机安装</w:t>
      </w:r>
      <w:r>
        <w:rPr>
          <w:rFonts w:hint="eastAsia"/>
        </w:rPr>
        <w:t>：</w:t>
      </w:r>
    </w:p>
    <w:p w14:paraId="113C078B" w14:textId="77777777" w:rsidR="00992B4D" w:rsidRDefault="00992B4D" w:rsidP="00992B4D">
      <w:pPr>
        <w:rPr>
          <w:rFonts w:hint="eastAsia"/>
        </w:rPr>
      </w:pPr>
      <w:r>
        <w:rPr>
          <w:rFonts w:hint="eastAsia"/>
        </w:rPr>
        <w:t>把安装包和扩展包下载下来之后，接下来我们进行安装。</w:t>
      </w:r>
      <w:r>
        <w:rPr>
          <w:rFonts w:hint="eastAsia"/>
        </w:rPr>
        <w:t xml:space="preserve"> </w:t>
      </w:r>
      <w:r>
        <w:rPr>
          <w:rFonts w:hint="eastAsia"/>
        </w:rPr>
        <w:t>安装包在安装的时候与普通软件</w:t>
      </w:r>
      <w:r>
        <w:rPr>
          <w:rFonts w:hint="eastAsia"/>
        </w:rPr>
        <w:lastRenderedPageBreak/>
        <w:t>的安装方式是差不多的，一路下一步进行安装即可。</w:t>
      </w:r>
      <w:r>
        <w:rPr>
          <w:rFonts w:hint="eastAsia"/>
        </w:rPr>
        <w:t xml:space="preserve"> </w:t>
      </w:r>
    </w:p>
    <w:p w14:paraId="46FE30E9" w14:textId="46FA0C3A" w:rsidR="00EC7091" w:rsidRDefault="00992B4D" w:rsidP="00992B4D">
      <w:r>
        <w:rPr>
          <w:rFonts w:hint="eastAsia"/>
        </w:rPr>
        <w:t>扩张包的安装方式是：打开</w:t>
      </w:r>
      <w:r>
        <w:rPr>
          <w:rFonts w:hint="eastAsia"/>
        </w:rPr>
        <w:t xml:space="preserve"> VirtualBox </w:t>
      </w:r>
      <w:r>
        <w:rPr>
          <w:rFonts w:hint="eastAsia"/>
        </w:rPr>
        <w:t>→</w:t>
      </w:r>
      <w:r>
        <w:rPr>
          <w:rFonts w:hint="eastAsia"/>
        </w:rPr>
        <w:t xml:space="preserve"> </w:t>
      </w:r>
      <w:r>
        <w:rPr>
          <w:rFonts w:hint="eastAsia"/>
        </w:rPr>
        <w:t>管理</w:t>
      </w:r>
      <w:r>
        <w:rPr>
          <w:rFonts w:hint="eastAsia"/>
        </w:rPr>
        <w:t xml:space="preserve"> </w:t>
      </w:r>
      <w:r>
        <w:rPr>
          <w:rFonts w:hint="eastAsia"/>
        </w:rPr>
        <w:t>→</w:t>
      </w:r>
      <w:r>
        <w:rPr>
          <w:rFonts w:hint="eastAsia"/>
        </w:rPr>
        <w:t xml:space="preserve"> </w:t>
      </w:r>
      <w:r>
        <w:rPr>
          <w:rFonts w:hint="eastAsia"/>
        </w:rPr>
        <w:t>全局设定</w:t>
      </w:r>
      <w:r>
        <w:rPr>
          <w:rFonts w:hint="eastAsia"/>
        </w:rPr>
        <w:t xml:space="preserve"> </w:t>
      </w:r>
      <w:r>
        <w:rPr>
          <w:rFonts w:hint="eastAsia"/>
        </w:rPr>
        <w:t>→</w:t>
      </w:r>
      <w:r>
        <w:rPr>
          <w:rFonts w:hint="eastAsia"/>
        </w:rPr>
        <w:t xml:space="preserve"> </w:t>
      </w:r>
      <w:r>
        <w:rPr>
          <w:rFonts w:hint="eastAsia"/>
        </w:rPr>
        <w:t>扩展</w:t>
      </w:r>
      <w:r>
        <w:rPr>
          <w:rFonts w:hint="eastAsia"/>
        </w:rPr>
        <w:t xml:space="preserve"> </w:t>
      </w:r>
      <w:r>
        <w:rPr>
          <w:rFonts w:hint="eastAsia"/>
        </w:rPr>
        <w:t>→</w:t>
      </w:r>
      <w:r>
        <w:rPr>
          <w:rFonts w:hint="eastAsia"/>
        </w:rPr>
        <w:t xml:space="preserve"> </w:t>
      </w:r>
      <w:r>
        <w:rPr>
          <w:rFonts w:hint="eastAsia"/>
        </w:rPr>
        <w:t>添加新包</w:t>
      </w:r>
      <w:r>
        <w:rPr>
          <w:rFonts w:hint="eastAsia"/>
        </w:rPr>
        <w:t xml:space="preserve"> </w:t>
      </w:r>
      <w:r>
        <w:rPr>
          <w:rFonts w:hint="eastAsia"/>
        </w:rPr>
        <w:t>→</w:t>
      </w:r>
      <w:r>
        <w:rPr>
          <w:rFonts w:hint="eastAsia"/>
        </w:rPr>
        <w:t xml:space="preserve"> </w:t>
      </w:r>
      <w:r>
        <w:rPr>
          <w:rFonts w:hint="eastAsia"/>
        </w:rPr>
        <w:t>选择扩展包，然后进行安装即可。</w:t>
      </w:r>
      <w:r>
        <w:rPr>
          <w:rFonts w:hint="eastAsia"/>
        </w:rPr>
        <w:t xml:space="preserve"> </w:t>
      </w:r>
      <w:r>
        <w:rPr>
          <w:rFonts w:hint="eastAsia"/>
        </w:rPr>
        <w:t>到这里</w:t>
      </w:r>
      <w:r>
        <w:rPr>
          <w:rFonts w:hint="eastAsia"/>
        </w:rPr>
        <w:t xml:space="preserve"> VirtualBox </w:t>
      </w:r>
      <w:r>
        <w:rPr>
          <w:rFonts w:hint="eastAsia"/>
        </w:rPr>
        <w:t>就安装完成了。</w:t>
      </w:r>
    </w:p>
    <w:p w14:paraId="79F53968" w14:textId="01B3F7C6" w:rsidR="00992B4D" w:rsidRDefault="00992B4D" w:rsidP="00784D74"/>
    <w:p w14:paraId="2C5221B4" w14:textId="77777777" w:rsidR="00083D44" w:rsidRDefault="00083D44" w:rsidP="00083D44">
      <w:pPr>
        <w:rPr>
          <w:rFonts w:hint="eastAsia"/>
        </w:rPr>
      </w:pPr>
      <w:r w:rsidRPr="00083D44">
        <w:rPr>
          <w:rFonts w:hint="eastAsia"/>
          <w:b/>
          <w:bCs/>
        </w:rPr>
        <w:t xml:space="preserve">VirtualBox </w:t>
      </w:r>
      <w:r w:rsidRPr="00083D44">
        <w:rPr>
          <w:rFonts w:hint="eastAsia"/>
          <w:b/>
          <w:bCs/>
        </w:rPr>
        <w:t>虚拟机复制</w:t>
      </w:r>
      <w:r>
        <w:rPr>
          <w:rFonts w:hint="eastAsia"/>
        </w:rPr>
        <w:t>：</w:t>
      </w:r>
    </w:p>
    <w:p w14:paraId="70350D37" w14:textId="6C6B1F20" w:rsidR="00992B4D" w:rsidRDefault="00083D44" w:rsidP="00083D44">
      <w:r>
        <w:rPr>
          <w:rFonts w:hint="eastAsia"/>
        </w:rPr>
        <w:t>我们在安装虚拟机的时候，需要对已经安装的虚拟机做个备份，因此需要进行虚拟机复制，虚拟机复制的过程是：右键选择虚拟机</w:t>
      </w:r>
      <w:r>
        <w:rPr>
          <w:rFonts w:hint="eastAsia"/>
        </w:rPr>
        <w:t xml:space="preserve"> </w:t>
      </w:r>
      <w:r>
        <w:rPr>
          <w:rFonts w:hint="eastAsia"/>
        </w:rPr>
        <w:t>→</w:t>
      </w:r>
      <w:r>
        <w:rPr>
          <w:rFonts w:hint="eastAsia"/>
        </w:rPr>
        <w:t xml:space="preserve"> </w:t>
      </w:r>
      <w:r>
        <w:rPr>
          <w:rFonts w:hint="eastAsia"/>
        </w:rPr>
        <w:t>复制</w:t>
      </w:r>
      <w:r>
        <w:rPr>
          <w:rFonts w:hint="eastAsia"/>
        </w:rPr>
        <w:t xml:space="preserve"> </w:t>
      </w:r>
      <w:r>
        <w:rPr>
          <w:rFonts w:hint="eastAsia"/>
        </w:rPr>
        <w:t>→</w:t>
      </w:r>
    </w:p>
    <w:p w14:paraId="6495FE57" w14:textId="321E2DEE" w:rsidR="00083D44" w:rsidRDefault="00834C09" w:rsidP="00BD5C54">
      <w:pPr>
        <w:jc w:val="center"/>
      </w:pPr>
      <w:r>
        <w:rPr>
          <w:noProof/>
        </w:rPr>
        <w:drawing>
          <wp:inline distT="0" distB="0" distL="0" distR="0" wp14:anchorId="3077AA0C" wp14:editId="247914DB">
            <wp:extent cx="3219450" cy="3952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3952875"/>
                    </a:xfrm>
                    <a:prstGeom prst="rect">
                      <a:avLst/>
                    </a:prstGeom>
                    <a:noFill/>
                    <a:ln>
                      <a:noFill/>
                    </a:ln>
                  </pic:spPr>
                </pic:pic>
              </a:graphicData>
            </a:graphic>
          </wp:inline>
        </w:drawing>
      </w:r>
    </w:p>
    <w:p w14:paraId="4AD4D32F" w14:textId="4B3169F8" w:rsidR="00834C09" w:rsidRDefault="00BD5C54" w:rsidP="00BD5C54">
      <w:pPr>
        <w:jc w:val="center"/>
      </w:pPr>
      <w:r>
        <w:rPr>
          <w:noProof/>
        </w:rPr>
        <w:lastRenderedPageBreak/>
        <w:drawing>
          <wp:inline distT="0" distB="0" distL="0" distR="0" wp14:anchorId="42C3434D" wp14:editId="56A64761">
            <wp:extent cx="3152775" cy="3971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3971925"/>
                    </a:xfrm>
                    <a:prstGeom prst="rect">
                      <a:avLst/>
                    </a:prstGeom>
                    <a:noFill/>
                    <a:ln>
                      <a:noFill/>
                    </a:ln>
                  </pic:spPr>
                </pic:pic>
              </a:graphicData>
            </a:graphic>
          </wp:inline>
        </w:drawing>
      </w:r>
    </w:p>
    <w:p w14:paraId="41BB2616" w14:textId="4A0A2576" w:rsidR="00BD5C54" w:rsidRDefault="00BD5C54" w:rsidP="00BD5C54">
      <w:pPr>
        <w:jc w:val="center"/>
        <w:rPr>
          <w:rFonts w:hint="eastAsia"/>
        </w:rPr>
      </w:pPr>
      <w:r>
        <w:rPr>
          <w:noProof/>
        </w:rPr>
        <w:drawing>
          <wp:inline distT="0" distB="0" distL="0" distR="0" wp14:anchorId="4ADA9D19" wp14:editId="16B57304">
            <wp:extent cx="4667250" cy="1343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1343025"/>
                    </a:xfrm>
                    <a:prstGeom prst="rect">
                      <a:avLst/>
                    </a:prstGeom>
                    <a:noFill/>
                    <a:ln>
                      <a:noFill/>
                    </a:ln>
                  </pic:spPr>
                </pic:pic>
              </a:graphicData>
            </a:graphic>
          </wp:inline>
        </w:drawing>
      </w:r>
    </w:p>
    <w:p w14:paraId="1460F0CD" w14:textId="67B5F1E2" w:rsidR="00083D44" w:rsidRDefault="004815E3" w:rsidP="00083D44">
      <w:pPr>
        <w:rPr>
          <w:rFonts w:hint="eastAsia"/>
        </w:rPr>
      </w:pPr>
      <w:r w:rsidRPr="004815E3">
        <w:rPr>
          <w:rFonts w:hint="eastAsia"/>
        </w:rPr>
        <w:t>然后等待复制完成即可。</w:t>
      </w:r>
    </w:p>
    <w:p w14:paraId="08449541" w14:textId="77777777" w:rsidR="00083D44" w:rsidRPr="006537C0" w:rsidRDefault="00083D44" w:rsidP="00083D44">
      <w:pPr>
        <w:rPr>
          <w:rFonts w:hint="eastAsia"/>
        </w:rPr>
      </w:pPr>
    </w:p>
    <w:p w14:paraId="604986EE" w14:textId="334D130D" w:rsidR="001C6E39" w:rsidRDefault="001C6E39">
      <w:pPr>
        <w:pStyle w:val="1"/>
      </w:pPr>
      <w:r w:rsidRPr="001C6E39">
        <w:rPr>
          <w:rFonts w:hint="eastAsia"/>
        </w:rPr>
        <w:t>不同操作系统虚拟机设置网络连接方式</w:t>
      </w:r>
    </w:p>
    <w:p w14:paraId="2EE0A554" w14:textId="37548BA0" w:rsidR="001C6E39" w:rsidRDefault="00355D79" w:rsidP="001C6E39">
      <w:r w:rsidRPr="00355D79">
        <w:rPr>
          <w:rFonts w:hint="eastAsia"/>
        </w:rPr>
        <w:t>为了能顺利做渗透测试，不同操作系统的具体的网络连接方式按照下面的方式进行设置。</w:t>
      </w:r>
    </w:p>
    <w:p w14:paraId="417D3A3D" w14:textId="7C300A14" w:rsidR="00355D79" w:rsidRDefault="00355D79" w:rsidP="001C6E39"/>
    <w:p w14:paraId="62116A67" w14:textId="77777777" w:rsidR="004132EF" w:rsidRPr="004132EF" w:rsidRDefault="004132EF" w:rsidP="004132EF">
      <w:pPr>
        <w:rPr>
          <w:b/>
          <w:bCs/>
        </w:rPr>
      </w:pPr>
      <w:r w:rsidRPr="004132EF">
        <w:rPr>
          <w:b/>
          <w:bCs/>
        </w:rPr>
        <w:t xml:space="preserve">XP </w:t>
      </w:r>
      <w:r w:rsidRPr="004132EF">
        <w:rPr>
          <w:b/>
          <w:bCs/>
        </w:rPr>
        <w:t>系统</w:t>
      </w:r>
    </w:p>
    <w:p w14:paraId="512BD705" w14:textId="40F8009B" w:rsidR="004132EF" w:rsidRPr="004132EF" w:rsidRDefault="004132EF" w:rsidP="004132EF">
      <w:pPr>
        <w:widowControl/>
        <w:jc w:val="left"/>
        <w:rPr>
          <w:rFonts w:ascii="宋体" w:hAnsi="宋体" w:cs="宋体"/>
          <w:kern w:val="0"/>
          <w:sz w:val="24"/>
        </w:rPr>
      </w:pPr>
      <w:r w:rsidRPr="004132EF">
        <w:rPr>
          <w:rFonts w:ascii="宋体" w:hAnsi="宋体" w:cs="宋体"/>
          <w:noProof/>
          <w:kern w:val="0"/>
          <w:sz w:val="24"/>
        </w:rPr>
        <w:lastRenderedPageBreak/>
        <w:drawing>
          <wp:inline distT="0" distB="0" distL="0" distR="0" wp14:anchorId="46AFF831" wp14:editId="59522F93">
            <wp:extent cx="4314825" cy="28575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2857500"/>
                    </a:xfrm>
                    <a:prstGeom prst="rect">
                      <a:avLst/>
                    </a:prstGeom>
                    <a:noFill/>
                    <a:ln>
                      <a:noFill/>
                    </a:ln>
                  </pic:spPr>
                </pic:pic>
              </a:graphicData>
            </a:graphic>
          </wp:inline>
        </w:drawing>
      </w:r>
    </w:p>
    <w:p w14:paraId="19E4C059" w14:textId="77777777" w:rsidR="004132EF" w:rsidRPr="004132EF" w:rsidRDefault="004132EF" w:rsidP="004132EF">
      <w:pPr>
        <w:widowControl/>
        <w:jc w:val="left"/>
        <w:rPr>
          <w:rFonts w:ascii="宋体" w:hAnsi="宋体" w:cs="宋体"/>
          <w:kern w:val="0"/>
          <w:sz w:val="24"/>
        </w:rPr>
      </w:pPr>
    </w:p>
    <w:p w14:paraId="77B3CE86" w14:textId="77777777" w:rsidR="004132EF" w:rsidRPr="004132EF" w:rsidRDefault="004132EF" w:rsidP="004132EF">
      <w:pPr>
        <w:widowControl/>
        <w:jc w:val="left"/>
        <w:rPr>
          <w:rFonts w:ascii="宋体" w:hAnsi="宋体" w:cs="宋体"/>
          <w:kern w:val="0"/>
          <w:sz w:val="24"/>
        </w:rPr>
      </w:pPr>
      <w:r w:rsidRPr="004132EF">
        <w:rPr>
          <w:rFonts w:ascii="宋体" w:hAnsi="宋体" w:cs="宋体"/>
          <w:b/>
          <w:bCs/>
          <w:kern w:val="0"/>
          <w:sz w:val="24"/>
        </w:rPr>
        <w:t>Win 2003 R2</w:t>
      </w:r>
    </w:p>
    <w:p w14:paraId="4806F3B9" w14:textId="17102F61" w:rsidR="004132EF" w:rsidRPr="004132EF" w:rsidRDefault="004132EF" w:rsidP="004132EF">
      <w:pPr>
        <w:widowControl/>
        <w:jc w:val="left"/>
        <w:rPr>
          <w:rFonts w:ascii="宋体" w:hAnsi="宋体" w:cs="宋体"/>
          <w:kern w:val="0"/>
          <w:sz w:val="24"/>
        </w:rPr>
      </w:pPr>
      <w:r w:rsidRPr="004132EF">
        <w:rPr>
          <w:rFonts w:ascii="宋体" w:hAnsi="宋体" w:cs="宋体"/>
          <w:noProof/>
          <w:kern w:val="0"/>
          <w:sz w:val="24"/>
        </w:rPr>
        <w:drawing>
          <wp:inline distT="0" distB="0" distL="0" distR="0" wp14:anchorId="67D157CD" wp14:editId="0C0E2E3A">
            <wp:extent cx="4343400" cy="31146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3114675"/>
                    </a:xfrm>
                    <a:prstGeom prst="rect">
                      <a:avLst/>
                    </a:prstGeom>
                    <a:noFill/>
                    <a:ln>
                      <a:noFill/>
                    </a:ln>
                  </pic:spPr>
                </pic:pic>
              </a:graphicData>
            </a:graphic>
          </wp:inline>
        </w:drawing>
      </w:r>
    </w:p>
    <w:p w14:paraId="4DC0E296" w14:textId="77777777" w:rsidR="004132EF" w:rsidRPr="004132EF" w:rsidRDefault="004132EF" w:rsidP="004132EF">
      <w:pPr>
        <w:widowControl/>
        <w:jc w:val="left"/>
        <w:rPr>
          <w:rFonts w:ascii="宋体" w:hAnsi="宋体" w:cs="宋体"/>
          <w:kern w:val="0"/>
          <w:sz w:val="24"/>
        </w:rPr>
      </w:pPr>
    </w:p>
    <w:p w14:paraId="7BC18149" w14:textId="77777777" w:rsidR="004132EF" w:rsidRPr="004132EF" w:rsidRDefault="004132EF" w:rsidP="004132EF">
      <w:pPr>
        <w:widowControl/>
        <w:jc w:val="left"/>
        <w:rPr>
          <w:rFonts w:ascii="宋体" w:hAnsi="宋体" w:cs="宋体"/>
          <w:kern w:val="0"/>
          <w:sz w:val="24"/>
        </w:rPr>
      </w:pPr>
      <w:r w:rsidRPr="004132EF">
        <w:rPr>
          <w:rFonts w:ascii="宋体" w:hAnsi="宋体" w:cs="宋体"/>
          <w:b/>
          <w:bCs/>
          <w:kern w:val="0"/>
          <w:sz w:val="24"/>
        </w:rPr>
        <w:t>Win 7</w:t>
      </w:r>
    </w:p>
    <w:p w14:paraId="4989C3D5" w14:textId="767C30CE" w:rsidR="004132EF" w:rsidRPr="004132EF" w:rsidRDefault="004132EF" w:rsidP="004132EF">
      <w:pPr>
        <w:widowControl/>
        <w:jc w:val="left"/>
        <w:rPr>
          <w:rFonts w:ascii="宋体" w:hAnsi="宋体" w:cs="宋体"/>
          <w:kern w:val="0"/>
          <w:sz w:val="24"/>
        </w:rPr>
      </w:pPr>
      <w:r w:rsidRPr="004132EF">
        <w:rPr>
          <w:rFonts w:ascii="宋体" w:hAnsi="宋体" w:cs="宋体"/>
          <w:noProof/>
          <w:kern w:val="0"/>
          <w:sz w:val="24"/>
        </w:rPr>
        <w:lastRenderedPageBreak/>
        <w:drawing>
          <wp:inline distT="0" distB="0" distL="0" distR="0" wp14:anchorId="652231CE" wp14:editId="1DC054A6">
            <wp:extent cx="4305300" cy="2819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2819400"/>
                    </a:xfrm>
                    <a:prstGeom prst="rect">
                      <a:avLst/>
                    </a:prstGeom>
                    <a:noFill/>
                    <a:ln>
                      <a:noFill/>
                    </a:ln>
                  </pic:spPr>
                </pic:pic>
              </a:graphicData>
            </a:graphic>
          </wp:inline>
        </w:drawing>
      </w:r>
    </w:p>
    <w:p w14:paraId="452A9506" w14:textId="77777777" w:rsidR="004132EF" w:rsidRPr="004132EF" w:rsidRDefault="004132EF" w:rsidP="004132EF">
      <w:pPr>
        <w:widowControl/>
        <w:jc w:val="left"/>
        <w:rPr>
          <w:rFonts w:ascii="宋体" w:hAnsi="宋体" w:cs="宋体"/>
          <w:kern w:val="0"/>
          <w:sz w:val="24"/>
        </w:rPr>
      </w:pPr>
    </w:p>
    <w:p w14:paraId="0DA3EE6F" w14:textId="77777777" w:rsidR="004132EF" w:rsidRPr="004132EF" w:rsidRDefault="004132EF" w:rsidP="004132EF">
      <w:pPr>
        <w:widowControl/>
        <w:jc w:val="left"/>
        <w:rPr>
          <w:rFonts w:ascii="宋体" w:hAnsi="宋体" w:cs="宋体"/>
          <w:kern w:val="0"/>
          <w:sz w:val="24"/>
        </w:rPr>
      </w:pPr>
      <w:r w:rsidRPr="004132EF">
        <w:rPr>
          <w:rFonts w:ascii="宋体" w:hAnsi="宋体" w:cs="宋体"/>
          <w:b/>
          <w:bCs/>
          <w:kern w:val="0"/>
          <w:sz w:val="24"/>
        </w:rPr>
        <w:t>Win 10</w:t>
      </w:r>
    </w:p>
    <w:p w14:paraId="64FED756" w14:textId="79172E98" w:rsidR="004132EF" w:rsidRPr="004132EF" w:rsidRDefault="004132EF" w:rsidP="004132EF">
      <w:pPr>
        <w:widowControl/>
        <w:jc w:val="left"/>
        <w:rPr>
          <w:rFonts w:ascii="宋体" w:hAnsi="宋体" w:cs="宋体"/>
          <w:kern w:val="0"/>
          <w:sz w:val="24"/>
        </w:rPr>
      </w:pPr>
      <w:r w:rsidRPr="004132EF">
        <w:rPr>
          <w:rFonts w:ascii="宋体" w:hAnsi="宋体" w:cs="宋体"/>
          <w:noProof/>
          <w:kern w:val="0"/>
          <w:sz w:val="24"/>
        </w:rPr>
        <w:drawing>
          <wp:inline distT="0" distB="0" distL="0" distR="0" wp14:anchorId="6BDD9FF9" wp14:editId="637420B2">
            <wp:extent cx="4305300" cy="28670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300" cy="2867025"/>
                    </a:xfrm>
                    <a:prstGeom prst="rect">
                      <a:avLst/>
                    </a:prstGeom>
                    <a:noFill/>
                    <a:ln>
                      <a:noFill/>
                    </a:ln>
                  </pic:spPr>
                </pic:pic>
              </a:graphicData>
            </a:graphic>
          </wp:inline>
        </w:drawing>
      </w:r>
    </w:p>
    <w:p w14:paraId="1F97F53B" w14:textId="77777777" w:rsidR="004132EF" w:rsidRPr="004132EF" w:rsidRDefault="004132EF" w:rsidP="004132EF">
      <w:pPr>
        <w:widowControl/>
        <w:jc w:val="left"/>
        <w:rPr>
          <w:rFonts w:ascii="宋体" w:hAnsi="宋体" w:cs="宋体"/>
          <w:kern w:val="0"/>
          <w:sz w:val="24"/>
        </w:rPr>
      </w:pPr>
    </w:p>
    <w:p w14:paraId="23A79CFF" w14:textId="77777777" w:rsidR="004132EF" w:rsidRPr="004132EF" w:rsidRDefault="004132EF" w:rsidP="004132EF">
      <w:pPr>
        <w:widowControl/>
        <w:jc w:val="left"/>
        <w:rPr>
          <w:rFonts w:ascii="宋体" w:hAnsi="宋体" w:cs="宋体"/>
          <w:kern w:val="0"/>
          <w:sz w:val="24"/>
        </w:rPr>
      </w:pPr>
      <w:r w:rsidRPr="004132EF">
        <w:rPr>
          <w:rFonts w:ascii="宋体" w:hAnsi="宋体" w:cs="宋体"/>
          <w:b/>
          <w:bCs/>
          <w:kern w:val="0"/>
          <w:sz w:val="24"/>
        </w:rPr>
        <w:t>Kali Linux</w:t>
      </w:r>
    </w:p>
    <w:p w14:paraId="703E9DD4" w14:textId="0E9A46C6" w:rsidR="004132EF" w:rsidRPr="004132EF" w:rsidRDefault="004132EF" w:rsidP="004132EF">
      <w:pPr>
        <w:widowControl/>
        <w:jc w:val="left"/>
        <w:rPr>
          <w:rFonts w:ascii="宋体" w:hAnsi="宋体" w:cs="宋体"/>
          <w:kern w:val="0"/>
          <w:sz w:val="24"/>
        </w:rPr>
      </w:pPr>
      <w:r w:rsidRPr="004132EF">
        <w:rPr>
          <w:rFonts w:ascii="宋体" w:hAnsi="宋体" w:cs="宋体"/>
          <w:noProof/>
          <w:kern w:val="0"/>
          <w:sz w:val="24"/>
        </w:rPr>
        <w:lastRenderedPageBreak/>
        <w:drawing>
          <wp:inline distT="0" distB="0" distL="0" distR="0" wp14:anchorId="304F0221" wp14:editId="20F2685C">
            <wp:extent cx="4276725" cy="2847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2847975"/>
                    </a:xfrm>
                    <a:prstGeom prst="rect">
                      <a:avLst/>
                    </a:prstGeom>
                    <a:noFill/>
                    <a:ln>
                      <a:noFill/>
                    </a:ln>
                  </pic:spPr>
                </pic:pic>
              </a:graphicData>
            </a:graphic>
          </wp:inline>
        </w:drawing>
      </w:r>
    </w:p>
    <w:p w14:paraId="59FF8BE3" w14:textId="382348EA" w:rsidR="00355D79" w:rsidRDefault="00355D79" w:rsidP="001C6E39"/>
    <w:p w14:paraId="3CB100A4" w14:textId="6D725FED" w:rsidR="005B151A" w:rsidRDefault="005B151A" w:rsidP="001C6E39"/>
    <w:p w14:paraId="57D70AD2" w14:textId="6FC700B7" w:rsidR="005B151A" w:rsidRDefault="005B151A" w:rsidP="001C6E39"/>
    <w:p w14:paraId="407351EF" w14:textId="77777777" w:rsidR="005B151A" w:rsidRPr="001C6E39" w:rsidRDefault="005B151A" w:rsidP="001C6E39">
      <w:pPr>
        <w:rPr>
          <w:rFonts w:hint="eastAsia"/>
        </w:rPr>
      </w:pPr>
    </w:p>
    <w:p w14:paraId="4BBDF0F1" w14:textId="1123C5A0" w:rsidR="00D70094" w:rsidRDefault="00D70094">
      <w:pPr>
        <w:pStyle w:val="1"/>
      </w:pPr>
      <w:r w:rsidRPr="00D70094">
        <w:rPr>
          <w:rFonts w:hint="eastAsia"/>
        </w:rPr>
        <w:t>自动缩放模式，菜单消失怎么办？</w:t>
      </w:r>
    </w:p>
    <w:p w14:paraId="2461559B" w14:textId="4B88AA5A" w:rsidR="00D70094" w:rsidRDefault="00895867" w:rsidP="00D70094">
      <w:r w:rsidRPr="00895867">
        <w:rPr>
          <w:rFonts w:hint="eastAsia"/>
        </w:rPr>
        <w:t xml:space="preserve">VirtualBox </w:t>
      </w:r>
      <w:r w:rsidRPr="00895867">
        <w:rPr>
          <w:rFonts w:hint="eastAsia"/>
        </w:rPr>
        <w:t>→</w:t>
      </w:r>
      <w:r w:rsidRPr="00895867">
        <w:rPr>
          <w:rFonts w:hint="eastAsia"/>
        </w:rPr>
        <w:t xml:space="preserve"> </w:t>
      </w:r>
      <w:r w:rsidRPr="00895867">
        <w:rPr>
          <w:rFonts w:hint="eastAsia"/>
        </w:rPr>
        <w:t>菜单</w:t>
      </w:r>
      <w:r w:rsidRPr="00895867">
        <w:rPr>
          <w:rFonts w:hint="eastAsia"/>
        </w:rPr>
        <w:t xml:space="preserve"> </w:t>
      </w:r>
      <w:r w:rsidRPr="00895867">
        <w:rPr>
          <w:rFonts w:hint="eastAsia"/>
        </w:rPr>
        <w:t>→</w:t>
      </w:r>
      <w:r w:rsidRPr="00895867">
        <w:rPr>
          <w:rFonts w:hint="eastAsia"/>
        </w:rPr>
        <w:t xml:space="preserve"> </w:t>
      </w:r>
      <w:r w:rsidRPr="00895867">
        <w:rPr>
          <w:rFonts w:hint="eastAsia"/>
        </w:rPr>
        <w:t>视图</w:t>
      </w:r>
      <w:r w:rsidRPr="00895867">
        <w:rPr>
          <w:rFonts w:hint="eastAsia"/>
        </w:rPr>
        <w:t xml:space="preserve"> </w:t>
      </w:r>
      <w:r w:rsidRPr="00895867">
        <w:rPr>
          <w:rFonts w:hint="eastAsia"/>
        </w:rPr>
        <w:t>→</w:t>
      </w:r>
      <w:r w:rsidRPr="00895867">
        <w:rPr>
          <w:rFonts w:hint="eastAsia"/>
        </w:rPr>
        <w:t xml:space="preserve"> </w:t>
      </w:r>
      <w:r w:rsidRPr="00895867">
        <w:rPr>
          <w:rFonts w:hint="eastAsia"/>
        </w:rPr>
        <w:t>自动缩放模式</w:t>
      </w:r>
      <w:r w:rsidRPr="00895867">
        <w:rPr>
          <w:rFonts w:hint="eastAsia"/>
        </w:rPr>
        <w:t xml:space="preserve"> </w:t>
      </w:r>
      <w:r w:rsidRPr="00895867">
        <w:rPr>
          <w:rFonts w:hint="eastAsia"/>
        </w:rPr>
        <w:t>→</w:t>
      </w:r>
      <w:r w:rsidRPr="00895867">
        <w:rPr>
          <w:rFonts w:hint="eastAsia"/>
        </w:rPr>
        <w:t xml:space="preserve"> </w:t>
      </w:r>
      <w:r w:rsidRPr="00895867">
        <w:rPr>
          <w:rFonts w:hint="eastAsia"/>
        </w:rPr>
        <w:t>菜单消失</w:t>
      </w:r>
      <w:r w:rsidRPr="00895867">
        <w:rPr>
          <w:rFonts w:hint="eastAsia"/>
        </w:rPr>
        <w:t xml:space="preserve"> </w:t>
      </w:r>
      <w:r w:rsidRPr="00895867">
        <w:rPr>
          <w:rFonts w:hint="eastAsia"/>
        </w:rPr>
        <w:t>→</w:t>
      </w:r>
      <w:r w:rsidRPr="00895867">
        <w:rPr>
          <w:rFonts w:hint="eastAsia"/>
        </w:rPr>
        <w:t xml:space="preserve"> </w:t>
      </w:r>
      <w:r w:rsidRPr="00895867">
        <w:rPr>
          <w:rFonts w:hint="eastAsia"/>
        </w:rPr>
        <w:t>右边的</w:t>
      </w:r>
      <w:r w:rsidRPr="00895867">
        <w:rPr>
          <w:rFonts w:hint="eastAsia"/>
        </w:rPr>
        <w:t xml:space="preserve"> Ctrl + F </w:t>
      </w:r>
      <w:r w:rsidRPr="00895867">
        <w:rPr>
          <w:rFonts w:hint="eastAsia"/>
        </w:rPr>
        <w:t>→</w:t>
      </w:r>
      <w:r w:rsidRPr="00895867">
        <w:rPr>
          <w:rFonts w:hint="eastAsia"/>
        </w:rPr>
        <w:t xml:space="preserve"> </w:t>
      </w:r>
      <w:r w:rsidRPr="00895867">
        <w:rPr>
          <w:rFonts w:hint="eastAsia"/>
        </w:rPr>
        <w:t>菜单恢复</w:t>
      </w:r>
      <w:r>
        <w:rPr>
          <w:rFonts w:hint="eastAsia"/>
        </w:rPr>
        <w:t>。</w:t>
      </w:r>
    </w:p>
    <w:p w14:paraId="54FC2A24" w14:textId="68E9930C" w:rsidR="00895867" w:rsidRDefault="00895867" w:rsidP="00D70094"/>
    <w:p w14:paraId="63BB29BF" w14:textId="77777777" w:rsidR="00895867" w:rsidRDefault="00895867" w:rsidP="00D70094">
      <w:pPr>
        <w:rPr>
          <w:rFonts w:hint="eastAsia"/>
        </w:rPr>
      </w:pPr>
    </w:p>
    <w:p w14:paraId="26BD6239" w14:textId="77777777" w:rsidR="00D70094" w:rsidRPr="00D70094" w:rsidRDefault="00D70094" w:rsidP="00D70094">
      <w:pPr>
        <w:rPr>
          <w:rFonts w:hint="eastAsia"/>
        </w:rPr>
      </w:pPr>
    </w:p>
    <w:sectPr w:rsidR="00D70094" w:rsidRPr="00D70094">
      <w:headerReference w:type="even" r:id="rId1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57A79" w14:textId="77777777" w:rsidR="00131131" w:rsidRDefault="00131131">
      <w:r>
        <w:separator/>
      </w:r>
    </w:p>
  </w:endnote>
  <w:endnote w:type="continuationSeparator" w:id="0">
    <w:p w14:paraId="3988ECD1" w14:textId="77777777" w:rsidR="00131131" w:rsidRDefault="00131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F5B4B" w14:textId="77777777" w:rsidR="00131131" w:rsidRDefault="00131131">
      <w:r>
        <w:separator/>
      </w:r>
    </w:p>
  </w:footnote>
  <w:footnote w:type="continuationSeparator" w:id="0">
    <w:p w14:paraId="20DA5FB6" w14:textId="77777777" w:rsidR="00131131" w:rsidRDefault="00131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7B005" w14:textId="77777777" w:rsidR="00F60DD2" w:rsidRDefault="00F60DD2"/>
  <w:p w14:paraId="5098629E" w14:textId="77777777" w:rsidR="00F60DD2" w:rsidRDefault="00F60D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A2F711"/>
    <w:multiLevelType w:val="singleLevel"/>
    <w:tmpl w:val="83A2F711"/>
    <w:lvl w:ilvl="0">
      <w:start w:val="1"/>
      <w:numFmt w:val="decimal"/>
      <w:suff w:val="nothing"/>
      <w:lvlText w:val="%1、"/>
      <w:lvlJc w:val="left"/>
    </w:lvl>
  </w:abstractNum>
  <w:abstractNum w:abstractNumId="1" w15:restartNumberingAfterBreak="0">
    <w:nsid w:val="A734251D"/>
    <w:multiLevelType w:val="singleLevel"/>
    <w:tmpl w:val="A734251D"/>
    <w:lvl w:ilvl="0">
      <w:start w:val="1"/>
      <w:numFmt w:val="lowerLetter"/>
      <w:suff w:val="nothing"/>
      <w:lvlText w:val="%1、"/>
      <w:lvlJc w:val="left"/>
    </w:lvl>
  </w:abstractNum>
  <w:abstractNum w:abstractNumId="2" w15:restartNumberingAfterBreak="0">
    <w:nsid w:val="ACA5189F"/>
    <w:multiLevelType w:val="singleLevel"/>
    <w:tmpl w:val="ACA5189F"/>
    <w:lvl w:ilvl="0">
      <w:start w:val="1"/>
      <w:numFmt w:val="decimal"/>
      <w:suff w:val="nothing"/>
      <w:lvlText w:val="%1、"/>
      <w:lvlJc w:val="left"/>
    </w:lvl>
  </w:abstractNum>
  <w:abstractNum w:abstractNumId="3" w15:restartNumberingAfterBreak="0">
    <w:nsid w:val="CC201629"/>
    <w:multiLevelType w:val="singleLevel"/>
    <w:tmpl w:val="CC201629"/>
    <w:lvl w:ilvl="0">
      <w:start w:val="1"/>
      <w:numFmt w:val="lowerLetter"/>
      <w:suff w:val="nothing"/>
      <w:lvlText w:val="%1、"/>
      <w:lvlJc w:val="left"/>
    </w:lvl>
  </w:abstractNum>
  <w:abstractNum w:abstractNumId="4" w15:restartNumberingAfterBreak="0">
    <w:nsid w:val="D4E4B687"/>
    <w:multiLevelType w:val="singleLevel"/>
    <w:tmpl w:val="D4E4B687"/>
    <w:lvl w:ilvl="0">
      <w:start w:val="1"/>
      <w:numFmt w:val="decimal"/>
      <w:suff w:val="nothing"/>
      <w:lvlText w:val="%1、"/>
      <w:lvlJc w:val="left"/>
    </w:lvl>
  </w:abstractNum>
  <w:abstractNum w:abstractNumId="5" w15:restartNumberingAfterBreak="0">
    <w:nsid w:val="D6286134"/>
    <w:multiLevelType w:val="multilevel"/>
    <w:tmpl w:val="D6286134"/>
    <w:lvl w:ilvl="0">
      <w:start w:val="1"/>
      <w:numFmt w:val="low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DC9EF970"/>
    <w:multiLevelType w:val="singleLevel"/>
    <w:tmpl w:val="DC9EF970"/>
    <w:lvl w:ilvl="0">
      <w:start w:val="1"/>
      <w:numFmt w:val="decimal"/>
      <w:suff w:val="nothing"/>
      <w:lvlText w:val="%1、"/>
      <w:lvlJc w:val="left"/>
    </w:lvl>
  </w:abstractNum>
  <w:abstractNum w:abstractNumId="7" w15:restartNumberingAfterBreak="0">
    <w:nsid w:val="E57DEC13"/>
    <w:multiLevelType w:val="singleLevel"/>
    <w:tmpl w:val="E57DEC13"/>
    <w:lvl w:ilvl="0">
      <w:start w:val="1"/>
      <w:numFmt w:val="decimal"/>
      <w:suff w:val="nothing"/>
      <w:lvlText w:val="%1、"/>
      <w:lvlJc w:val="left"/>
    </w:lvl>
  </w:abstractNum>
  <w:abstractNum w:abstractNumId="8" w15:restartNumberingAfterBreak="0">
    <w:nsid w:val="E8D198E5"/>
    <w:multiLevelType w:val="singleLevel"/>
    <w:tmpl w:val="E8D198E5"/>
    <w:lvl w:ilvl="0">
      <w:start w:val="1"/>
      <w:numFmt w:val="bullet"/>
      <w:lvlText w:val=""/>
      <w:lvlJc w:val="left"/>
      <w:pPr>
        <w:ind w:left="420" w:hanging="420"/>
      </w:pPr>
      <w:rPr>
        <w:rFonts w:ascii="Wingdings" w:hAnsi="Wingdings" w:hint="default"/>
      </w:rPr>
    </w:lvl>
  </w:abstractNum>
  <w:abstractNum w:abstractNumId="9" w15:restartNumberingAfterBreak="0">
    <w:nsid w:val="EC731F54"/>
    <w:multiLevelType w:val="multilevel"/>
    <w:tmpl w:val="EC731F54"/>
    <w:lvl w:ilvl="0">
      <w:start w:val="1"/>
      <w:numFmt w:val="decimal"/>
      <w:pStyle w:val="1"/>
      <w:suff w:val="nothing"/>
      <w:lvlText w:val="%1、"/>
      <w:lvlJc w:val="center"/>
      <w:pPr>
        <w:tabs>
          <w:tab w:val="left" w:pos="0"/>
        </w:tabs>
        <w:ind w:left="432" w:hanging="144"/>
      </w:pPr>
      <w:rPr>
        <w:rFonts w:ascii="宋体" w:eastAsia="宋体" w:hAnsi="宋体" w:cs="宋体" w:hint="default"/>
      </w:rPr>
    </w:lvl>
    <w:lvl w:ilvl="1">
      <w:start w:val="1"/>
      <w:numFmt w:val="decimal"/>
      <w:pStyle w:val="2"/>
      <w:suff w:val="nothing"/>
      <w:lvlText w:val="%1.%2、"/>
      <w:lvlJc w:val="left"/>
      <w:pPr>
        <w:tabs>
          <w:tab w:val="left" w:pos="420"/>
        </w:tabs>
        <w:ind w:left="576" w:hanging="576"/>
      </w:pPr>
      <w:rPr>
        <w:rFonts w:ascii="宋体" w:eastAsia="宋体" w:hAnsi="宋体" w:cs="宋体" w:hint="default"/>
        <w:sz w:val="30"/>
        <w:szCs w:val="30"/>
      </w:rPr>
    </w:lvl>
    <w:lvl w:ilvl="2">
      <w:start w:val="1"/>
      <w:numFmt w:val="decimal"/>
      <w:pStyle w:val="3"/>
      <w:suff w:val="nothing"/>
      <w:lvlText w:val="%1.%2.%3、"/>
      <w:lvlJc w:val="left"/>
      <w:pPr>
        <w:tabs>
          <w:tab w:val="left" w:pos="420"/>
        </w:tabs>
        <w:ind w:left="720" w:hanging="720"/>
      </w:pPr>
      <w:rPr>
        <w:rFonts w:ascii="宋体" w:eastAsia="宋体" w:hAnsi="宋体" w:cs="宋体" w:hint="default"/>
      </w:rPr>
    </w:lvl>
    <w:lvl w:ilvl="3">
      <w:start w:val="1"/>
      <w:numFmt w:val="decimal"/>
      <w:pStyle w:val="4"/>
      <w:suff w:val="nothing"/>
      <w:lvlText w:val="%1.%2.%3.%4、"/>
      <w:lvlJc w:val="left"/>
      <w:pPr>
        <w:tabs>
          <w:tab w:val="left" w:pos="420"/>
        </w:tabs>
        <w:ind w:left="864" w:hanging="864"/>
      </w:pPr>
      <w:rPr>
        <w:rFonts w:ascii="宋体" w:eastAsia="宋体" w:hAnsi="宋体" w:cs="宋体" w:hint="default"/>
      </w:rPr>
    </w:lvl>
    <w:lvl w:ilvl="4">
      <w:start w:val="1"/>
      <w:numFmt w:val="decimal"/>
      <w:pStyle w:val="5"/>
      <w:suff w:val="nothing"/>
      <w:lvlText w:val="%1.%2.%3.%4.%5、"/>
      <w:lvlJc w:val="left"/>
      <w:pPr>
        <w:tabs>
          <w:tab w:val="left" w:pos="420"/>
        </w:tabs>
        <w:ind w:left="1008" w:hanging="1008"/>
      </w:pPr>
      <w:rPr>
        <w:rFonts w:ascii="宋体" w:eastAsia="宋体" w:hAnsi="宋体" w:cs="宋体" w:hint="default"/>
      </w:rPr>
    </w:lvl>
    <w:lvl w:ilvl="5">
      <w:start w:val="1"/>
      <w:numFmt w:val="decimal"/>
      <w:pStyle w:val="6"/>
      <w:suff w:val="nothing"/>
      <w:lvlText w:val="%1.%2.%3.%4.%5.%6、"/>
      <w:lvlJc w:val="left"/>
      <w:pPr>
        <w:tabs>
          <w:tab w:val="left" w:pos="420"/>
        </w:tabs>
        <w:ind w:left="1152" w:hanging="1152"/>
      </w:pPr>
      <w:rPr>
        <w:rFonts w:ascii="宋体" w:eastAsia="宋体" w:hAnsi="宋体" w:cs="宋体" w:hint="default"/>
      </w:rPr>
    </w:lvl>
    <w:lvl w:ilvl="6">
      <w:start w:val="1"/>
      <w:numFmt w:val="decimal"/>
      <w:pStyle w:val="7"/>
      <w:suff w:val="nothing"/>
      <w:lvlText w:val="%1.%2.%3.%4.%5.%6.%7、"/>
      <w:lvlJc w:val="left"/>
      <w:pPr>
        <w:tabs>
          <w:tab w:val="left" w:pos="420"/>
        </w:tabs>
        <w:ind w:left="1296" w:hanging="1296"/>
      </w:pPr>
      <w:rPr>
        <w:rFonts w:ascii="宋体" w:eastAsia="宋体" w:hAnsi="宋体" w:cs="宋体" w:hint="default"/>
      </w:rPr>
    </w:lvl>
    <w:lvl w:ilvl="7">
      <w:start w:val="1"/>
      <w:numFmt w:val="decimal"/>
      <w:pStyle w:val="8"/>
      <w:suff w:val="nothing"/>
      <w:lvlText w:val="%1.%2.%3.%4.%5.%6.%7.%8、"/>
      <w:lvlJc w:val="left"/>
      <w:pPr>
        <w:tabs>
          <w:tab w:val="left" w:pos="420"/>
        </w:tabs>
        <w:ind w:left="1440" w:hanging="1440"/>
      </w:pPr>
      <w:rPr>
        <w:rFonts w:ascii="宋体" w:eastAsia="宋体" w:hAnsi="宋体" w:cs="宋体" w:hint="default"/>
      </w:rPr>
    </w:lvl>
    <w:lvl w:ilvl="8">
      <w:start w:val="1"/>
      <w:numFmt w:val="decimal"/>
      <w:pStyle w:val="9"/>
      <w:suff w:val="nothing"/>
      <w:lvlText w:val="%1.%2.%3.%4.%5.%6.%7.%8.%9、"/>
      <w:lvlJc w:val="left"/>
      <w:pPr>
        <w:tabs>
          <w:tab w:val="left" w:pos="420"/>
        </w:tabs>
        <w:ind w:left="1584" w:hanging="1584"/>
      </w:pPr>
      <w:rPr>
        <w:rFonts w:ascii="宋体" w:eastAsia="宋体" w:hAnsi="宋体" w:cs="宋体" w:hint="default"/>
      </w:rPr>
    </w:lvl>
  </w:abstractNum>
  <w:abstractNum w:abstractNumId="10" w15:restartNumberingAfterBreak="0">
    <w:nsid w:val="ED683308"/>
    <w:multiLevelType w:val="singleLevel"/>
    <w:tmpl w:val="ED683308"/>
    <w:lvl w:ilvl="0">
      <w:start w:val="1"/>
      <w:numFmt w:val="decimal"/>
      <w:suff w:val="nothing"/>
      <w:lvlText w:val="%1、"/>
      <w:lvlJc w:val="left"/>
    </w:lvl>
  </w:abstractNum>
  <w:abstractNum w:abstractNumId="11" w15:restartNumberingAfterBreak="0">
    <w:nsid w:val="02D48F69"/>
    <w:multiLevelType w:val="singleLevel"/>
    <w:tmpl w:val="02D48F69"/>
    <w:lvl w:ilvl="0">
      <w:start w:val="1"/>
      <w:numFmt w:val="decimal"/>
      <w:lvlText w:val="%1)"/>
      <w:lvlJc w:val="left"/>
      <w:pPr>
        <w:ind w:left="425" w:hanging="425"/>
      </w:pPr>
      <w:rPr>
        <w:rFonts w:hint="default"/>
      </w:rPr>
    </w:lvl>
  </w:abstractNum>
  <w:abstractNum w:abstractNumId="12" w15:restartNumberingAfterBreak="0">
    <w:nsid w:val="0D4C2DCB"/>
    <w:multiLevelType w:val="singleLevel"/>
    <w:tmpl w:val="0D4C2DCB"/>
    <w:lvl w:ilvl="0">
      <w:start w:val="1"/>
      <w:numFmt w:val="decimal"/>
      <w:suff w:val="nothing"/>
      <w:lvlText w:val="%1、"/>
      <w:lvlJc w:val="left"/>
    </w:lvl>
  </w:abstractNum>
  <w:abstractNum w:abstractNumId="13" w15:restartNumberingAfterBreak="0">
    <w:nsid w:val="1329D2C9"/>
    <w:multiLevelType w:val="singleLevel"/>
    <w:tmpl w:val="1329D2C9"/>
    <w:lvl w:ilvl="0">
      <w:start w:val="1"/>
      <w:numFmt w:val="lowerLetter"/>
      <w:suff w:val="nothing"/>
      <w:lvlText w:val="%1、"/>
      <w:lvlJc w:val="left"/>
    </w:lvl>
  </w:abstractNum>
  <w:abstractNum w:abstractNumId="14" w15:restartNumberingAfterBreak="0">
    <w:nsid w:val="22C6A5DA"/>
    <w:multiLevelType w:val="singleLevel"/>
    <w:tmpl w:val="22C6A5DA"/>
    <w:lvl w:ilvl="0">
      <w:start w:val="1"/>
      <w:numFmt w:val="decimal"/>
      <w:suff w:val="nothing"/>
      <w:lvlText w:val="%1、"/>
      <w:lvlJc w:val="left"/>
    </w:lvl>
  </w:abstractNum>
  <w:abstractNum w:abstractNumId="15" w15:restartNumberingAfterBreak="0">
    <w:nsid w:val="2F6CD74C"/>
    <w:multiLevelType w:val="singleLevel"/>
    <w:tmpl w:val="2F6CD74C"/>
    <w:lvl w:ilvl="0">
      <w:start w:val="1"/>
      <w:numFmt w:val="decimal"/>
      <w:suff w:val="nothing"/>
      <w:lvlText w:val="%1、"/>
      <w:lvlJc w:val="left"/>
    </w:lvl>
  </w:abstractNum>
  <w:abstractNum w:abstractNumId="16" w15:restartNumberingAfterBreak="0">
    <w:nsid w:val="3E6F6E51"/>
    <w:multiLevelType w:val="singleLevel"/>
    <w:tmpl w:val="3E6F6E51"/>
    <w:lvl w:ilvl="0">
      <w:start w:val="1"/>
      <w:numFmt w:val="decimal"/>
      <w:suff w:val="nothing"/>
      <w:lvlText w:val="%1、"/>
      <w:lvlJc w:val="left"/>
    </w:lvl>
  </w:abstractNum>
  <w:abstractNum w:abstractNumId="17" w15:restartNumberingAfterBreak="0">
    <w:nsid w:val="42663FD8"/>
    <w:multiLevelType w:val="singleLevel"/>
    <w:tmpl w:val="42663FD8"/>
    <w:lvl w:ilvl="0">
      <w:start w:val="1"/>
      <w:numFmt w:val="bullet"/>
      <w:lvlText w:val=""/>
      <w:lvlJc w:val="left"/>
      <w:pPr>
        <w:ind w:left="420" w:hanging="420"/>
      </w:pPr>
      <w:rPr>
        <w:rFonts w:ascii="Wingdings" w:hAnsi="Wingdings" w:hint="default"/>
      </w:rPr>
    </w:lvl>
  </w:abstractNum>
  <w:abstractNum w:abstractNumId="18" w15:restartNumberingAfterBreak="0">
    <w:nsid w:val="455332B0"/>
    <w:multiLevelType w:val="multilevel"/>
    <w:tmpl w:val="455332B0"/>
    <w:lvl w:ilvl="0">
      <w:start w:val="1"/>
      <w:numFmt w:val="bullet"/>
      <w:lvlText w:val=""/>
      <w:lvlJc w:val="left"/>
      <w:pPr>
        <w:tabs>
          <w:tab w:val="left" w:pos="900"/>
        </w:tabs>
        <w:ind w:left="900" w:hanging="420"/>
      </w:pPr>
      <w:rPr>
        <w:rFonts w:ascii="Wingdings" w:hAnsi="Wingdings" w:hint="default"/>
      </w:rPr>
    </w:lvl>
    <w:lvl w:ilvl="1">
      <w:start w:val="1"/>
      <w:numFmt w:val="bullet"/>
      <w:pStyle w:val="a"/>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9" w15:restartNumberingAfterBreak="0">
    <w:nsid w:val="6B148542"/>
    <w:multiLevelType w:val="singleLevel"/>
    <w:tmpl w:val="6B148542"/>
    <w:lvl w:ilvl="0">
      <w:start w:val="1"/>
      <w:numFmt w:val="bullet"/>
      <w:lvlText w:val=""/>
      <w:lvlJc w:val="left"/>
      <w:pPr>
        <w:ind w:left="420" w:hanging="420"/>
      </w:pPr>
      <w:rPr>
        <w:rFonts w:ascii="Wingdings" w:hAnsi="Wingdings" w:hint="default"/>
      </w:rPr>
    </w:lvl>
  </w:abstractNum>
  <w:abstractNum w:abstractNumId="20" w15:restartNumberingAfterBreak="0">
    <w:nsid w:val="6E68DFC2"/>
    <w:multiLevelType w:val="singleLevel"/>
    <w:tmpl w:val="6E68DFC2"/>
    <w:lvl w:ilvl="0">
      <w:start w:val="1"/>
      <w:numFmt w:val="bullet"/>
      <w:lvlText w:val=""/>
      <w:lvlJc w:val="left"/>
      <w:pPr>
        <w:ind w:left="420" w:hanging="420"/>
      </w:pPr>
      <w:rPr>
        <w:rFonts w:ascii="Wingdings" w:hAnsi="Wingdings" w:hint="default"/>
      </w:rPr>
    </w:lvl>
  </w:abstractNum>
  <w:abstractNum w:abstractNumId="21" w15:restartNumberingAfterBreak="0">
    <w:nsid w:val="781F9A67"/>
    <w:multiLevelType w:val="singleLevel"/>
    <w:tmpl w:val="781F9A67"/>
    <w:lvl w:ilvl="0">
      <w:start w:val="1"/>
      <w:numFmt w:val="lowerLetter"/>
      <w:suff w:val="nothing"/>
      <w:lvlText w:val="%1、"/>
      <w:lvlJc w:val="left"/>
    </w:lvl>
  </w:abstractNum>
  <w:num w:numId="1">
    <w:abstractNumId w:val="9"/>
  </w:num>
  <w:num w:numId="2">
    <w:abstractNumId w:val="18"/>
  </w:num>
  <w:num w:numId="3">
    <w:abstractNumId w:val="3"/>
  </w:num>
  <w:num w:numId="4">
    <w:abstractNumId w:val="12"/>
  </w:num>
  <w:num w:numId="5">
    <w:abstractNumId w:val="4"/>
  </w:num>
  <w:num w:numId="6">
    <w:abstractNumId w:val="1"/>
  </w:num>
  <w:num w:numId="7">
    <w:abstractNumId w:val="8"/>
  </w:num>
  <w:num w:numId="8">
    <w:abstractNumId w:val="11"/>
  </w:num>
  <w:num w:numId="9">
    <w:abstractNumId w:val="17"/>
  </w:num>
  <w:num w:numId="10">
    <w:abstractNumId w:val="20"/>
  </w:num>
  <w:num w:numId="11">
    <w:abstractNumId w:val="2"/>
  </w:num>
  <w:num w:numId="12">
    <w:abstractNumId w:val="19"/>
  </w:num>
  <w:num w:numId="13">
    <w:abstractNumId w:val="6"/>
  </w:num>
  <w:num w:numId="14">
    <w:abstractNumId w:val="15"/>
  </w:num>
  <w:num w:numId="15">
    <w:abstractNumId w:val="10"/>
  </w:num>
  <w:num w:numId="16">
    <w:abstractNumId w:val="0"/>
  </w:num>
  <w:num w:numId="17">
    <w:abstractNumId w:val="5"/>
  </w:num>
  <w:num w:numId="18">
    <w:abstractNumId w:val="7"/>
  </w:num>
  <w:num w:numId="19">
    <w:abstractNumId w:val="21"/>
  </w:num>
  <w:num w:numId="20">
    <w:abstractNumId w:val="16"/>
  </w:num>
  <w:num w:numId="21">
    <w:abstractNumId w:val="13"/>
  </w:num>
  <w:num w:numId="22">
    <w:abstractNumId w:val="1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28"/>
    <w:rsid w:val="000006FB"/>
    <w:rsid w:val="0000184C"/>
    <w:rsid w:val="00001DF0"/>
    <w:rsid w:val="0001633B"/>
    <w:rsid w:val="000319AA"/>
    <w:rsid w:val="00032C0F"/>
    <w:rsid w:val="00037269"/>
    <w:rsid w:val="00043FB1"/>
    <w:rsid w:val="000448EE"/>
    <w:rsid w:val="0004589D"/>
    <w:rsid w:val="00047237"/>
    <w:rsid w:val="00051557"/>
    <w:rsid w:val="00055882"/>
    <w:rsid w:val="00065CEE"/>
    <w:rsid w:val="000730F3"/>
    <w:rsid w:val="00083D44"/>
    <w:rsid w:val="00084D39"/>
    <w:rsid w:val="0008657C"/>
    <w:rsid w:val="00093191"/>
    <w:rsid w:val="000A6BB1"/>
    <w:rsid w:val="000A71D9"/>
    <w:rsid w:val="000A789A"/>
    <w:rsid w:val="000B04D3"/>
    <w:rsid w:val="000B532C"/>
    <w:rsid w:val="000B6758"/>
    <w:rsid w:val="000B72AF"/>
    <w:rsid w:val="000C076D"/>
    <w:rsid w:val="000C287B"/>
    <w:rsid w:val="000C77FA"/>
    <w:rsid w:val="000D0930"/>
    <w:rsid w:val="000D21DE"/>
    <w:rsid w:val="000D2DB8"/>
    <w:rsid w:val="000E19E7"/>
    <w:rsid w:val="000E522C"/>
    <w:rsid w:val="000F5C72"/>
    <w:rsid w:val="000F601A"/>
    <w:rsid w:val="001028AA"/>
    <w:rsid w:val="001031B8"/>
    <w:rsid w:val="001037F5"/>
    <w:rsid w:val="00115071"/>
    <w:rsid w:val="001218F3"/>
    <w:rsid w:val="00122081"/>
    <w:rsid w:val="0012533C"/>
    <w:rsid w:val="00125444"/>
    <w:rsid w:val="00130E59"/>
    <w:rsid w:val="00131131"/>
    <w:rsid w:val="0013668B"/>
    <w:rsid w:val="001474CF"/>
    <w:rsid w:val="001532AF"/>
    <w:rsid w:val="001552A4"/>
    <w:rsid w:val="00156D3E"/>
    <w:rsid w:val="00160E54"/>
    <w:rsid w:val="00166EB9"/>
    <w:rsid w:val="001726D6"/>
    <w:rsid w:val="00186733"/>
    <w:rsid w:val="00191245"/>
    <w:rsid w:val="00193A4C"/>
    <w:rsid w:val="001A1B7A"/>
    <w:rsid w:val="001A30A7"/>
    <w:rsid w:val="001A69FA"/>
    <w:rsid w:val="001C4654"/>
    <w:rsid w:val="001C4C3B"/>
    <w:rsid w:val="001C69E4"/>
    <w:rsid w:val="001C6E39"/>
    <w:rsid w:val="001C7C0F"/>
    <w:rsid w:val="001D055E"/>
    <w:rsid w:val="001D46CF"/>
    <w:rsid w:val="001D4C26"/>
    <w:rsid w:val="001E01F1"/>
    <w:rsid w:val="001E2A2C"/>
    <w:rsid w:val="001E326C"/>
    <w:rsid w:val="001E4662"/>
    <w:rsid w:val="001E536B"/>
    <w:rsid w:val="001E5AC8"/>
    <w:rsid w:val="001E6DDB"/>
    <w:rsid w:val="001E7E2A"/>
    <w:rsid w:val="001F58D0"/>
    <w:rsid w:val="00200502"/>
    <w:rsid w:val="00201A6A"/>
    <w:rsid w:val="00206113"/>
    <w:rsid w:val="00221661"/>
    <w:rsid w:val="00222C96"/>
    <w:rsid w:val="00231733"/>
    <w:rsid w:val="00232805"/>
    <w:rsid w:val="00234159"/>
    <w:rsid w:val="00234897"/>
    <w:rsid w:val="002360F7"/>
    <w:rsid w:val="00236412"/>
    <w:rsid w:val="00237BE1"/>
    <w:rsid w:val="00241445"/>
    <w:rsid w:val="002422E3"/>
    <w:rsid w:val="002566B5"/>
    <w:rsid w:val="00262E97"/>
    <w:rsid w:val="0027607A"/>
    <w:rsid w:val="00283E12"/>
    <w:rsid w:val="00285DD5"/>
    <w:rsid w:val="002A13A0"/>
    <w:rsid w:val="002A190F"/>
    <w:rsid w:val="002A26F5"/>
    <w:rsid w:val="002A68A6"/>
    <w:rsid w:val="002A7053"/>
    <w:rsid w:val="002B13CD"/>
    <w:rsid w:val="002B1598"/>
    <w:rsid w:val="002B594C"/>
    <w:rsid w:val="002C4F17"/>
    <w:rsid w:val="002D0077"/>
    <w:rsid w:val="002D6232"/>
    <w:rsid w:val="002E189A"/>
    <w:rsid w:val="002E1940"/>
    <w:rsid w:val="002E43CB"/>
    <w:rsid w:val="002E4C81"/>
    <w:rsid w:val="002E5588"/>
    <w:rsid w:val="002E55A6"/>
    <w:rsid w:val="002F66A2"/>
    <w:rsid w:val="00305D64"/>
    <w:rsid w:val="0031648C"/>
    <w:rsid w:val="003373DA"/>
    <w:rsid w:val="003414C2"/>
    <w:rsid w:val="00342799"/>
    <w:rsid w:val="0034749B"/>
    <w:rsid w:val="00352751"/>
    <w:rsid w:val="00354E55"/>
    <w:rsid w:val="00355D79"/>
    <w:rsid w:val="003641C4"/>
    <w:rsid w:val="00371342"/>
    <w:rsid w:val="003749AF"/>
    <w:rsid w:val="0037534F"/>
    <w:rsid w:val="0037574F"/>
    <w:rsid w:val="00375ED2"/>
    <w:rsid w:val="00376C2B"/>
    <w:rsid w:val="00380E46"/>
    <w:rsid w:val="00381E51"/>
    <w:rsid w:val="00383046"/>
    <w:rsid w:val="00395177"/>
    <w:rsid w:val="003A0D59"/>
    <w:rsid w:val="003A17B5"/>
    <w:rsid w:val="003A205D"/>
    <w:rsid w:val="003B3BD5"/>
    <w:rsid w:val="003B7A70"/>
    <w:rsid w:val="003C1F48"/>
    <w:rsid w:val="003C2182"/>
    <w:rsid w:val="003C3B61"/>
    <w:rsid w:val="003D1FA6"/>
    <w:rsid w:val="003E609A"/>
    <w:rsid w:val="003E6C48"/>
    <w:rsid w:val="003F1DC1"/>
    <w:rsid w:val="003F24E8"/>
    <w:rsid w:val="0040387C"/>
    <w:rsid w:val="004132EF"/>
    <w:rsid w:val="0041338A"/>
    <w:rsid w:val="00421853"/>
    <w:rsid w:val="00422237"/>
    <w:rsid w:val="0042462E"/>
    <w:rsid w:val="004271D4"/>
    <w:rsid w:val="004363E6"/>
    <w:rsid w:val="00436BBF"/>
    <w:rsid w:val="00444CFD"/>
    <w:rsid w:val="0044695B"/>
    <w:rsid w:val="00447934"/>
    <w:rsid w:val="00451393"/>
    <w:rsid w:val="00451DA8"/>
    <w:rsid w:val="0045310D"/>
    <w:rsid w:val="004629EF"/>
    <w:rsid w:val="00463CCE"/>
    <w:rsid w:val="00465BA8"/>
    <w:rsid w:val="00477C77"/>
    <w:rsid w:val="0048039C"/>
    <w:rsid w:val="004809F8"/>
    <w:rsid w:val="004815E3"/>
    <w:rsid w:val="004832A5"/>
    <w:rsid w:val="00484063"/>
    <w:rsid w:val="004864FB"/>
    <w:rsid w:val="00493678"/>
    <w:rsid w:val="00493D4F"/>
    <w:rsid w:val="00494E15"/>
    <w:rsid w:val="004A0E15"/>
    <w:rsid w:val="004A2482"/>
    <w:rsid w:val="004A3BB3"/>
    <w:rsid w:val="004A7217"/>
    <w:rsid w:val="004B4893"/>
    <w:rsid w:val="004B6002"/>
    <w:rsid w:val="004B62A7"/>
    <w:rsid w:val="004C09BD"/>
    <w:rsid w:val="004C5F29"/>
    <w:rsid w:val="004D4C18"/>
    <w:rsid w:val="004D7AE2"/>
    <w:rsid w:val="004E2DDA"/>
    <w:rsid w:val="004E7874"/>
    <w:rsid w:val="004F1D3D"/>
    <w:rsid w:val="004F2420"/>
    <w:rsid w:val="004F36D2"/>
    <w:rsid w:val="004F7CBE"/>
    <w:rsid w:val="00504380"/>
    <w:rsid w:val="00505C77"/>
    <w:rsid w:val="00505CFB"/>
    <w:rsid w:val="0051649B"/>
    <w:rsid w:val="00516FC3"/>
    <w:rsid w:val="00520056"/>
    <w:rsid w:val="00523A07"/>
    <w:rsid w:val="00527004"/>
    <w:rsid w:val="00540E50"/>
    <w:rsid w:val="005423C0"/>
    <w:rsid w:val="00543393"/>
    <w:rsid w:val="00557426"/>
    <w:rsid w:val="0056099E"/>
    <w:rsid w:val="005626E5"/>
    <w:rsid w:val="0056797F"/>
    <w:rsid w:val="005705D7"/>
    <w:rsid w:val="0057084A"/>
    <w:rsid w:val="00570ABC"/>
    <w:rsid w:val="005725C8"/>
    <w:rsid w:val="00573CB6"/>
    <w:rsid w:val="0057412E"/>
    <w:rsid w:val="00584A1A"/>
    <w:rsid w:val="00584C60"/>
    <w:rsid w:val="005865ED"/>
    <w:rsid w:val="00587462"/>
    <w:rsid w:val="005914DE"/>
    <w:rsid w:val="00595542"/>
    <w:rsid w:val="00595DBD"/>
    <w:rsid w:val="005963A3"/>
    <w:rsid w:val="005B151A"/>
    <w:rsid w:val="005B2121"/>
    <w:rsid w:val="005C0F52"/>
    <w:rsid w:val="005C369F"/>
    <w:rsid w:val="005E3F27"/>
    <w:rsid w:val="005E5EAD"/>
    <w:rsid w:val="005E6C25"/>
    <w:rsid w:val="005F148C"/>
    <w:rsid w:val="005F4A25"/>
    <w:rsid w:val="005F52AA"/>
    <w:rsid w:val="00606787"/>
    <w:rsid w:val="00614688"/>
    <w:rsid w:val="00617D9B"/>
    <w:rsid w:val="0062298E"/>
    <w:rsid w:val="006238F6"/>
    <w:rsid w:val="00624AE3"/>
    <w:rsid w:val="00625928"/>
    <w:rsid w:val="0062753E"/>
    <w:rsid w:val="00635EE4"/>
    <w:rsid w:val="00637B84"/>
    <w:rsid w:val="00640F38"/>
    <w:rsid w:val="00644001"/>
    <w:rsid w:val="00647C55"/>
    <w:rsid w:val="00647CE5"/>
    <w:rsid w:val="0065341F"/>
    <w:rsid w:val="006537C0"/>
    <w:rsid w:val="00655176"/>
    <w:rsid w:val="00662760"/>
    <w:rsid w:val="0066434B"/>
    <w:rsid w:val="00666E0F"/>
    <w:rsid w:val="0067154F"/>
    <w:rsid w:val="006812B6"/>
    <w:rsid w:val="00681386"/>
    <w:rsid w:val="0068632D"/>
    <w:rsid w:val="00686E1F"/>
    <w:rsid w:val="00691114"/>
    <w:rsid w:val="00692C46"/>
    <w:rsid w:val="00692F42"/>
    <w:rsid w:val="00697948"/>
    <w:rsid w:val="00697FC5"/>
    <w:rsid w:val="006A0677"/>
    <w:rsid w:val="006B2E2A"/>
    <w:rsid w:val="006B3085"/>
    <w:rsid w:val="006B3425"/>
    <w:rsid w:val="006B4998"/>
    <w:rsid w:val="006B4D46"/>
    <w:rsid w:val="006B5396"/>
    <w:rsid w:val="006C3933"/>
    <w:rsid w:val="006D0E62"/>
    <w:rsid w:val="006E277B"/>
    <w:rsid w:val="006E4519"/>
    <w:rsid w:val="006E4664"/>
    <w:rsid w:val="006E58C9"/>
    <w:rsid w:val="006F50CD"/>
    <w:rsid w:val="00707E69"/>
    <w:rsid w:val="0073446E"/>
    <w:rsid w:val="00740096"/>
    <w:rsid w:val="0074294A"/>
    <w:rsid w:val="0074490C"/>
    <w:rsid w:val="00744EBA"/>
    <w:rsid w:val="00746467"/>
    <w:rsid w:val="00747B72"/>
    <w:rsid w:val="0075210A"/>
    <w:rsid w:val="00752114"/>
    <w:rsid w:val="00755D98"/>
    <w:rsid w:val="00756377"/>
    <w:rsid w:val="00762B1F"/>
    <w:rsid w:val="00764201"/>
    <w:rsid w:val="0077046C"/>
    <w:rsid w:val="00775BD9"/>
    <w:rsid w:val="00777E78"/>
    <w:rsid w:val="00780241"/>
    <w:rsid w:val="00781DFF"/>
    <w:rsid w:val="00784D74"/>
    <w:rsid w:val="00790D70"/>
    <w:rsid w:val="0079141D"/>
    <w:rsid w:val="00792B56"/>
    <w:rsid w:val="007A5BE5"/>
    <w:rsid w:val="007B1250"/>
    <w:rsid w:val="007B5F23"/>
    <w:rsid w:val="007B63AE"/>
    <w:rsid w:val="007C3918"/>
    <w:rsid w:val="007C5EBC"/>
    <w:rsid w:val="007C6F38"/>
    <w:rsid w:val="007D0B0D"/>
    <w:rsid w:val="007D7344"/>
    <w:rsid w:val="007E1653"/>
    <w:rsid w:val="007E5353"/>
    <w:rsid w:val="007F0A20"/>
    <w:rsid w:val="007F17BB"/>
    <w:rsid w:val="007F504F"/>
    <w:rsid w:val="00802AC4"/>
    <w:rsid w:val="00810585"/>
    <w:rsid w:val="00820862"/>
    <w:rsid w:val="00825296"/>
    <w:rsid w:val="0082727C"/>
    <w:rsid w:val="008275E5"/>
    <w:rsid w:val="00833A9C"/>
    <w:rsid w:val="00834C09"/>
    <w:rsid w:val="00836695"/>
    <w:rsid w:val="00837D74"/>
    <w:rsid w:val="008616EA"/>
    <w:rsid w:val="00862A8C"/>
    <w:rsid w:val="008643A5"/>
    <w:rsid w:val="00864871"/>
    <w:rsid w:val="00864974"/>
    <w:rsid w:val="008663D6"/>
    <w:rsid w:val="00870608"/>
    <w:rsid w:val="008712E3"/>
    <w:rsid w:val="008726E3"/>
    <w:rsid w:val="00873166"/>
    <w:rsid w:val="0087532B"/>
    <w:rsid w:val="008765E1"/>
    <w:rsid w:val="00881666"/>
    <w:rsid w:val="00882B08"/>
    <w:rsid w:val="00883D62"/>
    <w:rsid w:val="00885BDC"/>
    <w:rsid w:val="00887431"/>
    <w:rsid w:val="00895867"/>
    <w:rsid w:val="008A21ED"/>
    <w:rsid w:val="008A2EC9"/>
    <w:rsid w:val="008A3075"/>
    <w:rsid w:val="008B3D25"/>
    <w:rsid w:val="008C7795"/>
    <w:rsid w:val="008D1316"/>
    <w:rsid w:val="008D6856"/>
    <w:rsid w:val="008E1C71"/>
    <w:rsid w:val="008E3D57"/>
    <w:rsid w:val="008E41E9"/>
    <w:rsid w:val="008E555D"/>
    <w:rsid w:val="008F2547"/>
    <w:rsid w:val="008F2683"/>
    <w:rsid w:val="008F28F6"/>
    <w:rsid w:val="00900840"/>
    <w:rsid w:val="00902C0C"/>
    <w:rsid w:val="0090692F"/>
    <w:rsid w:val="00910E10"/>
    <w:rsid w:val="00911252"/>
    <w:rsid w:val="0091464B"/>
    <w:rsid w:val="00921E81"/>
    <w:rsid w:val="00924C5D"/>
    <w:rsid w:val="00924F66"/>
    <w:rsid w:val="00937A03"/>
    <w:rsid w:val="00937B97"/>
    <w:rsid w:val="00937CF9"/>
    <w:rsid w:val="0094216C"/>
    <w:rsid w:val="00942456"/>
    <w:rsid w:val="009434B6"/>
    <w:rsid w:val="0095117F"/>
    <w:rsid w:val="0095389F"/>
    <w:rsid w:val="009546A9"/>
    <w:rsid w:val="00957E0F"/>
    <w:rsid w:val="00960675"/>
    <w:rsid w:val="00961E57"/>
    <w:rsid w:val="0096400A"/>
    <w:rsid w:val="00970078"/>
    <w:rsid w:val="0098016D"/>
    <w:rsid w:val="00982881"/>
    <w:rsid w:val="009836D2"/>
    <w:rsid w:val="00992B4D"/>
    <w:rsid w:val="009936B3"/>
    <w:rsid w:val="00994873"/>
    <w:rsid w:val="00995DBA"/>
    <w:rsid w:val="0099724C"/>
    <w:rsid w:val="0099793B"/>
    <w:rsid w:val="009A1059"/>
    <w:rsid w:val="009A4C10"/>
    <w:rsid w:val="009B4224"/>
    <w:rsid w:val="009C06AC"/>
    <w:rsid w:val="009C4B0B"/>
    <w:rsid w:val="009C4F50"/>
    <w:rsid w:val="009C601D"/>
    <w:rsid w:val="009C7173"/>
    <w:rsid w:val="009D0EB6"/>
    <w:rsid w:val="009D145B"/>
    <w:rsid w:val="009D1A17"/>
    <w:rsid w:val="009D60DB"/>
    <w:rsid w:val="009D7528"/>
    <w:rsid w:val="009E0FFD"/>
    <w:rsid w:val="009E4810"/>
    <w:rsid w:val="009E5CC9"/>
    <w:rsid w:val="009E7058"/>
    <w:rsid w:val="009F12BA"/>
    <w:rsid w:val="009F4B4B"/>
    <w:rsid w:val="009F56FB"/>
    <w:rsid w:val="00A014D5"/>
    <w:rsid w:val="00A06953"/>
    <w:rsid w:val="00A158F1"/>
    <w:rsid w:val="00A178DB"/>
    <w:rsid w:val="00A2156D"/>
    <w:rsid w:val="00A24EC9"/>
    <w:rsid w:val="00A26822"/>
    <w:rsid w:val="00A30C35"/>
    <w:rsid w:val="00A37F66"/>
    <w:rsid w:val="00A404FE"/>
    <w:rsid w:val="00A41FA7"/>
    <w:rsid w:val="00A43D87"/>
    <w:rsid w:val="00A43F3A"/>
    <w:rsid w:val="00A46348"/>
    <w:rsid w:val="00A468CF"/>
    <w:rsid w:val="00A50289"/>
    <w:rsid w:val="00A51D25"/>
    <w:rsid w:val="00A548C0"/>
    <w:rsid w:val="00A5735F"/>
    <w:rsid w:val="00A6675C"/>
    <w:rsid w:val="00A75CC9"/>
    <w:rsid w:val="00A830B5"/>
    <w:rsid w:val="00A84F24"/>
    <w:rsid w:val="00A90282"/>
    <w:rsid w:val="00A96208"/>
    <w:rsid w:val="00AA0F84"/>
    <w:rsid w:val="00AA46D7"/>
    <w:rsid w:val="00AB75DB"/>
    <w:rsid w:val="00AC0B14"/>
    <w:rsid w:val="00AC6604"/>
    <w:rsid w:val="00AD1F85"/>
    <w:rsid w:val="00AD258A"/>
    <w:rsid w:val="00AD57B0"/>
    <w:rsid w:val="00AD6DBC"/>
    <w:rsid w:val="00AD7BE5"/>
    <w:rsid w:val="00AE06DC"/>
    <w:rsid w:val="00AE0A8F"/>
    <w:rsid w:val="00AE3BCC"/>
    <w:rsid w:val="00AE5155"/>
    <w:rsid w:val="00AF0456"/>
    <w:rsid w:val="00AF2C0B"/>
    <w:rsid w:val="00AF48D1"/>
    <w:rsid w:val="00B02CBD"/>
    <w:rsid w:val="00B0328C"/>
    <w:rsid w:val="00B07EA4"/>
    <w:rsid w:val="00B14914"/>
    <w:rsid w:val="00B167BE"/>
    <w:rsid w:val="00B168A5"/>
    <w:rsid w:val="00B2050B"/>
    <w:rsid w:val="00B229DB"/>
    <w:rsid w:val="00B2401C"/>
    <w:rsid w:val="00B2415E"/>
    <w:rsid w:val="00B25569"/>
    <w:rsid w:val="00B25FAC"/>
    <w:rsid w:val="00B2632A"/>
    <w:rsid w:val="00B279D4"/>
    <w:rsid w:val="00B31210"/>
    <w:rsid w:val="00B445B8"/>
    <w:rsid w:val="00B460D7"/>
    <w:rsid w:val="00B50DE6"/>
    <w:rsid w:val="00B55E38"/>
    <w:rsid w:val="00B61D76"/>
    <w:rsid w:val="00B63C67"/>
    <w:rsid w:val="00B63DC4"/>
    <w:rsid w:val="00B642A9"/>
    <w:rsid w:val="00B65919"/>
    <w:rsid w:val="00B71893"/>
    <w:rsid w:val="00B76092"/>
    <w:rsid w:val="00B760D0"/>
    <w:rsid w:val="00B76260"/>
    <w:rsid w:val="00B90F11"/>
    <w:rsid w:val="00B92151"/>
    <w:rsid w:val="00B9322B"/>
    <w:rsid w:val="00B94124"/>
    <w:rsid w:val="00B94CD6"/>
    <w:rsid w:val="00BA2C63"/>
    <w:rsid w:val="00BA5230"/>
    <w:rsid w:val="00BB2A75"/>
    <w:rsid w:val="00BC24BB"/>
    <w:rsid w:val="00BC4911"/>
    <w:rsid w:val="00BD0790"/>
    <w:rsid w:val="00BD300D"/>
    <w:rsid w:val="00BD3625"/>
    <w:rsid w:val="00BD3EF5"/>
    <w:rsid w:val="00BD5C54"/>
    <w:rsid w:val="00BE765A"/>
    <w:rsid w:val="00BF6085"/>
    <w:rsid w:val="00BF61BC"/>
    <w:rsid w:val="00C14866"/>
    <w:rsid w:val="00C25E3A"/>
    <w:rsid w:val="00C3023F"/>
    <w:rsid w:val="00C3187C"/>
    <w:rsid w:val="00C319CE"/>
    <w:rsid w:val="00C41AA2"/>
    <w:rsid w:val="00C46471"/>
    <w:rsid w:val="00C53BA6"/>
    <w:rsid w:val="00C5545F"/>
    <w:rsid w:val="00C55D49"/>
    <w:rsid w:val="00C60271"/>
    <w:rsid w:val="00C6255D"/>
    <w:rsid w:val="00C62882"/>
    <w:rsid w:val="00C63093"/>
    <w:rsid w:val="00C67B4A"/>
    <w:rsid w:val="00C71991"/>
    <w:rsid w:val="00C83888"/>
    <w:rsid w:val="00C901D7"/>
    <w:rsid w:val="00C91564"/>
    <w:rsid w:val="00C969B1"/>
    <w:rsid w:val="00CA0946"/>
    <w:rsid w:val="00CA400D"/>
    <w:rsid w:val="00CA549D"/>
    <w:rsid w:val="00CB031B"/>
    <w:rsid w:val="00CB355E"/>
    <w:rsid w:val="00CD29B2"/>
    <w:rsid w:val="00CE2514"/>
    <w:rsid w:val="00CE2CDF"/>
    <w:rsid w:val="00CF5F16"/>
    <w:rsid w:val="00CF6498"/>
    <w:rsid w:val="00CF652C"/>
    <w:rsid w:val="00D07E3B"/>
    <w:rsid w:val="00D159BE"/>
    <w:rsid w:val="00D2070E"/>
    <w:rsid w:val="00D2093D"/>
    <w:rsid w:val="00D20AC4"/>
    <w:rsid w:val="00D26009"/>
    <w:rsid w:val="00D43848"/>
    <w:rsid w:val="00D458E9"/>
    <w:rsid w:val="00D4593F"/>
    <w:rsid w:val="00D4654F"/>
    <w:rsid w:val="00D5493C"/>
    <w:rsid w:val="00D57A74"/>
    <w:rsid w:val="00D57E04"/>
    <w:rsid w:val="00D618D0"/>
    <w:rsid w:val="00D61B19"/>
    <w:rsid w:val="00D62919"/>
    <w:rsid w:val="00D6321D"/>
    <w:rsid w:val="00D6584B"/>
    <w:rsid w:val="00D66051"/>
    <w:rsid w:val="00D675F5"/>
    <w:rsid w:val="00D70094"/>
    <w:rsid w:val="00D70581"/>
    <w:rsid w:val="00D74604"/>
    <w:rsid w:val="00D803A7"/>
    <w:rsid w:val="00D86C4E"/>
    <w:rsid w:val="00D90A49"/>
    <w:rsid w:val="00D94D95"/>
    <w:rsid w:val="00D96E8E"/>
    <w:rsid w:val="00DA7A47"/>
    <w:rsid w:val="00DB2A69"/>
    <w:rsid w:val="00DB4117"/>
    <w:rsid w:val="00DC10E3"/>
    <w:rsid w:val="00DC3404"/>
    <w:rsid w:val="00DC37FF"/>
    <w:rsid w:val="00DC60F3"/>
    <w:rsid w:val="00DD2AE4"/>
    <w:rsid w:val="00DD3A75"/>
    <w:rsid w:val="00DD4591"/>
    <w:rsid w:val="00DD47B3"/>
    <w:rsid w:val="00DD4D6B"/>
    <w:rsid w:val="00DE1067"/>
    <w:rsid w:val="00DE645E"/>
    <w:rsid w:val="00DF5961"/>
    <w:rsid w:val="00DF7719"/>
    <w:rsid w:val="00E0216F"/>
    <w:rsid w:val="00E06A6E"/>
    <w:rsid w:val="00E110A0"/>
    <w:rsid w:val="00E13386"/>
    <w:rsid w:val="00E2257B"/>
    <w:rsid w:val="00E261B4"/>
    <w:rsid w:val="00E264DB"/>
    <w:rsid w:val="00E26EDC"/>
    <w:rsid w:val="00E3206A"/>
    <w:rsid w:val="00E32532"/>
    <w:rsid w:val="00E4382B"/>
    <w:rsid w:val="00E45901"/>
    <w:rsid w:val="00E528DC"/>
    <w:rsid w:val="00E531FA"/>
    <w:rsid w:val="00E56E9B"/>
    <w:rsid w:val="00E615C4"/>
    <w:rsid w:val="00E61C43"/>
    <w:rsid w:val="00E656E2"/>
    <w:rsid w:val="00E674EB"/>
    <w:rsid w:val="00E7354C"/>
    <w:rsid w:val="00E74DAD"/>
    <w:rsid w:val="00E82EBB"/>
    <w:rsid w:val="00E850F9"/>
    <w:rsid w:val="00E87917"/>
    <w:rsid w:val="00E92C7C"/>
    <w:rsid w:val="00EB139B"/>
    <w:rsid w:val="00EB220D"/>
    <w:rsid w:val="00EB25C7"/>
    <w:rsid w:val="00EB6355"/>
    <w:rsid w:val="00EB7E63"/>
    <w:rsid w:val="00EC511A"/>
    <w:rsid w:val="00EC7091"/>
    <w:rsid w:val="00ED7370"/>
    <w:rsid w:val="00EE0602"/>
    <w:rsid w:val="00EE34F1"/>
    <w:rsid w:val="00EE49A7"/>
    <w:rsid w:val="00EE4DA4"/>
    <w:rsid w:val="00EE602B"/>
    <w:rsid w:val="00EF1025"/>
    <w:rsid w:val="00EF3D80"/>
    <w:rsid w:val="00F07D0B"/>
    <w:rsid w:val="00F149B9"/>
    <w:rsid w:val="00F30DFC"/>
    <w:rsid w:val="00F33B12"/>
    <w:rsid w:val="00F376AC"/>
    <w:rsid w:val="00F46611"/>
    <w:rsid w:val="00F4706B"/>
    <w:rsid w:val="00F5607A"/>
    <w:rsid w:val="00F60DD2"/>
    <w:rsid w:val="00F67304"/>
    <w:rsid w:val="00F70242"/>
    <w:rsid w:val="00F71719"/>
    <w:rsid w:val="00F74237"/>
    <w:rsid w:val="00F84640"/>
    <w:rsid w:val="00F84939"/>
    <w:rsid w:val="00F9030D"/>
    <w:rsid w:val="00F90678"/>
    <w:rsid w:val="00F929C5"/>
    <w:rsid w:val="00F94793"/>
    <w:rsid w:val="00FA14AB"/>
    <w:rsid w:val="00FA2F6C"/>
    <w:rsid w:val="00FA484A"/>
    <w:rsid w:val="00FA5CD2"/>
    <w:rsid w:val="00FA609A"/>
    <w:rsid w:val="00FB1019"/>
    <w:rsid w:val="00FB382A"/>
    <w:rsid w:val="00FB5669"/>
    <w:rsid w:val="00FC0131"/>
    <w:rsid w:val="00FC1A96"/>
    <w:rsid w:val="00FD3C5D"/>
    <w:rsid w:val="00FD517D"/>
    <w:rsid w:val="00FE310E"/>
    <w:rsid w:val="00FF04E6"/>
    <w:rsid w:val="00FF1E3B"/>
    <w:rsid w:val="00FF2950"/>
    <w:rsid w:val="00FF6304"/>
    <w:rsid w:val="012206E4"/>
    <w:rsid w:val="012D266C"/>
    <w:rsid w:val="014318CE"/>
    <w:rsid w:val="014D0097"/>
    <w:rsid w:val="015F7CF4"/>
    <w:rsid w:val="01634B43"/>
    <w:rsid w:val="019B45E0"/>
    <w:rsid w:val="019D0402"/>
    <w:rsid w:val="01AB3C90"/>
    <w:rsid w:val="01AC2DD0"/>
    <w:rsid w:val="01BA0C9E"/>
    <w:rsid w:val="01CE4D0E"/>
    <w:rsid w:val="01E16D89"/>
    <w:rsid w:val="01E17F71"/>
    <w:rsid w:val="020240BB"/>
    <w:rsid w:val="02137B46"/>
    <w:rsid w:val="021F02BE"/>
    <w:rsid w:val="022B0AFD"/>
    <w:rsid w:val="022B4432"/>
    <w:rsid w:val="023A23C6"/>
    <w:rsid w:val="025A7974"/>
    <w:rsid w:val="027E7588"/>
    <w:rsid w:val="028347E7"/>
    <w:rsid w:val="029514A8"/>
    <w:rsid w:val="02976316"/>
    <w:rsid w:val="02A845F1"/>
    <w:rsid w:val="02CE3699"/>
    <w:rsid w:val="02E306D2"/>
    <w:rsid w:val="03065D82"/>
    <w:rsid w:val="031C4577"/>
    <w:rsid w:val="031C4788"/>
    <w:rsid w:val="033E2799"/>
    <w:rsid w:val="034468DD"/>
    <w:rsid w:val="03662240"/>
    <w:rsid w:val="037734B8"/>
    <w:rsid w:val="038831C9"/>
    <w:rsid w:val="038B5268"/>
    <w:rsid w:val="039A1ED0"/>
    <w:rsid w:val="03A04613"/>
    <w:rsid w:val="03A50EC8"/>
    <w:rsid w:val="03AB524B"/>
    <w:rsid w:val="03E147EC"/>
    <w:rsid w:val="03E94AE1"/>
    <w:rsid w:val="0405600E"/>
    <w:rsid w:val="040E4A0B"/>
    <w:rsid w:val="040E7640"/>
    <w:rsid w:val="04156B59"/>
    <w:rsid w:val="0419708B"/>
    <w:rsid w:val="043C7E11"/>
    <w:rsid w:val="0445787F"/>
    <w:rsid w:val="047345D8"/>
    <w:rsid w:val="04805BB1"/>
    <w:rsid w:val="048927B2"/>
    <w:rsid w:val="04A4561B"/>
    <w:rsid w:val="04AA4792"/>
    <w:rsid w:val="04D420F6"/>
    <w:rsid w:val="04D63321"/>
    <w:rsid w:val="04D84A03"/>
    <w:rsid w:val="04E01DCB"/>
    <w:rsid w:val="04F60AF5"/>
    <w:rsid w:val="05044835"/>
    <w:rsid w:val="050637B3"/>
    <w:rsid w:val="05207A94"/>
    <w:rsid w:val="05255512"/>
    <w:rsid w:val="05305B6F"/>
    <w:rsid w:val="05352E02"/>
    <w:rsid w:val="05386934"/>
    <w:rsid w:val="054E22A9"/>
    <w:rsid w:val="05520B16"/>
    <w:rsid w:val="056228FA"/>
    <w:rsid w:val="056A2145"/>
    <w:rsid w:val="05707889"/>
    <w:rsid w:val="057A62B7"/>
    <w:rsid w:val="05AA734E"/>
    <w:rsid w:val="05BA5443"/>
    <w:rsid w:val="05E41EB2"/>
    <w:rsid w:val="05F14A61"/>
    <w:rsid w:val="05F66A07"/>
    <w:rsid w:val="05F90735"/>
    <w:rsid w:val="06067AEA"/>
    <w:rsid w:val="0650419E"/>
    <w:rsid w:val="065C0199"/>
    <w:rsid w:val="066A27E4"/>
    <w:rsid w:val="067F0E65"/>
    <w:rsid w:val="0693177F"/>
    <w:rsid w:val="069755F8"/>
    <w:rsid w:val="069A3EFA"/>
    <w:rsid w:val="06BD5438"/>
    <w:rsid w:val="06CC597C"/>
    <w:rsid w:val="06DF6DEF"/>
    <w:rsid w:val="06E86215"/>
    <w:rsid w:val="06F06022"/>
    <w:rsid w:val="070F491E"/>
    <w:rsid w:val="071D7AA9"/>
    <w:rsid w:val="07211850"/>
    <w:rsid w:val="072B6EB4"/>
    <w:rsid w:val="074148D4"/>
    <w:rsid w:val="07662D18"/>
    <w:rsid w:val="07701201"/>
    <w:rsid w:val="078F5DCD"/>
    <w:rsid w:val="07942BC2"/>
    <w:rsid w:val="07964F7E"/>
    <w:rsid w:val="07B4376C"/>
    <w:rsid w:val="07BC5763"/>
    <w:rsid w:val="07BF3C2F"/>
    <w:rsid w:val="07C36A4B"/>
    <w:rsid w:val="07C465C3"/>
    <w:rsid w:val="07C740C0"/>
    <w:rsid w:val="07C74ED7"/>
    <w:rsid w:val="07DA3804"/>
    <w:rsid w:val="07ED3C89"/>
    <w:rsid w:val="080168B6"/>
    <w:rsid w:val="08094699"/>
    <w:rsid w:val="082C583C"/>
    <w:rsid w:val="08310E49"/>
    <w:rsid w:val="083D1C03"/>
    <w:rsid w:val="0845239F"/>
    <w:rsid w:val="086372B3"/>
    <w:rsid w:val="08747AD8"/>
    <w:rsid w:val="087808E0"/>
    <w:rsid w:val="08AB33FA"/>
    <w:rsid w:val="08B603E2"/>
    <w:rsid w:val="08C25834"/>
    <w:rsid w:val="08DE3A07"/>
    <w:rsid w:val="08FA7403"/>
    <w:rsid w:val="092E4AC2"/>
    <w:rsid w:val="094A7C2A"/>
    <w:rsid w:val="09567369"/>
    <w:rsid w:val="0958451D"/>
    <w:rsid w:val="095F42FD"/>
    <w:rsid w:val="096B1ED6"/>
    <w:rsid w:val="096B599E"/>
    <w:rsid w:val="09757BAC"/>
    <w:rsid w:val="097F41F9"/>
    <w:rsid w:val="099B3E08"/>
    <w:rsid w:val="09A60A88"/>
    <w:rsid w:val="09B408B5"/>
    <w:rsid w:val="09FE3616"/>
    <w:rsid w:val="0A323603"/>
    <w:rsid w:val="0A3B59F7"/>
    <w:rsid w:val="0A562E1C"/>
    <w:rsid w:val="0AB16C6F"/>
    <w:rsid w:val="0ABB5A6F"/>
    <w:rsid w:val="0AD67692"/>
    <w:rsid w:val="0AEA4BFD"/>
    <w:rsid w:val="0AFF266D"/>
    <w:rsid w:val="0B0929EE"/>
    <w:rsid w:val="0B196044"/>
    <w:rsid w:val="0B205C13"/>
    <w:rsid w:val="0B2A3526"/>
    <w:rsid w:val="0B2D2129"/>
    <w:rsid w:val="0B40058A"/>
    <w:rsid w:val="0B5B476F"/>
    <w:rsid w:val="0B632529"/>
    <w:rsid w:val="0B6334DF"/>
    <w:rsid w:val="0B6E0133"/>
    <w:rsid w:val="0B712C36"/>
    <w:rsid w:val="0B7322F2"/>
    <w:rsid w:val="0B872809"/>
    <w:rsid w:val="0B89591B"/>
    <w:rsid w:val="0B9B2194"/>
    <w:rsid w:val="0BA640B5"/>
    <w:rsid w:val="0BAA4FA0"/>
    <w:rsid w:val="0BB3117E"/>
    <w:rsid w:val="0BC85533"/>
    <w:rsid w:val="0BD626AD"/>
    <w:rsid w:val="0C0600BC"/>
    <w:rsid w:val="0C091972"/>
    <w:rsid w:val="0C0A0CAC"/>
    <w:rsid w:val="0C246E10"/>
    <w:rsid w:val="0C34279D"/>
    <w:rsid w:val="0C5C405A"/>
    <w:rsid w:val="0C843AAF"/>
    <w:rsid w:val="0C8869BC"/>
    <w:rsid w:val="0C8C3A79"/>
    <w:rsid w:val="0C960D8A"/>
    <w:rsid w:val="0CB76D3C"/>
    <w:rsid w:val="0CBE5F18"/>
    <w:rsid w:val="0CDD5B71"/>
    <w:rsid w:val="0CDF65D5"/>
    <w:rsid w:val="0CE8268C"/>
    <w:rsid w:val="0CF13A53"/>
    <w:rsid w:val="0D214A42"/>
    <w:rsid w:val="0D322354"/>
    <w:rsid w:val="0D374D7D"/>
    <w:rsid w:val="0D391590"/>
    <w:rsid w:val="0D3B6171"/>
    <w:rsid w:val="0D3C3F9B"/>
    <w:rsid w:val="0D413746"/>
    <w:rsid w:val="0D475E13"/>
    <w:rsid w:val="0D4B2368"/>
    <w:rsid w:val="0D5A0E20"/>
    <w:rsid w:val="0D6B0EBF"/>
    <w:rsid w:val="0D74604D"/>
    <w:rsid w:val="0D892C21"/>
    <w:rsid w:val="0D8B073F"/>
    <w:rsid w:val="0DB373E5"/>
    <w:rsid w:val="0DCF3115"/>
    <w:rsid w:val="0DD558C3"/>
    <w:rsid w:val="0DDB1817"/>
    <w:rsid w:val="0DE219F1"/>
    <w:rsid w:val="0DF26897"/>
    <w:rsid w:val="0DF349DF"/>
    <w:rsid w:val="0DF83CCB"/>
    <w:rsid w:val="0E053EB7"/>
    <w:rsid w:val="0E1E43E9"/>
    <w:rsid w:val="0E3A1250"/>
    <w:rsid w:val="0E4419E4"/>
    <w:rsid w:val="0E5A21CB"/>
    <w:rsid w:val="0E5F42B5"/>
    <w:rsid w:val="0E73262E"/>
    <w:rsid w:val="0E7A7FB0"/>
    <w:rsid w:val="0E837BE4"/>
    <w:rsid w:val="0E8D068B"/>
    <w:rsid w:val="0E8E0BAC"/>
    <w:rsid w:val="0E923343"/>
    <w:rsid w:val="0E947245"/>
    <w:rsid w:val="0E9C6ED4"/>
    <w:rsid w:val="0EA00306"/>
    <w:rsid w:val="0EA21F26"/>
    <w:rsid w:val="0EAC5C46"/>
    <w:rsid w:val="0EF71A87"/>
    <w:rsid w:val="0F1D022D"/>
    <w:rsid w:val="0F490C68"/>
    <w:rsid w:val="0F5F33FF"/>
    <w:rsid w:val="0F6D4FCC"/>
    <w:rsid w:val="0F711B36"/>
    <w:rsid w:val="0F723890"/>
    <w:rsid w:val="0F764435"/>
    <w:rsid w:val="0F796ED0"/>
    <w:rsid w:val="0FCE08E8"/>
    <w:rsid w:val="0FD60E10"/>
    <w:rsid w:val="0FE05B6D"/>
    <w:rsid w:val="0FE23A15"/>
    <w:rsid w:val="0FE6638F"/>
    <w:rsid w:val="0FEC6D92"/>
    <w:rsid w:val="104B2183"/>
    <w:rsid w:val="10675E14"/>
    <w:rsid w:val="10920789"/>
    <w:rsid w:val="10AA2362"/>
    <w:rsid w:val="10AE0415"/>
    <w:rsid w:val="10CD2D5D"/>
    <w:rsid w:val="10D337BD"/>
    <w:rsid w:val="10FA5A7F"/>
    <w:rsid w:val="10FE310D"/>
    <w:rsid w:val="111F3ABD"/>
    <w:rsid w:val="11202E4C"/>
    <w:rsid w:val="112D7095"/>
    <w:rsid w:val="11444681"/>
    <w:rsid w:val="114D054A"/>
    <w:rsid w:val="11501A08"/>
    <w:rsid w:val="1165327C"/>
    <w:rsid w:val="116B3E22"/>
    <w:rsid w:val="11801446"/>
    <w:rsid w:val="11855ECD"/>
    <w:rsid w:val="11D058BC"/>
    <w:rsid w:val="12360918"/>
    <w:rsid w:val="123820FB"/>
    <w:rsid w:val="1252715C"/>
    <w:rsid w:val="127C1E3E"/>
    <w:rsid w:val="127F4324"/>
    <w:rsid w:val="12914364"/>
    <w:rsid w:val="12964AF1"/>
    <w:rsid w:val="129A1087"/>
    <w:rsid w:val="129A34B6"/>
    <w:rsid w:val="12A73EEE"/>
    <w:rsid w:val="12B072B2"/>
    <w:rsid w:val="12B224E3"/>
    <w:rsid w:val="12C22A9F"/>
    <w:rsid w:val="12DB7482"/>
    <w:rsid w:val="12DC7FCF"/>
    <w:rsid w:val="12DF4A50"/>
    <w:rsid w:val="12F41B55"/>
    <w:rsid w:val="12FF2635"/>
    <w:rsid w:val="132A137E"/>
    <w:rsid w:val="133C189B"/>
    <w:rsid w:val="133C592F"/>
    <w:rsid w:val="134C0C40"/>
    <w:rsid w:val="134E3641"/>
    <w:rsid w:val="136816AF"/>
    <w:rsid w:val="136B7984"/>
    <w:rsid w:val="13760D2F"/>
    <w:rsid w:val="137968B8"/>
    <w:rsid w:val="13920CD9"/>
    <w:rsid w:val="13B8338E"/>
    <w:rsid w:val="13B912A4"/>
    <w:rsid w:val="13CC71F4"/>
    <w:rsid w:val="13DB31B2"/>
    <w:rsid w:val="140D166B"/>
    <w:rsid w:val="141B382B"/>
    <w:rsid w:val="141D079C"/>
    <w:rsid w:val="145370C4"/>
    <w:rsid w:val="145E36DB"/>
    <w:rsid w:val="147E78C5"/>
    <w:rsid w:val="14AB63CF"/>
    <w:rsid w:val="14B53028"/>
    <w:rsid w:val="14C42EFB"/>
    <w:rsid w:val="14C91B27"/>
    <w:rsid w:val="14E17C99"/>
    <w:rsid w:val="14EA786F"/>
    <w:rsid w:val="1531001D"/>
    <w:rsid w:val="153E4D87"/>
    <w:rsid w:val="15574D6B"/>
    <w:rsid w:val="155F7492"/>
    <w:rsid w:val="1591578C"/>
    <w:rsid w:val="15DD20FA"/>
    <w:rsid w:val="15FD1413"/>
    <w:rsid w:val="16086B70"/>
    <w:rsid w:val="161A19BE"/>
    <w:rsid w:val="16324AB1"/>
    <w:rsid w:val="165D449F"/>
    <w:rsid w:val="169A714B"/>
    <w:rsid w:val="16BA10D3"/>
    <w:rsid w:val="16E33EDC"/>
    <w:rsid w:val="16E5021A"/>
    <w:rsid w:val="1702501E"/>
    <w:rsid w:val="170C39D0"/>
    <w:rsid w:val="170E5F9F"/>
    <w:rsid w:val="171432DE"/>
    <w:rsid w:val="171A307E"/>
    <w:rsid w:val="175B7606"/>
    <w:rsid w:val="177C40EA"/>
    <w:rsid w:val="1788544F"/>
    <w:rsid w:val="17A66D31"/>
    <w:rsid w:val="17AE7942"/>
    <w:rsid w:val="17B71EC9"/>
    <w:rsid w:val="17D268D1"/>
    <w:rsid w:val="17DB4EB6"/>
    <w:rsid w:val="17EF419E"/>
    <w:rsid w:val="18084E2B"/>
    <w:rsid w:val="181D78C2"/>
    <w:rsid w:val="18261ED9"/>
    <w:rsid w:val="1833653C"/>
    <w:rsid w:val="18363E7B"/>
    <w:rsid w:val="184275E6"/>
    <w:rsid w:val="185E184A"/>
    <w:rsid w:val="185E6212"/>
    <w:rsid w:val="18697036"/>
    <w:rsid w:val="189026E3"/>
    <w:rsid w:val="18A1025C"/>
    <w:rsid w:val="18CC4CF3"/>
    <w:rsid w:val="18D75489"/>
    <w:rsid w:val="18E96707"/>
    <w:rsid w:val="18F05960"/>
    <w:rsid w:val="18F52129"/>
    <w:rsid w:val="19055F7E"/>
    <w:rsid w:val="190D5FE6"/>
    <w:rsid w:val="19251481"/>
    <w:rsid w:val="193A6F22"/>
    <w:rsid w:val="197E0E15"/>
    <w:rsid w:val="19962D3C"/>
    <w:rsid w:val="19BE4693"/>
    <w:rsid w:val="19C271D1"/>
    <w:rsid w:val="19D206A7"/>
    <w:rsid w:val="19D612FD"/>
    <w:rsid w:val="19E75CF1"/>
    <w:rsid w:val="19FB30DA"/>
    <w:rsid w:val="19FE5761"/>
    <w:rsid w:val="1A124B22"/>
    <w:rsid w:val="1A2C3531"/>
    <w:rsid w:val="1A3218FB"/>
    <w:rsid w:val="1A3B2B65"/>
    <w:rsid w:val="1A5C6386"/>
    <w:rsid w:val="1A637E8D"/>
    <w:rsid w:val="1A6B5BB2"/>
    <w:rsid w:val="1A7233D9"/>
    <w:rsid w:val="1A856A42"/>
    <w:rsid w:val="1A8A7444"/>
    <w:rsid w:val="1A8B1571"/>
    <w:rsid w:val="1AB410C7"/>
    <w:rsid w:val="1ACF7F97"/>
    <w:rsid w:val="1ADA06AE"/>
    <w:rsid w:val="1AF71BDC"/>
    <w:rsid w:val="1B063C96"/>
    <w:rsid w:val="1B082E16"/>
    <w:rsid w:val="1B0A74AA"/>
    <w:rsid w:val="1B4D494D"/>
    <w:rsid w:val="1B5155ED"/>
    <w:rsid w:val="1B6B21EB"/>
    <w:rsid w:val="1B6D7A09"/>
    <w:rsid w:val="1B796341"/>
    <w:rsid w:val="1B8A331D"/>
    <w:rsid w:val="1B8F3E7D"/>
    <w:rsid w:val="1BCD3245"/>
    <w:rsid w:val="1BDC250B"/>
    <w:rsid w:val="1BEC6397"/>
    <w:rsid w:val="1BFA2D77"/>
    <w:rsid w:val="1C056EDE"/>
    <w:rsid w:val="1C2663D3"/>
    <w:rsid w:val="1C4532CB"/>
    <w:rsid w:val="1C4D4437"/>
    <w:rsid w:val="1C515440"/>
    <w:rsid w:val="1C5557E3"/>
    <w:rsid w:val="1C6A10CF"/>
    <w:rsid w:val="1C6F567F"/>
    <w:rsid w:val="1C8525FC"/>
    <w:rsid w:val="1CA037AE"/>
    <w:rsid w:val="1CA143C7"/>
    <w:rsid w:val="1CB93D05"/>
    <w:rsid w:val="1CB95FBB"/>
    <w:rsid w:val="1CBA19DB"/>
    <w:rsid w:val="1CC66160"/>
    <w:rsid w:val="1CEB516C"/>
    <w:rsid w:val="1CF461BE"/>
    <w:rsid w:val="1D1C412E"/>
    <w:rsid w:val="1D5279C0"/>
    <w:rsid w:val="1DAC2777"/>
    <w:rsid w:val="1DB939EF"/>
    <w:rsid w:val="1DBE47F9"/>
    <w:rsid w:val="1DC20E4A"/>
    <w:rsid w:val="1DD867AC"/>
    <w:rsid w:val="1DE77F00"/>
    <w:rsid w:val="1DEC7814"/>
    <w:rsid w:val="1DF05C7E"/>
    <w:rsid w:val="1E070602"/>
    <w:rsid w:val="1E071B01"/>
    <w:rsid w:val="1E0C054E"/>
    <w:rsid w:val="1E2F0B48"/>
    <w:rsid w:val="1E425A20"/>
    <w:rsid w:val="1E480A68"/>
    <w:rsid w:val="1E482B20"/>
    <w:rsid w:val="1E6902E9"/>
    <w:rsid w:val="1E7D2AA2"/>
    <w:rsid w:val="1E9062D2"/>
    <w:rsid w:val="1E9A52D2"/>
    <w:rsid w:val="1EA171E4"/>
    <w:rsid w:val="1EA355EC"/>
    <w:rsid w:val="1F094E69"/>
    <w:rsid w:val="1F1F36B3"/>
    <w:rsid w:val="1F3E298F"/>
    <w:rsid w:val="1F5E0772"/>
    <w:rsid w:val="1F790A14"/>
    <w:rsid w:val="1F890763"/>
    <w:rsid w:val="1F8A09AB"/>
    <w:rsid w:val="1F95204D"/>
    <w:rsid w:val="1FAF67B6"/>
    <w:rsid w:val="1FB402D2"/>
    <w:rsid w:val="1FBA7173"/>
    <w:rsid w:val="1FE12023"/>
    <w:rsid w:val="1FFC7461"/>
    <w:rsid w:val="201B2455"/>
    <w:rsid w:val="2031698F"/>
    <w:rsid w:val="203B0065"/>
    <w:rsid w:val="204E5873"/>
    <w:rsid w:val="20616C7D"/>
    <w:rsid w:val="20664A69"/>
    <w:rsid w:val="206B253C"/>
    <w:rsid w:val="207D4305"/>
    <w:rsid w:val="209B10C5"/>
    <w:rsid w:val="20BF7580"/>
    <w:rsid w:val="20E71FAB"/>
    <w:rsid w:val="210831EC"/>
    <w:rsid w:val="210874CB"/>
    <w:rsid w:val="212F218F"/>
    <w:rsid w:val="2146110C"/>
    <w:rsid w:val="215F5280"/>
    <w:rsid w:val="21877A93"/>
    <w:rsid w:val="219A13F7"/>
    <w:rsid w:val="21BB71B7"/>
    <w:rsid w:val="21F924D0"/>
    <w:rsid w:val="221F0532"/>
    <w:rsid w:val="22324EFA"/>
    <w:rsid w:val="224F196A"/>
    <w:rsid w:val="225218B4"/>
    <w:rsid w:val="22591AFD"/>
    <w:rsid w:val="225D20FA"/>
    <w:rsid w:val="22600BC9"/>
    <w:rsid w:val="22633EF5"/>
    <w:rsid w:val="227A055A"/>
    <w:rsid w:val="22804D91"/>
    <w:rsid w:val="228430F6"/>
    <w:rsid w:val="228541D3"/>
    <w:rsid w:val="22941D28"/>
    <w:rsid w:val="22B939D1"/>
    <w:rsid w:val="22C64915"/>
    <w:rsid w:val="22CE161D"/>
    <w:rsid w:val="22CF1C36"/>
    <w:rsid w:val="22D3507C"/>
    <w:rsid w:val="22D71699"/>
    <w:rsid w:val="22D83623"/>
    <w:rsid w:val="22D93CB9"/>
    <w:rsid w:val="22FA1DCF"/>
    <w:rsid w:val="22FE778D"/>
    <w:rsid w:val="22FF5658"/>
    <w:rsid w:val="2323273D"/>
    <w:rsid w:val="232A2F05"/>
    <w:rsid w:val="23620AF7"/>
    <w:rsid w:val="2370491D"/>
    <w:rsid w:val="23AE52D7"/>
    <w:rsid w:val="23C26B52"/>
    <w:rsid w:val="23D81E9A"/>
    <w:rsid w:val="242320EE"/>
    <w:rsid w:val="2446686B"/>
    <w:rsid w:val="24477F46"/>
    <w:rsid w:val="24741500"/>
    <w:rsid w:val="24746142"/>
    <w:rsid w:val="248C1F48"/>
    <w:rsid w:val="248F7EF0"/>
    <w:rsid w:val="249717BA"/>
    <w:rsid w:val="24BF2CC8"/>
    <w:rsid w:val="250E43AA"/>
    <w:rsid w:val="251146A3"/>
    <w:rsid w:val="25183D14"/>
    <w:rsid w:val="2536514D"/>
    <w:rsid w:val="254514FB"/>
    <w:rsid w:val="2569042E"/>
    <w:rsid w:val="25823815"/>
    <w:rsid w:val="25872CBA"/>
    <w:rsid w:val="258A5123"/>
    <w:rsid w:val="25AA11E3"/>
    <w:rsid w:val="25E232AB"/>
    <w:rsid w:val="25EE270B"/>
    <w:rsid w:val="25F35CB4"/>
    <w:rsid w:val="260A0357"/>
    <w:rsid w:val="260D6C0B"/>
    <w:rsid w:val="26237765"/>
    <w:rsid w:val="262A0D8D"/>
    <w:rsid w:val="262D384A"/>
    <w:rsid w:val="265E2EA5"/>
    <w:rsid w:val="266B79C0"/>
    <w:rsid w:val="267E3C6E"/>
    <w:rsid w:val="268522C2"/>
    <w:rsid w:val="269C1C62"/>
    <w:rsid w:val="26B01B0C"/>
    <w:rsid w:val="26B26B7E"/>
    <w:rsid w:val="26C746E9"/>
    <w:rsid w:val="26EE58FF"/>
    <w:rsid w:val="27431059"/>
    <w:rsid w:val="27595016"/>
    <w:rsid w:val="276C11DF"/>
    <w:rsid w:val="279762F4"/>
    <w:rsid w:val="27A4644E"/>
    <w:rsid w:val="27B66F36"/>
    <w:rsid w:val="2811513B"/>
    <w:rsid w:val="281B3718"/>
    <w:rsid w:val="287515A7"/>
    <w:rsid w:val="287A6A88"/>
    <w:rsid w:val="287E328F"/>
    <w:rsid w:val="28A3392C"/>
    <w:rsid w:val="28C26AD4"/>
    <w:rsid w:val="28FC0C6B"/>
    <w:rsid w:val="28FF7702"/>
    <w:rsid w:val="291F6C8E"/>
    <w:rsid w:val="29296EE8"/>
    <w:rsid w:val="294F40C3"/>
    <w:rsid w:val="29520529"/>
    <w:rsid w:val="298349BC"/>
    <w:rsid w:val="299076D5"/>
    <w:rsid w:val="29BF5973"/>
    <w:rsid w:val="29C9209F"/>
    <w:rsid w:val="29CC1279"/>
    <w:rsid w:val="29D72CDA"/>
    <w:rsid w:val="29E35519"/>
    <w:rsid w:val="2A0018BB"/>
    <w:rsid w:val="2A1F26E4"/>
    <w:rsid w:val="2A1F3619"/>
    <w:rsid w:val="2A78174B"/>
    <w:rsid w:val="2A992476"/>
    <w:rsid w:val="2AA14A30"/>
    <w:rsid w:val="2AAA022F"/>
    <w:rsid w:val="2AAD6FAC"/>
    <w:rsid w:val="2AC13CD3"/>
    <w:rsid w:val="2ADC40C3"/>
    <w:rsid w:val="2AE21475"/>
    <w:rsid w:val="2AE561B3"/>
    <w:rsid w:val="2B1A03C3"/>
    <w:rsid w:val="2B2160FB"/>
    <w:rsid w:val="2B2B317D"/>
    <w:rsid w:val="2B4019CA"/>
    <w:rsid w:val="2B4D65DE"/>
    <w:rsid w:val="2B4E1C65"/>
    <w:rsid w:val="2B630D12"/>
    <w:rsid w:val="2B6342CC"/>
    <w:rsid w:val="2B9301F5"/>
    <w:rsid w:val="2B961B8F"/>
    <w:rsid w:val="2BB12BBA"/>
    <w:rsid w:val="2BBB618E"/>
    <w:rsid w:val="2BDE6B86"/>
    <w:rsid w:val="2BDE74E9"/>
    <w:rsid w:val="2C104525"/>
    <w:rsid w:val="2C11480C"/>
    <w:rsid w:val="2C1C353E"/>
    <w:rsid w:val="2C1F5594"/>
    <w:rsid w:val="2C220453"/>
    <w:rsid w:val="2C257B6F"/>
    <w:rsid w:val="2C2829C5"/>
    <w:rsid w:val="2C3917D6"/>
    <w:rsid w:val="2C685AA7"/>
    <w:rsid w:val="2C6E44D4"/>
    <w:rsid w:val="2C7A36C3"/>
    <w:rsid w:val="2C7B03D1"/>
    <w:rsid w:val="2C86418F"/>
    <w:rsid w:val="2C9A513C"/>
    <w:rsid w:val="2CAB2565"/>
    <w:rsid w:val="2CB20EB9"/>
    <w:rsid w:val="2CB81966"/>
    <w:rsid w:val="2CE666BA"/>
    <w:rsid w:val="2D0E5ADF"/>
    <w:rsid w:val="2D1950EC"/>
    <w:rsid w:val="2D272A9A"/>
    <w:rsid w:val="2D517498"/>
    <w:rsid w:val="2D575DBD"/>
    <w:rsid w:val="2D6646C2"/>
    <w:rsid w:val="2D6C263D"/>
    <w:rsid w:val="2DBA7B2B"/>
    <w:rsid w:val="2DBE50C5"/>
    <w:rsid w:val="2DC42468"/>
    <w:rsid w:val="2DD44566"/>
    <w:rsid w:val="2DF14D09"/>
    <w:rsid w:val="2DFA0E86"/>
    <w:rsid w:val="2E05263B"/>
    <w:rsid w:val="2E092BCC"/>
    <w:rsid w:val="2E0C56B1"/>
    <w:rsid w:val="2E126BCA"/>
    <w:rsid w:val="2E29213C"/>
    <w:rsid w:val="2E2E6074"/>
    <w:rsid w:val="2E3249CD"/>
    <w:rsid w:val="2E69497E"/>
    <w:rsid w:val="2E697D1B"/>
    <w:rsid w:val="2E7C268A"/>
    <w:rsid w:val="2E932866"/>
    <w:rsid w:val="2EE769EE"/>
    <w:rsid w:val="2F0B2765"/>
    <w:rsid w:val="2F0C747B"/>
    <w:rsid w:val="2F1970E6"/>
    <w:rsid w:val="2F4D1A80"/>
    <w:rsid w:val="2F51260A"/>
    <w:rsid w:val="2FA445D6"/>
    <w:rsid w:val="2FBC1AA8"/>
    <w:rsid w:val="2FC97928"/>
    <w:rsid w:val="2FD84E33"/>
    <w:rsid w:val="2FF97E6B"/>
    <w:rsid w:val="30095155"/>
    <w:rsid w:val="30203EDF"/>
    <w:rsid w:val="30254453"/>
    <w:rsid w:val="30284779"/>
    <w:rsid w:val="302F658B"/>
    <w:rsid w:val="30567F9E"/>
    <w:rsid w:val="305957FB"/>
    <w:rsid w:val="305F59AF"/>
    <w:rsid w:val="307F6105"/>
    <w:rsid w:val="308030AA"/>
    <w:rsid w:val="3087202C"/>
    <w:rsid w:val="30881827"/>
    <w:rsid w:val="308B6F9E"/>
    <w:rsid w:val="31093F22"/>
    <w:rsid w:val="31226D09"/>
    <w:rsid w:val="31302683"/>
    <w:rsid w:val="3139464C"/>
    <w:rsid w:val="314A3BE6"/>
    <w:rsid w:val="31515E5A"/>
    <w:rsid w:val="31555A92"/>
    <w:rsid w:val="316E5862"/>
    <w:rsid w:val="318656C2"/>
    <w:rsid w:val="318A1614"/>
    <w:rsid w:val="318B6C88"/>
    <w:rsid w:val="31AB188F"/>
    <w:rsid w:val="31D93F57"/>
    <w:rsid w:val="31E951B0"/>
    <w:rsid w:val="31EC29ED"/>
    <w:rsid w:val="31FF741B"/>
    <w:rsid w:val="32043639"/>
    <w:rsid w:val="32092BC1"/>
    <w:rsid w:val="320E7269"/>
    <w:rsid w:val="32173D12"/>
    <w:rsid w:val="321B3211"/>
    <w:rsid w:val="32280413"/>
    <w:rsid w:val="323E3A49"/>
    <w:rsid w:val="32497875"/>
    <w:rsid w:val="326D66E4"/>
    <w:rsid w:val="32AD0418"/>
    <w:rsid w:val="32EC5E46"/>
    <w:rsid w:val="33186BF2"/>
    <w:rsid w:val="33315102"/>
    <w:rsid w:val="333C731C"/>
    <w:rsid w:val="335F2D05"/>
    <w:rsid w:val="338630FC"/>
    <w:rsid w:val="33916A0B"/>
    <w:rsid w:val="33CF6DEB"/>
    <w:rsid w:val="340B6058"/>
    <w:rsid w:val="3414186D"/>
    <w:rsid w:val="341B7444"/>
    <w:rsid w:val="341E3AA3"/>
    <w:rsid w:val="34395191"/>
    <w:rsid w:val="344B3397"/>
    <w:rsid w:val="346D2D49"/>
    <w:rsid w:val="346D6856"/>
    <w:rsid w:val="347E2509"/>
    <w:rsid w:val="3492459E"/>
    <w:rsid w:val="34B67D56"/>
    <w:rsid w:val="34B74216"/>
    <w:rsid w:val="34CB1A46"/>
    <w:rsid w:val="34DE2599"/>
    <w:rsid w:val="350B1EF3"/>
    <w:rsid w:val="351038BE"/>
    <w:rsid w:val="352B22EB"/>
    <w:rsid w:val="352F6C19"/>
    <w:rsid w:val="353B2666"/>
    <w:rsid w:val="353B7F8C"/>
    <w:rsid w:val="35426A3F"/>
    <w:rsid w:val="354B3084"/>
    <w:rsid w:val="354B48E6"/>
    <w:rsid w:val="355E0DCC"/>
    <w:rsid w:val="358A596E"/>
    <w:rsid w:val="359E1139"/>
    <w:rsid w:val="35BC2010"/>
    <w:rsid w:val="35C55717"/>
    <w:rsid w:val="35F1258C"/>
    <w:rsid w:val="35F3020D"/>
    <w:rsid w:val="36346A17"/>
    <w:rsid w:val="363C0797"/>
    <w:rsid w:val="363C150D"/>
    <w:rsid w:val="363C4D9A"/>
    <w:rsid w:val="363E6579"/>
    <w:rsid w:val="36647711"/>
    <w:rsid w:val="366A4FE7"/>
    <w:rsid w:val="367D6686"/>
    <w:rsid w:val="36846FD6"/>
    <w:rsid w:val="368B2761"/>
    <w:rsid w:val="36A55751"/>
    <w:rsid w:val="36C00306"/>
    <w:rsid w:val="36C4625F"/>
    <w:rsid w:val="36C962C2"/>
    <w:rsid w:val="36DF0668"/>
    <w:rsid w:val="36E115D8"/>
    <w:rsid w:val="370E00A6"/>
    <w:rsid w:val="370E6D76"/>
    <w:rsid w:val="37180503"/>
    <w:rsid w:val="37227B98"/>
    <w:rsid w:val="375E0F65"/>
    <w:rsid w:val="37C77937"/>
    <w:rsid w:val="37CE3A5C"/>
    <w:rsid w:val="37D10C39"/>
    <w:rsid w:val="37E06F66"/>
    <w:rsid w:val="37E94960"/>
    <w:rsid w:val="37EC4E94"/>
    <w:rsid w:val="385E6558"/>
    <w:rsid w:val="385F3D1F"/>
    <w:rsid w:val="38637186"/>
    <w:rsid w:val="38671E8F"/>
    <w:rsid w:val="388478D6"/>
    <w:rsid w:val="38875CF4"/>
    <w:rsid w:val="388A6FC6"/>
    <w:rsid w:val="38A5069B"/>
    <w:rsid w:val="38AB7DEA"/>
    <w:rsid w:val="38B33217"/>
    <w:rsid w:val="38CB1D16"/>
    <w:rsid w:val="38DA5422"/>
    <w:rsid w:val="38EC436F"/>
    <w:rsid w:val="38FA48AB"/>
    <w:rsid w:val="39021CD5"/>
    <w:rsid w:val="3919423B"/>
    <w:rsid w:val="391B6D4A"/>
    <w:rsid w:val="392E33CE"/>
    <w:rsid w:val="39415176"/>
    <w:rsid w:val="39477DA0"/>
    <w:rsid w:val="394D65CE"/>
    <w:rsid w:val="39597483"/>
    <w:rsid w:val="396B3E19"/>
    <w:rsid w:val="397D49FE"/>
    <w:rsid w:val="397E7D0F"/>
    <w:rsid w:val="39831954"/>
    <w:rsid w:val="39861912"/>
    <w:rsid w:val="39956C74"/>
    <w:rsid w:val="39961E82"/>
    <w:rsid w:val="39A30504"/>
    <w:rsid w:val="39AC0858"/>
    <w:rsid w:val="39B67BAA"/>
    <w:rsid w:val="39EC5D61"/>
    <w:rsid w:val="3A25388C"/>
    <w:rsid w:val="3A480C4B"/>
    <w:rsid w:val="3A507C55"/>
    <w:rsid w:val="3A526D8E"/>
    <w:rsid w:val="3A757013"/>
    <w:rsid w:val="3A75711E"/>
    <w:rsid w:val="3A8D66C1"/>
    <w:rsid w:val="3A97535C"/>
    <w:rsid w:val="3ABB2E8A"/>
    <w:rsid w:val="3AED5B82"/>
    <w:rsid w:val="3AF07B07"/>
    <w:rsid w:val="3B04317D"/>
    <w:rsid w:val="3B073A90"/>
    <w:rsid w:val="3B0959C3"/>
    <w:rsid w:val="3B0A7458"/>
    <w:rsid w:val="3B117A56"/>
    <w:rsid w:val="3B1209FB"/>
    <w:rsid w:val="3B2409BF"/>
    <w:rsid w:val="3B4B4094"/>
    <w:rsid w:val="3B557482"/>
    <w:rsid w:val="3B852CFE"/>
    <w:rsid w:val="3B92059A"/>
    <w:rsid w:val="3BAE2BAF"/>
    <w:rsid w:val="3BB7198D"/>
    <w:rsid w:val="3BD64314"/>
    <w:rsid w:val="3BD73EE3"/>
    <w:rsid w:val="3BDE6073"/>
    <w:rsid w:val="3BF73C20"/>
    <w:rsid w:val="3BFA62CA"/>
    <w:rsid w:val="3C2B48E2"/>
    <w:rsid w:val="3C2C4A9F"/>
    <w:rsid w:val="3C321E86"/>
    <w:rsid w:val="3C377379"/>
    <w:rsid w:val="3C505FF8"/>
    <w:rsid w:val="3C530F4D"/>
    <w:rsid w:val="3C5E66C8"/>
    <w:rsid w:val="3C622657"/>
    <w:rsid w:val="3C647C52"/>
    <w:rsid w:val="3C66659F"/>
    <w:rsid w:val="3C687B88"/>
    <w:rsid w:val="3C6D285E"/>
    <w:rsid w:val="3C9C6F7B"/>
    <w:rsid w:val="3CB324B7"/>
    <w:rsid w:val="3CB5061D"/>
    <w:rsid w:val="3CD15832"/>
    <w:rsid w:val="3CD21FAF"/>
    <w:rsid w:val="3CF05B08"/>
    <w:rsid w:val="3CF561E8"/>
    <w:rsid w:val="3D06470C"/>
    <w:rsid w:val="3D0732CE"/>
    <w:rsid w:val="3D171054"/>
    <w:rsid w:val="3D202357"/>
    <w:rsid w:val="3D2D40F7"/>
    <w:rsid w:val="3D340F08"/>
    <w:rsid w:val="3D4A209A"/>
    <w:rsid w:val="3D4D1437"/>
    <w:rsid w:val="3D564C6F"/>
    <w:rsid w:val="3D7201B3"/>
    <w:rsid w:val="3D9315A2"/>
    <w:rsid w:val="3DAC04AB"/>
    <w:rsid w:val="3DB16B4F"/>
    <w:rsid w:val="3DBD2EE3"/>
    <w:rsid w:val="3DBF000D"/>
    <w:rsid w:val="3DD17B14"/>
    <w:rsid w:val="3DF40332"/>
    <w:rsid w:val="3DFA034D"/>
    <w:rsid w:val="3DFB0294"/>
    <w:rsid w:val="3E1B53F1"/>
    <w:rsid w:val="3E1F4B98"/>
    <w:rsid w:val="3E3F05E1"/>
    <w:rsid w:val="3E433FA3"/>
    <w:rsid w:val="3E5B57E5"/>
    <w:rsid w:val="3E602AE5"/>
    <w:rsid w:val="3E622333"/>
    <w:rsid w:val="3E7C4353"/>
    <w:rsid w:val="3E942E85"/>
    <w:rsid w:val="3EA22733"/>
    <w:rsid w:val="3EAB0D5A"/>
    <w:rsid w:val="3EB40B7C"/>
    <w:rsid w:val="3EBC636A"/>
    <w:rsid w:val="3EC92C75"/>
    <w:rsid w:val="3ECF74EE"/>
    <w:rsid w:val="3ED560F2"/>
    <w:rsid w:val="3EDA0C74"/>
    <w:rsid w:val="3EDB770F"/>
    <w:rsid w:val="3F04407A"/>
    <w:rsid w:val="3F085B47"/>
    <w:rsid w:val="3F2F2497"/>
    <w:rsid w:val="3F685ABA"/>
    <w:rsid w:val="3F6A7B17"/>
    <w:rsid w:val="3F8F5719"/>
    <w:rsid w:val="3F93147A"/>
    <w:rsid w:val="3F9914CF"/>
    <w:rsid w:val="3FE1303B"/>
    <w:rsid w:val="3FE135C8"/>
    <w:rsid w:val="3FED20F4"/>
    <w:rsid w:val="402809DA"/>
    <w:rsid w:val="40330E75"/>
    <w:rsid w:val="407B2555"/>
    <w:rsid w:val="407C0AB0"/>
    <w:rsid w:val="4082496F"/>
    <w:rsid w:val="40AD1109"/>
    <w:rsid w:val="40B75815"/>
    <w:rsid w:val="40D97BED"/>
    <w:rsid w:val="40DE11BB"/>
    <w:rsid w:val="40FD69F1"/>
    <w:rsid w:val="4102318A"/>
    <w:rsid w:val="410B15D3"/>
    <w:rsid w:val="411D62C3"/>
    <w:rsid w:val="41312B78"/>
    <w:rsid w:val="41681AEE"/>
    <w:rsid w:val="416C262D"/>
    <w:rsid w:val="4183724D"/>
    <w:rsid w:val="41891DAE"/>
    <w:rsid w:val="419E6106"/>
    <w:rsid w:val="419F4AF9"/>
    <w:rsid w:val="41A131EE"/>
    <w:rsid w:val="41AA5EED"/>
    <w:rsid w:val="41AE20D5"/>
    <w:rsid w:val="41C02CEB"/>
    <w:rsid w:val="41D658D3"/>
    <w:rsid w:val="423C510F"/>
    <w:rsid w:val="428A6997"/>
    <w:rsid w:val="42C34537"/>
    <w:rsid w:val="42D02CAE"/>
    <w:rsid w:val="42D81056"/>
    <w:rsid w:val="42E502D5"/>
    <w:rsid w:val="42F70321"/>
    <w:rsid w:val="430850E1"/>
    <w:rsid w:val="431D502A"/>
    <w:rsid w:val="43322A4C"/>
    <w:rsid w:val="43490CB5"/>
    <w:rsid w:val="43493C44"/>
    <w:rsid w:val="43531C71"/>
    <w:rsid w:val="435D58F7"/>
    <w:rsid w:val="437055C6"/>
    <w:rsid w:val="43734FF2"/>
    <w:rsid w:val="439044AE"/>
    <w:rsid w:val="439430EC"/>
    <w:rsid w:val="43A244BE"/>
    <w:rsid w:val="43AA38FE"/>
    <w:rsid w:val="43C5291F"/>
    <w:rsid w:val="440F1F80"/>
    <w:rsid w:val="441961AC"/>
    <w:rsid w:val="441A070C"/>
    <w:rsid w:val="442C279C"/>
    <w:rsid w:val="444658E8"/>
    <w:rsid w:val="446118BB"/>
    <w:rsid w:val="44A57BF2"/>
    <w:rsid w:val="44C36115"/>
    <w:rsid w:val="44DB4153"/>
    <w:rsid w:val="4501285E"/>
    <w:rsid w:val="452F726B"/>
    <w:rsid w:val="45380485"/>
    <w:rsid w:val="454D5902"/>
    <w:rsid w:val="45521829"/>
    <w:rsid w:val="455C2859"/>
    <w:rsid w:val="456634AC"/>
    <w:rsid w:val="45706E5D"/>
    <w:rsid w:val="458D6624"/>
    <w:rsid w:val="45C1361D"/>
    <w:rsid w:val="45C16BE9"/>
    <w:rsid w:val="45CF3D58"/>
    <w:rsid w:val="45DD28D2"/>
    <w:rsid w:val="45E36DA6"/>
    <w:rsid w:val="46101908"/>
    <w:rsid w:val="461F418E"/>
    <w:rsid w:val="462078A3"/>
    <w:rsid w:val="463A7BEB"/>
    <w:rsid w:val="46481434"/>
    <w:rsid w:val="465B3F10"/>
    <w:rsid w:val="46643BA5"/>
    <w:rsid w:val="46B50D78"/>
    <w:rsid w:val="46C01C44"/>
    <w:rsid w:val="46CD560A"/>
    <w:rsid w:val="46E14C12"/>
    <w:rsid w:val="46E81108"/>
    <w:rsid w:val="47053250"/>
    <w:rsid w:val="47096A65"/>
    <w:rsid w:val="473C3276"/>
    <w:rsid w:val="47416AA4"/>
    <w:rsid w:val="47515B1F"/>
    <w:rsid w:val="4786728C"/>
    <w:rsid w:val="478832D5"/>
    <w:rsid w:val="478E3A41"/>
    <w:rsid w:val="47F34066"/>
    <w:rsid w:val="47FF3BDD"/>
    <w:rsid w:val="480370B9"/>
    <w:rsid w:val="48184635"/>
    <w:rsid w:val="482740D8"/>
    <w:rsid w:val="483E1759"/>
    <w:rsid w:val="484F05C8"/>
    <w:rsid w:val="48604F72"/>
    <w:rsid w:val="486E7732"/>
    <w:rsid w:val="488F2B28"/>
    <w:rsid w:val="48B31342"/>
    <w:rsid w:val="48BE0A4F"/>
    <w:rsid w:val="48D25071"/>
    <w:rsid w:val="491470FA"/>
    <w:rsid w:val="491829B8"/>
    <w:rsid w:val="49393AF5"/>
    <w:rsid w:val="498C33DE"/>
    <w:rsid w:val="499B4D61"/>
    <w:rsid w:val="49BB7385"/>
    <w:rsid w:val="49D85839"/>
    <w:rsid w:val="49DD5E93"/>
    <w:rsid w:val="49EF7D06"/>
    <w:rsid w:val="49F75F34"/>
    <w:rsid w:val="4A0D10B4"/>
    <w:rsid w:val="4A1D3088"/>
    <w:rsid w:val="4A1D646F"/>
    <w:rsid w:val="4A30541B"/>
    <w:rsid w:val="4A3312C1"/>
    <w:rsid w:val="4A383D3E"/>
    <w:rsid w:val="4A3C37C6"/>
    <w:rsid w:val="4A3C40BE"/>
    <w:rsid w:val="4A5406F8"/>
    <w:rsid w:val="4A5F1B78"/>
    <w:rsid w:val="4A6E449B"/>
    <w:rsid w:val="4A7971BF"/>
    <w:rsid w:val="4A7975E9"/>
    <w:rsid w:val="4A88640C"/>
    <w:rsid w:val="4A8A5F78"/>
    <w:rsid w:val="4A9D19DD"/>
    <w:rsid w:val="4AA756DF"/>
    <w:rsid w:val="4AC254ED"/>
    <w:rsid w:val="4AEC28A2"/>
    <w:rsid w:val="4B084BEA"/>
    <w:rsid w:val="4B1022E8"/>
    <w:rsid w:val="4B1D64A2"/>
    <w:rsid w:val="4B2D50C8"/>
    <w:rsid w:val="4B307343"/>
    <w:rsid w:val="4B38141C"/>
    <w:rsid w:val="4B457DAE"/>
    <w:rsid w:val="4B4F5C0F"/>
    <w:rsid w:val="4B577059"/>
    <w:rsid w:val="4B740AB6"/>
    <w:rsid w:val="4B814123"/>
    <w:rsid w:val="4B8D2AD3"/>
    <w:rsid w:val="4BA94635"/>
    <w:rsid w:val="4BAD276D"/>
    <w:rsid w:val="4BB36382"/>
    <w:rsid w:val="4BBA7070"/>
    <w:rsid w:val="4BD61C1F"/>
    <w:rsid w:val="4BD630AD"/>
    <w:rsid w:val="4BDD2D8E"/>
    <w:rsid w:val="4BF50F76"/>
    <w:rsid w:val="4BF77D69"/>
    <w:rsid w:val="4C0258A7"/>
    <w:rsid w:val="4C187150"/>
    <w:rsid w:val="4C1A2BFF"/>
    <w:rsid w:val="4C1D0E8B"/>
    <w:rsid w:val="4C206B84"/>
    <w:rsid w:val="4C3752E2"/>
    <w:rsid w:val="4C3832B1"/>
    <w:rsid w:val="4C4A0B3F"/>
    <w:rsid w:val="4C4A649B"/>
    <w:rsid w:val="4C4C674A"/>
    <w:rsid w:val="4C7E4D63"/>
    <w:rsid w:val="4C825778"/>
    <w:rsid w:val="4C886D96"/>
    <w:rsid w:val="4C887E24"/>
    <w:rsid w:val="4CA02198"/>
    <w:rsid w:val="4CAE474D"/>
    <w:rsid w:val="4CB50551"/>
    <w:rsid w:val="4CBE1939"/>
    <w:rsid w:val="4CC6264E"/>
    <w:rsid w:val="4CCB22E5"/>
    <w:rsid w:val="4CD20198"/>
    <w:rsid w:val="4CF53CC5"/>
    <w:rsid w:val="4D094760"/>
    <w:rsid w:val="4D33160D"/>
    <w:rsid w:val="4D341C70"/>
    <w:rsid w:val="4D9179A9"/>
    <w:rsid w:val="4DA703D3"/>
    <w:rsid w:val="4DBA275F"/>
    <w:rsid w:val="4DCB7C0F"/>
    <w:rsid w:val="4DD60B36"/>
    <w:rsid w:val="4DDC66EA"/>
    <w:rsid w:val="4DF605DE"/>
    <w:rsid w:val="4DF935E9"/>
    <w:rsid w:val="4E083BC9"/>
    <w:rsid w:val="4E0F2167"/>
    <w:rsid w:val="4E207F2C"/>
    <w:rsid w:val="4E2C4C12"/>
    <w:rsid w:val="4E4E6969"/>
    <w:rsid w:val="4E520853"/>
    <w:rsid w:val="4E596C71"/>
    <w:rsid w:val="4E5B2BCA"/>
    <w:rsid w:val="4E75078A"/>
    <w:rsid w:val="4E7B423B"/>
    <w:rsid w:val="4E8164B9"/>
    <w:rsid w:val="4E8E38D6"/>
    <w:rsid w:val="4EA04704"/>
    <w:rsid w:val="4EA97C3A"/>
    <w:rsid w:val="4EB32615"/>
    <w:rsid w:val="4EB81E71"/>
    <w:rsid w:val="4EE31336"/>
    <w:rsid w:val="4EEF64B2"/>
    <w:rsid w:val="4F033073"/>
    <w:rsid w:val="4F106390"/>
    <w:rsid w:val="4F24124A"/>
    <w:rsid w:val="4F301FB6"/>
    <w:rsid w:val="4F381B46"/>
    <w:rsid w:val="4F60215E"/>
    <w:rsid w:val="4F616A4E"/>
    <w:rsid w:val="4FA25E68"/>
    <w:rsid w:val="4FAE7835"/>
    <w:rsid w:val="4FCD12FA"/>
    <w:rsid w:val="4FCD6746"/>
    <w:rsid w:val="4FF75B60"/>
    <w:rsid w:val="4FFC5839"/>
    <w:rsid w:val="4FFF3A30"/>
    <w:rsid w:val="500347C6"/>
    <w:rsid w:val="500A66E3"/>
    <w:rsid w:val="502169F3"/>
    <w:rsid w:val="50274980"/>
    <w:rsid w:val="504E6446"/>
    <w:rsid w:val="506558F9"/>
    <w:rsid w:val="507860E8"/>
    <w:rsid w:val="508074B1"/>
    <w:rsid w:val="508A2249"/>
    <w:rsid w:val="508E0A6B"/>
    <w:rsid w:val="509170C7"/>
    <w:rsid w:val="50982BBA"/>
    <w:rsid w:val="509A48F3"/>
    <w:rsid w:val="509B07EE"/>
    <w:rsid w:val="50C40B42"/>
    <w:rsid w:val="50CA6825"/>
    <w:rsid w:val="50E91393"/>
    <w:rsid w:val="5148470D"/>
    <w:rsid w:val="514D7928"/>
    <w:rsid w:val="516C7FA5"/>
    <w:rsid w:val="51795F82"/>
    <w:rsid w:val="5188772A"/>
    <w:rsid w:val="518C109F"/>
    <w:rsid w:val="519815B6"/>
    <w:rsid w:val="51B13C90"/>
    <w:rsid w:val="51B90C54"/>
    <w:rsid w:val="51C63C63"/>
    <w:rsid w:val="51C844A5"/>
    <w:rsid w:val="51EE0330"/>
    <w:rsid w:val="52071FF4"/>
    <w:rsid w:val="52431117"/>
    <w:rsid w:val="52563BF6"/>
    <w:rsid w:val="52686572"/>
    <w:rsid w:val="52CC1572"/>
    <w:rsid w:val="52CE0ED6"/>
    <w:rsid w:val="52DD1EF2"/>
    <w:rsid w:val="52F1728E"/>
    <w:rsid w:val="52F31928"/>
    <w:rsid w:val="53035CC9"/>
    <w:rsid w:val="5305529F"/>
    <w:rsid w:val="530E39E2"/>
    <w:rsid w:val="531E6D7E"/>
    <w:rsid w:val="53201198"/>
    <w:rsid w:val="53225DA1"/>
    <w:rsid w:val="534356A5"/>
    <w:rsid w:val="5357378A"/>
    <w:rsid w:val="535D23D5"/>
    <w:rsid w:val="535D6C91"/>
    <w:rsid w:val="537A7A82"/>
    <w:rsid w:val="539F6687"/>
    <w:rsid w:val="53BA734E"/>
    <w:rsid w:val="53C85FB5"/>
    <w:rsid w:val="53D3141E"/>
    <w:rsid w:val="53EC60DE"/>
    <w:rsid w:val="53F24810"/>
    <w:rsid w:val="541910DE"/>
    <w:rsid w:val="54417449"/>
    <w:rsid w:val="54452792"/>
    <w:rsid w:val="5456228E"/>
    <w:rsid w:val="5462477B"/>
    <w:rsid w:val="546C346E"/>
    <w:rsid w:val="548F7E84"/>
    <w:rsid w:val="54905228"/>
    <w:rsid w:val="54A36ACC"/>
    <w:rsid w:val="54A64CB9"/>
    <w:rsid w:val="54AD4B57"/>
    <w:rsid w:val="54D04FDA"/>
    <w:rsid w:val="54D379FD"/>
    <w:rsid w:val="54ED3DA2"/>
    <w:rsid w:val="54F77025"/>
    <w:rsid w:val="550838AD"/>
    <w:rsid w:val="55224E39"/>
    <w:rsid w:val="55336724"/>
    <w:rsid w:val="553724B1"/>
    <w:rsid w:val="553A5748"/>
    <w:rsid w:val="55402D5A"/>
    <w:rsid w:val="555553BC"/>
    <w:rsid w:val="55611405"/>
    <w:rsid w:val="55950C78"/>
    <w:rsid w:val="559D5BC4"/>
    <w:rsid w:val="55A13B60"/>
    <w:rsid w:val="55B44838"/>
    <w:rsid w:val="55F41D93"/>
    <w:rsid w:val="562E2AA2"/>
    <w:rsid w:val="56436B37"/>
    <w:rsid w:val="564D62E3"/>
    <w:rsid w:val="56905CAD"/>
    <w:rsid w:val="56B46CE0"/>
    <w:rsid w:val="56B71078"/>
    <w:rsid w:val="56C90726"/>
    <w:rsid w:val="56DA729F"/>
    <w:rsid w:val="56DD2757"/>
    <w:rsid w:val="5710477F"/>
    <w:rsid w:val="57120AE3"/>
    <w:rsid w:val="573A6735"/>
    <w:rsid w:val="575128DE"/>
    <w:rsid w:val="575A3E1A"/>
    <w:rsid w:val="575A5828"/>
    <w:rsid w:val="57633592"/>
    <w:rsid w:val="57636E69"/>
    <w:rsid w:val="576F208D"/>
    <w:rsid w:val="57701531"/>
    <w:rsid w:val="57A734E8"/>
    <w:rsid w:val="57CE063C"/>
    <w:rsid w:val="57E877DD"/>
    <w:rsid w:val="57EE7928"/>
    <w:rsid w:val="58053FA1"/>
    <w:rsid w:val="5809245F"/>
    <w:rsid w:val="580A4078"/>
    <w:rsid w:val="58137629"/>
    <w:rsid w:val="581B39D6"/>
    <w:rsid w:val="58264966"/>
    <w:rsid w:val="58265CBA"/>
    <w:rsid w:val="582B584E"/>
    <w:rsid w:val="58311E1C"/>
    <w:rsid w:val="5849057F"/>
    <w:rsid w:val="58494E51"/>
    <w:rsid w:val="584B61FD"/>
    <w:rsid w:val="584F61B5"/>
    <w:rsid w:val="585C3524"/>
    <w:rsid w:val="586A7ED9"/>
    <w:rsid w:val="58810B5D"/>
    <w:rsid w:val="588C185B"/>
    <w:rsid w:val="588C3D99"/>
    <w:rsid w:val="588E79B0"/>
    <w:rsid w:val="589F08AB"/>
    <w:rsid w:val="58C4634D"/>
    <w:rsid w:val="58C63435"/>
    <w:rsid w:val="58C83803"/>
    <w:rsid w:val="58EE6A33"/>
    <w:rsid w:val="58F925F7"/>
    <w:rsid w:val="590C39AC"/>
    <w:rsid w:val="593E452F"/>
    <w:rsid w:val="59433FCE"/>
    <w:rsid w:val="59533F26"/>
    <w:rsid w:val="596A417E"/>
    <w:rsid w:val="59811790"/>
    <w:rsid w:val="599415DB"/>
    <w:rsid w:val="59966BF1"/>
    <w:rsid w:val="59BD169D"/>
    <w:rsid w:val="59D76F69"/>
    <w:rsid w:val="59DA017A"/>
    <w:rsid w:val="59E357B4"/>
    <w:rsid w:val="59ED4B69"/>
    <w:rsid w:val="59F2742A"/>
    <w:rsid w:val="5A0944FC"/>
    <w:rsid w:val="5A284604"/>
    <w:rsid w:val="5A43387A"/>
    <w:rsid w:val="5A5427B3"/>
    <w:rsid w:val="5A664857"/>
    <w:rsid w:val="5A806F3E"/>
    <w:rsid w:val="5AB61AC6"/>
    <w:rsid w:val="5ACC14A7"/>
    <w:rsid w:val="5ACF4CEC"/>
    <w:rsid w:val="5AF10C90"/>
    <w:rsid w:val="5AF94BF9"/>
    <w:rsid w:val="5B066C54"/>
    <w:rsid w:val="5B0F6E20"/>
    <w:rsid w:val="5B1F5745"/>
    <w:rsid w:val="5B36283B"/>
    <w:rsid w:val="5B45572D"/>
    <w:rsid w:val="5B514291"/>
    <w:rsid w:val="5B527157"/>
    <w:rsid w:val="5B663847"/>
    <w:rsid w:val="5B9D475F"/>
    <w:rsid w:val="5BA01BF7"/>
    <w:rsid w:val="5BA96327"/>
    <w:rsid w:val="5BB74455"/>
    <w:rsid w:val="5BBD1458"/>
    <w:rsid w:val="5BD75DF4"/>
    <w:rsid w:val="5BFB2F7A"/>
    <w:rsid w:val="5C06356E"/>
    <w:rsid w:val="5C095107"/>
    <w:rsid w:val="5C0D5272"/>
    <w:rsid w:val="5C414396"/>
    <w:rsid w:val="5C59721E"/>
    <w:rsid w:val="5C5F3FF7"/>
    <w:rsid w:val="5C8A16D9"/>
    <w:rsid w:val="5CA11E11"/>
    <w:rsid w:val="5CA51A1A"/>
    <w:rsid w:val="5CAD5C22"/>
    <w:rsid w:val="5CAF07EC"/>
    <w:rsid w:val="5CD86AC0"/>
    <w:rsid w:val="5CDD0ED2"/>
    <w:rsid w:val="5CF527D3"/>
    <w:rsid w:val="5CF77D8D"/>
    <w:rsid w:val="5D1E2EEC"/>
    <w:rsid w:val="5D234029"/>
    <w:rsid w:val="5D294A09"/>
    <w:rsid w:val="5D5B408D"/>
    <w:rsid w:val="5D5D0D16"/>
    <w:rsid w:val="5D660ECA"/>
    <w:rsid w:val="5D8E0EC5"/>
    <w:rsid w:val="5DDA4A41"/>
    <w:rsid w:val="5DE77D8B"/>
    <w:rsid w:val="5DE85B86"/>
    <w:rsid w:val="5DEC0AF0"/>
    <w:rsid w:val="5DF83422"/>
    <w:rsid w:val="5E0D252F"/>
    <w:rsid w:val="5E176E92"/>
    <w:rsid w:val="5E1D4CB9"/>
    <w:rsid w:val="5E2D32A8"/>
    <w:rsid w:val="5E37028B"/>
    <w:rsid w:val="5E5625B6"/>
    <w:rsid w:val="5E634B55"/>
    <w:rsid w:val="5E6E1C6D"/>
    <w:rsid w:val="5E8C1BDE"/>
    <w:rsid w:val="5E9965A5"/>
    <w:rsid w:val="5E9A1E9D"/>
    <w:rsid w:val="5EA11A20"/>
    <w:rsid w:val="5EB34BBB"/>
    <w:rsid w:val="5EB44AD1"/>
    <w:rsid w:val="5EDB7C1B"/>
    <w:rsid w:val="5EDE5752"/>
    <w:rsid w:val="5EE23A40"/>
    <w:rsid w:val="5EED5D96"/>
    <w:rsid w:val="5EF502D6"/>
    <w:rsid w:val="5F0A5D8F"/>
    <w:rsid w:val="5F0B7DBD"/>
    <w:rsid w:val="5F123752"/>
    <w:rsid w:val="5F1F5A03"/>
    <w:rsid w:val="5F4E680A"/>
    <w:rsid w:val="5F512209"/>
    <w:rsid w:val="5F5F0385"/>
    <w:rsid w:val="5F6D5D37"/>
    <w:rsid w:val="5F836718"/>
    <w:rsid w:val="5F937916"/>
    <w:rsid w:val="5FA64206"/>
    <w:rsid w:val="602340BC"/>
    <w:rsid w:val="603B4FFB"/>
    <w:rsid w:val="603F09AC"/>
    <w:rsid w:val="608B1F43"/>
    <w:rsid w:val="609456D7"/>
    <w:rsid w:val="609F5243"/>
    <w:rsid w:val="60A776DB"/>
    <w:rsid w:val="60B74E5B"/>
    <w:rsid w:val="60C148BE"/>
    <w:rsid w:val="60C776EB"/>
    <w:rsid w:val="60FA513E"/>
    <w:rsid w:val="60FD12B9"/>
    <w:rsid w:val="612A5B8D"/>
    <w:rsid w:val="613D257E"/>
    <w:rsid w:val="61655A02"/>
    <w:rsid w:val="61672AFA"/>
    <w:rsid w:val="616D2B0B"/>
    <w:rsid w:val="61C56365"/>
    <w:rsid w:val="61DD4938"/>
    <w:rsid w:val="61EA4A13"/>
    <w:rsid w:val="62090A83"/>
    <w:rsid w:val="620A0EA9"/>
    <w:rsid w:val="6214617A"/>
    <w:rsid w:val="621B2A17"/>
    <w:rsid w:val="62220C8B"/>
    <w:rsid w:val="62255424"/>
    <w:rsid w:val="623D301C"/>
    <w:rsid w:val="625D2EA6"/>
    <w:rsid w:val="625D4132"/>
    <w:rsid w:val="62670991"/>
    <w:rsid w:val="62732599"/>
    <w:rsid w:val="628E7BF5"/>
    <w:rsid w:val="62BC71B0"/>
    <w:rsid w:val="62D4087C"/>
    <w:rsid w:val="62EF1889"/>
    <w:rsid w:val="62FE6AC6"/>
    <w:rsid w:val="6324316D"/>
    <w:rsid w:val="63307FD3"/>
    <w:rsid w:val="633715F3"/>
    <w:rsid w:val="634C0FA0"/>
    <w:rsid w:val="636561C2"/>
    <w:rsid w:val="63A2569F"/>
    <w:rsid w:val="63A519F0"/>
    <w:rsid w:val="63A553A0"/>
    <w:rsid w:val="63AA1A17"/>
    <w:rsid w:val="63BA2245"/>
    <w:rsid w:val="63CE56B2"/>
    <w:rsid w:val="63D41A5C"/>
    <w:rsid w:val="63F329AB"/>
    <w:rsid w:val="63FB2CD2"/>
    <w:rsid w:val="640A3A5D"/>
    <w:rsid w:val="640B50ED"/>
    <w:rsid w:val="64202CBC"/>
    <w:rsid w:val="64257B08"/>
    <w:rsid w:val="64496F72"/>
    <w:rsid w:val="644C737D"/>
    <w:rsid w:val="646A7A04"/>
    <w:rsid w:val="64864606"/>
    <w:rsid w:val="64946186"/>
    <w:rsid w:val="64A17B1F"/>
    <w:rsid w:val="64AD7FD8"/>
    <w:rsid w:val="64CD61D0"/>
    <w:rsid w:val="64EF705D"/>
    <w:rsid w:val="651154DF"/>
    <w:rsid w:val="6542420D"/>
    <w:rsid w:val="65567FA6"/>
    <w:rsid w:val="655D7815"/>
    <w:rsid w:val="657E6BB5"/>
    <w:rsid w:val="65B0786C"/>
    <w:rsid w:val="65C818A4"/>
    <w:rsid w:val="65C86BCB"/>
    <w:rsid w:val="65CF1ED7"/>
    <w:rsid w:val="65DE44DF"/>
    <w:rsid w:val="65F2171D"/>
    <w:rsid w:val="660107C5"/>
    <w:rsid w:val="66032F1E"/>
    <w:rsid w:val="663744C2"/>
    <w:rsid w:val="66417299"/>
    <w:rsid w:val="66423CB6"/>
    <w:rsid w:val="664775EC"/>
    <w:rsid w:val="66694466"/>
    <w:rsid w:val="668473E0"/>
    <w:rsid w:val="66A2558D"/>
    <w:rsid w:val="66A7691B"/>
    <w:rsid w:val="66AC03E9"/>
    <w:rsid w:val="66AD3BB5"/>
    <w:rsid w:val="66BC4C82"/>
    <w:rsid w:val="66C268F5"/>
    <w:rsid w:val="66DA14D3"/>
    <w:rsid w:val="66DA58AE"/>
    <w:rsid w:val="66F74A96"/>
    <w:rsid w:val="66F82241"/>
    <w:rsid w:val="67042C3F"/>
    <w:rsid w:val="671A45EF"/>
    <w:rsid w:val="671B14FE"/>
    <w:rsid w:val="675A66A4"/>
    <w:rsid w:val="67960A42"/>
    <w:rsid w:val="67A93C89"/>
    <w:rsid w:val="67AA1666"/>
    <w:rsid w:val="67BD0210"/>
    <w:rsid w:val="67F31EC5"/>
    <w:rsid w:val="67FC0F7E"/>
    <w:rsid w:val="6809145C"/>
    <w:rsid w:val="68133059"/>
    <w:rsid w:val="683707EC"/>
    <w:rsid w:val="68772A8A"/>
    <w:rsid w:val="688309BF"/>
    <w:rsid w:val="688C63C6"/>
    <w:rsid w:val="688D1929"/>
    <w:rsid w:val="68A1099A"/>
    <w:rsid w:val="68D110C0"/>
    <w:rsid w:val="68F0534B"/>
    <w:rsid w:val="69021AFA"/>
    <w:rsid w:val="6916042D"/>
    <w:rsid w:val="694C1FDE"/>
    <w:rsid w:val="69503E67"/>
    <w:rsid w:val="69610311"/>
    <w:rsid w:val="69640002"/>
    <w:rsid w:val="6999084F"/>
    <w:rsid w:val="699C129A"/>
    <w:rsid w:val="69E02211"/>
    <w:rsid w:val="69EC0F8B"/>
    <w:rsid w:val="69FC379C"/>
    <w:rsid w:val="6A0D479A"/>
    <w:rsid w:val="6A1E4A9D"/>
    <w:rsid w:val="6A2121E3"/>
    <w:rsid w:val="6A264D9A"/>
    <w:rsid w:val="6A2F2481"/>
    <w:rsid w:val="6A373B47"/>
    <w:rsid w:val="6A4822C5"/>
    <w:rsid w:val="6A4F4BF3"/>
    <w:rsid w:val="6A5368B2"/>
    <w:rsid w:val="6A610DCC"/>
    <w:rsid w:val="6A73751A"/>
    <w:rsid w:val="6A752B76"/>
    <w:rsid w:val="6A98001B"/>
    <w:rsid w:val="6A9D65BE"/>
    <w:rsid w:val="6AA11C4B"/>
    <w:rsid w:val="6AA85604"/>
    <w:rsid w:val="6AAE753A"/>
    <w:rsid w:val="6AB96418"/>
    <w:rsid w:val="6AC8476A"/>
    <w:rsid w:val="6B04032F"/>
    <w:rsid w:val="6B081668"/>
    <w:rsid w:val="6B2621BF"/>
    <w:rsid w:val="6B4A24D7"/>
    <w:rsid w:val="6B5068D8"/>
    <w:rsid w:val="6B5C55E5"/>
    <w:rsid w:val="6B782C46"/>
    <w:rsid w:val="6B7F2D1B"/>
    <w:rsid w:val="6B9930F3"/>
    <w:rsid w:val="6BB75008"/>
    <w:rsid w:val="6BBE1E06"/>
    <w:rsid w:val="6BC025B0"/>
    <w:rsid w:val="6BC02D54"/>
    <w:rsid w:val="6BC40C86"/>
    <w:rsid w:val="6BC939AA"/>
    <w:rsid w:val="6BCC2E53"/>
    <w:rsid w:val="6BDC0C23"/>
    <w:rsid w:val="6C2B6753"/>
    <w:rsid w:val="6C4F7452"/>
    <w:rsid w:val="6C961B7E"/>
    <w:rsid w:val="6CA45802"/>
    <w:rsid w:val="6CCE5FA7"/>
    <w:rsid w:val="6CCF2E70"/>
    <w:rsid w:val="6CDD573A"/>
    <w:rsid w:val="6CEA2B58"/>
    <w:rsid w:val="6CFB7281"/>
    <w:rsid w:val="6D170474"/>
    <w:rsid w:val="6D1E74DC"/>
    <w:rsid w:val="6D372C93"/>
    <w:rsid w:val="6D3B69D8"/>
    <w:rsid w:val="6D3E3B63"/>
    <w:rsid w:val="6D580A1A"/>
    <w:rsid w:val="6D596E9F"/>
    <w:rsid w:val="6D71075E"/>
    <w:rsid w:val="6D8B50C8"/>
    <w:rsid w:val="6D9A5ECC"/>
    <w:rsid w:val="6DA0571A"/>
    <w:rsid w:val="6DA4106E"/>
    <w:rsid w:val="6DA8271C"/>
    <w:rsid w:val="6DAB6D63"/>
    <w:rsid w:val="6DAC3584"/>
    <w:rsid w:val="6DB17E3C"/>
    <w:rsid w:val="6DB711D4"/>
    <w:rsid w:val="6DB741AD"/>
    <w:rsid w:val="6DC8068B"/>
    <w:rsid w:val="6DD17AD7"/>
    <w:rsid w:val="6DE71708"/>
    <w:rsid w:val="6DFD0256"/>
    <w:rsid w:val="6E067223"/>
    <w:rsid w:val="6E0C0B0F"/>
    <w:rsid w:val="6E1E7AED"/>
    <w:rsid w:val="6E2744DC"/>
    <w:rsid w:val="6E2A1A8C"/>
    <w:rsid w:val="6E381AF5"/>
    <w:rsid w:val="6E526272"/>
    <w:rsid w:val="6E575099"/>
    <w:rsid w:val="6E665E73"/>
    <w:rsid w:val="6E6D38A3"/>
    <w:rsid w:val="6E8A7367"/>
    <w:rsid w:val="6E9B6DFB"/>
    <w:rsid w:val="6EA61E6A"/>
    <w:rsid w:val="6EC62887"/>
    <w:rsid w:val="6ECD3370"/>
    <w:rsid w:val="6ED87F3C"/>
    <w:rsid w:val="6EF93375"/>
    <w:rsid w:val="6F2820C0"/>
    <w:rsid w:val="6F2A68E0"/>
    <w:rsid w:val="6F362013"/>
    <w:rsid w:val="6F3C7041"/>
    <w:rsid w:val="6F3D3979"/>
    <w:rsid w:val="6F513BE3"/>
    <w:rsid w:val="6F616F0A"/>
    <w:rsid w:val="6F707B7E"/>
    <w:rsid w:val="6F935CC8"/>
    <w:rsid w:val="6F975689"/>
    <w:rsid w:val="6FAE44ED"/>
    <w:rsid w:val="6FB600D6"/>
    <w:rsid w:val="6FC70E09"/>
    <w:rsid w:val="6FDD4620"/>
    <w:rsid w:val="6FFB253E"/>
    <w:rsid w:val="702D2EE9"/>
    <w:rsid w:val="703C56C4"/>
    <w:rsid w:val="70434ED0"/>
    <w:rsid w:val="704B46D4"/>
    <w:rsid w:val="70507EA7"/>
    <w:rsid w:val="70574A1D"/>
    <w:rsid w:val="70855E0B"/>
    <w:rsid w:val="709539F5"/>
    <w:rsid w:val="7098256F"/>
    <w:rsid w:val="70A76624"/>
    <w:rsid w:val="70BA7623"/>
    <w:rsid w:val="70C12A82"/>
    <w:rsid w:val="70C879EE"/>
    <w:rsid w:val="70F80639"/>
    <w:rsid w:val="711B1AA7"/>
    <w:rsid w:val="711D041B"/>
    <w:rsid w:val="712167F9"/>
    <w:rsid w:val="713974D0"/>
    <w:rsid w:val="714E57BF"/>
    <w:rsid w:val="714F6604"/>
    <w:rsid w:val="71593780"/>
    <w:rsid w:val="715C3B62"/>
    <w:rsid w:val="716B5106"/>
    <w:rsid w:val="71785BA5"/>
    <w:rsid w:val="718068CF"/>
    <w:rsid w:val="71896702"/>
    <w:rsid w:val="718E6F05"/>
    <w:rsid w:val="71A12A7F"/>
    <w:rsid w:val="71B2779E"/>
    <w:rsid w:val="71EA0AA5"/>
    <w:rsid w:val="722C1EBD"/>
    <w:rsid w:val="724A1503"/>
    <w:rsid w:val="724A4FA6"/>
    <w:rsid w:val="727E7156"/>
    <w:rsid w:val="72957E08"/>
    <w:rsid w:val="729F2F4C"/>
    <w:rsid w:val="72D235DC"/>
    <w:rsid w:val="72DE1988"/>
    <w:rsid w:val="72E03502"/>
    <w:rsid w:val="72EC4ADA"/>
    <w:rsid w:val="72F7356C"/>
    <w:rsid w:val="73122A0E"/>
    <w:rsid w:val="7329373D"/>
    <w:rsid w:val="73424D20"/>
    <w:rsid w:val="734F0926"/>
    <w:rsid w:val="73753957"/>
    <w:rsid w:val="73824D8F"/>
    <w:rsid w:val="73B3653C"/>
    <w:rsid w:val="73BB423C"/>
    <w:rsid w:val="73D519AB"/>
    <w:rsid w:val="73DC7D98"/>
    <w:rsid w:val="73DF17FE"/>
    <w:rsid w:val="73E40AE4"/>
    <w:rsid w:val="73FC24C6"/>
    <w:rsid w:val="74020DA9"/>
    <w:rsid w:val="74163883"/>
    <w:rsid w:val="742F7CC3"/>
    <w:rsid w:val="742F7DCC"/>
    <w:rsid w:val="743B12BE"/>
    <w:rsid w:val="74440B60"/>
    <w:rsid w:val="74A12614"/>
    <w:rsid w:val="74B81902"/>
    <w:rsid w:val="74B96376"/>
    <w:rsid w:val="74BE5E70"/>
    <w:rsid w:val="74F67864"/>
    <w:rsid w:val="751A6428"/>
    <w:rsid w:val="7528727F"/>
    <w:rsid w:val="753A5231"/>
    <w:rsid w:val="753E709C"/>
    <w:rsid w:val="75452E6A"/>
    <w:rsid w:val="758104E1"/>
    <w:rsid w:val="75917967"/>
    <w:rsid w:val="75A87A19"/>
    <w:rsid w:val="761339F1"/>
    <w:rsid w:val="763D43C2"/>
    <w:rsid w:val="764359A4"/>
    <w:rsid w:val="764A7AA0"/>
    <w:rsid w:val="765419A1"/>
    <w:rsid w:val="765D368D"/>
    <w:rsid w:val="76613A99"/>
    <w:rsid w:val="76692909"/>
    <w:rsid w:val="769D1889"/>
    <w:rsid w:val="76A25DF6"/>
    <w:rsid w:val="76A57917"/>
    <w:rsid w:val="76B039F1"/>
    <w:rsid w:val="76C057B6"/>
    <w:rsid w:val="76D431D6"/>
    <w:rsid w:val="76D95BB7"/>
    <w:rsid w:val="771331B5"/>
    <w:rsid w:val="77160D46"/>
    <w:rsid w:val="772271BC"/>
    <w:rsid w:val="77250B8F"/>
    <w:rsid w:val="776F3CCB"/>
    <w:rsid w:val="778B466D"/>
    <w:rsid w:val="77A02672"/>
    <w:rsid w:val="77A92C96"/>
    <w:rsid w:val="77DC5403"/>
    <w:rsid w:val="77DF1FA4"/>
    <w:rsid w:val="77FD6B3B"/>
    <w:rsid w:val="78077FD0"/>
    <w:rsid w:val="781465E7"/>
    <w:rsid w:val="78187798"/>
    <w:rsid w:val="78280A39"/>
    <w:rsid w:val="782F6557"/>
    <w:rsid w:val="785E0D77"/>
    <w:rsid w:val="786D4997"/>
    <w:rsid w:val="787F4788"/>
    <w:rsid w:val="78851445"/>
    <w:rsid w:val="789418C9"/>
    <w:rsid w:val="78957941"/>
    <w:rsid w:val="78987EB4"/>
    <w:rsid w:val="78B34312"/>
    <w:rsid w:val="78BA59DC"/>
    <w:rsid w:val="78BB4567"/>
    <w:rsid w:val="78CD0012"/>
    <w:rsid w:val="78CF2DAF"/>
    <w:rsid w:val="78D065EE"/>
    <w:rsid w:val="78D4387C"/>
    <w:rsid w:val="78E32B0D"/>
    <w:rsid w:val="78E32C3D"/>
    <w:rsid w:val="78E41F90"/>
    <w:rsid w:val="78E537C5"/>
    <w:rsid w:val="78FD26EE"/>
    <w:rsid w:val="790A57F8"/>
    <w:rsid w:val="793F24EE"/>
    <w:rsid w:val="793F509B"/>
    <w:rsid w:val="7957373E"/>
    <w:rsid w:val="795C0F17"/>
    <w:rsid w:val="795D01FA"/>
    <w:rsid w:val="797E79FB"/>
    <w:rsid w:val="79C873B4"/>
    <w:rsid w:val="79D21B42"/>
    <w:rsid w:val="79D83BA6"/>
    <w:rsid w:val="79E73865"/>
    <w:rsid w:val="79EE7FF0"/>
    <w:rsid w:val="7A0401D7"/>
    <w:rsid w:val="7A103CFB"/>
    <w:rsid w:val="7A10495B"/>
    <w:rsid w:val="7A10527A"/>
    <w:rsid w:val="7A7A568A"/>
    <w:rsid w:val="7A87726B"/>
    <w:rsid w:val="7AA605D5"/>
    <w:rsid w:val="7AEC1CA4"/>
    <w:rsid w:val="7B1A064A"/>
    <w:rsid w:val="7B2733D9"/>
    <w:rsid w:val="7B2C4590"/>
    <w:rsid w:val="7B392728"/>
    <w:rsid w:val="7B3D4FCB"/>
    <w:rsid w:val="7B404D86"/>
    <w:rsid w:val="7B5237E2"/>
    <w:rsid w:val="7B6E06BE"/>
    <w:rsid w:val="7B885833"/>
    <w:rsid w:val="7B9A1A42"/>
    <w:rsid w:val="7BBA358E"/>
    <w:rsid w:val="7BBB754E"/>
    <w:rsid w:val="7BC2237F"/>
    <w:rsid w:val="7BC9024C"/>
    <w:rsid w:val="7BD60067"/>
    <w:rsid w:val="7C031571"/>
    <w:rsid w:val="7C1412E3"/>
    <w:rsid w:val="7C31745F"/>
    <w:rsid w:val="7C42184D"/>
    <w:rsid w:val="7C456F1F"/>
    <w:rsid w:val="7CA97C0E"/>
    <w:rsid w:val="7CC70108"/>
    <w:rsid w:val="7CD10579"/>
    <w:rsid w:val="7CD33E16"/>
    <w:rsid w:val="7CD4544F"/>
    <w:rsid w:val="7CE32DA7"/>
    <w:rsid w:val="7CE82441"/>
    <w:rsid w:val="7D0B744F"/>
    <w:rsid w:val="7D1506FD"/>
    <w:rsid w:val="7D2523FD"/>
    <w:rsid w:val="7D464C34"/>
    <w:rsid w:val="7D4F4DA3"/>
    <w:rsid w:val="7D7B5A59"/>
    <w:rsid w:val="7D7F6A6F"/>
    <w:rsid w:val="7D8360C1"/>
    <w:rsid w:val="7DAD2EC5"/>
    <w:rsid w:val="7DBE4143"/>
    <w:rsid w:val="7DC07A8E"/>
    <w:rsid w:val="7DC14C9C"/>
    <w:rsid w:val="7DE74F1C"/>
    <w:rsid w:val="7DFF01C5"/>
    <w:rsid w:val="7E115461"/>
    <w:rsid w:val="7E2D59DB"/>
    <w:rsid w:val="7E363EE4"/>
    <w:rsid w:val="7E3E3263"/>
    <w:rsid w:val="7E4A59FD"/>
    <w:rsid w:val="7E4C0C05"/>
    <w:rsid w:val="7E4D1A60"/>
    <w:rsid w:val="7E6A4A5F"/>
    <w:rsid w:val="7E6F51A4"/>
    <w:rsid w:val="7EA7529C"/>
    <w:rsid w:val="7EB24C65"/>
    <w:rsid w:val="7EB76D18"/>
    <w:rsid w:val="7EBB2EC9"/>
    <w:rsid w:val="7ECA4E9A"/>
    <w:rsid w:val="7EE27F41"/>
    <w:rsid w:val="7EEA6A12"/>
    <w:rsid w:val="7EEF22C2"/>
    <w:rsid w:val="7F024C2A"/>
    <w:rsid w:val="7F554261"/>
    <w:rsid w:val="7F64556C"/>
    <w:rsid w:val="7F8E0F2F"/>
    <w:rsid w:val="7F9E6AA9"/>
    <w:rsid w:val="7FAA6070"/>
    <w:rsid w:val="7FB26D45"/>
    <w:rsid w:val="7FC00D57"/>
    <w:rsid w:val="7FCD30B3"/>
    <w:rsid w:val="7FD03AD9"/>
    <w:rsid w:val="7FD832EF"/>
    <w:rsid w:val="7FE52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0513"/>
  <w15:docId w15:val="{D8F23328-D958-4134-91F3-DDE3AA9A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header" w:qFormat="1"/>
    <w:lsdException w:name="footer" w:qFormat="1"/>
    <w:lsdException w:name="caption" w:qFormat="1"/>
    <w:lsdException w:name="page number" w:qFormat="1"/>
    <w:lsdException w:name="Title" w:uiPriority="10" w:qFormat="1"/>
    <w:lsdException w:name="Default Paragraph Font" w:uiPriority="1" w:unhideWhenUsed="1" w:qFormat="1"/>
    <w:lsdException w:name="Subtitle" w:qFormat="1"/>
    <w:lsdException w:name="Hyperlink" w:qFormat="1"/>
    <w:lsdException w:name="FollowedHyperlink" w:qFormat="1"/>
    <w:lsdException w:name="Strong" w:qFormat="1"/>
    <w:lsdException w:name="Emphasis" w:qFormat="1"/>
    <w:lsdException w:name="Document Map" w:uiPriority="99"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unhideWhenUsed="1" w:qFormat="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BC24BB"/>
    <w:pPr>
      <w:widowControl w:val="0"/>
      <w:jc w:val="both"/>
    </w:pPr>
    <w:rPr>
      <w:rFonts w:ascii="Courier New" w:hAnsi="Courier New"/>
      <w:kern w:val="2"/>
      <w:sz w:val="21"/>
      <w:szCs w:val="24"/>
    </w:rPr>
  </w:style>
  <w:style w:type="paragraph" w:styleId="1">
    <w:name w:val="heading 1"/>
    <w:basedOn w:val="a0"/>
    <w:next w:val="a0"/>
    <w:link w:val="10"/>
    <w:qFormat/>
    <w:rsid w:val="00BC24BB"/>
    <w:pPr>
      <w:numPr>
        <w:numId w:val="1"/>
      </w:numPr>
      <w:tabs>
        <w:tab w:val="left" w:pos="432"/>
      </w:tabs>
      <w:spacing w:before="240" w:after="240" w:line="300" w:lineRule="auto"/>
      <w:outlineLvl w:val="0"/>
    </w:pPr>
    <w:rPr>
      <w:rFonts w:eastAsia="黑体"/>
      <w:b/>
      <w:bCs/>
      <w:kern w:val="44"/>
      <w:sz w:val="32"/>
      <w:szCs w:val="32"/>
    </w:rPr>
  </w:style>
  <w:style w:type="paragraph" w:styleId="2">
    <w:name w:val="heading 2"/>
    <w:basedOn w:val="a0"/>
    <w:next w:val="a0"/>
    <w:link w:val="20"/>
    <w:qFormat/>
    <w:rsid w:val="00BC24BB"/>
    <w:pPr>
      <w:keepNext/>
      <w:keepLines/>
      <w:numPr>
        <w:ilvl w:val="1"/>
        <w:numId w:val="1"/>
      </w:numPr>
      <w:tabs>
        <w:tab w:val="clear" w:pos="420"/>
        <w:tab w:val="left" w:pos="576"/>
      </w:tabs>
      <w:spacing w:before="240" w:after="120" w:line="300" w:lineRule="auto"/>
      <w:outlineLvl w:val="1"/>
    </w:pPr>
    <w:rPr>
      <w:rFonts w:eastAsia="黑体"/>
      <w:b/>
      <w:bCs/>
      <w:sz w:val="30"/>
      <w:szCs w:val="30"/>
    </w:rPr>
  </w:style>
  <w:style w:type="paragraph" w:styleId="3">
    <w:name w:val="heading 3"/>
    <w:basedOn w:val="a0"/>
    <w:next w:val="a0"/>
    <w:link w:val="30"/>
    <w:qFormat/>
    <w:rsid w:val="00BC24BB"/>
    <w:pPr>
      <w:keepNext/>
      <w:keepLines/>
      <w:numPr>
        <w:ilvl w:val="2"/>
        <w:numId w:val="1"/>
      </w:numPr>
      <w:tabs>
        <w:tab w:val="clear" w:pos="420"/>
        <w:tab w:val="left" w:pos="720"/>
      </w:tabs>
      <w:spacing w:before="120" w:after="120" w:line="300" w:lineRule="auto"/>
      <w:outlineLvl w:val="2"/>
    </w:pPr>
    <w:rPr>
      <w:rFonts w:eastAsia="黑体"/>
      <w:b/>
      <w:bCs/>
      <w:sz w:val="28"/>
      <w:szCs w:val="28"/>
    </w:rPr>
  </w:style>
  <w:style w:type="paragraph" w:styleId="4">
    <w:name w:val="heading 4"/>
    <w:basedOn w:val="a0"/>
    <w:next w:val="a0"/>
    <w:link w:val="40"/>
    <w:qFormat/>
    <w:rsid w:val="00BC24BB"/>
    <w:pPr>
      <w:keepNext/>
      <w:keepLines/>
      <w:numPr>
        <w:ilvl w:val="3"/>
        <w:numId w:val="1"/>
      </w:numPr>
      <w:tabs>
        <w:tab w:val="clear" w:pos="420"/>
        <w:tab w:val="left" w:pos="864"/>
      </w:tabs>
      <w:spacing w:before="120" w:after="120" w:line="300" w:lineRule="auto"/>
      <w:outlineLvl w:val="3"/>
    </w:pPr>
    <w:rPr>
      <w:rFonts w:eastAsia="黑体"/>
      <w:b/>
      <w:bCs/>
      <w:sz w:val="24"/>
    </w:rPr>
  </w:style>
  <w:style w:type="paragraph" w:styleId="5">
    <w:name w:val="heading 5"/>
    <w:basedOn w:val="a0"/>
    <w:next w:val="a0"/>
    <w:link w:val="50"/>
    <w:qFormat/>
    <w:rsid w:val="00BC24BB"/>
    <w:pPr>
      <w:keepNext/>
      <w:keepLines/>
      <w:numPr>
        <w:ilvl w:val="4"/>
        <w:numId w:val="1"/>
      </w:numPr>
      <w:tabs>
        <w:tab w:val="clear" w:pos="420"/>
        <w:tab w:val="left" w:pos="1008"/>
        <w:tab w:val="left" w:pos="1071"/>
      </w:tabs>
      <w:spacing w:before="120" w:after="120" w:line="300" w:lineRule="auto"/>
      <w:outlineLvl w:val="4"/>
    </w:pPr>
    <w:rPr>
      <w:rFonts w:eastAsia="黑体"/>
      <w:b/>
      <w:bCs/>
      <w:sz w:val="24"/>
      <w:szCs w:val="28"/>
    </w:rPr>
  </w:style>
  <w:style w:type="paragraph" w:styleId="6">
    <w:name w:val="heading 6"/>
    <w:basedOn w:val="a0"/>
    <w:next w:val="a0"/>
    <w:link w:val="60"/>
    <w:qFormat/>
    <w:rsid w:val="00BC24BB"/>
    <w:pPr>
      <w:keepNext/>
      <w:keepLines/>
      <w:numPr>
        <w:ilvl w:val="5"/>
        <w:numId w:val="1"/>
      </w:numPr>
      <w:tabs>
        <w:tab w:val="clear" w:pos="420"/>
        <w:tab w:val="left" w:pos="1152"/>
        <w:tab w:val="left" w:pos="1281"/>
      </w:tabs>
      <w:spacing w:before="120" w:after="120" w:line="300" w:lineRule="auto"/>
      <w:outlineLvl w:val="5"/>
    </w:pPr>
    <w:rPr>
      <w:rFonts w:eastAsia="黑体"/>
      <w:b/>
      <w:bCs/>
      <w:sz w:val="24"/>
    </w:rPr>
  </w:style>
  <w:style w:type="paragraph" w:styleId="7">
    <w:name w:val="heading 7"/>
    <w:basedOn w:val="a0"/>
    <w:next w:val="a0"/>
    <w:link w:val="70"/>
    <w:qFormat/>
    <w:rsid w:val="00BC24BB"/>
    <w:pPr>
      <w:keepNext/>
      <w:keepLines/>
      <w:numPr>
        <w:ilvl w:val="6"/>
        <w:numId w:val="1"/>
      </w:numPr>
      <w:tabs>
        <w:tab w:val="clear" w:pos="420"/>
        <w:tab w:val="left" w:pos="1296"/>
      </w:tabs>
      <w:spacing w:before="240" w:after="64" w:line="320" w:lineRule="auto"/>
      <w:outlineLvl w:val="6"/>
    </w:pPr>
    <w:rPr>
      <w:b/>
      <w:bCs/>
      <w:sz w:val="24"/>
    </w:rPr>
  </w:style>
  <w:style w:type="paragraph" w:styleId="8">
    <w:name w:val="heading 8"/>
    <w:basedOn w:val="a0"/>
    <w:next w:val="a0"/>
    <w:link w:val="80"/>
    <w:qFormat/>
    <w:rsid w:val="00BC24BB"/>
    <w:pPr>
      <w:keepNext/>
      <w:keepLines/>
      <w:numPr>
        <w:ilvl w:val="7"/>
        <w:numId w:val="1"/>
      </w:numPr>
      <w:tabs>
        <w:tab w:val="clear" w:pos="420"/>
        <w:tab w:val="left" w:pos="1440"/>
      </w:tabs>
      <w:spacing w:before="240" w:after="64" w:line="320" w:lineRule="auto"/>
      <w:outlineLvl w:val="7"/>
    </w:pPr>
    <w:rPr>
      <w:rFonts w:eastAsia="黑体"/>
      <w:sz w:val="24"/>
    </w:rPr>
  </w:style>
  <w:style w:type="paragraph" w:styleId="9">
    <w:name w:val="heading 9"/>
    <w:basedOn w:val="a0"/>
    <w:next w:val="a0"/>
    <w:link w:val="90"/>
    <w:qFormat/>
    <w:rsid w:val="00BC24BB"/>
    <w:pPr>
      <w:keepNext/>
      <w:keepLines/>
      <w:numPr>
        <w:ilvl w:val="8"/>
        <w:numId w:val="1"/>
      </w:numPr>
      <w:tabs>
        <w:tab w:val="clear" w:pos="420"/>
        <w:tab w:val="left" w:pos="1584"/>
      </w:tabs>
      <w:spacing w:before="240" w:after="64" w:line="320" w:lineRule="auto"/>
      <w:outlineLvl w:val="8"/>
    </w:pPr>
    <w:rPr>
      <w:rFonts w:eastAsia="黑体"/>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Pr>
      <w:rFonts w:ascii="Arial" w:eastAsia="黑体" w:hAnsi="Arial" w:cs="Arial"/>
      <w:sz w:val="20"/>
      <w:szCs w:val="20"/>
    </w:rPr>
  </w:style>
  <w:style w:type="paragraph" w:styleId="a5">
    <w:name w:val="Document Map"/>
    <w:basedOn w:val="a0"/>
    <w:link w:val="a6"/>
    <w:uiPriority w:val="99"/>
    <w:unhideWhenUsed/>
    <w:qFormat/>
    <w:rPr>
      <w:rFonts w:ascii="宋体"/>
      <w:sz w:val="18"/>
      <w:szCs w:val="18"/>
    </w:rPr>
  </w:style>
  <w:style w:type="paragraph" w:styleId="TOC3">
    <w:name w:val="toc 3"/>
    <w:basedOn w:val="a0"/>
    <w:next w:val="a0"/>
    <w:semiHidden/>
    <w:qFormat/>
    <w:pPr>
      <w:ind w:left="420"/>
      <w:jc w:val="left"/>
    </w:pPr>
    <w:rPr>
      <w:i/>
      <w:iCs/>
      <w:sz w:val="20"/>
      <w:szCs w:val="20"/>
    </w:rPr>
  </w:style>
  <w:style w:type="paragraph" w:styleId="a7">
    <w:name w:val="Balloon Text"/>
    <w:basedOn w:val="a0"/>
    <w:link w:val="a8"/>
    <w:uiPriority w:val="99"/>
    <w:unhideWhenUsed/>
    <w:qFormat/>
    <w:rPr>
      <w:sz w:val="18"/>
      <w:szCs w:val="18"/>
    </w:rPr>
  </w:style>
  <w:style w:type="paragraph" w:styleId="a9">
    <w:name w:val="footer"/>
    <w:basedOn w:val="a0"/>
    <w:link w:val="aa"/>
    <w:qFormat/>
    <w:pPr>
      <w:tabs>
        <w:tab w:val="center" w:pos="4153"/>
        <w:tab w:val="right" w:pos="8306"/>
      </w:tabs>
      <w:snapToGrid w:val="0"/>
      <w:jc w:val="left"/>
    </w:pPr>
    <w:rPr>
      <w:sz w:val="18"/>
      <w:szCs w:val="18"/>
    </w:rPr>
  </w:style>
  <w:style w:type="paragraph" w:styleId="ab">
    <w:name w:val="header"/>
    <w:basedOn w:val="a0"/>
    <w:link w:val="ac"/>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semiHidden/>
    <w:qFormat/>
    <w:pPr>
      <w:spacing w:before="120" w:after="120"/>
      <w:jc w:val="left"/>
    </w:pPr>
    <w:rPr>
      <w:b/>
      <w:bCs/>
      <w:caps/>
      <w:sz w:val="20"/>
      <w:szCs w:val="20"/>
    </w:rPr>
  </w:style>
  <w:style w:type="paragraph" w:styleId="TOC2">
    <w:name w:val="toc 2"/>
    <w:basedOn w:val="a0"/>
    <w:next w:val="a0"/>
    <w:semiHidden/>
    <w:qFormat/>
    <w:pPr>
      <w:ind w:left="210"/>
      <w:jc w:val="left"/>
    </w:pPr>
    <w:rPr>
      <w:smallCaps/>
      <w:sz w:val="20"/>
      <w:szCs w:val="20"/>
    </w:rPr>
  </w:style>
  <w:style w:type="paragraph" w:styleId="HTML">
    <w:name w:val="HTML Preformatted"/>
    <w:basedOn w:val="a0"/>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Normal (Web)"/>
    <w:basedOn w:val="a0"/>
    <w:uiPriority w:val="99"/>
    <w:unhideWhenUsed/>
    <w:qFormat/>
    <w:pPr>
      <w:widowControl/>
      <w:spacing w:before="100" w:beforeAutospacing="1" w:after="100" w:afterAutospacing="1"/>
      <w:jc w:val="left"/>
    </w:pPr>
    <w:rPr>
      <w:rFonts w:ascii="宋体" w:hAnsi="宋体" w:cs="宋体"/>
      <w:kern w:val="0"/>
      <w:sz w:val="24"/>
    </w:rPr>
  </w:style>
  <w:style w:type="paragraph" w:styleId="ae">
    <w:name w:val="Title"/>
    <w:basedOn w:val="a0"/>
    <w:next w:val="a0"/>
    <w:link w:val="af"/>
    <w:uiPriority w:val="10"/>
    <w:qFormat/>
    <w:rsid w:val="00FC1A96"/>
    <w:pPr>
      <w:spacing w:before="240" w:after="60"/>
      <w:jc w:val="center"/>
      <w:outlineLvl w:val="0"/>
    </w:pPr>
    <w:rPr>
      <w:b/>
      <w:bCs/>
      <w:sz w:val="32"/>
      <w:szCs w:val="32"/>
    </w:rPr>
  </w:style>
  <w:style w:type="table" w:styleId="af0">
    <w:name w:val="Table Grid"/>
    <w:basedOn w:val="a2"/>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page number"/>
    <w:basedOn w:val="a1"/>
    <w:qFormat/>
  </w:style>
  <w:style w:type="character" w:styleId="af2">
    <w:name w:val="FollowedHyperlink"/>
    <w:basedOn w:val="a1"/>
    <w:qFormat/>
    <w:rPr>
      <w:color w:val="800080"/>
      <w:u w:val="single"/>
    </w:rPr>
  </w:style>
  <w:style w:type="character" w:styleId="af3">
    <w:name w:val="Hyperlink"/>
    <w:basedOn w:val="a1"/>
    <w:qFormat/>
    <w:rsid w:val="00FC1A96"/>
    <w:rPr>
      <w:color w:val="0000FF"/>
      <w:u w:val="none"/>
    </w:rPr>
  </w:style>
  <w:style w:type="paragraph" w:customStyle="1" w:styleId="AltM">
    <w:name w:val="Alt+M_表内文字（居中）"/>
    <w:basedOn w:val="a0"/>
    <w:qFormat/>
    <w:pPr>
      <w:spacing w:line="300" w:lineRule="auto"/>
      <w:jc w:val="center"/>
    </w:pPr>
    <w:rPr>
      <w:rFonts w:cs="宋体"/>
      <w:szCs w:val="20"/>
    </w:rPr>
  </w:style>
  <w:style w:type="paragraph" w:customStyle="1" w:styleId="af4">
    <w:name w:val="代码"/>
    <w:link w:val="af5"/>
    <w:qFormat/>
    <w:rPr>
      <w:rFonts w:ascii="Calibri" w:hAnsi="Calibri"/>
      <w:color w:val="FF0000"/>
    </w:rPr>
  </w:style>
  <w:style w:type="paragraph" w:customStyle="1" w:styleId="af6">
    <w:name w:val="封面（文件名称）"/>
    <w:basedOn w:val="a0"/>
    <w:qFormat/>
    <w:pPr>
      <w:spacing w:line="300" w:lineRule="auto"/>
      <w:jc w:val="center"/>
    </w:pPr>
    <w:rPr>
      <w:rFonts w:eastAsia="黑体" w:cs="宋体"/>
      <w:b/>
      <w:bCs/>
      <w:sz w:val="60"/>
      <w:szCs w:val="60"/>
    </w:rPr>
  </w:style>
  <w:style w:type="paragraph" w:customStyle="1" w:styleId="af7">
    <w:name w:val="目录"/>
    <w:basedOn w:val="a0"/>
    <w:qFormat/>
    <w:pPr>
      <w:spacing w:beforeLines="50" w:afterLines="50" w:line="300" w:lineRule="auto"/>
      <w:jc w:val="center"/>
    </w:pPr>
    <w:rPr>
      <w:rFonts w:ascii="宋体" w:hAnsi="宋体" w:cs="宋体"/>
      <w:b/>
      <w:bCs/>
      <w:sz w:val="32"/>
      <w:szCs w:val="20"/>
    </w:rPr>
  </w:style>
  <w:style w:type="paragraph" w:customStyle="1" w:styleId="af8">
    <w:name w:val="封面（编制、审核、批准）"/>
    <w:basedOn w:val="a0"/>
    <w:qFormat/>
    <w:pPr>
      <w:spacing w:before="156" w:after="156" w:line="360" w:lineRule="auto"/>
      <w:jc w:val="center"/>
    </w:pPr>
    <w:rPr>
      <w:rFonts w:ascii="宋体" w:eastAsia="黑体" w:cs="宋体"/>
      <w:b/>
      <w:bCs/>
      <w:sz w:val="36"/>
      <w:szCs w:val="32"/>
    </w:rPr>
  </w:style>
  <w:style w:type="paragraph" w:customStyle="1" w:styleId="af9">
    <w:name w:val="封面（项目名称）"/>
    <w:basedOn w:val="a0"/>
    <w:qFormat/>
    <w:pPr>
      <w:spacing w:beforeLines="50" w:afterLines="50" w:line="300" w:lineRule="auto"/>
      <w:jc w:val="center"/>
    </w:pPr>
    <w:rPr>
      <w:rFonts w:eastAsia="黑体" w:cs="宋体"/>
      <w:b/>
      <w:bCs/>
      <w:sz w:val="48"/>
      <w:szCs w:val="20"/>
    </w:rPr>
  </w:style>
  <w:style w:type="paragraph" w:customStyle="1" w:styleId="AltL">
    <w:name w:val="Alt+L表内文字（左对齐）"/>
    <w:basedOn w:val="AltM"/>
    <w:link w:val="AltLChar"/>
    <w:qFormat/>
    <w:pPr>
      <w:tabs>
        <w:tab w:val="left" w:pos="828"/>
        <w:tab w:val="left" w:pos="1845"/>
      </w:tabs>
      <w:jc w:val="left"/>
    </w:pPr>
  </w:style>
  <w:style w:type="paragraph" w:customStyle="1" w:styleId="a">
    <w:name w:val="二级标号"/>
    <w:basedOn w:val="a0"/>
    <w:link w:val="Char"/>
    <w:qFormat/>
    <w:pPr>
      <w:numPr>
        <w:ilvl w:val="1"/>
        <w:numId w:val="2"/>
      </w:numPr>
      <w:spacing w:line="300" w:lineRule="auto"/>
    </w:pPr>
    <w:rPr>
      <w:rFonts w:cs="宋体"/>
      <w:sz w:val="24"/>
    </w:rPr>
  </w:style>
  <w:style w:type="character" w:customStyle="1" w:styleId="10">
    <w:name w:val="标题 1 字符"/>
    <w:basedOn w:val="a1"/>
    <w:link w:val="1"/>
    <w:qFormat/>
    <w:rsid w:val="00BC24BB"/>
    <w:rPr>
      <w:rFonts w:ascii="Courier New" w:eastAsia="黑体" w:hAnsi="Courier New"/>
      <w:b/>
      <w:bCs/>
      <w:kern w:val="44"/>
      <w:sz w:val="32"/>
      <w:szCs w:val="32"/>
    </w:rPr>
  </w:style>
  <w:style w:type="character" w:customStyle="1" w:styleId="40">
    <w:name w:val="标题 4 字符"/>
    <w:basedOn w:val="a1"/>
    <w:link w:val="4"/>
    <w:qFormat/>
    <w:rsid w:val="00BC24BB"/>
    <w:rPr>
      <w:rFonts w:ascii="Courier New" w:eastAsia="黑体" w:hAnsi="Courier New"/>
      <w:b/>
      <w:bCs/>
      <w:kern w:val="2"/>
      <w:sz w:val="24"/>
      <w:szCs w:val="24"/>
    </w:rPr>
  </w:style>
  <w:style w:type="character" w:customStyle="1" w:styleId="20">
    <w:name w:val="标题 2 字符"/>
    <w:basedOn w:val="a1"/>
    <w:link w:val="2"/>
    <w:qFormat/>
    <w:rsid w:val="00BC24BB"/>
    <w:rPr>
      <w:rFonts w:ascii="Courier New" w:eastAsia="黑体" w:hAnsi="Courier New"/>
      <w:b/>
      <w:bCs/>
      <w:kern w:val="2"/>
      <w:sz w:val="30"/>
      <w:szCs w:val="30"/>
    </w:rPr>
  </w:style>
  <w:style w:type="character" w:customStyle="1" w:styleId="30">
    <w:name w:val="标题 3 字符"/>
    <w:basedOn w:val="a1"/>
    <w:link w:val="3"/>
    <w:qFormat/>
    <w:rsid w:val="00BC24BB"/>
    <w:rPr>
      <w:rFonts w:ascii="Courier New" w:eastAsia="黑体" w:hAnsi="Courier New"/>
      <w:b/>
      <w:bCs/>
      <w:kern w:val="2"/>
      <w:sz w:val="28"/>
      <w:szCs w:val="28"/>
    </w:rPr>
  </w:style>
  <w:style w:type="character" w:customStyle="1" w:styleId="50">
    <w:name w:val="标题 5 字符"/>
    <w:basedOn w:val="a1"/>
    <w:link w:val="5"/>
    <w:qFormat/>
    <w:rsid w:val="00BC24BB"/>
    <w:rPr>
      <w:rFonts w:ascii="Courier New" w:eastAsia="黑体" w:hAnsi="Courier New"/>
      <w:b/>
      <w:bCs/>
      <w:kern w:val="2"/>
      <w:sz w:val="24"/>
      <w:szCs w:val="28"/>
    </w:rPr>
  </w:style>
  <w:style w:type="character" w:customStyle="1" w:styleId="60">
    <w:name w:val="标题 6 字符"/>
    <w:basedOn w:val="a1"/>
    <w:link w:val="6"/>
    <w:qFormat/>
    <w:rsid w:val="00BC24BB"/>
    <w:rPr>
      <w:rFonts w:ascii="Courier New" w:eastAsia="黑体" w:hAnsi="Courier New"/>
      <w:b/>
      <w:bCs/>
      <w:kern w:val="2"/>
      <w:sz w:val="24"/>
      <w:szCs w:val="24"/>
    </w:rPr>
  </w:style>
  <w:style w:type="character" w:customStyle="1" w:styleId="70">
    <w:name w:val="标题 7 字符"/>
    <w:basedOn w:val="a1"/>
    <w:link w:val="7"/>
    <w:qFormat/>
    <w:rsid w:val="00BC24BB"/>
    <w:rPr>
      <w:rFonts w:ascii="Courier New" w:hAnsi="Courier New"/>
      <w:b/>
      <w:bCs/>
      <w:kern w:val="2"/>
      <w:sz w:val="24"/>
      <w:szCs w:val="24"/>
    </w:rPr>
  </w:style>
  <w:style w:type="character" w:customStyle="1" w:styleId="80">
    <w:name w:val="标题 8 字符"/>
    <w:basedOn w:val="a1"/>
    <w:link w:val="8"/>
    <w:qFormat/>
    <w:rsid w:val="00BC24BB"/>
    <w:rPr>
      <w:rFonts w:ascii="Courier New" w:eastAsia="黑体" w:hAnsi="Courier New"/>
      <w:kern w:val="2"/>
      <w:sz w:val="24"/>
      <w:szCs w:val="24"/>
    </w:rPr>
  </w:style>
  <w:style w:type="character" w:customStyle="1" w:styleId="90">
    <w:name w:val="标题 9 字符"/>
    <w:basedOn w:val="a1"/>
    <w:link w:val="9"/>
    <w:qFormat/>
    <w:rsid w:val="00BC24BB"/>
    <w:rPr>
      <w:rFonts w:ascii="Courier New" w:eastAsia="黑体" w:hAnsi="Courier New"/>
      <w:kern w:val="2"/>
      <w:sz w:val="21"/>
      <w:szCs w:val="21"/>
    </w:rPr>
  </w:style>
  <w:style w:type="character" w:customStyle="1" w:styleId="af">
    <w:name w:val="标题 字符"/>
    <w:basedOn w:val="a1"/>
    <w:link w:val="ae"/>
    <w:uiPriority w:val="10"/>
    <w:qFormat/>
    <w:rsid w:val="00FC1A96"/>
    <w:rPr>
      <w:rFonts w:ascii="Courier New" w:hAnsi="Courier New"/>
      <w:b/>
      <w:bCs/>
      <w:kern w:val="2"/>
      <w:sz w:val="32"/>
      <w:szCs w:val="32"/>
    </w:rPr>
  </w:style>
  <w:style w:type="character" w:customStyle="1" w:styleId="a6">
    <w:name w:val="文档结构图 字符"/>
    <w:basedOn w:val="a1"/>
    <w:link w:val="a5"/>
    <w:uiPriority w:val="99"/>
    <w:semiHidden/>
    <w:qFormat/>
    <w:rPr>
      <w:rFonts w:ascii="宋体" w:eastAsia="宋体" w:hAnsi="Times New Roman" w:cs="Times New Roman"/>
      <w:sz w:val="18"/>
      <w:szCs w:val="18"/>
    </w:rPr>
  </w:style>
  <w:style w:type="character" w:customStyle="1" w:styleId="ac">
    <w:name w:val="页眉 字符"/>
    <w:basedOn w:val="a1"/>
    <w:link w:val="ab"/>
    <w:qFormat/>
    <w:rPr>
      <w:rFonts w:ascii="Times New Roman" w:eastAsia="宋体" w:hAnsi="Times New Roman" w:cs="Times New Roman"/>
      <w:sz w:val="18"/>
      <w:szCs w:val="18"/>
    </w:rPr>
  </w:style>
  <w:style w:type="character" w:customStyle="1" w:styleId="aa">
    <w:name w:val="页脚 字符"/>
    <w:basedOn w:val="a1"/>
    <w:link w:val="a9"/>
    <w:qFormat/>
    <w:rPr>
      <w:rFonts w:ascii="Times New Roman" w:eastAsia="宋体" w:hAnsi="Times New Roman" w:cs="Times New Roman"/>
      <w:sz w:val="18"/>
      <w:szCs w:val="18"/>
    </w:rPr>
  </w:style>
  <w:style w:type="character" w:customStyle="1" w:styleId="af5">
    <w:name w:val="代码 字符"/>
    <w:link w:val="af4"/>
    <w:qFormat/>
    <w:rPr>
      <w:rFonts w:ascii="Times New Roman" w:eastAsia="宋体" w:hAnsi="Times New Roman" w:cs="宋体"/>
      <w:color w:val="FF0000"/>
      <w:sz w:val="24"/>
      <w:szCs w:val="24"/>
    </w:rPr>
  </w:style>
  <w:style w:type="character" w:customStyle="1" w:styleId="Char">
    <w:name w:val="二级标号 Char"/>
    <w:basedOn w:val="a1"/>
    <w:link w:val="a"/>
    <w:qFormat/>
    <w:rPr>
      <w:rFonts w:ascii="Times New Roman" w:eastAsia="宋体" w:hAnsi="Times New Roman" w:cs="宋体"/>
      <w:sz w:val="24"/>
      <w:szCs w:val="24"/>
    </w:rPr>
  </w:style>
  <w:style w:type="character" w:customStyle="1" w:styleId="AltLChar">
    <w:name w:val="Alt+L表内文字（左对齐） Char"/>
    <w:basedOn w:val="a1"/>
    <w:link w:val="AltL"/>
    <w:qFormat/>
    <w:rPr>
      <w:rFonts w:ascii="Times New Roman" w:eastAsia="宋体" w:hAnsi="Times New Roman" w:cs="宋体"/>
      <w:szCs w:val="20"/>
    </w:rPr>
  </w:style>
  <w:style w:type="character" w:customStyle="1" w:styleId="11">
    <w:name w:val="未处理的提及1"/>
    <w:basedOn w:val="a1"/>
    <w:uiPriority w:val="99"/>
    <w:unhideWhenUsed/>
    <w:qFormat/>
    <w:rPr>
      <w:color w:val="808080"/>
      <w:shd w:val="clear" w:color="auto" w:fill="E6E6E6"/>
    </w:rPr>
  </w:style>
  <w:style w:type="character" w:customStyle="1" w:styleId="HTML0">
    <w:name w:val="HTML 预设格式 字符"/>
    <w:basedOn w:val="a1"/>
    <w:link w:val="HTML"/>
    <w:uiPriority w:val="99"/>
    <w:semiHidden/>
    <w:qFormat/>
    <w:rPr>
      <w:rFonts w:ascii="宋体" w:eastAsia="宋体" w:hAnsi="宋体" w:cs="宋体"/>
      <w:kern w:val="0"/>
      <w:sz w:val="24"/>
      <w:szCs w:val="24"/>
    </w:rPr>
  </w:style>
  <w:style w:type="character" w:customStyle="1" w:styleId="a8">
    <w:name w:val="批注框文本 字符"/>
    <w:basedOn w:val="a1"/>
    <w:link w:val="a7"/>
    <w:uiPriority w:val="99"/>
    <w:semiHidden/>
    <w:qFormat/>
    <w:rPr>
      <w:rFonts w:ascii="Times New Roman" w:eastAsia="宋体" w:hAnsi="Times New Roman" w:cs="Times New Roman"/>
      <w:sz w:val="18"/>
      <w:szCs w:val="18"/>
    </w:rPr>
  </w:style>
  <w:style w:type="character" w:styleId="afa">
    <w:name w:val="Unresolved Mention"/>
    <w:basedOn w:val="a1"/>
    <w:uiPriority w:val="99"/>
    <w:semiHidden/>
    <w:unhideWhenUsed/>
    <w:rsid w:val="00D57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360188">
      <w:bodyDiv w:val="1"/>
      <w:marLeft w:val="0"/>
      <w:marRight w:val="0"/>
      <w:marTop w:val="0"/>
      <w:marBottom w:val="0"/>
      <w:divBdr>
        <w:top w:val="none" w:sz="0" w:space="0" w:color="auto"/>
        <w:left w:val="none" w:sz="0" w:space="0" w:color="auto"/>
        <w:bottom w:val="none" w:sz="0" w:space="0" w:color="auto"/>
        <w:right w:val="none" w:sz="0" w:space="0" w:color="auto"/>
      </w:divBdr>
      <w:divsChild>
        <w:div w:id="419524638">
          <w:marLeft w:val="0"/>
          <w:marRight w:val="0"/>
          <w:marTop w:val="120"/>
          <w:marBottom w:val="0"/>
          <w:divBdr>
            <w:top w:val="none" w:sz="0" w:space="0" w:color="auto"/>
            <w:left w:val="none" w:sz="0" w:space="0" w:color="auto"/>
            <w:bottom w:val="none" w:sz="0" w:space="0" w:color="auto"/>
            <w:right w:val="none" w:sz="0" w:space="0" w:color="auto"/>
          </w:divBdr>
        </w:div>
        <w:div w:id="1204293643">
          <w:marLeft w:val="0"/>
          <w:marRight w:val="0"/>
          <w:marTop w:val="120"/>
          <w:marBottom w:val="0"/>
          <w:divBdr>
            <w:top w:val="none" w:sz="0" w:space="0" w:color="auto"/>
            <w:left w:val="none" w:sz="0" w:space="0" w:color="auto"/>
            <w:bottom w:val="none" w:sz="0" w:space="0" w:color="auto"/>
            <w:right w:val="none" w:sz="0" w:space="0" w:color="auto"/>
          </w:divBdr>
        </w:div>
        <w:div w:id="331641178">
          <w:marLeft w:val="0"/>
          <w:marRight w:val="0"/>
          <w:marTop w:val="120"/>
          <w:marBottom w:val="0"/>
          <w:divBdr>
            <w:top w:val="none" w:sz="0" w:space="0" w:color="auto"/>
            <w:left w:val="none" w:sz="0" w:space="0" w:color="auto"/>
            <w:bottom w:val="none" w:sz="0" w:space="0" w:color="auto"/>
            <w:right w:val="none" w:sz="0" w:space="0" w:color="auto"/>
          </w:divBdr>
        </w:div>
        <w:div w:id="919485756">
          <w:marLeft w:val="0"/>
          <w:marRight w:val="0"/>
          <w:marTop w:val="120"/>
          <w:marBottom w:val="0"/>
          <w:divBdr>
            <w:top w:val="none" w:sz="0" w:space="0" w:color="auto"/>
            <w:left w:val="none" w:sz="0" w:space="0" w:color="auto"/>
            <w:bottom w:val="none" w:sz="0" w:space="0" w:color="auto"/>
            <w:right w:val="none" w:sz="0" w:space="0" w:color="auto"/>
          </w:divBdr>
        </w:div>
        <w:div w:id="1286042333">
          <w:marLeft w:val="0"/>
          <w:marRight w:val="0"/>
          <w:marTop w:val="120"/>
          <w:marBottom w:val="0"/>
          <w:divBdr>
            <w:top w:val="none" w:sz="0" w:space="0" w:color="auto"/>
            <w:left w:val="none" w:sz="0" w:space="0" w:color="auto"/>
            <w:bottom w:val="none" w:sz="0" w:space="0" w:color="auto"/>
            <w:right w:val="none" w:sz="0" w:space="0" w:color="auto"/>
          </w:divBdr>
        </w:div>
        <w:div w:id="749666706">
          <w:marLeft w:val="0"/>
          <w:marRight w:val="0"/>
          <w:marTop w:val="120"/>
          <w:marBottom w:val="0"/>
          <w:divBdr>
            <w:top w:val="none" w:sz="0" w:space="0" w:color="auto"/>
            <w:left w:val="none" w:sz="0" w:space="0" w:color="auto"/>
            <w:bottom w:val="none" w:sz="0" w:space="0" w:color="auto"/>
            <w:right w:val="none" w:sz="0" w:space="0" w:color="auto"/>
          </w:divBdr>
        </w:div>
        <w:div w:id="1481113805">
          <w:marLeft w:val="0"/>
          <w:marRight w:val="0"/>
          <w:marTop w:val="120"/>
          <w:marBottom w:val="0"/>
          <w:divBdr>
            <w:top w:val="none" w:sz="0" w:space="0" w:color="auto"/>
            <w:left w:val="none" w:sz="0" w:space="0" w:color="auto"/>
            <w:bottom w:val="none" w:sz="0" w:space="0" w:color="auto"/>
            <w:right w:val="none" w:sz="0" w:space="0" w:color="auto"/>
          </w:divBdr>
        </w:div>
        <w:div w:id="1348173629">
          <w:marLeft w:val="0"/>
          <w:marRight w:val="0"/>
          <w:marTop w:val="120"/>
          <w:marBottom w:val="0"/>
          <w:divBdr>
            <w:top w:val="none" w:sz="0" w:space="0" w:color="auto"/>
            <w:left w:val="none" w:sz="0" w:space="0" w:color="auto"/>
            <w:bottom w:val="none" w:sz="0" w:space="0" w:color="auto"/>
            <w:right w:val="none" w:sz="0" w:space="0" w:color="auto"/>
          </w:divBdr>
        </w:div>
        <w:div w:id="1927415601">
          <w:marLeft w:val="0"/>
          <w:marRight w:val="0"/>
          <w:marTop w:val="120"/>
          <w:marBottom w:val="0"/>
          <w:divBdr>
            <w:top w:val="none" w:sz="0" w:space="0" w:color="auto"/>
            <w:left w:val="none" w:sz="0" w:space="0" w:color="auto"/>
            <w:bottom w:val="none" w:sz="0" w:space="0" w:color="auto"/>
            <w:right w:val="none" w:sz="0" w:space="0" w:color="auto"/>
          </w:divBdr>
        </w:div>
        <w:div w:id="1672761044">
          <w:marLeft w:val="0"/>
          <w:marRight w:val="0"/>
          <w:marTop w:val="120"/>
          <w:marBottom w:val="0"/>
          <w:divBdr>
            <w:top w:val="none" w:sz="0" w:space="0" w:color="auto"/>
            <w:left w:val="none" w:sz="0" w:space="0" w:color="auto"/>
            <w:bottom w:val="none" w:sz="0" w:space="0" w:color="auto"/>
            <w:right w:val="none" w:sz="0" w:space="0" w:color="auto"/>
          </w:divBdr>
        </w:div>
        <w:div w:id="838692795">
          <w:marLeft w:val="0"/>
          <w:marRight w:val="0"/>
          <w:marTop w:val="120"/>
          <w:marBottom w:val="0"/>
          <w:divBdr>
            <w:top w:val="none" w:sz="0" w:space="0" w:color="auto"/>
            <w:left w:val="none" w:sz="0" w:space="0" w:color="auto"/>
            <w:bottom w:val="none" w:sz="0" w:space="0" w:color="auto"/>
            <w:right w:val="none" w:sz="0" w:space="0" w:color="auto"/>
          </w:divBdr>
        </w:div>
        <w:div w:id="96103769">
          <w:marLeft w:val="0"/>
          <w:marRight w:val="0"/>
          <w:marTop w:val="120"/>
          <w:marBottom w:val="0"/>
          <w:divBdr>
            <w:top w:val="none" w:sz="0" w:space="0" w:color="auto"/>
            <w:left w:val="none" w:sz="0" w:space="0" w:color="auto"/>
            <w:bottom w:val="none" w:sz="0" w:space="0" w:color="auto"/>
            <w:right w:val="none" w:sz="0" w:space="0" w:color="auto"/>
          </w:divBdr>
        </w:div>
        <w:div w:id="576403057">
          <w:marLeft w:val="0"/>
          <w:marRight w:val="0"/>
          <w:marTop w:val="120"/>
          <w:marBottom w:val="0"/>
          <w:divBdr>
            <w:top w:val="none" w:sz="0" w:space="0" w:color="auto"/>
            <w:left w:val="none" w:sz="0" w:space="0" w:color="auto"/>
            <w:bottom w:val="none" w:sz="0" w:space="0" w:color="auto"/>
            <w:right w:val="none" w:sz="0" w:space="0" w:color="auto"/>
          </w:divBdr>
        </w:div>
        <w:div w:id="634524217">
          <w:marLeft w:val="0"/>
          <w:marRight w:val="0"/>
          <w:marTop w:val="120"/>
          <w:marBottom w:val="0"/>
          <w:divBdr>
            <w:top w:val="none" w:sz="0" w:space="0" w:color="auto"/>
            <w:left w:val="none" w:sz="0" w:space="0" w:color="auto"/>
            <w:bottom w:val="none" w:sz="0" w:space="0" w:color="auto"/>
            <w:right w:val="none" w:sz="0" w:space="0" w:color="auto"/>
          </w:divBdr>
        </w:div>
      </w:divsChild>
    </w:div>
    <w:div w:id="1725593832">
      <w:bodyDiv w:val="1"/>
      <w:marLeft w:val="0"/>
      <w:marRight w:val="0"/>
      <w:marTop w:val="0"/>
      <w:marBottom w:val="0"/>
      <w:divBdr>
        <w:top w:val="none" w:sz="0" w:space="0" w:color="auto"/>
        <w:left w:val="none" w:sz="0" w:space="0" w:color="auto"/>
        <w:bottom w:val="none" w:sz="0" w:space="0" w:color="auto"/>
        <w:right w:val="none" w:sz="0" w:space="0" w:color="auto"/>
      </w:divBdr>
      <w:divsChild>
        <w:div w:id="1520654500">
          <w:marLeft w:val="0"/>
          <w:marRight w:val="0"/>
          <w:marTop w:val="120"/>
          <w:marBottom w:val="0"/>
          <w:divBdr>
            <w:top w:val="none" w:sz="0" w:space="0" w:color="auto"/>
            <w:left w:val="none" w:sz="0" w:space="0" w:color="auto"/>
            <w:bottom w:val="none" w:sz="0" w:space="0" w:color="auto"/>
            <w:right w:val="none" w:sz="0" w:space="0" w:color="auto"/>
          </w:divBdr>
        </w:div>
        <w:div w:id="519245407">
          <w:marLeft w:val="0"/>
          <w:marRight w:val="0"/>
          <w:marTop w:val="120"/>
          <w:marBottom w:val="0"/>
          <w:divBdr>
            <w:top w:val="none" w:sz="0" w:space="0" w:color="auto"/>
            <w:left w:val="none" w:sz="0" w:space="0" w:color="auto"/>
            <w:bottom w:val="none" w:sz="0" w:space="0" w:color="auto"/>
            <w:right w:val="none" w:sz="0" w:space="0" w:color="auto"/>
          </w:divBdr>
        </w:div>
        <w:div w:id="1898003830">
          <w:marLeft w:val="0"/>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ownload.virtualbox.org/virtualbox/5.2.8/Oracle_VM_VirtualBox_Extension_Pack-5.2.8.vbox-extpac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wnload.virtualbox.org/virtualbox/5.2.8/VirtualBox-5.2.8-121009-Win.exe"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31354;&#20889;&#20316;&#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空写作模板.dotx</Template>
  <TotalTime>15</TotalTime>
  <Pages>6</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43</cp:revision>
  <dcterms:created xsi:type="dcterms:W3CDTF">2020-05-26T01:35:00Z</dcterms:created>
  <dcterms:modified xsi:type="dcterms:W3CDTF">2020-06-30T06:27:00Z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y fmtid="{D5CDD505-2E9C-101B-9397-08002B2CF9AE}" pid="3" name="KSORubyTemplateID">
    <vt:lpwstr>6</vt:lpwstr>
  </property>
</Properties>
</file>