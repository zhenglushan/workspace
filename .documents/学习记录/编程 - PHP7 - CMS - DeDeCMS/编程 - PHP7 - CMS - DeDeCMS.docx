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9148" w14:textId="1E7B4290" w:rsidR="00EA0CDB" w:rsidRDefault="00E07873" w:rsidP="00E07873">
      <w:pPr>
        <w:pStyle w:val="af"/>
      </w:pPr>
      <w:r>
        <w:rPr>
          <w:rFonts w:hint="eastAsia"/>
        </w:rPr>
        <w:t>DeDeCMS</w:t>
      </w:r>
      <w:r>
        <w:rPr>
          <w:rFonts w:hint="eastAsia"/>
        </w:rPr>
        <w:t>教程</w:t>
      </w:r>
    </w:p>
    <w:p w14:paraId="79B559C3" w14:textId="4D93F206" w:rsidR="00E07873" w:rsidRDefault="00051EA1" w:rsidP="00051EA1">
      <w:pPr>
        <w:pStyle w:val="1"/>
      </w:pPr>
      <w:r>
        <w:rPr>
          <w:rFonts w:hint="eastAsia"/>
        </w:rPr>
        <w:t>开发教程</w:t>
      </w:r>
    </w:p>
    <w:p w14:paraId="7CCE28C2" w14:textId="02975D89" w:rsidR="00C75E04" w:rsidRDefault="00C75E04" w:rsidP="00051EA1">
      <w:pPr>
        <w:pStyle w:val="1"/>
      </w:pPr>
      <w:r>
        <w:rPr>
          <w:rFonts w:hint="eastAsia"/>
        </w:rPr>
        <w:t>系统配置</w:t>
      </w:r>
    </w:p>
    <w:p w14:paraId="38E0DC79" w14:textId="01D25331" w:rsidR="00B85B1E" w:rsidRDefault="00B85B1E" w:rsidP="00051EA1">
      <w:pPr>
        <w:pStyle w:val="1"/>
      </w:pPr>
      <w:r>
        <w:rPr>
          <w:rFonts w:hint="eastAsia"/>
        </w:rPr>
        <w:t>标签调用</w:t>
      </w:r>
    </w:p>
    <w:p w14:paraId="60368F28" w14:textId="77777777" w:rsidR="00B85B1E" w:rsidRPr="00B85B1E" w:rsidRDefault="00B85B1E" w:rsidP="00B85B1E">
      <w:pPr>
        <w:rPr>
          <w:rFonts w:hint="eastAsia"/>
        </w:rPr>
      </w:pPr>
    </w:p>
    <w:p w14:paraId="3FB8A2D3" w14:textId="65924EAB" w:rsidR="00051EA1" w:rsidRDefault="00051EA1" w:rsidP="00051EA1">
      <w:pPr>
        <w:pStyle w:val="1"/>
      </w:pPr>
      <w:r>
        <w:rPr>
          <w:rFonts w:hint="eastAsia"/>
        </w:rPr>
        <w:t>修改教程</w:t>
      </w:r>
    </w:p>
    <w:p w14:paraId="2CE30993" w14:textId="4946C5EC" w:rsidR="0039256D" w:rsidRDefault="0039256D" w:rsidP="00F22F23">
      <w:pPr>
        <w:pStyle w:val="2"/>
      </w:pPr>
      <w:r w:rsidRPr="0039256D">
        <w:rPr>
          <w:rFonts w:hint="eastAsia"/>
        </w:rPr>
        <w:t>安装之前修改网站后台地址</w:t>
      </w:r>
    </w:p>
    <w:p w14:paraId="3B23D5C3" w14:textId="640600B1" w:rsidR="0039256D" w:rsidRDefault="003200B2" w:rsidP="0039256D">
      <w:r w:rsidRPr="003200B2">
        <w:rPr>
          <w:rFonts w:hint="eastAsia"/>
        </w:rPr>
        <w:t>1</w:t>
      </w:r>
      <w:r w:rsidRPr="003200B2">
        <w:rPr>
          <w:rFonts w:hint="eastAsia"/>
        </w:rPr>
        <w:t>、</w:t>
      </w:r>
      <w:r w:rsidRPr="003200B2">
        <w:rPr>
          <w:rFonts w:hint="eastAsia"/>
        </w:rPr>
        <w:t xml:space="preserve"> </w:t>
      </w:r>
      <w:r w:rsidRPr="003200B2">
        <w:rPr>
          <w:rFonts w:hint="eastAsia"/>
        </w:rPr>
        <w:t>打开</w:t>
      </w:r>
      <w:r w:rsidRPr="003200B2">
        <w:rPr>
          <w:rFonts w:hint="eastAsia"/>
        </w:rPr>
        <w:t xml:space="preserve"> \install\index.php </w:t>
      </w:r>
      <w:r w:rsidRPr="003200B2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F8B" w14:paraId="6515BF71" w14:textId="77777777" w:rsidTr="00970F8B">
        <w:tc>
          <w:tcPr>
            <w:tcW w:w="8296" w:type="dxa"/>
          </w:tcPr>
          <w:p w14:paraId="6B638C99" w14:textId="09DD10A9" w:rsidR="00970F8B" w:rsidRDefault="00970F8B" w:rsidP="0039256D">
            <w:r w:rsidRPr="00970F8B">
              <w:t>'/dede/*',</w:t>
            </w:r>
          </w:p>
        </w:tc>
      </w:tr>
    </w:tbl>
    <w:p w14:paraId="7BEF09A7" w14:textId="2C01E280" w:rsidR="003200B2" w:rsidRDefault="007F4D9D" w:rsidP="0039256D">
      <w:r w:rsidRPr="007F4D9D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084" w14:paraId="46DDFE82" w14:textId="77777777" w:rsidTr="00873084">
        <w:tc>
          <w:tcPr>
            <w:tcW w:w="8296" w:type="dxa"/>
          </w:tcPr>
          <w:p w14:paraId="7E3EB621" w14:textId="311789C5" w:rsidR="00873084" w:rsidRDefault="00873084" w:rsidP="0039256D">
            <w:pPr>
              <w:rPr>
                <w:rFonts w:hint="eastAsia"/>
              </w:rPr>
            </w:pPr>
            <w:r w:rsidRPr="00873084">
              <w:t>'/zlslhxguanli/*',</w:t>
            </w:r>
          </w:p>
        </w:tc>
      </w:tr>
    </w:tbl>
    <w:p w14:paraId="5F5B0531" w14:textId="6173CC5C" w:rsidR="007F4D9D" w:rsidRDefault="007F4D9D" w:rsidP="0039256D"/>
    <w:p w14:paraId="0A42BC07" w14:textId="77777777" w:rsidR="0082673E" w:rsidRDefault="0082673E" w:rsidP="008267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把根目录下的</w:t>
      </w:r>
      <w:r>
        <w:rPr>
          <w:rFonts w:hint="eastAsia"/>
        </w:rPr>
        <w:t xml:space="preserve"> dede </w:t>
      </w:r>
      <w:r>
        <w:rPr>
          <w:rFonts w:hint="eastAsia"/>
        </w:rPr>
        <w:t>修改为任意文件名即可，比如</w:t>
      </w:r>
      <w:r>
        <w:rPr>
          <w:rFonts w:hint="eastAsia"/>
        </w:rPr>
        <w:t xml:space="preserve"> zlslhxguanli </w:t>
      </w:r>
      <w:r>
        <w:rPr>
          <w:rFonts w:hint="eastAsia"/>
        </w:rPr>
        <w:t>。</w:t>
      </w:r>
    </w:p>
    <w:p w14:paraId="24AD2877" w14:textId="77777777" w:rsidR="002C4451" w:rsidRDefault="002C4451" w:rsidP="0082673E"/>
    <w:p w14:paraId="3273CB7A" w14:textId="36E9068D" w:rsidR="00873084" w:rsidRDefault="0082673E" w:rsidP="008267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\install\module_autos.php </w:t>
      </w:r>
      <w:r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73E" w14:paraId="1D4B4CE9" w14:textId="77777777" w:rsidTr="0082673E">
        <w:tc>
          <w:tcPr>
            <w:tcW w:w="8296" w:type="dxa"/>
          </w:tcPr>
          <w:p w14:paraId="7E5851E9" w14:textId="2411BA57" w:rsidR="0082673E" w:rsidRDefault="0082673E" w:rsidP="0039256D">
            <w:r w:rsidRPr="0082673E">
              <w:rPr>
                <w:rFonts w:hint="eastAsia"/>
              </w:rPr>
              <w:t>&lt;a href="../dede" target='_top'&gt;</w:t>
            </w:r>
            <w:r w:rsidRPr="0082673E">
              <w:rPr>
                <w:rFonts w:hint="eastAsia"/>
              </w:rPr>
              <w:t>登录网站后台</w:t>
            </w:r>
            <w:r w:rsidRPr="0082673E">
              <w:rPr>
                <w:rFonts w:hint="eastAsia"/>
              </w:rPr>
              <w:t>&lt;/a&gt;</w:t>
            </w:r>
          </w:p>
        </w:tc>
      </w:tr>
    </w:tbl>
    <w:p w14:paraId="1DC509DC" w14:textId="52C51A7E" w:rsidR="003200B2" w:rsidRDefault="00497BC4" w:rsidP="0039256D">
      <w:r w:rsidRPr="00497BC4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F4F" w14:paraId="79CEEF28" w14:textId="77777777" w:rsidTr="007A1F4F">
        <w:tc>
          <w:tcPr>
            <w:tcW w:w="8296" w:type="dxa"/>
          </w:tcPr>
          <w:p w14:paraId="2DF3B762" w14:textId="6BA127F4" w:rsidR="007A1F4F" w:rsidRDefault="007A1F4F" w:rsidP="0039256D">
            <w:pPr>
              <w:rPr>
                <w:rFonts w:hint="eastAsia"/>
              </w:rPr>
            </w:pPr>
            <w:r w:rsidRPr="007A1F4F">
              <w:rPr>
                <w:rFonts w:hint="eastAsia"/>
              </w:rPr>
              <w:t>&lt;a href="../zlslhxguanli" target='_top'&gt;</w:t>
            </w:r>
            <w:r w:rsidRPr="007A1F4F">
              <w:rPr>
                <w:rFonts w:hint="eastAsia"/>
              </w:rPr>
              <w:t>登录网站后台</w:t>
            </w:r>
            <w:r w:rsidRPr="007A1F4F">
              <w:rPr>
                <w:rFonts w:hint="eastAsia"/>
              </w:rPr>
              <w:t>&lt;/a&gt;</w:t>
            </w:r>
          </w:p>
        </w:tc>
      </w:tr>
    </w:tbl>
    <w:p w14:paraId="6E9647D6" w14:textId="79D74B4F" w:rsidR="00497BC4" w:rsidRDefault="002C4451" w:rsidP="0039256D">
      <w:pPr>
        <w:rPr>
          <w:rFonts w:hint="eastAsia"/>
        </w:rPr>
      </w:pPr>
      <w:r w:rsidRPr="002C4451">
        <w:rPr>
          <w:rFonts w:hint="eastAsia"/>
        </w:rPr>
        <w:t>这里有</w:t>
      </w:r>
      <w:r w:rsidRPr="002C4451">
        <w:rPr>
          <w:rFonts w:hint="eastAsia"/>
          <w:b/>
          <w:bCs/>
          <w:color w:val="00B050"/>
        </w:rPr>
        <w:t>两处</w:t>
      </w:r>
      <w:r>
        <w:rPr>
          <w:rFonts w:hint="eastAsia"/>
        </w:rPr>
        <w:t>需要修改</w:t>
      </w:r>
      <w:r w:rsidRPr="002C4451">
        <w:rPr>
          <w:rFonts w:hint="eastAsia"/>
        </w:rPr>
        <w:t>。</w:t>
      </w:r>
    </w:p>
    <w:p w14:paraId="52D84EEC" w14:textId="5371074A" w:rsidR="003200B2" w:rsidRDefault="003200B2" w:rsidP="0039256D"/>
    <w:p w14:paraId="323189CF" w14:textId="285EAD8B" w:rsidR="002C4451" w:rsidRDefault="002C4451" w:rsidP="0039256D">
      <w:r w:rsidRPr="002C4451">
        <w:rPr>
          <w:rFonts w:hint="eastAsia"/>
        </w:rPr>
        <w:t>另外，由于栏目使用的是拼音伪静态，所以</w:t>
      </w:r>
      <w:r w:rsidR="00EA3433">
        <w:rPr>
          <w:rFonts w:hint="eastAsia"/>
        </w:rPr>
        <w:t>在浏览器输入后</w:t>
      </w:r>
      <w:r w:rsidRPr="002C4451">
        <w:rPr>
          <w:rFonts w:hint="eastAsia"/>
        </w:rPr>
        <w:t>台登录地址</w:t>
      </w:r>
      <w:r w:rsidR="00EA3433">
        <w:rPr>
          <w:rFonts w:hint="eastAsia"/>
        </w:rPr>
        <w:t>时，需</w:t>
      </w:r>
      <w:r w:rsidRPr="002C4451">
        <w:rPr>
          <w:rFonts w:hint="eastAsia"/>
        </w:rPr>
        <w:t>要把</w:t>
      </w:r>
      <w:r w:rsidRPr="002C4451">
        <w:rPr>
          <w:rFonts w:hint="eastAsia"/>
        </w:rPr>
        <w:t xml:space="preserve"> login.php </w:t>
      </w:r>
      <w:r w:rsidR="00EA3433">
        <w:rPr>
          <w:rFonts w:hint="eastAsia"/>
        </w:rPr>
        <w:t>文件名也</w:t>
      </w:r>
      <w:r w:rsidRPr="002C4451">
        <w:rPr>
          <w:rFonts w:hint="eastAsia"/>
        </w:rPr>
        <w:t>带上。</w:t>
      </w:r>
    </w:p>
    <w:p w14:paraId="69ED01DE" w14:textId="77777777" w:rsidR="002C4451" w:rsidRPr="00EA3433" w:rsidRDefault="002C4451" w:rsidP="0039256D">
      <w:pPr>
        <w:rPr>
          <w:rFonts w:hint="eastAsia"/>
        </w:rPr>
      </w:pPr>
    </w:p>
    <w:p w14:paraId="314E5C5C" w14:textId="42183BD0" w:rsidR="00051EA1" w:rsidRDefault="00F22F23" w:rsidP="00F22F23">
      <w:pPr>
        <w:pStyle w:val="2"/>
      </w:pPr>
      <w:r>
        <w:rPr>
          <w:rFonts w:hint="eastAsia"/>
        </w:rPr>
        <w:t>把</w:t>
      </w:r>
      <w:r w:rsidR="001D5FD6">
        <w:rPr>
          <w:rFonts w:hint="eastAsia"/>
        </w:rPr>
        <w:t xml:space="preserve"> </w:t>
      </w:r>
      <w:r w:rsidRPr="00F22F23">
        <w:rPr>
          <w:rFonts w:hint="eastAsia"/>
        </w:rPr>
        <w:t>data</w:t>
      </w:r>
      <w:r w:rsidR="001D5FD6">
        <w:t xml:space="preserve"> </w:t>
      </w:r>
      <w:r w:rsidRPr="00F22F23">
        <w:rPr>
          <w:rFonts w:hint="eastAsia"/>
        </w:rPr>
        <w:t>目录重命名并移动到根目录外</w:t>
      </w:r>
    </w:p>
    <w:p w14:paraId="1D8F58B4" w14:textId="77777777" w:rsidR="00605639" w:rsidRDefault="00605639" w:rsidP="006056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data </w:t>
      </w:r>
      <w:r>
        <w:rPr>
          <w:rFonts w:hint="eastAsia"/>
        </w:rPr>
        <w:t>重命名为</w:t>
      </w:r>
      <w:r>
        <w:rPr>
          <w:rFonts w:hint="eastAsia"/>
        </w:rPr>
        <w:t>zlslhxdata</w:t>
      </w:r>
    </w:p>
    <w:p w14:paraId="1F4AC3E4" w14:textId="77777777" w:rsidR="00605639" w:rsidRDefault="00605639" w:rsidP="006056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zlslhxdata</w:t>
      </w:r>
      <w:r>
        <w:rPr>
          <w:rFonts w:hint="eastAsia"/>
        </w:rPr>
        <w:t>移动到根目录之外</w:t>
      </w:r>
    </w:p>
    <w:p w14:paraId="1249B4C8" w14:textId="77777777" w:rsidR="00605639" w:rsidRDefault="00605639" w:rsidP="006056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\include\common.inc.php </w:t>
      </w:r>
      <w:r>
        <w:rPr>
          <w:rFonts w:hint="eastAsia"/>
        </w:rPr>
        <w:t>文件，进行下面的修改：</w:t>
      </w:r>
    </w:p>
    <w:p w14:paraId="199A2E9B" w14:textId="63D397E1" w:rsidR="00F22F23" w:rsidRDefault="00605639" w:rsidP="00605639">
      <w:r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081" w14:paraId="19373A1F" w14:textId="77777777" w:rsidTr="00493081">
        <w:tc>
          <w:tcPr>
            <w:tcW w:w="8296" w:type="dxa"/>
          </w:tcPr>
          <w:p w14:paraId="21321408" w14:textId="342BE082" w:rsidR="00493081" w:rsidRDefault="00493081" w:rsidP="00605639">
            <w:pPr>
              <w:rPr>
                <w:rFonts w:hint="eastAsia"/>
              </w:rPr>
            </w:pPr>
            <w:r w:rsidRPr="00493081">
              <w:t>define('DEDEDATA', DEDEROOT.'/data');</w:t>
            </w:r>
          </w:p>
        </w:tc>
      </w:tr>
    </w:tbl>
    <w:p w14:paraId="477684B4" w14:textId="1FA3F8AB" w:rsidR="00605639" w:rsidRDefault="00D00216" w:rsidP="00605639">
      <w:r w:rsidRPr="00D00216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D8D" w14:paraId="3620AB0C" w14:textId="77777777" w:rsidTr="00DC2D8D">
        <w:tc>
          <w:tcPr>
            <w:tcW w:w="8296" w:type="dxa"/>
          </w:tcPr>
          <w:p w14:paraId="70CE51AF" w14:textId="062F79CC" w:rsidR="00DC2D8D" w:rsidRDefault="00DC2D8D" w:rsidP="00605639">
            <w:pPr>
              <w:rPr>
                <w:rFonts w:hint="eastAsia"/>
              </w:rPr>
            </w:pPr>
            <w:r w:rsidRPr="00DC2D8D">
              <w:lastRenderedPageBreak/>
              <w:t>define('DEDEDATA', DEDEROOT.'/../zlslhxdata');</w:t>
            </w:r>
          </w:p>
        </w:tc>
      </w:tr>
    </w:tbl>
    <w:p w14:paraId="26A40941" w14:textId="77777777" w:rsidR="00FE0822" w:rsidRDefault="00FE0822" w:rsidP="00605639"/>
    <w:p w14:paraId="708784B2" w14:textId="1C05D408" w:rsidR="00D00216" w:rsidRDefault="00FE0822" w:rsidP="00605639">
      <w:r w:rsidRPr="00FE0822"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822" w14:paraId="18BF8758" w14:textId="77777777" w:rsidTr="00FE0822">
        <w:tc>
          <w:tcPr>
            <w:tcW w:w="8296" w:type="dxa"/>
          </w:tcPr>
          <w:p w14:paraId="7192687D" w14:textId="48EF95E9" w:rsidR="00FE0822" w:rsidRDefault="00FE0822" w:rsidP="00605639">
            <w:pPr>
              <w:rPr>
                <w:rFonts w:hint="eastAsia"/>
              </w:rPr>
            </w:pPr>
            <w:r w:rsidRPr="00FE0822">
              <w:t>$cfg_data_dir = $cfg_cmspath.'/data';</w:t>
            </w:r>
          </w:p>
        </w:tc>
      </w:tr>
    </w:tbl>
    <w:p w14:paraId="546A6CA7" w14:textId="59C54D3D" w:rsidR="00FE0822" w:rsidRDefault="00137790" w:rsidP="00605639">
      <w:r w:rsidRPr="00137790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790" w14:paraId="27EB807D" w14:textId="77777777" w:rsidTr="00137790">
        <w:tc>
          <w:tcPr>
            <w:tcW w:w="8296" w:type="dxa"/>
          </w:tcPr>
          <w:p w14:paraId="068B453A" w14:textId="6AF7BFD3" w:rsidR="00137790" w:rsidRDefault="00137790" w:rsidP="00605639">
            <w:pPr>
              <w:rPr>
                <w:rFonts w:hint="eastAsia"/>
              </w:rPr>
            </w:pPr>
            <w:r w:rsidRPr="00137790">
              <w:t>$cfg_data_dir = $cfg_cmspath.'/../zlslhxdata';</w:t>
            </w:r>
          </w:p>
        </w:tc>
      </w:tr>
    </w:tbl>
    <w:p w14:paraId="66B6CE5B" w14:textId="77777777" w:rsidR="00E34028" w:rsidRDefault="00E34028" w:rsidP="00605639"/>
    <w:p w14:paraId="01310DC8" w14:textId="6EB31197" w:rsidR="00137790" w:rsidRDefault="00E34028" w:rsidP="00605639">
      <w:r w:rsidRPr="00E34028"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7A9" w14:paraId="5AB4B6FF" w14:textId="77777777" w:rsidTr="008F57A9">
        <w:tc>
          <w:tcPr>
            <w:tcW w:w="8296" w:type="dxa"/>
          </w:tcPr>
          <w:p w14:paraId="440DA661" w14:textId="52E3972E" w:rsidR="008F57A9" w:rsidRDefault="008F57A9" w:rsidP="00605639">
            <w:pPr>
              <w:rPr>
                <w:rFonts w:hint="eastAsia"/>
              </w:rPr>
            </w:pPr>
            <w:r w:rsidRPr="008F57A9">
              <w:t>$cfg_df_namerule = '{typedir}/{Y}/{M}{D}/{aid}'.$cfg_df_ext;</w:t>
            </w:r>
          </w:p>
        </w:tc>
      </w:tr>
    </w:tbl>
    <w:p w14:paraId="25595232" w14:textId="6576A51E" w:rsidR="00E34028" w:rsidRDefault="008F57A9" w:rsidP="00605639">
      <w:r w:rsidRPr="008F57A9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69B" w14:paraId="4BCB1524" w14:textId="77777777" w:rsidTr="0027269B">
        <w:tc>
          <w:tcPr>
            <w:tcW w:w="8296" w:type="dxa"/>
          </w:tcPr>
          <w:p w14:paraId="63EE65FA" w14:textId="2B37CB26" w:rsidR="0027269B" w:rsidRDefault="0027269B" w:rsidP="00605639">
            <w:pPr>
              <w:rPr>
                <w:rFonts w:hint="eastAsia"/>
              </w:rPr>
            </w:pPr>
            <w:r w:rsidRPr="0027269B">
              <w:t>$cfg_df_namerule = '{typedir}/{aid}'.$cfg_df_ext;</w:t>
            </w:r>
          </w:p>
        </w:tc>
      </w:tr>
    </w:tbl>
    <w:p w14:paraId="13A969BC" w14:textId="2360A245" w:rsidR="008F57A9" w:rsidRDefault="008F57A9" w:rsidP="00605639"/>
    <w:p w14:paraId="4D3DEA89" w14:textId="6739BE35" w:rsidR="0027269B" w:rsidRDefault="008932FD" w:rsidP="00605639">
      <w:r w:rsidRPr="008932FD">
        <w:rPr>
          <w:rFonts w:hint="eastAsia"/>
        </w:rPr>
        <w:t>4</w:t>
      </w:r>
      <w:r w:rsidRPr="008932FD">
        <w:rPr>
          <w:rFonts w:hint="eastAsia"/>
        </w:rPr>
        <w:t>、</w:t>
      </w:r>
      <w:r w:rsidRPr="008932FD">
        <w:rPr>
          <w:rFonts w:hint="eastAsia"/>
        </w:rPr>
        <w:t xml:space="preserve"> </w:t>
      </w:r>
      <w:r w:rsidRPr="008932FD">
        <w:rPr>
          <w:rFonts w:hint="eastAsia"/>
        </w:rPr>
        <w:t>打开根目录下的</w:t>
      </w:r>
      <w:r w:rsidRPr="008932FD">
        <w:rPr>
          <w:rFonts w:hint="eastAsia"/>
        </w:rPr>
        <w:t xml:space="preserve"> index.php </w:t>
      </w:r>
      <w:r w:rsidRPr="008932FD">
        <w:rPr>
          <w:rFonts w:hint="eastAsia"/>
        </w:rPr>
        <w:t>文件，把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2FD" w14:paraId="3C902376" w14:textId="77777777" w:rsidTr="008932FD">
        <w:tc>
          <w:tcPr>
            <w:tcW w:w="8296" w:type="dxa"/>
          </w:tcPr>
          <w:p w14:paraId="6FA58946" w14:textId="7134985F" w:rsidR="008932FD" w:rsidRDefault="008932FD" w:rsidP="00605639">
            <w:pPr>
              <w:rPr>
                <w:rFonts w:hint="eastAsia"/>
              </w:rPr>
            </w:pPr>
            <w:r w:rsidRPr="008932FD">
              <w:t>if(!file_exists(dirname(__FILE__).'/data/common.inc.php'))</w:t>
            </w:r>
          </w:p>
        </w:tc>
      </w:tr>
    </w:tbl>
    <w:p w14:paraId="2D42DEBB" w14:textId="57708D2B" w:rsidR="008932FD" w:rsidRDefault="008932FD" w:rsidP="00605639">
      <w:r w:rsidRPr="008932FD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483" w14:paraId="61CBD5F6" w14:textId="77777777" w:rsidTr="00444483">
        <w:tc>
          <w:tcPr>
            <w:tcW w:w="8296" w:type="dxa"/>
          </w:tcPr>
          <w:p w14:paraId="7A928381" w14:textId="0FCA1CED" w:rsidR="00444483" w:rsidRDefault="00444483" w:rsidP="00605639">
            <w:pPr>
              <w:rPr>
                <w:rFonts w:hint="eastAsia"/>
              </w:rPr>
            </w:pPr>
            <w:r w:rsidRPr="00444483">
              <w:t>if(!file_exists(dirname(__FILE__).'/../zlslhxdata/common.inc.php'))</w:t>
            </w:r>
          </w:p>
        </w:tc>
      </w:tr>
    </w:tbl>
    <w:p w14:paraId="13E49133" w14:textId="2F5A59C3" w:rsidR="008932FD" w:rsidRDefault="008932FD" w:rsidP="00605639"/>
    <w:p w14:paraId="6DCAAD6B" w14:textId="77777777" w:rsidR="00F46011" w:rsidRDefault="00F46011" w:rsidP="00F4601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、打开</w:t>
      </w:r>
      <w:r>
        <w:rPr>
          <w:rFonts w:hint="eastAsia"/>
        </w:rPr>
        <w:t xml:space="preserve"> \install\config.cache.inc.php </w:t>
      </w:r>
      <w:r>
        <w:rPr>
          <w:rFonts w:hint="eastAsia"/>
        </w:rPr>
        <w:t>文件，进行如下修改：</w:t>
      </w:r>
    </w:p>
    <w:p w14:paraId="38325579" w14:textId="2B5FB500" w:rsidR="00F46011" w:rsidRDefault="00F46011" w:rsidP="00F46011">
      <w:r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19E" w14:paraId="52292A8E" w14:textId="77777777" w:rsidTr="0070419E">
        <w:tc>
          <w:tcPr>
            <w:tcW w:w="8296" w:type="dxa"/>
          </w:tcPr>
          <w:p w14:paraId="6BAC759E" w14:textId="4F234169" w:rsidR="0070419E" w:rsidRDefault="0070419E" w:rsidP="00F46011">
            <w:pPr>
              <w:rPr>
                <w:rFonts w:hint="eastAsia"/>
              </w:rPr>
            </w:pPr>
            <w:r w:rsidRPr="0070419E">
              <w:t>$cfg_tplcache_dir = '/data/tplcache';</w:t>
            </w:r>
          </w:p>
        </w:tc>
      </w:tr>
    </w:tbl>
    <w:p w14:paraId="11AF8CAE" w14:textId="109CDAEF" w:rsidR="00F46011" w:rsidRDefault="0070419E" w:rsidP="00F46011">
      <w:r w:rsidRPr="0070419E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A65" w14:paraId="063EDC14" w14:textId="77777777" w:rsidTr="000C1A65">
        <w:tc>
          <w:tcPr>
            <w:tcW w:w="8296" w:type="dxa"/>
          </w:tcPr>
          <w:p w14:paraId="737C6515" w14:textId="56EFBB8F" w:rsidR="000C1A65" w:rsidRDefault="000C1A65" w:rsidP="00F46011">
            <w:r w:rsidRPr="000C1A65">
              <w:t>$cfg_tplcache_dir = '/../zlslhxdata/tplcache';</w:t>
            </w:r>
          </w:p>
        </w:tc>
      </w:tr>
    </w:tbl>
    <w:p w14:paraId="7CD0AA2B" w14:textId="77777777" w:rsidR="000C1A65" w:rsidRDefault="000C1A65" w:rsidP="00F46011"/>
    <w:p w14:paraId="6C87C50F" w14:textId="09A79375" w:rsidR="0070419E" w:rsidRDefault="000C1A65" w:rsidP="00F46011">
      <w:r w:rsidRPr="000C1A65">
        <w:rPr>
          <w:rFonts w:hint="eastAsia"/>
        </w:rPr>
        <w:t>6</w:t>
      </w:r>
      <w:r w:rsidRPr="000C1A65">
        <w:rPr>
          <w:rFonts w:hint="eastAsia"/>
        </w:rPr>
        <w:t>、</w:t>
      </w:r>
      <w:r w:rsidRPr="000C1A65">
        <w:rPr>
          <w:rFonts w:hint="eastAsia"/>
        </w:rPr>
        <w:t xml:space="preserve"> </w:t>
      </w:r>
      <w:r w:rsidRPr="000C1A65">
        <w:rPr>
          <w:rFonts w:hint="eastAsia"/>
        </w:rPr>
        <w:t>打开</w:t>
      </w:r>
      <w:r w:rsidRPr="000C1A65">
        <w:rPr>
          <w:rFonts w:hint="eastAsia"/>
        </w:rPr>
        <w:t xml:space="preserve"> \install\index.php </w:t>
      </w:r>
      <w:r w:rsidRPr="000C1A65">
        <w:rPr>
          <w:rFonts w:hint="eastAsia"/>
        </w:rPr>
        <w:t>文件，查找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5FC" w14:paraId="033C4FD7" w14:textId="77777777" w:rsidTr="001935FC">
        <w:tc>
          <w:tcPr>
            <w:tcW w:w="8296" w:type="dxa"/>
          </w:tcPr>
          <w:p w14:paraId="79FD3DE4" w14:textId="560A01FA" w:rsidR="001935FC" w:rsidRDefault="001935FC" w:rsidP="00F46011">
            <w:r w:rsidRPr="001935FC">
              <w:t>'/data/*',</w:t>
            </w:r>
          </w:p>
        </w:tc>
      </w:tr>
    </w:tbl>
    <w:p w14:paraId="1E9C04DE" w14:textId="4C45EC88" w:rsidR="0070419E" w:rsidRDefault="001935FC" w:rsidP="00F46011">
      <w:r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7B1" w14:paraId="0F0D7DE3" w14:textId="77777777" w:rsidTr="000E17B1">
        <w:tc>
          <w:tcPr>
            <w:tcW w:w="8296" w:type="dxa"/>
          </w:tcPr>
          <w:p w14:paraId="49D86E55" w14:textId="1A384AB2" w:rsidR="000E17B1" w:rsidRDefault="000E17B1" w:rsidP="00F46011">
            <w:pPr>
              <w:rPr>
                <w:rFonts w:hint="eastAsia"/>
              </w:rPr>
            </w:pPr>
            <w:r w:rsidRPr="000E17B1">
              <w:t>'/../zlslhxdata/*',</w:t>
            </w:r>
          </w:p>
        </w:tc>
      </w:tr>
    </w:tbl>
    <w:p w14:paraId="31900795" w14:textId="7E73C717" w:rsidR="001935FC" w:rsidRDefault="000E17B1" w:rsidP="00F46011">
      <w:r w:rsidRPr="000E17B1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59F" w14:paraId="4BE530DE" w14:textId="77777777" w:rsidTr="003C059F">
        <w:tc>
          <w:tcPr>
            <w:tcW w:w="8296" w:type="dxa"/>
          </w:tcPr>
          <w:p w14:paraId="580827A1" w14:textId="388ADDCA" w:rsidR="003C059F" w:rsidRDefault="003C059F" w:rsidP="00F46011">
            <w:pPr>
              <w:rPr>
                <w:rFonts w:hint="eastAsia"/>
              </w:rPr>
            </w:pPr>
            <w:r w:rsidRPr="003C059F">
              <w:t>define('DEDEDATA',dirname(__FILE__).'/../data');</w:t>
            </w:r>
          </w:p>
        </w:tc>
      </w:tr>
    </w:tbl>
    <w:p w14:paraId="3AA9BFE2" w14:textId="34A536D4" w:rsidR="000E17B1" w:rsidRDefault="003C059F" w:rsidP="00F46011">
      <w:r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48B" w14:paraId="36D1D3F7" w14:textId="77777777" w:rsidTr="0008748B">
        <w:tc>
          <w:tcPr>
            <w:tcW w:w="8296" w:type="dxa"/>
          </w:tcPr>
          <w:p w14:paraId="40988923" w14:textId="27E1533E" w:rsidR="0008748B" w:rsidRDefault="0008748B" w:rsidP="0008748B">
            <w:pPr>
              <w:rPr>
                <w:rFonts w:hint="eastAsia"/>
              </w:rPr>
            </w:pPr>
            <w:r>
              <w:t>define('DEDEDATA',dirname(__FILE__).'/../../zlslhxdata');</w:t>
            </w:r>
          </w:p>
        </w:tc>
      </w:tr>
    </w:tbl>
    <w:p w14:paraId="413545D9" w14:textId="2745DB01" w:rsidR="003C059F" w:rsidRDefault="003C059F" w:rsidP="00F46011"/>
    <w:p w14:paraId="3DEF902D" w14:textId="068A5ECF" w:rsidR="0008748B" w:rsidRDefault="00774A30" w:rsidP="00F46011">
      <w:r w:rsidRPr="00774A30">
        <w:rPr>
          <w:rFonts w:hint="eastAsia"/>
        </w:rPr>
        <w:t>7</w:t>
      </w:r>
      <w:r w:rsidRPr="00774A30">
        <w:rPr>
          <w:rFonts w:hint="eastAsia"/>
        </w:rPr>
        <w:t>、</w:t>
      </w:r>
      <w:r w:rsidRPr="00774A30">
        <w:rPr>
          <w:rFonts w:hint="eastAsia"/>
        </w:rPr>
        <w:t xml:space="preserve"> </w:t>
      </w:r>
      <w:r w:rsidRPr="00774A30">
        <w:rPr>
          <w:rFonts w:hint="eastAsia"/>
        </w:rPr>
        <w:t>打开</w:t>
      </w:r>
      <w:r w:rsidRPr="00774A30">
        <w:rPr>
          <w:rFonts w:hint="eastAsia"/>
        </w:rPr>
        <w:t xml:space="preserve"> \houtai\sys_safetest.php </w:t>
      </w:r>
      <w:r w:rsidRPr="00774A30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4A30" w14:paraId="731ABAD1" w14:textId="77777777" w:rsidTr="00774A30">
        <w:tc>
          <w:tcPr>
            <w:tcW w:w="8296" w:type="dxa"/>
          </w:tcPr>
          <w:p w14:paraId="4D34868D" w14:textId="1D5BC478" w:rsidR="00774A30" w:rsidRDefault="00774A30" w:rsidP="00F46011">
            <w:pPr>
              <w:rPr>
                <w:rFonts w:hint="eastAsia"/>
              </w:rPr>
            </w:pPr>
            <w:r w:rsidRPr="00774A30">
              <w:t>if(preg_match("#data\/#", $cfg_tplcache_dir)</w:t>
            </w:r>
          </w:p>
        </w:tc>
      </w:tr>
    </w:tbl>
    <w:p w14:paraId="72A40654" w14:textId="41BD88B1" w:rsidR="00774A30" w:rsidRDefault="00774A30" w:rsidP="00F46011">
      <w:r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C5C" w14:paraId="7C77C338" w14:textId="77777777" w:rsidTr="00907C5C">
        <w:tc>
          <w:tcPr>
            <w:tcW w:w="8296" w:type="dxa"/>
          </w:tcPr>
          <w:p w14:paraId="6FE69890" w14:textId="5C4731CA" w:rsidR="00907C5C" w:rsidRDefault="00907C5C" w:rsidP="00F46011">
            <w:pPr>
              <w:rPr>
                <w:rFonts w:hint="eastAsia"/>
              </w:rPr>
            </w:pPr>
            <w:r w:rsidRPr="00907C5C">
              <w:t>if(preg_match("#zlslhxdata\/#", $cfg_tplcache_dir)</w:t>
            </w:r>
          </w:p>
        </w:tc>
      </w:tr>
    </w:tbl>
    <w:p w14:paraId="1F31D089" w14:textId="77777777" w:rsidR="00774A30" w:rsidRDefault="00774A30" w:rsidP="00F46011">
      <w:pPr>
        <w:rPr>
          <w:rFonts w:hint="eastAsia"/>
        </w:rPr>
      </w:pPr>
    </w:p>
    <w:p w14:paraId="05A54426" w14:textId="739A2F9A" w:rsidR="0070419E" w:rsidRDefault="008C6492" w:rsidP="00F46011">
      <w:r w:rsidRPr="008C6492">
        <w:rPr>
          <w:rFonts w:hint="eastAsia"/>
        </w:rPr>
        <w:t>8</w:t>
      </w:r>
      <w:r w:rsidRPr="008C6492">
        <w:rPr>
          <w:rFonts w:hint="eastAsia"/>
        </w:rPr>
        <w:t>、</w:t>
      </w:r>
      <w:r w:rsidRPr="008C6492">
        <w:rPr>
          <w:rFonts w:hint="eastAsia"/>
        </w:rPr>
        <w:t xml:space="preserve"> </w:t>
      </w:r>
      <w:r w:rsidRPr="008C6492">
        <w:rPr>
          <w:rFonts w:hint="eastAsia"/>
        </w:rPr>
        <w:t>打开</w:t>
      </w:r>
      <w:r w:rsidRPr="008C6492">
        <w:rPr>
          <w:rFonts w:hint="eastAsia"/>
        </w:rPr>
        <w:t xml:space="preserve"> \install\sql-dfdata.txt </w:t>
      </w:r>
      <w:r w:rsidRPr="008C6492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92" w14:paraId="1D7AA2A8" w14:textId="77777777" w:rsidTr="008C6492">
        <w:tc>
          <w:tcPr>
            <w:tcW w:w="8296" w:type="dxa"/>
          </w:tcPr>
          <w:p w14:paraId="30A3F855" w14:textId="2F2960B2" w:rsidR="008C6492" w:rsidRDefault="008C6492" w:rsidP="00F46011">
            <w:r w:rsidRPr="008C6492">
              <w:rPr>
                <w:rFonts w:hint="eastAsia"/>
              </w:rPr>
              <w:t>('55','cfg_tplcache_dir','</w:t>
            </w:r>
            <w:r w:rsidRPr="008C6492">
              <w:rPr>
                <w:rFonts w:hint="eastAsia"/>
              </w:rPr>
              <w:t>模板缓存目录</w:t>
            </w:r>
            <w:r w:rsidRPr="008C6492">
              <w:rPr>
                <w:rFonts w:hint="eastAsia"/>
              </w:rPr>
              <w:t>','6','string','/data/tplcache'),</w:t>
            </w:r>
          </w:p>
        </w:tc>
      </w:tr>
    </w:tbl>
    <w:p w14:paraId="58CC1B90" w14:textId="7CBB1463" w:rsidR="0070419E" w:rsidRDefault="008C6492" w:rsidP="00F46011">
      <w:r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1B9" w14:paraId="38DE83D2" w14:textId="77777777" w:rsidTr="00F951B9">
        <w:tc>
          <w:tcPr>
            <w:tcW w:w="8296" w:type="dxa"/>
          </w:tcPr>
          <w:p w14:paraId="58AE7C2C" w14:textId="5484BDF3" w:rsidR="00F951B9" w:rsidRDefault="00F951B9" w:rsidP="00F46011">
            <w:pPr>
              <w:rPr>
                <w:rFonts w:hint="eastAsia"/>
              </w:rPr>
            </w:pPr>
            <w:r w:rsidRPr="00F951B9">
              <w:rPr>
                <w:rFonts w:hint="eastAsia"/>
              </w:rPr>
              <w:t>('55','cfg_tplcache_dir','</w:t>
            </w:r>
            <w:r w:rsidRPr="00F951B9">
              <w:rPr>
                <w:rFonts w:hint="eastAsia"/>
              </w:rPr>
              <w:t>模板缓存目录</w:t>
            </w:r>
            <w:r w:rsidRPr="00F951B9">
              <w:rPr>
                <w:rFonts w:hint="eastAsia"/>
              </w:rPr>
              <w:t>','6','string','/../zlslhxdata/tplcache'),</w:t>
            </w:r>
          </w:p>
        </w:tc>
      </w:tr>
    </w:tbl>
    <w:p w14:paraId="300A118D" w14:textId="012D8722" w:rsidR="008C6492" w:rsidRDefault="008C6492" w:rsidP="00F46011"/>
    <w:p w14:paraId="4AA5D421" w14:textId="3616A47E" w:rsidR="00DB7F89" w:rsidRDefault="00F7691E" w:rsidP="00F46011">
      <w:r>
        <w:rPr>
          <w:rFonts w:hint="eastAsia"/>
        </w:rPr>
        <w:t>到这里，</w:t>
      </w:r>
      <w:r>
        <w:rPr>
          <w:rFonts w:hint="eastAsia"/>
        </w:rPr>
        <w:t>data</w:t>
      </w:r>
      <w:r>
        <w:rPr>
          <w:rFonts w:hint="eastAsia"/>
        </w:rPr>
        <w:t>缓存目录就移动出来了。</w:t>
      </w:r>
    </w:p>
    <w:p w14:paraId="4A9780E6" w14:textId="77777777" w:rsidR="00CA1FD2" w:rsidRPr="00F22F23" w:rsidRDefault="00CA1FD2" w:rsidP="00605639">
      <w:pPr>
        <w:rPr>
          <w:rFonts w:hint="eastAsia"/>
        </w:rPr>
      </w:pPr>
    </w:p>
    <w:p w14:paraId="50822FA9" w14:textId="109858C7" w:rsidR="00207FFD" w:rsidRDefault="00207FFD" w:rsidP="00207FFD">
      <w:pPr>
        <w:pStyle w:val="2"/>
      </w:pPr>
      <w:r>
        <w:rPr>
          <w:rFonts w:hint="eastAsia"/>
        </w:rPr>
        <w:t>开启绝对地址</w:t>
      </w:r>
    </w:p>
    <w:p w14:paraId="3F9272C1" w14:textId="2A7CCC4B" w:rsidR="00207FFD" w:rsidRDefault="00207FFD" w:rsidP="00207FFD">
      <w:r w:rsidRPr="00207FFD">
        <w:rPr>
          <w:rFonts w:hint="eastAsia"/>
        </w:rPr>
        <w:t>打开</w:t>
      </w:r>
      <w:r w:rsidRPr="00207FFD">
        <w:rPr>
          <w:rFonts w:hint="eastAsia"/>
        </w:rPr>
        <w:t xml:space="preserve"> \install\sql-dfdata.txt </w:t>
      </w:r>
      <w:r w:rsidRPr="00207FFD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FFD" w14:paraId="723980D5" w14:textId="77777777" w:rsidTr="00207FFD">
        <w:tc>
          <w:tcPr>
            <w:tcW w:w="8296" w:type="dxa"/>
          </w:tcPr>
          <w:p w14:paraId="63133086" w14:textId="3C9BDDAD" w:rsidR="00207FFD" w:rsidRDefault="00207FFD" w:rsidP="00207FFD">
            <w:pPr>
              <w:rPr>
                <w:rFonts w:hint="eastAsia"/>
              </w:rPr>
            </w:pPr>
            <w:r w:rsidRPr="00207FFD">
              <w:rPr>
                <w:rFonts w:hint="eastAsia"/>
              </w:rPr>
              <w:t>(</w:t>
            </w:r>
            <w:r w:rsidRPr="00207FFD">
              <w:rPr>
                <w:rFonts w:hint="eastAsia"/>
              </w:rPr>
              <w:t>是</w:t>
            </w:r>
            <w:r w:rsidRPr="00207FFD">
              <w:rPr>
                <w:rFonts w:hint="eastAsia"/>
              </w:rPr>
              <w:t>/</w:t>
            </w:r>
            <w:r w:rsidRPr="00207FFD">
              <w:rPr>
                <w:rFonts w:hint="eastAsia"/>
              </w:rPr>
              <w:t>否</w:t>
            </w:r>
            <w:r w:rsidRPr="00207FFD">
              <w:rPr>
                <w:rFonts w:hint="eastAsia"/>
              </w:rPr>
              <w:t>)</w:t>
            </w:r>
            <w:r w:rsidRPr="00207FFD">
              <w:rPr>
                <w:rFonts w:hint="eastAsia"/>
              </w:rPr>
              <w:t>支持多站点，开启此项后附件、栏目连接、</w:t>
            </w:r>
            <w:r w:rsidRPr="00207FFD">
              <w:rPr>
                <w:rFonts w:hint="eastAsia"/>
              </w:rPr>
              <w:t>arclist</w:t>
            </w:r>
            <w:r w:rsidRPr="00207FFD">
              <w:rPr>
                <w:rFonts w:hint="eastAsia"/>
              </w:rPr>
              <w:t>内容启用绝对网址</w:t>
            </w:r>
          </w:p>
        </w:tc>
      </w:tr>
    </w:tbl>
    <w:p w14:paraId="10B61D95" w14:textId="7BA84917" w:rsidR="00207FFD" w:rsidRDefault="00207FFD" w:rsidP="00207FFD">
      <w:r w:rsidRPr="00207FFD">
        <w:rPr>
          <w:rFonts w:hint="eastAsia"/>
        </w:rPr>
        <w:t>把</w:t>
      </w:r>
      <w:r w:rsidRPr="00207FFD">
        <w:rPr>
          <w:rFonts w:hint="eastAsia"/>
        </w:rPr>
        <w:t xml:space="preserve"> N </w:t>
      </w:r>
      <w:r w:rsidRPr="00207FFD">
        <w:rPr>
          <w:rFonts w:hint="eastAsia"/>
        </w:rPr>
        <w:t>修改为</w:t>
      </w:r>
      <w:r w:rsidRPr="00207FFD">
        <w:rPr>
          <w:rFonts w:hint="eastAsia"/>
        </w:rPr>
        <w:t xml:space="preserve"> Y</w:t>
      </w:r>
    </w:p>
    <w:p w14:paraId="71F5896A" w14:textId="77777777" w:rsidR="00207FFD" w:rsidRDefault="00207FFD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14:paraId="768A50A7" w14:textId="76C0B2AE" w:rsidR="00DF203D" w:rsidRDefault="00DF203D">
      <w:pPr>
        <w:pStyle w:val="2"/>
      </w:pPr>
      <w:r w:rsidRPr="00DF203D">
        <w:rPr>
          <w:rFonts w:hint="eastAsia"/>
        </w:rPr>
        <w:t>内容页调用当前栏目的名称和链接</w:t>
      </w:r>
    </w:p>
    <w:p w14:paraId="5993C5A7" w14:textId="386A61DC" w:rsidR="00DF203D" w:rsidRDefault="00336296" w:rsidP="00DF203D">
      <w:r w:rsidRPr="00336296">
        <w:rPr>
          <w:rFonts w:hint="eastAsia"/>
        </w:rPr>
        <w:t>打开</w:t>
      </w:r>
      <w:r w:rsidRPr="00336296">
        <w:rPr>
          <w:rFonts w:hint="eastAsia"/>
        </w:rPr>
        <w:t xml:space="preserve"> \include\arc.archives.class.php </w:t>
      </w:r>
      <w:r w:rsidRPr="00336296">
        <w:rPr>
          <w:rFonts w:hint="eastAsia"/>
        </w:rPr>
        <w:t>文件，查找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EB" w14:paraId="069AA08F" w14:textId="77777777" w:rsidTr="009D7DEB">
        <w:tc>
          <w:tcPr>
            <w:tcW w:w="8296" w:type="dxa"/>
          </w:tcPr>
          <w:p w14:paraId="31A2C44F" w14:textId="77777777" w:rsidR="009D7DEB" w:rsidRDefault="009D7DEB" w:rsidP="009D7DE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设置全局环境变量</w:t>
            </w:r>
          </w:p>
          <w:p w14:paraId="21C7BC97" w14:textId="4C51DEFE" w:rsidR="009D7DEB" w:rsidRDefault="009D7DEB" w:rsidP="009D7DEB">
            <w:pPr>
              <w:rPr>
                <w:rFonts w:hint="eastAsia"/>
              </w:rPr>
            </w:pPr>
            <w:r>
              <w:rPr>
                <w:rFonts w:hint="eastAsia"/>
              </w:rPr>
              <w:t>$this-&gt;Fields['typename'] = $this-&gt;TypeLink-&gt;TypeInfos['typename'];//</w:t>
            </w:r>
            <w:r>
              <w:rPr>
                <w:rFonts w:hint="eastAsia"/>
              </w:rPr>
              <w:t>栏目名称</w:t>
            </w:r>
          </w:p>
        </w:tc>
      </w:tr>
    </w:tbl>
    <w:p w14:paraId="6438FC2D" w14:textId="3450F7FC" w:rsidR="00336296" w:rsidRDefault="009D7DEB" w:rsidP="00DF203D">
      <w:pPr>
        <w:rPr>
          <w:rFonts w:hint="eastAsia"/>
        </w:rPr>
      </w:pPr>
      <w:r w:rsidRPr="009D7DEB">
        <w:rPr>
          <w:rFonts w:hint="eastAsia"/>
        </w:rPr>
        <w:t>在该代码</w:t>
      </w:r>
      <w:r w:rsidRPr="009D7DEB">
        <w:rPr>
          <w:rFonts w:hint="eastAsia"/>
          <w:b/>
          <w:bCs/>
          <w:color w:val="00B050"/>
        </w:rPr>
        <w:t>下面</w:t>
      </w:r>
      <w:r w:rsidRPr="009D7DEB">
        <w:rPr>
          <w:rFonts w:hint="eastAsia"/>
        </w:rPr>
        <w:t>增加如下代码：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DA9" w14:paraId="6241D5D7" w14:textId="77777777" w:rsidTr="00000DA9">
        <w:tc>
          <w:tcPr>
            <w:tcW w:w="8296" w:type="dxa"/>
          </w:tcPr>
          <w:p w14:paraId="51E965D6" w14:textId="77777777" w:rsidR="00000DA9" w:rsidRDefault="00000DA9" w:rsidP="00000DA9">
            <w:pPr>
              <w:rPr>
                <w:rFonts w:hint="eastAsia"/>
              </w:rPr>
            </w:pPr>
            <w:r>
              <w:rPr>
                <w:rFonts w:hint="eastAsia"/>
              </w:rPr>
              <w:t>$this-&gt;Fields['typelink'] = $this-&gt;TypeLink-&gt;GetOneTypeLink($this-&gt;TypeLink-&gt;TypeInfos); //</w:t>
            </w:r>
            <w:r>
              <w:rPr>
                <w:rFonts w:hint="eastAsia"/>
              </w:rPr>
              <w:t>带链接的栏目名称</w:t>
            </w:r>
          </w:p>
          <w:p w14:paraId="4B1791D1" w14:textId="01F4AFFE" w:rsidR="00000DA9" w:rsidRDefault="00000DA9" w:rsidP="00000DA9">
            <w:r>
              <w:rPr>
                <w:rFonts w:hint="eastAsia"/>
              </w:rPr>
              <w:t>$this-&gt;Fields['typeurl'] = $this-&gt;TypeLink-&gt;GetOneTypeUrl($this-&gt;TypeLink-&gt;TypeInfos); //</w:t>
            </w:r>
            <w:r>
              <w:rPr>
                <w:rFonts w:hint="eastAsia"/>
              </w:rPr>
              <w:t>栏目链接</w:t>
            </w:r>
          </w:p>
        </w:tc>
      </w:tr>
    </w:tbl>
    <w:p w14:paraId="6F69CDCC" w14:textId="49090D8F" w:rsidR="00D62269" w:rsidRDefault="00D62269" w:rsidP="00DF203D"/>
    <w:p w14:paraId="7B5A09ED" w14:textId="192034EE" w:rsidR="00D62269" w:rsidRDefault="00000DA9" w:rsidP="00DF203D">
      <w:r>
        <w:rPr>
          <w:rFonts w:hint="eastAsia"/>
        </w:rPr>
        <w:t>模板</w:t>
      </w:r>
      <w:r w:rsidRPr="00000DA9">
        <w:rPr>
          <w:rFonts w:hint="eastAsia"/>
        </w:rPr>
        <w:t>调用</w:t>
      </w:r>
      <w:r>
        <w:rPr>
          <w:rFonts w:hint="eastAsia"/>
        </w:rPr>
        <w:t>代码</w:t>
      </w:r>
      <w:r w:rsidRPr="00000DA9">
        <w:rPr>
          <w:rFonts w:hint="eastAsia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24CC" w14:paraId="62CE30FD" w14:textId="77777777" w:rsidTr="00124455">
        <w:trPr>
          <w:trHeight w:val="105"/>
        </w:trPr>
        <w:tc>
          <w:tcPr>
            <w:tcW w:w="4148" w:type="dxa"/>
          </w:tcPr>
          <w:p w14:paraId="24F5565E" w14:textId="7603C2E3" w:rsidR="002924CC" w:rsidRDefault="002924CC" w:rsidP="00DF203D">
            <w:pPr>
              <w:rPr>
                <w:rFonts w:hint="eastAsia"/>
              </w:rPr>
            </w:pPr>
            <w:r w:rsidRPr="002924CC">
              <w:rPr>
                <w:rFonts w:hint="eastAsia"/>
              </w:rPr>
              <w:t>栏目名称</w:t>
            </w:r>
          </w:p>
        </w:tc>
        <w:tc>
          <w:tcPr>
            <w:tcW w:w="4148" w:type="dxa"/>
          </w:tcPr>
          <w:p w14:paraId="3F05F67F" w14:textId="052178BD" w:rsidR="002924CC" w:rsidRDefault="002924CC" w:rsidP="00DF203D">
            <w:pPr>
              <w:rPr>
                <w:rFonts w:hint="eastAsia"/>
              </w:rPr>
            </w:pPr>
            <w:r w:rsidRPr="002924CC">
              <w:t>{dede:field.typename/}</w:t>
            </w:r>
          </w:p>
        </w:tc>
      </w:tr>
      <w:tr w:rsidR="002924CC" w14:paraId="459F22EE" w14:textId="77777777" w:rsidTr="00124455">
        <w:trPr>
          <w:trHeight w:val="105"/>
        </w:trPr>
        <w:tc>
          <w:tcPr>
            <w:tcW w:w="4148" w:type="dxa"/>
          </w:tcPr>
          <w:p w14:paraId="14283DBE" w14:textId="3D965CFE" w:rsidR="002924CC" w:rsidRDefault="002924CC" w:rsidP="00DF203D">
            <w:pPr>
              <w:rPr>
                <w:rFonts w:hint="eastAsia"/>
              </w:rPr>
            </w:pPr>
            <w:r w:rsidRPr="002924CC">
              <w:rPr>
                <w:rFonts w:hint="eastAsia"/>
              </w:rPr>
              <w:t>栏目链接</w:t>
            </w:r>
          </w:p>
        </w:tc>
        <w:tc>
          <w:tcPr>
            <w:tcW w:w="4148" w:type="dxa"/>
          </w:tcPr>
          <w:p w14:paraId="2583A008" w14:textId="730FD0C2" w:rsidR="002924CC" w:rsidRDefault="002924CC" w:rsidP="002924CC">
            <w:pPr>
              <w:tabs>
                <w:tab w:val="left" w:pos="1290"/>
              </w:tabs>
              <w:rPr>
                <w:rFonts w:hint="eastAsia"/>
              </w:rPr>
            </w:pPr>
            <w:r w:rsidRPr="002924CC">
              <w:t>{dede:field.typeurl/}</w:t>
            </w:r>
          </w:p>
        </w:tc>
      </w:tr>
      <w:tr w:rsidR="002924CC" w14:paraId="3350822A" w14:textId="77777777" w:rsidTr="00124455">
        <w:trPr>
          <w:trHeight w:val="105"/>
        </w:trPr>
        <w:tc>
          <w:tcPr>
            <w:tcW w:w="4148" w:type="dxa"/>
          </w:tcPr>
          <w:p w14:paraId="2B0AE2EC" w14:textId="52FFABBB" w:rsidR="002924CC" w:rsidRDefault="002924CC" w:rsidP="00DF203D">
            <w:pPr>
              <w:rPr>
                <w:rFonts w:hint="eastAsia"/>
              </w:rPr>
            </w:pPr>
            <w:r w:rsidRPr="002924CC">
              <w:rPr>
                <w:rFonts w:hint="eastAsia"/>
              </w:rPr>
              <w:t>栏目锚文本</w:t>
            </w:r>
          </w:p>
        </w:tc>
        <w:tc>
          <w:tcPr>
            <w:tcW w:w="4148" w:type="dxa"/>
          </w:tcPr>
          <w:p w14:paraId="050BDE01" w14:textId="6C5668B9" w:rsidR="002924CC" w:rsidRDefault="002924CC" w:rsidP="00DF203D">
            <w:pPr>
              <w:rPr>
                <w:rFonts w:hint="eastAsia"/>
              </w:rPr>
            </w:pPr>
            <w:r w:rsidRPr="002924CC">
              <w:t>{dede:field.typelink/}</w:t>
            </w:r>
          </w:p>
        </w:tc>
      </w:tr>
    </w:tbl>
    <w:p w14:paraId="039B5473" w14:textId="77777777" w:rsidR="00000DA9" w:rsidRDefault="00000DA9" w:rsidP="00DF203D">
      <w:pPr>
        <w:rPr>
          <w:rFonts w:hint="eastAsia"/>
        </w:rPr>
      </w:pPr>
    </w:p>
    <w:p w14:paraId="3858C423" w14:textId="7923BB6A" w:rsidR="00D62269" w:rsidRDefault="00830FE6" w:rsidP="00830FE6">
      <w:pPr>
        <w:pStyle w:val="2"/>
      </w:pPr>
      <w:r>
        <w:rPr>
          <w:rFonts w:hint="eastAsia"/>
        </w:rPr>
        <w:t>tag</w:t>
      </w:r>
      <w:r w:rsidR="001D5FD6">
        <w:t xml:space="preserve"> </w:t>
      </w:r>
      <w:r>
        <w:rPr>
          <w:rFonts w:hint="eastAsia"/>
        </w:rPr>
        <w:t>长度修改</w:t>
      </w:r>
    </w:p>
    <w:p w14:paraId="21C0F8C0" w14:textId="19047363" w:rsidR="00082C38" w:rsidRPr="00082C38" w:rsidRDefault="008A53C3" w:rsidP="00082C38">
      <w:pPr>
        <w:rPr>
          <w:rFonts w:hint="eastAsia"/>
        </w:rPr>
      </w:pPr>
      <w:r w:rsidRPr="008A53C3">
        <w:rPr>
          <w:rFonts w:hint="eastAsia"/>
        </w:rPr>
        <w:t>1</w:t>
      </w:r>
      <w:r w:rsidRPr="008A53C3">
        <w:rPr>
          <w:rFonts w:hint="eastAsia"/>
        </w:rPr>
        <w:t>、</w:t>
      </w:r>
      <w:r w:rsidRPr="008A53C3">
        <w:rPr>
          <w:rFonts w:hint="eastAsia"/>
        </w:rPr>
        <w:t xml:space="preserve"> </w:t>
      </w:r>
      <w:r w:rsidRPr="008A53C3">
        <w:rPr>
          <w:rFonts w:hint="eastAsia"/>
        </w:rPr>
        <w:t>打开</w:t>
      </w:r>
      <w:r w:rsidRPr="008A53C3">
        <w:rPr>
          <w:rFonts w:hint="eastAsia"/>
        </w:rPr>
        <w:t xml:space="preserve"> \install\sql-dftables.txt </w:t>
      </w:r>
      <w:r w:rsidRPr="008A53C3">
        <w:rPr>
          <w:rFonts w:hint="eastAsia"/>
        </w:rPr>
        <w:t>文件</w:t>
      </w:r>
    </w:p>
    <w:p w14:paraId="2206DCA2" w14:textId="5ACB5862" w:rsidR="00D62269" w:rsidRDefault="008A53C3" w:rsidP="00DF203D">
      <w:r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3C3" w14:paraId="706E3F86" w14:textId="77777777" w:rsidTr="008A53C3">
        <w:tc>
          <w:tcPr>
            <w:tcW w:w="8296" w:type="dxa"/>
          </w:tcPr>
          <w:p w14:paraId="085643A8" w14:textId="564C29B4" w:rsidR="008A53C3" w:rsidRDefault="008A53C3" w:rsidP="00DF203D">
            <w:r w:rsidRPr="008A53C3">
              <w:t>`tag` char(12) NOT NULL default '',</w:t>
            </w:r>
          </w:p>
        </w:tc>
      </w:tr>
    </w:tbl>
    <w:p w14:paraId="6116CED0" w14:textId="2AAD93EA" w:rsidR="00D62269" w:rsidRDefault="008A53C3" w:rsidP="00DF203D">
      <w:r w:rsidRPr="008A53C3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930" w14:paraId="266ADE2E" w14:textId="77777777" w:rsidTr="00E76930">
        <w:tc>
          <w:tcPr>
            <w:tcW w:w="8296" w:type="dxa"/>
          </w:tcPr>
          <w:p w14:paraId="7899269A" w14:textId="785AF6AC" w:rsidR="00E76930" w:rsidRDefault="00E76930" w:rsidP="00DF203D">
            <w:pPr>
              <w:rPr>
                <w:rFonts w:hint="eastAsia"/>
              </w:rPr>
            </w:pPr>
            <w:r w:rsidRPr="00E76930">
              <w:t xml:space="preserve">`tag` </w:t>
            </w:r>
            <w:r>
              <w:rPr>
                <w:rFonts w:hint="eastAsia"/>
              </w:rPr>
              <w:t>var</w:t>
            </w:r>
            <w:r w:rsidRPr="00E76930">
              <w:t>char(255) NOT NULL default '',</w:t>
            </w:r>
          </w:p>
        </w:tc>
      </w:tr>
    </w:tbl>
    <w:p w14:paraId="6010513F" w14:textId="77777777" w:rsidR="008A53C3" w:rsidRDefault="008A53C3" w:rsidP="00DF203D">
      <w:pPr>
        <w:rPr>
          <w:rFonts w:hint="eastAsia"/>
        </w:rPr>
      </w:pPr>
    </w:p>
    <w:p w14:paraId="4AD216AB" w14:textId="5F0D8EB6" w:rsidR="00D62269" w:rsidRDefault="00325104" w:rsidP="00DF203D">
      <w:r w:rsidRPr="00325104"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104" w14:paraId="1700EE79" w14:textId="77777777" w:rsidTr="00325104">
        <w:tc>
          <w:tcPr>
            <w:tcW w:w="8296" w:type="dxa"/>
          </w:tcPr>
          <w:p w14:paraId="24EF9A58" w14:textId="123667EC" w:rsidR="00325104" w:rsidRDefault="00325104" w:rsidP="00DF203D">
            <w:r w:rsidRPr="00325104">
              <w:t>`tag` varchar(12) NOT NULL default '',</w:t>
            </w:r>
          </w:p>
        </w:tc>
      </w:tr>
    </w:tbl>
    <w:p w14:paraId="730216A3" w14:textId="75A45BF3" w:rsidR="00D62269" w:rsidRDefault="00325104" w:rsidP="00DF203D">
      <w:r w:rsidRPr="00325104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104" w14:paraId="27280883" w14:textId="77777777" w:rsidTr="00325104">
        <w:tc>
          <w:tcPr>
            <w:tcW w:w="8296" w:type="dxa"/>
          </w:tcPr>
          <w:p w14:paraId="700FBF3A" w14:textId="0AD7001D" w:rsidR="00325104" w:rsidRDefault="00325104" w:rsidP="00DF203D">
            <w:r w:rsidRPr="00325104">
              <w:t>`tag` varchar(255) NOT NULL default '',</w:t>
            </w:r>
          </w:p>
        </w:tc>
      </w:tr>
    </w:tbl>
    <w:p w14:paraId="460CC1E5" w14:textId="727749C0" w:rsidR="00D62269" w:rsidRDefault="00D62269" w:rsidP="00DF203D"/>
    <w:p w14:paraId="0F09A614" w14:textId="77777777" w:rsidR="00111A30" w:rsidRDefault="00111A30" w:rsidP="00111A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\include\helpers\archive.helper.php </w:t>
      </w:r>
      <w:r>
        <w:rPr>
          <w:rFonts w:hint="eastAsia"/>
        </w:rPr>
        <w:t>文件</w:t>
      </w:r>
    </w:p>
    <w:p w14:paraId="6555499A" w14:textId="0D44C0DF" w:rsidR="00D62269" w:rsidRDefault="00111A30" w:rsidP="00111A30">
      <w:r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4D12" w14:paraId="470657AA" w14:textId="77777777" w:rsidTr="007F4D12">
        <w:tc>
          <w:tcPr>
            <w:tcW w:w="8296" w:type="dxa"/>
          </w:tcPr>
          <w:p w14:paraId="04C2FA3B" w14:textId="5209F51C" w:rsidR="007F4D12" w:rsidRDefault="007F4D12" w:rsidP="00111A30">
            <w:pPr>
              <w:rPr>
                <w:rFonts w:hint="eastAsia"/>
              </w:rPr>
            </w:pPr>
            <w:r w:rsidRPr="007F4D12">
              <w:t>if(isset($tag[12])</w:t>
            </w:r>
          </w:p>
        </w:tc>
      </w:tr>
    </w:tbl>
    <w:p w14:paraId="21A7D7BF" w14:textId="5D888CB3" w:rsidR="00111A30" w:rsidRDefault="00B843B9" w:rsidP="00111A30">
      <w:r w:rsidRPr="00B843B9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7B1" w14:paraId="7048F908" w14:textId="77777777" w:rsidTr="00F207B1">
        <w:tc>
          <w:tcPr>
            <w:tcW w:w="8296" w:type="dxa"/>
          </w:tcPr>
          <w:p w14:paraId="55712298" w14:textId="2244D479" w:rsidR="00F207B1" w:rsidRDefault="00F207B1" w:rsidP="00111A30">
            <w:pPr>
              <w:rPr>
                <w:rFonts w:hint="eastAsia"/>
              </w:rPr>
            </w:pPr>
            <w:r w:rsidRPr="00F207B1">
              <w:t>if(isset($tag[255])</w:t>
            </w:r>
          </w:p>
        </w:tc>
      </w:tr>
    </w:tbl>
    <w:p w14:paraId="5A8AA9D5" w14:textId="77E3C26D" w:rsidR="00B843B9" w:rsidRDefault="00B843B9" w:rsidP="00111A30"/>
    <w:p w14:paraId="77A6BD84" w14:textId="1D75162A" w:rsidR="00F207B1" w:rsidRDefault="004A2584" w:rsidP="00111A30">
      <w:r w:rsidRPr="004A2584">
        <w:rPr>
          <w:rFonts w:hint="eastAsia"/>
        </w:rPr>
        <w:t>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077" w14:paraId="32372BE0" w14:textId="77777777" w:rsidTr="004B0077">
        <w:tc>
          <w:tcPr>
            <w:tcW w:w="8296" w:type="dxa"/>
          </w:tcPr>
          <w:p w14:paraId="5F3292D0" w14:textId="755E7760" w:rsidR="004B0077" w:rsidRDefault="004B0077" w:rsidP="00111A30">
            <w:pPr>
              <w:rPr>
                <w:rFonts w:hint="eastAsia"/>
              </w:rPr>
            </w:pPr>
            <w:r w:rsidRPr="004B0077">
              <w:t>if(isset($tag[20])</w:t>
            </w:r>
          </w:p>
        </w:tc>
      </w:tr>
    </w:tbl>
    <w:p w14:paraId="2FE012B0" w14:textId="75BFD382" w:rsidR="004A2584" w:rsidRDefault="00113D6E" w:rsidP="00111A30">
      <w:r w:rsidRPr="00113D6E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5AF" w14:paraId="2D9EA801" w14:textId="77777777" w:rsidTr="006775AF">
        <w:tc>
          <w:tcPr>
            <w:tcW w:w="8296" w:type="dxa"/>
          </w:tcPr>
          <w:p w14:paraId="7B4F55E2" w14:textId="6B8DB95A" w:rsidR="006775AF" w:rsidRDefault="006775AF" w:rsidP="00111A30">
            <w:pPr>
              <w:rPr>
                <w:rFonts w:hint="eastAsia"/>
              </w:rPr>
            </w:pPr>
            <w:r w:rsidRPr="006775AF">
              <w:t>if(isset($tag[255])</w:t>
            </w:r>
          </w:p>
        </w:tc>
      </w:tr>
    </w:tbl>
    <w:p w14:paraId="5B220DBF" w14:textId="3ABDB9D3" w:rsidR="00113D6E" w:rsidRDefault="00113D6E" w:rsidP="00111A30"/>
    <w:p w14:paraId="1B8EAEB1" w14:textId="009112EF" w:rsidR="006775AF" w:rsidRDefault="001F306A" w:rsidP="001F306A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F306A">
        <w:rPr>
          <w:rFonts w:hint="eastAsia"/>
        </w:rPr>
        <w:t>打开</w:t>
      </w:r>
      <w:r w:rsidR="00906228">
        <w:t xml:space="preserve"> </w:t>
      </w:r>
      <w:r w:rsidRPr="001F306A">
        <w:rPr>
          <w:rFonts w:hint="eastAsia"/>
        </w:rPr>
        <w:t xml:space="preserve">\zlslhxmanager\templets\article_add.htm </w:t>
      </w:r>
      <w:r w:rsidRPr="001F306A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03B" w14:paraId="10B50563" w14:textId="77777777" w:rsidTr="000D203B">
        <w:tc>
          <w:tcPr>
            <w:tcW w:w="8296" w:type="dxa"/>
          </w:tcPr>
          <w:p w14:paraId="46323F59" w14:textId="102F7C07" w:rsidR="000D203B" w:rsidRDefault="000D203B" w:rsidP="00DF203D">
            <w:pPr>
              <w:rPr>
                <w:rFonts w:hint="eastAsia"/>
              </w:rPr>
            </w:pPr>
            <w:r w:rsidRPr="000D203B">
              <w:rPr>
                <w:rFonts w:hint="eastAsia"/>
              </w:rPr>
              <w:t>单个标签小于</w:t>
            </w:r>
            <w:r w:rsidRPr="000D203B">
              <w:rPr>
                <w:rFonts w:hint="eastAsia"/>
              </w:rPr>
              <w:t>12</w:t>
            </w:r>
            <w:r w:rsidRPr="000D203B">
              <w:rPr>
                <w:rFonts w:hint="eastAsia"/>
              </w:rPr>
              <w:t>字节</w:t>
            </w:r>
          </w:p>
        </w:tc>
      </w:tr>
    </w:tbl>
    <w:p w14:paraId="37C6D303" w14:textId="04F7D24C" w:rsidR="000D7BE3" w:rsidRDefault="000D203B" w:rsidP="00DF203D">
      <w:r w:rsidRPr="000D203B">
        <w:rPr>
          <w:rFonts w:hint="eastAsia"/>
        </w:rPr>
        <w:t>把</w:t>
      </w:r>
      <w:r w:rsidRPr="000D203B">
        <w:rPr>
          <w:rFonts w:hint="eastAsia"/>
        </w:rPr>
        <w:t xml:space="preserve"> 12 </w:t>
      </w:r>
      <w:r w:rsidRPr="000D203B">
        <w:rPr>
          <w:rFonts w:hint="eastAsia"/>
        </w:rPr>
        <w:t>修改为</w:t>
      </w:r>
      <w:r w:rsidRPr="000D203B">
        <w:rPr>
          <w:rFonts w:hint="eastAsia"/>
        </w:rPr>
        <w:t xml:space="preserve"> 255</w:t>
      </w:r>
    </w:p>
    <w:p w14:paraId="324B5F5D" w14:textId="10964C04" w:rsidR="000D203B" w:rsidRDefault="000D203B" w:rsidP="00DF203D"/>
    <w:p w14:paraId="70EEDED9" w14:textId="2FBE54D1" w:rsidR="000D203B" w:rsidRDefault="000D203B" w:rsidP="00DF203D">
      <w:r>
        <w:rPr>
          <w:rFonts w:hint="eastAsia"/>
        </w:rPr>
        <w:t>这样就修改完成了。</w:t>
      </w:r>
    </w:p>
    <w:p w14:paraId="33C89A56" w14:textId="31D5A8DD" w:rsidR="000D203B" w:rsidRDefault="000D203B" w:rsidP="00DF203D"/>
    <w:p w14:paraId="6CBBF508" w14:textId="4B24D7D2" w:rsidR="000D203B" w:rsidRDefault="001D5FD6" w:rsidP="001D5FD6">
      <w:pPr>
        <w:pStyle w:val="2"/>
        <w:rPr>
          <w:rFonts w:hint="eastAsia"/>
        </w:rPr>
      </w:pPr>
      <w:r w:rsidRPr="001D5FD6">
        <w:rPr>
          <w:rFonts w:hint="eastAsia"/>
        </w:rPr>
        <w:t xml:space="preserve">tag </w:t>
      </w:r>
      <w:r w:rsidRPr="001D5FD6">
        <w:rPr>
          <w:rFonts w:hint="eastAsia"/>
        </w:rPr>
        <w:t>拼音伪静态实现</w:t>
      </w:r>
    </w:p>
    <w:p w14:paraId="709BD776" w14:textId="7421A78D" w:rsidR="00D62269" w:rsidRDefault="00BD2049" w:rsidP="00DF203D">
      <w:r w:rsidRPr="00BD2049">
        <w:rPr>
          <w:rFonts w:hint="eastAsia"/>
        </w:rPr>
        <w:t>1</w:t>
      </w:r>
      <w:r w:rsidRPr="00BD2049">
        <w:rPr>
          <w:rFonts w:hint="eastAsia"/>
        </w:rPr>
        <w:t>、这里我们也是使用</w:t>
      </w:r>
      <w:r w:rsidRPr="00BD2049">
        <w:rPr>
          <w:rFonts w:hint="eastAsia"/>
        </w:rPr>
        <w:t xml:space="preserve"> tag </w:t>
      </w:r>
      <w:r w:rsidRPr="00BD2049">
        <w:rPr>
          <w:rFonts w:hint="eastAsia"/>
        </w:rPr>
        <w:t>的拼音伪静态，打开</w:t>
      </w:r>
      <w:r w:rsidRPr="00BD2049">
        <w:rPr>
          <w:rFonts w:hint="eastAsia"/>
        </w:rPr>
        <w:t xml:space="preserve"> \zlslhxwww\install\sql-dftables.txt </w:t>
      </w:r>
      <w:r w:rsidRPr="00BD2049">
        <w:rPr>
          <w:rFonts w:hint="eastAsia"/>
        </w:rPr>
        <w:t>文件，查找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4D3" w14:paraId="4FB775AC" w14:textId="77777777" w:rsidTr="003564D3">
        <w:tc>
          <w:tcPr>
            <w:tcW w:w="8296" w:type="dxa"/>
          </w:tcPr>
          <w:p w14:paraId="50C27962" w14:textId="64F49B25" w:rsidR="003564D3" w:rsidRDefault="003564D3" w:rsidP="00DF203D">
            <w:r w:rsidRPr="003564D3">
              <w:t>CREATE TABLE `#@__tagindex` (</w:t>
            </w:r>
          </w:p>
        </w:tc>
      </w:tr>
    </w:tbl>
    <w:p w14:paraId="5FC25A46" w14:textId="3E749E87" w:rsidR="00D62269" w:rsidRDefault="003564D3" w:rsidP="00DF203D">
      <w:r w:rsidRPr="003564D3">
        <w:rPr>
          <w:rFonts w:hint="eastAsia"/>
        </w:rPr>
        <w:t>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708" w14:paraId="06F45118" w14:textId="77777777" w:rsidTr="00F41708">
        <w:tc>
          <w:tcPr>
            <w:tcW w:w="8296" w:type="dxa"/>
          </w:tcPr>
          <w:p w14:paraId="0C21C7A2" w14:textId="1F562C84" w:rsidR="00F41708" w:rsidRDefault="00F41708" w:rsidP="00DF203D">
            <w:pPr>
              <w:rPr>
                <w:rFonts w:hint="eastAsia"/>
              </w:rPr>
            </w:pPr>
            <w:r w:rsidRPr="00F41708">
              <w:t>`tag`</w:t>
            </w:r>
          </w:p>
        </w:tc>
      </w:tr>
    </w:tbl>
    <w:p w14:paraId="1AF27C15" w14:textId="7594C450" w:rsidR="003564D3" w:rsidRDefault="0006199B" w:rsidP="00DF203D">
      <w:r w:rsidRPr="0006199B">
        <w:rPr>
          <w:rFonts w:hint="eastAsia"/>
        </w:rPr>
        <w:t>后面增加如下代码：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F68" w14:paraId="07FD1E3A" w14:textId="77777777" w:rsidTr="00FD2F68">
        <w:tc>
          <w:tcPr>
            <w:tcW w:w="8296" w:type="dxa"/>
          </w:tcPr>
          <w:p w14:paraId="0A1FFB6C" w14:textId="6C03C75F" w:rsidR="00FD2F68" w:rsidRDefault="00FD2F68" w:rsidP="00DF203D">
            <w:pPr>
              <w:rPr>
                <w:rFonts w:hint="eastAsia"/>
              </w:rPr>
            </w:pPr>
            <w:r w:rsidRPr="00FD2F68">
              <w:t>`tagpinyin` varchar(2</w:t>
            </w:r>
            <w:r>
              <w:t>55</w:t>
            </w:r>
            <w:r w:rsidRPr="00FD2F68">
              <w:t>) NOT NULL,</w:t>
            </w:r>
          </w:p>
        </w:tc>
      </w:tr>
    </w:tbl>
    <w:p w14:paraId="673C170A" w14:textId="49A1655A" w:rsidR="0006199B" w:rsidRDefault="0006199B" w:rsidP="00DF203D"/>
    <w:p w14:paraId="4FBA1B2A" w14:textId="2CC6D7BB" w:rsidR="00EF5D84" w:rsidRDefault="00B76678" w:rsidP="00DF203D">
      <w:r w:rsidRPr="00B76678">
        <w:rPr>
          <w:rFonts w:hint="eastAsia"/>
        </w:rPr>
        <w:t>数据库定义完成之后，如何保存标签到数据库呢？打开</w:t>
      </w:r>
      <w:r w:rsidRPr="00B76678">
        <w:rPr>
          <w:rFonts w:hint="eastAsia"/>
        </w:rPr>
        <w:t xml:space="preserve"> \include\helpers\archive.helper.php </w:t>
      </w:r>
      <w:r w:rsidRPr="00B76678">
        <w:rPr>
          <w:rFonts w:hint="eastAsia"/>
        </w:rPr>
        <w:t>文件，查找</w:t>
      </w:r>
      <w:r>
        <w:rPr>
          <w:rFonts w:hint="eastAsia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234" w14:paraId="0C0B7F94" w14:textId="77777777" w:rsidTr="002D7234">
        <w:tc>
          <w:tcPr>
            <w:tcW w:w="8296" w:type="dxa"/>
          </w:tcPr>
          <w:p w14:paraId="4EE04031" w14:textId="3AA292F6" w:rsidR="002D7234" w:rsidRDefault="002D7234" w:rsidP="00DF203D">
            <w:pPr>
              <w:rPr>
                <w:rFonts w:hint="eastAsia"/>
              </w:rPr>
            </w:pPr>
            <w:r w:rsidRPr="002D7234">
              <w:t>function InsertOneTag($tag, $aid)</w:t>
            </w:r>
          </w:p>
        </w:tc>
      </w:tr>
    </w:tbl>
    <w:p w14:paraId="634EE138" w14:textId="696D9687" w:rsidR="00B76678" w:rsidRDefault="002D7234" w:rsidP="00DF203D">
      <w:r w:rsidRPr="002D7234">
        <w:rPr>
          <w:rFonts w:hint="eastAsia"/>
        </w:rPr>
        <w:t>修改如下代码：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6E1" w14:paraId="05075E7D" w14:textId="77777777" w:rsidTr="003356E1">
        <w:tc>
          <w:tcPr>
            <w:tcW w:w="8296" w:type="dxa"/>
          </w:tcPr>
          <w:p w14:paraId="4EEAA16E" w14:textId="77777777" w:rsidR="003356E1" w:rsidRDefault="003356E1" w:rsidP="003356E1">
            <w:r>
              <w:t>if(!is_array($row))</w:t>
            </w:r>
          </w:p>
          <w:p w14:paraId="1A3FC64B" w14:textId="77777777" w:rsidR="003356E1" w:rsidRDefault="003356E1" w:rsidP="003356E1">
            <w:r>
              <w:t>{</w:t>
            </w:r>
          </w:p>
          <w:p w14:paraId="1BA6E0BF" w14:textId="77777777" w:rsidR="003356E1" w:rsidRDefault="003356E1" w:rsidP="003356E1">
            <w:r>
              <w:t xml:space="preserve">    $rs = $dsql-&gt;ExecuteNoneQuery(" INSERT INTO `#@__tagindex`(`tag`,`typeid`,`count`,`total`,`weekcc`,`monthcc`,`weekup`,`monthup`,`addtime`) VALUES('$tag','$typeid','0','1','0','0','$addtime','$addtime','$addtime'); ");</w:t>
            </w:r>
          </w:p>
          <w:p w14:paraId="6C08CD62" w14:textId="77777777" w:rsidR="003356E1" w:rsidRDefault="003356E1" w:rsidP="003356E1">
            <w:r>
              <w:t xml:space="preserve">    $tid = $dsql-&gt;GetLastID();</w:t>
            </w:r>
          </w:p>
          <w:p w14:paraId="77E771D8" w14:textId="28BC2C2D" w:rsidR="003356E1" w:rsidRDefault="003356E1" w:rsidP="003356E1">
            <w:pPr>
              <w:rPr>
                <w:rFonts w:hint="eastAsia"/>
              </w:rPr>
            </w:pPr>
            <w:r>
              <w:t>}</w:t>
            </w:r>
          </w:p>
        </w:tc>
      </w:tr>
      <w:tr w:rsidR="003356E1" w14:paraId="24142609" w14:textId="77777777" w:rsidTr="003356E1">
        <w:tc>
          <w:tcPr>
            <w:tcW w:w="8296" w:type="dxa"/>
          </w:tcPr>
          <w:p w14:paraId="06C08DFF" w14:textId="15C349B3" w:rsidR="003356E1" w:rsidRDefault="003356E1" w:rsidP="00DF203D">
            <w:pPr>
              <w:rPr>
                <w:rFonts w:hint="eastAsia"/>
              </w:rPr>
            </w:pPr>
            <w:r>
              <w:rPr>
                <w:rFonts w:hint="eastAsia"/>
              </w:rPr>
              <w:t>修改为</w:t>
            </w:r>
          </w:p>
        </w:tc>
      </w:tr>
      <w:tr w:rsidR="003356E1" w14:paraId="17EDA962" w14:textId="77777777" w:rsidTr="003356E1">
        <w:tc>
          <w:tcPr>
            <w:tcW w:w="8296" w:type="dxa"/>
          </w:tcPr>
          <w:p w14:paraId="4C60C45D" w14:textId="77777777" w:rsidR="003356E1" w:rsidRDefault="003356E1" w:rsidP="003356E1">
            <w:r>
              <w:lastRenderedPageBreak/>
              <w:t>if(!is_array($row))</w:t>
            </w:r>
          </w:p>
          <w:p w14:paraId="375A0258" w14:textId="77777777" w:rsidR="003356E1" w:rsidRDefault="003356E1" w:rsidP="003356E1">
            <w:r>
              <w:t>{</w:t>
            </w:r>
          </w:p>
          <w:p w14:paraId="1318CCA7" w14:textId="77777777" w:rsidR="003356E1" w:rsidRDefault="003356E1" w:rsidP="003356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$tagpinyin = GetPinyin($tag);//zhenglushan tag</w:t>
            </w:r>
            <w:r>
              <w:rPr>
                <w:rFonts w:hint="eastAsia"/>
              </w:rPr>
              <w:t>拼音伪静态</w:t>
            </w:r>
          </w:p>
          <w:p w14:paraId="396FDE9D" w14:textId="77777777" w:rsidR="003356E1" w:rsidRDefault="003356E1" w:rsidP="003356E1">
            <w:pPr>
              <w:rPr>
                <w:rFonts w:hint="eastAsia"/>
              </w:rPr>
            </w:pPr>
            <w:r>
              <w:t xml:space="preserve">    $rs = $dsql-&gt;ExecuteNoneQuery(" INSERT INTO `#@__tagindex`(`tag`,`tagpinyin`,`typeid`,`count`,`total`,`weekcc`,`monthcc`,`weekup`,`monthup`,`addtime`) VALUES('$tag','$tagpinyin','$typeid','0','1','0','0','$addtime','$addtime','$addtime'); ");//zhenglus</w:t>
            </w:r>
            <w:r>
              <w:rPr>
                <w:rFonts w:hint="eastAsia"/>
              </w:rPr>
              <w:t>han tag</w:t>
            </w:r>
            <w:r>
              <w:rPr>
                <w:rFonts w:hint="eastAsia"/>
              </w:rPr>
              <w:t>拼音伪静态</w:t>
            </w:r>
          </w:p>
          <w:p w14:paraId="13BBEC81" w14:textId="77777777" w:rsidR="003356E1" w:rsidRDefault="003356E1" w:rsidP="003356E1">
            <w:r>
              <w:t xml:space="preserve">    $tid = $dsql-&gt;GetLastID();</w:t>
            </w:r>
          </w:p>
          <w:p w14:paraId="3403FC2A" w14:textId="2B6CBE92" w:rsidR="003356E1" w:rsidRDefault="003356E1" w:rsidP="003356E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C34BB58" w14:textId="013C1E78" w:rsidR="002D7234" w:rsidRDefault="002D7234" w:rsidP="00DF203D"/>
    <w:p w14:paraId="7A6988B4" w14:textId="1F8E20FF" w:rsidR="009D18ED" w:rsidRDefault="009D18ED" w:rsidP="00DF203D">
      <w:pPr>
        <w:rPr>
          <w:rFonts w:hint="eastAsia"/>
        </w:rPr>
      </w:pPr>
      <w:r w:rsidRPr="009D18ED">
        <w:rPr>
          <w:rFonts w:hint="eastAsia"/>
        </w:rPr>
        <w:t>2</w:t>
      </w:r>
      <w:r w:rsidRPr="009D18ED">
        <w:rPr>
          <w:rFonts w:hint="eastAsia"/>
        </w:rPr>
        <w:t>、</w:t>
      </w:r>
      <w:r w:rsidRPr="009D18ED">
        <w:rPr>
          <w:rFonts w:hint="eastAsia"/>
        </w:rPr>
        <w:t xml:space="preserve">tags </w:t>
      </w:r>
      <w:r w:rsidRPr="009D18ED">
        <w:rPr>
          <w:rFonts w:hint="eastAsia"/>
        </w:rPr>
        <w:t>首页地址在模板中定义为</w:t>
      </w:r>
      <w:r w:rsidRPr="009D18ED">
        <w:rPr>
          <w:rFonts w:hint="eastAsia"/>
        </w:rPr>
        <w:t xml:space="preserve"> &lt;a href='/tags/'&gt;TAG</w:t>
      </w:r>
      <w:r w:rsidRPr="009D18ED">
        <w:rPr>
          <w:rFonts w:hint="eastAsia"/>
        </w:rPr>
        <w:t>标签</w:t>
      </w:r>
      <w:r w:rsidRPr="009D18ED">
        <w:rPr>
          <w:rFonts w:hint="eastAsia"/>
        </w:rPr>
        <w:t>&lt;/a&gt;</w:t>
      </w:r>
    </w:p>
    <w:p w14:paraId="1C4D3748" w14:textId="25117B87" w:rsidR="00FD2F68" w:rsidRDefault="00A42760" w:rsidP="00DF203D">
      <w:r w:rsidRPr="00A42760">
        <w:rPr>
          <w:rFonts w:hint="eastAsia"/>
        </w:rPr>
        <w:t>打开</w:t>
      </w:r>
      <w:r w:rsidRPr="00A42760">
        <w:rPr>
          <w:rFonts w:hint="eastAsia"/>
        </w:rPr>
        <w:t xml:space="preserve"> \zlslhxwww\tags.php </w:t>
      </w:r>
      <w:r w:rsidRPr="00A42760">
        <w:rPr>
          <w:rFonts w:hint="eastAsia"/>
        </w:rPr>
        <w:t>把代码修改成如下：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2C1" w14:paraId="14D15B47" w14:textId="77777777" w:rsidTr="002442C1">
        <w:tc>
          <w:tcPr>
            <w:tcW w:w="8296" w:type="dxa"/>
          </w:tcPr>
          <w:p w14:paraId="11815E40" w14:textId="77777777" w:rsidR="002442C1" w:rsidRDefault="002442C1" w:rsidP="002442C1">
            <w:r>
              <w:t>&lt;?php</w:t>
            </w:r>
          </w:p>
          <w:p w14:paraId="2B0987A8" w14:textId="77777777" w:rsidR="002442C1" w:rsidRDefault="002442C1" w:rsidP="002442C1">
            <w:r>
              <w:t>/**</w:t>
            </w:r>
          </w:p>
          <w:p w14:paraId="27A5F9AC" w14:textId="77777777" w:rsidR="002442C1" w:rsidRDefault="002442C1" w:rsidP="002442C1">
            <w:r>
              <w:t xml:space="preserve"> * @version        $Id: tags.php 1 2010-06-30 11:43:09Z tianya $</w:t>
            </w:r>
          </w:p>
          <w:p w14:paraId="2567F375" w14:textId="77777777" w:rsidR="002442C1" w:rsidRDefault="002442C1" w:rsidP="002442C1">
            <w:r>
              <w:t xml:space="preserve"> * @package        DedeCMS.Site</w:t>
            </w:r>
          </w:p>
          <w:p w14:paraId="1FF39D48" w14:textId="77777777" w:rsidR="002442C1" w:rsidRDefault="002442C1" w:rsidP="002442C1">
            <w:r>
              <w:t xml:space="preserve"> * @copyright      Copyright (c) 2007 - 2019, DesDev, Inc.</w:t>
            </w:r>
          </w:p>
          <w:p w14:paraId="5FE59B76" w14:textId="77777777" w:rsidR="002442C1" w:rsidRDefault="002442C1" w:rsidP="002442C1">
            <w:r>
              <w:t xml:space="preserve"> * @license        http://help.dedecms.com/usersguide/license.html</w:t>
            </w:r>
          </w:p>
          <w:p w14:paraId="0689E293" w14:textId="77777777" w:rsidR="002442C1" w:rsidRDefault="002442C1" w:rsidP="002442C1">
            <w:r>
              <w:t xml:space="preserve"> * @link           http://www.dedecms.com</w:t>
            </w:r>
          </w:p>
          <w:p w14:paraId="72C5D9AC" w14:textId="77777777" w:rsidR="002442C1" w:rsidRDefault="002442C1" w:rsidP="002442C1">
            <w:r>
              <w:t xml:space="preserve"> */</w:t>
            </w:r>
          </w:p>
          <w:p w14:paraId="2B3C8523" w14:textId="77777777" w:rsidR="002442C1" w:rsidRDefault="002442C1" w:rsidP="002442C1">
            <w:r>
              <w:t>require_once (dirname(__FILE__) . "/include/common.inc.php");</w:t>
            </w:r>
          </w:p>
          <w:p w14:paraId="4BCC47B0" w14:textId="77777777" w:rsidR="002442C1" w:rsidRDefault="002442C1" w:rsidP="002442C1">
            <w:r>
              <w:t>require_once (DEDEINC . "/arc.taglist.class.php");</w:t>
            </w:r>
          </w:p>
          <w:p w14:paraId="76E6F8B6" w14:textId="77777777" w:rsidR="002442C1" w:rsidRDefault="002442C1" w:rsidP="002442C1"/>
          <w:p w14:paraId="15E04CCA" w14:textId="77777777" w:rsidR="002442C1" w:rsidRDefault="002442C1" w:rsidP="002442C1">
            <w:r>
              <w:t>$tagpinyin = (isset($tagpinyin) &amp;&amp; is_string($tagpinyin)) ? $tagpinyin : '';</w:t>
            </w:r>
          </w:p>
          <w:p w14:paraId="58EE9FCC" w14:textId="77777777" w:rsidR="002442C1" w:rsidRDefault="002442C1" w:rsidP="002442C1"/>
          <w:p w14:paraId="55753AB6" w14:textId="77777777" w:rsidR="002442C1" w:rsidRDefault="002442C1" w:rsidP="002442C1">
            <w:r>
              <w:t>$PageNo = (isset($PageNo) &amp;&amp; is_numeric($PageNo)) ? $PageNo : 1;</w:t>
            </w:r>
          </w:p>
          <w:p w14:paraId="0D5A3DA6" w14:textId="77777777" w:rsidR="002442C1" w:rsidRDefault="002442C1" w:rsidP="002442C1"/>
          <w:p w14:paraId="59FBC180" w14:textId="77777777" w:rsidR="002442C1" w:rsidRDefault="002442C1" w:rsidP="002442C1">
            <w:r>
              <w:t>if($tagpinyin==''){</w:t>
            </w:r>
          </w:p>
          <w:p w14:paraId="2A3B2E2F" w14:textId="77777777" w:rsidR="002442C1" w:rsidRDefault="002442C1" w:rsidP="002442C1">
            <w:r>
              <w:t xml:space="preserve">    $dlist = new TagList($tagpinyin, 'tag.htm');</w:t>
            </w:r>
          </w:p>
          <w:p w14:paraId="3B677D04" w14:textId="77777777" w:rsidR="002442C1" w:rsidRDefault="002442C1" w:rsidP="002442C1">
            <w:r>
              <w:t>}else{</w:t>
            </w:r>
          </w:p>
          <w:p w14:paraId="0C33E849" w14:textId="77777777" w:rsidR="002442C1" w:rsidRDefault="002442C1" w:rsidP="002442C1">
            <w:r>
              <w:t xml:space="preserve">    $dlist = new TagList($tagpinyin, 'taglist.htm');</w:t>
            </w:r>
          </w:p>
          <w:p w14:paraId="3E62E63A" w14:textId="77777777" w:rsidR="002442C1" w:rsidRDefault="002442C1" w:rsidP="002442C1">
            <w:r>
              <w:t>}</w:t>
            </w:r>
          </w:p>
          <w:p w14:paraId="73271144" w14:textId="77777777" w:rsidR="002442C1" w:rsidRDefault="002442C1" w:rsidP="002442C1"/>
          <w:p w14:paraId="3CCE4182" w14:textId="77777777" w:rsidR="002442C1" w:rsidRDefault="002442C1" w:rsidP="002442C1">
            <w:r>
              <w:t>$dlist-&gt;Display();</w:t>
            </w:r>
          </w:p>
          <w:p w14:paraId="2F9C28AE" w14:textId="4FB3EFF8" w:rsidR="002442C1" w:rsidRDefault="002442C1" w:rsidP="002442C1">
            <w:pPr>
              <w:rPr>
                <w:rFonts w:hint="eastAsia"/>
              </w:rPr>
            </w:pPr>
            <w:r>
              <w:t>exit();</w:t>
            </w:r>
          </w:p>
        </w:tc>
      </w:tr>
    </w:tbl>
    <w:p w14:paraId="2ABCAD41" w14:textId="6575C7D8" w:rsidR="00A42760" w:rsidRDefault="00A42760" w:rsidP="00DF203D"/>
    <w:p w14:paraId="728086FA" w14:textId="5F1CEFE9" w:rsidR="001501A6" w:rsidRDefault="001206D9" w:rsidP="00DF203D">
      <w:r w:rsidRPr="001206D9">
        <w:rPr>
          <w:rFonts w:hint="eastAsia"/>
        </w:rPr>
        <w:t>在</w:t>
      </w:r>
      <w:r w:rsidRPr="001206D9">
        <w:rPr>
          <w:rFonts w:hint="eastAsia"/>
        </w:rPr>
        <w:t xml:space="preserve"> .htaccess </w:t>
      </w:r>
      <w:r w:rsidRPr="001206D9">
        <w:rPr>
          <w:rFonts w:hint="eastAsia"/>
        </w:rPr>
        <w:t>文件的顶部增加</w:t>
      </w:r>
      <w:r w:rsidRPr="001206D9">
        <w:rPr>
          <w:rFonts w:hint="eastAsia"/>
        </w:rPr>
        <w:t xml:space="preserve"> tag </w:t>
      </w:r>
      <w:r w:rsidRPr="001206D9">
        <w:rPr>
          <w:rFonts w:hint="eastAsia"/>
        </w:rPr>
        <w:t>伪静态规则：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BBD" w14:paraId="4A2D28A0" w14:textId="77777777" w:rsidTr="006C0BBD">
        <w:tc>
          <w:tcPr>
            <w:tcW w:w="8296" w:type="dxa"/>
          </w:tcPr>
          <w:p w14:paraId="3F8F9BC7" w14:textId="77777777" w:rsidR="006C0BBD" w:rsidRDefault="006C0BBD" w:rsidP="006C0B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标签页伪静态</w:t>
            </w:r>
          </w:p>
          <w:p w14:paraId="0357F405" w14:textId="77777777" w:rsidR="006C0BBD" w:rsidRDefault="006C0BBD" w:rsidP="006C0BBD">
            <w:r>
              <w:t>RewriteRule ^tags/$ /tags.php</w:t>
            </w:r>
          </w:p>
          <w:p w14:paraId="60391C50" w14:textId="77777777" w:rsidR="006C0BBD" w:rsidRDefault="006C0BBD" w:rsidP="006C0BBD">
            <w:r>
              <w:t>RewriteRule ^tags/([a-zA-Z]+)\.html$ /tags.php?tagpinyin=$1 [L]</w:t>
            </w:r>
          </w:p>
          <w:p w14:paraId="7F75182B" w14:textId="0A000142" w:rsidR="006C0BBD" w:rsidRDefault="006C0BBD" w:rsidP="006C0BBD">
            <w:pPr>
              <w:rPr>
                <w:rFonts w:hint="eastAsia"/>
              </w:rPr>
            </w:pPr>
            <w:r>
              <w:t>RewriteRule ^tags/([a-zA-Z]+)_([0-9]+).html$ /tags.php?tagpinyin=$1&amp;PageNo=$2 [L]</w:t>
            </w:r>
          </w:p>
        </w:tc>
      </w:tr>
    </w:tbl>
    <w:p w14:paraId="742C9E39" w14:textId="1A4340F1" w:rsidR="001206D9" w:rsidRDefault="001206D9" w:rsidP="00DF203D"/>
    <w:p w14:paraId="211F105B" w14:textId="24865180" w:rsidR="00B82A6C" w:rsidRPr="007D1BB0" w:rsidRDefault="00B82A6C" w:rsidP="00DF203D">
      <w:pPr>
        <w:rPr>
          <w:rFonts w:hint="eastAsia"/>
        </w:rPr>
      </w:pPr>
      <w:r w:rsidRPr="00B82A6C">
        <w:rPr>
          <w:rFonts w:hint="eastAsia"/>
        </w:rPr>
        <w:t>3</w:t>
      </w:r>
      <w:r w:rsidRPr="00B82A6C">
        <w:rPr>
          <w:rFonts w:hint="eastAsia"/>
        </w:rPr>
        <w:t>、</w:t>
      </w:r>
      <w:r w:rsidRPr="00B82A6C">
        <w:rPr>
          <w:rFonts w:hint="eastAsia"/>
        </w:rPr>
        <w:t>tag</w:t>
      </w:r>
      <w:r w:rsidRPr="00B82A6C">
        <w:rPr>
          <w:rFonts w:hint="eastAsia"/>
        </w:rPr>
        <w:t>标签列表，打开</w:t>
      </w:r>
      <w:r w:rsidRPr="00B82A6C">
        <w:rPr>
          <w:rFonts w:hint="eastAsia"/>
        </w:rPr>
        <w:t xml:space="preserve">\templets\default\taglist.htm </w:t>
      </w:r>
      <w:r w:rsidRPr="00B82A6C">
        <w:rPr>
          <w:rFonts w:hint="eastAsia"/>
        </w:rPr>
        <w:t>和</w:t>
      </w:r>
      <w:r w:rsidRPr="00B82A6C">
        <w:rPr>
          <w:rFonts w:hint="eastAsia"/>
        </w:rPr>
        <w:t xml:space="preserve"> \templets\default\list_article.htm </w:t>
      </w:r>
      <w:r w:rsidRPr="00B82A6C">
        <w:rPr>
          <w:rFonts w:hint="eastAsia"/>
        </w:rPr>
        <w:t>在调用文章的地方加入如下代码：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131" w14:paraId="2A102482" w14:textId="77777777" w:rsidTr="00590131">
        <w:tc>
          <w:tcPr>
            <w:tcW w:w="8296" w:type="dxa"/>
          </w:tcPr>
          <w:p w14:paraId="7C6AD8E8" w14:textId="7755DC06" w:rsidR="00590131" w:rsidRDefault="00590131" w:rsidP="00DF203D">
            <w:r w:rsidRPr="00590131">
              <w:rPr>
                <w:rFonts w:hint="eastAsia"/>
              </w:rPr>
              <w:t>&lt;small&gt;</w:t>
            </w:r>
            <w:r w:rsidRPr="00590131">
              <w:rPr>
                <w:rFonts w:hint="eastAsia"/>
              </w:rPr>
              <w:t>标签</w:t>
            </w:r>
            <w:r w:rsidRPr="00590131">
              <w:rPr>
                <w:rFonts w:hint="eastAsia"/>
              </w:rPr>
              <w:t>: &lt;/small&gt;[field:id function=GetTagsFrontPic(@me)/]&lt;!-- //zhenglushan tag</w:t>
            </w:r>
            <w:r w:rsidRPr="00590131">
              <w:rPr>
                <w:rFonts w:hint="eastAsia"/>
              </w:rPr>
              <w:t>拼音伪静态</w:t>
            </w:r>
            <w:r w:rsidRPr="00590131">
              <w:rPr>
                <w:rFonts w:hint="eastAsia"/>
              </w:rPr>
              <w:t xml:space="preserve"> --&gt;</w:t>
            </w:r>
          </w:p>
        </w:tc>
      </w:tr>
    </w:tbl>
    <w:p w14:paraId="3D8EB655" w14:textId="524094FC" w:rsidR="00D62269" w:rsidRPr="00B82A6C" w:rsidRDefault="00590131" w:rsidP="00DF203D">
      <w:r w:rsidRPr="00590131">
        <w:rPr>
          <w:rFonts w:hint="eastAsia"/>
        </w:rPr>
        <w:t>打开</w:t>
      </w:r>
      <w:r w:rsidRPr="00590131">
        <w:rPr>
          <w:rFonts w:hint="eastAsia"/>
        </w:rPr>
        <w:t xml:space="preserve"> \include\helpers\archive.helper.php </w:t>
      </w:r>
      <w:r w:rsidRPr="00590131">
        <w:rPr>
          <w:rFonts w:hint="eastAsia"/>
        </w:rPr>
        <w:t>文件，增加</w:t>
      </w:r>
      <w:r w:rsidRPr="00590131">
        <w:rPr>
          <w:rFonts w:hint="eastAsia"/>
        </w:rPr>
        <w:t xml:space="preserve"> GetTagsFrontPic </w:t>
      </w:r>
      <w:r w:rsidRPr="00590131">
        <w:rPr>
          <w:rFonts w:hint="eastAsia"/>
        </w:rPr>
        <w:t>函数，代码如下：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131" w14:paraId="67F52E31" w14:textId="77777777" w:rsidTr="00590131">
        <w:tc>
          <w:tcPr>
            <w:tcW w:w="8296" w:type="dxa"/>
          </w:tcPr>
          <w:p w14:paraId="1F27817F" w14:textId="77777777" w:rsidR="00590131" w:rsidRDefault="00590131" w:rsidP="00590131">
            <w:pPr>
              <w:rPr>
                <w:rFonts w:hint="eastAsia"/>
              </w:rPr>
            </w:pPr>
            <w:r>
              <w:rPr>
                <w:rFonts w:hint="eastAsia"/>
              </w:rPr>
              <w:t>//zhenglushan tag</w:t>
            </w:r>
            <w:r>
              <w:rPr>
                <w:rFonts w:hint="eastAsia"/>
              </w:rPr>
              <w:t>拼音伪静态</w:t>
            </w:r>
          </w:p>
          <w:p w14:paraId="499F9A30" w14:textId="77777777" w:rsidR="00590131" w:rsidRDefault="00590131" w:rsidP="005901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( ! function_exists('GetTagsFrontPic'))//zhenglushan </w:t>
            </w:r>
            <w:r>
              <w:rPr>
                <w:rFonts w:hint="eastAsia"/>
              </w:rPr>
              <w:t>用于前台调用文章标签</w:t>
            </w:r>
          </w:p>
          <w:p w14:paraId="0AEAEDFF" w14:textId="77777777" w:rsidR="00590131" w:rsidRDefault="00590131" w:rsidP="00590131">
            <w:r>
              <w:t>{</w:t>
            </w:r>
          </w:p>
          <w:p w14:paraId="71B8F8D8" w14:textId="77777777" w:rsidR="00590131" w:rsidRDefault="00590131" w:rsidP="00590131">
            <w:r>
              <w:t xml:space="preserve">    function GetTagsFrontPic($aid)</w:t>
            </w:r>
          </w:p>
          <w:p w14:paraId="602F72EC" w14:textId="77777777" w:rsidR="00590131" w:rsidRDefault="00590131" w:rsidP="00590131">
            <w:r>
              <w:t xml:space="preserve">    {</w:t>
            </w:r>
          </w:p>
          <w:p w14:paraId="1758BCB3" w14:textId="77777777" w:rsidR="00590131" w:rsidRDefault="00590131" w:rsidP="00590131">
            <w:r>
              <w:t xml:space="preserve">        global $dsql;</w:t>
            </w:r>
          </w:p>
          <w:p w14:paraId="424BE742" w14:textId="77777777" w:rsidR="00590131" w:rsidRDefault="00590131" w:rsidP="00590131">
            <w:r>
              <w:t xml:space="preserve">        $tags = '';</w:t>
            </w:r>
          </w:p>
          <w:p w14:paraId="74F3ACB5" w14:textId="77777777" w:rsidR="00590131" w:rsidRDefault="00590131" w:rsidP="00590131">
            <w:r>
              <w:t xml:space="preserve">        $query = "SELECT tag FROM `#@__taglist` WHERE aid='$aid' ";</w:t>
            </w:r>
          </w:p>
          <w:p w14:paraId="4335A4DF" w14:textId="77777777" w:rsidR="00590131" w:rsidRDefault="00590131" w:rsidP="00590131">
            <w:r>
              <w:t xml:space="preserve">        $dsql-&gt;Execute('tag',$query);</w:t>
            </w:r>
          </w:p>
          <w:p w14:paraId="7C02E86F" w14:textId="77777777" w:rsidR="00590131" w:rsidRDefault="00590131" w:rsidP="00590131">
            <w:r>
              <w:t xml:space="preserve">        while($row = $dsql-&gt;GetArray('tag'))</w:t>
            </w:r>
          </w:p>
          <w:p w14:paraId="169BD9F8" w14:textId="77777777" w:rsidR="00590131" w:rsidRDefault="00590131" w:rsidP="00590131">
            <w:r>
              <w:t xml:space="preserve">        {</w:t>
            </w:r>
          </w:p>
          <w:p w14:paraId="7405CB71" w14:textId="77777777" w:rsidR="00590131" w:rsidRDefault="00590131" w:rsidP="00590131">
            <w:r>
              <w:t xml:space="preserve">            //$tags .= ($tags=='' ? $row['tag'] : ','.$row['tag']);</w:t>
            </w:r>
          </w:p>
          <w:p w14:paraId="1D5AB1C7" w14:textId="77777777" w:rsidR="00590131" w:rsidRDefault="00590131" w:rsidP="00590131">
            <w:r>
              <w:t xml:space="preserve">            $newtag = $row['tag'];</w:t>
            </w:r>
          </w:p>
          <w:p w14:paraId="3B62DF5B" w14:textId="77777777" w:rsidR="00590131" w:rsidRDefault="00590131" w:rsidP="005901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$myquery =  $dsql-&gt;GetOne("Select tagpinyin From `#@__tagindex` where tag = '$newtag'");//zhenglushan tag</w:t>
            </w:r>
            <w:r>
              <w:rPr>
                <w:rFonts w:hint="eastAsia"/>
              </w:rPr>
              <w:t>拼音伪静态</w:t>
            </w:r>
          </w:p>
          <w:p w14:paraId="5B1F8B83" w14:textId="77777777" w:rsidR="00590131" w:rsidRDefault="00590131" w:rsidP="00590131">
            <w:r>
              <w:t xml:space="preserve">            $mytag = $myquery['tagpinyin'];</w:t>
            </w:r>
          </w:p>
          <w:p w14:paraId="6437F82E" w14:textId="77777777" w:rsidR="00590131" w:rsidRDefault="00590131" w:rsidP="00590131">
            <w:r>
              <w:t xml:space="preserve">            $tags .= ($tags=='' ? '&lt;span class="span_a_tags"&gt;&lt;a href="/tags/'.$mytag.'.html"&gt;'.$row['tag'].'&lt;/a&gt;&lt;/span&gt;' : ' '.'&lt;span class="span_a_tags"&gt;&lt;a href="/tags/'.$mytag.'.html"&gt;'.$row['tag'].'&lt;/a&gt;&lt;/span&gt;');</w:t>
            </w:r>
          </w:p>
          <w:p w14:paraId="5238E383" w14:textId="77777777" w:rsidR="00590131" w:rsidRDefault="00590131" w:rsidP="00590131">
            <w:r>
              <w:t xml:space="preserve">        }</w:t>
            </w:r>
          </w:p>
          <w:p w14:paraId="6B7CFA85" w14:textId="77777777" w:rsidR="00590131" w:rsidRDefault="00590131" w:rsidP="00590131">
            <w:r>
              <w:t xml:space="preserve">        return $tags;</w:t>
            </w:r>
          </w:p>
          <w:p w14:paraId="34A3A9AB" w14:textId="77777777" w:rsidR="00590131" w:rsidRDefault="00590131" w:rsidP="00590131">
            <w:r>
              <w:t xml:space="preserve">    }</w:t>
            </w:r>
          </w:p>
          <w:p w14:paraId="1C439699" w14:textId="05B0C796" w:rsidR="00590131" w:rsidRDefault="00590131" w:rsidP="00590131">
            <w:r>
              <w:t>}</w:t>
            </w:r>
          </w:p>
        </w:tc>
      </w:tr>
    </w:tbl>
    <w:p w14:paraId="388506A6" w14:textId="625CE8D1" w:rsidR="00D62269" w:rsidRDefault="00D62269" w:rsidP="00DF203D"/>
    <w:p w14:paraId="215C83F4" w14:textId="494F3BBC" w:rsidR="00D62269" w:rsidRDefault="00903778" w:rsidP="00DF203D">
      <w:r w:rsidRPr="00903778">
        <w:rPr>
          <w:rFonts w:hint="eastAsia"/>
        </w:rPr>
        <w:t>如果希望使用</w:t>
      </w:r>
      <w:r w:rsidRPr="00903778">
        <w:rPr>
          <w:rFonts w:hint="eastAsia"/>
        </w:rPr>
        <w:t xml:space="preserve"> tag </w:t>
      </w:r>
      <w:r w:rsidRPr="00903778">
        <w:rPr>
          <w:rFonts w:hint="eastAsia"/>
        </w:rPr>
        <w:t>的</w:t>
      </w:r>
      <w:r w:rsidRPr="00903778">
        <w:rPr>
          <w:rFonts w:hint="eastAsia"/>
        </w:rPr>
        <w:t xml:space="preserve"> id </w:t>
      </w:r>
      <w:r w:rsidRPr="00903778">
        <w:rPr>
          <w:rFonts w:hint="eastAsia"/>
        </w:rPr>
        <w:t>来进行伪静态，则可以定义如下函数：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6D7" w14:paraId="50090677" w14:textId="77777777" w:rsidTr="00FB16D7">
        <w:tc>
          <w:tcPr>
            <w:tcW w:w="8296" w:type="dxa"/>
          </w:tcPr>
          <w:p w14:paraId="170A873F" w14:textId="77777777" w:rsidR="00FB16D7" w:rsidRDefault="00FB16D7" w:rsidP="00FB16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( ! function_exists('GetTagsFrontID'))//zhenglushan </w:t>
            </w:r>
            <w:r>
              <w:rPr>
                <w:rFonts w:hint="eastAsia"/>
              </w:rPr>
              <w:t>用于前台调用文章标签</w:t>
            </w:r>
          </w:p>
          <w:p w14:paraId="09F34339" w14:textId="77777777" w:rsidR="00FB16D7" w:rsidRDefault="00FB16D7" w:rsidP="00FB16D7">
            <w:r>
              <w:t>{</w:t>
            </w:r>
          </w:p>
          <w:p w14:paraId="5466922F" w14:textId="77777777" w:rsidR="00FB16D7" w:rsidRDefault="00FB16D7" w:rsidP="00FB16D7">
            <w:r>
              <w:t xml:space="preserve">    function GetTagsFrontID($aid)</w:t>
            </w:r>
          </w:p>
          <w:p w14:paraId="7E0302EA" w14:textId="77777777" w:rsidR="00FB16D7" w:rsidRDefault="00FB16D7" w:rsidP="00FB16D7">
            <w:r>
              <w:t xml:space="preserve">    {</w:t>
            </w:r>
          </w:p>
          <w:p w14:paraId="5493D626" w14:textId="77777777" w:rsidR="00FB16D7" w:rsidRDefault="00FB16D7" w:rsidP="00FB16D7">
            <w:r>
              <w:t xml:space="preserve">        global $dsql;</w:t>
            </w:r>
          </w:p>
          <w:p w14:paraId="468B557B" w14:textId="77777777" w:rsidR="00FB16D7" w:rsidRDefault="00FB16D7" w:rsidP="00FB16D7">
            <w:r>
              <w:t xml:space="preserve">        $tags = '';</w:t>
            </w:r>
          </w:p>
          <w:p w14:paraId="6A5B3C2D" w14:textId="77777777" w:rsidR="00FB16D7" w:rsidRDefault="00FB16D7" w:rsidP="00FB16D7">
            <w:r>
              <w:t xml:space="preserve">        $query = "SELECT tag FROM `#@__taglist` WHERE aid='$aid' ";</w:t>
            </w:r>
          </w:p>
          <w:p w14:paraId="49208B26" w14:textId="77777777" w:rsidR="00FB16D7" w:rsidRDefault="00FB16D7" w:rsidP="00FB16D7">
            <w:r>
              <w:t xml:space="preserve">        $dsql-&gt;Execute('tag',$query);</w:t>
            </w:r>
          </w:p>
          <w:p w14:paraId="008713DD" w14:textId="77777777" w:rsidR="00FB16D7" w:rsidRDefault="00FB16D7" w:rsidP="00FB16D7">
            <w:r>
              <w:t xml:space="preserve">        while($row = $dsql-&gt;GetArray('tag'))</w:t>
            </w:r>
          </w:p>
          <w:p w14:paraId="5911BDB4" w14:textId="77777777" w:rsidR="00FB16D7" w:rsidRDefault="00FB16D7" w:rsidP="00FB16D7">
            <w:r>
              <w:lastRenderedPageBreak/>
              <w:t xml:space="preserve">        {</w:t>
            </w:r>
          </w:p>
          <w:p w14:paraId="18A799FB" w14:textId="77777777" w:rsidR="00FB16D7" w:rsidRDefault="00FB16D7" w:rsidP="00FB16D7">
            <w:r>
              <w:t xml:space="preserve">            //$tags .= ($tags=='' ? $row['tag'] : ','.$row['tag']);</w:t>
            </w:r>
          </w:p>
          <w:p w14:paraId="70CAED39" w14:textId="77777777" w:rsidR="00FB16D7" w:rsidRDefault="00FB16D7" w:rsidP="00FB16D7">
            <w:r>
              <w:t xml:space="preserve">            $newtag = $row['tag'];</w:t>
            </w:r>
          </w:p>
          <w:p w14:paraId="33FBA901" w14:textId="77777777" w:rsidR="00FB16D7" w:rsidRDefault="00FB16D7" w:rsidP="00FB16D7">
            <w:r>
              <w:t xml:space="preserve">            $myquery =  $dsql-&gt;GetOne("Select id From `#@__tagindex` where tag = '$newtag'");</w:t>
            </w:r>
          </w:p>
          <w:p w14:paraId="588F6A99" w14:textId="77777777" w:rsidR="00FB16D7" w:rsidRDefault="00FB16D7" w:rsidP="00FB16D7">
            <w:r>
              <w:t xml:space="preserve">            $mytag = $myquery['id'];</w:t>
            </w:r>
          </w:p>
          <w:p w14:paraId="10F94441" w14:textId="77777777" w:rsidR="00FB16D7" w:rsidRDefault="00FB16D7" w:rsidP="00FB16D7">
            <w:r>
              <w:t xml:space="preserve">            $tags .= ($tags=='' ? '&lt;span class="span_a_tags"&gt;&lt;a href="/tags/'.$mytag.'.html"&gt;'.$row['tag'].'&lt;/a&gt;&lt;/span&gt;' : ' '.'&lt;span class="span_a_tags"&gt;&lt;a href="/tags/'.$mytag.'.html"&gt;'.$row['tag'].'&lt;/a&gt;&lt;/span&gt;');</w:t>
            </w:r>
          </w:p>
          <w:p w14:paraId="45BC2ED4" w14:textId="77777777" w:rsidR="00FB16D7" w:rsidRDefault="00FB16D7" w:rsidP="00FB16D7">
            <w:r>
              <w:t xml:space="preserve">        }</w:t>
            </w:r>
          </w:p>
          <w:p w14:paraId="5F5D6437" w14:textId="77777777" w:rsidR="00FB16D7" w:rsidRDefault="00FB16D7" w:rsidP="00FB16D7">
            <w:r>
              <w:t xml:space="preserve">        return $tags;</w:t>
            </w:r>
          </w:p>
          <w:p w14:paraId="1CDA6CB9" w14:textId="77777777" w:rsidR="00FB16D7" w:rsidRDefault="00FB16D7" w:rsidP="00FB16D7">
            <w:r>
              <w:t xml:space="preserve">    }</w:t>
            </w:r>
          </w:p>
          <w:p w14:paraId="7ACAC589" w14:textId="0289A76A" w:rsidR="00FB16D7" w:rsidRDefault="00FB16D7" w:rsidP="00FB16D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FB3688B" w14:textId="1483D7B7" w:rsidR="00903778" w:rsidRDefault="008C26B2" w:rsidP="00DF203D">
      <w:r w:rsidRPr="008C26B2">
        <w:rPr>
          <w:rFonts w:hint="eastAsia"/>
        </w:rPr>
        <w:lastRenderedPageBreak/>
        <w:t>然后在文章列表页</w:t>
      </w:r>
      <w:r w:rsidRPr="008C26B2">
        <w:rPr>
          <w:rFonts w:hint="eastAsia"/>
        </w:rPr>
        <w:t xml:space="preserve"> \templets\default\list_article.htm </w:t>
      </w:r>
      <w:r w:rsidRPr="008C26B2">
        <w:rPr>
          <w:rFonts w:hint="eastAsia"/>
        </w:rPr>
        <w:t>进行如下调用：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383" w14:paraId="68CF7FFC" w14:textId="77777777" w:rsidTr="004F4383">
        <w:tc>
          <w:tcPr>
            <w:tcW w:w="8296" w:type="dxa"/>
          </w:tcPr>
          <w:p w14:paraId="79F5E141" w14:textId="0BA6CFBB" w:rsidR="004F4383" w:rsidRDefault="004F4383" w:rsidP="00DF203D">
            <w:pPr>
              <w:rPr>
                <w:rFonts w:hint="eastAsia"/>
              </w:rPr>
            </w:pPr>
            <w:r w:rsidRPr="004F4383">
              <w:rPr>
                <w:rFonts w:hint="eastAsia"/>
              </w:rPr>
              <w:t>&lt;small&gt;</w:t>
            </w:r>
            <w:r w:rsidRPr="004F4383">
              <w:rPr>
                <w:rFonts w:hint="eastAsia"/>
              </w:rPr>
              <w:t>标签：</w:t>
            </w:r>
            <w:r w:rsidRPr="004F4383">
              <w:rPr>
                <w:rFonts w:hint="eastAsia"/>
              </w:rPr>
              <w:t>&lt;/small&gt;[field:id function=GetTagsFrontID(@me)/]</w:t>
            </w:r>
          </w:p>
        </w:tc>
      </w:tr>
    </w:tbl>
    <w:p w14:paraId="20F74659" w14:textId="77777777" w:rsidR="008C26B2" w:rsidRDefault="008C26B2" w:rsidP="00DF203D">
      <w:pPr>
        <w:rPr>
          <w:rFonts w:hint="eastAsia"/>
        </w:rPr>
      </w:pPr>
    </w:p>
    <w:p w14:paraId="07887E27" w14:textId="0AE04A1B" w:rsidR="00D62269" w:rsidRDefault="00D26CB8" w:rsidP="00DF203D">
      <w:r w:rsidRPr="00D26CB8">
        <w:rPr>
          <w:rFonts w:hint="eastAsia"/>
        </w:rPr>
        <w:t>4</w:t>
      </w:r>
      <w:r w:rsidRPr="00D26CB8">
        <w:rPr>
          <w:rFonts w:hint="eastAsia"/>
        </w:rPr>
        <w:t>、</w:t>
      </w:r>
      <w:r w:rsidRPr="00D26CB8">
        <w:rPr>
          <w:rFonts w:hint="eastAsia"/>
        </w:rPr>
        <w:t xml:space="preserve"> </w:t>
      </w:r>
      <w:r w:rsidRPr="00D26CB8">
        <w:rPr>
          <w:rFonts w:hint="eastAsia"/>
        </w:rPr>
        <w:t>修改</w:t>
      </w:r>
      <w:r w:rsidRPr="00D26CB8">
        <w:rPr>
          <w:rFonts w:hint="eastAsia"/>
        </w:rPr>
        <w:t xml:space="preserve"> tag </w:t>
      </w:r>
      <w:r w:rsidRPr="00D26CB8">
        <w:rPr>
          <w:rFonts w:hint="eastAsia"/>
        </w:rPr>
        <w:t>的显示路径，打开</w:t>
      </w:r>
      <w:r w:rsidRPr="00D26CB8">
        <w:rPr>
          <w:rFonts w:hint="eastAsia"/>
        </w:rPr>
        <w:t xml:space="preserve"> \include\taglib\tag.lib.php </w:t>
      </w:r>
      <w:r w:rsidRPr="00D26CB8">
        <w:rPr>
          <w:rFonts w:hint="eastAsia"/>
        </w:rPr>
        <w:t>文件，查找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CB8" w14:paraId="14782871" w14:textId="77777777" w:rsidTr="00D26CB8">
        <w:tc>
          <w:tcPr>
            <w:tcW w:w="8296" w:type="dxa"/>
          </w:tcPr>
          <w:p w14:paraId="2A2BFF11" w14:textId="77777777" w:rsidR="00D26CB8" w:rsidRDefault="00D26CB8" w:rsidP="00D26CB8">
            <w:r>
              <w:t>$row['keyword'] = $row['tag'];</w:t>
            </w:r>
          </w:p>
          <w:p w14:paraId="74E4E81E" w14:textId="77777777" w:rsidR="00D26CB8" w:rsidRDefault="00D26CB8" w:rsidP="00D26CB8">
            <w:r>
              <w:t>$row['tag'] = dede_htmlspecialchars($row['tag']);</w:t>
            </w:r>
          </w:p>
          <w:p w14:paraId="0CA9C8E7" w14:textId="77777777" w:rsidR="00D26CB8" w:rsidRDefault="00D26CB8" w:rsidP="00D26CB8">
            <w:r>
              <w:t>$row['link'] = $cfg_cmsurl."/tags.php?/".urlencode($row['keyword'])."/";</w:t>
            </w:r>
          </w:p>
          <w:p w14:paraId="6C870FDB" w14:textId="688CFF16" w:rsidR="00D26CB8" w:rsidRDefault="00D26CB8" w:rsidP="00D26CB8">
            <w:r>
              <w:t>$row['highlight'] = 0;</w:t>
            </w:r>
          </w:p>
        </w:tc>
      </w:tr>
    </w:tbl>
    <w:p w14:paraId="619B4549" w14:textId="473962D9" w:rsidR="00D62269" w:rsidRDefault="000603DB" w:rsidP="00DF203D">
      <w:r w:rsidRPr="000603DB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509C" w14:paraId="6264BD7C" w14:textId="77777777" w:rsidTr="005F509C">
        <w:tc>
          <w:tcPr>
            <w:tcW w:w="8296" w:type="dxa"/>
          </w:tcPr>
          <w:p w14:paraId="1B2177F8" w14:textId="77777777" w:rsidR="005F509C" w:rsidRDefault="005F509C" w:rsidP="005F509C">
            <w:r>
              <w:t>$row['keyword'] = $row['tag'];</w:t>
            </w:r>
          </w:p>
          <w:p w14:paraId="6E04181E" w14:textId="77777777" w:rsidR="005F509C" w:rsidRDefault="005F509C" w:rsidP="005F509C">
            <w:r>
              <w:t>$row['tag'] = dede_htmlspecialchars($row['tag']);</w:t>
            </w:r>
          </w:p>
          <w:p w14:paraId="2E1E2B7D" w14:textId="77777777" w:rsidR="005F509C" w:rsidRDefault="005F509C" w:rsidP="005F509C">
            <w:r>
              <w:t>//$row['link'] = $cfg_cmsurl."/tags.php?/".urlencode($row['keyword'])."/";//zhenglushan</w:t>
            </w:r>
          </w:p>
          <w:p w14:paraId="56772629" w14:textId="77777777" w:rsidR="005F509C" w:rsidRDefault="005F509C" w:rsidP="005F509C">
            <w:pPr>
              <w:rPr>
                <w:rFonts w:hint="eastAsia"/>
              </w:rPr>
            </w:pPr>
            <w:r>
              <w:rPr>
                <w:rFonts w:hint="eastAsia"/>
              </w:rPr>
              <w:t>$row['tagpinyin'] = $row['tagpinyin'];//zhenglushan tag</w:t>
            </w:r>
            <w:r>
              <w:rPr>
                <w:rFonts w:hint="eastAsia"/>
              </w:rPr>
              <w:t>拼音伪静态</w:t>
            </w:r>
          </w:p>
          <w:p w14:paraId="33FFE53C" w14:textId="77777777" w:rsidR="005F509C" w:rsidRDefault="005F509C" w:rsidP="005F509C">
            <w:pPr>
              <w:rPr>
                <w:rFonts w:hint="eastAsia"/>
              </w:rPr>
            </w:pPr>
            <w:r>
              <w:rPr>
                <w:rFonts w:hint="eastAsia"/>
              </w:rPr>
              <w:t>$row['link'] = $cfg_cmsurl."/".$row['tagpinyin'];//zhenglushan tag</w:t>
            </w:r>
            <w:r>
              <w:rPr>
                <w:rFonts w:hint="eastAsia"/>
              </w:rPr>
              <w:t>拼音伪静态</w:t>
            </w:r>
          </w:p>
          <w:p w14:paraId="07EE7755" w14:textId="7B0A0FAD" w:rsidR="005F509C" w:rsidRDefault="005F509C" w:rsidP="005F509C">
            <w:pPr>
              <w:rPr>
                <w:rFonts w:hint="eastAsia"/>
              </w:rPr>
            </w:pPr>
            <w:r>
              <w:t>$row['highlight'] = 0;</w:t>
            </w:r>
          </w:p>
        </w:tc>
      </w:tr>
    </w:tbl>
    <w:p w14:paraId="7F91F0F3" w14:textId="77777777" w:rsidR="000603DB" w:rsidRDefault="000603DB" w:rsidP="00DF203D">
      <w:pPr>
        <w:rPr>
          <w:rFonts w:hint="eastAsia"/>
        </w:rPr>
      </w:pPr>
    </w:p>
    <w:p w14:paraId="3D8C07F4" w14:textId="5FB2AFD5" w:rsidR="00D62269" w:rsidRDefault="005945AC" w:rsidP="00DF203D">
      <w:r w:rsidRPr="005945AC">
        <w:rPr>
          <w:rFonts w:hint="eastAsia"/>
        </w:rPr>
        <w:t>修改</w:t>
      </w:r>
      <w:r w:rsidRPr="005945AC">
        <w:rPr>
          <w:rFonts w:hint="eastAsia"/>
        </w:rPr>
        <w:t xml:space="preserve"> Tag</w:t>
      </w:r>
      <w:r w:rsidRPr="005945AC">
        <w:rPr>
          <w:rFonts w:hint="eastAsia"/>
        </w:rPr>
        <w:t>列表类</w:t>
      </w:r>
      <w:r w:rsidRPr="005945AC">
        <w:rPr>
          <w:rFonts w:hint="eastAsia"/>
        </w:rPr>
        <w:t xml:space="preserve"> </w:t>
      </w:r>
      <w:r w:rsidRPr="005945AC">
        <w:rPr>
          <w:rFonts w:hint="eastAsia"/>
        </w:rPr>
        <w:t>，打开</w:t>
      </w:r>
      <w:r w:rsidRPr="005945AC">
        <w:rPr>
          <w:rFonts w:hint="eastAsia"/>
        </w:rPr>
        <w:t xml:space="preserve"> \include\arc.taglist.class.php </w:t>
      </w:r>
      <w:r w:rsidRPr="005945AC">
        <w:rPr>
          <w:rFonts w:hint="eastAsia"/>
        </w:rPr>
        <w:t>文件，查找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8CE" w14:paraId="2CA3538A" w14:textId="77777777" w:rsidTr="00FE08CE">
        <w:tc>
          <w:tcPr>
            <w:tcW w:w="8296" w:type="dxa"/>
          </w:tcPr>
          <w:p w14:paraId="25753B45" w14:textId="77777777" w:rsidR="00FE08CE" w:rsidRDefault="00FE08CE" w:rsidP="00FE08CE">
            <w:r>
              <w:t>function __construct($keyword, $templet)</w:t>
            </w:r>
          </w:p>
          <w:p w14:paraId="1D6F7D4A" w14:textId="77777777" w:rsidR="00FE08CE" w:rsidRDefault="00FE08CE" w:rsidP="00FE08CE">
            <w:r>
              <w:t>{</w:t>
            </w:r>
          </w:p>
          <w:p w14:paraId="592654B3" w14:textId="77777777" w:rsidR="00FE08CE" w:rsidRDefault="00FE08CE" w:rsidP="00FE08CE">
            <w:r>
              <w:t xml:space="preserve">    global $dsql;</w:t>
            </w:r>
          </w:p>
          <w:p w14:paraId="49ADD3CE" w14:textId="2E8C488C" w:rsidR="00FE08CE" w:rsidRDefault="00FE08CE" w:rsidP="00FE08CE">
            <w:pPr>
              <w:rPr>
                <w:rFonts w:hint="eastAsia"/>
              </w:rPr>
            </w:pPr>
            <w:r>
              <w:t xml:space="preserve">    $this-&gt;Templet = $templet;</w:t>
            </w:r>
          </w:p>
        </w:tc>
      </w:tr>
    </w:tbl>
    <w:p w14:paraId="65107AC2" w14:textId="2C3A5A0A" w:rsidR="005945AC" w:rsidRDefault="0026582A" w:rsidP="00DF203D">
      <w:r w:rsidRPr="0026582A">
        <w:rPr>
          <w:rFonts w:hint="eastAsia"/>
        </w:rPr>
        <w:t>修改成如下：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5E9" w14:paraId="0F72A49A" w14:textId="77777777" w:rsidTr="008375E9">
        <w:tc>
          <w:tcPr>
            <w:tcW w:w="8296" w:type="dxa"/>
          </w:tcPr>
          <w:p w14:paraId="689AA362" w14:textId="77777777" w:rsidR="008375E9" w:rsidRDefault="008375E9" w:rsidP="008375E9">
            <w:r>
              <w:t>function __construct($tagpinyin, $templet)//zhenglushan</w:t>
            </w:r>
          </w:p>
          <w:p w14:paraId="0F7ACD08" w14:textId="77777777" w:rsidR="008375E9" w:rsidRDefault="008375E9" w:rsidP="008375E9">
            <w:r>
              <w:t>{</w:t>
            </w:r>
          </w:p>
          <w:p w14:paraId="75186AFE" w14:textId="77777777" w:rsidR="008375E9" w:rsidRDefault="008375E9" w:rsidP="008375E9">
            <w:r>
              <w:t xml:space="preserve">    global $dsql;</w:t>
            </w:r>
          </w:p>
          <w:p w14:paraId="44CD903A" w14:textId="77777777" w:rsidR="008375E9" w:rsidRDefault="008375E9" w:rsidP="008375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$dates =  $dsql-&gt;GetOne("Select * From `#@__tagindex` where </w:t>
            </w:r>
            <w:r>
              <w:rPr>
                <w:rFonts w:hint="eastAsia"/>
              </w:rPr>
              <w:lastRenderedPageBreak/>
              <w:t>tagpinyin like '{$tagpinyin}' ");//zhenglushan tag</w:t>
            </w:r>
            <w:r>
              <w:rPr>
                <w:rFonts w:hint="eastAsia"/>
              </w:rPr>
              <w:t>拼音伪静态</w:t>
            </w:r>
          </w:p>
          <w:p w14:paraId="1D22E7F3" w14:textId="77777777" w:rsidR="008375E9" w:rsidRDefault="008375E9" w:rsidP="008375E9">
            <w:r>
              <w:t xml:space="preserve">    $keyword = $dates['tag'];//zhenglushan</w:t>
            </w:r>
          </w:p>
          <w:p w14:paraId="1C1291DE" w14:textId="5F2917D0" w:rsidR="008375E9" w:rsidRDefault="008375E9" w:rsidP="008375E9">
            <w:pPr>
              <w:rPr>
                <w:rFonts w:hint="eastAsia"/>
              </w:rPr>
            </w:pPr>
            <w:r>
              <w:t xml:space="preserve">    $this-&gt;Templet = $templet;</w:t>
            </w:r>
          </w:p>
        </w:tc>
      </w:tr>
    </w:tbl>
    <w:p w14:paraId="559D072A" w14:textId="565AD7F6" w:rsidR="0026582A" w:rsidRDefault="003E4980" w:rsidP="00DF203D">
      <w:r w:rsidRPr="003E4980">
        <w:rPr>
          <w:rFonts w:hint="eastAsia"/>
        </w:rPr>
        <w:lastRenderedPageBreak/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7FA" w14:paraId="62278480" w14:textId="77777777" w:rsidTr="004E17FA">
        <w:tc>
          <w:tcPr>
            <w:tcW w:w="8296" w:type="dxa"/>
          </w:tcPr>
          <w:p w14:paraId="40DB320D" w14:textId="77777777" w:rsidR="004E17FA" w:rsidRDefault="004E17FA" w:rsidP="004E17FA">
            <w:r>
              <w:t>function TagList($keyword,$templet)</w:t>
            </w:r>
          </w:p>
          <w:p w14:paraId="341BEA6D" w14:textId="77777777" w:rsidR="004E17FA" w:rsidRDefault="004E17FA" w:rsidP="004E17FA">
            <w:r>
              <w:t>{</w:t>
            </w:r>
          </w:p>
          <w:p w14:paraId="2DFD18F0" w14:textId="77777777" w:rsidR="004E17FA" w:rsidRDefault="004E17FA" w:rsidP="004E17FA">
            <w:r>
              <w:t xml:space="preserve">    $this-&gt;__construct($keyword,$templet);</w:t>
            </w:r>
          </w:p>
          <w:p w14:paraId="30CDCC68" w14:textId="61B271A6" w:rsidR="004E17FA" w:rsidRDefault="004E17FA" w:rsidP="004E17F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61BEB01" w14:textId="5C339E82" w:rsidR="003E4980" w:rsidRDefault="004E17FA" w:rsidP="00DF203D">
      <w:r w:rsidRPr="004E17FA">
        <w:rPr>
          <w:rFonts w:hint="eastAsia"/>
        </w:rPr>
        <w:t>修改为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8EB" w14:paraId="64874E2B" w14:textId="77777777" w:rsidTr="009E48EB">
        <w:tc>
          <w:tcPr>
            <w:tcW w:w="8296" w:type="dxa"/>
          </w:tcPr>
          <w:p w14:paraId="12449046" w14:textId="77777777" w:rsidR="009E48EB" w:rsidRDefault="009E48EB" w:rsidP="009E48EB">
            <w:pPr>
              <w:rPr>
                <w:rFonts w:hint="eastAsia"/>
              </w:rPr>
            </w:pPr>
            <w:r>
              <w:rPr>
                <w:rFonts w:hint="eastAsia"/>
              </w:rPr>
              <w:t>function TagList($tagpinyin,$templet)//zhenglushan tag</w:t>
            </w:r>
            <w:r>
              <w:rPr>
                <w:rFonts w:hint="eastAsia"/>
              </w:rPr>
              <w:t>拼音伪静态</w:t>
            </w:r>
          </w:p>
          <w:p w14:paraId="6B5F99B4" w14:textId="77777777" w:rsidR="009E48EB" w:rsidRDefault="009E48EB" w:rsidP="009E48EB">
            <w:r>
              <w:t>{</w:t>
            </w:r>
          </w:p>
          <w:p w14:paraId="4D988B25" w14:textId="77777777" w:rsidR="009E48EB" w:rsidRDefault="009E48EB" w:rsidP="009E48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$this-&gt;__construct($tagpinyin,$templet);//zhenglushan tag</w:t>
            </w:r>
            <w:r>
              <w:rPr>
                <w:rFonts w:hint="eastAsia"/>
              </w:rPr>
              <w:t>拼音伪静态</w:t>
            </w:r>
          </w:p>
          <w:p w14:paraId="607430F7" w14:textId="701EF4E9" w:rsidR="009E48EB" w:rsidRDefault="009E48EB" w:rsidP="009E48E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354D55E" w14:textId="6AC84741" w:rsidR="004E17FA" w:rsidRDefault="006310BA" w:rsidP="00DF203D">
      <w:r w:rsidRPr="006310BA">
        <w:rPr>
          <w:rFonts w:hint="eastAsia"/>
        </w:rPr>
        <w:t>查找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22C7" w14:paraId="551AC199" w14:textId="77777777" w:rsidTr="00E122C7">
        <w:tc>
          <w:tcPr>
            <w:tcW w:w="8296" w:type="dxa"/>
          </w:tcPr>
          <w:p w14:paraId="54D04603" w14:textId="59698DEC" w:rsidR="00E122C7" w:rsidRDefault="00E122C7" w:rsidP="00DF203D">
            <w:pPr>
              <w:rPr>
                <w:rFonts w:hint="eastAsia"/>
              </w:rPr>
            </w:pPr>
            <w:r w:rsidRPr="00E122C7">
              <w:t>function GetPageListDM</w:t>
            </w:r>
          </w:p>
        </w:tc>
      </w:tr>
    </w:tbl>
    <w:p w14:paraId="206279C2" w14:textId="75BF4070" w:rsidR="006310BA" w:rsidRDefault="00E122C7" w:rsidP="00DF203D">
      <w:r w:rsidRPr="00E122C7">
        <w:rPr>
          <w:rFonts w:hint="eastAsia"/>
        </w:rPr>
        <w:t>把该函数里面的代码修改为如下：</w:t>
      </w:r>
    </w:p>
    <w:p w14:paraId="45180119" w14:textId="77777777" w:rsidR="00E122C7" w:rsidRDefault="00E122C7" w:rsidP="00DF203D">
      <w:pPr>
        <w:rPr>
          <w:rFonts w:hint="eastAsia"/>
        </w:rPr>
      </w:pPr>
    </w:p>
    <w:p w14:paraId="0012AB59" w14:textId="77777777" w:rsidR="007E7103" w:rsidRDefault="007E7103" w:rsidP="00DF203D">
      <w:pPr>
        <w:rPr>
          <w:rFonts w:hint="eastAsia"/>
        </w:rPr>
      </w:pPr>
    </w:p>
    <w:p w14:paraId="3CC919EE" w14:textId="09F4823A" w:rsidR="00D62269" w:rsidRDefault="00D62269" w:rsidP="00DF203D"/>
    <w:p w14:paraId="0434987B" w14:textId="70CA5D01" w:rsidR="00D62269" w:rsidRDefault="00D62269" w:rsidP="00DF203D"/>
    <w:p w14:paraId="1E5EE3A8" w14:textId="395053E9" w:rsidR="00D62269" w:rsidRDefault="00D62269" w:rsidP="00DF203D"/>
    <w:p w14:paraId="59AFEE1B" w14:textId="4D4E6131" w:rsidR="00D62269" w:rsidRDefault="00D62269" w:rsidP="00DF203D"/>
    <w:p w14:paraId="52F37768" w14:textId="6138AC1E" w:rsidR="00D62269" w:rsidRDefault="00D62269" w:rsidP="00DF203D"/>
    <w:p w14:paraId="562FE4D9" w14:textId="066B2C88" w:rsidR="00D62269" w:rsidRDefault="00D62269" w:rsidP="00DF203D"/>
    <w:p w14:paraId="58980CC2" w14:textId="5C2E66E3" w:rsidR="00D62269" w:rsidRDefault="00D62269" w:rsidP="00DF203D"/>
    <w:p w14:paraId="7B2DE854" w14:textId="2B36E4DD" w:rsidR="00D62269" w:rsidRDefault="00D62269" w:rsidP="00DF203D"/>
    <w:p w14:paraId="73F6BFFC" w14:textId="5C300E3F" w:rsidR="00D62269" w:rsidRDefault="00D62269" w:rsidP="00DF203D"/>
    <w:p w14:paraId="3A9F6FB6" w14:textId="118D7761" w:rsidR="00D62269" w:rsidRDefault="00D62269" w:rsidP="00DF203D"/>
    <w:p w14:paraId="7B298B0B" w14:textId="03C817CA" w:rsidR="00D62269" w:rsidRDefault="00D62269" w:rsidP="00DF203D"/>
    <w:p w14:paraId="2E455E5A" w14:textId="36415E7D" w:rsidR="00D62269" w:rsidRDefault="00D62269" w:rsidP="00DF203D"/>
    <w:p w14:paraId="04D2B94E" w14:textId="231B9B49" w:rsidR="00D62269" w:rsidRDefault="00D62269" w:rsidP="00DF203D"/>
    <w:p w14:paraId="752110F7" w14:textId="1094BE95" w:rsidR="00D62269" w:rsidRDefault="00D62269" w:rsidP="00DF203D"/>
    <w:p w14:paraId="35600E81" w14:textId="4119436E" w:rsidR="00D62269" w:rsidRDefault="00D62269" w:rsidP="00DF203D"/>
    <w:p w14:paraId="013CA144" w14:textId="0E035A10" w:rsidR="00D62269" w:rsidRDefault="00D62269" w:rsidP="00DF203D"/>
    <w:p w14:paraId="31A2DFAC" w14:textId="506B8FE1" w:rsidR="00D62269" w:rsidRDefault="00D62269" w:rsidP="00DF203D"/>
    <w:p w14:paraId="497B8A62" w14:textId="2378B974" w:rsidR="00D62269" w:rsidRDefault="00D62269" w:rsidP="00DF203D"/>
    <w:p w14:paraId="696F6789" w14:textId="71E3EF26" w:rsidR="00D62269" w:rsidRDefault="00D62269" w:rsidP="00DF203D"/>
    <w:p w14:paraId="505A72B9" w14:textId="77777777" w:rsidR="00D62269" w:rsidRPr="00DF203D" w:rsidRDefault="00D62269" w:rsidP="00DF203D">
      <w:pPr>
        <w:rPr>
          <w:rFonts w:hint="eastAsia"/>
        </w:rPr>
      </w:pPr>
    </w:p>
    <w:sectPr w:rsidR="00D62269" w:rsidRPr="00DF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1"/>
    <w:rsid w:val="00000DA9"/>
    <w:rsid w:val="00051EA1"/>
    <w:rsid w:val="000603DB"/>
    <w:rsid w:val="0006199B"/>
    <w:rsid w:val="000746C1"/>
    <w:rsid w:val="00077404"/>
    <w:rsid w:val="00082C38"/>
    <w:rsid w:val="0008748B"/>
    <w:rsid w:val="000C1A65"/>
    <w:rsid w:val="000C6FA7"/>
    <w:rsid w:val="000D203B"/>
    <w:rsid w:val="000D7BE3"/>
    <w:rsid w:val="000E17B1"/>
    <w:rsid w:val="00111A30"/>
    <w:rsid w:val="00113D6E"/>
    <w:rsid w:val="001206D9"/>
    <w:rsid w:val="00127D4B"/>
    <w:rsid w:val="00137790"/>
    <w:rsid w:val="001501A6"/>
    <w:rsid w:val="001935FC"/>
    <w:rsid w:val="001D5FD6"/>
    <w:rsid w:val="001E772D"/>
    <w:rsid w:val="001F306A"/>
    <w:rsid w:val="00207FFD"/>
    <w:rsid w:val="002442C1"/>
    <w:rsid w:val="00246627"/>
    <w:rsid w:val="0026582A"/>
    <w:rsid w:val="0027269B"/>
    <w:rsid w:val="00275895"/>
    <w:rsid w:val="002924CC"/>
    <w:rsid w:val="002B2E47"/>
    <w:rsid w:val="002C4451"/>
    <w:rsid w:val="002D7234"/>
    <w:rsid w:val="003200B2"/>
    <w:rsid w:val="003200F9"/>
    <w:rsid w:val="00325104"/>
    <w:rsid w:val="003356E1"/>
    <w:rsid w:val="00336296"/>
    <w:rsid w:val="003564D3"/>
    <w:rsid w:val="003574F4"/>
    <w:rsid w:val="00365E44"/>
    <w:rsid w:val="00383830"/>
    <w:rsid w:val="0039256D"/>
    <w:rsid w:val="003C059F"/>
    <w:rsid w:val="003E4980"/>
    <w:rsid w:val="00400D00"/>
    <w:rsid w:val="00405B46"/>
    <w:rsid w:val="00435A51"/>
    <w:rsid w:val="00444483"/>
    <w:rsid w:val="00450024"/>
    <w:rsid w:val="00486F61"/>
    <w:rsid w:val="00493081"/>
    <w:rsid w:val="00497BC4"/>
    <w:rsid w:val="004A2584"/>
    <w:rsid w:val="004B0077"/>
    <w:rsid w:val="004E17FA"/>
    <w:rsid w:val="004F4383"/>
    <w:rsid w:val="004F43C0"/>
    <w:rsid w:val="00590131"/>
    <w:rsid w:val="005945AC"/>
    <w:rsid w:val="005B7018"/>
    <w:rsid w:val="005F509C"/>
    <w:rsid w:val="00605639"/>
    <w:rsid w:val="0062721F"/>
    <w:rsid w:val="006310BA"/>
    <w:rsid w:val="006530C1"/>
    <w:rsid w:val="006775AF"/>
    <w:rsid w:val="0069648D"/>
    <w:rsid w:val="006C0BBD"/>
    <w:rsid w:val="006D1F71"/>
    <w:rsid w:val="0070419E"/>
    <w:rsid w:val="00774A30"/>
    <w:rsid w:val="007861CF"/>
    <w:rsid w:val="007A0157"/>
    <w:rsid w:val="007A1F4F"/>
    <w:rsid w:val="007D1BB0"/>
    <w:rsid w:val="007E7103"/>
    <w:rsid w:val="007F4D12"/>
    <w:rsid w:val="007F4D9D"/>
    <w:rsid w:val="008223DD"/>
    <w:rsid w:val="0082673E"/>
    <w:rsid w:val="00830FE6"/>
    <w:rsid w:val="008375E9"/>
    <w:rsid w:val="008536EF"/>
    <w:rsid w:val="00873084"/>
    <w:rsid w:val="008932FD"/>
    <w:rsid w:val="008A53C3"/>
    <w:rsid w:val="008C26B2"/>
    <w:rsid w:val="008C6492"/>
    <w:rsid w:val="008F57A9"/>
    <w:rsid w:val="00903778"/>
    <w:rsid w:val="00906228"/>
    <w:rsid w:val="00907C5C"/>
    <w:rsid w:val="00911BFD"/>
    <w:rsid w:val="00957621"/>
    <w:rsid w:val="00970F8B"/>
    <w:rsid w:val="009735C1"/>
    <w:rsid w:val="009D18ED"/>
    <w:rsid w:val="009D7DEB"/>
    <w:rsid w:val="009E48EB"/>
    <w:rsid w:val="00A11457"/>
    <w:rsid w:val="00A210C8"/>
    <w:rsid w:val="00A42760"/>
    <w:rsid w:val="00B502DB"/>
    <w:rsid w:val="00B62687"/>
    <w:rsid w:val="00B76678"/>
    <w:rsid w:val="00B82A6C"/>
    <w:rsid w:val="00B843B9"/>
    <w:rsid w:val="00B85B1E"/>
    <w:rsid w:val="00BD2049"/>
    <w:rsid w:val="00BF4FB4"/>
    <w:rsid w:val="00C47B57"/>
    <w:rsid w:val="00C75E04"/>
    <w:rsid w:val="00CA1FD2"/>
    <w:rsid w:val="00CA5E90"/>
    <w:rsid w:val="00D00216"/>
    <w:rsid w:val="00D26CB8"/>
    <w:rsid w:val="00D5549B"/>
    <w:rsid w:val="00D60F8A"/>
    <w:rsid w:val="00D62269"/>
    <w:rsid w:val="00DB7F89"/>
    <w:rsid w:val="00DC2D8D"/>
    <w:rsid w:val="00DF203D"/>
    <w:rsid w:val="00E06532"/>
    <w:rsid w:val="00E07873"/>
    <w:rsid w:val="00E122C7"/>
    <w:rsid w:val="00E34028"/>
    <w:rsid w:val="00E76930"/>
    <w:rsid w:val="00EA0CDB"/>
    <w:rsid w:val="00EA3433"/>
    <w:rsid w:val="00EC0883"/>
    <w:rsid w:val="00EF5D84"/>
    <w:rsid w:val="00F207B1"/>
    <w:rsid w:val="00F22F23"/>
    <w:rsid w:val="00F41708"/>
    <w:rsid w:val="00F429A6"/>
    <w:rsid w:val="00F46011"/>
    <w:rsid w:val="00F7691E"/>
    <w:rsid w:val="00F951B9"/>
    <w:rsid w:val="00FB16D7"/>
    <w:rsid w:val="00FB25DC"/>
    <w:rsid w:val="00FD2F68"/>
    <w:rsid w:val="00FE0822"/>
    <w:rsid w:val="00F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E248"/>
  <w15:chartTrackingRefBased/>
  <w15:docId w15:val="{B7C15293-D969-4E47-B413-1204607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0F8A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D60F8A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D60F8A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D60F8A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D60F8A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D60F8A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D60F8A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D60F8A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D60F8A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D60F8A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D60F8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60F8A"/>
  </w:style>
  <w:style w:type="character" w:customStyle="1" w:styleId="10">
    <w:name w:val="标题 1 字符"/>
    <w:basedOn w:val="a1"/>
    <w:link w:val="1"/>
    <w:qFormat/>
    <w:rsid w:val="00D60F8A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D60F8A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D60F8A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D60F8A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D60F8A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D60F8A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D60F8A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D60F8A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D60F8A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D60F8A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D60F8A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D60F8A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D60F8A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D60F8A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D60F8A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D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D60F8A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D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D60F8A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D60F8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D60F8A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D60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D60F8A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D60F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D60F8A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D60F8A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D60F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D60F8A"/>
  </w:style>
  <w:style w:type="character" w:styleId="af3">
    <w:name w:val="FollowedHyperlink"/>
    <w:basedOn w:val="a1"/>
    <w:qFormat/>
    <w:rsid w:val="00D60F8A"/>
    <w:rPr>
      <w:color w:val="800080"/>
      <w:u w:val="single"/>
    </w:rPr>
  </w:style>
  <w:style w:type="character" w:styleId="af4">
    <w:name w:val="Hyperlink"/>
    <w:basedOn w:val="a1"/>
    <w:qFormat/>
    <w:rsid w:val="00D60F8A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D60F8A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D60F8A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D60F8A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D60F8A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D60F8A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D60F8A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D60F8A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D60F8A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D60F8A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D60F8A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D60F8A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D60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67</TotalTime>
  <Pages>8</Pages>
  <Words>1173</Words>
  <Characters>6688</Characters>
  <Application>Microsoft Office Word</Application>
  <DocSecurity>0</DocSecurity>
  <Lines>55</Lines>
  <Paragraphs>15</Paragraphs>
  <ScaleCrop>false</ScaleCrop>
  <Company>P R C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dcterms:created xsi:type="dcterms:W3CDTF">2020-05-21T03:28:00Z</dcterms:created>
  <dcterms:modified xsi:type="dcterms:W3CDTF">2020-06-30T04:17:00Z</dcterms:modified>
</cp:coreProperties>
</file>