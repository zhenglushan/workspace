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3909" w14:textId="475B964E" w:rsidR="00E82086" w:rsidRDefault="00E82086" w:rsidP="00E82086">
      <w:pPr>
        <w:pStyle w:val="2"/>
      </w:pPr>
      <w:r w:rsidRPr="00E82086">
        <w:rPr>
          <w:rFonts w:hint="eastAsia"/>
        </w:rPr>
        <w:t xml:space="preserve">phpMyFAQ </w:t>
      </w:r>
      <w:r w:rsidRPr="00E82086">
        <w:rPr>
          <w:rFonts w:hint="eastAsia"/>
        </w:rPr>
        <w:t>的官网</w:t>
      </w:r>
    </w:p>
    <w:p w14:paraId="1FA1F73E" w14:textId="3C6245F2" w:rsidR="00E82086" w:rsidRDefault="00E82086" w:rsidP="00E82086">
      <w:r>
        <w:rPr>
          <w:rFonts w:hint="eastAsia"/>
        </w:rPr>
        <w:t>phpMyFAQ</w:t>
      </w:r>
      <w:r>
        <w:rPr>
          <w:rFonts w:hint="eastAsia"/>
        </w:rPr>
        <w:t>的官网地址为：</w:t>
      </w:r>
      <w:hyperlink r:id="rId8" w:history="1">
        <w:r w:rsidRPr="00E82086">
          <w:rPr>
            <w:color w:val="0000FF"/>
            <w:u w:val="single"/>
          </w:rPr>
          <w:t>https://www.phpmyfaq.de/</w:t>
        </w:r>
      </w:hyperlink>
    </w:p>
    <w:p w14:paraId="21223B45" w14:textId="6EDDE87B" w:rsidR="00E82086" w:rsidRDefault="00E82086" w:rsidP="00E82086"/>
    <w:p w14:paraId="522CAD72" w14:textId="6726969E" w:rsidR="0055597E" w:rsidRDefault="0055597E" w:rsidP="0055597E">
      <w:pPr>
        <w:pStyle w:val="2"/>
      </w:pPr>
      <w:r w:rsidRPr="0055597E">
        <w:rPr>
          <w:rFonts w:hint="eastAsia"/>
        </w:rPr>
        <w:t xml:space="preserve">phpMyFaq </w:t>
      </w:r>
      <w:r w:rsidRPr="0055597E">
        <w:rPr>
          <w:rFonts w:hint="eastAsia"/>
        </w:rPr>
        <w:t>网站案例</w:t>
      </w:r>
    </w:p>
    <w:p w14:paraId="4E6D1DE3" w14:textId="4824AA1C" w:rsidR="0055597E" w:rsidRPr="0055597E" w:rsidRDefault="0055597E" w:rsidP="0055597E">
      <w:pPr>
        <w:rPr>
          <w:rFonts w:hint="eastAsia"/>
        </w:rPr>
      </w:pPr>
      <w:hyperlink r:id="rId9" w:history="1">
        <w:r w:rsidRPr="0055597E">
          <w:rPr>
            <w:color w:val="0000FF"/>
            <w:u w:val="single"/>
          </w:rPr>
          <w:t>https://www.seowhy.com/faq/</w:t>
        </w:r>
      </w:hyperlink>
    </w:p>
    <w:p w14:paraId="6B292714" w14:textId="786394F3" w:rsidR="00F60DD2" w:rsidRDefault="00D867BF" w:rsidP="00D867BF">
      <w:pPr>
        <w:pStyle w:val="2"/>
      </w:pPr>
      <w:r w:rsidRPr="00D867BF">
        <w:rPr>
          <w:rFonts w:hint="eastAsia"/>
        </w:rPr>
        <w:t xml:space="preserve">phpMyFAQ </w:t>
      </w:r>
      <w:r w:rsidRPr="00D867BF">
        <w:rPr>
          <w:rFonts w:hint="eastAsia"/>
        </w:rPr>
        <w:t>安装过程</w:t>
      </w:r>
    </w:p>
    <w:p w14:paraId="1F562497" w14:textId="77777777" w:rsidR="00D867BF" w:rsidRPr="00D867BF" w:rsidRDefault="00D867BF" w:rsidP="00D867BF">
      <w:pPr>
        <w:rPr>
          <w:rFonts w:hint="eastAsia"/>
        </w:rPr>
      </w:pPr>
    </w:p>
    <w:p w14:paraId="3F1D6662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phpMyFAQ </w:t>
      </w:r>
      <w:r>
        <w:rPr>
          <w:rFonts w:hint="eastAsia"/>
        </w:rPr>
        <w:t>安装</w:t>
      </w:r>
      <w:r>
        <w:rPr>
          <w:rFonts w:hint="eastAsia"/>
        </w:rPr>
        <w:t>:</w:t>
      </w:r>
    </w:p>
    <w:p w14:paraId="65EDA42D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PHP 5.5 </w:t>
      </w:r>
      <w:r>
        <w:rPr>
          <w:rFonts w:hint="eastAsia"/>
        </w:rPr>
        <w:t>以及以上版本</w:t>
      </w:r>
    </w:p>
    <w:p w14:paraId="68C045BC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PHP </w:t>
      </w:r>
      <w:r>
        <w:rPr>
          <w:rFonts w:hint="eastAsia"/>
        </w:rPr>
        <w:t>配置文件</w:t>
      </w:r>
      <w:r>
        <w:rPr>
          <w:rFonts w:hint="eastAsia"/>
        </w:rPr>
        <w:t xml:space="preserve"> php.ini </w:t>
      </w:r>
      <w:r>
        <w:rPr>
          <w:rFonts w:hint="eastAsia"/>
        </w:rPr>
        <w:t>然后把如下语句的分号去掉</w:t>
      </w:r>
    </w:p>
    <w:p w14:paraId="33403303" w14:textId="77777777" w:rsidR="0041025D" w:rsidRDefault="0041025D" w:rsidP="0041025D">
      <w:r>
        <w:t xml:space="preserve"> extension=php_fileinfo.dll</w:t>
      </w:r>
    </w:p>
    <w:p w14:paraId="40F1BB47" w14:textId="77777777" w:rsidR="0041025D" w:rsidRDefault="0041025D" w:rsidP="0041025D">
      <w:r>
        <w:t xml:space="preserve"> extension=php_openssl.dll</w:t>
      </w:r>
    </w:p>
    <w:p w14:paraId="14AA6DAF" w14:textId="77777777" w:rsidR="0041025D" w:rsidRDefault="0041025D" w:rsidP="0041025D">
      <w:r>
        <w:t xml:space="preserve"> extension=php_curl.dll</w:t>
      </w:r>
    </w:p>
    <w:p w14:paraId="693E92B6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然后重启服务器。</w:t>
      </w:r>
    </w:p>
    <w:p w14:paraId="208F3C8A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在网站根目录下创建如下文件夹：</w:t>
      </w:r>
    </w:p>
    <w:p w14:paraId="32124D9B" w14:textId="77777777" w:rsidR="0041025D" w:rsidRDefault="0041025D" w:rsidP="0041025D">
      <w:r>
        <w:t xml:space="preserve"> /attachments</w:t>
      </w:r>
    </w:p>
    <w:p w14:paraId="0337F420" w14:textId="77777777" w:rsidR="0041025D" w:rsidRDefault="0041025D" w:rsidP="0041025D">
      <w:r>
        <w:t xml:space="preserve"> /data</w:t>
      </w:r>
    </w:p>
    <w:p w14:paraId="149D27AD" w14:textId="77777777" w:rsidR="0041025D" w:rsidRDefault="0041025D" w:rsidP="0041025D">
      <w:r>
        <w:t xml:space="preserve"> /images</w:t>
      </w:r>
    </w:p>
    <w:p w14:paraId="6C07C63A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在浏览器输入</w:t>
      </w:r>
      <w:r>
        <w:rPr>
          <w:rFonts w:hint="eastAsia"/>
        </w:rPr>
        <w:t xml:space="preserve"> http://www.phpmyfaqzls.com/setup/index.php </w:t>
      </w:r>
      <w:r>
        <w:rPr>
          <w:rFonts w:hint="eastAsia"/>
        </w:rPr>
        <w:t>进行安装。</w:t>
      </w:r>
    </w:p>
    <w:p w14:paraId="014CA0A0" w14:textId="77777777" w:rsidR="0041025D" w:rsidRDefault="0041025D" w:rsidP="0041025D">
      <w:r>
        <w:t>Permission level:Basic</w:t>
      </w:r>
    </w:p>
    <w:p w14:paraId="73BACFD9" w14:textId="77777777" w:rsidR="0041025D" w:rsidRDefault="0041025D" w:rsidP="0041025D">
      <w:r>
        <w:t>Host/Socket:localhost</w:t>
      </w:r>
    </w:p>
    <w:p w14:paraId="60C49ABD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用户名和管理员名不能为</w:t>
      </w:r>
      <w:r>
        <w:rPr>
          <w:rFonts w:hint="eastAsia"/>
        </w:rPr>
        <w:t xml:space="preserve"> admin</w:t>
      </w:r>
    </w:p>
    <w:p w14:paraId="7171210B" w14:textId="77777777" w:rsidR="0041025D" w:rsidRDefault="0041025D" w:rsidP="0041025D">
      <w:r>
        <w:t>zlsadmin</w:t>
      </w:r>
    </w:p>
    <w:p w14:paraId="1C0DA1C7" w14:textId="77777777" w:rsidR="0041025D" w:rsidRDefault="0041025D" w:rsidP="0041025D">
      <w:r>
        <w:t>a5s7sh4uSH</w:t>
      </w:r>
    </w:p>
    <w:p w14:paraId="52040FA8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创建数据库</w:t>
      </w:r>
      <w:r>
        <w:rPr>
          <w:rFonts w:hint="eastAsia"/>
        </w:rPr>
        <w:t>:</w:t>
      </w:r>
    </w:p>
    <w:p w14:paraId="00D97B00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>:phpmyfaqzls</w:t>
      </w:r>
    </w:p>
    <w:p w14:paraId="32504FBF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字符集</w:t>
      </w:r>
      <w:r>
        <w:rPr>
          <w:rFonts w:hint="eastAsia"/>
        </w:rPr>
        <w:t>:utf8mb4 -- UTF-8 Unicode</w:t>
      </w:r>
    </w:p>
    <w:p w14:paraId="4E101453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排序规则</w:t>
      </w:r>
      <w:r>
        <w:rPr>
          <w:rFonts w:hint="eastAsia"/>
        </w:rPr>
        <w:t>:utf8mb4_general_ci</w:t>
      </w:r>
    </w:p>
    <w:p w14:paraId="59E8937F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这个暂时不安装</w:t>
      </w:r>
    </w:p>
    <w:p w14:paraId="4A6F617A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Enable Elasticsearch support? </w:t>
      </w:r>
      <w:r>
        <w:rPr>
          <w:rFonts w:hint="eastAsia"/>
        </w:rPr>
        <w:t>打钩</w:t>
      </w:r>
    </w:p>
    <w:p w14:paraId="2DFB6634" w14:textId="77777777" w:rsidR="0041025D" w:rsidRDefault="0041025D" w:rsidP="0041025D">
      <w:r>
        <w:t>Host:127.0.0.1:9200</w:t>
      </w:r>
    </w:p>
    <w:p w14:paraId="208CAD69" w14:textId="77777777" w:rsidR="0041025D" w:rsidRDefault="0041025D" w:rsidP="0041025D">
      <w:r>
        <w:t>Index name:index</w:t>
      </w:r>
    </w:p>
    <w:p w14:paraId="4FE56AC9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\inc\PMF\DB\Mysqli.php </w:t>
      </w:r>
      <w:r>
        <w:rPr>
          <w:rFonts w:hint="eastAsia"/>
        </w:rPr>
        <w:t>把</w:t>
      </w:r>
      <w:r>
        <w:rPr>
          <w:rFonts w:hint="eastAsia"/>
        </w:rPr>
        <w:t xml:space="preserve"> (!$this-&gt;conn-&gt;set_charset('utf8')) </w:t>
      </w:r>
      <w:r>
        <w:rPr>
          <w:rFonts w:hint="eastAsia"/>
        </w:rPr>
        <w:t>替换成</w:t>
      </w:r>
      <w:r>
        <w:rPr>
          <w:rFonts w:hint="eastAsia"/>
        </w:rPr>
        <w:t xml:space="preserve"> (!$this-&gt;conn-&gt;set_charset('utf8mb4'))</w:t>
      </w:r>
    </w:p>
    <w:p w14:paraId="2F3E9276" w14:textId="77777777" w:rsidR="0041025D" w:rsidRDefault="0041025D" w:rsidP="0041025D">
      <w:r>
        <w:t>Your password will be saved with a salted hash. You can change the encryption type for passwords in config/constants.php.</w:t>
      </w:r>
    </w:p>
    <w:p w14:paraId="0E8592DC" w14:textId="77777777" w:rsidR="0041025D" w:rsidRDefault="0041025D" w:rsidP="0041025D">
      <w:r>
        <w:t>Click to install phpMyFAQ 2.9.11</w:t>
      </w:r>
    </w:p>
    <w:p w14:paraId="355FBB2B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>开启伪静态之后，发现访问是</w:t>
      </w:r>
      <w:r>
        <w:rPr>
          <w:rFonts w:hint="eastAsia"/>
        </w:rPr>
        <w:t xml:space="preserve"> 500 </w:t>
      </w:r>
      <w:r>
        <w:rPr>
          <w:rFonts w:hint="eastAsia"/>
        </w:rPr>
        <w:t>错误，打开日志文件：</w:t>
      </w:r>
      <w:r>
        <w:rPr>
          <w:rFonts w:hint="eastAsia"/>
        </w:rPr>
        <w:lastRenderedPageBreak/>
        <w:t xml:space="preserve">D:\phpStudy\PHPTutorial\Apache\logs\error.log </w:t>
      </w:r>
      <w:r>
        <w:rPr>
          <w:rFonts w:hint="eastAsia"/>
        </w:rPr>
        <w:t>显示如下错误：</w:t>
      </w:r>
    </w:p>
    <w:p w14:paraId="349C31C5" w14:textId="77777777" w:rsidR="0041025D" w:rsidRDefault="0041025D" w:rsidP="0041025D">
      <w:r>
        <w:t xml:space="preserve"> Invalid command 'Header', perhaps misspelled or defined by a module not included in the server configuration</w:t>
      </w:r>
    </w:p>
    <w:p w14:paraId="672E218A" w14:textId="77777777" w:rsidR="0041025D" w:rsidRDefault="0041025D" w:rsidP="0041025D">
      <w:pPr>
        <w:rPr>
          <w:rFonts w:hint="eastAsia"/>
        </w:rPr>
      </w:pPr>
      <w:r>
        <w:rPr>
          <w:rFonts w:hint="eastAsia"/>
        </w:rPr>
        <w:t xml:space="preserve"> Apache </w:t>
      </w:r>
      <w:r>
        <w:rPr>
          <w:rFonts w:hint="eastAsia"/>
        </w:rPr>
        <w:t>缺少</w:t>
      </w:r>
      <w:r>
        <w:rPr>
          <w:rFonts w:hint="eastAsia"/>
        </w:rPr>
        <w:t xml:space="preserve"> Header </w:t>
      </w:r>
      <w:r>
        <w:rPr>
          <w:rFonts w:hint="eastAsia"/>
        </w:rPr>
        <w:t>模块，软件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PHP </w:t>
      </w:r>
      <w:r>
        <w:rPr>
          <w:rFonts w:hint="eastAsia"/>
        </w:rPr>
        <w:t>扩展及设置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Apache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headers-module </w:t>
      </w:r>
      <w:r>
        <w:rPr>
          <w:rFonts w:hint="eastAsia"/>
        </w:rPr>
        <w:t>模块</w:t>
      </w:r>
    </w:p>
    <w:p w14:paraId="1D3A47D4" w14:textId="3BD92729" w:rsidR="00D867BF" w:rsidRDefault="0041025D" w:rsidP="0041025D">
      <w:r>
        <w:rPr>
          <w:rFonts w:hint="eastAsia"/>
        </w:rPr>
        <w:t>打开</w:t>
      </w:r>
      <w:r>
        <w:rPr>
          <w:rFonts w:hint="eastAsia"/>
        </w:rPr>
        <w:t xml:space="preserve"> \.htaccess </w:t>
      </w:r>
      <w:r>
        <w:rPr>
          <w:rFonts w:hint="eastAsia"/>
        </w:rPr>
        <w:t>文件，把</w:t>
      </w:r>
      <w:r>
        <w:rPr>
          <w:rFonts w:hint="eastAsia"/>
        </w:rPr>
        <w:t xml:space="preserve"> RewriteBase /phpmyfaq/ </w:t>
      </w:r>
      <w:r>
        <w:rPr>
          <w:rFonts w:hint="eastAsia"/>
        </w:rPr>
        <w:t>修改为</w:t>
      </w:r>
      <w:r>
        <w:rPr>
          <w:rFonts w:hint="eastAsia"/>
        </w:rPr>
        <w:t xml:space="preserve"> RewriteBase / </w:t>
      </w:r>
      <w:r>
        <w:rPr>
          <w:rFonts w:hint="eastAsia"/>
        </w:rPr>
        <w:t>即可。</w:t>
      </w:r>
    </w:p>
    <w:p w14:paraId="14C01129" w14:textId="275F0D64" w:rsidR="00C47221" w:rsidRDefault="00C47221" w:rsidP="0041025D"/>
    <w:p w14:paraId="0491715A" w14:textId="77777777" w:rsidR="00C47221" w:rsidRPr="00465BA8" w:rsidRDefault="00C47221" w:rsidP="0041025D">
      <w:pPr>
        <w:rPr>
          <w:rFonts w:hint="eastAsia"/>
        </w:rPr>
      </w:pPr>
    </w:p>
    <w:sectPr w:rsidR="00C47221" w:rsidRPr="00465BA8">
      <w:headerReference w:type="even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6DBB1" w14:textId="77777777" w:rsidR="009301CC" w:rsidRDefault="009301CC">
      <w:r>
        <w:separator/>
      </w:r>
    </w:p>
  </w:endnote>
  <w:endnote w:type="continuationSeparator" w:id="0">
    <w:p w14:paraId="105663D2" w14:textId="77777777" w:rsidR="009301CC" w:rsidRDefault="0093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7466" w14:textId="77777777" w:rsidR="009301CC" w:rsidRDefault="009301CC">
      <w:r>
        <w:separator/>
      </w:r>
    </w:p>
  </w:footnote>
  <w:footnote w:type="continuationSeparator" w:id="0">
    <w:p w14:paraId="7DB19520" w14:textId="77777777" w:rsidR="009301CC" w:rsidRDefault="00930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927C0" w14:textId="77777777" w:rsidR="00F60DD2" w:rsidRDefault="00F60DD2"/>
  <w:p w14:paraId="0886D17C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B9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025D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597E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03B9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01CC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4722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7BF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086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AEB"/>
  <w15:docId w15:val="{1F376574-D5CE-411C-887C-0CB908FD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faq.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eowhy.com/faq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2020-06-02T08:36:00Z</dcterms:created>
  <dcterms:modified xsi:type="dcterms:W3CDTF">2020-06-02T08:40:00Z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