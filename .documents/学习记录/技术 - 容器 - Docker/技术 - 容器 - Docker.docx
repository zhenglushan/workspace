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78C94" w14:textId="47743378" w:rsidR="004C63BE" w:rsidRDefault="004C63BE" w:rsidP="00465BA8">
      <w:r>
        <w:rPr>
          <w:rFonts w:hint="eastAsia"/>
        </w:rPr>
        <w:t>Docker</w:t>
      </w:r>
      <w:r w:rsidR="00DF0083">
        <w:rPr>
          <w:rFonts w:hint="eastAsia"/>
        </w:rPr>
        <w:t>介绍：</w:t>
      </w:r>
    </w:p>
    <w:p w14:paraId="4FE76BF1" w14:textId="17C41C33" w:rsidR="00DF0083" w:rsidRDefault="00AC10B2" w:rsidP="00465BA8">
      <w:r w:rsidRPr="00AC10B2">
        <w:rPr>
          <w:rFonts w:hint="eastAsia"/>
        </w:rPr>
        <w:t>Docker</w:t>
      </w:r>
      <w:r w:rsidRPr="00AC10B2">
        <w:rPr>
          <w:rFonts w:hint="eastAsia"/>
        </w:rPr>
        <w:t>是一个开源的</w:t>
      </w:r>
      <w:r w:rsidRPr="00201279">
        <w:rPr>
          <w:rFonts w:hint="eastAsia"/>
          <w:b/>
          <w:bCs/>
          <w:color w:val="00B050"/>
        </w:rPr>
        <w:t>应用容器引擎</w:t>
      </w:r>
      <w:r w:rsidRPr="00AC10B2">
        <w:rPr>
          <w:rFonts w:hint="eastAsia"/>
        </w:rPr>
        <w:t>，让开发者可以打包他们的应用以及依赖包到一个可移植的镜像中，然后发布到任何流行的</w:t>
      </w:r>
      <w:r w:rsidRPr="00AC10B2">
        <w:rPr>
          <w:rFonts w:hint="eastAsia"/>
        </w:rPr>
        <w:t>Linux</w:t>
      </w:r>
      <w:r w:rsidRPr="00AC10B2">
        <w:rPr>
          <w:rFonts w:hint="eastAsia"/>
        </w:rPr>
        <w:t>或</w:t>
      </w:r>
      <w:r w:rsidRPr="00AC10B2">
        <w:rPr>
          <w:rFonts w:hint="eastAsia"/>
        </w:rPr>
        <w:t>Windows</w:t>
      </w:r>
      <w:r w:rsidRPr="00AC10B2">
        <w:rPr>
          <w:rFonts w:hint="eastAsia"/>
        </w:rPr>
        <w:t>机器上，也可以实现虚拟化。容器是完全使用沙箱机制，相互之间不会有任何接口。</w:t>
      </w:r>
    </w:p>
    <w:p w14:paraId="3F7DE648" w14:textId="77777777" w:rsidR="00456E26" w:rsidRDefault="00456E26" w:rsidP="00465BA8"/>
    <w:p w14:paraId="597A9F6D" w14:textId="1AF837B5" w:rsidR="00AC10B2" w:rsidRDefault="00456E26" w:rsidP="00465BA8">
      <w:r w:rsidRPr="00456E26">
        <w:rPr>
          <w:rFonts w:hint="eastAsia"/>
        </w:rPr>
        <w:t>需要注意，</w:t>
      </w:r>
      <w:r w:rsidRPr="00456E26">
        <w:rPr>
          <w:rFonts w:hint="eastAsia"/>
          <w:b/>
          <w:bCs/>
        </w:rPr>
        <w:t>Docker</w:t>
      </w:r>
      <w:r w:rsidRPr="00456E26">
        <w:rPr>
          <w:rFonts w:hint="eastAsia"/>
          <w:b/>
          <w:bCs/>
        </w:rPr>
        <w:t>本身并不是容器</w:t>
      </w:r>
      <w:r w:rsidRPr="00456E26">
        <w:rPr>
          <w:rFonts w:hint="eastAsia"/>
        </w:rPr>
        <w:t>，它是创建容器的工具，是应用容器引擎。</w:t>
      </w:r>
    </w:p>
    <w:p w14:paraId="3416723A" w14:textId="06150360" w:rsidR="000F19AA" w:rsidRDefault="000F19AA" w:rsidP="00465BA8"/>
    <w:p w14:paraId="6F2F2601" w14:textId="0964571B" w:rsidR="006172D4" w:rsidRDefault="006172D4" w:rsidP="00465BA8">
      <w:r>
        <w:rPr>
          <w:rFonts w:hint="eastAsia"/>
        </w:rPr>
        <w:t>核心概念：</w:t>
      </w:r>
    </w:p>
    <w:p w14:paraId="364FB290" w14:textId="2A82159B" w:rsidR="006172D4" w:rsidRDefault="006172D4" w:rsidP="00465BA8">
      <w:r>
        <w:rPr>
          <w:rFonts w:hint="eastAsia"/>
        </w:rPr>
        <w:t>仓库</w:t>
      </w:r>
    </w:p>
    <w:p w14:paraId="696E50B1" w14:textId="0EF3B411" w:rsidR="006172D4" w:rsidRDefault="006172D4" w:rsidP="00465BA8">
      <w:r>
        <w:rPr>
          <w:rFonts w:hint="eastAsia"/>
        </w:rPr>
        <w:t>镜像</w:t>
      </w:r>
    </w:p>
    <w:p w14:paraId="4BE0ED12" w14:textId="648D3E36" w:rsidR="006172D4" w:rsidRDefault="006172D4" w:rsidP="00465BA8">
      <w:r>
        <w:rPr>
          <w:rFonts w:hint="eastAsia"/>
        </w:rPr>
        <w:t>容器</w:t>
      </w:r>
    </w:p>
    <w:p w14:paraId="19988578" w14:textId="77777777" w:rsidR="006172D4" w:rsidRDefault="006172D4" w:rsidP="00465BA8"/>
    <w:p w14:paraId="2E7AB265" w14:textId="341A9BBE" w:rsidR="00DF0083" w:rsidRDefault="00DF0083" w:rsidP="00465BA8"/>
    <w:p w14:paraId="7BD593B3" w14:textId="4B902566" w:rsidR="00DF0083" w:rsidRDefault="00DF0083" w:rsidP="00465BA8"/>
    <w:p w14:paraId="73F79F21" w14:textId="77777777" w:rsidR="00DF0083" w:rsidRDefault="00DF0083" w:rsidP="00465BA8"/>
    <w:p w14:paraId="0AAD1C55" w14:textId="77777777" w:rsidR="004C63BE" w:rsidRDefault="004C63BE" w:rsidP="00465BA8"/>
    <w:p w14:paraId="04A392FA" w14:textId="270656AA" w:rsidR="00F60DD2" w:rsidRDefault="00BD1652" w:rsidP="00465BA8">
      <w:r>
        <w:rPr>
          <w:rFonts w:hint="eastAsia"/>
        </w:rPr>
        <w:t>类比：</w:t>
      </w:r>
      <w:r w:rsidR="004B523E">
        <w:rPr>
          <w:rFonts w:hint="eastAsia"/>
        </w:rPr>
        <w:t>Docker</w:t>
      </w:r>
      <w:r w:rsidR="004B523E"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集装箱。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6E3581" w14:paraId="3F5C3A57" w14:textId="77777777" w:rsidTr="003D0E24">
        <w:tc>
          <w:tcPr>
            <w:tcW w:w="8296" w:type="dxa"/>
            <w:gridSpan w:val="2"/>
          </w:tcPr>
          <w:p w14:paraId="6E013507" w14:textId="74AB97FC" w:rsidR="006E3581" w:rsidRDefault="006E3581" w:rsidP="00465BA8">
            <w:r>
              <w:rPr>
                <w:rFonts w:hint="eastAsia"/>
              </w:rPr>
              <w:t>相关概念</w:t>
            </w:r>
          </w:p>
        </w:tc>
      </w:tr>
      <w:tr w:rsidR="006E3581" w14:paraId="61EFD3D0" w14:textId="77777777" w:rsidTr="003B53C3">
        <w:tc>
          <w:tcPr>
            <w:tcW w:w="1129" w:type="dxa"/>
          </w:tcPr>
          <w:p w14:paraId="5036EB8E" w14:textId="2BA3631C" w:rsidR="006E3581" w:rsidRDefault="002229AA" w:rsidP="00465BA8">
            <w:r>
              <w:rPr>
                <w:rFonts w:hint="eastAsia"/>
              </w:rPr>
              <w:t>镜像</w:t>
            </w:r>
          </w:p>
        </w:tc>
        <w:tc>
          <w:tcPr>
            <w:tcW w:w="7167" w:type="dxa"/>
          </w:tcPr>
          <w:p w14:paraId="65F77928" w14:textId="1CE4AAD4" w:rsidR="006E3581" w:rsidRDefault="006E3597" w:rsidP="00465BA8">
            <w:r>
              <w:rPr>
                <w:rFonts w:hint="eastAsia"/>
              </w:rPr>
              <w:t>存放在</w:t>
            </w:r>
            <w:r>
              <w:rPr>
                <w:rFonts w:hint="eastAsia"/>
              </w:rPr>
              <w:t>Docker</w:t>
            </w:r>
            <w:r>
              <w:t xml:space="preserve"> </w:t>
            </w:r>
            <w:r>
              <w:rPr>
                <w:rFonts w:hint="eastAsia"/>
              </w:rPr>
              <w:t>Hub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文件</w:t>
            </w:r>
            <w:r w:rsidR="009726B0">
              <w:rPr>
                <w:rFonts w:hint="eastAsia"/>
              </w:rPr>
              <w:t>，</w:t>
            </w:r>
            <w:r w:rsidR="003B53C3">
              <w:rPr>
                <w:rFonts w:hint="eastAsia"/>
              </w:rPr>
              <w:t>静态的，</w:t>
            </w:r>
            <w:r w:rsidR="009726B0">
              <w:rPr>
                <w:rFonts w:hint="eastAsia"/>
              </w:rPr>
              <w:t>此时就是镜像</w:t>
            </w:r>
          </w:p>
        </w:tc>
      </w:tr>
      <w:tr w:rsidR="006E3581" w14:paraId="42FE108C" w14:textId="77777777" w:rsidTr="003B53C3">
        <w:tc>
          <w:tcPr>
            <w:tcW w:w="1129" w:type="dxa"/>
          </w:tcPr>
          <w:p w14:paraId="05CE5D76" w14:textId="361DE604" w:rsidR="006E3581" w:rsidRDefault="002229AA" w:rsidP="00465BA8">
            <w:r>
              <w:rPr>
                <w:rFonts w:hint="eastAsia"/>
              </w:rPr>
              <w:t>容器</w:t>
            </w:r>
          </w:p>
        </w:tc>
        <w:tc>
          <w:tcPr>
            <w:tcW w:w="7167" w:type="dxa"/>
          </w:tcPr>
          <w:p w14:paraId="58E42220" w14:textId="3FFA15CF" w:rsidR="006E3581" w:rsidRDefault="009C621A" w:rsidP="00465BA8"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文件中的代码</w:t>
            </w:r>
            <w:r w:rsidR="008E7358">
              <w:rPr>
                <w:rFonts w:hint="eastAsia"/>
              </w:rPr>
              <w:t>运行在</w:t>
            </w:r>
            <w:r>
              <w:rPr>
                <w:rFonts w:hint="eastAsia"/>
              </w:rPr>
              <w:t>操作系统内存</w:t>
            </w:r>
            <w:r w:rsidR="008E7358">
              <w:rPr>
                <w:rFonts w:hint="eastAsia"/>
              </w:rPr>
              <w:t>中</w:t>
            </w:r>
            <w:r w:rsidR="009726B0">
              <w:rPr>
                <w:rFonts w:hint="eastAsia"/>
              </w:rPr>
              <w:t>，</w:t>
            </w:r>
            <w:r w:rsidR="003B53C3">
              <w:rPr>
                <w:rFonts w:hint="eastAsia"/>
              </w:rPr>
              <w:t>动态的，</w:t>
            </w:r>
            <w:r w:rsidR="009726B0">
              <w:rPr>
                <w:rFonts w:hint="eastAsia"/>
              </w:rPr>
              <w:t>此时就是容器</w:t>
            </w:r>
          </w:p>
        </w:tc>
      </w:tr>
      <w:tr w:rsidR="006E3581" w14:paraId="3F1270D7" w14:textId="77777777" w:rsidTr="003B53C3">
        <w:tc>
          <w:tcPr>
            <w:tcW w:w="1129" w:type="dxa"/>
          </w:tcPr>
          <w:p w14:paraId="27C49F28" w14:textId="77777777" w:rsidR="006E3581" w:rsidRDefault="006E3581" w:rsidP="00465BA8"/>
        </w:tc>
        <w:tc>
          <w:tcPr>
            <w:tcW w:w="7167" w:type="dxa"/>
          </w:tcPr>
          <w:p w14:paraId="3D1A8FFB" w14:textId="77777777" w:rsidR="006E3581" w:rsidRPr="008E7358" w:rsidRDefault="006E3581" w:rsidP="00465BA8"/>
        </w:tc>
      </w:tr>
      <w:tr w:rsidR="006E3581" w14:paraId="480521DB" w14:textId="77777777" w:rsidTr="003B53C3">
        <w:tc>
          <w:tcPr>
            <w:tcW w:w="1129" w:type="dxa"/>
          </w:tcPr>
          <w:p w14:paraId="1FBD68E3" w14:textId="77777777" w:rsidR="006E3581" w:rsidRDefault="006E3581" w:rsidP="00465BA8"/>
        </w:tc>
        <w:tc>
          <w:tcPr>
            <w:tcW w:w="7167" w:type="dxa"/>
          </w:tcPr>
          <w:p w14:paraId="406D9BF7" w14:textId="77777777" w:rsidR="006E3581" w:rsidRDefault="006E3581" w:rsidP="00465BA8"/>
        </w:tc>
      </w:tr>
      <w:tr w:rsidR="006E3581" w14:paraId="7C01A2BD" w14:textId="77777777" w:rsidTr="003B53C3">
        <w:tc>
          <w:tcPr>
            <w:tcW w:w="1129" w:type="dxa"/>
          </w:tcPr>
          <w:p w14:paraId="481203E0" w14:textId="77777777" w:rsidR="006E3581" w:rsidRDefault="006E3581" w:rsidP="00465BA8"/>
        </w:tc>
        <w:tc>
          <w:tcPr>
            <w:tcW w:w="7167" w:type="dxa"/>
          </w:tcPr>
          <w:p w14:paraId="762B73AD" w14:textId="77777777" w:rsidR="006E3581" w:rsidRDefault="006E3581" w:rsidP="00465BA8"/>
        </w:tc>
      </w:tr>
    </w:tbl>
    <w:p w14:paraId="690736EC" w14:textId="79A12367" w:rsidR="006E3581" w:rsidRDefault="006E3581" w:rsidP="00465BA8"/>
    <w:p w14:paraId="67024B6D" w14:textId="107BEBB9" w:rsidR="00C828C3" w:rsidRDefault="00C828C3" w:rsidP="00465BA8">
      <w:r>
        <w:rPr>
          <w:rFonts w:hint="eastAsia"/>
        </w:rPr>
        <w:t>Docker</w:t>
      </w:r>
      <w:r>
        <w:rPr>
          <w:rFonts w:hint="eastAsia"/>
        </w:rPr>
        <w:t>文档地址：</w:t>
      </w:r>
      <w:hyperlink r:id="rId8" w:history="1">
        <w:r w:rsidRPr="00C828C3">
          <w:rPr>
            <w:color w:val="0000FF"/>
            <w:u w:val="single"/>
          </w:rPr>
          <w:t>https://docs.docker.com/</w:t>
        </w:r>
      </w:hyperlink>
    </w:p>
    <w:p w14:paraId="7D0ED306" w14:textId="0605868A" w:rsidR="00C828C3" w:rsidRDefault="00C828C3" w:rsidP="00465BA8">
      <w:r>
        <w:rPr>
          <w:rFonts w:hint="eastAsia"/>
        </w:rPr>
        <w:t>Docker</w:t>
      </w:r>
      <w:r>
        <w:rPr>
          <w:rFonts w:hint="eastAsia"/>
        </w:rPr>
        <w:t>安装说明：</w:t>
      </w:r>
      <w:hyperlink r:id="rId9" w:history="1">
        <w:r w:rsidR="00AD15C1" w:rsidRPr="00AD15C1">
          <w:rPr>
            <w:color w:val="0000FF"/>
            <w:u w:val="single"/>
          </w:rPr>
          <w:t>https://docs.docker.com/get-docker/</w:t>
        </w:r>
      </w:hyperlink>
    </w:p>
    <w:p w14:paraId="1D071156" w14:textId="2C865654" w:rsidR="00AD15C1" w:rsidRDefault="00AD15C1" w:rsidP="00465BA8">
      <w:r>
        <w:rPr>
          <w:rFonts w:hint="eastAsia"/>
        </w:rPr>
        <w:t>Linux</w:t>
      </w:r>
      <w:r>
        <w:rPr>
          <w:rFonts w:hint="eastAsia"/>
        </w:rPr>
        <w:t>中安装</w:t>
      </w:r>
      <w:r>
        <w:rPr>
          <w:rFonts w:hint="eastAsia"/>
        </w:rPr>
        <w:t>Docker</w:t>
      </w:r>
      <w:r>
        <w:rPr>
          <w:rFonts w:hint="eastAsia"/>
        </w:rPr>
        <w:t>：</w:t>
      </w:r>
      <w:hyperlink r:id="rId10" w:history="1">
        <w:r w:rsidR="00071851" w:rsidRPr="00071851">
          <w:rPr>
            <w:color w:val="0000FF"/>
            <w:u w:val="single"/>
          </w:rPr>
          <w:t>https://docs.docker.com/engine/install/</w:t>
        </w:r>
      </w:hyperlink>
    </w:p>
    <w:p w14:paraId="149E19F5" w14:textId="0902DC27" w:rsidR="00E55F8B" w:rsidRDefault="00071851" w:rsidP="00465BA8">
      <w:pPr>
        <w:rPr>
          <w:color w:val="0000FF"/>
          <w:u w:val="single"/>
        </w:rPr>
      </w:pPr>
      <w:r>
        <w:rPr>
          <w:rFonts w:hint="eastAsia"/>
        </w:rPr>
        <w:t>CentOS</w:t>
      </w:r>
      <w:r>
        <w:rPr>
          <w:rFonts w:hint="eastAsia"/>
        </w:rPr>
        <w:t>中安装</w:t>
      </w:r>
      <w:r>
        <w:rPr>
          <w:rFonts w:hint="eastAsia"/>
        </w:rPr>
        <w:t>Docker</w:t>
      </w:r>
      <w:r>
        <w:rPr>
          <w:rFonts w:hint="eastAsia"/>
        </w:rPr>
        <w:t>：</w:t>
      </w:r>
      <w:hyperlink r:id="rId11" w:history="1">
        <w:r w:rsidR="004B5C99" w:rsidRPr="004B5C99">
          <w:rPr>
            <w:color w:val="0000FF"/>
            <w:u w:val="single"/>
          </w:rPr>
          <w:t>https://docs.docker.com/engine/install/centos/</w:t>
        </w:r>
      </w:hyperlink>
    </w:p>
    <w:p w14:paraId="4DC47CBD" w14:textId="19E20CB6" w:rsidR="00A917CC" w:rsidRDefault="003C3346" w:rsidP="003C3346">
      <w:pPr>
        <w:pStyle w:val="AltL"/>
        <w:rPr>
          <w:rFonts w:cs="Times New Roman"/>
          <w:szCs w:val="24"/>
        </w:rPr>
      </w:pPr>
      <w:r w:rsidRPr="003C3346">
        <w:rPr>
          <w:rFonts w:cs="Times New Roman" w:hint="eastAsia"/>
          <w:szCs w:val="24"/>
        </w:rPr>
        <w:t>Docker</w:t>
      </w:r>
      <w:r w:rsidRPr="003C3346">
        <w:rPr>
          <w:rFonts w:cs="Times New Roman" w:hint="eastAsia"/>
          <w:szCs w:val="24"/>
        </w:rPr>
        <w:t>从入门到实践：</w:t>
      </w:r>
    </w:p>
    <w:p w14:paraId="100E5FC9" w14:textId="6C9404D6" w:rsidR="003C3346" w:rsidRDefault="00C02C67" w:rsidP="003C3346">
      <w:pPr>
        <w:pStyle w:val="AltL"/>
      </w:pPr>
      <w:hyperlink r:id="rId12" w:history="1">
        <w:r w:rsidR="003C3346">
          <w:rPr>
            <w:rStyle w:val="af3"/>
          </w:rPr>
          <w:t>https://vuepress.mirror.docker-practice.com/</w:t>
        </w:r>
      </w:hyperlink>
    </w:p>
    <w:p w14:paraId="058A6940" w14:textId="022CBD4D" w:rsidR="003C3346" w:rsidRDefault="00C02C67" w:rsidP="003C3346">
      <w:pPr>
        <w:pStyle w:val="AltL"/>
        <w:rPr>
          <w:rStyle w:val="af3"/>
        </w:rPr>
      </w:pPr>
      <w:hyperlink r:id="rId13" w:history="1">
        <w:r w:rsidR="0002028A">
          <w:rPr>
            <w:rStyle w:val="af3"/>
          </w:rPr>
          <w:t>https://yeasy.gitbook.io/docker_practice/</w:t>
        </w:r>
      </w:hyperlink>
    </w:p>
    <w:p w14:paraId="28B7FE10" w14:textId="24EB927A" w:rsidR="00393DB3" w:rsidRDefault="002D3D18" w:rsidP="003C3346">
      <w:pPr>
        <w:pStyle w:val="AltL"/>
      </w:pPr>
      <w:r w:rsidRPr="00660E34">
        <w:rPr>
          <w:rFonts w:cs="Times New Roman"/>
          <w:szCs w:val="24"/>
        </w:rPr>
        <w:t>官方</w:t>
      </w:r>
      <w:r w:rsidRPr="00660E34">
        <w:rPr>
          <w:rFonts w:cs="Times New Roman"/>
          <w:szCs w:val="24"/>
        </w:rPr>
        <w:t>Docker</w:t>
      </w:r>
      <w:r w:rsidRPr="00660E34">
        <w:rPr>
          <w:rFonts w:cs="Times New Roman"/>
          <w:szCs w:val="24"/>
        </w:rPr>
        <w:t>仓库地址：</w:t>
      </w:r>
      <w:hyperlink r:id="rId14" w:history="1">
        <w:r w:rsidR="00B428E4">
          <w:rPr>
            <w:rStyle w:val="af3"/>
          </w:rPr>
          <w:t>https://hub.docker.com/</w:t>
        </w:r>
      </w:hyperlink>
    </w:p>
    <w:p w14:paraId="7F768F64" w14:textId="102A73D7" w:rsidR="00B428E4" w:rsidRPr="00E25055" w:rsidRDefault="00B428E4" w:rsidP="003C3346">
      <w:pPr>
        <w:pStyle w:val="AltL"/>
      </w:pPr>
    </w:p>
    <w:p w14:paraId="2C3AFB1B" w14:textId="183243B5" w:rsidR="00555351" w:rsidRDefault="00555351" w:rsidP="00465BA8"/>
    <w:p w14:paraId="5B5C31F2" w14:textId="77777777" w:rsidR="005E6229" w:rsidRDefault="005E6229" w:rsidP="00465BA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1F9F" w14:paraId="5FEA560A" w14:textId="77777777" w:rsidTr="00761F9F">
        <w:tc>
          <w:tcPr>
            <w:tcW w:w="8296" w:type="dxa"/>
          </w:tcPr>
          <w:p w14:paraId="54C9E1DA" w14:textId="35599EF9" w:rsidR="00761F9F" w:rsidRDefault="00761F9F" w:rsidP="005A133A">
            <w:pPr>
              <w:jc w:val="center"/>
            </w:pPr>
            <w:r>
              <w:rPr>
                <w:rFonts w:hint="eastAsia"/>
              </w:rPr>
              <w:t>CentOS</w:t>
            </w:r>
            <w:r>
              <w:rPr>
                <w:rFonts w:hint="eastAsia"/>
              </w:rPr>
              <w:t>中安装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步骤列表</w:t>
            </w:r>
          </w:p>
        </w:tc>
      </w:tr>
      <w:tr w:rsidR="00761F9F" w14:paraId="0CAA7BC0" w14:textId="77777777" w:rsidTr="00761F9F">
        <w:tc>
          <w:tcPr>
            <w:tcW w:w="8296" w:type="dxa"/>
          </w:tcPr>
          <w:p w14:paraId="3BF3A269" w14:textId="6F5509EF" w:rsidR="00761F9F" w:rsidRDefault="005A133A" w:rsidP="00465B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、卸载旧版本</w:t>
            </w:r>
          </w:p>
        </w:tc>
      </w:tr>
      <w:tr w:rsidR="00555351" w14:paraId="4D5336DE" w14:textId="77777777" w:rsidTr="00761F9F">
        <w:tc>
          <w:tcPr>
            <w:tcW w:w="8296" w:type="dxa"/>
          </w:tcPr>
          <w:p w14:paraId="55843E34" w14:textId="42BE0083" w:rsidR="00555351" w:rsidRDefault="00D208C4" w:rsidP="00465BA8">
            <w:r w:rsidRPr="00D208C4">
              <w:t>yum remove docker docker-client docker-client-latest docker-common docker-latest docker-latest-logrotate docker-logrotate docker-engine</w:t>
            </w:r>
          </w:p>
        </w:tc>
      </w:tr>
      <w:tr w:rsidR="00761F9F" w14:paraId="36867691" w14:textId="77777777" w:rsidTr="00761F9F">
        <w:tc>
          <w:tcPr>
            <w:tcW w:w="8296" w:type="dxa"/>
          </w:tcPr>
          <w:p w14:paraId="035A33EB" w14:textId="027F34F8" w:rsidR="00761F9F" w:rsidRDefault="00D208C4" w:rsidP="00465BA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C20465">
              <w:rPr>
                <w:rFonts w:hint="eastAsia"/>
              </w:rPr>
              <w:t>配置仓库</w:t>
            </w:r>
          </w:p>
        </w:tc>
      </w:tr>
      <w:tr w:rsidR="00761F9F" w14:paraId="38AC345E" w14:textId="77777777" w:rsidTr="00761F9F">
        <w:tc>
          <w:tcPr>
            <w:tcW w:w="8296" w:type="dxa"/>
          </w:tcPr>
          <w:p w14:paraId="53A3E59E" w14:textId="6967165E" w:rsidR="00B754AA" w:rsidRDefault="00B754AA" w:rsidP="00B754AA">
            <w:r>
              <w:t>yum install -y yum-utils</w:t>
            </w:r>
          </w:p>
          <w:p w14:paraId="32D1F0FC" w14:textId="77777777" w:rsidR="00B754AA" w:rsidRDefault="00B754AA" w:rsidP="00B754AA"/>
          <w:p w14:paraId="0AD5DC27" w14:textId="77777777" w:rsidR="00761F9F" w:rsidRDefault="00B754AA" w:rsidP="00B754AA">
            <w:r>
              <w:lastRenderedPageBreak/>
              <w:t>yum-config-manager --add-repo https://download.docker.com/linux/centos/docker-ce.repo</w:t>
            </w:r>
          </w:p>
          <w:p w14:paraId="4B8BCA97" w14:textId="77777777" w:rsidR="00260E32" w:rsidRPr="00860CF6" w:rsidRDefault="00260E32" w:rsidP="00B754AA"/>
          <w:p w14:paraId="7BA5CD36" w14:textId="6C2D4BC5" w:rsidR="00BB6DE9" w:rsidRPr="00BB6DE9" w:rsidRDefault="00BB6DE9" w:rsidP="00B754AA">
            <w:pPr>
              <w:rPr>
                <w:b/>
                <w:bCs/>
              </w:rPr>
            </w:pPr>
            <w:r w:rsidRPr="00BB6DE9">
              <w:rPr>
                <w:rFonts w:hint="eastAsia"/>
                <w:b/>
                <w:bCs/>
              </w:rPr>
              <w:t>使用阿里云</w:t>
            </w:r>
            <w:r w:rsidRPr="00BB6DE9">
              <w:rPr>
                <w:rFonts w:hint="eastAsia"/>
                <w:b/>
                <w:bCs/>
              </w:rPr>
              <w:t>Docker</w:t>
            </w:r>
            <w:r w:rsidRPr="00BB6DE9">
              <w:rPr>
                <w:rFonts w:hint="eastAsia"/>
                <w:b/>
                <w:bCs/>
              </w:rPr>
              <w:t>源</w:t>
            </w:r>
            <w:r w:rsidR="0031679A">
              <w:rPr>
                <w:rFonts w:hint="eastAsia"/>
                <w:b/>
                <w:bCs/>
              </w:rPr>
              <w:t>，安装更快</w:t>
            </w:r>
          </w:p>
          <w:p w14:paraId="24DD0410" w14:textId="15886EA4" w:rsidR="00260E32" w:rsidRDefault="005E6229" w:rsidP="00B754AA">
            <w:r>
              <w:rPr>
                <w:rFonts w:hint="eastAsia"/>
              </w:rPr>
              <w:t>（打开</w:t>
            </w:r>
            <w:r>
              <w:rPr>
                <w:rFonts w:hint="eastAsia"/>
              </w:rPr>
              <w:t xml:space="preserve"> </w:t>
            </w:r>
            <w:hyperlink r:id="rId15" w:history="1">
              <w:r>
                <w:rPr>
                  <w:rStyle w:val="af3"/>
                </w:rPr>
                <w:t>https://developer.aliyun.com/mirror/docker-ce</w:t>
              </w:r>
            </w:hyperlink>
            <w:r>
              <w:t xml:space="preserve"> </w:t>
            </w:r>
            <w:r>
              <w:rPr>
                <w:rFonts w:hint="eastAsia"/>
              </w:rPr>
              <w:t>查看）</w:t>
            </w:r>
          </w:p>
          <w:p w14:paraId="39CA487E" w14:textId="355F5217" w:rsidR="00BB6DE9" w:rsidRDefault="00BB6DE9" w:rsidP="00B754AA">
            <w:r w:rsidRPr="00BB6DE9">
              <w:t>yum-config-manager --add-repo https://mirrors.aliyun.com/docker-ce/linux/centos/docker-ce.repo</w:t>
            </w:r>
          </w:p>
          <w:p w14:paraId="5F7F7B5B" w14:textId="2F556F91" w:rsidR="00BB6DE9" w:rsidRPr="00BB6DE9" w:rsidRDefault="00BB6DE9" w:rsidP="00B754AA"/>
        </w:tc>
      </w:tr>
      <w:tr w:rsidR="00761F9F" w14:paraId="5D1A901A" w14:textId="77777777" w:rsidTr="00761F9F">
        <w:tc>
          <w:tcPr>
            <w:tcW w:w="8296" w:type="dxa"/>
          </w:tcPr>
          <w:p w14:paraId="4161B99D" w14:textId="56513BC2" w:rsidR="00761F9F" w:rsidRDefault="00C77285" w:rsidP="00465BA8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、安装最新版</w:t>
            </w:r>
            <w:r>
              <w:rPr>
                <w:rFonts w:hint="eastAsia"/>
              </w:rPr>
              <w:t>Docker</w:t>
            </w:r>
          </w:p>
        </w:tc>
      </w:tr>
      <w:tr w:rsidR="00B754AA" w14:paraId="4AE4B43A" w14:textId="77777777" w:rsidTr="00761F9F">
        <w:tc>
          <w:tcPr>
            <w:tcW w:w="8296" w:type="dxa"/>
          </w:tcPr>
          <w:p w14:paraId="3357D074" w14:textId="298F8B46" w:rsidR="00B754AA" w:rsidRDefault="00C77285" w:rsidP="00465BA8">
            <w:r w:rsidRPr="00C77285">
              <w:t>yum install docker-ce docker-ce-cli containerd.io</w:t>
            </w:r>
          </w:p>
        </w:tc>
      </w:tr>
      <w:tr w:rsidR="00B754AA" w14:paraId="5DA811A7" w14:textId="77777777" w:rsidTr="00761F9F">
        <w:tc>
          <w:tcPr>
            <w:tcW w:w="8296" w:type="dxa"/>
          </w:tcPr>
          <w:p w14:paraId="751FBD24" w14:textId="0433647B" w:rsidR="00B754AA" w:rsidRDefault="00D7272C" w:rsidP="00465BA8">
            <w:r>
              <w:rPr>
                <w:rFonts w:hint="eastAsia"/>
              </w:rPr>
              <w:t>4</w:t>
            </w:r>
            <w:r w:rsidR="005E2D49">
              <w:rPr>
                <w:rFonts w:hint="eastAsia"/>
              </w:rPr>
              <w:t>、</w:t>
            </w:r>
            <w:r w:rsidR="001E1DA0">
              <w:rPr>
                <w:rFonts w:hint="eastAsia"/>
              </w:rPr>
              <w:t>启动容器</w:t>
            </w:r>
          </w:p>
        </w:tc>
      </w:tr>
      <w:tr w:rsidR="005E2D49" w14:paraId="6592E3D4" w14:textId="77777777" w:rsidTr="00761F9F">
        <w:tc>
          <w:tcPr>
            <w:tcW w:w="8296" w:type="dxa"/>
          </w:tcPr>
          <w:p w14:paraId="37B63EC5" w14:textId="202A0C8F" w:rsidR="005E2D49" w:rsidRDefault="00306E5A" w:rsidP="00465BA8">
            <w:r w:rsidRPr="00306E5A">
              <w:t>systemctl start docker</w:t>
            </w:r>
          </w:p>
        </w:tc>
      </w:tr>
      <w:tr w:rsidR="005E2D49" w14:paraId="1AC6E4A1" w14:textId="77777777" w:rsidTr="00761F9F">
        <w:tc>
          <w:tcPr>
            <w:tcW w:w="8296" w:type="dxa"/>
          </w:tcPr>
          <w:p w14:paraId="305DD526" w14:textId="6EC1075F" w:rsidR="005E2D49" w:rsidRDefault="00D7272C" w:rsidP="00465BA8">
            <w:r>
              <w:rPr>
                <w:rFonts w:hint="eastAsia"/>
              </w:rPr>
              <w:t>5</w:t>
            </w:r>
            <w:r w:rsidR="009141DB">
              <w:rPr>
                <w:rFonts w:hint="eastAsia"/>
              </w:rPr>
              <w:t>、加入开机启动</w:t>
            </w:r>
          </w:p>
        </w:tc>
      </w:tr>
      <w:tr w:rsidR="005E2D49" w14:paraId="2C0A3D21" w14:textId="77777777" w:rsidTr="00761F9F">
        <w:tc>
          <w:tcPr>
            <w:tcW w:w="8296" w:type="dxa"/>
          </w:tcPr>
          <w:p w14:paraId="6966E91F" w14:textId="315EA535" w:rsidR="005E2D49" w:rsidRDefault="008F0E3E" w:rsidP="00465BA8">
            <w:r>
              <w:t>systemctl enable docker</w:t>
            </w:r>
          </w:p>
        </w:tc>
      </w:tr>
      <w:tr w:rsidR="00D7272C" w14:paraId="115CE7F3" w14:textId="77777777" w:rsidTr="00761F9F">
        <w:tc>
          <w:tcPr>
            <w:tcW w:w="8296" w:type="dxa"/>
          </w:tcPr>
          <w:p w14:paraId="685EA13F" w14:textId="2FDC8729" w:rsidR="00D7272C" w:rsidRDefault="00D7272C" w:rsidP="00D7272C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、验证安装</w:t>
            </w:r>
          </w:p>
        </w:tc>
      </w:tr>
      <w:tr w:rsidR="00D7272C" w14:paraId="0983296D" w14:textId="77777777" w:rsidTr="00761F9F">
        <w:tc>
          <w:tcPr>
            <w:tcW w:w="8296" w:type="dxa"/>
          </w:tcPr>
          <w:p w14:paraId="572D8CE6" w14:textId="58C75606" w:rsidR="00D7272C" w:rsidRDefault="00D7272C" w:rsidP="00D7272C">
            <w:r>
              <w:rPr>
                <w:rFonts w:hint="eastAsia"/>
              </w:rPr>
              <w:t>docker</w:t>
            </w:r>
            <w:r>
              <w:t xml:space="preserve"> </w:t>
            </w:r>
            <w:r>
              <w:rPr>
                <w:rFonts w:hint="eastAsia"/>
              </w:rPr>
              <w:t>version</w:t>
            </w:r>
          </w:p>
        </w:tc>
      </w:tr>
      <w:tr w:rsidR="00D7272C" w14:paraId="2F5FDC22" w14:textId="77777777" w:rsidTr="00761F9F">
        <w:tc>
          <w:tcPr>
            <w:tcW w:w="8296" w:type="dxa"/>
          </w:tcPr>
          <w:p w14:paraId="636B887C" w14:textId="0F7317E9" w:rsidR="00D7272C" w:rsidRDefault="00D7272C" w:rsidP="00D7272C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、运行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  <w:r>
              <w:rPr>
                <w:rFonts w:hint="eastAsia"/>
              </w:rPr>
              <w:t>镜像</w:t>
            </w:r>
          </w:p>
        </w:tc>
      </w:tr>
      <w:tr w:rsidR="00D7272C" w14:paraId="6CBCD6A9" w14:textId="77777777" w:rsidTr="00761F9F">
        <w:tc>
          <w:tcPr>
            <w:tcW w:w="8296" w:type="dxa"/>
          </w:tcPr>
          <w:p w14:paraId="5ED4E11E" w14:textId="77777777" w:rsidR="00D7272C" w:rsidRDefault="00D7272C" w:rsidP="00D7272C">
            <w:r w:rsidRPr="009141DB">
              <w:t>docker run hello-world</w:t>
            </w:r>
          </w:p>
          <w:p w14:paraId="426D0364" w14:textId="6977A38D" w:rsidR="00D7272C" w:rsidRDefault="00D7272C" w:rsidP="00D7272C">
            <w:r>
              <w:rPr>
                <w:rFonts w:hint="eastAsia"/>
              </w:rPr>
              <w:t>过程：</w:t>
            </w:r>
          </w:p>
          <w:p w14:paraId="2AFC9A01" w14:textId="77777777" w:rsidR="00D7272C" w:rsidRDefault="00D7272C" w:rsidP="00D7272C">
            <w:r>
              <w:t>[root@localhost ~]# docker run hello-world</w:t>
            </w:r>
          </w:p>
          <w:p w14:paraId="37ACEE02" w14:textId="77777777" w:rsidR="00D7272C" w:rsidRDefault="00D7272C" w:rsidP="00D7272C">
            <w:r>
              <w:t>Unable to find image 'hello-world:latest' locally</w:t>
            </w:r>
          </w:p>
          <w:p w14:paraId="00338DCF" w14:textId="77777777" w:rsidR="00D7272C" w:rsidRDefault="00D7272C" w:rsidP="00D7272C">
            <w:r>
              <w:t>latest: Pulling from library/hello-world</w:t>
            </w:r>
          </w:p>
          <w:p w14:paraId="45B22AA6" w14:textId="77777777" w:rsidR="00D7272C" w:rsidRDefault="00D7272C" w:rsidP="00D7272C">
            <w:r>
              <w:t>0e03bdcc26d7: Pull complete</w:t>
            </w:r>
          </w:p>
          <w:p w14:paraId="6AEFA01D" w14:textId="77777777" w:rsidR="00D7272C" w:rsidRDefault="00D7272C" w:rsidP="00D7272C">
            <w:r>
              <w:rPr>
                <w:rFonts w:hint="eastAsia"/>
              </w:rPr>
              <w:t>说明：</w:t>
            </w:r>
          </w:p>
          <w:p w14:paraId="3358B24C" w14:textId="6C49304C" w:rsidR="00D7272C" w:rsidRDefault="00D7272C" w:rsidP="00D7272C">
            <w:r>
              <w:rPr>
                <w:rFonts w:hint="eastAsia"/>
              </w:rPr>
              <w:t>当我们运行某个镜像的时候，如果该镜像不存在，则会自动从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仓库拉取镜像文件，并运行该镜像文件。</w:t>
            </w:r>
          </w:p>
        </w:tc>
      </w:tr>
      <w:tr w:rsidR="00D7272C" w14:paraId="34181F2E" w14:textId="77777777" w:rsidTr="00761F9F">
        <w:tc>
          <w:tcPr>
            <w:tcW w:w="8296" w:type="dxa"/>
          </w:tcPr>
          <w:p w14:paraId="4863B4B3" w14:textId="2DFD4407" w:rsidR="00D7272C" w:rsidRDefault="00D7272C" w:rsidP="00D7272C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、可选操作</w:t>
            </w:r>
          </w:p>
        </w:tc>
      </w:tr>
      <w:tr w:rsidR="00D7272C" w14:paraId="5A5F198E" w14:textId="77777777" w:rsidTr="00761F9F">
        <w:tc>
          <w:tcPr>
            <w:tcW w:w="8296" w:type="dxa"/>
          </w:tcPr>
          <w:p w14:paraId="7A7E4D0E" w14:textId="77777777" w:rsidR="00D7272C" w:rsidRDefault="00D7272C" w:rsidP="00D7272C"/>
        </w:tc>
      </w:tr>
      <w:tr w:rsidR="00D7272C" w14:paraId="73935D20" w14:textId="77777777" w:rsidTr="00761F9F">
        <w:tc>
          <w:tcPr>
            <w:tcW w:w="8296" w:type="dxa"/>
          </w:tcPr>
          <w:p w14:paraId="50B61012" w14:textId="77777777" w:rsidR="00D7272C" w:rsidRDefault="00D7272C" w:rsidP="00D7272C"/>
        </w:tc>
      </w:tr>
      <w:tr w:rsidR="00D7272C" w14:paraId="4A63BA60" w14:textId="77777777" w:rsidTr="00761F9F">
        <w:tc>
          <w:tcPr>
            <w:tcW w:w="8296" w:type="dxa"/>
          </w:tcPr>
          <w:p w14:paraId="5CF55250" w14:textId="77777777" w:rsidR="00D7272C" w:rsidRDefault="00D7272C" w:rsidP="00D7272C"/>
        </w:tc>
      </w:tr>
      <w:tr w:rsidR="00D7272C" w14:paraId="612C6A9A" w14:textId="77777777" w:rsidTr="00761F9F">
        <w:tc>
          <w:tcPr>
            <w:tcW w:w="8296" w:type="dxa"/>
          </w:tcPr>
          <w:p w14:paraId="53182ABD" w14:textId="77777777" w:rsidR="00D7272C" w:rsidRDefault="00D7272C" w:rsidP="00D7272C"/>
        </w:tc>
      </w:tr>
    </w:tbl>
    <w:p w14:paraId="3BE53D01" w14:textId="47295537" w:rsidR="004B5C99" w:rsidRDefault="004B5C99" w:rsidP="00465BA8"/>
    <w:p w14:paraId="17B7058F" w14:textId="77777777" w:rsidR="00FB2FD9" w:rsidRDefault="00FB2FD9" w:rsidP="00465BA8"/>
    <w:p w14:paraId="384B8456" w14:textId="77777777" w:rsidR="00C828C3" w:rsidRDefault="00C828C3" w:rsidP="00465BA8"/>
    <w:p w14:paraId="14E25005" w14:textId="1A17BAC5" w:rsidR="00E9332A" w:rsidRDefault="00E9332A" w:rsidP="00465BA8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99393C" wp14:editId="1B64D65C">
                <wp:simplePos x="0" y="0"/>
                <wp:positionH relativeFrom="margin">
                  <wp:align>left</wp:align>
                </wp:positionH>
                <wp:positionV relativeFrom="paragraph">
                  <wp:posOffset>111236</wp:posOffset>
                </wp:positionV>
                <wp:extent cx="5120088" cy="1685511"/>
                <wp:effectExtent l="0" t="0" r="23495" b="1016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088" cy="1685511"/>
                          <a:chOff x="0" y="0"/>
                          <a:chExt cx="5120088" cy="1685511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1319917"/>
                            <a:ext cx="1192143" cy="349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B8D67" w14:textId="78D97DB2" w:rsidR="004C3056" w:rsidRDefault="004C3056" w:rsidP="004C30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Docker</w:t>
                              </w:r>
                              <w:r>
                                <w:t xml:space="preserve"> F</w:t>
                              </w:r>
                              <w:r>
                                <w:rPr>
                                  <w:rFonts w:hint="eastAsia"/>
                                </w:rPr>
                                <w:t>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115047" y="1335819"/>
                            <a:ext cx="1049572" cy="3496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77C0AE" w14:textId="412612D5" w:rsidR="004C3056" w:rsidRDefault="004C3056" w:rsidP="004C30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镜像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115047" y="0"/>
                            <a:ext cx="1049020" cy="548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70EA6" w14:textId="028B7432" w:rsidR="004C3056" w:rsidRDefault="004C3056" w:rsidP="004C30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Docker</w:t>
                              </w:r>
                              <w:r>
                                <w:t xml:space="preserve"> 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4071068" y="0"/>
                            <a:ext cx="1049020" cy="548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E8DB0" w14:textId="671CE057" w:rsidR="004C3056" w:rsidRDefault="004C3056" w:rsidP="004C30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Docker</w:t>
                              </w:r>
                              <w:r>
                                <w:t xml:space="preserve"> Compose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047214" y="1327868"/>
                            <a:ext cx="1049020" cy="349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18CE23" w14:textId="615B8C1B" w:rsidR="004C3056" w:rsidRDefault="004C3056" w:rsidP="004C30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容器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9393C" id="组合 7" o:spid="_x0000_s1026" style="position:absolute;left:0;text-align:left;margin-left:0;margin-top:8.75pt;width:403.15pt;height:132.7pt;z-index:251667456;mso-position-horizontal:left;mso-position-horizontal-relative:margin" coordsize="51200,1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">
                <v:rect id="矩形 1" o:spid="_x0000_s1027" style="position:absolute;top:13199;width:119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" fillcolor="white [3201]" strokecolor="#f79646 [3209]" strokeweight="2pt">
                  <v:textbox>
                    <w:txbxContent>
                      <w:p w14:paraId="7A3B8D67" w14:textId="78D97DB2" w:rsidR="004C3056" w:rsidRDefault="004C3056" w:rsidP="004C30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Docker</w:t>
                        </w:r>
                        <w:r>
                          <w:t xml:space="preserve"> F</w:t>
                        </w:r>
                        <w:r>
                          <w:rPr>
                            <w:rFonts w:hint="eastAsia"/>
                          </w:rPr>
                          <w:t>ile</w:t>
                        </w:r>
                      </w:p>
                    </w:txbxContent>
                  </v:textbox>
                </v:rect>
                <v:rect id="矩形 3" o:spid="_x0000_s1028" style="position:absolute;left:21150;top:13358;width:10496;height:3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" fillcolor="white [3201]" strokecolor="#f79646 [3209]" strokeweight="2pt">
                  <v:textbox>
                    <w:txbxContent>
                      <w:p w14:paraId="2B77C0AE" w14:textId="412612D5" w:rsidR="004C3056" w:rsidRDefault="004C3056" w:rsidP="004C30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镜像</w:t>
                        </w:r>
                      </w:p>
                    </w:txbxContent>
                  </v:textbox>
                </v:rect>
                <v:rect id="矩形 4" o:spid="_x0000_s1029" style="position:absolute;left:21150;width:10490;height: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" fillcolor="white [3201]" strokecolor="#f79646 [3209]" strokeweight="2pt">
                  <v:textbox>
                    <w:txbxContent>
                      <w:p w14:paraId="1A870EA6" w14:textId="028B7432" w:rsidR="004C3056" w:rsidRDefault="004C3056" w:rsidP="004C30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Docker</w:t>
                        </w:r>
                        <w:r>
                          <w:t xml:space="preserve"> Hub</w:t>
                        </w:r>
                      </w:p>
                    </w:txbxContent>
                  </v:textbox>
                </v:rect>
                <v:rect id="矩形 5" o:spid="_x0000_s1030" style="position:absolute;left:40710;width:10490;height: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" fillcolor="white [3201]" strokecolor="#f79646 [3209]" strokeweight="2pt">
                  <v:textbox>
                    <w:txbxContent>
                      <w:p w14:paraId="3EEE8DB0" w14:textId="671CE057" w:rsidR="004C3056" w:rsidRDefault="004C3056" w:rsidP="004C30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Docker</w:t>
                        </w:r>
                        <w:r>
                          <w:t xml:space="preserve"> Compose</w:t>
                        </w:r>
                      </w:p>
                    </w:txbxContent>
                  </v:textbox>
                </v:rect>
                <v:rect id="矩形 6" o:spid="_x0000_s1031" style="position:absolute;left:40472;top:13278;width:10490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" fillcolor="white [3201]" strokecolor="#f79646 [3209]" strokeweight="2pt">
                  <v:textbox>
                    <w:txbxContent>
                      <w:p w14:paraId="4A18CE23" w14:textId="615B8C1B" w:rsidR="004C3056" w:rsidRDefault="004C3056" w:rsidP="004C30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容器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7C251F3" w14:textId="377B8E88" w:rsidR="00E9332A" w:rsidRDefault="00E9332A" w:rsidP="00465BA8"/>
    <w:p w14:paraId="528E4135" w14:textId="36686E9D" w:rsidR="00E9332A" w:rsidRDefault="00E9332A" w:rsidP="00465BA8"/>
    <w:p w14:paraId="5F684723" w14:textId="2380E0FF" w:rsidR="00E9332A" w:rsidRDefault="00E9332A" w:rsidP="00465BA8"/>
    <w:p w14:paraId="024145B7" w14:textId="1D1C2366" w:rsidR="00E9332A" w:rsidRDefault="00E9332A" w:rsidP="00465BA8"/>
    <w:p w14:paraId="5B86B016" w14:textId="47EEA5C4" w:rsidR="00E9332A" w:rsidRDefault="00E9332A" w:rsidP="00465BA8"/>
    <w:p w14:paraId="79C43E40" w14:textId="51874861" w:rsidR="004C3056" w:rsidRDefault="004C3056" w:rsidP="004C3056"/>
    <w:p w14:paraId="4DF08E13" w14:textId="5F4C8CC9" w:rsidR="00E9332A" w:rsidRDefault="00E9332A" w:rsidP="004C3056"/>
    <w:p w14:paraId="16C1E63F" w14:textId="27AAAF98" w:rsidR="00E9332A" w:rsidRDefault="00E9332A" w:rsidP="004C3056"/>
    <w:p w14:paraId="5A1F103E" w14:textId="74BEF2F0" w:rsidR="00E9332A" w:rsidRDefault="00E9332A" w:rsidP="004C3056"/>
    <w:p w14:paraId="2CB151BF" w14:textId="05F523A8" w:rsidR="000D4651" w:rsidRDefault="000D4651" w:rsidP="004C3056"/>
    <w:p w14:paraId="28659EDA" w14:textId="15540315" w:rsidR="002C2B34" w:rsidRDefault="002C2B34" w:rsidP="004C3056">
      <w:r>
        <w:rPr>
          <w:rFonts w:hint="eastAsia"/>
        </w:rPr>
        <w:t>参考文件：</w:t>
      </w:r>
    </w:p>
    <w:p w14:paraId="39E2E06E" w14:textId="4FC8C097" w:rsidR="008961BC" w:rsidRDefault="00C02C67" w:rsidP="004C3056">
      <w:pPr>
        <w:rPr>
          <w:rStyle w:val="af3"/>
        </w:rPr>
      </w:pPr>
      <w:hyperlink r:id="rId16" w:history="1">
        <w:r w:rsidR="002C2B34">
          <w:rPr>
            <w:rStyle w:val="af3"/>
          </w:rPr>
          <w:t>http://www.likecs.com/default/index/show?id=103621</w:t>
        </w:r>
      </w:hyperlink>
    </w:p>
    <w:p w14:paraId="24319EF7" w14:textId="7484E0F5" w:rsidR="009E4A0E" w:rsidRDefault="009E4A0E" w:rsidP="004C3056">
      <w:pPr>
        <w:pStyle w:val="1"/>
        <w:tabs>
          <w:tab w:val="clear" w:pos="0"/>
        </w:tabs>
      </w:pPr>
      <w:r>
        <w:rPr>
          <w:rFonts w:hint="eastAsia"/>
        </w:rPr>
        <w:t>国内仓库</w:t>
      </w:r>
    </w:p>
    <w:p w14:paraId="28B70E5E" w14:textId="7CFF5D50" w:rsidR="00E31A05" w:rsidRDefault="00E31A05" w:rsidP="00E31A05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1</w:t>
      </w:r>
      <w:r>
        <w:t>63</w:t>
      </w:r>
      <w:r>
        <w:rPr>
          <w:rFonts w:hint="eastAsia"/>
        </w:rPr>
        <w:t>镜像仓库</w:t>
      </w:r>
    </w:p>
    <w:p w14:paraId="7ED0F742" w14:textId="77777777" w:rsidR="00E31A05" w:rsidRPr="00E31A05" w:rsidRDefault="00E31A05" w:rsidP="00E31A05"/>
    <w:p w14:paraId="19C6A71D" w14:textId="2C8E884B" w:rsidR="009E4A0E" w:rsidRDefault="00204FD2" w:rsidP="009E4A0E">
      <w:r>
        <w:rPr>
          <w:rFonts w:hint="eastAsia"/>
        </w:rPr>
        <w:t>Docker</w:t>
      </w:r>
      <w:r w:rsidR="005F74B7">
        <w:t xml:space="preserve"> </w:t>
      </w:r>
      <w:r>
        <w:rPr>
          <w:rFonts w:hint="eastAsia"/>
        </w:rPr>
        <w:t>Hub</w:t>
      </w:r>
      <w:r>
        <w:rPr>
          <w:rFonts w:hint="eastAsia"/>
        </w:rPr>
        <w:t>官网仓库下载镜像实在是太慢了，</w:t>
      </w:r>
      <w:r w:rsidR="005F74B7">
        <w:rPr>
          <w:rFonts w:hint="eastAsia"/>
        </w:rPr>
        <w:t>基本上都无法下载成功，所以我们需要把仓库地址修改为国内镜像。</w:t>
      </w:r>
    </w:p>
    <w:p w14:paraId="730F7198" w14:textId="0C0EB599" w:rsidR="005F74B7" w:rsidRDefault="005F74B7" w:rsidP="009E4A0E"/>
    <w:p w14:paraId="2B595D0A" w14:textId="7009084B" w:rsidR="00DE38A0" w:rsidRDefault="00DE38A0" w:rsidP="009E4A0E">
      <w:r>
        <w:rPr>
          <w:rFonts w:hint="eastAsia"/>
        </w:rPr>
        <w:t>创建</w:t>
      </w:r>
      <w:r>
        <w:rPr>
          <w:rFonts w:hint="eastAsia"/>
        </w:rPr>
        <w:t>daemon.json</w:t>
      </w:r>
      <w:r>
        <w:rPr>
          <w:rFonts w:hint="eastAsia"/>
        </w:rPr>
        <w:t>配置文件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38A0" w14:paraId="1955AD4F" w14:textId="77777777" w:rsidTr="00DE38A0">
        <w:tc>
          <w:tcPr>
            <w:tcW w:w="8296" w:type="dxa"/>
          </w:tcPr>
          <w:p w14:paraId="002B5482" w14:textId="7CAB7262" w:rsidR="00DE38A0" w:rsidRDefault="00DE38A0" w:rsidP="009E4A0E">
            <w:r w:rsidRPr="00DE38A0">
              <w:t>vim /etc/docker/daemon.json</w:t>
            </w:r>
          </w:p>
        </w:tc>
      </w:tr>
    </w:tbl>
    <w:p w14:paraId="53BA1EFA" w14:textId="77777777" w:rsidR="005F74B7" w:rsidRDefault="005F74B7" w:rsidP="009E4A0E"/>
    <w:p w14:paraId="0AAAEA79" w14:textId="4F01CE49" w:rsidR="00204FD2" w:rsidRDefault="00DE38A0" w:rsidP="009E4A0E">
      <w:r>
        <w:rPr>
          <w:rFonts w:hint="eastAsia"/>
        </w:rPr>
        <w:t>在配置文件里面输入如下代码：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436" w14:paraId="32F9366F" w14:textId="77777777" w:rsidTr="00B92436">
        <w:tc>
          <w:tcPr>
            <w:tcW w:w="8296" w:type="dxa"/>
          </w:tcPr>
          <w:p w14:paraId="56984D38" w14:textId="77777777" w:rsidR="00EB0F4A" w:rsidRDefault="00EB0F4A" w:rsidP="00EB0F4A">
            <w:r>
              <w:t>{</w:t>
            </w:r>
          </w:p>
          <w:p w14:paraId="2BD73935" w14:textId="77777777" w:rsidR="00EB0F4A" w:rsidRDefault="00EB0F4A" w:rsidP="00EB0F4A">
            <w:r>
              <w:tab/>
              <w:t>"registry-mirrors": ["http://hub-mirror.c.163.com"]</w:t>
            </w:r>
          </w:p>
          <w:p w14:paraId="197830EA" w14:textId="7ABA7440" w:rsidR="00B92436" w:rsidRDefault="00EB0F4A" w:rsidP="00EB0F4A">
            <w:r>
              <w:t>}</w:t>
            </w:r>
          </w:p>
        </w:tc>
      </w:tr>
    </w:tbl>
    <w:p w14:paraId="1353B3C5" w14:textId="77777777" w:rsidR="00DE38A0" w:rsidRDefault="00DE38A0" w:rsidP="009E4A0E"/>
    <w:p w14:paraId="51FE7B35" w14:textId="4A11A18C" w:rsidR="000934A8" w:rsidRDefault="000934A8" w:rsidP="009E4A0E">
      <w:r>
        <w:rPr>
          <w:rFonts w:hint="eastAsia"/>
        </w:rPr>
        <w:t>然后重启容器引擎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AC6" w14:paraId="2C43EAA9" w14:textId="77777777" w:rsidTr="00AD1AC6">
        <w:tc>
          <w:tcPr>
            <w:tcW w:w="8296" w:type="dxa"/>
          </w:tcPr>
          <w:p w14:paraId="716E3714" w14:textId="158D8C72" w:rsidR="00AD1AC6" w:rsidRDefault="00AD1AC6" w:rsidP="009E4A0E">
            <w:r w:rsidRPr="00AD1AC6">
              <w:t>systemctl restart docker</w:t>
            </w:r>
          </w:p>
        </w:tc>
      </w:tr>
    </w:tbl>
    <w:p w14:paraId="216F64CF" w14:textId="6BABBB53" w:rsidR="000934A8" w:rsidRDefault="000934A8" w:rsidP="009E4A0E"/>
    <w:p w14:paraId="363E4355" w14:textId="76CF7130" w:rsidR="00E31A05" w:rsidRDefault="00E31A05" w:rsidP="00E31A05">
      <w:pPr>
        <w:pStyle w:val="2"/>
      </w:pPr>
      <w:r>
        <w:rPr>
          <w:rFonts w:hint="eastAsia"/>
        </w:rPr>
        <w:t>配置阿里云镜像仓库</w:t>
      </w:r>
    </w:p>
    <w:p w14:paraId="50CA1B44" w14:textId="77777777" w:rsidR="00E31A05" w:rsidRDefault="00E31A05" w:rsidP="009E4A0E"/>
    <w:p w14:paraId="2CE6A629" w14:textId="77777777" w:rsidR="005A4A1C" w:rsidRDefault="005A4A1C" w:rsidP="009E4A0E"/>
    <w:p w14:paraId="1D887ECF" w14:textId="77777777" w:rsidR="009E4A0E" w:rsidRPr="009E4A0E" w:rsidRDefault="009E4A0E" w:rsidP="009E4A0E"/>
    <w:p w14:paraId="45F0D0E1" w14:textId="4870A332" w:rsidR="00B863CB" w:rsidRPr="003612E1" w:rsidRDefault="00FE1384" w:rsidP="004C3056">
      <w:pPr>
        <w:pStyle w:val="1"/>
        <w:tabs>
          <w:tab w:val="clear" w:pos="0"/>
        </w:tabs>
        <w:rPr>
          <w:rStyle w:val="af3"/>
          <w:color w:val="auto"/>
        </w:rPr>
      </w:pPr>
      <w:r w:rsidRPr="00D1304A">
        <w:rPr>
          <w:rFonts w:hint="eastAsia"/>
        </w:rPr>
        <w:t>常用命令</w:t>
      </w:r>
    </w:p>
    <w:p w14:paraId="7E8A4A88" w14:textId="1AE049E7" w:rsidR="00D172A2" w:rsidRDefault="00D172A2" w:rsidP="00D1304A">
      <w:pPr>
        <w:pStyle w:val="2"/>
      </w:pPr>
      <w:r w:rsidRPr="00D172A2">
        <w:rPr>
          <w:rFonts w:hint="eastAsia"/>
        </w:rPr>
        <w:t>引擎命令</w:t>
      </w:r>
    </w:p>
    <w:p w14:paraId="50CFFC30" w14:textId="42B08CD5" w:rsidR="00D172A2" w:rsidRDefault="003F52E7" w:rsidP="00D1304A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docker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7FAA" w14:paraId="3BC4CED7" w14:textId="77777777" w:rsidTr="00C77FAA">
        <w:tc>
          <w:tcPr>
            <w:tcW w:w="8296" w:type="dxa"/>
          </w:tcPr>
          <w:p w14:paraId="73BD2F19" w14:textId="72FFFE8E" w:rsidR="00C77FAA" w:rsidRDefault="00C77FAA" w:rsidP="003F52E7">
            <w:r w:rsidRPr="00C77FAA">
              <w:t>systemctl start docker</w:t>
            </w:r>
          </w:p>
        </w:tc>
      </w:tr>
    </w:tbl>
    <w:p w14:paraId="0A179828" w14:textId="74D2993C" w:rsidR="003F52E7" w:rsidRDefault="003F52E7" w:rsidP="003F52E7"/>
    <w:p w14:paraId="4E4D7F5E" w14:textId="5B441DC9" w:rsidR="00C77FAA" w:rsidRDefault="00C77FAA" w:rsidP="00D1304A">
      <w:pPr>
        <w:pStyle w:val="3"/>
        <w:tabs>
          <w:tab w:val="clear" w:pos="0"/>
          <w:tab w:val="clear" w:pos="420"/>
        </w:tabs>
      </w:pPr>
      <w:r>
        <w:rPr>
          <w:rFonts w:hint="eastAsia"/>
        </w:rPr>
        <w:t>停止</w:t>
      </w:r>
      <w:r>
        <w:rPr>
          <w:rFonts w:hint="eastAsia"/>
        </w:rPr>
        <w:t>docker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7FAA" w14:paraId="244155FB" w14:textId="77777777" w:rsidTr="00C77FAA">
        <w:tc>
          <w:tcPr>
            <w:tcW w:w="8296" w:type="dxa"/>
          </w:tcPr>
          <w:p w14:paraId="66674EA7" w14:textId="330D022D" w:rsidR="00C77FAA" w:rsidRDefault="00C77FAA" w:rsidP="00C77FAA">
            <w:r w:rsidRPr="00C77FAA">
              <w:t>systemctl stop docker</w:t>
            </w:r>
          </w:p>
        </w:tc>
      </w:tr>
    </w:tbl>
    <w:p w14:paraId="5F37859A" w14:textId="0CCD1B85" w:rsidR="00C77FAA" w:rsidRDefault="00C77FAA" w:rsidP="00C77FAA"/>
    <w:p w14:paraId="33A575BD" w14:textId="3EF06D1A" w:rsidR="00932F69" w:rsidRDefault="00932F69" w:rsidP="00D1304A">
      <w:pPr>
        <w:pStyle w:val="3"/>
        <w:tabs>
          <w:tab w:val="clear" w:pos="0"/>
          <w:tab w:val="clear" w:pos="420"/>
        </w:tabs>
      </w:pPr>
      <w:r>
        <w:rPr>
          <w:rFonts w:hint="eastAsia"/>
        </w:rPr>
        <w:t>重启</w:t>
      </w:r>
      <w:r>
        <w:rPr>
          <w:rFonts w:hint="eastAsia"/>
        </w:rPr>
        <w:t>docker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2446" w14:paraId="76863F4F" w14:textId="77777777" w:rsidTr="00C52446">
        <w:tc>
          <w:tcPr>
            <w:tcW w:w="8296" w:type="dxa"/>
          </w:tcPr>
          <w:p w14:paraId="4E999F6F" w14:textId="7A17B96E" w:rsidR="00C52446" w:rsidRDefault="00C52446" w:rsidP="00C52446">
            <w:r w:rsidRPr="00C52446">
              <w:t>systemctl restart docker</w:t>
            </w:r>
          </w:p>
        </w:tc>
      </w:tr>
    </w:tbl>
    <w:p w14:paraId="28964CAC" w14:textId="6FE074A4" w:rsidR="00C52446" w:rsidRDefault="00C52446" w:rsidP="00C52446"/>
    <w:p w14:paraId="10E79CE2" w14:textId="258D105E" w:rsidR="00C52446" w:rsidRDefault="00E57AC2" w:rsidP="00D1304A">
      <w:pPr>
        <w:pStyle w:val="3"/>
        <w:tabs>
          <w:tab w:val="clear" w:pos="0"/>
          <w:tab w:val="clear" w:pos="420"/>
        </w:tabs>
      </w:pPr>
      <w:r>
        <w:rPr>
          <w:rFonts w:hint="eastAsia"/>
        </w:rPr>
        <w:t>查看</w:t>
      </w:r>
      <w:r>
        <w:rPr>
          <w:rFonts w:hint="eastAsia"/>
        </w:rPr>
        <w:t>docker</w:t>
      </w:r>
      <w:r>
        <w:rPr>
          <w:rFonts w:hint="eastAsia"/>
        </w:rPr>
        <w:t>状态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5FD8" w14:paraId="74AB59E8" w14:textId="77777777" w:rsidTr="00A25FD8">
        <w:tc>
          <w:tcPr>
            <w:tcW w:w="8296" w:type="dxa"/>
          </w:tcPr>
          <w:p w14:paraId="73DCB226" w14:textId="091D7FBC" w:rsidR="00A25FD8" w:rsidRDefault="00A25FD8" w:rsidP="00A64FDF">
            <w:r w:rsidRPr="00A25FD8">
              <w:t>systemctl status docker</w:t>
            </w:r>
          </w:p>
        </w:tc>
      </w:tr>
    </w:tbl>
    <w:p w14:paraId="2FB9B0B4" w14:textId="4BEBDFFB" w:rsidR="00A64FDF" w:rsidRDefault="00A64FDF" w:rsidP="00A64FDF"/>
    <w:p w14:paraId="32FC7321" w14:textId="66F55785" w:rsidR="00196ED6" w:rsidRDefault="00196ED6" w:rsidP="00D1304A">
      <w:pPr>
        <w:pStyle w:val="3"/>
        <w:tabs>
          <w:tab w:val="clear" w:pos="0"/>
          <w:tab w:val="clear" w:pos="420"/>
        </w:tabs>
      </w:pPr>
      <w:r>
        <w:rPr>
          <w:rFonts w:hint="eastAsia"/>
        </w:rPr>
        <w:t>查看</w:t>
      </w:r>
      <w:r>
        <w:rPr>
          <w:rFonts w:hint="eastAsia"/>
        </w:rPr>
        <w:t>docker</w:t>
      </w:r>
      <w:r>
        <w:rPr>
          <w:rFonts w:hint="eastAsia"/>
        </w:rPr>
        <w:t>信息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8D5" w14:paraId="517A8647" w14:textId="77777777" w:rsidTr="00E468D5">
        <w:tc>
          <w:tcPr>
            <w:tcW w:w="8296" w:type="dxa"/>
          </w:tcPr>
          <w:p w14:paraId="0C4BC2BD" w14:textId="148307F5" w:rsidR="00E468D5" w:rsidRDefault="00E468D5" w:rsidP="00566C55">
            <w:r w:rsidRPr="00E468D5">
              <w:t>docker info</w:t>
            </w:r>
          </w:p>
        </w:tc>
      </w:tr>
    </w:tbl>
    <w:p w14:paraId="6D2B883E" w14:textId="77777777" w:rsidR="00566C55" w:rsidRPr="00566C55" w:rsidRDefault="00566C55" w:rsidP="00566C55"/>
    <w:p w14:paraId="6C09492A" w14:textId="3A16A730" w:rsidR="00196ED6" w:rsidRDefault="00196ED6" w:rsidP="00D1304A">
      <w:pPr>
        <w:pStyle w:val="3"/>
        <w:tabs>
          <w:tab w:val="clear" w:pos="0"/>
          <w:tab w:val="clear" w:pos="420"/>
        </w:tabs>
      </w:pPr>
      <w:r>
        <w:rPr>
          <w:rFonts w:hint="eastAsia"/>
        </w:rPr>
        <w:t>查看</w:t>
      </w:r>
      <w:r>
        <w:rPr>
          <w:rFonts w:hint="eastAsia"/>
        </w:rPr>
        <w:t>docker</w:t>
      </w:r>
      <w:r>
        <w:rPr>
          <w:rFonts w:hint="eastAsia"/>
        </w:rPr>
        <w:t>帮助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8D5" w14:paraId="6B1ACA37" w14:textId="77777777" w:rsidTr="00E468D5">
        <w:tc>
          <w:tcPr>
            <w:tcW w:w="8296" w:type="dxa"/>
          </w:tcPr>
          <w:p w14:paraId="180DF91F" w14:textId="1B9F72DA" w:rsidR="00E468D5" w:rsidRDefault="00E468D5" w:rsidP="00566C55">
            <w:r w:rsidRPr="00E468D5">
              <w:t>docker --help</w:t>
            </w:r>
          </w:p>
        </w:tc>
      </w:tr>
    </w:tbl>
    <w:p w14:paraId="1218AF3D" w14:textId="77777777" w:rsidR="00566C55" w:rsidRPr="00566C55" w:rsidRDefault="00566C55" w:rsidP="00566C55"/>
    <w:p w14:paraId="36932666" w14:textId="77777777" w:rsidR="00196ED6" w:rsidRPr="00A64FDF" w:rsidRDefault="00196ED6" w:rsidP="00A64FDF"/>
    <w:p w14:paraId="69815C90" w14:textId="77777777" w:rsidR="00E57AC2" w:rsidRPr="00C52446" w:rsidRDefault="00E57AC2" w:rsidP="00C52446"/>
    <w:p w14:paraId="172177A8" w14:textId="06F76DE6" w:rsidR="00932F69" w:rsidRDefault="00932F69" w:rsidP="00C77FAA"/>
    <w:p w14:paraId="5D3FB3C5" w14:textId="77777777" w:rsidR="00C52446" w:rsidRPr="00C77FAA" w:rsidRDefault="00C52446" w:rsidP="00C77FAA"/>
    <w:p w14:paraId="1BBFDE5E" w14:textId="77777777" w:rsidR="003F52E7" w:rsidRPr="00D172A2" w:rsidRDefault="003F52E7" w:rsidP="00D172A2"/>
    <w:p w14:paraId="1676549C" w14:textId="77777777" w:rsidR="00D172A2" w:rsidRDefault="00D172A2" w:rsidP="004C3056">
      <w:pPr>
        <w:rPr>
          <w:rStyle w:val="af3"/>
        </w:rPr>
      </w:pPr>
    </w:p>
    <w:p w14:paraId="59062C7D" w14:textId="5CE59CF0" w:rsidR="007257A9" w:rsidRDefault="007257A9" w:rsidP="004C3056">
      <w:pPr>
        <w:rPr>
          <w:rStyle w:val="af3"/>
        </w:rPr>
      </w:pPr>
    </w:p>
    <w:p w14:paraId="6FC281BF" w14:textId="6B114F2F" w:rsidR="007257A9" w:rsidRDefault="007257A9" w:rsidP="00D1304A">
      <w:pPr>
        <w:pStyle w:val="2"/>
      </w:pPr>
      <w:r>
        <w:rPr>
          <w:rFonts w:hint="eastAsia"/>
        </w:rPr>
        <w:t>镜像命令</w:t>
      </w:r>
    </w:p>
    <w:p w14:paraId="1217A375" w14:textId="5F38FFC5" w:rsidR="000837FF" w:rsidRDefault="000837FF" w:rsidP="00527561">
      <w:pPr>
        <w:pStyle w:val="3"/>
      </w:pPr>
      <w:r>
        <w:rPr>
          <w:rFonts w:hint="eastAsia"/>
        </w:rPr>
        <w:t>查看镜像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2801" w14:paraId="15A5B870" w14:textId="77777777" w:rsidTr="00A52801">
        <w:tc>
          <w:tcPr>
            <w:tcW w:w="8296" w:type="dxa"/>
          </w:tcPr>
          <w:p w14:paraId="0100C582" w14:textId="66351D5A" w:rsidR="00A52801" w:rsidRDefault="00A52801" w:rsidP="00A52801">
            <w:r w:rsidRPr="00A52801">
              <w:t>docker images</w:t>
            </w:r>
          </w:p>
        </w:tc>
      </w:tr>
    </w:tbl>
    <w:p w14:paraId="28B921F4" w14:textId="437CBF6C" w:rsidR="00A52801" w:rsidRDefault="00A52801" w:rsidP="00A52801"/>
    <w:p w14:paraId="23C8645C" w14:textId="0592F789" w:rsidR="00893638" w:rsidRDefault="00893638" w:rsidP="00A52801"/>
    <w:p w14:paraId="722EFE43" w14:textId="0FDD32B9" w:rsidR="004560EF" w:rsidRDefault="004560EF" w:rsidP="00A52801"/>
    <w:p w14:paraId="33EFA9B7" w14:textId="030AD642" w:rsidR="004560EF" w:rsidRDefault="004560EF" w:rsidP="000A55D5">
      <w:pPr>
        <w:pStyle w:val="3"/>
      </w:pPr>
      <w:r>
        <w:rPr>
          <w:rFonts w:hint="eastAsia"/>
        </w:rPr>
        <w:t>搜索镜像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55D5" w14:paraId="3793813C" w14:textId="77777777" w:rsidTr="000A55D5">
        <w:tc>
          <w:tcPr>
            <w:tcW w:w="8296" w:type="dxa"/>
          </w:tcPr>
          <w:p w14:paraId="593DEBFF" w14:textId="63DE659A" w:rsidR="000A55D5" w:rsidRDefault="000A55D5" w:rsidP="000A55D5">
            <w:r w:rsidRPr="000A55D5">
              <w:rPr>
                <w:rFonts w:hint="eastAsia"/>
              </w:rPr>
              <w:t xml:space="preserve">docker search </w:t>
            </w:r>
            <w:r w:rsidRPr="000A55D5">
              <w:rPr>
                <w:rFonts w:hint="eastAsia"/>
              </w:rPr>
              <w:t>镜像名称</w:t>
            </w:r>
          </w:p>
        </w:tc>
      </w:tr>
    </w:tbl>
    <w:p w14:paraId="51CA5560" w14:textId="5A3A34F1" w:rsidR="000A55D5" w:rsidRDefault="000A55D5" w:rsidP="000A55D5"/>
    <w:p w14:paraId="060DF611" w14:textId="77777777" w:rsidR="000A55D5" w:rsidRPr="000A55D5" w:rsidRDefault="000A55D5" w:rsidP="000A55D5"/>
    <w:p w14:paraId="4C4249C2" w14:textId="26146EC5" w:rsidR="00190800" w:rsidRDefault="00190800" w:rsidP="00A52801"/>
    <w:p w14:paraId="78EA467E" w14:textId="681E9DDB" w:rsidR="00190800" w:rsidRDefault="00190800" w:rsidP="00AC5CD4">
      <w:pPr>
        <w:pStyle w:val="3"/>
      </w:pPr>
      <w:r>
        <w:rPr>
          <w:rFonts w:hint="eastAsia"/>
        </w:rPr>
        <w:lastRenderedPageBreak/>
        <w:t>拉取镜像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CD4" w14:paraId="392425E7" w14:textId="77777777" w:rsidTr="00AC5CD4">
        <w:tc>
          <w:tcPr>
            <w:tcW w:w="8296" w:type="dxa"/>
          </w:tcPr>
          <w:p w14:paraId="61EF6C8C" w14:textId="3C55F644" w:rsidR="00AC5CD4" w:rsidRDefault="00AC5CD4" w:rsidP="00AC5CD4">
            <w:r w:rsidRPr="00AC5CD4">
              <w:rPr>
                <w:rFonts w:hint="eastAsia"/>
              </w:rPr>
              <w:t xml:space="preserve">docker pull </w:t>
            </w:r>
            <w:r w:rsidRPr="00AC5CD4">
              <w:rPr>
                <w:rFonts w:hint="eastAsia"/>
              </w:rPr>
              <w:t>镜像名称</w:t>
            </w:r>
          </w:p>
        </w:tc>
      </w:tr>
    </w:tbl>
    <w:p w14:paraId="799ACF5E" w14:textId="77777777" w:rsidR="00AC5CD4" w:rsidRPr="00AC5CD4" w:rsidRDefault="00AC5CD4" w:rsidP="00AC5CD4"/>
    <w:p w14:paraId="1B3C1811" w14:textId="6B741326" w:rsidR="00AC5CD4" w:rsidRDefault="00AC5CD4" w:rsidP="00AC5CD4"/>
    <w:p w14:paraId="5F0F9AE1" w14:textId="74B5902A" w:rsidR="00AC5CD4" w:rsidRDefault="00AC5CD4" w:rsidP="00AC5CD4"/>
    <w:p w14:paraId="746880B5" w14:textId="77777777" w:rsidR="00AC5CD4" w:rsidRPr="00AC5CD4" w:rsidRDefault="00AC5CD4" w:rsidP="00AC5CD4"/>
    <w:p w14:paraId="083FE011" w14:textId="1583B42F" w:rsidR="00190800" w:rsidRDefault="00190800" w:rsidP="00A52801"/>
    <w:p w14:paraId="73972F60" w14:textId="460C74A3" w:rsidR="001531DE" w:rsidRDefault="001531DE" w:rsidP="00A52801">
      <w:pPr>
        <w:pStyle w:val="3"/>
        <w:rPr>
          <w:rFonts w:hint="eastAsia"/>
        </w:rPr>
      </w:pPr>
      <w:r>
        <w:rPr>
          <w:rFonts w:hint="eastAsia"/>
        </w:rPr>
        <w:t>删除镜像</w:t>
      </w:r>
    </w:p>
    <w:p w14:paraId="72B1AABD" w14:textId="258F6A8E" w:rsidR="001531DE" w:rsidRDefault="00F64DBC" w:rsidP="00243049">
      <w:pPr>
        <w:pStyle w:val="4"/>
      </w:pPr>
      <w:r>
        <w:rPr>
          <w:rFonts w:hint="eastAsia"/>
        </w:rPr>
        <w:t>按照镜像的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删除镜像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3049" w14:paraId="381B5D92" w14:textId="77777777" w:rsidTr="00243049">
        <w:tc>
          <w:tcPr>
            <w:tcW w:w="8296" w:type="dxa"/>
          </w:tcPr>
          <w:p w14:paraId="5875BE88" w14:textId="7F4E449F" w:rsidR="00243049" w:rsidRDefault="00243049" w:rsidP="00243049">
            <w:r w:rsidRPr="00243049">
              <w:rPr>
                <w:rFonts w:hint="eastAsia"/>
              </w:rPr>
              <w:t xml:space="preserve">docker rmi </w:t>
            </w:r>
            <w:r w:rsidRPr="00243049">
              <w:rPr>
                <w:rFonts w:hint="eastAsia"/>
              </w:rPr>
              <w:t>镜像</w:t>
            </w:r>
            <w:r w:rsidRPr="00243049">
              <w:rPr>
                <w:rFonts w:hint="eastAsia"/>
              </w:rPr>
              <w:t>ID</w:t>
            </w:r>
          </w:p>
        </w:tc>
      </w:tr>
    </w:tbl>
    <w:p w14:paraId="66E4462C" w14:textId="77777777" w:rsidR="00243049" w:rsidRPr="00243049" w:rsidRDefault="00243049" w:rsidP="00243049">
      <w:pPr>
        <w:rPr>
          <w:rFonts w:hint="eastAsia"/>
        </w:rPr>
      </w:pPr>
    </w:p>
    <w:p w14:paraId="41697B80" w14:textId="38E1D521" w:rsidR="00F64DBC" w:rsidRDefault="00F64DBC" w:rsidP="00243049">
      <w:pPr>
        <w:pStyle w:val="4"/>
        <w:tabs>
          <w:tab w:val="clear" w:pos="0"/>
          <w:tab w:val="clear" w:pos="420"/>
        </w:tabs>
      </w:pPr>
      <w:r>
        <w:rPr>
          <w:rFonts w:hint="eastAsia"/>
        </w:rPr>
        <w:t>删除所有镜像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3049" w14:paraId="40A7ADDD" w14:textId="77777777" w:rsidTr="00243049">
        <w:tc>
          <w:tcPr>
            <w:tcW w:w="8296" w:type="dxa"/>
          </w:tcPr>
          <w:p w14:paraId="2814CA75" w14:textId="2BD42DE3" w:rsidR="00243049" w:rsidRDefault="00243049" w:rsidP="00243049">
            <w:r w:rsidRPr="00243049">
              <w:t xml:space="preserve">docker rmi </w:t>
            </w:r>
            <w:r w:rsidR="00024B0A">
              <w:rPr>
                <w:rFonts w:hint="eastAsia"/>
              </w:rPr>
              <w:t>'</w:t>
            </w:r>
            <w:r w:rsidRPr="00243049">
              <w:t>docker images -q</w:t>
            </w:r>
            <w:r w:rsidR="00024B0A">
              <w:rPr>
                <w:rFonts w:hint="eastAsia"/>
              </w:rPr>
              <w:t>'</w:t>
            </w:r>
          </w:p>
        </w:tc>
      </w:tr>
    </w:tbl>
    <w:p w14:paraId="0BFF0D2D" w14:textId="77777777" w:rsidR="001501DC" w:rsidRPr="001501DC" w:rsidRDefault="001501DC" w:rsidP="001501DC"/>
    <w:p w14:paraId="6F53418D" w14:textId="77777777" w:rsidR="00FA6F9B" w:rsidRPr="00FA6F9B" w:rsidRDefault="00FA6F9B" w:rsidP="00FA6F9B"/>
    <w:p w14:paraId="68E2059A" w14:textId="41FDD2A4" w:rsidR="007257A9" w:rsidRDefault="007257A9" w:rsidP="004C3056"/>
    <w:p w14:paraId="4186B46C" w14:textId="10FB0127" w:rsidR="007257A9" w:rsidRDefault="007257A9" w:rsidP="00D1304A">
      <w:pPr>
        <w:pStyle w:val="2"/>
      </w:pPr>
      <w:r>
        <w:rPr>
          <w:rFonts w:hint="eastAsia"/>
        </w:rPr>
        <w:t>容器命令</w:t>
      </w:r>
    </w:p>
    <w:p w14:paraId="0867F5E9" w14:textId="71B822B6" w:rsidR="00850332" w:rsidRDefault="00850332" w:rsidP="00850332"/>
    <w:p w14:paraId="0841C434" w14:textId="239D9F74" w:rsidR="00850332" w:rsidRDefault="00850332" w:rsidP="00E0422C">
      <w:pPr>
        <w:pStyle w:val="3"/>
      </w:pPr>
      <w:r>
        <w:rPr>
          <w:rFonts w:hint="eastAsia"/>
        </w:rPr>
        <w:t>创建容器</w:t>
      </w:r>
    </w:p>
    <w:p w14:paraId="70FAF191" w14:textId="3B8E15BE" w:rsidR="00DC25AA" w:rsidRDefault="000E5E13" w:rsidP="000E5E13">
      <w:pPr>
        <w:pStyle w:val="4"/>
      </w:pPr>
      <w:r>
        <w:rPr>
          <w:rFonts w:hint="eastAsia"/>
        </w:rPr>
        <w:t>创建交互式容器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E13" w14:paraId="76136E6B" w14:textId="77777777" w:rsidTr="000E5E13">
        <w:tc>
          <w:tcPr>
            <w:tcW w:w="8296" w:type="dxa"/>
          </w:tcPr>
          <w:p w14:paraId="19A8A6CB" w14:textId="70336A58" w:rsidR="000E5E13" w:rsidRDefault="000E5E13" w:rsidP="000E5E13">
            <w:pPr>
              <w:rPr>
                <w:rFonts w:hint="eastAsia"/>
              </w:rPr>
            </w:pPr>
            <w:r w:rsidRPr="000E5E13">
              <w:rPr>
                <w:rFonts w:hint="eastAsia"/>
              </w:rPr>
              <w:t>docker run -it --name=</w:t>
            </w:r>
            <w:r w:rsidRPr="000E5E13">
              <w:rPr>
                <w:rFonts w:hint="eastAsia"/>
              </w:rPr>
              <w:t>容器名称</w:t>
            </w:r>
            <w:r w:rsidRPr="000E5E13">
              <w:rPr>
                <w:rFonts w:hint="eastAsia"/>
              </w:rPr>
              <w:t xml:space="preserve"> </w:t>
            </w:r>
            <w:r w:rsidRPr="000E5E13">
              <w:rPr>
                <w:rFonts w:hint="eastAsia"/>
              </w:rPr>
              <w:t>镜像名称</w:t>
            </w:r>
            <w:r w:rsidRPr="000E5E13">
              <w:rPr>
                <w:rFonts w:hint="eastAsia"/>
              </w:rPr>
              <w:t>:</w:t>
            </w:r>
            <w:r w:rsidRPr="000E5E13">
              <w:rPr>
                <w:rFonts w:hint="eastAsia"/>
              </w:rPr>
              <w:t>标签</w:t>
            </w:r>
            <w:r w:rsidRPr="000E5E13">
              <w:rPr>
                <w:rFonts w:hint="eastAsia"/>
              </w:rPr>
              <w:t xml:space="preserve"> /bin/bash</w:t>
            </w:r>
          </w:p>
        </w:tc>
      </w:tr>
    </w:tbl>
    <w:p w14:paraId="4F75472D" w14:textId="47543C10" w:rsidR="000046F9" w:rsidRDefault="000046F9" w:rsidP="00DC25AA"/>
    <w:p w14:paraId="05910C1B" w14:textId="0E19F40D" w:rsidR="000E6CFF" w:rsidRDefault="000E6CFF" w:rsidP="00DC25AA">
      <w:r>
        <w:rPr>
          <w:rFonts w:hint="eastAsia"/>
        </w:rPr>
        <w:t>示例：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6CFF" w14:paraId="7F10D1D3" w14:textId="77777777" w:rsidTr="000E6CFF">
        <w:tc>
          <w:tcPr>
            <w:tcW w:w="8296" w:type="dxa"/>
          </w:tcPr>
          <w:p w14:paraId="6AD5EB9C" w14:textId="77777777" w:rsidR="000150C0" w:rsidRDefault="000150C0" w:rsidP="000150C0">
            <w:r>
              <w:t>[root@localhost ~]# docker run -it --name=centos1 centos:7 /bin/bash</w:t>
            </w:r>
          </w:p>
          <w:p w14:paraId="2DFDDCEA" w14:textId="2BBCAB1F" w:rsidR="000E6CFF" w:rsidRDefault="000150C0" w:rsidP="000150C0">
            <w:pPr>
              <w:rPr>
                <w:rFonts w:hint="eastAsia"/>
              </w:rPr>
            </w:pPr>
            <w:r>
              <w:t>[root@07a32039f15a /]#</w:t>
            </w:r>
          </w:p>
        </w:tc>
      </w:tr>
    </w:tbl>
    <w:p w14:paraId="14B45C7C" w14:textId="77777777" w:rsidR="000E6CFF" w:rsidRDefault="000E6CFF" w:rsidP="00DC25AA">
      <w:pPr>
        <w:rPr>
          <w:rFonts w:hint="eastAsia"/>
        </w:rPr>
      </w:pPr>
    </w:p>
    <w:p w14:paraId="1B0C70E8" w14:textId="77777777" w:rsidR="000E6CFF" w:rsidRDefault="000E6CFF" w:rsidP="00DC25AA">
      <w:pPr>
        <w:rPr>
          <w:rFonts w:hint="eastAsia"/>
        </w:rPr>
      </w:pPr>
    </w:p>
    <w:p w14:paraId="622F0498" w14:textId="0270CC1F" w:rsidR="00DC25AA" w:rsidRDefault="00DC25AA" w:rsidP="00DC25AA">
      <w:pPr>
        <w:pStyle w:val="4"/>
      </w:pPr>
      <w:r>
        <w:rPr>
          <w:rFonts w:hint="eastAsia"/>
        </w:rPr>
        <w:t>创建守护式容器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5AA" w14:paraId="768395B9" w14:textId="77777777" w:rsidTr="00DC25AA">
        <w:tc>
          <w:tcPr>
            <w:tcW w:w="8296" w:type="dxa"/>
          </w:tcPr>
          <w:p w14:paraId="365503E7" w14:textId="6B8177C8" w:rsidR="00DC25AA" w:rsidRDefault="00DC25AA" w:rsidP="00DC25AA">
            <w:r w:rsidRPr="00DC25AA">
              <w:rPr>
                <w:rFonts w:hint="eastAsia"/>
              </w:rPr>
              <w:t>docker run -di --name=</w:t>
            </w:r>
            <w:r w:rsidRPr="00DC25AA">
              <w:rPr>
                <w:rFonts w:hint="eastAsia"/>
              </w:rPr>
              <w:t>容器名称</w:t>
            </w:r>
            <w:r w:rsidRPr="00DC25AA">
              <w:rPr>
                <w:rFonts w:hint="eastAsia"/>
              </w:rPr>
              <w:t xml:space="preserve"> </w:t>
            </w:r>
            <w:r w:rsidRPr="00DC25AA">
              <w:rPr>
                <w:rFonts w:hint="eastAsia"/>
              </w:rPr>
              <w:t>镜像名称</w:t>
            </w:r>
            <w:r w:rsidRPr="00DC25AA">
              <w:rPr>
                <w:rFonts w:hint="eastAsia"/>
              </w:rPr>
              <w:t>:</w:t>
            </w:r>
            <w:r w:rsidRPr="00DC25AA">
              <w:rPr>
                <w:rFonts w:hint="eastAsia"/>
              </w:rPr>
              <w:t>标签</w:t>
            </w:r>
          </w:p>
        </w:tc>
      </w:tr>
    </w:tbl>
    <w:p w14:paraId="3C537437" w14:textId="77777777" w:rsidR="00DC25AA" w:rsidRPr="00DC25AA" w:rsidRDefault="00DC25AA" w:rsidP="00DC25AA"/>
    <w:p w14:paraId="751BCA7B" w14:textId="68F33021" w:rsidR="00DC25AA" w:rsidRDefault="00DC25AA" w:rsidP="00DC25AA">
      <w:pPr>
        <w:pStyle w:val="4"/>
      </w:pPr>
      <w:r>
        <w:rPr>
          <w:rFonts w:hint="eastAsia"/>
        </w:rPr>
        <w:lastRenderedPageBreak/>
        <w:t>登录守护式容器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36B9" w14:paraId="58F7D050" w14:textId="77777777" w:rsidTr="005136B9">
        <w:tc>
          <w:tcPr>
            <w:tcW w:w="8296" w:type="dxa"/>
          </w:tcPr>
          <w:p w14:paraId="7540FB5B" w14:textId="04F1AAF5" w:rsidR="005136B9" w:rsidRDefault="005136B9" w:rsidP="00DC25AA">
            <w:r w:rsidRPr="005136B9">
              <w:rPr>
                <w:rFonts w:hint="eastAsia"/>
              </w:rPr>
              <w:t xml:space="preserve">docker exec -it </w:t>
            </w:r>
            <w:r w:rsidRPr="005136B9">
              <w:rPr>
                <w:rFonts w:hint="eastAsia"/>
              </w:rPr>
              <w:t>容器名称</w:t>
            </w:r>
            <w:r w:rsidRPr="005136B9">
              <w:rPr>
                <w:rFonts w:hint="eastAsia"/>
              </w:rPr>
              <w:t xml:space="preserve"> (</w:t>
            </w:r>
            <w:r w:rsidRPr="005136B9">
              <w:rPr>
                <w:rFonts w:hint="eastAsia"/>
              </w:rPr>
              <w:t>或者容器</w:t>
            </w:r>
            <w:r w:rsidRPr="005136B9">
              <w:rPr>
                <w:rFonts w:hint="eastAsia"/>
              </w:rPr>
              <w:t>ID)  /bin/bash</w:t>
            </w:r>
          </w:p>
        </w:tc>
      </w:tr>
    </w:tbl>
    <w:p w14:paraId="548A49FD" w14:textId="0094B67D" w:rsidR="00DC25AA" w:rsidRDefault="00DC25AA" w:rsidP="00DC25AA"/>
    <w:p w14:paraId="64298218" w14:textId="4E1C7BEE" w:rsidR="00EA6E9E" w:rsidRDefault="00EA6E9E" w:rsidP="00DC25AA">
      <w:r>
        <w:rPr>
          <w:rFonts w:hint="eastAsia"/>
        </w:rPr>
        <w:t>示例：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5954" w14:paraId="4C5E5C8B" w14:textId="77777777" w:rsidTr="00A25954">
        <w:tc>
          <w:tcPr>
            <w:tcW w:w="8296" w:type="dxa"/>
          </w:tcPr>
          <w:p w14:paraId="74962696" w14:textId="77777777" w:rsidR="00A25954" w:rsidRDefault="00A25954" w:rsidP="00A25954">
            <w:r>
              <w:t>[root@localhost ~]# docker exec -it centos1 /bin/bash</w:t>
            </w:r>
          </w:p>
          <w:p w14:paraId="2E09E336" w14:textId="3F5344B9" w:rsidR="00A25954" w:rsidRDefault="00A25954" w:rsidP="00A25954">
            <w:pPr>
              <w:rPr>
                <w:rFonts w:hint="eastAsia"/>
              </w:rPr>
            </w:pPr>
            <w:r>
              <w:t>[root@efe90a4ae5ce /]#</w:t>
            </w:r>
          </w:p>
        </w:tc>
      </w:tr>
    </w:tbl>
    <w:p w14:paraId="35CB3C4B" w14:textId="77777777" w:rsidR="00EA6E9E" w:rsidRPr="00DC25AA" w:rsidRDefault="00EA6E9E" w:rsidP="00DC25AA">
      <w:pPr>
        <w:rPr>
          <w:rFonts w:hint="eastAsia"/>
        </w:rPr>
      </w:pPr>
    </w:p>
    <w:p w14:paraId="401888B8" w14:textId="77777777" w:rsidR="00850332" w:rsidRDefault="00850332" w:rsidP="00850332"/>
    <w:p w14:paraId="30F63E13" w14:textId="77777777" w:rsidR="00850332" w:rsidRPr="00850332" w:rsidRDefault="00850332" w:rsidP="00850332"/>
    <w:p w14:paraId="382D479B" w14:textId="2D22E288" w:rsidR="00D16B76" w:rsidRDefault="00D16B76" w:rsidP="004674A5">
      <w:pPr>
        <w:pStyle w:val="3"/>
      </w:pPr>
      <w:r>
        <w:rPr>
          <w:rFonts w:hint="eastAsia"/>
        </w:rPr>
        <w:t>启动容器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74A5" w14:paraId="3FCE2042" w14:textId="77777777" w:rsidTr="004674A5">
        <w:tc>
          <w:tcPr>
            <w:tcW w:w="8296" w:type="dxa"/>
          </w:tcPr>
          <w:p w14:paraId="30AEDFD8" w14:textId="6BE08375" w:rsidR="004674A5" w:rsidRDefault="004674A5" w:rsidP="004674A5">
            <w:r w:rsidRPr="004674A5">
              <w:rPr>
                <w:rFonts w:hint="eastAsia"/>
              </w:rPr>
              <w:t xml:space="preserve">docker start </w:t>
            </w:r>
            <w:r w:rsidRPr="004674A5">
              <w:rPr>
                <w:rFonts w:hint="eastAsia"/>
              </w:rPr>
              <w:t>容器名称（或者容器</w:t>
            </w:r>
            <w:r w:rsidRPr="004674A5">
              <w:rPr>
                <w:rFonts w:hint="eastAsia"/>
              </w:rPr>
              <w:t>ID</w:t>
            </w:r>
            <w:r w:rsidRPr="004674A5">
              <w:rPr>
                <w:rFonts w:hint="eastAsia"/>
              </w:rPr>
              <w:t>）</w:t>
            </w:r>
          </w:p>
        </w:tc>
      </w:tr>
    </w:tbl>
    <w:p w14:paraId="2E59401E" w14:textId="77777777" w:rsidR="004674A5" w:rsidRPr="004674A5" w:rsidRDefault="004674A5" w:rsidP="004674A5"/>
    <w:p w14:paraId="5054C897" w14:textId="5FA034AD" w:rsidR="00D16B76" w:rsidRDefault="00D16B76" w:rsidP="00D16B76"/>
    <w:p w14:paraId="2011B94D" w14:textId="39C21550" w:rsidR="00D16B76" w:rsidRDefault="00495387" w:rsidP="00501848">
      <w:pPr>
        <w:pStyle w:val="3"/>
      </w:pPr>
      <w:r>
        <w:rPr>
          <w:rFonts w:hint="eastAsia"/>
        </w:rPr>
        <w:t>停止容器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848" w14:paraId="31126317" w14:textId="77777777" w:rsidTr="00501848">
        <w:tc>
          <w:tcPr>
            <w:tcW w:w="8296" w:type="dxa"/>
          </w:tcPr>
          <w:p w14:paraId="2146B820" w14:textId="6C2B1B6D" w:rsidR="00501848" w:rsidRDefault="00501848" w:rsidP="00501848">
            <w:r w:rsidRPr="00501848">
              <w:rPr>
                <w:rFonts w:hint="eastAsia"/>
              </w:rPr>
              <w:t xml:space="preserve">docker stop </w:t>
            </w:r>
            <w:r w:rsidRPr="00501848">
              <w:rPr>
                <w:rFonts w:hint="eastAsia"/>
              </w:rPr>
              <w:t>容器名称（或者容器</w:t>
            </w:r>
            <w:r w:rsidRPr="00501848">
              <w:rPr>
                <w:rFonts w:hint="eastAsia"/>
              </w:rPr>
              <w:t>ID</w:t>
            </w:r>
            <w:r w:rsidRPr="00501848">
              <w:rPr>
                <w:rFonts w:hint="eastAsia"/>
              </w:rPr>
              <w:t>）</w:t>
            </w:r>
          </w:p>
        </w:tc>
      </w:tr>
    </w:tbl>
    <w:p w14:paraId="65B86D2F" w14:textId="77777777" w:rsidR="00501848" w:rsidRPr="00501848" w:rsidRDefault="00501848" w:rsidP="00501848"/>
    <w:p w14:paraId="5802B2D2" w14:textId="77777777" w:rsidR="00495387" w:rsidRDefault="00495387" w:rsidP="00D16B76"/>
    <w:p w14:paraId="5099CEF4" w14:textId="37A557EF" w:rsidR="00D16B76" w:rsidRDefault="00D16B76" w:rsidP="00D16B76"/>
    <w:p w14:paraId="5D2B37E0" w14:textId="77777777" w:rsidR="00D16B76" w:rsidRPr="00D16B76" w:rsidRDefault="00D16B76" w:rsidP="00D16B76"/>
    <w:p w14:paraId="62A52E25" w14:textId="10FEDAB5" w:rsidR="00766D72" w:rsidRDefault="00766D72" w:rsidP="00E0422C">
      <w:pPr>
        <w:pStyle w:val="3"/>
      </w:pPr>
      <w:r>
        <w:rPr>
          <w:rFonts w:hint="eastAsia"/>
        </w:rPr>
        <w:t>查看容器</w:t>
      </w:r>
    </w:p>
    <w:p w14:paraId="1C191B90" w14:textId="0A431392" w:rsidR="00766D72" w:rsidRDefault="00766D72" w:rsidP="00766D72"/>
    <w:p w14:paraId="378B4841" w14:textId="5E88F81A" w:rsidR="00766D72" w:rsidRDefault="00766D72" w:rsidP="00E0422C">
      <w:pPr>
        <w:pStyle w:val="4"/>
      </w:pPr>
      <w:r>
        <w:rPr>
          <w:rFonts w:hint="eastAsia"/>
        </w:rPr>
        <w:t>查看所有容器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422C" w14:paraId="37B3ACC8" w14:textId="77777777" w:rsidTr="00E0422C">
        <w:tc>
          <w:tcPr>
            <w:tcW w:w="8296" w:type="dxa"/>
          </w:tcPr>
          <w:p w14:paraId="177D29A7" w14:textId="4F9386DE" w:rsidR="00E0422C" w:rsidRDefault="00E0422C" w:rsidP="00E0422C">
            <w:r w:rsidRPr="00E0422C">
              <w:t>docker ps –a</w:t>
            </w:r>
          </w:p>
        </w:tc>
      </w:tr>
    </w:tbl>
    <w:p w14:paraId="47A2DCC1" w14:textId="77777777" w:rsidR="00E0422C" w:rsidRPr="00E0422C" w:rsidRDefault="00E0422C" w:rsidP="00E0422C"/>
    <w:p w14:paraId="4C9CD459" w14:textId="77777777" w:rsidR="00766D72" w:rsidRDefault="00766D72" w:rsidP="00766D72"/>
    <w:p w14:paraId="4A527A9E" w14:textId="6F3F681A" w:rsidR="00766D72" w:rsidRDefault="00766D72" w:rsidP="0077387E">
      <w:pPr>
        <w:pStyle w:val="4"/>
      </w:pPr>
      <w:r>
        <w:rPr>
          <w:rFonts w:hint="eastAsia"/>
        </w:rPr>
        <w:t>查看正在运行的容器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5119" w14:paraId="1264D9ED" w14:textId="77777777" w:rsidTr="00C05119">
        <w:tc>
          <w:tcPr>
            <w:tcW w:w="8296" w:type="dxa"/>
          </w:tcPr>
          <w:p w14:paraId="03E8BB44" w14:textId="2C8ADCE6" w:rsidR="00C05119" w:rsidRDefault="00C05119" w:rsidP="0077387E">
            <w:r w:rsidRPr="00C05119">
              <w:t>docker ps</w:t>
            </w:r>
          </w:p>
        </w:tc>
      </w:tr>
    </w:tbl>
    <w:p w14:paraId="6E898D33" w14:textId="2DFAE320" w:rsidR="0077387E" w:rsidRDefault="0077387E" w:rsidP="0077387E"/>
    <w:p w14:paraId="0CE8175F" w14:textId="77777777" w:rsidR="0077387E" w:rsidRPr="0077387E" w:rsidRDefault="0077387E" w:rsidP="0077387E"/>
    <w:p w14:paraId="225BE4AA" w14:textId="52C5044F" w:rsidR="00766D72" w:rsidRDefault="00766D72" w:rsidP="0077387E">
      <w:pPr>
        <w:pStyle w:val="4"/>
      </w:pPr>
      <w:r>
        <w:rPr>
          <w:rFonts w:hint="eastAsia"/>
        </w:rPr>
        <w:t>查看最有一次运行的容器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5119" w14:paraId="441E67B0" w14:textId="77777777" w:rsidTr="00C05119">
        <w:tc>
          <w:tcPr>
            <w:tcW w:w="8296" w:type="dxa"/>
          </w:tcPr>
          <w:p w14:paraId="5D0FD9AB" w14:textId="7D00366A" w:rsidR="00C05119" w:rsidRDefault="00C05119" w:rsidP="0077387E">
            <w:r w:rsidRPr="00C05119">
              <w:t>docker ps –l</w:t>
            </w:r>
          </w:p>
        </w:tc>
      </w:tr>
    </w:tbl>
    <w:p w14:paraId="6B432E47" w14:textId="0B5342FF" w:rsidR="0077387E" w:rsidRDefault="0077387E" w:rsidP="0077387E"/>
    <w:p w14:paraId="143DE504" w14:textId="25877CA8" w:rsidR="0077387E" w:rsidRDefault="0077387E" w:rsidP="0077387E"/>
    <w:p w14:paraId="59C60754" w14:textId="77777777" w:rsidR="0077387E" w:rsidRPr="0077387E" w:rsidRDefault="0077387E" w:rsidP="0077387E"/>
    <w:p w14:paraId="182F6031" w14:textId="4CDD4418" w:rsidR="00766D72" w:rsidRDefault="00766D72" w:rsidP="0077387E">
      <w:pPr>
        <w:pStyle w:val="4"/>
      </w:pPr>
      <w:r>
        <w:rPr>
          <w:rFonts w:hint="eastAsia"/>
        </w:rPr>
        <w:lastRenderedPageBreak/>
        <w:t>查看停止的容器</w:t>
      </w:r>
    </w:p>
    <w:p w14:paraId="5F8A2BF3" w14:textId="77777777" w:rsidR="0077387E" w:rsidRPr="0077387E" w:rsidRDefault="0077387E" w:rsidP="0077387E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5119" w14:paraId="598F9A78" w14:textId="77777777" w:rsidTr="00C05119">
        <w:tc>
          <w:tcPr>
            <w:tcW w:w="8296" w:type="dxa"/>
          </w:tcPr>
          <w:p w14:paraId="1CF762A2" w14:textId="21F1F4BA" w:rsidR="00C05119" w:rsidRDefault="00C05119" w:rsidP="00766D72">
            <w:r w:rsidRPr="00C05119">
              <w:t>docker ps -f status=exited</w:t>
            </w:r>
          </w:p>
        </w:tc>
      </w:tr>
    </w:tbl>
    <w:p w14:paraId="3039B646" w14:textId="31127592" w:rsidR="00766D72" w:rsidRDefault="00766D72" w:rsidP="00766D72"/>
    <w:p w14:paraId="37267F3A" w14:textId="5AEBAE0F" w:rsidR="00723A09" w:rsidRDefault="00723A09" w:rsidP="00766D72"/>
    <w:p w14:paraId="1E81550F" w14:textId="77777777" w:rsidR="00723A09" w:rsidRDefault="00723A09" w:rsidP="00766D72"/>
    <w:p w14:paraId="696A9CBD" w14:textId="75DABAEF" w:rsidR="00766D72" w:rsidRDefault="00F2325F" w:rsidP="00F8208F">
      <w:pPr>
        <w:pStyle w:val="3"/>
      </w:pPr>
      <w:r>
        <w:rPr>
          <w:rFonts w:hint="eastAsia"/>
        </w:rPr>
        <w:t>退出容器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208F" w14:paraId="4052F79C" w14:textId="77777777" w:rsidTr="00F8208F">
        <w:tc>
          <w:tcPr>
            <w:tcW w:w="8296" w:type="dxa"/>
          </w:tcPr>
          <w:p w14:paraId="27B405E5" w14:textId="49F1F835" w:rsidR="00F8208F" w:rsidRDefault="00F8208F" w:rsidP="00F8208F">
            <w:r>
              <w:rPr>
                <w:rFonts w:hint="eastAsia"/>
              </w:rPr>
              <w:t>exit</w:t>
            </w:r>
          </w:p>
        </w:tc>
      </w:tr>
    </w:tbl>
    <w:p w14:paraId="6342535D" w14:textId="77777777" w:rsidR="00F8208F" w:rsidRPr="00F8208F" w:rsidRDefault="00F8208F" w:rsidP="00F8208F"/>
    <w:p w14:paraId="72DEB64D" w14:textId="48EB30D2" w:rsidR="00F2325F" w:rsidRDefault="00FC590E" w:rsidP="00FC590E">
      <w:pPr>
        <w:pStyle w:val="4"/>
      </w:pPr>
      <w:r>
        <w:rPr>
          <w:rFonts w:hint="eastAsia"/>
        </w:rPr>
        <w:t>退出容器不关闭</w:t>
      </w:r>
    </w:p>
    <w:p w14:paraId="01BCC222" w14:textId="62B45D97" w:rsidR="00FC590E" w:rsidRPr="00FC590E" w:rsidRDefault="00AD312F" w:rsidP="00FC590E">
      <w:pPr>
        <w:rPr>
          <w:rFonts w:hint="eastAsia"/>
        </w:rPr>
      </w:pPr>
      <w:r>
        <w:rPr>
          <w:rFonts w:hint="eastAsia"/>
        </w:rPr>
        <w:t>使用快捷键：</w:t>
      </w:r>
      <w:r w:rsidR="00006B87">
        <w:rPr>
          <w:rFonts w:hint="eastAsia"/>
        </w:rPr>
        <w:t>Ctrl+P+Q</w:t>
      </w:r>
    </w:p>
    <w:p w14:paraId="64C9E6CA" w14:textId="2100D389" w:rsidR="00FC590E" w:rsidRDefault="00A64FB8" w:rsidP="00766D72">
      <w:r>
        <w:rPr>
          <w:rFonts w:hint="eastAsia"/>
        </w:rPr>
        <w:t>再次进入时，以</w:t>
      </w:r>
      <w:r w:rsidR="008828BC" w:rsidRPr="00AF3591">
        <w:rPr>
          <w:rFonts w:hint="eastAsia"/>
          <w:b/>
          <w:bCs/>
          <w:color w:val="00B050"/>
        </w:rPr>
        <w:t>登录</w:t>
      </w:r>
      <w:r w:rsidRPr="00AF3591">
        <w:rPr>
          <w:rFonts w:hint="eastAsia"/>
          <w:b/>
          <w:bCs/>
          <w:color w:val="00B050"/>
        </w:rPr>
        <w:t>守护式容器</w:t>
      </w:r>
      <w:r>
        <w:rPr>
          <w:rFonts w:hint="eastAsia"/>
        </w:rPr>
        <w:t>方式来进行登录。</w:t>
      </w:r>
    </w:p>
    <w:p w14:paraId="6990874A" w14:textId="2566C052" w:rsidR="00AD0A4A" w:rsidRDefault="00AD0A4A" w:rsidP="00766D72"/>
    <w:p w14:paraId="71ECC907" w14:textId="77777777" w:rsidR="00542CCE" w:rsidRPr="008828BC" w:rsidRDefault="00542CCE" w:rsidP="00766D72">
      <w:pPr>
        <w:rPr>
          <w:rFonts w:hint="eastAsia"/>
        </w:rPr>
      </w:pPr>
    </w:p>
    <w:p w14:paraId="73321941" w14:textId="7F9DA332" w:rsidR="00053345" w:rsidRDefault="00053345" w:rsidP="00053345">
      <w:pPr>
        <w:pStyle w:val="3"/>
      </w:pPr>
      <w:r>
        <w:rPr>
          <w:rFonts w:hint="eastAsia"/>
        </w:rPr>
        <w:t>删除容器</w:t>
      </w:r>
    </w:p>
    <w:p w14:paraId="5D8AAA20" w14:textId="12908895" w:rsidR="00053345" w:rsidRDefault="00053345" w:rsidP="00053345">
      <w:r>
        <w:rPr>
          <w:rFonts w:hint="eastAsia"/>
        </w:rPr>
        <w:t>删除指定的容器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3345" w14:paraId="55CC5922" w14:textId="77777777" w:rsidTr="00053345">
        <w:tc>
          <w:tcPr>
            <w:tcW w:w="8296" w:type="dxa"/>
          </w:tcPr>
          <w:p w14:paraId="213A549A" w14:textId="7A1D9858" w:rsidR="00053345" w:rsidRDefault="00053345" w:rsidP="00053345">
            <w:r w:rsidRPr="00053345">
              <w:rPr>
                <w:rFonts w:hint="eastAsia"/>
              </w:rPr>
              <w:t xml:space="preserve">docker rm </w:t>
            </w:r>
            <w:r w:rsidRPr="00053345">
              <w:rPr>
                <w:rFonts w:hint="eastAsia"/>
              </w:rPr>
              <w:t>容器名称（容器</w:t>
            </w:r>
            <w:r w:rsidRPr="00053345">
              <w:rPr>
                <w:rFonts w:hint="eastAsia"/>
              </w:rPr>
              <w:t>ID</w:t>
            </w:r>
            <w:r w:rsidRPr="00053345">
              <w:rPr>
                <w:rFonts w:hint="eastAsia"/>
              </w:rPr>
              <w:t>）</w:t>
            </w:r>
          </w:p>
        </w:tc>
      </w:tr>
    </w:tbl>
    <w:p w14:paraId="4DD489E7" w14:textId="77777777" w:rsidR="00053345" w:rsidRPr="00053345" w:rsidRDefault="00053345" w:rsidP="00053345"/>
    <w:p w14:paraId="284917C6" w14:textId="64D26552" w:rsidR="002C2B34" w:rsidRDefault="002C2B34" w:rsidP="004C3056"/>
    <w:p w14:paraId="278302B2" w14:textId="1108B641" w:rsidR="006F2312" w:rsidRDefault="006F2312" w:rsidP="00D1304A">
      <w:pPr>
        <w:pStyle w:val="2"/>
      </w:pPr>
      <w:r>
        <w:rPr>
          <w:rFonts w:hint="eastAsia"/>
        </w:rPr>
        <w:t>文件拷贝</w:t>
      </w:r>
    </w:p>
    <w:p w14:paraId="071DD0E4" w14:textId="2F9A5E9A" w:rsidR="00981E49" w:rsidRPr="00981E49" w:rsidRDefault="00981E49" w:rsidP="00981E49">
      <w:pPr>
        <w:pStyle w:val="3"/>
      </w:pPr>
      <w:r>
        <w:rPr>
          <w:rFonts w:hint="eastAsia"/>
        </w:rPr>
        <w:t>容器外</w:t>
      </w:r>
      <w:r w:rsidR="00F34652">
        <w:rPr>
          <w:rFonts w:hint="eastAsia"/>
        </w:rPr>
        <w:t xml:space="preserve"> </w:t>
      </w:r>
      <w:r w:rsidR="00F34652">
        <w:rPr>
          <w:rFonts w:hint="eastAsia"/>
        </w:rPr>
        <w:t>→</w:t>
      </w:r>
      <w:r w:rsidR="00F34652">
        <w:t xml:space="preserve"> </w:t>
      </w:r>
      <w:r w:rsidR="00F34652">
        <w:rPr>
          <w:rFonts w:hint="eastAsia"/>
        </w:rPr>
        <w:t>容器里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7932" w14:paraId="0555D58C" w14:textId="77777777" w:rsidTr="00667932">
        <w:tc>
          <w:tcPr>
            <w:tcW w:w="8296" w:type="dxa"/>
          </w:tcPr>
          <w:p w14:paraId="64936350" w14:textId="2EB4F9D9" w:rsidR="00667932" w:rsidRDefault="00667932" w:rsidP="006F2312">
            <w:r w:rsidRPr="00667932">
              <w:rPr>
                <w:rFonts w:hint="eastAsia"/>
              </w:rPr>
              <w:t>docker</w:t>
            </w:r>
            <w:r w:rsidR="00E036DC">
              <w:t xml:space="preserve"> </w:t>
            </w:r>
            <w:r w:rsidRPr="00667932">
              <w:rPr>
                <w:rFonts w:hint="eastAsia"/>
              </w:rPr>
              <w:t>cp</w:t>
            </w:r>
            <w:r w:rsidR="00E036DC">
              <w:t xml:space="preserve"> </w:t>
            </w:r>
            <w:r w:rsidRPr="00667932">
              <w:rPr>
                <w:rFonts w:hint="eastAsia"/>
              </w:rPr>
              <w:t>需要拷贝的文件或目录</w:t>
            </w:r>
            <w:r w:rsidR="00E036DC">
              <w:t xml:space="preserve"> </w:t>
            </w:r>
            <w:r w:rsidRPr="00667932">
              <w:rPr>
                <w:rFonts w:hint="eastAsia"/>
              </w:rPr>
              <w:t>容器名称</w:t>
            </w:r>
            <w:r w:rsidRPr="00667932">
              <w:rPr>
                <w:rFonts w:hint="eastAsia"/>
              </w:rPr>
              <w:t>:</w:t>
            </w:r>
            <w:r w:rsidRPr="00667932">
              <w:rPr>
                <w:rFonts w:hint="eastAsia"/>
              </w:rPr>
              <w:t>容器目录</w:t>
            </w:r>
          </w:p>
        </w:tc>
      </w:tr>
    </w:tbl>
    <w:p w14:paraId="7823208B" w14:textId="76A45EBE" w:rsidR="00F34652" w:rsidRDefault="00F34652" w:rsidP="006F2312"/>
    <w:p w14:paraId="1AD38EBE" w14:textId="435A22D9" w:rsidR="00F34652" w:rsidRDefault="00F34652" w:rsidP="00981E49">
      <w:pPr>
        <w:pStyle w:val="3"/>
      </w:pPr>
      <w:r>
        <w:rPr>
          <w:rFonts w:hint="eastAsia"/>
        </w:rPr>
        <w:t>容器里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 w:rsidR="00981E49">
        <w:rPr>
          <w:rFonts w:hint="eastAsia"/>
        </w:rPr>
        <w:t>容器外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7932" w14:paraId="61D45D4F" w14:textId="77777777" w:rsidTr="00667932">
        <w:tc>
          <w:tcPr>
            <w:tcW w:w="8296" w:type="dxa"/>
          </w:tcPr>
          <w:p w14:paraId="084BDFC6" w14:textId="25DDFCDA" w:rsidR="00667932" w:rsidRDefault="00667932" w:rsidP="00667932">
            <w:r w:rsidRPr="00667932">
              <w:rPr>
                <w:rFonts w:hint="eastAsia"/>
              </w:rPr>
              <w:t>docker</w:t>
            </w:r>
            <w:r w:rsidR="00E036DC">
              <w:t xml:space="preserve"> </w:t>
            </w:r>
            <w:r w:rsidRPr="00667932">
              <w:rPr>
                <w:rFonts w:hint="eastAsia"/>
              </w:rPr>
              <w:t>cp</w:t>
            </w:r>
            <w:r w:rsidR="00E036DC">
              <w:t xml:space="preserve"> </w:t>
            </w:r>
            <w:r w:rsidRPr="00667932">
              <w:rPr>
                <w:rFonts w:hint="eastAsia"/>
              </w:rPr>
              <w:t>容器名称</w:t>
            </w:r>
            <w:r w:rsidRPr="00667932">
              <w:rPr>
                <w:rFonts w:hint="eastAsia"/>
              </w:rPr>
              <w:t>:</w:t>
            </w:r>
            <w:r w:rsidRPr="00667932">
              <w:rPr>
                <w:rFonts w:hint="eastAsia"/>
              </w:rPr>
              <w:t>容器目录</w:t>
            </w:r>
            <w:r w:rsidR="00E036DC">
              <w:t xml:space="preserve"> </w:t>
            </w:r>
            <w:r w:rsidRPr="00667932">
              <w:rPr>
                <w:rFonts w:hint="eastAsia"/>
              </w:rPr>
              <w:t>需要拷贝的文件或目录</w:t>
            </w:r>
          </w:p>
        </w:tc>
      </w:tr>
    </w:tbl>
    <w:p w14:paraId="73F7B05A" w14:textId="77777777" w:rsidR="00667932" w:rsidRPr="00667932" w:rsidRDefault="00667932" w:rsidP="00667932"/>
    <w:p w14:paraId="24EBB6C3" w14:textId="77777777" w:rsidR="00F34652" w:rsidRDefault="00F34652" w:rsidP="006F2312"/>
    <w:p w14:paraId="10780F71" w14:textId="709D1ED9" w:rsidR="006F2312" w:rsidRDefault="006F2312" w:rsidP="00F34652">
      <w:pPr>
        <w:pStyle w:val="2"/>
      </w:pPr>
      <w:r>
        <w:rPr>
          <w:rFonts w:hint="eastAsia"/>
        </w:rPr>
        <w:t>目录挂载</w:t>
      </w:r>
    </w:p>
    <w:p w14:paraId="56B5548E" w14:textId="6D82C4CE" w:rsidR="005F52FD" w:rsidRDefault="005F52FD" w:rsidP="005F52FD">
      <w:r>
        <w:rPr>
          <w:rFonts w:hint="eastAsia"/>
        </w:rPr>
        <w:t>目录挂载其实就是把宿主机的目录与容器里的目录进行映射，这样就可以通过</w:t>
      </w:r>
      <w:r w:rsidRPr="005F52FD">
        <w:rPr>
          <w:rFonts w:hint="eastAsia"/>
        </w:rPr>
        <w:t>修改宿主机某个目录的文件</w:t>
      </w:r>
      <w:r>
        <w:rPr>
          <w:rFonts w:hint="eastAsia"/>
        </w:rPr>
        <w:t>从而</w:t>
      </w:r>
      <w:r w:rsidRPr="005F52FD">
        <w:rPr>
          <w:rFonts w:hint="eastAsia"/>
        </w:rPr>
        <w:t>去影响容器。</w:t>
      </w:r>
    </w:p>
    <w:p w14:paraId="01651749" w14:textId="4CC4FD62" w:rsidR="005F52FD" w:rsidRDefault="005F52FD" w:rsidP="005F52FD"/>
    <w:p w14:paraId="3C397DD5" w14:textId="36CA205D" w:rsidR="005F52FD" w:rsidRDefault="00C5730B" w:rsidP="005F52FD">
      <w:r w:rsidRPr="00C5730B">
        <w:rPr>
          <w:rFonts w:hint="eastAsia"/>
        </w:rPr>
        <w:lastRenderedPageBreak/>
        <w:t>创建容器</w:t>
      </w:r>
      <w:r w:rsidRPr="00C5730B">
        <w:rPr>
          <w:rFonts w:hint="eastAsia"/>
        </w:rPr>
        <w:t xml:space="preserve"> </w:t>
      </w:r>
      <w:r w:rsidRPr="00C5730B">
        <w:rPr>
          <w:rFonts w:hint="eastAsia"/>
        </w:rPr>
        <w:t>添加</w:t>
      </w:r>
      <w:r w:rsidRPr="00C5730B">
        <w:rPr>
          <w:rFonts w:hint="eastAsia"/>
        </w:rPr>
        <w:t>-v</w:t>
      </w:r>
      <w:r w:rsidRPr="00C5730B">
        <w:rPr>
          <w:rFonts w:hint="eastAsia"/>
        </w:rPr>
        <w:t>参数</w:t>
      </w:r>
      <w:r w:rsidRPr="00C5730B">
        <w:rPr>
          <w:rFonts w:hint="eastAsia"/>
        </w:rPr>
        <w:t xml:space="preserve"> </w:t>
      </w:r>
      <w:r w:rsidRPr="00C5730B">
        <w:rPr>
          <w:rFonts w:hint="eastAsia"/>
        </w:rPr>
        <w:t>后边为</w:t>
      </w:r>
      <w:r w:rsidRPr="00C5730B">
        <w:rPr>
          <w:rFonts w:hint="eastAsia"/>
        </w:rPr>
        <w:t xml:space="preserve"> </w:t>
      </w:r>
      <w:r w:rsidRPr="00C5730B">
        <w:rPr>
          <w:rFonts w:hint="eastAsia"/>
        </w:rPr>
        <w:t>宿主机目录</w:t>
      </w:r>
      <w:r w:rsidRPr="00C5730B">
        <w:rPr>
          <w:rFonts w:hint="eastAsia"/>
        </w:rPr>
        <w:t>:</w:t>
      </w:r>
      <w:r w:rsidRPr="00C5730B">
        <w:rPr>
          <w:rFonts w:hint="eastAsia"/>
        </w:rPr>
        <w:t>容器目录，例如：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730B" w14:paraId="4360FABD" w14:textId="77777777" w:rsidTr="00C5730B">
        <w:tc>
          <w:tcPr>
            <w:tcW w:w="8296" w:type="dxa"/>
          </w:tcPr>
          <w:p w14:paraId="23F9DB5B" w14:textId="61F9C071" w:rsidR="00C5730B" w:rsidRDefault="00C5730B" w:rsidP="005F52FD">
            <w:r w:rsidRPr="00C5730B">
              <w:t>docker run -di -v /usr/local/myhtml:/usr/local/myhtml --name=mycentos3 centos:7</w:t>
            </w:r>
          </w:p>
        </w:tc>
      </w:tr>
    </w:tbl>
    <w:p w14:paraId="7894DBF4" w14:textId="77777777" w:rsidR="00C5730B" w:rsidRDefault="00C5730B" w:rsidP="00C5730B">
      <w:r>
        <w:rPr>
          <w:rFonts w:hint="eastAsia"/>
        </w:rPr>
        <w:t>如果你共享的是多级的目录，可能会出现权限不足的提示。</w:t>
      </w:r>
    </w:p>
    <w:p w14:paraId="01C71D26" w14:textId="77777777" w:rsidR="00C5730B" w:rsidRDefault="00C5730B" w:rsidP="00C5730B"/>
    <w:p w14:paraId="24B2CA35" w14:textId="1C7AB8D1" w:rsidR="006F2312" w:rsidRPr="006F2312" w:rsidRDefault="00C5730B" w:rsidP="006F2312">
      <w:r>
        <w:rPr>
          <w:rFonts w:hint="eastAsia"/>
        </w:rPr>
        <w:t>这是因为</w:t>
      </w:r>
      <w:r>
        <w:rPr>
          <w:rFonts w:hint="eastAsia"/>
        </w:rPr>
        <w:t>CentOS7</w:t>
      </w:r>
      <w:r>
        <w:rPr>
          <w:rFonts w:hint="eastAsia"/>
        </w:rPr>
        <w:t>中的安全模块</w:t>
      </w:r>
      <w:r>
        <w:rPr>
          <w:rFonts w:hint="eastAsia"/>
        </w:rPr>
        <w:t>selinux</w:t>
      </w:r>
      <w:r>
        <w:rPr>
          <w:rFonts w:hint="eastAsia"/>
        </w:rPr>
        <w:t>把权限禁掉了，我们需要添加参数</w:t>
      </w:r>
      <w:r>
        <w:rPr>
          <w:rFonts w:hint="eastAsia"/>
        </w:rPr>
        <w:t xml:space="preserve"> --privileged=true </w:t>
      </w:r>
      <w:r>
        <w:rPr>
          <w:rFonts w:hint="eastAsia"/>
        </w:rPr>
        <w:t>来解决挂载的目录没有权限的问题。</w:t>
      </w:r>
    </w:p>
    <w:p w14:paraId="7685D7EC" w14:textId="24212B33" w:rsidR="00CD7786" w:rsidRDefault="00CD7786" w:rsidP="00D1304A">
      <w:pPr>
        <w:pStyle w:val="2"/>
      </w:pPr>
      <w:r>
        <w:rPr>
          <w:rFonts w:hint="eastAsia"/>
        </w:rPr>
        <w:t>配置文件</w:t>
      </w:r>
    </w:p>
    <w:p w14:paraId="21CCBDE6" w14:textId="77777777" w:rsidR="00E72F0E" w:rsidRPr="00E72F0E" w:rsidRDefault="00E72F0E" w:rsidP="00E72F0E"/>
    <w:p w14:paraId="38F5854F" w14:textId="3E07EA16" w:rsidR="00CD7786" w:rsidRDefault="00CD7786" w:rsidP="004C3056"/>
    <w:p w14:paraId="50AC2548" w14:textId="771F2C72" w:rsidR="00CD7786" w:rsidRDefault="00CD7786" w:rsidP="004C3056"/>
    <w:p w14:paraId="01F903D5" w14:textId="77777777" w:rsidR="00CD7786" w:rsidRDefault="00CD7786" w:rsidP="004C3056"/>
    <w:p w14:paraId="7C79B99B" w14:textId="29903224" w:rsidR="00CD7786" w:rsidRDefault="0055167A" w:rsidP="0055167A">
      <w:pPr>
        <w:pStyle w:val="1"/>
      </w:pPr>
      <w:r>
        <w:rPr>
          <w:rFonts w:hint="eastAsia"/>
        </w:rPr>
        <w:t>踩坑总结</w:t>
      </w:r>
    </w:p>
    <w:p w14:paraId="1BE048C7" w14:textId="54B16DF8" w:rsidR="0055167A" w:rsidRDefault="00A21D4D" w:rsidP="00A21D4D">
      <w:pPr>
        <w:pStyle w:val="2"/>
      </w:pPr>
      <w:r w:rsidRPr="00A21D4D">
        <w:rPr>
          <w:rFonts w:hint="eastAsia"/>
        </w:rPr>
        <w:t>Docker</w:t>
      </w:r>
      <w:r w:rsidRPr="00A21D4D">
        <w:rPr>
          <w:rFonts w:hint="eastAsia"/>
        </w:rPr>
        <w:t>创建容器后，没有</w:t>
      </w:r>
      <w:r w:rsidRPr="00A21D4D">
        <w:rPr>
          <w:rFonts w:hint="eastAsia"/>
        </w:rPr>
        <w:t>clear</w:t>
      </w:r>
      <w:r w:rsidRPr="00A21D4D">
        <w:rPr>
          <w:rFonts w:hint="eastAsia"/>
        </w:rPr>
        <w:t>指令</w:t>
      </w:r>
    </w:p>
    <w:p w14:paraId="35D4A241" w14:textId="72216BCB" w:rsidR="00A21D4D" w:rsidRDefault="00A21D4D" w:rsidP="00A21D4D">
      <w:r w:rsidRPr="00A21D4D">
        <w:rPr>
          <w:rFonts w:hint="eastAsia"/>
        </w:rPr>
        <w:t>Docker</w:t>
      </w:r>
      <w:r w:rsidRPr="00A21D4D">
        <w:rPr>
          <w:rFonts w:hint="eastAsia"/>
        </w:rPr>
        <w:t>创建容器后，没有</w:t>
      </w:r>
      <w:r w:rsidRPr="00A21D4D">
        <w:rPr>
          <w:rFonts w:hint="eastAsia"/>
        </w:rPr>
        <w:t>clear</w:t>
      </w:r>
      <w:r w:rsidRPr="00A21D4D">
        <w:rPr>
          <w:rFonts w:hint="eastAsia"/>
        </w:rPr>
        <w:t>指令</w:t>
      </w:r>
      <w:r>
        <w:rPr>
          <w:rFonts w:hint="eastAsia"/>
        </w:rPr>
        <w:t>，也就是如下错误信息：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249D" w14:paraId="0F140E89" w14:textId="77777777" w:rsidTr="00EB249D">
        <w:tc>
          <w:tcPr>
            <w:tcW w:w="8296" w:type="dxa"/>
          </w:tcPr>
          <w:p w14:paraId="0979573A" w14:textId="41AFD8FD" w:rsidR="00EB249D" w:rsidRDefault="00EB249D" w:rsidP="00A21D4D">
            <w:pPr>
              <w:rPr>
                <w:rFonts w:hint="eastAsia"/>
              </w:rPr>
            </w:pPr>
            <w:r w:rsidRPr="00EB249D">
              <w:t>bash: clear: command not found</w:t>
            </w:r>
          </w:p>
        </w:tc>
      </w:tr>
    </w:tbl>
    <w:p w14:paraId="07314076" w14:textId="391B0CE8" w:rsidR="00A21D4D" w:rsidRDefault="00EB249D" w:rsidP="00A21D4D">
      <w:r>
        <w:rPr>
          <w:rFonts w:hint="eastAsia"/>
        </w:rPr>
        <w:t>执行如下安装脚本即可解决问题：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6328" w14:paraId="5EF073BE" w14:textId="77777777" w:rsidTr="00DD6328">
        <w:tc>
          <w:tcPr>
            <w:tcW w:w="8296" w:type="dxa"/>
          </w:tcPr>
          <w:p w14:paraId="5CB67697" w14:textId="338BA0C1" w:rsidR="00DD6328" w:rsidRDefault="00DD6328" w:rsidP="00A21D4D">
            <w:pPr>
              <w:rPr>
                <w:rFonts w:hint="eastAsia"/>
              </w:rPr>
            </w:pPr>
            <w:r w:rsidRPr="00DD6328">
              <w:t>yum install ncurses</w:t>
            </w:r>
          </w:p>
        </w:tc>
      </w:tr>
    </w:tbl>
    <w:p w14:paraId="5DCB0150" w14:textId="75768B58" w:rsidR="00EB249D" w:rsidRDefault="00CD0847" w:rsidP="00A21D4D">
      <w:r>
        <w:rPr>
          <w:rFonts w:hint="eastAsia"/>
        </w:rPr>
        <w:t>然后就可以使用</w:t>
      </w:r>
      <w:r>
        <w:rPr>
          <w:rFonts w:hint="eastAsia"/>
        </w:rPr>
        <w:t>clear</w:t>
      </w:r>
      <w:r>
        <w:rPr>
          <w:rFonts w:hint="eastAsia"/>
        </w:rPr>
        <w:t>命令了。</w:t>
      </w:r>
    </w:p>
    <w:p w14:paraId="5FCC9E29" w14:textId="47DC7A03" w:rsidR="00CD0847" w:rsidRDefault="00CD0847" w:rsidP="00A21D4D"/>
    <w:p w14:paraId="7041AD3D" w14:textId="77777777" w:rsidR="00CD0847" w:rsidRPr="00A21D4D" w:rsidRDefault="00CD0847" w:rsidP="00A21D4D">
      <w:pPr>
        <w:rPr>
          <w:rFonts w:hint="eastAsia"/>
        </w:rPr>
      </w:pPr>
    </w:p>
    <w:sectPr w:rsidR="00CD0847" w:rsidRPr="00A21D4D">
      <w:headerReference w:type="even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413B6" w14:textId="77777777" w:rsidR="00C02C67" w:rsidRDefault="00C02C67">
      <w:r>
        <w:separator/>
      </w:r>
    </w:p>
  </w:endnote>
  <w:endnote w:type="continuationSeparator" w:id="0">
    <w:p w14:paraId="76FAD7F3" w14:textId="77777777" w:rsidR="00C02C67" w:rsidRDefault="00C02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6FFD3" w14:textId="77777777" w:rsidR="00C02C67" w:rsidRDefault="00C02C67">
      <w:r>
        <w:separator/>
      </w:r>
    </w:p>
  </w:footnote>
  <w:footnote w:type="continuationSeparator" w:id="0">
    <w:p w14:paraId="6451AABD" w14:textId="77777777" w:rsidR="00C02C67" w:rsidRDefault="00C02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F1640" w14:textId="77777777" w:rsidR="00F60DD2" w:rsidRDefault="00F60DD2"/>
  <w:p w14:paraId="1005977B" w14:textId="77777777"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05"/>
    <w:rsid w:val="000006FB"/>
    <w:rsid w:val="0000184C"/>
    <w:rsid w:val="00001DF0"/>
    <w:rsid w:val="000046F9"/>
    <w:rsid w:val="000065A6"/>
    <w:rsid w:val="00006B87"/>
    <w:rsid w:val="000150C0"/>
    <w:rsid w:val="0001633B"/>
    <w:rsid w:val="0002028A"/>
    <w:rsid w:val="00024B0A"/>
    <w:rsid w:val="000319AA"/>
    <w:rsid w:val="00032C0F"/>
    <w:rsid w:val="0003378A"/>
    <w:rsid w:val="00037269"/>
    <w:rsid w:val="00043FB1"/>
    <w:rsid w:val="000448EE"/>
    <w:rsid w:val="0004589D"/>
    <w:rsid w:val="00051557"/>
    <w:rsid w:val="00053345"/>
    <w:rsid w:val="00055882"/>
    <w:rsid w:val="00065CEE"/>
    <w:rsid w:val="000660B3"/>
    <w:rsid w:val="00071851"/>
    <w:rsid w:val="000730F3"/>
    <w:rsid w:val="000837FF"/>
    <w:rsid w:val="00084D39"/>
    <w:rsid w:val="0008657C"/>
    <w:rsid w:val="0009151F"/>
    <w:rsid w:val="00093191"/>
    <w:rsid w:val="000934A8"/>
    <w:rsid w:val="000A55D5"/>
    <w:rsid w:val="000A6BB1"/>
    <w:rsid w:val="000A71D9"/>
    <w:rsid w:val="000A789A"/>
    <w:rsid w:val="000B04D3"/>
    <w:rsid w:val="000B2EBB"/>
    <w:rsid w:val="000B532C"/>
    <w:rsid w:val="000B6758"/>
    <w:rsid w:val="000B72AF"/>
    <w:rsid w:val="000C076D"/>
    <w:rsid w:val="000C287B"/>
    <w:rsid w:val="000C77FA"/>
    <w:rsid w:val="000D0930"/>
    <w:rsid w:val="000D21DE"/>
    <w:rsid w:val="000D2DB8"/>
    <w:rsid w:val="000D4651"/>
    <w:rsid w:val="000E19E7"/>
    <w:rsid w:val="000E5E13"/>
    <w:rsid w:val="000E6CFF"/>
    <w:rsid w:val="000F19AA"/>
    <w:rsid w:val="000F5C72"/>
    <w:rsid w:val="000F601A"/>
    <w:rsid w:val="001028AA"/>
    <w:rsid w:val="001031B8"/>
    <w:rsid w:val="001037F5"/>
    <w:rsid w:val="00115071"/>
    <w:rsid w:val="001218F3"/>
    <w:rsid w:val="00122081"/>
    <w:rsid w:val="00124F91"/>
    <w:rsid w:val="0012533C"/>
    <w:rsid w:val="00125444"/>
    <w:rsid w:val="00132627"/>
    <w:rsid w:val="0013668B"/>
    <w:rsid w:val="001474CF"/>
    <w:rsid w:val="001501DC"/>
    <w:rsid w:val="001531DE"/>
    <w:rsid w:val="001532AF"/>
    <w:rsid w:val="00154B4C"/>
    <w:rsid w:val="001552A4"/>
    <w:rsid w:val="00156D3E"/>
    <w:rsid w:val="00160E54"/>
    <w:rsid w:val="00166EB9"/>
    <w:rsid w:val="001726D6"/>
    <w:rsid w:val="00186733"/>
    <w:rsid w:val="00190800"/>
    <w:rsid w:val="00191245"/>
    <w:rsid w:val="00193A4C"/>
    <w:rsid w:val="00196ED6"/>
    <w:rsid w:val="001A1B7A"/>
    <w:rsid w:val="001A30A7"/>
    <w:rsid w:val="001A69FA"/>
    <w:rsid w:val="001C4C3B"/>
    <w:rsid w:val="001C69E4"/>
    <w:rsid w:val="001D055E"/>
    <w:rsid w:val="001D3398"/>
    <w:rsid w:val="001D46CF"/>
    <w:rsid w:val="001D4C26"/>
    <w:rsid w:val="001E01F1"/>
    <w:rsid w:val="001E1DA0"/>
    <w:rsid w:val="001E2A2C"/>
    <w:rsid w:val="001E326C"/>
    <w:rsid w:val="001E3360"/>
    <w:rsid w:val="001E4662"/>
    <w:rsid w:val="001E536B"/>
    <w:rsid w:val="001E5AC8"/>
    <w:rsid w:val="001E6DDB"/>
    <w:rsid w:val="001E7E2A"/>
    <w:rsid w:val="001F58D0"/>
    <w:rsid w:val="00200502"/>
    <w:rsid w:val="00201279"/>
    <w:rsid w:val="00201A6A"/>
    <w:rsid w:val="00204FD2"/>
    <w:rsid w:val="00206113"/>
    <w:rsid w:val="00221661"/>
    <w:rsid w:val="002229AA"/>
    <w:rsid w:val="00222C96"/>
    <w:rsid w:val="00231733"/>
    <w:rsid w:val="00232805"/>
    <w:rsid w:val="00234159"/>
    <w:rsid w:val="00234897"/>
    <w:rsid w:val="002349CB"/>
    <w:rsid w:val="002360F7"/>
    <w:rsid w:val="00236412"/>
    <w:rsid w:val="00241445"/>
    <w:rsid w:val="002422E3"/>
    <w:rsid w:val="00243049"/>
    <w:rsid w:val="002566B5"/>
    <w:rsid w:val="00260E32"/>
    <w:rsid w:val="00262E97"/>
    <w:rsid w:val="0027607A"/>
    <w:rsid w:val="00283E12"/>
    <w:rsid w:val="00285DD5"/>
    <w:rsid w:val="002A13A0"/>
    <w:rsid w:val="002A190F"/>
    <w:rsid w:val="002A26F5"/>
    <w:rsid w:val="002A68A6"/>
    <w:rsid w:val="002A7053"/>
    <w:rsid w:val="002B13CD"/>
    <w:rsid w:val="002B1598"/>
    <w:rsid w:val="002B594C"/>
    <w:rsid w:val="002C2B34"/>
    <w:rsid w:val="002C4F17"/>
    <w:rsid w:val="002D0077"/>
    <w:rsid w:val="002D3D18"/>
    <w:rsid w:val="002D6232"/>
    <w:rsid w:val="002E189A"/>
    <w:rsid w:val="002E1940"/>
    <w:rsid w:val="002E43CB"/>
    <w:rsid w:val="002E4C81"/>
    <w:rsid w:val="002E5588"/>
    <w:rsid w:val="002E55A6"/>
    <w:rsid w:val="002F66A2"/>
    <w:rsid w:val="00305D64"/>
    <w:rsid w:val="00306E5A"/>
    <w:rsid w:val="0031648C"/>
    <w:rsid w:val="0031679A"/>
    <w:rsid w:val="0031679B"/>
    <w:rsid w:val="003373DA"/>
    <w:rsid w:val="00340E2B"/>
    <w:rsid w:val="003410B4"/>
    <w:rsid w:val="003414C2"/>
    <w:rsid w:val="00342799"/>
    <w:rsid w:val="0034749B"/>
    <w:rsid w:val="00352751"/>
    <w:rsid w:val="00354E55"/>
    <w:rsid w:val="003612E1"/>
    <w:rsid w:val="003641C4"/>
    <w:rsid w:val="00366EE9"/>
    <w:rsid w:val="00371342"/>
    <w:rsid w:val="00371607"/>
    <w:rsid w:val="003749AF"/>
    <w:rsid w:val="0037534F"/>
    <w:rsid w:val="0037574F"/>
    <w:rsid w:val="00375ED2"/>
    <w:rsid w:val="00376C2B"/>
    <w:rsid w:val="00380E46"/>
    <w:rsid w:val="00381E51"/>
    <w:rsid w:val="00383046"/>
    <w:rsid w:val="0038769E"/>
    <w:rsid w:val="00393DB3"/>
    <w:rsid w:val="00395177"/>
    <w:rsid w:val="003A17B5"/>
    <w:rsid w:val="003A205D"/>
    <w:rsid w:val="003A259F"/>
    <w:rsid w:val="003B3BD5"/>
    <w:rsid w:val="003B53C3"/>
    <w:rsid w:val="003B7A70"/>
    <w:rsid w:val="003C1F48"/>
    <w:rsid w:val="003C2182"/>
    <w:rsid w:val="003C3346"/>
    <w:rsid w:val="003C3636"/>
    <w:rsid w:val="003C3B61"/>
    <w:rsid w:val="003D1FA6"/>
    <w:rsid w:val="003E609A"/>
    <w:rsid w:val="003E6C48"/>
    <w:rsid w:val="003F1DC1"/>
    <w:rsid w:val="003F24E8"/>
    <w:rsid w:val="003F52E7"/>
    <w:rsid w:val="00403416"/>
    <w:rsid w:val="0040387C"/>
    <w:rsid w:val="0041338A"/>
    <w:rsid w:val="0041739C"/>
    <w:rsid w:val="00421853"/>
    <w:rsid w:val="00422237"/>
    <w:rsid w:val="0042462E"/>
    <w:rsid w:val="004271D4"/>
    <w:rsid w:val="004363E6"/>
    <w:rsid w:val="00436BBF"/>
    <w:rsid w:val="00444CFD"/>
    <w:rsid w:val="0044695B"/>
    <w:rsid w:val="00447934"/>
    <w:rsid w:val="00451393"/>
    <w:rsid w:val="00451DA8"/>
    <w:rsid w:val="0045310D"/>
    <w:rsid w:val="004560EF"/>
    <w:rsid w:val="00456842"/>
    <w:rsid w:val="00456E26"/>
    <w:rsid w:val="004629EF"/>
    <w:rsid w:val="00463CCE"/>
    <w:rsid w:val="00465BA8"/>
    <w:rsid w:val="004674A5"/>
    <w:rsid w:val="004742BD"/>
    <w:rsid w:val="00477C77"/>
    <w:rsid w:val="004802CC"/>
    <w:rsid w:val="0048039C"/>
    <w:rsid w:val="004809F8"/>
    <w:rsid w:val="00482894"/>
    <w:rsid w:val="004832A5"/>
    <w:rsid w:val="00484063"/>
    <w:rsid w:val="004864FB"/>
    <w:rsid w:val="00493678"/>
    <w:rsid w:val="00493D4F"/>
    <w:rsid w:val="00494E15"/>
    <w:rsid w:val="00495387"/>
    <w:rsid w:val="004A0E15"/>
    <w:rsid w:val="004A2482"/>
    <w:rsid w:val="004A3BB3"/>
    <w:rsid w:val="004A7217"/>
    <w:rsid w:val="004B4893"/>
    <w:rsid w:val="004B523E"/>
    <w:rsid w:val="004B5C99"/>
    <w:rsid w:val="004B6002"/>
    <w:rsid w:val="004B62A7"/>
    <w:rsid w:val="004B6B5B"/>
    <w:rsid w:val="004C09BD"/>
    <w:rsid w:val="004C3056"/>
    <w:rsid w:val="004C5F29"/>
    <w:rsid w:val="004C63BE"/>
    <w:rsid w:val="004D3C1B"/>
    <w:rsid w:val="004D4C18"/>
    <w:rsid w:val="004D7AE2"/>
    <w:rsid w:val="004E16AD"/>
    <w:rsid w:val="004E2DDA"/>
    <w:rsid w:val="004E7874"/>
    <w:rsid w:val="004F1D3D"/>
    <w:rsid w:val="004F2420"/>
    <w:rsid w:val="004F36D2"/>
    <w:rsid w:val="004F7CBE"/>
    <w:rsid w:val="00501848"/>
    <w:rsid w:val="00504380"/>
    <w:rsid w:val="00505C77"/>
    <w:rsid w:val="00505CFB"/>
    <w:rsid w:val="005136B9"/>
    <w:rsid w:val="0051649B"/>
    <w:rsid w:val="00516FC3"/>
    <w:rsid w:val="00520056"/>
    <w:rsid w:val="00523A07"/>
    <w:rsid w:val="00527004"/>
    <w:rsid w:val="00527561"/>
    <w:rsid w:val="00540E50"/>
    <w:rsid w:val="005423C0"/>
    <w:rsid w:val="00542CCE"/>
    <w:rsid w:val="00543393"/>
    <w:rsid w:val="00547DEF"/>
    <w:rsid w:val="0055167A"/>
    <w:rsid w:val="00555351"/>
    <w:rsid w:val="00556BA4"/>
    <w:rsid w:val="00557426"/>
    <w:rsid w:val="0056099E"/>
    <w:rsid w:val="005626E5"/>
    <w:rsid w:val="00564FE2"/>
    <w:rsid w:val="00566C55"/>
    <w:rsid w:val="0056797F"/>
    <w:rsid w:val="005705D7"/>
    <w:rsid w:val="0057084A"/>
    <w:rsid w:val="00570ABC"/>
    <w:rsid w:val="005725C8"/>
    <w:rsid w:val="00573CB6"/>
    <w:rsid w:val="0057412E"/>
    <w:rsid w:val="00575FA2"/>
    <w:rsid w:val="00584A1A"/>
    <w:rsid w:val="00584C60"/>
    <w:rsid w:val="005865ED"/>
    <w:rsid w:val="00587462"/>
    <w:rsid w:val="005914DE"/>
    <w:rsid w:val="00595542"/>
    <w:rsid w:val="00595DBD"/>
    <w:rsid w:val="005963A3"/>
    <w:rsid w:val="005A133A"/>
    <w:rsid w:val="005A4A1C"/>
    <w:rsid w:val="005B2121"/>
    <w:rsid w:val="005C0F52"/>
    <w:rsid w:val="005C369F"/>
    <w:rsid w:val="005D208D"/>
    <w:rsid w:val="005E2D49"/>
    <w:rsid w:val="005E3F27"/>
    <w:rsid w:val="005E5EAD"/>
    <w:rsid w:val="005E6229"/>
    <w:rsid w:val="005E6C25"/>
    <w:rsid w:val="005F4A25"/>
    <w:rsid w:val="005F52AA"/>
    <w:rsid w:val="005F52FD"/>
    <w:rsid w:val="005F74B7"/>
    <w:rsid w:val="00606787"/>
    <w:rsid w:val="00614688"/>
    <w:rsid w:val="006172D4"/>
    <w:rsid w:val="00617447"/>
    <w:rsid w:val="00617D9B"/>
    <w:rsid w:val="0062298E"/>
    <w:rsid w:val="006238F6"/>
    <w:rsid w:val="00624AE3"/>
    <w:rsid w:val="0062753E"/>
    <w:rsid w:val="00635EE4"/>
    <w:rsid w:val="00637B84"/>
    <w:rsid w:val="00640F38"/>
    <w:rsid w:val="00644001"/>
    <w:rsid w:val="00647C55"/>
    <w:rsid w:val="00647CE5"/>
    <w:rsid w:val="0065341F"/>
    <w:rsid w:val="00655176"/>
    <w:rsid w:val="00657132"/>
    <w:rsid w:val="00660E34"/>
    <w:rsid w:val="00662760"/>
    <w:rsid w:val="0066434B"/>
    <w:rsid w:val="00666E0F"/>
    <w:rsid w:val="00667932"/>
    <w:rsid w:val="0067154F"/>
    <w:rsid w:val="00671C2E"/>
    <w:rsid w:val="006812B6"/>
    <w:rsid w:val="00681386"/>
    <w:rsid w:val="0068632D"/>
    <w:rsid w:val="00686E1F"/>
    <w:rsid w:val="00691114"/>
    <w:rsid w:val="00692C46"/>
    <w:rsid w:val="00697948"/>
    <w:rsid w:val="00697FC5"/>
    <w:rsid w:val="006A0677"/>
    <w:rsid w:val="006B2E2A"/>
    <w:rsid w:val="006B3085"/>
    <w:rsid w:val="006B3425"/>
    <w:rsid w:val="006B4998"/>
    <w:rsid w:val="006B4D46"/>
    <w:rsid w:val="006B5396"/>
    <w:rsid w:val="006C3933"/>
    <w:rsid w:val="006D0E62"/>
    <w:rsid w:val="006E277B"/>
    <w:rsid w:val="006E3581"/>
    <w:rsid w:val="006E3597"/>
    <w:rsid w:val="006E4519"/>
    <w:rsid w:val="006E4664"/>
    <w:rsid w:val="006E4BF1"/>
    <w:rsid w:val="006E58C9"/>
    <w:rsid w:val="006F2312"/>
    <w:rsid w:val="006F50CD"/>
    <w:rsid w:val="00705618"/>
    <w:rsid w:val="00707E69"/>
    <w:rsid w:val="00723A09"/>
    <w:rsid w:val="007257A9"/>
    <w:rsid w:val="0073446E"/>
    <w:rsid w:val="0073465E"/>
    <w:rsid w:val="00740096"/>
    <w:rsid w:val="0074294A"/>
    <w:rsid w:val="0074490C"/>
    <w:rsid w:val="00744EBA"/>
    <w:rsid w:val="00746467"/>
    <w:rsid w:val="00746BE4"/>
    <w:rsid w:val="00747B72"/>
    <w:rsid w:val="0075210A"/>
    <w:rsid w:val="00752114"/>
    <w:rsid w:val="00755D98"/>
    <w:rsid w:val="00756377"/>
    <w:rsid w:val="00761F9F"/>
    <w:rsid w:val="00762B1F"/>
    <w:rsid w:val="00764201"/>
    <w:rsid w:val="00766D72"/>
    <w:rsid w:val="0077046C"/>
    <w:rsid w:val="0077387E"/>
    <w:rsid w:val="00775BD9"/>
    <w:rsid w:val="00777E78"/>
    <w:rsid w:val="00780241"/>
    <w:rsid w:val="00781DFF"/>
    <w:rsid w:val="00790D70"/>
    <w:rsid w:val="0079141D"/>
    <w:rsid w:val="00792B56"/>
    <w:rsid w:val="0079359C"/>
    <w:rsid w:val="007A5BE5"/>
    <w:rsid w:val="007A7775"/>
    <w:rsid w:val="007B1250"/>
    <w:rsid w:val="007B5F23"/>
    <w:rsid w:val="007B63AE"/>
    <w:rsid w:val="007C3918"/>
    <w:rsid w:val="007C5EBC"/>
    <w:rsid w:val="007C6F38"/>
    <w:rsid w:val="007D0B0D"/>
    <w:rsid w:val="007D7344"/>
    <w:rsid w:val="007E1653"/>
    <w:rsid w:val="007E5353"/>
    <w:rsid w:val="007E5CC3"/>
    <w:rsid w:val="007F0A20"/>
    <w:rsid w:val="007F17BB"/>
    <w:rsid w:val="007F504F"/>
    <w:rsid w:val="007F51E7"/>
    <w:rsid w:val="00802AC4"/>
    <w:rsid w:val="00810585"/>
    <w:rsid w:val="00820862"/>
    <w:rsid w:val="00825296"/>
    <w:rsid w:val="0082727C"/>
    <w:rsid w:val="008275E5"/>
    <w:rsid w:val="00837D74"/>
    <w:rsid w:val="00850332"/>
    <w:rsid w:val="00860CF6"/>
    <w:rsid w:val="008616EA"/>
    <w:rsid w:val="00862A8C"/>
    <w:rsid w:val="008643A5"/>
    <w:rsid w:val="00864871"/>
    <w:rsid w:val="00864974"/>
    <w:rsid w:val="008663D6"/>
    <w:rsid w:val="00870608"/>
    <w:rsid w:val="008712E3"/>
    <w:rsid w:val="008726E3"/>
    <w:rsid w:val="00873166"/>
    <w:rsid w:val="0087532B"/>
    <w:rsid w:val="008765E1"/>
    <w:rsid w:val="008772F9"/>
    <w:rsid w:val="00877B7C"/>
    <w:rsid w:val="00881666"/>
    <w:rsid w:val="008828BC"/>
    <w:rsid w:val="00882B08"/>
    <w:rsid w:val="00883D62"/>
    <w:rsid w:val="00885BDC"/>
    <w:rsid w:val="00887431"/>
    <w:rsid w:val="00893638"/>
    <w:rsid w:val="008961BC"/>
    <w:rsid w:val="008A21ED"/>
    <w:rsid w:val="008A2EC9"/>
    <w:rsid w:val="008A3075"/>
    <w:rsid w:val="008B3D25"/>
    <w:rsid w:val="008C7795"/>
    <w:rsid w:val="008D1316"/>
    <w:rsid w:val="008D6856"/>
    <w:rsid w:val="008E1254"/>
    <w:rsid w:val="008E1C71"/>
    <w:rsid w:val="008E3D57"/>
    <w:rsid w:val="008E41E9"/>
    <w:rsid w:val="008E4F3B"/>
    <w:rsid w:val="008E555D"/>
    <w:rsid w:val="008E7358"/>
    <w:rsid w:val="008F0E3E"/>
    <w:rsid w:val="008F2516"/>
    <w:rsid w:val="008F2547"/>
    <w:rsid w:val="008F2683"/>
    <w:rsid w:val="008F28F6"/>
    <w:rsid w:val="00900840"/>
    <w:rsid w:val="00902C0C"/>
    <w:rsid w:val="00910E10"/>
    <w:rsid w:val="00911252"/>
    <w:rsid w:val="009141DB"/>
    <w:rsid w:val="00921E81"/>
    <w:rsid w:val="00924C5D"/>
    <w:rsid w:val="00924F66"/>
    <w:rsid w:val="00932F69"/>
    <w:rsid w:val="00937A03"/>
    <w:rsid w:val="00937B97"/>
    <w:rsid w:val="00937CF9"/>
    <w:rsid w:val="0094216C"/>
    <w:rsid w:val="00942456"/>
    <w:rsid w:val="009434B6"/>
    <w:rsid w:val="0095117F"/>
    <w:rsid w:val="0095389F"/>
    <w:rsid w:val="009546A9"/>
    <w:rsid w:val="00957E0F"/>
    <w:rsid w:val="00960675"/>
    <w:rsid w:val="00961E57"/>
    <w:rsid w:val="0096400A"/>
    <w:rsid w:val="00970078"/>
    <w:rsid w:val="009726B0"/>
    <w:rsid w:val="0098016D"/>
    <w:rsid w:val="00981E49"/>
    <w:rsid w:val="00982881"/>
    <w:rsid w:val="009836D2"/>
    <w:rsid w:val="00991648"/>
    <w:rsid w:val="00994873"/>
    <w:rsid w:val="00995DBA"/>
    <w:rsid w:val="0099724C"/>
    <w:rsid w:val="0099793B"/>
    <w:rsid w:val="009A1059"/>
    <w:rsid w:val="009A4C10"/>
    <w:rsid w:val="009B4224"/>
    <w:rsid w:val="009C06AC"/>
    <w:rsid w:val="009C4B0B"/>
    <w:rsid w:val="009C4F50"/>
    <w:rsid w:val="009C601D"/>
    <w:rsid w:val="009C621A"/>
    <w:rsid w:val="009C7173"/>
    <w:rsid w:val="009D0EB6"/>
    <w:rsid w:val="009D145B"/>
    <w:rsid w:val="009D1A17"/>
    <w:rsid w:val="009D60DB"/>
    <w:rsid w:val="009E0FFD"/>
    <w:rsid w:val="009E4810"/>
    <w:rsid w:val="009E4A0E"/>
    <w:rsid w:val="009E5CC9"/>
    <w:rsid w:val="009E7058"/>
    <w:rsid w:val="009F12BA"/>
    <w:rsid w:val="009F4B4B"/>
    <w:rsid w:val="009F56FB"/>
    <w:rsid w:val="00A014D5"/>
    <w:rsid w:val="00A06953"/>
    <w:rsid w:val="00A158F1"/>
    <w:rsid w:val="00A2156D"/>
    <w:rsid w:val="00A21D4D"/>
    <w:rsid w:val="00A24EC9"/>
    <w:rsid w:val="00A25954"/>
    <w:rsid w:val="00A25FD8"/>
    <w:rsid w:val="00A26822"/>
    <w:rsid w:val="00A3018C"/>
    <w:rsid w:val="00A30C35"/>
    <w:rsid w:val="00A37F66"/>
    <w:rsid w:val="00A404FE"/>
    <w:rsid w:val="00A41FA7"/>
    <w:rsid w:val="00A43D87"/>
    <w:rsid w:val="00A43F3A"/>
    <w:rsid w:val="00A46348"/>
    <w:rsid w:val="00A468CF"/>
    <w:rsid w:val="00A50289"/>
    <w:rsid w:val="00A51D25"/>
    <w:rsid w:val="00A52801"/>
    <w:rsid w:val="00A548C0"/>
    <w:rsid w:val="00A56C05"/>
    <w:rsid w:val="00A5735F"/>
    <w:rsid w:val="00A64FB8"/>
    <w:rsid w:val="00A64FDF"/>
    <w:rsid w:val="00A6675C"/>
    <w:rsid w:val="00A75CC9"/>
    <w:rsid w:val="00A830B5"/>
    <w:rsid w:val="00A84F24"/>
    <w:rsid w:val="00A90282"/>
    <w:rsid w:val="00A917CC"/>
    <w:rsid w:val="00A96208"/>
    <w:rsid w:val="00AA0F84"/>
    <w:rsid w:val="00AA46D7"/>
    <w:rsid w:val="00AB75DB"/>
    <w:rsid w:val="00AC10B2"/>
    <w:rsid w:val="00AC5CD4"/>
    <w:rsid w:val="00AC6604"/>
    <w:rsid w:val="00AD0A4A"/>
    <w:rsid w:val="00AD15C1"/>
    <w:rsid w:val="00AD1AC6"/>
    <w:rsid w:val="00AD1F85"/>
    <w:rsid w:val="00AD258A"/>
    <w:rsid w:val="00AD2FAB"/>
    <w:rsid w:val="00AD312F"/>
    <w:rsid w:val="00AD57B0"/>
    <w:rsid w:val="00AD6DBC"/>
    <w:rsid w:val="00AD7BE5"/>
    <w:rsid w:val="00AE06DC"/>
    <w:rsid w:val="00AE0A8F"/>
    <w:rsid w:val="00AE3BCC"/>
    <w:rsid w:val="00AE5155"/>
    <w:rsid w:val="00AF0456"/>
    <w:rsid w:val="00AF2C0B"/>
    <w:rsid w:val="00AF3591"/>
    <w:rsid w:val="00AF48D1"/>
    <w:rsid w:val="00B02CBD"/>
    <w:rsid w:val="00B0328C"/>
    <w:rsid w:val="00B0405D"/>
    <w:rsid w:val="00B07EA4"/>
    <w:rsid w:val="00B14914"/>
    <w:rsid w:val="00B167BE"/>
    <w:rsid w:val="00B168A5"/>
    <w:rsid w:val="00B2050B"/>
    <w:rsid w:val="00B229DB"/>
    <w:rsid w:val="00B2401C"/>
    <w:rsid w:val="00B2415E"/>
    <w:rsid w:val="00B25569"/>
    <w:rsid w:val="00B2632A"/>
    <w:rsid w:val="00B26CE9"/>
    <w:rsid w:val="00B279D4"/>
    <w:rsid w:val="00B31210"/>
    <w:rsid w:val="00B428E4"/>
    <w:rsid w:val="00B445B8"/>
    <w:rsid w:val="00B460D7"/>
    <w:rsid w:val="00B50DE6"/>
    <w:rsid w:val="00B55E38"/>
    <w:rsid w:val="00B61D76"/>
    <w:rsid w:val="00B63C67"/>
    <w:rsid w:val="00B63DC4"/>
    <w:rsid w:val="00B642A9"/>
    <w:rsid w:val="00B65919"/>
    <w:rsid w:val="00B701DD"/>
    <w:rsid w:val="00B71893"/>
    <w:rsid w:val="00B754AA"/>
    <w:rsid w:val="00B76092"/>
    <w:rsid w:val="00B760D0"/>
    <w:rsid w:val="00B76260"/>
    <w:rsid w:val="00B863CB"/>
    <w:rsid w:val="00B90F11"/>
    <w:rsid w:val="00B92151"/>
    <w:rsid w:val="00B92436"/>
    <w:rsid w:val="00B9322B"/>
    <w:rsid w:val="00B94124"/>
    <w:rsid w:val="00B94CD6"/>
    <w:rsid w:val="00BA254D"/>
    <w:rsid w:val="00BA2C63"/>
    <w:rsid w:val="00BB2A75"/>
    <w:rsid w:val="00BB6DE9"/>
    <w:rsid w:val="00BC24BB"/>
    <w:rsid w:val="00BC4911"/>
    <w:rsid w:val="00BC6E0C"/>
    <w:rsid w:val="00BD0790"/>
    <w:rsid w:val="00BD1652"/>
    <w:rsid w:val="00BD300D"/>
    <w:rsid w:val="00BD3EF5"/>
    <w:rsid w:val="00BD44F4"/>
    <w:rsid w:val="00BE5184"/>
    <w:rsid w:val="00BE765A"/>
    <w:rsid w:val="00BF6085"/>
    <w:rsid w:val="00BF61BC"/>
    <w:rsid w:val="00C02C67"/>
    <w:rsid w:val="00C05119"/>
    <w:rsid w:val="00C06765"/>
    <w:rsid w:val="00C108F0"/>
    <w:rsid w:val="00C13252"/>
    <w:rsid w:val="00C16B75"/>
    <w:rsid w:val="00C20465"/>
    <w:rsid w:val="00C21731"/>
    <w:rsid w:val="00C25E3A"/>
    <w:rsid w:val="00C3023F"/>
    <w:rsid w:val="00C3187C"/>
    <w:rsid w:val="00C319CE"/>
    <w:rsid w:val="00C360CA"/>
    <w:rsid w:val="00C41AA2"/>
    <w:rsid w:val="00C46471"/>
    <w:rsid w:val="00C52446"/>
    <w:rsid w:val="00C53BA6"/>
    <w:rsid w:val="00C5545F"/>
    <w:rsid w:val="00C55D49"/>
    <w:rsid w:val="00C5730B"/>
    <w:rsid w:val="00C60271"/>
    <w:rsid w:val="00C6255D"/>
    <w:rsid w:val="00C62882"/>
    <w:rsid w:val="00C63093"/>
    <w:rsid w:val="00C67B4A"/>
    <w:rsid w:val="00C71991"/>
    <w:rsid w:val="00C77285"/>
    <w:rsid w:val="00C77EA2"/>
    <w:rsid w:val="00C77FAA"/>
    <w:rsid w:val="00C828C3"/>
    <w:rsid w:val="00C83888"/>
    <w:rsid w:val="00C901D7"/>
    <w:rsid w:val="00C969B1"/>
    <w:rsid w:val="00CA0946"/>
    <w:rsid w:val="00CA549D"/>
    <w:rsid w:val="00CB031B"/>
    <w:rsid w:val="00CB355E"/>
    <w:rsid w:val="00CD0847"/>
    <w:rsid w:val="00CD29B2"/>
    <w:rsid w:val="00CD7786"/>
    <w:rsid w:val="00CE2514"/>
    <w:rsid w:val="00CE2CDF"/>
    <w:rsid w:val="00CF5F16"/>
    <w:rsid w:val="00CF6498"/>
    <w:rsid w:val="00CF652C"/>
    <w:rsid w:val="00D07E3B"/>
    <w:rsid w:val="00D1304A"/>
    <w:rsid w:val="00D159BE"/>
    <w:rsid w:val="00D16B76"/>
    <w:rsid w:val="00D172A2"/>
    <w:rsid w:val="00D208C4"/>
    <w:rsid w:val="00D2093D"/>
    <w:rsid w:val="00D20AC4"/>
    <w:rsid w:val="00D21408"/>
    <w:rsid w:val="00D26009"/>
    <w:rsid w:val="00D336B9"/>
    <w:rsid w:val="00D43848"/>
    <w:rsid w:val="00D458E9"/>
    <w:rsid w:val="00D4593F"/>
    <w:rsid w:val="00D4654F"/>
    <w:rsid w:val="00D5493C"/>
    <w:rsid w:val="00D57E04"/>
    <w:rsid w:val="00D618D0"/>
    <w:rsid w:val="00D61B19"/>
    <w:rsid w:val="00D62919"/>
    <w:rsid w:val="00D6321D"/>
    <w:rsid w:val="00D66051"/>
    <w:rsid w:val="00D675F5"/>
    <w:rsid w:val="00D70581"/>
    <w:rsid w:val="00D7272C"/>
    <w:rsid w:val="00D74604"/>
    <w:rsid w:val="00D803A7"/>
    <w:rsid w:val="00D86C4E"/>
    <w:rsid w:val="00D90A49"/>
    <w:rsid w:val="00D94D95"/>
    <w:rsid w:val="00D96E8E"/>
    <w:rsid w:val="00DA4C5C"/>
    <w:rsid w:val="00DA7A47"/>
    <w:rsid w:val="00DB2A69"/>
    <w:rsid w:val="00DB4117"/>
    <w:rsid w:val="00DC10E3"/>
    <w:rsid w:val="00DC25AA"/>
    <w:rsid w:val="00DC3404"/>
    <w:rsid w:val="00DC37FF"/>
    <w:rsid w:val="00DC60F3"/>
    <w:rsid w:val="00DD2AE4"/>
    <w:rsid w:val="00DD3A75"/>
    <w:rsid w:val="00DD4591"/>
    <w:rsid w:val="00DD47B3"/>
    <w:rsid w:val="00DD4D6B"/>
    <w:rsid w:val="00DD6328"/>
    <w:rsid w:val="00DE1067"/>
    <w:rsid w:val="00DE127B"/>
    <w:rsid w:val="00DE38A0"/>
    <w:rsid w:val="00DE645E"/>
    <w:rsid w:val="00DF0083"/>
    <w:rsid w:val="00DF5961"/>
    <w:rsid w:val="00DF651F"/>
    <w:rsid w:val="00DF7719"/>
    <w:rsid w:val="00E0216F"/>
    <w:rsid w:val="00E036DC"/>
    <w:rsid w:val="00E0422C"/>
    <w:rsid w:val="00E06A6E"/>
    <w:rsid w:val="00E110A0"/>
    <w:rsid w:val="00E13386"/>
    <w:rsid w:val="00E2257B"/>
    <w:rsid w:val="00E25055"/>
    <w:rsid w:val="00E261B4"/>
    <w:rsid w:val="00E264DB"/>
    <w:rsid w:val="00E26EDC"/>
    <w:rsid w:val="00E31A05"/>
    <w:rsid w:val="00E3206A"/>
    <w:rsid w:val="00E32532"/>
    <w:rsid w:val="00E4382B"/>
    <w:rsid w:val="00E45901"/>
    <w:rsid w:val="00E468D5"/>
    <w:rsid w:val="00E528DC"/>
    <w:rsid w:val="00E531FA"/>
    <w:rsid w:val="00E5356C"/>
    <w:rsid w:val="00E55F8B"/>
    <w:rsid w:val="00E5613B"/>
    <w:rsid w:val="00E56E9B"/>
    <w:rsid w:val="00E57AC2"/>
    <w:rsid w:val="00E615C4"/>
    <w:rsid w:val="00E61C43"/>
    <w:rsid w:val="00E656E2"/>
    <w:rsid w:val="00E674EB"/>
    <w:rsid w:val="00E72F0E"/>
    <w:rsid w:val="00E7354C"/>
    <w:rsid w:val="00E74DAD"/>
    <w:rsid w:val="00E82EBB"/>
    <w:rsid w:val="00E850F9"/>
    <w:rsid w:val="00E913F4"/>
    <w:rsid w:val="00E92C7C"/>
    <w:rsid w:val="00E9332A"/>
    <w:rsid w:val="00EA2494"/>
    <w:rsid w:val="00EA6E9E"/>
    <w:rsid w:val="00EB0F4A"/>
    <w:rsid w:val="00EB139B"/>
    <w:rsid w:val="00EB220D"/>
    <w:rsid w:val="00EB249D"/>
    <w:rsid w:val="00EB25C7"/>
    <w:rsid w:val="00EB6355"/>
    <w:rsid w:val="00EB7E63"/>
    <w:rsid w:val="00EC511A"/>
    <w:rsid w:val="00ED4864"/>
    <w:rsid w:val="00ED49DA"/>
    <w:rsid w:val="00ED7370"/>
    <w:rsid w:val="00EE0602"/>
    <w:rsid w:val="00EE3203"/>
    <w:rsid w:val="00EE34F1"/>
    <w:rsid w:val="00EE49A7"/>
    <w:rsid w:val="00EE4DA4"/>
    <w:rsid w:val="00EE602B"/>
    <w:rsid w:val="00EF0891"/>
    <w:rsid w:val="00EF1025"/>
    <w:rsid w:val="00EF3D80"/>
    <w:rsid w:val="00EF6EFC"/>
    <w:rsid w:val="00F07D0B"/>
    <w:rsid w:val="00F12D1B"/>
    <w:rsid w:val="00F149B9"/>
    <w:rsid w:val="00F2325F"/>
    <w:rsid w:val="00F30DFC"/>
    <w:rsid w:val="00F33B12"/>
    <w:rsid w:val="00F34652"/>
    <w:rsid w:val="00F376AC"/>
    <w:rsid w:val="00F46611"/>
    <w:rsid w:val="00F4706B"/>
    <w:rsid w:val="00F5607A"/>
    <w:rsid w:val="00F60DD2"/>
    <w:rsid w:val="00F64DBC"/>
    <w:rsid w:val="00F67304"/>
    <w:rsid w:val="00F70242"/>
    <w:rsid w:val="00F71719"/>
    <w:rsid w:val="00F74237"/>
    <w:rsid w:val="00F8208F"/>
    <w:rsid w:val="00F84640"/>
    <w:rsid w:val="00F84939"/>
    <w:rsid w:val="00F9030D"/>
    <w:rsid w:val="00F90678"/>
    <w:rsid w:val="00F929C5"/>
    <w:rsid w:val="00F94793"/>
    <w:rsid w:val="00FA14AB"/>
    <w:rsid w:val="00FA2F6C"/>
    <w:rsid w:val="00FA484A"/>
    <w:rsid w:val="00FA5CD2"/>
    <w:rsid w:val="00FA609A"/>
    <w:rsid w:val="00FA6F9B"/>
    <w:rsid w:val="00FB1019"/>
    <w:rsid w:val="00FB2FD9"/>
    <w:rsid w:val="00FB382A"/>
    <w:rsid w:val="00FB5669"/>
    <w:rsid w:val="00FC0131"/>
    <w:rsid w:val="00FC1A96"/>
    <w:rsid w:val="00FC590E"/>
    <w:rsid w:val="00FD20B9"/>
    <w:rsid w:val="00FD3C5D"/>
    <w:rsid w:val="00FD4DFC"/>
    <w:rsid w:val="00FD517D"/>
    <w:rsid w:val="00FE1384"/>
    <w:rsid w:val="00FE310E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455D7"/>
  <w15:docId w15:val="{FCC99C13-F102-4668-914C-CDF6EABB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left" w:pos="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left" w:pos="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rsid w:val="00FC1A96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uiPriority w:val="99"/>
    <w:qFormat/>
    <w:rsid w:val="00FC1A96"/>
    <w:rPr>
      <w:color w:val="0000FF"/>
      <w:u w:val="non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sid w:val="00FC1A96"/>
    <w:rPr>
      <w:rFonts w:ascii="Courier New" w:hAnsi="Courier New"/>
      <w:b/>
      <w:bCs/>
      <w:kern w:val="2"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fa">
    <w:name w:val="Unresolved Mention"/>
    <w:basedOn w:val="a1"/>
    <w:uiPriority w:val="99"/>
    <w:semiHidden/>
    <w:unhideWhenUsed/>
    <w:rsid w:val="00BB6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" TargetMode="External"/><Relationship Id="rId13" Type="http://schemas.openxmlformats.org/officeDocument/2006/relationships/hyperlink" Target="https://yeasy.gitbook.io/docker_practic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uepress.mirror.docker-practice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likecs.com/default/index/show?id=1036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engine/install/cento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liyun.com/mirror/docker-ce" TargetMode="External"/><Relationship Id="rId10" Type="http://schemas.openxmlformats.org/officeDocument/2006/relationships/hyperlink" Target="https://docs.docker.com/engine/instal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docker.com/get-docker/" TargetMode="External"/><Relationship Id="rId14" Type="http://schemas.openxmlformats.org/officeDocument/2006/relationships/hyperlink" Target="https://hub.docker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196</TotalTime>
  <Pages>8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218</cp:revision>
  <dcterms:created xsi:type="dcterms:W3CDTF">2020-05-28T06:06:00Z</dcterms:created>
  <dcterms:modified xsi:type="dcterms:W3CDTF">2020-06-08T10:01:00Z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