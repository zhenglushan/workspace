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A546" w14:textId="79B55BB3" w:rsidR="00F60DD2" w:rsidRDefault="002205B9" w:rsidP="002205B9">
      <w:pPr>
        <w:pStyle w:val="2"/>
      </w:pPr>
      <w:r w:rsidRPr="002205B9">
        <w:rPr>
          <w:rFonts w:hint="eastAsia"/>
        </w:rPr>
        <w:t xml:space="preserve">htaccess </w:t>
      </w:r>
      <w:r w:rsidRPr="002205B9">
        <w:rPr>
          <w:rFonts w:hint="eastAsia"/>
        </w:rPr>
        <w:t>禁止指定</w:t>
      </w:r>
      <w:r w:rsidRPr="002205B9">
        <w:rPr>
          <w:rFonts w:hint="eastAsia"/>
        </w:rPr>
        <w:t xml:space="preserve"> IP </w:t>
      </w:r>
      <w:r w:rsidRPr="002205B9">
        <w:rPr>
          <w:rFonts w:hint="eastAsia"/>
        </w:rPr>
        <w:t>的访问</w:t>
      </w:r>
    </w:p>
    <w:p w14:paraId="3D8BD4BE" w14:textId="1BC787B0" w:rsidR="002205B9" w:rsidRDefault="00820F68" w:rsidP="002205B9">
      <w:r w:rsidRPr="00820F68">
        <w:rPr>
          <w:rFonts w:hint="eastAsia"/>
        </w:rPr>
        <w:t>只要在</w:t>
      </w:r>
      <w:r w:rsidRPr="00820F68">
        <w:rPr>
          <w:rFonts w:hint="eastAsia"/>
        </w:rPr>
        <w:t xml:space="preserve"> .htaccess </w:t>
      </w:r>
      <w:r w:rsidRPr="00820F68">
        <w:rPr>
          <w:rFonts w:hint="eastAsia"/>
        </w:rPr>
        <w:t>文件里加入如下代码</w:t>
      </w:r>
      <w:r w:rsidRPr="00820F68">
        <w:rPr>
          <w:rFonts w:hint="eastAsia"/>
        </w:rPr>
        <w:t>(</w:t>
      </w:r>
      <w:r w:rsidRPr="00820F68">
        <w:rPr>
          <w:rFonts w:hint="eastAsia"/>
        </w:rPr>
        <w:t>下面</w:t>
      </w:r>
      <w:r w:rsidRPr="00820F68">
        <w:rPr>
          <w:rFonts w:hint="eastAsia"/>
        </w:rPr>
        <w:t>IP</w:t>
      </w:r>
      <w:r w:rsidRPr="00820F68">
        <w:rPr>
          <w:rFonts w:hint="eastAsia"/>
        </w:rPr>
        <w:t>替换成你要禁止的</w:t>
      </w:r>
      <w:r w:rsidRPr="00820F68">
        <w:rPr>
          <w:rFonts w:hint="eastAsia"/>
        </w:rPr>
        <w:t>IP)</w:t>
      </w:r>
      <w:r w:rsidRPr="00820F68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F68" w14:paraId="1B5CD856" w14:textId="77777777" w:rsidTr="00820F68">
        <w:tc>
          <w:tcPr>
            <w:tcW w:w="8296" w:type="dxa"/>
          </w:tcPr>
          <w:p w14:paraId="2BE16376" w14:textId="77777777" w:rsidR="00820F68" w:rsidRDefault="00820F68" w:rsidP="00820F68">
            <w:r>
              <w:t>Order Deny,Allow</w:t>
            </w:r>
          </w:p>
          <w:p w14:paraId="04E3345F" w14:textId="7EBCCBBF" w:rsidR="00820F68" w:rsidRDefault="00820F68" w:rsidP="00820F68">
            <w:pPr>
              <w:rPr>
                <w:rFonts w:hint="eastAsia"/>
              </w:rPr>
            </w:pPr>
            <w:r>
              <w:t>Deny from 192.168.1.101</w:t>
            </w:r>
          </w:p>
        </w:tc>
      </w:tr>
    </w:tbl>
    <w:p w14:paraId="1A4C2F40" w14:textId="77777777" w:rsidR="00820F68" w:rsidRDefault="00820F68" w:rsidP="00820F68">
      <w:pPr>
        <w:rPr>
          <w:rFonts w:hint="eastAsia"/>
        </w:rPr>
      </w:pPr>
      <w:r>
        <w:rPr>
          <w:rFonts w:hint="eastAsia"/>
        </w:rPr>
        <w:t>这样可以禁止从</w:t>
      </w:r>
      <w:r>
        <w:rPr>
          <w:rFonts w:hint="eastAsia"/>
        </w:rPr>
        <w:t xml:space="preserve"> 192.168.1.101 </w:t>
      </w:r>
      <w:r>
        <w:rPr>
          <w:rFonts w:hint="eastAsia"/>
        </w:rPr>
        <w:t>的主机访问你的网站。</w:t>
      </w:r>
    </w:p>
    <w:p w14:paraId="7D81F13E" w14:textId="77777777" w:rsidR="00820F68" w:rsidRDefault="00820F68" w:rsidP="00820F68"/>
    <w:p w14:paraId="50AD2801" w14:textId="0F8BB3EB" w:rsidR="00820F68" w:rsidRDefault="00820F68" w:rsidP="00820F68">
      <w:r>
        <w:rPr>
          <w:rFonts w:hint="eastAsia"/>
        </w:rPr>
        <w:t>如果是禁止</w:t>
      </w:r>
      <w:r>
        <w:rPr>
          <w:rFonts w:hint="eastAsia"/>
        </w:rPr>
        <w:t>IP</w:t>
      </w:r>
      <w:r>
        <w:rPr>
          <w:rFonts w:hint="eastAsia"/>
        </w:rPr>
        <w:t>段，代码如下</w:t>
      </w:r>
      <w:r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D5B" w14:paraId="307E041A" w14:textId="77777777" w:rsidTr="000D7D5B">
        <w:tc>
          <w:tcPr>
            <w:tcW w:w="8296" w:type="dxa"/>
          </w:tcPr>
          <w:p w14:paraId="4BD916C0" w14:textId="77777777" w:rsidR="000D7D5B" w:rsidRDefault="000D7D5B" w:rsidP="000D7D5B">
            <w:r>
              <w:t>Order Deny,Allow</w:t>
            </w:r>
          </w:p>
          <w:p w14:paraId="2DCD1A7D" w14:textId="6604DF13" w:rsidR="000D7D5B" w:rsidRDefault="000D7D5B" w:rsidP="000D7D5B">
            <w:pPr>
              <w:rPr>
                <w:rFonts w:hint="eastAsia"/>
              </w:rPr>
            </w:pPr>
            <w:r>
              <w:t>Deny from 192.168.1</w:t>
            </w:r>
          </w:p>
        </w:tc>
      </w:tr>
    </w:tbl>
    <w:p w14:paraId="2C241696" w14:textId="6B25A21E" w:rsidR="000D7D5B" w:rsidRDefault="000D7D5B" w:rsidP="000D7D5B">
      <w:r>
        <w:rPr>
          <w:rFonts w:hint="eastAsia"/>
        </w:rPr>
        <w:t>这样可以禁止从</w:t>
      </w:r>
      <w:r>
        <w:rPr>
          <w:rFonts w:hint="eastAsia"/>
        </w:rPr>
        <w:t xml:space="preserve"> 192.168.1.1 - 192.168.1.254 </w:t>
      </w:r>
      <w:r>
        <w:rPr>
          <w:rFonts w:hint="eastAsia"/>
        </w:rPr>
        <w:t>的主机访问你的网站。</w:t>
      </w:r>
    </w:p>
    <w:p w14:paraId="1DC956B5" w14:textId="77777777" w:rsidR="000D7D5B" w:rsidRDefault="000D7D5B" w:rsidP="000D7D5B">
      <w:pPr>
        <w:rPr>
          <w:rFonts w:hint="eastAsia"/>
        </w:rPr>
      </w:pPr>
    </w:p>
    <w:p w14:paraId="32E82978" w14:textId="7F834CC8" w:rsidR="00820F68" w:rsidRDefault="000D7D5B" w:rsidP="000D7D5B">
      <w:r>
        <w:rPr>
          <w:rFonts w:hint="eastAsia"/>
        </w:rPr>
        <w:t>1</w:t>
      </w:r>
      <w:r>
        <w:rPr>
          <w:rFonts w:hint="eastAsia"/>
        </w:rPr>
        <w:t>、屏蔽某一特定</w:t>
      </w:r>
      <w:r>
        <w:rPr>
          <w:rFonts w:hint="eastAsia"/>
        </w:rPr>
        <w:t>IP</w:t>
      </w:r>
      <w:r>
        <w:rPr>
          <w:rFonts w:hint="eastAsia"/>
        </w:rPr>
        <w:t>可以使用：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D5B" w14:paraId="63B721C6" w14:textId="77777777" w:rsidTr="000D7D5B">
        <w:tc>
          <w:tcPr>
            <w:tcW w:w="8296" w:type="dxa"/>
          </w:tcPr>
          <w:p w14:paraId="3C16704F" w14:textId="0E2C69A3" w:rsidR="000D7D5B" w:rsidRDefault="000D7D5B" w:rsidP="000D7D5B">
            <w:pPr>
              <w:rPr>
                <w:rFonts w:hint="eastAsia"/>
              </w:rPr>
            </w:pPr>
            <w:r>
              <w:t>order allow,deny</w:t>
            </w:r>
          </w:p>
          <w:p w14:paraId="6D8428E9" w14:textId="45044D6B" w:rsidR="000D7D5B" w:rsidRDefault="000D7D5B" w:rsidP="000D7D5B">
            <w:pPr>
              <w:rPr>
                <w:rFonts w:hint="eastAsia"/>
              </w:rPr>
            </w:pPr>
            <w:r>
              <w:t>deny from 192.168.0.1</w:t>
            </w:r>
          </w:p>
          <w:p w14:paraId="1279BF93" w14:textId="022271E0" w:rsidR="000D7D5B" w:rsidRDefault="000D7D5B" w:rsidP="000D7D5B">
            <w:pPr>
              <w:rPr>
                <w:rFonts w:hint="eastAsia"/>
              </w:rPr>
            </w:pPr>
            <w:r>
              <w:t>allow from all</w:t>
            </w:r>
          </w:p>
        </w:tc>
      </w:tr>
    </w:tbl>
    <w:p w14:paraId="00CEFB73" w14:textId="06285085" w:rsidR="000D7D5B" w:rsidRDefault="000D7D5B" w:rsidP="00820F68"/>
    <w:p w14:paraId="53A5C2CD" w14:textId="5E00C19D" w:rsidR="000D7D5B" w:rsidRDefault="000D7D5B" w:rsidP="00820F68">
      <w:r w:rsidRPr="000D7D5B">
        <w:rPr>
          <w:rFonts w:hint="eastAsia"/>
        </w:rPr>
        <w:t>2</w:t>
      </w:r>
      <w:r w:rsidRPr="000D7D5B">
        <w:rPr>
          <w:rFonts w:hint="eastAsia"/>
        </w:rPr>
        <w:t>、屏蔽多个</w:t>
      </w:r>
      <w:r w:rsidRPr="000D7D5B">
        <w:rPr>
          <w:rFonts w:hint="eastAsia"/>
        </w:rPr>
        <w:t>IP</w:t>
      </w:r>
      <w:r w:rsidRPr="000D7D5B">
        <w:rPr>
          <w:rFonts w:hint="eastAsia"/>
        </w:rPr>
        <w:t>地址可以使用：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1D01" w14:paraId="6AF70FFD" w14:textId="77777777" w:rsidTr="002D1D01">
        <w:tc>
          <w:tcPr>
            <w:tcW w:w="8296" w:type="dxa"/>
          </w:tcPr>
          <w:p w14:paraId="45948A1B" w14:textId="3D3868B6" w:rsidR="002D1D01" w:rsidRDefault="002D1D01" w:rsidP="002D1D01">
            <w:pPr>
              <w:rPr>
                <w:rFonts w:hint="eastAsia"/>
              </w:rPr>
            </w:pPr>
            <w:r>
              <w:t>order allow,deny</w:t>
            </w:r>
          </w:p>
          <w:p w14:paraId="346FF57A" w14:textId="625B84E4" w:rsidR="002D1D01" w:rsidRDefault="002D1D01" w:rsidP="002D1D01">
            <w:pPr>
              <w:rPr>
                <w:rFonts w:hint="eastAsia"/>
              </w:rPr>
            </w:pPr>
            <w:r>
              <w:t>deny from 192.168.0.2</w:t>
            </w:r>
          </w:p>
          <w:p w14:paraId="31D23D9B" w14:textId="26D62A48" w:rsidR="002D1D01" w:rsidRDefault="002D1D01" w:rsidP="002D1D01">
            <w:pPr>
              <w:rPr>
                <w:rFonts w:hint="eastAsia"/>
              </w:rPr>
            </w:pPr>
            <w:r>
              <w:t>deny from 192.168.0.3</w:t>
            </w:r>
          </w:p>
          <w:p w14:paraId="26471A43" w14:textId="44A8B419" w:rsidR="002D1D01" w:rsidRDefault="002D1D01" w:rsidP="002D1D01">
            <w:pPr>
              <w:rPr>
                <w:rFonts w:hint="eastAsia"/>
              </w:rPr>
            </w:pPr>
            <w:r>
              <w:t>deny from 192.168.0.4</w:t>
            </w:r>
          </w:p>
          <w:p w14:paraId="4EC80866" w14:textId="10C7306B" w:rsidR="002D1D01" w:rsidRDefault="002D1D01" w:rsidP="002D1D01">
            <w:pPr>
              <w:rPr>
                <w:rFonts w:hint="eastAsia"/>
              </w:rPr>
            </w:pPr>
            <w:r>
              <w:t>allow from all</w:t>
            </w:r>
          </w:p>
        </w:tc>
      </w:tr>
    </w:tbl>
    <w:p w14:paraId="54E54211" w14:textId="77777777" w:rsidR="002D1D01" w:rsidRDefault="002D1D01" w:rsidP="00820F68">
      <w:pPr>
        <w:rPr>
          <w:rFonts w:hint="eastAsia"/>
        </w:rPr>
      </w:pPr>
    </w:p>
    <w:p w14:paraId="02ACEDA2" w14:textId="2F499A99" w:rsidR="000D7D5B" w:rsidRDefault="00A51B21" w:rsidP="00820F68">
      <w:r w:rsidRPr="00A51B21">
        <w:rPr>
          <w:rFonts w:hint="eastAsia"/>
        </w:rPr>
        <w:t>3</w:t>
      </w:r>
      <w:r w:rsidRPr="00A51B21">
        <w:rPr>
          <w:rFonts w:hint="eastAsia"/>
        </w:rPr>
        <w:t>、屏蔽整个</w:t>
      </w:r>
      <w:r w:rsidRPr="00A51B21">
        <w:rPr>
          <w:rFonts w:hint="eastAsia"/>
        </w:rPr>
        <w:t>IP</w:t>
      </w:r>
      <w:r w:rsidRPr="00A51B21">
        <w:rPr>
          <w:rFonts w:hint="eastAsia"/>
        </w:rPr>
        <w:t>段可以使用：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C7B" w14:paraId="65A6FA51" w14:textId="77777777" w:rsidTr="00B92C7B">
        <w:tc>
          <w:tcPr>
            <w:tcW w:w="8296" w:type="dxa"/>
          </w:tcPr>
          <w:p w14:paraId="719A2B9D" w14:textId="6CE8B386" w:rsidR="00B92C7B" w:rsidRDefault="00B92C7B" w:rsidP="00B92C7B">
            <w:pPr>
              <w:rPr>
                <w:rFonts w:hint="eastAsia"/>
              </w:rPr>
            </w:pPr>
            <w:r>
              <w:t>order allow,deny</w:t>
            </w:r>
          </w:p>
          <w:p w14:paraId="7C1BA4BC" w14:textId="289DEDA9" w:rsidR="00B92C7B" w:rsidRDefault="00B92C7B" w:rsidP="00B92C7B">
            <w:pPr>
              <w:rPr>
                <w:rFonts w:hint="eastAsia"/>
              </w:rPr>
            </w:pPr>
            <w:r>
              <w:t>deny from 192.168.0</w:t>
            </w:r>
          </w:p>
          <w:p w14:paraId="461318B0" w14:textId="4B8BB689" w:rsidR="00B92C7B" w:rsidRDefault="00B92C7B" w:rsidP="00B92C7B">
            <w:pPr>
              <w:rPr>
                <w:rFonts w:hint="eastAsia"/>
              </w:rPr>
            </w:pPr>
            <w:r>
              <w:t>allow from all</w:t>
            </w:r>
          </w:p>
        </w:tc>
      </w:tr>
    </w:tbl>
    <w:p w14:paraId="35BCAEDB" w14:textId="465785B8" w:rsidR="00A51B21" w:rsidRDefault="00A51B21" w:rsidP="00820F68"/>
    <w:p w14:paraId="26B1AF73" w14:textId="1CC2AC69" w:rsidR="00B92C7B" w:rsidRDefault="00B92C7B" w:rsidP="00820F68">
      <w:r w:rsidRPr="00B92C7B">
        <w:rPr>
          <w:rFonts w:hint="eastAsia"/>
        </w:rPr>
        <w:t>4</w:t>
      </w:r>
      <w:r w:rsidRPr="00B92C7B">
        <w:rPr>
          <w:rFonts w:hint="eastAsia"/>
        </w:rPr>
        <w:t>、屏蔽</w:t>
      </w:r>
      <w:r w:rsidRPr="00B92C7B">
        <w:rPr>
          <w:rFonts w:hint="eastAsia"/>
        </w:rPr>
        <w:t>IP</w:t>
      </w:r>
      <w:r w:rsidRPr="00B92C7B">
        <w:rPr>
          <w:rFonts w:hint="eastAsia"/>
        </w:rPr>
        <w:t>段中的一小部分</w:t>
      </w:r>
      <w:r w:rsidRPr="00B92C7B">
        <w:rPr>
          <w:rFonts w:hint="eastAsia"/>
        </w:rPr>
        <w:t>IP</w:t>
      </w:r>
      <w:r w:rsidRPr="00B92C7B">
        <w:rPr>
          <w:rFonts w:hint="eastAsia"/>
        </w:rPr>
        <w:t>可以使用：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C7B" w14:paraId="514E9844" w14:textId="77777777" w:rsidTr="00B92C7B">
        <w:tc>
          <w:tcPr>
            <w:tcW w:w="8296" w:type="dxa"/>
          </w:tcPr>
          <w:p w14:paraId="0AEC19FD" w14:textId="228FF5D5" w:rsidR="00B92C7B" w:rsidRDefault="00B92C7B" w:rsidP="00B92C7B">
            <w:pPr>
              <w:rPr>
                <w:rFonts w:hint="eastAsia"/>
              </w:rPr>
            </w:pPr>
            <w:r>
              <w:t>order allow,deny</w:t>
            </w:r>
          </w:p>
          <w:p w14:paraId="09EEC2A3" w14:textId="55AA5D53" w:rsidR="00B92C7B" w:rsidRDefault="00B92C7B" w:rsidP="00B92C7B">
            <w:pPr>
              <w:rPr>
                <w:rFonts w:hint="eastAsia"/>
              </w:rPr>
            </w:pPr>
            <w:r>
              <w:t>deny from 192.168.0.100/200</w:t>
            </w:r>
          </w:p>
          <w:p w14:paraId="1B1009A4" w14:textId="27ADAEEC" w:rsidR="00B92C7B" w:rsidRDefault="00B92C7B" w:rsidP="00B92C7B">
            <w:pPr>
              <w:rPr>
                <w:rFonts w:hint="eastAsia"/>
              </w:rPr>
            </w:pPr>
            <w:r>
              <w:t>allow from all</w:t>
            </w:r>
          </w:p>
        </w:tc>
      </w:tr>
    </w:tbl>
    <w:p w14:paraId="735CFB34" w14:textId="77777777" w:rsidR="00B92C7B" w:rsidRPr="00A51B21" w:rsidRDefault="00B92C7B" w:rsidP="00820F68">
      <w:pPr>
        <w:rPr>
          <w:rFonts w:hint="eastAsia"/>
        </w:rPr>
      </w:pPr>
    </w:p>
    <w:sectPr w:rsidR="00B92C7B" w:rsidRPr="00A51B21">
      <w:headerReference w:type="even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DF823" w14:textId="77777777" w:rsidR="00156FC2" w:rsidRDefault="00156FC2">
      <w:r>
        <w:separator/>
      </w:r>
    </w:p>
  </w:endnote>
  <w:endnote w:type="continuationSeparator" w:id="0">
    <w:p w14:paraId="44067AC6" w14:textId="77777777" w:rsidR="00156FC2" w:rsidRDefault="0015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C4B09" w14:textId="77777777" w:rsidR="00156FC2" w:rsidRDefault="00156FC2">
      <w:r>
        <w:separator/>
      </w:r>
    </w:p>
  </w:footnote>
  <w:footnote w:type="continuationSeparator" w:id="0">
    <w:p w14:paraId="621800FB" w14:textId="77777777" w:rsidR="00156FC2" w:rsidRDefault="00156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F633" w14:textId="77777777" w:rsidR="00F60DD2" w:rsidRDefault="00F60DD2"/>
  <w:p w14:paraId="6B01BB9F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81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D7D5B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56FC2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05B9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1D01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481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0F68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94E3A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B21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2C7B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F14"/>
  <w15:docId w15:val="{B543D851-D888-44E3-AF14-27EBEDC3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2020-06-02T08:40:00Z</dcterms:created>
  <dcterms:modified xsi:type="dcterms:W3CDTF">2020-06-02T08:44:00Z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