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C742" w14:textId="77D4B37B" w:rsidR="00EA0CDB" w:rsidRDefault="00E30242" w:rsidP="00E30242">
      <w:pPr>
        <w:pStyle w:val="1"/>
      </w:pPr>
      <w:r>
        <w:rPr>
          <w:rFonts w:hint="eastAsia"/>
        </w:rPr>
        <w:t>基础篇</w:t>
      </w:r>
    </w:p>
    <w:p w14:paraId="35F66BFF" w14:textId="464A23E0" w:rsidR="00E30242" w:rsidRDefault="00E30242" w:rsidP="00E30242">
      <w:pPr>
        <w:pStyle w:val="2"/>
      </w:pPr>
      <w:r>
        <w:rPr>
          <w:rFonts w:hint="eastAsia"/>
        </w:rPr>
        <w:t>开发环境</w:t>
      </w:r>
    </w:p>
    <w:p w14:paraId="254F29EF" w14:textId="239B8171" w:rsidR="00E30242" w:rsidRDefault="00E30242" w:rsidP="00E30242">
      <w:pPr>
        <w:pStyle w:val="3"/>
      </w:pPr>
      <w:r>
        <w:rPr>
          <w:rFonts w:hint="eastAsia"/>
        </w:rPr>
        <w:t>搭建</w:t>
      </w:r>
      <w:r>
        <w:rPr>
          <w:rFonts w:hint="eastAsia"/>
        </w:rPr>
        <w:t>C#</w:t>
      </w:r>
      <w:r>
        <w:rPr>
          <w:rFonts w:hint="eastAsia"/>
        </w:rPr>
        <w:t>开发环境</w:t>
      </w:r>
    </w:p>
    <w:p w14:paraId="1FC18EE4" w14:textId="6F1AA0DB" w:rsidR="00E30242" w:rsidRPr="00AC6F29" w:rsidRDefault="00F712C9" w:rsidP="00AC6F29">
      <w:pPr>
        <w:pStyle w:val="4"/>
      </w:pPr>
      <w:r w:rsidRPr="00AC6F29">
        <w:rPr>
          <w:rFonts w:hint="eastAsia"/>
        </w:rPr>
        <w:t>下载</w:t>
      </w:r>
      <w:r w:rsidRPr="00AC6F29">
        <w:rPr>
          <w:rFonts w:hint="eastAsia"/>
        </w:rPr>
        <w:t xml:space="preserve"> .</w:t>
      </w:r>
      <w:r w:rsidRPr="00AC6F29">
        <w:t>NET Core</w:t>
      </w:r>
    </w:p>
    <w:p w14:paraId="6B99E41F" w14:textId="28D45560" w:rsidR="00A3596D" w:rsidRDefault="00A3596D" w:rsidP="00A3596D">
      <w:r w:rsidRPr="00A3596D">
        <w:rPr>
          <w:rFonts w:hint="eastAsia"/>
        </w:rPr>
        <w:t>打开</w:t>
      </w:r>
      <w:r w:rsidRPr="00A3596D">
        <w:rPr>
          <w:rFonts w:hint="eastAsia"/>
        </w:rPr>
        <w:t xml:space="preserve"> </w:t>
      </w:r>
      <w:hyperlink r:id="rId5" w:history="1">
        <w:r w:rsidRPr="00F87BE1">
          <w:rPr>
            <w:rStyle w:val="a4"/>
            <w:rFonts w:hint="eastAsia"/>
          </w:rPr>
          <w:t>https://dotnet.microsoft.com/download</w:t>
        </w:r>
      </w:hyperlink>
      <w:r>
        <w:t xml:space="preserve"> </w:t>
      </w:r>
      <w:r w:rsidRPr="00A3596D">
        <w:rPr>
          <w:rFonts w:hint="eastAsia"/>
        </w:rPr>
        <w:t>单击</w:t>
      </w:r>
      <w:r w:rsidRPr="00A3596D">
        <w:rPr>
          <w:rFonts w:hint="eastAsia"/>
        </w:rPr>
        <w:t xml:space="preserve"> Build Apps Download .NET Core SDK </w:t>
      </w:r>
      <w:r w:rsidRPr="00A3596D">
        <w:rPr>
          <w:rFonts w:hint="eastAsia"/>
        </w:rPr>
        <w:t>下载链接进行下载。这里下载的是最新版本的</w:t>
      </w:r>
      <w:r w:rsidRPr="00A3596D">
        <w:rPr>
          <w:rFonts w:hint="eastAsia"/>
        </w:rPr>
        <w:t xml:space="preserve"> dotnet-sdk-3.1.100-win-x64.exe </w:t>
      </w:r>
      <w:r w:rsidRPr="00A3596D">
        <w:rPr>
          <w:rFonts w:hint="eastAsia"/>
        </w:rPr>
        <w:t>软件。</w:t>
      </w:r>
    </w:p>
    <w:p w14:paraId="74DBF998" w14:textId="5C919009" w:rsidR="00A3596D" w:rsidRDefault="00A3596D" w:rsidP="00AC6F29">
      <w:pPr>
        <w:pStyle w:val="4"/>
      </w:pPr>
      <w:r w:rsidRPr="00AC6F29">
        <w:t>安装</w:t>
      </w:r>
      <w:r w:rsidRPr="00AC6F29">
        <w:rPr>
          <w:rFonts w:hint="eastAsia"/>
        </w:rPr>
        <w:t xml:space="preserve"> </w:t>
      </w:r>
      <w:r w:rsidRPr="00AC6F29">
        <w:t>.NET Core</w:t>
      </w:r>
    </w:p>
    <w:p w14:paraId="574F82F5" w14:textId="65CA8EA5" w:rsidR="00AC6F29" w:rsidRDefault="00AC6F29" w:rsidP="00AC6F29">
      <w:r w:rsidRPr="00AC6F29">
        <w:rPr>
          <w:rFonts w:hint="eastAsia"/>
        </w:rPr>
        <w:t>双击</w:t>
      </w:r>
      <w:r w:rsidRPr="00AC6F29">
        <w:rPr>
          <w:rFonts w:hint="eastAsia"/>
        </w:rPr>
        <w:t xml:space="preserve"> dotnet-sdk-3.1.100-win-x64.exe </w:t>
      </w:r>
      <w:r w:rsidRPr="00AC6F29">
        <w:rPr>
          <w:rFonts w:hint="eastAsia"/>
        </w:rPr>
        <w:t>进行安装：</w:t>
      </w:r>
    </w:p>
    <w:p w14:paraId="26CF39AB" w14:textId="732739E5" w:rsidR="00AC6F29" w:rsidRDefault="00AC6F29" w:rsidP="00AC6F29">
      <w:r>
        <w:rPr>
          <w:noProof/>
        </w:rPr>
        <w:drawing>
          <wp:inline distT="0" distB="0" distL="0" distR="0" wp14:anchorId="765E615F" wp14:editId="5285D41D">
            <wp:extent cx="5274310" cy="3920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EC78" w14:textId="5E42B556" w:rsidR="00AC6F29" w:rsidRDefault="00AC6F29" w:rsidP="00AC6F29">
      <w:r>
        <w:rPr>
          <w:noProof/>
        </w:rPr>
        <w:lastRenderedPageBreak/>
        <w:drawing>
          <wp:inline distT="0" distB="0" distL="0" distR="0" wp14:anchorId="29C7A8CC" wp14:editId="4F111AEC">
            <wp:extent cx="5274310" cy="395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1777" w14:textId="2FE47057" w:rsidR="00AC6F29" w:rsidRDefault="00AC6F29" w:rsidP="00AC6F29">
      <w:pPr>
        <w:rPr>
          <w:rFonts w:hint="eastAsia"/>
        </w:rPr>
      </w:pPr>
      <w:r>
        <w:rPr>
          <w:rFonts w:hint="eastAsia"/>
        </w:rPr>
        <w:t>直接进行</w:t>
      </w:r>
      <w:r w:rsidRPr="00AC6F29">
        <w:rPr>
          <w:rFonts w:hint="eastAsia"/>
          <w:b/>
          <w:bCs/>
        </w:rPr>
        <w:t>安装</w:t>
      </w:r>
      <w:r>
        <w:rPr>
          <w:rFonts w:hint="eastAsia"/>
        </w:rPr>
        <w:t>即可。</w:t>
      </w:r>
    </w:p>
    <w:p w14:paraId="695F1276" w14:textId="77777777" w:rsidR="00AC6F29" w:rsidRDefault="00AC6F29" w:rsidP="00AC6F29"/>
    <w:p w14:paraId="40339828" w14:textId="536E2F54" w:rsidR="00AC6F29" w:rsidRDefault="00AC6F29" w:rsidP="00AC6F29">
      <w:r>
        <w:rPr>
          <w:rFonts w:hint="eastAsia"/>
        </w:rPr>
        <w:t>安装完成之后，会自动加入系统的</w:t>
      </w:r>
      <w:r w:rsidRPr="00114C76">
        <w:rPr>
          <w:rFonts w:hint="eastAsia"/>
          <w:b/>
          <w:bCs/>
        </w:rPr>
        <w:t>环境变量</w:t>
      </w:r>
      <w:r>
        <w:rPr>
          <w:rFonts w:hint="eastAsia"/>
        </w:rPr>
        <w:t>中，如下图所示：</w:t>
      </w:r>
      <w:r w:rsidR="00114C76">
        <w:br/>
      </w:r>
      <w:r w:rsidR="001B2269">
        <w:rPr>
          <w:noProof/>
        </w:rPr>
        <w:lastRenderedPageBreak/>
        <w:drawing>
          <wp:inline distT="0" distB="0" distL="0" distR="0" wp14:anchorId="711AAAB9" wp14:editId="27145E30">
            <wp:extent cx="4991100" cy="4867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85D4" w14:textId="358CDBCD" w:rsidR="001B2269" w:rsidRDefault="001B2269" w:rsidP="00AC6F29">
      <w:r w:rsidRPr="001B2269">
        <w:rPr>
          <w:rFonts w:hint="eastAsia"/>
        </w:rPr>
        <w:t>打开</w:t>
      </w:r>
      <w:r w:rsidRPr="001B2269">
        <w:rPr>
          <w:rFonts w:hint="eastAsia"/>
        </w:rPr>
        <w:t xml:space="preserve"> CMD </w:t>
      </w:r>
      <w:r w:rsidRPr="001B2269">
        <w:rPr>
          <w:rFonts w:hint="eastAsia"/>
        </w:rPr>
        <w:t>命令行，输入如下命令：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2269" w14:paraId="6BC278BD" w14:textId="77777777" w:rsidTr="001B2269">
        <w:tc>
          <w:tcPr>
            <w:tcW w:w="8296" w:type="dxa"/>
          </w:tcPr>
          <w:p w14:paraId="603A1B51" w14:textId="77777777" w:rsidR="001B2269" w:rsidRDefault="001B2269" w:rsidP="001B2269">
            <w:r>
              <w:t>C:\Users\Administrator\Desktop</w:t>
            </w:r>
          </w:p>
          <w:p w14:paraId="3036EF55" w14:textId="77777777" w:rsidR="001B2269" w:rsidRDefault="001B2269" w:rsidP="001B2269">
            <w:r>
              <w:rPr>
                <w:rFonts w:hint="eastAsia"/>
              </w:rPr>
              <w:t>λ</w:t>
            </w:r>
            <w:r>
              <w:t xml:space="preserve"> dotnet --info</w:t>
            </w:r>
          </w:p>
          <w:p w14:paraId="468861DA" w14:textId="77777777" w:rsidR="001B2269" w:rsidRDefault="001B2269" w:rsidP="001B2269">
            <w:pPr>
              <w:rPr>
                <w:rFonts w:hint="eastAsia"/>
              </w:rPr>
            </w:pPr>
            <w:r>
              <w:rPr>
                <w:rFonts w:hint="eastAsia"/>
              </w:rPr>
              <w:t>.NET Core SDK</w:t>
            </w:r>
            <w:r>
              <w:rPr>
                <w:rFonts w:hint="eastAsia"/>
              </w:rPr>
              <w:t>（反映任何</w:t>
            </w:r>
            <w:r>
              <w:rPr>
                <w:rFonts w:hint="eastAsia"/>
              </w:rPr>
              <w:t xml:space="preserve"> global.json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:</w:t>
            </w:r>
          </w:p>
          <w:p w14:paraId="791EB717" w14:textId="77777777" w:rsidR="001B2269" w:rsidRDefault="001B2269" w:rsidP="001B2269">
            <w:r>
              <w:t xml:space="preserve"> Version:   3.1.100</w:t>
            </w:r>
          </w:p>
          <w:p w14:paraId="2A62F7D3" w14:textId="77777777" w:rsidR="001B2269" w:rsidRDefault="001B2269" w:rsidP="001B2269">
            <w:r>
              <w:t xml:space="preserve"> Commit:    cd82f021f4</w:t>
            </w:r>
          </w:p>
          <w:p w14:paraId="31CA26E8" w14:textId="77777777" w:rsidR="001B2269" w:rsidRDefault="001B2269" w:rsidP="001B2269"/>
          <w:p w14:paraId="3343502C" w14:textId="77777777" w:rsidR="001B2269" w:rsidRDefault="001B2269" w:rsidP="001B2269">
            <w:pPr>
              <w:rPr>
                <w:rFonts w:hint="eastAsia"/>
              </w:rPr>
            </w:pPr>
            <w:r>
              <w:rPr>
                <w:rFonts w:hint="eastAsia"/>
              </w:rPr>
              <w:t>运行时环境</w:t>
            </w:r>
            <w:r>
              <w:rPr>
                <w:rFonts w:hint="eastAsia"/>
              </w:rPr>
              <w:t>:</w:t>
            </w:r>
          </w:p>
          <w:p w14:paraId="3867832C" w14:textId="77777777" w:rsidR="001B2269" w:rsidRDefault="001B2269" w:rsidP="001B2269">
            <w:r>
              <w:t xml:space="preserve"> OS Name:     Windows</w:t>
            </w:r>
          </w:p>
          <w:p w14:paraId="76200AFE" w14:textId="77777777" w:rsidR="001B2269" w:rsidRDefault="001B2269" w:rsidP="001B2269">
            <w:r>
              <w:t xml:space="preserve"> OS Version:  10.0.17763</w:t>
            </w:r>
          </w:p>
          <w:p w14:paraId="4652B493" w14:textId="77777777" w:rsidR="001B2269" w:rsidRDefault="001B2269" w:rsidP="001B2269">
            <w:r>
              <w:t xml:space="preserve"> OS Platform: Windows</w:t>
            </w:r>
          </w:p>
          <w:p w14:paraId="6DE64072" w14:textId="77777777" w:rsidR="001B2269" w:rsidRDefault="001B2269" w:rsidP="001B2269">
            <w:r>
              <w:t xml:space="preserve"> RID:         win10-x64</w:t>
            </w:r>
          </w:p>
          <w:p w14:paraId="35433579" w14:textId="77777777" w:rsidR="001B2269" w:rsidRDefault="001B2269" w:rsidP="001B2269">
            <w:r>
              <w:t xml:space="preserve"> Base Path:   C:\Program Files\dotnet\sdk\3.1.100\</w:t>
            </w:r>
          </w:p>
          <w:p w14:paraId="6E6737B3" w14:textId="77777777" w:rsidR="001B2269" w:rsidRDefault="001B2269" w:rsidP="001B2269"/>
          <w:p w14:paraId="08D0B894" w14:textId="77777777" w:rsidR="001B2269" w:rsidRDefault="001B2269" w:rsidP="001B2269">
            <w:r>
              <w:t>Host (useful for support):</w:t>
            </w:r>
          </w:p>
          <w:p w14:paraId="4A45C4A1" w14:textId="77777777" w:rsidR="001B2269" w:rsidRDefault="001B2269" w:rsidP="001B2269">
            <w:r>
              <w:t xml:space="preserve">  Version: 3.1.0</w:t>
            </w:r>
          </w:p>
          <w:p w14:paraId="71953D89" w14:textId="77777777" w:rsidR="001B2269" w:rsidRDefault="001B2269" w:rsidP="001B2269">
            <w:r>
              <w:t xml:space="preserve">  Commit:  65f04fb6db</w:t>
            </w:r>
          </w:p>
          <w:p w14:paraId="0566A3F0" w14:textId="77777777" w:rsidR="001B2269" w:rsidRDefault="001B2269" w:rsidP="001B2269"/>
          <w:p w14:paraId="4DABE8B5" w14:textId="77777777" w:rsidR="001B2269" w:rsidRDefault="001B2269" w:rsidP="001B2269">
            <w:r>
              <w:t>.NET Core SDKs installed:</w:t>
            </w:r>
          </w:p>
          <w:p w14:paraId="570B3C46" w14:textId="77777777" w:rsidR="001B2269" w:rsidRDefault="001B2269" w:rsidP="001B2269">
            <w:r>
              <w:lastRenderedPageBreak/>
              <w:t xml:space="preserve">  3.1.100 [C:\Program Files\dotnet\sdk]</w:t>
            </w:r>
          </w:p>
          <w:p w14:paraId="65141F12" w14:textId="77777777" w:rsidR="001B2269" w:rsidRDefault="001B2269" w:rsidP="001B2269"/>
          <w:p w14:paraId="4FF8E6FB" w14:textId="77777777" w:rsidR="001B2269" w:rsidRDefault="001B2269" w:rsidP="001B2269">
            <w:r>
              <w:t>.NET Core runtimes installed:</w:t>
            </w:r>
          </w:p>
          <w:p w14:paraId="1AC2052D" w14:textId="77777777" w:rsidR="001B2269" w:rsidRDefault="001B2269" w:rsidP="001B2269">
            <w:r>
              <w:t xml:space="preserve">  Microsoft.AspNetCore.App 3.1.0 [C:\Program Files\dotnet\shared\Microsoft.AspNetCore.App]</w:t>
            </w:r>
          </w:p>
          <w:p w14:paraId="204D4898" w14:textId="77777777" w:rsidR="001B2269" w:rsidRDefault="001B2269" w:rsidP="001B2269">
            <w:r>
              <w:t xml:space="preserve">  Microsoft.NETCore.App 3.1.0 [C:\Program Files\dotnet\shared\Microsoft.NETCore.App]</w:t>
            </w:r>
          </w:p>
          <w:p w14:paraId="4FE6C05E" w14:textId="77777777" w:rsidR="001B2269" w:rsidRDefault="001B2269" w:rsidP="001B2269">
            <w:r>
              <w:t xml:space="preserve">  Microsoft.WindowsDesktop.App 3.1.0 [C:\Program Files\dotnet\shared\Microsoft.WindowsDesktop.App]</w:t>
            </w:r>
          </w:p>
          <w:p w14:paraId="626EA51F" w14:textId="77777777" w:rsidR="001B2269" w:rsidRDefault="001B2269" w:rsidP="001B2269"/>
          <w:p w14:paraId="49C18155" w14:textId="77777777" w:rsidR="001B2269" w:rsidRDefault="001B2269" w:rsidP="001B2269">
            <w:r>
              <w:t>To install additional .NET Core runtimes or SDKs:</w:t>
            </w:r>
          </w:p>
          <w:p w14:paraId="1ECAF916" w14:textId="1F8B8960" w:rsidR="001B2269" w:rsidRDefault="001B2269" w:rsidP="001B2269">
            <w:pPr>
              <w:rPr>
                <w:rFonts w:hint="eastAsia"/>
              </w:rPr>
            </w:pPr>
            <w:r>
              <w:t xml:space="preserve">  https://aka.ms/dotnet-download</w:t>
            </w:r>
          </w:p>
        </w:tc>
      </w:tr>
    </w:tbl>
    <w:p w14:paraId="77D9055C" w14:textId="4E1E00EE" w:rsidR="001B2269" w:rsidRDefault="001B2269" w:rsidP="00AC6F29">
      <w:r w:rsidRPr="001B2269">
        <w:rPr>
          <w:rFonts w:hint="eastAsia"/>
        </w:rPr>
        <w:lastRenderedPageBreak/>
        <w:t>说明</w:t>
      </w:r>
      <w:r w:rsidRPr="001B2269">
        <w:rPr>
          <w:rFonts w:hint="eastAsia"/>
        </w:rPr>
        <w:t xml:space="preserve"> .NET Core </w:t>
      </w:r>
      <w:r w:rsidRPr="001B2269">
        <w:rPr>
          <w:rFonts w:hint="eastAsia"/>
        </w:rPr>
        <w:t>环境安装成功。</w:t>
      </w:r>
    </w:p>
    <w:p w14:paraId="70167A8F" w14:textId="61645781" w:rsidR="001B2269" w:rsidRDefault="001B2269" w:rsidP="001B2269">
      <w:pPr>
        <w:pStyle w:val="4"/>
      </w:pPr>
      <w:r w:rsidRPr="001B2269">
        <w:rPr>
          <w:rFonts w:hint="eastAsia"/>
        </w:rPr>
        <w:t>安装</w:t>
      </w:r>
      <w:r w:rsidRPr="001B2269">
        <w:rPr>
          <w:rFonts w:hint="eastAsia"/>
        </w:rPr>
        <w:t xml:space="preserve"> JetBrains Rider</w:t>
      </w:r>
    </w:p>
    <w:p w14:paraId="617DDFCE" w14:textId="03F65B7A" w:rsidR="001B2269" w:rsidRDefault="001B2269" w:rsidP="001B2269">
      <w:r w:rsidRPr="001B2269">
        <w:rPr>
          <w:rFonts w:hint="eastAsia"/>
        </w:rPr>
        <w:t>像普通软件一样安装即可。</w:t>
      </w:r>
    </w:p>
    <w:p w14:paraId="1D2005DA" w14:textId="6FB37777" w:rsidR="001B2269" w:rsidRDefault="00DD68C6" w:rsidP="00DD68C6">
      <w:pPr>
        <w:pStyle w:val="3"/>
      </w:pPr>
      <w:r w:rsidRPr="00DD68C6">
        <w:rPr>
          <w:rFonts w:hint="eastAsia"/>
        </w:rPr>
        <w:t>创建</w:t>
      </w:r>
      <w:r w:rsidRPr="00DD68C6">
        <w:rPr>
          <w:rFonts w:hint="eastAsia"/>
        </w:rPr>
        <w:t xml:space="preserve"> C# </w:t>
      </w:r>
      <w:r w:rsidRPr="00DD68C6">
        <w:rPr>
          <w:rFonts w:hint="eastAsia"/>
        </w:rPr>
        <w:t>项目工程</w:t>
      </w:r>
    </w:p>
    <w:p w14:paraId="52FB0E42" w14:textId="0F94C1D8" w:rsidR="00101424" w:rsidRDefault="00101424" w:rsidP="00101424">
      <w:pPr>
        <w:pStyle w:val="4"/>
      </w:pPr>
      <w:r w:rsidRPr="00101424">
        <w:rPr>
          <w:rFonts w:hint="eastAsia"/>
        </w:rPr>
        <w:t>配置运行环境</w:t>
      </w:r>
    </w:p>
    <w:p w14:paraId="58DD22A8" w14:textId="77777777" w:rsidR="00101424" w:rsidRPr="00101424" w:rsidRDefault="00101424" w:rsidP="00101424">
      <w:pPr>
        <w:rPr>
          <w:rFonts w:hint="eastAsia"/>
        </w:rPr>
      </w:pPr>
    </w:p>
    <w:p w14:paraId="3B6848BC" w14:textId="7665A721" w:rsidR="00DD68C6" w:rsidRDefault="00BE7300" w:rsidP="00DD68C6">
      <w:r w:rsidRPr="00BE7300">
        <w:rPr>
          <w:rFonts w:hint="eastAsia"/>
        </w:rPr>
        <w:t>启动</w:t>
      </w:r>
      <w:r w:rsidRPr="00BE7300">
        <w:rPr>
          <w:rFonts w:hint="eastAsia"/>
        </w:rPr>
        <w:t xml:space="preserve"> Rider </w:t>
      </w:r>
      <w:r w:rsidRPr="00BE7300">
        <w:rPr>
          <w:rFonts w:hint="eastAsia"/>
        </w:rPr>
        <w:t>软件</w:t>
      </w:r>
      <w:r w:rsidRPr="00BE7300">
        <w:rPr>
          <w:rFonts w:hint="eastAsia"/>
        </w:rPr>
        <w:t xml:space="preserve"> </w:t>
      </w:r>
      <w:r w:rsidRPr="00BE7300">
        <w:rPr>
          <w:rFonts w:hint="eastAsia"/>
        </w:rPr>
        <w:t>→</w:t>
      </w:r>
      <w:r w:rsidRPr="00BE7300">
        <w:rPr>
          <w:rFonts w:hint="eastAsia"/>
        </w:rPr>
        <w:t xml:space="preserve"> Configure </w:t>
      </w:r>
      <w:r w:rsidRPr="00BE7300">
        <w:rPr>
          <w:rFonts w:hint="eastAsia"/>
        </w:rPr>
        <w:t>→</w:t>
      </w:r>
      <w:r w:rsidRPr="00BE7300">
        <w:rPr>
          <w:rFonts w:hint="eastAsia"/>
        </w:rPr>
        <w:t xml:space="preserve"> Settings </w:t>
      </w:r>
      <w:r w:rsidRPr="00BE7300">
        <w:rPr>
          <w:rFonts w:hint="eastAsia"/>
        </w:rPr>
        <w:t>→</w:t>
      </w:r>
      <w:r w:rsidRPr="00BE7300">
        <w:rPr>
          <w:rFonts w:hint="eastAsia"/>
        </w:rPr>
        <w:t xml:space="preserve"> </w:t>
      </w:r>
      <w:r w:rsidRPr="00BE7300">
        <w:rPr>
          <w:rFonts w:hint="eastAsia"/>
        </w:rPr>
        <w:t>如下图所示：</w:t>
      </w:r>
    </w:p>
    <w:p w14:paraId="34C988BC" w14:textId="08A1BF32" w:rsidR="00BE7300" w:rsidRPr="00DD68C6" w:rsidRDefault="00BE7300" w:rsidP="00DD68C6">
      <w:pPr>
        <w:rPr>
          <w:rFonts w:hint="eastAsia"/>
        </w:rPr>
      </w:pPr>
      <w:r>
        <w:rPr>
          <w:noProof/>
        </w:rPr>
        <w:drawing>
          <wp:inline distT="0" distB="0" distL="0" distR="0" wp14:anchorId="403095B0" wp14:editId="37176BC1">
            <wp:extent cx="5274310" cy="36810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622E" w14:textId="4E66187D" w:rsidR="001B2269" w:rsidRDefault="00AB6691" w:rsidP="00AB6691">
      <w:pPr>
        <w:pStyle w:val="4"/>
      </w:pPr>
      <w:r w:rsidRPr="00AB6691">
        <w:rPr>
          <w:rFonts w:hint="eastAsia"/>
        </w:rPr>
        <w:lastRenderedPageBreak/>
        <w:t>创建解决方案</w:t>
      </w:r>
    </w:p>
    <w:p w14:paraId="3DC64E13" w14:textId="0BD1DAAB" w:rsidR="00AB6691" w:rsidRDefault="00817410" w:rsidP="00AB6691">
      <w:r w:rsidRPr="00817410">
        <w:rPr>
          <w:rFonts w:hint="eastAsia"/>
        </w:rPr>
        <w:t>选择</w:t>
      </w:r>
      <w:r w:rsidRPr="00817410">
        <w:rPr>
          <w:rFonts w:hint="eastAsia"/>
        </w:rPr>
        <w:t xml:space="preserve"> New Solution</w:t>
      </w:r>
      <w:r w:rsidRPr="00817410">
        <w:rPr>
          <w:rFonts w:hint="eastAsia"/>
        </w:rPr>
        <w:t>，选择</w:t>
      </w:r>
      <w:r w:rsidRPr="00817410">
        <w:rPr>
          <w:rFonts w:hint="eastAsia"/>
        </w:rPr>
        <w:t xml:space="preserve"> .NET Console Application</w:t>
      </w:r>
      <w:r w:rsidRPr="00817410">
        <w:rPr>
          <w:rFonts w:hint="eastAsia"/>
        </w:rPr>
        <w:t>，如下图所示：</w:t>
      </w:r>
    </w:p>
    <w:p w14:paraId="0CBE909D" w14:textId="70C929CA" w:rsidR="00817410" w:rsidRDefault="00405976" w:rsidP="00AB6691">
      <w:r>
        <w:rPr>
          <w:noProof/>
        </w:rPr>
        <w:drawing>
          <wp:inline distT="0" distB="0" distL="0" distR="0" wp14:anchorId="2F94C010" wp14:editId="7FE0DE9D">
            <wp:extent cx="5274310" cy="34207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14DA" w14:textId="1E5275E6" w:rsidR="00405976" w:rsidRDefault="00683A46" w:rsidP="00AB6691">
      <w:r w:rsidRPr="00683A46">
        <w:rPr>
          <w:rFonts w:hint="eastAsia"/>
        </w:rPr>
        <w:t>编写代码：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3A46" w14:paraId="448D22BC" w14:textId="77777777" w:rsidTr="00683A46">
        <w:tc>
          <w:tcPr>
            <w:tcW w:w="8296" w:type="dxa"/>
          </w:tcPr>
          <w:p w14:paraId="5362B694" w14:textId="77777777" w:rsidR="00683A46" w:rsidRDefault="00683A46" w:rsidP="00683A46">
            <w:r>
              <w:t>using System;</w:t>
            </w:r>
          </w:p>
          <w:p w14:paraId="0D0328D4" w14:textId="77777777" w:rsidR="00683A46" w:rsidRDefault="00683A46" w:rsidP="00683A46"/>
          <w:p w14:paraId="4D42176B" w14:textId="77777777" w:rsidR="00683A46" w:rsidRDefault="00683A46" w:rsidP="00683A46">
            <w:r>
              <w:t>namespace Test</w:t>
            </w:r>
          </w:p>
          <w:p w14:paraId="7B894BDE" w14:textId="77777777" w:rsidR="00683A46" w:rsidRDefault="00683A46" w:rsidP="00683A46">
            <w:r>
              <w:t>{</w:t>
            </w:r>
          </w:p>
          <w:p w14:paraId="5D308858" w14:textId="77777777" w:rsidR="00683A46" w:rsidRDefault="00683A46" w:rsidP="00683A46">
            <w:r>
              <w:t xml:space="preserve">    public class MyTest</w:t>
            </w:r>
          </w:p>
          <w:p w14:paraId="29EB8C2F" w14:textId="77777777" w:rsidR="00683A46" w:rsidRDefault="00683A46" w:rsidP="00683A46">
            <w:r>
              <w:t xml:space="preserve">    {</w:t>
            </w:r>
          </w:p>
          <w:p w14:paraId="4C6DB659" w14:textId="77777777" w:rsidR="00683A46" w:rsidRDefault="00683A46" w:rsidP="00683A46">
            <w:r>
              <w:t xml:space="preserve">        public static void Main(String[] args)</w:t>
            </w:r>
          </w:p>
          <w:p w14:paraId="27F954EB" w14:textId="77777777" w:rsidR="00683A46" w:rsidRDefault="00683A46" w:rsidP="00683A46">
            <w:r>
              <w:t xml:space="preserve">        {</w:t>
            </w:r>
          </w:p>
          <w:p w14:paraId="233B7405" w14:textId="77777777" w:rsidR="00683A46" w:rsidRDefault="00683A46" w:rsidP="00683A46">
            <w:r>
              <w:t xml:space="preserve">            Console.WriteLine("Hello World");</w:t>
            </w:r>
          </w:p>
          <w:p w14:paraId="3ADEA395" w14:textId="77777777" w:rsidR="00683A46" w:rsidRDefault="00683A46" w:rsidP="00683A46">
            <w:r>
              <w:t xml:space="preserve">        }</w:t>
            </w:r>
          </w:p>
          <w:p w14:paraId="0A3654B6" w14:textId="77777777" w:rsidR="00683A46" w:rsidRDefault="00683A46" w:rsidP="00683A46">
            <w:r>
              <w:t xml:space="preserve">    }</w:t>
            </w:r>
          </w:p>
          <w:p w14:paraId="20D272DC" w14:textId="615C8BD4" w:rsidR="00683A46" w:rsidRDefault="00683A46" w:rsidP="00683A46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5C81AAE8" w14:textId="7F5083A2" w:rsidR="00683A46" w:rsidRDefault="00570E73" w:rsidP="00AB6691">
      <w:r w:rsidRPr="00570E73">
        <w:rPr>
          <w:rFonts w:hint="eastAsia"/>
        </w:rPr>
        <w:t>编译过程：</w:t>
      </w:r>
    </w:p>
    <w:p w14:paraId="4ED6D549" w14:textId="09624F41" w:rsidR="00570E73" w:rsidRDefault="00570E73" w:rsidP="00AB6691">
      <w:r>
        <w:rPr>
          <w:noProof/>
        </w:rPr>
        <w:lastRenderedPageBreak/>
        <w:drawing>
          <wp:inline distT="0" distB="0" distL="0" distR="0" wp14:anchorId="5F1B93CF" wp14:editId="0D9788A8">
            <wp:extent cx="5274310" cy="24174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2943" w14:textId="5156E9A6" w:rsidR="00570E73" w:rsidRDefault="00570E73" w:rsidP="00AB6691">
      <w:r w:rsidRPr="00570E73">
        <w:rPr>
          <w:rFonts w:hint="eastAsia"/>
        </w:rPr>
        <w:t>运行过程：</w:t>
      </w:r>
    </w:p>
    <w:p w14:paraId="0E4E7494" w14:textId="596C192E" w:rsidR="00570E73" w:rsidRDefault="00570E73" w:rsidP="00AB6691">
      <w:r>
        <w:rPr>
          <w:noProof/>
        </w:rPr>
        <w:drawing>
          <wp:inline distT="0" distB="0" distL="0" distR="0" wp14:anchorId="267D8CB2" wp14:editId="5ED2D617">
            <wp:extent cx="5274310" cy="22777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D7F9" w14:textId="7538D78B" w:rsidR="00570E73" w:rsidRDefault="002313D4" w:rsidP="00AB6691">
      <w:r w:rsidRPr="002313D4">
        <w:rPr>
          <w:rFonts w:hint="eastAsia"/>
        </w:rPr>
        <w:t>以上是创建</w:t>
      </w:r>
      <w:r w:rsidRPr="002313D4">
        <w:rPr>
          <w:rFonts w:hint="eastAsia"/>
          <w:b/>
          <w:bCs/>
        </w:rPr>
        <w:t>控制台项目</w:t>
      </w:r>
      <w:r w:rsidRPr="002313D4">
        <w:rPr>
          <w:rFonts w:hint="eastAsia"/>
        </w:rPr>
        <w:t>的过程。</w:t>
      </w:r>
    </w:p>
    <w:p w14:paraId="20B1D9F9" w14:textId="2FDBB22F" w:rsidR="002313D4" w:rsidRPr="002313D4" w:rsidRDefault="002F3926" w:rsidP="00AB6691">
      <w:pPr>
        <w:rPr>
          <w:rFonts w:hint="eastAsia"/>
        </w:rPr>
      </w:pPr>
      <w:r w:rsidRPr="002F3926">
        <w:rPr>
          <w:rFonts w:hint="eastAsia"/>
        </w:rPr>
        <w:t>至此</w:t>
      </w:r>
      <w:r w:rsidRPr="002F3926">
        <w:rPr>
          <w:rFonts w:hint="eastAsia"/>
        </w:rPr>
        <w:t xml:space="preserve"> C# </w:t>
      </w:r>
      <w:r w:rsidRPr="002F3926">
        <w:rPr>
          <w:rFonts w:hint="eastAsia"/>
        </w:rPr>
        <w:t>开发环境已经搭建成功。</w:t>
      </w:r>
    </w:p>
    <w:sectPr w:rsidR="002313D4" w:rsidRPr="00231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76D56"/>
    <w:multiLevelType w:val="multilevel"/>
    <w:tmpl w:val="20803D8A"/>
    <w:lvl w:ilvl="0">
      <w:start w:val="1"/>
      <w:numFmt w:val="decimal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0CA6C41"/>
    <w:multiLevelType w:val="multilevel"/>
    <w:tmpl w:val="E4D8D5C8"/>
    <w:lvl w:ilvl="0">
      <w:start w:val="1"/>
      <w:numFmt w:val="decimal"/>
      <w:pStyle w:val="1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2.%3.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7793CBF"/>
    <w:multiLevelType w:val="multilevel"/>
    <w:tmpl w:val="5CACB0B0"/>
    <w:lvl w:ilvl="0">
      <w:start w:val="1"/>
      <w:numFmt w:val="decimal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 w:numId="41">
    <w:abstractNumId w:val="1"/>
  </w:num>
  <w:num w:numId="42">
    <w:abstractNumId w:val="2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77"/>
    <w:rsid w:val="000C6FA7"/>
    <w:rsid w:val="00101424"/>
    <w:rsid w:val="00114C76"/>
    <w:rsid w:val="00127D4B"/>
    <w:rsid w:val="001B2269"/>
    <w:rsid w:val="001E772D"/>
    <w:rsid w:val="002313D4"/>
    <w:rsid w:val="00246627"/>
    <w:rsid w:val="00275895"/>
    <w:rsid w:val="002F3926"/>
    <w:rsid w:val="003200F9"/>
    <w:rsid w:val="003574F4"/>
    <w:rsid w:val="00365E44"/>
    <w:rsid w:val="00383830"/>
    <w:rsid w:val="00400D00"/>
    <w:rsid w:val="00405976"/>
    <w:rsid w:val="00405B46"/>
    <w:rsid w:val="00450024"/>
    <w:rsid w:val="00486F61"/>
    <w:rsid w:val="004F43C0"/>
    <w:rsid w:val="00570E73"/>
    <w:rsid w:val="005B7018"/>
    <w:rsid w:val="0062721F"/>
    <w:rsid w:val="006530C1"/>
    <w:rsid w:val="00683A46"/>
    <w:rsid w:val="0069648D"/>
    <w:rsid w:val="007A0157"/>
    <w:rsid w:val="00817410"/>
    <w:rsid w:val="008536EF"/>
    <w:rsid w:val="00911BFD"/>
    <w:rsid w:val="00957621"/>
    <w:rsid w:val="009735C1"/>
    <w:rsid w:val="00A11457"/>
    <w:rsid w:val="00A210C8"/>
    <w:rsid w:val="00A3596D"/>
    <w:rsid w:val="00AB6691"/>
    <w:rsid w:val="00AC6F29"/>
    <w:rsid w:val="00B502DB"/>
    <w:rsid w:val="00B62687"/>
    <w:rsid w:val="00BE7300"/>
    <w:rsid w:val="00BF4FB4"/>
    <w:rsid w:val="00C47B57"/>
    <w:rsid w:val="00C67277"/>
    <w:rsid w:val="00CA5E90"/>
    <w:rsid w:val="00DD68C6"/>
    <w:rsid w:val="00E30242"/>
    <w:rsid w:val="00EA0CDB"/>
    <w:rsid w:val="00EC0883"/>
    <w:rsid w:val="00F429A6"/>
    <w:rsid w:val="00F7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A3EA"/>
  <w15:chartTrackingRefBased/>
  <w15:docId w15:val="{88DE0974-5A4B-476D-B0B5-88ED95C4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0F9"/>
    <w:pPr>
      <w:widowControl w:val="0"/>
      <w:jc w:val="both"/>
    </w:pPr>
    <w:rPr>
      <w:rFonts w:ascii="Courier New" w:eastAsia="宋体" w:hAnsi="Courier New"/>
    </w:rPr>
  </w:style>
  <w:style w:type="paragraph" w:styleId="1">
    <w:name w:val="heading 1"/>
    <w:basedOn w:val="a"/>
    <w:next w:val="a"/>
    <w:link w:val="10"/>
    <w:uiPriority w:val="9"/>
    <w:qFormat/>
    <w:rsid w:val="000C6FA7"/>
    <w:pPr>
      <w:keepNext/>
      <w:keepLines/>
      <w:numPr>
        <w:numId w:val="41"/>
      </w:numPr>
      <w:spacing w:before="120" w:after="120"/>
      <w:jc w:val="center"/>
      <w:outlineLvl w:val="0"/>
    </w:pPr>
    <w:rPr>
      <w:rFonts w:eastAsia="华文中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35C1"/>
    <w:pPr>
      <w:keepNext/>
      <w:keepLines/>
      <w:numPr>
        <w:ilvl w:val="1"/>
        <w:numId w:val="41"/>
      </w:numPr>
      <w:spacing w:before="60" w:after="60"/>
      <w:ind w:left="0" w:firstLine="0"/>
      <w:outlineLvl w:val="1"/>
    </w:pPr>
    <w:rPr>
      <w:rFonts w:asciiTheme="majorHAnsi" w:eastAsia="华文中宋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35C1"/>
    <w:pPr>
      <w:keepNext/>
      <w:keepLines/>
      <w:numPr>
        <w:ilvl w:val="2"/>
        <w:numId w:val="41"/>
      </w:numPr>
      <w:spacing w:before="60" w:after="60"/>
      <w:ind w:left="907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35C1"/>
    <w:pPr>
      <w:keepNext/>
      <w:keepLines/>
      <w:numPr>
        <w:ilvl w:val="3"/>
        <w:numId w:val="41"/>
      </w:numPr>
      <w:spacing w:before="60" w:after="60"/>
      <w:outlineLvl w:val="3"/>
    </w:pPr>
    <w:rPr>
      <w:rFonts w:asciiTheme="majorHAnsi" w:eastAsia="新宋体" w:hAnsiTheme="majorHAnsi" w:cstheme="majorBidi"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FA7"/>
    <w:rPr>
      <w:rFonts w:eastAsia="华文中宋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735C1"/>
    <w:rPr>
      <w:rFonts w:asciiTheme="majorHAnsi" w:eastAsia="华文中宋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735C1"/>
    <w:rPr>
      <w:rFonts w:eastAsia="宋体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9735C1"/>
    <w:rPr>
      <w:rFonts w:asciiTheme="majorHAnsi" w:eastAsia="新宋体" w:hAnsiTheme="majorHAnsi" w:cstheme="majorBidi"/>
      <w:bCs/>
      <w:sz w:val="30"/>
      <w:szCs w:val="28"/>
    </w:rPr>
  </w:style>
  <w:style w:type="paragraph" w:styleId="a3">
    <w:name w:val="List Paragraph"/>
    <w:basedOn w:val="a"/>
    <w:uiPriority w:val="34"/>
    <w:qFormat/>
    <w:rsid w:val="006530C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359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3596D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1B2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tnet.microsoft.com/downloa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12</TotalTime>
  <Pages>6</Pages>
  <Words>231</Words>
  <Characters>1322</Characters>
  <Application>Microsoft Office Word</Application>
  <DocSecurity>0</DocSecurity>
  <Lines>11</Lines>
  <Paragraphs>3</Paragraphs>
  <ScaleCrop>false</ScaleCrop>
  <Company>P R C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2020-05-21T02:22:00Z</dcterms:created>
  <dcterms:modified xsi:type="dcterms:W3CDTF">2020-05-21T02:34:00Z</dcterms:modified>
</cp:coreProperties>
</file>