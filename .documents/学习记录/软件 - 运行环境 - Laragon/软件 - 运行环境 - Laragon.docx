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B0CF3" w14:textId="1B13B8C9" w:rsidR="00F52D70" w:rsidRDefault="00F52D70" w:rsidP="00F52D70">
      <w:pPr>
        <w:pStyle w:val="1"/>
      </w:pPr>
      <w:r>
        <w:rPr>
          <w:rFonts w:hint="eastAsia"/>
        </w:rPr>
        <w:t>软件下载</w:t>
      </w:r>
    </w:p>
    <w:p w14:paraId="5EA4AB65" w14:textId="72DDEB0E" w:rsidR="00F52D70" w:rsidRDefault="00D8445E" w:rsidP="00F52D70">
      <w:hyperlink r:id="rId5" w:history="1">
        <w:r w:rsidR="00E52CB1">
          <w:rPr>
            <w:rStyle w:val="af4"/>
          </w:rPr>
          <w:t>https://laragon.org/</w:t>
        </w:r>
      </w:hyperlink>
    </w:p>
    <w:p w14:paraId="468F6AE0" w14:textId="7C50DD41" w:rsidR="00E52CB1" w:rsidRDefault="00D8445E" w:rsidP="00F52D70">
      <w:hyperlink r:id="rId6" w:history="1">
        <w:r w:rsidR="00286FA4">
          <w:rPr>
            <w:rStyle w:val="af4"/>
          </w:rPr>
          <w:t>https://laragon.org/download/</w:t>
        </w:r>
      </w:hyperlink>
    </w:p>
    <w:p w14:paraId="454510C8" w14:textId="7DF38C8A" w:rsidR="00286FA4" w:rsidRDefault="00286FA4" w:rsidP="00F52D70"/>
    <w:p w14:paraId="03638CBD" w14:textId="576E5917" w:rsidR="006E195B" w:rsidRDefault="006E195B" w:rsidP="00F52D70">
      <w:r>
        <w:rPr>
          <w:rFonts w:hint="eastAsia"/>
        </w:rPr>
        <w:t>软件启动成功后的界面：</w:t>
      </w:r>
    </w:p>
    <w:p w14:paraId="3F5CB7AC" w14:textId="2865605F" w:rsidR="006E195B" w:rsidRDefault="00003693" w:rsidP="00003693">
      <w:pPr>
        <w:jc w:val="center"/>
      </w:pPr>
      <w:r>
        <w:rPr>
          <w:noProof/>
        </w:rPr>
        <w:drawing>
          <wp:inline distT="0" distB="0" distL="0" distR="0" wp14:anchorId="542ED861" wp14:editId="1B2DC3AF">
            <wp:extent cx="4482719" cy="2560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303" cy="25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376F" w14:textId="77777777" w:rsidR="00286FA4" w:rsidRDefault="00286FA4" w:rsidP="00F52D70"/>
    <w:p w14:paraId="120C2448" w14:textId="28BE7EC8" w:rsidR="00F52D70" w:rsidRDefault="004C02F8" w:rsidP="00F52D70">
      <w:r>
        <w:rPr>
          <w:rFonts w:hint="eastAsia"/>
        </w:rPr>
        <w:t>使用参考地址：</w:t>
      </w:r>
    </w:p>
    <w:p w14:paraId="2F128DB5" w14:textId="37E4EE62" w:rsidR="004C02F8" w:rsidRDefault="00D8445E" w:rsidP="00F52D70">
      <w:hyperlink r:id="rId8" w:history="1">
        <w:r w:rsidR="004C02F8">
          <w:rPr>
            <w:rStyle w:val="af4"/>
          </w:rPr>
          <w:t>https://xueyuanjun.com/post/9609.html</w:t>
        </w:r>
      </w:hyperlink>
    </w:p>
    <w:p w14:paraId="6499FFF7" w14:textId="02FD82D2" w:rsidR="004C02F8" w:rsidRDefault="004C02F8" w:rsidP="00F52D70"/>
    <w:p w14:paraId="52906ED5" w14:textId="71DF25C1" w:rsidR="004C02F8" w:rsidRDefault="000602E6" w:rsidP="00570ABA">
      <w:pPr>
        <w:pStyle w:val="2"/>
      </w:pPr>
      <w:r>
        <w:rPr>
          <w:rFonts w:hint="eastAsia"/>
        </w:rPr>
        <w:t>配置</w:t>
      </w:r>
      <w:r w:rsidR="00570ABA">
        <w:rPr>
          <w:rFonts w:hint="eastAsia"/>
        </w:rPr>
        <w:t>环境变量</w:t>
      </w:r>
    </w:p>
    <w:p w14:paraId="0FD4963F" w14:textId="77777777" w:rsidR="00570ABA" w:rsidRPr="00570ABA" w:rsidRDefault="00570ABA" w:rsidP="00570ABA">
      <w:pPr>
        <w:rPr>
          <w:rFonts w:hint="eastAsia"/>
        </w:rPr>
      </w:pPr>
    </w:p>
    <w:p w14:paraId="06D140BE" w14:textId="77777777" w:rsidR="00570ABA" w:rsidRPr="00570ABA" w:rsidRDefault="00570ABA" w:rsidP="00F52D70">
      <w:pPr>
        <w:rPr>
          <w:rFonts w:hint="eastAsia"/>
        </w:rPr>
      </w:pPr>
    </w:p>
    <w:p w14:paraId="6C4991AD" w14:textId="77777777" w:rsidR="00F52D70" w:rsidRPr="00F52D70" w:rsidRDefault="00F52D70" w:rsidP="00F52D70"/>
    <w:p w14:paraId="28AD4A9A" w14:textId="44FD5A12" w:rsidR="00F52D70" w:rsidRDefault="00F52D70" w:rsidP="00720D77">
      <w:pPr>
        <w:pStyle w:val="1"/>
      </w:pPr>
      <w:r>
        <w:rPr>
          <w:rFonts w:hint="eastAsia"/>
        </w:rPr>
        <w:t>问题解决</w:t>
      </w:r>
    </w:p>
    <w:p w14:paraId="46753529" w14:textId="6443F77E" w:rsidR="00F72A6D" w:rsidRPr="00F72A6D" w:rsidRDefault="00F72A6D" w:rsidP="00F72A6D">
      <w:pPr>
        <w:pStyle w:val="2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start</w:t>
      </w:r>
    </w:p>
    <w:p w14:paraId="50E42AF9" w14:textId="4C595552" w:rsidR="00F52D70" w:rsidRDefault="00F52D70" w:rsidP="003574F4">
      <w:r>
        <w:rPr>
          <w:rFonts w:hint="eastAsia"/>
        </w:rPr>
        <w:t>运行时，出现如下错误：</w:t>
      </w:r>
    </w:p>
    <w:p w14:paraId="4A1B0694" w14:textId="7A24D74F" w:rsidR="00EA0CDB" w:rsidRDefault="00F52D70" w:rsidP="003574F4">
      <w:r>
        <w:rPr>
          <w:noProof/>
        </w:rPr>
        <w:lastRenderedPageBreak/>
        <w:drawing>
          <wp:inline distT="0" distB="0" distL="0" distR="0" wp14:anchorId="2158CD39" wp14:editId="66C5CDA9">
            <wp:extent cx="3085106" cy="2532676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070" cy="25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B6A" w14:textId="748D41B9" w:rsidR="00F52D70" w:rsidRDefault="00F52D70" w:rsidP="003574F4">
      <w:r>
        <w:rPr>
          <w:rFonts w:hint="eastAsia"/>
        </w:rPr>
        <w:t>解决办法：</w:t>
      </w:r>
    </w:p>
    <w:p w14:paraId="4CC49B8D" w14:textId="77777777" w:rsidR="00F52D70" w:rsidRDefault="00F52D70" w:rsidP="00F52D70">
      <w:r>
        <w:t>Delete all auto virtual hosts in **Menu &gt; Apache &gt; sites-enabled &gt; Delete all [auto]</w:t>
      </w:r>
    </w:p>
    <w:p w14:paraId="2D905EBE" w14:textId="77777777" w:rsidR="00F52D70" w:rsidRDefault="00F52D70" w:rsidP="00F52D70">
      <w:r>
        <w:rPr>
          <w:rFonts w:hint="eastAsia"/>
        </w:rPr>
        <w:t>中文如下：</w:t>
      </w:r>
    </w:p>
    <w:p w14:paraId="168F75CB" w14:textId="77777777" w:rsidR="00F52D70" w:rsidRDefault="00F52D70" w:rsidP="00F52D70"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Apache </w:t>
      </w:r>
      <w:r>
        <w:rPr>
          <w:rFonts w:hint="eastAsia"/>
        </w:rPr>
        <w:t>→</w:t>
      </w:r>
      <w:r>
        <w:rPr>
          <w:rFonts w:hint="eastAsia"/>
        </w:rPr>
        <w:t xml:space="preserve"> sites-enabled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删除所有</w:t>
      </w:r>
      <w:r>
        <w:rPr>
          <w:rFonts w:hint="eastAsia"/>
        </w:rPr>
        <w:t>[</w:t>
      </w:r>
      <w:r>
        <w:rPr>
          <w:rFonts w:hint="eastAsia"/>
        </w:rPr>
        <w:t>自动</w:t>
      </w:r>
      <w:r>
        <w:rPr>
          <w:rFonts w:hint="eastAsia"/>
        </w:rPr>
        <w:t>](Z)</w:t>
      </w:r>
    </w:p>
    <w:p w14:paraId="6A1F4386" w14:textId="36591279" w:rsidR="00F52D70" w:rsidRDefault="00F52D70" w:rsidP="00F52D70">
      <w:r>
        <w:rPr>
          <w:rFonts w:hint="eastAsia"/>
        </w:rPr>
        <w:t>即可解决问题。</w:t>
      </w:r>
    </w:p>
    <w:p w14:paraId="122688B9" w14:textId="6C8EA92B" w:rsidR="00720D77" w:rsidRDefault="00720D77" w:rsidP="00F52D70"/>
    <w:p w14:paraId="73D7E962" w14:textId="3D46F4DB" w:rsidR="008F7C1F" w:rsidRDefault="008F7C1F">
      <w:pPr>
        <w:pStyle w:val="1"/>
      </w:pPr>
      <w:r>
        <w:rPr>
          <w:rFonts w:hint="eastAsia"/>
        </w:rPr>
        <w:t>建站</w:t>
      </w:r>
      <w:r w:rsidR="002A0514">
        <w:rPr>
          <w:rFonts w:hint="eastAsia"/>
        </w:rPr>
        <w:t>相关</w:t>
      </w:r>
    </w:p>
    <w:p w14:paraId="662C3E76" w14:textId="262DB6AC" w:rsidR="00CF6346" w:rsidRPr="00CF6346" w:rsidRDefault="00CF6346" w:rsidP="00CF6346">
      <w:pPr>
        <w:pStyle w:val="2"/>
      </w:pPr>
      <w:r>
        <w:rPr>
          <w:rFonts w:hint="eastAsia"/>
        </w:rPr>
        <w:t>新建站点</w:t>
      </w:r>
    </w:p>
    <w:p w14:paraId="7D077497" w14:textId="130E0177" w:rsidR="008F7C1F" w:rsidRDefault="005972A8" w:rsidP="008F7C1F">
      <w:r>
        <w:rPr>
          <w:rFonts w:hint="eastAsia"/>
        </w:rPr>
        <w:t>我们在</w:t>
      </w:r>
      <w:r w:rsidRPr="001B39E1">
        <w:t>{LARAGON_ROOT}</w:t>
      </w:r>
      <w:r>
        <w:t>\www</w:t>
      </w:r>
      <w:r>
        <w:rPr>
          <w:rFonts w:hint="eastAsia"/>
        </w:rPr>
        <w:t>目录下执行如下代码：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F7F" w14:paraId="3272ED08" w14:textId="77777777" w:rsidTr="00CF6F7F">
        <w:tc>
          <w:tcPr>
            <w:tcW w:w="8296" w:type="dxa"/>
          </w:tcPr>
          <w:p w14:paraId="11CAF703" w14:textId="11A64587" w:rsidR="00CF6F7F" w:rsidRDefault="00CF6F7F" w:rsidP="008F7C1F">
            <w:r w:rsidRPr="00CF6F7F">
              <w:t>composer create-project --prefer-dist laravel/laravel mycms</w:t>
            </w:r>
          </w:p>
        </w:tc>
      </w:tr>
    </w:tbl>
    <w:p w14:paraId="1B5AE0FD" w14:textId="3D78BCAA" w:rsidR="005972A8" w:rsidRDefault="005972A8" w:rsidP="008F7C1F"/>
    <w:p w14:paraId="5BEAA61D" w14:textId="27EEA52B" w:rsidR="0047449F" w:rsidRDefault="0047449F" w:rsidP="0047449F">
      <w:pPr>
        <w:jc w:val="center"/>
      </w:pPr>
      <w:r>
        <w:rPr>
          <w:noProof/>
        </w:rPr>
        <w:drawing>
          <wp:inline distT="0" distB="0" distL="0" distR="0" wp14:anchorId="7E055421" wp14:editId="748CE259">
            <wp:extent cx="3438144" cy="251249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38" cy="25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427" w14:textId="5020C894" w:rsidR="00BA022A" w:rsidRDefault="00BA022A" w:rsidP="008F7C1F">
      <w:r>
        <w:rPr>
          <w:rFonts w:hint="eastAsia"/>
        </w:rPr>
        <w:t>然后重启</w:t>
      </w:r>
      <w:r>
        <w:rPr>
          <w:rFonts w:hint="eastAsia"/>
        </w:rPr>
        <w:t>Laragon</w:t>
      </w:r>
      <w:r>
        <w:rPr>
          <w:rFonts w:hint="eastAsia"/>
        </w:rPr>
        <w:t>，</w:t>
      </w:r>
      <w:r w:rsidR="0047449F">
        <w:rPr>
          <w:rFonts w:hint="eastAsia"/>
        </w:rPr>
        <w:t>由于选中了“</w:t>
      </w:r>
      <w:r w:rsidR="0047449F" w:rsidRPr="0047449F">
        <w:rPr>
          <w:rFonts w:hint="eastAsia"/>
          <w:b/>
          <w:bCs/>
        </w:rPr>
        <w:t>自动创建虚拟主机</w:t>
      </w:r>
      <w:r w:rsidR="0047449F">
        <w:rPr>
          <w:rFonts w:hint="eastAsia"/>
        </w:rPr>
        <w:t>”所以</w:t>
      </w:r>
      <w:r>
        <w:rPr>
          <w:rFonts w:hint="eastAsia"/>
        </w:rPr>
        <w:t>Laragon</w:t>
      </w:r>
      <w:r>
        <w:rPr>
          <w:rFonts w:hint="eastAsia"/>
        </w:rPr>
        <w:t>会为自动为我们创建虚拟主机，默认主机域名为</w:t>
      </w:r>
      <w:hyperlink r:id="rId11" w:history="1">
        <w:r w:rsidRPr="008D0EE2">
          <w:rPr>
            <w:rStyle w:val="af4"/>
          </w:rPr>
          <w:t>http://folder_name.io</w:t>
        </w:r>
      </w:hyperlink>
      <w:r>
        <w:t xml:space="preserve"> </w:t>
      </w:r>
      <w:r>
        <w:rPr>
          <w:rFonts w:hint="eastAsia"/>
        </w:rPr>
        <w:t>，然后</w:t>
      </w:r>
      <w:r w:rsidRPr="00BA022A">
        <w:rPr>
          <w:rFonts w:hint="eastAsia"/>
        </w:rPr>
        <w:t>在浏览器中访问这个域</w:t>
      </w:r>
      <w:r w:rsidRPr="00BA022A">
        <w:rPr>
          <w:rFonts w:hint="eastAsia"/>
        </w:rPr>
        <w:lastRenderedPageBreak/>
        <w:t>名就能看到</w:t>
      </w:r>
      <w:r w:rsidRPr="00BA022A">
        <w:rPr>
          <w:rFonts w:hint="eastAsia"/>
        </w:rPr>
        <w:t>Web</w:t>
      </w:r>
      <w:r w:rsidRPr="00BA022A">
        <w:rPr>
          <w:rFonts w:hint="eastAsia"/>
        </w:rPr>
        <w:t>页面了，</w:t>
      </w:r>
      <w:r>
        <w:rPr>
          <w:rFonts w:hint="eastAsia"/>
        </w:rPr>
        <w:t>相当方便</w:t>
      </w:r>
      <w:r w:rsidR="002F4F26">
        <w:rPr>
          <w:rFonts w:hint="eastAsia"/>
        </w:rPr>
        <w:t>。</w:t>
      </w:r>
    </w:p>
    <w:p w14:paraId="51CD22D9" w14:textId="28ABD0A5" w:rsidR="00BA022A" w:rsidRDefault="00BA022A" w:rsidP="008F7C1F"/>
    <w:p w14:paraId="62700E46" w14:textId="5ADCA69E" w:rsidR="002F4F26" w:rsidRDefault="002F4F26" w:rsidP="008F7C1F">
      <w:r>
        <w:rPr>
          <w:rFonts w:hint="eastAsia"/>
        </w:rPr>
        <w:t>如下图所示：</w:t>
      </w:r>
    </w:p>
    <w:p w14:paraId="78B59156" w14:textId="08126B71" w:rsidR="00322BF1" w:rsidRDefault="00E72F7E" w:rsidP="00E72F7E">
      <w:pPr>
        <w:jc w:val="center"/>
      </w:pPr>
      <w:r>
        <w:rPr>
          <w:noProof/>
        </w:rPr>
        <w:drawing>
          <wp:inline distT="0" distB="0" distL="0" distR="0" wp14:anchorId="45B0844D" wp14:editId="18F84146">
            <wp:extent cx="2691994" cy="73418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4449" cy="7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1733" w14:textId="52642B12" w:rsidR="008F7C1F" w:rsidRDefault="002A486C" w:rsidP="008F7C1F">
      <w:r>
        <w:rPr>
          <w:rFonts w:hint="eastAsia"/>
        </w:rPr>
        <w:t>Laragon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www</w:t>
      </w:r>
      <w:r>
        <w:rPr>
          <w:rFonts w:hint="eastAsia"/>
        </w:rPr>
        <w:t>，如下图所示：</w:t>
      </w:r>
    </w:p>
    <w:p w14:paraId="67D530FF" w14:textId="4885A0B7" w:rsidR="002A486C" w:rsidRDefault="00E10527" w:rsidP="00E10527">
      <w:pPr>
        <w:jc w:val="center"/>
      </w:pPr>
      <w:r>
        <w:rPr>
          <w:noProof/>
        </w:rPr>
        <w:drawing>
          <wp:inline distT="0" distB="0" distL="0" distR="0" wp14:anchorId="6BB9CA27" wp14:editId="2ECEA466">
            <wp:extent cx="3503981" cy="131305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404" cy="13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6725" w14:textId="085D4808" w:rsidR="00E10527" w:rsidRDefault="00E10527" w:rsidP="00E10527">
      <w:r>
        <w:rPr>
          <w:rFonts w:hint="eastAsia"/>
        </w:rPr>
        <w:t>点击就可以访问对应的虚拟站点了，如下图所示：</w:t>
      </w:r>
    </w:p>
    <w:p w14:paraId="7DA11858" w14:textId="255CC7E8" w:rsidR="00E10527" w:rsidRDefault="000853AE" w:rsidP="000853AE">
      <w:pPr>
        <w:jc w:val="center"/>
      </w:pPr>
      <w:r>
        <w:rPr>
          <w:noProof/>
        </w:rPr>
        <w:drawing>
          <wp:inline distT="0" distB="0" distL="0" distR="0" wp14:anchorId="30EFDCE5" wp14:editId="1DC839C4">
            <wp:extent cx="3350362" cy="324669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101" cy="32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CF7E" w14:textId="3619082F" w:rsidR="000853AE" w:rsidRDefault="000853AE" w:rsidP="000853AE">
      <w:r>
        <w:rPr>
          <w:rFonts w:hint="eastAsia"/>
        </w:rPr>
        <w:t>所以，通过</w:t>
      </w:r>
      <w:r>
        <w:rPr>
          <w:rFonts w:hint="eastAsia"/>
        </w:rPr>
        <w:t>Laragon</w:t>
      </w:r>
      <w:r>
        <w:rPr>
          <w:rFonts w:hint="eastAsia"/>
        </w:rPr>
        <w:t>部署环境和创建网站还是相当简单的。</w:t>
      </w:r>
    </w:p>
    <w:p w14:paraId="795BB3BC" w14:textId="4E0B2A22" w:rsidR="00AD7BD0" w:rsidRDefault="00AD7BD0" w:rsidP="000853AE"/>
    <w:p w14:paraId="452774A3" w14:textId="53038FED" w:rsidR="002A486C" w:rsidRDefault="002A486C" w:rsidP="008F7C1F"/>
    <w:p w14:paraId="4AB56A7D" w14:textId="58EF01CC" w:rsidR="00BC0655" w:rsidRDefault="00BC0655" w:rsidP="00BC0655">
      <w:pPr>
        <w:pStyle w:val="2"/>
      </w:pPr>
      <w:r>
        <w:rPr>
          <w:rFonts w:hint="eastAsia"/>
        </w:rPr>
        <w:t>站点配置</w:t>
      </w:r>
    </w:p>
    <w:p w14:paraId="6424D503" w14:textId="7E3111DD" w:rsidR="00860CE5" w:rsidRDefault="00860CE5" w:rsidP="00860CE5">
      <w:r>
        <w:rPr>
          <w:rFonts w:hint="eastAsia"/>
        </w:rPr>
        <w:t>网站实际上执行了以下操作：</w:t>
      </w:r>
    </w:p>
    <w:p w14:paraId="3B874DE3" w14:textId="77777777" w:rsidR="00860CE5" w:rsidRPr="00860CE5" w:rsidRDefault="00860CE5" w:rsidP="00860CE5"/>
    <w:p w14:paraId="74DE2A98" w14:textId="77777777" w:rsidR="00860CE5" w:rsidRDefault="00860CE5" w:rsidP="00860CE5">
      <w:r>
        <w:rPr>
          <w:rFonts w:hint="eastAsia"/>
        </w:rPr>
        <w:t>它自动在</w:t>
      </w:r>
      <w:r>
        <w:rPr>
          <w:rFonts w:hint="eastAsia"/>
        </w:rPr>
        <w:t>hosts</w:t>
      </w:r>
      <w:r>
        <w:rPr>
          <w:rFonts w:hint="eastAsia"/>
        </w:rPr>
        <w:t>文件添加了域名解析：</w:t>
      </w:r>
    </w:p>
    <w:p w14:paraId="0A150574" w14:textId="77777777" w:rsidR="00860CE5" w:rsidRDefault="00860CE5" w:rsidP="00860CE5">
      <w:pPr>
        <w:jc w:val="center"/>
      </w:pPr>
      <w:r>
        <w:rPr>
          <w:noProof/>
        </w:rPr>
        <w:drawing>
          <wp:inline distT="0" distB="0" distL="0" distR="0" wp14:anchorId="7D177DB7" wp14:editId="093ED2B0">
            <wp:extent cx="3862426" cy="28857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413" cy="3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ECE9" w14:textId="77777777" w:rsidR="00860CE5" w:rsidRDefault="00860CE5" w:rsidP="00860CE5"/>
    <w:p w14:paraId="17538236" w14:textId="618A4D90" w:rsidR="00860CE5" w:rsidRDefault="00A266AE" w:rsidP="00860CE5">
      <w:r>
        <w:rPr>
          <w:rFonts w:hint="eastAsia"/>
        </w:rPr>
        <w:t>同时自动执行了</w:t>
      </w:r>
      <w:r w:rsidR="00860CE5">
        <w:rPr>
          <w:rFonts w:hint="eastAsia"/>
        </w:rPr>
        <w:t>域名绑定目录的配置文件</w:t>
      </w:r>
      <w:r>
        <w:rPr>
          <w:rFonts w:hint="eastAsia"/>
        </w:rPr>
        <w:t>创建过程</w:t>
      </w:r>
      <w:r w:rsidR="00860CE5">
        <w:rPr>
          <w:rFonts w:hint="eastAsia"/>
        </w:rPr>
        <w:t>：</w:t>
      </w:r>
    </w:p>
    <w:p w14:paraId="79B703BE" w14:textId="77777777" w:rsidR="00860CE5" w:rsidRDefault="00860CE5" w:rsidP="00860CE5">
      <w:pPr>
        <w:jc w:val="center"/>
      </w:pPr>
      <w:r>
        <w:rPr>
          <w:noProof/>
        </w:rPr>
        <w:drawing>
          <wp:inline distT="0" distB="0" distL="0" distR="0" wp14:anchorId="4A25717E" wp14:editId="197FDA86">
            <wp:extent cx="3983603" cy="245366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831" cy="24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D376" w14:textId="77A06996" w:rsidR="00BC0655" w:rsidRDefault="00BC0655" w:rsidP="00BC0655"/>
    <w:p w14:paraId="5FFF9C66" w14:textId="26876D9B" w:rsidR="004F02D4" w:rsidRDefault="004F02D4" w:rsidP="00BC0655">
      <w:r>
        <w:rPr>
          <w:rFonts w:hint="eastAsia"/>
        </w:rPr>
        <w:t>配置代码如下图所示：</w:t>
      </w:r>
    </w:p>
    <w:p w14:paraId="3484AA87" w14:textId="3FDB3BE1" w:rsidR="004F02D4" w:rsidRDefault="002A22AB" w:rsidP="002A22AB">
      <w:pPr>
        <w:jc w:val="center"/>
      </w:pPr>
      <w:r>
        <w:rPr>
          <w:noProof/>
        </w:rPr>
        <w:drawing>
          <wp:inline distT="0" distB="0" distL="0" distR="0" wp14:anchorId="3CDE3F35" wp14:editId="78654A84">
            <wp:extent cx="4269850" cy="16428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7242" cy="16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ED18" w14:textId="5B6B458A" w:rsidR="002A22AB" w:rsidRDefault="002A22AB" w:rsidP="002A22AB">
      <w:pPr>
        <w:jc w:val="center"/>
      </w:pPr>
      <w:r>
        <w:rPr>
          <w:noProof/>
        </w:rPr>
        <w:drawing>
          <wp:inline distT="0" distB="0" distL="0" distR="0" wp14:anchorId="3D579E11" wp14:editId="7AFB21E2">
            <wp:extent cx="4245996" cy="160785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302" cy="16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BF10" w14:textId="6B3C831D" w:rsidR="004F02D4" w:rsidRPr="00BC0655" w:rsidRDefault="00E87170" w:rsidP="00BC0655">
      <w:r>
        <w:rPr>
          <w:rFonts w:hint="eastAsia"/>
        </w:rPr>
        <w:t>所以一切都相当自动化了。</w:t>
      </w:r>
    </w:p>
    <w:p w14:paraId="055CC523" w14:textId="0F4FC4C1" w:rsidR="00BC0655" w:rsidRDefault="00BC0655" w:rsidP="008F7C1F"/>
    <w:p w14:paraId="023BD817" w14:textId="77777777" w:rsidR="002A22AB" w:rsidRPr="002A22AB" w:rsidRDefault="002A22AB" w:rsidP="008F7C1F"/>
    <w:p w14:paraId="72D2D788" w14:textId="330E4860" w:rsidR="00980258" w:rsidRDefault="00980258">
      <w:pPr>
        <w:pStyle w:val="1"/>
      </w:pPr>
      <w:r>
        <w:rPr>
          <w:rFonts w:hint="eastAsia"/>
        </w:rPr>
        <w:t>启动服务</w:t>
      </w:r>
    </w:p>
    <w:p w14:paraId="45FB5C79" w14:textId="35068125" w:rsidR="00980258" w:rsidRDefault="00980258" w:rsidP="00980258">
      <w:r>
        <w:rPr>
          <w:rFonts w:hint="eastAsia"/>
        </w:rPr>
        <w:t>只要把端口选中，如下图所示：</w:t>
      </w:r>
    </w:p>
    <w:p w14:paraId="36D93B96" w14:textId="559546A0" w:rsidR="00980258" w:rsidRDefault="00980258" w:rsidP="00980258">
      <w:pPr>
        <w:jc w:val="center"/>
      </w:pPr>
      <w:r>
        <w:rPr>
          <w:noProof/>
        </w:rPr>
        <w:lastRenderedPageBreak/>
        <w:drawing>
          <wp:inline distT="0" distB="0" distL="0" distR="0" wp14:anchorId="3368532F" wp14:editId="37A0A1A3">
            <wp:extent cx="4284710" cy="2870421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811" cy="28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E53" w14:textId="532E44E8" w:rsidR="00980258" w:rsidRDefault="00980258" w:rsidP="00980258">
      <w:r>
        <w:rPr>
          <w:rFonts w:hint="eastAsia"/>
        </w:rPr>
        <w:t>然后重启</w:t>
      </w:r>
      <w:r>
        <w:rPr>
          <w:rFonts w:hint="eastAsia"/>
        </w:rPr>
        <w:t>Laragon</w:t>
      </w:r>
      <w:r>
        <w:rPr>
          <w:rFonts w:hint="eastAsia"/>
        </w:rPr>
        <w:t>软件即可，如下图所示：</w:t>
      </w:r>
    </w:p>
    <w:p w14:paraId="3116538C" w14:textId="5AD32E67" w:rsidR="00980258" w:rsidRDefault="00C53F0A" w:rsidP="00C53F0A">
      <w:pPr>
        <w:jc w:val="center"/>
      </w:pPr>
      <w:r>
        <w:rPr>
          <w:noProof/>
        </w:rPr>
        <w:drawing>
          <wp:inline distT="0" distB="0" distL="0" distR="0" wp14:anchorId="72A810F0" wp14:editId="3F48B2A8">
            <wp:extent cx="4357315" cy="191373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269" cy="19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622" w14:textId="1DFC0210" w:rsidR="00980258" w:rsidRDefault="00980258" w:rsidP="00980258"/>
    <w:p w14:paraId="67E7CF04" w14:textId="77777777" w:rsidR="00980258" w:rsidRDefault="00980258" w:rsidP="00980258"/>
    <w:p w14:paraId="295A9E83" w14:textId="77777777" w:rsidR="00980258" w:rsidRPr="00980258" w:rsidRDefault="00980258" w:rsidP="00980258"/>
    <w:p w14:paraId="37FCD866" w14:textId="1CBFBDF1" w:rsidR="00720D77" w:rsidRDefault="004A3A3B" w:rsidP="00720D77">
      <w:pPr>
        <w:pStyle w:val="1"/>
      </w:pPr>
      <w:r>
        <w:rPr>
          <w:rFonts w:hint="eastAsia"/>
        </w:rPr>
        <w:t>添加</w:t>
      </w:r>
      <w:r w:rsidR="00720D77">
        <w:rPr>
          <w:rFonts w:hint="eastAsia"/>
        </w:rPr>
        <w:t>软件包</w:t>
      </w:r>
    </w:p>
    <w:p w14:paraId="2F1DDA21" w14:textId="3F5970F8" w:rsidR="00720D77" w:rsidRDefault="00F96203" w:rsidP="00F96203">
      <w:pPr>
        <w:pStyle w:val="2"/>
      </w:pPr>
      <w:r>
        <w:rPr>
          <w:rFonts w:hint="eastAsia"/>
        </w:rPr>
        <w:t>添加另一个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版本</w:t>
      </w:r>
    </w:p>
    <w:p w14:paraId="654FB548" w14:textId="0653E181" w:rsidR="00F96203" w:rsidRDefault="00F96203" w:rsidP="00F96203">
      <w:r>
        <w:rPr>
          <w:rFonts w:hint="eastAsia"/>
        </w:rPr>
        <w:t>打开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下载地址：</w:t>
      </w:r>
      <w:hyperlink r:id="rId21" w:history="1">
        <w:r>
          <w:rPr>
            <w:rStyle w:val="af4"/>
          </w:rPr>
          <w:t>https://windows.php.net/download</w:t>
        </w:r>
      </w:hyperlink>
    </w:p>
    <w:p w14:paraId="5AFEBF0B" w14:textId="79F3F723" w:rsidR="00F96203" w:rsidRDefault="00F96203" w:rsidP="00F96203"/>
    <w:p w14:paraId="1F5CFA5E" w14:textId="6FB8505E" w:rsidR="00F96203" w:rsidRDefault="00F96203" w:rsidP="00F96203">
      <w:r>
        <w:rPr>
          <w:rFonts w:hint="eastAsia"/>
        </w:rPr>
        <w:t>比如：</w:t>
      </w:r>
    </w:p>
    <w:p w14:paraId="0CF02408" w14:textId="240379C0" w:rsidR="00F96203" w:rsidRDefault="00D8445E" w:rsidP="00F96203">
      <w:hyperlink r:id="rId22" w:history="1">
        <w:r w:rsidR="00F96203" w:rsidRPr="004612D4">
          <w:rPr>
            <w:rStyle w:val="af4"/>
          </w:rPr>
          <w:t>https://windows.php.net/downloads/releases/php-7.4.8-nts-Win32-vc15-x64.zip</w:t>
        </w:r>
      </w:hyperlink>
    </w:p>
    <w:p w14:paraId="37304802" w14:textId="52426C43" w:rsidR="00F96203" w:rsidRDefault="00F96203" w:rsidP="00F96203"/>
    <w:p w14:paraId="5940231A" w14:textId="51082273" w:rsidR="00F96203" w:rsidRDefault="001B39E1" w:rsidP="00F96203">
      <w:r>
        <w:rPr>
          <w:rFonts w:hint="eastAsia"/>
        </w:rPr>
        <w:t>然后解压缩到</w:t>
      </w:r>
      <w:r w:rsidRPr="001B39E1">
        <w:t>{LARAGON_ROOT}\bin\php\php-7.4.8-nts-Win32-vc15-x64</w:t>
      </w:r>
      <w:r>
        <w:rPr>
          <w:rFonts w:hint="eastAsia"/>
        </w:rPr>
        <w:t>目录下</w:t>
      </w:r>
      <w:r w:rsidR="00E90772">
        <w:rPr>
          <w:rFonts w:hint="eastAsia"/>
        </w:rPr>
        <w:t>，如下图所示目录结构：</w:t>
      </w:r>
    </w:p>
    <w:p w14:paraId="15DACACF" w14:textId="3AD13C9A" w:rsidR="00E90772" w:rsidRDefault="00E90772" w:rsidP="00E90772">
      <w:pPr>
        <w:jc w:val="center"/>
      </w:pPr>
      <w:r>
        <w:rPr>
          <w:noProof/>
        </w:rPr>
        <w:lastRenderedPageBreak/>
        <w:drawing>
          <wp:inline distT="0" distB="0" distL="0" distR="0" wp14:anchorId="080EB285" wp14:editId="6DBFFACA">
            <wp:extent cx="4294049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0285" cy="22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2EA7" w14:textId="232E7910" w:rsidR="001B39E1" w:rsidRDefault="001B39E1" w:rsidP="00F96203"/>
    <w:p w14:paraId="102C94E1" w14:textId="1A31975A" w:rsidR="00634C57" w:rsidRDefault="001B39E1" w:rsidP="00F96203">
      <w:r>
        <w:rPr>
          <w:rFonts w:hint="eastAsia"/>
        </w:rPr>
        <w:t>然后</w:t>
      </w:r>
      <w:r w:rsidR="00634C57">
        <w:rPr>
          <w:rFonts w:hint="eastAsia"/>
        </w:rPr>
        <w:t>Laragon</w:t>
      </w:r>
      <w:r w:rsidR="00634C57">
        <w:t xml:space="preserve"> </w:t>
      </w:r>
      <w:r w:rsidR="00634C57">
        <w:rPr>
          <w:rFonts w:hint="eastAsia"/>
        </w:rPr>
        <w:t>→</w:t>
      </w:r>
      <w:r w:rsidR="00634C57">
        <w:t xml:space="preserve"> </w:t>
      </w:r>
      <w:r w:rsidR="00634C57">
        <w:rPr>
          <w:rFonts w:hint="eastAsia"/>
        </w:rPr>
        <w:t>菜单</w:t>
      </w:r>
      <w:r w:rsidR="00634C57">
        <w:rPr>
          <w:rFonts w:hint="eastAsia"/>
        </w:rPr>
        <w:t xml:space="preserve"> </w:t>
      </w:r>
      <w:r w:rsidR="00634C57">
        <w:rPr>
          <w:rFonts w:hint="eastAsia"/>
        </w:rPr>
        <w:t>→</w:t>
      </w:r>
      <w:r w:rsidR="00634C57">
        <w:t xml:space="preserve"> PHP </w:t>
      </w:r>
      <w:r w:rsidR="00634C57">
        <w:rPr>
          <w:rFonts w:hint="eastAsia"/>
        </w:rPr>
        <w:t>→</w:t>
      </w:r>
      <w:r w:rsidR="00634C57">
        <w:t xml:space="preserve"> </w:t>
      </w:r>
      <w:r w:rsidR="00634C57">
        <w:rPr>
          <w:rFonts w:hint="eastAsia"/>
        </w:rPr>
        <w:t>版本</w:t>
      </w:r>
      <w:r w:rsidR="00634C57">
        <w:rPr>
          <w:rFonts w:hint="eastAsia"/>
        </w:rPr>
        <w:t xml:space="preserve"> </w:t>
      </w:r>
      <w:r w:rsidR="00634C57">
        <w:rPr>
          <w:rFonts w:hint="eastAsia"/>
        </w:rPr>
        <w:t>→</w:t>
      </w:r>
      <w:r w:rsidR="00634C57">
        <w:t xml:space="preserve"> </w:t>
      </w:r>
      <w:r w:rsidR="00634C57" w:rsidRPr="001B39E1">
        <w:t>php-7.4.8-nts-Win32-vc15-x64</w:t>
      </w:r>
      <w:r w:rsidR="00634C57">
        <w:rPr>
          <w:rFonts w:hint="eastAsia"/>
        </w:rPr>
        <w:t>即可。</w:t>
      </w:r>
    </w:p>
    <w:p w14:paraId="7B882611" w14:textId="31295A3B" w:rsidR="00634C57" w:rsidRDefault="00634C57" w:rsidP="00F96203"/>
    <w:p w14:paraId="1A774D3F" w14:textId="25D0D15B" w:rsidR="00634C57" w:rsidRDefault="001D43C8" w:rsidP="00F96203">
      <w:r>
        <w:rPr>
          <w:rFonts w:hint="eastAsia"/>
        </w:rPr>
        <w:t>注意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版本：</w:t>
      </w:r>
    </w:p>
    <w:p w14:paraId="56FC4E3F" w14:textId="38B1AFC8" w:rsidR="001D43C8" w:rsidRDefault="001D43C8" w:rsidP="002164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64</w:t>
      </w:r>
      <w:r>
        <w:rPr>
          <w:rFonts w:hint="eastAsia"/>
        </w:rPr>
        <w:t>意思是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</w:p>
    <w:p w14:paraId="612C53D3" w14:textId="17812B75" w:rsidR="001D43C8" w:rsidRDefault="001D43C8" w:rsidP="002164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86</w:t>
      </w:r>
      <w:r>
        <w:rPr>
          <w:rFonts w:hint="eastAsia"/>
        </w:rPr>
        <w:t>意思是</w:t>
      </w:r>
      <w:r>
        <w:t>32</w:t>
      </w:r>
      <w:r>
        <w:rPr>
          <w:rFonts w:hint="eastAsia"/>
        </w:rPr>
        <w:t>位</w:t>
      </w:r>
    </w:p>
    <w:p w14:paraId="516CEF22" w14:textId="0CB59C91" w:rsidR="001D43C8" w:rsidRDefault="001D43C8" w:rsidP="002164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nts</w:t>
      </w:r>
      <w:r>
        <w:rPr>
          <w:rFonts w:hint="eastAsia"/>
        </w:rPr>
        <w:t>意思是</w:t>
      </w:r>
      <w:r w:rsidR="0021641E">
        <w:rPr>
          <w:rFonts w:hint="eastAsia"/>
        </w:rPr>
        <w:t>非线程安全</w:t>
      </w:r>
    </w:p>
    <w:p w14:paraId="2E4429E3" w14:textId="2701E67E" w:rsidR="0021641E" w:rsidRDefault="0021641E" w:rsidP="0021641E"/>
    <w:p w14:paraId="0EF43576" w14:textId="381642CA" w:rsidR="0021641E" w:rsidRPr="00F96203" w:rsidRDefault="0021641E" w:rsidP="0021641E">
      <w:r>
        <w:rPr>
          <w:rFonts w:hint="eastAsia"/>
        </w:rPr>
        <w:t>如果出现</w:t>
      </w:r>
      <w:r>
        <w:rPr>
          <w:rFonts w:hint="eastAsia"/>
        </w:rPr>
        <w:t>V</w:t>
      </w:r>
      <w:r>
        <w:t>C</w:t>
      </w:r>
      <w:r>
        <w:rPr>
          <w:rFonts w:hint="eastAsia"/>
        </w:rPr>
        <w:t>错误，则要注意检查和下载、安装对应的</w:t>
      </w:r>
      <w:r>
        <w:rPr>
          <w:rFonts w:hint="eastAsia"/>
        </w:rPr>
        <w:t>V</w:t>
      </w:r>
      <w:r>
        <w:t xml:space="preserve">C </w:t>
      </w:r>
      <w:r>
        <w:rPr>
          <w:rFonts w:hint="eastAsia"/>
        </w:rPr>
        <w:t>Redist</w:t>
      </w:r>
      <w:r>
        <w:rPr>
          <w:rFonts w:hint="eastAsia"/>
        </w:rPr>
        <w:t>版本的软件（</w:t>
      </w:r>
      <w:r w:rsidRPr="0021641E">
        <w:t>VC11, VC14, VC15</w:t>
      </w:r>
      <w:r>
        <w:rPr>
          <w:rFonts w:hint="eastAsia"/>
        </w:rPr>
        <w:t>……）。</w:t>
      </w:r>
    </w:p>
    <w:p w14:paraId="353926B4" w14:textId="05B8F353" w:rsidR="00720D77" w:rsidRDefault="00720D77" w:rsidP="00F52D70"/>
    <w:p w14:paraId="235B5C65" w14:textId="02F44CBC" w:rsidR="00C74E88" w:rsidRDefault="00C74E88" w:rsidP="00F52D70"/>
    <w:p w14:paraId="71308B0E" w14:textId="58AE6203" w:rsidR="00C74E88" w:rsidRDefault="00486B5B" w:rsidP="00486B5B">
      <w:pPr>
        <w:pStyle w:val="2"/>
      </w:pPr>
      <w:r>
        <w:rPr>
          <w:rFonts w:hint="eastAsia"/>
        </w:rPr>
        <w:t>添加另一个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14:paraId="34F2EC53" w14:textId="666100D2" w:rsidR="00486B5B" w:rsidRDefault="00486B5B" w:rsidP="00486B5B"/>
    <w:p w14:paraId="32695BDF" w14:textId="2F63ED49" w:rsidR="00486B5B" w:rsidRDefault="00486B5B" w:rsidP="00486B5B"/>
    <w:p w14:paraId="2792C47D" w14:textId="4488C760" w:rsidR="009725D3" w:rsidRDefault="009725D3" w:rsidP="00486B5B"/>
    <w:p w14:paraId="4E559128" w14:textId="54C86B19" w:rsidR="009725D3" w:rsidRDefault="009725D3" w:rsidP="009725D3">
      <w:pPr>
        <w:pStyle w:val="2"/>
      </w:pPr>
      <w:r>
        <w:rPr>
          <w:rFonts w:hint="eastAsia"/>
        </w:rPr>
        <w:t>添加</w:t>
      </w:r>
      <w:r w:rsidR="00C15E77">
        <w:rPr>
          <w:rFonts w:hint="eastAsia"/>
        </w:rPr>
        <w:t xml:space="preserve"> </w:t>
      </w:r>
      <w:r>
        <w:rPr>
          <w:rFonts w:hint="eastAsia"/>
        </w:rPr>
        <w:t>ElasticSearch</w:t>
      </w:r>
      <w:r w:rsidR="00C15E77">
        <w:t xml:space="preserve"> </w:t>
      </w:r>
      <w:r>
        <w:rPr>
          <w:rFonts w:hint="eastAsia"/>
        </w:rPr>
        <w:t>版本</w:t>
      </w:r>
    </w:p>
    <w:p w14:paraId="3ABB8C94" w14:textId="3281C2D3" w:rsidR="009725D3" w:rsidRDefault="00841C57" w:rsidP="009725D3"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24" w:history="1">
        <w:r>
          <w:rPr>
            <w:rStyle w:val="af4"/>
          </w:rPr>
          <w:t>https://www.elastic.co/cn/downloads/elasticsearch</w:t>
        </w:r>
      </w:hyperlink>
    </w:p>
    <w:p w14:paraId="371BE84D" w14:textId="44ABAF09" w:rsidR="00841C57" w:rsidRDefault="00841C57" w:rsidP="009725D3"/>
    <w:p w14:paraId="0966B6AD" w14:textId="628563F9" w:rsidR="00841C57" w:rsidRDefault="0091249E" w:rsidP="009725D3">
      <w:r>
        <w:rPr>
          <w:rFonts w:hint="eastAsia"/>
        </w:rPr>
        <w:t>找到</w:t>
      </w:r>
      <w:r w:rsidR="00841C57">
        <w:rPr>
          <w:rFonts w:hint="eastAsia"/>
        </w:rPr>
        <w:t xml:space="preserve"> </w:t>
      </w:r>
      <w:r w:rsidR="00BB49AB" w:rsidRPr="00BB49AB">
        <w:t>elasticsearch-7.8.0-windows-x86_64.zip</w:t>
      </w:r>
      <w:r w:rsidR="00BB49AB">
        <w:t xml:space="preserve"> </w:t>
      </w:r>
      <w:r w:rsidR="00BB49AB">
        <w:rPr>
          <w:rFonts w:hint="eastAsia"/>
        </w:rPr>
        <w:t>压缩包</w:t>
      </w:r>
      <w:r>
        <w:rPr>
          <w:rFonts w:hint="eastAsia"/>
        </w:rPr>
        <w:t>的具体下载地址</w:t>
      </w:r>
      <w:r w:rsidR="00BB49AB">
        <w:rPr>
          <w:rFonts w:hint="eastAsia"/>
        </w:rPr>
        <w:t>，如下图所示：</w:t>
      </w:r>
    </w:p>
    <w:p w14:paraId="37D011AF" w14:textId="32592305" w:rsidR="00BB49AB" w:rsidRDefault="00BB49AB" w:rsidP="00BB49AB">
      <w:pPr>
        <w:jc w:val="center"/>
      </w:pPr>
      <w:r>
        <w:rPr>
          <w:noProof/>
        </w:rPr>
        <w:lastRenderedPageBreak/>
        <w:drawing>
          <wp:inline distT="0" distB="0" distL="0" distR="0" wp14:anchorId="282F5C05" wp14:editId="06DF1DA4">
            <wp:extent cx="3697356" cy="18366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5040" cy="18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F4F" w14:textId="1E9A134B" w:rsidR="0091249E" w:rsidRDefault="0091249E" w:rsidP="0091249E">
      <w:r>
        <w:rPr>
          <w:rFonts w:hint="eastAsia"/>
        </w:rPr>
        <w:t>下载地址为：</w:t>
      </w:r>
    </w:p>
    <w:p w14:paraId="17E2E1D7" w14:textId="2C14E58B" w:rsidR="0091249E" w:rsidRDefault="00D8445E" w:rsidP="0091249E">
      <w:hyperlink r:id="rId26" w:history="1">
        <w:r w:rsidR="00927C5D" w:rsidRPr="007F68BD">
          <w:rPr>
            <w:rStyle w:val="af4"/>
          </w:rPr>
          <w:t>https://artifacts.elastic.co/downloads/elasticsearch/elasticsearch-7.8.0-windows-x86_64.zip</w:t>
        </w:r>
      </w:hyperlink>
    </w:p>
    <w:p w14:paraId="05C9599C" w14:textId="42A109A4" w:rsidR="00927C5D" w:rsidRDefault="00927C5D" w:rsidP="0091249E"/>
    <w:p w14:paraId="36FBBD5C" w14:textId="39B89E23" w:rsidR="00987656" w:rsidRDefault="00987656" w:rsidP="0091249E">
      <w:r>
        <w:rPr>
          <w:rFonts w:hint="eastAsia"/>
        </w:rPr>
        <w:t>接下来打开</w:t>
      </w:r>
      <w:r>
        <w:rPr>
          <w:rFonts w:hint="eastAsia"/>
        </w:rPr>
        <w:t>Laragon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Quick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配置（</w:t>
      </w:r>
      <w:r>
        <w:rPr>
          <w:rFonts w:hint="eastAsia"/>
        </w:rPr>
        <w:t>Z</w:t>
      </w:r>
      <w:r>
        <w:rPr>
          <w:rFonts w:hint="eastAsia"/>
        </w:rPr>
        <w:t>），打开配置文件，然后在配置文件中添加如下代码：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52D" w14:paraId="1114ABE6" w14:textId="77777777" w:rsidTr="004B052D">
        <w:tc>
          <w:tcPr>
            <w:tcW w:w="8296" w:type="dxa"/>
          </w:tcPr>
          <w:p w14:paraId="38E8C8CC" w14:textId="77777777" w:rsidR="004B052D" w:rsidRDefault="004B052D" w:rsidP="004B052D">
            <w:r>
              <w:t># ElasticSearch</w:t>
            </w:r>
          </w:p>
          <w:p w14:paraId="32480C82" w14:textId="556C0C88" w:rsidR="004B052D" w:rsidRDefault="004B052D" w:rsidP="004B052D">
            <w:r>
              <w:t>elasticsearch-7.8=https://artifacts.elastic.co/downloads/elasticsearch/elasticsearch-7.8.0-windows-x86_64.zip</w:t>
            </w:r>
          </w:p>
        </w:tc>
      </w:tr>
    </w:tbl>
    <w:p w14:paraId="7A977D5A" w14:textId="77777777" w:rsidR="00987656" w:rsidRDefault="00987656" w:rsidP="0091249E"/>
    <w:p w14:paraId="556EDA9F" w14:textId="1700022F" w:rsidR="00A32EE2" w:rsidRDefault="006D6152" w:rsidP="001A4F89">
      <w:r>
        <w:rPr>
          <w:rFonts w:hint="eastAsia"/>
        </w:rPr>
        <w:t>然后仍然是</w:t>
      </w:r>
      <w:r>
        <w:rPr>
          <w:rFonts w:hint="eastAsia"/>
        </w:rPr>
        <w:t>Laragon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Quick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>elasticsearch</w:t>
      </w:r>
      <w:r>
        <w:t>-7.8</w:t>
      </w:r>
      <w:r>
        <w:rPr>
          <w:rFonts w:hint="eastAsia"/>
        </w:rPr>
        <w:t>，然后弹出如下图的下载：</w:t>
      </w:r>
    </w:p>
    <w:p w14:paraId="7DF41C83" w14:textId="702B41FB" w:rsidR="00A32EE2" w:rsidRDefault="00A32EE2" w:rsidP="00132CFC">
      <w:pPr>
        <w:jc w:val="center"/>
      </w:pPr>
      <w:r>
        <w:rPr>
          <w:noProof/>
        </w:rPr>
        <w:drawing>
          <wp:inline distT="0" distB="0" distL="0" distR="0" wp14:anchorId="6DAA69AA" wp14:editId="351E8D9B">
            <wp:extent cx="4000150" cy="27113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619" cy="27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2FBF" w14:textId="25A3BD1A" w:rsidR="00132CFC" w:rsidRDefault="00132CFC" w:rsidP="00132CFC">
      <w:r>
        <w:rPr>
          <w:rFonts w:hint="eastAsia"/>
        </w:rPr>
        <w:t>就会进行自动下载和提取了。</w:t>
      </w:r>
    </w:p>
    <w:p w14:paraId="159A552E" w14:textId="5CC28B2B" w:rsidR="00132CFC" w:rsidRDefault="00132CFC" w:rsidP="00132CFC"/>
    <w:p w14:paraId="2E61D913" w14:textId="466E1D1A" w:rsidR="00132CFC" w:rsidRDefault="00132CFC" w:rsidP="00132CFC">
      <w:r>
        <w:rPr>
          <w:rFonts w:hint="eastAsia"/>
        </w:rPr>
        <w:t>结果如下图所示：</w:t>
      </w:r>
    </w:p>
    <w:p w14:paraId="095F5134" w14:textId="675C0204" w:rsidR="00132CFC" w:rsidRDefault="00D44FE4" w:rsidP="00D44FE4">
      <w:pPr>
        <w:jc w:val="center"/>
      </w:pPr>
      <w:r>
        <w:rPr>
          <w:noProof/>
        </w:rPr>
        <w:lastRenderedPageBreak/>
        <w:drawing>
          <wp:inline distT="0" distB="0" distL="0" distR="0" wp14:anchorId="4FC63948" wp14:editId="11EEC936">
            <wp:extent cx="3069203" cy="18887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8970" cy="19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4C3" w14:textId="3AFF7AC6" w:rsidR="00253797" w:rsidRDefault="00253797" w:rsidP="00132CFC"/>
    <w:p w14:paraId="7615C808" w14:textId="40872210" w:rsidR="000A02FF" w:rsidRDefault="000A02FF" w:rsidP="00132CFC">
      <w:r>
        <w:rPr>
          <w:rFonts w:hint="eastAsia"/>
        </w:rPr>
        <w:t>但是这种方式下载会比较慢，怎么办呢？</w:t>
      </w:r>
    </w:p>
    <w:p w14:paraId="1B329648" w14:textId="12C37237" w:rsidR="000A02FF" w:rsidRDefault="000A02FF" w:rsidP="00132CFC"/>
    <w:p w14:paraId="6F015562" w14:textId="359D4684" w:rsidR="00D8445E" w:rsidRDefault="00D8445E" w:rsidP="00132CFC">
      <w:pPr>
        <w:rPr>
          <w:rFonts w:hint="eastAsia"/>
        </w:rPr>
      </w:pPr>
      <w:r>
        <w:rPr>
          <w:rFonts w:hint="eastAsia"/>
        </w:rPr>
        <w:t>配置文件仍然写上面的代码，然后我们在</w:t>
      </w:r>
      <w:r>
        <w:rPr>
          <w:rFonts w:hint="eastAsia"/>
        </w:rPr>
        <w:t>Laragon</w:t>
      </w:r>
      <w:r>
        <w:t>\bin</w:t>
      </w:r>
      <w:r>
        <w:rPr>
          <w:rFonts w:hint="eastAsia"/>
        </w:rPr>
        <w:t>目录下创建</w:t>
      </w:r>
      <w:r w:rsidRPr="00D8445E">
        <w:t>elasticsearch-7.8</w:t>
      </w:r>
      <w:r>
        <w:rPr>
          <w:rFonts w:hint="eastAsia"/>
        </w:rPr>
        <w:t>文件夹，然后把下载下来的文件解压到</w:t>
      </w:r>
      <w:r w:rsidRPr="00D8445E">
        <w:t>elasticsearch-7.8</w:t>
      </w:r>
      <w:r>
        <w:rPr>
          <w:rFonts w:hint="eastAsia"/>
        </w:rPr>
        <w:t>文件夹</w:t>
      </w:r>
      <w:r>
        <w:rPr>
          <w:rFonts w:hint="eastAsia"/>
        </w:rPr>
        <w:t>即可。</w:t>
      </w:r>
    </w:p>
    <w:p w14:paraId="35B8F29B" w14:textId="77777777" w:rsidR="006F368F" w:rsidRDefault="006F368F" w:rsidP="00132CFC">
      <w:pPr>
        <w:rPr>
          <w:rFonts w:hint="eastAsia"/>
        </w:rPr>
      </w:pPr>
    </w:p>
    <w:p w14:paraId="0C7F8A84" w14:textId="77777777" w:rsidR="000A02FF" w:rsidRDefault="000A02FF" w:rsidP="00132CFC">
      <w:pPr>
        <w:rPr>
          <w:rFonts w:hint="eastAsia"/>
        </w:rPr>
      </w:pPr>
    </w:p>
    <w:p w14:paraId="789E8B36" w14:textId="74B26544" w:rsidR="00253797" w:rsidRDefault="00253797" w:rsidP="00253797">
      <w:pPr>
        <w:pStyle w:val="3"/>
      </w:pPr>
      <w:r>
        <w:rPr>
          <w:rFonts w:hint="eastAsia"/>
        </w:rPr>
        <w:t>添加</w:t>
      </w:r>
      <w:r w:rsidRPr="00253797">
        <w:t>Kibana</w:t>
      </w:r>
      <w:r>
        <w:rPr>
          <w:rFonts w:hint="eastAsia"/>
        </w:rPr>
        <w:t>版本</w:t>
      </w:r>
    </w:p>
    <w:p w14:paraId="7AE3C847" w14:textId="0E1067F7" w:rsidR="005049AF" w:rsidRPr="005049AF" w:rsidRDefault="005049AF" w:rsidP="005049AF">
      <w:r>
        <w:rPr>
          <w:rFonts w:hint="eastAsia"/>
        </w:rPr>
        <w:t>复制如下图所示的链接地址：</w:t>
      </w:r>
    </w:p>
    <w:p w14:paraId="6615095B" w14:textId="1C60164F" w:rsidR="00253797" w:rsidRDefault="005049AF" w:rsidP="005049AF">
      <w:pPr>
        <w:jc w:val="center"/>
      </w:pPr>
      <w:r>
        <w:rPr>
          <w:noProof/>
        </w:rPr>
        <w:drawing>
          <wp:inline distT="0" distB="0" distL="0" distR="0" wp14:anchorId="7CC5D8D7" wp14:editId="694E1CC3">
            <wp:extent cx="3992119" cy="256032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6022" cy="25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7FBD" w14:textId="2CFA53E2" w:rsidR="00EB3F96" w:rsidRDefault="004C4FC0" w:rsidP="00EB3F96">
      <w:r w:rsidRPr="004C4FC0">
        <w:t>https://artifacts.elastic.co/downloads/kibana/kibana-7.8.0-windows-x86_64.zip</w:t>
      </w:r>
    </w:p>
    <w:p w14:paraId="33A6CB0D" w14:textId="20C882CC" w:rsidR="0017008A" w:rsidRDefault="0017008A" w:rsidP="00EB3F96"/>
    <w:p w14:paraId="474E941E" w14:textId="27E5351B" w:rsidR="0017008A" w:rsidRDefault="0017008A" w:rsidP="00284F96">
      <w:pPr>
        <w:jc w:val="center"/>
      </w:pPr>
      <w:r>
        <w:rPr>
          <w:noProof/>
        </w:rPr>
        <w:lastRenderedPageBreak/>
        <w:drawing>
          <wp:inline distT="0" distB="0" distL="0" distR="0" wp14:anchorId="1F3310FF" wp14:editId="473140B1">
            <wp:extent cx="3252084" cy="2003729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1924" cy="20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7FE" w14:textId="4D9B7151" w:rsidR="00EB3F96" w:rsidRDefault="00EB3F96" w:rsidP="00EB3F96"/>
    <w:p w14:paraId="5F57119B" w14:textId="77777777" w:rsidR="0017008A" w:rsidRDefault="0017008A" w:rsidP="00EB3F96"/>
    <w:p w14:paraId="4BCBF346" w14:textId="1F8EC2F3" w:rsidR="00253797" w:rsidRDefault="00253797" w:rsidP="00253797">
      <w:pPr>
        <w:pStyle w:val="3"/>
      </w:pPr>
      <w:r>
        <w:rPr>
          <w:rFonts w:hint="eastAsia"/>
        </w:rPr>
        <w:t>添加</w:t>
      </w:r>
      <w:r w:rsidRPr="00253797">
        <w:t>Logstash</w:t>
      </w:r>
      <w:r>
        <w:rPr>
          <w:rFonts w:hint="eastAsia"/>
        </w:rPr>
        <w:t>版本</w:t>
      </w:r>
    </w:p>
    <w:p w14:paraId="42D9B4FA" w14:textId="7FECBE3C" w:rsidR="003C7FE1" w:rsidRDefault="006718D3" w:rsidP="003C7FE1">
      <w:r>
        <w:rPr>
          <w:rFonts w:hint="eastAsia"/>
        </w:rPr>
        <w:t>复制如下图所示的链接地址：</w:t>
      </w:r>
    </w:p>
    <w:p w14:paraId="384B0B58" w14:textId="65B709D4" w:rsidR="006718D3" w:rsidRDefault="006718D3" w:rsidP="006718D3">
      <w:pPr>
        <w:jc w:val="center"/>
      </w:pPr>
      <w:r>
        <w:rPr>
          <w:noProof/>
        </w:rPr>
        <w:drawing>
          <wp:inline distT="0" distB="0" distL="0" distR="0" wp14:anchorId="2DB7CDEA" wp14:editId="2022352C">
            <wp:extent cx="3943847" cy="2170873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0392" cy="21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044D" w14:textId="450B1C1D" w:rsidR="006718D3" w:rsidRDefault="006718D3" w:rsidP="003C7FE1">
      <w:r w:rsidRPr="006718D3">
        <w:t>https://artifacts.elastic.co/downloads/logstash/logstash-7.8.0.zip</w:t>
      </w:r>
    </w:p>
    <w:p w14:paraId="56426484" w14:textId="4C170FF1" w:rsidR="00F52B89" w:rsidRPr="00F52B89" w:rsidRDefault="00F52B89" w:rsidP="00F52B89"/>
    <w:p w14:paraId="2BCB7149" w14:textId="0306C3C0" w:rsidR="00F52B89" w:rsidRPr="00F52B89" w:rsidRDefault="00252F20" w:rsidP="00252F20">
      <w:pPr>
        <w:jc w:val="center"/>
      </w:pPr>
      <w:r>
        <w:rPr>
          <w:noProof/>
        </w:rPr>
        <w:drawing>
          <wp:inline distT="0" distB="0" distL="0" distR="0" wp14:anchorId="35904DD4" wp14:editId="28974684">
            <wp:extent cx="3252082" cy="2003728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8695" cy="20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754" w14:textId="2C1D4236" w:rsidR="00F52B89" w:rsidRPr="00F52B89" w:rsidRDefault="00F52B89" w:rsidP="00F52B89"/>
    <w:p w14:paraId="7981CC48" w14:textId="0386EEFB" w:rsidR="00F52B89" w:rsidRDefault="00F52B89" w:rsidP="00F52B89"/>
    <w:p w14:paraId="6A8ABA5E" w14:textId="671CA846" w:rsidR="00F52B89" w:rsidRDefault="00F52B89" w:rsidP="00F52B89"/>
    <w:p w14:paraId="5170767F" w14:textId="627EC3A5" w:rsidR="00F52B89" w:rsidRDefault="00F52B89" w:rsidP="00F52B89"/>
    <w:p w14:paraId="34248528" w14:textId="78151ECD" w:rsidR="00F52B89" w:rsidRDefault="00F52B89" w:rsidP="00F52B89"/>
    <w:p w14:paraId="5D4BA56B" w14:textId="77777777" w:rsidR="00F52B89" w:rsidRPr="00F52B89" w:rsidRDefault="00F52B89" w:rsidP="00F52B89"/>
    <w:sectPr w:rsidR="00F52B89" w:rsidRPr="00F5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AD24611"/>
    <w:multiLevelType w:val="hybridMultilevel"/>
    <w:tmpl w:val="6FAEE2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3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18"/>
  </w:num>
  <w:num w:numId="11">
    <w:abstractNumId w:val="21"/>
  </w:num>
  <w:num w:numId="12">
    <w:abstractNumId w:val="2"/>
  </w:num>
  <w:num w:numId="13">
    <w:abstractNumId w:val="20"/>
  </w:num>
  <w:num w:numId="14">
    <w:abstractNumId w:val="6"/>
  </w:num>
  <w:num w:numId="15">
    <w:abstractNumId w:val="15"/>
  </w:num>
  <w:num w:numId="16">
    <w:abstractNumId w:val="10"/>
  </w:num>
  <w:num w:numId="17">
    <w:abstractNumId w:val="0"/>
  </w:num>
  <w:num w:numId="18">
    <w:abstractNumId w:val="5"/>
  </w:num>
  <w:num w:numId="19">
    <w:abstractNumId w:val="7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9E"/>
    <w:rsid w:val="00003693"/>
    <w:rsid w:val="000602E6"/>
    <w:rsid w:val="000853AE"/>
    <w:rsid w:val="000A02FF"/>
    <w:rsid w:val="000C6FA7"/>
    <w:rsid w:val="000D6E3F"/>
    <w:rsid w:val="00127D4B"/>
    <w:rsid w:val="00132CFC"/>
    <w:rsid w:val="0017008A"/>
    <w:rsid w:val="001A4F89"/>
    <w:rsid w:val="001B39E1"/>
    <w:rsid w:val="001D43C8"/>
    <w:rsid w:val="001E772D"/>
    <w:rsid w:val="0021641E"/>
    <w:rsid w:val="00246627"/>
    <w:rsid w:val="0025165D"/>
    <w:rsid w:val="00252F20"/>
    <w:rsid w:val="00253797"/>
    <w:rsid w:val="00275895"/>
    <w:rsid w:val="00284F96"/>
    <w:rsid w:val="00286FA4"/>
    <w:rsid w:val="002A0514"/>
    <w:rsid w:val="002A22AB"/>
    <w:rsid w:val="002A486C"/>
    <w:rsid w:val="002F4F26"/>
    <w:rsid w:val="003200F9"/>
    <w:rsid w:val="00322BF1"/>
    <w:rsid w:val="003546E3"/>
    <w:rsid w:val="003574F4"/>
    <w:rsid w:val="00365E44"/>
    <w:rsid w:val="00383830"/>
    <w:rsid w:val="003C7FE1"/>
    <w:rsid w:val="00400D00"/>
    <w:rsid w:val="00405B46"/>
    <w:rsid w:val="00450024"/>
    <w:rsid w:val="0047449F"/>
    <w:rsid w:val="00486B5B"/>
    <w:rsid w:val="00486F61"/>
    <w:rsid w:val="004A3A3B"/>
    <w:rsid w:val="004B052D"/>
    <w:rsid w:val="004C02F8"/>
    <w:rsid w:val="004C4FC0"/>
    <w:rsid w:val="004F02D4"/>
    <w:rsid w:val="004F43C0"/>
    <w:rsid w:val="005049AF"/>
    <w:rsid w:val="00570ABA"/>
    <w:rsid w:val="005972A8"/>
    <w:rsid w:val="005B7018"/>
    <w:rsid w:val="005F0362"/>
    <w:rsid w:val="0062721F"/>
    <w:rsid w:val="00634C57"/>
    <w:rsid w:val="006530C1"/>
    <w:rsid w:val="006718D3"/>
    <w:rsid w:val="0069648D"/>
    <w:rsid w:val="006A1AE6"/>
    <w:rsid w:val="006D6152"/>
    <w:rsid w:val="006E195B"/>
    <w:rsid w:val="006F368F"/>
    <w:rsid w:val="00720D77"/>
    <w:rsid w:val="0074374E"/>
    <w:rsid w:val="00790063"/>
    <w:rsid w:val="007A0157"/>
    <w:rsid w:val="007F62BC"/>
    <w:rsid w:val="00841C57"/>
    <w:rsid w:val="008536EF"/>
    <w:rsid w:val="00860CE5"/>
    <w:rsid w:val="008F7C1F"/>
    <w:rsid w:val="00911BFD"/>
    <w:rsid w:val="0091249E"/>
    <w:rsid w:val="00927C5D"/>
    <w:rsid w:val="00952BA5"/>
    <w:rsid w:val="00957621"/>
    <w:rsid w:val="009725D3"/>
    <w:rsid w:val="009735C1"/>
    <w:rsid w:val="00980258"/>
    <w:rsid w:val="00987656"/>
    <w:rsid w:val="00A11457"/>
    <w:rsid w:val="00A210C8"/>
    <w:rsid w:val="00A266AE"/>
    <w:rsid w:val="00A32EE2"/>
    <w:rsid w:val="00A70284"/>
    <w:rsid w:val="00A847B3"/>
    <w:rsid w:val="00AD7BD0"/>
    <w:rsid w:val="00AE3BCE"/>
    <w:rsid w:val="00B502DB"/>
    <w:rsid w:val="00B62687"/>
    <w:rsid w:val="00BA022A"/>
    <w:rsid w:val="00BB49AB"/>
    <w:rsid w:val="00BC0655"/>
    <w:rsid w:val="00BC0934"/>
    <w:rsid w:val="00BF4FB4"/>
    <w:rsid w:val="00C05B3C"/>
    <w:rsid w:val="00C15E77"/>
    <w:rsid w:val="00C47B57"/>
    <w:rsid w:val="00C53F0A"/>
    <w:rsid w:val="00C74E88"/>
    <w:rsid w:val="00CA5E90"/>
    <w:rsid w:val="00CE1A9E"/>
    <w:rsid w:val="00CF6346"/>
    <w:rsid w:val="00CF6F7F"/>
    <w:rsid w:val="00D4429E"/>
    <w:rsid w:val="00D44FE4"/>
    <w:rsid w:val="00D8445E"/>
    <w:rsid w:val="00D87373"/>
    <w:rsid w:val="00DA0D0F"/>
    <w:rsid w:val="00E10527"/>
    <w:rsid w:val="00E52CB1"/>
    <w:rsid w:val="00E72F7E"/>
    <w:rsid w:val="00E87170"/>
    <w:rsid w:val="00E90772"/>
    <w:rsid w:val="00EA0CDB"/>
    <w:rsid w:val="00EB3F96"/>
    <w:rsid w:val="00EC0883"/>
    <w:rsid w:val="00EE18B1"/>
    <w:rsid w:val="00F429A6"/>
    <w:rsid w:val="00F52B89"/>
    <w:rsid w:val="00F52D70"/>
    <w:rsid w:val="00F72A6D"/>
    <w:rsid w:val="00F96203"/>
    <w:rsid w:val="00F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362A"/>
  <w15:chartTrackingRefBased/>
  <w15:docId w15:val="{84EABD23-1C46-427A-B4A3-0175AB7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0ABA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570ABA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570ABA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570ABA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570ABA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570ABA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570ABA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570ABA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570ABA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570ABA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570AB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70ABA"/>
  </w:style>
  <w:style w:type="character" w:customStyle="1" w:styleId="10">
    <w:name w:val="标题 1 字符"/>
    <w:basedOn w:val="a1"/>
    <w:link w:val="1"/>
    <w:qFormat/>
    <w:rsid w:val="00570ABA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570ABA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570ABA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570ABA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570ABA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570ABA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570ABA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570ABA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570ABA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570ABA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570ABA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570ABA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570ABA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570ABA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570ABA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57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570ABA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57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570ABA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570AB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570ABA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570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570ABA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570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570ABA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570ABA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570AB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570ABA"/>
  </w:style>
  <w:style w:type="character" w:styleId="af3">
    <w:name w:val="FollowedHyperlink"/>
    <w:basedOn w:val="a1"/>
    <w:qFormat/>
    <w:rsid w:val="00570ABA"/>
    <w:rPr>
      <w:color w:val="800080"/>
      <w:u w:val="single"/>
    </w:rPr>
  </w:style>
  <w:style w:type="character" w:styleId="af4">
    <w:name w:val="Hyperlink"/>
    <w:basedOn w:val="a1"/>
    <w:qFormat/>
    <w:rsid w:val="00570ABA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570ABA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570ABA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570ABA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570ABA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570ABA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570ABA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570ABA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570ABA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570ABA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570ABA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570ABA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570ABA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F96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ueyuanjun.com/post/9609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rtifacts.elastic.co/downloads/elasticsearch/elasticsearch-7.8.0-windows-x86_64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ndows.php.net/download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laragon.org/download/" TargetMode="External"/><Relationship Id="rId11" Type="http://schemas.openxmlformats.org/officeDocument/2006/relationships/hyperlink" Target="http://folder_name.io" TargetMode="External"/><Relationship Id="rId24" Type="http://schemas.openxmlformats.org/officeDocument/2006/relationships/hyperlink" Target="https://www.elastic.co/cn/downloads/elasticsearch" TargetMode="External"/><Relationship Id="rId32" Type="http://schemas.openxmlformats.org/officeDocument/2006/relationships/image" Target="media/image20.png"/><Relationship Id="rId5" Type="http://schemas.openxmlformats.org/officeDocument/2006/relationships/hyperlink" Target="https://laragon.or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indows.php.net/downloads/releases/php-7.4.8-nts-Win32-vc15-x64.zip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96</TotalTime>
  <Pages>10</Pages>
  <Words>377</Words>
  <Characters>2151</Characters>
  <Application>Microsoft Office Word</Application>
  <DocSecurity>0</DocSecurity>
  <Lines>17</Lines>
  <Paragraphs>5</Paragraphs>
  <ScaleCrop>false</ScaleCrop>
  <Company>P R C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2020-05-21T03:13:00Z</dcterms:created>
  <dcterms:modified xsi:type="dcterms:W3CDTF">2020-07-24T09:39:00Z</dcterms:modified>
</cp:coreProperties>
</file>