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9596C" w14:textId="00A8E38D" w:rsidR="00FA1F7B" w:rsidRDefault="00C87B80" w:rsidP="00C87B80">
      <w:pPr>
        <w:pStyle w:val="1"/>
      </w:pPr>
      <w:r>
        <w:rPr>
          <w:rFonts w:hint="eastAsia"/>
        </w:rPr>
        <w:t>Bootstrap</w:t>
      </w:r>
      <w:r>
        <w:rPr>
          <w:rFonts w:hint="eastAsia"/>
        </w:rPr>
        <w:t>框架介绍</w:t>
      </w:r>
    </w:p>
    <w:p w14:paraId="6A2E512A" w14:textId="07BBCE3C" w:rsidR="00C87B80" w:rsidRDefault="00B47D95" w:rsidP="00C87B80">
      <w:r>
        <w:rPr>
          <w:rFonts w:hint="eastAsia"/>
        </w:rPr>
        <w:t>Bootstrap</w:t>
      </w:r>
      <w:r w:rsidR="00EE58D9">
        <w:rPr>
          <w:rFonts w:hint="eastAsia"/>
        </w:rPr>
        <w:t>英文</w:t>
      </w:r>
      <w:r>
        <w:rPr>
          <w:rFonts w:hint="eastAsia"/>
        </w:rPr>
        <w:t>官网：</w:t>
      </w:r>
      <w:hyperlink r:id="rId7" w:history="1">
        <w:r w:rsidR="003542F0">
          <w:rPr>
            <w:rStyle w:val="af4"/>
          </w:rPr>
          <w:t>https://getbootstrap.com/</w:t>
        </w:r>
      </w:hyperlink>
    </w:p>
    <w:p w14:paraId="37342406" w14:textId="3C14B455" w:rsidR="003542F0" w:rsidRDefault="003542F0" w:rsidP="00C87B80">
      <w:r>
        <w:rPr>
          <w:rFonts w:hint="eastAsia"/>
        </w:rPr>
        <w:t>Bootstrap</w:t>
      </w:r>
      <w:r>
        <w:rPr>
          <w:rFonts w:hint="eastAsia"/>
        </w:rPr>
        <w:t>中文网：</w:t>
      </w:r>
      <w:hyperlink r:id="rId8" w:history="1">
        <w:r>
          <w:rPr>
            <w:rStyle w:val="af4"/>
          </w:rPr>
          <w:t>https://www.bootcss.com/</w:t>
        </w:r>
      </w:hyperlink>
    </w:p>
    <w:p w14:paraId="1269DD28" w14:textId="61656729" w:rsidR="003542F0" w:rsidRPr="0050714D" w:rsidRDefault="00EE58D9" w:rsidP="00C87B80">
      <w:r>
        <w:rPr>
          <w:rFonts w:hint="eastAsia"/>
        </w:rPr>
        <w:t>在</w:t>
      </w:r>
      <w:r>
        <w:rPr>
          <w:rFonts w:hint="eastAsia"/>
        </w:rPr>
        <w:t>Bootstrap</w:t>
      </w:r>
      <w:r>
        <w:rPr>
          <w:rFonts w:hint="eastAsia"/>
        </w:rPr>
        <w:t>英文官网可以找到</w:t>
      </w:r>
      <w:r>
        <w:rPr>
          <w:rFonts w:hint="eastAsia"/>
        </w:rPr>
        <w:t>Examples</w:t>
      </w:r>
      <w:r>
        <w:rPr>
          <w:rFonts w:hint="eastAsia"/>
        </w:rPr>
        <w:t>和</w:t>
      </w:r>
      <w:r>
        <w:rPr>
          <w:rFonts w:hint="eastAsia"/>
        </w:rPr>
        <w:t>Icons</w:t>
      </w:r>
      <w:r>
        <w:rPr>
          <w:rFonts w:hint="eastAsia"/>
        </w:rPr>
        <w:t>的链接，分别对应</w:t>
      </w:r>
      <w:r w:rsidRPr="00C25B29">
        <w:rPr>
          <w:rFonts w:hint="eastAsia"/>
          <w:b/>
          <w:bCs/>
        </w:rPr>
        <w:t>例子</w:t>
      </w:r>
      <w:r>
        <w:rPr>
          <w:rFonts w:hint="eastAsia"/>
        </w:rPr>
        <w:t>和</w:t>
      </w:r>
      <w:r w:rsidRPr="00C25B29">
        <w:rPr>
          <w:rFonts w:hint="eastAsia"/>
          <w:b/>
          <w:bCs/>
        </w:rPr>
        <w:t>图标</w:t>
      </w:r>
      <w:r>
        <w:rPr>
          <w:rFonts w:hint="eastAsia"/>
        </w:rPr>
        <w:t>的下载。</w:t>
      </w:r>
    </w:p>
    <w:p w14:paraId="37EFE8DF" w14:textId="77777777" w:rsidR="003542F0" w:rsidRPr="00C87B80" w:rsidRDefault="003542F0" w:rsidP="00C87B80">
      <w:pPr>
        <w:rPr>
          <w:rFonts w:hint="eastAsia"/>
        </w:rPr>
      </w:pPr>
    </w:p>
    <w:sectPr w:rsidR="003542F0" w:rsidRPr="00C8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EA9DD" w14:textId="77777777" w:rsidR="0046780F" w:rsidRDefault="0046780F" w:rsidP="00D36EB0">
      <w:r>
        <w:separator/>
      </w:r>
    </w:p>
  </w:endnote>
  <w:endnote w:type="continuationSeparator" w:id="0">
    <w:p w14:paraId="0B54134E" w14:textId="77777777" w:rsidR="0046780F" w:rsidRDefault="0046780F" w:rsidP="00D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F2EB1" w14:textId="77777777" w:rsidR="0046780F" w:rsidRDefault="0046780F" w:rsidP="00D36EB0">
      <w:r>
        <w:separator/>
      </w:r>
    </w:p>
  </w:footnote>
  <w:footnote w:type="continuationSeparator" w:id="0">
    <w:p w14:paraId="40354971" w14:textId="77777777" w:rsidR="0046780F" w:rsidRDefault="0046780F" w:rsidP="00D3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6"/>
    <w:rsid w:val="000257F4"/>
    <w:rsid w:val="00065450"/>
    <w:rsid w:val="000C6FA7"/>
    <w:rsid w:val="00127D4B"/>
    <w:rsid w:val="001975F9"/>
    <w:rsid w:val="001B1386"/>
    <w:rsid w:val="001E772D"/>
    <w:rsid w:val="00246627"/>
    <w:rsid w:val="00275895"/>
    <w:rsid w:val="00277B06"/>
    <w:rsid w:val="00293E89"/>
    <w:rsid w:val="002C52BF"/>
    <w:rsid w:val="00301E1D"/>
    <w:rsid w:val="003200F9"/>
    <w:rsid w:val="003542F0"/>
    <w:rsid w:val="003574F4"/>
    <w:rsid w:val="00365E44"/>
    <w:rsid w:val="00383830"/>
    <w:rsid w:val="00400D00"/>
    <w:rsid w:val="00405B46"/>
    <w:rsid w:val="00450024"/>
    <w:rsid w:val="0046780F"/>
    <w:rsid w:val="00486F61"/>
    <w:rsid w:val="004E6C45"/>
    <w:rsid w:val="004F43C0"/>
    <w:rsid w:val="0050714D"/>
    <w:rsid w:val="005B7018"/>
    <w:rsid w:val="005D7460"/>
    <w:rsid w:val="005F6E4C"/>
    <w:rsid w:val="0062721F"/>
    <w:rsid w:val="006530C1"/>
    <w:rsid w:val="0069593F"/>
    <w:rsid w:val="0069648D"/>
    <w:rsid w:val="007A0157"/>
    <w:rsid w:val="008536EF"/>
    <w:rsid w:val="008C2900"/>
    <w:rsid w:val="008E2541"/>
    <w:rsid w:val="00911BFD"/>
    <w:rsid w:val="00957621"/>
    <w:rsid w:val="009735C1"/>
    <w:rsid w:val="00997CC9"/>
    <w:rsid w:val="009E50CB"/>
    <w:rsid w:val="00A11457"/>
    <w:rsid w:val="00A210C8"/>
    <w:rsid w:val="00A77D52"/>
    <w:rsid w:val="00AC1816"/>
    <w:rsid w:val="00B47D95"/>
    <w:rsid w:val="00B502DB"/>
    <w:rsid w:val="00B62687"/>
    <w:rsid w:val="00BF4FB4"/>
    <w:rsid w:val="00C25B29"/>
    <w:rsid w:val="00C47B57"/>
    <w:rsid w:val="00C87B80"/>
    <w:rsid w:val="00CA5E90"/>
    <w:rsid w:val="00D36EB0"/>
    <w:rsid w:val="00D61EBC"/>
    <w:rsid w:val="00D62E2C"/>
    <w:rsid w:val="00EA0CDB"/>
    <w:rsid w:val="00EC0883"/>
    <w:rsid w:val="00EE58D9"/>
    <w:rsid w:val="00F429A6"/>
    <w:rsid w:val="00FA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DF7A"/>
  <w15:chartTrackingRefBased/>
  <w15:docId w15:val="{E9078F3B-4636-4528-9C6C-3E959E0B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7B80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C87B80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C87B80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C87B80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C87B80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C87B80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C87B80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C87B80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C87B80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C87B80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C87B80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87B80"/>
  </w:style>
  <w:style w:type="character" w:customStyle="1" w:styleId="10">
    <w:name w:val="标题 1 字符"/>
    <w:basedOn w:val="a1"/>
    <w:link w:val="1"/>
    <w:qFormat/>
    <w:rsid w:val="00C87B80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C87B80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C87B80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C87B80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C87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C87B80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C87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C87B80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C87B80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C87B80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C87B80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C87B80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C87B80"/>
    <w:rPr>
      <w:rFonts w:ascii="Courier New" w:eastAsia="黑体" w:hAnsi="Courier New" w:cs="Times New Roman"/>
      <w:szCs w:val="21"/>
    </w:rPr>
  </w:style>
  <w:style w:type="paragraph" w:styleId="a9">
    <w:name w:val="caption"/>
    <w:basedOn w:val="a0"/>
    <w:next w:val="a0"/>
    <w:qFormat/>
    <w:rsid w:val="00C87B80"/>
    <w:rPr>
      <w:rFonts w:ascii="Arial" w:eastAsia="黑体" w:hAnsi="Arial" w:cs="Arial"/>
      <w:sz w:val="20"/>
      <w:szCs w:val="20"/>
    </w:rPr>
  </w:style>
  <w:style w:type="paragraph" w:styleId="aa">
    <w:name w:val="Document Map"/>
    <w:basedOn w:val="a0"/>
    <w:link w:val="ab"/>
    <w:uiPriority w:val="99"/>
    <w:unhideWhenUsed/>
    <w:qFormat/>
    <w:rsid w:val="00C87B80"/>
    <w:rPr>
      <w:rFonts w:ascii="宋体"/>
      <w:sz w:val="18"/>
      <w:szCs w:val="18"/>
    </w:rPr>
  </w:style>
  <w:style w:type="character" w:customStyle="1" w:styleId="ab">
    <w:name w:val="文档结构图 字符"/>
    <w:basedOn w:val="a1"/>
    <w:link w:val="aa"/>
    <w:uiPriority w:val="99"/>
    <w:qFormat/>
    <w:rsid w:val="00C87B80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C87B80"/>
    <w:pPr>
      <w:ind w:left="420"/>
      <w:jc w:val="left"/>
    </w:pPr>
    <w:rPr>
      <w:i/>
      <w:iCs/>
      <w:sz w:val="20"/>
      <w:szCs w:val="20"/>
    </w:rPr>
  </w:style>
  <w:style w:type="paragraph" w:styleId="ac">
    <w:name w:val="Balloon Text"/>
    <w:basedOn w:val="a0"/>
    <w:link w:val="ad"/>
    <w:uiPriority w:val="99"/>
    <w:unhideWhenUsed/>
    <w:qFormat/>
    <w:rsid w:val="00C87B80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qFormat/>
    <w:rsid w:val="00C87B80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C87B8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C87B80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C87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C87B80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C87B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C87B8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C87B80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C87B8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C87B80"/>
  </w:style>
  <w:style w:type="character" w:styleId="af3">
    <w:name w:val="FollowedHyperlink"/>
    <w:basedOn w:val="a1"/>
    <w:qFormat/>
    <w:rsid w:val="00C87B80"/>
    <w:rPr>
      <w:color w:val="800080"/>
      <w:u w:val="single"/>
    </w:rPr>
  </w:style>
  <w:style w:type="character" w:styleId="af4">
    <w:name w:val="Hyperlink"/>
    <w:basedOn w:val="a1"/>
    <w:qFormat/>
    <w:rsid w:val="00C87B80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C87B80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C87B80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C87B80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C87B80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C87B80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C87B80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C87B80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C87B80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C87B80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C87B80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C87B80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C87B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c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11</TotalTime>
  <Pages>1</Pages>
  <Words>33</Words>
  <Characters>193</Characters>
  <Application>Microsoft Office Word</Application>
  <DocSecurity>0</DocSecurity>
  <Lines>1</Lines>
  <Paragraphs>1</Paragraphs>
  <ScaleCrop>false</ScaleCrop>
  <Company>P R C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2020-05-22T07:13:00Z</dcterms:created>
  <dcterms:modified xsi:type="dcterms:W3CDTF">2020-07-21T03:21:00Z</dcterms:modified>
</cp:coreProperties>
</file>