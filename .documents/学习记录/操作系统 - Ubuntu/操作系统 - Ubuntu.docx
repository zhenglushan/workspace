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59F9F9" w14:textId="48812569" w:rsidR="00704476" w:rsidRDefault="00704476" w:rsidP="00704476">
      <w:pPr>
        <w:pStyle w:val="1"/>
      </w:pPr>
      <w:r w:rsidRPr="00704476">
        <w:rPr>
          <w:rFonts w:hint="eastAsia"/>
        </w:rPr>
        <w:t>下载与安装</w:t>
      </w:r>
    </w:p>
    <w:p w14:paraId="2B1B6E66" w14:textId="164AB6B5" w:rsidR="00704476" w:rsidRDefault="00704476" w:rsidP="00704476">
      <w:pPr>
        <w:pStyle w:val="2"/>
      </w:pPr>
      <w:r>
        <w:rPr>
          <w:rFonts w:hint="eastAsia"/>
        </w:rPr>
        <w:t>下载</w:t>
      </w:r>
    </w:p>
    <w:p w14:paraId="0CB55210" w14:textId="47EDBA68" w:rsidR="006B6C47" w:rsidRDefault="006B6C47" w:rsidP="00465BA8">
      <w:pPr>
        <w:rPr>
          <w:color w:val="0000FF"/>
          <w:u w:val="single"/>
        </w:rPr>
      </w:pPr>
      <w:r>
        <w:rPr>
          <w:rFonts w:hint="eastAsia"/>
        </w:rPr>
        <w:t>系统官方下载地址</w:t>
      </w:r>
      <w:r w:rsidR="00704476">
        <w:rPr>
          <w:rFonts w:hint="eastAsia"/>
        </w:rPr>
        <w:t>：</w:t>
      </w:r>
      <w:hyperlink r:id="rId8" w:history="1">
        <w:r w:rsidRPr="006B6C47">
          <w:rPr>
            <w:color w:val="0000FF"/>
            <w:u w:val="single"/>
          </w:rPr>
          <w:t>https://ubuntu.com/download/desktop</w:t>
        </w:r>
      </w:hyperlink>
    </w:p>
    <w:p w14:paraId="506BB198" w14:textId="4E88EBA9" w:rsidR="00704476" w:rsidRPr="00704476" w:rsidRDefault="00E87067" w:rsidP="00465BA8">
      <w:pPr>
        <w:rPr>
          <w:color w:val="0000FF"/>
          <w:u w:val="single"/>
        </w:rPr>
      </w:pPr>
      <w:r>
        <w:rPr>
          <w:rFonts w:hint="eastAsia"/>
        </w:rPr>
        <w:t>各版本下载地址</w:t>
      </w:r>
      <w:r w:rsidR="00704476">
        <w:rPr>
          <w:rFonts w:hint="eastAsia"/>
        </w:rPr>
        <w:t>：</w:t>
      </w:r>
      <w:hyperlink r:id="rId9" w:history="1">
        <w:r w:rsidRPr="00E87067">
          <w:rPr>
            <w:color w:val="0000FF"/>
            <w:u w:val="single"/>
          </w:rPr>
          <w:t>http://releases.ubuntu.com/</w:t>
        </w:r>
      </w:hyperlink>
    </w:p>
    <w:p w14:paraId="64BD207A" w14:textId="1DFC3D40" w:rsidR="00E87067" w:rsidRDefault="00890882" w:rsidP="00465BA8">
      <w:r>
        <w:rPr>
          <w:rFonts w:hint="eastAsia"/>
        </w:rPr>
        <w:t>历史</w:t>
      </w:r>
      <w:r w:rsidR="00704476">
        <w:rPr>
          <w:rFonts w:hint="eastAsia"/>
        </w:rPr>
        <w:t>版本下载地址：</w:t>
      </w:r>
      <w:hyperlink r:id="rId10" w:history="1">
        <w:r w:rsidRPr="00890882">
          <w:rPr>
            <w:color w:val="0000FF"/>
            <w:u w:val="single"/>
          </w:rPr>
          <w:t>http://old-releases.ubuntu.com/releases/</w:t>
        </w:r>
      </w:hyperlink>
    </w:p>
    <w:p w14:paraId="70C6894D" w14:textId="3870A737" w:rsidR="00890882" w:rsidRDefault="00C31600" w:rsidP="00C31600">
      <w:pPr>
        <w:pStyle w:val="2"/>
      </w:pPr>
      <w:r>
        <w:rPr>
          <w:rFonts w:hint="eastAsia"/>
        </w:rPr>
        <w:t>安装</w:t>
      </w:r>
    </w:p>
    <w:p w14:paraId="54CBB82E" w14:textId="614DF841" w:rsidR="00F00764" w:rsidRDefault="00F00764" w:rsidP="00F00764">
      <w:r w:rsidRPr="00F00764">
        <w:rPr>
          <w:noProof/>
        </w:rPr>
        <w:drawing>
          <wp:inline distT="0" distB="0" distL="0" distR="0" wp14:anchorId="552FF7C8" wp14:editId="7B615D87">
            <wp:extent cx="5274310" cy="28924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CB54" w14:textId="4A0F3E77" w:rsidR="00F00764" w:rsidRDefault="00F00764" w:rsidP="00F00764">
      <w:r w:rsidRPr="00F00764">
        <w:rPr>
          <w:noProof/>
        </w:rPr>
        <w:drawing>
          <wp:inline distT="0" distB="0" distL="0" distR="0" wp14:anchorId="12414DC7" wp14:editId="46EB4051">
            <wp:extent cx="5274310" cy="24961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294E" w14:textId="659E4842" w:rsidR="00F00764" w:rsidRDefault="00F00764" w:rsidP="00F00764">
      <w:r w:rsidRPr="00F00764">
        <w:rPr>
          <w:noProof/>
        </w:rPr>
        <w:lastRenderedPageBreak/>
        <w:drawing>
          <wp:inline distT="0" distB="0" distL="0" distR="0" wp14:anchorId="3253AE19" wp14:editId="5A5763D8">
            <wp:extent cx="5274310" cy="24263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F04F" w14:textId="0D4FB238" w:rsidR="00F00764" w:rsidRDefault="00F00764" w:rsidP="00F00764">
      <w:r w:rsidRPr="00F00764">
        <w:rPr>
          <w:noProof/>
        </w:rPr>
        <w:drawing>
          <wp:inline distT="0" distB="0" distL="0" distR="0" wp14:anchorId="6A60996C" wp14:editId="06873D84">
            <wp:extent cx="5274310" cy="2324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C9D6" w14:textId="058D514B" w:rsidR="00F00764" w:rsidRDefault="00F00764" w:rsidP="00F00764">
      <w:r w:rsidRPr="00F00764">
        <w:rPr>
          <w:noProof/>
        </w:rPr>
        <w:drawing>
          <wp:inline distT="0" distB="0" distL="0" distR="0" wp14:anchorId="2FD9FA9F" wp14:editId="5F7779ED">
            <wp:extent cx="5274310" cy="29063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55B5" w14:textId="5DEB3809" w:rsidR="00F00764" w:rsidRDefault="00F00764" w:rsidP="00F00764">
      <w:r w:rsidRPr="00F00764">
        <w:rPr>
          <w:noProof/>
        </w:rPr>
        <w:lastRenderedPageBreak/>
        <w:drawing>
          <wp:inline distT="0" distB="0" distL="0" distR="0" wp14:anchorId="1425F0C9" wp14:editId="4E34E2BC">
            <wp:extent cx="5274310" cy="24022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A722" w14:textId="550D6F37" w:rsidR="00F00764" w:rsidRDefault="00F00764" w:rsidP="00F00764">
      <w:r w:rsidRPr="00F00764">
        <w:rPr>
          <w:noProof/>
        </w:rPr>
        <w:drawing>
          <wp:inline distT="0" distB="0" distL="0" distR="0" wp14:anchorId="08D3A56A" wp14:editId="641D59DD">
            <wp:extent cx="5274310" cy="302577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7B73" w14:textId="326C4FFD" w:rsidR="00F00764" w:rsidRDefault="00F00764" w:rsidP="00F00764">
      <w:pPr>
        <w:jc w:val="center"/>
      </w:pPr>
      <w:r w:rsidRPr="00F00764">
        <w:rPr>
          <w:noProof/>
        </w:rPr>
        <w:drawing>
          <wp:inline distT="0" distB="0" distL="0" distR="0" wp14:anchorId="504AAF81" wp14:editId="5C3BD1E3">
            <wp:extent cx="4705350" cy="15525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6599" w14:textId="77777777" w:rsidR="00F00764" w:rsidRDefault="00F00764" w:rsidP="00F00764">
      <w:r>
        <w:rPr>
          <w:rFonts w:hint="eastAsia"/>
        </w:rPr>
        <w:t>这里我们下载</w:t>
      </w:r>
      <w:r>
        <w:rPr>
          <w:rFonts w:hint="eastAsia"/>
        </w:rPr>
        <w:t xml:space="preserve"> ubuntu-16.04.4-desktop-amd64.iso </w:t>
      </w:r>
      <w:r>
        <w:rPr>
          <w:rFonts w:hint="eastAsia"/>
        </w:rPr>
        <w:t>系统：</w:t>
      </w:r>
    </w:p>
    <w:p w14:paraId="46A27A7E" w14:textId="77777777" w:rsidR="00F00764" w:rsidRDefault="00F00764" w:rsidP="00F00764">
      <w:r>
        <w:rPr>
          <w:rFonts w:hint="eastAsia"/>
        </w:rPr>
        <w:t>官网下载地址：</w:t>
      </w:r>
    </w:p>
    <w:p w14:paraId="37288E27" w14:textId="5F652466" w:rsidR="00F00764" w:rsidRDefault="00034DE2" w:rsidP="00F00764">
      <w:hyperlink r:id="rId19" w:history="1">
        <w:r w:rsidR="00F00764" w:rsidRPr="00BA6E6C">
          <w:rPr>
            <w:rStyle w:val="af3"/>
            <w:rFonts w:hint="eastAsia"/>
          </w:rPr>
          <w:t>http://releases.ubuntu.com/16.04.4/ubuntu-16.04.4-desktop-amd64.iso</w:t>
        </w:r>
      </w:hyperlink>
    </w:p>
    <w:p w14:paraId="19F19EA4" w14:textId="77777777" w:rsidR="00F00764" w:rsidRPr="00F00764" w:rsidRDefault="00F00764" w:rsidP="00F00764"/>
    <w:p w14:paraId="091B3403" w14:textId="77777777" w:rsidR="00F00764" w:rsidRDefault="00F00764" w:rsidP="00F00764">
      <w:r>
        <w:rPr>
          <w:rFonts w:hint="eastAsia"/>
        </w:rPr>
        <w:t>镜像下载地址：</w:t>
      </w:r>
    </w:p>
    <w:p w14:paraId="29E2337A" w14:textId="11E4B51A" w:rsidR="00F00764" w:rsidRDefault="00034DE2" w:rsidP="00F00764">
      <w:hyperlink r:id="rId20" w:history="1">
        <w:r w:rsidR="00F00764" w:rsidRPr="00BA6E6C">
          <w:rPr>
            <w:rStyle w:val="af3"/>
            <w:rFonts w:hint="eastAsia"/>
          </w:rPr>
          <w:t>http://mirrors.neusoft.edu.cn/ubuntu-releases/16.04.4/ubuntu-</w:t>
        </w:r>
        <w:r w:rsidR="00F00764" w:rsidRPr="00BA6E6C">
          <w:rPr>
            <w:rStyle w:val="af3"/>
            <w:rFonts w:hint="eastAsia"/>
          </w:rPr>
          <w:lastRenderedPageBreak/>
          <w:t>16.04.4-desktop-amd64.iso</w:t>
        </w:r>
      </w:hyperlink>
    </w:p>
    <w:p w14:paraId="65DDA9D5" w14:textId="77777777" w:rsidR="00F00764" w:rsidRDefault="00F00764" w:rsidP="00F00764"/>
    <w:p w14:paraId="03C93A68" w14:textId="1CCA4A47" w:rsidR="00F00764" w:rsidRDefault="00F00764" w:rsidP="00F00764">
      <w:r>
        <w:rPr>
          <w:rFonts w:hint="eastAsia"/>
        </w:rPr>
        <w:t xml:space="preserve">Ubuntu </w:t>
      </w:r>
      <w:r>
        <w:rPr>
          <w:rFonts w:hint="eastAsia"/>
        </w:rPr>
        <w:t>所有国家的镜像地址：</w:t>
      </w:r>
      <w:hyperlink r:id="rId21" w:history="1">
        <w:r w:rsidRPr="00BA6E6C">
          <w:rPr>
            <w:rStyle w:val="af3"/>
            <w:rFonts w:hint="eastAsia"/>
          </w:rPr>
          <w:t>https://launchpad.net/ubuntu/+cdmirrors</w:t>
        </w:r>
      </w:hyperlink>
    </w:p>
    <w:p w14:paraId="32C07055" w14:textId="77777777" w:rsidR="00F00764" w:rsidRPr="00F00764" w:rsidRDefault="00F00764" w:rsidP="00F00764"/>
    <w:p w14:paraId="0045764E" w14:textId="59D25C14" w:rsidR="00F00764" w:rsidRPr="00F00764" w:rsidRDefault="00F00764" w:rsidP="00F00764">
      <w:r>
        <w:rPr>
          <w:rFonts w:hint="eastAsia"/>
        </w:rPr>
        <w:t xml:space="preserve">Ubuntu </w:t>
      </w:r>
      <w:r>
        <w:rPr>
          <w:rFonts w:hint="eastAsia"/>
        </w:rPr>
        <w:t>镜像使用帮助：</w:t>
      </w:r>
    </w:p>
    <w:p w14:paraId="02609E37" w14:textId="04F29B01" w:rsidR="00C31600" w:rsidRDefault="00034DE2" w:rsidP="00C31600">
      <w:hyperlink r:id="rId22" w:history="1">
        <w:r w:rsidR="00F00764" w:rsidRPr="00BA6E6C">
          <w:rPr>
            <w:rStyle w:val="af3"/>
          </w:rPr>
          <w:t>https://mirrors.tuna.tsinghua.edu.cn/help/ubuntu/</w:t>
        </w:r>
      </w:hyperlink>
    </w:p>
    <w:p w14:paraId="30AA7996" w14:textId="71B113DF" w:rsidR="00F00764" w:rsidRDefault="00F00764" w:rsidP="00C31600"/>
    <w:p w14:paraId="2118978E" w14:textId="2AFAA495" w:rsidR="006B6C47" w:rsidRDefault="00F00764" w:rsidP="00465BA8">
      <w:pPr>
        <w:pStyle w:val="1"/>
      </w:pPr>
      <w:r>
        <w:rPr>
          <w:rFonts w:hint="eastAsia"/>
        </w:rPr>
        <w:t>基本配置</w:t>
      </w:r>
    </w:p>
    <w:p w14:paraId="23C065DF" w14:textId="69B35D8B" w:rsidR="00F60DD2" w:rsidRDefault="00A92070" w:rsidP="00F00764">
      <w:pPr>
        <w:pStyle w:val="2"/>
      </w:pPr>
      <w:r>
        <w:rPr>
          <w:rFonts w:hint="eastAsia"/>
        </w:rPr>
        <w:t>设置</w:t>
      </w:r>
      <w:r>
        <w:rPr>
          <w:rFonts w:hint="eastAsia"/>
        </w:rPr>
        <w:t>root</w:t>
      </w:r>
      <w:r>
        <w:rPr>
          <w:rFonts w:hint="eastAsia"/>
        </w:rPr>
        <w:t>密码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92070" w14:paraId="55D61481" w14:textId="77777777" w:rsidTr="00A92070">
        <w:tc>
          <w:tcPr>
            <w:tcW w:w="8296" w:type="dxa"/>
          </w:tcPr>
          <w:p w14:paraId="3166F51D" w14:textId="6910576D" w:rsidR="00A92070" w:rsidRDefault="00A92070" w:rsidP="00465BA8">
            <w:r>
              <w:rPr>
                <w:rFonts w:hint="eastAsia"/>
              </w:rPr>
              <w:t>sudo</w:t>
            </w:r>
            <w:r>
              <w:t xml:space="preserve"> </w:t>
            </w:r>
            <w:r>
              <w:rPr>
                <w:rFonts w:hint="eastAsia"/>
              </w:rPr>
              <w:t>passwd</w:t>
            </w:r>
            <w:r>
              <w:t xml:space="preserve"> </w:t>
            </w:r>
            <w:r>
              <w:rPr>
                <w:rFonts w:hint="eastAsia"/>
              </w:rPr>
              <w:t>root</w:t>
            </w:r>
          </w:p>
        </w:tc>
      </w:tr>
    </w:tbl>
    <w:p w14:paraId="31DDAB61" w14:textId="37C96BD2" w:rsidR="00A92070" w:rsidRDefault="00A92070" w:rsidP="00465BA8">
      <w:r>
        <w:rPr>
          <w:rFonts w:hint="eastAsia"/>
        </w:rPr>
        <w:t>即可进行</w:t>
      </w:r>
      <w:r>
        <w:rPr>
          <w:rFonts w:hint="eastAsia"/>
        </w:rPr>
        <w:t>root</w:t>
      </w:r>
      <w:r>
        <w:rPr>
          <w:rFonts w:hint="eastAsia"/>
        </w:rPr>
        <w:t>账号的密码设置。</w:t>
      </w:r>
    </w:p>
    <w:p w14:paraId="453A2A76" w14:textId="637BBC2B" w:rsidR="00A92070" w:rsidRDefault="00A92070" w:rsidP="00465BA8"/>
    <w:p w14:paraId="37117F47" w14:textId="2B46E532" w:rsidR="005E4862" w:rsidRDefault="005E4862" w:rsidP="00F00764">
      <w:pPr>
        <w:pStyle w:val="2"/>
      </w:pPr>
      <w:r>
        <w:rPr>
          <w:rFonts w:hint="eastAsia"/>
        </w:rPr>
        <w:t>查看系统版本</w:t>
      </w:r>
    </w:p>
    <w:p w14:paraId="59D377B2" w14:textId="77777777" w:rsidR="005E4862" w:rsidRPr="005E4862" w:rsidRDefault="005E4862" w:rsidP="005E4862"/>
    <w:p w14:paraId="1CEEAC84" w14:textId="79B53079" w:rsidR="00A92070" w:rsidRDefault="00A92070" w:rsidP="00F00764">
      <w:pPr>
        <w:pStyle w:val="2"/>
      </w:pPr>
      <w:r>
        <w:rPr>
          <w:rFonts w:hint="eastAsia"/>
        </w:rPr>
        <w:t>设置阿里云镜像源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35DE" w14:paraId="5045E173" w14:textId="77777777" w:rsidTr="005635DE">
        <w:tc>
          <w:tcPr>
            <w:tcW w:w="8296" w:type="dxa"/>
          </w:tcPr>
          <w:p w14:paraId="4D2CF1D2" w14:textId="4220EFD7" w:rsidR="005635DE" w:rsidRDefault="005635DE" w:rsidP="00465BA8">
            <w:r w:rsidRPr="005635DE">
              <w:t>root@shanhai-vm:~# gedit /etc/apt/sources.list</w:t>
            </w:r>
          </w:p>
        </w:tc>
      </w:tr>
    </w:tbl>
    <w:p w14:paraId="3DEC45F5" w14:textId="6F2877CF" w:rsidR="00A92070" w:rsidRDefault="005635DE" w:rsidP="00465BA8">
      <w:r>
        <w:rPr>
          <w:rFonts w:hint="eastAsia"/>
        </w:rPr>
        <w:t>在打开的文件中，修改文件内容如下：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11F5" w14:paraId="3A82DD93" w14:textId="77777777" w:rsidTr="00AC11F5">
        <w:tc>
          <w:tcPr>
            <w:tcW w:w="8296" w:type="dxa"/>
          </w:tcPr>
          <w:p w14:paraId="4D116A67" w14:textId="77777777" w:rsidR="00AC11F5" w:rsidRDefault="00AC11F5" w:rsidP="00AC11F5">
            <w:r>
              <w:t>deb http://mirrors.aliyun.com/ubuntu/ focal main restricted universe multiverse</w:t>
            </w:r>
          </w:p>
          <w:p w14:paraId="302BCC75" w14:textId="77777777" w:rsidR="00AC11F5" w:rsidRDefault="00AC11F5" w:rsidP="00AC11F5">
            <w:r>
              <w:t>deb-src http://mirrors.aliyun.com/ubuntu/ focal main restricted universe multiverse</w:t>
            </w:r>
          </w:p>
          <w:p w14:paraId="1B4F7295" w14:textId="77777777" w:rsidR="00AC11F5" w:rsidRDefault="00AC11F5" w:rsidP="00AC11F5"/>
          <w:p w14:paraId="51EB7BF2" w14:textId="77777777" w:rsidR="00AC11F5" w:rsidRDefault="00AC11F5" w:rsidP="00AC11F5">
            <w:r>
              <w:t>deb http://mirrors.aliyun.com/ubuntu/ focal-security main restricted universe multiverse</w:t>
            </w:r>
          </w:p>
          <w:p w14:paraId="51FEC722" w14:textId="77777777" w:rsidR="00AC11F5" w:rsidRDefault="00AC11F5" w:rsidP="00AC11F5">
            <w:r>
              <w:t>deb-src http://mirrors.aliyun.com/ubuntu/ focal-security main restricted universe multiverse</w:t>
            </w:r>
          </w:p>
          <w:p w14:paraId="362A437C" w14:textId="77777777" w:rsidR="00AC11F5" w:rsidRDefault="00AC11F5" w:rsidP="00AC11F5"/>
          <w:p w14:paraId="0E6BC79D" w14:textId="77777777" w:rsidR="00AC11F5" w:rsidRDefault="00AC11F5" w:rsidP="00AC11F5">
            <w:r>
              <w:t>deb http://mirrors.aliyun.com/ubuntu/ focal-updates main restricted universe multiverse</w:t>
            </w:r>
          </w:p>
          <w:p w14:paraId="57D58429" w14:textId="77777777" w:rsidR="00AC11F5" w:rsidRDefault="00AC11F5" w:rsidP="00AC11F5">
            <w:r>
              <w:t>deb-src http://mirrors.aliyun.com/ubuntu/ focal-updates main restricted universe multiverse</w:t>
            </w:r>
          </w:p>
          <w:p w14:paraId="353C0697" w14:textId="77777777" w:rsidR="00AC11F5" w:rsidRDefault="00AC11F5" w:rsidP="00AC11F5"/>
          <w:p w14:paraId="5AD5A5B2" w14:textId="77777777" w:rsidR="00AC11F5" w:rsidRDefault="00AC11F5" w:rsidP="00AC11F5">
            <w:r>
              <w:t>deb http://mirrors.aliyun.com/ubuntu/ focal-proposed main restricted universe multiverse</w:t>
            </w:r>
          </w:p>
          <w:p w14:paraId="51428B82" w14:textId="77777777" w:rsidR="00AC11F5" w:rsidRDefault="00AC11F5" w:rsidP="00AC11F5">
            <w:r>
              <w:t>deb-src http://mirrors.aliyun.com/ubuntu/ focal-proposed main restricted universe multiverse</w:t>
            </w:r>
          </w:p>
          <w:p w14:paraId="00EEDF02" w14:textId="77777777" w:rsidR="00AC11F5" w:rsidRDefault="00AC11F5" w:rsidP="00AC11F5"/>
          <w:p w14:paraId="66EE0EF7" w14:textId="77777777" w:rsidR="00AC11F5" w:rsidRDefault="00AC11F5" w:rsidP="00AC11F5">
            <w:r>
              <w:t>deb http://mirrors.aliyun.com/ubuntu/ focal-backports main restricted universe multiverse</w:t>
            </w:r>
          </w:p>
          <w:p w14:paraId="0C628487" w14:textId="55C0FF42" w:rsidR="00AC11F5" w:rsidRDefault="00AC11F5" w:rsidP="00AC11F5">
            <w:r>
              <w:t>deb-src http://mirrors.aliyun.com/ubuntu/ focal-backports main restricted universe multiverse</w:t>
            </w:r>
          </w:p>
        </w:tc>
      </w:tr>
    </w:tbl>
    <w:p w14:paraId="7E89220D" w14:textId="1276DD89" w:rsidR="005635DE" w:rsidRDefault="0035388E" w:rsidP="00465BA8">
      <w:r>
        <w:rPr>
          <w:rFonts w:hint="eastAsia"/>
        </w:rPr>
        <w:lastRenderedPageBreak/>
        <w:t>阿里云镜像地址：</w:t>
      </w:r>
      <w:hyperlink r:id="rId23" w:history="1">
        <w:r w:rsidRPr="0035388E">
          <w:rPr>
            <w:color w:val="0000FF"/>
            <w:u w:val="single"/>
          </w:rPr>
          <w:t>https://developer.aliyun.com/mirror/ubuntu</w:t>
        </w:r>
      </w:hyperlink>
    </w:p>
    <w:p w14:paraId="751D98EC" w14:textId="2F7F9CF2" w:rsidR="0035388E" w:rsidRDefault="0035388E" w:rsidP="00465BA8"/>
    <w:p w14:paraId="4DB4CBDA" w14:textId="4ABFBA0C" w:rsidR="00A9316F" w:rsidRDefault="00A9316F" w:rsidP="00EE1A12">
      <w:pPr>
        <w:pStyle w:val="2"/>
      </w:pPr>
      <w:r>
        <w:rPr>
          <w:rFonts w:hint="eastAsia"/>
        </w:rPr>
        <w:t>系统更新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7E80" w14:paraId="11540A24" w14:textId="77777777" w:rsidTr="00737E80">
        <w:tc>
          <w:tcPr>
            <w:tcW w:w="8296" w:type="dxa"/>
          </w:tcPr>
          <w:p w14:paraId="7231A050" w14:textId="77777777" w:rsidR="00737E80" w:rsidRDefault="00592720" w:rsidP="00465BA8">
            <w:r>
              <w:rPr>
                <w:rFonts w:hint="eastAsia"/>
              </w:rPr>
              <w:t>apt-get</w:t>
            </w:r>
            <w:r>
              <w:t xml:space="preserve"> </w:t>
            </w:r>
            <w:r>
              <w:rPr>
                <w:rFonts w:hint="eastAsia"/>
              </w:rPr>
              <w:t>update</w:t>
            </w:r>
          </w:p>
          <w:p w14:paraId="14AF1FC7" w14:textId="77777777" w:rsidR="00592720" w:rsidRDefault="00592720" w:rsidP="00465BA8">
            <w:r>
              <w:rPr>
                <w:rFonts w:hint="eastAsia"/>
              </w:rPr>
              <w:t>apt-get</w:t>
            </w:r>
            <w:r>
              <w:t xml:space="preserve"> </w:t>
            </w:r>
            <w:r>
              <w:rPr>
                <w:rFonts w:hint="eastAsia"/>
              </w:rPr>
              <w:t>upgrade</w:t>
            </w:r>
          </w:p>
          <w:p w14:paraId="554D4B71" w14:textId="6A971962" w:rsidR="00592720" w:rsidRDefault="00592720" w:rsidP="00465BA8">
            <w:r>
              <w:rPr>
                <w:rFonts w:hint="eastAsia"/>
              </w:rPr>
              <w:t>apt-get</w:t>
            </w:r>
            <w:r>
              <w:t xml:space="preserve"> </w:t>
            </w:r>
            <w:r>
              <w:rPr>
                <w:rFonts w:hint="eastAsia"/>
              </w:rPr>
              <w:t>dist-upgrade</w:t>
            </w:r>
          </w:p>
        </w:tc>
      </w:tr>
    </w:tbl>
    <w:p w14:paraId="38513A99" w14:textId="21845BE8" w:rsidR="00A9316F" w:rsidRDefault="005370C7" w:rsidP="00465BA8">
      <w:r w:rsidRPr="005370C7">
        <w:rPr>
          <w:rFonts w:hint="eastAsia"/>
        </w:rPr>
        <w:t>执行软件包索引文件更新时，出现如下错误：</w:t>
      </w:r>
    </w:p>
    <w:p w14:paraId="6DC6A5A0" w14:textId="7DC5C276" w:rsidR="005370C7" w:rsidRDefault="00F952EF" w:rsidP="00465BA8">
      <w:r w:rsidRPr="00F952EF">
        <w:rPr>
          <w:noProof/>
        </w:rPr>
        <w:drawing>
          <wp:inline distT="0" distB="0" distL="0" distR="0" wp14:anchorId="26C2282C" wp14:editId="2C910943">
            <wp:extent cx="5274310" cy="99568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0F4F" w14:textId="4B082711" w:rsidR="0035388E" w:rsidRDefault="00F952EF" w:rsidP="00465BA8">
      <w:r w:rsidRPr="00F952EF">
        <w:rPr>
          <w:rFonts w:hint="eastAsia"/>
        </w:rPr>
        <w:t>执行如下代码：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952EF" w14:paraId="3543C1FB" w14:textId="77777777" w:rsidTr="00F952EF">
        <w:tc>
          <w:tcPr>
            <w:tcW w:w="8296" w:type="dxa"/>
          </w:tcPr>
          <w:p w14:paraId="759020B5" w14:textId="26B5CBF8" w:rsidR="00F952EF" w:rsidRDefault="00F952EF" w:rsidP="00465BA8">
            <w:r w:rsidRPr="00F952EF">
              <w:t>apt-key adv --keyserver hkp://keys.gnupg.net --recv-keys D259B7555E1D3C58</w:t>
            </w:r>
          </w:p>
        </w:tc>
      </w:tr>
    </w:tbl>
    <w:p w14:paraId="12CF9524" w14:textId="07F1D436" w:rsidR="00F952EF" w:rsidRDefault="00F952EF" w:rsidP="00465BA8">
      <w:r w:rsidRPr="00F952EF">
        <w:rPr>
          <w:rFonts w:hint="eastAsia"/>
        </w:rPr>
        <w:t>进行签名的更新</w:t>
      </w:r>
      <w:r>
        <w:rPr>
          <w:rFonts w:hint="eastAsia"/>
        </w:rPr>
        <w:t>即可</w:t>
      </w:r>
      <w:r w:rsidRPr="00F952EF">
        <w:rPr>
          <w:rFonts w:hint="eastAsia"/>
        </w:rPr>
        <w:t>。</w:t>
      </w:r>
    </w:p>
    <w:p w14:paraId="7F30D590" w14:textId="34124D01" w:rsidR="003D181B" w:rsidRDefault="003D181B" w:rsidP="00EE1A12">
      <w:pPr>
        <w:pStyle w:val="1"/>
      </w:pPr>
      <w:r>
        <w:rPr>
          <w:rFonts w:hint="eastAsia"/>
        </w:rPr>
        <w:t>基本操作</w:t>
      </w:r>
    </w:p>
    <w:p w14:paraId="3D20E56C" w14:textId="4359DCE8" w:rsidR="003D181B" w:rsidRDefault="00CD59A9" w:rsidP="00CD59A9">
      <w:pPr>
        <w:pStyle w:val="2"/>
      </w:pPr>
      <w:r w:rsidRPr="00CD59A9">
        <w:rPr>
          <w:rFonts w:hint="eastAsia"/>
        </w:rPr>
        <w:t>在终端打开文件夹命令</w:t>
      </w:r>
    </w:p>
    <w:p w14:paraId="697C8A0B" w14:textId="2EB6DD98" w:rsidR="00CD59A9" w:rsidRDefault="00D30336" w:rsidP="00CD59A9">
      <w:r>
        <w:rPr>
          <w:rFonts w:hint="eastAsia"/>
        </w:rPr>
        <w:t>在终端输入如下命令：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003A" w14:paraId="7E466B2D" w14:textId="77777777" w:rsidTr="0006003A">
        <w:tc>
          <w:tcPr>
            <w:tcW w:w="8296" w:type="dxa"/>
          </w:tcPr>
          <w:p w14:paraId="708A21FA" w14:textId="2A4081A1" w:rsidR="0006003A" w:rsidRDefault="0006003A" w:rsidP="00CD59A9">
            <w:r>
              <w:rPr>
                <w:rFonts w:hint="eastAsia"/>
              </w:rPr>
              <w:t>nautilus</w:t>
            </w:r>
            <w:r>
              <w:t xml:space="preserve"> </w:t>
            </w:r>
            <w:r>
              <w:rPr>
                <w:rFonts w:hint="eastAsia"/>
              </w:rPr>
              <w:t>文件夹</w:t>
            </w:r>
          </w:p>
        </w:tc>
      </w:tr>
    </w:tbl>
    <w:p w14:paraId="385FCF4F" w14:textId="77777777" w:rsidR="00D30336" w:rsidRPr="00CD59A9" w:rsidRDefault="00D30336" w:rsidP="00CD59A9"/>
    <w:p w14:paraId="4F404C20" w14:textId="7EA1BC81" w:rsidR="009040C0" w:rsidRDefault="009040C0">
      <w:pPr>
        <w:pStyle w:val="2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和域名解析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27255" w14:paraId="7A8B4D7C" w14:textId="77777777" w:rsidTr="00727255">
        <w:tc>
          <w:tcPr>
            <w:tcW w:w="8296" w:type="dxa"/>
          </w:tcPr>
          <w:p w14:paraId="6E955754" w14:textId="77777777" w:rsidR="00727255" w:rsidRDefault="00727255" w:rsidP="009040C0">
            <w:r>
              <w:rPr>
                <w:rFonts w:hint="eastAsia"/>
              </w:rPr>
              <w:t>sudo</w:t>
            </w:r>
            <w:r>
              <w:t xml:space="preserve"> </w:t>
            </w:r>
            <w:r>
              <w:rPr>
                <w:rFonts w:hint="eastAsia"/>
              </w:rPr>
              <w:t>gedit</w:t>
            </w:r>
            <w:r>
              <w:t xml:space="preserve"> /etc/hosts</w:t>
            </w:r>
          </w:p>
          <w:p w14:paraId="3A00F686" w14:textId="77777777" w:rsidR="00727255" w:rsidRDefault="00727255" w:rsidP="009040C0"/>
          <w:p w14:paraId="1E9A0401" w14:textId="2627818B" w:rsidR="00727255" w:rsidRDefault="00727255" w:rsidP="009040C0">
            <w:r>
              <w:rPr>
                <w:rFonts w:hint="eastAsia"/>
              </w:rPr>
              <w:t>1</w:t>
            </w:r>
            <w:r>
              <w:t xml:space="preserve">27.0.0.0   </w:t>
            </w:r>
            <w:hyperlink r:id="rId25" w:history="1">
              <w:r w:rsidRPr="00820B92">
                <w:rPr>
                  <w:rStyle w:val="af3"/>
                </w:rPr>
                <w:t>www.localh.com</w:t>
              </w:r>
            </w:hyperlink>
          </w:p>
          <w:p w14:paraId="532C2245" w14:textId="77777777" w:rsidR="00727255" w:rsidRDefault="00727255" w:rsidP="009040C0"/>
          <w:p w14:paraId="5BB6453E" w14:textId="2FF8BFDC" w:rsidR="00727255" w:rsidRPr="00727255" w:rsidRDefault="00727255" w:rsidP="009040C0">
            <w:r>
              <w:rPr>
                <w:rFonts w:hint="eastAsia"/>
              </w:rPr>
              <w:t>s</w:t>
            </w:r>
            <w:r>
              <w:t>udo /etc/init.d/network-manager restart</w:t>
            </w:r>
          </w:p>
        </w:tc>
      </w:tr>
    </w:tbl>
    <w:p w14:paraId="1DC99634" w14:textId="59940DC0" w:rsidR="009040C0" w:rsidRDefault="009040C0" w:rsidP="009040C0"/>
    <w:p w14:paraId="1FE055D2" w14:textId="77777777" w:rsidR="009040C0" w:rsidRPr="009040C0" w:rsidRDefault="009040C0" w:rsidP="009040C0"/>
    <w:p w14:paraId="205BE1EE" w14:textId="6F0215B9" w:rsidR="00CC2A80" w:rsidRDefault="00CC2A80">
      <w:pPr>
        <w:pStyle w:val="2"/>
      </w:pPr>
      <w:r>
        <w:rPr>
          <w:rFonts w:hint="eastAsia"/>
        </w:rPr>
        <w:lastRenderedPageBreak/>
        <w:t>查看系统版本</w:t>
      </w:r>
    </w:p>
    <w:p w14:paraId="3E083ED6" w14:textId="19002381" w:rsidR="00367024" w:rsidRPr="00367024" w:rsidRDefault="00367024" w:rsidP="00367024">
      <w:r>
        <w:rPr>
          <w:rFonts w:hint="eastAsia"/>
        </w:rPr>
        <w:t>查看系统版本的常用三个命令：</w:t>
      </w:r>
    </w:p>
    <w:p w14:paraId="57C3F79E" w14:textId="13FF46BC" w:rsidR="00CC2A80" w:rsidRDefault="00CC2A80" w:rsidP="00CC2A80"/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B593B" w14:paraId="3AAB680F" w14:textId="77777777" w:rsidTr="004B593B">
        <w:tc>
          <w:tcPr>
            <w:tcW w:w="8296" w:type="dxa"/>
          </w:tcPr>
          <w:p w14:paraId="61E83ED6" w14:textId="77777777" w:rsidR="004B593B" w:rsidRDefault="004B593B" w:rsidP="004B593B">
            <w:r>
              <w:t>shanhai@s:~$ cat /etc/issue</w:t>
            </w:r>
          </w:p>
          <w:p w14:paraId="25BF721C" w14:textId="77777777" w:rsidR="004B593B" w:rsidRDefault="004B593B" w:rsidP="004B593B">
            <w:r>
              <w:t>Ubuntu 20.04 LTS \n \l</w:t>
            </w:r>
          </w:p>
          <w:p w14:paraId="3C8951E5" w14:textId="77777777" w:rsidR="004B593B" w:rsidRDefault="004B593B" w:rsidP="004B593B"/>
          <w:p w14:paraId="7B17A118" w14:textId="77777777" w:rsidR="004B593B" w:rsidRDefault="004B593B" w:rsidP="004B593B">
            <w:r>
              <w:t>shanhai@s:~$ sudo lsb_release -a</w:t>
            </w:r>
          </w:p>
          <w:p w14:paraId="548C0CEE" w14:textId="77777777" w:rsidR="004B593B" w:rsidRDefault="004B593B" w:rsidP="004B593B">
            <w:r>
              <w:t xml:space="preserve">[sudo] password for shanhai: </w:t>
            </w:r>
          </w:p>
          <w:p w14:paraId="1BD8E001" w14:textId="77777777" w:rsidR="004B593B" w:rsidRDefault="004B593B" w:rsidP="004B593B">
            <w:r>
              <w:t>No LSB modules are available.</w:t>
            </w:r>
          </w:p>
          <w:p w14:paraId="6A163C29" w14:textId="77777777" w:rsidR="004B593B" w:rsidRDefault="004B593B" w:rsidP="004B593B">
            <w:r>
              <w:t>Distributor ID:</w:t>
            </w:r>
            <w:r>
              <w:tab/>
              <w:t>Ubuntu</w:t>
            </w:r>
          </w:p>
          <w:p w14:paraId="720EDAC4" w14:textId="77777777" w:rsidR="004B593B" w:rsidRDefault="004B593B" w:rsidP="004B593B">
            <w:r>
              <w:t>Description:</w:t>
            </w:r>
            <w:r>
              <w:tab/>
              <w:t>Ubuntu 20.04 LTS</w:t>
            </w:r>
          </w:p>
          <w:p w14:paraId="3EEB844B" w14:textId="77777777" w:rsidR="004B593B" w:rsidRDefault="004B593B" w:rsidP="004B593B">
            <w:r>
              <w:t>Release:</w:t>
            </w:r>
            <w:r>
              <w:tab/>
              <w:t>20.04</w:t>
            </w:r>
          </w:p>
          <w:p w14:paraId="6C3F0B15" w14:textId="77777777" w:rsidR="004B593B" w:rsidRDefault="004B593B" w:rsidP="004B593B">
            <w:r>
              <w:t>Codename:</w:t>
            </w:r>
            <w:r>
              <w:tab/>
              <w:t>focal</w:t>
            </w:r>
          </w:p>
          <w:p w14:paraId="51546606" w14:textId="77777777" w:rsidR="004B593B" w:rsidRDefault="004B593B" w:rsidP="004B593B"/>
          <w:p w14:paraId="5F3962C5" w14:textId="4EACAC22" w:rsidR="004B593B" w:rsidRDefault="004B593B" w:rsidP="004B593B">
            <w:r>
              <w:t>shanhai@s:~$ uname -a</w:t>
            </w:r>
          </w:p>
          <w:p w14:paraId="518371A3" w14:textId="3E0D048B" w:rsidR="004B593B" w:rsidRDefault="004B593B" w:rsidP="004B593B">
            <w:r>
              <w:t>Linux s 5.4.0-37-generic #41-Ubuntu SMP Wed Jun 3 18:57:02 UTC 2020 x86_64 x86_64 x86_64 GNU/Linux</w:t>
            </w:r>
          </w:p>
        </w:tc>
      </w:tr>
    </w:tbl>
    <w:p w14:paraId="43496813" w14:textId="77777777" w:rsidR="00CC2A80" w:rsidRPr="00CC2A80" w:rsidRDefault="00CC2A80" w:rsidP="00CC2A80"/>
    <w:p w14:paraId="024D9D59" w14:textId="7A5DE541" w:rsidR="00EE1A12" w:rsidRDefault="00EE1A12" w:rsidP="00EE1A12">
      <w:pPr>
        <w:pStyle w:val="1"/>
      </w:pPr>
      <w:r>
        <w:rPr>
          <w:rFonts w:hint="eastAsia"/>
        </w:rPr>
        <w:t>软件安装</w:t>
      </w:r>
    </w:p>
    <w:p w14:paraId="5FFD23BA" w14:textId="4AD6D608" w:rsidR="002E751A" w:rsidRDefault="002E751A" w:rsidP="00FF1773">
      <w:pPr>
        <w:pStyle w:val="2"/>
      </w:pPr>
      <w:r>
        <w:rPr>
          <w:rFonts w:hint="eastAsia"/>
        </w:rPr>
        <w:t>正确创建网站项目</w:t>
      </w:r>
    </w:p>
    <w:p w14:paraId="2EDDD071" w14:textId="58FA7C92" w:rsidR="002E751A" w:rsidRPr="002E751A" w:rsidRDefault="002E751A" w:rsidP="002E751A">
      <w:r>
        <w:rPr>
          <w:rFonts w:hint="eastAsia"/>
        </w:rPr>
        <w:t>首先通过</w:t>
      </w:r>
      <w:r>
        <w:rPr>
          <w:rFonts w:hint="eastAsia"/>
        </w:rPr>
        <w:t>root</w:t>
      </w:r>
      <w:r>
        <w:rPr>
          <w:rFonts w:hint="eastAsia"/>
        </w:rPr>
        <w:t>账号创建项目，然后再分配用户组和权限。</w:t>
      </w:r>
    </w:p>
    <w:p w14:paraId="363FC97D" w14:textId="77777777" w:rsidR="00FD495F" w:rsidRDefault="00FD495F" w:rsidP="00FD495F">
      <w:pPr>
        <w:pStyle w:val="2"/>
      </w:pPr>
      <w:r>
        <w:rPr>
          <w:rFonts w:hint="eastAsia"/>
        </w:rPr>
        <w:t>安装</w:t>
      </w:r>
      <w:r w:rsidRPr="002C6E3F">
        <w:t>chkconfig</w:t>
      </w:r>
    </w:p>
    <w:p w14:paraId="48218DF6" w14:textId="77777777" w:rsidR="00FD495F" w:rsidRDefault="00FD495F" w:rsidP="00FD495F">
      <w:r w:rsidRPr="00AD14B9">
        <w:t>chkconfig</w:t>
      </w:r>
      <w:r>
        <w:rPr>
          <w:rFonts w:hint="eastAsia"/>
        </w:rPr>
        <w:t>是用来配置开机启动的命令，在使用该命令的时候，如果提示：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495F" w14:paraId="77BC130D" w14:textId="77777777" w:rsidTr="0098508F">
        <w:tc>
          <w:tcPr>
            <w:tcW w:w="8296" w:type="dxa"/>
          </w:tcPr>
          <w:p w14:paraId="4A4FF022" w14:textId="77777777" w:rsidR="00FD495F" w:rsidRDefault="00FD495F" w:rsidP="0098508F">
            <w:r w:rsidRPr="00E315F9">
              <w:t>sudo: chkconfig: command not found</w:t>
            </w:r>
          </w:p>
        </w:tc>
      </w:tr>
    </w:tbl>
    <w:p w14:paraId="0533DD9A" w14:textId="77777777" w:rsidR="00FD495F" w:rsidRDefault="00FD495F" w:rsidP="00FD495F">
      <w:r>
        <w:rPr>
          <w:rFonts w:hint="eastAsia"/>
        </w:rPr>
        <w:t>说明系统还没有安装</w:t>
      </w:r>
      <w:r>
        <w:rPr>
          <w:rFonts w:hint="eastAsia"/>
        </w:rPr>
        <w:t>chkconfig</w:t>
      </w:r>
      <w:r>
        <w:rPr>
          <w:rFonts w:hint="eastAsia"/>
        </w:rPr>
        <w:t>这个命令，我们需要进行安装。</w:t>
      </w:r>
    </w:p>
    <w:p w14:paraId="31C9046F" w14:textId="77777777" w:rsidR="00FD495F" w:rsidRDefault="00FD495F" w:rsidP="00FD495F"/>
    <w:p w14:paraId="07BBE59A" w14:textId="77777777" w:rsidR="00FD495F" w:rsidRDefault="00FD495F" w:rsidP="00FD495F">
      <w:r>
        <w:rPr>
          <w:rFonts w:hint="eastAsia"/>
        </w:rPr>
        <w:t>执行安装命令：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495F" w14:paraId="6D40CD44" w14:textId="77777777" w:rsidTr="0098508F">
        <w:tc>
          <w:tcPr>
            <w:tcW w:w="8296" w:type="dxa"/>
          </w:tcPr>
          <w:p w14:paraId="4E63FF2A" w14:textId="77777777" w:rsidR="00FD495F" w:rsidRDefault="00FD495F" w:rsidP="0098508F">
            <w:r w:rsidRPr="00E315F9">
              <w:t>sudo apt-get install sysv-rc-conf</w:t>
            </w:r>
          </w:p>
        </w:tc>
      </w:tr>
    </w:tbl>
    <w:p w14:paraId="6A0F8FD4" w14:textId="77777777" w:rsidR="00FD495F" w:rsidRDefault="00FD495F" w:rsidP="00FD495F">
      <w:r>
        <w:rPr>
          <w:rFonts w:hint="eastAsia"/>
        </w:rPr>
        <w:t>提示：</w:t>
      </w:r>
      <w:r w:rsidRPr="00A34408">
        <w:t>E: Unable to locate package sysv-rc-conf</w:t>
      </w:r>
    </w:p>
    <w:p w14:paraId="720DA808" w14:textId="77777777" w:rsidR="00FD495F" w:rsidRDefault="00FD495F" w:rsidP="00FD495F"/>
    <w:p w14:paraId="10F429F4" w14:textId="77777777" w:rsidR="00FD495F" w:rsidRDefault="00FD495F" w:rsidP="00FD495F">
      <w:r>
        <w:rPr>
          <w:rFonts w:hint="eastAsia"/>
        </w:rPr>
        <w:t>添加</w:t>
      </w:r>
      <w:r>
        <w:rPr>
          <w:rFonts w:hint="eastAsia"/>
        </w:rPr>
        <w:t>Ubuntu</w:t>
      </w:r>
      <w:r>
        <w:rPr>
          <w:rFonts w:hint="eastAsia"/>
        </w:rPr>
        <w:t>镜像源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495F" w14:paraId="5827ACFF" w14:textId="77777777" w:rsidTr="0098508F">
        <w:tc>
          <w:tcPr>
            <w:tcW w:w="8296" w:type="dxa"/>
          </w:tcPr>
          <w:p w14:paraId="01FA309D" w14:textId="77777777" w:rsidR="00FD495F" w:rsidRDefault="00FD495F" w:rsidP="0098508F">
            <w:r w:rsidRPr="00A34408">
              <w:t>sudo gedit /etc/apt/sources.list</w:t>
            </w:r>
          </w:p>
          <w:p w14:paraId="7627A8A2" w14:textId="77777777" w:rsidR="00FD495F" w:rsidRDefault="00FD495F" w:rsidP="0098508F"/>
          <w:p w14:paraId="6A7D587F" w14:textId="77777777" w:rsidR="00FD495F" w:rsidRDefault="00FD495F" w:rsidP="0098508F">
            <w:r w:rsidRPr="00675C25">
              <w:t>deb http://archive.ubuntu.com/ubuntu/ trusty main universe restricted multiverse</w:t>
            </w:r>
          </w:p>
          <w:p w14:paraId="65B8E477" w14:textId="77777777" w:rsidR="00FD495F" w:rsidRDefault="00FD495F" w:rsidP="0098508F"/>
          <w:p w14:paraId="01218B64" w14:textId="77777777" w:rsidR="00FD495F" w:rsidRDefault="00FD495F" w:rsidP="0098508F">
            <w:r w:rsidRPr="005C61AA">
              <w:t>sudo apt-get update</w:t>
            </w:r>
          </w:p>
          <w:p w14:paraId="7EED2CDA" w14:textId="77777777" w:rsidR="00FD495F" w:rsidRDefault="00FD495F" w:rsidP="0098508F"/>
          <w:p w14:paraId="6BDEA9DE" w14:textId="77777777" w:rsidR="00FD495F" w:rsidRDefault="00FD495F" w:rsidP="0098508F">
            <w:r w:rsidRPr="00E315F9">
              <w:t>sudo apt-get install sysv-rc-conf</w:t>
            </w:r>
          </w:p>
        </w:tc>
      </w:tr>
    </w:tbl>
    <w:p w14:paraId="05249C84" w14:textId="77777777" w:rsidR="00FD495F" w:rsidRDefault="00FD495F" w:rsidP="00FD495F">
      <w:r>
        <w:rPr>
          <w:rFonts w:hint="eastAsia"/>
        </w:rPr>
        <w:lastRenderedPageBreak/>
        <w:t>这样就安装完成了，接下来还需要进行配置，也就是把</w:t>
      </w:r>
      <w:r w:rsidRPr="00E315F9">
        <w:t>sysv-rc-conf</w:t>
      </w:r>
      <w:r>
        <w:rPr>
          <w:rFonts w:hint="eastAsia"/>
        </w:rPr>
        <w:t>配置为</w:t>
      </w:r>
      <w:r>
        <w:rPr>
          <w:rFonts w:hint="eastAsia"/>
        </w:rPr>
        <w:t>chkconfig</w:t>
      </w:r>
      <w:r>
        <w:rPr>
          <w:rFonts w:hint="eastAsia"/>
        </w:rPr>
        <w:t>。</w:t>
      </w:r>
    </w:p>
    <w:p w14:paraId="68951A50" w14:textId="77777777" w:rsidR="00FD495F" w:rsidRDefault="00FD495F" w:rsidP="00FD495F"/>
    <w:p w14:paraId="3B1F6F44" w14:textId="77777777" w:rsidR="00FD495F" w:rsidRDefault="00FD495F" w:rsidP="00FD495F">
      <w:r>
        <w:rPr>
          <w:rFonts w:hint="eastAsia"/>
        </w:rPr>
        <w:t>确认是否存在：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495F" w14:paraId="4E641D44" w14:textId="77777777" w:rsidTr="0098508F">
        <w:tc>
          <w:tcPr>
            <w:tcW w:w="8296" w:type="dxa"/>
          </w:tcPr>
          <w:p w14:paraId="3FFC5560" w14:textId="77777777" w:rsidR="00FD495F" w:rsidRDefault="00FD495F" w:rsidP="0098508F">
            <w:r>
              <w:rPr>
                <w:rFonts w:hint="eastAsia"/>
              </w:rPr>
              <w:t>l</w:t>
            </w:r>
            <w:r>
              <w:t>s /usr/sbin/ | grep sysv</w:t>
            </w:r>
          </w:p>
        </w:tc>
      </w:tr>
      <w:tr w:rsidR="00FD495F" w14:paraId="75428136" w14:textId="77777777" w:rsidTr="0098508F">
        <w:tc>
          <w:tcPr>
            <w:tcW w:w="8296" w:type="dxa"/>
          </w:tcPr>
          <w:p w14:paraId="71C387ED" w14:textId="77777777" w:rsidR="00FD495F" w:rsidRDefault="00FD495F" w:rsidP="0098508F">
            <w:r>
              <w:rPr>
                <w:rFonts w:hint="eastAsia"/>
              </w:rPr>
              <w:t>结果显示如下</w:t>
            </w:r>
          </w:p>
        </w:tc>
      </w:tr>
      <w:tr w:rsidR="00FD495F" w14:paraId="5B2393BE" w14:textId="77777777" w:rsidTr="0098508F">
        <w:tc>
          <w:tcPr>
            <w:tcW w:w="8296" w:type="dxa"/>
          </w:tcPr>
          <w:p w14:paraId="1363E709" w14:textId="77777777" w:rsidR="00FD495F" w:rsidRDefault="00FD495F" w:rsidP="0098508F">
            <w:r>
              <w:t>shanhai@s:~$ ls /usr/sbin/ | grep sysv</w:t>
            </w:r>
          </w:p>
          <w:p w14:paraId="7AA305D4" w14:textId="77777777" w:rsidR="00FD495F" w:rsidRDefault="00FD495F" w:rsidP="0098508F">
            <w:r>
              <w:t>sysv-rc-conf</w:t>
            </w:r>
          </w:p>
        </w:tc>
      </w:tr>
      <w:tr w:rsidR="00FD495F" w14:paraId="1F66F032" w14:textId="77777777" w:rsidTr="0098508F">
        <w:tc>
          <w:tcPr>
            <w:tcW w:w="8296" w:type="dxa"/>
          </w:tcPr>
          <w:p w14:paraId="7EE7D86E" w14:textId="77777777" w:rsidR="00FD495F" w:rsidRDefault="00FD495F" w:rsidP="0098508F">
            <w:r>
              <w:rPr>
                <w:rFonts w:hint="eastAsia"/>
              </w:rPr>
              <w:t>说明</w:t>
            </w:r>
            <w:r w:rsidRPr="00F32363">
              <w:t>sysv-rc-conf</w:t>
            </w:r>
            <w:r>
              <w:rPr>
                <w:rFonts w:hint="eastAsia"/>
              </w:rPr>
              <w:t>安装成功</w:t>
            </w:r>
          </w:p>
        </w:tc>
      </w:tr>
    </w:tbl>
    <w:p w14:paraId="4B1967EF" w14:textId="77777777" w:rsidR="00FD495F" w:rsidRDefault="00FD495F" w:rsidP="00FD495F"/>
    <w:p w14:paraId="28B51763" w14:textId="77777777" w:rsidR="00FD495F" w:rsidRDefault="00FD495F" w:rsidP="00FD495F">
      <w:r>
        <w:rPr>
          <w:rFonts w:hint="eastAsia"/>
        </w:rPr>
        <w:t>接下来我们需要把</w:t>
      </w:r>
      <w:r w:rsidRPr="00E315F9">
        <w:t>sysv-rc-conf</w:t>
      </w:r>
      <w:r>
        <w:rPr>
          <w:rFonts w:hint="eastAsia"/>
        </w:rPr>
        <w:t>更名为</w:t>
      </w:r>
      <w:r>
        <w:rPr>
          <w:rFonts w:hint="eastAsia"/>
        </w:rPr>
        <w:t>chkconfig</w:t>
      </w:r>
      <w:r>
        <w:rPr>
          <w:rFonts w:hint="eastAsia"/>
        </w:rPr>
        <w:t>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495F" w14:paraId="612A94D5" w14:textId="77777777" w:rsidTr="0098508F">
        <w:tc>
          <w:tcPr>
            <w:tcW w:w="8296" w:type="dxa"/>
          </w:tcPr>
          <w:p w14:paraId="464F0975" w14:textId="77777777" w:rsidR="00FD495F" w:rsidRDefault="00FD495F" w:rsidP="0098508F">
            <w:r>
              <w:rPr>
                <w:rFonts w:hint="eastAsia"/>
              </w:rPr>
              <w:t>sudo</w:t>
            </w:r>
            <w:r>
              <w:t xml:space="preserve"> </w:t>
            </w:r>
            <w:r w:rsidRPr="00F27F0D">
              <w:t>cp /usr/sbin/sysv-rc-conf /usr/sbin/chkconfig</w:t>
            </w:r>
          </w:p>
        </w:tc>
      </w:tr>
    </w:tbl>
    <w:p w14:paraId="399CAC96" w14:textId="77777777" w:rsidR="00FD495F" w:rsidRDefault="00FD495F" w:rsidP="00FD495F"/>
    <w:p w14:paraId="4A95BDF9" w14:textId="77777777" w:rsidR="00FD495F" w:rsidRDefault="00FD495F" w:rsidP="00FD495F">
      <w:r w:rsidRPr="00284883">
        <w:rPr>
          <w:rFonts w:hint="eastAsia"/>
        </w:rPr>
        <w:t>确认修改成功</w:t>
      </w:r>
      <w:r>
        <w:rPr>
          <w:rFonts w:hint="eastAsia"/>
        </w:rPr>
        <w:t>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495F" w14:paraId="0F4B8967" w14:textId="77777777" w:rsidTr="0098508F">
        <w:tc>
          <w:tcPr>
            <w:tcW w:w="8296" w:type="dxa"/>
          </w:tcPr>
          <w:p w14:paraId="6DA5DE3C" w14:textId="77777777" w:rsidR="00FD495F" w:rsidRDefault="00FD495F" w:rsidP="0098508F">
            <w:r>
              <w:rPr>
                <w:rFonts w:hint="eastAsia"/>
              </w:rPr>
              <w:t>ls</w:t>
            </w:r>
            <w:r>
              <w:t xml:space="preserve"> /usr/sbin/ | grep chk</w:t>
            </w:r>
          </w:p>
        </w:tc>
      </w:tr>
      <w:tr w:rsidR="00FD495F" w14:paraId="20A779B1" w14:textId="77777777" w:rsidTr="0098508F">
        <w:tc>
          <w:tcPr>
            <w:tcW w:w="8296" w:type="dxa"/>
          </w:tcPr>
          <w:p w14:paraId="5FE2F395" w14:textId="77777777" w:rsidR="00FD495F" w:rsidRDefault="00FD495F" w:rsidP="0098508F">
            <w:r>
              <w:rPr>
                <w:rFonts w:hint="eastAsia"/>
              </w:rPr>
              <w:t>结果显示如下：</w:t>
            </w:r>
          </w:p>
        </w:tc>
      </w:tr>
      <w:tr w:rsidR="00FD495F" w14:paraId="5C03D5B4" w14:textId="77777777" w:rsidTr="0098508F">
        <w:tc>
          <w:tcPr>
            <w:tcW w:w="8296" w:type="dxa"/>
          </w:tcPr>
          <w:p w14:paraId="53F4379E" w14:textId="77777777" w:rsidR="00FD495F" w:rsidRDefault="00FD495F" w:rsidP="0098508F">
            <w:r>
              <w:t>shanhai@s:~$ ls /usr/sbin/ | grep chk</w:t>
            </w:r>
          </w:p>
          <w:p w14:paraId="5B068AB4" w14:textId="77777777" w:rsidR="00FD495F" w:rsidRDefault="00FD495F" w:rsidP="0098508F">
            <w:r>
              <w:t>chkconfig</w:t>
            </w:r>
          </w:p>
          <w:p w14:paraId="25040138" w14:textId="77777777" w:rsidR="00FD495F" w:rsidRDefault="00FD495F" w:rsidP="0098508F">
            <w:r>
              <w:t>pam_extrausers_chkpwd</w:t>
            </w:r>
          </w:p>
          <w:p w14:paraId="25AF956A" w14:textId="77777777" w:rsidR="00FD495F" w:rsidRDefault="00FD495F" w:rsidP="0098508F">
            <w:r>
              <w:t>unix_chkpwd</w:t>
            </w:r>
          </w:p>
        </w:tc>
      </w:tr>
      <w:tr w:rsidR="00FD495F" w14:paraId="61A0DBE7" w14:textId="77777777" w:rsidTr="0098508F">
        <w:tc>
          <w:tcPr>
            <w:tcW w:w="8296" w:type="dxa"/>
          </w:tcPr>
          <w:p w14:paraId="1A2A3E33" w14:textId="77777777" w:rsidR="00FD495F" w:rsidRDefault="00FD495F" w:rsidP="0098508F">
            <w:r>
              <w:rPr>
                <w:rFonts w:hint="eastAsia"/>
              </w:rPr>
              <w:t>说明更名操作成功。</w:t>
            </w:r>
          </w:p>
        </w:tc>
      </w:tr>
    </w:tbl>
    <w:p w14:paraId="732121A7" w14:textId="77777777" w:rsidR="00FD495F" w:rsidRDefault="00FD495F" w:rsidP="00FD495F"/>
    <w:p w14:paraId="591503B8" w14:textId="77777777" w:rsidR="00FD495F" w:rsidRDefault="00FD495F" w:rsidP="00FD495F">
      <w:r>
        <w:rPr>
          <w:rFonts w:hint="eastAsia"/>
        </w:rPr>
        <w:t>赋予权限：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495F" w14:paraId="2D07460E" w14:textId="77777777" w:rsidTr="0098508F">
        <w:tc>
          <w:tcPr>
            <w:tcW w:w="8296" w:type="dxa"/>
          </w:tcPr>
          <w:p w14:paraId="163C9405" w14:textId="77777777" w:rsidR="00FD495F" w:rsidRDefault="00FD495F" w:rsidP="0098508F">
            <w:r w:rsidRPr="005315A2">
              <w:t>sudo chmod 755 /usr/sbin/chkconfig</w:t>
            </w:r>
          </w:p>
        </w:tc>
      </w:tr>
    </w:tbl>
    <w:p w14:paraId="0B175072" w14:textId="77777777" w:rsidR="00FD495F" w:rsidRDefault="00FD495F" w:rsidP="00FD495F"/>
    <w:p w14:paraId="1875D239" w14:textId="77777777" w:rsidR="00FD495F" w:rsidRDefault="00FD495F" w:rsidP="00FD495F">
      <w:r>
        <w:rPr>
          <w:rFonts w:hint="eastAsia"/>
        </w:rPr>
        <w:t>然后就可以正常使用</w:t>
      </w:r>
      <w:r>
        <w:rPr>
          <w:rFonts w:hint="eastAsia"/>
        </w:rPr>
        <w:t>chkconfig</w:t>
      </w:r>
      <w:r>
        <w:rPr>
          <w:rFonts w:hint="eastAsia"/>
        </w:rPr>
        <w:t>命令了。</w:t>
      </w:r>
    </w:p>
    <w:p w14:paraId="7B0EA002" w14:textId="77777777" w:rsidR="00FD495F" w:rsidRDefault="00FD495F" w:rsidP="00FD495F"/>
    <w:p w14:paraId="7B1D5B9E" w14:textId="77777777" w:rsidR="00FD495F" w:rsidRDefault="00FD495F" w:rsidP="00FD495F">
      <w:r>
        <w:rPr>
          <w:rFonts w:hint="eastAsia"/>
        </w:rPr>
        <w:t>测试</w:t>
      </w:r>
      <w:r>
        <w:rPr>
          <w:rFonts w:hint="eastAsia"/>
        </w:rPr>
        <w:t>chkconfig</w:t>
      </w:r>
      <w:r>
        <w:rPr>
          <w:rFonts w:hint="eastAsia"/>
        </w:rPr>
        <w:t>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495F" w14:paraId="23633D13" w14:textId="77777777" w:rsidTr="0098508F">
        <w:tc>
          <w:tcPr>
            <w:tcW w:w="8296" w:type="dxa"/>
          </w:tcPr>
          <w:p w14:paraId="3050B602" w14:textId="77777777" w:rsidR="00FD495F" w:rsidRDefault="00FD495F" w:rsidP="0098508F">
            <w:r w:rsidRPr="005536A4">
              <w:t>sudo chkconfig</w:t>
            </w:r>
          </w:p>
        </w:tc>
      </w:tr>
    </w:tbl>
    <w:p w14:paraId="312ACD48" w14:textId="77777777" w:rsidR="00FD495F" w:rsidRDefault="00FD495F" w:rsidP="00FD495F">
      <w:r>
        <w:rPr>
          <w:rFonts w:hint="eastAsia"/>
        </w:rPr>
        <w:t>显示如下信息：</w:t>
      </w:r>
    </w:p>
    <w:p w14:paraId="521212A8" w14:textId="77777777" w:rsidR="00FD495F" w:rsidRDefault="00FD495F" w:rsidP="00FD495F">
      <w:r>
        <w:rPr>
          <w:noProof/>
        </w:rPr>
        <w:lastRenderedPageBreak/>
        <w:drawing>
          <wp:inline distT="0" distB="0" distL="0" distR="0" wp14:anchorId="2A38C89A" wp14:editId="5F747AF5">
            <wp:extent cx="5274310" cy="3216275"/>
            <wp:effectExtent l="0" t="0" r="2540" b="317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8628" w14:textId="0CF3B370" w:rsidR="00FD495F" w:rsidRDefault="00FD495F" w:rsidP="00FD495F">
      <w:r>
        <w:rPr>
          <w:rFonts w:hint="eastAsia"/>
        </w:rPr>
        <w:t>说明配置成功了。</w:t>
      </w:r>
    </w:p>
    <w:p w14:paraId="7C3779CB" w14:textId="77486418" w:rsidR="004E0D9B" w:rsidRDefault="004E0D9B" w:rsidP="00FD495F"/>
    <w:p w14:paraId="2F34D698" w14:textId="3C45E76C" w:rsidR="004E0D9B" w:rsidRDefault="004E0D9B" w:rsidP="00FD495F">
      <w:r>
        <w:rPr>
          <w:rFonts w:hint="eastAsia"/>
        </w:rPr>
        <w:t>查看</w:t>
      </w:r>
      <w:r>
        <w:rPr>
          <w:rFonts w:hint="eastAsia"/>
        </w:rPr>
        <w:t>chkconfig</w:t>
      </w:r>
      <w:r>
        <w:rPr>
          <w:rFonts w:hint="eastAsia"/>
        </w:rPr>
        <w:t>的使用方式：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E0D9B" w14:paraId="1FF614D1" w14:textId="77777777" w:rsidTr="004E0D9B">
        <w:tc>
          <w:tcPr>
            <w:tcW w:w="8296" w:type="dxa"/>
          </w:tcPr>
          <w:p w14:paraId="63D7DF94" w14:textId="77777777" w:rsidR="004E0D9B" w:rsidRDefault="004E0D9B" w:rsidP="004E0D9B">
            <w:r>
              <w:t>shanhai@s:~$ sudo chkconfig --help</w:t>
            </w:r>
          </w:p>
          <w:p w14:paraId="6BA90DAD" w14:textId="77777777" w:rsidR="004E0D9B" w:rsidRDefault="004E0D9B" w:rsidP="004E0D9B">
            <w:r>
              <w:t>Usage:</w:t>
            </w:r>
          </w:p>
          <w:p w14:paraId="4F7E88AD" w14:textId="77777777" w:rsidR="004E0D9B" w:rsidRDefault="004E0D9B" w:rsidP="004E0D9B">
            <w:r>
              <w:t xml:space="preserve">    sysv-rc-conf [ options ]</w:t>
            </w:r>
          </w:p>
          <w:p w14:paraId="444E452A" w14:textId="77777777" w:rsidR="004E0D9B" w:rsidRDefault="004E0D9B" w:rsidP="004E0D9B"/>
          <w:p w14:paraId="09C040D1" w14:textId="77777777" w:rsidR="004E0D9B" w:rsidRDefault="004E0D9B" w:rsidP="004E0D9B">
            <w:r>
              <w:t xml:space="preserve">    sysv-rc-conf --list [ service ]</w:t>
            </w:r>
          </w:p>
          <w:p w14:paraId="2F833C43" w14:textId="77777777" w:rsidR="004E0D9B" w:rsidRDefault="004E0D9B" w:rsidP="004E0D9B"/>
          <w:p w14:paraId="6C3A9F17" w14:textId="58ABA1DE" w:rsidR="004E0D9B" w:rsidRDefault="004E0D9B" w:rsidP="004E0D9B">
            <w:pPr>
              <w:rPr>
                <w:rFonts w:hint="eastAsia"/>
              </w:rPr>
            </w:pPr>
            <w:r>
              <w:t xml:space="preserve">    sysv-rc-conf [ --level levels ] service &lt;on|off&gt;</w:t>
            </w:r>
          </w:p>
        </w:tc>
      </w:tr>
    </w:tbl>
    <w:p w14:paraId="3ABB7BB8" w14:textId="77777777" w:rsidR="004E0D9B" w:rsidRDefault="004E0D9B" w:rsidP="00FD495F"/>
    <w:p w14:paraId="60CBFB0A" w14:textId="59194D68" w:rsidR="004E0D9B" w:rsidRDefault="004E0D9B" w:rsidP="00FD495F">
      <w:r>
        <w:rPr>
          <w:rFonts w:hint="eastAsia"/>
        </w:rPr>
        <w:t>可以看出，添加开机启动服务的方式为：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E0D9B" w14:paraId="77386434" w14:textId="77777777" w:rsidTr="004E0D9B">
        <w:tc>
          <w:tcPr>
            <w:tcW w:w="8296" w:type="dxa"/>
          </w:tcPr>
          <w:p w14:paraId="452D5591" w14:textId="61D9714B" w:rsidR="004E0D9B" w:rsidRDefault="004E0D9B" w:rsidP="00FD495F">
            <w:pPr>
              <w:rPr>
                <w:rFonts w:hint="eastAsia"/>
              </w:rPr>
            </w:pPr>
            <w:r w:rsidRPr="004E0D9B">
              <w:t>sudo chkconfig kibana on</w:t>
            </w:r>
          </w:p>
        </w:tc>
      </w:tr>
    </w:tbl>
    <w:p w14:paraId="01614A9D" w14:textId="45861072" w:rsidR="004E0D9B" w:rsidRDefault="004E0D9B" w:rsidP="00FD495F"/>
    <w:p w14:paraId="4331ADA5" w14:textId="2E0ABB0E" w:rsidR="004E0D9B" w:rsidRDefault="004E0D9B" w:rsidP="00FD495F">
      <w:r>
        <w:rPr>
          <w:rFonts w:hint="eastAsia"/>
        </w:rPr>
        <w:t>查看开机启动服务的列表：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6361" w14:paraId="756EE541" w14:textId="77777777" w:rsidTr="00FA6361">
        <w:tc>
          <w:tcPr>
            <w:tcW w:w="8296" w:type="dxa"/>
          </w:tcPr>
          <w:p w14:paraId="660C0028" w14:textId="5DEBE5B4" w:rsidR="00FA6361" w:rsidRDefault="00FA6361" w:rsidP="00FD495F">
            <w:pPr>
              <w:rPr>
                <w:rFonts w:hint="eastAsia"/>
              </w:rPr>
            </w:pPr>
            <w:r w:rsidRPr="00FA6361">
              <w:t>sudo chkconfig --list</w:t>
            </w:r>
          </w:p>
        </w:tc>
      </w:tr>
    </w:tbl>
    <w:p w14:paraId="6CB6D52F" w14:textId="52A82BDD" w:rsidR="004E0D9B" w:rsidRDefault="00FA6361" w:rsidP="00FD495F">
      <w:r>
        <w:rPr>
          <w:rFonts w:hint="eastAsia"/>
        </w:rPr>
        <w:t>结果显示如下：</w:t>
      </w:r>
    </w:p>
    <w:p w14:paraId="18A79EF5" w14:textId="6C0938CE" w:rsidR="00FA6361" w:rsidRDefault="007A48F9" w:rsidP="00E663FC">
      <w:pPr>
        <w:jc w:val="center"/>
      </w:pPr>
      <w:r>
        <w:rPr>
          <w:noProof/>
        </w:rPr>
        <w:lastRenderedPageBreak/>
        <w:drawing>
          <wp:inline distT="0" distB="0" distL="0" distR="0" wp14:anchorId="33535BEA" wp14:editId="455BC108">
            <wp:extent cx="4314825" cy="2194296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1609" cy="220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1C11" w14:textId="111B7F36" w:rsidR="007A48F9" w:rsidRDefault="007A48F9" w:rsidP="00FD495F">
      <w:pPr>
        <w:rPr>
          <w:rFonts w:hint="eastAsia"/>
        </w:rPr>
      </w:pPr>
      <w:r>
        <w:rPr>
          <w:rFonts w:hint="eastAsia"/>
        </w:rPr>
        <w:t>说明我们的服务添加成功。</w:t>
      </w:r>
    </w:p>
    <w:p w14:paraId="50C17F2D" w14:textId="77777777" w:rsidR="00FD495F" w:rsidRPr="002C6E3F" w:rsidRDefault="00FD495F" w:rsidP="00FD495F"/>
    <w:p w14:paraId="228F40CB" w14:textId="7A09AB4A" w:rsidR="00EF5658" w:rsidRDefault="00EF5658" w:rsidP="00FF1773">
      <w:pPr>
        <w:pStyle w:val="2"/>
      </w:pPr>
      <w:r>
        <w:rPr>
          <w:rFonts w:hint="eastAsia"/>
        </w:rPr>
        <w:t>软件桌面快捷图标</w:t>
      </w:r>
    </w:p>
    <w:p w14:paraId="60ECCFF7" w14:textId="59F77C5A" w:rsidR="00EF5658" w:rsidRDefault="00EF5658" w:rsidP="00EF5658">
      <w:r>
        <w:rPr>
          <w:rFonts w:hint="eastAsia"/>
        </w:rPr>
        <w:t>位置：</w:t>
      </w:r>
      <w:r w:rsidRPr="00EF5658">
        <w:t>/usr/share/applications</w:t>
      </w:r>
    </w:p>
    <w:p w14:paraId="066A79C4" w14:textId="1DF85ADC" w:rsidR="00EF5658" w:rsidRDefault="00D13490" w:rsidP="00EF5658">
      <w:r>
        <w:rPr>
          <w:rFonts w:hint="eastAsia"/>
        </w:rPr>
        <w:t>复制到桌面之后，进行如下操作，</w:t>
      </w:r>
    </w:p>
    <w:p w14:paraId="5BC27D64" w14:textId="4F37947D" w:rsidR="00D13490" w:rsidRDefault="00D13490" w:rsidP="00D13490">
      <w:pPr>
        <w:jc w:val="center"/>
      </w:pPr>
      <w:r>
        <w:rPr>
          <w:noProof/>
        </w:rPr>
        <w:drawing>
          <wp:inline distT="0" distB="0" distL="0" distR="0" wp14:anchorId="1B260F25" wp14:editId="162A3185">
            <wp:extent cx="3286664" cy="2119033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42775" cy="21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65D7" w14:textId="6BBA8B6A" w:rsidR="00D13490" w:rsidRDefault="00D13490" w:rsidP="00EF5658">
      <w:r>
        <w:rPr>
          <w:rFonts w:hint="eastAsia"/>
        </w:rPr>
        <w:t>这样就可以变成图形了。</w:t>
      </w:r>
    </w:p>
    <w:p w14:paraId="6E834203" w14:textId="77777777" w:rsidR="00D13490" w:rsidRPr="00EF5658" w:rsidRDefault="00D13490" w:rsidP="00EF5658"/>
    <w:p w14:paraId="1B3767E9" w14:textId="7BDB2E61" w:rsidR="00824DE5" w:rsidRDefault="00FF1773" w:rsidP="00FF1773">
      <w:pPr>
        <w:pStyle w:val="2"/>
      </w:pPr>
      <w:r w:rsidRPr="00FF1773">
        <w:rPr>
          <w:rFonts w:hint="eastAsia"/>
        </w:rPr>
        <w:t>安装和启用搜狗拼音输入法</w:t>
      </w:r>
    </w:p>
    <w:p w14:paraId="4C0A6DCD" w14:textId="764BD7F3" w:rsidR="00FF1773" w:rsidRDefault="00065F48" w:rsidP="00FF1773">
      <w:r w:rsidRPr="00065F48">
        <w:rPr>
          <w:rFonts w:hint="eastAsia"/>
        </w:rPr>
        <w:t>首先，加入</w:t>
      </w:r>
      <w:r w:rsidRPr="00065F48">
        <w:rPr>
          <w:rFonts w:hint="eastAsia"/>
        </w:rPr>
        <w:t xml:space="preserve"> ubuntu kylin </w:t>
      </w:r>
      <w:r w:rsidRPr="00065F48">
        <w:rPr>
          <w:rFonts w:hint="eastAsia"/>
        </w:rPr>
        <w:t>的</w:t>
      </w:r>
      <w:r w:rsidRPr="00065F48">
        <w:rPr>
          <w:rFonts w:hint="eastAsia"/>
        </w:rPr>
        <w:t xml:space="preserve"> apt </w:t>
      </w:r>
      <w:r w:rsidRPr="00065F48">
        <w:rPr>
          <w:rFonts w:hint="eastAsia"/>
        </w:rPr>
        <w:t>源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5F48" w14:paraId="7D78DD2D" w14:textId="77777777" w:rsidTr="00065F48">
        <w:tc>
          <w:tcPr>
            <w:tcW w:w="8296" w:type="dxa"/>
          </w:tcPr>
          <w:p w14:paraId="0C0A2D4F" w14:textId="4F69BDAB" w:rsidR="00065F48" w:rsidRDefault="00065F48" w:rsidP="00FF1773">
            <w:r w:rsidRPr="00065F48">
              <w:t>sudo gedit /etc/apt/sources.list.d/ubuntukylin.list</w:t>
            </w:r>
          </w:p>
        </w:tc>
      </w:tr>
    </w:tbl>
    <w:p w14:paraId="56A87A64" w14:textId="470D4D2E" w:rsidR="00065F48" w:rsidRDefault="00065F48" w:rsidP="00FF1773">
      <w:r w:rsidRPr="00065F48">
        <w:rPr>
          <w:rFonts w:hint="eastAsia"/>
        </w:rPr>
        <w:t>不论</w:t>
      </w:r>
      <w:r w:rsidRPr="00065F48">
        <w:rPr>
          <w:rFonts w:hint="eastAsia"/>
        </w:rPr>
        <w:t xml:space="preserve"> ubuntukylin.list </w:t>
      </w:r>
      <w:r w:rsidRPr="00065F48">
        <w:rPr>
          <w:rFonts w:hint="eastAsia"/>
        </w:rPr>
        <w:t>是否存在或者是否为空，加入下面一行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2B90" w14:paraId="29D7F0B3" w14:textId="77777777" w:rsidTr="00162B90">
        <w:tc>
          <w:tcPr>
            <w:tcW w:w="8296" w:type="dxa"/>
          </w:tcPr>
          <w:p w14:paraId="4390ECC4" w14:textId="7DB612FD" w:rsidR="00162B90" w:rsidRDefault="00162B90" w:rsidP="00162B90">
            <w:r>
              <w:t>deb http://archive.ubuntukylin.com:10006/ubuntukylin trusty main</w:t>
            </w:r>
          </w:p>
        </w:tc>
      </w:tr>
    </w:tbl>
    <w:p w14:paraId="6456B1EE" w14:textId="27ED05CA" w:rsidR="00065F48" w:rsidRDefault="00162B90" w:rsidP="00FF1773">
      <w:r w:rsidRPr="00162B90">
        <w:rPr>
          <w:rFonts w:hint="eastAsia"/>
        </w:rPr>
        <w:t>然后执行下面命令：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A6A23" w14:paraId="60899005" w14:textId="77777777" w:rsidTr="002A6A23">
        <w:tc>
          <w:tcPr>
            <w:tcW w:w="8296" w:type="dxa"/>
          </w:tcPr>
          <w:p w14:paraId="7F7843EC" w14:textId="057863B9" w:rsidR="002A6A23" w:rsidRDefault="002A6A23" w:rsidP="002A6A23">
            <w:r>
              <w:t>apt-get clean</w:t>
            </w:r>
          </w:p>
          <w:p w14:paraId="03DEDF40" w14:textId="3C289803" w:rsidR="002A6A23" w:rsidRDefault="002A6A23" w:rsidP="002A6A23">
            <w:r>
              <w:t>apt-get update</w:t>
            </w:r>
          </w:p>
          <w:p w14:paraId="1E132BF1" w14:textId="18273A79" w:rsidR="002A6A23" w:rsidRDefault="002A6A23" w:rsidP="002A6A23">
            <w:r>
              <w:t>apt-get install sogoupinyin</w:t>
            </w:r>
          </w:p>
        </w:tc>
      </w:tr>
    </w:tbl>
    <w:p w14:paraId="4B03E4FB" w14:textId="3E396F16" w:rsidR="00162B90" w:rsidRDefault="00DC5782" w:rsidP="00FF1773">
      <w:r w:rsidRPr="00DC5782">
        <w:rPr>
          <w:rFonts w:hint="eastAsia"/>
        </w:rPr>
        <w:t>然后</w:t>
      </w:r>
      <w:r w:rsidRPr="00DC5782">
        <w:rPr>
          <w:rFonts w:hint="eastAsia"/>
        </w:rPr>
        <w:t xml:space="preserve"> </w:t>
      </w:r>
      <w:r w:rsidRPr="00DC5782">
        <w:rPr>
          <w:rFonts w:hint="eastAsia"/>
        </w:rPr>
        <w:t>→</w:t>
      </w:r>
      <w:r w:rsidRPr="00DC5782">
        <w:rPr>
          <w:rFonts w:hint="eastAsia"/>
        </w:rPr>
        <w:t xml:space="preserve"> </w:t>
      </w:r>
      <w:r w:rsidRPr="00DC5782">
        <w:rPr>
          <w:rFonts w:hint="eastAsia"/>
        </w:rPr>
        <w:t>系统设置</w:t>
      </w:r>
      <w:r w:rsidRPr="00DC5782">
        <w:rPr>
          <w:rFonts w:hint="eastAsia"/>
        </w:rPr>
        <w:t xml:space="preserve"> </w:t>
      </w:r>
      <w:r w:rsidRPr="00DC5782">
        <w:rPr>
          <w:rFonts w:hint="eastAsia"/>
        </w:rPr>
        <w:t>→</w:t>
      </w:r>
      <w:r w:rsidRPr="00DC5782">
        <w:rPr>
          <w:rFonts w:hint="eastAsia"/>
        </w:rPr>
        <w:t xml:space="preserve"> </w:t>
      </w:r>
      <w:r w:rsidRPr="00DC5782">
        <w:rPr>
          <w:rFonts w:hint="eastAsia"/>
        </w:rPr>
        <w:t>语言支持</w:t>
      </w:r>
      <w:r w:rsidRPr="00DC5782">
        <w:rPr>
          <w:rFonts w:hint="eastAsia"/>
        </w:rPr>
        <w:t xml:space="preserve"> </w:t>
      </w:r>
      <w:r w:rsidRPr="00DC5782">
        <w:rPr>
          <w:rFonts w:hint="eastAsia"/>
        </w:rPr>
        <w:t>→</w:t>
      </w:r>
      <w:r w:rsidRPr="00DC5782">
        <w:rPr>
          <w:rFonts w:hint="eastAsia"/>
        </w:rPr>
        <w:t xml:space="preserve"> </w:t>
      </w:r>
      <w:r w:rsidRPr="00DC5782">
        <w:rPr>
          <w:rFonts w:hint="eastAsia"/>
        </w:rPr>
        <w:t>键盘输入法系统</w:t>
      </w:r>
      <w:r w:rsidRPr="00DC5782">
        <w:rPr>
          <w:rFonts w:hint="eastAsia"/>
        </w:rPr>
        <w:t xml:space="preserve">:fcitx </w:t>
      </w:r>
      <w:r w:rsidRPr="00DC5782">
        <w:rPr>
          <w:rFonts w:hint="eastAsia"/>
        </w:rPr>
        <w:t>→</w:t>
      </w:r>
      <w:r w:rsidRPr="00DC5782">
        <w:rPr>
          <w:rFonts w:hint="eastAsia"/>
        </w:rPr>
        <w:t xml:space="preserve"> </w:t>
      </w:r>
      <w:r w:rsidRPr="00DC5782">
        <w:rPr>
          <w:rFonts w:hint="eastAsia"/>
        </w:rPr>
        <w:t>关闭。然后</w:t>
      </w:r>
      <w:r w:rsidRPr="00DC5782">
        <w:rPr>
          <w:rFonts w:hint="eastAsia"/>
        </w:rPr>
        <w:t xml:space="preserve"> </w:t>
      </w:r>
      <w:r w:rsidRPr="00DC5782">
        <w:rPr>
          <w:rFonts w:hint="eastAsia"/>
        </w:rPr>
        <w:t>→</w:t>
      </w:r>
      <w:r w:rsidRPr="00DC5782">
        <w:rPr>
          <w:rFonts w:hint="eastAsia"/>
        </w:rPr>
        <w:t xml:space="preserve"> </w:t>
      </w:r>
      <w:r w:rsidRPr="00DC5782">
        <w:rPr>
          <w:rFonts w:hint="eastAsia"/>
        </w:rPr>
        <w:t>注销</w:t>
      </w:r>
      <w:r w:rsidRPr="00DC5782">
        <w:rPr>
          <w:rFonts w:hint="eastAsia"/>
        </w:rPr>
        <w:t xml:space="preserve"> </w:t>
      </w:r>
      <w:r w:rsidRPr="00DC5782">
        <w:rPr>
          <w:rFonts w:hint="eastAsia"/>
        </w:rPr>
        <w:t>→</w:t>
      </w:r>
      <w:r w:rsidRPr="00DC5782">
        <w:rPr>
          <w:rFonts w:hint="eastAsia"/>
        </w:rPr>
        <w:t xml:space="preserve"> </w:t>
      </w:r>
      <w:r w:rsidRPr="00DC5782">
        <w:rPr>
          <w:rFonts w:hint="eastAsia"/>
        </w:rPr>
        <w:lastRenderedPageBreak/>
        <w:t>登出</w:t>
      </w:r>
      <w:r w:rsidRPr="00DC5782">
        <w:rPr>
          <w:rFonts w:hint="eastAsia"/>
        </w:rPr>
        <w:t xml:space="preserve"> </w:t>
      </w:r>
      <w:r w:rsidRPr="00DC5782">
        <w:rPr>
          <w:rFonts w:hint="eastAsia"/>
        </w:rPr>
        <w:t>→</w:t>
      </w:r>
      <w:r w:rsidRPr="00DC5782">
        <w:rPr>
          <w:rFonts w:hint="eastAsia"/>
        </w:rPr>
        <w:t xml:space="preserve"> </w:t>
      </w:r>
      <w:r w:rsidRPr="00DC5782">
        <w:rPr>
          <w:rFonts w:hint="eastAsia"/>
        </w:rPr>
        <w:t>可以使用搜狗拼音输入法了。</w:t>
      </w:r>
    </w:p>
    <w:p w14:paraId="3C677EE7" w14:textId="6FD61E61" w:rsidR="00DC5782" w:rsidRDefault="00DC5782" w:rsidP="00FF1773"/>
    <w:p w14:paraId="04585765" w14:textId="197EEC28" w:rsidR="00CF6AE3" w:rsidRDefault="00CF6AE3" w:rsidP="00FF1773">
      <w:r>
        <w:rPr>
          <w:rFonts w:hint="eastAsia"/>
        </w:rPr>
        <w:t>使用</w:t>
      </w:r>
      <w:r>
        <w:rPr>
          <w:rFonts w:hint="eastAsia"/>
        </w:rPr>
        <w:t>root</w:t>
      </w:r>
      <w:r>
        <w:rPr>
          <w:rFonts w:hint="eastAsia"/>
        </w:rPr>
        <w:t>账号操作：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F6AE3" w14:paraId="2896DCAB" w14:textId="77777777" w:rsidTr="00CF6AE3">
        <w:tc>
          <w:tcPr>
            <w:tcW w:w="8296" w:type="dxa"/>
          </w:tcPr>
          <w:p w14:paraId="3E9C673C" w14:textId="1D45F048" w:rsidR="00CF6AE3" w:rsidRDefault="00CF6AE3" w:rsidP="00CF6AE3">
            <w:r>
              <w:rPr>
                <w:rFonts w:hint="eastAsia"/>
              </w:rPr>
              <w:t>wget http://cdn2.ime.sogou.com/dl/index/1524572264/sogoupinyin_2.2.0.0108_amd64.deb</w:t>
            </w:r>
          </w:p>
          <w:p w14:paraId="11313DD8" w14:textId="77777777" w:rsidR="00CF6AE3" w:rsidRDefault="00CF6AE3" w:rsidP="00CF6AE3"/>
          <w:p w14:paraId="291E412A" w14:textId="1F1FB6B3" w:rsidR="00CF6AE3" w:rsidRDefault="00CF6AE3" w:rsidP="00CF6AE3">
            <w:r>
              <w:rPr>
                <w:rFonts w:hint="eastAsia"/>
              </w:rPr>
              <w:t xml:space="preserve">dpkg -i ./sogoupinyin_2.2.0.0108_amd64.deb </w:t>
            </w:r>
          </w:p>
          <w:p w14:paraId="08B6BCDB" w14:textId="77777777" w:rsidR="00CF6AE3" w:rsidRDefault="00CF6AE3" w:rsidP="00CF6AE3"/>
          <w:p w14:paraId="6577D3CE" w14:textId="1EB0C1E1" w:rsidR="00CF6AE3" w:rsidRDefault="00CF6AE3" w:rsidP="00CF6AE3">
            <w:r>
              <w:rPr>
                <w:rFonts w:hint="eastAsia"/>
              </w:rPr>
              <w:t>apt install -f</w:t>
            </w:r>
          </w:p>
          <w:p w14:paraId="41057328" w14:textId="77777777" w:rsidR="00CF6AE3" w:rsidRDefault="00CF6AE3" w:rsidP="00CF6AE3"/>
          <w:p w14:paraId="207E4E84" w14:textId="750A184C" w:rsidR="00CF6AE3" w:rsidRPr="00CF6AE3" w:rsidRDefault="00CF6AE3" w:rsidP="00D00337">
            <w:r>
              <w:rPr>
                <w:rFonts w:hint="eastAsia"/>
              </w:rPr>
              <w:t>dpkg -i ./sogoupinyin_2.2.0.0108_amd64.deb</w:t>
            </w:r>
          </w:p>
        </w:tc>
      </w:tr>
    </w:tbl>
    <w:p w14:paraId="5B7053B7" w14:textId="24C0873C" w:rsidR="00D00337" w:rsidRDefault="00D00337" w:rsidP="00D00337"/>
    <w:p w14:paraId="25A7E520" w14:textId="7F48770E" w:rsidR="00D00337" w:rsidRDefault="00D00337" w:rsidP="00D00337">
      <w:r>
        <w:rPr>
          <w:rFonts w:hint="eastAsia"/>
        </w:rPr>
        <w:t>然后重启系统即可使用。</w:t>
      </w:r>
    </w:p>
    <w:p w14:paraId="2B653268" w14:textId="77777777" w:rsidR="00A66E92" w:rsidRPr="00A66E92" w:rsidRDefault="00A66E92" w:rsidP="00A66E92"/>
    <w:p w14:paraId="5B7A2E41" w14:textId="2FFCEC24" w:rsidR="00DC5782" w:rsidRDefault="00505399" w:rsidP="00505399">
      <w:pPr>
        <w:pStyle w:val="2"/>
        <w:tabs>
          <w:tab w:val="clear" w:pos="0"/>
          <w:tab w:val="clear" w:pos="420"/>
        </w:tabs>
      </w:pPr>
      <w:r w:rsidRPr="00505399">
        <w:rPr>
          <w:rFonts w:hint="eastAsia"/>
        </w:rPr>
        <w:t>安装神器</w:t>
      </w:r>
      <w:r w:rsidRPr="00505399">
        <w:rPr>
          <w:rFonts w:hint="eastAsia"/>
        </w:rPr>
        <w:t xml:space="preserve"> vim </w:t>
      </w:r>
      <w:r w:rsidRPr="00505399">
        <w:rPr>
          <w:rFonts w:hint="eastAsia"/>
        </w:rPr>
        <w:t>软件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5399" w14:paraId="146F6E72" w14:textId="77777777" w:rsidTr="00505399">
        <w:tc>
          <w:tcPr>
            <w:tcW w:w="8296" w:type="dxa"/>
          </w:tcPr>
          <w:p w14:paraId="04218171" w14:textId="57F6366C" w:rsidR="00505399" w:rsidRDefault="00505399" w:rsidP="00505399">
            <w:r w:rsidRPr="00505399">
              <w:t>apt-get install vim</w:t>
            </w:r>
          </w:p>
        </w:tc>
      </w:tr>
    </w:tbl>
    <w:p w14:paraId="14FBDFDF" w14:textId="77777777" w:rsidR="00505399" w:rsidRPr="00505399" w:rsidRDefault="00505399" w:rsidP="00505399"/>
    <w:p w14:paraId="33A05118" w14:textId="1C378F53" w:rsidR="00EE1A12" w:rsidRDefault="00505399" w:rsidP="00505399">
      <w:pPr>
        <w:pStyle w:val="2"/>
        <w:tabs>
          <w:tab w:val="clear" w:pos="0"/>
          <w:tab w:val="clear" w:pos="420"/>
        </w:tabs>
      </w:pPr>
      <w:r w:rsidRPr="00505399">
        <w:rPr>
          <w:rFonts w:hint="eastAsia"/>
        </w:rPr>
        <w:t>安装</w:t>
      </w:r>
      <w:r w:rsidRPr="00505399">
        <w:rPr>
          <w:rFonts w:hint="eastAsia"/>
        </w:rPr>
        <w:t xml:space="preserve"> pip3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96F56" w14:paraId="0C588ABC" w14:textId="77777777" w:rsidTr="00E96F56">
        <w:tc>
          <w:tcPr>
            <w:tcW w:w="8296" w:type="dxa"/>
          </w:tcPr>
          <w:p w14:paraId="00C478BD" w14:textId="346CC043" w:rsidR="00E96F56" w:rsidRDefault="00E96F56" w:rsidP="00505399">
            <w:r w:rsidRPr="00E96F56">
              <w:t>apt install python3-pip</w:t>
            </w:r>
          </w:p>
        </w:tc>
      </w:tr>
    </w:tbl>
    <w:p w14:paraId="1A822923" w14:textId="29A03AEC" w:rsidR="00505399" w:rsidRDefault="00505399" w:rsidP="00505399"/>
    <w:p w14:paraId="03012A1C" w14:textId="5EB91464" w:rsidR="00D83FFB" w:rsidRDefault="00D83FFB" w:rsidP="00505399"/>
    <w:p w14:paraId="49A660D6" w14:textId="77777777" w:rsidR="00D83FFB" w:rsidRDefault="00D83FFB" w:rsidP="00A136EB">
      <w:pPr>
        <w:pStyle w:val="2"/>
        <w:tabs>
          <w:tab w:val="clear" w:pos="0"/>
          <w:tab w:val="clear" w:pos="420"/>
        </w:tabs>
      </w:pPr>
      <w:r>
        <w:rPr>
          <w:rFonts w:hint="eastAsia"/>
        </w:rPr>
        <w:t>安装</w:t>
      </w:r>
      <w:r>
        <w:rPr>
          <w:rFonts w:hint="eastAsia"/>
        </w:rPr>
        <w:t>Ubuntu</w:t>
      </w:r>
      <w:r>
        <w:rPr>
          <w:rFonts w:hint="eastAsia"/>
        </w:rPr>
        <w:t>版本的</w:t>
      </w:r>
      <w:r>
        <w:rPr>
          <w:rFonts w:hint="eastAsia"/>
        </w:rPr>
        <w:t>WPS</w:t>
      </w:r>
      <w:r>
        <w:rPr>
          <w:rFonts w:hint="eastAsia"/>
        </w:rPr>
        <w:t>办公软件</w:t>
      </w:r>
    </w:p>
    <w:p w14:paraId="0EDDD83F" w14:textId="77777777" w:rsidR="00D83FFB" w:rsidRDefault="00D83FFB" w:rsidP="00D83FFB">
      <w:r>
        <w:rPr>
          <w:rFonts w:hint="eastAsia"/>
        </w:rPr>
        <w:t>打开</w:t>
      </w:r>
      <w:r>
        <w:rPr>
          <w:rFonts w:hint="eastAsia"/>
        </w:rPr>
        <w:t xml:space="preserve"> https://www.wps.cn/product/wpslinux </w:t>
      </w:r>
      <w:r>
        <w:rPr>
          <w:rFonts w:hint="eastAsia"/>
        </w:rPr>
        <w:t>进行下载</w:t>
      </w:r>
      <w:r>
        <w:rPr>
          <w:rFonts w:hint="eastAsia"/>
        </w:rPr>
        <w:t>;</w:t>
      </w:r>
    </w:p>
    <w:p w14:paraId="6FBDAEF1" w14:textId="77777777" w:rsidR="00D83FFB" w:rsidRDefault="00D83FFB" w:rsidP="00D83FFB">
      <w:r>
        <w:t>sudo dpkg -i wps-office_11.1.0.9505_amd64.deb</w:t>
      </w:r>
    </w:p>
    <w:p w14:paraId="5AED4D62" w14:textId="77777777" w:rsidR="00D83FFB" w:rsidRDefault="00D83FFB" w:rsidP="00D83FFB">
      <w:r>
        <w:rPr>
          <w:rFonts w:hint="eastAsia"/>
        </w:rPr>
        <w:t>设置中文界面：</w:t>
      </w:r>
    </w:p>
    <w:p w14:paraId="5CBE8FED" w14:textId="77777777" w:rsidR="00D83FFB" w:rsidRDefault="00D83FFB" w:rsidP="00D83FFB">
      <w:r>
        <w:t xml:space="preserve"> </w:t>
      </w:r>
    </w:p>
    <w:p w14:paraId="15A46372" w14:textId="77777777" w:rsidR="00D83FFB" w:rsidRDefault="00D83FFB" w:rsidP="00D83FFB">
      <w:r>
        <w:t xml:space="preserve"> </w:t>
      </w:r>
    </w:p>
    <w:p w14:paraId="5E87D8EA" w14:textId="77777777" w:rsidR="00D83FFB" w:rsidRDefault="00D83FFB" w:rsidP="00D83FFB"/>
    <w:p w14:paraId="1C99744F" w14:textId="77777777" w:rsidR="00D83FFB" w:rsidRDefault="00D83FFB" w:rsidP="00A136EB">
      <w:pPr>
        <w:pStyle w:val="2"/>
        <w:tabs>
          <w:tab w:val="clear" w:pos="0"/>
          <w:tab w:val="clear" w:pos="420"/>
        </w:tabs>
      </w:pPr>
      <w:r>
        <w:rPr>
          <w:rFonts w:hint="eastAsia"/>
        </w:rPr>
        <w:t>Ubuntu</w:t>
      </w:r>
      <w:r>
        <w:rPr>
          <w:rFonts w:hint="eastAsia"/>
        </w:rPr>
        <w:t>：安装</w:t>
      </w:r>
      <w:r>
        <w:rPr>
          <w:rFonts w:hint="eastAsia"/>
        </w:rPr>
        <w:t>deb</w:t>
      </w:r>
      <w:r>
        <w:rPr>
          <w:rFonts w:hint="eastAsia"/>
        </w:rPr>
        <w:t>文件包</w:t>
      </w:r>
    </w:p>
    <w:p w14:paraId="460FB25F" w14:textId="77777777" w:rsidR="00D83FFB" w:rsidRDefault="00D83FFB" w:rsidP="00D83FFB">
      <w:r>
        <w:t>sudo dpkg -i *.deb</w:t>
      </w:r>
    </w:p>
    <w:p w14:paraId="633ABEC7" w14:textId="77777777" w:rsidR="00D83FFB" w:rsidRDefault="00D83FFB" w:rsidP="00D83FFB">
      <w:r>
        <w:rPr>
          <w:rFonts w:hint="eastAsia"/>
        </w:rPr>
        <w:t>#</w:t>
      </w:r>
      <w:r>
        <w:rPr>
          <w:rFonts w:hint="eastAsia"/>
        </w:rPr>
        <w:t>如果报依赖错误执行下面语句再试</w:t>
      </w:r>
    </w:p>
    <w:p w14:paraId="5FB5B115" w14:textId="77777777" w:rsidR="00D83FFB" w:rsidRDefault="00D83FFB" w:rsidP="00D83FFB">
      <w:r>
        <w:t>sudo apt-get -f --fix-missing install</w:t>
      </w:r>
    </w:p>
    <w:p w14:paraId="585755D5" w14:textId="77777777" w:rsidR="00D83FFB" w:rsidRDefault="00D83FFB" w:rsidP="00D83FFB"/>
    <w:p w14:paraId="2984B91A" w14:textId="77777777" w:rsidR="00D83FFB" w:rsidRDefault="00D83FFB" w:rsidP="00D83FFB"/>
    <w:p w14:paraId="63BDE36C" w14:textId="77777777" w:rsidR="00D83FFB" w:rsidRDefault="00D83FFB" w:rsidP="00A136EB">
      <w:pPr>
        <w:pStyle w:val="2"/>
        <w:tabs>
          <w:tab w:val="clear" w:pos="0"/>
          <w:tab w:val="clear" w:pos="420"/>
        </w:tabs>
      </w:pPr>
      <w:r>
        <w:rPr>
          <w:rFonts w:hint="eastAsia"/>
        </w:rPr>
        <w:lastRenderedPageBreak/>
        <w:t>安装</w:t>
      </w:r>
      <w:r>
        <w:rPr>
          <w:rFonts w:hint="eastAsia"/>
        </w:rPr>
        <w:t>sublime text 3</w:t>
      </w:r>
    </w:p>
    <w:p w14:paraId="06CAA34B" w14:textId="77777777" w:rsidR="00D83FFB" w:rsidRDefault="00D83FFB" w:rsidP="00D83FFB">
      <w:r>
        <w:t>wget -qO - https://download.sublimetext.com/sublimehq-pub.gpg | sudo apt-key add -</w:t>
      </w:r>
    </w:p>
    <w:p w14:paraId="26E72DCB" w14:textId="77777777" w:rsidR="00D83FFB" w:rsidRDefault="00D83FFB" w:rsidP="00D83FFB"/>
    <w:p w14:paraId="0DD48B68" w14:textId="77777777" w:rsidR="00D83FFB" w:rsidRDefault="00D83FFB" w:rsidP="00D83FFB">
      <w:r>
        <w:t>sudo apt-get install apt-transport-https</w:t>
      </w:r>
    </w:p>
    <w:p w14:paraId="2DF4D346" w14:textId="77777777" w:rsidR="00D83FFB" w:rsidRDefault="00D83FFB" w:rsidP="00D83FFB"/>
    <w:p w14:paraId="2459EAA4" w14:textId="77777777" w:rsidR="00D83FFB" w:rsidRDefault="00D83FFB" w:rsidP="00D83FFB">
      <w:r>
        <w:t>echo "deb https://download.sublimetext.com/ apt/stable/" | sudo tee /etc/apt/sources.list.d/sublime-text.list</w:t>
      </w:r>
    </w:p>
    <w:p w14:paraId="288B50A0" w14:textId="77777777" w:rsidR="00D83FFB" w:rsidRDefault="00D83FFB" w:rsidP="00D83FFB"/>
    <w:p w14:paraId="03A0C2B3" w14:textId="77777777" w:rsidR="00D83FFB" w:rsidRDefault="00D83FFB" w:rsidP="00D83FFB">
      <w:r>
        <w:t>sudo apt-get update</w:t>
      </w:r>
    </w:p>
    <w:p w14:paraId="495A05D3" w14:textId="77777777" w:rsidR="00D83FFB" w:rsidRDefault="00D83FFB" w:rsidP="00D83FFB"/>
    <w:p w14:paraId="1D9E3D5B" w14:textId="77777777" w:rsidR="00D83FFB" w:rsidRDefault="00D83FFB" w:rsidP="00D83FFB">
      <w:r>
        <w:t>sudo apt-get install sublime-text</w:t>
      </w:r>
    </w:p>
    <w:p w14:paraId="110913CE" w14:textId="77777777" w:rsidR="0008136E" w:rsidRDefault="0008136E" w:rsidP="00D83FFB"/>
    <w:p w14:paraId="5AA48D65" w14:textId="10C92E7C" w:rsidR="00D83FFB" w:rsidRDefault="00D83FFB" w:rsidP="00D83FFB">
      <w:r>
        <w:t>http://www.sublimetext.com/docs/3/linux_repositories.html#apt</w:t>
      </w:r>
    </w:p>
    <w:p w14:paraId="75D14483" w14:textId="77777777" w:rsidR="00D83FFB" w:rsidRDefault="00D83FFB" w:rsidP="00D83FFB"/>
    <w:p w14:paraId="783E5A36" w14:textId="77777777" w:rsidR="00D83FFB" w:rsidRDefault="00D83FFB" w:rsidP="00A136EB">
      <w:pPr>
        <w:pStyle w:val="2"/>
        <w:tabs>
          <w:tab w:val="clear" w:pos="0"/>
          <w:tab w:val="clear" w:pos="420"/>
        </w:tabs>
      </w:pPr>
      <w:r>
        <w:rPr>
          <w:rFonts w:hint="eastAsia"/>
        </w:rPr>
        <w:t>安装</w:t>
      </w:r>
      <w:r>
        <w:rPr>
          <w:rFonts w:hint="eastAsia"/>
        </w:rPr>
        <w:t>VS Code</w:t>
      </w:r>
    </w:p>
    <w:p w14:paraId="0B17B6F1" w14:textId="77777777" w:rsidR="00D83FFB" w:rsidRDefault="00D83FFB" w:rsidP="00D83FFB">
      <w:r>
        <w:t>open https://code.visualstudio.com/</w:t>
      </w:r>
    </w:p>
    <w:p w14:paraId="1A5D7045" w14:textId="77777777" w:rsidR="005D47DA" w:rsidRDefault="005D47DA" w:rsidP="00D83FFB"/>
    <w:p w14:paraId="27D1EFA1" w14:textId="34401B20" w:rsidR="00D83FFB" w:rsidRDefault="00D83FFB" w:rsidP="00D83FFB">
      <w:r>
        <w:t>download .deb file</w:t>
      </w:r>
    </w:p>
    <w:p w14:paraId="2092AF6F" w14:textId="77777777" w:rsidR="005D47DA" w:rsidRDefault="005D47DA" w:rsidP="00D83FFB"/>
    <w:p w14:paraId="3BE2B02E" w14:textId="0DA8D226" w:rsidR="00D83FFB" w:rsidRDefault="00D83FFB" w:rsidP="00D83FFB">
      <w:r>
        <w:t>file name is code_1.45.1-1589445302_amd64.deb</w:t>
      </w:r>
    </w:p>
    <w:p w14:paraId="028DB380" w14:textId="77777777" w:rsidR="00D83FFB" w:rsidRDefault="00D83FFB" w:rsidP="00D83FFB"/>
    <w:p w14:paraId="112BE05D" w14:textId="77777777" w:rsidR="00D83FFB" w:rsidRDefault="00D83FFB" w:rsidP="00A136EB">
      <w:pPr>
        <w:pStyle w:val="2"/>
        <w:tabs>
          <w:tab w:val="clear" w:pos="0"/>
          <w:tab w:val="clear" w:pos="420"/>
        </w:tabs>
      </w:pPr>
      <w:r>
        <w:rPr>
          <w:rFonts w:hint="eastAsia"/>
        </w:rPr>
        <w:t>安装谷歌中文输入法</w:t>
      </w:r>
    </w:p>
    <w:p w14:paraId="5B4AFF5E" w14:textId="77777777" w:rsidR="00D83FFB" w:rsidRDefault="00D83FFB" w:rsidP="00D83FFB">
      <w:r>
        <w:t>sudo apt install fcitx</w:t>
      </w:r>
    </w:p>
    <w:p w14:paraId="673390BD" w14:textId="77777777" w:rsidR="00D83FFB" w:rsidRDefault="00D83FFB" w:rsidP="00D83FFB"/>
    <w:p w14:paraId="40448976" w14:textId="5FE0286C" w:rsidR="00D83FFB" w:rsidRDefault="00D83FFB" w:rsidP="00D83FFB">
      <w:r>
        <w:t>sudo apt-get install fcitx-googlepinyin</w:t>
      </w:r>
    </w:p>
    <w:p w14:paraId="357B9066" w14:textId="77777777" w:rsidR="00DB6B1D" w:rsidRDefault="00DB6B1D" w:rsidP="00D83FFB"/>
    <w:p w14:paraId="205A55CD" w14:textId="77777777" w:rsidR="00D83FFB" w:rsidRDefault="00D83FFB" w:rsidP="00D83FFB">
      <w:r>
        <w:t>Show Applications – search Language Support – Keyborad input method system – fcitx - reboot</w:t>
      </w:r>
    </w:p>
    <w:p w14:paraId="449A5C75" w14:textId="77777777" w:rsidR="00D83FFB" w:rsidRDefault="00D83FFB" w:rsidP="00D83FFB">
      <w:r>
        <w:t xml:space="preserve"> </w:t>
      </w:r>
    </w:p>
    <w:p w14:paraId="70D9DD2D" w14:textId="77777777" w:rsidR="00D83FFB" w:rsidRDefault="00D83FFB" w:rsidP="00D83FFB"/>
    <w:p w14:paraId="7106FE08" w14:textId="77777777" w:rsidR="00D83FFB" w:rsidRDefault="00D83FFB" w:rsidP="00A136EB">
      <w:pPr>
        <w:pStyle w:val="2"/>
        <w:tabs>
          <w:tab w:val="clear" w:pos="0"/>
          <w:tab w:val="clear" w:pos="420"/>
        </w:tabs>
      </w:pPr>
      <w:r>
        <w:rPr>
          <w:rFonts w:hint="eastAsia"/>
        </w:rPr>
        <w:t>安装</w:t>
      </w:r>
      <w:r>
        <w:rPr>
          <w:rFonts w:hint="eastAsia"/>
        </w:rPr>
        <w:t>JetBrains</w:t>
      </w:r>
    </w:p>
    <w:p w14:paraId="344C6E52" w14:textId="77777777" w:rsidR="00D83FFB" w:rsidRDefault="00D83FFB" w:rsidP="00D83FFB">
      <w:r>
        <w:t>https://www.jetbrains.com/pycharm/download/other.html</w:t>
      </w:r>
    </w:p>
    <w:p w14:paraId="73310B8A" w14:textId="77777777" w:rsidR="00D83FFB" w:rsidRDefault="00D83FFB" w:rsidP="00D83FFB">
      <w:r>
        <w:t>https://www.jetbrains.com/phpstorm/download/other.html</w:t>
      </w:r>
    </w:p>
    <w:p w14:paraId="3B949F79" w14:textId="77777777" w:rsidR="00D83FFB" w:rsidRDefault="00D83FFB" w:rsidP="00D83FFB">
      <w:r>
        <w:t>https://www.jetbrains.com/go/download/other.html</w:t>
      </w:r>
    </w:p>
    <w:p w14:paraId="4FB6C5FD" w14:textId="77777777" w:rsidR="00D83FFB" w:rsidRDefault="00D83FFB" w:rsidP="00D83FFB">
      <w:r>
        <w:t>https://www.jetbrains.com/idea/download/other.html</w:t>
      </w:r>
    </w:p>
    <w:p w14:paraId="31D65D5E" w14:textId="0B5EFE3E" w:rsidR="00D83FFB" w:rsidRDefault="00C32E59" w:rsidP="00D83FFB">
      <w:r>
        <w:rPr>
          <w:rFonts w:hint="eastAsia"/>
        </w:rPr>
        <w:lastRenderedPageBreak/>
        <w:t>在安装完成后，打开时，会进行配置流程，记得选中创建桌面图标，这样就可以直接点开图标来启动程序了。</w:t>
      </w:r>
    </w:p>
    <w:p w14:paraId="21B9D304" w14:textId="77777777" w:rsidR="00C32E59" w:rsidRDefault="00C32E59" w:rsidP="00D83FFB"/>
    <w:p w14:paraId="07C8AC8E" w14:textId="77777777" w:rsidR="00D83FFB" w:rsidRDefault="00D83FFB" w:rsidP="00A136EB">
      <w:pPr>
        <w:pStyle w:val="2"/>
        <w:tabs>
          <w:tab w:val="clear" w:pos="0"/>
          <w:tab w:val="clear" w:pos="420"/>
        </w:tabs>
      </w:pPr>
      <w:r>
        <w:rPr>
          <w:rFonts w:hint="eastAsia"/>
        </w:rPr>
        <w:t>Ubuntu</w:t>
      </w:r>
      <w:r>
        <w:rPr>
          <w:rFonts w:hint="eastAsia"/>
        </w:rPr>
        <w:t>完全卸载</w:t>
      </w:r>
      <w:r>
        <w:rPr>
          <w:rFonts w:hint="eastAsia"/>
        </w:rPr>
        <w:t>Python2.7</w:t>
      </w:r>
    </w:p>
    <w:p w14:paraId="3890690D" w14:textId="77777777" w:rsidR="00D83FFB" w:rsidRDefault="00D83FFB" w:rsidP="00D83FFB">
      <w:r>
        <w:rPr>
          <w:rFonts w:hint="eastAsia"/>
        </w:rPr>
        <w:t>1.</w:t>
      </w:r>
      <w:r>
        <w:rPr>
          <w:rFonts w:hint="eastAsia"/>
        </w:rPr>
        <w:tab/>
      </w:r>
      <w:r>
        <w:rPr>
          <w:rFonts w:hint="eastAsia"/>
        </w:rPr>
        <w:t>卸载</w:t>
      </w:r>
      <w:r>
        <w:rPr>
          <w:rFonts w:hint="eastAsia"/>
        </w:rPr>
        <w:t>python2.7</w:t>
      </w:r>
    </w:p>
    <w:p w14:paraId="171AEAAC" w14:textId="77777777" w:rsidR="00D83FFB" w:rsidRDefault="00D83FFB" w:rsidP="00D83FFB">
      <w:r>
        <w:t>sudo apt-get remove python2.7</w:t>
      </w:r>
    </w:p>
    <w:p w14:paraId="7EA97EE1" w14:textId="77777777" w:rsidR="00D83FFB" w:rsidRDefault="00D83FFB" w:rsidP="00D83FFB">
      <w:r>
        <w:rPr>
          <w:rFonts w:hint="eastAsia"/>
        </w:rPr>
        <w:t>2.</w:t>
      </w:r>
      <w:r>
        <w:rPr>
          <w:rFonts w:hint="eastAsia"/>
        </w:rPr>
        <w:tab/>
      </w:r>
      <w:r>
        <w:rPr>
          <w:rFonts w:hint="eastAsia"/>
        </w:rPr>
        <w:t>卸载</w:t>
      </w:r>
      <w:r>
        <w:rPr>
          <w:rFonts w:hint="eastAsia"/>
        </w:rPr>
        <w:t>python2.7</w:t>
      </w:r>
      <w:r>
        <w:rPr>
          <w:rFonts w:hint="eastAsia"/>
        </w:rPr>
        <w:t>及其依赖</w:t>
      </w:r>
    </w:p>
    <w:p w14:paraId="477578FF" w14:textId="77777777" w:rsidR="00D83FFB" w:rsidRDefault="00D83FFB" w:rsidP="00D83FFB">
      <w:r>
        <w:t>sudo apt-get remove --auto-remove python2.7</w:t>
      </w:r>
    </w:p>
    <w:p w14:paraId="00AFA0D6" w14:textId="77777777" w:rsidR="00D83FFB" w:rsidRDefault="00D83FFB" w:rsidP="00D83FFB">
      <w:r>
        <w:rPr>
          <w:rFonts w:hint="eastAsia"/>
        </w:rPr>
        <w:t>3.</w:t>
      </w:r>
      <w:r>
        <w:rPr>
          <w:rFonts w:hint="eastAsia"/>
        </w:rPr>
        <w:tab/>
      </w:r>
      <w:r>
        <w:rPr>
          <w:rFonts w:hint="eastAsia"/>
        </w:rPr>
        <w:t>消除</w:t>
      </w:r>
      <w:r>
        <w:rPr>
          <w:rFonts w:hint="eastAsia"/>
        </w:rPr>
        <w:t>python2.7</w:t>
      </w:r>
    </w:p>
    <w:p w14:paraId="6CB9EF2E" w14:textId="77777777" w:rsidR="00D83FFB" w:rsidRDefault="00D83FFB" w:rsidP="00D83FFB">
      <w:r>
        <w:t xml:space="preserve">sudo apt-get purge python2.7 </w:t>
      </w:r>
    </w:p>
    <w:p w14:paraId="3419B5D1" w14:textId="77777777" w:rsidR="00D83FFB" w:rsidRDefault="00D83FFB" w:rsidP="00D83FFB">
      <w:r>
        <w:t>sudo apt-get purge --auto-remove python2.7</w:t>
      </w:r>
    </w:p>
    <w:p w14:paraId="5960ECEA" w14:textId="77777777" w:rsidR="00D83FFB" w:rsidRDefault="00D83FFB" w:rsidP="00D83FFB">
      <w:r>
        <w:rPr>
          <w:rFonts w:hint="eastAsia"/>
        </w:rPr>
        <w:t>然后重启下系统。</w:t>
      </w:r>
    </w:p>
    <w:p w14:paraId="766DAC9D" w14:textId="77777777" w:rsidR="00D83FFB" w:rsidRDefault="00D83FFB" w:rsidP="00A136EB">
      <w:pPr>
        <w:pStyle w:val="2"/>
        <w:tabs>
          <w:tab w:val="clear" w:pos="0"/>
          <w:tab w:val="clear" w:pos="420"/>
        </w:tabs>
      </w:pPr>
      <w:r>
        <w:rPr>
          <w:rFonts w:hint="eastAsia"/>
        </w:rPr>
        <w:t>安装宝塔面板</w:t>
      </w:r>
    </w:p>
    <w:p w14:paraId="6883FA8B" w14:textId="77777777" w:rsidR="00D83FFB" w:rsidRDefault="00D83FFB" w:rsidP="00D83FFB">
      <w:r>
        <w:rPr>
          <w:rFonts w:hint="eastAsia"/>
        </w:rPr>
        <w:t>官网地址：</w:t>
      </w:r>
      <w:r>
        <w:rPr>
          <w:rFonts w:hint="eastAsia"/>
        </w:rPr>
        <w:t>https://www.bt.cn/</w:t>
      </w:r>
    </w:p>
    <w:p w14:paraId="2A2F9BE9" w14:textId="77777777" w:rsidR="00D83FFB" w:rsidRDefault="00D83FFB" w:rsidP="00D83FFB">
      <w:r>
        <w:rPr>
          <w:rFonts w:hint="eastAsia"/>
        </w:rPr>
        <w:t>打开软件下载地址</w:t>
      </w:r>
      <w:r>
        <w:rPr>
          <w:rFonts w:hint="eastAsia"/>
        </w:rPr>
        <w:t xml:space="preserve"> https://www.bt.cn/bbs/thread-19376-1-1.html</w:t>
      </w:r>
    </w:p>
    <w:p w14:paraId="7F7D0552" w14:textId="77777777" w:rsidR="00D83FFB" w:rsidRDefault="00D83FFB" w:rsidP="00D83FFB">
      <w:r>
        <w:rPr>
          <w:rFonts w:hint="eastAsia"/>
        </w:rPr>
        <w:t>找到</w:t>
      </w:r>
      <w:r>
        <w:rPr>
          <w:rFonts w:hint="eastAsia"/>
        </w:rPr>
        <w:t>Ubuntu</w:t>
      </w:r>
      <w:r>
        <w:rPr>
          <w:rFonts w:hint="eastAsia"/>
        </w:rPr>
        <w:t>安装命令：</w:t>
      </w:r>
    </w:p>
    <w:p w14:paraId="7A420628" w14:textId="77777777" w:rsidR="00D83FFB" w:rsidRDefault="00D83FFB" w:rsidP="00D83FFB">
      <w:r>
        <w:t>wget -O install.sh http://download.bt.cn/install/install-ubuntu_6.0.sh &amp;&amp; sudo bash install.sh</w:t>
      </w:r>
    </w:p>
    <w:p w14:paraId="51F337F9" w14:textId="372B85D6" w:rsidR="00D83FFB" w:rsidRDefault="00D83FFB" w:rsidP="00D83FFB"/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E73E9" w14:paraId="41CBC62C" w14:textId="77777777" w:rsidTr="001E73E9">
        <w:tc>
          <w:tcPr>
            <w:tcW w:w="8296" w:type="dxa"/>
          </w:tcPr>
          <w:p w14:paraId="36DF0EAB" w14:textId="77777777" w:rsidR="001E73E9" w:rsidRDefault="001E73E9" w:rsidP="001E73E9">
            <w:r>
              <w:t>==================================================================</w:t>
            </w:r>
          </w:p>
          <w:p w14:paraId="264295A8" w14:textId="77777777" w:rsidR="001E73E9" w:rsidRDefault="001E73E9" w:rsidP="001E73E9">
            <w:r>
              <w:t>Congratulations! Installed successfully!</w:t>
            </w:r>
          </w:p>
          <w:p w14:paraId="63741835" w14:textId="77777777" w:rsidR="001E73E9" w:rsidRDefault="001E73E9" w:rsidP="001E73E9">
            <w:r>
              <w:t>==================================================================</w:t>
            </w:r>
          </w:p>
          <w:p w14:paraId="77D1A2B6" w14:textId="77777777" w:rsidR="001E73E9" w:rsidRDefault="001E73E9" w:rsidP="001E73E9">
            <w:r>
              <w:t>Bt-Panel: http://117.25.180.91:8888/f485fa80</w:t>
            </w:r>
          </w:p>
          <w:p w14:paraId="405C0AD1" w14:textId="77777777" w:rsidR="001E73E9" w:rsidRDefault="001E73E9" w:rsidP="001E73E9">
            <w:r>
              <w:t>username: zgeqejct</w:t>
            </w:r>
          </w:p>
          <w:p w14:paraId="2617C094" w14:textId="77777777" w:rsidR="001E73E9" w:rsidRDefault="001E73E9" w:rsidP="001E73E9">
            <w:r>
              <w:t>password: ee3c039f</w:t>
            </w:r>
          </w:p>
          <w:p w14:paraId="7843C0A2" w14:textId="77777777" w:rsidR="001E73E9" w:rsidRDefault="001E73E9" w:rsidP="001E73E9">
            <w:r>
              <w:t>If you cannot access the panel,</w:t>
            </w:r>
          </w:p>
          <w:p w14:paraId="5A420302" w14:textId="77777777" w:rsidR="001E73E9" w:rsidRDefault="001E73E9" w:rsidP="001E73E9">
            <w:r>
              <w:t>release the following panel port [8888] in the security group</w:t>
            </w:r>
          </w:p>
          <w:p w14:paraId="317A3CD1" w14:textId="77777777" w:rsidR="001E73E9" w:rsidRDefault="001E73E9" w:rsidP="001E73E9">
            <w:r>
              <w:rPr>
                <w:rFonts w:hint="eastAsia"/>
              </w:rPr>
              <w:t>若无法访问面板，请检查防火墙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安全组是否有放行面板</w:t>
            </w:r>
            <w:r>
              <w:rPr>
                <w:rFonts w:hint="eastAsia"/>
              </w:rPr>
              <w:t>[8888]</w:t>
            </w:r>
            <w:r>
              <w:rPr>
                <w:rFonts w:hint="eastAsia"/>
              </w:rPr>
              <w:t>端口</w:t>
            </w:r>
          </w:p>
          <w:p w14:paraId="397BF6A4" w14:textId="77777777" w:rsidR="001E73E9" w:rsidRDefault="001E73E9" w:rsidP="001E73E9">
            <w:r>
              <w:t>==================================================================</w:t>
            </w:r>
          </w:p>
          <w:p w14:paraId="07ED9DCF" w14:textId="63B1CDD0" w:rsidR="001E73E9" w:rsidRDefault="001E73E9" w:rsidP="001E73E9">
            <w:r>
              <w:t>Time consumed: 6 Minute!</w:t>
            </w:r>
          </w:p>
        </w:tc>
      </w:tr>
    </w:tbl>
    <w:p w14:paraId="1BBA4055" w14:textId="5342AB55" w:rsidR="00A136EB" w:rsidRDefault="00A136EB" w:rsidP="00D83FFB"/>
    <w:p w14:paraId="3FB3CD65" w14:textId="6FDB7CA5" w:rsidR="00A136EB" w:rsidRDefault="00A136EB" w:rsidP="00D83FFB"/>
    <w:p w14:paraId="5249C7CB" w14:textId="77777777" w:rsidR="00A136EB" w:rsidRDefault="00A136EB" w:rsidP="00D83FFB"/>
    <w:p w14:paraId="7D501E36" w14:textId="77777777" w:rsidR="00D83FFB" w:rsidRPr="00D83FFB" w:rsidRDefault="00D83FFB" w:rsidP="00505399"/>
    <w:p w14:paraId="2AF019D3" w14:textId="7395E705" w:rsidR="00F94C84" w:rsidRDefault="00F94C84">
      <w:pPr>
        <w:pStyle w:val="2"/>
      </w:pPr>
      <w:r>
        <w:rPr>
          <w:rFonts w:hint="eastAsia"/>
        </w:rPr>
        <w:lastRenderedPageBreak/>
        <w:t>安装</w:t>
      </w:r>
      <w:r w:rsidR="00F507E5">
        <w:rPr>
          <w:rFonts w:hint="eastAsia"/>
        </w:rPr>
        <w:t xml:space="preserve"> </w:t>
      </w:r>
      <w:r>
        <w:rPr>
          <w:rFonts w:hint="eastAsia"/>
        </w:rPr>
        <w:t>composer</w:t>
      </w:r>
      <w:r w:rsidR="00F507E5">
        <w:t xml:space="preserve"> </w:t>
      </w:r>
      <w:r>
        <w:rPr>
          <w:rFonts w:hint="eastAsia"/>
        </w:rPr>
        <w:t>软件</w:t>
      </w:r>
    </w:p>
    <w:p w14:paraId="58CCA626" w14:textId="1228FEA7" w:rsidR="00F507E5" w:rsidRDefault="00402A03" w:rsidP="00F507E5">
      <w:r>
        <w:rPr>
          <w:rFonts w:hint="eastAsia"/>
        </w:rPr>
        <w:t>安装过程：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2A03" w14:paraId="607A705E" w14:textId="77777777" w:rsidTr="00402A03">
        <w:tc>
          <w:tcPr>
            <w:tcW w:w="8296" w:type="dxa"/>
          </w:tcPr>
          <w:p w14:paraId="5ACF2190" w14:textId="77777777" w:rsidR="00402A03" w:rsidRDefault="00402A03" w:rsidP="00402A03">
            <w:r>
              <w:t>php -r "copy('https://getcomposer.org/installer', 'composer-setup.php');"</w:t>
            </w:r>
          </w:p>
          <w:p w14:paraId="574764C8" w14:textId="77777777" w:rsidR="00402A03" w:rsidRDefault="00402A03" w:rsidP="00402A03"/>
          <w:p w14:paraId="68F233D5" w14:textId="77777777" w:rsidR="00402A03" w:rsidRDefault="00402A03" w:rsidP="00402A03">
            <w:r>
              <w:t>php composer-setup.php</w:t>
            </w:r>
          </w:p>
          <w:p w14:paraId="2EBB50CA" w14:textId="77777777" w:rsidR="00402A03" w:rsidRDefault="00402A03" w:rsidP="00402A03"/>
          <w:p w14:paraId="63172A20" w14:textId="77777777" w:rsidR="00402A03" w:rsidRDefault="00402A03" w:rsidP="00402A03">
            <w:r>
              <w:t>php -r "unlink('composer-setup.php');"</w:t>
            </w:r>
          </w:p>
          <w:p w14:paraId="0AB7F82D" w14:textId="77777777" w:rsidR="00402A03" w:rsidRDefault="00402A03" w:rsidP="00402A03"/>
          <w:p w14:paraId="0A7FB61F" w14:textId="4EB89510" w:rsidR="00402A03" w:rsidRDefault="00402A03" w:rsidP="00402A03">
            <w:r>
              <w:t>sudo cp composer.phar /usr/local/bin/composer</w:t>
            </w:r>
          </w:p>
        </w:tc>
      </w:tr>
    </w:tbl>
    <w:p w14:paraId="49BE0CE2" w14:textId="77777777" w:rsidR="00402A03" w:rsidRDefault="00402A03" w:rsidP="00F507E5"/>
    <w:p w14:paraId="5AA961A6" w14:textId="0AFE1E9B" w:rsidR="00F507E5" w:rsidRDefault="00402A03" w:rsidP="00F507E5">
      <w:r>
        <w:rPr>
          <w:rFonts w:hint="eastAsia"/>
        </w:rPr>
        <w:t>验证结果：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2A03" w14:paraId="7B15FC6F" w14:textId="77777777" w:rsidTr="00402A03">
        <w:tc>
          <w:tcPr>
            <w:tcW w:w="8296" w:type="dxa"/>
          </w:tcPr>
          <w:p w14:paraId="3D2D75C5" w14:textId="77777777" w:rsidR="00402A03" w:rsidRDefault="00402A03" w:rsidP="00402A03">
            <w:r>
              <w:t>hanhai@s:~$ composer -V</w:t>
            </w:r>
          </w:p>
          <w:p w14:paraId="140BDB50" w14:textId="77777777" w:rsidR="00402A03" w:rsidRDefault="00402A03" w:rsidP="00402A03">
            <w:r>
              <w:t>PHP Warning:  putenv() has been disabled for security reasons in phar:///usr/local/bin/composer/vendor/composer/xdebug-handler/src/Process.php on line 160</w:t>
            </w:r>
          </w:p>
          <w:p w14:paraId="25E95040" w14:textId="77777777" w:rsidR="00402A03" w:rsidRDefault="00402A03" w:rsidP="00402A03"/>
          <w:p w14:paraId="02B865F8" w14:textId="77777777" w:rsidR="00402A03" w:rsidRDefault="00402A03" w:rsidP="00402A03">
            <w:r>
              <w:t>Warning: putenv() has been disabled for security reasons in phar:///usr/local/bin/composer/vendor/composer/xdebug-handler/src/Process.php on line 160</w:t>
            </w:r>
          </w:p>
          <w:p w14:paraId="772C8FD7" w14:textId="77777777" w:rsidR="00402A03" w:rsidRDefault="00402A03" w:rsidP="00402A03">
            <w:r>
              <w:t>PHP Warning:  putenv() has been disabled for security reasons in phar:///usr/local/bin/composer/bin/composer on line 57</w:t>
            </w:r>
          </w:p>
          <w:p w14:paraId="03972685" w14:textId="77777777" w:rsidR="00402A03" w:rsidRDefault="00402A03" w:rsidP="00402A03"/>
          <w:p w14:paraId="58AD66A6" w14:textId="77777777" w:rsidR="00402A03" w:rsidRDefault="00402A03" w:rsidP="00402A03">
            <w:r>
              <w:t>Warning: putenv() has been disabled for security reasons in phar:///usr/local/bin/composer/bin/composer on line 57</w:t>
            </w:r>
          </w:p>
          <w:p w14:paraId="4B043299" w14:textId="0F47E033" w:rsidR="00402A03" w:rsidRDefault="00402A03" w:rsidP="00402A03">
            <w:r>
              <w:t>Composer version 1.10.7 2020-06-03 10:03:56</w:t>
            </w:r>
          </w:p>
        </w:tc>
      </w:tr>
    </w:tbl>
    <w:p w14:paraId="51E8CCBE" w14:textId="5420B631" w:rsidR="00402A03" w:rsidRDefault="005F6DEA" w:rsidP="00F507E5">
      <w:r>
        <w:rPr>
          <w:rFonts w:hint="eastAsia"/>
        </w:rPr>
        <w:t>从打印结果的警告可以看出需要编辑</w:t>
      </w:r>
      <w:r>
        <w:rPr>
          <w:rFonts w:hint="eastAsia"/>
        </w:rPr>
        <w:t>php</w:t>
      </w:r>
      <w:r>
        <w:rPr>
          <w:rFonts w:hint="eastAsia"/>
        </w:rPr>
        <w:t>配置文件，开启</w:t>
      </w:r>
      <w:r>
        <w:rPr>
          <w:rFonts w:hint="eastAsia"/>
        </w:rPr>
        <w:t>putenv</w:t>
      </w:r>
      <w:r>
        <w:t>()</w:t>
      </w:r>
      <w:r>
        <w:rPr>
          <w:rFonts w:hint="eastAsia"/>
        </w:rPr>
        <w:t>函数。</w:t>
      </w:r>
    </w:p>
    <w:p w14:paraId="05FA6A05" w14:textId="72C1EAB9" w:rsidR="005F6DEA" w:rsidRDefault="005F6DEA" w:rsidP="00F507E5"/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50FD" w14:paraId="2150E168" w14:textId="77777777" w:rsidTr="00CB333B">
        <w:tc>
          <w:tcPr>
            <w:tcW w:w="8296" w:type="dxa"/>
          </w:tcPr>
          <w:p w14:paraId="4315404F" w14:textId="0D0B31AA" w:rsidR="000050FD" w:rsidRPr="00CB333B" w:rsidRDefault="000050FD" w:rsidP="00F507E5">
            <w:r>
              <w:rPr>
                <w:rFonts w:hint="eastAsia"/>
              </w:rPr>
              <w:t>使用的是宝塔面板</w:t>
            </w:r>
          </w:p>
        </w:tc>
      </w:tr>
      <w:tr w:rsidR="00CB333B" w14:paraId="2BD6BC74" w14:textId="77777777" w:rsidTr="00CB333B">
        <w:tc>
          <w:tcPr>
            <w:tcW w:w="8296" w:type="dxa"/>
          </w:tcPr>
          <w:p w14:paraId="319E9569" w14:textId="7D02FC95" w:rsidR="00CB333B" w:rsidRDefault="00CB333B" w:rsidP="00F507E5">
            <w:r w:rsidRPr="00CB333B">
              <w:t>sudo gedit /www/server/php/74/etc/php.ini</w:t>
            </w:r>
          </w:p>
        </w:tc>
      </w:tr>
    </w:tbl>
    <w:p w14:paraId="1456C228" w14:textId="79C7D7E2" w:rsidR="005F6DEA" w:rsidRDefault="00CB333B" w:rsidP="00F507E5">
      <w:r>
        <w:rPr>
          <w:rFonts w:hint="eastAsia"/>
        </w:rPr>
        <w:t>查找</w:t>
      </w:r>
      <w:r w:rsidRPr="00CB333B">
        <w:t>disable_functions</w:t>
      </w:r>
      <w:r>
        <w:rPr>
          <w:rFonts w:hint="eastAsia"/>
        </w:rPr>
        <w:t>然后把字符串里面的</w:t>
      </w:r>
      <w:r>
        <w:rPr>
          <w:rFonts w:hint="eastAsia"/>
        </w:rPr>
        <w:t>putenv</w:t>
      </w:r>
      <w:r>
        <w:rPr>
          <w:rFonts w:hint="eastAsia"/>
        </w:rPr>
        <w:t>删除并保存。</w:t>
      </w:r>
    </w:p>
    <w:p w14:paraId="02B1EA3F" w14:textId="4C9D20E6" w:rsidR="00CB333B" w:rsidRDefault="00CB333B" w:rsidP="00F507E5"/>
    <w:p w14:paraId="4303FD9B" w14:textId="670C9A27" w:rsidR="00892A2A" w:rsidRDefault="00892A2A" w:rsidP="00F507E5">
      <w:r>
        <w:rPr>
          <w:rFonts w:hint="eastAsia"/>
        </w:rPr>
        <w:t>重新查看</w:t>
      </w:r>
      <w:r>
        <w:rPr>
          <w:rFonts w:hint="eastAsia"/>
        </w:rPr>
        <w:t>composer</w:t>
      </w:r>
      <w:r>
        <w:rPr>
          <w:rFonts w:hint="eastAsia"/>
        </w:rPr>
        <w:t>版本，如下代码：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92A2A" w14:paraId="37305DBD" w14:textId="77777777" w:rsidTr="00892A2A">
        <w:tc>
          <w:tcPr>
            <w:tcW w:w="8296" w:type="dxa"/>
          </w:tcPr>
          <w:p w14:paraId="6D5B0BFD" w14:textId="77777777" w:rsidR="00892A2A" w:rsidRDefault="00892A2A" w:rsidP="00892A2A">
            <w:r>
              <w:t>shanhai@s:~$ composer -V</w:t>
            </w:r>
          </w:p>
          <w:p w14:paraId="58E7E6B7" w14:textId="77777777" w:rsidR="00892A2A" w:rsidRDefault="00892A2A" w:rsidP="00892A2A">
            <w:r>
              <w:t>Composer version 1.10.7 2020-06-03 10:03:56</w:t>
            </w:r>
          </w:p>
          <w:p w14:paraId="37CFBA71" w14:textId="538AD36B" w:rsidR="00892A2A" w:rsidRDefault="00892A2A" w:rsidP="00892A2A">
            <w:r>
              <w:t>shanhai@s:~$</w:t>
            </w:r>
          </w:p>
        </w:tc>
      </w:tr>
    </w:tbl>
    <w:p w14:paraId="6982C9D8" w14:textId="1548727B" w:rsidR="00892A2A" w:rsidRDefault="00892A2A" w:rsidP="00F507E5">
      <w:r>
        <w:rPr>
          <w:rFonts w:hint="eastAsia"/>
        </w:rPr>
        <w:t>此时就没有警告信息了。</w:t>
      </w:r>
    </w:p>
    <w:p w14:paraId="2CF09777" w14:textId="77777777" w:rsidR="00402A03" w:rsidRPr="00F507E5" w:rsidRDefault="00402A03" w:rsidP="00F507E5"/>
    <w:p w14:paraId="01369FB2" w14:textId="66105486" w:rsidR="0017316B" w:rsidRDefault="0017316B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MySQL</w:t>
      </w:r>
      <w:r>
        <w:rPr>
          <w:rFonts w:hint="eastAsia"/>
        </w:rPr>
        <w:t>可视化客户端</w:t>
      </w:r>
    </w:p>
    <w:p w14:paraId="1B8780FB" w14:textId="3217E2F8" w:rsidR="0017316B" w:rsidRDefault="00AD04CA" w:rsidP="0017316B">
      <w:r>
        <w:rPr>
          <w:rFonts w:hint="eastAsia"/>
        </w:rPr>
        <w:t>打开</w:t>
      </w:r>
      <w:r>
        <w:rPr>
          <w:rFonts w:hint="eastAsia"/>
        </w:rPr>
        <w:t xml:space="preserve"> </w:t>
      </w:r>
      <w:hyperlink r:id="rId29" w:history="1">
        <w:r>
          <w:rPr>
            <w:rStyle w:val="af3"/>
          </w:rPr>
          <w:t>https://dev.mysql.com/downloads/workbench/</w:t>
        </w:r>
      </w:hyperlink>
    </w:p>
    <w:p w14:paraId="596B0CC6" w14:textId="457CAB1B" w:rsidR="00AD04CA" w:rsidRDefault="00AD04CA" w:rsidP="0017316B">
      <w:r>
        <w:rPr>
          <w:rFonts w:hint="eastAsia"/>
        </w:rPr>
        <w:lastRenderedPageBreak/>
        <w:t>选择</w:t>
      </w:r>
      <w:r>
        <w:rPr>
          <w:rFonts w:hint="eastAsia"/>
        </w:rPr>
        <w:t xml:space="preserve"> Ubuntu</w:t>
      </w:r>
      <w:r>
        <w:t xml:space="preserve"> </w:t>
      </w:r>
      <w:r>
        <w:rPr>
          <w:rFonts w:hint="eastAsia"/>
        </w:rPr>
        <w:t>Linux</w:t>
      </w:r>
    </w:p>
    <w:p w14:paraId="5ABD03D2" w14:textId="3206C61D" w:rsidR="00AD04CA" w:rsidRDefault="00653827" w:rsidP="0017316B">
      <w:r>
        <w:rPr>
          <w:noProof/>
        </w:rPr>
        <w:drawing>
          <wp:inline distT="0" distB="0" distL="0" distR="0" wp14:anchorId="5197F0B0" wp14:editId="0D05C943">
            <wp:extent cx="5274310" cy="15474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17E8" w14:textId="4D99B1A5" w:rsidR="00653827" w:rsidRDefault="00653827" w:rsidP="0017316B">
      <w:r>
        <w:rPr>
          <w:rFonts w:hint="eastAsia"/>
        </w:rPr>
        <w:t>点击</w:t>
      </w:r>
      <w:r>
        <w:rPr>
          <w:rFonts w:hint="eastAsia"/>
        </w:rPr>
        <w:t>Download</w:t>
      </w:r>
      <w:r>
        <w:rPr>
          <w:rFonts w:hint="eastAsia"/>
        </w:rPr>
        <w:t>进行下载。</w:t>
      </w:r>
    </w:p>
    <w:p w14:paraId="1C40E1D5" w14:textId="49918CAC" w:rsidR="00653827" w:rsidRDefault="00653827" w:rsidP="0017316B"/>
    <w:p w14:paraId="6FCE7787" w14:textId="133204EC" w:rsidR="003F7DF4" w:rsidRDefault="003F7DF4" w:rsidP="0017316B">
      <w:r>
        <w:rPr>
          <w:rFonts w:hint="eastAsia"/>
        </w:rPr>
        <w:t>然后执行如下安装命令：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17DD0" w14:paraId="608960A2" w14:textId="77777777" w:rsidTr="00E17DD0">
        <w:tc>
          <w:tcPr>
            <w:tcW w:w="8296" w:type="dxa"/>
          </w:tcPr>
          <w:p w14:paraId="70EA1DE2" w14:textId="0D900252" w:rsidR="00E17DD0" w:rsidRDefault="00E17DD0" w:rsidP="0017316B">
            <w:r w:rsidRPr="00E17DD0">
              <w:t>sudo dpkg -i mysql-workbench-community_8.0.20-1ubuntu20.04_amd64.deb</w:t>
            </w:r>
          </w:p>
        </w:tc>
      </w:tr>
    </w:tbl>
    <w:p w14:paraId="00E76C82" w14:textId="7E094F09" w:rsidR="00C45717" w:rsidRDefault="00C72358" w:rsidP="0017316B">
      <w:r>
        <w:rPr>
          <w:rFonts w:hint="eastAsia"/>
        </w:rPr>
        <w:t>安装时出现安装错误信息，</w:t>
      </w:r>
      <w:r w:rsidR="00C45717">
        <w:rPr>
          <w:rFonts w:hint="eastAsia"/>
        </w:rPr>
        <w:t>如下代码：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45717" w14:paraId="49B70D68" w14:textId="77777777" w:rsidTr="00C45717">
        <w:tc>
          <w:tcPr>
            <w:tcW w:w="8296" w:type="dxa"/>
          </w:tcPr>
          <w:p w14:paraId="09C6B483" w14:textId="77777777" w:rsidR="00C45717" w:rsidRDefault="00C45717" w:rsidP="00C45717">
            <w:r>
              <w:t>dpkg: dependency problems prevent configuration of mysql-workbench-community:</w:t>
            </w:r>
          </w:p>
          <w:p w14:paraId="2707BA31" w14:textId="77777777" w:rsidR="00C45717" w:rsidRDefault="00C45717" w:rsidP="00C45717">
            <w:r>
              <w:t xml:space="preserve"> mysql-workbench-community depends on libpython2.7 (&gt;= 2.7); however:</w:t>
            </w:r>
          </w:p>
          <w:p w14:paraId="1B4F3BD5" w14:textId="6E7EB0E8" w:rsidR="00C45717" w:rsidRDefault="00C45717" w:rsidP="00C45717">
            <w:r>
              <w:t xml:space="preserve">  Package libpython2.7 is not installed.</w:t>
            </w:r>
          </w:p>
        </w:tc>
      </w:tr>
    </w:tbl>
    <w:p w14:paraId="00F39985" w14:textId="29F2FE25" w:rsidR="003F7DF4" w:rsidRDefault="00C45717" w:rsidP="0017316B">
      <w:r>
        <w:rPr>
          <w:rFonts w:hint="eastAsia"/>
        </w:rPr>
        <w:t>缺少</w:t>
      </w:r>
      <w:r w:rsidRPr="00C45717">
        <w:t>libpython2.7</w:t>
      </w:r>
      <w:r>
        <w:rPr>
          <w:rFonts w:hint="eastAsia"/>
        </w:rPr>
        <w:t>依赖包，因此</w:t>
      </w:r>
      <w:r w:rsidR="00C72358">
        <w:rPr>
          <w:rFonts w:hint="eastAsia"/>
        </w:rPr>
        <w:t>执行如下代码：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72358" w14:paraId="2BE6B85E" w14:textId="77777777" w:rsidTr="00C72358">
        <w:tc>
          <w:tcPr>
            <w:tcW w:w="8296" w:type="dxa"/>
          </w:tcPr>
          <w:p w14:paraId="4BA59F8D" w14:textId="379712F4" w:rsidR="00C72358" w:rsidRDefault="00C72358" w:rsidP="0017316B">
            <w:r>
              <w:rPr>
                <w:rFonts w:hint="eastAsia"/>
              </w:rPr>
              <w:t>安装依赖</w:t>
            </w:r>
          </w:p>
        </w:tc>
      </w:tr>
      <w:tr w:rsidR="00C72358" w14:paraId="1EBF0E64" w14:textId="77777777" w:rsidTr="00C72358">
        <w:tc>
          <w:tcPr>
            <w:tcW w:w="8296" w:type="dxa"/>
          </w:tcPr>
          <w:p w14:paraId="5FCB8BCD" w14:textId="551DC57C" w:rsidR="00C72358" w:rsidRDefault="00C72358" w:rsidP="0017316B">
            <w:r w:rsidRPr="00C72358">
              <w:t>sudo apt-get -f install</w:t>
            </w:r>
          </w:p>
        </w:tc>
      </w:tr>
      <w:tr w:rsidR="00C72358" w14:paraId="63EF8C11" w14:textId="77777777" w:rsidTr="00C72358">
        <w:tc>
          <w:tcPr>
            <w:tcW w:w="8296" w:type="dxa"/>
          </w:tcPr>
          <w:p w14:paraId="3611CCEE" w14:textId="4567B1F9" w:rsidR="00C72358" w:rsidRDefault="00C72358" w:rsidP="0017316B">
            <w:r>
              <w:rPr>
                <w:rFonts w:hint="eastAsia"/>
              </w:rPr>
              <w:t>重新执行安装程序</w:t>
            </w:r>
          </w:p>
        </w:tc>
      </w:tr>
      <w:tr w:rsidR="00C72358" w14:paraId="62B3A280" w14:textId="77777777" w:rsidTr="00C72358">
        <w:tc>
          <w:tcPr>
            <w:tcW w:w="8296" w:type="dxa"/>
          </w:tcPr>
          <w:p w14:paraId="095A27C0" w14:textId="7A173E55" w:rsidR="00C72358" w:rsidRDefault="00C72358" w:rsidP="0017316B">
            <w:r w:rsidRPr="00C72358">
              <w:t>sudo dpkg -i mysql-workbench-community_8.0.20-1ubuntu20.04_amd64.deb</w:t>
            </w:r>
          </w:p>
        </w:tc>
      </w:tr>
    </w:tbl>
    <w:p w14:paraId="67F46108" w14:textId="2FD378D2" w:rsidR="00C72358" w:rsidRDefault="00C72358" w:rsidP="0017316B">
      <w:r>
        <w:rPr>
          <w:rFonts w:hint="eastAsia"/>
        </w:rPr>
        <w:t>这次没有发生错误了</w:t>
      </w:r>
      <w:r w:rsidR="00331AEB">
        <w:rPr>
          <w:rFonts w:hint="eastAsia"/>
        </w:rPr>
        <w:t>，如下图成功启动。</w:t>
      </w:r>
    </w:p>
    <w:p w14:paraId="5ECEE3AF" w14:textId="58FBA890" w:rsidR="00331AEB" w:rsidRDefault="00331AEB" w:rsidP="00331AEB">
      <w:pPr>
        <w:jc w:val="center"/>
      </w:pPr>
      <w:r>
        <w:rPr>
          <w:noProof/>
        </w:rPr>
        <w:lastRenderedPageBreak/>
        <w:drawing>
          <wp:inline distT="0" distB="0" distL="0" distR="0" wp14:anchorId="497E8DE7" wp14:editId="1716BED9">
            <wp:extent cx="5162550" cy="376237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3CEE" w14:textId="29A00F60" w:rsidR="00C72358" w:rsidRDefault="00C72358" w:rsidP="0017316B"/>
    <w:p w14:paraId="7C7AA0BA" w14:textId="639F50F5" w:rsidR="00FE0099" w:rsidRDefault="00FE0099" w:rsidP="0017316B">
      <w:r>
        <w:rPr>
          <w:rFonts w:hint="eastAsia"/>
        </w:rPr>
        <w:t>设置中文界面：</w:t>
      </w:r>
    </w:p>
    <w:p w14:paraId="71F1B6B8" w14:textId="1CB0E5BA" w:rsidR="00FE0099" w:rsidRDefault="00FE0099" w:rsidP="0017316B">
      <w:r>
        <w:rPr>
          <w:rFonts w:hint="eastAsia"/>
        </w:rPr>
        <w:t>Edit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Preferences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Modeling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Appearance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Fonts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Configure</w:t>
      </w:r>
      <w:r>
        <w:t xml:space="preserve"> </w:t>
      </w:r>
      <w:r>
        <w:rPr>
          <w:rFonts w:hint="eastAsia"/>
        </w:rPr>
        <w:t>Fonts</w:t>
      </w:r>
      <w:r>
        <w:t xml:space="preserve">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Simplified</w:t>
      </w:r>
      <w:r>
        <w:t xml:space="preserve"> </w:t>
      </w:r>
      <w:r>
        <w:rPr>
          <w:rFonts w:hint="eastAsia"/>
        </w:rPr>
        <w:t>Chinese</w:t>
      </w:r>
    </w:p>
    <w:p w14:paraId="4E014776" w14:textId="77777777" w:rsidR="00653827" w:rsidRPr="0017316B" w:rsidRDefault="00653827" w:rsidP="0017316B"/>
    <w:p w14:paraId="42AE1EC4" w14:textId="559F720F" w:rsidR="009E0F04" w:rsidRDefault="009E0F04">
      <w:pPr>
        <w:pStyle w:val="2"/>
      </w:pPr>
      <w:r>
        <w:rPr>
          <w:rFonts w:hint="eastAsia"/>
        </w:rPr>
        <w:t>使用代理上网</w:t>
      </w:r>
    </w:p>
    <w:p w14:paraId="60E78995" w14:textId="5C4CED14" w:rsidR="009E0F04" w:rsidRDefault="009E0F04" w:rsidP="009E0F04">
      <w:pPr>
        <w:pStyle w:val="3"/>
      </w:pPr>
      <w:r>
        <w:rPr>
          <w:rFonts w:hint="eastAsia"/>
        </w:rPr>
        <w:t>URL</w:t>
      </w:r>
      <w:r>
        <w:rPr>
          <w:rFonts w:hint="eastAsia"/>
        </w:rPr>
        <w:t>代理</w:t>
      </w:r>
    </w:p>
    <w:p w14:paraId="0E2FEF1C" w14:textId="3B685037" w:rsidR="009E0F04" w:rsidRDefault="00104B49" w:rsidP="009E0F04">
      <w:r>
        <w:rPr>
          <w:rFonts w:hint="eastAsia"/>
        </w:rPr>
        <w:t>Settings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Network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Network</w:t>
      </w:r>
      <w:r>
        <w:t xml:space="preserve"> </w:t>
      </w:r>
      <w:r>
        <w:rPr>
          <w:rFonts w:hint="eastAsia"/>
        </w:rPr>
        <w:t>Proxy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Automatic</w:t>
      </w:r>
      <w:r>
        <w:rPr>
          <w:rFonts w:hint="eastAsia"/>
        </w:rPr>
        <w:t>：</w:t>
      </w:r>
    </w:p>
    <w:p w14:paraId="2BDA21D4" w14:textId="2E64FA13" w:rsidR="0007201C" w:rsidRDefault="0007201C" w:rsidP="009E0F04">
      <w:r>
        <w:rPr>
          <w:rFonts w:hint="eastAsia"/>
        </w:rPr>
        <w:t>填写公司的代理地址：</w:t>
      </w:r>
    </w:p>
    <w:p w14:paraId="72DA75AE" w14:textId="1C25BCC2" w:rsidR="0007201C" w:rsidRDefault="00034DE2" w:rsidP="009E0F04">
      <w:hyperlink r:id="rId32" w:history="1">
        <w:r w:rsidR="0007201C" w:rsidRPr="00820B92">
          <w:rPr>
            <w:rStyle w:val="af3"/>
          </w:rPr>
          <w:t>http://xiaomi-lab.huanleguang.cn/hlg.pac.php</w:t>
        </w:r>
      </w:hyperlink>
    </w:p>
    <w:p w14:paraId="46F9972B" w14:textId="41360A32" w:rsidR="00104B49" w:rsidRDefault="0007201C" w:rsidP="009E0F04">
      <w:r>
        <w:rPr>
          <w:rFonts w:hint="eastAsia"/>
        </w:rPr>
        <w:t>如下图所示：</w:t>
      </w:r>
    </w:p>
    <w:p w14:paraId="2667DB97" w14:textId="4CE4A388" w:rsidR="0007201C" w:rsidRDefault="0007201C" w:rsidP="009E0F04">
      <w:r>
        <w:rPr>
          <w:noProof/>
        </w:rPr>
        <w:drawing>
          <wp:inline distT="0" distB="0" distL="0" distR="0" wp14:anchorId="7CE5C9D2" wp14:editId="167C745A">
            <wp:extent cx="4286250" cy="17145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4F0" w14:textId="5BFA3CD3" w:rsidR="0007201C" w:rsidRPr="009E0F04" w:rsidRDefault="0007201C" w:rsidP="009E0F04">
      <w:r>
        <w:rPr>
          <w:rFonts w:hint="eastAsia"/>
        </w:rPr>
        <w:t>这样就可以访问</w:t>
      </w:r>
      <w:r>
        <w:rPr>
          <w:rFonts w:hint="eastAsia"/>
        </w:rPr>
        <w:t>Google</w:t>
      </w:r>
      <w:r>
        <w:rPr>
          <w:rFonts w:hint="eastAsia"/>
        </w:rPr>
        <w:t>了。</w:t>
      </w:r>
    </w:p>
    <w:p w14:paraId="3EB17151" w14:textId="483C3C7F" w:rsidR="00851AFB" w:rsidRDefault="00851AFB">
      <w:pPr>
        <w:pStyle w:val="1"/>
      </w:pPr>
      <w:r>
        <w:rPr>
          <w:rFonts w:hint="eastAsia"/>
        </w:rPr>
        <w:lastRenderedPageBreak/>
        <w:t>使用教程</w:t>
      </w:r>
    </w:p>
    <w:p w14:paraId="49E9B35F" w14:textId="0150C080" w:rsidR="00851AFB" w:rsidRDefault="00034DE2" w:rsidP="00851AFB">
      <w:hyperlink r:id="rId34" w:history="1">
        <w:r w:rsidR="00902BE1">
          <w:rPr>
            <w:rStyle w:val="af3"/>
          </w:rPr>
          <w:t>http://billie66.github.io/TLCL/book/index.html</w:t>
        </w:r>
      </w:hyperlink>
    </w:p>
    <w:p w14:paraId="11F59A69" w14:textId="1A2D5CE5" w:rsidR="00902BE1" w:rsidRDefault="00034DE2" w:rsidP="00851AFB">
      <w:hyperlink r:id="rId35" w:history="1">
        <w:r w:rsidR="002F67D5">
          <w:rPr>
            <w:rStyle w:val="af3"/>
          </w:rPr>
          <w:t>https://linuxtools-rst.readthedocs.io/zh_CN/latest/index.html</w:t>
        </w:r>
      </w:hyperlink>
    </w:p>
    <w:p w14:paraId="59517E4E" w14:textId="6A704E09" w:rsidR="002F67D5" w:rsidRDefault="00034DE2" w:rsidP="00851AFB">
      <w:pPr>
        <w:rPr>
          <w:rStyle w:val="af3"/>
        </w:rPr>
      </w:pPr>
      <w:hyperlink r:id="rId36" w:history="1">
        <w:r w:rsidR="00E327F3">
          <w:rPr>
            <w:rStyle w:val="af3"/>
          </w:rPr>
          <w:t>https://www.linuxprobe.com/chapter-00.html</w:t>
        </w:r>
      </w:hyperlink>
    </w:p>
    <w:p w14:paraId="70CA6A4C" w14:textId="3332C592" w:rsidR="004A7FAD" w:rsidRPr="004A7FAD" w:rsidRDefault="004A7FAD" w:rsidP="00851AFB"/>
    <w:p w14:paraId="14AD33D0" w14:textId="5D9C22CE" w:rsidR="003A40CF" w:rsidRDefault="003A40CF">
      <w:pPr>
        <w:pStyle w:val="2"/>
      </w:pPr>
      <w:r w:rsidRPr="003A40CF">
        <w:rPr>
          <w:rFonts w:hint="eastAsia"/>
        </w:rPr>
        <w:t>软件安装与卸载</w:t>
      </w:r>
    </w:p>
    <w:p w14:paraId="49F02FE6" w14:textId="261C9903" w:rsidR="003A40CF" w:rsidRDefault="004F1952" w:rsidP="003A40CF">
      <w:r>
        <w:rPr>
          <w:rFonts w:hint="eastAsia"/>
        </w:rPr>
        <w:t>安装软件的基本命令为：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D4B7C" w14:paraId="4476EF3F" w14:textId="77777777" w:rsidTr="008D4B7C">
        <w:tc>
          <w:tcPr>
            <w:tcW w:w="8296" w:type="dxa"/>
          </w:tcPr>
          <w:p w14:paraId="5FC5DB32" w14:textId="394AF205" w:rsidR="008D4B7C" w:rsidRDefault="008D4B7C" w:rsidP="003A40CF">
            <w:r w:rsidRPr="008D4B7C">
              <w:t>apt-get install</w:t>
            </w:r>
          </w:p>
        </w:tc>
      </w:tr>
    </w:tbl>
    <w:p w14:paraId="3226D6EA" w14:textId="3FAD3CD1" w:rsidR="004F1952" w:rsidRDefault="004F1952" w:rsidP="003A40CF"/>
    <w:p w14:paraId="26F4DEF0" w14:textId="5FF88D5F" w:rsidR="001A3B92" w:rsidRPr="001A3B92" w:rsidRDefault="001A3B92" w:rsidP="001A3B92">
      <w:pPr>
        <w:widowControl/>
        <w:jc w:val="left"/>
        <w:rPr>
          <w:rFonts w:ascii="宋体" w:hAnsi="宋体" w:cs="宋体"/>
          <w:kern w:val="0"/>
          <w:sz w:val="24"/>
        </w:rPr>
      </w:pPr>
      <w:r w:rsidRPr="001A3B92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2BE74F45" wp14:editId="263F2844">
            <wp:extent cx="5274310" cy="463740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3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6B57" w14:textId="38B84626" w:rsidR="001A3B92" w:rsidRPr="001A3B92" w:rsidRDefault="001A3B92" w:rsidP="001A3B92">
      <w:pPr>
        <w:widowControl/>
        <w:jc w:val="left"/>
        <w:rPr>
          <w:rFonts w:ascii="宋体" w:hAnsi="宋体" w:cs="宋体"/>
          <w:kern w:val="0"/>
          <w:sz w:val="24"/>
        </w:rPr>
      </w:pPr>
      <w:r w:rsidRPr="001A3B92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63D8DF1C" wp14:editId="5482CB26">
            <wp:extent cx="5274310" cy="1368425"/>
            <wp:effectExtent l="0" t="0" r="2540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7AD64" w14:textId="77777777" w:rsidR="001A3B92" w:rsidRPr="001A3B92" w:rsidRDefault="001A3B92" w:rsidP="001A3B92">
      <w:pPr>
        <w:widowControl/>
        <w:jc w:val="left"/>
        <w:rPr>
          <w:rFonts w:ascii="宋体" w:hAnsi="宋体" w:cs="宋体"/>
          <w:kern w:val="0"/>
          <w:sz w:val="24"/>
        </w:rPr>
      </w:pPr>
      <w:r w:rsidRPr="001A3B92">
        <w:rPr>
          <w:rFonts w:ascii="宋体" w:hAnsi="宋体" w:cs="宋体"/>
          <w:kern w:val="0"/>
          <w:sz w:val="24"/>
        </w:rPr>
        <w:lastRenderedPageBreak/>
        <w:t>安装 ssh ：</w:t>
      </w:r>
    </w:p>
    <w:p w14:paraId="2803A56E" w14:textId="3C5D8104" w:rsidR="001A3B92" w:rsidRPr="001A3B92" w:rsidRDefault="001A3B92" w:rsidP="001A3B92">
      <w:pPr>
        <w:widowControl/>
        <w:jc w:val="left"/>
        <w:rPr>
          <w:rFonts w:ascii="宋体" w:hAnsi="宋体" w:cs="宋体"/>
          <w:kern w:val="0"/>
          <w:sz w:val="24"/>
        </w:rPr>
      </w:pPr>
      <w:r w:rsidRPr="001A3B92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11F4153C" wp14:editId="1FD4A8D4">
            <wp:extent cx="5274310" cy="280035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E271B" w14:textId="12D69E93" w:rsidR="001A3B92" w:rsidRPr="001A3B92" w:rsidRDefault="001A3B92" w:rsidP="001A3B92">
      <w:pPr>
        <w:widowControl/>
        <w:jc w:val="left"/>
        <w:rPr>
          <w:rFonts w:ascii="宋体" w:hAnsi="宋体" w:cs="宋体"/>
          <w:kern w:val="0"/>
          <w:sz w:val="24"/>
        </w:rPr>
      </w:pPr>
      <w:r w:rsidRPr="001A3B92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5BDF4D07" wp14:editId="37AD6A5F">
            <wp:extent cx="5274310" cy="2609215"/>
            <wp:effectExtent l="0" t="0" r="254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F0EDA" w14:textId="3F5B746C" w:rsidR="001A3B92" w:rsidRPr="001A3B92" w:rsidRDefault="001A3B92" w:rsidP="001A3B92">
      <w:pPr>
        <w:widowControl/>
        <w:jc w:val="left"/>
        <w:rPr>
          <w:rFonts w:ascii="宋体" w:hAnsi="宋体" w:cs="宋体"/>
          <w:kern w:val="0"/>
          <w:sz w:val="24"/>
        </w:rPr>
      </w:pPr>
      <w:r w:rsidRPr="001A3B92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209AE228" wp14:editId="0D242992">
            <wp:extent cx="5274310" cy="662940"/>
            <wp:effectExtent l="0" t="0" r="254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98515" w14:textId="06AF7DB2" w:rsidR="001A3B92" w:rsidRPr="001A3B92" w:rsidRDefault="001A3B92" w:rsidP="001A3B92">
      <w:pPr>
        <w:widowControl/>
        <w:jc w:val="left"/>
        <w:rPr>
          <w:rFonts w:ascii="宋体" w:hAnsi="宋体" w:cs="宋体"/>
          <w:kern w:val="0"/>
          <w:sz w:val="24"/>
        </w:rPr>
      </w:pPr>
      <w:r w:rsidRPr="001A3B92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70E2DF7C" wp14:editId="01070DF7">
            <wp:extent cx="5274310" cy="168402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33FD5" w14:textId="2C591EBE" w:rsidR="001A3B92" w:rsidRPr="001A3B92" w:rsidRDefault="001A3B92" w:rsidP="001A3B92">
      <w:pPr>
        <w:widowControl/>
        <w:jc w:val="left"/>
        <w:rPr>
          <w:rFonts w:ascii="宋体" w:hAnsi="宋体" w:cs="宋体"/>
          <w:kern w:val="0"/>
          <w:sz w:val="24"/>
        </w:rPr>
      </w:pPr>
      <w:r w:rsidRPr="001A3B92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4AA498C6" wp14:editId="15E2796E">
            <wp:extent cx="5274310" cy="194691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4C570" w14:textId="68A03C62" w:rsidR="001A3B92" w:rsidRPr="001A3B92" w:rsidRDefault="001A3B92" w:rsidP="001A3B92">
      <w:pPr>
        <w:widowControl/>
        <w:jc w:val="left"/>
        <w:rPr>
          <w:rFonts w:ascii="宋体" w:hAnsi="宋体" w:cs="宋体"/>
          <w:kern w:val="0"/>
          <w:sz w:val="24"/>
        </w:rPr>
      </w:pPr>
      <w:r w:rsidRPr="001A3B92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2785C02B" wp14:editId="2C703B50">
            <wp:extent cx="5274310" cy="27063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74BA7" w14:textId="1F2A5740" w:rsidR="001A3B92" w:rsidRPr="001A3B92" w:rsidRDefault="001A3B92" w:rsidP="001A3B92">
      <w:pPr>
        <w:widowControl/>
        <w:jc w:val="left"/>
        <w:rPr>
          <w:rFonts w:ascii="宋体" w:hAnsi="宋体" w:cs="宋体"/>
          <w:kern w:val="0"/>
          <w:sz w:val="24"/>
        </w:rPr>
      </w:pPr>
      <w:r w:rsidRPr="001A3B92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5129FC19" wp14:editId="121733C9">
            <wp:extent cx="5274310" cy="1610995"/>
            <wp:effectExtent l="0" t="0" r="2540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E2A13" w14:textId="66D6FF19" w:rsidR="001A3B92" w:rsidRPr="001A3B92" w:rsidRDefault="001A3B92" w:rsidP="001A3B92">
      <w:pPr>
        <w:widowControl/>
        <w:jc w:val="left"/>
        <w:rPr>
          <w:rFonts w:ascii="宋体" w:hAnsi="宋体" w:cs="宋体"/>
          <w:kern w:val="0"/>
          <w:sz w:val="24"/>
        </w:rPr>
      </w:pPr>
      <w:r w:rsidRPr="001A3B92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52B93A0D" wp14:editId="2CA591CC">
            <wp:extent cx="5274310" cy="169989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2F1EB" w14:textId="77777777" w:rsidR="008D4B7C" w:rsidRDefault="008D4B7C" w:rsidP="003A40CF"/>
    <w:p w14:paraId="70754110" w14:textId="77777777" w:rsidR="003A40CF" w:rsidRPr="003A40CF" w:rsidRDefault="003A40CF" w:rsidP="003A40CF"/>
    <w:p w14:paraId="13BC6BA3" w14:textId="3E7A1100" w:rsidR="004A7FAD" w:rsidRDefault="004A7FAD" w:rsidP="004A7FAD">
      <w:pPr>
        <w:pStyle w:val="2"/>
      </w:pPr>
      <w:r w:rsidRPr="004A7FAD">
        <w:rPr>
          <w:rFonts w:hint="eastAsia"/>
        </w:rPr>
        <w:lastRenderedPageBreak/>
        <w:t>基本操作</w:t>
      </w:r>
    </w:p>
    <w:p w14:paraId="6D984388" w14:textId="77777777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kern w:val="0"/>
          <w:sz w:val="24"/>
        </w:rPr>
        <w:t>了解 / 根目录 下各个目录的主要作用。</w:t>
      </w:r>
    </w:p>
    <w:p w14:paraId="0563983E" w14:textId="77777777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</w:p>
    <w:p w14:paraId="58D44249" w14:textId="77777777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kern w:val="0"/>
          <w:sz w:val="24"/>
        </w:rPr>
        <w:t>r：read 读</w:t>
      </w:r>
    </w:p>
    <w:p w14:paraId="61FFDA76" w14:textId="77777777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kern w:val="0"/>
          <w:sz w:val="24"/>
        </w:rPr>
        <w:t>w：write 写</w:t>
      </w:r>
    </w:p>
    <w:p w14:paraId="2F6CC8F2" w14:textId="77777777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kern w:val="0"/>
          <w:sz w:val="24"/>
        </w:rPr>
        <w:t>x：execute 执行</w:t>
      </w:r>
    </w:p>
    <w:p w14:paraId="7B65AADA" w14:textId="3F3A12C9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181EF02F" wp14:editId="1160877A">
            <wp:extent cx="5274310" cy="40468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85D38" w14:textId="2ACE401C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75F0F571" wp14:editId="5D8DFA75">
            <wp:extent cx="5274310" cy="25241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CCFBD" w14:textId="77777777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</w:p>
    <w:p w14:paraId="2BBA4773" w14:textId="77777777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kern w:val="0"/>
          <w:sz w:val="24"/>
        </w:rPr>
        <w:t>Ctrl + Shift + “+” ：字体变大</w:t>
      </w:r>
    </w:p>
    <w:p w14:paraId="2453CCB0" w14:textId="77777777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kern w:val="0"/>
          <w:sz w:val="24"/>
        </w:rPr>
        <w:t>Ctrl + “-” ：字体变小</w:t>
      </w:r>
    </w:p>
    <w:p w14:paraId="3DE04179" w14:textId="77777777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</w:p>
    <w:p w14:paraId="5F3C8803" w14:textId="2DD5E8FB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3804DCFF" wp14:editId="0BA75789">
            <wp:extent cx="4352925" cy="236220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AB8C0" w14:textId="1E8B6741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2D9F00AC" wp14:editId="7D4A1819">
            <wp:extent cx="5274310" cy="43033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0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E7989" w14:textId="086B739E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47E99EC0" wp14:editId="251742D4">
            <wp:extent cx="5274310" cy="27520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96A2B" w14:textId="595425D7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687C048A" wp14:editId="56A37F36">
            <wp:extent cx="5274310" cy="96520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AAE98" w14:textId="544BFE89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78C70556" wp14:editId="086CE2F8">
            <wp:extent cx="5274310" cy="378460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8AED2" w14:textId="77777777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</w:p>
    <w:p w14:paraId="74B79191" w14:textId="77777777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kern w:val="0"/>
          <w:sz w:val="24"/>
        </w:rPr>
        <w:t>touch 1.txt：创建 1.txt 文件，但是不会打开</w:t>
      </w:r>
    </w:p>
    <w:p w14:paraId="41585B5E" w14:textId="77777777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kern w:val="0"/>
          <w:sz w:val="24"/>
        </w:rPr>
        <w:t>cat 1.txt：查看 1.txt 文件，在控制台查看内容</w:t>
      </w:r>
    </w:p>
    <w:p w14:paraId="75B5EA01" w14:textId="77777777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</w:p>
    <w:p w14:paraId="5EDF25CB" w14:textId="0A089138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0624A0F8" wp14:editId="3BC830E5">
            <wp:extent cx="5274310" cy="203327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9B949" w14:textId="77777777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</w:p>
    <w:p w14:paraId="3D05E582" w14:textId="29835640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463FECC9" wp14:editId="2B95B667">
            <wp:extent cx="5274310" cy="435991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28AB7" w14:textId="775B87CA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1D6BB8AF" wp14:editId="6348B52E">
            <wp:extent cx="5274310" cy="25723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043D4" w14:textId="5BBAF1D2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4898C6FF" wp14:editId="285B9048">
            <wp:extent cx="5274310" cy="39573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70272" w14:textId="4D31B542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28171209" wp14:editId="66D67ACB">
            <wp:extent cx="5274310" cy="336613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58E81" w14:textId="0ACC4C3B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181B9E3E" wp14:editId="765DE2A2">
            <wp:extent cx="5274310" cy="340233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8C275" w14:textId="40C526B0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7692621F" wp14:editId="44BDCF43">
            <wp:extent cx="5274310" cy="3975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8C2F2" w14:textId="77777777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kern w:val="0"/>
          <w:sz w:val="24"/>
        </w:rPr>
        <w:t>意思就是说： ls -lha 的执行结果放到管道，然后管道的内容通过 more 执行，也就是说把管道里面的内容进行分页显示。</w:t>
      </w:r>
    </w:p>
    <w:p w14:paraId="771B797B" w14:textId="6D2BC4CA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68CB48E7" wp14:editId="570B7246">
            <wp:extent cx="5274310" cy="9429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4D08" w14:textId="3D7DD2ED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59B8B9AE" wp14:editId="54864124">
            <wp:extent cx="5274310" cy="36836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814BB" w14:textId="35CA71E5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1EB83A67" wp14:editId="13EAE7C7">
            <wp:extent cx="5274310" cy="160972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02845" w14:textId="68E09B59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1CA5545E" wp14:editId="3AA50C96">
            <wp:extent cx="5274310" cy="170878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5ACD7" w14:textId="561E806C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0DA2508D" wp14:editId="1312DFC0">
            <wp:extent cx="5274310" cy="37306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4A2C6" w14:textId="6AEF209E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26F8DFC1" wp14:editId="1AE1FE8D">
            <wp:extent cx="5274310" cy="9785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56AA2" w14:textId="18E4E684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34ACC13C" wp14:editId="33748A28">
            <wp:extent cx="5274310" cy="25946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8A77D" w14:textId="7807F0C5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627DF7A2" wp14:editId="13CB444D">
            <wp:extent cx="5274310" cy="16338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E29B3" w14:textId="53C24D6D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1591DDB7" wp14:editId="28E0D118">
            <wp:extent cx="5274310" cy="40284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26FDA" w14:textId="5BB90BCA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17F3837C" wp14:editId="382417FD">
            <wp:extent cx="5274310" cy="1772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9BE09" w14:textId="77777777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kern w:val="0"/>
          <w:sz w:val="24"/>
        </w:rPr>
        <w:t>硬链接 其实就相当于给文件加了另一个“文件名”。</w:t>
      </w:r>
    </w:p>
    <w:p w14:paraId="45DC2FD2" w14:textId="23435F7F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7407E2E4" wp14:editId="52EB2DA8">
            <wp:extent cx="5274310" cy="36842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35FE2" w14:textId="77777777" w:rsidR="001C7F50" w:rsidRPr="001C7F50" w:rsidRDefault="001C7F50" w:rsidP="001C7F50">
      <w:pPr>
        <w:widowControl/>
        <w:jc w:val="left"/>
        <w:rPr>
          <w:rFonts w:ascii="宋体" w:hAnsi="宋体" w:cs="宋体"/>
          <w:kern w:val="0"/>
          <w:sz w:val="24"/>
        </w:rPr>
      </w:pPr>
      <w:r w:rsidRPr="001C7F50">
        <w:rPr>
          <w:rFonts w:ascii="宋体" w:hAnsi="宋体" w:cs="宋体"/>
          <w:kern w:val="0"/>
          <w:sz w:val="24"/>
        </w:rPr>
        <w:t>蓝色部分的数字就代表有多少个文件名。</w:t>
      </w:r>
    </w:p>
    <w:p w14:paraId="296CC688" w14:textId="7C49E9AE" w:rsidR="00E327F3" w:rsidRDefault="00E327F3" w:rsidP="00851AFB"/>
    <w:p w14:paraId="531647DC" w14:textId="03680FBA" w:rsidR="00D509C8" w:rsidRPr="00D509C8" w:rsidRDefault="00D509C8" w:rsidP="00D509C8">
      <w:pPr>
        <w:widowControl/>
        <w:jc w:val="left"/>
        <w:rPr>
          <w:rFonts w:ascii="宋体" w:hAnsi="宋体" w:cs="宋体"/>
          <w:kern w:val="0"/>
          <w:sz w:val="24"/>
        </w:rPr>
      </w:pPr>
      <w:r w:rsidRPr="00D509C8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639E0578" wp14:editId="38ED51CE">
            <wp:extent cx="4705350" cy="34099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FB484" w14:textId="04753D73" w:rsidR="00D509C8" w:rsidRPr="00D509C8" w:rsidRDefault="00D509C8" w:rsidP="00D509C8">
      <w:pPr>
        <w:widowControl/>
        <w:jc w:val="left"/>
        <w:rPr>
          <w:rFonts w:ascii="宋体" w:hAnsi="宋体" w:cs="宋体"/>
          <w:kern w:val="0"/>
          <w:sz w:val="24"/>
        </w:rPr>
      </w:pPr>
      <w:r w:rsidRPr="00D509C8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4044B292" wp14:editId="01E68B28">
            <wp:extent cx="5274310" cy="44577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CED83" w14:textId="77777777" w:rsidR="00D509C8" w:rsidRPr="00D509C8" w:rsidRDefault="00D509C8" w:rsidP="00D509C8">
      <w:pPr>
        <w:widowControl/>
        <w:jc w:val="left"/>
        <w:rPr>
          <w:rFonts w:ascii="宋体" w:hAnsi="宋体" w:cs="宋体"/>
          <w:kern w:val="0"/>
          <w:sz w:val="24"/>
        </w:rPr>
      </w:pPr>
    </w:p>
    <w:p w14:paraId="6940B851" w14:textId="5FAC0C5C" w:rsidR="00D509C8" w:rsidRPr="00D509C8" w:rsidRDefault="00D509C8" w:rsidP="00D509C8">
      <w:pPr>
        <w:widowControl/>
        <w:jc w:val="left"/>
        <w:rPr>
          <w:rFonts w:ascii="宋体" w:hAnsi="宋体" w:cs="宋体"/>
          <w:kern w:val="0"/>
          <w:sz w:val="24"/>
        </w:rPr>
      </w:pPr>
      <w:r w:rsidRPr="00D509C8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26836D0C" wp14:editId="6972441D">
            <wp:extent cx="5274310" cy="3326765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BF3D5" w14:textId="6FF8CC52" w:rsidR="00D509C8" w:rsidRPr="00D509C8" w:rsidRDefault="00D509C8" w:rsidP="00D509C8">
      <w:pPr>
        <w:widowControl/>
        <w:jc w:val="left"/>
        <w:rPr>
          <w:rFonts w:ascii="宋体" w:hAnsi="宋体" w:cs="宋体"/>
          <w:kern w:val="0"/>
          <w:sz w:val="24"/>
        </w:rPr>
      </w:pPr>
      <w:r w:rsidRPr="00D509C8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1AFB2F51" wp14:editId="69C2C47D">
            <wp:extent cx="5274310" cy="416814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62E9C" w14:textId="7639EC80" w:rsidR="00D509C8" w:rsidRPr="00D509C8" w:rsidRDefault="00D509C8" w:rsidP="00D509C8">
      <w:pPr>
        <w:widowControl/>
        <w:jc w:val="left"/>
        <w:rPr>
          <w:rFonts w:ascii="宋体" w:hAnsi="宋体" w:cs="宋体"/>
          <w:kern w:val="0"/>
          <w:sz w:val="24"/>
        </w:rPr>
      </w:pPr>
      <w:r w:rsidRPr="00D509C8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3152F49E" wp14:editId="1788CD55">
            <wp:extent cx="5274310" cy="417131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6F6CE" w14:textId="3FF32650" w:rsidR="00D509C8" w:rsidRPr="00D509C8" w:rsidRDefault="00D509C8" w:rsidP="00D509C8">
      <w:pPr>
        <w:widowControl/>
        <w:jc w:val="left"/>
        <w:rPr>
          <w:rFonts w:ascii="宋体" w:hAnsi="宋体" w:cs="宋体"/>
          <w:kern w:val="0"/>
          <w:sz w:val="24"/>
        </w:rPr>
      </w:pPr>
      <w:r w:rsidRPr="00D509C8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567F2218" wp14:editId="5D9BE027">
            <wp:extent cx="5274310" cy="105346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1867" w14:textId="77777777" w:rsidR="00D509C8" w:rsidRPr="00D509C8" w:rsidRDefault="00D509C8" w:rsidP="00D509C8">
      <w:pPr>
        <w:widowControl/>
        <w:jc w:val="left"/>
        <w:rPr>
          <w:rFonts w:ascii="宋体" w:hAnsi="宋体" w:cs="宋体"/>
          <w:kern w:val="0"/>
          <w:sz w:val="24"/>
        </w:rPr>
      </w:pPr>
    </w:p>
    <w:p w14:paraId="6D0FD98B" w14:textId="77777777" w:rsidR="00D509C8" w:rsidRPr="00D509C8" w:rsidRDefault="00D509C8" w:rsidP="00D509C8">
      <w:pPr>
        <w:widowControl/>
        <w:jc w:val="left"/>
        <w:rPr>
          <w:rFonts w:ascii="宋体" w:hAnsi="宋体" w:cs="宋体"/>
          <w:kern w:val="0"/>
          <w:sz w:val="24"/>
        </w:rPr>
      </w:pPr>
      <w:r w:rsidRPr="00D509C8">
        <w:rPr>
          <w:rFonts w:ascii="宋体" w:hAnsi="宋体" w:cs="宋体"/>
          <w:kern w:val="0"/>
          <w:sz w:val="24"/>
        </w:rPr>
        <w:t>tree：列出目录树结构</w:t>
      </w:r>
    </w:p>
    <w:p w14:paraId="14199732" w14:textId="77777777" w:rsidR="00D509C8" w:rsidRPr="00D509C8" w:rsidRDefault="00D509C8" w:rsidP="00D509C8">
      <w:pPr>
        <w:widowControl/>
        <w:jc w:val="left"/>
        <w:rPr>
          <w:rFonts w:ascii="宋体" w:hAnsi="宋体" w:cs="宋体"/>
          <w:kern w:val="0"/>
          <w:sz w:val="24"/>
        </w:rPr>
      </w:pPr>
    </w:p>
    <w:p w14:paraId="34CA09A5" w14:textId="4CFB7F83" w:rsidR="00D509C8" w:rsidRPr="00D509C8" w:rsidRDefault="00D509C8" w:rsidP="00D509C8">
      <w:pPr>
        <w:widowControl/>
        <w:jc w:val="left"/>
        <w:rPr>
          <w:rFonts w:ascii="宋体" w:hAnsi="宋体" w:cs="宋体"/>
          <w:kern w:val="0"/>
          <w:sz w:val="24"/>
        </w:rPr>
      </w:pPr>
      <w:r w:rsidRPr="00D509C8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664BE49C" wp14:editId="3C52BBCD">
            <wp:extent cx="5274310" cy="445643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0C66C" w14:textId="08F3163B" w:rsidR="00D509C8" w:rsidRPr="00D509C8" w:rsidRDefault="00D509C8" w:rsidP="00D509C8">
      <w:pPr>
        <w:widowControl/>
        <w:jc w:val="left"/>
        <w:rPr>
          <w:rFonts w:ascii="宋体" w:hAnsi="宋体" w:cs="宋体"/>
          <w:kern w:val="0"/>
          <w:sz w:val="24"/>
        </w:rPr>
      </w:pPr>
      <w:r w:rsidRPr="00D509C8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088E121C" wp14:editId="65C9C763">
            <wp:extent cx="5274310" cy="421957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90203" w14:textId="1952DB91" w:rsidR="00D509C8" w:rsidRPr="00D509C8" w:rsidRDefault="00D509C8" w:rsidP="00D509C8">
      <w:pPr>
        <w:widowControl/>
        <w:jc w:val="left"/>
        <w:rPr>
          <w:rFonts w:ascii="宋体" w:hAnsi="宋体" w:cs="宋体"/>
          <w:kern w:val="0"/>
          <w:sz w:val="24"/>
        </w:rPr>
      </w:pPr>
      <w:r w:rsidRPr="00D509C8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4D59830E" wp14:editId="1F945A24">
            <wp:extent cx="4429125" cy="312420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F12B1" w14:textId="50014BC5" w:rsidR="00D509C8" w:rsidRPr="00D509C8" w:rsidRDefault="00D509C8" w:rsidP="00D509C8">
      <w:pPr>
        <w:widowControl/>
        <w:jc w:val="left"/>
        <w:rPr>
          <w:rFonts w:ascii="宋体" w:hAnsi="宋体" w:cs="宋体"/>
          <w:kern w:val="0"/>
          <w:sz w:val="24"/>
        </w:rPr>
      </w:pPr>
      <w:r w:rsidRPr="00D509C8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7E05837A" wp14:editId="38848C25">
            <wp:extent cx="5274310" cy="409194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CF5D4" w14:textId="4E276FDB" w:rsidR="00D509C8" w:rsidRPr="00D509C8" w:rsidRDefault="00D509C8" w:rsidP="00D509C8">
      <w:pPr>
        <w:widowControl/>
        <w:jc w:val="left"/>
        <w:rPr>
          <w:rFonts w:ascii="宋体" w:hAnsi="宋体" w:cs="宋体"/>
          <w:kern w:val="0"/>
          <w:sz w:val="24"/>
        </w:rPr>
      </w:pPr>
      <w:r w:rsidRPr="00D509C8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3491E5E4" wp14:editId="7316D648">
            <wp:extent cx="5274310" cy="195770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FA494" w14:textId="63AE5D4E" w:rsidR="00D509C8" w:rsidRPr="00D509C8" w:rsidRDefault="00D509C8" w:rsidP="00D509C8">
      <w:pPr>
        <w:widowControl/>
        <w:jc w:val="left"/>
        <w:rPr>
          <w:rFonts w:ascii="宋体" w:hAnsi="宋体" w:cs="宋体"/>
          <w:kern w:val="0"/>
          <w:sz w:val="24"/>
        </w:rPr>
      </w:pPr>
      <w:r w:rsidRPr="00D509C8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5C2D3E5C" wp14:editId="72312D93">
            <wp:extent cx="5274310" cy="2410460"/>
            <wp:effectExtent l="0" t="0" r="254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97E16" w14:textId="35D2B677" w:rsidR="00D509C8" w:rsidRPr="00D509C8" w:rsidRDefault="00D509C8" w:rsidP="00D509C8">
      <w:pPr>
        <w:widowControl/>
        <w:jc w:val="left"/>
        <w:rPr>
          <w:rFonts w:ascii="宋体" w:hAnsi="宋体" w:cs="宋体"/>
          <w:kern w:val="0"/>
          <w:sz w:val="24"/>
        </w:rPr>
      </w:pPr>
      <w:r w:rsidRPr="00D509C8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4EBE23CA" wp14:editId="2F21915F">
            <wp:extent cx="5274310" cy="234251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6CDEF" w14:textId="3DECC47C" w:rsidR="00D509C8" w:rsidRPr="00D509C8" w:rsidRDefault="00D509C8" w:rsidP="00D509C8">
      <w:pPr>
        <w:widowControl/>
        <w:jc w:val="left"/>
        <w:rPr>
          <w:rFonts w:ascii="宋体" w:hAnsi="宋体" w:cs="宋体"/>
          <w:kern w:val="0"/>
          <w:sz w:val="24"/>
        </w:rPr>
      </w:pPr>
      <w:r w:rsidRPr="00D509C8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6F6FEA73" wp14:editId="696AB69E">
            <wp:extent cx="5274310" cy="25095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72FA8" w14:textId="5F2F048F" w:rsidR="00D509C8" w:rsidRPr="00D509C8" w:rsidRDefault="00D509C8" w:rsidP="00D509C8">
      <w:pPr>
        <w:widowControl/>
        <w:jc w:val="left"/>
        <w:rPr>
          <w:rFonts w:ascii="宋体" w:hAnsi="宋体" w:cs="宋体"/>
          <w:kern w:val="0"/>
          <w:sz w:val="24"/>
        </w:rPr>
      </w:pPr>
      <w:r w:rsidRPr="00D509C8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33823776" wp14:editId="60274FD8">
            <wp:extent cx="5274310" cy="4779645"/>
            <wp:effectExtent l="0" t="0" r="254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EDBC" w14:textId="63492DF9" w:rsidR="00D509C8" w:rsidRPr="00D509C8" w:rsidRDefault="00D509C8" w:rsidP="00D509C8">
      <w:pPr>
        <w:widowControl/>
        <w:jc w:val="left"/>
        <w:rPr>
          <w:rFonts w:ascii="宋体" w:hAnsi="宋体" w:cs="宋体"/>
          <w:kern w:val="0"/>
          <w:sz w:val="24"/>
        </w:rPr>
      </w:pPr>
      <w:r w:rsidRPr="00D509C8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2596831C" wp14:editId="53F11897">
            <wp:extent cx="4352925" cy="162877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C3DDB" w14:textId="5D7BE4A3" w:rsidR="00D509C8" w:rsidRPr="00D509C8" w:rsidRDefault="00D509C8" w:rsidP="00D509C8">
      <w:pPr>
        <w:widowControl/>
        <w:jc w:val="left"/>
        <w:rPr>
          <w:rFonts w:ascii="宋体" w:hAnsi="宋体" w:cs="宋体"/>
          <w:kern w:val="0"/>
          <w:sz w:val="24"/>
        </w:rPr>
      </w:pPr>
      <w:r w:rsidRPr="00D509C8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1A308977" wp14:editId="250C21DD">
            <wp:extent cx="5274310" cy="183070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6AC0D" w14:textId="77777777" w:rsidR="00D509C8" w:rsidRDefault="00D509C8" w:rsidP="00851AFB"/>
    <w:p w14:paraId="4B9EAD8D" w14:textId="77777777" w:rsidR="001C7F50" w:rsidRPr="001C7F50" w:rsidRDefault="001C7F50" w:rsidP="00851AFB"/>
    <w:p w14:paraId="794F1E6E" w14:textId="77777777" w:rsidR="001C7F50" w:rsidRPr="00851AFB" w:rsidRDefault="001C7F50" w:rsidP="00851AFB"/>
    <w:p w14:paraId="20584208" w14:textId="5F93F464" w:rsidR="00DF6258" w:rsidRDefault="00DF6258">
      <w:pPr>
        <w:pStyle w:val="2"/>
      </w:pPr>
      <w:r>
        <w:rPr>
          <w:rFonts w:hint="eastAsia"/>
        </w:rPr>
        <w:t>系统管理</w:t>
      </w:r>
    </w:p>
    <w:p w14:paraId="13CE0F4A" w14:textId="74EA7E8A" w:rsidR="008C7513" w:rsidRPr="008C7513" w:rsidRDefault="008C7513" w:rsidP="008C7513">
      <w:pPr>
        <w:widowControl/>
        <w:jc w:val="left"/>
        <w:rPr>
          <w:rFonts w:ascii="宋体" w:hAnsi="宋体" w:cs="宋体"/>
          <w:kern w:val="0"/>
          <w:sz w:val="24"/>
        </w:rPr>
      </w:pPr>
      <w:r w:rsidRPr="008C7513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4395BDEC" wp14:editId="4DA603BE">
            <wp:extent cx="4972050" cy="26574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D5868" w14:textId="3B759B64" w:rsidR="008C7513" w:rsidRPr="008C7513" w:rsidRDefault="008C7513" w:rsidP="008C7513">
      <w:pPr>
        <w:widowControl/>
        <w:jc w:val="left"/>
        <w:rPr>
          <w:rFonts w:ascii="宋体" w:hAnsi="宋体" w:cs="宋体"/>
          <w:kern w:val="0"/>
          <w:sz w:val="24"/>
        </w:rPr>
      </w:pPr>
      <w:r w:rsidRPr="008C7513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62A3CD8A" wp14:editId="5C261161">
            <wp:extent cx="5274310" cy="431228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57568" w14:textId="30737E96" w:rsidR="008C7513" w:rsidRPr="008C7513" w:rsidRDefault="008C7513" w:rsidP="008C7513">
      <w:pPr>
        <w:widowControl/>
        <w:jc w:val="left"/>
        <w:rPr>
          <w:rFonts w:ascii="宋体" w:hAnsi="宋体" w:cs="宋体"/>
          <w:kern w:val="0"/>
          <w:sz w:val="24"/>
        </w:rPr>
      </w:pPr>
      <w:r w:rsidRPr="008C7513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411119EC" wp14:editId="4D6ED879">
            <wp:extent cx="5274310" cy="298323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5F8A4" w14:textId="5C24A691" w:rsidR="008C7513" w:rsidRPr="008C7513" w:rsidRDefault="008C7513" w:rsidP="008C7513">
      <w:pPr>
        <w:widowControl/>
        <w:jc w:val="left"/>
        <w:rPr>
          <w:rFonts w:ascii="宋体" w:hAnsi="宋体" w:cs="宋体"/>
          <w:kern w:val="0"/>
          <w:sz w:val="24"/>
        </w:rPr>
      </w:pPr>
      <w:r w:rsidRPr="008C7513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481C5710" wp14:editId="72B9C76D">
            <wp:extent cx="5274310" cy="1267460"/>
            <wp:effectExtent l="0" t="0" r="254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06799" w14:textId="6E2B0867" w:rsidR="008C7513" w:rsidRPr="008C7513" w:rsidRDefault="008C7513" w:rsidP="008C7513">
      <w:pPr>
        <w:widowControl/>
        <w:jc w:val="left"/>
        <w:rPr>
          <w:rFonts w:ascii="宋体" w:hAnsi="宋体" w:cs="宋体"/>
          <w:kern w:val="0"/>
          <w:sz w:val="24"/>
        </w:rPr>
      </w:pPr>
      <w:r w:rsidRPr="008C7513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0244E2F9" wp14:editId="7F39F9A4">
            <wp:extent cx="5274310" cy="402653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31F04" w14:textId="77777777" w:rsidR="008C7513" w:rsidRPr="008C7513" w:rsidRDefault="008C7513" w:rsidP="008C7513">
      <w:pPr>
        <w:widowControl/>
        <w:jc w:val="left"/>
        <w:rPr>
          <w:rFonts w:ascii="宋体" w:hAnsi="宋体" w:cs="宋体"/>
          <w:kern w:val="0"/>
          <w:sz w:val="24"/>
        </w:rPr>
      </w:pPr>
    </w:p>
    <w:p w14:paraId="1009AC68" w14:textId="77777777" w:rsidR="008C7513" w:rsidRPr="008C7513" w:rsidRDefault="008C7513" w:rsidP="008C7513">
      <w:pPr>
        <w:widowControl/>
        <w:jc w:val="left"/>
        <w:rPr>
          <w:rFonts w:ascii="宋体" w:hAnsi="宋体" w:cs="宋体"/>
          <w:kern w:val="0"/>
          <w:sz w:val="24"/>
        </w:rPr>
      </w:pPr>
      <w:r w:rsidRPr="008C7513">
        <w:rPr>
          <w:rFonts w:ascii="宋体" w:hAnsi="宋体" w:cs="宋体"/>
          <w:kern w:val="0"/>
          <w:sz w:val="24"/>
        </w:rPr>
        <w:t>shift + T：打开多个终端</w:t>
      </w:r>
    </w:p>
    <w:p w14:paraId="5E27BDFD" w14:textId="77777777" w:rsidR="008C7513" w:rsidRPr="008C7513" w:rsidRDefault="008C7513" w:rsidP="008C7513">
      <w:pPr>
        <w:widowControl/>
        <w:jc w:val="left"/>
        <w:rPr>
          <w:rFonts w:ascii="宋体" w:hAnsi="宋体" w:cs="宋体"/>
          <w:kern w:val="0"/>
          <w:sz w:val="24"/>
        </w:rPr>
      </w:pPr>
    </w:p>
    <w:p w14:paraId="35B07332" w14:textId="123D74DE" w:rsidR="008C7513" w:rsidRPr="008C7513" w:rsidRDefault="008C7513" w:rsidP="008C7513">
      <w:pPr>
        <w:widowControl/>
        <w:jc w:val="left"/>
        <w:rPr>
          <w:rFonts w:ascii="宋体" w:hAnsi="宋体" w:cs="宋体"/>
          <w:kern w:val="0"/>
          <w:sz w:val="24"/>
        </w:rPr>
      </w:pPr>
      <w:r w:rsidRPr="008C7513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27C41BFD" wp14:editId="289FB708">
            <wp:extent cx="5274310" cy="4455795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0084D" w14:textId="1ACEEE26" w:rsidR="008C7513" w:rsidRPr="008C7513" w:rsidRDefault="008C7513" w:rsidP="008C7513">
      <w:pPr>
        <w:widowControl/>
        <w:jc w:val="left"/>
        <w:rPr>
          <w:rFonts w:ascii="宋体" w:hAnsi="宋体" w:cs="宋体"/>
          <w:kern w:val="0"/>
          <w:sz w:val="24"/>
        </w:rPr>
      </w:pPr>
      <w:r w:rsidRPr="008C7513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29726EDD" wp14:editId="21321EA9">
            <wp:extent cx="5274310" cy="228219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B4239" w14:textId="5B86A1ED" w:rsidR="008C7513" w:rsidRPr="008C7513" w:rsidRDefault="008C7513" w:rsidP="008C7513">
      <w:pPr>
        <w:widowControl/>
        <w:jc w:val="left"/>
        <w:rPr>
          <w:rFonts w:ascii="宋体" w:hAnsi="宋体" w:cs="宋体"/>
          <w:kern w:val="0"/>
          <w:sz w:val="24"/>
        </w:rPr>
      </w:pPr>
      <w:r w:rsidRPr="008C7513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2613D660" wp14:editId="2D7779C1">
            <wp:extent cx="5274310" cy="295275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84CC9" w14:textId="0CB9348E" w:rsidR="008C7513" w:rsidRPr="008C7513" w:rsidRDefault="008C7513" w:rsidP="008C7513">
      <w:pPr>
        <w:widowControl/>
        <w:jc w:val="left"/>
        <w:rPr>
          <w:rFonts w:ascii="宋体" w:hAnsi="宋体" w:cs="宋体"/>
          <w:kern w:val="0"/>
          <w:sz w:val="24"/>
        </w:rPr>
      </w:pPr>
      <w:r w:rsidRPr="008C7513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6213DC4B" wp14:editId="355EB101">
            <wp:extent cx="5274310" cy="397827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6B12F" w14:textId="77777777" w:rsidR="008C7513" w:rsidRPr="008C7513" w:rsidRDefault="008C7513" w:rsidP="008C7513">
      <w:pPr>
        <w:widowControl/>
        <w:jc w:val="left"/>
        <w:rPr>
          <w:rFonts w:ascii="宋体" w:hAnsi="宋体" w:cs="宋体"/>
          <w:kern w:val="0"/>
          <w:sz w:val="24"/>
        </w:rPr>
      </w:pPr>
    </w:p>
    <w:p w14:paraId="1E681CC9" w14:textId="40DC4E53" w:rsidR="008C7513" w:rsidRPr="008C7513" w:rsidRDefault="008C7513" w:rsidP="008C7513">
      <w:pPr>
        <w:widowControl/>
        <w:jc w:val="left"/>
        <w:rPr>
          <w:rFonts w:ascii="宋体" w:hAnsi="宋体" w:cs="宋体"/>
          <w:kern w:val="0"/>
          <w:sz w:val="24"/>
        </w:rPr>
      </w:pPr>
      <w:r w:rsidRPr="008C7513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2EF704A9" wp14:editId="4124EE71">
            <wp:extent cx="5274310" cy="292544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51427" w14:textId="1FF9B9DF" w:rsidR="008C7513" w:rsidRPr="008C7513" w:rsidRDefault="008C7513" w:rsidP="008C7513">
      <w:pPr>
        <w:widowControl/>
        <w:jc w:val="left"/>
        <w:rPr>
          <w:rFonts w:ascii="宋体" w:hAnsi="宋体" w:cs="宋体"/>
          <w:kern w:val="0"/>
          <w:sz w:val="24"/>
        </w:rPr>
      </w:pPr>
      <w:r w:rsidRPr="008C7513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557A91F2" wp14:editId="1169B963">
            <wp:extent cx="5274310" cy="433006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2DA6E" w14:textId="6D4A5663" w:rsidR="008C7513" w:rsidRPr="008C7513" w:rsidRDefault="008C7513" w:rsidP="008C7513">
      <w:pPr>
        <w:widowControl/>
        <w:jc w:val="left"/>
        <w:rPr>
          <w:rFonts w:ascii="宋体" w:hAnsi="宋体" w:cs="宋体"/>
          <w:kern w:val="0"/>
          <w:sz w:val="24"/>
        </w:rPr>
      </w:pPr>
      <w:r w:rsidRPr="008C7513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5A3DE6DA" wp14:editId="23DCEBAF">
            <wp:extent cx="5274310" cy="303466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ABFD" w14:textId="77777777" w:rsidR="008C7513" w:rsidRPr="008C7513" w:rsidRDefault="008C7513" w:rsidP="008C7513">
      <w:pPr>
        <w:widowControl/>
        <w:jc w:val="left"/>
        <w:rPr>
          <w:rFonts w:ascii="宋体" w:hAnsi="宋体" w:cs="宋体"/>
          <w:kern w:val="0"/>
          <w:sz w:val="24"/>
        </w:rPr>
      </w:pPr>
    </w:p>
    <w:p w14:paraId="4A1382EF" w14:textId="6992E629" w:rsidR="00DF6258" w:rsidRDefault="00DF6258" w:rsidP="00DF6258"/>
    <w:p w14:paraId="43949CD8" w14:textId="77777777" w:rsidR="00DF6258" w:rsidRPr="00DF6258" w:rsidRDefault="00DF6258" w:rsidP="00DF6258"/>
    <w:p w14:paraId="0A656CA2" w14:textId="568D8BA5" w:rsidR="00674735" w:rsidRDefault="00674735">
      <w:pPr>
        <w:pStyle w:val="2"/>
      </w:pPr>
      <w:r>
        <w:rPr>
          <w:rFonts w:hint="eastAsia"/>
        </w:rPr>
        <w:t>用户和权限</w:t>
      </w:r>
    </w:p>
    <w:p w14:paraId="376AD709" w14:textId="1B9FB872" w:rsidR="00B70969" w:rsidRPr="00B70969" w:rsidRDefault="00B70969" w:rsidP="00B70969">
      <w:pPr>
        <w:widowControl/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496859DE" wp14:editId="51D9625F">
            <wp:extent cx="5274310" cy="2245995"/>
            <wp:effectExtent l="0" t="0" r="254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8536E" w14:textId="1367086D" w:rsidR="00B70969" w:rsidRPr="00B70969" w:rsidRDefault="00B70969" w:rsidP="00B70969">
      <w:pPr>
        <w:widowControl/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434C7FDA" wp14:editId="3609073A">
            <wp:extent cx="4810125" cy="165735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570A9" w14:textId="4C108DD0" w:rsidR="00B70969" w:rsidRPr="00B70969" w:rsidRDefault="00B70969" w:rsidP="00B70969">
      <w:pPr>
        <w:widowControl/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68D19EBE" wp14:editId="5EC87A81">
            <wp:extent cx="5274310" cy="336169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FEB19" w14:textId="77777777" w:rsidR="00B70969" w:rsidRPr="00B70969" w:rsidRDefault="00B70969" w:rsidP="00B70969">
      <w:pPr>
        <w:widowControl/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kern w:val="0"/>
          <w:sz w:val="24"/>
        </w:rPr>
        <w:t>没有创建用户目录：</w:t>
      </w:r>
    </w:p>
    <w:p w14:paraId="6A5AE08B" w14:textId="77777777" w:rsidR="00B70969" w:rsidRPr="00B70969" w:rsidRDefault="00B70969" w:rsidP="00B70969">
      <w:pPr>
        <w:widowControl/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kern w:val="0"/>
          <w:sz w:val="24"/>
        </w:rPr>
        <w:t> </w:t>
      </w:r>
    </w:p>
    <w:p w14:paraId="3B6512C2" w14:textId="77777777" w:rsidR="00B70969" w:rsidRPr="00B70969" w:rsidRDefault="00B70969" w:rsidP="00B709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kern w:val="0"/>
          <w:sz w:val="24"/>
        </w:rPr>
        <w:t>kali@kali:~$ sudo -s</w:t>
      </w:r>
    </w:p>
    <w:p w14:paraId="2F8D6349" w14:textId="77777777" w:rsidR="00B70969" w:rsidRPr="00B70969" w:rsidRDefault="00B70969" w:rsidP="00B709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kern w:val="0"/>
          <w:sz w:val="24"/>
        </w:rPr>
        <w:t xml:space="preserve">[sudo] kali 的密码： </w:t>
      </w:r>
    </w:p>
    <w:p w14:paraId="5E26B3F2" w14:textId="77777777" w:rsidR="00B70969" w:rsidRPr="00B70969" w:rsidRDefault="00B70969" w:rsidP="00B709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kern w:val="0"/>
          <w:sz w:val="24"/>
        </w:rPr>
        <w:t>root@kali:~# useradd liu</w:t>
      </w:r>
    </w:p>
    <w:p w14:paraId="0DD22F3F" w14:textId="77777777" w:rsidR="00B70969" w:rsidRPr="00B70969" w:rsidRDefault="00B70969" w:rsidP="00B709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kern w:val="0"/>
          <w:sz w:val="24"/>
        </w:rPr>
        <w:t>root@kali:~# passwd liu</w:t>
      </w:r>
    </w:p>
    <w:p w14:paraId="536B3FAE" w14:textId="77777777" w:rsidR="00B70969" w:rsidRPr="00B70969" w:rsidRDefault="00B70969" w:rsidP="00B709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kern w:val="0"/>
          <w:sz w:val="24"/>
        </w:rPr>
        <w:t xml:space="preserve">输入新的 UNIX 密码： </w:t>
      </w:r>
    </w:p>
    <w:p w14:paraId="5476CE1A" w14:textId="77777777" w:rsidR="00B70969" w:rsidRPr="00B70969" w:rsidRDefault="00B70969" w:rsidP="00B709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kern w:val="0"/>
          <w:sz w:val="24"/>
        </w:rPr>
        <w:t xml:space="preserve">重新输入新的 UNIX 密码： </w:t>
      </w:r>
    </w:p>
    <w:p w14:paraId="6CCD97C1" w14:textId="77777777" w:rsidR="00B70969" w:rsidRPr="00B70969" w:rsidRDefault="00B70969" w:rsidP="00B709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kern w:val="0"/>
          <w:sz w:val="24"/>
        </w:rPr>
        <w:t>passwd：已成功更新密码</w:t>
      </w:r>
    </w:p>
    <w:p w14:paraId="2643BEED" w14:textId="77777777" w:rsidR="00B70969" w:rsidRPr="00B70969" w:rsidRDefault="00B70969" w:rsidP="00B709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kern w:val="0"/>
          <w:sz w:val="24"/>
        </w:rPr>
        <w:t>root@kali:~# su liu</w:t>
      </w:r>
    </w:p>
    <w:p w14:paraId="10004EA9" w14:textId="77777777" w:rsidR="00B70969" w:rsidRPr="00B70969" w:rsidRDefault="00B70969" w:rsidP="00B709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kern w:val="0"/>
          <w:sz w:val="24"/>
        </w:rPr>
        <w:t xml:space="preserve">$ </w:t>
      </w:r>
    </w:p>
    <w:p w14:paraId="76D66496" w14:textId="77777777" w:rsidR="00B70969" w:rsidRPr="00B70969" w:rsidRDefault="00B70969" w:rsidP="00B709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kern w:val="0"/>
          <w:sz w:val="24"/>
        </w:rPr>
        <w:t>kali@kali:/home$ deluser --help # 删除用户</w:t>
      </w:r>
    </w:p>
    <w:p w14:paraId="19DDBB5E" w14:textId="77777777" w:rsidR="00B70969" w:rsidRPr="00B70969" w:rsidRDefault="00B70969" w:rsidP="00B70969">
      <w:pPr>
        <w:widowControl/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kern w:val="0"/>
          <w:sz w:val="24"/>
        </w:rPr>
        <w:t>包含创建用户目录：</w:t>
      </w:r>
    </w:p>
    <w:p w14:paraId="6A69B5C6" w14:textId="77777777" w:rsidR="00B70969" w:rsidRPr="00B70969" w:rsidRDefault="00B70969" w:rsidP="00B70969">
      <w:pPr>
        <w:widowControl/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kern w:val="0"/>
          <w:sz w:val="24"/>
        </w:rPr>
        <w:t> </w:t>
      </w:r>
    </w:p>
    <w:p w14:paraId="746F68B5" w14:textId="77777777" w:rsidR="00B70969" w:rsidRPr="00B70969" w:rsidRDefault="00B70969" w:rsidP="00B709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kern w:val="0"/>
          <w:sz w:val="24"/>
        </w:rPr>
        <w:t>kali@kali:~$ sudo -s</w:t>
      </w:r>
    </w:p>
    <w:p w14:paraId="7110EAA7" w14:textId="77777777" w:rsidR="00B70969" w:rsidRPr="00B70969" w:rsidRDefault="00B70969" w:rsidP="00B709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kern w:val="0"/>
          <w:sz w:val="24"/>
        </w:rPr>
        <w:t xml:space="preserve">[sudo] kali 的密码： </w:t>
      </w:r>
    </w:p>
    <w:p w14:paraId="3106EF19" w14:textId="77777777" w:rsidR="00B70969" w:rsidRPr="00B70969" w:rsidRDefault="00B70969" w:rsidP="00B709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kern w:val="0"/>
          <w:sz w:val="24"/>
        </w:rPr>
        <w:t>root@kali:~# useradd laozheng -m</w:t>
      </w:r>
    </w:p>
    <w:p w14:paraId="720F513E" w14:textId="77777777" w:rsidR="00B70969" w:rsidRPr="00B70969" w:rsidRDefault="00B70969" w:rsidP="00B709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kern w:val="0"/>
          <w:sz w:val="24"/>
        </w:rPr>
        <w:t>root@kali:~# ls</w:t>
      </w:r>
    </w:p>
    <w:p w14:paraId="50ACBC72" w14:textId="77777777" w:rsidR="00B70969" w:rsidRPr="00B70969" w:rsidRDefault="00B70969" w:rsidP="00B709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kern w:val="0"/>
          <w:sz w:val="24"/>
        </w:rPr>
        <w:t>examples.desktop  公共的  模板  视频  图片  文档  下载  音乐  桌面</w:t>
      </w:r>
    </w:p>
    <w:p w14:paraId="0DC6443F" w14:textId="77777777" w:rsidR="00B70969" w:rsidRPr="00B70969" w:rsidRDefault="00B70969" w:rsidP="00B709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kern w:val="0"/>
          <w:sz w:val="24"/>
        </w:rPr>
        <w:t>root@kali:~# cd /home/</w:t>
      </w:r>
    </w:p>
    <w:p w14:paraId="0A34EEC5" w14:textId="77777777" w:rsidR="00B70969" w:rsidRPr="00B70969" w:rsidRDefault="00B70969" w:rsidP="00B709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kern w:val="0"/>
          <w:sz w:val="24"/>
        </w:rPr>
        <w:t>root@kali:/home# ls</w:t>
      </w:r>
    </w:p>
    <w:p w14:paraId="2BB8B2CA" w14:textId="77777777" w:rsidR="00B70969" w:rsidRPr="00B70969" w:rsidRDefault="00B70969" w:rsidP="00B709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kern w:val="0"/>
          <w:sz w:val="24"/>
        </w:rPr>
        <w:t>kali  laozheng</w:t>
      </w:r>
    </w:p>
    <w:p w14:paraId="67AFC433" w14:textId="77777777" w:rsidR="00B70969" w:rsidRPr="00B70969" w:rsidRDefault="00B70969" w:rsidP="00B709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kern w:val="0"/>
          <w:sz w:val="24"/>
        </w:rPr>
        <w:t>root@kali:/home# passwd laozheng</w:t>
      </w:r>
    </w:p>
    <w:p w14:paraId="5D06CA0B" w14:textId="77777777" w:rsidR="00B70969" w:rsidRPr="00B70969" w:rsidRDefault="00B70969" w:rsidP="00B709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kern w:val="0"/>
          <w:sz w:val="24"/>
        </w:rPr>
        <w:t xml:space="preserve">输入新的 UNIX 密码： </w:t>
      </w:r>
    </w:p>
    <w:p w14:paraId="6881E8F3" w14:textId="77777777" w:rsidR="00B70969" w:rsidRPr="00B70969" w:rsidRDefault="00B70969" w:rsidP="00B709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kern w:val="0"/>
          <w:sz w:val="24"/>
        </w:rPr>
        <w:t xml:space="preserve">重新输入新的 UNIX 密码： </w:t>
      </w:r>
    </w:p>
    <w:p w14:paraId="5AD2B420" w14:textId="77777777" w:rsidR="00B70969" w:rsidRPr="00B70969" w:rsidRDefault="00B70969" w:rsidP="00B709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kern w:val="0"/>
          <w:sz w:val="24"/>
        </w:rPr>
        <w:t>passwd：已成功更新密码</w:t>
      </w:r>
    </w:p>
    <w:p w14:paraId="60552782" w14:textId="77777777" w:rsidR="00B70969" w:rsidRPr="00B70969" w:rsidRDefault="00B70969" w:rsidP="00B709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kern w:val="0"/>
          <w:sz w:val="24"/>
        </w:rPr>
        <w:t>root@kali:/home# su laozheng</w:t>
      </w:r>
    </w:p>
    <w:p w14:paraId="3DD9980B" w14:textId="77777777" w:rsidR="00B70969" w:rsidRPr="00B70969" w:rsidRDefault="00B70969" w:rsidP="00B709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kern w:val="0"/>
          <w:sz w:val="24"/>
        </w:rPr>
        <w:lastRenderedPageBreak/>
        <w:t>$ whoami</w:t>
      </w:r>
    </w:p>
    <w:p w14:paraId="5FAAB476" w14:textId="77777777" w:rsidR="00B70969" w:rsidRPr="00B70969" w:rsidRDefault="00B70969" w:rsidP="00B709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kern w:val="0"/>
          <w:sz w:val="24"/>
        </w:rPr>
        <w:t>laozheng</w:t>
      </w:r>
    </w:p>
    <w:p w14:paraId="32DA043C" w14:textId="77777777" w:rsidR="00B70969" w:rsidRPr="00B70969" w:rsidRDefault="00B70969" w:rsidP="00B709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kern w:val="0"/>
          <w:sz w:val="24"/>
        </w:rPr>
        <w:t xml:space="preserve">$ </w:t>
      </w:r>
    </w:p>
    <w:p w14:paraId="70E144D1" w14:textId="790EF494" w:rsidR="00B70969" w:rsidRPr="00B70969" w:rsidRDefault="00B70969" w:rsidP="00B70969">
      <w:pPr>
        <w:widowControl/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4CC3C2FA" wp14:editId="44E750AE">
            <wp:extent cx="5274310" cy="218059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9E9A9" w14:textId="08D94377" w:rsidR="00B70969" w:rsidRPr="00B70969" w:rsidRDefault="00B70969" w:rsidP="00B70969">
      <w:pPr>
        <w:widowControl/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0D1BD680" wp14:editId="3C61A3E4">
            <wp:extent cx="5274310" cy="2200275"/>
            <wp:effectExtent l="0" t="0" r="254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A2E1" w14:textId="44272EB5" w:rsidR="00B70969" w:rsidRPr="00B70969" w:rsidRDefault="00B70969" w:rsidP="00B70969">
      <w:pPr>
        <w:widowControl/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0000B2A3" wp14:editId="7C863834">
            <wp:extent cx="5274310" cy="268922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66B34" w14:textId="4BB3E6EA" w:rsidR="00B70969" w:rsidRPr="00B70969" w:rsidRDefault="00B70969" w:rsidP="00B70969">
      <w:pPr>
        <w:widowControl/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35D1CB4A" wp14:editId="2D7DBC77">
            <wp:extent cx="5274310" cy="33559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B7F16" w14:textId="13CA7B33" w:rsidR="00B70969" w:rsidRPr="00B70969" w:rsidRDefault="00B70969" w:rsidP="00B70969">
      <w:pPr>
        <w:widowControl/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4C70B8F0" wp14:editId="547B286B">
            <wp:extent cx="5274310" cy="3159125"/>
            <wp:effectExtent l="0" t="0" r="254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7369F" w14:textId="32C803F1" w:rsidR="00B70969" w:rsidRPr="00B70969" w:rsidRDefault="00B70969" w:rsidP="00B70969">
      <w:pPr>
        <w:widowControl/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1B73BBC3" wp14:editId="7D1BE909">
            <wp:extent cx="5274310" cy="928370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7647A" w14:textId="6991BD90" w:rsidR="00B70969" w:rsidRPr="00B70969" w:rsidRDefault="00B70969" w:rsidP="00B70969">
      <w:pPr>
        <w:widowControl/>
        <w:jc w:val="left"/>
        <w:rPr>
          <w:rFonts w:ascii="宋体" w:hAnsi="宋体" w:cs="宋体"/>
          <w:kern w:val="0"/>
          <w:sz w:val="24"/>
        </w:rPr>
      </w:pPr>
      <w:r w:rsidRPr="00B70969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41F6E2E2" wp14:editId="1E5CCF84">
            <wp:extent cx="5274310" cy="219075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679AF" w14:textId="77777777" w:rsidR="00B70969" w:rsidRPr="00B70969" w:rsidRDefault="00B70969" w:rsidP="00B70969">
      <w:pPr>
        <w:widowControl/>
        <w:jc w:val="left"/>
        <w:rPr>
          <w:rFonts w:ascii="宋体" w:hAnsi="宋体" w:cs="宋体"/>
          <w:kern w:val="0"/>
          <w:sz w:val="24"/>
        </w:rPr>
      </w:pPr>
    </w:p>
    <w:p w14:paraId="33CC2059" w14:textId="7A018300" w:rsidR="00553F72" w:rsidRPr="00553F72" w:rsidRDefault="00553F72" w:rsidP="00553F72">
      <w:pPr>
        <w:widowControl/>
        <w:jc w:val="left"/>
        <w:rPr>
          <w:rFonts w:ascii="宋体" w:hAnsi="宋体" w:cs="宋体"/>
          <w:kern w:val="0"/>
          <w:sz w:val="24"/>
        </w:rPr>
      </w:pPr>
      <w:r w:rsidRPr="00553F72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44260868" wp14:editId="51490995">
            <wp:extent cx="5274310" cy="12833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1B413" w14:textId="6485CF91" w:rsidR="00553F72" w:rsidRPr="00553F72" w:rsidRDefault="00553F72" w:rsidP="00553F72">
      <w:pPr>
        <w:widowControl/>
        <w:jc w:val="left"/>
        <w:rPr>
          <w:rFonts w:ascii="宋体" w:hAnsi="宋体" w:cs="宋体"/>
          <w:kern w:val="0"/>
          <w:sz w:val="24"/>
        </w:rPr>
      </w:pPr>
      <w:r w:rsidRPr="00553F72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021D57D9" wp14:editId="1B0D33B8">
            <wp:extent cx="5274310" cy="235458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60A28" w14:textId="50D2FE5C" w:rsidR="00553F72" w:rsidRPr="00553F72" w:rsidRDefault="00553F72" w:rsidP="00553F72">
      <w:pPr>
        <w:widowControl/>
        <w:jc w:val="left"/>
        <w:rPr>
          <w:rFonts w:ascii="宋体" w:hAnsi="宋体" w:cs="宋体"/>
          <w:kern w:val="0"/>
          <w:sz w:val="24"/>
        </w:rPr>
      </w:pPr>
      <w:r w:rsidRPr="00553F72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3ABFE00C" wp14:editId="744687C1">
            <wp:extent cx="5274310" cy="172085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05E6D" w14:textId="128D731C" w:rsidR="00553F72" w:rsidRPr="00553F72" w:rsidRDefault="00553F72" w:rsidP="00553F72">
      <w:pPr>
        <w:widowControl/>
        <w:jc w:val="left"/>
        <w:rPr>
          <w:rFonts w:ascii="宋体" w:hAnsi="宋体" w:cs="宋体"/>
          <w:kern w:val="0"/>
          <w:sz w:val="24"/>
        </w:rPr>
      </w:pPr>
      <w:r w:rsidRPr="00553F72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6E02F963" wp14:editId="084D24E7">
            <wp:extent cx="5274310" cy="269367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3306C" w14:textId="50BA851E" w:rsidR="00553F72" w:rsidRPr="00553F72" w:rsidRDefault="00553F72" w:rsidP="00553F72">
      <w:pPr>
        <w:widowControl/>
        <w:jc w:val="left"/>
        <w:rPr>
          <w:rFonts w:ascii="宋体" w:hAnsi="宋体" w:cs="宋体"/>
          <w:kern w:val="0"/>
          <w:sz w:val="24"/>
        </w:rPr>
      </w:pPr>
      <w:r w:rsidRPr="00553F72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03263152" wp14:editId="3CD19E81">
            <wp:extent cx="5274310" cy="1748790"/>
            <wp:effectExtent l="0" t="0" r="254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57B3E" w14:textId="181ACE49" w:rsidR="00553F72" w:rsidRPr="00553F72" w:rsidRDefault="00553F72" w:rsidP="00553F72">
      <w:pPr>
        <w:widowControl/>
        <w:jc w:val="left"/>
        <w:rPr>
          <w:rFonts w:ascii="宋体" w:hAnsi="宋体" w:cs="宋体"/>
          <w:kern w:val="0"/>
          <w:sz w:val="24"/>
        </w:rPr>
      </w:pPr>
      <w:r w:rsidRPr="00553F72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6B3ECF0F" wp14:editId="726E9A1A">
            <wp:extent cx="5274310" cy="1746250"/>
            <wp:effectExtent l="0" t="0" r="254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5FBD4" w14:textId="434C9989" w:rsidR="00553F72" w:rsidRPr="00553F72" w:rsidRDefault="00553F72" w:rsidP="00553F72">
      <w:pPr>
        <w:widowControl/>
        <w:jc w:val="left"/>
        <w:rPr>
          <w:rFonts w:ascii="宋体" w:hAnsi="宋体" w:cs="宋体"/>
          <w:kern w:val="0"/>
          <w:sz w:val="24"/>
        </w:rPr>
      </w:pPr>
      <w:r w:rsidRPr="00553F72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639A5C19" wp14:editId="489CD2B7">
            <wp:extent cx="5274310" cy="19634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32404" w14:textId="270B8A17" w:rsidR="00674735" w:rsidRDefault="00674735" w:rsidP="00674735"/>
    <w:p w14:paraId="48D53D68" w14:textId="56DE98E1" w:rsidR="00773C34" w:rsidRPr="00773C34" w:rsidRDefault="00773C34" w:rsidP="00773C34">
      <w:pPr>
        <w:widowControl/>
        <w:jc w:val="left"/>
        <w:rPr>
          <w:rFonts w:ascii="宋体" w:hAnsi="宋体" w:cs="宋体"/>
          <w:kern w:val="0"/>
          <w:sz w:val="24"/>
        </w:rPr>
      </w:pPr>
      <w:r w:rsidRPr="00773C34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626AB301" wp14:editId="2E38DF63">
            <wp:extent cx="5274310" cy="3153410"/>
            <wp:effectExtent l="0" t="0" r="2540" b="889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18B22" w14:textId="33455500" w:rsidR="00773C34" w:rsidRPr="00773C34" w:rsidRDefault="00773C34" w:rsidP="00773C34">
      <w:pPr>
        <w:widowControl/>
        <w:jc w:val="left"/>
        <w:rPr>
          <w:rFonts w:ascii="宋体" w:hAnsi="宋体" w:cs="宋体"/>
          <w:kern w:val="0"/>
          <w:sz w:val="24"/>
        </w:rPr>
      </w:pPr>
      <w:r w:rsidRPr="00773C34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326207BA" wp14:editId="0A247265">
            <wp:extent cx="5274310" cy="126174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374B6" w14:textId="5C3BC856" w:rsidR="00773C34" w:rsidRPr="00773C34" w:rsidRDefault="00773C34" w:rsidP="00773C34">
      <w:pPr>
        <w:widowControl/>
        <w:jc w:val="left"/>
        <w:rPr>
          <w:rFonts w:ascii="宋体" w:hAnsi="宋体" w:cs="宋体"/>
          <w:kern w:val="0"/>
          <w:sz w:val="24"/>
        </w:rPr>
      </w:pPr>
      <w:r w:rsidRPr="00773C34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75CF46A7" wp14:editId="129794FF">
            <wp:extent cx="5274310" cy="201295"/>
            <wp:effectExtent l="0" t="0" r="2540" b="825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15065" w14:textId="068E26B2" w:rsidR="00773C34" w:rsidRPr="00773C34" w:rsidRDefault="00773C34" w:rsidP="00773C34">
      <w:pPr>
        <w:widowControl/>
        <w:jc w:val="left"/>
        <w:rPr>
          <w:rFonts w:ascii="宋体" w:hAnsi="宋体" w:cs="宋体"/>
          <w:kern w:val="0"/>
          <w:sz w:val="24"/>
        </w:rPr>
      </w:pPr>
      <w:r w:rsidRPr="00773C34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2BD67DF0" wp14:editId="0B819DC4">
            <wp:extent cx="5274310" cy="3559175"/>
            <wp:effectExtent l="0" t="0" r="254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60A36" w14:textId="77777777" w:rsidR="00773C34" w:rsidRPr="00773C34" w:rsidRDefault="00773C34" w:rsidP="00773C34">
      <w:pPr>
        <w:widowControl/>
        <w:jc w:val="left"/>
        <w:rPr>
          <w:rFonts w:ascii="宋体" w:hAnsi="宋体" w:cs="宋体"/>
          <w:kern w:val="0"/>
          <w:sz w:val="24"/>
        </w:rPr>
      </w:pPr>
    </w:p>
    <w:p w14:paraId="31F27317" w14:textId="0D8858B6" w:rsidR="00773C34" w:rsidRPr="00773C34" w:rsidRDefault="00773C34" w:rsidP="00773C34">
      <w:pPr>
        <w:widowControl/>
        <w:jc w:val="left"/>
        <w:rPr>
          <w:rFonts w:ascii="宋体" w:hAnsi="宋体" w:cs="宋体"/>
          <w:kern w:val="0"/>
          <w:sz w:val="24"/>
        </w:rPr>
      </w:pPr>
      <w:r w:rsidRPr="00773C34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5EAA3109" wp14:editId="0CB4C222">
            <wp:extent cx="5274310" cy="2834640"/>
            <wp:effectExtent l="0" t="0" r="254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5F90C" w14:textId="42A33ADA" w:rsidR="00773C34" w:rsidRPr="00773C34" w:rsidRDefault="00773C34" w:rsidP="00773C34">
      <w:pPr>
        <w:widowControl/>
        <w:jc w:val="left"/>
        <w:rPr>
          <w:rFonts w:ascii="宋体" w:hAnsi="宋体" w:cs="宋体"/>
          <w:kern w:val="0"/>
          <w:sz w:val="24"/>
        </w:rPr>
      </w:pPr>
      <w:r w:rsidRPr="00773C34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4227FFBC" wp14:editId="1B55B8E7">
            <wp:extent cx="4733925" cy="212407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003F8" w14:textId="194C2C0C" w:rsidR="00773C34" w:rsidRPr="00773C34" w:rsidRDefault="00773C34" w:rsidP="00773C34">
      <w:pPr>
        <w:widowControl/>
        <w:jc w:val="left"/>
        <w:rPr>
          <w:rFonts w:ascii="宋体" w:hAnsi="宋体" w:cs="宋体"/>
          <w:kern w:val="0"/>
          <w:sz w:val="24"/>
        </w:rPr>
      </w:pPr>
      <w:r w:rsidRPr="00773C34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138AA47E" wp14:editId="327A4F97">
            <wp:extent cx="4686300" cy="20955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D6E33" w14:textId="77777777" w:rsidR="00553F72" w:rsidRDefault="00553F72" w:rsidP="00674735"/>
    <w:p w14:paraId="784716C1" w14:textId="5A40E824" w:rsidR="00674735" w:rsidRDefault="00674735" w:rsidP="00674735"/>
    <w:p w14:paraId="07169B00" w14:textId="77777777" w:rsidR="00674735" w:rsidRPr="00674735" w:rsidRDefault="00674735" w:rsidP="00674735"/>
    <w:p w14:paraId="0B415B59" w14:textId="08083A4E" w:rsidR="00564DF7" w:rsidRDefault="00564DF7">
      <w:pPr>
        <w:pStyle w:val="1"/>
      </w:pPr>
      <w:r>
        <w:rPr>
          <w:rFonts w:hint="eastAsia"/>
        </w:rPr>
        <w:t>问题解决</w:t>
      </w:r>
    </w:p>
    <w:p w14:paraId="3A973551" w14:textId="520E8BDA" w:rsidR="00564DF7" w:rsidRDefault="00564DF7" w:rsidP="00564DF7">
      <w:pPr>
        <w:pStyle w:val="2"/>
      </w:pPr>
      <w:r>
        <w:rPr>
          <w:rFonts w:hint="eastAsia"/>
        </w:rPr>
        <w:lastRenderedPageBreak/>
        <w:t>Ubuntu</w:t>
      </w:r>
      <w:r>
        <w:rPr>
          <w:rFonts w:hint="eastAsia"/>
        </w:rPr>
        <w:t>突然无法上网</w:t>
      </w:r>
    </w:p>
    <w:p w14:paraId="13181B44" w14:textId="49D7456E" w:rsidR="00370500" w:rsidRPr="00370500" w:rsidRDefault="00370500" w:rsidP="00370500">
      <w:r>
        <w:rPr>
          <w:rFonts w:hint="eastAsia"/>
        </w:rPr>
        <w:t>依次执行如下三条语句即可解决：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0500" w14:paraId="2778414D" w14:textId="77777777" w:rsidTr="00370500">
        <w:tc>
          <w:tcPr>
            <w:tcW w:w="8296" w:type="dxa"/>
          </w:tcPr>
          <w:p w14:paraId="0E5A3BAC" w14:textId="77777777" w:rsidR="00370500" w:rsidRDefault="00370500" w:rsidP="00370500">
            <w:r>
              <w:t>sudo service network-manager stop</w:t>
            </w:r>
          </w:p>
          <w:p w14:paraId="36AFEFEE" w14:textId="77777777" w:rsidR="00370500" w:rsidRDefault="00370500" w:rsidP="00370500">
            <w:r>
              <w:t xml:space="preserve">sudo rm /var/lib/NetworkManager/NetworkManager.state </w:t>
            </w:r>
          </w:p>
          <w:p w14:paraId="2FFA1159" w14:textId="16944B04" w:rsidR="00370500" w:rsidRDefault="00370500" w:rsidP="00370500">
            <w:r>
              <w:t>sudo service network-manager start</w:t>
            </w:r>
          </w:p>
        </w:tc>
      </w:tr>
    </w:tbl>
    <w:p w14:paraId="3B8A18AA" w14:textId="02672C41" w:rsidR="00564DF7" w:rsidRDefault="00370500" w:rsidP="00564DF7">
      <w:r>
        <w:rPr>
          <w:rFonts w:hint="eastAsia"/>
        </w:rPr>
        <w:t>执行完成之后，刷新浏览器即可，不需要重启系统。</w:t>
      </w:r>
    </w:p>
    <w:p w14:paraId="4B196525" w14:textId="77777777" w:rsidR="0007455B" w:rsidRPr="00564DF7" w:rsidRDefault="0007455B" w:rsidP="00564DF7"/>
    <w:sectPr w:rsidR="0007455B" w:rsidRPr="00564DF7">
      <w:headerReference w:type="even" r:id="rId125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383702" w14:textId="77777777" w:rsidR="00034DE2" w:rsidRDefault="00034DE2">
      <w:r>
        <w:separator/>
      </w:r>
    </w:p>
  </w:endnote>
  <w:endnote w:type="continuationSeparator" w:id="0">
    <w:p w14:paraId="6DA1C577" w14:textId="77777777" w:rsidR="00034DE2" w:rsidRDefault="00034D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96CD41" w14:textId="77777777" w:rsidR="00034DE2" w:rsidRDefault="00034DE2">
      <w:r>
        <w:separator/>
      </w:r>
    </w:p>
  </w:footnote>
  <w:footnote w:type="continuationSeparator" w:id="0">
    <w:p w14:paraId="0457FC85" w14:textId="77777777" w:rsidR="00034DE2" w:rsidRDefault="00034DE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AD518D" w14:textId="77777777" w:rsidR="00F60DD2" w:rsidRDefault="00F60DD2"/>
  <w:p w14:paraId="731E7F23" w14:textId="77777777" w:rsidR="00F60DD2" w:rsidRDefault="00F60DD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83A2F711"/>
    <w:multiLevelType w:val="singleLevel"/>
    <w:tmpl w:val="83A2F711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A734251D"/>
    <w:multiLevelType w:val="singleLevel"/>
    <w:tmpl w:val="A734251D"/>
    <w:lvl w:ilvl="0">
      <w:start w:val="1"/>
      <w:numFmt w:val="lowerLetter"/>
      <w:suff w:val="nothing"/>
      <w:lvlText w:val="%1、"/>
      <w:lvlJc w:val="left"/>
    </w:lvl>
  </w:abstractNum>
  <w:abstractNum w:abstractNumId="2" w15:restartNumberingAfterBreak="0">
    <w:nsid w:val="ACA5189F"/>
    <w:multiLevelType w:val="singleLevel"/>
    <w:tmpl w:val="ACA5189F"/>
    <w:lvl w:ilvl="0">
      <w:start w:val="1"/>
      <w:numFmt w:val="decimal"/>
      <w:suff w:val="nothing"/>
      <w:lvlText w:val="%1、"/>
      <w:lvlJc w:val="left"/>
    </w:lvl>
  </w:abstractNum>
  <w:abstractNum w:abstractNumId="3" w15:restartNumberingAfterBreak="0">
    <w:nsid w:val="CC201629"/>
    <w:multiLevelType w:val="singleLevel"/>
    <w:tmpl w:val="CC201629"/>
    <w:lvl w:ilvl="0">
      <w:start w:val="1"/>
      <w:numFmt w:val="lowerLetter"/>
      <w:suff w:val="nothing"/>
      <w:lvlText w:val="%1、"/>
      <w:lvlJc w:val="left"/>
    </w:lvl>
  </w:abstractNum>
  <w:abstractNum w:abstractNumId="4" w15:restartNumberingAfterBreak="0">
    <w:nsid w:val="D4E4B687"/>
    <w:multiLevelType w:val="singleLevel"/>
    <w:tmpl w:val="D4E4B687"/>
    <w:lvl w:ilvl="0">
      <w:start w:val="1"/>
      <w:numFmt w:val="decimal"/>
      <w:suff w:val="nothing"/>
      <w:lvlText w:val="%1、"/>
      <w:lvlJc w:val="left"/>
    </w:lvl>
  </w:abstractNum>
  <w:abstractNum w:abstractNumId="5" w15:restartNumberingAfterBreak="0">
    <w:nsid w:val="D6286134"/>
    <w:multiLevelType w:val="multilevel"/>
    <w:tmpl w:val="D6286134"/>
    <w:lvl w:ilvl="0">
      <w:start w:val="1"/>
      <w:numFmt w:val="lowerLetter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" w15:restartNumberingAfterBreak="0">
    <w:nsid w:val="DC9EF970"/>
    <w:multiLevelType w:val="singleLevel"/>
    <w:tmpl w:val="DC9EF970"/>
    <w:lvl w:ilvl="0">
      <w:start w:val="1"/>
      <w:numFmt w:val="decimal"/>
      <w:suff w:val="nothing"/>
      <w:lvlText w:val="%1、"/>
      <w:lvlJc w:val="left"/>
    </w:lvl>
  </w:abstractNum>
  <w:abstractNum w:abstractNumId="7" w15:restartNumberingAfterBreak="0">
    <w:nsid w:val="E57DEC13"/>
    <w:multiLevelType w:val="singleLevel"/>
    <w:tmpl w:val="E57DEC13"/>
    <w:lvl w:ilvl="0">
      <w:start w:val="1"/>
      <w:numFmt w:val="decimal"/>
      <w:suff w:val="nothing"/>
      <w:lvlText w:val="%1、"/>
      <w:lvlJc w:val="left"/>
    </w:lvl>
  </w:abstractNum>
  <w:abstractNum w:abstractNumId="8" w15:restartNumberingAfterBreak="0">
    <w:nsid w:val="E8D198E5"/>
    <w:multiLevelType w:val="singleLevel"/>
    <w:tmpl w:val="E8D198E5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EC731F54"/>
    <w:multiLevelType w:val="multilevel"/>
    <w:tmpl w:val="EC731F54"/>
    <w:lvl w:ilvl="0">
      <w:start w:val="1"/>
      <w:numFmt w:val="decimal"/>
      <w:pStyle w:val="1"/>
      <w:suff w:val="nothing"/>
      <w:lvlText w:val="%1、"/>
      <w:lvlJc w:val="center"/>
      <w:pPr>
        <w:tabs>
          <w:tab w:val="left" w:pos="0"/>
        </w:tabs>
        <w:ind w:left="432" w:hanging="144"/>
      </w:pPr>
      <w:rPr>
        <w:rFonts w:ascii="宋体" w:eastAsia="宋体" w:hAnsi="宋体" w:cs="宋体" w:hint="default"/>
      </w:rPr>
    </w:lvl>
    <w:lvl w:ilvl="1">
      <w:start w:val="1"/>
      <w:numFmt w:val="decimal"/>
      <w:pStyle w:val="2"/>
      <w:suff w:val="nothing"/>
      <w:lvlText w:val="%1.%2、"/>
      <w:lvlJc w:val="left"/>
      <w:pPr>
        <w:tabs>
          <w:tab w:val="left" w:pos="420"/>
        </w:tabs>
        <w:ind w:left="576" w:hanging="576"/>
      </w:pPr>
      <w:rPr>
        <w:rFonts w:ascii="宋体" w:eastAsia="宋体" w:hAnsi="宋体" w:cs="宋体" w:hint="default"/>
        <w:sz w:val="30"/>
        <w:szCs w:val="30"/>
      </w:rPr>
    </w:lvl>
    <w:lvl w:ilvl="2">
      <w:start w:val="1"/>
      <w:numFmt w:val="decimal"/>
      <w:pStyle w:val="3"/>
      <w:suff w:val="nothing"/>
      <w:lvlText w:val="%1.%2.%3、"/>
      <w:lvlJc w:val="left"/>
      <w:pPr>
        <w:tabs>
          <w:tab w:val="left" w:pos="420"/>
        </w:tabs>
        <w:ind w:left="720" w:hanging="720"/>
      </w:pPr>
      <w:rPr>
        <w:rFonts w:ascii="宋体" w:eastAsia="宋体" w:hAnsi="宋体" w:cs="宋体" w:hint="default"/>
      </w:rPr>
    </w:lvl>
    <w:lvl w:ilvl="3">
      <w:start w:val="1"/>
      <w:numFmt w:val="decimal"/>
      <w:pStyle w:val="4"/>
      <w:suff w:val="nothing"/>
      <w:lvlText w:val="%1.%2.%3.%4、"/>
      <w:lvlJc w:val="left"/>
      <w:pPr>
        <w:tabs>
          <w:tab w:val="left" w:pos="420"/>
        </w:tabs>
        <w:ind w:left="864" w:hanging="864"/>
      </w:pPr>
      <w:rPr>
        <w:rFonts w:ascii="宋体" w:eastAsia="宋体" w:hAnsi="宋体" w:cs="宋体" w:hint="default"/>
      </w:rPr>
    </w:lvl>
    <w:lvl w:ilvl="4">
      <w:start w:val="1"/>
      <w:numFmt w:val="decimal"/>
      <w:pStyle w:val="5"/>
      <w:suff w:val="nothing"/>
      <w:lvlText w:val="%1.%2.%3.%4.%5、"/>
      <w:lvlJc w:val="left"/>
      <w:pPr>
        <w:tabs>
          <w:tab w:val="left" w:pos="420"/>
        </w:tabs>
        <w:ind w:left="1008" w:hanging="1008"/>
      </w:pPr>
      <w:rPr>
        <w:rFonts w:ascii="宋体" w:eastAsia="宋体" w:hAnsi="宋体" w:cs="宋体" w:hint="default"/>
      </w:rPr>
    </w:lvl>
    <w:lvl w:ilvl="5">
      <w:start w:val="1"/>
      <w:numFmt w:val="decimal"/>
      <w:pStyle w:val="6"/>
      <w:suff w:val="nothing"/>
      <w:lvlText w:val="%1.%2.%3.%4.%5.%6、"/>
      <w:lvlJc w:val="left"/>
      <w:pPr>
        <w:tabs>
          <w:tab w:val="left" w:pos="420"/>
        </w:tabs>
        <w:ind w:left="1152" w:hanging="1152"/>
      </w:pPr>
      <w:rPr>
        <w:rFonts w:ascii="宋体" w:eastAsia="宋体" w:hAnsi="宋体" w:cs="宋体" w:hint="default"/>
      </w:rPr>
    </w:lvl>
    <w:lvl w:ilvl="6">
      <w:start w:val="1"/>
      <w:numFmt w:val="decimal"/>
      <w:pStyle w:val="7"/>
      <w:suff w:val="nothing"/>
      <w:lvlText w:val="%1.%2.%3.%4.%5.%6.%7、"/>
      <w:lvlJc w:val="left"/>
      <w:pPr>
        <w:tabs>
          <w:tab w:val="left" w:pos="420"/>
        </w:tabs>
        <w:ind w:left="1296" w:hanging="1296"/>
      </w:pPr>
      <w:rPr>
        <w:rFonts w:ascii="宋体" w:eastAsia="宋体" w:hAnsi="宋体" w:cs="宋体" w:hint="default"/>
      </w:rPr>
    </w:lvl>
    <w:lvl w:ilvl="7">
      <w:start w:val="1"/>
      <w:numFmt w:val="decimal"/>
      <w:pStyle w:val="8"/>
      <w:suff w:val="nothing"/>
      <w:lvlText w:val="%1.%2.%3.%4.%5.%6.%7.%8、"/>
      <w:lvlJc w:val="left"/>
      <w:pPr>
        <w:tabs>
          <w:tab w:val="left" w:pos="420"/>
        </w:tabs>
        <w:ind w:left="1440" w:hanging="1440"/>
      </w:pPr>
      <w:rPr>
        <w:rFonts w:ascii="宋体" w:eastAsia="宋体" w:hAnsi="宋体" w:cs="宋体" w:hint="default"/>
      </w:rPr>
    </w:lvl>
    <w:lvl w:ilvl="8">
      <w:start w:val="1"/>
      <w:numFmt w:val="decimal"/>
      <w:pStyle w:val="9"/>
      <w:suff w:val="nothing"/>
      <w:lvlText w:val="%1.%2.%3.%4.%5.%6.%7.%8.%9、"/>
      <w:lvlJc w:val="left"/>
      <w:pPr>
        <w:tabs>
          <w:tab w:val="left" w:pos="420"/>
        </w:tabs>
        <w:ind w:left="1584" w:hanging="1584"/>
      </w:pPr>
      <w:rPr>
        <w:rFonts w:ascii="宋体" w:eastAsia="宋体" w:hAnsi="宋体" w:cs="宋体" w:hint="default"/>
      </w:rPr>
    </w:lvl>
  </w:abstractNum>
  <w:abstractNum w:abstractNumId="10" w15:restartNumberingAfterBreak="0">
    <w:nsid w:val="ED683308"/>
    <w:multiLevelType w:val="singleLevel"/>
    <w:tmpl w:val="ED683308"/>
    <w:lvl w:ilvl="0">
      <w:start w:val="1"/>
      <w:numFmt w:val="decimal"/>
      <w:suff w:val="nothing"/>
      <w:lvlText w:val="%1、"/>
      <w:lvlJc w:val="left"/>
    </w:lvl>
  </w:abstractNum>
  <w:abstractNum w:abstractNumId="11" w15:restartNumberingAfterBreak="0">
    <w:nsid w:val="02D48F69"/>
    <w:multiLevelType w:val="singleLevel"/>
    <w:tmpl w:val="02D48F69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" w15:restartNumberingAfterBreak="0">
    <w:nsid w:val="0D4C2DCB"/>
    <w:multiLevelType w:val="singleLevel"/>
    <w:tmpl w:val="0D4C2DCB"/>
    <w:lvl w:ilvl="0">
      <w:start w:val="1"/>
      <w:numFmt w:val="decimal"/>
      <w:suff w:val="nothing"/>
      <w:lvlText w:val="%1、"/>
      <w:lvlJc w:val="left"/>
    </w:lvl>
  </w:abstractNum>
  <w:abstractNum w:abstractNumId="13" w15:restartNumberingAfterBreak="0">
    <w:nsid w:val="1329D2C9"/>
    <w:multiLevelType w:val="singleLevel"/>
    <w:tmpl w:val="1329D2C9"/>
    <w:lvl w:ilvl="0">
      <w:start w:val="1"/>
      <w:numFmt w:val="lowerLetter"/>
      <w:suff w:val="nothing"/>
      <w:lvlText w:val="%1、"/>
      <w:lvlJc w:val="left"/>
    </w:lvl>
  </w:abstractNum>
  <w:abstractNum w:abstractNumId="14" w15:restartNumberingAfterBreak="0">
    <w:nsid w:val="22C6A5DA"/>
    <w:multiLevelType w:val="singleLevel"/>
    <w:tmpl w:val="22C6A5DA"/>
    <w:lvl w:ilvl="0">
      <w:start w:val="1"/>
      <w:numFmt w:val="decimal"/>
      <w:suff w:val="nothing"/>
      <w:lvlText w:val="%1、"/>
      <w:lvlJc w:val="left"/>
    </w:lvl>
  </w:abstractNum>
  <w:abstractNum w:abstractNumId="15" w15:restartNumberingAfterBreak="0">
    <w:nsid w:val="2F6CD74C"/>
    <w:multiLevelType w:val="singleLevel"/>
    <w:tmpl w:val="2F6CD74C"/>
    <w:lvl w:ilvl="0">
      <w:start w:val="1"/>
      <w:numFmt w:val="decimal"/>
      <w:suff w:val="nothing"/>
      <w:lvlText w:val="%1、"/>
      <w:lvlJc w:val="left"/>
    </w:lvl>
  </w:abstractNum>
  <w:abstractNum w:abstractNumId="16" w15:restartNumberingAfterBreak="0">
    <w:nsid w:val="3E6F6E51"/>
    <w:multiLevelType w:val="singleLevel"/>
    <w:tmpl w:val="3E6F6E51"/>
    <w:lvl w:ilvl="0">
      <w:start w:val="1"/>
      <w:numFmt w:val="decimal"/>
      <w:suff w:val="nothing"/>
      <w:lvlText w:val="%1、"/>
      <w:lvlJc w:val="left"/>
    </w:lvl>
  </w:abstractNum>
  <w:abstractNum w:abstractNumId="17" w15:restartNumberingAfterBreak="0">
    <w:nsid w:val="42663FD8"/>
    <w:multiLevelType w:val="singleLevel"/>
    <w:tmpl w:val="42663FD8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8" w15:restartNumberingAfterBreak="0">
    <w:nsid w:val="455332B0"/>
    <w:multiLevelType w:val="multilevel"/>
    <w:tmpl w:val="455332B0"/>
    <w:lvl w:ilvl="0">
      <w:start w:val="1"/>
      <w:numFmt w:val="bullet"/>
      <w:lvlText w:val=""/>
      <w:lvlJc w:val="left"/>
      <w:pPr>
        <w:tabs>
          <w:tab w:val="left" w:pos="900"/>
        </w:tabs>
        <w:ind w:left="900" w:hanging="420"/>
      </w:pPr>
      <w:rPr>
        <w:rFonts w:ascii="Wingdings" w:hAnsi="Wingdings" w:hint="default"/>
      </w:rPr>
    </w:lvl>
    <w:lvl w:ilvl="1">
      <w:start w:val="1"/>
      <w:numFmt w:val="bullet"/>
      <w:pStyle w:val="a"/>
      <w:lvlText w:val=""/>
      <w:lvlJc w:val="left"/>
      <w:pPr>
        <w:tabs>
          <w:tab w:val="left" w:pos="1320"/>
        </w:tabs>
        <w:ind w:left="13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740"/>
        </w:tabs>
        <w:ind w:left="17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160"/>
        </w:tabs>
        <w:ind w:left="21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580"/>
        </w:tabs>
        <w:ind w:left="25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3000"/>
        </w:tabs>
        <w:ind w:left="30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420"/>
        </w:tabs>
        <w:ind w:left="34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840"/>
        </w:tabs>
        <w:ind w:left="38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260"/>
        </w:tabs>
        <w:ind w:left="4260" w:hanging="420"/>
      </w:pPr>
      <w:rPr>
        <w:rFonts w:ascii="Wingdings" w:hAnsi="Wingdings" w:hint="default"/>
      </w:rPr>
    </w:lvl>
  </w:abstractNum>
  <w:abstractNum w:abstractNumId="19" w15:restartNumberingAfterBreak="0">
    <w:nsid w:val="6B148542"/>
    <w:multiLevelType w:val="singleLevel"/>
    <w:tmpl w:val="6B148542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0" w15:restartNumberingAfterBreak="0">
    <w:nsid w:val="6E68DFC2"/>
    <w:multiLevelType w:val="singleLevel"/>
    <w:tmpl w:val="6E68DFC2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1" w15:restartNumberingAfterBreak="0">
    <w:nsid w:val="781F9A67"/>
    <w:multiLevelType w:val="singleLevel"/>
    <w:tmpl w:val="781F9A67"/>
    <w:lvl w:ilvl="0">
      <w:start w:val="1"/>
      <w:numFmt w:val="lowerLetter"/>
      <w:suff w:val="nothing"/>
      <w:lvlText w:val="%1、"/>
      <w:lvlJc w:val="left"/>
    </w:lvl>
  </w:abstractNum>
  <w:num w:numId="1">
    <w:abstractNumId w:val="9"/>
  </w:num>
  <w:num w:numId="2">
    <w:abstractNumId w:val="18"/>
  </w:num>
  <w:num w:numId="3">
    <w:abstractNumId w:val="3"/>
  </w:num>
  <w:num w:numId="4">
    <w:abstractNumId w:val="12"/>
  </w:num>
  <w:num w:numId="5">
    <w:abstractNumId w:val="4"/>
  </w:num>
  <w:num w:numId="6">
    <w:abstractNumId w:val="1"/>
  </w:num>
  <w:num w:numId="7">
    <w:abstractNumId w:val="8"/>
  </w:num>
  <w:num w:numId="8">
    <w:abstractNumId w:val="11"/>
  </w:num>
  <w:num w:numId="9">
    <w:abstractNumId w:val="17"/>
  </w:num>
  <w:num w:numId="10">
    <w:abstractNumId w:val="20"/>
  </w:num>
  <w:num w:numId="11">
    <w:abstractNumId w:val="2"/>
  </w:num>
  <w:num w:numId="12">
    <w:abstractNumId w:val="19"/>
  </w:num>
  <w:num w:numId="13">
    <w:abstractNumId w:val="6"/>
  </w:num>
  <w:num w:numId="14">
    <w:abstractNumId w:val="15"/>
  </w:num>
  <w:num w:numId="15">
    <w:abstractNumId w:val="10"/>
  </w:num>
  <w:num w:numId="16">
    <w:abstractNumId w:val="0"/>
  </w:num>
  <w:num w:numId="17">
    <w:abstractNumId w:val="5"/>
  </w:num>
  <w:num w:numId="18">
    <w:abstractNumId w:val="7"/>
  </w:num>
  <w:num w:numId="19">
    <w:abstractNumId w:val="21"/>
  </w:num>
  <w:num w:numId="20">
    <w:abstractNumId w:val="16"/>
  </w:num>
  <w:num w:numId="21">
    <w:abstractNumId w:val="13"/>
  </w:num>
  <w:num w:numId="22">
    <w:abstractNumId w:val="14"/>
  </w:num>
  <w:num w:numId="23">
    <w:abstractNumId w:val="9"/>
  </w:num>
  <w:num w:numId="24">
    <w:abstractNumId w:val="9"/>
  </w:num>
  <w:num w:numId="25">
    <w:abstractNumId w:val="9"/>
  </w:num>
  <w:num w:numId="26">
    <w:abstractNumId w:val="9"/>
  </w:num>
  <w:num w:numId="27">
    <w:abstractNumId w:val="9"/>
  </w:num>
  <w:num w:numId="28">
    <w:abstractNumId w:val="9"/>
  </w:num>
  <w:num w:numId="29">
    <w:abstractNumId w:val="9"/>
  </w:num>
  <w:num w:numId="30">
    <w:abstractNumId w:val="9"/>
  </w:num>
  <w:num w:numId="31">
    <w:abstractNumId w:val="9"/>
  </w:num>
  <w:num w:numId="32">
    <w:abstractNumId w:val="9"/>
  </w:num>
  <w:num w:numId="3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ttachedTemplate r:id="rId1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1EC"/>
    <w:rsid w:val="000006FB"/>
    <w:rsid w:val="0000184C"/>
    <w:rsid w:val="00001DF0"/>
    <w:rsid w:val="000050FD"/>
    <w:rsid w:val="0001633B"/>
    <w:rsid w:val="00016905"/>
    <w:rsid w:val="000319AA"/>
    <w:rsid w:val="00032C0F"/>
    <w:rsid w:val="00033BC9"/>
    <w:rsid w:val="00034DE2"/>
    <w:rsid w:val="00037269"/>
    <w:rsid w:val="00043FB1"/>
    <w:rsid w:val="000448EE"/>
    <w:rsid w:val="0004589D"/>
    <w:rsid w:val="00045A76"/>
    <w:rsid w:val="00051557"/>
    <w:rsid w:val="00055882"/>
    <w:rsid w:val="0006003A"/>
    <w:rsid w:val="00065CEE"/>
    <w:rsid w:val="00065F48"/>
    <w:rsid w:val="0007201C"/>
    <w:rsid w:val="000730F3"/>
    <w:rsid w:val="0007455B"/>
    <w:rsid w:val="0008136E"/>
    <w:rsid w:val="00084D39"/>
    <w:rsid w:val="0008657C"/>
    <w:rsid w:val="00093191"/>
    <w:rsid w:val="000A6BB1"/>
    <w:rsid w:val="000A71D9"/>
    <w:rsid w:val="000A789A"/>
    <w:rsid w:val="000B04D3"/>
    <w:rsid w:val="000B532C"/>
    <w:rsid w:val="000B6758"/>
    <w:rsid w:val="000B72AF"/>
    <w:rsid w:val="000C076D"/>
    <w:rsid w:val="000C287B"/>
    <w:rsid w:val="000C77FA"/>
    <w:rsid w:val="000D0930"/>
    <w:rsid w:val="000D21DE"/>
    <w:rsid w:val="000D2DB8"/>
    <w:rsid w:val="000E19E7"/>
    <w:rsid w:val="000F5C72"/>
    <w:rsid w:val="000F601A"/>
    <w:rsid w:val="001028AA"/>
    <w:rsid w:val="001031B8"/>
    <w:rsid w:val="001037F5"/>
    <w:rsid w:val="00104B49"/>
    <w:rsid w:val="00115071"/>
    <w:rsid w:val="001218F3"/>
    <w:rsid w:val="00122081"/>
    <w:rsid w:val="0012533C"/>
    <w:rsid w:val="00125444"/>
    <w:rsid w:val="0013668B"/>
    <w:rsid w:val="001474CF"/>
    <w:rsid w:val="001532AF"/>
    <w:rsid w:val="001552A4"/>
    <w:rsid w:val="00156D3E"/>
    <w:rsid w:val="00160E54"/>
    <w:rsid w:val="00162B90"/>
    <w:rsid w:val="00166EB9"/>
    <w:rsid w:val="001726D6"/>
    <w:rsid w:val="0017316B"/>
    <w:rsid w:val="00186733"/>
    <w:rsid w:val="00191245"/>
    <w:rsid w:val="00193A4C"/>
    <w:rsid w:val="001A1B7A"/>
    <w:rsid w:val="001A30A7"/>
    <w:rsid w:val="001A3B92"/>
    <w:rsid w:val="001A69FA"/>
    <w:rsid w:val="001C4C3B"/>
    <w:rsid w:val="001C69E4"/>
    <w:rsid w:val="001C7F50"/>
    <w:rsid w:val="001D055E"/>
    <w:rsid w:val="001D46CF"/>
    <w:rsid w:val="001D4C26"/>
    <w:rsid w:val="001E01F1"/>
    <w:rsid w:val="001E2A2C"/>
    <w:rsid w:val="001E326C"/>
    <w:rsid w:val="001E4662"/>
    <w:rsid w:val="001E536B"/>
    <w:rsid w:val="001E5AC8"/>
    <w:rsid w:val="001E6DDB"/>
    <w:rsid w:val="001E73E9"/>
    <w:rsid w:val="001E7E2A"/>
    <w:rsid w:val="001F58D0"/>
    <w:rsid w:val="00200502"/>
    <w:rsid w:val="00201A6A"/>
    <w:rsid w:val="00206113"/>
    <w:rsid w:val="00221661"/>
    <w:rsid w:val="00222C96"/>
    <w:rsid w:val="00225E9B"/>
    <w:rsid w:val="00231733"/>
    <w:rsid w:val="00232805"/>
    <w:rsid w:val="00234159"/>
    <w:rsid w:val="00234897"/>
    <w:rsid w:val="002360F7"/>
    <w:rsid w:val="00236412"/>
    <w:rsid w:val="00241445"/>
    <w:rsid w:val="002422E3"/>
    <w:rsid w:val="002566B5"/>
    <w:rsid w:val="00262E97"/>
    <w:rsid w:val="0027607A"/>
    <w:rsid w:val="00283E12"/>
    <w:rsid w:val="00284883"/>
    <w:rsid w:val="00285DD5"/>
    <w:rsid w:val="002A13A0"/>
    <w:rsid w:val="002A190F"/>
    <w:rsid w:val="002A26F5"/>
    <w:rsid w:val="002A68A6"/>
    <w:rsid w:val="002A6A23"/>
    <w:rsid w:val="002A7053"/>
    <w:rsid w:val="002A7614"/>
    <w:rsid w:val="002B13CD"/>
    <w:rsid w:val="002B1598"/>
    <w:rsid w:val="002B594C"/>
    <w:rsid w:val="002C4F17"/>
    <w:rsid w:val="002C6E3F"/>
    <w:rsid w:val="002D0077"/>
    <w:rsid w:val="002D6232"/>
    <w:rsid w:val="002E189A"/>
    <w:rsid w:val="002E1940"/>
    <w:rsid w:val="002E43CB"/>
    <w:rsid w:val="002E4C81"/>
    <w:rsid w:val="002E5588"/>
    <w:rsid w:val="002E55A6"/>
    <w:rsid w:val="002E751A"/>
    <w:rsid w:val="002F66A2"/>
    <w:rsid w:val="002F67D5"/>
    <w:rsid w:val="00305D64"/>
    <w:rsid w:val="0031648C"/>
    <w:rsid w:val="00331AEB"/>
    <w:rsid w:val="003373DA"/>
    <w:rsid w:val="003414C2"/>
    <w:rsid w:val="00342799"/>
    <w:rsid w:val="0034749B"/>
    <w:rsid w:val="00352751"/>
    <w:rsid w:val="0035388E"/>
    <w:rsid w:val="00354E55"/>
    <w:rsid w:val="003578DE"/>
    <w:rsid w:val="003641C4"/>
    <w:rsid w:val="00367024"/>
    <w:rsid w:val="00370500"/>
    <w:rsid w:val="00371342"/>
    <w:rsid w:val="003749AF"/>
    <w:rsid w:val="0037534F"/>
    <w:rsid w:val="0037574F"/>
    <w:rsid w:val="00375ED2"/>
    <w:rsid w:val="00376C2B"/>
    <w:rsid w:val="00380E46"/>
    <w:rsid w:val="00381E51"/>
    <w:rsid w:val="00383046"/>
    <w:rsid w:val="00395177"/>
    <w:rsid w:val="003A17B5"/>
    <w:rsid w:val="003A205D"/>
    <w:rsid w:val="003A40CF"/>
    <w:rsid w:val="003B3BD5"/>
    <w:rsid w:val="003B7A70"/>
    <w:rsid w:val="003C1F48"/>
    <w:rsid w:val="003C2182"/>
    <w:rsid w:val="003C3B61"/>
    <w:rsid w:val="003C57F1"/>
    <w:rsid w:val="003D181B"/>
    <w:rsid w:val="003D1FA6"/>
    <w:rsid w:val="003E604F"/>
    <w:rsid w:val="003E609A"/>
    <w:rsid w:val="003E6C48"/>
    <w:rsid w:val="003F1DC1"/>
    <w:rsid w:val="003F24E8"/>
    <w:rsid w:val="003F7DF4"/>
    <w:rsid w:val="00402A03"/>
    <w:rsid w:val="0040387C"/>
    <w:rsid w:val="0041338A"/>
    <w:rsid w:val="00421853"/>
    <w:rsid w:val="00422237"/>
    <w:rsid w:val="0042462E"/>
    <w:rsid w:val="004271D4"/>
    <w:rsid w:val="004363E6"/>
    <w:rsid w:val="00436BBF"/>
    <w:rsid w:val="00444CFD"/>
    <w:rsid w:val="0044695B"/>
    <w:rsid w:val="00447934"/>
    <w:rsid w:val="00451393"/>
    <w:rsid w:val="00451DA8"/>
    <w:rsid w:val="0045310D"/>
    <w:rsid w:val="004629EF"/>
    <w:rsid w:val="00463CCE"/>
    <w:rsid w:val="00465BA8"/>
    <w:rsid w:val="00477C77"/>
    <w:rsid w:val="0048039C"/>
    <w:rsid w:val="004809F8"/>
    <w:rsid w:val="004832A5"/>
    <w:rsid w:val="00484063"/>
    <w:rsid w:val="004864FB"/>
    <w:rsid w:val="00486E89"/>
    <w:rsid w:val="00493678"/>
    <w:rsid w:val="00493D4F"/>
    <w:rsid w:val="00494E15"/>
    <w:rsid w:val="004A0E15"/>
    <w:rsid w:val="004A2482"/>
    <w:rsid w:val="004A3BB3"/>
    <w:rsid w:val="004A7217"/>
    <w:rsid w:val="004A7FAD"/>
    <w:rsid w:val="004B4893"/>
    <w:rsid w:val="004B593B"/>
    <w:rsid w:val="004B6002"/>
    <w:rsid w:val="004B62A7"/>
    <w:rsid w:val="004C09BD"/>
    <w:rsid w:val="004C5F29"/>
    <w:rsid w:val="004D4C18"/>
    <w:rsid w:val="004D7AE2"/>
    <w:rsid w:val="004E0D9B"/>
    <w:rsid w:val="004E2DDA"/>
    <w:rsid w:val="004E7874"/>
    <w:rsid w:val="004F1952"/>
    <w:rsid w:val="004F1D3D"/>
    <w:rsid w:val="004F2420"/>
    <w:rsid w:val="004F36D2"/>
    <w:rsid w:val="004F7CBE"/>
    <w:rsid w:val="00504380"/>
    <w:rsid w:val="00505399"/>
    <w:rsid w:val="00505C77"/>
    <w:rsid w:val="00505CFB"/>
    <w:rsid w:val="0051649B"/>
    <w:rsid w:val="00516FC3"/>
    <w:rsid w:val="00520056"/>
    <w:rsid w:val="00523A07"/>
    <w:rsid w:val="00527004"/>
    <w:rsid w:val="005315A2"/>
    <w:rsid w:val="005370C7"/>
    <w:rsid w:val="00540E50"/>
    <w:rsid w:val="005423C0"/>
    <w:rsid w:val="00543393"/>
    <w:rsid w:val="005536A4"/>
    <w:rsid w:val="00553F72"/>
    <w:rsid w:val="00554479"/>
    <w:rsid w:val="00557426"/>
    <w:rsid w:val="0056099E"/>
    <w:rsid w:val="005626E5"/>
    <w:rsid w:val="005635DE"/>
    <w:rsid w:val="00564DF7"/>
    <w:rsid w:val="0056797F"/>
    <w:rsid w:val="005705D7"/>
    <w:rsid w:val="0057084A"/>
    <w:rsid w:val="00570ABC"/>
    <w:rsid w:val="005725C8"/>
    <w:rsid w:val="00573CB6"/>
    <w:rsid w:val="0057412E"/>
    <w:rsid w:val="00584A1A"/>
    <w:rsid w:val="00584C60"/>
    <w:rsid w:val="005865ED"/>
    <w:rsid w:val="00587462"/>
    <w:rsid w:val="005914DE"/>
    <w:rsid w:val="0059194D"/>
    <w:rsid w:val="00592720"/>
    <w:rsid w:val="00595542"/>
    <w:rsid w:val="00595DBD"/>
    <w:rsid w:val="005963A3"/>
    <w:rsid w:val="005B2121"/>
    <w:rsid w:val="005C0F52"/>
    <w:rsid w:val="005C369F"/>
    <w:rsid w:val="005C61AA"/>
    <w:rsid w:val="005D47DA"/>
    <w:rsid w:val="005E3F27"/>
    <w:rsid w:val="005E4862"/>
    <w:rsid w:val="005E5EAD"/>
    <w:rsid w:val="005E6C25"/>
    <w:rsid w:val="005F4A25"/>
    <w:rsid w:val="005F52AA"/>
    <w:rsid w:val="005F6DEA"/>
    <w:rsid w:val="00602C86"/>
    <w:rsid w:val="00606787"/>
    <w:rsid w:val="00614688"/>
    <w:rsid w:val="00617D9B"/>
    <w:rsid w:val="0062298E"/>
    <w:rsid w:val="006238F6"/>
    <w:rsid w:val="00624AE3"/>
    <w:rsid w:val="0062753E"/>
    <w:rsid w:val="00635EE4"/>
    <w:rsid w:val="00637B84"/>
    <w:rsid w:val="00640F38"/>
    <w:rsid w:val="00644001"/>
    <w:rsid w:val="006479F2"/>
    <w:rsid w:val="00647C55"/>
    <w:rsid w:val="00647CE5"/>
    <w:rsid w:val="0065341F"/>
    <w:rsid w:val="00653827"/>
    <w:rsid w:val="00655176"/>
    <w:rsid w:val="00662760"/>
    <w:rsid w:val="0066434B"/>
    <w:rsid w:val="00666E0F"/>
    <w:rsid w:val="0067154F"/>
    <w:rsid w:val="00674735"/>
    <w:rsid w:val="00675C25"/>
    <w:rsid w:val="006812B6"/>
    <w:rsid w:val="00681386"/>
    <w:rsid w:val="0068632D"/>
    <w:rsid w:val="00686E1F"/>
    <w:rsid w:val="00691114"/>
    <w:rsid w:val="00692C46"/>
    <w:rsid w:val="00697948"/>
    <w:rsid w:val="00697FC5"/>
    <w:rsid w:val="006A0677"/>
    <w:rsid w:val="006B2E2A"/>
    <w:rsid w:val="006B3085"/>
    <w:rsid w:val="006B3425"/>
    <w:rsid w:val="006B4998"/>
    <w:rsid w:val="006B4D46"/>
    <w:rsid w:val="006B5396"/>
    <w:rsid w:val="006B5DEB"/>
    <w:rsid w:val="006B6C47"/>
    <w:rsid w:val="006C3933"/>
    <w:rsid w:val="006D0E62"/>
    <w:rsid w:val="006E277B"/>
    <w:rsid w:val="006E4519"/>
    <w:rsid w:val="006E4664"/>
    <w:rsid w:val="006E58C9"/>
    <w:rsid w:val="006F50CD"/>
    <w:rsid w:val="00704476"/>
    <w:rsid w:val="00707E69"/>
    <w:rsid w:val="00727255"/>
    <w:rsid w:val="0073446E"/>
    <w:rsid w:val="00737E80"/>
    <w:rsid w:val="00740096"/>
    <w:rsid w:val="0074294A"/>
    <w:rsid w:val="0074490C"/>
    <w:rsid w:val="00744EBA"/>
    <w:rsid w:val="00746467"/>
    <w:rsid w:val="00747B72"/>
    <w:rsid w:val="0075210A"/>
    <w:rsid w:val="00752114"/>
    <w:rsid w:val="00755D98"/>
    <w:rsid w:val="00756377"/>
    <w:rsid w:val="00762B1F"/>
    <w:rsid w:val="00764201"/>
    <w:rsid w:val="0077046C"/>
    <w:rsid w:val="00773C34"/>
    <w:rsid w:val="00775BD9"/>
    <w:rsid w:val="00777E78"/>
    <w:rsid w:val="00780241"/>
    <w:rsid w:val="00781DFF"/>
    <w:rsid w:val="007861EC"/>
    <w:rsid w:val="00790D70"/>
    <w:rsid w:val="0079141D"/>
    <w:rsid w:val="00792B56"/>
    <w:rsid w:val="007A48F9"/>
    <w:rsid w:val="007A5BE5"/>
    <w:rsid w:val="007B1250"/>
    <w:rsid w:val="007B5F23"/>
    <w:rsid w:val="007B63AE"/>
    <w:rsid w:val="007C3918"/>
    <w:rsid w:val="007C5EBC"/>
    <w:rsid w:val="007C6F38"/>
    <w:rsid w:val="007D0B0D"/>
    <w:rsid w:val="007D7344"/>
    <w:rsid w:val="007E1653"/>
    <w:rsid w:val="007E5353"/>
    <w:rsid w:val="007F0A20"/>
    <w:rsid w:val="007F17BB"/>
    <w:rsid w:val="007F504F"/>
    <w:rsid w:val="00802485"/>
    <w:rsid w:val="00802AC4"/>
    <w:rsid w:val="00810585"/>
    <w:rsid w:val="00820862"/>
    <w:rsid w:val="00822EF2"/>
    <w:rsid w:val="00824DE5"/>
    <w:rsid w:val="00825296"/>
    <w:rsid w:val="0082727C"/>
    <w:rsid w:val="008275E5"/>
    <w:rsid w:val="00837D74"/>
    <w:rsid w:val="00851AFB"/>
    <w:rsid w:val="008616EA"/>
    <w:rsid w:val="00862A8C"/>
    <w:rsid w:val="008643A5"/>
    <w:rsid w:val="00864871"/>
    <w:rsid w:val="00864974"/>
    <w:rsid w:val="008663D6"/>
    <w:rsid w:val="00870608"/>
    <w:rsid w:val="008712E3"/>
    <w:rsid w:val="008726E3"/>
    <w:rsid w:val="00873166"/>
    <w:rsid w:val="0087532B"/>
    <w:rsid w:val="008765E1"/>
    <w:rsid w:val="00881666"/>
    <w:rsid w:val="00882B08"/>
    <w:rsid w:val="00883D62"/>
    <w:rsid w:val="00885BDC"/>
    <w:rsid w:val="00886137"/>
    <w:rsid w:val="00887431"/>
    <w:rsid w:val="00890882"/>
    <w:rsid w:val="00890D53"/>
    <w:rsid w:val="00892A2A"/>
    <w:rsid w:val="008A21ED"/>
    <w:rsid w:val="008A2EC9"/>
    <w:rsid w:val="008A3075"/>
    <w:rsid w:val="008B3D25"/>
    <w:rsid w:val="008C7513"/>
    <w:rsid w:val="008C7795"/>
    <w:rsid w:val="008D1316"/>
    <w:rsid w:val="008D4B7C"/>
    <w:rsid w:val="008D6856"/>
    <w:rsid w:val="008E1C71"/>
    <w:rsid w:val="008E3D57"/>
    <w:rsid w:val="008E41E9"/>
    <w:rsid w:val="008E555D"/>
    <w:rsid w:val="008F2547"/>
    <w:rsid w:val="008F2683"/>
    <w:rsid w:val="008F28F6"/>
    <w:rsid w:val="00900840"/>
    <w:rsid w:val="00902BE1"/>
    <w:rsid w:val="00902C0C"/>
    <w:rsid w:val="009040C0"/>
    <w:rsid w:val="00910E10"/>
    <w:rsid w:val="00911252"/>
    <w:rsid w:val="00917B7E"/>
    <w:rsid w:val="00921E81"/>
    <w:rsid w:val="00924C5D"/>
    <w:rsid w:val="00924F66"/>
    <w:rsid w:val="00925926"/>
    <w:rsid w:val="00937A03"/>
    <w:rsid w:val="00937B97"/>
    <w:rsid w:val="00937CF9"/>
    <w:rsid w:val="0094216C"/>
    <w:rsid w:val="00942456"/>
    <w:rsid w:val="009434B6"/>
    <w:rsid w:val="00943E10"/>
    <w:rsid w:val="0095117F"/>
    <w:rsid w:val="0095389F"/>
    <w:rsid w:val="009546A9"/>
    <w:rsid w:val="00957E0F"/>
    <w:rsid w:val="00960675"/>
    <w:rsid w:val="00961E57"/>
    <w:rsid w:val="0096400A"/>
    <w:rsid w:val="00970078"/>
    <w:rsid w:val="0098016D"/>
    <w:rsid w:val="00982881"/>
    <w:rsid w:val="009836D2"/>
    <w:rsid w:val="0099381D"/>
    <w:rsid w:val="00994873"/>
    <w:rsid w:val="00995DBA"/>
    <w:rsid w:val="0099724C"/>
    <w:rsid w:val="0099793B"/>
    <w:rsid w:val="009A1059"/>
    <w:rsid w:val="009A4C10"/>
    <w:rsid w:val="009B3D2D"/>
    <w:rsid w:val="009B4224"/>
    <w:rsid w:val="009C06AC"/>
    <w:rsid w:val="009C4B0B"/>
    <w:rsid w:val="009C4F50"/>
    <w:rsid w:val="009C601D"/>
    <w:rsid w:val="009C7173"/>
    <w:rsid w:val="009D0EB6"/>
    <w:rsid w:val="009D145B"/>
    <w:rsid w:val="009D1A17"/>
    <w:rsid w:val="009D60DB"/>
    <w:rsid w:val="009E0F04"/>
    <w:rsid w:val="009E0FFD"/>
    <w:rsid w:val="009E41BB"/>
    <w:rsid w:val="009E4810"/>
    <w:rsid w:val="009E5CC9"/>
    <w:rsid w:val="009E7058"/>
    <w:rsid w:val="009F12BA"/>
    <w:rsid w:val="009F4B4B"/>
    <w:rsid w:val="009F56FB"/>
    <w:rsid w:val="00A014D5"/>
    <w:rsid w:val="00A06953"/>
    <w:rsid w:val="00A136EB"/>
    <w:rsid w:val="00A158F1"/>
    <w:rsid w:val="00A2156D"/>
    <w:rsid w:val="00A24884"/>
    <w:rsid w:val="00A24EC9"/>
    <w:rsid w:val="00A26822"/>
    <w:rsid w:val="00A30C35"/>
    <w:rsid w:val="00A34408"/>
    <w:rsid w:val="00A37F66"/>
    <w:rsid w:val="00A404FE"/>
    <w:rsid w:val="00A41FA7"/>
    <w:rsid w:val="00A43D87"/>
    <w:rsid w:val="00A43F3A"/>
    <w:rsid w:val="00A45ABF"/>
    <w:rsid w:val="00A46348"/>
    <w:rsid w:val="00A468CF"/>
    <w:rsid w:val="00A50289"/>
    <w:rsid w:val="00A51D25"/>
    <w:rsid w:val="00A548C0"/>
    <w:rsid w:val="00A5735F"/>
    <w:rsid w:val="00A6675C"/>
    <w:rsid w:val="00A66E92"/>
    <w:rsid w:val="00A75CC9"/>
    <w:rsid w:val="00A830B5"/>
    <w:rsid w:val="00A84F24"/>
    <w:rsid w:val="00A90282"/>
    <w:rsid w:val="00A92070"/>
    <w:rsid w:val="00A9316F"/>
    <w:rsid w:val="00A96208"/>
    <w:rsid w:val="00AA0F84"/>
    <w:rsid w:val="00AA46D7"/>
    <w:rsid w:val="00AB75DB"/>
    <w:rsid w:val="00AC11F5"/>
    <w:rsid w:val="00AC6604"/>
    <w:rsid w:val="00AD04CA"/>
    <w:rsid w:val="00AD14B9"/>
    <w:rsid w:val="00AD1F85"/>
    <w:rsid w:val="00AD258A"/>
    <w:rsid w:val="00AD57B0"/>
    <w:rsid w:val="00AD6DBC"/>
    <w:rsid w:val="00AD7BE5"/>
    <w:rsid w:val="00AE06DC"/>
    <w:rsid w:val="00AE0A8F"/>
    <w:rsid w:val="00AE3BCC"/>
    <w:rsid w:val="00AE5155"/>
    <w:rsid w:val="00AF0456"/>
    <w:rsid w:val="00AF2C0B"/>
    <w:rsid w:val="00AF48D1"/>
    <w:rsid w:val="00B02CBD"/>
    <w:rsid w:val="00B0328C"/>
    <w:rsid w:val="00B07EA4"/>
    <w:rsid w:val="00B14914"/>
    <w:rsid w:val="00B167BE"/>
    <w:rsid w:val="00B168A5"/>
    <w:rsid w:val="00B2050B"/>
    <w:rsid w:val="00B229DB"/>
    <w:rsid w:val="00B2401C"/>
    <w:rsid w:val="00B2415E"/>
    <w:rsid w:val="00B25569"/>
    <w:rsid w:val="00B2632A"/>
    <w:rsid w:val="00B279D4"/>
    <w:rsid w:val="00B31210"/>
    <w:rsid w:val="00B333FD"/>
    <w:rsid w:val="00B43EE4"/>
    <w:rsid w:val="00B445B8"/>
    <w:rsid w:val="00B460D7"/>
    <w:rsid w:val="00B50DE6"/>
    <w:rsid w:val="00B55E38"/>
    <w:rsid w:val="00B61D76"/>
    <w:rsid w:val="00B63C67"/>
    <w:rsid w:val="00B63DC4"/>
    <w:rsid w:val="00B642A9"/>
    <w:rsid w:val="00B65919"/>
    <w:rsid w:val="00B70969"/>
    <w:rsid w:val="00B71893"/>
    <w:rsid w:val="00B76092"/>
    <w:rsid w:val="00B760D0"/>
    <w:rsid w:val="00B76260"/>
    <w:rsid w:val="00B81350"/>
    <w:rsid w:val="00B90F11"/>
    <w:rsid w:val="00B92151"/>
    <w:rsid w:val="00B9322B"/>
    <w:rsid w:val="00B94124"/>
    <w:rsid w:val="00B94CD6"/>
    <w:rsid w:val="00BA2C63"/>
    <w:rsid w:val="00BB02C3"/>
    <w:rsid w:val="00BB2A75"/>
    <w:rsid w:val="00BC24BB"/>
    <w:rsid w:val="00BC4911"/>
    <w:rsid w:val="00BD0790"/>
    <w:rsid w:val="00BD300D"/>
    <w:rsid w:val="00BD3EF5"/>
    <w:rsid w:val="00BE5DB2"/>
    <w:rsid w:val="00BE765A"/>
    <w:rsid w:val="00BF6085"/>
    <w:rsid w:val="00BF61BC"/>
    <w:rsid w:val="00C25E3A"/>
    <w:rsid w:val="00C3023F"/>
    <w:rsid w:val="00C31600"/>
    <w:rsid w:val="00C3187C"/>
    <w:rsid w:val="00C319CE"/>
    <w:rsid w:val="00C32E59"/>
    <w:rsid w:val="00C41AA2"/>
    <w:rsid w:val="00C45717"/>
    <w:rsid w:val="00C46471"/>
    <w:rsid w:val="00C53BA6"/>
    <w:rsid w:val="00C5545F"/>
    <w:rsid w:val="00C55D49"/>
    <w:rsid w:val="00C60271"/>
    <w:rsid w:val="00C6255D"/>
    <w:rsid w:val="00C62882"/>
    <w:rsid w:val="00C63093"/>
    <w:rsid w:val="00C67B4A"/>
    <w:rsid w:val="00C71991"/>
    <w:rsid w:val="00C72358"/>
    <w:rsid w:val="00C83888"/>
    <w:rsid w:val="00C901D7"/>
    <w:rsid w:val="00C969B1"/>
    <w:rsid w:val="00CA0946"/>
    <w:rsid w:val="00CA549D"/>
    <w:rsid w:val="00CB031B"/>
    <w:rsid w:val="00CB333B"/>
    <w:rsid w:val="00CB355E"/>
    <w:rsid w:val="00CC2A80"/>
    <w:rsid w:val="00CD29B2"/>
    <w:rsid w:val="00CD2F8B"/>
    <w:rsid w:val="00CD59A9"/>
    <w:rsid w:val="00CE2514"/>
    <w:rsid w:val="00CE2CDF"/>
    <w:rsid w:val="00CF5F16"/>
    <w:rsid w:val="00CF6498"/>
    <w:rsid w:val="00CF652C"/>
    <w:rsid w:val="00CF6AE3"/>
    <w:rsid w:val="00D00337"/>
    <w:rsid w:val="00D07E3B"/>
    <w:rsid w:val="00D1272E"/>
    <w:rsid w:val="00D13490"/>
    <w:rsid w:val="00D159BE"/>
    <w:rsid w:val="00D2093D"/>
    <w:rsid w:val="00D20AC4"/>
    <w:rsid w:val="00D26009"/>
    <w:rsid w:val="00D30336"/>
    <w:rsid w:val="00D43848"/>
    <w:rsid w:val="00D458E9"/>
    <w:rsid w:val="00D4593F"/>
    <w:rsid w:val="00D4654F"/>
    <w:rsid w:val="00D509C8"/>
    <w:rsid w:val="00D5493C"/>
    <w:rsid w:val="00D57E04"/>
    <w:rsid w:val="00D618D0"/>
    <w:rsid w:val="00D61B19"/>
    <w:rsid w:val="00D62919"/>
    <w:rsid w:val="00D6321D"/>
    <w:rsid w:val="00D66051"/>
    <w:rsid w:val="00D675F5"/>
    <w:rsid w:val="00D70581"/>
    <w:rsid w:val="00D737F1"/>
    <w:rsid w:val="00D74604"/>
    <w:rsid w:val="00D803A7"/>
    <w:rsid w:val="00D83FFB"/>
    <w:rsid w:val="00D86C4E"/>
    <w:rsid w:val="00D90A49"/>
    <w:rsid w:val="00D932A5"/>
    <w:rsid w:val="00D94D95"/>
    <w:rsid w:val="00D96E8E"/>
    <w:rsid w:val="00DA7A47"/>
    <w:rsid w:val="00DB2A69"/>
    <w:rsid w:val="00DB4117"/>
    <w:rsid w:val="00DB6B1D"/>
    <w:rsid w:val="00DC10E3"/>
    <w:rsid w:val="00DC3404"/>
    <w:rsid w:val="00DC37FF"/>
    <w:rsid w:val="00DC5782"/>
    <w:rsid w:val="00DC60F3"/>
    <w:rsid w:val="00DD2AE4"/>
    <w:rsid w:val="00DD3A75"/>
    <w:rsid w:val="00DD4591"/>
    <w:rsid w:val="00DD47B3"/>
    <w:rsid w:val="00DD4D6B"/>
    <w:rsid w:val="00DE1067"/>
    <w:rsid w:val="00DE645E"/>
    <w:rsid w:val="00DF5961"/>
    <w:rsid w:val="00DF6258"/>
    <w:rsid w:val="00DF7719"/>
    <w:rsid w:val="00E002E2"/>
    <w:rsid w:val="00E0216F"/>
    <w:rsid w:val="00E06A6E"/>
    <w:rsid w:val="00E110A0"/>
    <w:rsid w:val="00E13386"/>
    <w:rsid w:val="00E17DD0"/>
    <w:rsid w:val="00E2257B"/>
    <w:rsid w:val="00E261B4"/>
    <w:rsid w:val="00E264DB"/>
    <w:rsid w:val="00E26EDC"/>
    <w:rsid w:val="00E315F9"/>
    <w:rsid w:val="00E3206A"/>
    <w:rsid w:val="00E32532"/>
    <w:rsid w:val="00E327F3"/>
    <w:rsid w:val="00E4382B"/>
    <w:rsid w:val="00E45901"/>
    <w:rsid w:val="00E51651"/>
    <w:rsid w:val="00E528DC"/>
    <w:rsid w:val="00E531FA"/>
    <w:rsid w:val="00E56E9B"/>
    <w:rsid w:val="00E615C4"/>
    <w:rsid w:val="00E61C43"/>
    <w:rsid w:val="00E656E2"/>
    <w:rsid w:val="00E663FC"/>
    <w:rsid w:val="00E674EB"/>
    <w:rsid w:val="00E7354C"/>
    <w:rsid w:val="00E74DAD"/>
    <w:rsid w:val="00E82EBB"/>
    <w:rsid w:val="00E850F9"/>
    <w:rsid w:val="00E87067"/>
    <w:rsid w:val="00E92C7C"/>
    <w:rsid w:val="00E96F56"/>
    <w:rsid w:val="00EB139B"/>
    <w:rsid w:val="00EB220D"/>
    <w:rsid w:val="00EB25C7"/>
    <w:rsid w:val="00EB6355"/>
    <w:rsid w:val="00EB7E63"/>
    <w:rsid w:val="00EC511A"/>
    <w:rsid w:val="00ED7370"/>
    <w:rsid w:val="00EE0602"/>
    <w:rsid w:val="00EE1A12"/>
    <w:rsid w:val="00EE34F1"/>
    <w:rsid w:val="00EE49A7"/>
    <w:rsid w:val="00EE4DA4"/>
    <w:rsid w:val="00EE602B"/>
    <w:rsid w:val="00EF1025"/>
    <w:rsid w:val="00EF3D80"/>
    <w:rsid w:val="00EF5658"/>
    <w:rsid w:val="00F00764"/>
    <w:rsid w:val="00F07D0B"/>
    <w:rsid w:val="00F149B9"/>
    <w:rsid w:val="00F27F0D"/>
    <w:rsid w:val="00F30DFC"/>
    <w:rsid w:val="00F32363"/>
    <w:rsid w:val="00F33B12"/>
    <w:rsid w:val="00F376AC"/>
    <w:rsid w:val="00F46611"/>
    <w:rsid w:val="00F4706B"/>
    <w:rsid w:val="00F507E5"/>
    <w:rsid w:val="00F5607A"/>
    <w:rsid w:val="00F60DD2"/>
    <w:rsid w:val="00F67304"/>
    <w:rsid w:val="00F70242"/>
    <w:rsid w:val="00F71719"/>
    <w:rsid w:val="00F74237"/>
    <w:rsid w:val="00F84640"/>
    <w:rsid w:val="00F84939"/>
    <w:rsid w:val="00F9030D"/>
    <w:rsid w:val="00F90678"/>
    <w:rsid w:val="00F929C5"/>
    <w:rsid w:val="00F94793"/>
    <w:rsid w:val="00F94C84"/>
    <w:rsid w:val="00F952EF"/>
    <w:rsid w:val="00FA14AB"/>
    <w:rsid w:val="00FA2F6C"/>
    <w:rsid w:val="00FA484A"/>
    <w:rsid w:val="00FA5CD2"/>
    <w:rsid w:val="00FA609A"/>
    <w:rsid w:val="00FA6361"/>
    <w:rsid w:val="00FB1019"/>
    <w:rsid w:val="00FB382A"/>
    <w:rsid w:val="00FB5669"/>
    <w:rsid w:val="00FC0131"/>
    <w:rsid w:val="00FC1A96"/>
    <w:rsid w:val="00FD3C5D"/>
    <w:rsid w:val="00FD495F"/>
    <w:rsid w:val="00FD517D"/>
    <w:rsid w:val="00FE0099"/>
    <w:rsid w:val="00FE310E"/>
    <w:rsid w:val="00FF04E6"/>
    <w:rsid w:val="00FF1773"/>
    <w:rsid w:val="00FF1E3B"/>
    <w:rsid w:val="00FF2950"/>
    <w:rsid w:val="00FF6304"/>
    <w:rsid w:val="012206E4"/>
    <w:rsid w:val="012D266C"/>
    <w:rsid w:val="014318CE"/>
    <w:rsid w:val="014D0097"/>
    <w:rsid w:val="015F7CF4"/>
    <w:rsid w:val="01634B43"/>
    <w:rsid w:val="019B45E0"/>
    <w:rsid w:val="019D0402"/>
    <w:rsid w:val="01AB3C90"/>
    <w:rsid w:val="01AC2DD0"/>
    <w:rsid w:val="01BA0C9E"/>
    <w:rsid w:val="01CE4D0E"/>
    <w:rsid w:val="01E16D89"/>
    <w:rsid w:val="01E17F71"/>
    <w:rsid w:val="020240BB"/>
    <w:rsid w:val="02137B46"/>
    <w:rsid w:val="021F02BE"/>
    <w:rsid w:val="022B0AFD"/>
    <w:rsid w:val="022B4432"/>
    <w:rsid w:val="023A23C6"/>
    <w:rsid w:val="025A7974"/>
    <w:rsid w:val="027E7588"/>
    <w:rsid w:val="028347E7"/>
    <w:rsid w:val="029514A8"/>
    <w:rsid w:val="02976316"/>
    <w:rsid w:val="02A845F1"/>
    <w:rsid w:val="02CE3699"/>
    <w:rsid w:val="02E306D2"/>
    <w:rsid w:val="03065D82"/>
    <w:rsid w:val="031C4577"/>
    <w:rsid w:val="031C4788"/>
    <w:rsid w:val="033E2799"/>
    <w:rsid w:val="034468DD"/>
    <w:rsid w:val="03662240"/>
    <w:rsid w:val="037734B8"/>
    <w:rsid w:val="038831C9"/>
    <w:rsid w:val="038B5268"/>
    <w:rsid w:val="039A1ED0"/>
    <w:rsid w:val="03A04613"/>
    <w:rsid w:val="03A50EC8"/>
    <w:rsid w:val="03AB524B"/>
    <w:rsid w:val="03E147EC"/>
    <w:rsid w:val="03E94AE1"/>
    <w:rsid w:val="0405600E"/>
    <w:rsid w:val="040E4A0B"/>
    <w:rsid w:val="040E7640"/>
    <w:rsid w:val="04156B59"/>
    <w:rsid w:val="0419708B"/>
    <w:rsid w:val="043C7E11"/>
    <w:rsid w:val="0445787F"/>
    <w:rsid w:val="047345D8"/>
    <w:rsid w:val="04805BB1"/>
    <w:rsid w:val="048927B2"/>
    <w:rsid w:val="04A4561B"/>
    <w:rsid w:val="04AA4792"/>
    <w:rsid w:val="04D420F6"/>
    <w:rsid w:val="04D63321"/>
    <w:rsid w:val="04D84A03"/>
    <w:rsid w:val="04E01DCB"/>
    <w:rsid w:val="04F60AF5"/>
    <w:rsid w:val="05044835"/>
    <w:rsid w:val="050637B3"/>
    <w:rsid w:val="05207A94"/>
    <w:rsid w:val="05255512"/>
    <w:rsid w:val="05305B6F"/>
    <w:rsid w:val="05352E02"/>
    <w:rsid w:val="05386934"/>
    <w:rsid w:val="054E22A9"/>
    <w:rsid w:val="05520B16"/>
    <w:rsid w:val="056228FA"/>
    <w:rsid w:val="056A2145"/>
    <w:rsid w:val="05707889"/>
    <w:rsid w:val="057A62B7"/>
    <w:rsid w:val="05AA734E"/>
    <w:rsid w:val="05BA5443"/>
    <w:rsid w:val="05E41EB2"/>
    <w:rsid w:val="05F14A61"/>
    <w:rsid w:val="05F66A07"/>
    <w:rsid w:val="05F90735"/>
    <w:rsid w:val="06067AEA"/>
    <w:rsid w:val="0650419E"/>
    <w:rsid w:val="065C0199"/>
    <w:rsid w:val="066A27E4"/>
    <w:rsid w:val="067F0E65"/>
    <w:rsid w:val="0693177F"/>
    <w:rsid w:val="069755F8"/>
    <w:rsid w:val="069A3EFA"/>
    <w:rsid w:val="06BD5438"/>
    <w:rsid w:val="06CC597C"/>
    <w:rsid w:val="06DF6DEF"/>
    <w:rsid w:val="06E86215"/>
    <w:rsid w:val="06F06022"/>
    <w:rsid w:val="070F491E"/>
    <w:rsid w:val="071D7AA9"/>
    <w:rsid w:val="07211850"/>
    <w:rsid w:val="072B6EB4"/>
    <w:rsid w:val="074148D4"/>
    <w:rsid w:val="07662D18"/>
    <w:rsid w:val="07701201"/>
    <w:rsid w:val="078F5DCD"/>
    <w:rsid w:val="07942BC2"/>
    <w:rsid w:val="07964F7E"/>
    <w:rsid w:val="07B4376C"/>
    <w:rsid w:val="07BC5763"/>
    <w:rsid w:val="07BF3C2F"/>
    <w:rsid w:val="07C36A4B"/>
    <w:rsid w:val="07C465C3"/>
    <w:rsid w:val="07C740C0"/>
    <w:rsid w:val="07C74ED7"/>
    <w:rsid w:val="07DA3804"/>
    <w:rsid w:val="07ED3C89"/>
    <w:rsid w:val="080168B6"/>
    <w:rsid w:val="08094699"/>
    <w:rsid w:val="082C583C"/>
    <w:rsid w:val="08310E49"/>
    <w:rsid w:val="083D1C03"/>
    <w:rsid w:val="0845239F"/>
    <w:rsid w:val="086372B3"/>
    <w:rsid w:val="08747AD8"/>
    <w:rsid w:val="087808E0"/>
    <w:rsid w:val="08AB33FA"/>
    <w:rsid w:val="08B603E2"/>
    <w:rsid w:val="08C25834"/>
    <w:rsid w:val="08DE3A07"/>
    <w:rsid w:val="08FA7403"/>
    <w:rsid w:val="092E4AC2"/>
    <w:rsid w:val="094A7C2A"/>
    <w:rsid w:val="09567369"/>
    <w:rsid w:val="0958451D"/>
    <w:rsid w:val="095F42FD"/>
    <w:rsid w:val="096B1ED6"/>
    <w:rsid w:val="096B599E"/>
    <w:rsid w:val="09757BAC"/>
    <w:rsid w:val="097F41F9"/>
    <w:rsid w:val="099B3E08"/>
    <w:rsid w:val="09A60A88"/>
    <w:rsid w:val="09B408B5"/>
    <w:rsid w:val="09FE3616"/>
    <w:rsid w:val="0A323603"/>
    <w:rsid w:val="0A3B59F7"/>
    <w:rsid w:val="0A562E1C"/>
    <w:rsid w:val="0AB16C6F"/>
    <w:rsid w:val="0ABB5A6F"/>
    <w:rsid w:val="0AD67692"/>
    <w:rsid w:val="0AEA4BFD"/>
    <w:rsid w:val="0AFF266D"/>
    <w:rsid w:val="0B0929EE"/>
    <w:rsid w:val="0B196044"/>
    <w:rsid w:val="0B205C13"/>
    <w:rsid w:val="0B2A3526"/>
    <w:rsid w:val="0B2D2129"/>
    <w:rsid w:val="0B40058A"/>
    <w:rsid w:val="0B5B476F"/>
    <w:rsid w:val="0B632529"/>
    <w:rsid w:val="0B6334DF"/>
    <w:rsid w:val="0B6E0133"/>
    <w:rsid w:val="0B712C36"/>
    <w:rsid w:val="0B7322F2"/>
    <w:rsid w:val="0B872809"/>
    <w:rsid w:val="0B89591B"/>
    <w:rsid w:val="0B9B2194"/>
    <w:rsid w:val="0BA640B5"/>
    <w:rsid w:val="0BAA4FA0"/>
    <w:rsid w:val="0BB3117E"/>
    <w:rsid w:val="0BC85533"/>
    <w:rsid w:val="0BD626AD"/>
    <w:rsid w:val="0C0600BC"/>
    <w:rsid w:val="0C091972"/>
    <w:rsid w:val="0C0A0CAC"/>
    <w:rsid w:val="0C246E10"/>
    <w:rsid w:val="0C34279D"/>
    <w:rsid w:val="0C5C405A"/>
    <w:rsid w:val="0C843AAF"/>
    <w:rsid w:val="0C8869BC"/>
    <w:rsid w:val="0C8C3A79"/>
    <w:rsid w:val="0C960D8A"/>
    <w:rsid w:val="0CB76D3C"/>
    <w:rsid w:val="0CBE5F18"/>
    <w:rsid w:val="0CDD5B71"/>
    <w:rsid w:val="0CDF65D5"/>
    <w:rsid w:val="0CE8268C"/>
    <w:rsid w:val="0CF13A53"/>
    <w:rsid w:val="0D214A42"/>
    <w:rsid w:val="0D322354"/>
    <w:rsid w:val="0D374D7D"/>
    <w:rsid w:val="0D391590"/>
    <w:rsid w:val="0D3B6171"/>
    <w:rsid w:val="0D3C3F9B"/>
    <w:rsid w:val="0D413746"/>
    <w:rsid w:val="0D475E13"/>
    <w:rsid w:val="0D4B2368"/>
    <w:rsid w:val="0D5A0E20"/>
    <w:rsid w:val="0D6B0EBF"/>
    <w:rsid w:val="0D74604D"/>
    <w:rsid w:val="0D892C21"/>
    <w:rsid w:val="0D8B073F"/>
    <w:rsid w:val="0DB373E5"/>
    <w:rsid w:val="0DCF3115"/>
    <w:rsid w:val="0DD558C3"/>
    <w:rsid w:val="0DDB1817"/>
    <w:rsid w:val="0DE219F1"/>
    <w:rsid w:val="0DF26897"/>
    <w:rsid w:val="0DF349DF"/>
    <w:rsid w:val="0DF83CCB"/>
    <w:rsid w:val="0E053EB7"/>
    <w:rsid w:val="0E1E43E9"/>
    <w:rsid w:val="0E3A1250"/>
    <w:rsid w:val="0E4419E4"/>
    <w:rsid w:val="0E5A21CB"/>
    <w:rsid w:val="0E5F42B5"/>
    <w:rsid w:val="0E73262E"/>
    <w:rsid w:val="0E7A7FB0"/>
    <w:rsid w:val="0E837BE4"/>
    <w:rsid w:val="0E8D068B"/>
    <w:rsid w:val="0E8E0BAC"/>
    <w:rsid w:val="0E923343"/>
    <w:rsid w:val="0E947245"/>
    <w:rsid w:val="0E9C6ED4"/>
    <w:rsid w:val="0EA00306"/>
    <w:rsid w:val="0EA21F26"/>
    <w:rsid w:val="0EAC5C46"/>
    <w:rsid w:val="0EF71A87"/>
    <w:rsid w:val="0F1D022D"/>
    <w:rsid w:val="0F490C68"/>
    <w:rsid w:val="0F5F33FF"/>
    <w:rsid w:val="0F6D4FCC"/>
    <w:rsid w:val="0F711B36"/>
    <w:rsid w:val="0F723890"/>
    <w:rsid w:val="0F764435"/>
    <w:rsid w:val="0F796ED0"/>
    <w:rsid w:val="0FCE08E8"/>
    <w:rsid w:val="0FD60E10"/>
    <w:rsid w:val="0FE05B6D"/>
    <w:rsid w:val="0FE23A15"/>
    <w:rsid w:val="0FE6638F"/>
    <w:rsid w:val="0FEC6D92"/>
    <w:rsid w:val="104B2183"/>
    <w:rsid w:val="10675E14"/>
    <w:rsid w:val="10920789"/>
    <w:rsid w:val="10AA2362"/>
    <w:rsid w:val="10AE0415"/>
    <w:rsid w:val="10CD2D5D"/>
    <w:rsid w:val="10D337BD"/>
    <w:rsid w:val="10FA5A7F"/>
    <w:rsid w:val="10FE310D"/>
    <w:rsid w:val="111F3ABD"/>
    <w:rsid w:val="11202E4C"/>
    <w:rsid w:val="112D7095"/>
    <w:rsid w:val="11444681"/>
    <w:rsid w:val="114D054A"/>
    <w:rsid w:val="11501A08"/>
    <w:rsid w:val="1165327C"/>
    <w:rsid w:val="116B3E22"/>
    <w:rsid w:val="11801446"/>
    <w:rsid w:val="11855ECD"/>
    <w:rsid w:val="11D058BC"/>
    <w:rsid w:val="12360918"/>
    <w:rsid w:val="123820FB"/>
    <w:rsid w:val="1252715C"/>
    <w:rsid w:val="127C1E3E"/>
    <w:rsid w:val="127F4324"/>
    <w:rsid w:val="12914364"/>
    <w:rsid w:val="12964AF1"/>
    <w:rsid w:val="129A1087"/>
    <w:rsid w:val="129A34B6"/>
    <w:rsid w:val="12A73EEE"/>
    <w:rsid w:val="12B072B2"/>
    <w:rsid w:val="12B224E3"/>
    <w:rsid w:val="12C22A9F"/>
    <w:rsid w:val="12DB7482"/>
    <w:rsid w:val="12DC7FCF"/>
    <w:rsid w:val="12DF4A50"/>
    <w:rsid w:val="12F41B55"/>
    <w:rsid w:val="12FF2635"/>
    <w:rsid w:val="132A137E"/>
    <w:rsid w:val="133C189B"/>
    <w:rsid w:val="133C592F"/>
    <w:rsid w:val="134C0C40"/>
    <w:rsid w:val="134E3641"/>
    <w:rsid w:val="136816AF"/>
    <w:rsid w:val="136B7984"/>
    <w:rsid w:val="13760D2F"/>
    <w:rsid w:val="137968B8"/>
    <w:rsid w:val="13920CD9"/>
    <w:rsid w:val="13B8338E"/>
    <w:rsid w:val="13B912A4"/>
    <w:rsid w:val="13CC71F4"/>
    <w:rsid w:val="13DB31B2"/>
    <w:rsid w:val="140D166B"/>
    <w:rsid w:val="141B382B"/>
    <w:rsid w:val="141D079C"/>
    <w:rsid w:val="145370C4"/>
    <w:rsid w:val="145E36DB"/>
    <w:rsid w:val="147E78C5"/>
    <w:rsid w:val="14AB63CF"/>
    <w:rsid w:val="14B53028"/>
    <w:rsid w:val="14C42EFB"/>
    <w:rsid w:val="14C91B27"/>
    <w:rsid w:val="14E17C99"/>
    <w:rsid w:val="14EA786F"/>
    <w:rsid w:val="1531001D"/>
    <w:rsid w:val="153E4D87"/>
    <w:rsid w:val="15574D6B"/>
    <w:rsid w:val="155F7492"/>
    <w:rsid w:val="1591578C"/>
    <w:rsid w:val="15DD20FA"/>
    <w:rsid w:val="15FD1413"/>
    <w:rsid w:val="16086B70"/>
    <w:rsid w:val="161A19BE"/>
    <w:rsid w:val="16324AB1"/>
    <w:rsid w:val="165D449F"/>
    <w:rsid w:val="169A714B"/>
    <w:rsid w:val="16BA10D3"/>
    <w:rsid w:val="16E33EDC"/>
    <w:rsid w:val="16E5021A"/>
    <w:rsid w:val="1702501E"/>
    <w:rsid w:val="170C39D0"/>
    <w:rsid w:val="170E5F9F"/>
    <w:rsid w:val="171432DE"/>
    <w:rsid w:val="171A307E"/>
    <w:rsid w:val="175B7606"/>
    <w:rsid w:val="177C40EA"/>
    <w:rsid w:val="1788544F"/>
    <w:rsid w:val="17A66D31"/>
    <w:rsid w:val="17AE7942"/>
    <w:rsid w:val="17B71EC9"/>
    <w:rsid w:val="17D268D1"/>
    <w:rsid w:val="17DB4EB6"/>
    <w:rsid w:val="17EF419E"/>
    <w:rsid w:val="18084E2B"/>
    <w:rsid w:val="181D78C2"/>
    <w:rsid w:val="18261ED9"/>
    <w:rsid w:val="1833653C"/>
    <w:rsid w:val="18363E7B"/>
    <w:rsid w:val="184275E6"/>
    <w:rsid w:val="185E184A"/>
    <w:rsid w:val="185E6212"/>
    <w:rsid w:val="18697036"/>
    <w:rsid w:val="189026E3"/>
    <w:rsid w:val="18A1025C"/>
    <w:rsid w:val="18CC4CF3"/>
    <w:rsid w:val="18D75489"/>
    <w:rsid w:val="18E96707"/>
    <w:rsid w:val="18F05960"/>
    <w:rsid w:val="18F52129"/>
    <w:rsid w:val="19055F7E"/>
    <w:rsid w:val="190D5FE6"/>
    <w:rsid w:val="19251481"/>
    <w:rsid w:val="193A6F22"/>
    <w:rsid w:val="197E0E15"/>
    <w:rsid w:val="19962D3C"/>
    <w:rsid w:val="19BE4693"/>
    <w:rsid w:val="19C271D1"/>
    <w:rsid w:val="19D206A7"/>
    <w:rsid w:val="19D612FD"/>
    <w:rsid w:val="19E75CF1"/>
    <w:rsid w:val="19FB30DA"/>
    <w:rsid w:val="19FE5761"/>
    <w:rsid w:val="1A124B22"/>
    <w:rsid w:val="1A2C3531"/>
    <w:rsid w:val="1A3218FB"/>
    <w:rsid w:val="1A3B2B65"/>
    <w:rsid w:val="1A5C6386"/>
    <w:rsid w:val="1A637E8D"/>
    <w:rsid w:val="1A6B5BB2"/>
    <w:rsid w:val="1A7233D9"/>
    <w:rsid w:val="1A856A42"/>
    <w:rsid w:val="1A8A7444"/>
    <w:rsid w:val="1A8B1571"/>
    <w:rsid w:val="1AB410C7"/>
    <w:rsid w:val="1ACF7F97"/>
    <w:rsid w:val="1ADA06AE"/>
    <w:rsid w:val="1AF71BDC"/>
    <w:rsid w:val="1B063C96"/>
    <w:rsid w:val="1B082E16"/>
    <w:rsid w:val="1B0A74AA"/>
    <w:rsid w:val="1B4D494D"/>
    <w:rsid w:val="1B5155ED"/>
    <w:rsid w:val="1B6B21EB"/>
    <w:rsid w:val="1B6D7A09"/>
    <w:rsid w:val="1B796341"/>
    <w:rsid w:val="1B8A331D"/>
    <w:rsid w:val="1B8F3E7D"/>
    <w:rsid w:val="1BCD3245"/>
    <w:rsid w:val="1BDC250B"/>
    <w:rsid w:val="1BEC6397"/>
    <w:rsid w:val="1BFA2D77"/>
    <w:rsid w:val="1C056EDE"/>
    <w:rsid w:val="1C2663D3"/>
    <w:rsid w:val="1C4532CB"/>
    <w:rsid w:val="1C4D4437"/>
    <w:rsid w:val="1C515440"/>
    <w:rsid w:val="1C5557E3"/>
    <w:rsid w:val="1C6A10CF"/>
    <w:rsid w:val="1C6F567F"/>
    <w:rsid w:val="1C8525FC"/>
    <w:rsid w:val="1CA037AE"/>
    <w:rsid w:val="1CA143C7"/>
    <w:rsid w:val="1CB93D05"/>
    <w:rsid w:val="1CB95FBB"/>
    <w:rsid w:val="1CBA19DB"/>
    <w:rsid w:val="1CC66160"/>
    <w:rsid w:val="1CEB516C"/>
    <w:rsid w:val="1CF461BE"/>
    <w:rsid w:val="1D1C412E"/>
    <w:rsid w:val="1D5279C0"/>
    <w:rsid w:val="1DAC2777"/>
    <w:rsid w:val="1DB939EF"/>
    <w:rsid w:val="1DBE47F9"/>
    <w:rsid w:val="1DC20E4A"/>
    <w:rsid w:val="1DD867AC"/>
    <w:rsid w:val="1DE77F00"/>
    <w:rsid w:val="1DEC7814"/>
    <w:rsid w:val="1DF05C7E"/>
    <w:rsid w:val="1E070602"/>
    <w:rsid w:val="1E071B01"/>
    <w:rsid w:val="1E0C054E"/>
    <w:rsid w:val="1E2F0B48"/>
    <w:rsid w:val="1E425A20"/>
    <w:rsid w:val="1E480A68"/>
    <w:rsid w:val="1E482B20"/>
    <w:rsid w:val="1E6902E9"/>
    <w:rsid w:val="1E7D2AA2"/>
    <w:rsid w:val="1E9062D2"/>
    <w:rsid w:val="1E9A52D2"/>
    <w:rsid w:val="1EA171E4"/>
    <w:rsid w:val="1EA355EC"/>
    <w:rsid w:val="1F094E69"/>
    <w:rsid w:val="1F1F36B3"/>
    <w:rsid w:val="1F3E298F"/>
    <w:rsid w:val="1F5E0772"/>
    <w:rsid w:val="1F790A14"/>
    <w:rsid w:val="1F890763"/>
    <w:rsid w:val="1F8A09AB"/>
    <w:rsid w:val="1F95204D"/>
    <w:rsid w:val="1FAF67B6"/>
    <w:rsid w:val="1FB402D2"/>
    <w:rsid w:val="1FBA7173"/>
    <w:rsid w:val="1FE12023"/>
    <w:rsid w:val="1FFC7461"/>
    <w:rsid w:val="201B2455"/>
    <w:rsid w:val="2031698F"/>
    <w:rsid w:val="203B0065"/>
    <w:rsid w:val="204E5873"/>
    <w:rsid w:val="20616C7D"/>
    <w:rsid w:val="20664A69"/>
    <w:rsid w:val="206B253C"/>
    <w:rsid w:val="207D4305"/>
    <w:rsid w:val="209B10C5"/>
    <w:rsid w:val="20BF7580"/>
    <w:rsid w:val="20E71FAB"/>
    <w:rsid w:val="210831EC"/>
    <w:rsid w:val="210874CB"/>
    <w:rsid w:val="212F218F"/>
    <w:rsid w:val="2146110C"/>
    <w:rsid w:val="215F5280"/>
    <w:rsid w:val="21877A93"/>
    <w:rsid w:val="219A13F7"/>
    <w:rsid w:val="21BB71B7"/>
    <w:rsid w:val="21F924D0"/>
    <w:rsid w:val="221F0532"/>
    <w:rsid w:val="22324EFA"/>
    <w:rsid w:val="224F196A"/>
    <w:rsid w:val="225218B4"/>
    <w:rsid w:val="22591AFD"/>
    <w:rsid w:val="225D20FA"/>
    <w:rsid w:val="22600BC9"/>
    <w:rsid w:val="22633EF5"/>
    <w:rsid w:val="227A055A"/>
    <w:rsid w:val="22804D91"/>
    <w:rsid w:val="228430F6"/>
    <w:rsid w:val="228541D3"/>
    <w:rsid w:val="22941D28"/>
    <w:rsid w:val="22B939D1"/>
    <w:rsid w:val="22C64915"/>
    <w:rsid w:val="22CE161D"/>
    <w:rsid w:val="22CF1C36"/>
    <w:rsid w:val="22D3507C"/>
    <w:rsid w:val="22D71699"/>
    <w:rsid w:val="22D83623"/>
    <w:rsid w:val="22D93CB9"/>
    <w:rsid w:val="22FA1DCF"/>
    <w:rsid w:val="22FE778D"/>
    <w:rsid w:val="22FF5658"/>
    <w:rsid w:val="2323273D"/>
    <w:rsid w:val="232A2F05"/>
    <w:rsid w:val="23620AF7"/>
    <w:rsid w:val="2370491D"/>
    <w:rsid w:val="23AE52D7"/>
    <w:rsid w:val="23C26B52"/>
    <w:rsid w:val="23D81E9A"/>
    <w:rsid w:val="242320EE"/>
    <w:rsid w:val="2446686B"/>
    <w:rsid w:val="24477F46"/>
    <w:rsid w:val="24741500"/>
    <w:rsid w:val="24746142"/>
    <w:rsid w:val="248C1F48"/>
    <w:rsid w:val="248F7EF0"/>
    <w:rsid w:val="249717BA"/>
    <w:rsid w:val="24BF2CC8"/>
    <w:rsid w:val="250E43AA"/>
    <w:rsid w:val="251146A3"/>
    <w:rsid w:val="25183D14"/>
    <w:rsid w:val="2536514D"/>
    <w:rsid w:val="254514FB"/>
    <w:rsid w:val="2569042E"/>
    <w:rsid w:val="25823815"/>
    <w:rsid w:val="25872CBA"/>
    <w:rsid w:val="258A5123"/>
    <w:rsid w:val="25AA11E3"/>
    <w:rsid w:val="25E232AB"/>
    <w:rsid w:val="25EE270B"/>
    <w:rsid w:val="25F35CB4"/>
    <w:rsid w:val="260A0357"/>
    <w:rsid w:val="260D6C0B"/>
    <w:rsid w:val="26237765"/>
    <w:rsid w:val="262A0D8D"/>
    <w:rsid w:val="262D384A"/>
    <w:rsid w:val="265E2EA5"/>
    <w:rsid w:val="266B79C0"/>
    <w:rsid w:val="267E3C6E"/>
    <w:rsid w:val="268522C2"/>
    <w:rsid w:val="269C1C62"/>
    <w:rsid w:val="26B01B0C"/>
    <w:rsid w:val="26B26B7E"/>
    <w:rsid w:val="26C746E9"/>
    <w:rsid w:val="26EE58FF"/>
    <w:rsid w:val="27431059"/>
    <w:rsid w:val="27595016"/>
    <w:rsid w:val="276C11DF"/>
    <w:rsid w:val="279762F4"/>
    <w:rsid w:val="27A4644E"/>
    <w:rsid w:val="27B66F36"/>
    <w:rsid w:val="2811513B"/>
    <w:rsid w:val="281B3718"/>
    <w:rsid w:val="287515A7"/>
    <w:rsid w:val="287A6A88"/>
    <w:rsid w:val="287E328F"/>
    <w:rsid w:val="28A3392C"/>
    <w:rsid w:val="28C26AD4"/>
    <w:rsid w:val="28FC0C6B"/>
    <w:rsid w:val="28FF7702"/>
    <w:rsid w:val="291F6C8E"/>
    <w:rsid w:val="29296EE8"/>
    <w:rsid w:val="294F40C3"/>
    <w:rsid w:val="29520529"/>
    <w:rsid w:val="298349BC"/>
    <w:rsid w:val="299076D5"/>
    <w:rsid w:val="29BF5973"/>
    <w:rsid w:val="29C9209F"/>
    <w:rsid w:val="29CC1279"/>
    <w:rsid w:val="29D72CDA"/>
    <w:rsid w:val="29E35519"/>
    <w:rsid w:val="2A0018BB"/>
    <w:rsid w:val="2A1F26E4"/>
    <w:rsid w:val="2A1F3619"/>
    <w:rsid w:val="2A78174B"/>
    <w:rsid w:val="2A992476"/>
    <w:rsid w:val="2AA14A30"/>
    <w:rsid w:val="2AAA022F"/>
    <w:rsid w:val="2AAD6FAC"/>
    <w:rsid w:val="2AC13CD3"/>
    <w:rsid w:val="2ADC40C3"/>
    <w:rsid w:val="2AE21475"/>
    <w:rsid w:val="2AE561B3"/>
    <w:rsid w:val="2B1A03C3"/>
    <w:rsid w:val="2B2160FB"/>
    <w:rsid w:val="2B2B317D"/>
    <w:rsid w:val="2B4019CA"/>
    <w:rsid w:val="2B4D65DE"/>
    <w:rsid w:val="2B4E1C65"/>
    <w:rsid w:val="2B630D12"/>
    <w:rsid w:val="2B6342CC"/>
    <w:rsid w:val="2B9301F5"/>
    <w:rsid w:val="2B961B8F"/>
    <w:rsid w:val="2BB12BBA"/>
    <w:rsid w:val="2BBB618E"/>
    <w:rsid w:val="2BDE6B86"/>
    <w:rsid w:val="2BDE74E9"/>
    <w:rsid w:val="2C104525"/>
    <w:rsid w:val="2C11480C"/>
    <w:rsid w:val="2C1C353E"/>
    <w:rsid w:val="2C1F5594"/>
    <w:rsid w:val="2C220453"/>
    <w:rsid w:val="2C257B6F"/>
    <w:rsid w:val="2C2829C5"/>
    <w:rsid w:val="2C3917D6"/>
    <w:rsid w:val="2C685AA7"/>
    <w:rsid w:val="2C6E44D4"/>
    <w:rsid w:val="2C7A36C3"/>
    <w:rsid w:val="2C7B03D1"/>
    <w:rsid w:val="2C86418F"/>
    <w:rsid w:val="2C9A513C"/>
    <w:rsid w:val="2CAB2565"/>
    <w:rsid w:val="2CB20EB9"/>
    <w:rsid w:val="2CB81966"/>
    <w:rsid w:val="2CE666BA"/>
    <w:rsid w:val="2D0E5ADF"/>
    <w:rsid w:val="2D1950EC"/>
    <w:rsid w:val="2D272A9A"/>
    <w:rsid w:val="2D517498"/>
    <w:rsid w:val="2D575DBD"/>
    <w:rsid w:val="2D6646C2"/>
    <w:rsid w:val="2D6C263D"/>
    <w:rsid w:val="2DBA7B2B"/>
    <w:rsid w:val="2DBE50C5"/>
    <w:rsid w:val="2DC42468"/>
    <w:rsid w:val="2DD44566"/>
    <w:rsid w:val="2DF14D09"/>
    <w:rsid w:val="2DFA0E86"/>
    <w:rsid w:val="2E05263B"/>
    <w:rsid w:val="2E092BCC"/>
    <w:rsid w:val="2E0C56B1"/>
    <w:rsid w:val="2E126BCA"/>
    <w:rsid w:val="2E29213C"/>
    <w:rsid w:val="2E2E6074"/>
    <w:rsid w:val="2E3249CD"/>
    <w:rsid w:val="2E69497E"/>
    <w:rsid w:val="2E697D1B"/>
    <w:rsid w:val="2E7C268A"/>
    <w:rsid w:val="2E932866"/>
    <w:rsid w:val="2EE769EE"/>
    <w:rsid w:val="2F0B2765"/>
    <w:rsid w:val="2F0C747B"/>
    <w:rsid w:val="2F1970E6"/>
    <w:rsid w:val="2F4D1A80"/>
    <w:rsid w:val="2F51260A"/>
    <w:rsid w:val="2FA445D6"/>
    <w:rsid w:val="2FBC1AA8"/>
    <w:rsid w:val="2FC97928"/>
    <w:rsid w:val="2FD84E33"/>
    <w:rsid w:val="2FF97E6B"/>
    <w:rsid w:val="30095155"/>
    <w:rsid w:val="30203EDF"/>
    <w:rsid w:val="30254453"/>
    <w:rsid w:val="30284779"/>
    <w:rsid w:val="302F658B"/>
    <w:rsid w:val="30567F9E"/>
    <w:rsid w:val="305957FB"/>
    <w:rsid w:val="305F59AF"/>
    <w:rsid w:val="307F6105"/>
    <w:rsid w:val="308030AA"/>
    <w:rsid w:val="3087202C"/>
    <w:rsid w:val="30881827"/>
    <w:rsid w:val="308B6F9E"/>
    <w:rsid w:val="31093F22"/>
    <w:rsid w:val="31226D09"/>
    <w:rsid w:val="31302683"/>
    <w:rsid w:val="3139464C"/>
    <w:rsid w:val="314A3BE6"/>
    <w:rsid w:val="31515E5A"/>
    <w:rsid w:val="31555A92"/>
    <w:rsid w:val="316E5862"/>
    <w:rsid w:val="318656C2"/>
    <w:rsid w:val="318A1614"/>
    <w:rsid w:val="318B6C88"/>
    <w:rsid w:val="31AB188F"/>
    <w:rsid w:val="31D93F57"/>
    <w:rsid w:val="31E951B0"/>
    <w:rsid w:val="31EC29ED"/>
    <w:rsid w:val="31FF741B"/>
    <w:rsid w:val="32043639"/>
    <w:rsid w:val="32092BC1"/>
    <w:rsid w:val="320E7269"/>
    <w:rsid w:val="32173D12"/>
    <w:rsid w:val="321B3211"/>
    <w:rsid w:val="32280413"/>
    <w:rsid w:val="323E3A49"/>
    <w:rsid w:val="32497875"/>
    <w:rsid w:val="326D66E4"/>
    <w:rsid w:val="32AD0418"/>
    <w:rsid w:val="32EC5E46"/>
    <w:rsid w:val="33186BF2"/>
    <w:rsid w:val="33315102"/>
    <w:rsid w:val="333C731C"/>
    <w:rsid w:val="335F2D05"/>
    <w:rsid w:val="338630FC"/>
    <w:rsid w:val="33916A0B"/>
    <w:rsid w:val="33CF6DEB"/>
    <w:rsid w:val="340B6058"/>
    <w:rsid w:val="3414186D"/>
    <w:rsid w:val="341B7444"/>
    <w:rsid w:val="341E3AA3"/>
    <w:rsid w:val="34395191"/>
    <w:rsid w:val="344B3397"/>
    <w:rsid w:val="346D2D49"/>
    <w:rsid w:val="346D6856"/>
    <w:rsid w:val="347E2509"/>
    <w:rsid w:val="3492459E"/>
    <w:rsid w:val="34B67D56"/>
    <w:rsid w:val="34B74216"/>
    <w:rsid w:val="34CB1A46"/>
    <w:rsid w:val="34DE2599"/>
    <w:rsid w:val="350B1EF3"/>
    <w:rsid w:val="351038BE"/>
    <w:rsid w:val="352B22EB"/>
    <w:rsid w:val="352F6C19"/>
    <w:rsid w:val="353B2666"/>
    <w:rsid w:val="353B7F8C"/>
    <w:rsid w:val="35426A3F"/>
    <w:rsid w:val="354B3084"/>
    <w:rsid w:val="354B48E6"/>
    <w:rsid w:val="355E0DCC"/>
    <w:rsid w:val="358A596E"/>
    <w:rsid w:val="359E1139"/>
    <w:rsid w:val="35BC2010"/>
    <w:rsid w:val="35C55717"/>
    <w:rsid w:val="35F1258C"/>
    <w:rsid w:val="35F3020D"/>
    <w:rsid w:val="36346A17"/>
    <w:rsid w:val="363C0797"/>
    <w:rsid w:val="363C150D"/>
    <w:rsid w:val="363C4D9A"/>
    <w:rsid w:val="363E6579"/>
    <w:rsid w:val="36647711"/>
    <w:rsid w:val="366A4FE7"/>
    <w:rsid w:val="367D6686"/>
    <w:rsid w:val="36846FD6"/>
    <w:rsid w:val="368B2761"/>
    <w:rsid w:val="36A55751"/>
    <w:rsid w:val="36C00306"/>
    <w:rsid w:val="36C4625F"/>
    <w:rsid w:val="36C962C2"/>
    <w:rsid w:val="36DF0668"/>
    <w:rsid w:val="36E115D8"/>
    <w:rsid w:val="370E00A6"/>
    <w:rsid w:val="370E6D76"/>
    <w:rsid w:val="37180503"/>
    <w:rsid w:val="37227B98"/>
    <w:rsid w:val="375E0F65"/>
    <w:rsid w:val="37C77937"/>
    <w:rsid w:val="37CE3A5C"/>
    <w:rsid w:val="37D10C39"/>
    <w:rsid w:val="37E06F66"/>
    <w:rsid w:val="37E94960"/>
    <w:rsid w:val="37EC4E94"/>
    <w:rsid w:val="385E6558"/>
    <w:rsid w:val="385F3D1F"/>
    <w:rsid w:val="38637186"/>
    <w:rsid w:val="38671E8F"/>
    <w:rsid w:val="388478D6"/>
    <w:rsid w:val="38875CF4"/>
    <w:rsid w:val="388A6FC6"/>
    <w:rsid w:val="38A5069B"/>
    <w:rsid w:val="38AB7DEA"/>
    <w:rsid w:val="38B33217"/>
    <w:rsid w:val="38CB1D16"/>
    <w:rsid w:val="38DA5422"/>
    <w:rsid w:val="38EC436F"/>
    <w:rsid w:val="38FA48AB"/>
    <w:rsid w:val="39021CD5"/>
    <w:rsid w:val="3919423B"/>
    <w:rsid w:val="391B6D4A"/>
    <w:rsid w:val="392E33CE"/>
    <w:rsid w:val="39415176"/>
    <w:rsid w:val="39477DA0"/>
    <w:rsid w:val="394D65CE"/>
    <w:rsid w:val="39597483"/>
    <w:rsid w:val="396B3E19"/>
    <w:rsid w:val="397D49FE"/>
    <w:rsid w:val="397E7D0F"/>
    <w:rsid w:val="39831954"/>
    <w:rsid w:val="39861912"/>
    <w:rsid w:val="39956C74"/>
    <w:rsid w:val="39961E82"/>
    <w:rsid w:val="39A30504"/>
    <w:rsid w:val="39AC0858"/>
    <w:rsid w:val="39B67BAA"/>
    <w:rsid w:val="39EC5D61"/>
    <w:rsid w:val="3A25388C"/>
    <w:rsid w:val="3A480C4B"/>
    <w:rsid w:val="3A507C55"/>
    <w:rsid w:val="3A526D8E"/>
    <w:rsid w:val="3A757013"/>
    <w:rsid w:val="3A75711E"/>
    <w:rsid w:val="3A8D66C1"/>
    <w:rsid w:val="3A97535C"/>
    <w:rsid w:val="3ABB2E8A"/>
    <w:rsid w:val="3AED5B82"/>
    <w:rsid w:val="3AF07B07"/>
    <w:rsid w:val="3B04317D"/>
    <w:rsid w:val="3B073A90"/>
    <w:rsid w:val="3B0959C3"/>
    <w:rsid w:val="3B0A7458"/>
    <w:rsid w:val="3B117A56"/>
    <w:rsid w:val="3B1209FB"/>
    <w:rsid w:val="3B2409BF"/>
    <w:rsid w:val="3B4B4094"/>
    <w:rsid w:val="3B557482"/>
    <w:rsid w:val="3B852CFE"/>
    <w:rsid w:val="3B92059A"/>
    <w:rsid w:val="3BAE2BAF"/>
    <w:rsid w:val="3BB7198D"/>
    <w:rsid w:val="3BD64314"/>
    <w:rsid w:val="3BD73EE3"/>
    <w:rsid w:val="3BDE6073"/>
    <w:rsid w:val="3BF73C20"/>
    <w:rsid w:val="3BFA62CA"/>
    <w:rsid w:val="3C2B48E2"/>
    <w:rsid w:val="3C2C4A9F"/>
    <w:rsid w:val="3C321E86"/>
    <w:rsid w:val="3C377379"/>
    <w:rsid w:val="3C505FF8"/>
    <w:rsid w:val="3C530F4D"/>
    <w:rsid w:val="3C5E66C8"/>
    <w:rsid w:val="3C622657"/>
    <w:rsid w:val="3C647C52"/>
    <w:rsid w:val="3C66659F"/>
    <w:rsid w:val="3C687B88"/>
    <w:rsid w:val="3C6D285E"/>
    <w:rsid w:val="3C9C6F7B"/>
    <w:rsid w:val="3CB324B7"/>
    <w:rsid w:val="3CB5061D"/>
    <w:rsid w:val="3CD15832"/>
    <w:rsid w:val="3CD21FAF"/>
    <w:rsid w:val="3CF05B08"/>
    <w:rsid w:val="3CF561E8"/>
    <w:rsid w:val="3D06470C"/>
    <w:rsid w:val="3D0732CE"/>
    <w:rsid w:val="3D171054"/>
    <w:rsid w:val="3D202357"/>
    <w:rsid w:val="3D2D40F7"/>
    <w:rsid w:val="3D340F08"/>
    <w:rsid w:val="3D4A209A"/>
    <w:rsid w:val="3D4D1437"/>
    <w:rsid w:val="3D564C6F"/>
    <w:rsid w:val="3D7201B3"/>
    <w:rsid w:val="3D9315A2"/>
    <w:rsid w:val="3DAC04AB"/>
    <w:rsid w:val="3DB16B4F"/>
    <w:rsid w:val="3DBD2EE3"/>
    <w:rsid w:val="3DBF000D"/>
    <w:rsid w:val="3DD17B14"/>
    <w:rsid w:val="3DF40332"/>
    <w:rsid w:val="3DFA034D"/>
    <w:rsid w:val="3DFB0294"/>
    <w:rsid w:val="3E1B53F1"/>
    <w:rsid w:val="3E1F4B98"/>
    <w:rsid w:val="3E3F05E1"/>
    <w:rsid w:val="3E433FA3"/>
    <w:rsid w:val="3E5B57E5"/>
    <w:rsid w:val="3E602AE5"/>
    <w:rsid w:val="3E622333"/>
    <w:rsid w:val="3E7C4353"/>
    <w:rsid w:val="3E942E85"/>
    <w:rsid w:val="3EA22733"/>
    <w:rsid w:val="3EAB0D5A"/>
    <w:rsid w:val="3EB40B7C"/>
    <w:rsid w:val="3EBC636A"/>
    <w:rsid w:val="3EC92C75"/>
    <w:rsid w:val="3ECF74EE"/>
    <w:rsid w:val="3ED560F2"/>
    <w:rsid w:val="3EDA0C74"/>
    <w:rsid w:val="3EDB770F"/>
    <w:rsid w:val="3F04407A"/>
    <w:rsid w:val="3F085B47"/>
    <w:rsid w:val="3F2F2497"/>
    <w:rsid w:val="3F685ABA"/>
    <w:rsid w:val="3F6A7B17"/>
    <w:rsid w:val="3F8F5719"/>
    <w:rsid w:val="3F93147A"/>
    <w:rsid w:val="3F9914CF"/>
    <w:rsid w:val="3FE1303B"/>
    <w:rsid w:val="3FE135C8"/>
    <w:rsid w:val="3FED20F4"/>
    <w:rsid w:val="402809DA"/>
    <w:rsid w:val="40330E75"/>
    <w:rsid w:val="407B2555"/>
    <w:rsid w:val="407C0AB0"/>
    <w:rsid w:val="4082496F"/>
    <w:rsid w:val="40AD1109"/>
    <w:rsid w:val="40B75815"/>
    <w:rsid w:val="40D97BED"/>
    <w:rsid w:val="40DE11BB"/>
    <w:rsid w:val="40FD69F1"/>
    <w:rsid w:val="4102318A"/>
    <w:rsid w:val="410B15D3"/>
    <w:rsid w:val="411D62C3"/>
    <w:rsid w:val="41312B78"/>
    <w:rsid w:val="41681AEE"/>
    <w:rsid w:val="416C262D"/>
    <w:rsid w:val="4183724D"/>
    <w:rsid w:val="41891DAE"/>
    <w:rsid w:val="419E6106"/>
    <w:rsid w:val="419F4AF9"/>
    <w:rsid w:val="41A131EE"/>
    <w:rsid w:val="41AA5EED"/>
    <w:rsid w:val="41AE20D5"/>
    <w:rsid w:val="41C02CEB"/>
    <w:rsid w:val="41D658D3"/>
    <w:rsid w:val="423C510F"/>
    <w:rsid w:val="428A6997"/>
    <w:rsid w:val="42C34537"/>
    <w:rsid w:val="42D02CAE"/>
    <w:rsid w:val="42D81056"/>
    <w:rsid w:val="42E502D5"/>
    <w:rsid w:val="42F70321"/>
    <w:rsid w:val="430850E1"/>
    <w:rsid w:val="431D502A"/>
    <w:rsid w:val="43322A4C"/>
    <w:rsid w:val="43490CB5"/>
    <w:rsid w:val="43493C44"/>
    <w:rsid w:val="43531C71"/>
    <w:rsid w:val="435D58F7"/>
    <w:rsid w:val="437055C6"/>
    <w:rsid w:val="43734FF2"/>
    <w:rsid w:val="439044AE"/>
    <w:rsid w:val="439430EC"/>
    <w:rsid w:val="43A244BE"/>
    <w:rsid w:val="43AA38FE"/>
    <w:rsid w:val="43C5291F"/>
    <w:rsid w:val="440F1F80"/>
    <w:rsid w:val="441961AC"/>
    <w:rsid w:val="441A070C"/>
    <w:rsid w:val="442C279C"/>
    <w:rsid w:val="444658E8"/>
    <w:rsid w:val="446118BB"/>
    <w:rsid w:val="44A57BF2"/>
    <w:rsid w:val="44C36115"/>
    <w:rsid w:val="44DB4153"/>
    <w:rsid w:val="4501285E"/>
    <w:rsid w:val="452F726B"/>
    <w:rsid w:val="45380485"/>
    <w:rsid w:val="454D5902"/>
    <w:rsid w:val="45521829"/>
    <w:rsid w:val="455C2859"/>
    <w:rsid w:val="456634AC"/>
    <w:rsid w:val="45706E5D"/>
    <w:rsid w:val="458D6624"/>
    <w:rsid w:val="45C1361D"/>
    <w:rsid w:val="45C16BE9"/>
    <w:rsid w:val="45CF3D58"/>
    <w:rsid w:val="45DD28D2"/>
    <w:rsid w:val="45E36DA6"/>
    <w:rsid w:val="46101908"/>
    <w:rsid w:val="461F418E"/>
    <w:rsid w:val="462078A3"/>
    <w:rsid w:val="463A7BEB"/>
    <w:rsid w:val="46481434"/>
    <w:rsid w:val="465B3F10"/>
    <w:rsid w:val="46643BA5"/>
    <w:rsid w:val="46B50D78"/>
    <w:rsid w:val="46C01C44"/>
    <w:rsid w:val="46CD560A"/>
    <w:rsid w:val="46E14C12"/>
    <w:rsid w:val="46E81108"/>
    <w:rsid w:val="47053250"/>
    <w:rsid w:val="47096A65"/>
    <w:rsid w:val="473C3276"/>
    <w:rsid w:val="47416AA4"/>
    <w:rsid w:val="47515B1F"/>
    <w:rsid w:val="4786728C"/>
    <w:rsid w:val="478832D5"/>
    <w:rsid w:val="478E3A41"/>
    <w:rsid w:val="47F34066"/>
    <w:rsid w:val="47FF3BDD"/>
    <w:rsid w:val="480370B9"/>
    <w:rsid w:val="48184635"/>
    <w:rsid w:val="482740D8"/>
    <w:rsid w:val="483E1759"/>
    <w:rsid w:val="484F05C8"/>
    <w:rsid w:val="48604F72"/>
    <w:rsid w:val="486E7732"/>
    <w:rsid w:val="488F2B28"/>
    <w:rsid w:val="48B31342"/>
    <w:rsid w:val="48BE0A4F"/>
    <w:rsid w:val="48D25071"/>
    <w:rsid w:val="491470FA"/>
    <w:rsid w:val="491829B8"/>
    <w:rsid w:val="49393AF5"/>
    <w:rsid w:val="498C33DE"/>
    <w:rsid w:val="499B4D61"/>
    <w:rsid w:val="49BB7385"/>
    <w:rsid w:val="49D85839"/>
    <w:rsid w:val="49DD5E93"/>
    <w:rsid w:val="49EF7D06"/>
    <w:rsid w:val="49F75F34"/>
    <w:rsid w:val="4A0D10B4"/>
    <w:rsid w:val="4A1D3088"/>
    <w:rsid w:val="4A1D646F"/>
    <w:rsid w:val="4A30541B"/>
    <w:rsid w:val="4A3312C1"/>
    <w:rsid w:val="4A383D3E"/>
    <w:rsid w:val="4A3C37C6"/>
    <w:rsid w:val="4A3C40BE"/>
    <w:rsid w:val="4A5406F8"/>
    <w:rsid w:val="4A5F1B78"/>
    <w:rsid w:val="4A6E449B"/>
    <w:rsid w:val="4A7971BF"/>
    <w:rsid w:val="4A7975E9"/>
    <w:rsid w:val="4A88640C"/>
    <w:rsid w:val="4A8A5F78"/>
    <w:rsid w:val="4A9D19DD"/>
    <w:rsid w:val="4AA756DF"/>
    <w:rsid w:val="4AC254ED"/>
    <w:rsid w:val="4AEC28A2"/>
    <w:rsid w:val="4B084BEA"/>
    <w:rsid w:val="4B1022E8"/>
    <w:rsid w:val="4B1D64A2"/>
    <w:rsid w:val="4B2D50C8"/>
    <w:rsid w:val="4B307343"/>
    <w:rsid w:val="4B38141C"/>
    <w:rsid w:val="4B457DAE"/>
    <w:rsid w:val="4B4F5C0F"/>
    <w:rsid w:val="4B577059"/>
    <w:rsid w:val="4B740AB6"/>
    <w:rsid w:val="4B814123"/>
    <w:rsid w:val="4B8D2AD3"/>
    <w:rsid w:val="4BA94635"/>
    <w:rsid w:val="4BAD276D"/>
    <w:rsid w:val="4BB36382"/>
    <w:rsid w:val="4BBA7070"/>
    <w:rsid w:val="4BD61C1F"/>
    <w:rsid w:val="4BD630AD"/>
    <w:rsid w:val="4BDD2D8E"/>
    <w:rsid w:val="4BF50F76"/>
    <w:rsid w:val="4BF77D69"/>
    <w:rsid w:val="4C0258A7"/>
    <w:rsid w:val="4C187150"/>
    <w:rsid w:val="4C1A2BFF"/>
    <w:rsid w:val="4C1D0E8B"/>
    <w:rsid w:val="4C206B84"/>
    <w:rsid w:val="4C3752E2"/>
    <w:rsid w:val="4C3832B1"/>
    <w:rsid w:val="4C4A0B3F"/>
    <w:rsid w:val="4C4A649B"/>
    <w:rsid w:val="4C4C674A"/>
    <w:rsid w:val="4C7E4D63"/>
    <w:rsid w:val="4C825778"/>
    <w:rsid w:val="4C886D96"/>
    <w:rsid w:val="4C887E24"/>
    <w:rsid w:val="4CA02198"/>
    <w:rsid w:val="4CAE474D"/>
    <w:rsid w:val="4CB50551"/>
    <w:rsid w:val="4CBE1939"/>
    <w:rsid w:val="4CC6264E"/>
    <w:rsid w:val="4CCB22E5"/>
    <w:rsid w:val="4CD20198"/>
    <w:rsid w:val="4CF53CC5"/>
    <w:rsid w:val="4D094760"/>
    <w:rsid w:val="4D33160D"/>
    <w:rsid w:val="4D341C70"/>
    <w:rsid w:val="4D9179A9"/>
    <w:rsid w:val="4DA703D3"/>
    <w:rsid w:val="4DBA275F"/>
    <w:rsid w:val="4DCB7C0F"/>
    <w:rsid w:val="4DD60B36"/>
    <w:rsid w:val="4DDC66EA"/>
    <w:rsid w:val="4DF605DE"/>
    <w:rsid w:val="4DF935E9"/>
    <w:rsid w:val="4E083BC9"/>
    <w:rsid w:val="4E0F2167"/>
    <w:rsid w:val="4E207F2C"/>
    <w:rsid w:val="4E2C4C12"/>
    <w:rsid w:val="4E4E6969"/>
    <w:rsid w:val="4E520853"/>
    <w:rsid w:val="4E596C71"/>
    <w:rsid w:val="4E5B2BCA"/>
    <w:rsid w:val="4E75078A"/>
    <w:rsid w:val="4E7B423B"/>
    <w:rsid w:val="4E8164B9"/>
    <w:rsid w:val="4E8E38D6"/>
    <w:rsid w:val="4EA04704"/>
    <w:rsid w:val="4EA97C3A"/>
    <w:rsid w:val="4EB32615"/>
    <w:rsid w:val="4EB81E71"/>
    <w:rsid w:val="4EE31336"/>
    <w:rsid w:val="4EEF64B2"/>
    <w:rsid w:val="4F033073"/>
    <w:rsid w:val="4F106390"/>
    <w:rsid w:val="4F24124A"/>
    <w:rsid w:val="4F301FB6"/>
    <w:rsid w:val="4F381B46"/>
    <w:rsid w:val="4F60215E"/>
    <w:rsid w:val="4F616A4E"/>
    <w:rsid w:val="4FA25E68"/>
    <w:rsid w:val="4FAE7835"/>
    <w:rsid w:val="4FCD12FA"/>
    <w:rsid w:val="4FCD6746"/>
    <w:rsid w:val="4FF75B60"/>
    <w:rsid w:val="4FFC5839"/>
    <w:rsid w:val="4FFF3A30"/>
    <w:rsid w:val="500347C6"/>
    <w:rsid w:val="500A66E3"/>
    <w:rsid w:val="502169F3"/>
    <w:rsid w:val="50274980"/>
    <w:rsid w:val="504E6446"/>
    <w:rsid w:val="506558F9"/>
    <w:rsid w:val="507860E8"/>
    <w:rsid w:val="508074B1"/>
    <w:rsid w:val="508A2249"/>
    <w:rsid w:val="508E0A6B"/>
    <w:rsid w:val="509170C7"/>
    <w:rsid w:val="50982BBA"/>
    <w:rsid w:val="509A48F3"/>
    <w:rsid w:val="509B07EE"/>
    <w:rsid w:val="50C40B42"/>
    <w:rsid w:val="50CA6825"/>
    <w:rsid w:val="50E91393"/>
    <w:rsid w:val="5148470D"/>
    <w:rsid w:val="514D7928"/>
    <w:rsid w:val="516C7FA5"/>
    <w:rsid w:val="51795F82"/>
    <w:rsid w:val="5188772A"/>
    <w:rsid w:val="518C109F"/>
    <w:rsid w:val="519815B6"/>
    <w:rsid w:val="51B13C90"/>
    <w:rsid w:val="51B90C54"/>
    <w:rsid w:val="51C63C63"/>
    <w:rsid w:val="51C844A5"/>
    <w:rsid w:val="51EE0330"/>
    <w:rsid w:val="52071FF4"/>
    <w:rsid w:val="52431117"/>
    <w:rsid w:val="52563BF6"/>
    <w:rsid w:val="52686572"/>
    <w:rsid w:val="52CC1572"/>
    <w:rsid w:val="52CE0ED6"/>
    <w:rsid w:val="52DD1EF2"/>
    <w:rsid w:val="52F1728E"/>
    <w:rsid w:val="52F31928"/>
    <w:rsid w:val="53035CC9"/>
    <w:rsid w:val="5305529F"/>
    <w:rsid w:val="530E39E2"/>
    <w:rsid w:val="531E6D7E"/>
    <w:rsid w:val="53201198"/>
    <w:rsid w:val="53225DA1"/>
    <w:rsid w:val="534356A5"/>
    <w:rsid w:val="5357378A"/>
    <w:rsid w:val="535D23D5"/>
    <w:rsid w:val="535D6C91"/>
    <w:rsid w:val="537A7A82"/>
    <w:rsid w:val="539F6687"/>
    <w:rsid w:val="53BA734E"/>
    <w:rsid w:val="53C85FB5"/>
    <w:rsid w:val="53D3141E"/>
    <w:rsid w:val="53EC60DE"/>
    <w:rsid w:val="53F24810"/>
    <w:rsid w:val="541910DE"/>
    <w:rsid w:val="54417449"/>
    <w:rsid w:val="54452792"/>
    <w:rsid w:val="5456228E"/>
    <w:rsid w:val="5462477B"/>
    <w:rsid w:val="546C346E"/>
    <w:rsid w:val="548F7E84"/>
    <w:rsid w:val="54905228"/>
    <w:rsid w:val="54A36ACC"/>
    <w:rsid w:val="54A64CB9"/>
    <w:rsid w:val="54AD4B57"/>
    <w:rsid w:val="54D04FDA"/>
    <w:rsid w:val="54D379FD"/>
    <w:rsid w:val="54ED3DA2"/>
    <w:rsid w:val="54F77025"/>
    <w:rsid w:val="550838AD"/>
    <w:rsid w:val="55224E39"/>
    <w:rsid w:val="55336724"/>
    <w:rsid w:val="553724B1"/>
    <w:rsid w:val="553A5748"/>
    <w:rsid w:val="55402D5A"/>
    <w:rsid w:val="555553BC"/>
    <w:rsid w:val="55611405"/>
    <w:rsid w:val="55950C78"/>
    <w:rsid w:val="559D5BC4"/>
    <w:rsid w:val="55A13B60"/>
    <w:rsid w:val="55B44838"/>
    <w:rsid w:val="55F41D93"/>
    <w:rsid w:val="562E2AA2"/>
    <w:rsid w:val="56436B37"/>
    <w:rsid w:val="564D62E3"/>
    <w:rsid w:val="56905CAD"/>
    <w:rsid w:val="56B46CE0"/>
    <w:rsid w:val="56B71078"/>
    <w:rsid w:val="56C90726"/>
    <w:rsid w:val="56DA729F"/>
    <w:rsid w:val="56DD2757"/>
    <w:rsid w:val="5710477F"/>
    <w:rsid w:val="57120AE3"/>
    <w:rsid w:val="573A6735"/>
    <w:rsid w:val="575128DE"/>
    <w:rsid w:val="575A3E1A"/>
    <w:rsid w:val="575A5828"/>
    <w:rsid w:val="57633592"/>
    <w:rsid w:val="57636E69"/>
    <w:rsid w:val="576F208D"/>
    <w:rsid w:val="57701531"/>
    <w:rsid w:val="57A734E8"/>
    <w:rsid w:val="57CE063C"/>
    <w:rsid w:val="57E877DD"/>
    <w:rsid w:val="57EE7928"/>
    <w:rsid w:val="58053FA1"/>
    <w:rsid w:val="5809245F"/>
    <w:rsid w:val="580A4078"/>
    <w:rsid w:val="58137629"/>
    <w:rsid w:val="581B39D6"/>
    <w:rsid w:val="58264966"/>
    <w:rsid w:val="58265CBA"/>
    <w:rsid w:val="582B584E"/>
    <w:rsid w:val="58311E1C"/>
    <w:rsid w:val="5849057F"/>
    <w:rsid w:val="58494E51"/>
    <w:rsid w:val="584B61FD"/>
    <w:rsid w:val="584F61B5"/>
    <w:rsid w:val="585C3524"/>
    <w:rsid w:val="586A7ED9"/>
    <w:rsid w:val="58810B5D"/>
    <w:rsid w:val="588C185B"/>
    <w:rsid w:val="588C3D99"/>
    <w:rsid w:val="588E79B0"/>
    <w:rsid w:val="589F08AB"/>
    <w:rsid w:val="58C4634D"/>
    <w:rsid w:val="58C63435"/>
    <w:rsid w:val="58C83803"/>
    <w:rsid w:val="58EE6A33"/>
    <w:rsid w:val="58F925F7"/>
    <w:rsid w:val="590C39AC"/>
    <w:rsid w:val="593E452F"/>
    <w:rsid w:val="59433FCE"/>
    <w:rsid w:val="59533F26"/>
    <w:rsid w:val="596A417E"/>
    <w:rsid w:val="59811790"/>
    <w:rsid w:val="599415DB"/>
    <w:rsid w:val="59966BF1"/>
    <w:rsid w:val="59BD169D"/>
    <w:rsid w:val="59D76F69"/>
    <w:rsid w:val="59DA017A"/>
    <w:rsid w:val="59E357B4"/>
    <w:rsid w:val="59ED4B69"/>
    <w:rsid w:val="59F2742A"/>
    <w:rsid w:val="5A0944FC"/>
    <w:rsid w:val="5A284604"/>
    <w:rsid w:val="5A43387A"/>
    <w:rsid w:val="5A5427B3"/>
    <w:rsid w:val="5A664857"/>
    <w:rsid w:val="5A806F3E"/>
    <w:rsid w:val="5AB61AC6"/>
    <w:rsid w:val="5ACC14A7"/>
    <w:rsid w:val="5ACF4CEC"/>
    <w:rsid w:val="5AF10C90"/>
    <w:rsid w:val="5AF94BF9"/>
    <w:rsid w:val="5B066C54"/>
    <w:rsid w:val="5B0F6E20"/>
    <w:rsid w:val="5B1F5745"/>
    <w:rsid w:val="5B36283B"/>
    <w:rsid w:val="5B45572D"/>
    <w:rsid w:val="5B514291"/>
    <w:rsid w:val="5B527157"/>
    <w:rsid w:val="5B663847"/>
    <w:rsid w:val="5B9D475F"/>
    <w:rsid w:val="5BA01BF7"/>
    <w:rsid w:val="5BA96327"/>
    <w:rsid w:val="5BB74455"/>
    <w:rsid w:val="5BBD1458"/>
    <w:rsid w:val="5BD75DF4"/>
    <w:rsid w:val="5BFB2F7A"/>
    <w:rsid w:val="5C06356E"/>
    <w:rsid w:val="5C095107"/>
    <w:rsid w:val="5C0D5272"/>
    <w:rsid w:val="5C414396"/>
    <w:rsid w:val="5C59721E"/>
    <w:rsid w:val="5C5F3FF7"/>
    <w:rsid w:val="5C8A16D9"/>
    <w:rsid w:val="5CA11E11"/>
    <w:rsid w:val="5CA51A1A"/>
    <w:rsid w:val="5CAD5C22"/>
    <w:rsid w:val="5CAF07EC"/>
    <w:rsid w:val="5CD86AC0"/>
    <w:rsid w:val="5CDD0ED2"/>
    <w:rsid w:val="5CF527D3"/>
    <w:rsid w:val="5CF77D8D"/>
    <w:rsid w:val="5D1E2EEC"/>
    <w:rsid w:val="5D234029"/>
    <w:rsid w:val="5D294A09"/>
    <w:rsid w:val="5D5B408D"/>
    <w:rsid w:val="5D5D0D16"/>
    <w:rsid w:val="5D660ECA"/>
    <w:rsid w:val="5D8E0EC5"/>
    <w:rsid w:val="5DDA4A41"/>
    <w:rsid w:val="5DE77D8B"/>
    <w:rsid w:val="5DE85B86"/>
    <w:rsid w:val="5DEC0AF0"/>
    <w:rsid w:val="5DF83422"/>
    <w:rsid w:val="5E0D252F"/>
    <w:rsid w:val="5E176E92"/>
    <w:rsid w:val="5E1D4CB9"/>
    <w:rsid w:val="5E2D32A8"/>
    <w:rsid w:val="5E37028B"/>
    <w:rsid w:val="5E5625B6"/>
    <w:rsid w:val="5E634B55"/>
    <w:rsid w:val="5E6E1C6D"/>
    <w:rsid w:val="5E8C1BDE"/>
    <w:rsid w:val="5E9965A5"/>
    <w:rsid w:val="5E9A1E9D"/>
    <w:rsid w:val="5EA11A20"/>
    <w:rsid w:val="5EB34BBB"/>
    <w:rsid w:val="5EB44AD1"/>
    <w:rsid w:val="5EDB7C1B"/>
    <w:rsid w:val="5EDE5752"/>
    <w:rsid w:val="5EE23A40"/>
    <w:rsid w:val="5EED5D96"/>
    <w:rsid w:val="5EF502D6"/>
    <w:rsid w:val="5F0A5D8F"/>
    <w:rsid w:val="5F0B7DBD"/>
    <w:rsid w:val="5F123752"/>
    <w:rsid w:val="5F1F5A03"/>
    <w:rsid w:val="5F4E680A"/>
    <w:rsid w:val="5F512209"/>
    <w:rsid w:val="5F5F0385"/>
    <w:rsid w:val="5F6D5D37"/>
    <w:rsid w:val="5F836718"/>
    <w:rsid w:val="5F937916"/>
    <w:rsid w:val="5FA64206"/>
    <w:rsid w:val="602340BC"/>
    <w:rsid w:val="603B4FFB"/>
    <w:rsid w:val="603F09AC"/>
    <w:rsid w:val="608B1F43"/>
    <w:rsid w:val="609456D7"/>
    <w:rsid w:val="609F5243"/>
    <w:rsid w:val="60A776DB"/>
    <w:rsid w:val="60B74E5B"/>
    <w:rsid w:val="60C148BE"/>
    <w:rsid w:val="60C776EB"/>
    <w:rsid w:val="60FA513E"/>
    <w:rsid w:val="60FD12B9"/>
    <w:rsid w:val="612A5B8D"/>
    <w:rsid w:val="613D257E"/>
    <w:rsid w:val="61655A02"/>
    <w:rsid w:val="61672AFA"/>
    <w:rsid w:val="616D2B0B"/>
    <w:rsid w:val="61C56365"/>
    <w:rsid w:val="61DD4938"/>
    <w:rsid w:val="61EA4A13"/>
    <w:rsid w:val="62090A83"/>
    <w:rsid w:val="620A0EA9"/>
    <w:rsid w:val="6214617A"/>
    <w:rsid w:val="621B2A17"/>
    <w:rsid w:val="62220C8B"/>
    <w:rsid w:val="62255424"/>
    <w:rsid w:val="623D301C"/>
    <w:rsid w:val="625D2EA6"/>
    <w:rsid w:val="625D4132"/>
    <w:rsid w:val="62670991"/>
    <w:rsid w:val="62732599"/>
    <w:rsid w:val="628E7BF5"/>
    <w:rsid w:val="62BC71B0"/>
    <w:rsid w:val="62D4087C"/>
    <w:rsid w:val="62EF1889"/>
    <w:rsid w:val="62FE6AC6"/>
    <w:rsid w:val="6324316D"/>
    <w:rsid w:val="63307FD3"/>
    <w:rsid w:val="633715F3"/>
    <w:rsid w:val="634C0FA0"/>
    <w:rsid w:val="636561C2"/>
    <w:rsid w:val="63A2569F"/>
    <w:rsid w:val="63A519F0"/>
    <w:rsid w:val="63A553A0"/>
    <w:rsid w:val="63AA1A17"/>
    <w:rsid w:val="63BA2245"/>
    <w:rsid w:val="63CE56B2"/>
    <w:rsid w:val="63D41A5C"/>
    <w:rsid w:val="63F329AB"/>
    <w:rsid w:val="63FB2CD2"/>
    <w:rsid w:val="640A3A5D"/>
    <w:rsid w:val="640B50ED"/>
    <w:rsid w:val="64202CBC"/>
    <w:rsid w:val="64257B08"/>
    <w:rsid w:val="64496F72"/>
    <w:rsid w:val="644C737D"/>
    <w:rsid w:val="646A7A04"/>
    <w:rsid w:val="64864606"/>
    <w:rsid w:val="64946186"/>
    <w:rsid w:val="64A17B1F"/>
    <w:rsid w:val="64AD7FD8"/>
    <w:rsid w:val="64CD61D0"/>
    <w:rsid w:val="64EF705D"/>
    <w:rsid w:val="651154DF"/>
    <w:rsid w:val="6542420D"/>
    <w:rsid w:val="65567FA6"/>
    <w:rsid w:val="655D7815"/>
    <w:rsid w:val="657E6BB5"/>
    <w:rsid w:val="65B0786C"/>
    <w:rsid w:val="65C818A4"/>
    <w:rsid w:val="65C86BCB"/>
    <w:rsid w:val="65CF1ED7"/>
    <w:rsid w:val="65DE44DF"/>
    <w:rsid w:val="65F2171D"/>
    <w:rsid w:val="660107C5"/>
    <w:rsid w:val="66032F1E"/>
    <w:rsid w:val="663744C2"/>
    <w:rsid w:val="66417299"/>
    <w:rsid w:val="66423CB6"/>
    <w:rsid w:val="664775EC"/>
    <w:rsid w:val="66694466"/>
    <w:rsid w:val="668473E0"/>
    <w:rsid w:val="66A2558D"/>
    <w:rsid w:val="66A7691B"/>
    <w:rsid w:val="66AC03E9"/>
    <w:rsid w:val="66AD3BB5"/>
    <w:rsid w:val="66BC4C82"/>
    <w:rsid w:val="66C268F5"/>
    <w:rsid w:val="66DA14D3"/>
    <w:rsid w:val="66DA58AE"/>
    <w:rsid w:val="66F74A96"/>
    <w:rsid w:val="66F82241"/>
    <w:rsid w:val="67042C3F"/>
    <w:rsid w:val="671A45EF"/>
    <w:rsid w:val="671B14FE"/>
    <w:rsid w:val="675A66A4"/>
    <w:rsid w:val="67960A42"/>
    <w:rsid w:val="67A93C89"/>
    <w:rsid w:val="67AA1666"/>
    <w:rsid w:val="67BD0210"/>
    <w:rsid w:val="67F31EC5"/>
    <w:rsid w:val="67FC0F7E"/>
    <w:rsid w:val="6809145C"/>
    <w:rsid w:val="68133059"/>
    <w:rsid w:val="683707EC"/>
    <w:rsid w:val="68772A8A"/>
    <w:rsid w:val="688309BF"/>
    <w:rsid w:val="688C63C6"/>
    <w:rsid w:val="688D1929"/>
    <w:rsid w:val="68A1099A"/>
    <w:rsid w:val="68D110C0"/>
    <w:rsid w:val="68F0534B"/>
    <w:rsid w:val="69021AFA"/>
    <w:rsid w:val="6916042D"/>
    <w:rsid w:val="694C1FDE"/>
    <w:rsid w:val="69503E67"/>
    <w:rsid w:val="69610311"/>
    <w:rsid w:val="69640002"/>
    <w:rsid w:val="6999084F"/>
    <w:rsid w:val="699C129A"/>
    <w:rsid w:val="69E02211"/>
    <w:rsid w:val="69EC0F8B"/>
    <w:rsid w:val="69FC379C"/>
    <w:rsid w:val="6A0D479A"/>
    <w:rsid w:val="6A1E4A9D"/>
    <w:rsid w:val="6A2121E3"/>
    <w:rsid w:val="6A264D9A"/>
    <w:rsid w:val="6A2F2481"/>
    <w:rsid w:val="6A373B47"/>
    <w:rsid w:val="6A4822C5"/>
    <w:rsid w:val="6A4F4BF3"/>
    <w:rsid w:val="6A5368B2"/>
    <w:rsid w:val="6A610DCC"/>
    <w:rsid w:val="6A73751A"/>
    <w:rsid w:val="6A752B76"/>
    <w:rsid w:val="6A98001B"/>
    <w:rsid w:val="6A9D65BE"/>
    <w:rsid w:val="6AA11C4B"/>
    <w:rsid w:val="6AA85604"/>
    <w:rsid w:val="6AAE753A"/>
    <w:rsid w:val="6AB96418"/>
    <w:rsid w:val="6AC8476A"/>
    <w:rsid w:val="6B04032F"/>
    <w:rsid w:val="6B081668"/>
    <w:rsid w:val="6B2621BF"/>
    <w:rsid w:val="6B4A24D7"/>
    <w:rsid w:val="6B5068D8"/>
    <w:rsid w:val="6B5C55E5"/>
    <w:rsid w:val="6B782C46"/>
    <w:rsid w:val="6B7F2D1B"/>
    <w:rsid w:val="6B9930F3"/>
    <w:rsid w:val="6BB75008"/>
    <w:rsid w:val="6BBE1E06"/>
    <w:rsid w:val="6BC025B0"/>
    <w:rsid w:val="6BC02D54"/>
    <w:rsid w:val="6BC40C86"/>
    <w:rsid w:val="6BC939AA"/>
    <w:rsid w:val="6BCC2E53"/>
    <w:rsid w:val="6BDC0C23"/>
    <w:rsid w:val="6C2B6753"/>
    <w:rsid w:val="6C4F7452"/>
    <w:rsid w:val="6C961B7E"/>
    <w:rsid w:val="6CA45802"/>
    <w:rsid w:val="6CCE5FA7"/>
    <w:rsid w:val="6CCF2E70"/>
    <w:rsid w:val="6CDD573A"/>
    <w:rsid w:val="6CEA2B58"/>
    <w:rsid w:val="6CFB7281"/>
    <w:rsid w:val="6D170474"/>
    <w:rsid w:val="6D1E74DC"/>
    <w:rsid w:val="6D372C93"/>
    <w:rsid w:val="6D3B69D8"/>
    <w:rsid w:val="6D3E3B63"/>
    <w:rsid w:val="6D580A1A"/>
    <w:rsid w:val="6D596E9F"/>
    <w:rsid w:val="6D71075E"/>
    <w:rsid w:val="6D8B50C8"/>
    <w:rsid w:val="6D9A5ECC"/>
    <w:rsid w:val="6DA0571A"/>
    <w:rsid w:val="6DA4106E"/>
    <w:rsid w:val="6DA8271C"/>
    <w:rsid w:val="6DAB6D63"/>
    <w:rsid w:val="6DAC3584"/>
    <w:rsid w:val="6DB17E3C"/>
    <w:rsid w:val="6DB711D4"/>
    <w:rsid w:val="6DB741AD"/>
    <w:rsid w:val="6DC8068B"/>
    <w:rsid w:val="6DD17AD7"/>
    <w:rsid w:val="6DE71708"/>
    <w:rsid w:val="6DFD0256"/>
    <w:rsid w:val="6E067223"/>
    <w:rsid w:val="6E0C0B0F"/>
    <w:rsid w:val="6E1E7AED"/>
    <w:rsid w:val="6E2744DC"/>
    <w:rsid w:val="6E2A1A8C"/>
    <w:rsid w:val="6E381AF5"/>
    <w:rsid w:val="6E526272"/>
    <w:rsid w:val="6E575099"/>
    <w:rsid w:val="6E665E73"/>
    <w:rsid w:val="6E6D38A3"/>
    <w:rsid w:val="6E8A7367"/>
    <w:rsid w:val="6E9B6DFB"/>
    <w:rsid w:val="6EA61E6A"/>
    <w:rsid w:val="6EC62887"/>
    <w:rsid w:val="6ECD3370"/>
    <w:rsid w:val="6ED87F3C"/>
    <w:rsid w:val="6EF93375"/>
    <w:rsid w:val="6F2820C0"/>
    <w:rsid w:val="6F2A68E0"/>
    <w:rsid w:val="6F362013"/>
    <w:rsid w:val="6F3C7041"/>
    <w:rsid w:val="6F3D3979"/>
    <w:rsid w:val="6F513BE3"/>
    <w:rsid w:val="6F616F0A"/>
    <w:rsid w:val="6F707B7E"/>
    <w:rsid w:val="6F935CC8"/>
    <w:rsid w:val="6F975689"/>
    <w:rsid w:val="6FAE44ED"/>
    <w:rsid w:val="6FB600D6"/>
    <w:rsid w:val="6FC70E09"/>
    <w:rsid w:val="6FDD4620"/>
    <w:rsid w:val="6FFB253E"/>
    <w:rsid w:val="702D2EE9"/>
    <w:rsid w:val="703C56C4"/>
    <w:rsid w:val="70434ED0"/>
    <w:rsid w:val="704B46D4"/>
    <w:rsid w:val="70507EA7"/>
    <w:rsid w:val="70574A1D"/>
    <w:rsid w:val="70855E0B"/>
    <w:rsid w:val="709539F5"/>
    <w:rsid w:val="7098256F"/>
    <w:rsid w:val="70A76624"/>
    <w:rsid w:val="70BA7623"/>
    <w:rsid w:val="70C12A82"/>
    <w:rsid w:val="70C879EE"/>
    <w:rsid w:val="70F80639"/>
    <w:rsid w:val="711B1AA7"/>
    <w:rsid w:val="711D041B"/>
    <w:rsid w:val="712167F9"/>
    <w:rsid w:val="713974D0"/>
    <w:rsid w:val="714E57BF"/>
    <w:rsid w:val="714F6604"/>
    <w:rsid w:val="71593780"/>
    <w:rsid w:val="715C3B62"/>
    <w:rsid w:val="716B5106"/>
    <w:rsid w:val="71785BA5"/>
    <w:rsid w:val="718068CF"/>
    <w:rsid w:val="71896702"/>
    <w:rsid w:val="718E6F05"/>
    <w:rsid w:val="71A12A7F"/>
    <w:rsid w:val="71B2779E"/>
    <w:rsid w:val="71EA0AA5"/>
    <w:rsid w:val="722C1EBD"/>
    <w:rsid w:val="724A1503"/>
    <w:rsid w:val="724A4FA6"/>
    <w:rsid w:val="727E7156"/>
    <w:rsid w:val="72957E08"/>
    <w:rsid w:val="729F2F4C"/>
    <w:rsid w:val="72D235DC"/>
    <w:rsid w:val="72DE1988"/>
    <w:rsid w:val="72E03502"/>
    <w:rsid w:val="72EC4ADA"/>
    <w:rsid w:val="72F7356C"/>
    <w:rsid w:val="73122A0E"/>
    <w:rsid w:val="7329373D"/>
    <w:rsid w:val="73424D20"/>
    <w:rsid w:val="734F0926"/>
    <w:rsid w:val="73753957"/>
    <w:rsid w:val="73824D8F"/>
    <w:rsid w:val="73B3653C"/>
    <w:rsid w:val="73BB423C"/>
    <w:rsid w:val="73D519AB"/>
    <w:rsid w:val="73DC7D98"/>
    <w:rsid w:val="73DF17FE"/>
    <w:rsid w:val="73E40AE4"/>
    <w:rsid w:val="73FC24C6"/>
    <w:rsid w:val="74020DA9"/>
    <w:rsid w:val="74163883"/>
    <w:rsid w:val="742F7CC3"/>
    <w:rsid w:val="742F7DCC"/>
    <w:rsid w:val="743B12BE"/>
    <w:rsid w:val="74440B60"/>
    <w:rsid w:val="74A12614"/>
    <w:rsid w:val="74B81902"/>
    <w:rsid w:val="74B96376"/>
    <w:rsid w:val="74BE5E70"/>
    <w:rsid w:val="74F67864"/>
    <w:rsid w:val="751A6428"/>
    <w:rsid w:val="7528727F"/>
    <w:rsid w:val="753A5231"/>
    <w:rsid w:val="753E709C"/>
    <w:rsid w:val="75452E6A"/>
    <w:rsid w:val="758104E1"/>
    <w:rsid w:val="75917967"/>
    <w:rsid w:val="75A87A19"/>
    <w:rsid w:val="761339F1"/>
    <w:rsid w:val="763D43C2"/>
    <w:rsid w:val="764359A4"/>
    <w:rsid w:val="764A7AA0"/>
    <w:rsid w:val="765419A1"/>
    <w:rsid w:val="765D368D"/>
    <w:rsid w:val="76613A99"/>
    <w:rsid w:val="76692909"/>
    <w:rsid w:val="769D1889"/>
    <w:rsid w:val="76A25DF6"/>
    <w:rsid w:val="76A57917"/>
    <w:rsid w:val="76B039F1"/>
    <w:rsid w:val="76C057B6"/>
    <w:rsid w:val="76D431D6"/>
    <w:rsid w:val="76D95BB7"/>
    <w:rsid w:val="771331B5"/>
    <w:rsid w:val="77160D46"/>
    <w:rsid w:val="772271BC"/>
    <w:rsid w:val="77250B8F"/>
    <w:rsid w:val="776F3CCB"/>
    <w:rsid w:val="778B466D"/>
    <w:rsid w:val="77A02672"/>
    <w:rsid w:val="77A92C96"/>
    <w:rsid w:val="77DC5403"/>
    <w:rsid w:val="77DF1FA4"/>
    <w:rsid w:val="77FD6B3B"/>
    <w:rsid w:val="78077FD0"/>
    <w:rsid w:val="781465E7"/>
    <w:rsid w:val="78187798"/>
    <w:rsid w:val="78280A39"/>
    <w:rsid w:val="782F6557"/>
    <w:rsid w:val="785E0D77"/>
    <w:rsid w:val="786D4997"/>
    <w:rsid w:val="787F4788"/>
    <w:rsid w:val="78851445"/>
    <w:rsid w:val="789418C9"/>
    <w:rsid w:val="78957941"/>
    <w:rsid w:val="78987EB4"/>
    <w:rsid w:val="78B34312"/>
    <w:rsid w:val="78BA59DC"/>
    <w:rsid w:val="78BB4567"/>
    <w:rsid w:val="78CD0012"/>
    <w:rsid w:val="78CF2DAF"/>
    <w:rsid w:val="78D065EE"/>
    <w:rsid w:val="78D4387C"/>
    <w:rsid w:val="78E32B0D"/>
    <w:rsid w:val="78E32C3D"/>
    <w:rsid w:val="78E41F90"/>
    <w:rsid w:val="78E537C5"/>
    <w:rsid w:val="78FD26EE"/>
    <w:rsid w:val="790A57F8"/>
    <w:rsid w:val="793F24EE"/>
    <w:rsid w:val="793F509B"/>
    <w:rsid w:val="7957373E"/>
    <w:rsid w:val="795C0F17"/>
    <w:rsid w:val="795D01FA"/>
    <w:rsid w:val="797E79FB"/>
    <w:rsid w:val="79C873B4"/>
    <w:rsid w:val="79D21B42"/>
    <w:rsid w:val="79D83BA6"/>
    <w:rsid w:val="79E73865"/>
    <w:rsid w:val="79EE7FF0"/>
    <w:rsid w:val="7A0401D7"/>
    <w:rsid w:val="7A103CFB"/>
    <w:rsid w:val="7A10495B"/>
    <w:rsid w:val="7A10527A"/>
    <w:rsid w:val="7A7A568A"/>
    <w:rsid w:val="7A87726B"/>
    <w:rsid w:val="7AA605D5"/>
    <w:rsid w:val="7AEC1CA4"/>
    <w:rsid w:val="7B1A064A"/>
    <w:rsid w:val="7B2733D9"/>
    <w:rsid w:val="7B2C4590"/>
    <w:rsid w:val="7B392728"/>
    <w:rsid w:val="7B3D4FCB"/>
    <w:rsid w:val="7B404D86"/>
    <w:rsid w:val="7B5237E2"/>
    <w:rsid w:val="7B6E06BE"/>
    <w:rsid w:val="7B885833"/>
    <w:rsid w:val="7B9A1A42"/>
    <w:rsid w:val="7BBA358E"/>
    <w:rsid w:val="7BBB754E"/>
    <w:rsid w:val="7BC2237F"/>
    <w:rsid w:val="7BC9024C"/>
    <w:rsid w:val="7BD60067"/>
    <w:rsid w:val="7C031571"/>
    <w:rsid w:val="7C1412E3"/>
    <w:rsid w:val="7C31745F"/>
    <w:rsid w:val="7C42184D"/>
    <w:rsid w:val="7C456F1F"/>
    <w:rsid w:val="7CA97C0E"/>
    <w:rsid w:val="7CC70108"/>
    <w:rsid w:val="7CD10579"/>
    <w:rsid w:val="7CD33E16"/>
    <w:rsid w:val="7CD4544F"/>
    <w:rsid w:val="7CE32DA7"/>
    <w:rsid w:val="7CE82441"/>
    <w:rsid w:val="7D0B744F"/>
    <w:rsid w:val="7D1506FD"/>
    <w:rsid w:val="7D2523FD"/>
    <w:rsid w:val="7D464C34"/>
    <w:rsid w:val="7D4F4DA3"/>
    <w:rsid w:val="7D7B5A59"/>
    <w:rsid w:val="7D7F6A6F"/>
    <w:rsid w:val="7D8360C1"/>
    <w:rsid w:val="7DAD2EC5"/>
    <w:rsid w:val="7DBE4143"/>
    <w:rsid w:val="7DC07A8E"/>
    <w:rsid w:val="7DC14C9C"/>
    <w:rsid w:val="7DE74F1C"/>
    <w:rsid w:val="7DFF01C5"/>
    <w:rsid w:val="7E115461"/>
    <w:rsid w:val="7E2D59DB"/>
    <w:rsid w:val="7E363EE4"/>
    <w:rsid w:val="7E3E3263"/>
    <w:rsid w:val="7E4A59FD"/>
    <w:rsid w:val="7E4C0C05"/>
    <w:rsid w:val="7E4D1A60"/>
    <w:rsid w:val="7E6A4A5F"/>
    <w:rsid w:val="7E6F51A4"/>
    <w:rsid w:val="7EA7529C"/>
    <w:rsid w:val="7EB24C65"/>
    <w:rsid w:val="7EB76D18"/>
    <w:rsid w:val="7EBB2EC9"/>
    <w:rsid w:val="7ECA4E9A"/>
    <w:rsid w:val="7EE27F41"/>
    <w:rsid w:val="7EEA6A12"/>
    <w:rsid w:val="7EEF22C2"/>
    <w:rsid w:val="7F024C2A"/>
    <w:rsid w:val="7F554261"/>
    <w:rsid w:val="7F64556C"/>
    <w:rsid w:val="7F8E0F2F"/>
    <w:rsid w:val="7F9E6AA9"/>
    <w:rsid w:val="7FAA6070"/>
    <w:rsid w:val="7FB26D45"/>
    <w:rsid w:val="7FC00D57"/>
    <w:rsid w:val="7FCD30B3"/>
    <w:rsid w:val="7FD03AD9"/>
    <w:rsid w:val="7FD832EF"/>
    <w:rsid w:val="7FE52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1E6B60"/>
  <w15:docId w15:val="{3B9B7E69-4D29-419D-9EFA-6CBCC408F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semiHidden="1" w:qFormat="1"/>
    <w:lsdException w:name="toc 2" w:semiHidden="1" w:qFormat="1"/>
    <w:lsdException w:name="toc 3" w:semiHidden="1" w:qFormat="1"/>
    <w:lsdException w:name="header" w:qFormat="1"/>
    <w:lsdException w:name="footer" w:qFormat="1"/>
    <w:lsdException w:name="caption" w:qFormat="1"/>
    <w:lsdException w:name="page number" w:qFormat="1"/>
    <w:lsdException w:name="Title" w:uiPriority="10" w:qFormat="1"/>
    <w:lsdException w:name="Default Paragraph Font" w:uiPriority="1" w:unhideWhenUsed="1" w:qFormat="1"/>
    <w:lsdException w:name="Subtitle" w:qFormat="1"/>
    <w:lsdException w:name="Hyperlink" w:uiPriority="99" w:qFormat="1"/>
    <w:lsdException w:name="FollowedHyperlink" w:qFormat="1"/>
    <w:lsdException w:name="Strong" w:qFormat="1"/>
    <w:lsdException w:name="Emphasis" w:qFormat="1"/>
    <w:lsdException w:name="Document Map" w:uiPriority="99" w:unhideWhenUsed="1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 w:qFormat="1"/>
    <w:lsdException w:name="HTML Preformatted" w:uiPriority="99" w:unhideWhenUsed="1" w:qFormat="1"/>
    <w:lsdException w:name="HTML Variable" w:semiHidden="1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 w:qFormat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BC24BB"/>
    <w:pPr>
      <w:widowControl w:val="0"/>
      <w:jc w:val="both"/>
    </w:pPr>
    <w:rPr>
      <w:rFonts w:ascii="Courier New" w:hAnsi="Courier New"/>
      <w:kern w:val="2"/>
      <w:sz w:val="21"/>
      <w:szCs w:val="24"/>
    </w:rPr>
  </w:style>
  <w:style w:type="paragraph" w:styleId="1">
    <w:name w:val="heading 1"/>
    <w:basedOn w:val="a0"/>
    <w:next w:val="a0"/>
    <w:link w:val="10"/>
    <w:qFormat/>
    <w:rsid w:val="00BC24BB"/>
    <w:pPr>
      <w:numPr>
        <w:numId w:val="1"/>
      </w:numPr>
      <w:tabs>
        <w:tab w:val="clear" w:pos="0"/>
        <w:tab w:val="left" w:pos="432"/>
      </w:tabs>
      <w:spacing w:before="240" w:after="240" w:line="300" w:lineRule="auto"/>
      <w:outlineLvl w:val="0"/>
    </w:pPr>
    <w:rPr>
      <w:rFonts w:eastAsia="黑体"/>
      <w:b/>
      <w:bCs/>
      <w:kern w:val="44"/>
      <w:sz w:val="32"/>
      <w:szCs w:val="32"/>
    </w:rPr>
  </w:style>
  <w:style w:type="paragraph" w:styleId="2">
    <w:name w:val="heading 2"/>
    <w:basedOn w:val="a0"/>
    <w:next w:val="a0"/>
    <w:link w:val="20"/>
    <w:qFormat/>
    <w:rsid w:val="00BC24BB"/>
    <w:pPr>
      <w:keepNext/>
      <w:keepLines/>
      <w:numPr>
        <w:ilvl w:val="1"/>
        <w:numId w:val="1"/>
      </w:numPr>
      <w:tabs>
        <w:tab w:val="left" w:pos="0"/>
        <w:tab w:val="left" w:pos="576"/>
      </w:tabs>
      <w:spacing w:before="240" w:after="120" w:line="300" w:lineRule="auto"/>
      <w:outlineLvl w:val="1"/>
    </w:pPr>
    <w:rPr>
      <w:rFonts w:eastAsia="黑体"/>
      <w:b/>
      <w:bCs/>
      <w:sz w:val="30"/>
      <w:szCs w:val="30"/>
    </w:rPr>
  </w:style>
  <w:style w:type="paragraph" w:styleId="3">
    <w:name w:val="heading 3"/>
    <w:basedOn w:val="a0"/>
    <w:next w:val="a0"/>
    <w:link w:val="30"/>
    <w:qFormat/>
    <w:rsid w:val="00BC24BB"/>
    <w:pPr>
      <w:keepNext/>
      <w:keepLines/>
      <w:numPr>
        <w:ilvl w:val="2"/>
        <w:numId w:val="1"/>
      </w:numPr>
      <w:tabs>
        <w:tab w:val="clear" w:pos="420"/>
        <w:tab w:val="left" w:pos="720"/>
      </w:tabs>
      <w:spacing w:before="120" w:after="120" w:line="300" w:lineRule="auto"/>
      <w:outlineLvl w:val="2"/>
    </w:pPr>
    <w:rPr>
      <w:rFonts w:eastAsia="黑体"/>
      <w:b/>
      <w:bCs/>
      <w:sz w:val="28"/>
      <w:szCs w:val="28"/>
    </w:rPr>
  </w:style>
  <w:style w:type="paragraph" w:styleId="4">
    <w:name w:val="heading 4"/>
    <w:basedOn w:val="a0"/>
    <w:next w:val="a0"/>
    <w:link w:val="40"/>
    <w:qFormat/>
    <w:rsid w:val="00BC24BB"/>
    <w:pPr>
      <w:keepNext/>
      <w:keepLines/>
      <w:numPr>
        <w:ilvl w:val="3"/>
        <w:numId w:val="1"/>
      </w:numPr>
      <w:tabs>
        <w:tab w:val="clear" w:pos="420"/>
        <w:tab w:val="left" w:pos="864"/>
      </w:tabs>
      <w:spacing w:before="120" w:after="120" w:line="300" w:lineRule="auto"/>
      <w:outlineLvl w:val="3"/>
    </w:pPr>
    <w:rPr>
      <w:rFonts w:eastAsia="黑体"/>
      <w:b/>
      <w:bCs/>
      <w:sz w:val="24"/>
    </w:rPr>
  </w:style>
  <w:style w:type="paragraph" w:styleId="5">
    <w:name w:val="heading 5"/>
    <w:basedOn w:val="a0"/>
    <w:next w:val="a0"/>
    <w:link w:val="50"/>
    <w:qFormat/>
    <w:rsid w:val="00BC24BB"/>
    <w:pPr>
      <w:keepNext/>
      <w:keepLines/>
      <w:numPr>
        <w:ilvl w:val="4"/>
        <w:numId w:val="1"/>
      </w:numPr>
      <w:tabs>
        <w:tab w:val="clear" w:pos="420"/>
        <w:tab w:val="left" w:pos="1008"/>
        <w:tab w:val="left" w:pos="1071"/>
      </w:tabs>
      <w:spacing w:before="120" w:after="120" w:line="300" w:lineRule="auto"/>
      <w:outlineLvl w:val="4"/>
    </w:pPr>
    <w:rPr>
      <w:rFonts w:eastAsia="黑体"/>
      <w:b/>
      <w:bCs/>
      <w:sz w:val="24"/>
      <w:szCs w:val="28"/>
    </w:rPr>
  </w:style>
  <w:style w:type="paragraph" w:styleId="6">
    <w:name w:val="heading 6"/>
    <w:basedOn w:val="a0"/>
    <w:next w:val="a0"/>
    <w:link w:val="60"/>
    <w:qFormat/>
    <w:rsid w:val="00BC24BB"/>
    <w:pPr>
      <w:keepNext/>
      <w:keepLines/>
      <w:numPr>
        <w:ilvl w:val="5"/>
        <w:numId w:val="1"/>
      </w:numPr>
      <w:tabs>
        <w:tab w:val="clear" w:pos="420"/>
        <w:tab w:val="left" w:pos="1152"/>
        <w:tab w:val="left" w:pos="1281"/>
      </w:tabs>
      <w:spacing w:before="120" w:after="120" w:line="300" w:lineRule="auto"/>
      <w:outlineLvl w:val="5"/>
    </w:pPr>
    <w:rPr>
      <w:rFonts w:eastAsia="黑体"/>
      <w:b/>
      <w:bCs/>
      <w:sz w:val="24"/>
    </w:rPr>
  </w:style>
  <w:style w:type="paragraph" w:styleId="7">
    <w:name w:val="heading 7"/>
    <w:basedOn w:val="a0"/>
    <w:next w:val="a0"/>
    <w:link w:val="70"/>
    <w:qFormat/>
    <w:rsid w:val="00BC24BB"/>
    <w:pPr>
      <w:keepNext/>
      <w:keepLines/>
      <w:numPr>
        <w:ilvl w:val="6"/>
        <w:numId w:val="1"/>
      </w:numPr>
      <w:tabs>
        <w:tab w:val="clear" w:pos="420"/>
        <w:tab w:val="left" w:pos="1296"/>
      </w:tabs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0"/>
    <w:next w:val="a0"/>
    <w:link w:val="80"/>
    <w:qFormat/>
    <w:rsid w:val="00BC24BB"/>
    <w:pPr>
      <w:keepNext/>
      <w:keepLines/>
      <w:numPr>
        <w:ilvl w:val="7"/>
        <w:numId w:val="1"/>
      </w:numPr>
      <w:tabs>
        <w:tab w:val="clear" w:pos="420"/>
        <w:tab w:val="left" w:pos="1440"/>
      </w:tabs>
      <w:spacing w:before="240" w:after="64" w:line="320" w:lineRule="auto"/>
      <w:outlineLvl w:val="7"/>
    </w:pPr>
    <w:rPr>
      <w:rFonts w:eastAsia="黑体"/>
      <w:sz w:val="24"/>
    </w:rPr>
  </w:style>
  <w:style w:type="paragraph" w:styleId="9">
    <w:name w:val="heading 9"/>
    <w:basedOn w:val="a0"/>
    <w:next w:val="a0"/>
    <w:link w:val="90"/>
    <w:qFormat/>
    <w:rsid w:val="00BC24BB"/>
    <w:pPr>
      <w:keepNext/>
      <w:keepLines/>
      <w:numPr>
        <w:ilvl w:val="8"/>
        <w:numId w:val="1"/>
      </w:numPr>
      <w:tabs>
        <w:tab w:val="clear" w:pos="420"/>
        <w:tab w:val="left" w:pos="1584"/>
      </w:tabs>
      <w:spacing w:before="240" w:after="64" w:line="320" w:lineRule="auto"/>
      <w:outlineLvl w:val="8"/>
    </w:pPr>
    <w:rPr>
      <w:rFonts w:eastAsia="黑体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caption"/>
    <w:basedOn w:val="a0"/>
    <w:next w:val="a0"/>
    <w:qFormat/>
    <w:rPr>
      <w:rFonts w:ascii="Arial" w:eastAsia="黑体" w:hAnsi="Arial" w:cs="Arial"/>
      <w:sz w:val="20"/>
      <w:szCs w:val="20"/>
    </w:rPr>
  </w:style>
  <w:style w:type="paragraph" w:styleId="a5">
    <w:name w:val="Document Map"/>
    <w:basedOn w:val="a0"/>
    <w:link w:val="a6"/>
    <w:uiPriority w:val="99"/>
    <w:unhideWhenUsed/>
    <w:qFormat/>
    <w:rPr>
      <w:rFonts w:ascii="宋体"/>
      <w:sz w:val="18"/>
      <w:szCs w:val="18"/>
    </w:rPr>
  </w:style>
  <w:style w:type="paragraph" w:styleId="TOC3">
    <w:name w:val="toc 3"/>
    <w:basedOn w:val="a0"/>
    <w:next w:val="a0"/>
    <w:semiHidden/>
    <w:qFormat/>
    <w:pPr>
      <w:ind w:left="420"/>
      <w:jc w:val="left"/>
    </w:pPr>
    <w:rPr>
      <w:i/>
      <w:iCs/>
      <w:sz w:val="20"/>
      <w:szCs w:val="20"/>
    </w:rPr>
  </w:style>
  <w:style w:type="paragraph" w:styleId="a7">
    <w:name w:val="Balloon Text"/>
    <w:basedOn w:val="a0"/>
    <w:link w:val="a8"/>
    <w:uiPriority w:val="99"/>
    <w:unhideWhenUsed/>
    <w:qFormat/>
    <w:rPr>
      <w:sz w:val="18"/>
      <w:szCs w:val="18"/>
    </w:rPr>
  </w:style>
  <w:style w:type="paragraph" w:styleId="a9">
    <w:name w:val="footer"/>
    <w:basedOn w:val="a0"/>
    <w:link w:val="aa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0"/>
    <w:link w:val="ac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0"/>
    <w:next w:val="a0"/>
    <w:semiHidden/>
    <w:qFormat/>
    <w:pPr>
      <w:spacing w:before="120" w:after="120"/>
      <w:jc w:val="left"/>
    </w:pPr>
    <w:rPr>
      <w:b/>
      <w:bCs/>
      <w:caps/>
      <w:sz w:val="20"/>
      <w:szCs w:val="20"/>
    </w:rPr>
  </w:style>
  <w:style w:type="paragraph" w:styleId="TOC2">
    <w:name w:val="toc 2"/>
    <w:basedOn w:val="a0"/>
    <w:next w:val="a0"/>
    <w:semiHidden/>
    <w:qFormat/>
    <w:pPr>
      <w:ind w:left="210"/>
      <w:jc w:val="left"/>
    </w:pPr>
    <w:rPr>
      <w:smallCaps/>
      <w:sz w:val="20"/>
      <w:szCs w:val="20"/>
    </w:rPr>
  </w:style>
  <w:style w:type="paragraph" w:styleId="HTML">
    <w:name w:val="HTML Preformatted"/>
    <w:basedOn w:val="a0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paragraph" w:styleId="ad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e">
    <w:name w:val="Title"/>
    <w:basedOn w:val="a0"/>
    <w:next w:val="a0"/>
    <w:link w:val="af"/>
    <w:uiPriority w:val="10"/>
    <w:qFormat/>
    <w:rsid w:val="00FC1A96"/>
    <w:pPr>
      <w:spacing w:before="240" w:after="60"/>
      <w:jc w:val="center"/>
      <w:outlineLvl w:val="0"/>
    </w:pPr>
    <w:rPr>
      <w:b/>
      <w:bCs/>
      <w:sz w:val="32"/>
      <w:szCs w:val="32"/>
    </w:rPr>
  </w:style>
  <w:style w:type="table" w:styleId="af0">
    <w:name w:val="Table Grid"/>
    <w:basedOn w:val="a2"/>
    <w:uiPriority w:val="59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1">
    <w:name w:val="page number"/>
    <w:basedOn w:val="a1"/>
    <w:qFormat/>
  </w:style>
  <w:style w:type="character" w:styleId="af2">
    <w:name w:val="FollowedHyperlink"/>
    <w:basedOn w:val="a1"/>
    <w:qFormat/>
    <w:rPr>
      <w:color w:val="800080"/>
      <w:u w:val="single"/>
    </w:rPr>
  </w:style>
  <w:style w:type="character" w:styleId="af3">
    <w:name w:val="Hyperlink"/>
    <w:basedOn w:val="a1"/>
    <w:uiPriority w:val="99"/>
    <w:qFormat/>
    <w:rsid w:val="00FC1A96"/>
    <w:rPr>
      <w:color w:val="0000FF"/>
      <w:u w:val="none"/>
    </w:rPr>
  </w:style>
  <w:style w:type="paragraph" w:customStyle="1" w:styleId="AltM">
    <w:name w:val="Alt+M_表内文字（居中）"/>
    <w:basedOn w:val="a0"/>
    <w:qFormat/>
    <w:pPr>
      <w:spacing w:line="300" w:lineRule="auto"/>
      <w:jc w:val="center"/>
    </w:pPr>
    <w:rPr>
      <w:rFonts w:cs="宋体"/>
      <w:szCs w:val="20"/>
    </w:rPr>
  </w:style>
  <w:style w:type="paragraph" w:customStyle="1" w:styleId="af4">
    <w:name w:val="代码"/>
    <w:link w:val="af5"/>
    <w:qFormat/>
    <w:rPr>
      <w:rFonts w:ascii="Calibri" w:hAnsi="Calibri"/>
      <w:color w:val="FF0000"/>
    </w:rPr>
  </w:style>
  <w:style w:type="paragraph" w:customStyle="1" w:styleId="af6">
    <w:name w:val="封面（文件名称）"/>
    <w:basedOn w:val="a0"/>
    <w:qFormat/>
    <w:pPr>
      <w:spacing w:line="300" w:lineRule="auto"/>
      <w:jc w:val="center"/>
    </w:pPr>
    <w:rPr>
      <w:rFonts w:eastAsia="黑体" w:cs="宋体"/>
      <w:b/>
      <w:bCs/>
      <w:sz w:val="60"/>
      <w:szCs w:val="60"/>
    </w:rPr>
  </w:style>
  <w:style w:type="paragraph" w:customStyle="1" w:styleId="af7">
    <w:name w:val="目录"/>
    <w:basedOn w:val="a0"/>
    <w:qFormat/>
    <w:pPr>
      <w:spacing w:beforeLines="50" w:afterLines="50" w:line="300" w:lineRule="auto"/>
      <w:jc w:val="center"/>
    </w:pPr>
    <w:rPr>
      <w:rFonts w:ascii="宋体" w:hAnsi="宋体" w:cs="宋体"/>
      <w:b/>
      <w:bCs/>
      <w:sz w:val="32"/>
      <w:szCs w:val="20"/>
    </w:rPr>
  </w:style>
  <w:style w:type="paragraph" w:customStyle="1" w:styleId="af8">
    <w:name w:val="封面（编制、审核、批准）"/>
    <w:basedOn w:val="a0"/>
    <w:qFormat/>
    <w:pPr>
      <w:spacing w:before="156" w:after="156" w:line="360" w:lineRule="auto"/>
      <w:jc w:val="center"/>
    </w:pPr>
    <w:rPr>
      <w:rFonts w:ascii="宋体" w:eastAsia="黑体" w:cs="宋体"/>
      <w:b/>
      <w:bCs/>
      <w:sz w:val="36"/>
      <w:szCs w:val="32"/>
    </w:rPr>
  </w:style>
  <w:style w:type="paragraph" w:customStyle="1" w:styleId="af9">
    <w:name w:val="封面（项目名称）"/>
    <w:basedOn w:val="a0"/>
    <w:qFormat/>
    <w:pPr>
      <w:spacing w:beforeLines="50" w:afterLines="50" w:line="300" w:lineRule="auto"/>
      <w:jc w:val="center"/>
    </w:pPr>
    <w:rPr>
      <w:rFonts w:eastAsia="黑体" w:cs="宋体"/>
      <w:b/>
      <w:bCs/>
      <w:sz w:val="48"/>
      <w:szCs w:val="20"/>
    </w:rPr>
  </w:style>
  <w:style w:type="paragraph" w:customStyle="1" w:styleId="AltL">
    <w:name w:val="Alt+L表内文字（左对齐）"/>
    <w:basedOn w:val="AltM"/>
    <w:link w:val="AltLChar"/>
    <w:qFormat/>
    <w:pPr>
      <w:tabs>
        <w:tab w:val="left" w:pos="828"/>
        <w:tab w:val="left" w:pos="1845"/>
      </w:tabs>
      <w:jc w:val="left"/>
    </w:pPr>
  </w:style>
  <w:style w:type="paragraph" w:customStyle="1" w:styleId="a">
    <w:name w:val="二级标号"/>
    <w:basedOn w:val="a0"/>
    <w:link w:val="Char"/>
    <w:qFormat/>
    <w:pPr>
      <w:numPr>
        <w:ilvl w:val="1"/>
        <w:numId w:val="2"/>
      </w:numPr>
      <w:spacing w:line="300" w:lineRule="auto"/>
    </w:pPr>
    <w:rPr>
      <w:rFonts w:cs="宋体"/>
      <w:sz w:val="24"/>
    </w:rPr>
  </w:style>
  <w:style w:type="character" w:customStyle="1" w:styleId="10">
    <w:name w:val="标题 1 字符"/>
    <w:basedOn w:val="a1"/>
    <w:link w:val="1"/>
    <w:qFormat/>
    <w:rsid w:val="00BC24BB"/>
    <w:rPr>
      <w:rFonts w:ascii="Courier New" w:eastAsia="黑体" w:hAnsi="Courier New"/>
      <w:b/>
      <w:bCs/>
      <w:kern w:val="44"/>
      <w:sz w:val="32"/>
      <w:szCs w:val="32"/>
    </w:rPr>
  </w:style>
  <w:style w:type="character" w:customStyle="1" w:styleId="40">
    <w:name w:val="标题 4 字符"/>
    <w:basedOn w:val="a1"/>
    <w:link w:val="4"/>
    <w:qFormat/>
    <w:rsid w:val="00BC24BB"/>
    <w:rPr>
      <w:rFonts w:ascii="Courier New" w:eastAsia="黑体" w:hAnsi="Courier New"/>
      <w:b/>
      <w:bCs/>
      <w:kern w:val="2"/>
      <w:sz w:val="24"/>
      <w:szCs w:val="24"/>
    </w:rPr>
  </w:style>
  <w:style w:type="character" w:customStyle="1" w:styleId="20">
    <w:name w:val="标题 2 字符"/>
    <w:basedOn w:val="a1"/>
    <w:link w:val="2"/>
    <w:qFormat/>
    <w:rsid w:val="00BC24BB"/>
    <w:rPr>
      <w:rFonts w:ascii="Courier New" w:eastAsia="黑体" w:hAnsi="Courier New"/>
      <w:b/>
      <w:bCs/>
      <w:kern w:val="2"/>
      <w:sz w:val="30"/>
      <w:szCs w:val="30"/>
    </w:rPr>
  </w:style>
  <w:style w:type="character" w:customStyle="1" w:styleId="30">
    <w:name w:val="标题 3 字符"/>
    <w:basedOn w:val="a1"/>
    <w:link w:val="3"/>
    <w:qFormat/>
    <w:rsid w:val="00BC24BB"/>
    <w:rPr>
      <w:rFonts w:ascii="Courier New" w:eastAsia="黑体" w:hAnsi="Courier New"/>
      <w:b/>
      <w:bCs/>
      <w:kern w:val="2"/>
      <w:sz w:val="28"/>
      <w:szCs w:val="28"/>
    </w:rPr>
  </w:style>
  <w:style w:type="character" w:customStyle="1" w:styleId="50">
    <w:name w:val="标题 5 字符"/>
    <w:basedOn w:val="a1"/>
    <w:link w:val="5"/>
    <w:qFormat/>
    <w:rsid w:val="00BC24BB"/>
    <w:rPr>
      <w:rFonts w:ascii="Courier New" w:eastAsia="黑体" w:hAnsi="Courier New"/>
      <w:b/>
      <w:bCs/>
      <w:kern w:val="2"/>
      <w:sz w:val="24"/>
      <w:szCs w:val="28"/>
    </w:rPr>
  </w:style>
  <w:style w:type="character" w:customStyle="1" w:styleId="60">
    <w:name w:val="标题 6 字符"/>
    <w:basedOn w:val="a1"/>
    <w:link w:val="6"/>
    <w:qFormat/>
    <w:rsid w:val="00BC24BB"/>
    <w:rPr>
      <w:rFonts w:ascii="Courier New" w:eastAsia="黑体" w:hAnsi="Courier New"/>
      <w:b/>
      <w:bCs/>
      <w:kern w:val="2"/>
      <w:sz w:val="24"/>
      <w:szCs w:val="24"/>
    </w:rPr>
  </w:style>
  <w:style w:type="character" w:customStyle="1" w:styleId="70">
    <w:name w:val="标题 7 字符"/>
    <w:basedOn w:val="a1"/>
    <w:link w:val="7"/>
    <w:qFormat/>
    <w:rsid w:val="00BC24BB"/>
    <w:rPr>
      <w:rFonts w:ascii="Courier New" w:hAnsi="Courier New"/>
      <w:b/>
      <w:bCs/>
      <w:kern w:val="2"/>
      <w:sz w:val="24"/>
      <w:szCs w:val="24"/>
    </w:rPr>
  </w:style>
  <w:style w:type="character" w:customStyle="1" w:styleId="80">
    <w:name w:val="标题 8 字符"/>
    <w:basedOn w:val="a1"/>
    <w:link w:val="8"/>
    <w:qFormat/>
    <w:rsid w:val="00BC24BB"/>
    <w:rPr>
      <w:rFonts w:ascii="Courier New" w:eastAsia="黑体" w:hAnsi="Courier New"/>
      <w:kern w:val="2"/>
      <w:sz w:val="24"/>
      <w:szCs w:val="24"/>
    </w:rPr>
  </w:style>
  <w:style w:type="character" w:customStyle="1" w:styleId="90">
    <w:name w:val="标题 9 字符"/>
    <w:basedOn w:val="a1"/>
    <w:link w:val="9"/>
    <w:qFormat/>
    <w:rsid w:val="00BC24BB"/>
    <w:rPr>
      <w:rFonts w:ascii="Courier New" w:eastAsia="黑体" w:hAnsi="Courier New"/>
      <w:kern w:val="2"/>
      <w:sz w:val="21"/>
      <w:szCs w:val="21"/>
    </w:rPr>
  </w:style>
  <w:style w:type="character" w:customStyle="1" w:styleId="af">
    <w:name w:val="标题 字符"/>
    <w:basedOn w:val="a1"/>
    <w:link w:val="ae"/>
    <w:uiPriority w:val="10"/>
    <w:qFormat/>
    <w:rsid w:val="00FC1A96"/>
    <w:rPr>
      <w:rFonts w:ascii="Courier New" w:hAnsi="Courier New"/>
      <w:b/>
      <w:bCs/>
      <w:kern w:val="2"/>
      <w:sz w:val="32"/>
      <w:szCs w:val="32"/>
    </w:rPr>
  </w:style>
  <w:style w:type="character" w:customStyle="1" w:styleId="a6">
    <w:name w:val="文档结构图 字符"/>
    <w:basedOn w:val="a1"/>
    <w:link w:val="a5"/>
    <w:uiPriority w:val="99"/>
    <w:semiHidden/>
    <w:qFormat/>
    <w:rPr>
      <w:rFonts w:ascii="宋体" w:eastAsia="宋体" w:hAnsi="Times New Roman" w:cs="Times New Roman"/>
      <w:sz w:val="18"/>
      <w:szCs w:val="18"/>
    </w:rPr>
  </w:style>
  <w:style w:type="character" w:customStyle="1" w:styleId="ac">
    <w:name w:val="页眉 字符"/>
    <w:basedOn w:val="a1"/>
    <w:link w:val="ab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a">
    <w:name w:val="页脚 字符"/>
    <w:basedOn w:val="a1"/>
    <w:link w:val="a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f5">
    <w:name w:val="代码 字符"/>
    <w:link w:val="af4"/>
    <w:qFormat/>
    <w:rPr>
      <w:rFonts w:ascii="Times New Roman" w:eastAsia="宋体" w:hAnsi="Times New Roman" w:cs="宋体"/>
      <w:color w:val="FF0000"/>
      <w:sz w:val="24"/>
      <w:szCs w:val="24"/>
    </w:rPr>
  </w:style>
  <w:style w:type="character" w:customStyle="1" w:styleId="Char">
    <w:name w:val="二级标号 Char"/>
    <w:basedOn w:val="a1"/>
    <w:link w:val="a"/>
    <w:qFormat/>
    <w:rPr>
      <w:rFonts w:ascii="Times New Roman" w:eastAsia="宋体" w:hAnsi="Times New Roman" w:cs="宋体"/>
      <w:sz w:val="24"/>
      <w:szCs w:val="24"/>
    </w:rPr>
  </w:style>
  <w:style w:type="character" w:customStyle="1" w:styleId="AltLChar">
    <w:name w:val="Alt+L表内文字（左对齐） Char"/>
    <w:basedOn w:val="a1"/>
    <w:link w:val="AltL"/>
    <w:qFormat/>
    <w:rPr>
      <w:rFonts w:ascii="Times New Roman" w:eastAsia="宋体" w:hAnsi="Times New Roman" w:cs="宋体"/>
      <w:szCs w:val="20"/>
    </w:rPr>
  </w:style>
  <w:style w:type="character" w:customStyle="1" w:styleId="11">
    <w:name w:val="未处理的提及1"/>
    <w:basedOn w:val="a1"/>
    <w:uiPriority w:val="99"/>
    <w:unhideWhenUsed/>
    <w:qFormat/>
    <w:rPr>
      <w:color w:val="808080"/>
      <w:shd w:val="clear" w:color="auto" w:fill="E6E6E6"/>
    </w:rPr>
  </w:style>
  <w:style w:type="character" w:customStyle="1" w:styleId="HTML0">
    <w:name w:val="HTML 预设格式 字符"/>
    <w:basedOn w:val="a1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a8">
    <w:name w:val="批注框文本 字符"/>
    <w:basedOn w:val="a1"/>
    <w:link w:val="a7"/>
    <w:uiPriority w:val="99"/>
    <w:semiHidden/>
    <w:qFormat/>
    <w:rPr>
      <w:rFonts w:ascii="Times New Roman" w:eastAsia="宋体" w:hAnsi="Times New Roman" w:cs="Times New Roman"/>
      <w:sz w:val="18"/>
      <w:szCs w:val="18"/>
    </w:rPr>
  </w:style>
  <w:style w:type="character" w:styleId="afa">
    <w:name w:val="Unresolved Mention"/>
    <w:basedOn w:val="a1"/>
    <w:uiPriority w:val="99"/>
    <w:semiHidden/>
    <w:unhideWhenUsed/>
    <w:rsid w:val="00F00764"/>
    <w:rPr>
      <w:color w:val="605E5C"/>
      <w:shd w:val="clear" w:color="auto" w:fill="E1DFDD"/>
    </w:rPr>
  </w:style>
  <w:style w:type="character" w:customStyle="1" w:styleId="cm-variable">
    <w:name w:val="cm-variable"/>
    <w:basedOn w:val="a1"/>
    <w:rsid w:val="00B70969"/>
  </w:style>
  <w:style w:type="character" w:customStyle="1" w:styleId="cm-operator">
    <w:name w:val="cm-operator"/>
    <w:basedOn w:val="a1"/>
    <w:rsid w:val="00B70969"/>
  </w:style>
  <w:style w:type="character" w:customStyle="1" w:styleId="cm-error">
    <w:name w:val="cm-error"/>
    <w:basedOn w:val="a1"/>
    <w:rsid w:val="00B70969"/>
  </w:style>
  <w:style w:type="character" w:customStyle="1" w:styleId="cm-comment">
    <w:name w:val="cm-comment"/>
    <w:basedOn w:val="a1"/>
    <w:rsid w:val="00B70969"/>
  </w:style>
  <w:style w:type="character" w:customStyle="1" w:styleId="cm-builtin">
    <w:name w:val="cm-builtin"/>
    <w:basedOn w:val="a1"/>
    <w:rsid w:val="00B70969"/>
  </w:style>
  <w:style w:type="character" w:customStyle="1" w:styleId="cm-property">
    <w:name w:val="cm-property"/>
    <w:basedOn w:val="a1"/>
    <w:rsid w:val="00B709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376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82013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9642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338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58360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01489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8917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9540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34277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16727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6841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70518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41224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8030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8025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54647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71951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4261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11036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3340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30977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1056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58162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56430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2976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7163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545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30422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00274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91644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34627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31617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14031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32602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9626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769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735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9166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53925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95092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09584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81261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3720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7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3223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29808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8447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3888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50361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7156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68052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9548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7025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50022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49266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85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89798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22256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74574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73591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75865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068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02700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67583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41359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61393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51348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9774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9034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1219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3738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1431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4151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15826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70210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8938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8044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3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55298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67479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9150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90949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124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9079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05003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4587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18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1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319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11950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42079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348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1428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12563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9161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94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3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6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96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0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7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253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368819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424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5502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9723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04289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77562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502810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50891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0608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03879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2587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03723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05005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01663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37994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6910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2845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190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2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582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903076">
                      <w:marLeft w:val="4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867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0185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7092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89399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31773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04931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17231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73782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0995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36087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34963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31855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4927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460758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94650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43853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42652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5585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339746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3469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765817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369639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046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2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6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98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4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1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01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20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52500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0365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04755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2517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2758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02294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4861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7727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9546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14452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05177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92161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1695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28426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46027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9896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98958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96.jpeg"/><Relationship Id="rId21" Type="http://schemas.openxmlformats.org/officeDocument/2006/relationships/hyperlink" Target="https://launchpad.net/ubuntu/+cdmirrors" TargetMode="External"/><Relationship Id="rId42" Type="http://schemas.openxmlformats.org/officeDocument/2006/relationships/image" Target="media/image21.jpeg"/><Relationship Id="rId47" Type="http://schemas.openxmlformats.org/officeDocument/2006/relationships/image" Target="media/image26.jpeg"/><Relationship Id="rId63" Type="http://schemas.openxmlformats.org/officeDocument/2006/relationships/image" Target="media/image42.jpeg"/><Relationship Id="rId68" Type="http://schemas.openxmlformats.org/officeDocument/2006/relationships/image" Target="media/image47.jpeg"/><Relationship Id="rId84" Type="http://schemas.openxmlformats.org/officeDocument/2006/relationships/image" Target="media/image63.jpeg"/><Relationship Id="rId89" Type="http://schemas.openxmlformats.org/officeDocument/2006/relationships/image" Target="media/image68.jpeg"/><Relationship Id="rId112" Type="http://schemas.openxmlformats.org/officeDocument/2006/relationships/image" Target="media/image91.jpeg"/><Relationship Id="rId16" Type="http://schemas.openxmlformats.org/officeDocument/2006/relationships/image" Target="media/image6.png"/><Relationship Id="rId107" Type="http://schemas.openxmlformats.org/officeDocument/2006/relationships/image" Target="media/image86.jpeg"/><Relationship Id="rId11" Type="http://schemas.openxmlformats.org/officeDocument/2006/relationships/image" Target="media/image1.png"/><Relationship Id="rId32" Type="http://schemas.openxmlformats.org/officeDocument/2006/relationships/hyperlink" Target="http://xiaomi-lab.huanleguang.cn/hlg.pac.php" TargetMode="External"/><Relationship Id="rId37" Type="http://schemas.openxmlformats.org/officeDocument/2006/relationships/image" Target="media/image16.jpeg"/><Relationship Id="rId53" Type="http://schemas.openxmlformats.org/officeDocument/2006/relationships/image" Target="media/image32.jpeg"/><Relationship Id="rId58" Type="http://schemas.openxmlformats.org/officeDocument/2006/relationships/image" Target="media/image37.jpeg"/><Relationship Id="rId74" Type="http://schemas.openxmlformats.org/officeDocument/2006/relationships/image" Target="media/image53.jpeg"/><Relationship Id="rId79" Type="http://schemas.openxmlformats.org/officeDocument/2006/relationships/image" Target="media/image58.jpeg"/><Relationship Id="rId102" Type="http://schemas.openxmlformats.org/officeDocument/2006/relationships/image" Target="media/image81.jpeg"/><Relationship Id="rId123" Type="http://schemas.openxmlformats.org/officeDocument/2006/relationships/image" Target="media/image102.jpeg"/><Relationship Id="rId5" Type="http://schemas.openxmlformats.org/officeDocument/2006/relationships/webSettings" Target="webSettings.xml"/><Relationship Id="rId90" Type="http://schemas.openxmlformats.org/officeDocument/2006/relationships/image" Target="media/image69.jpeg"/><Relationship Id="rId95" Type="http://schemas.openxmlformats.org/officeDocument/2006/relationships/image" Target="media/image74.jpeg"/><Relationship Id="rId19" Type="http://schemas.openxmlformats.org/officeDocument/2006/relationships/hyperlink" Target="http://releases.ubuntu.com/16.04.4/ubuntu-16.04.4-desktop-amd64.iso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mirrors.tuna.tsinghua.edu.cn/help/ubuntu/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3.png"/><Relationship Id="rId35" Type="http://schemas.openxmlformats.org/officeDocument/2006/relationships/hyperlink" Target="https://linuxtools-rst.readthedocs.io/zh_CN/latest/index.html" TargetMode="External"/><Relationship Id="rId43" Type="http://schemas.openxmlformats.org/officeDocument/2006/relationships/image" Target="media/image22.jpeg"/><Relationship Id="rId48" Type="http://schemas.openxmlformats.org/officeDocument/2006/relationships/image" Target="media/image27.jpeg"/><Relationship Id="rId56" Type="http://schemas.openxmlformats.org/officeDocument/2006/relationships/image" Target="media/image35.jpeg"/><Relationship Id="rId64" Type="http://schemas.openxmlformats.org/officeDocument/2006/relationships/image" Target="media/image43.jpeg"/><Relationship Id="rId69" Type="http://schemas.openxmlformats.org/officeDocument/2006/relationships/image" Target="media/image48.jpeg"/><Relationship Id="rId77" Type="http://schemas.openxmlformats.org/officeDocument/2006/relationships/image" Target="media/image56.jpeg"/><Relationship Id="rId100" Type="http://schemas.openxmlformats.org/officeDocument/2006/relationships/image" Target="media/image79.jpeg"/><Relationship Id="rId105" Type="http://schemas.openxmlformats.org/officeDocument/2006/relationships/image" Target="media/image84.jpeg"/><Relationship Id="rId113" Type="http://schemas.openxmlformats.org/officeDocument/2006/relationships/image" Target="media/image92.jpeg"/><Relationship Id="rId118" Type="http://schemas.openxmlformats.org/officeDocument/2006/relationships/image" Target="media/image97.jpeg"/><Relationship Id="rId126" Type="http://schemas.openxmlformats.org/officeDocument/2006/relationships/fontTable" Target="fontTable.xml"/><Relationship Id="rId8" Type="http://schemas.openxmlformats.org/officeDocument/2006/relationships/hyperlink" Target="https://ubuntu.com/download/desktop" TargetMode="External"/><Relationship Id="rId51" Type="http://schemas.openxmlformats.org/officeDocument/2006/relationships/image" Target="media/image30.jpeg"/><Relationship Id="rId72" Type="http://schemas.openxmlformats.org/officeDocument/2006/relationships/image" Target="media/image51.jpeg"/><Relationship Id="rId80" Type="http://schemas.openxmlformats.org/officeDocument/2006/relationships/image" Target="media/image59.jpeg"/><Relationship Id="rId85" Type="http://schemas.openxmlformats.org/officeDocument/2006/relationships/image" Target="media/image64.jpeg"/><Relationship Id="rId93" Type="http://schemas.openxmlformats.org/officeDocument/2006/relationships/image" Target="media/image72.jpeg"/><Relationship Id="rId98" Type="http://schemas.openxmlformats.org/officeDocument/2006/relationships/image" Target="media/image77.jpeg"/><Relationship Id="rId121" Type="http://schemas.openxmlformats.org/officeDocument/2006/relationships/image" Target="media/image100.jpe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://www.localh.com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17.jpeg"/><Relationship Id="rId46" Type="http://schemas.openxmlformats.org/officeDocument/2006/relationships/image" Target="media/image25.jpeg"/><Relationship Id="rId59" Type="http://schemas.openxmlformats.org/officeDocument/2006/relationships/image" Target="media/image38.jpeg"/><Relationship Id="rId67" Type="http://schemas.openxmlformats.org/officeDocument/2006/relationships/image" Target="media/image46.jpeg"/><Relationship Id="rId103" Type="http://schemas.openxmlformats.org/officeDocument/2006/relationships/image" Target="media/image82.jpeg"/><Relationship Id="rId108" Type="http://schemas.openxmlformats.org/officeDocument/2006/relationships/image" Target="media/image87.jpeg"/><Relationship Id="rId116" Type="http://schemas.openxmlformats.org/officeDocument/2006/relationships/image" Target="media/image95.jpeg"/><Relationship Id="rId124" Type="http://schemas.openxmlformats.org/officeDocument/2006/relationships/image" Target="media/image103.jpeg"/><Relationship Id="rId20" Type="http://schemas.openxmlformats.org/officeDocument/2006/relationships/hyperlink" Target="http://mirrors.neusoft.edu.cn/ubuntu-releases/16.04.4/ubuntu-16.04.4-desktop-amd64.iso" TargetMode="External"/><Relationship Id="rId41" Type="http://schemas.openxmlformats.org/officeDocument/2006/relationships/image" Target="media/image20.jpeg"/><Relationship Id="rId54" Type="http://schemas.openxmlformats.org/officeDocument/2006/relationships/image" Target="media/image33.jpeg"/><Relationship Id="rId62" Type="http://schemas.openxmlformats.org/officeDocument/2006/relationships/image" Target="media/image41.jpeg"/><Relationship Id="rId70" Type="http://schemas.openxmlformats.org/officeDocument/2006/relationships/image" Target="media/image49.jpeg"/><Relationship Id="rId75" Type="http://schemas.openxmlformats.org/officeDocument/2006/relationships/image" Target="media/image54.jpeg"/><Relationship Id="rId83" Type="http://schemas.openxmlformats.org/officeDocument/2006/relationships/image" Target="media/image62.jpeg"/><Relationship Id="rId88" Type="http://schemas.openxmlformats.org/officeDocument/2006/relationships/image" Target="media/image67.jpeg"/><Relationship Id="rId91" Type="http://schemas.openxmlformats.org/officeDocument/2006/relationships/image" Target="media/image70.jpeg"/><Relationship Id="rId96" Type="http://schemas.openxmlformats.org/officeDocument/2006/relationships/image" Target="media/image75.jpeg"/><Relationship Id="rId111" Type="http://schemas.openxmlformats.org/officeDocument/2006/relationships/image" Target="media/image9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s://developer.aliyun.com/mirror/ubuntu" TargetMode="External"/><Relationship Id="rId28" Type="http://schemas.openxmlformats.org/officeDocument/2006/relationships/image" Target="media/image12.png"/><Relationship Id="rId36" Type="http://schemas.openxmlformats.org/officeDocument/2006/relationships/hyperlink" Target="https://www.linuxprobe.com/chapter-00.html" TargetMode="External"/><Relationship Id="rId49" Type="http://schemas.openxmlformats.org/officeDocument/2006/relationships/image" Target="media/image28.jpeg"/><Relationship Id="rId57" Type="http://schemas.openxmlformats.org/officeDocument/2006/relationships/image" Target="media/image36.jpeg"/><Relationship Id="rId106" Type="http://schemas.openxmlformats.org/officeDocument/2006/relationships/image" Target="media/image85.jpeg"/><Relationship Id="rId114" Type="http://schemas.openxmlformats.org/officeDocument/2006/relationships/image" Target="media/image93.jpeg"/><Relationship Id="rId119" Type="http://schemas.openxmlformats.org/officeDocument/2006/relationships/image" Target="media/image98.jpeg"/><Relationship Id="rId127" Type="http://schemas.openxmlformats.org/officeDocument/2006/relationships/theme" Target="theme/theme1.xml"/><Relationship Id="rId10" Type="http://schemas.openxmlformats.org/officeDocument/2006/relationships/hyperlink" Target="http://old-releases.ubuntu.com/releases/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3.jpeg"/><Relationship Id="rId52" Type="http://schemas.openxmlformats.org/officeDocument/2006/relationships/image" Target="media/image31.jpeg"/><Relationship Id="rId60" Type="http://schemas.openxmlformats.org/officeDocument/2006/relationships/image" Target="media/image39.jpeg"/><Relationship Id="rId65" Type="http://schemas.openxmlformats.org/officeDocument/2006/relationships/image" Target="media/image44.jpeg"/><Relationship Id="rId73" Type="http://schemas.openxmlformats.org/officeDocument/2006/relationships/image" Target="media/image52.jpeg"/><Relationship Id="rId78" Type="http://schemas.openxmlformats.org/officeDocument/2006/relationships/image" Target="media/image57.jpeg"/><Relationship Id="rId81" Type="http://schemas.openxmlformats.org/officeDocument/2006/relationships/image" Target="media/image60.jpeg"/><Relationship Id="rId86" Type="http://schemas.openxmlformats.org/officeDocument/2006/relationships/image" Target="media/image65.jpeg"/><Relationship Id="rId94" Type="http://schemas.openxmlformats.org/officeDocument/2006/relationships/image" Target="media/image73.jpeg"/><Relationship Id="rId99" Type="http://schemas.openxmlformats.org/officeDocument/2006/relationships/image" Target="media/image78.jpeg"/><Relationship Id="rId101" Type="http://schemas.openxmlformats.org/officeDocument/2006/relationships/image" Target="media/image80.jpeg"/><Relationship Id="rId122" Type="http://schemas.openxmlformats.org/officeDocument/2006/relationships/image" Target="media/image101.jpeg"/><Relationship Id="rId4" Type="http://schemas.openxmlformats.org/officeDocument/2006/relationships/settings" Target="settings.xml"/><Relationship Id="rId9" Type="http://schemas.openxmlformats.org/officeDocument/2006/relationships/hyperlink" Target="http://releases.ubuntu.com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18.jpeg"/><Relationship Id="rId109" Type="http://schemas.openxmlformats.org/officeDocument/2006/relationships/image" Target="media/image88.jpeg"/><Relationship Id="rId34" Type="http://schemas.openxmlformats.org/officeDocument/2006/relationships/hyperlink" Target="http://billie66.github.io/TLCL/book/index.html" TargetMode="External"/><Relationship Id="rId50" Type="http://schemas.openxmlformats.org/officeDocument/2006/relationships/image" Target="media/image29.jpeg"/><Relationship Id="rId55" Type="http://schemas.openxmlformats.org/officeDocument/2006/relationships/image" Target="media/image34.jpeg"/><Relationship Id="rId76" Type="http://schemas.openxmlformats.org/officeDocument/2006/relationships/image" Target="media/image55.jpeg"/><Relationship Id="rId97" Type="http://schemas.openxmlformats.org/officeDocument/2006/relationships/image" Target="media/image76.jpeg"/><Relationship Id="rId104" Type="http://schemas.openxmlformats.org/officeDocument/2006/relationships/image" Target="media/image83.jpeg"/><Relationship Id="rId120" Type="http://schemas.openxmlformats.org/officeDocument/2006/relationships/image" Target="media/image99.jpeg"/><Relationship Id="rId125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50.jpeg"/><Relationship Id="rId92" Type="http://schemas.openxmlformats.org/officeDocument/2006/relationships/image" Target="media/image71.jpeg"/><Relationship Id="rId2" Type="http://schemas.openxmlformats.org/officeDocument/2006/relationships/numbering" Target="numbering.xml"/><Relationship Id="rId29" Type="http://schemas.openxmlformats.org/officeDocument/2006/relationships/hyperlink" Target="https://dev.mysql.com/downloads/workbench/" TargetMode="External"/><Relationship Id="rId24" Type="http://schemas.openxmlformats.org/officeDocument/2006/relationships/image" Target="media/image9.png"/><Relationship Id="rId40" Type="http://schemas.openxmlformats.org/officeDocument/2006/relationships/image" Target="media/image19.jpeg"/><Relationship Id="rId45" Type="http://schemas.openxmlformats.org/officeDocument/2006/relationships/image" Target="media/image24.jpeg"/><Relationship Id="rId66" Type="http://schemas.openxmlformats.org/officeDocument/2006/relationships/image" Target="media/image45.jpeg"/><Relationship Id="rId87" Type="http://schemas.openxmlformats.org/officeDocument/2006/relationships/image" Target="media/image66.jpeg"/><Relationship Id="rId110" Type="http://schemas.openxmlformats.org/officeDocument/2006/relationships/image" Target="media/image89.jpeg"/><Relationship Id="rId115" Type="http://schemas.openxmlformats.org/officeDocument/2006/relationships/image" Target="media/image94.jpeg"/><Relationship Id="rId61" Type="http://schemas.openxmlformats.org/officeDocument/2006/relationships/image" Target="media/image40.jpeg"/><Relationship Id="rId82" Type="http://schemas.openxmlformats.org/officeDocument/2006/relationships/image" Target="media/image6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Documents\&#33258;&#23450;&#20041;%20Office%20&#27169;&#26495;\&#31354;&#20889;&#20316;&#27169;&#26495;.dotx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空写作模板.dotx</Template>
  <TotalTime>442</TotalTime>
  <Pages>49</Pages>
  <Words>1557</Words>
  <Characters>8876</Characters>
  <Application>Microsoft Office Word</Application>
  <DocSecurity>0</DocSecurity>
  <Lines>73</Lines>
  <Paragraphs>20</Paragraphs>
  <ScaleCrop>false</ScaleCrop>
  <Company/>
  <LinksUpToDate>false</LinksUpToDate>
  <CharactersWithSpaces>10413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Administrator</dc:creator>
  <cp:lastModifiedBy>Administrator</cp:lastModifiedBy>
  <cp:revision>131</cp:revision>
  <dcterms:created xsi:type="dcterms:W3CDTF">2020-06-01T02:02:00Z</dcterms:created>
  <dcterms:modified xsi:type="dcterms:W3CDTF">2020-07-02T09:22:00Z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2052-11.1.0.8515</vt:lpwstr>
  </property>
  <property fmtid="{D5CDD505-2E9C-101B-9397-08002B2CF9AE}" pid="3" name="KSORubyTemplateID">
    <vt:lpwstr>6</vt:lpwstr>
  </property>
</Properties>
</file>