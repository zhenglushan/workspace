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1BA6E2" w14:textId="063DC16D" w:rsidR="00EA0CDB" w:rsidRDefault="001B4CCB" w:rsidP="003A1519">
      <w:r>
        <w:rPr>
          <w:rFonts w:hint="eastAsia"/>
        </w:rPr>
        <w:t>把</w:t>
      </w:r>
      <w:r>
        <w:rPr>
          <w:rFonts w:hint="eastAsia"/>
        </w:rPr>
        <w:t>Cmder</w:t>
      </w:r>
      <w:r>
        <w:rPr>
          <w:rFonts w:hint="eastAsia"/>
        </w:rPr>
        <w:t>加入右键的步骤如下：</w:t>
      </w:r>
    </w:p>
    <w:p w14:paraId="0A32234E" w14:textId="54A852F4" w:rsidR="001B4CCB" w:rsidRDefault="001B4CCB" w:rsidP="001B4CCB">
      <w:pPr>
        <w:pStyle w:val="a3"/>
        <w:numPr>
          <w:ilvl w:val="0"/>
          <w:numId w:val="43"/>
        </w:numPr>
        <w:ind w:firstLineChars="0"/>
      </w:pPr>
      <w:r>
        <w:rPr>
          <w:rFonts w:hint="eastAsia"/>
        </w:rPr>
        <w:t>把</w:t>
      </w:r>
      <w:r>
        <w:rPr>
          <w:rFonts w:hint="eastAsia"/>
        </w:rPr>
        <w:t>Cmder</w:t>
      </w:r>
      <w:r>
        <w:rPr>
          <w:rFonts w:hint="eastAsia"/>
        </w:rPr>
        <w:t>路径（</w:t>
      </w:r>
      <w:r w:rsidRPr="001B4CCB">
        <w:t>C:\Cmder</w:t>
      </w:r>
      <w:r>
        <w:rPr>
          <w:rFonts w:hint="eastAsia"/>
        </w:rPr>
        <w:t>）加入到</w:t>
      </w:r>
      <w:r>
        <w:rPr>
          <w:rFonts w:hint="eastAsia"/>
        </w:rPr>
        <w:t>Path</w:t>
      </w:r>
      <w:r>
        <w:rPr>
          <w:rFonts w:hint="eastAsia"/>
        </w:rPr>
        <w:t>环境变量；</w:t>
      </w:r>
    </w:p>
    <w:p w14:paraId="6402A607" w14:textId="4CA05581" w:rsidR="001B4CCB" w:rsidRDefault="001B4CCB" w:rsidP="001B4CCB">
      <w:pPr>
        <w:pStyle w:val="a3"/>
        <w:numPr>
          <w:ilvl w:val="0"/>
          <w:numId w:val="43"/>
        </w:numPr>
        <w:ind w:firstLineChars="0"/>
      </w:pPr>
      <w:r>
        <w:rPr>
          <w:rFonts w:hint="eastAsia"/>
        </w:rPr>
        <w:t>以管理员方式打开终端，并输入以下命令即可：</w:t>
      </w: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1B4CCB" w14:paraId="6027F6DD" w14:textId="77777777" w:rsidTr="001B4CCB">
        <w:tc>
          <w:tcPr>
            <w:tcW w:w="8296" w:type="dxa"/>
          </w:tcPr>
          <w:p w14:paraId="5B90E181" w14:textId="07E0247B" w:rsidR="001B4CCB" w:rsidRDefault="001B4CCB" w:rsidP="001B4CCB">
            <w:pPr>
              <w:pStyle w:val="a3"/>
              <w:ind w:firstLineChars="0" w:firstLine="0"/>
              <w:rPr>
                <w:rFonts w:hint="eastAsia"/>
              </w:rPr>
            </w:pPr>
            <w:r w:rsidRPr="001B4CCB">
              <w:t>Cmder.exe /REGISTER ALL</w:t>
            </w:r>
          </w:p>
        </w:tc>
      </w:tr>
    </w:tbl>
    <w:p w14:paraId="3DFD17CC" w14:textId="77777777" w:rsidR="001B4CCB" w:rsidRPr="003A1519" w:rsidRDefault="001B4CCB" w:rsidP="001B4CCB">
      <w:pPr>
        <w:pStyle w:val="a3"/>
        <w:ind w:left="360" w:firstLineChars="0" w:firstLine="0"/>
        <w:rPr>
          <w:rFonts w:hint="eastAsia"/>
        </w:rPr>
      </w:pPr>
    </w:p>
    <w:sectPr w:rsidR="001B4CCB" w:rsidRPr="003A15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C4C35FF" w14:textId="77777777" w:rsidR="00086B59" w:rsidRDefault="00086B59" w:rsidP="001B4CCB">
      <w:r>
        <w:separator/>
      </w:r>
    </w:p>
  </w:endnote>
  <w:endnote w:type="continuationSeparator" w:id="0">
    <w:p w14:paraId="36926C09" w14:textId="77777777" w:rsidR="00086B59" w:rsidRDefault="00086B59" w:rsidP="001B4C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54A46A" w14:textId="77777777" w:rsidR="00086B59" w:rsidRDefault="00086B59" w:rsidP="001B4CCB">
      <w:r>
        <w:separator/>
      </w:r>
    </w:p>
  </w:footnote>
  <w:footnote w:type="continuationSeparator" w:id="0">
    <w:p w14:paraId="6E8FAC4B" w14:textId="77777777" w:rsidR="00086B59" w:rsidRDefault="00086B59" w:rsidP="001B4CC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076D56"/>
    <w:multiLevelType w:val="multilevel"/>
    <w:tmpl w:val="20803D8A"/>
    <w:lvl w:ilvl="0">
      <w:start w:val="1"/>
      <w:numFmt w:val="decimal"/>
      <w:lvlText w:val="第 %1 篇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Restart w:val="0"/>
      <w:lvlText w:val="第 %2 章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、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、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 w15:restartNumberingAfterBreak="0">
    <w:nsid w:val="30CA6C41"/>
    <w:multiLevelType w:val="multilevel"/>
    <w:tmpl w:val="E4D8D5C8"/>
    <w:lvl w:ilvl="0">
      <w:start w:val="1"/>
      <w:numFmt w:val="decimal"/>
      <w:pStyle w:val="1"/>
      <w:lvlText w:val="第 %1 篇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Restart w:val="0"/>
      <w:pStyle w:val="2"/>
      <w:lvlText w:val="第 %2 章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lvlText w:val="%2.%3、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pStyle w:val="4"/>
      <w:lvlText w:val="%2.%3.%4、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 w15:restartNumberingAfterBreak="0">
    <w:nsid w:val="58823BE8"/>
    <w:multiLevelType w:val="hybridMultilevel"/>
    <w:tmpl w:val="4C5006E4"/>
    <w:lvl w:ilvl="0" w:tplc="4644259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7793CBF"/>
    <w:multiLevelType w:val="multilevel"/>
    <w:tmpl w:val="5CACB0B0"/>
    <w:lvl w:ilvl="0">
      <w:start w:val="1"/>
      <w:numFmt w:val="decimal"/>
      <w:lvlText w:val="第 %1 篇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Restart w:val="0"/>
      <w:lvlText w:val="第 %2 章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2.%3、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2.%3.%4、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0"/>
  </w:num>
  <w:num w:numId="29">
    <w:abstractNumId w:val="0"/>
  </w:num>
  <w:num w:numId="30">
    <w:abstractNumId w:val="0"/>
  </w:num>
  <w:num w:numId="31">
    <w:abstractNumId w:val="0"/>
  </w:num>
  <w:num w:numId="32">
    <w:abstractNumId w:val="0"/>
  </w:num>
  <w:num w:numId="33">
    <w:abstractNumId w:val="0"/>
  </w:num>
  <w:num w:numId="34">
    <w:abstractNumId w:val="0"/>
  </w:num>
  <w:num w:numId="35">
    <w:abstractNumId w:val="0"/>
  </w:num>
  <w:num w:numId="36">
    <w:abstractNumId w:val="0"/>
  </w:num>
  <w:num w:numId="37">
    <w:abstractNumId w:val="0"/>
  </w:num>
  <w:num w:numId="38">
    <w:abstractNumId w:val="0"/>
  </w:num>
  <w:num w:numId="3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1"/>
  </w:num>
  <w:num w:numId="41">
    <w:abstractNumId w:val="1"/>
  </w:num>
  <w:num w:numId="42">
    <w:abstractNumId w:val="3"/>
  </w:num>
  <w:num w:numId="4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519"/>
    <w:rsid w:val="00086B59"/>
    <w:rsid w:val="000C6FA7"/>
    <w:rsid w:val="00127D4B"/>
    <w:rsid w:val="001B4CCB"/>
    <w:rsid w:val="001E772D"/>
    <w:rsid w:val="00246627"/>
    <w:rsid w:val="00275895"/>
    <w:rsid w:val="003200F9"/>
    <w:rsid w:val="00365E44"/>
    <w:rsid w:val="00383830"/>
    <w:rsid w:val="003A1519"/>
    <w:rsid w:val="00400D00"/>
    <w:rsid w:val="00405B46"/>
    <w:rsid w:val="00450024"/>
    <w:rsid w:val="00486F61"/>
    <w:rsid w:val="004F43C0"/>
    <w:rsid w:val="005B7018"/>
    <w:rsid w:val="0062721F"/>
    <w:rsid w:val="006530C1"/>
    <w:rsid w:val="0069648D"/>
    <w:rsid w:val="007A0157"/>
    <w:rsid w:val="008536EF"/>
    <w:rsid w:val="00911BFD"/>
    <w:rsid w:val="00957621"/>
    <w:rsid w:val="009735C1"/>
    <w:rsid w:val="00A11457"/>
    <w:rsid w:val="00A210C8"/>
    <w:rsid w:val="00B237C7"/>
    <w:rsid w:val="00B502DB"/>
    <w:rsid w:val="00B62687"/>
    <w:rsid w:val="00BF4FB4"/>
    <w:rsid w:val="00C47B57"/>
    <w:rsid w:val="00CA5E90"/>
    <w:rsid w:val="00EA0CDB"/>
    <w:rsid w:val="00EC0883"/>
    <w:rsid w:val="00F42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6DFF80"/>
  <w15:chartTrackingRefBased/>
  <w15:docId w15:val="{F8A49171-8F96-4EBF-B4E9-AEA898620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0F9"/>
    <w:pPr>
      <w:widowControl w:val="0"/>
      <w:jc w:val="both"/>
    </w:pPr>
    <w:rPr>
      <w:rFonts w:ascii="Courier New" w:eastAsia="宋体" w:hAnsi="Courier New"/>
    </w:rPr>
  </w:style>
  <w:style w:type="paragraph" w:styleId="1">
    <w:name w:val="heading 1"/>
    <w:basedOn w:val="a"/>
    <w:next w:val="a"/>
    <w:link w:val="10"/>
    <w:uiPriority w:val="9"/>
    <w:qFormat/>
    <w:rsid w:val="000C6FA7"/>
    <w:pPr>
      <w:keepNext/>
      <w:keepLines/>
      <w:numPr>
        <w:numId w:val="41"/>
      </w:numPr>
      <w:spacing w:before="120" w:after="120"/>
      <w:jc w:val="center"/>
      <w:outlineLvl w:val="0"/>
    </w:pPr>
    <w:rPr>
      <w:rFonts w:eastAsia="华文中宋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735C1"/>
    <w:pPr>
      <w:keepNext/>
      <w:keepLines/>
      <w:numPr>
        <w:ilvl w:val="1"/>
        <w:numId w:val="41"/>
      </w:numPr>
      <w:spacing w:before="60" w:after="60"/>
      <w:ind w:left="0" w:firstLine="0"/>
      <w:outlineLvl w:val="1"/>
    </w:pPr>
    <w:rPr>
      <w:rFonts w:asciiTheme="majorHAnsi" w:eastAsia="华文中宋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735C1"/>
    <w:pPr>
      <w:keepNext/>
      <w:keepLines/>
      <w:numPr>
        <w:ilvl w:val="2"/>
        <w:numId w:val="41"/>
      </w:numPr>
      <w:spacing w:before="60" w:after="60"/>
      <w:ind w:left="907"/>
      <w:outlineLvl w:val="2"/>
    </w:pPr>
    <w:rPr>
      <w:bCs/>
      <w:sz w:val="30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9735C1"/>
    <w:pPr>
      <w:keepNext/>
      <w:keepLines/>
      <w:numPr>
        <w:ilvl w:val="3"/>
        <w:numId w:val="41"/>
      </w:numPr>
      <w:spacing w:before="60" w:after="60"/>
      <w:ind w:left="1247" w:hanging="567"/>
      <w:outlineLvl w:val="3"/>
    </w:pPr>
    <w:rPr>
      <w:rFonts w:asciiTheme="majorHAnsi" w:eastAsia="新宋体" w:hAnsiTheme="majorHAnsi" w:cstheme="majorBidi"/>
      <w:bCs/>
      <w:sz w:val="30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C6FA7"/>
    <w:rPr>
      <w:rFonts w:eastAsia="华文中宋"/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sid w:val="009735C1"/>
    <w:rPr>
      <w:rFonts w:asciiTheme="majorHAnsi" w:eastAsia="华文中宋" w:hAnsiTheme="majorHAnsi" w:cstheme="majorBidi"/>
      <w:b/>
      <w:bCs/>
      <w:sz w:val="30"/>
      <w:szCs w:val="32"/>
    </w:rPr>
  </w:style>
  <w:style w:type="character" w:customStyle="1" w:styleId="30">
    <w:name w:val="标题 3 字符"/>
    <w:basedOn w:val="a0"/>
    <w:link w:val="3"/>
    <w:uiPriority w:val="9"/>
    <w:rsid w:val="009735C1"/>
    <w:rPr>
      <w:rFonts w:eastAsia="宋体"/>
      <w:bCs/>
      <w:sz w:val="30"/>
      <w:szCs w:val="32"/>
    </w:rPr>
  </w:style>
  <w:style w:type="character" w:customStyle="1" w:styleId="40">
    <w:name w:val="标题 4 字符"/>
    <w:basedOn w:val="a0"/>
    <w:link w:val="4"/>
    <w:uiPriority w:val="9"/>
    <w:rsid w:val="009735C1"/>
    <w:rPr>
      <w:rFonts w:asciiTheme="majorHAnsi" w:eastAsia="新宋体" w:hAnsiTheme="majorHAnsi" w:cstheme="majorBidi"/>
      <w:bCs/>
      <w:sz w:val="30"/>
      <w:szCs w:val="28"/>
    </w:rPr>
  </w:style>
  <w:style w:type="paragraph" w:styleId="a3">
    <w:name w:val="List Paragraph"/>
    <w:basedOn w:val="a"/>
    <w:uiPriority w:val="34"/>
    <w:qFormat/>
    <w:rsid w:val="006530C1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1B4CC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1B4CCB"/>
    <w:rPr>
      <w:rFonts w:ascii="Courier New" w:eastAsia="宋体" w:hAnsi="Courier New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1B4CC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1B4CCB"/>
    <w:rPr>
      <w:rFonts w:ascii="Courier New" w:eastAsia="宋体" w:hAnsi="Courier New"/>
      <w:sz w:val="18"/>
      <w:szCs w:val="18"/>
    </w:rPr>
  </w:style>
  <w:style w:type="table" w:styleId="a8">
    <w:name w:val="Table Grid"/>
    <w:basedOn w:val="a1"/>
    <w:uiPriority w:val="39"/>
    <w:rsid w:val="001B4CC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Cmder 命令加入右键.docx</Template>
  <TotalTime>0</TotalTime>
  <Pages>1</Pages>
  <Words>14</Words>
  <Characters>82</Characters>
  <Application>Microsoft Office Word</Application>
  <DocSecurity>0</DocSecurity>
  <Lines>1</Lines>
  <Paragraphs>1</Paragraphs>
  <ScaleCrop>false</ScaleCrop>
  <Company>P R C</Company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2020-05-21T01:57:00Z</dcterms:created>
  <dcterms:modified xsi:type="dcterms:W3CDTF">2020-05-21T01:57:00Z</dcterms:modified>
</cp:coreProperties>
</file>