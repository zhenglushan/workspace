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69BF1" w14:textId="1AA833D7" w:rsidR="00EA0CDB" w:rsidRDefault="003F41B8" w:rsidP="003F41B8">
      <w:pPr>
        <w:pStyle w:val="1"/>
      </w:pPr>
      <w:r>
        <w:rPr>
          <w:rFonts w:hint="eastAsia"/>
        </w:rPr>
        <w:t>线性代数</w:t>
      </w:r>
    </w:p>
    <w:p w14:paraId="41D9749B" w14:textId="1ABFAFEA" w:rsidR="003F41B8" w:rsidRDefault="003F41B8" w:rsidP="003F41B8">
      <w:pPr>
        <w:pStyle w:val="2"/>
      </w:pPr>
      <w:r>
        <w:rPr>
          <w:rFonts w:hint="eastAsia"/>
        </w:rPr>
        <w:t>矩阵</w:t>
      </w:r>
    </w:p>
    <w:p w14:paraId="17C47890" w14:textId="5A5F6CA1" w:rsidR="001B4DCB" w:rsidRDefault="001B4DCB" w:rsidP="001B4DCB">
      <w:r>
        <w:rPr>
          <w:rFonts w:hint="eastAsia"/>
        </w:rPr>
        <w:t>3D</w:t>
      </w:r>
      <w:r>
        <w:rPr>
          <w:rFonts w:hint="eastAsia"/>
        </w:rPr>
        <w:t>游戏引擎中常用的矩阵变换：</w:t>
      </w:r>
      <w:hyperlink r:id="rId5" w:history="1">
        <w:r w:rsidRPr="00680B23">
          <w:rPr>
            <w:rStyle w:val="a4"/>
            <w:rFonts w:hint="eastAsia"/>
          </w:rPr>
          <w:t>https://www.jianshu.com/p/beaf891bd860</w:t>
        </w:r>
      </w:hyperlink>
    </w:p>
    <w:p w14:paraId="492FE3AC" w14:textId="77777777" w:rsidR="001B4DCB" w:rsidRPr="001B4DCB" w:rsidRDefault="001B4DCB" w:rsidP="001B4DCB">
      <w:pPr>
        <w:rPr>
          <w:rFonts w:hint="eastAsia"/>
        </w:rPr>
      </w:pPr>
    </w:p>
    <w:p w14:paraId="6751D7C5" w14:textId="77777777" w:rsidR="001B4DCB" w:rsidRDefault="001B4DCB" w:rsidP="001B4DCB"/>
    <w:p w14:paraId="0A7C0450" w14:textId="77777777" w:rsidR="001B4DCB" w:rsidRDefault="001B4DCB" w:rsidP="001B4DCB">
      <w:r>
        <w:rPr>
          <w:rFonts w:hint="eastAsia"/>
        </w:rPr>
        <w:t>特征向量的几何含义：</w:t>
      </w:r>
    </w:p>
    <w:p w14:paraId="49CF87E4" w14:textId="7A7F794A" w:rsidR="001B4DCB" w:rsidRDefault="001B4DCB" w:rsidP="001B4DCB">
      <w:hyperlink r:id="rId6" w:history="1">
        <w:r w:rsidRPr="00680B23">
          <w:rPr>
            <w:rStyle w:val="a4"/>
            <w:rFonts w:hint="eastAsia"/>
          </w:rPr>
          <w:t>https://blog.csdn.net/lfkupc/article/details/4561564</w:t>
        </w:r>
      </w:hyperlink>
    </w:p>
    <w:p w14:paraId="61816B57" w14:textId="77777777" w:rsidR="001B4DCB" w:rsidRPr="001B4DCB" w:rsidRDefault="001B4DCB" w:rsidP="001B4DCB">
      <w:pPr>
        <w:rPr>
          <w:rFonts w:hint="eastAsia"/>
        </w:rPr>
      </w:pPr>
    </w:p>
    <w:p w14:paraId="399D222D" w14:textId="77777777" w:rsidR="001B4DCB" w:rsidRDefault="001B4DCB" w:rsidP="001B4DCB"/>
    <w:p w14:paraId="5C34E4D9" w14:textId="4F0EAA93" w:rsidR="001B4DCB" w:rsidRDefault="001B4DCB" w:rsidP="001B4DCB">
      <w:r>
        <w:rPr>
          <w:rFonts w:hint="eastAsia"/>
        </w:rPr>
        <w:t>如何直观理解矩阵和线性代数？</w:t>
      </w:r>
      <w:hyperlink r:id="rId7" w:history="1">
        <w:r w:rsidRPr="00680B23">
          <w:rPr>
            <w:rStyle w:val="a4"/>
            <w:rFonts w:hint="eastAsia"/>
          </w:rPr>
          <w:t>https://www.zhihu.com/question/21082351</w:t>
        </w:r>
      </w:hyperlink>
    </w:p>
    <w:p w14:paraId="4761B66C" w14:textId="77777777" w:rsidR="001B4DCB" w:rsidRPr="001B4DCB" w:rsidRDefault="001B4DCB" w:rsidP="001B4DCB">
      <w:pPr>
        <w:rPr>
          <w:rFonts w:hint="eastAsia"/>
        </w:rPr>
      </w:pPr>
    </w:p>
    <w:p w14:paraId="743C4420" w14:textId="77777777" w:rsidR="001B4DCB" w:rsidRDefault="001B4DCB" w:rsidP="001B4DCB"/>
    <w:p w14:paraId="470E8406" w14:textId="50D5992B" w:rsidR="001B4DCB" w:rsidRDefault="001B4DCB" w:rsidP="001B4DCB">
      <w:r>
        <w:rPr>
          <w:rFonts w:hint="eastAsia"/>
        </w:rPr>
        <w:t>理解矩阵（一）</w:t>
      </w:r>
      <w:hyperlink r:id="rId8" w:history="1">
        <w:r w:rsidRPr="00680B23">
          <w:rPr>
            <w:rStyle w:val="a4"/>
            <w:rFonts w:hint="eastAsia"/>
          </w:rPr>
          <w:t>https://blog.csdn.net/myan/article/details/647511</w:t>
        </w:r>
      </w:hyperlink>
    </w:p>
    <w:p w14:paraId="21201FF5" w14:textId="77777777" w:rsidR="001B4DCB" w:rsidRPr="001B4DCB" w:rsidRDefault="001B4DCB" w:rsidP="001B4DCB">
      <w:pPr>
        <w:rPr>
          <w:rFonts w:hint="eastAsia"/>
        </w:rPr>
      </w:pPr>
    </w:p>
    <w:p w14:paraId="12EBB286" w14:textId="77777777" w:rsidR="001B4DCB" w:rsidRDefault="001B4DCB" w:rsidP="001B4DCB"/>
    <w:p w14:paraId="772C7812" w14:textId="693BEB7C" w:rsidR="001B4DCB" w:rsidRDefault="001B4DCB" w:rsidP="001B4DCB">
      <w:r>
        <w:rPr>
          <w:rFonts w:hint="eastAsia"/>
        </w:rPr>
        <w:t>理解矩阵（二）</w:t>
      </w:r>
      <w:hyperlink r:id="rId9" w:history="1">
        <w:r w:rsidRPr="00680B23">
          <w:rPr>
            <w:rStyle w:val="a4"/>
            <w:rFonts w:hint="eastAsia"/>
          </w:rPr>
          <w:t>https://blog.csdn.net/myan/article/details/649018</w:t>
        </w:r>
      </w:hyperlink>
    </w:p>
    <w:p w14:paraId="456ABBAC" w14:textId="77777777" w:rsidR="001B4DCB" w:rsidRPr="001B4DCB" w:rsidRDefault="001B4DCB" w:rsidP="001B4DCB">
      <w:pPr>
        <w:rPr>
          <w:rFonts w:hint="eastAsia"/>
        </w:rPr>
      </w:pPr>
    </w:p>
    <w:p w14:paraId="00074FFE" w14:textId="77777777" w:rsidR="001B4DCB" w:rsidRDefault="001B4DCB" w:rsidP="001B4DCB"/>
    <w:p w14:paraId="339463B8" w14:textId="34D461A7" w:rsidR="001B4DCB" w:rsidRDefault="001B4DCB" w:rsidP="001B4DCB">
      <w:r>
        <w:rPr>
          <w:rFonts w:hint="eastAsia"/>
        </w:rPr>
        <w:t>理解矩阵（三）</w:t>
      </w:r>
      <w:hyperlink r:id="rId10" w:history="1">
        <w:r w:rsidRPr="00680B23">
          <w:rPr>
            <w:rStyle w:val="a4"/>
            <w:rFonts w:hint="eastAsia"/>
          </w:rPr>
          <w:t>https://blog.csdn.net/myan/article/details/1865397</w:t>
        </w:r>
      </w:hyperlink>
    </w:p>
    <w:p w14:paraId="76C2DF9D" w14:textId="77777777" w:rsidR="001B4DCB" w:rsidRPr="001B4DCB" w:rsidRDefault="001B4DCB" w:rsidP="001B4DCB">
      <w:pPr>
        <w:rPr>
          <w:rFonts w:hint="eastAsia"/>
        </w:rPr>
      </w:pPr>
    </w:p>
    <w:p w14:paraId="5EC25645" w14:textId="77777777" w:rsidR="001B4DCB" w:rsidRDefault="001B4DCB" w:rsidP="001B4DCB"/>
    <w:p w14:paraId="6F651C2A" w14:textId="77777777" w:rsidR="001B4DCB" w:rsidRDefault="001B4DCB" w:rsidP="001B4DCB">
      <w:r>
        <w:rPr>
          <w:rFonts w:hint="eastAsia"/>
        </w:rPr>
        <w:t>带你深入理解矩阵乘法：</w:t>
      </w:r>
    </w:p>
    <w:p w14:paraId="60748708" w14:textId="4BBCDDB2" w:rsidR="001B4DCB" w:rsidRDefault="001B4DCB" w:rsidP="001B4DCB">
      <w:hyperlink r:id="rId11" w:history="1">
        <w:r w:rsidRPr="00680B23">
          <w:rPr>
            <w:rStyle w:val="a4"/>
            <w:rFonts w:hint="eastAsia"/>
          </w:rPr>
          <w:t>https://blog.csdn.net/zh_94/article/details/81571092</w:t>
        </w:r>
      </w:hyperlink>
    </w:p>
    <w:p w14:paraId="4C99EF7A" w14:textId="77777777" w:rsidR="001B4DCB" w:rsidRPr="001B4DCB" w:rsidRDefault="001B4DCB" w:rsidP="001B4DCB">
      <w:pPr>
        <w:rPr>
          <w:rFonts w:hint="eastAsia"/>
        </w:rPr>
      </w:pPr>
    </w:p>
    <w:p w14:paraId="716D224F" w14:textId="77777777" w:rsidR="001B4DCB" w:rsidRDefault="001B4DCB" w:rsidP="001B4DCB"/>
    <w:p w14:paraId="6002059A" w14:textId="77777777" w:rsidR="001B4DCB" w:rsidRDefault="001B4DCB" w:rsidP="001B4DCB">
      <w:r>
        <w:rPr>
          <w:rFonts w:hint="eastAsia"/>
        </w:rPr>
        <w:t>理解矩阵：</w:t>
      </w:r>
    </w:p>
    <w:p w14:paraId="56B1AB21" w14:textId="3E020E7D" w:rsidR="007F6138" w:rsidRDefault="007F6138" w:rsidP="001B4DCB">
      <w:hyperlink r:id="rId12" w:history="1">
        <w:r>
          <w:rPr>
            <w:rStyle w:val="a4"/>
          </w:rPr>
          <w:t>https://www.zhoulujun.cn/html/theory/Mathematics/Algebra/8054.html</w:t>
        </w:r>
      </w:hyperlink>
    </w:p>
    <w:p w14:paraId="1578B196" w14:textId="77777777" w:rsidR="001B4DCB" w:rsidRDefault="001B4DCB" w:rsidP="001B4DCB">
      <w:pPr>
        <w:rPr>
          <w:rFonts w:hint="eastAsia"/>
        </w:rPr>
      </w:pPr>
    </w:p>
    <w:p w14:paraId="1E4D8780" w14:textId="77777777" w:rsidR="001B4DCB" w:rsidRDefault="001B4DCB" w:rsidP="001B4DCB"/>
    <w:p w14:paraId="343CEE99" w14:textId="77777777" w:rsidR="001B4DCB" w:rsidRDefault="001B4DCB" w:rsidP="001B4DCB">
      <w:r>
        <w:rPr>
          <w:rFonts w:hint="eastAsia"/>
        </w:rPr>
        <w:t>贝叶斯公式由浅入深大讲解：</w:t>
      </w:r>
    </w:p>
    <w:p w14:paraId="1F53F6CC" w14:textId="25914288" w:rsidR="001B4DCB" w:rsidRDefault="001B4DCB" w:rsidP="001B4DCB">
      <w:hyperlink r:id="rId13" w:history="1">
        <w:r w:rsidRPr="00680B23">
          <w:rPr>
            <w:rStyle w:val="a4"/>
            <w:rFonts w:hint="eastAsia"/>
          </w:rPr>
          <w:t>https://www.zhoulujun.cn/html/theory/math/2017_0913_8050.html</w:t>
        </w:r>
      </w:hyperlink>
    </w:p>
    <w:p w14:paraId="57B78F77" w14:textId="77777777" w:rsidR="001B4DCB" w:rsidRPr="001B4DCB" w:rsidRDefault="001B4DCB" w:rsidP="001B4DCB">
      <w:pPr>
        <w:rPr>
          <w:rFonts w:hint="eastAsia"/>
        </w:rPr>
      </w:pPr>
    </w:p>
    <w:p w14:paraId="732FAA8D" w14:textId="77777777" w:rsidR="001B4DCB" w:rsidRDefault="001B4DCB" w:rsidP="001B4DCB"/>
    <w:p w14:paraId="03DC20A4" w14:textId="77777777" w:rsidR="001B4DCB" w:rsidRDefault="001B4DCB" w:rsidP="001B4DCB">
      <w:r>
        <w:rPr>
          <w:rFonts w:hint="eastAsia"/>
        </w:rPr>
        <w:t>透析矩阵：</w:t>
      </w:r>
    </w:p>
    <w:p w14:paraId="06AED724" w14:textId="2D43FDE0" w:rsidR="001B4DCB" w:rsidRDefault="001B4DCB" w:rsidP="001B4DCB">
      <w:hyperlink r:id="rId14" w:history="1">
        <w:r w:rsidRPr="00680B23">
          <w:rPr>
            <w:rStyle w:val="a4"/>
            <w:rFonts w:hint="eastAsia"/>
          </w:rPr>
          <w:t>https://www.zhoulujun.cn/html/theory/math/2017_0928_8055.html</w:t>
        </w:r>
      </w:hyperlink>
    </w:p>
    <w:p w14:paraId="6E16F90C" w14:textId="77777777" w:rsidR="001B4DCB" w:rsidRPr="001B4DCB" w:rsidRDefault="001B4DCB" w:rsidP="001B4DCB">
      <w:pPr>
        <w:rPr>
          <w:rFonts w:hint="eastAsia"/>
        </w:rPr>
      </w:pPr>
    </w:p>
    <w:p w14:paraId="7C80338D" w14:textId="77777777" w:rsidR="001B4DCB" w:rsidRDefault="001B4DCB" w:rsidP="001B4DCB"/>
    <w:p w14:paraId="06D4B21F" w14:textId="77777777" w:rsidR="001B4DCB" w:rsidRDefault="001B4DCB" w:rsidP="001B4DCB">
      <w:r>
        <w:rPr>
          <w:rFonts w:hint="eastAsia"/>
        </w:rPr>
        <w:t>新理解矩阵：</w:t>
      </w:r>
    </w:p>
    <w:p w14:paraId="5D46A042" w14:textId="3D739CDA" w:rsidR="001B4DCB" w:rsidRDefault="001B4DCB" w:rsidP="001B4DCB">
      <w:hyperlink r:id="rId15" w:history="1">
        <w:r w:rsidRPr="00680B23">
          <w:rPr>
            <w:rStyle w:val="a4"/>
            <w:rFonts w:hint="eastAsia"/>
          </w:rPr>
          <w:t>https://wenku.baidu.com/view/3a03a236dd3383c4bb4cd2ff.html</w:t>
        </w:r>
      </w:hyperlink>
    </w:p>
    <w:p w14:paraId="356024CD" w14:textId="77777777" w:rsidR="001B4DCB" w:rsidRPr="001B4DCB" w:rsidRDefault="001B4DCB" w:rsidP="001B4DCB">
      <w:pPr>
        <w:rPr>
          <w:rFonts w:hint="eastAsia"/>
        </w:rPr>
      </w:pPr>
    </w:p>
    <w:p w14:paraId="797EDD83" w14:textId="77777777" w:rsidR="001B4DCB" w:rsidRDefault="001B4DCB" w:rsidP="001B4DCB"/>
    <w:p w14:paraId="1304ED1E" w14:textId="7AD64312" w:rsidR="001B4DCB" w:rsidRDefault="001B4DCB" w:rsidP="001B4DCB">
      <w:r>
        <w:rPr>
          <w:rFonts w:hint="eastAsia"/>
        </w:rPr>
        <w:t>如何理解矩阵的迹？</w:t>
      </w:r>
      <w:hyperlink r:id="rId16" w:history="1">
        <w:r w:rsidRPr="00680B23">
          <w:rPr>
            <w:rStyle w:val="a4"/>
            <w:rFonts w:hint="eastAsia"/>
          </w:rPr>
          <w:t>https://www.matongxue.com/madocs/483/</w:t>
        </w:r>
      </w:hyperlink>
    </w:p>
    <w:p w14:paraId="630BF150" w14:textId="77777777" w:rsidR="001B4DCB" w:rsidRPr="001B4DCB" w:rsidRDefault="001B4DCB" w:rsidP="001B4DCB">
      <w:pPr>
        <w:rPr>
          <w:rFonts w:hint="eastAsia"/>
        </w:rPr>
      </w:pPr>
    </w:p>
    <w:p w14:paraId="3F095B8F" w14:textId="77777777" w:rsidR="001B4DCB" w:rsidRDefault="001B4DCB" w:rsidP="001B4DCB"/>
    <w:p w14:paraId="650A579C" w14:textId="1ED0C0C1" w:rsidR="001B4DCB" w:rsidRDefault="001B4DCB" w:rsidP="001B4DCB">
      <w:r>
        <w:rPr>
          <w:rFonts w:hint="eastAsia"/>
        </w:rPr>
        <w:t>如何理解矩阵特征值和特征向量：</w:t>
      </w:r>
      <w:hyperlink r:id="rId17" w:history="1">
        <w:r w:rsidRPr="00680B23">
          <w:rPr>
            <w:rStyle w:val="a4"/>
            <w:rFonts w:hint="eastAsia"/>
          </w:rPr>
          <w:t>https://www.jianshu.com/p/5f39aee286e6</w:t>
        </w:r>
      </w:hyperlink>
    </w:p>
    <w:p w14:paraId="638C75EE" w14:textId="77777777" w:rsidR="001B4DCB" w:rsidRPr="001B4DCB" w:rsidRDefault="001B4DCB" w:rsidP="001B4DCB">
      <w:pPr>
        <w:rPr>
          <w:rFonts w:hint="eastAsia"/>
        </w:rPr>
      </w:pPr>
    </w:p>
    <w:p w14:paraId="58CFF3A2" w14:textId="77777777" w:rsidR="001B4DCB" w:rsidRDefault="001B4DCB" w:rsidP="001B4DCB"/>
    <w:p w14:paraId="3CC26046" w14:textId="43E6554D" w:rsidR="001B4DCB" w:rsidRDefault="001B4DCB" w:rsidP="001B4DCB">
      <w:r>
        <w:rPr>
          <w:rFonts w:hint="eastAsia"/>
        </w:rPr>
        <w:t>如何直观理解矩阵和线性代数？：</w:t>
      </w:r>
      <w:hyperlink r:id="rId18" w:history="1">
        <w:r w:rsidRPr="00680B23">
          <w:rPr>
            <w:rStyle w:val="a4"/>
            <w:rFonts w:hint="eastAsia"/>
          </w:rPr>
          <w:t>https://www.zhihu.com/question/21082351</w:t>
        </w:r>
      </w:hyperlink>
    </w:p>
    <w:p w14:paraId="05FF9C84" w14:textId="77777777" w:rsidR="001B4DCB" w:rsidRPr="001B4DCB" w:rsidRDefault="001B4DCB" w:rsidP="001B4DCB">
      <w:pPr>
        <w:rPr>
          <w:rFonts w:hint="eastAsia"/>
        </w:rPr>
      </w:pPr>
    </w:p>
    <w:p w14:paraId="07F42FC8" w14:textId="77777777" w:rsidR="001B4DCB" w:rsidRDefault="001B4DCB" w:rsidP="001B4DCB"/>
    <w:p w14:paraId="2D6E1463" w14:textId="77777777" w:rsidR="001B4DCB" w:rsidRDefault="001B4DCB" w:rsidP="001B4DCB">
      <w:r>
        <w:rPr>
          <w:rFonts w:hint="eastAsia"/>
        </w:rPr>
        <w:t>理解矩阵和特征向量的本质：</w:t>
      </w:r>
    </w:p>
    <w:p w14:paraId="3DD9B0AC" w14:textId="2E5815EE" w:rsidR="001B4DCB" w:rsidRDefault="001B4DCB" w:rsidP="001B4DCB">
      <w:hyperlink r:id="rId19" w:history="1">
        <w:r w:rsidRPr="00680B23">
          <w:rPr>
            <w:rStyle w:val="a4"/>
            <w:rFonts w:hint="eastAsia"/>
          </w:rPr>
          <w:t>https://blog.csdn.net/sduuntion/article/details/14465293</w:t>
        </w:r>
      </w:hyperlink>
    </w:p>
    <w:p w14:paraId="6A636EA8" w14:textId="77777777" w:rsidR="001B4DCB" w:rsidRPr="001B4DCB" w:rsidRDefault="001B4DCB" w:rsidP="001B4DCB">
      <w:pPr>
        <w:rPr>
          <w:rFonts w:hint="eastAsia"/>
        </w:rPr>
      </w:pPr>
    </w:p>
    <w:p w14:paraId="46CC55FC" w14:textId="77777777" w:rsidR="003F41B8" w:rsidRPr="001B4DCB" w:rsidRDefault="003F41B8" w:rsidP="003F41B8">
      <w:pPr>
        <w:rPr>
          <w:rFonts w:hint="eastAsia"/>
        </w:rPr>
      </w:pPr>
    </w:p>
    <w:sectPr w:rsidR="003F41B8" w:rsidRPr="001B4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76D56"/>
    <w:multiLevelType w:val="multilevel"/>
    <w:tmpl w:val="20803D8A"/>
    <w:lvl w:ilvl="0">
      <w:start w:val="1"/>
      <w:numFmt w:val="decimal"/>
      <w:lvlText w:val="第 %1 篇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第 %2 章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、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0CA6C41"/>
    <w:multiLevelType w:val="multilevel"/>
    <w:tmpl w:val="E4D8D5C8"/>
    <w:lvl w:ilvl="0">
      <w:start w:val="1"/>
      <w:numFmt w:val="decimal"/>
      <w:pStyle w:val="1"/>
      <w:lvlText w:val="第 %1 篇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pStyle w:val="2"/>
      <w:lvlText w:val="第 %2 章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2.%3、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2.%3.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77793CBF"/>
    <w:multiLevelType w:val="multilevel"/>
    <w:tmpl w:val="5CACB0B0"/>
    <w:lvl w:ilvl="0">
      <w:start w:val="1"/>
      <w:numFmt w:val="decimal"/>
      <w:lvlText w:val="第 %1 篇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第 %2 章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、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</w:num>
  <w:num w:numId="41">
    <w:abstractNumId w:val="1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814"/>
    <w:rsid w:val="000C6FA7"/>
    <w:rsid w:val="00127D4B"/>
    <w:rsid w:val="001B4DCB"/>
    <w:rsid w:val="001E772D"/>
    <w:rsid w:val="00246627"/>
    <w:rsid w:val="00275895"/>
    <w:rsid w:val="003200F9"/>
    <w:rsid w:val="003574F4"/>
    <w:rsid w:val="00365E44"/>
    <w:rsid w:val="00383830"/>
    <w:rsid w:val="003F41B8"/>
    <w:rsid w:val="00400D00"/>
    <w:rsid w:val="00405B46"/>
    <w:rsid w:val="00450024"/>
    <w:rsid w:val="00486F61"/>
    <w:rsid w:val="004F43C0"/>
    <w:rsid w:val="005B7018"/>
    <w:rsid w:val="0062721F"/>
    <w:rsid w:val="006530C1"/>
    <w:rsid w:val="0069648D"/>
    <w:rsid w:val="007A0157"/>
    <w:rsid w:val="007F6138"/>
    <w:rsid w:val="008536EF"/>
    <w:rsid w:val="00911BFD"/>
    <w:rsid w:val="00957621"/>
    <w:rsid w:val="009735C1"/>
    <w:rsid w:val="00A11457"/>
    <w:rsid w:val="00A210C8"/>
    <w:rsid w:val="00B502DB"/>
    <w:rsid w:val="00B62687"/>
    <w:rsid w:val="00BF4FB4"/>
    <w:rsid w:val="00C47B57"/>
    <w:rsid w:val="00CA5E90"/>
    <w:rsid w:val="00E62814"/>
    <w:rsid w:val="00EA0CDB"/>
    <w:rsid w:val="00EC0883"/>
    <w:rsid w:val="00F4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B412C"/>
  <w15:chartTrackingRefBased/>
  <w15:docId w15:val="{7FD60C61-ABA0-4E9A-BA6D-7A167DC3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0F9"/>
    <w:pPr>
      <w:widowControl w:val="0"/>
      <w:jc w:val="both"/>
    </w:pPr>
    <w:rPr>
      <w:rFonts w:ascii="Courier New" w:eastAsia="宋体" w:hAnsi="Courier New"/>
    </w:rPr>
  </w:style>
  <w:style w:type="paragraph" w:styleId="1">
    <w:name w:val="heading 1"/>
    <w:basedOn w:val="a"/>
    <w:next w:val="a"/>
    <w:link w:val="10"/>
    <w:uiPriority w:val="9"/>
    <w:qFormat/>
    <w:rsid w:val="000C6FA7"/>
    <w:pPr>
      <w:keepNext/>
      <w:keepLines/>
      <w:numPr>
        <w:numId w:val="41"/>
      </w:numPr>
      <w:spacing w:before="120" w:after="120"/>
      <w:jc w:val="center"/>
      <w:outlineLvl w:val="0"/>
    </w:pPr>
    <w:rPr>
      <w:rFonts w:eastAsia="华文中宋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35C1"/>
    <w:pPr>
      <w:keepNext/>
      <w:keepLines/>
      <w:numPr>
        <w:ilvl w:val="1"/>
        <w:numId w:val="41"/>
      </w:numPr>
      <w:spacing w:before="60" w:after="60"/>
      <w:ind w:left="0" w:firstLine="0"/>
      <w:outlineLvl w:val="1"/>
    </w:pPr>
    <w:rPr>
      <w:rFonts w:asciiTheme="majorHAnsi" w:eastAsia="华文中宋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35C1"/>
    <w:pPr>
      <w:keepNext/>
      <w:keepLines/>
      <w:numPr>
        <w:ilvl w:val="2"/>
        <w:numId w:val="41"/>
      </w:numPr>
      <w:spacing w:before="60" w:after="60"/>
      <w:ind w:left="907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735C1"/>
    <w:pPr>
      <w:keepNext/>
      <w:keepLines/>
      <w:numPr>
        <w:ilvl w:val="3"/>
        <w:numId w:val="41"/>
      </w:numPr>
      <w:spacing w:before="60" w:after="60"/>
      <w:ind w:left="1247" w:hanging="567"/>
      <w:outlineLvl w:val="3"/>
    </w:pPr>
    <w:rPr>
      <w:rFonts w:asciiTheme="majorHAnsi" w:eastAsia="新宋体" w:hAnsiTheme="majorHAnsi" w:cstheme="majorBidi"/>
      <w:bCs/>
      <w:sz w:val="3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6FA7"/>
    <w:rPr>
      <w:rFonts w:eastAsia="华文中宋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9735C1"/>
    <w:rPr>
      <w:rFonts w:asciiTheme="majorHAnsi" w:eastAsia="华文中宋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9735C1"/>
    <w:rPr>
      <w:rFonts w:eastAsia="宋体"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9735C1"/>
    <w:rPr>
      <w:rFonts w:asciiTheme="majorHAnsi" w:eastAsia="新宋体" w:hAnsiTheme="majorHAnsi" w:cstheme="majorBidi"/>
      <w:bCs/>
      <w:sz w:val="30"/>
      <w:szCs w:val="28"/>
    </w:rPr>
  </w:style>
  <w:style w:type="paragraph" w:styleId="a3">
    <w:name w:val="List Paragraph"/>
    <w:basedOn w:val="a"/>
    <w:uiPriority w:val="34"/>
    <w:qFormat/>
    <w:rsid w:val="006530C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B4DC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B4D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myan/article/details/647511" TargetMode="External"/><Relationship Id="rId13" Type="http://schemas.openxmlformats.org/officeDocument/2006/relationships/hyperlink" Target="https://www.zhoulujun.cn/html/theory/math/2017_0913_8050.html" TargetMode="External"/><Relationship Id="rId18" Type="http://schemas.openxmlformats.org/officeDocument/2006/relationships/hyperlink" Target="https://www.zhihu.com/question/2108235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zhihu.com/question/21082351" TargetMode="External"/><Relationship Id="rId12" Type="http://schemas.openxmlformats.org/officeDocument/2006/relationships/hyperlink" Target="https://www.zhoulujun.cn/html/theory/Mathematics/Algebra/8054.html" TargetMode="External"/><Relationship Id="rId17" Type="http://schemas.openxmlformats.org/officeDocument/2006/relationships/hyperlink" Target="https://www.jianshu.com/p/5f39aee286e6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atongxue.com/madocs/483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log.csdn.net/lfkupc/article/details/4561564" TargetMode="External"/><Relationship Id="rId11" Type="http://schemas.openxmlformats.org/officeDocument/2006/relationships/hyperlink" Target="https://blog.csdn.net/zh_94/article/details/81571092" TargetMode="External"/><Relationship Id="rId5" Type="http://schemas.openxmlformats.org/officeDocument/2006/relationships/hyperlink" Target="https://www.jianshu.com/p/beaf891bd860" TargetMode="External"/><Relationship Id="rId15" Type="http://schemas.openxmlformats.org/officeDocument/2006/relationships/hyperlink" Target="https://wenku.baidu.com/view/3a03a236dd3383c4bb4cd2ff.html" TargetMode="External"/><Relationship Id="rId10" Type="http://schemas.openxmlformats.org/officeDocument/2006/relationships/hyperlink" Target="https://blog.csdn.net/myan/article/details/1865397" TargetMode="External"/><Relationship Id="rId19" Type="http://schemas.openxmlformats.org/officeDocument/2006/relationships/hyperlink" Target="https://blog.csdn.net/sduuntion/article/details/144652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myan/article/details/649018" TargetMode="External"/><Relationship Id="rId14" Type="http://schemas.openxmlformats.org/officeDocument/2006/relationships/hyperlink" Target="https://www.zhoulujun.cn/html/theory/math/2017_0928_8055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2</TotalTime>
  <Pages>2</Pages>
  <Words>292</Words>
  <Characters>1665</Characters>
  <Application>Microsoft Office Word</Application>
  <DocSecurity>0</DocSecurity>
  <Lines>13</Lines>
  <Paragraphs>3</Paragraphs>
  <ScaleCrop>false</ScaleCrop>
  <Company>P R C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2020-05-21T03:19:00Z</dcterms:created>
  <dcterms:modified xsi:type="dcterms:W3CDTF">2020-05-21T03:21:00Z</dcterms:modified>
</cp:coreProperties>
</file>