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20DD" w14:textId="3B0D7FA0" w:rsidR="00EA0CDB" w:rsidRDefault="00230FD4" w:rsidP="00230FD4">
      <w:pPr>
        <w:pStyle w:val="2"/>
      </w:pPr>
      <w:r>
        <w:rPr>
          <w:rFonts w:hint="eastAsia"/>
        </w:rPr>
        <w:t>Chrome</w:t>
      </w:r>
      <w:r>
        <w:rPr>
          <w:rFonts w:hint="eastAsia"/>
        </w:rPr>
        <w:t>插件</w:t>
      </w:r>
    </w:p>
    <w:p w14:paraId="0FE5E7AF" w14:textId="0BC21E44" w:rsidR="00230FD4" w:rsidRDefault="00230FD4" w:rsidP="00230FD4">
      <w:pPr>
        <w:pStyle w:val="3"/>
      </w:pPr>
      <w:r>
        <w:rPr>
          <w:rFonts w:hint="eastAsia"/>
        </w:rPr>
        <w:t>插件本地地址</w:t>
      </w:r>
    </w:p>
    <w:p w14:paraId="310FD80B" w14:textId="3C71A070" w:rsidR="00230FD4" w:rsidRDefault="00B75853" w:rsidP="00230FD4">
      <w:r>
        <w:rPr>
          <w:rFonts w:hint="eastAsia"/>
        </w:rPr>
        <w:t>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系统中</w:t>
      </w:r>
      <w:r w:rsidR="00230FD4">
        <w:rPr>
          <w:rFonts w:hint="eastAsia"/>
        </w:rPr>
        <w:t>Chrome</w:t>
      </w:r>
      <w:r w:rsidR="00230FD4">
        <w:rPr>
          <w:rFonts w:hint="eastAsia"/>
        </w:rPr>
        <w:t>浏览器</w:t>
      </w:r>
      <w:r w:rsidR="009E5E41">
        <w:rPr>
          <w:rFonts w:hint="eastAsia"/>
        </w:rPr>
        <w:t>插件</w:t>
      </w:r>
      <w:r w:rsidR="00230FD4">
        <w:rPr>
          <w:rFonts w:hint="eastAsia"/>
        </w:rPr>
        <w:t>在本地的地址为：</w:t>
      </w:r>
    </w:p>
    <w:p w14:paraId="50DF0644" w14:textId="6E24CA51" w:rsidR="00230FD4" w:rsidRDefault="00230FD4" w:rsidP="00230FD4">
      <w:r w:rsidRPr="00230FD4">
        <w:t>C:\Users\Administrator\AppData\Local\Google\Chrome\User Data\Default\Extensions</w:t>
      </w:r>
    </w:p>
    <w:p w14:paraId="14727945" w14:textId="09D396DA" w:rsidR="009E5E41" w:rsidRPr="001858D6" w:rsidRDefault="00A36B35" w:rsidP="001858D6">
      <w:pPr>
        <w:pStyle w:val="3"/>
      </w:pPr>
      <w:r w:rsidRPr="001858D6">
        <w:t>插件介绍和安装</w:t>
      </w:r>
    </w:p>
    <w:p w14:paraId="154EDD46" w14:textId="35D1AB26" w:rsidR="00A36B35" w:rsidRPr="001858D6" w:rsidRDefault="00A36B35" w:rsidP="001858D6">
      <w:pPr>
        <w:pStyle w:val="4"/>
      </w:pPr>
      <w:r w:rsidRPr="001858D6">
        <w:t>OneTab</w:t>
      </w:r>
    </w:p>
    <w:p w14:paraId="308E68A3" w14:textId="77777777" w:rsidR="00A36B35" w:rsidRDefault="00A36B35" w:rsidP="00A36B35">
      <w:r>
        <w:rPr>
          <w:rFonts w:hint="eastAsia"/>
        </w:rPr>
        <w:t>插件下载地址：</w:t>
      </w:r>
    </w:p>
    <w:p w14:paraId="7A3DE3B7" w14:textId="7F73D920" w:rsidR="00A36B35" w:rsidRDefault="00F25550" w:rsidP="00A36B35">
      <w:hyperlink r:id="rId7" w:history="1">
        <w:r w:rsidR="00A36B35" w:rsidRPr="00F951BA">
          <w:rPr>
            <w:rStyle w:val="a5"/>
          </w:rPr>
          <w:t>https://chrome.google.com/webstore/detail/onetab/chphlpgkkbolifaimnlloiipkdnihall</w:t>
        </w:r>
      </w:hyperlink>
    </w:p>
    <w:p w14:paraId="5C4CD22C" w14:textId="167CCE0A" w:rsidR="00A36B35" w:rsidRDefault="00E66FAE" w:rsidP="00A36B35">
      <w:r>
        <w:rPr>
          <w:rFonts w:hint="eastAsia"/>
        </w:rPr>
        <w:t>本地数据保存的位置为：</w:t>
      </w:r>
    </w:p>
    <w:p w14:paraId="4CF91C37" w14:textId="01402CDB" w:rsidR="007F38EE" w:rsidRDefault="007F38EE" w:rsidP="00A36B35">
      <w:r w:rsidRPr="007F38EE">
        <w:t>C:\Users\Administrator\AppData\Local\Google\Chrome\User Data\Default\Local Storage\leveldb</w:t>
      </w:r>
    </w:p>
    <w:p w14:paraId="160589A7" w14:textId="77777777" w:rsidR="007F38EE" w:rsidRDefault="007F38EE" w:rsidP="00A36B35"/>
    <w:p w14:paraId="5F98EF05" w14:textId="77777777" w:rsidR="00E66FAE" w:rsidRPr="00A36B35" w:rsidRDefault="00E66FAE" w:rsidP="00A36B35"/>
    <w:p w14:paraId="2CA6914C" w14:textId="53680D5B" w:rsidR="00DF4324" w:rsidRDefault="00AC3632" w:rsidP="00AC3632">
      <w:pPr>
        <w:pStyle w:val="4"/>
      </w:pPr>
      <w:r w:rsidRPr="00AC3632">
        <w:t>Adblock Plus</w:t>
      </w:r>
    </w:p>
    <w:p w14:paraId="526485E4" w14:textId="22E9984F" w:rsidR="00AC3632" w:rsidRDefault="00A24082" w:rsidP="00AC3632">
      <w:r>
        <w:rPr>
          <w:rFonts w:hint="eastAsia"/>
        </w:rPr>
        <w:t>免费的广告拦截器插件，下载地址为：</w:t>
      </w:r>
    </w:p>
    <w:p w14:paraId="7684D714" w14:textId="2FFB2E05" w:rsidR="00A24082" w:rsidRDefault="00F25550" w:rsidP="00AC3632">
      <w:hyperlink r:id="rId8" w:history="1">
        <w:r w:rsidR="00854474">
          <w:rPr>
            <w:rStyle w:val="a5"/>
          </w:rPr>
          <w:t>https://chrome.google.com/webstore/detail/adblock-plus-free-ad-bloc/cfhdojbkjhnklbpkdaibdccddilifddb</w:t>
        </w:r>
      </w:hyperlink>
    </w:p>
    <w:p w14:paraId="52214564" w14:textId="616FE36B" w:rsidR="00854474" w:rsidRDefault="00854474" w:rsidP="00AC3632"/>
    <w:p w14:paraId="410EA3A0" w14:textId="69A80139" w:rsidR="00DF4324" w:rsidRDefault="00DF4324" w:rsidP="00230FD4"/>
    <w:p w14:paraId="6D43C836" w14:textId="449E5771" w:rsidR="00DF4324" w:rsidRDefault="009D5130" w:rsidP="009D5130">
      <w:pPr>
        <w:pStyle w:val="4"/>
      </w:pPr>
      <w:r w:rsidRPr="009D5130">
        <w:t>User-Agent Switcher for Chrome</w:t>
      </w:r>
    </w:p>
    <w:p w14:paraId="098D6F95" w14:textId="11E4219C" w:rsidR="009D5130" w:rsidRDefault="009D5130" w:rsidP="009D5130">
      <w:r>
        <w:rPr>
          <w:rFonts w:hint="eastAsia"/>
        </w:rPr>
        <w:t>插件地址：</w:t>
      </w:r>
    </w:p>
    <w:p w14:paraId="77EA1B2F" w14:textId="3D6CD7F8" w:rsidR="009D5130" w:rsidRDefault="00F72BA1" w:rsidP="009D5130">
      <w:hyperlink r:id="rId9" w:history="1">
        <w:r>
          <w:rPr>
            <w:rStyle w:val="a5"/>
          </w:rPr>
          <w:t>https://chrome.google.com/webstore/detail/user-agent-switcher-for-c/djflhoibgkdhkhhcedjiklpkjnoahfmg</w:t>
        </w:r>
      </w:hyperlink>
    </w:p>
    <w:p w14:paraId="13A618A4" w14:textId="2C147089" w:rsidR="00F72BA1" w:rsidRDefault="00F72BA1" w:rsidP="009D5130"/>
    <w:p w14:paraId="272E071F" w14:textId="2A814A0E" w:rsidR="00113FB8" w:rsidRDefault="00113FB8" w:rsidP="009D5130">
      <w:r>
        <w:rPr>
          <w:noProof/>
        </w:rPr>
        <w:drawing>
          <wp:inline distT="0" distB="0" distL="0" distR="0" wp14:anchorId="35173B2A" wp14:editId="478A94F5">
            <wp:extent cx="5274310" cy="702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98"/>
        <w:gridCol w:w="5137"/>
        <w:gridCol w:w="820"/>
        <w:gridCol w:w="940"/>
        <w:gridCol w:w="701"/>
      </w:tblGrid>
      <w:tr w:rsidR="00113FB8" w14:paraId="6E3749F1" w14:textId="77777777" w:rsidTr="00113FB8">
        <w:tc>
          <w:tcPr>
            <w:tcW w:w="1129" w:type="dxa"/>
          </w:tcPr>
          <w:p w14:paraId="1ECC2AF1" w14:textId="2A0A0C76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UA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2189" w:type="dxa"/>
          </w:tcPr>
          <w:p w14:paraId="19983036" w14:textId="64E50824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UA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E7E34D5" w14:textId="4176336E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1659" w:type="dxa"/>
          </w:tcPr>
          <w:p w14:paraId="4ABDD430" w14:textId="6E9FE171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Append</w:t>
            </w:r>
          </w:p>
        </w:tc>
        <w:tc>
          <w:tcPr>
            <w:tcW w:w="1660" w:type="dxa"/>
          </w:tcPr>
          <w:p w14:paraId="6F8220F5" w14:textId="0698AE21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</w:tr>
      <w:tr w:rsidR="00113FB8" w14:paraId="6EB31E43" w14:textId="77777777" w:rsidTr="00113FB8">
        <w:tc>
          <w:tcPr>
            <w:tcW w:w="1129" w:type="dxa"/>
          </w:tcPr>
          <w:p w14:paraId="5A1C94F7" w14:textId="08116241" w:rsidR="00113FB8" w:rsidRDefault="00113FB8" w:rsidP="009D5130">
            <w:pPr>
              <w:rPr>
                <w:rFonts w:hint="eastAsia"/>
              </w:rPr>
            </w:pPr>
            <w:r w:rsidRPr="00113FB8">
              <w:rPr>
                <w:rFonts w:hint="eastAsia"/>
              </w:rPr>
              <w:t>百度</w:t>
            </w:r>
            <w:r w:rsidRPr="00113FB8">
              <w:rPr>
                <w:rFonts w:hint="eastAsia"/>
              </w:rPr>
              <w:t>PC</w:t>
            </w:r>
          </w:p>
        </w:tc>
        <w:tc>
          <w:tcPr>
            <w:tcW w:w="2189" w:type="dxa"/>
          </w:tcPr>
          <w:p w14:paraId="158BAFA9" w14:textId="74D53C76" w:rsidR="00113FB8" w:rsidRDefault="00113FB8" w:rsidP="009D5130">
            <w:pPr>
              <w:rPr>
                <w:rFonts w:hint="eastAsia"/>
              </w:rPr>
            </w:pPr>
            <w:r w:rsidRPr="00113FB8">
              <w:t>Mozilla/5.0 (compatible; Baiduspider/2.0; +http://www.baidu.com/search/spider.html)</w:t>
            </w:r>
          </w:p>
        </w:tc>
        <w:tc>
          <w:tcPr>
            <w:tcW w:w="1659" w:type="dxa"/>
          </w:tcPr>
          <w:p w14:paraId="2ADE9766" w14:textId="337D6CFC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</w:p>
        </w:tc>
        <w:tc>
          <w:tcPr>
            <w:tcW w:w="1659" w:type="dxa"/>
          </w:tcPr>
          <w:p w14:paraId="3862F5F4" w14:textId="17F1946F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Append</w:t>
            </w:r>
          </w:p>
        </w:tc>
        <w:tc>
          <w:tcPr>
            <w:tcW w:w="1660" w:type="dxa"/>
          </w:tcPr>
          <w:p w14:paraId="47825992" w14:textId="29D836E0" w:rsidR="00113FB8" w:rsidRDefault="00113FB8" w:rsidP="009D5130">
            <w:pPr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</w:p>
        </w:tc>
      </w:tr>
      <w:tr w:rsidR="00113FB8" w14:paraId="60F0117B" w14:textId="77777777" w:rsidTr="00113FB8">
        <w:tc>
          <w:tcPr>
            <w:tcW w:w="1129" w:type="dxa"/>
          </w:tcPr>
          <w:p w14:paraId="689CE394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2189" w:type="dxa"/>
          </w:tcPr>
          <w:p w14:paraId="65D38CB0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FC939AA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5B62704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803B2D3" w14:textId="77777777" w:rsidR="00113FB8" w:rsidRDefault="00113FB8" w:rsidP="009D5130">
            <w:pPr>
              <w:rPr>
                <w:rFonts w:hint="eastAsia"/>
              </w:rPr>
            </w:pPr>
          </w:p>
        </w:tc>
      </w:tr>
      <w:tr w:rsidR="00113FB8" w14:paraId="75F503E4" w14:textId="77777777" w:rsidTr="00113FB8">
        <w:tc>
          <w:tcPr>
            <w:tcW w:w="1129" w:type="dxa"/>
          </w:tcPr>
          <w:p w14:paraId="74DB8ACD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2189" w:type="dxa"/>
          </w:tcPr>
          <w:p w14:paraId="2568C2A0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EFF3A2F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067F08B" w14:textId="77777777" w:rsidR="00113FB8" w:rsidRDefault="00113FB8" w:rsidP="009D513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E83EBAD" w14:textId="77777777" w:rsidR="00113FB8" w:rsidRDefault="00113FB8" w:rsidP="009D5130">
            <w:pPr>
              <w:rPr>
                <w:rFonts w:hint="eastAsia"/>
              </w:rPr>
            </w:pPr>
          </w:p>
        </w:tc>
      </w:tr>
    </w:tbl>
    <w:p w14:paraId="3D02C6C4" w14:textId="77777777" w:rsidR="00113FB8" w:rsidRPr="009D5130" w:rsidRDefault="00113FB8" w:rsidP="009D5130">
      <w:pPr>
        <w:rPr>
          <w:rFonts w:hint="eastAsia"/>
        </w:rPr>
      </w:pPr>
    </w:p>
    <w:p w14:paraId="31FE91C8" w14:textId="77777777" w:rsidR="00230FD4" w:rsidRPr="00A36B35" w:rsidRDefault="00230FD4" w:rsidP="00230FD4"/>
    <w:sectPr w:rsidR="00230FD4" w:rsidRPr="00A3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D1233" w14:textId="77777777" w:rsidR="00F25550" w:rsidRDefault="00F25550" w:rsidP="009D5130">
      <w:r>
        <w:separator/>
      </w:r>
    </w:p>
  </w:endnote>
  <w:endnote w:type="continuationSeparator" w:id="0">
    <w:p w14:paraId="52CA8420" w14:textId="77777777" w:rsidR="00F25550" w:rsidRDefault="00F25550" w:rsidP="009D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719F1" w14:textId="77777777" w:rsidR="00F25550" w:rsidRDefault="00F25550" w:rsidP="009D5130">
      <w:r>
        <w:separator/>
      </w:r>
    </w:p>
  </w:footnote>
  <w:footnote w:type="continuationSeparator" w:id="0">
    <w:p w14:paraId="3C066D4E" w14:textId="77777777" w:rsidR="00F25550" w:rsidRDefault="00F25550" w:rsidP="009D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B7"/>
    <w:rsid w:val="000C6FA7"/>
    <w:rsid w:val="000D6690"/>
    <w:rsid w:val="00113FB8"/>
    <w:rsid w:val="00127D4B"/>
    <w:rsid w:val="001858D6"/>
    <w:rsid w:val="001E772D"/>
    <w:rsid w:val="00230FD4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7F38EE"/>
    <w:rsid w:val="008536EF"/>
    <w:rsid w:val="00854474"/>
    <w:rsid w:val="00911BFD"/>
    <w:rsid w:val="00957621"/>
    <w:rsid w:val="009735C1"/>
    <w:rsid w:val="009D5130"/>
    <w:rsid w:val="009E5E41"/>
    <w:rsid w:val="00A11457"/>
    <w:rsid w:val="00A210C8"/>
    <w:rsid w:val="00A24082"/>
    <w:rsid w:val="00A36B35"/>
    <w:rsid w:val="00AC3632"/>
    <w:rsid w:val="00B502DB"/>
    <w:rsid w:val="00B62687"/>
    <w:rsid w:val="00B75853"/>
    <w:rsid w:val="00BF4FB4"/>
    <w:rsid w:val="00C47B57"/>
    <w:rsid w:val="00CA5E90"/>
    <w:rsid w:val="00DD15B7"/>
    <w:rsid w:val="00DF4324"/>
    <w:rsid w:val="00E66FAE"/>
    <w:rsid w:val="00EA0CDB"/>
    <w:rsid w:val="00EC0883"/>
    <w:rsid w:val="00F25550"/>
    <w:rsid w:val="00F429A6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27E39"/>
  <w15:chartTrackingRefBased/>
  <w15:docId w15:val="{348D686C-2A05-4DB9-AEBC-B9B946A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5130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9D5130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9D5130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9D5130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9D5130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9D5130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9D5130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9D5130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9D5130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9D5130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9D513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D5130"/>
  </w:style>
  <w:style w:type="character" w:customStyle="1" w:styleId="10">
    <w:name w:val="标题 1 字符"/>
    <w:basedOn w:val="a1"/>
    <w:link w:val="1"/>
    <w:qFormat/>
    <w:rsid w:val="009D5130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9D5130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9D5130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9D5130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9D5130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A36B35"/>
    <w:rPr>
      <w:color w:val="605E5C"/>
      <w:shd w:val="clear" w:color="auto" w:fill="E1DFDD"/>
    </w:rPr>
  </w:style>
  <w:style w:type="paragraph" w:styleId="a7">
    <w:name w:val="header"/>
    <w:basedOn w:val="a0"/>
    <w:link w:val="a8"/>
    <w:qFormat/>
    <w:rsid w:val="009D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qFormat/>
    <w:rsid w:val="009D5130"/>
    <w:rPr>
      <w:rFonts w:ascii="Courier New" w:eastAsia="宋体" w:hAnsi="Courier New" w:cs="Times New Roman"/>
      <w:sz w:val="18"/>
      <w:szCs w:val="18"/>
    </w:rPr>
  </w:style>
  <w:style w:type="paragraph" w:styleId="a9">
    <w:name w:val="footer"/>
    <w:basedOn w:val="a0"/>
    <w:link w:val="aa"/>
    <w:qFormat/>
    <w:rsid w:val="009D5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qFormat/>
    <w:rsid w:val="009D5130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9D5130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9D5130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9D5130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9D5130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9D5130"/>
    <w:rPr>
      <w:rFonts w:ascii="Courier New" w:eastAsia="黑体" w:hAnsi="Courier New" w:cs="Times New Roman"/>
      <w:szCs w:val="21"/>
    </w:rPr>
  </w:style>
  <w:style w:type="paragraph" w:styleId="ab">
    <w:name w:val="caption"/>
    <w:basedOn w:val="a0"/>
    <w:next w:val="a0"/>
    <w:qFormat/>
    <w:rsid w:val="009D5130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0"/>
    <w:link w:val="ad"/>
    <w:uiPriority w:val="99"/>
    <w:unhideWhenUsed/>
    <w:qFormat/>
    <w:rsid w:val="009D5130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qFormat/>
    <w:rsid w:val="009D5130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9D5130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0"/>
    <w:link w:val="af"/>
    <w:uiPriority w:val="99"/>
    <w:unhideWhenUsed/>
    <w:qFormat/>
    <w:rsid w:val="009D5130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qFormat/>
    <w:rsid w:val="009D5130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9D513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9D5130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9D5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9D5130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rsid w:val="009D51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0"/>
    <w:next w:val="a0"/>
    <w:link w:val="af2"/>
    <w:uiPriority w:val="10"/>
    <w:qFormat/>
    <w:rsid w:val="009D513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sid w:val="009D5130"/>
    <w:rPr>
      <w:rFonts w:ascii="Courier New" w:eastAsia="宋体" w:hAnsi="Courier New" w:cs="Times New Roman"/>
      <w:b/>
      <w:bCs/>
      <w:sz w:val="32"/>
      <w:szCs w:val="32"/>
    </w:rPr>
  </w:style>
  <w:style w:type="table" w:styleId="af3">
    <w:name w:val="Table Grid"/>
    <w:basedOn w:val="a2"/>
    <w:uiPriority w:val="59"/>
    <w:qFormat/>
    <w:rsid w:val="009D513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qFormat/>
    <w:rsid w:val="009D5130"/>
  </w:style>
  <w:style w:type="character" w:styleId="af5">
    <w:name w:val="FollowedHyperlink"/>
    <w:basedOn w:val="a1"/>
    <w:qFormat/>
    <w:rsid w:val="009D5130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9D5130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9D5130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9D5130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9D5130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9D5130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9D5130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9D5130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9D5130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9D5130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9D5130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9D5130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9D51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dblock-plus-free-ad-bloc/cfhdojbkjhnklbpkdaibdccddilifd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onetab/chphlpgkkbolifaimnlloiipkdnih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user-agent-switcher-for-c/djflhoibgkdhkhhcedjiklpkjnoahfm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11</TotalTime>
  <Pages>2</Pages>
  <Words>164</Words>
  <Characters>936</Characters>
  <Application>Microsoft Office Word</Application>
  <DocSecurity>0</DocSecurity>
  <Lines>7</Lines>
  <Paragraphs>2</Paragraphs>
  <ScaleCrop>false</ScaleCrop>
  <Company>P R C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2020-05-22T01:34:00Z</dcterms:created>
  <dcterms:modified xsi:type="dcterms:W3CDTF">2020-06-10T01:06:00Z</dcterms:modified>
</cp:coreProperties>
</file>