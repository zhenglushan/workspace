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833C3" w14:textId="77777777" w:rsidR="00930A60" w:rsidRDefault="00930A60" w:rsidP="00930A60">
      <w:pPr>
        <w:pStyle w:val="2"/>
      </w:pPr>
      <w:r>
        <w:rPr>
          <w:rFonts w:hint="eastAsia"/>
        </w:rPr>
        <w:t>Symfony</w:t>
      </w:r>
      <w:r>
        <w:rPr>
          <w:rFonts w:hint="eastAsia"/>
        </w:rPr>
        <w:t>框架</w:t>
      </w:r>
    </w:p>
    <w:p w14:paraId="40D67D35" w14:textId="15277F18" w:rsidR="00930A60" w:rsidRDefault="00930A60" w:rsidP="00930A60">
      <w:pPr>
        <w:pStyle w:val="3"/>
      </w:pPr>
      <w:r>
        <w:rPr>
          <w:rFonts w:hint="eastAsia"/>
        </w:rPr>
        <w:t>Symfony</w:t>
      </w:r>
      <w:r>
        <w:rPr>
          <w:rFonts w:hint="eastAsia"/>
        </w:rPr>
        <w:t>框架介绍</w:t>
      </w:r>
    </w:p>
    <w:p w14:paraId="27436E13" w14:textId="317793A4" w:rsidR="00730220" w:rsidRDefault="00730220" w:rsidP="00730220">
      <w:r>
        <w:rPr>
          <w:rFonts w:hint="eastAsia"/>
        </w:rPr>
        <w:t>Symfony</w:t>
      </w:r>
      <w:r>
        <w:rPr>
          <w:rFonts w:hint="eastAsia"/>
        </w:rPr>
        <w:t>是由一组可复用的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组件所组成，同时，它还是一个可用于</w:t>
      </w:r>
      <w:r>
        <w:rPr>
          <w:rFonts w:hint="eastAsia"/>
        </w:rPr>
        <w:t>Web</w:t>
      </w:r>
      <w:r>
        <w:rPr>
          <w:rFonts w:hint="eastAsia"/>
        </w:rPr>
        <w:t>站点开发的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框架。</w:t>
      </w:r>
    </w:p>
    <w:p w14:paraId="3139B671" w14:textId="77777777" w:rsidR="00EE7E6B" w:rsidRPr="00730220" w:rsidRDefault="00EE7E6B" w:rsidP="00730220"/>
    <w:p w14:paraId="7F8E2B06" w14:textId="77777777" w:rsidR="00930A60" w:rsidRDefault="00930A60" w:rsidP="00930A60">
      <w:r>
        <w:rPr>
          <w:rFonts w:hint="eastAsia"/>
        </w:rPr>
        <w:t xml:space="preserve">Symfony </w:t>
      </w:r>
      <w:r>
        <w:rPr>
          <w:rFonts w:hint="eastAsia"/>
        </w:rPr>
        <w:t>的官网地址为：</w:t>
      </w:r>
      <w:hyperlink r:id="rId7" w:history="1">
        <w:r w:rsidRPr="00C50D82">
          <w:rPr>
            <w:rStyle w:val="af4"/>
            <w:rFonts w:hint="eastAsia"/>
          </w:rPr>
          <w:t>https://symfony.com/</w:t>
        </w:r>
      </w:hyperlink>
    </w:p>
    <w:p w14:paraId="0C157E0B" w14:textId="77777777" w:rsidR="00930A60" w:rsidRDefault="00930A60" w:rsidP="00930A60">
      <w:r>
        <w:rPr>
          <w:rFonts w:hint="eastAsia"/>
        </w:rPr>
        <w:t xml:space="preserve">Symfony </w:t>
      </w:r>
      <w:r>
        <w:rPr>
          <w:rFonts w:hint="eastAsia"/>
        </w:rPr>
        <w:t>的文档地址为：</w:t>
      </w:r>
      <w:hyperlink r:id="rId8" w:history="1">
        <w:r w:rsidRPr="00C50D82">
          <w:rPr>
            <w:rStyle w:val="af4"/>
            <w:rFonts w:hint="eastAsia"/>
          </w:rPr>
          <w:t>https://symfony.com/doc/current/index.html</w:t>
        </w:r>
      </w:hyperlink>
    </w:p>
    <w:p w14:paraId="2F911F06" w14:textId="7F3CC20D" w:rsidR="00930A60" w:rsidRDefault="00930A60" w:rsidP="00930A60">
      <w:pPr>
        <w:rPr>
          <w:rStyle w:val="af4"/>
        </w:rPr>
      </w:pPr>
      <w:r>
        <w:rPr>
          <w:rFonts w:hint="eastAsia"/>
        </w:rPr>
        <w:t xml:space="preserve">Symfony </w:t>
      </w:r>
      <w:r>
        <w:rPr>
          <w:rFonts w:hint="eastAsia"/>
        </w:rPr>
        <w:t>中文网站：</w:t>
      </w:r>
      <w:hyperlink r:id="rId9" w:history="1">
        <w:r w:rsidRPr="00C50D82">
          <w:rPr>
            <w:rStyle w:val="af4"/>
            <w:rFonts w:hint="eastAsia"/>
          </w:rPr>
          <w:t>http://www.symfonychina.com/</w:t>
        </w:r>
      </w:hyperlink>
    </w:p>
    <w:p w14:paraId="10F5C075" w14:textId="77777777" w:rsidR="002575ED" w:rsidRDefault="002575ED" w:rsidP="00930A60">
      <w:r w:rsidRPr="002575ED">
        <w:t>Symfony</w:t>
      </w:r>
      <w:r w:rsidRPr="002575ED">
        <w:t>最佳实践：</w:t>
      </w:r>
    </w:p>
    <w:p w14:paraId="58ED6EA6" w14:textId="44852B85" w:rsidR="002575ED" w:rsidRDefault="002575ED" w:rsidP="00930A60">
      <w:hyperlink r:id="rId10" w:history="1">
        <w:r w:rsidRPr="00917D2C">
          <w:rPr>
            <w:rStyle w:val="af4"/>
          </w:rPr>
          <w:t>http://www.symfonychina.com/doc/current/best_practices/index.html</w:t>
        </w:r>
      </w:hyperlink>
    </w:p>
    <w:p w14:paraId="2DE1C850" w14:textId="25595D15" w:rsidR="002575ED" w:rsidRPr="002575ED" w:rsidRDefault="002575ED" w:rsidP="00930A60">
      <w:pPr>
        <w:rPr>
          <w:rFonts w:hint="eastAsia"/>
        </w:rPr>
      </w:pPr>
    </w:p>
    <w:p w14:paraId="6D5FF767" w14:textId="7D39C35A" w:rsidR="00930A60" w:rsidRDefault="00930A60" w:rsidP="00930A60"/>
    <w:p w14:paraId="2C085C5E" w14:textId="77777777" w:rsidR="00B123C9" w:rsidRPr="00AA05A0" w:rsidRDefault="00B123C9" w:rsidP="00930A60"/>
    <w:p w14:paraId="15A31C89" w14:textId="77777777" w:rsidR="00930A60" w:rsidRDefault="00930A60" w:rsidP="00930A60">
      <w:pPr>
        <w:pStyle w:val="3"/>
      </w:pPr>
      <w:r>
        <w:rPr>
          <w:rFonts w:hint="eastAsia"/>
        </w:rPr>
        <w:t>Symfony</w:t>
      </w:r>
      <w:r>
        <w:rPr>
          <w:rFonts w:hint="eastAsia"/>
        </w:rPr>
        <w:t>安装过程</w:t>
      </w:r>
    </w:p>
    <w:p w14:paraId="2D8A7FD3" w14:textId="77777777" w:rsidR="00930A60" w:rsidRDefault="00930A60" w:rsidP="00930A60">
      <w:r w:rsidRPr="006D5451">
        <w:rPr>
          <w:rFonts w:hint="eastAsia"/>
        </w:rPr>
        <w:t>在安装之前，首先进入我们的安装目录，我这里选择在如下目录中进行安装：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0A60" w14:paraId="52F1CC7A" w14:textId="77777777" w:rsidTr="0040130A">
        <w:tc>
          <w:tcPr>
            <w:tcW w:w="8296" w:type="dxa"/>
          </w:tcPr>
          <w:p w14:paraId="35568324" w14:textId="77777777" w:rsidR="00930A60" w:rsidRDefault="00930A60" w:rsidP="0040130A">
            <w:r w:rsidRPr="0092436C">
              <w:t>D:\WorkSpace\study\symfony</w:t>
            </w:r>
          </w:p>
        </w:tc>
      </w:tr>
    </w:tbl>
    <w:p w14:paraId="213E3A57" w14:textId="77777777" w:rsidR="00930A60" w:rsidRDefault="00930A60" w:rsidP="00930A60">
      <w:r w:rsidRPr="0092436C">
        <w:rPr>
          <w:rFonts w:hint="eastAsia"/>
        </w:rPr>
        <w:t>进入安装目录之后，我们开始进行</w:t>
      </w:r>
      <w:r w:rsidRPr="0092436C">
        <w:rPr>
          <w:rFonts w:hint="eastAsia"/>
        </w:rPr>
        <w:t xml:space="preserve"> Symfony </w:t>
      </w:r>
      <w:r w:rsidRPr="0092436C">
        <w:rPr>
          <w:rFonts w:hint="eastAsia"/>
        </w:rPr>
        <w:t>的安装，这里强烈推荐使用</w:t>
      </w:r>
      <w:r w:rsidRPr="0092436C">
        <w:rPr>
          <w:rFonts w:hint="eastAsia"/>
        </w:rPr>
        <w:t xml:space="preserve"> composer </w:t>
      </w:r>
      <w:r w:rsidRPr="0092436C">
        <w:rPr>
          <w:rFonts w:hint="eastAsia"/>
        </w:rPr>
        <w:t>来安装</w:t>
      </w:r>
      <w:r w:rsidRPr="0092436C">
        <w:rPr>
          <w:rFonts w:hint="eastAsia"/>
        </w:rPr>
        <w:t xml:space="preserve"> Symfony </w:t>
      </w:r>
      <w:r w:rsidRPr="0092436C">
        <w:rPr>
          <w:rFonts w:hint="eastAsia"/>
        </w:rPr>
        <w:t>框架，安装过程如下所示：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0A60" w14:paraId="192787A5" w14:textId="77777777" w:rsidTr="0040130A">
        <w:tc>
          <w:tcPr>
            <w:tcW w:w="8296" w:type="dxa"/>
          </w:tcPr>
          <w:p w14:paraId="6B50E329" w14:textId="77777777" w:rsidR="00930A60" w:rsidRDefault="00930A60" w:rsidP="0040130A">
            <w:r w:rsidRPr="0092436C">
              <w:t>composer create-project symfony/framework-standard-edition symfony_project_1</w:t>
            </w:r>
          </w:p>
        </w:tc>
      </w:tr>
    </w:tbl>
    <w:p w14:paraId="1C8B8036" w14:textId="77777777" w:rsidR="00930A60" w:rsidRDefault="00930A60" w:rsidP="00930A60">
      <w:r w:rsidRPr="0092436C">
        <w:rPr>
          <w:rFonts w:hint="eastAsia"/>
        </w:rPr>
        <w:t>当然，我们也可以指定安装版本，如下所示：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0A60" w14:paraId="72AD1C83" w14:textId="77777777" w:rsidTr="0040130A">
        <w:tc>
          <w:tcPr>
            <w:tcW w:w="8296" w:type="dxa"/>
          </w:tcPr>
          <w:p w14:paraId="2EC26518" w14:textId="77777777" w:rsidR="00930A60" w:rsidRDefault="00930A60" w:rsidP="0040130A">
            <w:r w:rsidRPr="00533C12">
              <w:t>composer create-project symfony/framework-standard-edition symfony_project_1 "3.0.*"</w:t>
            </w:r>
          </w:p>
        </w:tc>
      </w:tr>
    </w:tbl>
    <w:p w14:paraId="762BC2C6" w14:textId="77777777" w:rsidR="00930A60" w:rsidRDefault="00930A60" w:rsidP="00930A60">
      <w:r w:rsidRPr="000A0AF7">
        <w:rPr>
          <w:rFonts w:hint="eastAsia"/>
        </w:rPr>
        <w:t>安装过程记录如下：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0A60" w14:paraId="5B935075" w14:textId="77777777" w:rsidTr="0040130A">
        <w:tc>
          <w:tcPr>
            <w:tcW w:w="8296" w:type="dxa"/>
          </w:tcPr>
          <w:p w14:paraId="07DC296F" w14:textId="77777777" w:rsidR="00930A60" w:rsidRDefault="00930A60" w:rsidP="0040130A">
            <w:r>
              <w:t>Package sensio/generator-bundle is abandoned, you should avoid using it. Use symfony/maker-bundle instead.</w:t>
            </w:r>
          </w:p>
          <w:p w14:paraId="242E3269" w14:textId="77777777" w:rsidR="00930A60" w:rsidRDefault="00930A60" w:rsidP="0040130A">
            <w:r>
              <w:t>Generating autoload files</w:t>
            </w:r>
          </w:p>
          <w:p w14:paraId="1B50AAA2" w14:textId="77777777" w:rsidR="00930A60" w:rsidRDefault="00930A60" w:rsidP="0040130A">
            <w:r>
              <w:t>&gt; Incenteev\ParameterHandler\ScriptHandler::buildParameters</w:t>
            </w:r>
          </w:p>
          <w:p w14:paraId="00AEBD15" w14:textId="77777777" w:rsidR="00930A60" w:rsidRDefault="00930A60" w:rsidP="0040130A">
            <w:r>
              <w:t>Creating the "app/config/parameters.yml" file</w:t>
            </w:r>
          </w:p>
          <w:p w14:paraId="4A9872E5" w14:textId="77777777" w:rsidR="00930A60" w:rsidRDefault="00930A60" w:rsidP="0040130A">
            <w:r>
              <w:t>Some parameters are missing. Please provide them.</w:t>
            </w:r>
          </w:p>
          <w:p w14:paraId="557C91BC" w14:textId="77777777" w:rsidR="00930A60" w:rsidRDefault="00930A60" w:rsidP="0040130A">
            <w:r>
              <w:t>database_host (127.0.0.1):</w:t>
            </w:r>
          </w:p>
          <w:p w14:paraId="26EFB6BC" w14:textId="77777777" w:rsidR="00930A60" w:rsidRDefault="00930A60" w:rsidP="0040130A">
            <w:r>
              <w:t>database_port (null):</w:t>
            </w:r>
          </w:p>
          <w:p w14:paraId="5542112E" w14:textId="77777777" w:rsidR="00930A60" w:rsidRDefault="00930A60" w:rsidP="0040130A">
            <w:r>
              <w:t>database_name (symfony):</w:t>
            </w:r>
          </w:p>
          <w:p w14:paraId="6299E51B" w14:textId="77777777" w:rsidR="00930A60" w:rsidRDefault="00930A60" w:rsidP="0040130A">
            <w:r>
              <w:t>database_user (root):</w:t>
            </w:r>
          </w:p>
          <w:p w14:paraId="44F71D04" w14:textId="77777777" w:rsidR="00930A60" w:rsidRDefault="00930A60" w:rsidP="0040130A">
            <w:r>
              <w:t>database_password (null): root</w:t>
            </w:r>
          </w:p>
          <w:p w14:paraId="572104FC" w14:textId="77777777" w:rsidR="00930A60" w:rsidRDefault="00930A60" w:rsidP="0040130A">
            <w:r>
              <w:t>mailer_transport (smtp):</w:t>
            </w:r>
          </w:p>
          <w:p w14:paraId="28C90BEB" w14:textId="77777777" w:rsidR="00930A60" w:rsidRDefault="00930A60" w:rsidP="0040130A">
            <w:r>
              <w:t>mailer_host (127.0.0.1):</w:t>
            </w:r>
          </w:p>
          <w:p w14:paraId="43DAFE14" w14:textId="77777777" w:rsidR="00930A60" w:rsidRDefault="00930A60" w:rsidP="0040130A">
            <w:r>
              <w:t>mailer_user (null):</w:t>
            </w:r>
          </w:p>
          <w:p w14:paraId="43521896" w14:textId="77777777" w:rsidR="00930A60" w:rsidRDefault="00930A60" w:rsidP="0040130A">
            <w:r>
              <w:t>mailer_password (null):</w:t>
            </w:r>
          </w:p>
          <w:p w14:paraId="3F860BBB" w14:textId="77777777" w:rsidR="00930A60" w:rsidRDefault="00930A60" w:rsidP="0040130A">
            <w:r>
              <w:lastRenderedPageBreak/>
              <w:t>secret (ThisTokenIsNotSoSecretChangeIt):</w:t>
            </w:r>
          </w:p>
          <w:p w14:paraId="147CEB97" w14:textId="77777777" w:rsidR="00930A60" w:rsidRDefault="00930A60" w:rsidP="0040130A">
            <w:r>
              <w:t>&gt; Sensio\Bundle\DistributionBundle\Composer\ScriptHandler::buildBootstrap</w:t>
            </w:r>
          </w:p>
          <w:p w14:paraId="1766AD7D" w14:textId="77777777" w:rsidR="00930A60" w:rsidRDefault="00930A60" w:rsidP="0040130A">
            <w:r>
              <w:t>&gt; Sensio\Bundle\DistributionBundle\Composer\ScriptHandler::clearCache</w:t>
            </w:r>
          </w:p>
          <w:p w14:paraId="591A5FA3" w14:textId="77777777" w:rsidR="00930A60" w:rsidRDefault="00930A60" w:rsidP="0040130A"/>
          <w:p w14:paraId="63D3D823" w14:textId="77777777" w:rsidR="00930A60" w:rsidRDefault="00930A60" w:rsidP="0040130A">
            <w:r>
              <w:t xml:space="preserve"> // Clearing the cache for the dev environment with debug true</w:t>
            </w:r>
          </w:p>
          <w:p w14:paraId="5117B472" w14:textId="77777777" w:rsidR="00930A60" w:rsidRDefault="00930A60" w:rsidP="0040130A"/>
          <w:p w14:paraId="15724B50" w14:textId="77777777" w:rsidR="00930A60" w:rsidRDefault="00930A60" w:rsidP="0040130A">
            <w:r>
              <w:t xml:space="preserve"> [OK] Cache for the "dev" environment (debug=true) was successfully cleared.</w:t>
            </w:r>
          </w:p>
          <w:p w14:paraId="5CC003FE" w14:textId="77777777" w:rsidR="00930A60" w:rsidRDefault="00930A60" w:rsidP="0040130A"/>
          <w:p w14:paraId="4D660F80" w14:textId="77777777" w:rsidR="00930A60" w:rsidRDefault="00930A60" w:rsidP="0040130A">
            <w:r>
              <w:t>&gt; Sensio\Bundle\DistributionBundle\Composer\ScriptHandler::installAssets</w:t>
            </w:r>
          </w:p>
          <w:p w14:paraId="5F6D6E60" w14:textId="77777777" w:rsidR="00930A60" w:rsidRDefault="00930A60" w:rsidP="0040130A"/>
          <w:p w14:paraId="043040A8" w14:textId="77777777" w:rsidR="00930A60" w:rsidRDefault="00930A60" w:rsidP="0040130A">
            <w:r>
              <w:t xml:space="preserve"> Trying to install assets as relative symbolic links.</w:t>
            </w:r>
          </w:p>
          <w:p w14:paraId="4A2D1019" w14:textId="77777777" w:rsidR="00930A60" w:rsidRDefault="00930A60" w:rsidP="0040130A"/>
          <w:p w14:paraId="3DCF6939" w14:textId="77777777" w:rsidR="00930A60" w:rsidRDefault="00930A60" w:rsidP="0040130A">
            <w:r>
              <w:t xml:space="preserve"> [OK] No assets were provided by any bundle.</w:t>
            </w:r>
          </w:p>
          <w:p w14:paraId="590476E3" w14:textId="77777777" w:rsidR="00930A60" w:rsidRDefault="00930A60" w:rsidP="0040130A"/>
          <w:p w14:paraId="1B51D1BC" w14:textId="77777777" w:rsidR="00930A60" w:rsidRDefault="00930A60" w:rsidP="0040130A">
            <w:r>
              <w:t>&gt; Sensio\Bundle\DistributionBundle\Composer\ScriptHandler::installRequirementsFile</w:t>
            </w:r>
          </w:p>
          <w:p w14:paraId="2CE7E906" w14:textId="77777777" w:rsidR="00930A60" w:rsidRDefault="00930A60" w:rsidP="0040130A">
            <w:r>
              <w:t>&gt; Sensio\Bundle\DistributionBundle\Composer\ScriptHandler::prepareDeploymentTarget</w:t>
            </w:r>
          </w:p>
          <w:p w14:paraId="57E348D8" w14:textId="77777777" w:rsidR="00930A60" w:rsidRDefault="00930A60" w:rsidP="0040130A"/>
          <w:p w14:paraId="456E731D" w14:textId="77777777" w:rsidR="00930A60" w:rsidRDefault="00930A60" w:rsidP="0040130A">
            <w:r>
              <w:t>D:\WorkSpace\study\symfony</w:t>
            </w:r>
          </w:p>
          <w:p w14:paraId="394307E9" w14:textId="77777777" w:rsidR="00930A60" w:rsidRDefault="00930A60" w:rsidP="0040130A">
            <w:r>
              <w:rPr>
                <w:rFonts w:hint="eastAsia"/>
              </w:rPr>
              <w:t>λ</w:t>
            </w:r>
          </w:p>
        </w:tc>
      </w:tr>
    </w:tbl>
    <w:p w14:paraId="3D82780A" w14:textId="77777777" w:rsidR="00930A60" w:rsidRDefault="00930A60" w:rsidP="00930A60">
      <w:r w:rsidRPr="00957740">
        <w:rPr>
          <w:rFonts w:hint="eastAsia"/>
        </w:rPr>
        <w:lastRenderedPageBreak/>
        <w:t>安装完成之后，目录结构如下图所示：</w:t>
      </w:r>
    </w:p>
    <w:p w14:paraId="5143E1D0" w14:textId="77777777" w:rsidR="00930A60" w:rsidRDefault="00930A60" w:rsidP="00930A60">
      <w:pPr>
        <w:jc w:val="center"/>
      </w:pPr>
      <w:r>
        <w:rPr>
          <w:noProof/>
        </w:rPr>
        <w:drawing>
          <wp:inline distT="0" distB="0" distL="0" distR="0" wp14:anchorId="27C17C5D" wp14:editId="44CCCC7C">
            <wp:extent cx="5274310" cy="2799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BBA9" w14:textId="77777777" w:rsidR="00930A60" w:rsidRDefault="00930A60" w:rsidP="00930A60">
      <w:r w:rsidRPr="00E12A1F">
        <w:rPr>
          <w:rFonts w:hint="eastAsia"/>
        </w:rPr>
        <w:lastRenderedPageBreak/>
        <w:t xml:space="preserve">Symfony </w:t>
      </w:r>
      <w:r w:rsidRPr="00E12A1F">
        <w:rPr>
          <w:rFonts w:hint="eastAsia"/>
        </w:rPr>
        <w:t>安装完成之后，我们就开始启动。</w:t>
      </w:r>
    </w:p>
    <w:p w14:paraId="4C3E06BB" w14:textId="77777777" w:rsidR="00930A60" w:rsidRDefault="00930A60" w:rsidP="00930A60"/>
    <w:p w14:paraId="02950097" w14:textId="77777777" w:rsidR="00930A60" w:rsidRDefault="00930A60" w:rsidP="00930A60">
      <w:pPr>
        <w:pStyle w:val="3"/>
      </w:pPr>
      <w:r>
        <w:rPr>
          <w:rFonts w:hint="eastAsia"/>
        </w:rPr>
        <w:t>Symfony</w:t>
      </w:r>
      <w:r>
        <w:rPr>
          <w:rFonts w:hint="eastAsia"/>
        </w:rPr>
        <w:t>测试运行</w:t>
      </w:r>
    </w:p>
    <w:p w14:paraId="29444D5D" w14:textId="77777777" w:rsidR="00930A60" w:rsidRDefault="00930A60" w:rsidP="00930A60">
      <w:r w:rsidRPr="00011F97">
        <w:rPr>
          <w:rFonts w:hint="eastAsia"/>
        </w:rPr>
        <w:t>在命令行输入如下命令：</w:t>
      </w:r>
    </w:p>
    <w:p w14:paraId="3C58BE95" w14:textId="77777777" w:rsidR="00930A60" w:rsidRDefault="00930A60" w:rsidP="00930A60">
      <w:r>
        <w:rPr>
          <w:noProof/>
        </w:rPr>
        <w:drawing>
          <wp:inline distT="0" distB="0" distL="0" distR="0" wp14:anchorId="7FCD7C92" wp14:editId="0930F0D7">
            <wp:extent cx="5076825" cy="1838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23C9" w14:textId="77777777" w:rsidR="00930A60" w:rsidRDefault="00930A60" w:rsidP="00930A60">
      <w:r w:rsidRPr="00EA4D56">
        <w:rPr>
          <w:rFonts w:hint="eastAsia"/>
        </w:rPr>
        <w:t>从截图中，可以看到我们的服务器启动成功了，然后在浏览器输入：</w:t>
      </w:r>
      <w:hyperlink r:id="rId13" w:history="1">
        <w:r w:rsidRPr="00C50D82">
          <w:rPr>
            <w:rStyle w:val="af4"/>
            <w:rFonts w:hint="eastAsia"/>
          </w:rPr>
          <w:t>http://127.0.0.1:8000/</w:t>
        </w:r>
      </w:hyperlink>
      <w:r w:rsidRPr="00EA4D56">
        <w:rPr>
          <w:rFonts w:hint="eastAsia"/>
        </w:rPr>
        <w:t>，在页面上显示如下信息：</w:t>
      </w:r>
    </w:p>
    <w:p w14:paraId="552D9EB3" w14:textId="77777777" w:rsidR="00930A60" w:rsidRPr="005930AA" w:rsidRDefault="00930A60" w:rsidP="00930A60">
      <w:pPr>
        <w:jc w:val="center"/>
      </w:pPr>
      <w:r>
        <w:rPr>
          <w:noProof/>
        </w:rPr>
        <w:drawing>
          <wp:inline distT="0" distB="0" distL="0" distR="0" wp14:anchorId="35942F10" wp14:editId="10DE532E">
            <wp:extent cx="5274310" cy="26803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1A35" w14:textId="77777777" w:rsidR="00930A60" w:rsidRPr="00011F97" w:rsidRDefault="00930A60" w:rsidP="00930A60">
      <w:r w:rsidRPr="00150804">
        <w:rPr>
          <w:rFonts w:hint="eastAsia"/>
        </w:rPr>
        <w:t>说明我们的</w:t>
      </w:r>
      <w:r w:rsidRPr="00150804">
        <w:rPr>
          <w:rFonts w:hint="eastAsia"/>
        </w:rPr>
        <w:t xml:space="preserve"> Symfony </w:t>
      </w:r>
      <w:r w:rsidRPr="00150804">
        <w:rPr>
          <w:rFonts w:hint="eastAsia"/>
        </w:rPr>
        <w:t>启动成功了。</w:t>
      </w:r>
    </w:p>
    <w:p w14:paraId="4DB053A5" w14:textId="77777777" w:rsidR="00930A60" w:rsidRDefault="00930A60" w:rsidP="00930A60"/>
    <w:p w14:paraId="0085CC78" w14:textId="776103C1" w:rsidR="00930A60" w:rsidRDefault="000A3971" w:rsidP="000A3971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Symfony</w:t>
      </w:r>
      <w:r>
        <w:rPr>
          <w:rFonts w:hint="eastAsia"/>
        </w:rPr>
        <w:t>项目</w:t>
      </w:r>
    </w:p>
    <w:p w14:paraId="5FD9E7F7" w14:textId="4159E0E5" w:rsidR="000A3971" w:rsidRDefault="00D36C18" w:rsidP="000A3971">
      <w:r w:rsidRPr="00D36C18">
        <w:rPr>
          <w:rFonts w:hint="eastAsia"/>
        </w:rPr>
        <w:t>既然</w:t>
      </w:r>
      <w:r w:rsidRPr="00D36C18">
        <w:rPr>
          <w:rFonts w:hint="eastAsia"/>
        </w:rPr>
        <w:t xml:space="preserve"> Symfony </w:t>
      </w:r>
      <w:r w:rsidRPr="00D36C18">
        <w:rPr>
          <w:rFonts w:hint="eastAsia"/>
        </w:rPr>
        <w:t>的安装和启动都没有问题，那么接下来就可以使用</w:t>
      </w:r>
      <w:r w:rsidRPr="00D36C18">
        <w:rPr>
          <w:rFonts w:hint="eastAsia"/>
        </w:rPr>
        <w:t xml:space="preserve"> Symfony </w:t>
      </w:r>
      <w:r w:rsidRPr="00D36C18">
        <w:rPr>
          <w:rFonts w:hint="eastAsia"/>
        </w:rPr>
        <w:t>进行开发了。这里，我们使用</w:t>
      </w:r>
      <w:r w:rsidRPr="00D36C18">
        <w:rPr>
          <w:rFonts w:hint="eastAsia"/>
        </w:rPr>
        <w:t xml:space="preserve"> PHPStorm </w:t>
      </w:r>
      <w:r w:rsidRPr="00D36C18">
        <w:rPr>
          <w:rFonts w:hint="eastAsia"/>
        </w:rPr>
        <w:t>来进行开发。启动</w:t>
      </w:r>
      <w:r w:rsidRPr="00D36C18">
        <w:rPr>
          <w:rFonts w:hint="eastAsia"/>
        </w:rPr>
        <w:t xml:space="preserve"> PHPStorm </w:t>
      </w:r>
      <w:r w:rsidRPr="00D36C18">
        <w:rPr>
          <w:rFonts w:hint="eastAsia"/>
        </w:rPr>
        <w:t>，然后打开我们的</w:t>
      </w:r>
      <w:r w:rsidRPr="00D36C18">
        <w:rPr>
          <w:rFonts w:hint="eastAsia"/>
        </w:rPr>
        <w:t xml:space="preserve"> Symfony </w:t>
      </w:r>
      <w:r w:rsidRPr="00D36C18">
        <w:rPr>
          <w:rFonts w:hint="eastAsia"/>
        </w:rPr>
        <w:t>工程，如下图所示：</w:t>
      </w:r>
    </w:p>
    <w:p w14:paraId="30157860" w14:textId="0229E4A1" w:rsidR="00D36C18" w:rsidRDefault="0036045D" w:rsidP="0036045D">
      <w:pPr>
        <w:jc w:val="center"/>
      </w:pPr>
      <w:r>
        <w:rPr>
          <w:noProof/>
        </w:rPr>
        <w:lastRenderedPageBreak/>
        <w:drawing>
          <wp:inline distT="0" distB="0" distL="0" distR="0" wp14:anchorId="0932038F" wp14:editId="39A821EA">
            <wp:extent cx="2957885" cy="3355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702" cy="337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711" w14:textId="36602856" w:rsidR="0036045D" w:rsidRDefault="0036045D" w:rsidP="0036045D">
      <w:pPr>
        <w:jc w:val="center"/>
      </w:pPr>
      <w:r>
        <w:rPr>
          <w:noProof/>
        </w:rPr>
        <w:drawing>
          <wp:inline distT="0" distB="0" distL="0" distR="0" wp14:anchorId="049975E6" wp14:editId="380BC3B7">
            <wp:extent cx="5274310" cy="509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3174" w14:textId="7FA59189" w:rsidR="0036045D" w:rsidRPr="000A3971" w:rsidRDefault="0036045D" w:rsidP="0036045D">
      <w:pPr>
        <w:jc w:val="center"/>
      </w:pPr>
      <w:r>
        <w:rPr>
          <w:noProof/>
        </w:rPr>
        <w:drawing>
          <wp:inline distT="0" distB="0" distL="0" distR="0" wp14:anchorId="0DCD32A7" wp14:editId="141CEA24">
            <wp:extent cx="4419600" cy="2752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BDCF" w14:textId="234BA516" w:rsidR="00930A60" w:rsidRDefault="0036045D" w:rsidP="00930A60">
      <w:r w:rsidRPr="0036045D">
        <w:rPr>
          <w:rFonts w:hint="eastAsia"/>
        </w:rPr>
        <w:t>到这里，</w:t>
      </w:r>
      <w:r w:rsidRPr="0036045D">
        <w:rPr>
          <w:rFonts w:hint="eastAsia"/>
        </w:rPr>
        <w:t xml:space="preserve">PHPStorm </w:t>
      </w:r>
      <w:r w:rsidRPr="0036045D">
        <w:rPr>
          <w:rFonts w:hint="eastAsia"/>
        </w:rPr>
        <w:t>导入</w:t>
      </w:r>
      <w:r w:rsidRPr="0036045D">
        <w:rPr>
          <w:rFonts w:hint="eastAsia"/>
        </w:rPr>
        <w:t xml:space="preserve"> Symfony </w:t>
      </w:r>
      <w:r w:rsidRPr="0036045D">
        <w:rPr>
          <w:rFonts w:hint="eastAsia"/>
        </w:rPr>
        <w:t>项目的整个过程就完成了。</w:t>
      </w:r>
    </w:p>
    <w:p w14:paraId="2808F198" w14:textId="4EA05A5F" w:rsidR="0036045D" w:rsidRDefault="0036045D" w:rsidP="00930A60"/>
    <w:p w14:paraId="78B7DD8D" w14:textId="10C347A0" w:rsidR="00FE19E0" w:rsidRDefault="00FE19E0" w:rsidP="00FE19E0">
      <w:pPr>
        <w:pStyle w:val="3"/>
      </w:pPr>
      <w:r w:rsidRPr="00FE19E0">
        <w:rPr>
          <w:rFonts w:hint="eastAsia"/>
        </w:rPr>
        <w:t xml:space="preserve">Symfony </w:t>
      </w:r>
      <w:r w:rsidRPr="00FE19E0">
        <w:rPr>
          <w:rFonts w:hint="eastAsia"/>
        </w:rPr>
        <w:t>执行流程</w:t>
      </w:r>
    </w:p>
    <w:p w14:paraId="211F61B8" w14:textId="73354D49" w:rsidR="00822774" w:rsidRDefault="00822774" w:rsidP="00822774">
      <w:r>
        <w:rPr>
          <w:rFonts w:hint="eastAsia"/>
        </w:rPr>
        <w:t>打开</w:t>
      </w:r>
      <w:r>
        <w:rPr>
          <w:rFonts w:hint="eastAsia"/>
        </w:rPr>
        <w:t>http://www.symfonychina.com/doc/current/quick_tour/the_big</w:t>
      </w:r>
    </w:p>
    <w:p w14:paraId="5215A5E2" w14:textId="77777777" w:rsidR="00822774" w:rsidRDefault="00822774" w:rsidP="00822774">
      <w:r>
        <w:rPr>
          <w:rFonts w:hint="eastAsia"/>
        </w:rPr>
        <w:t>_picture.html</w:t>
      </w:r>
      <w:r>
        <w:rPr>
          <w:rFonts w:hint="eastAsia"/>
        </w:rPr>
        <w:t>阅读</w:t>
      </w:r>
      <w:r w:rsidRPr="00822774">
        <w:rPr>
          <w:rFonts w:hint="eastAsia"/>
          <w:b/>
          <w:bCs/>
        </w:rPr>
        <w:t>理解基本原理</w:t>
      </w:r>
      <w:r>
        <w:rPr>
          <w:rFonts w:hint="eastAsia"/>
        </w:rPr>
        <w:t>部分的内容，可以看出</w:t>
      </w:r>
      <w:r>
        <w:rPr>
          <w:rFonts w:hint="eastAsia"/>
        </w:rPr>
        <w:t>Symfony</w:t>
      </w:r>
      <w:r>
        <w:rPr>
          <w:rFonts w:hint="eastAsia"/>
        </w:rPr>
        <w:t>的执行流程为：</w:t>
      </w:r>
    </w:p>
    <w:p w14:paraId="5423BB15" w14:textId="69829832" w:rsidR="00822774" w:rsidRDefault="00822774" w:rsidP="00822774">
      <w:r>
        <w:rPr>
          <w:rFonts w:hint="eastAsia"/>
        </w:rPr>
        <w:t>路由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控制器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方法；</w:t>
      </w:r>
    </w:p>
    <w:p w14:paraId="79CCE77F" w14:textId="77777777" w:rsidR="00822774" w:rsidRPr="002F3E2C" w:rsidRDefault="00822774" w:rsidP="00822774"/>
    <w:p w14:paraId="6EA79C04" w14:textId="77777777" w:rsidR="002F3E2C" w:rsidRDefault="00822774" w:rsidP="00244BF7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其中控制器是命名中包含</w:t>
      </w:r>
      <w:r>
        <w:rPr>
          <w:rFonts w:hint="eastAsia"/>
        </w:rPr>
        <w:t>Controller</w:t>
      </w:r>
      <w:r>
        <w:rPr>
          <w:rFonts w:hint="eastAsia"/>
        </w:rPr>
        <w:t>字样的</w:t>
      </w:r>
      <w:r>
        <w:rPr>
          <w:rFonts w:hint="eastAsia"/>
        </w:rPr>
        <w:t>PHP</w:t>
      </w:r>
      <w:r>
        <w:rPr>
          <w:rFonts w:hint="eastAsia"/>
        </w:rPr>
        <w:t>类，</w:t>
      </w:r>
      <w:r w:rsidR="002F3E2C">
        <w:rPr>
          <w:rFonts w:hint="eastAsia"/>
        </w:rPr>
        <w:t>控制器文件的</w:t>
      </w:r>
      <w:r>
        <w:rPr>
          <w:rFonts w:hint="eastAsia"/>
        </w:rPr>
        <w:t>开发位置为</w:t>
      </w:r>
      <w:r>
        <w:rPr>
          <w:rFonts w:hint="eastAsia"/>
        </w:rPr>
        <w:t xml:space="preserve"> src/AppBundle/Controller/</w:t>
      </w:r>
      <w:r>
        <w:rPr>
          <w:rFonts w:hint="eastAsia"/>
        </w:rPr>
        <w:t>；</w:t>
      </w:r>
    </w:p>
    <w:p w14:paraId="44B63910" w14:textId="77777777" w:rsidR="002F3E2C" w:rsidRDefault="00822774" w:rsidP="002F3E2C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方法则是以</w:t>
      </w:r>
      <w:r>
        <w:rPr>
          <w:rFonts w:hint="eastAsia"/>
        </w:rPr>
        <w:t xml:space="preserve"> Action </w:t>
      </w:r>
      <w:r>
        <w:rPr>
          <w:rFonts w:hint="eastAsia"/>
        </w:rPr>
        <w:t>为结尾；</w:t>
      </w:r>
    </w:p>
    <w:p w14:paraId="37482449" w14:textId="41F87D0C" w:rsidR="002F3E2C" w:rsidRDefault="00822774" w:rsidP="001C7BBB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路由则定义在方法的</w:t>
      </w:r>
      <w:r w:rsidRPr="003F07B0">
        <w:rPr>
          <w:rFonts w:hint="eastAsia"/>
          <w:b/>
          <w:bCs/>
        </w:rPr>
        <w:t>注解位置</w:t>
      </w:r>
      <w:r>
        <w:rPr>
          <w:rFonts w:hint="eastAsia"/>
        </w:rPr>
        <w:t>，如下</w:t>
      </w:r>
      <w:r w:rsidR="00A90705">
        <w:rPr>
          <w:rFonts w:hint="eastAsia"/>
        </w:rPr>
        <w:t>例子</w:t>
      </w:r>
      <w:r>
        <w:rPr>
          <w:rFonts w:hint="eastAsia"/>
        </w:rPr>
        <w:t>所示：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649BD" w14:paraId="31A8A426" w14:textId="77777777" w:rsidTr="006A0A97">
        <w:tc>
          <w:tcPr>
            <w:tcW w:w="7456" w:type="dxa"/>
          </w:tcPr>
          <w:p w14:paraId="7C524E40" w14:textId="77777777" w:rsidR="00B649BD" w:rsidRDefault="00B649BD" w:rsidP="00B649BD">
            <w:pPr>
              <w:pStyle w:val="a4"/>
              <w:ind w:firstLine="400"/>
            </w:pPr>
            <w:r>
              <w:t>namespace AppBundle\Controller;</w:t>
            </w:r>
          </w:p>
          <w:p w14:paraId="7C90F5B1" w14:textId="77777777" w:rsidR="00B649BD" w:rsidRDefault="00B649BD" w:rsidP="00B649BD">
            <w:pPr>
              <w:pStyle w:val="a4"/>
              <w:ind w:firstLine="400"/>
            </w:pPr>
          </w:p>
          <w:p w14:paraId="602E7EA9" w14:textId="77777777" w:rsidR="00B649BD" w:rsidRDefault="00B649BD" w:rsidP="00B649BD">
            <w:pPr>
              <w:pStyle w:val="a4"/>
              <w:ind w:firstLine="400"/>
            </w:pPr>
            <w:r>
              <w:t>use Symfony\Bundle\FrameworkBundle\Controller\Controller;</w:t>
            </w:r>
          </w:p>
          <w:p w14:paraId="72BE00DE" w14:textId="77777777" w:rsidR="00B649BD" w:rsidRDefault="00B649BD" w:rsidP="00B649BD">
            <w:pPr>
              <w:pStyle w:val="a4"/>
              <w:ind w:firstLine="400"/>
            </w:pPr>
            <w:r>
              <w:t>use Symfony\Component\HttpFoundation\Request;</w:t>
            </w:r>
          </w:p>
          <w:p w14:paraId="7E343EEE" w14:textId="77777777" w:rsidR="00B649BD" w:rsidRDefault="00B649BD" w:rsidP="00B649BD">
            <w:pPr>
              <w:pStyle w:val="a4"/>
              <w:ind w:firstLine="400"/>
            </w:pPr>
            <w:r>
              <w:t>use Symfony\Component\Routing\Annotation\Route;</w:t>
            </w:r>
          </w:p>
          <w:p w14:paraId="355F1B16" w14:textId="77777777" w:rsidR="00B649BD" w:rsidRDefault="00B649BD" w:rsidP="00B649BD">
            <w:pPr>
              <w:pStyle w:val="a4"/>
              <w:ind w:firstLine="400"/>
            </w:pPr>
          </w:p>
          <w:p w14:paraId="1C9EE0C1" w14:textId="77777777" w:rsidR="00B649BD" w:rsidRDefault="00B649BD" w:rsidP="00B649BD">
            <w:pPr>
              <w:pStyle w:val="a4"/>
              <w:ind w:firstLine="400"/>
            </w:pPr>
            <w:r>
              <w:t>class DefaultController extends Controller</w:t>
            </w:r>
          </w:p>
          <w:p w14:paraId="162103B7" w14:textId="77777777" w:rsidR="00B649BD" w:rsidRDefault="00B649BD" w:rsidP="00B649BD">
            <w:pPr>
              <w:pStyle w:val="a4"/>
              <w:ind w:firstLine="400"/>
            </w:pPr>
            <w:r>
              <w:t>{</w:t>
            </w:r>
          </w:p>
          <w:p w14:paraId="0B982E6B" w14:textId="77777777" w:rsidR="00B649BD" w:rsidRDefault="00B649BD" w:rsidP="00B649BD">
            <w:pPr>
              <w:pStyle w:val="a4"/>
              <w:ind w:firstLine="400"/>
            </w:pPr>
            <w:r>
              <w:t xml:space="preserve">    /**</w:t>
            </w:r>
          </w:p>
          <w:p w14:paraId="6839756B" w14:textId="77777777" w:rsidR="00B649BD" w:rsidRDefault="00B649BD" w:rsidP="00B649BD">
            <w:pPr>
              <w:pStyle w:val="a4"/>
              <w:ind w:firstLine="400"/>
            </w:pPr>
            <w:r>
              <w:t xml:space="preserve">     * </w:t>
            </w:r>
            <w:r w:rsidRPr="00B75C0E">
              <w:rPr>
                <w:b/>
                <w:bCs/>
                <w:color w:val="FF0000"/>
              </w:rPr>
              <w:t>@Route("/", name="homepage")</w:t>
            </w:r>
          </w:p>
          <w:p w14:paraId="7F5A6CB3" w14:textId="77777777" w:rsidR="00B649BD" w:rsidRDefault="00B649BD" w:rsidP="00B649BD">
            <w:pPr>
              <w:pStyle w:val="a4"/>
              <w:ind w:firstLine="400"/>
            </w:pPr>
            <w:r>
              <w:t xml:space="preserve">     */</w:t>
            </w:r>
          </w:p>
          <w:p w14:paraId="4B08FF45" w14:textId="77777777" w:rsidR="00B649BD" w:rsidRDefault="00B649BD" w:rsidP="00B649BD">
            <w:pPr>
              <w:pStyle w:val="a4"/>
              <w:ind w:firstLine="400"/>
            </w:pPr>
            <w:r>
              <w:t xml:space="preserve">    public function indexAction(Request $request)</w:t>
            </w:r>
          </w:p>
          <w:p w14:paraId="3335D7CE" w14:textId="77777777" w:rsidR="00B649BD" w:rsidRDefault="00B649BD" w:rsidP="00B649BD">
            <w:pPr>
              <w:pStyle w:val="a4"/>
              <w:ind w:firstLine="400"/>
            </w:pPr>
            <w:r>
              <w:t xml:space="preserve">    {</w:t>
            </w:r>
          </w:p>
          <w:p w14:paraId="33A4B63B" w14:textId="77777777" w:rsidR="00B649BD" w:rsidRDefault="00B649BD" w:rsidP="00B649BD">
            <w:pPr>
              <w:pStyle w:val="a4"/>
              <w:ind w:firstLine="400"/>
            </w:pPr>
            <w:r>
              <w:t xml:space="preserve">        // replace this example code with whatever you need</w:t>
            </w:r>
          </w:p>
          <w:p w14:paraId="50EFB858" w14:textId="77777777" w:rsidR="00B649BD" w:rsidRDefault="00B649BD" w:rsidP="00B649BD">
            <w:pPr>
              <w:pStyle w:val="a4"/>
              <w:ind w:firstLine="400"/>
            </w:pPr>
            <w:r>
              <w:t xml:space="preserve">        return $this-&gt;render('default/index.html.twig', [</w:t>
            </w:r>
          </w:p>
          <w:p w14:paraId="177FE9AE" w14:textId="77777777" w:rsidR="00B649BD" w:rsidRDefault="00B649BD" w:rsidP="00B649BD">
            <w:pPr>
              <w:pStyle w:val="a4"/>
              <w:ind w:firstLine="400"/>
            </w:pPr>
            <w:r>
              <w:t xml:space="preserve">            'base_dir' =&gt; realpath($this-&gt;getParameter('kernel.project_dir')).DIRECTORY_SEPARATOR,</w:t>
            </w:r>
          </w:p>
          <w:p w14:paraId="2134664B" w14:textId="77777777" w:rsidR="00B649BD" w:rsidRDefault="00B649BD" w:rsidP="00B649BD">
            <w:pPr>
              <w:pStyle w:val="a4"/>
              <w:ind w:firstLine="400"/>
            </w:pPr>
            <w:r>
              <w:t xml:space="preserve">        ]);</w:t>
            </w:r>
          </w:p>
          <w:p w14:paraId="724519EB" w14:textId="77777777" w:rsidR="00B649BD" w:rsidRDefault="00B649BD" w:rsidP="00B649BD">
            <w:pPr>
              <w:pStyle w:val="a4"/>
              <w:ind w:firstLine="400"/>
            </w:pPr>
            <w:r>
              <w:t xml:space="preserve">    }</w:t>
            </w:r>
          </w:p>
          <w:p w14:paraId="61CA86F7" w14:textId="600041EF" w:rsidR="00B649BD" w:rsidRDefault="00B649BD" w:rsidP="00B649BD">
            <w:pPr>
              <w:pStyle w:val="a4"/>
              <w:ind w:firstLineChars="0" w:firstLine="0"/>
            </w:pPr>
            <w:r>
              <w:t>}</w:t>
            </w:r>
          </w:p>
        </w:tc>
      </w:tr>
    </w:tbl>
    <w:p w14:paraId="4CBF0A7D" w14:textId="3EBCF153" w:rsidR="001C7BBB" w:rsidRPr="00FE19E0" w:rsidRDefault="006A0A97" w:rsidP="00B649BD">
      <w:pPr>
        <w:pStyle w:val="a4"/>
        <w:ind w:left="840" w:firstLineChars="0" w:firstLine="0"/>
      </w:pPr>
      <w:r w:rsidRPr="006A0A97">
        <w:rPr>
          <w:rFonts w:hint="eastAsia"/>
        </w:rPr>
        <w:t>从上面的例子</w:t>
      </w:r>
      <w:r w:rsidR="001030B5">
        <w:rPr>
          <w:rFonts w:hint="eastAsia"/>
        </w:rPr>
        <w:t>还</w:t>
      </w:r>
      <w:r w:rsidRPr="006A0A97">
        <w:rPr>
          <w:rFonts w:hint="eastAsia"/>
        </w:rPr>
        <w:t>可以看到，视图采用的是</w:t>
      </w:r>
      <w:r w:rsidRPr="006A0A97">
        <w:rPr>
          <w:rFonts w:hint="eastAsia"/>
        </w:rPr>
        <w:t>twig</w:t>
      </w:r>
      <w:r w:rsidRPr="006A0A97">
        <w:rPr>
          <w:rFonts w:hint="eastAsia"/>
        </w:rPr>
        <w:t>模板引擎，</w:t>
      </w:r>
      <w:r w:rsidRPr="006A0A97">
        <w:rPr>
          <w:rFonts w:hint="eastAsia"/>
        </w:rPr>
        <w:t>twig</w:t>
      </w:r>
      <w:r w:rsidRPr="006A0A97">
        <w:rPr>
          <w:rFonts w:hint="eastAsia"/>
        </w:rPr>
        <w:t>的官网地址为：</w:t>
      </w:r>
      <w:hyperlink r:id="rId18" w:history="1">
        <w:r w:rsidR="00746454" w:rsidRPr="0062603D">
          <w:rPr>
            <w:rStyle w:val="af4"/>
            <w:rFonts w:hint="eastAsia"/>
          </w:rPr>
          <w:t>https://twig.symfony.com/</w:t>
        </w:r>
      </w:hyperlink>
      <w:r w:rsidRPr="006A0A97">
        <w:rPr>
          <w:rFonts w:hint="eastAsia"/>
        </w:rPr>
        <w:t>。</w:t>
      </w:r>
    </w:p>
    <w:p w14:paraId="65DB7A1A" w14:textId="77777777" w:rsidR="00930A60" w:rsidRPr="003F267F" w:rsidRDefault="00930A60" w:rsidP="00930A60"/>
    <w:p w14:paraId="2FE81CDD" w14:textId="77777777" w:rsidR="00930A60" w:rsidRDefault="00930A60" w:rsidP="00930A60"/>
    <w:p w14:paraId="76A80B2C" w14:textId="77777777" w:rsidR="00930A60" w:rsidRPr="005F74BE" w:rsidRDefault="00930A60" w:rsidP="00930A60"/>
    <w:p w14:paraId="283F5502" w14:textId="38B5A3EF" w:rsidR="006A5FD7" w:rsidRPr="00930A60" w:rsidRDefault="006A5FD7" w:rsidP="00C71212"/>
    <w:sectPr w:rsidR="006A5FD7" w:rsidRPr="00930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29BC2" w14:textId="77777777" w:rsidR="00C73EC7" w:rsidRDefault="00C73EC7" w:rsidP="00CC13AD">
      <w:r>
        <w:separator/>
      </w:r>
    </w:p>
  </w:endnote>
  <w:endnote w:type="continuationSeparator" w:id="0">
    <w:p w14:paraId="40F4C99A" w14:textId="77777777" w:rsidR="00C73EC7" w:rsidRDefault="00C73EC7" w:rsidP="00C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650B9" w14:textId="77777777" w:rsidR="00C73EC7" w:rsidRDefault="00C73EC7" w:rsidP="00CC13AD">
      <w:r>
        <w:separator/>
      </w:r>
    </w:p>
  </w:footnote>
  <w:footnote w:type="continuationSeparator" w:id="0">
    <w:p w14:paraId="4A51C778" w14:textId="77777777" w:rsidR="00C73EC7" w:rsidRDefault="00C73EC7" w:rsidP="00CC1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42E7955"/>
    <w:multiLevelType w:val="hybridMultilevel"/>
    <w:tmpl w:val="DF58B59C"/>
    <w:lvl w:ilvl="0" w:tplc="E3F49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5" w15:restartNumberingAfterBreak="0">
    <w:nsid w:val="160A2B43"/>
    <w:multiLevelType w:val="hybridMultilevel"/>
    <w:tmpl w:val="AD8C3F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27522CCF"/>
    <w:multiLevelType w:val="hybridMultilevel"/>
    <w:tmpl w:val="0A4EA9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53C441A">
      <w:numFmt w:val="bullet"/>
      <w:lvlText w:val="-"/>
      <w:lvlJc w:val="left"/>
      <w:pPr>
        <w:ind w:left="1200" w:hanging="360"/>
      </w:pPr>
      <w:rPr>
        <w:rFonts w:ascii="Courier New" w:eastAsia="宋体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5FE17CA0"/>
    <w:multiLevelType w:val="hybridMultilevel"/>
    <w:tmpl w:val="C3D8B8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abstractNum w:abstractNumId="26" w15:restartNumberingAfterBreak="0">
    <w:nsid w:val="79CC65F7"/>
    <w:multiLevelType w:val="hybridMultilevel"/>
    <w:tmpl w:val="DF8EDFE6"/>
    <w:lvl w:ilvl="0" w:tplc="40F8C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1"/>
  </w:num>
  <w:num w:numId="3">
    <w:abstractNumId w:val="17"/>
  </w:num>
  <w:num w:numId="4">
    <w:abstractNumId w:val="26"/>
  </w:num>
  <w:num w:numId="5">
    <w:abstractNumId w:val="15"/>
  </w:num>
  <w:num w:numId="6">
    <w:abstractNumId w:val="12"/>
  </w:num>
  <w:num w:numId="7">
    <w:abstractNumId w:val="3"/>
  </w:num>
  <w:num w:numId="8">
    <w:abstractNumId w:val="13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20"/>
  </w:num>
  <w:num w:numId="14">
    <w:abstractNumId w:val="24"/>
  </w:num>
  <w:num w:numId="15">
    <w:abstractNumId w:val="2"/>
  </w:num>
  <w:num w:numId="16">
    <w:abstractNumId w:val="23"/>
  </w:num>
  <w:num w:numId="17">
    <w:abstractNumId w:val="6"/>
  </w:num>
  <w:num w:numId="18">
    <w:abstractNumId w:val="18"/>
  </w:num>
  <w:num w:numId="19">
    <w:abstractNumId w:val="10"/>
  </w:num>
  <w:num w:numId="20">
    <w:abstractNumId w:val="0"/>
  </w:num>
  <w:num w:numId="21">
    <w:abstractNumId w:val="5"/>
  </w:num>
  <w:num w:numId="22">
    <w:abstractNumId w:val="7"/>
  </w:num>
  <w:num w:numId="23">
    <w:abstractNumId w:val="25"/>
  </w:num>
  <w:num w:numId="24">
    <w:abstractNumId w:val="19"/>
  </w:num>
  <w:num w:numId="25">
    <w:abstractNumId w:val="14"/>
  </w:num>
  <w:num w:numId="26">
    <w:abstractNumId w:val="16"/>
  </w:num>
  <w:num w:numId="27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03"/>
    <w:rsid w:val="00011F97"/>
    <w:rsid w:val="000120BD"/>
    <w:rsid w:val="00013554"/>
    <w:rsid w:val="00013DF9"/>
    <w:rsid w:val="00020164"/>
    <w:rsid w:val="00024317"/>
    <w:rsid w:val="0004463C"/>
    <w:rsid w:val="00044741"/>
    <w:rsid w:val="00046620"/>
    <w:rsid w:val="00047C05"/>
    <w:rsid w:val="00052DD6"/>
    <w:rsid w:val="00053E04"/>
    <w:rsid w:val="00061D89"/>
    <w:rsid w:val="00063F82"/>
    <w:rsid w:val="000657D2"/>
    <w:rsid w:val="00066D05"/>
    <w:rsid w:val="00070B2D"/>
    <w:rsid w:val="000714D2"/>
    <w:rsid w:val="00073604"/>
    <w:rsid w:val="00073CB9"/>
    <w:rsid w:val="000745EA"/>
    <w:rsid w:val="0007666D"/>
    <w:rsid w:val="000804BA"/>
    <w:rsid w:val="0008068C"/>
    <w:rsid w:val="00080E1E"/>
    <w:rsid w:val="000856A2"/>
    <w:rsid w:val="00086816"/>
    <w:rsid w:val="00095C0A"/>
    <w:rsid w:val="00097C0D"/>
    <w:rsid w:val="000A0AF7"/>
    <w:rsid w:val="000A3971"/>
    <w:rsid w:val="000A5B16"/>
    <w:rsid w:val="000B4A6E"/>
    <w:rsid w:val="000B6DE2"/>
    <w:rsid w:val="000B72AA"/>
    <w:rsid w:val="000C3819"/>
    <w:rsid w:val="000C656B"/>
    <w:rsid w:val="000C6FA7"/>
    <w:rsid w:val="000D209C"/>
    <w:rsid w:val="000D3633"/>
    <w:rsid w:val="000D5560"/>
    <w:rsid w:val="000D6E17"/>
    <w:rsid w:val="000E0E7B"/>
    <w:rsid w:val="000E13EF"/>
    <w:rsid w:val="000E45AC"/>
    <w:rsid w:val="000F07CC"/>
    <w:rsid w:val="000F345D"/>
    <w:rsid w:val="000F4D00"/>
    <w:rsid w:val="001030B5"/>
    <w:rsid w:val="00104870"/>
    <w:rsid w:val="00105ACF"/>
    <w:rsid w:val="00106351"/>
    <w:rsid w:val="00107371"/>
    <w:rsid w:val="00110685"/>
    <w:rsid w:val="001114E4"/>
    <w:rsid w:val="00113AB1"/>
    <w:rsid w:val="001141DB"/>
    <w:rsid w:val="00121FE9"/>
    <w:rsid w:val="0012264B"/>
    <w:rsid w:val="00127D4B"/>
    <w:rsid w:val="00134EB3"/>
    <w:rsid w:val="00136CC1"/>
    <w:rsid w:val="00150804"/>
    <w:rsid w:val="001514F3"/>
    <w:rsid w:val="00151591"/>
    <w:rsid w:val="001528FE"/>
    <w:rsid w:val="00157127"/>
    <w:rsid w:val="00157154"/>
    <w:rsid w:val="00165419"/>
    <w:rsid w:val="00167399"/>
    <w:rsid w:val="00167EE3"/>
    <w:rsid w:val="00170C9E"/>
    <w:rsid w:val="001721F1"/>
    <w:rsid w:val="0017661B"/>
    <w:rsid w:val="00177A45"/>
    <w:rsid w:val="00177B97"/>
    <w:rsid w:val="00177E1D"/>
    <w:rsid w:val="00180091"/>
    <w:rsid w:val="00180981"/>
    <w:rsid w:val="001822C2"/>
    <w:rsid w:val="00190EAF"/>
    <w:rsid w:val="001932B0"/>
    <w:rsid w:val="001933FF"/>
    <w:rsid w:val="0019372F"/>
    <w:rsid w:val="001947B8"/>
    <w:rsid w:val="001950C9"/>
    <w:rsid w:val="00195344"/>
    <w:rsid w:val="00197857"/>
    <w:rsid w:val="001A0D4A"/>
    <w:rsid w:val="001B10A8"/>
    <w:rsid w:val="001B2ECA"/>
    <w:rsid w:val="001B6548"/>
    <w:rsid w:val="001B6E3D"/>
    <w:rsid w:val="001B75EA"/>
    <w:rsid w:val="001C2AFD"/>
    <w:rsid w:val="001C31DE"/>
    <w:rsid w:val="001C45A7"/>
    <w:rsid w:val="001C7BBB"/>
    <w:rsid w:val="001C7E07"/>
    <w:rsid w:val="001D1301"/>
    <w:rsid w:val="001D13C4"/>
    <w:rsid w:val="001D1DC2"/>
    <w:rsid w:val="001D2820"/>
    <w:rsid w:val="001D38FE"/>
    <w:rsid w:val="001D3F33"/>
    <w:rsid w:val="001D477D"/>
    <w:rsid w:val="001D4AB0"/>
    <w:rsid w:val="001D58B1"/>
    <w:rsid w:val="001D6EC9"/>
    <w:rsid w:val="001D7B5A"/>
    <w:rsid w:val="001E309B"/>
    <w:rsid w:val="001E427E"/>
    <w:rsid w:val="001E442B"/>
    <w:rsid w:val="001E7093"/>
    <w:rsid w:val="001E74EF"/>
    <w:rsid w:val="001E772D"/>
    <w:rsid w:val="001F4E2C"/>
    <w:rsid w:val="001F7F26"/>
    <w:rsid w:val="0020027D"/>
    <w:rsid w:val="00207F48"/>
    <w:rsid w:val="00213690"/>
    <w:rsid w:val="00214DE2"/>
    <w:rsid w:val="002217FD"/>
    <w:rsid w:val="00223681"/>
    <w:rsid w:val="00225299"/>
    <w:rsid w:val="00227310"/>
    <w:rsid w:val="002304A1"/>
    <w:rsid w:val="00230652"/>
    <w:rsid w:val="00233407"/>
    <w:rsid w:val="00234383"/>
    <w:rsid w:val="002361C5"/>
    <w:rsid w:val="002402DD"/>
    <w:rsid w:val="00240A13"/>
    <w:rsid w:val="00241480"/>
    <w:rsid w:val="00241A84"/>
    <w:rsid w:val="00242AC0"/>
    <w:rsid w:val="002437B8"/>
    <w:rsid w:val="002447C5"/>
    <w:rsid w:val="002459F0"/>
    <w:rsid w:val="00246627"/>
    <w:rsid w:val="002476C4"/>
    <w:rsid w:val="00247F5C"/>
    <w:rsid w:val="002548D4"/>
    <w:rsid w:val="00254F29"/>
    <w:rsid w:val="00256F74"/>
    <w:rsid w:val="002575ED"/>
    <w:rsid w:val="00260ADE"/>
    <w:rsid w:val="00272DDC"/>
    <w:rsid w:val="00274665"/>
    <w:rsid w:val="00274C33"/>
    <w:rsid w:val="00275895"/>
    <w:rsid w:val="00276E36"/>
    <w:rsid w:val="00277C6F"/>
    <w:rsid w:val="00287B27"/>
    <w:rsid w:val="00291459"/>
    <w:rsid w:val="002919BE"/>
    <w:rsid w:val="00294A4A"/>
    <w:rsid w:val="00296316"/>
    <w:rsid w:val="00296B2B"/>
    <w:rsid w:val="002A3042"/>
    <w:rsid w:val="002A69D9"/>
    <w:rsid w:val="002A7AD6"/>
    <w:rsid w:val="002B004E"/>
    <w:rsid w:val="002B0A99"/>
    <w:rsid w:val="002B69D9"/>
    <w:rsid w:val="002C0EBC"/>
    <w:rsid w:val="002C2348"/>
    <w:rsid w:val="002D2724"/>
    <w:rsid w:val="002D32F8"/>
    <w:rsid w:val="002D3F57"/>
    <w:rsid w:val="002D41B7"/>
    <w:rsid w:val="002D77B4"/>
    <w:rsid w:val="002E30F0"/>
    <w:rsid w:val="002E6A3F"/>
    <w:rsid w:val="002F2103"/>
    <w:rsid w:val="002F21F1"/>
    <w:rsid w:val="002F2E1A"/>
    <w:rsid w:val="002F3E2C"/>
    <w:rsid w:val="002F6792"/>
    <w:rsid w:val="00302F52"/>
    <w:rsid w:val="00305A5D"/>
    <w:rsid w:val="0030683D"/>
    <w:rsid w:val="00310CED"/>
    <w:rsid w:val="003167B2"/>
    <w:rsid w:val="003200F9"/>
    <w:rsid w:val="00321963"/>
    <w:rsid w:val="003220D2"/>
    <w:rsid w:val="003239DB"/>
    <w:rsid w:val="00337563"/>
    <w:rsid w:val="00340618"/>
    <w:rsid w:val="0034635F"/>
    <w:rsid w:val="003501BA"/>
    <w:rsid w:val="00353E97"/>
    <w:rsid w:val="003545E6"/>
    <w:rsid w:val="003574F4"/>
    <w:rsid w:val="0036045D"/>
    <w:rsid w:val="003651EF"/>
    <w:rsid w:val="00365E44"/>
    <w:rsid w:val="00371F88"/>
    <w:rsid w:val="00377AF5"/>
    <w:rsid w:val="0038009B"/>
    <w:rsid w:val="0038055A"/>
    <w:rsid w:val="00383830"/>
    <w:rsid w:val="0039146C"/>
    <w:rsid w:val="00391817"/>
    <w:rsid w:val="003945CF"/>
    <w:rsid w:val="003A1B5F"/>
    <w:rsid w:val="003B02DE"/>
    <w:rsid w:val="003B04EE"/>
    <w:rsid w:val="003B44E8"/>
    <w:rsid w:val="003B4904"/>
    <w:rsid w:val="003B58C9"/>
    <w:rsid w:val="003C0E46"/>
    <w:rsid w:val="003C1041"/>
    <w:rsid w:val="003C35D0"/>
    <w:rsid w:val="003C3D7E"/>
    <w:rsid w:val="003D5F10"/>
    <w:rsid w:val="003E15FC"/>
    <w:rsid w:val="003E70C4"/>
    <w:rsid w:val="003F07B0"/>
    <w:rsid w:val="003F1EB8"/>
    <w:rsid w:val="003F267F"/>
    <w:rsid w:val="003F6234"/>
    <w:rsid w:val="003F7614"/>
    <w:rsid w:val="00400D00"/>
    <w:rsid w:val="00401C30"/>
    <w:rsid w:val="00401EB7"/>
    <w:rsid w:val="00401FB7"/>
    <w:rsid w:val="0040219E"/>
    <w:rsid w:val="00405B46"/>
    <w:rsid w:val="00406662"/>
    <w:rsid w:val="004106AB"/>
    <w:rsid w:val="004132D0"/>
    <w:rsid w:val="00413C5D"/>
    <w:rsid w:val="00417CA3"/>
    <w:rsid w:val="00427B1C"/>
    <w:rsid w:val="00431881"/>
    <w:rsid w:val="00431A28"/>
    <w:rsid w:val="0043201A"/>
    <w:rsid w:val="004320B2"/>
    <w:rsid w:val="00432715"/>
    <w:rsid w:val="004327C4"/>
    <w:rsid w:val="00434DE1"/>
    <w:rsid w:val="00437A50"/>
    <w:rsid w:val="00440C3E"/>
    <w:rsid w:val="00444F4E"/>
    <w:rsid w:val="00446C9F"/>
    <w:rsid w:val="00450024"/>
    <w:rsid w:val="004524E7"/>
    <w:rsid w:val="0045320C"/>
    <w:rsid w:val="00453FB8"/>
    <w:rsid w:val="00454207"/>
    <w:rsid w:val="00455D2C"/>
    <w:rsid w:val="0045623C"/>
    <w:rsid w:val="0046058C"/>
    <w:rsid w:val="00463512"/>
    <w:rsid w:val="00463A68"/>
    <w:rsid w:val="004656E1"/>
    <w:rsid w:val="004672EB"/>
    <w:rsid w:val="004707A9"/>
    <w:rsid w:val="004736B2"/>
    <w:rsid w:val="004758C7"/>
    <w:rsid w:val="0048324A"/>
    <w:rsid w:val="00486F61"/>
    <w:rsid w:val="004879E3"/>
    <w:rsid w:val="00490735"/>
    <w:rsid w:val="00497BDB"/>
    <w:rsid w:val="004A1761"/>
    <w:rsid w:val="004A73EA"/>
    <w:rsid w:val="004B0E68"/>
    <w:rsid w:val="004B57F8"/>
    <w:rsid w:val="004C001A"/>
    <w:rsid w:val="004C39DD"/>
    <w:rsid w:val="004C7248"/>
    <w:rsid w:val="004D1F3E"/>
    <w:rsid w:val="004D2A1F"/>
    <w:rsid w:val="004D2DB6"/>
    <w:rsid w:val="004D67CD"/>
    <w:rsid w:val="004E0923"/>
    <w:rsid w:val="004E0DA0"/>
    <w:rsid w:val="004E36C4"/>
    <w:rsid w:val="004E74E0"/>
    <w:rsid w:val="004F19CB"/>
    <w:rsid w:val="004F43C0"/>
    <w:rsid w:val="004F4F0E"/>
    <w:rsid w:val="004F50DC"/>
    <w:rsid w:val="005068CB"/>
    <w:rsid w:val="00512070"/>
    <w:rsid w:val="00513E66"/>
    <w:rsid w:val="00514CC4"/>
    <w:rsid w:val="00517806"/>
    <w:rsid w:val="00520624"/>
    <w:rsid w:val="005253E1"/>
    <w:rsid w:val="00532610"/>
    <w:rsid w:val="005336D7"/>
    <w:rsid w:val="00533C12"/>
    <w:rsid w:val="0053795A"/>
    <w:rsid w:val="00540A5D"/>
    <w:rsid w:val="00542540"/>
    <w:rsid w:val="00555C8F"/>
    <w:rsid w:val="005630F9"/>
    <w:rsid w:val="00564BFB"/>
    <w:rsid w:val="0056513A"/>
    <w:rsid w:val="005747AC"/>
    <w:rsid w:val="005809DF"/>
    <w:rsid w:val="00583C56"/>
    <w:rsid w:val="005844C4"/>
    <w:rsid w:val="00590069"/>
    <w:rsid w:val="005924FB"/>
    <w:rsid w:val="005930AA"/>
    <w:rsid w:val="00594C41"/>
    <w:rsid w:val="00595DCA"/>
    <w:rsid w:val="005966AF"/>
    <w:rsid w:val="00597CFA"/>
    <w:rsid w:val="005B20F2"/>
    <w:rsid w:val="005B3D6F"/>
    <w:rsid w:val="005B7018"/>
    <w:rsid w:val="005C5637"/>
    <w:rsid w:val="005C6CF4"/>
    <w:rsid w:val="005C730A"/>
    <w:rsid w:val="005C7CF1"/>
    <w:rsid w:val="005D139D"/>
    <w:rsid w:val="005D17E0"/>
    <w:rsid w:val="005D2B3D"/>
    <w:rsid w:val="005D3003"/>
    <w:rsid w:val="005D3F83"/>
    <w:rsid w:val="005D6E7B"/>
    <w:rsid w:val="005D723A"/>
    <w:rsid w:val="005E0454"/>
    <w:rsid w:val="005E11F0"/>
    <w:rsid w:val="005E1254"/>
    <w:rsid w:val="005E4475"/>
    <w:rsid w:val="005E4621"/>
    <w:rsid w:val="005E5A4D"/>
    <w:rsid w:val="005F12E0"/>
    <w:rsid w:val="005F4D81"/>
    <w:rsid w:val="005F5B9D"/>
    <w:rsid w:val="005F74BE"/>
    <w:rsid w:val="00601E2D"/>
    <w:rsid w:val="0060351B"/>
    <w:rsid w:val="006042AE"/>
    <w:rsid w:val="00606A51"/>
    <w:rsid w:val="006074DB"/>
    <w:rsid w:val="00610B58"/>
    <w:rsid w:val="006141C2"/>
    <w:rsid w:val="00620BD4"/>
    <w:rsid w:val="00626878"/>
    <w:rsid w:val="0062721F"/>
    <w:rsid w:val="006364CC"/>
    <w:rsid w:val="00642B33"/>
    <w:rsid w:val="0064445B"/>
    <w:rsid w:val="00646149"/>
    <w:rsid w:val="006530C1"/>
    <w:rsid w:val="006533DE"/>
    <w:rsid w:val="0065515B"/>
    <w:rsid w:val="00656543"/>
    <w:rsid w:val="0066182C"/>
    <w:rsid w:val="00663FBB"/>
    <w:rsid w:val="00664C3C"/>
    <w:rsid w:val="00666491"/>
    <w:rsid w:val="006677C7"/>
    <w:rsid w:val="006679B8"/>
    <w:rsid w:val="00671378"/>
    <w:rsid w:val="0067493A"/>
    <w:rsid w:val="00675A64"/>
    <w:rsid w:val="00680256"/>
    <w:rsid w:val="006832FC"/>
    <w:rsid w:val="006840F0"/>
    <w:rsid w:val="00686877"/>
    <w:rsid w:val="006903D5"/>
    <w:rsid w:val="00691BE8"/>
    <w:rsid w:val="0069648D"/>
    <w:rsid w:val="00696B0A"/>
    <w:rsid w:val="00697131"/>
    <w:rsid w:val="006A0A97"/>
    <w:rsid w:val="006A0BFA"/>
    <w:rsid w:val="006A358B"/>
    <w:rsid w:val="006A5FD7"/>
    <w:rsid w:val="006B0F9D"/>
    <w:rsid w:val="006B47CC"/>
    <w:rsid w:val="006B5792"/>
    <w:rsid w:val="006B65C7"/>
    <w:rsid w:val="006B7E16"/>
    <w:rsid w:val="006C135F"/>
    <w:rsid w:val="006C1BAF"/>
    <w:rsid w:val="006C2A73"/>
    <w:rsid w:val="006C3135"/>
    <w:rsid w:val="006C3B0F"/>
    <w:rsid w:val="006C5D29"/>
    <w:rsid w:val="006C6B7F"/>
    <w:rsid w:val="006D2DD0"/>
    <w:rsid w:val="006D4DE8"/>
    <w:rsid w:val="006D5451"/>
    <w:rsid w:val="006E03BF"/>
    <w:rsid w:val="006E3CE8"/>
    <w:rsid w:val="006E5C4C"/>
    <w:rsid w:val="006E666D"/>
    <w:rsid w:val="006F0BDD"/>
    <w:rsid w:val="006F1953"/>
    <w:rsid w:val="006F22A7"/>
    <w:rsid w:val="007003FA"/>
    <w:rsid w:val="00700E8A"/>
    <w:rsid w:val="00701422"/>
    <w:rsid w:val="00701426"/>
    <w:rsid w:val="00701FFB"/>
    <w:rsid w:val="00702BD3"/>
    <w:rsid w:val="00705E18"/>
    <w:rsid w:val="00706D27"/>
    <w:rsid w:val="00711048"/>
    <w:rsid w:val="00711107"/>
    <w:rsid w:val="007262ED"/>
    <w:rsid w:val="00727CAA"/>
    <w:rsid w:val="00730220"/>
    <w:rsid w:val="0073029B"/>
    <w:rsid w:val="00734688"/>
    <w:rsid w:val="0073789E"/>
    <w:rsid w:val="0074517D"/>
    <w:rsid w:val="00745F6C"/>
    <w:rsid w:val="00746454"/>
    <w:rsid w:val="00747FF0"/>
    <w:rsid w:val="00760075"/>
    <w:rsid w:val="00763E99"/>
    <w:rsid w:val="007666A5"/>
    <w:rsid w:val="0077065B"/>
    <w:rsid w:val="00773DBB"/>
    <w:rsid w:val="00775D6C"/>
    <w:rsid w:val="00776614"/>
    <w:rsid w:val="00782FA9"/>
    <w:rsid w:val="00783BC4"/>
    <w:rsid w:val="00786990"/>
    <w:rsid w:val="007872EE"/>
    <w:rsid w:val="007931C3"/>
    <w:rsid w:val="0079610E"/>
    <w:rsid w:val="007A0157"/>
    <w:rsid w:val="007A02B5"/>
    <w:rsid w:val="007A46EC"/>
    <w:rsid w:val="007A54D3"/>
    <w:rsid w:val="007A6557"/>
    <w:rsid w:val="007C16E7"/>
    <w:rsid w:val="007D7CAB"/>
    <w:rsid w:val="007E272F"/>
    <w:rsid w:val="007E281C"/>
    <w:rsid w:val="007E5B4E"/>
    <w:rsid w:val="007F20C4"/>
    <w:rsid w:val="007F25AB"/>
    <w:rsid w:val="007F4CE2"/>
    <w:rsid w:val="007F5B25"/>
    <w:rsid w:val="00803951"/>
    <w:rsid w:val="0080401E"/>
    <w:rsid w:val="00804A18"/>
    <w:rsid w:val="00815F7B"/>
    <w:rsid w:val="00816A28"/>
    <w:rsid w:val="00822774"/>
    <w:rsid w:val="008238AC"/>
    <w:rsid w:val="00825D58"/>
    <w:rsid w:val="00830277"/>
    <w:rsid w:val="00830666"/>
    <w:rsid w:val="00831C88"/>
    <w:rsid w:val="00837DDA"/>
    <w:rsid w:val="00843B59"/>
    <w:rsid w:val="00844048"/>
    <w:rsid w:val="008459E3"/>
    <w:rsid w:val="0084621F"/>
    <w:rsid w:val="008536EF"/>
    <w:rsid w:val="00855C43"/>
    <w:rsid w:val="00860322"/>
    <w:rsid w:val="00863C35"/>
    <w:rsid w:val="008659FB"/>
    <w:rsid w:val="00866E43"/>
    <w:rsid w:val="00867E77"/>
    <w:rsid w:val="00873E01"/>
    <w:rsid w:val="00876CDA"/>
    <w:rsid w:val="0088031F"/>
    <w:rsid w:val="00881BB5"/>
    <w:rsid w:val="0088369A"/>
    <w:rsid w:val="0088413B"/>
    <w:rsid w:val="00885F24"/>
    <w:rsid w:val="00895C5A"/>
    <w:rsid w:val="00896395"/>
    <w:rsid w:val="00896EF2"/>
    <w:rsid w:val="008A3736"/>
    <w:rsid w:val="008A3AC9"/>
    <w:rsid w:val="008A3C85"/>
    <w:rsid w:val="008B089B"/>
    <w:rsid w:val="008B294D"/>
    <w:rsid w:val="008B3D54"/>
    <w:rsid w:val="008B4E38"/>
    <w:rsid w:val="008B517A"/>
    <w:rsid w:val="008D1976"/>
    <w:rsid w:val="008D1F8D"/>
    <w:rsid w:val="008D3728"/>
    <w:rsid w:val="008D4280"/>
    <w:rsid w:val="008E0B46"/>
    <w:rsid w:val="008E265A"/>
    <w:rsid w:val="008F01A9"/>
    <w:rsid w:val="008F0306"/>
    <w:rsid w:val="008F237F"/>
    <w:rsid w:val="008F35BE"/>
    <w:rsid w:val="008F36D3"/>
    <w:rsid w:val="008F52BF"/>
    <w:rsid w:val="008F7767"/>
    <w:rsid w:val="008F788D"/>
    <w:rsid w:val="00903418"/>
    <w:rsid w:val="00904C77"/>
    <w:rsid w:val="00911BFD"/>
    <w:rsid w:val="00912B85"/>
    <w:rsid w:val="009159DF"/>
    <w:rsid w:val="009228D6"/>
    <w:rsid w:val="009231D7"/>
    <w:rsid w:val="0092436C"/>
    <w:rsid w:val="009248D9"/>
    <w:rsid w:val="00924AE9"/>
    <w:rsid w:val="00926949"/>
    <w:rsid w:val="00930A60"/>
    <w:rsid w:val="00931844"/>
    <w:rsid w:val="0093189C"/>
    <w:rsid w:val="00934A19"/>
    <w:rsid w:val="009379E3"/>
    <w:rsid w:val="009420F0"/>
    <w:rsid w:val="00942C01"/>
    <w:rsid w:val="00945DAF"/>
    <w:rsid w:val="00946A1A"/>
    <w:rsid w:val="009470A8"/>
    <w:rsid w:val="00950853"/>
    <w:rsid w:val="0095112E"/>
    <w:rsid w:val="00955E18"/>
    <w:rsid w:val="00957621"/>
    <w:rsid w:val="00957740"/>
    <w:rsid w:val="00957921"/>
    <w:rsid w:val="00966D67"/>
    <w:rsid w:val="0096755F"/>
    <w:rsid w:val="009703B3"/>
    <w:rsid w:val="00970F58"/>
    <w:rsid w:val="00971187"/>
    <w:rsid w:val="009735C1"/>
    <w:rsid w:val="009747FB"/>
    <w:rsid w:val="00975E7B"/>
    <w:rsid w:val="009871C2"/>
    <w:rsid w:val="00990441"/>
    <w:rsid w:val="00990582"/>
    <w:rsid w:val="009907D0"/>
    <w:rsid w:val="009934CF"/>
    <w:rsid w:val="00994A72"/>
    <w:rsid w:val="009A0652"/>
    <w:rsid w:val="009A2017"/>
    <w:rsid w:val="009A26B7"/>
    <w:rsid w:val="009A313A"/>
    <w:rsid w:val="009A63F1"/>
    <w:rsid w:val="009B3A7C"/>
    <w:rsid w:val="009B578E"/>
    <w:rsid w:val="009B5B8F"/>
    <w:rsid w:val="009C15CB"/>
    <w:rsid w:val="009C47F5"/>
    <w:rsid w:val="009C77B8"/>
    <w:rsid w:val="009D00EF"/>
    <w:rsid w:val="009D20A4"/>
    <w:rsid w:val="009D381C"/>
    <w:rsid w:val="009D6ABC"/>
    <w:rsid w:val="009E0578"/>
    <w:rsid w:val="009E3DA8"/>
    <w:rsid w:val="009E51F4"/>
    <w:rsid w:val="009F31BC"/>
    <w:rsid w:val="009F34AD"/>
    <w:rsid w:val="009F6B04"/>
    <w:rsid w:val="009F73EB"/>
    <w:rsid w:val="00A06614"/>
    <w:rsid w:val="00A11457"/>
    <w:rsid w:val="00A1162E"/>
    <w:rsid w:val="00A12E0E"/>
    <w:rsid w:val="00A1590D"/>
    <w:rsid w:val="00A15AFA"/>
    <w:rsid w:val="00A17814"/>
    <w:rsid w:val="00A21089"/>
    <w:rsid w:val="00A210C8"/>
    <w:rsid w:val="00A219F0"/>
    <w:rsid w:val="00A25CF1"/>
    <w:rsid w:val="00A27EF0"/>
    <w:rsid w:val="00A326BF"/>
    <w:rsid w:val="00A32797"/>
    <w:rsid w:val="00A3749C"/>
    <w:rsid w:val="00A41C91"/>
    <w:rsid w:val="00A43207"/>
    <w:rsid w:val="00A43DDD"/>
    <w:rsid w:val="00A46905"/>
    <w:rsid w:val="00A4784A"/>
    <w:rsid w:val="00A47F39"/>
    <w:rsid w:val="00A527E3"/>
    <w:rsid w:val="00A604E0"/>
    <w:rsid w:val="00A64E00"/>
    <w:rsid w:val="00A72D49"/>
    <w:rsid w:val="00A81916"/>
    <w:rsid w:val="00A81D76"/>
    <w:rsid w:val="00A86E5F"/>
    <w:rsid w:val="00A90705"/>
    <w:rsid w:val="00A928F1"/>
    <w:rsid w:val="00A940F5"/>
    <w:rsid w:val="00A95DB6"/>
    <w:rsid w:val="00AA02C6"/>
    <w:rsid w:val="00AA05A0"/>
    <w:rsid w:val="00AA1488"/>
    <w:rsid w:val="00AA79C1"/>
    <w:rsid w:val="00AB24D1"/>
    <w:rsid w:val="00AB2D79"/>
    <w:rsid w:val="00AB3A4B"/>
    <w:rsid w:val="00AB5326"/>
    <w:rsid w:val="00AB71F0"/>
    <w:rsid w:val="00AC48B5"/>
    <w:rsid w:val="00AC7DDB"/>
    <w:rsid w:val="00AD1A9E"/>
    <w:rsid w:val="00AD2B3B"/>
    <w:rsid w:val="00AD336B"/>
    <w:rsid w:val="00AD5125"/>
    <w:rsid w:val="00AD6E04"/>
    <w:rsid w:val="00AE225E"/>
    <w:rsid w:val="00AE62E3"/>
    <w:rsid w:val="00AF181F"/>
    <w:rsid w:val="00AF1E18"/>
    <w:rsid w:val="00AF348B"/>
    <w:rsid w:val="00B039B4"/>
    <w:rsid w:val="00B05291"/>
    <w:rsid w:val="00B0768F"/>
    <w:rsid w:val="00B07F56"/>
    <w:rsid w:val="00B10043"/>
    <w:rsid w:val="00B10A8C"/>
    <w:rsid w:val="00B123C9"/>
    <w:rsid w:val="00B1557E"/>
    <w:rsid w:val="00B24841"/>
    <w:rsid w:val="00B269D1"/>
    <w:rsid w:val="00B2759E"/>
    <w:rsid w:val="00B35FA8"/>
    <w:rsid w:val="00B363AC"/>
    <w:rsid w:val="00B369E4"/>
    <w:rsid w:val="00B36AF6"/>
    <w:rsid w:val="00B40DA6"/>
    <w:rsid w:val="00B43889"/>
    <w:rsid w:val="00B502DB"/>
    <w:rsid w:val="00B52ABC"/>
    <w:rsid w:val="00B55762"/>
    <w:rsid w:val="00B56A42"/>
    <w:rsid w:val="00B56A8F"/>
    <w:rsid w:val="00B573E0"/>
    <w:rsid w:val="00B62687"/>
    <w:rsid w:val="00B649BD"/>
    <w:rsid w:val="00B66D3D"/>
    <w:rsid w:val="00B70956"/>
    <w:rsid w:val="00B71A9E"/>
    <w:rsid w:val="00B75C0E"/>
    <w:rsid w:val="00B760BA"/>
    <w:rsid w:val="00B77D8B"/>
    <w:rsid w:val="00B83706"/>
    <w:rsid w:val="00B8476B"/>
    <w:rsid w:val="00B84E5C"/>
    <w:rsid w:val="00B90986"/>
    <w:rsid w:val="00B916EF"/>
    <w:rsid w:val="00B9613D"/>
    <w:rsid w:val="00BA2296"/>
    <w:rsid w:val="00BA22DE"/>
    <w:rsid w:val="00BA2360"/>
    <w:rsid w:val="00BB1A6E"/>
    <w:rsid w:val="00BB32FB"/>
    <w:rsid w:val="00BB5E4E"/>
    <w:rsid w:val="00BC4EAE"/>
    <w:rsid w:val="00BC679B"/>
    <w:rsid w:val="00BC75B2"/>
    <w:rsid w:val="00BD00DC"/>
    <w:rsid w:val="00BD27E4"/>
    <w:rsid w:val="00BD2D32"/>
    <w:rsid w:val="00BD3B19"/>
    <w:rsid w:val="00BD64D0"/>
    <w:rsid w:val="00BD76B2"/>
    <w:rsid w:val="00BE217A"/>
    <w:rsid w:val="00BE733A"/>
    <w:rsid w:val="00BF2703"/>
    <w:rsid w:val="00BF4918"/>
    <w:rsid w:val="00BF4FB4"/>
    <w:rsid w:val="00C05328"/>
    <w:rsid w:val="00C10AD1"/>
    <w:rsid w:val="00C10D1D"/>
    <w:rsid w:val="00C1164E"/>
    <w:rsid w:val="00C13F97"/>
    <w:rsid w:val="00C16069"/>
    <w:rsid w:val="00C23EF4"/>
    <w:rsid w:val="00C25A08"/>
    <w:rsid w:val="00C30555"/>
    <w:rsid w:val="00C31D38"/>
    <w:rsid w:val="00C32370"/>
    <w:rsid w:val="00C36272"/>
    <w:rsid w:val="00C4022E"/>
    <w:rsid w:val="00C412FF"/>
    <w:rsid w:val="00C442C3"/>
    <w:rsid w:val="00C458BE"/>
    <w:rsid w:val="00C45AC3"/>
    <w:rsid w:val="00C47B57"/>
    <w:rsid w:val="00C53AC5"/>
    <w:rsid w:val="00C57368"/>
    <w:rsid w:val="00C6174F"/>
    <w:rsid w:val="00C63D71"/>
    <w:rsid w:val="00C64CB1"/>
    <w:rsid w:val="00C67AB7"/>
    <w:rsid w:val="00C71212"/>
    <w:rsid w:val="00C729CF"/>
    <w:rsid w:val="00C72AC4"/>
    <w:rsid w:val="00C73EC7"/>
    <w:rsid w:val="00C74568"/>
    <w:rsid w:val="00C762D7"/>
    <w:rsid w:val="00C81234"/>
    <w:rsid w:val="00C81FD8"/>
    <w:rsid w:val="00C82509"/>
    <w:rsid w:val="00C84EF6"/>
    <w:rsid w:val="00C85F78"/>
    <w:rsid w:val="00C86130"/>
    <w:rsid w:val="00C927B4"/>
    <w:rsid w:val="00C964AC"/>
    <w:rsid w:val="00C97C12"/>
    <w:rsid w:val="00CA04D6"/>
    <w:rsid w:val="00CA2412"/>
    <w:rsid w:val="00CA49B3"/>
    <w:rsid w:val="00CA4E9D"/>
    <w:rsid w:val="00CA596F"/>
    <w:rsid w:val="00CA5E90"/>
    <w:rsid w:val="00CB0A25"/>
    <w:rsid w:val="00CB1D0D"/>
    <w:rsid w:val="00CC0757"/>
    <w:rsid w:val="00CC0E99"/>
    <w:rsid w:val="00CC0EEC"/>
    <w:rsid w:val="00CC13AD"/>
    <w:rsid w:val="00CC1FBA"/>
    <w:rsid w:val="00CC2FF1"/>
    <w:rsid w:val="00CC36C0"/>
    <w:rsid w:val="00CC45D6"/>
    <w:rsid w:val="00CC67C5"/>
    <w:rsid w:val="00CC6801"/>
    <w:rsid w:val="00CD7ED5"/>
    <w:rsid w:val="00CE65A2"/>
    <w:rsid w:val="00CE722E"/>
    <w:rsid w:val="00CF3BCF"/>
    <w:rsid w:val="00CF47A3"/>
    <w:rsid w:val="00CF4EB6"/>
    <w:rsid w:val="00CF5A81"/>
    <w:rsid w:val="00D002A1"/>
    <w:rsid w:val="00D00D76"/>
    <w:rsid w:val="00D0276E"/>
    <w:rsid w:val="00D04507"/>
    <w:rsid w:val="00D05920"/>
    <w:rsid w:val="00D10075"/>
    <w:rsid w:val="00D100D3"/>
    <w:rsid w:val="00D10C9D"/>
    <w:rsid w:val="00D14220"/>
    <w:rsid w:val="00D14EBB"/>
    <w:rsid w:val="00D2006E"/>
    <w:rsid w:val="00D21B50"/>
    <w:rsid w:val="00D22C27"/>
    <w:rsid w:val="00D22D9B"/>
    <w:rsid w:val="00D2315B"/>
    <w:rsid w:val="00D2345A"/>
    <w:rsid w:val="00D234D5"/>
    <w:rsid w:val="00D23D8E"/>
    <w:rsid w:val="00D34175"/>
    <w:rsid w:val="00D36C18"/>
    <w:rsid w:val="00D41E1D"/>
    <w:rsid w:val="00D46DCF"/>
    <w:rsid w:val="00D52984"/>
    <w:rsid w:val="00D571CB"/>
    <w:rsid w:val="00D620AB"/>
    <w:rsid w:val="00D7240B"/>
    <w:rsid w:val="00D72483"/>
    <w:rsid w:val="00D753FA"/>
    <w:rsid w:val="00D83B42"/>
    <w:rsid w:val="00D85441"/>
    <w:rsid w:val="00D869C1"/>
    <w:rsid w:val="00D875CB"/>
    <w:rsid w:val="00D93EDD"/>
    <w:rsid w:val="00D96098"/>
    <w:rsid w:val="00DA0297"/>
    <w:rsid w:val="00DA06E3"/>
    <w:rsid w:val="00DA0C34"/>
    <w:rsid w:val="00DA7918"/>
    <w:rsid w:val="00DA7EB3"/>
    <w:rsid w:val="00DB19F0"/>
    <w:rsid w:val="00DB586E"/>
    <w:rsid w:val="00DB70E6"/>
    <w:rsid w:val="00DB790A"/>
    <w:rsid w:val="00DC021F"/>
    <w:rsid w:val="00DC74EC"/>
    <w:rsid w:val="00DD0F4F"/>
    <w:rsid w:val="00DD603E"/>
    <w:rsid w:val="00DE5090"/>
    <w:rsid w:val="00DE53F3"/>
    <w:rsid w:val="00DE57BB"/>
    <w:rsid w:val="00DE6F2E"/>
    <w:rsid w:val="00DF2F7B"/>
    <w:rsid w:val="00DF3FAE"/>
    <w:rsid w:val="00DF738A"/>
    <w:rsid w:val="00E045B2"/>
    <w:rsid w:val="00E06497"/>
    <w:rsid w:val="00E06832"/>
    <w:rsid w:val="00E0759A"/>
    <w:rsid w:val="00E101C7"/>
    <w:rsid w:val="00E10E76"/>
    <w:rsid w:val="00E11615"/>
    <w:rsid w:val="00E12A1F"/>
    <w:rsid w:val="00E160AB"/>
    <w:rsid w:val="00E209FD"/>
    <w:rsid w:val="00E22FC2"/>
    <w:rsid w:val="00E231C8"/>
    <w:rsid w:val="00E26439"/>
    <w:rsid w:val="00E27B25"/>
    <w:rsid w:val="00E32F98"/>
    <w:rsid w:val="00E36A38"/>
    <w:rsid w:val="00E40AB7"/>
    <w:rsid w:val="00E42732"/>
    <w:rsid w:val="00E44F27"/>
    <w:rsid w:val="00E455B5"/>
    <w:rsid w:val="00E46E22"/>
    <w:rsid w:val="00E475B2"/>
    <w:rsid w:val="00E476B8"/>
    <w:rsid w:val="00E512A0"/>
    <w:rsid w:val="00E52773"/>
    <w:rsid w:val="00E53F28"/>
    <w:rsid w:val="00E54262"/>
    <w:rsid w:val="00E560AF"/>
    <w:rsid w:val="00E6023B"/>
    <w:rsid w:val="00E60EC9"/>
    <w:rsid w:val="00E61F49"/>
    <w:rsid w:val="00E64E00"/>
    <w:rsid w:val="00E70325"/>
    <w:rsid w:val="00E71CD5"/>
    <w:rsid w:val="00E73D88"/>
    <w:rsid w:val="00E74C8E"/>
    <w:rsid w:val="00E80983"/>
    <w:rsid w:val="00E82646"/>
    <w:rsid w:val="00E8356C"/>
    <w:rsid w:val="00E8407A"/>
    <w:rsid w:val="00E87414"/>
    <w:rsid w:val="00E9095D"/>
    <w:rsid w:val="00E91F13"/>
    <w:rsid w:val="00E93131"/>
    <w:rsid w:val="00E9354F"/>
    <w:rsid w:val="00E94C11"/>
    <w:rsid w:val="00E94D31"/>
    <w:rsid w:val="00E96256"/>
    <w:rsid w:val="00EA0CDB"/>
    <w:rsid w:val="00EA25BA"/>
    <w:rsid w:val="00EA2A21"/>
    <w:rsid w:val="00EA48F0"/>
    <w:rsid w:val="00EA4D56"/>
    <w:rsid w:val="00EB182F"/>
    <w:rsid w:val="00EB24F7"/>
    <w:rsid w:val="00EB7062"/>
    <w:rsid w:val="00EC0883"/>
    <w:rsid w:val="00EC2857"/>
    <w:rsid w:val="00EC351E"/>
    <w:rsid w:val="00EC5088"/>
    <w:rsid w:val="00EC7B63"/>
    <w:rsid w:val="00ED2081"/>
    <w:rsid w:val="00ED3709"/>
    <w:rsid w:val="00EE28AA"/>
    <w:rsid w:val="00EE3367"/>
    <w:rsid w:val="00EE451B"/>
    <w:rsid w:val="00EE7271"/>
    <w:rsid w:val="00EE7B71"/>
    <w:rsid w:val="00EE7E6B"/>
    <w:rsid w:val="00EF0718"/>
    <w:rsid w:val="00EF16DF"/>
    <w:rsid w:val="00EF3084"/>
    <w:rsid w:val="00EF30F1"/>
    <w:rsid w:val="00EF34BD"/>
    <w:rsid w:val="00EF36EB"/>
    <w:rsid w:val="00EF4651"/>
    <w:rsid w:val="00F00053"/>
    <w:rsid w:val="00F00615"/>
    <w:rsid w:val="00F00CD2"/>
    <w:rsid w:val="00F02643"/>
    <w:rsid w:val="00F02E7F"/>
    <w:rsid w:val="00F07DFA"/>
    <w:rsid w:val="00F13828"/>
    <w:rsid w:val="00F20B69"/>
    <w:rsid w:val="00F22F84"/>
    <w:rsid w:val="00F24CC7"/>
    <w:rsid w:val="00F27EBA"/>
    <w:rsid w:val="00F3050C"/>
    <w:rsid w:val="00F30DEB"/>
    <w:rsid w:val="00F34A39"/>
    <w:rsid w:val="00F35400"/>
    <w:rsid w:val="00F429A6"/>
    <w:rsid w:val="00F43296"/>
    <w:rsid w:val="00F463B2"/>
    <w:rsid w:val="00F464AD"/>
    <w:rsid w:val="00F54B12"/>
    <w:rsid w:val="00F54F75"/>
    <w:rsid w:val="00F60A8D"/>
    <w:rsid w:val="00F71E84"/>
    <w:rsid w:val="00F75283"/>
    <w:rsid w:val="00F7550A"/>
    <w:rsid w:val="00F77362"/>
    <w:rsid w:val="00F80346"/>
    <w:rsid w:val="00F8143F"/>
    <w:rsid w:val="00F82156"/>
    <w:rsid w:val="00F83E1A"/>
    <w:rsid w:val="00F84DC2"/>
    <w:rsid w:val="00F85C54"/>
    <w:rsid w:val="00F87F01"/>
    <w:rsid w:val="00F90565"/>
    <w:rsid w:val="00F92E58"/>
    <w:rsid w:val="00F958AC"/>
    <w:rsid w:val="00F9747E"/>
    <w:rsid w:val="00FB0655"/>
    <w:rsid w:val="00FC24E6"/>
    <w:rsid w:val="00FC2995"/>
    <w:rsid w:val="00FC6AEB"/>
    <w:rsid w:val="00FD2661"/>
    <w:rsid w:val="00FD372A"/>
    <w:rsid w:val="00FD3756"/>
    <w:rsid w:val="00FD3F53"/>
    <w:rsid w:val="00FD5E51"/>
    <w:rsid w:val="00FE19E0"/>
    <w:rsid w:val="00FE2DD0"/>
    <w:rsid w:val="00FE32AF"/>
    <w:rsid w:val="00FE3332"/>
    <w:rsid w:val="00FE5CEF"/>
    <w:rsid w:val="00FE7BDD"/>
    <w:rsid w:val="00FF0507"/>
    <w:rsid w:val="00FF0CF0"/>
    <w:rsid w:val="00FF41B0"/>
    <w:rsid w:val="00FF436E"/>
    <w:rsid w:val="00FF6425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B1AE"/>
  <w15:chartTrackingRefBased/>
  <w15:docId w15:val="{9E6950A1-AEA6-4A92-A47C-43D92C68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75ED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2575ED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2575ED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2575ED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2575ED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2575ED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2575ED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2575ED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2575ED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2575ED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2575ED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2575ED"/>
  </w:style>
  <w:style w:type="character" w:customStyle="1" w:styleId="10">
    <w:name w:val="标题 1 字符"/>
    <w:basedOn w:val="a1"/>
    <w:link w:val="1"/>
    <w:qFormat/>
    <w:rsid w:val="002575ED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2575ED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2575ED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2575ED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table" w:styleId="a5">
    <w:name w:val="Table Grid"/>
    <w:basedOn w:val="a2"/>
    <w:uiPriority w:val="59"/>
    <w:qFormat/>
    <w:rsid w:val="002575E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0"/>
    <w:link w:val="a7"/>
    <w:qFormat/>
    <w:rsid w:val="00257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qFormat/>
    <w:rsid w:val="002575ED"/>
    <w:rPr>
      <w:rFonts w:ascii="Courier New" w:eastAsia="宋体" w:hAnsi="Courier New" w:cs="Times New Roman"/>
      <w:sz w:val="18"/>
      <w:szCs w:val="18"/>
    </w:rPr>
  </w:style>
  <w:style w:type="paragraph" w:styleId="a8">
    <w:name w:val="footer"/>
    <w:basedOn w:val="a0"/>
    <w:link w:val="a9"/>
    <w:qFormat/>
    <w:rsid w:val="00257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qFormat/>
    <w:rsid w:val="002575ED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1"/>
    <w:link w:val="5"/>
    <w:qFormat/>
    <w:rsid w:val="002575ED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2575ED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2575ED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2575ED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2575ED"/>
    <w:rPr>
      <w:rFonts w:ascii="Courier New" w:eastAsia="黑体" w:hAnsi="Courier New" w:cs="Times New Roman"/>
      <w:szCs w:val="21"/>
    </w:rPr>
  </w:style>
  <w:style w:type="paragraph" w:styleId="aa">
    <w:name w:val="caption"/>
    <w:basedOn w:val="a0"/>
    <w:next w:val="a0"/>
    <w:qFormat/>
    <w:rsid w:val="002575ED"/>
    <w:rPr>
      <w:rFonts w:ascii="Arial" w:eastAsia="黑体" w:hAnsi="Arial" w:cs="Arial"/>
      <w:sz w:val="20"/>
      <w:szCs w:val="20"/>
    </w:rPr>
  </w:style>
  <w:style w:type="paragraph" w:styleId="ab">
    <w:name w:val="Document Map"/>
    <w:basedOn w:val="a0"/>
    <w:link w:val="ac"/>
    <w:uiPriority w:val="99"/>
    <w:unhideWhenUsed/>
    <w:qFormat/>
    <w:rsid w:val="002575ED"/>
    <w:rPr>
      <w:rFonts w:ascii="宋体"/>
      <w:sz w:val="18"/>
      <w:szCs w:val="18"/>
    </w:rPr>
  </w:style>
  <w:style w:type="character" w:customStyle="1" w:styleId="ac">
    <w:name w:val="文档结构图 字符"/>
    <w:basedOn w:val="a1"/>
    <w:link w:val="ab"/>
    <w:uiPriority w:val="99"/>
    <w:qFormat/>
    <w:rsid w:val="002575ED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2575ED"/>
    <w:pPr>
      <w:ind w:left="420"/>
      <w:jc w:val="left"/>
    </w:pPr>
    <w:rPr>
      <w:i/>
      <w:iCs/>
      <w:sz w:val="20"/>
      <w:szCs w:val="20"/>
    </w:rPr>
  </w:style>
  <w:style w:type="paragraph" w:styleId="ad">
    <w:name w:val="Balloon Text"/>
    <w:basedOn w:val="a0"/>
    <w:link w:val="ae"/>
    <w:uiPriority w:val="99"/>
    <w:unhideWhenUsed/>
    <w:qFormat/>
    <w:rsid w:val="002575ED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qFormat/>
    <w:rsid w:val="002575ED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2575E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2575ED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2575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2575ED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0"/>
    <w:uiPriority w:val="99"/>
    <w:unhideWhenUsed/>
    <w:qFormat/>
    <w:rsid w:val="002575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0"/>
    <w:next w:val="a0"/>
    <w:link w:val="af1"/>
    <w:uiPriority w:val="10"/>
    <w:qFormat/>
    <w:rsid w:val="002575ED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1">
    <w:name w:val="标题 字符"/>
    <w:basedOn w:val="a1"/>
    <w:link w:val="af0"/>
    <w:uiPriority w:val="10"/>
    <w:qFormat/>
    <w:rsid w:val="002575ED"/>
    <w:rPr>
      <w:rFonts w:ascii="Courier New" w:eastAsia="宋体" w:hAnsi="Courier New" w:cs="Times New Roman"/>
      <w:b/>
      <w:bCs/>
      <w:sz w:val="32"/>
      <w:szCs w:val="32"/>
    </w:rPr>
  </w:style>
  <w:style w:type="character" w:styleId="af2">
    <w:name w:val="page number"/>
    <w:basedOn w:val="a1"/>
    <w:qFormat/>
    <w:rsid w:val="002575ED"/>
  </w:style>
  <w:style w:type="character" w:styleId="af3">
    <w:name w:val="FollowedHyperlink"/>
    <w:basedOn w:val="a1"/>
    <w:qFormat/>
    <w:rsid w:val="002575ED"/>
    <w:rPr>
      <w:color w:val="800080"/>
      <w:u w:val="single"/>
    </w:rPr>
  </w:style>
  <w:style w:type="character" w:styleId="af4">
    <w:name w:val="Hyperlink"/>
    <w:basedOn w:val="a1"/>
    <w:qFormat/>
    <w:rsid w:val="002575ED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2575ED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2575ED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2575ED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2575ED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2575ED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2575ED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2575ED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2575ED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2575ED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2575ED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2575ED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2575ED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B24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current/index.html" TargetMode="External"/><Relationship Id="rId13" Type="http://schemas.openxmlformats.org/officeDocument/2006/relationships/hyperlink" Target="http://127.0.0.1:8000/" TargetMode="External"/><Relationship Id="rId18" Type="http://schemas.openxmlformats.org/officeDocument/2006/relationships/hyperlink" Target="https://twig.symfon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mfony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www.symfonychina.com/doc/current/best_practices/inde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ymfonychina.com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600</TotalTime>
  <Pages>5</Pages>
  <Words>501</Words>
  <Characters>2861</Characters>
  <Application>Microsoft Office Word</Application>
  <DocSecurity>0</DocSecurity>
  <Lines>23</Lines>
  <Paragraphs>6</Paragraphs>
  <ScaleCrop>false</ScaleCrop>
  <Company>P R C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902</cp:revision>
  <dcterms:created xsi:type="dcterms:W3CDTF">2020-05-21T01:59:00Z</dcterms:created>
  <dcterms:modified xsi:type="dcterms:W3CDTF">2020-06-08T01:46:00Z</dcterms:modified>
</cp:coreProperties>
</file>