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A0BA" w14:textId="1CC56D2A" w:rsidR="00447E33" w:rsidRDefault="00447E33" w:rsidP="00447E33">
      <w:pPr>
        <w:pStyle w:val="af0"/>
      </w:pPr>
      <w:r w:rsidRPr="00447E33">
        <w:rPr>
          <w:rFonts w:hint="eastAsia"/>
        </w:rPr>
        <w:t xml:space="preserve">EasySwoole </w:t>
      </w:r>
      <w:r w:rsidRPr="00447E33">
        <w:rPr>
          <w:rFonts w:hint="eastAsia"/>
        </w:rPr>
        <w:t>框架</w:t>
      </w:r>
    </w:p>
    <w:p w14:paraId="781F7AA1" w14:textId="62F80526" w:rsidR="005734B9" w:rsidRPr="005734B9" w:rsidRDefault="00003CAE" w:rsidP="005734B9">
      <w:pPr>
        <w:pStyle w:val="1"/>
        <w:rPr>
          <w:rFonts w:hint="eastAsia"/>
        </w:rPr>
      </w:pPr>
      <w:r>
        <w:rPr>
          <w:rFonts w:hint="eastAsia"/>
        </w:rPr>
        <w:t>框架介绍</w:t>
      </w:r>
    </w:p>
    <w:p w14:paraId="4E421E01" w14:textId="77777777" w:rsidR="00923140" w:rsidRDefault="005734B9" w:rsidP="00A179DA">
      <w:r w:rsidRPr="005734B9">
        <w:rPr>
          <w:rFonts w:hint="eastAsia"/>
        </w:rPr>
        <w:t>EasySwoole</w:t>
      </w:r>
      <w:r w:rsidRPr="005734B9">
        <w:rPr>
          <w:rFonts w:hint="eastAsia"/>
        </w:rPr>
        <w:t>是一款基于</w:t>
      </w:r>
      <w:r w:rsidRPr="005734B9">
        <w:rPr>
          <w:rFonts w:hint="eastAsia"/>
        </w:rPr>
        <w:t>Swoole</w:t>
      </w:r>
      <w:r>
        <w:t xml:space="preserve"> </w:t>
      </w:r>
      <w:r w:rsidRPr="005734B9">
        <w:rPr>
          <w:rFonts w:hint="eastAsia"/>
        </w:rPr>
        <w:t>Server</w:t>
      </w:r>
      <w:r w:rsidRPr="005734B9">
        <w:rPr>
          <w:rFonts w:hint="eastAsia"/>
        </w:rPr>
        <w:t>开发的</w:t>
      </w:r>
      <w:r w:rsidR="00923140">
        <w:rPr>
          <w:rFonts w:hint="eastAsia"/>
        </w:rPr>
        <w:t>、</w:t>
      </w:r>
      <w:r w:rsidRPr="005734B9">
        <w:rPr>
          <w:rFonts w:hint="eastAsia"/>
        </w:rPr>
        <w:t>常驻内存型的</w:t>
      </w:r>
      <w:r w:rsidR="00923140">
        <w:rPr>
          <w:rFonts w:hint="eastAsia"/>
        </w:rPr>
        <w:t>、</w:t>
      </w:r>
      <w:r w:rsidRPr="005734B9">
        <w:rPr>
          <w:rFonts w:hint="eastAsia"/>
        </w:rPr>
        <w:t>分布式</w:t>
      </w:r>
      <w:r w:rsidRPr="005734B9">
        <w:rPr>
          <w:rFonts w:hint="eastAsia"/>
        </w:rPr>
        <w:t>PHP</w:t>
      </w:r>
      <w:r w:rsidRPr="005734B9">
        <w:rPr>
          <w:rFonts w:hint="eastAsia"/>
        </w:rPr>
        <w:t>框架</w:t>
      </w:r>
      <w:r w:rsidR="00923140">
        <w:rPr>
          <w:rFonts w:hint="eastAsia"/>
        </w:rPr>
        <w:t>。</w:t>
      </w:r>
    </w:p>
    <w:p w14:paraId="47E5298D" w14:textId="25625D53" w:rsidR="00A179DA" w:rsidRDefault="00923140" w:rsidP="00A179DA">
      <w:r>
        <w:rPr>
          <w:rFonts w:hint="eastAsia"/>
        </w:rPr>
        <w:t>它</w:t>
      </w:r>
      <w:r w:rsidR="005734B9" w:rsidRPr="005734B9">
        <w:rPr>
          <w:rFonts w:hint="eastAsia"/>
        </w:rPr>
        <w:t>专为</w:t>
      </w:r>
      <w:r w:rsidR="005734B9" w:rsidRPr="005734B9">
        <w:rPr>
          <w:rFonts w:hint="eastAsia"/>
        </w:rPr>
        <w:t>API</w:t>
      </w:r>
      <w:r w:rsidR="005734B9" w:rsidRPr="005734B9">
        <w:rPr>
          <w:rFonts w:hint="eastAsia"/>
        </w:rPr>
        <w:t>而生，摆脱传统</w:t>
      </w:r>
      <w:r w:rsidR="005734B9" w:rsidRPr="005734B9">
        <w:rPr>
          <w:rFonts w:hint="eastAsia"/>
        </w:rPr>
        <w:t>PHP</w:t>
      </w:r>
      <w:r w:rsidR="005734B9" w:rsidRPr="005734B9">
        <w:rPr>
          <w:rFonts w:hint="eastAsia"/>
        </w:rPr>
        <w:t>运行模式在进程唤起和文件加载上带来的性能损失。</w:t>
      </w:r>
      <w:r w:rsidR="005734B9" w:rsidRPr="005734B9">
        <w:rPr>
          <w:rFonts w:hint="eastAsia"/>
        </w:rPr>
        <w:t xml:space="preserve"> EasySwoole</w:t>
      </w:r>
      <w:r w:rsidR="005734B9" w:rsidRPr="005734B9">
        <w:rPr>
          <w:rFonts w:hint="eastAsia"/>
        </w:rPr>
        <w:t>高度封装了</w:t>
      </w:r>
      <w:r w:rsidR="005734B9" w:rsidRPr="005734B9">
        <w:rPr>
          <w:rFonts w:hint="eastAsia"/>
        </w:rPr>
        <w:t xml:space="preserve">Swoole Server </w:t>
      </w:r>
      <w:r w:rsidR="005734B9" w:rsidRPr="005734B9">
        <w:rPr>
          <w:rFonts w:hint="eastAsia"/>
        </w:rPr>
        <w:t>而依旧维持</w:t>
      </w:r>
      <w:r w:rsidR="005734B9" w:rsidRPr="005734B9">
        <w:rPr>
          <w:rFonts w:hint="eastAsia"/>
        </w:rPr>
        <w:t xml:space="preserve"> Swoole Server </w:t>
      </w:r>
      <w:r w:rsidR="005734B9" w:rsidRPr="005734B9">
        <w:rPr>
          <w:rFonts w:hint="eastAsia"/>
        </w:rPr>
        <w:t>原有特性，支持同时混合监听</w:t>
      </w:r>
      <w:r w:rsidR="005734B9" w:rsidRPr="005734B9">
        <w:rPr>
          <w:rFonts w:hint="eastAsia"/>
        </w:rPr>
        <w:t>HTTP</w:t>
      </w:r>
      <w:r w:rsidR="005734B9" w:rsidRPr="005734B9">
        <w:rPr>
          <w:rFonts w:hint="eastAsia"/>
        </w:rPr>
        <w:t>、自定义</w:t>
      </w:r>
      <w:r w:rsidR="005734B9" w:rsidRPr="005734B9">
        <w:rPr>
          <w:rFonts w:hint="eastAsia"/>
        </w:rPr>
        <w:t>TCP</w:t>
      </w:r>
      <w:r w:rsidR="005734B9" w:rsidRPr="005734B9">
        <w:rPr>
          <w:rFonts w:hint="eastAsia"/>
        </w:rPr>
        <w:t>、</w:t>
      </w:r>
      <w:r w:rsidR="005734B9" w:rsidRPr="005734B9">
        <w:rPr>
          <w:rFonts w:hint="eastAsia"/>
        </w:rPr>
        <w:t>UDP</w:t>
      </w:r>
      <w:r w:rsidR="005734B9" w:rsidRPr="005734B9">
        <w:rPr>
          <w:rFonts w:hint="eastAsia"/>
        </w:rPr>
        <w:t>协议，让开发者以最低的学习成本和精力编写出多进程</w:t>
      </w:r>
      <w:r w:rsidR="00871056">
        <w:rPr>
          <w:rFonts w:hint="eastAsia"/>
        </w:rPr>
        <w:t>、</w:t>
      </w:r>
      <w:r w:rsidR="005734B9" w:rsidRPr="005734B9">
        <w:rPr>
          <w:rFonts w:hint="eastAsia"/>
        </w:rPr>
        <w:t>可异步</w:t>
      </w:r>
      <w:r w:rsidR="00871056">
        <w:rPr>
          <w:rFonts w:hint="eastAsia"/>
        </w:rPr>
        <w:t>、</w:t>
      </w:r>
      <w:r w:rsidR="005734B9" w:rsidRPr="005734B9">
        <w:rPr>
          <w:rFonts w:hint="eastAsia"/>
        </w:rPr>
        <w:t>高可用的应用服务。</w:t>
      </w:r>
    </w:p>
    <w:p w14:paraId="49A30415" w14:textId="77777777" w:rsidR="00871056" w:rsidRPr="00A179DA" w:rsidRDefault="00871056" w:rsidP="00A179DA">
      <w:pPr>
        <w:rPr>
          <w:rFonts w:hint="eastAsia"/>
        </w:rPr>
      </w:pPr>
    </w:p>
    <w:p w14:paraId="4493F23C" w14:textId="488B5296" w:rsidR="00003CAE" w:rsidRDefault="0019469E" w:rsidP="00F7439B">
      <w:pPr>
        <w:pStyle w:val="2"/>
      </w:pPr>
      <w:r>
        <w:rPr>
          <w:rFonts w:hint="eastAsia"/>
        </w:rPr>
        <w:t>框架官网</w:t>
      </w:r>
    </w:p>
    <w:p w14:paraId="23EC1FFB" w14:textId="17CF1C4E" w:rsidR="00F7439B" w:rsidRDefault="00263D5D" w:rsidP="00F7439B">
      <w:r>
        <w:rPr>
          <w:rFonts w:hint="eastAsia"/>
        </w:rPr>
        <w:t>官网网址：</w:t>
      </w:r>
      <w:hyperlink r:id="rId7" w:history="1">
        <w:r w:rsidR="00A81B69" w:rsidRPr="0062603D">
          <w:rPr>
            <w:rStyle w:val="af4"/>
          </w:rPr>
          <w:t>https://www.easyswoole.com/</w:t>
        </w:r>
      </w:hyperlink>
    </w:p>
    <w:p w14:paraId="7F7D919B" w14:textId="15BEE8CE" w:rsidR="00263D5D" w:rsidRDefault="00263D5D" w:rsidP="00F7439B">
      <w:r>
        <w:rPr>
          <w:rFonts w:hint="eastAsia"/>
        </w:rPr>
        <w:t>在线文档：</w:t>
      </w:r>
      <w:hyperlink r:id="rId8" w:history="1">
        <w:r>
          <w:rPr>
            <w:rStyle w:val="af4"/>
          </w:rPr>
          <w:t>https://www.easyswoole.com/Cn/Preface/introduction.html</w:t>
        </w:r>
      </w:hyperlink>
    </w:p>
    <w:p w14:paraId="57F5E3E7" w14:textId="0F34F02F" w:rsidR="00263D5D" w:rsidRDefault="00263D5D" w:rsidP="00F7439B"/>
    <w:p w14:paraId="7CEEF7B0" w14:textId="77777777" w:rsidR="00263D5D" w:rsidRDefault="00263D5D" w:rsidP="00F7439B">
      <w:pPr>
        <w:rPr>
          <w:rFonts w:hint="eastAsia"/>
        </w:rPr>
      </w:pPr>
    </w:p>
    <w:p w14:paraId="4D7061C4" w14:textId="77777777" w:rsidR="00A81B69" w:rsidRPr="00A81B69" w:rsidRDefault="00A81B69" w:rsidP="00F7439B">
      <w:pPr>
        <w:rPr>
          <w:rFonts w:hint="eastAsia"/>
        </w:rPr>
      </w:pPr>
    </w:p>
    <w:p w14:paraId="6F23655C" w14:textId="77777777" w:rsidR="0019469E" w:rsidRPr="00003CAE" w:rsidRDefault="0019469E" w:rsidP="00003CAE">
      <w:pPr>
        <w:rPr>
          <w:rFonts w:hint="eastAsia"/>
        </w:rPr>
      </w:pPr>
    </w:p>
    <w:p w14:paraId="369A92AF" w14:textId="77777777" w:rsidR="00447E33" w:rsidRPr="00447E33" w:rsidRDefault="00447E33" w:rsidP="00447E33">
      <w:pPr>
        <w:rPr>
          <w:rFonts w:hint="eastAsia"/>
        </w:rPr>
      </w:pPr>
    </w:p>
    <w:sectPr w:rsidR="00447E33" w:rsidRPr="0044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542ED" w14:textId="77777777" w:rsidR="006F6348" w:rsidRDefault="006F6348" w:rsidP="00CC13AD">
      <w:r>
        <w:separator/>
      </w:r>
    </w:p>
  </w:endnote>
  <w:endnote w:type="continuationSeparator" w:id="0">
    <w:p w14:paraId="53DE2EED" w14:textId="77777777" w:rsidR="006F6348" w:rsidRDefault="006F6348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A02C0" w14:textId="77777777" w:rsidR="006F6348" w:rsidRDefault="006F6348" w:rsidP="00CC13AD">
      <w:r>
        <w:separator/>
      </w:r>
    </w:p>
  </w:footnote>
  <w:footnote w:type="continuationSeparator" w:id="0">
    <w:p w14:paraId="7BF9BAFF" w14:textId="77777777" w:rsidR="006F6348" w:rsidRDefault="006F6348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5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5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3"/>
  </w:num>
  <w:num w:numId="15">
    <w:abstractNumId w:val="2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4"/>
  </w:num>
  <w:num w:numId="24">
    <w:abstractNumId w:val="19"/>
  </w:num>
  <w:num w:numId="25">
    <w:abstractNumId w:val="14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3CAE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6D1A"/>
    <w:rsid w:val="00047C05"/>
    <w:rsid w:val="00052DD6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5B16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32B0"/>
    <w:rsid w:val="001933FF"/>
    <w:rsid w:val="0019372F"/>
    <w:rsid w:val="0019469E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63D5D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F10"/>
    <w:rsid w:val="003E15FC"/>
    <w:rsid w:val="003E70C4"/>
    <w:rsid w:val="003F1EB8"/>
    <w:rsid w:val="003F267F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47E33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34B9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22A7"/>
    <w:rsid w:val="006F6348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17D2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1056"/>
    <w:rsid w:val="00873E01"/>
    <w:rsid w:val="00876CDA"/>
    <w:rsid w:val="0088031F"/>
    <w:rsid w:val="00881BB5"/>
    <w:rsid w:val="0088413B"/>
    <w:rsid w:val="00885F24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40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179DA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B69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768F"/>
    <w:rsid w:val="00B07F56"/>
    <w:rsid w:val="00B10043"/>
    <w:rsid w:val="00B10A8C"/>
    <w:rsid w:val="00B1557E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2687"/>
    <w:rsid w:val="00B66D3D"/>
    <w:rsid w:val="00B70956"/>
    <w:rsid w:val="00B71A9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3F97"/>
    <w:rsid w:val="00C16069"/>
    <w:rsid w:val="00C23EF4"/>
    <w:rsid w:val="00C25A08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439B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C24E6"/>
    <w:rsid w:val="00FC2995"/>
    <w:rsid w:val="00FC6AEB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E33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447E33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447E33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447E33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447E33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447E33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447E33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447E33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447E33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447E33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447E3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47E33"/>
  </w:style>
  <w:style w:type="character" w:customStyle="1" w:styleId="10">
    <w:name w:val="标题 1 字符"/>
    <w:basedOn w:val="a1"/>
    <w:link w:val="1"/>
    <w:qFormat/>
    <w:rsid w:val="00447E33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447E33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447E33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447E33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447E3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44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447E33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44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447E33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447E33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447E33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447E33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447E33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447E33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447E33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447E33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447E33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447E33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447E33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447E33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447E3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447E33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447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447E33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447E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447E3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447E33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447E33"/>
  </w:style>
  <w:style w:type="character" w:styleId="af3">
    <w:name w:val="FollowedHyperlink"/>
    <w:basedOn w:val="a1"/>
    <w:qFormat/>
    <w:rsid w:val="00447E33"/>
    <w:rPr>
      <w:color w:val="800080"/>
      <w:u w:val="single"/>
    </w:rPr>
  </w:style>
  <w:style w:type="character" w:styleId="af4">
    <w:name w:val="Hyperlink"/>
    <w:basedOn w:val="a1"/>
    <w:qFormat/>
    <w:rsid w:val="00447E33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447E33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447E33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447E33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447E33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447E33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447E33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447E33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447E33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447E33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447E33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447E33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447E33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swoole.com/Cn/Preface/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swoo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594</TotalTime>
  <Pages>1</Pages>
  <Words>66</Words>
  <Characters>379</Characters>
  <Application>Microsoft Office Word</Application>
  <DocSecurity>0</DocSecurity>
  <Lines>3</Lines>
  <Paragraphs>1</Paragraphs>
  <ScaleCrop>false</ScaleCrop>
  <Company>P R C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885</cp:revision>
  <dcterms:created xsi:type="dcterms:W3CDTF">2020-05-21T01:59:00Z</dcterms:created>
  <dcterms:modified xsi:type="dcterms:W3CDTF">2020-06-05T08:55:00Z</dcterms:modified>
</cp:coreProperties>
</file>