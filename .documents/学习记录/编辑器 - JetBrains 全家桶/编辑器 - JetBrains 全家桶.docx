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C4559" w14:textId="77777777" w:rsidR="00D135EF" w:rsidRDefault="00D135EF" w:rsidP="00D135EF">
      <w:pPr>
        <w:pStyle w:val="2"/>
      </w:pPr>
      <w:r>
        <w:rPr>
          <w:rFonts w:hint="eastAsia"/>
        </w:rPr>
        <w:t>JetBrains</w:t>
      </w:r>
      <w:r>
        <w:rPr>
          <w:rFonts w:hint="eastAsia"/>
        </w:rPr>
        <w:t>全家桶</w:t>
      </w:r>
    </w:p>
    <w:p w14:paraId="36BD1F9B" w14:textId="77777777" w:rsidR="00F7040D" w:rsidRDefault="00F7040D" w:rsidP="00F7040D">
      <w:pPr>
        <w:pStyle w:val="3"/>
      </w:pPr>
      <w:r>
        <w:rPr>
          <w:rFonts w:hint="eastAsia"/>
        </w:rPr>
        <w:t>全家桶激活过程</w:t>
      </w:r>
    </w:p>
    <w:p w14:paraId="10724099" w14:textId="77777777" w:rsidR="00F7040D" w:rsidRDefault="00B85F0A" w:rsidP="00F7040D">
      <w:r>
        <w:rPr>
          <w:rFonts w:hint="eastAsia"/>
        </w:rPr>
        <w:t>适用的版本为</w:t>
      </w:r>
      <w:r w:rsidR="00DC550A">
        <w:rPr>
          <w:rFonts w:hint="eastAsia"/>
        </w:rPr>
        <w:t>百度网盘</w:t>
      </w:r>
      <w:r w:rsidR="00DC550A">
        <w:rPr>
          <w:rFonts w:hint="eastAsia"/>
        </w:rPr>
        <w:t>/</w:t>
      </w:r>
      <w:r w:rsidR="00DC550A">
        <w:rPr>
          <w:rFonts w:hint="eastAsia"/>
        </w:rPr>
        <w:t>软件</w:t>
      </w:r>
      <w:r w:rsidR="00DC550A">
        <w:rPr>
          <w:rFonts w:hint="eastAsia"/>
        </w:rPr>
        <w:t>/JetBrains</w:t>
      </w:r>
      <w:r w:rsidR="00DC550A">
        <w:rPr>
          <w:rFonts w:hint="eastAsia"/>
        </w:rPr>
        <w:t>全家桶。</w:t>
      </w:r>
    </w:p>
    <w:p w14:paraId="0A24E568" w14:textId="77777777" w:rsidR="00DC550A" w:rsidRDefault="00DC550A" w:rsidP="00F7040D">
      <w:r>
        <w:rPr>
          <w:rFonts w:hint="eastAsia"/>
        </w:rPr>
        <w:t>激活过程记录如下所示：</w:t>
      </w:r>
    </w:p>
    <w:p w14:paraId="4481869F" w14:textId="77777777" w:rsidR="0092002F" w:rsidRDefault="0092002F" w:rsidP="0092002F">
      <w:r>
        <w:rPr>
          <w:rFonts w:hint="eastAsia"/>
        </w:rPr>
        <w:t>1</w:t>
      </w:r>
      <w:r>
        <w:rPr>
          <w:rFonts w:hint="eastAsia"/>
        </w:rPr>
        <w:t>、下载软件安装包</w:t>
      </w:r>
    </w:p>
    <w:p w14:paraId="3816524F" w14:textId="77777777" w:rsidR="0092002F" w:rsidRDefault="0092002F" w:rsidP="0092002F">
      <w:r>
        <w:rPr>
          <w:rFonts w:hint="eastAsia"/>
        </w:rPr>
        <w:t>2</w:t>
      </w:r>
      <w:r>
        <w:rPr>
          <w:rFonts w:hint="eastAsia"/>
        </w:rPr>
        <w:t>、下载破解补丁</w:t>
      </w:r>
    </w:p>
    <w:p w14:paraId="4B6084A7" w14:textId="77777777" w:rsidR="00DC550A" w:rsidRDefault="0092002F" w:rsidP="0092002F">
      <w:r>
        <w:rPr>
          <w:rFonts w:hint="eastAsia"/>
        </w:rPr>
        <w:t>3</w:t>
      </w:r>
      <w:r>
        <w:rPr>
          <w:rFonts w:hint="eastAsia"/>
        </w:rPr>
        <w:t>、修改</w:t>
      </w:r>
      <w:r>
        <w:rPr>
          <w:rFonts w:hint="eastAsia"/>
        </w:rPr>
        <w:t xml:space="preserve"> hosts </w:t>
      </w:r>
      <w:r>
        <w:rPr>
          <w:rFonts w:hint="eastAsia"/>
        </w:rPr>
        <w:t>文件，添加如下两行代码：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002F" w14:paraId="0077722E" w14:textId="77777777" w:rsidTr="0092002F">
        <w:tc>
          <w:tcPr>
            <w:tcW w:w="8296" w:type="dxa"/>
          </w:tcPr>
          <w:p w14:paraId="50CDE058" w14:textId="77777777" w:rsidR="0092002F" w:rsidRDefault="0092002F" w:rsidP="0092002F">
            <w:r>
              <w:rPr>
                <w:rFonts w:hint="eastAsia"/>
              </w:rPr>
              <w:t xml:space="preserve"># JetBrains </w:t>
            </w:r>
            <w:r>
              <w:rPr>
                <w:rFonts w:hint="eastAsia"/>
              </w:rPr>
              <w:t>配置</w:t>
            </w:r>
          </w:p>
          <w:p w14:paraId="05247C78" w14:textId="77777777" w:rsidR="0092002F" w:rsidRDefault="0092002F" w:rsidP="0092002F">
            <w:r>
              <w:t>0.0.0.0 account.jetbrains.com</w:t>
            </w:r>
          </w:p>
          <w:p w14:paraId="63C7BBAB" w14:textId="77777777" w:rsidR="0092002F" w:rsidRDefault="0092002F" w:rsidP="0092002F">
            <w:r>
              <w:t>0.0.0.0 www.jetbrains.com</w:t>
            </w:r>
          </w:p>
        </w:tc>
      </w:tr>
    </w:tbl>
    <w:p w14:paraId="01640723" w14:textId="77777777" w:rsidR="005C16D9" w:rsidRDefault="005C16D9" w:rsidP="005C16D9">
      <w:r>
        <w:rPr>
          <w:rFonts w:hint="eastAsia"/>
        </w:rPr>
        <w:t>4</w:t>
      </w:r>
      <w:r>
        <w:rPr>
          <w:rFonts w:hint="eastAsia"/>
        </w:rPr>
        <w:t>、安装软件包</w:t>
      </w:r>
    </w:p>
    <w:p w14:paraId="75727492" w14:textId="77777777" w:rsidR="00DC550A" w:rsidRDefault="005C16D9" w:rsidP="005C16D9">
      <w:r>
        <w:rPr>
          <w:rFonts w:hint="eastAsia"/>
        </w:rPr>
        <w:t>比如我把</w:t>
      </w:r>
      <w:r>
        <w:rPr>
          <w:rFonts w:hint="eastAsia"/>
        </w:rPr>
        <w:t xml:space="preserve"> PyCharm </w:t>
      </w:r>
      <w:r>
        <w:rPr>
          <w:rFonts w:hint="eastAsia"/>
        </w:rPr>
        <w:t>安装到</w:t>
      </w:r>
      <w:r>
        <w:rPr>
          <w:rFonts w:hint="eastAsia"/>
        </w:rPr>
        <w:t xml:space="preserve"> C:\JetBrains\PyCharm 2019.2.3 </w:t>
      </w:r>
      <w:r>
        <w:rPr>
          <w:rFonts w:hint="eastAsia"/>
        </w:rPr>
        <w:t>目录下：</w:t>
      </w:r>
    </w:p>
    <w:p w14:paraId="42EF0CD8" w14:textId="77777777" w:rsidR="005C16D9" w:rsidRDefault="00910459" w:rsidP="005C16D9">
      <w:r>
        <w:rPr>
          <w:noProof/>
        </w:rPr>
        <w:drawing>
          <wp:inline distT="0" distB="0" distL="0" distR="0" wp14:anchorId="5EA468AF" wp14:editId="6450D98A">
            <wp:extent cx="4352925" cy="3552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991A" w14:textId="77777777" w:rsidR="00910459" w:rsidRDefault="00910459" w:rsidP="005C16D9">
      <w:r>
        <w:rPr>
          <w:noProof/>
        </w:rPr>
        <w:lastRenderedPageBreak/>
        <w:drawing>
          <wp:inline distT="0" distB="0" distL="0" distR="0" wp14:anchorId="0CB6666B" wp14:editId="4C83BDD5">
            <wp:extent cx="4400550" cy="3533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6418" w14:textId="77777777" w:rsidR="00910459" w:rsidRDefault="00910459" w:rsidP="00910459">
      <w:r>
        <w:rPr>
          <w:rFonts w:hint="eastAsia"/>
        </w:rPr>
        <w:t>5</w:t>
      </w:r>
      <w:r>
        <w:rPr>
          <w:rFonts w:hint="eastAsia"/>
        </w:rPr>
        <w:t>、</w:t>
      </w:r>
      <w:r w:rsidR="00931947">
        <w:rPr>
          <w:rFonts w:hint="eastAsia"/>
        </w:rPr>
        <w:t>激活</w:t>
      </w:r>
    </w:p>
    <w:p w14:paraId="227ECAE8" w14:textId="42693BEA" w:rsidR="00910459" w:rsidRDefault="00910459" w:rsidP="004C190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先把</w:t>
      </w:r>
      <w:r>
        <w:rPr>
          <w:rFonts w:hint="eastAsia"/>
        </w:rPr>
        <w:t xml:space="preserve"> jetbrains-agent.jar </w:t>
      </w:r>
      <w:r>
        <w:rPr>
          <w:rFonts w:hint="eastAsia"/>
        </w:rPr>
        <w:t>复制到</w:t>
      </w:r>
      <w:r>
        <w:rPr>
          <w:rFonts w:hint="eastAsia"/>
        </w:rPr>
        <w:t xml:space="preserve"> C:\JetBrains </w:t>
      </w:r>
      <w:r>
        <w:rPr>
          <w:rFonts w:hint="eastAsia"/>
        </w:rPr>
        <w:t>目录下，方便全家桶所有软件共同引用。</w:t>
      </w:r>
    </w:p>
    <w:p w14:paraId="753AE61E" w14:textId="77777777" w:rsidR="00910459" w:rsidRDefault="00910459" w:rsidP="004C190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然后打开</w:t>
      </w:r>
      <w:r>
        <w:rPr>
          <w:rFonts w:hint="eastAsia"/>
        </w:rPr>
        <w:t xml:space="preserve"> C:\JetBrains\</w:t>
      </w:r>
      <w:r>
        <w:rPr>
          <w:rFonts w:hint="eastAsia"/>
        </w:rPr>
        <w:t>软件</w:t>
      </w:r>
      <w:r>
        <w:rPr>
          <w:rFonts w:hint="eastAsia"/>
        </w:rPr>
        <w:t xml:space="preserve">\bin </w:t>
      </w:r>
      <w:r>
        <w:rPr>
          <w:rFonts w:hint="eastAsia"/>
        </w:rPr>
        <w:t>目录下的</w:t>
      </w:r>
      <w:r>
        <w:rPr>
          <w:rFonts w:hint="eastAsia"/>
        </w:rPr>
        <w:t xml:space="preserve"> xxx.exe.vmoptions </w:t>
      </w:r>
      <w:r>
        <w:rPr>
          <w:rFonts w:hint="eastAsia"/>
        </w:rPr>
        <w:t>和</w:t>
      </w:r>
      <w:r>
        <w:rPr>
          <w:rFonts w:hint="eastAsia"/>
        </w:rPr>
        <w:t xml:space="preserve"> xxx64.exe.vmoptions </w:t>
      </w:r>
      <w:r>
        <w:rPr>
          <w:rFonts w:hint="eastAsia"/>
        </w:rPr>
        <w:t>文件，添加如下代码：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59" w14:paraId="28EE003B" w14:textId="77777777" w:rsidTr="00910459">
        <w:tc>
          <w:tcPr>
            <w:tcW w:w="8296" w:type="dxa"/>
          </w:tcPr>
          <w:p w14:paraId="6F9B03CF" w14:textId="77777777" w:rsidR="00910459" w:rsidRDefault="00910459" w:rsidP="00F7040D">
            <w:r w:rsidRPr="00910459">
              <w:t>-javaagent:C:\JetBrains\jetbrains-agent.jar</w:t>
            </w:r>
          </w:p>
        </w:tc>
      </w:tr>
    </w:tbl>
    <w:p w14:paraId="4D8B9DCA" w14:textId="77777777" w:rsidR="00910459" w:rsidRDefault="00910459" w:rsidP="00910459">
      <w:pPr>
        <w:ind w:firstLine="420"/>
      </w:pPr>
      <w:r w:rsidRPr="00910459">
        <w:rPr>
          <w:rFonts w:hint="eastAsia"/>
        </w:rPr>
        <w:t>不论是全家桶的哪款软件，都是</w:t>
      </w:r>
      <w:r w:rsidRPr="00910459">
        <w:rPr>
          <w:rFonts w:hint="eastAsia"/>
        </w:rPr>
        <w:t xml:space="preserve"> -javaagent </w:t>
      </w:r>
      <w:r w:rsidRPr="00910459">
        <w:rPr>
          <w:rFonts w:hint="eastAsia"/>
        </w:rPr>
        <w:t>后面跟上破解的</w:t>
      </w:r>
      <w:r w:rsidRPr="00910459">
        <w:rPr>
          <w:rFonts w:hint="eastAsia"/>
        </w:rPr>
        <w:t xml:space="preserve"> jar </w:t>
      </w:r>
      <w:r w:rsidRPr="00910459">
        <w:rPr>
          <w:rFonts w:hint="eastAsia"/>
        </w:rPr>
        <w:t>包的路径。</w:t>
      </w:r>
    </w:p>
    <w:p w14:paraId="00313DBB" w14:textId="77777777" w:rsidR="00910459" w:rsidRDefault="00910459" w:rsidP="004C190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激活方法：下面是两种永久激活的方式：</w:t>
      </w:r>
    </w:p>
    <w:p w14:paraId="7C19DF42" w14:textId="77777777" w:rsidR="00910459" w:rsidRDefault="00910459" w:rsidP="004C19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、启动软件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Help </w:t>
      </w:r>
      <w:r>
        <w:rPr>
          <w:rFonts w:hint="eastAsia"/>
        </w:rPr>
        <w:t>→</w:t>
      </w:r>
      <w:r>
        <w:rPr>
          <w:rFonts w:hint="eastAsia"/>
        </w:rPr>
        <w:t xml:space="preserve"> Register </w:t>
      </w:r>
      <w:r>
        <w:rPr>
          <w:rFonts w:hint="eastAsia"/>
        </w:rPr>
        <w:t>→</w:t>
      </w:r>
      <w:r>
        <w:rPr>
          <w:rFonts w:hint="eastAsia"/>
        </w:rPr>
        <w:t xml:space="preserve"> License Server </w:t>
      </w:r>
      <w:r>
        <w:rPr>
          <w:rFonts w:hint="eastAsia"/>
        </w:rPr>
        <w:t>→</w:t>
      </w:r>
      <w:r>
        <w:rPr>
          <w:rFonts w:hint="eastAsia"/>
        </w:rPr>
        <w:t xml:space="preserve"> http://jetbrains-license-server </w:t>
      </w:r>
      <w:r>
        <w:rPr>
          <w:rFonts w:hint="eastAsia"/>
        </w:rPr>
        <w:t>→</w:t>
      </w:r>
      <w:r>
        <w:rPr>
          <w:rFonts w:hint="eastAsia"/>
        </w:rPr>
        <w:t xml:space="preserve"> Active </w:t>
      </w:r>
      <w:r>
        <w:rPr>
          <w:rFonts w:hint="eastAsia"/>
        </w:rPr>
        <w:t>即可，该方式授权后，没有显示到期日期。</w:t>
      </w:r>
    </w:p>
    <w:p w14:paraId="0796ED41" w14:textId="77777777" w:rsidR="00910459" w:rsidRDefault="00910459" w:rsidP="004C19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 Activation code </w:t>
      </w:r>
      <w:r>
        <w:rPr>
          <w:rFonts w:hint="eastAsia"/>
        </w:rPr>
        <w:t>方式，</w:t>
      </w:r>
      <w:r>
        <w:rPr>
          <w:rFonts w:hint="eastAsia"/>
        </w:rPr>
        <w:t xml:space="preserve"> https://zhile.io/custom-license.html  https://zhile.io/custom/license </w:t>
      </w:r>
      <w:r>
        <w:rPr>
          <w:rFonts w:hint="eastAsia"/>
        </w:rPr>
        <w:t>需要登录</w:t>
      </w:r>
      <w:r>
        <w:rPr>
          <w:rFonts w:hint="eastAsia"/>
        </w:rPr>
        <w:t xml:space="preserve"> GitHub </w:t>
      </w:r>
      <w:r>
        <w:rPr>
          <w:rFonts w:hint="eastAsia"/>
        </w:rPr>
        <w:t>账号并授权给</w:t>
      </w:r>
      <w:r>
        <w:rPr>
          <w:rFonts w:hint="eastAsia"/>
        </w:rPr>
        <w:t xml:space="preserve"> zhile </w:t>
      </w:r>
      <w:r>
        <w:rPr>
          <w:rFonts w:hint="eastAsia"/>
        </w:rPr>
        <w:t>即可，该方式授权后，过期日期为</w:t>
      </w:r>
      <w:r>
        <w:rPr>
          <w:rFonts w:hint="eastAsia"/>
        </w:rPr>
        <w:t xml:space="preserve"> 2089 </w:t>
      </w:r>
      <w:r>
        <w:rPr>
          <w:rFonts w:hint="eastAsia"/>
        </w:rPr>
        <w:t>年。</w:t>
      </w:r>
    </w:p>
    <w:p w14:paraId="4418854B" w14:textId="77777777" w:rsidR="00910459" w:rsidRDefault="00910459" w:rsidP="004C190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查看软件激活状态和过期时间：→</w:t>
      </w:r>
      <w:r>
        <w:rPr>
          <w:rFonts w:hint="eastAsia"/>
        </w:rPr>
        <w:t xml:space="preserve"> Help </w:t>
      </w:r>
      <w:r>
        <w:rPr>
          <w:rFonts w:hint="eastAsia"/>
        </w:rPr>
        <w:t>→</w:t>
      </w:r>
      <w:r>
        <w:rPr>
          <w:rFonts w:hint="eastAsia"/>
        </w:rPr>
        <w:t xml:space="preserve"> About</w:t>
      </w:r>
      <w:r>
        <w:rPr>
          <w:rFonts w:hint="eastAsia"/>
        </w:rPr>
        <w:t>。</w:t>
      </w:r>
    </w:p>
    <w:p w14:paraId="0329210E" w14:textId="77777777" w:rsidR="00D76852" w:rsidRDefault="00910459" w:rsidP="00910459">
      <w:r>
        <w:rPr>
          <w:rFonts w:hint="eastAsia"/>
        </w:rPr>
        <w:t>激活参考：</w:t>
      </w:r>
      <w:r>
        <w:rPr>
          <w:rFonts w:hint="eastAsia"/>
        </w:rPr>
        <w:t xml:space="preserve"> </w:t>
      </w:r>
    </w:p>
    <w:p w14:paraId="7BBE6E4D" w14:textId="5A9AE3FC" w:rsidR="00910459" w:rsidRDefault="00910459" w:rsidP="00910459">
      <w:r>
        <w:rPr>
          <w:rFonts w:hint="eastAsia"/>
        </w:rPr>
        <w:t>https://www.cnblogs.com/ccav1/p/11713114.html</w:t>
      </w:r>
    </w:p>
    <w:p w14:paraId="539A7AEE" w14:textId="0C0C7E45" w:rsidR="00DC550A" w:rsidRDefault="00DB7B25" w:rsidP="00F7040D">
      <w:hyperlink r:id="rId9" w:history="1">
        <w:r w:rsidR="00D76852">
          <w:rPr>
            <w:rStyle w:val="a5"/>
          </w:rPr>
          <w:t>https://zhile.io/2018/08/17/jetbrains-license-server-crack.html</w:t>
        </w:r>
      </w:hyperlink>
    </w:p>
    <w:p w14:paraId="686AD925" w14:textId="77777777" w:rsidR="00DC550A" w:rsidRPr="00F7040D" w:rsidRDefault="00DC550A" w:rsidP="00F7040D"/>
    <w:p w14:paraId="722E9479" w14:textId="77777777" w:rsidR="00EB1AE1" w:rsidRDefault="00EB1AE1" w:rsidP="00D135EF"/>
    <w:p w14:paraId="0002DF92" w14:textId="77777777" w:rsidR="00EB1AE1" w:rsidRDefault="00EB1AE1" w:rsidP="00885A0C">
      <w:pPr>
        <w:pStyle w:val="3"/>
      </w:pPr>
      <w:r w:rsidRPr="00EB1AE1">
        <w:rPr>
          <w:rFonts w:hint="eastAsia"/>
        </w:rPr>
        <w:t>修改</w:t>
      </w:r>
      <w:r w:rsidRPr="00EB1AE1">
        <w:rPr>
          <w:rFonts w:hint="eastAsia"/>
        </w:rPr>
        <w:t xml:space="preserve"> C </w:t>
      </w:r>
      <w:r w:rsidRPr="00EB1AE1">
        <w:rPr>
          <w:rFonts w:hint="eastAsia"/>
        </w:rPr>
        <w:t>盘中默认配置文件位置</w:t>
      </w:r>
    </w:p>
    <w:p w14:paraId="09479007" w14:textId="77777777" w:rsidR="00885A0C" w:rsidRDefault="00BC782D" w:rsidP="00885A0C">
      <w:r w:rsidRPr="00BC782D">
        <w:rPr>
          <w:rFonts w:hint="eastAsia"/>
        </w:rPr>
        <w:t>默认配置位置为：</w:t>
      </w:r>
      <w:r w:rsidRPr="00BC782D">
        <w:rPr>
          <w:rFonts w:hint="eastAsia"/>
        </w:rPr>
        <w:t>C:\Users\Administrator\.IntelliJIdea2019.3</w:t>
      </w:r>
      <w:r w:rsidRPr="00BC782D">
        <w:rPr>
          <w:rFonts w:hint="eastAsia"/>
        </w:rPr>
        <w:t>，如下图所示：</w:t>
      </w:r>
    </w:p>
    <w:p w14:paraId="196D0190" w14:textId="77777777" w:rsidR="00BC782D" w:rsidRDefault="00BC782D" w:rsidP="00885A0C">
      <w:r>
        <w:rPr>
          <w:noProof/>
        </w:rPr>
        <w:lastRenderedPageBreak/>
        <w:drawing>
          <wp:inline distT="0" distB="0" distL="0" distR="0" wp14:anchorId="75167F99" wp14:editId="7B2A0E02">
            <wp:extent cx="521017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A849" w14:textId="77777777" w:rsidR="00BC782D" w:rsidRDefault="00BC782D" w:rsidP="00885A0C"/>
    <w:p w14:paraId="3D01B104" w14:textId="77777777" w:rsidR="00BC782D" w:rsidRDefault="00BC782D" w:rsidP="00885A0C">
      <w:r w:rsidRPr="00BC782D">
        <w:rPr>
          <w:rFonts w:hint="eastAsia"/>
        </w:rPr>
        <w:t>打开</w:t>
      </w:r>
      <w:r w:rsidRPr="00BC782D">
        <w:rPr>
          <w:rFonts w:hint="eastAsia"/>
        </w:rPr>
        <w:t xml:space="preserve"> C:\JetBrains\IntelliJ\bin\idea.properties </w:t>
      </w:r>
      <w:r w:rsidRPr="00BC782D">
        <w:rPr>
          <w:rFonts w:hint="eastAsia"/>
        </w:rPr>
        <w:t>修改如下两个配置：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82D" w14:paraId="3E5DB09B" w14:textId="77777777" w:rsidTr="00BC782D">
        <w:tc>
          <w:tcPr>
            <w:tcW w:w="8296" w:type="dxa"/>
          </w:tcPr>
          <w:p w14:paraId="04F0BEA6" w14:textId="77777777" w:rsidR="00BC782D" w:rsidRDefault="00BC782D" w:rsidP="00BC782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修改如下两个参数</w:t>
            </w:r>
          </w:p>
          <w:p w14:paraId="22CE91C4" w14:textId="77777777" w:rsidR="00BC782D" w:rsidRDefault="00BC782D" w:rsidP="00BC782D">
            <w:r>
              <w:t>idea.config.path=D:/ProgramConfigs/.IntelliJIdea2019.3/config</w:t>
            </w:r>
          </w:p>
          <w:p w14:paraId="69BACD2A" w14:textId="77777777" w:rsidR="00BC782D" w:rsidRDefault="00BC782D" w:rsidP="00BC782D">
            <w:r>
              <w:t>idea.system.path=D:/ProgramConfigs/.IntelliJIdea2019.3/system</w:t>
            </w:r>
          </w:p>
        </w:tc>
      </w:tr>
    </w:tbl>
    <w:p w14:paraId="2B4CF6D0" w14:textId="77777777" w:rsidR="00BC782D" w:rsidRPr="00885A0C" w:rsidRDefault="00BC782D" w:rsidP="00885A0C"/>
    <w:p w14:paraId="42A54E7F" w14:textId="77777777" w:rsidR="00CC6A8A" w:rsidRDefault="00BC782D" w:rsidP="00D135EF">
      <w:r>
        <w:rPr>
          <w:rFonts w:ascii="Helvetica" w:hAnsi="Helvetica" w:cs="Helvetica"/>
          <w:color w:val="333333"/>
          <w:shd w:val="clear" w:color="auto" w:fill="FFFFFF"/>
        </w:rPr>
        <w:t>并把环境配置的文件夹复制到对应的位置，如下图所示：</w:t>
      </w:r>
    </w:p>
    <w:p w14:paraId="5AC13C2C" w14:textId="77777777" w:rsidR="00CC6A8A" w:rsidRDefault="00FE5637" w:rsidP="00D135EF">
      <w:r>
        <w:rPr>
          <w:noProof/>
        </w:rPr>
        <w:drawing>
          <wp:inline distT="0" distB="0" distL="0" distR="0" wp14:anchorId="176865A1" wp14:editId="1B0F918E">
            <wp:extent cx="5274310" cy="1015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C40" w14:textId="77777777" w:rsidR="00BC782D" w:rsidRDefault="00BC782D" w:rsidP="00D135EF">
      <w:r w:rsidRPr="00BC782D">
        <w:rPr>
          <w:rFonts w:hint="eastAsia"/>
        </w:rPr>
        <w:t>然后重启</w:t>
      </w:r>
      <w:r w:rsidRPr="00BC782D">
        <w:rPr>
          <w:rFonts w:hint="eastAsia"/>
        </w:rPr>
        <w:t xml:space="preserve"> IDE </w:t>
      </w:r>
      <w:r w:rsidRPr="00BC782D">
        <w:rPr>
          <w:rFonts w:hint="eastAsia"/>
        </w:rPr>
        <w:t>即可。</w:t>
      </w:r>
    </w:p>
    <w:p w14:paraId="02CA3C0B" w14:textId="77777777" w:rsidR="00556139" w:rsidRDefault="00556139" w:rsidP="00D135EF"/>
    <w:p w14:paraId="236E2ED7" w14:textId="77777777" w:rsidR="00556139" w:rsidRDefault="00556139" w:rsidP="00556139">
      <w:pPr>
        <w:pStyle w:val="3"/>
      </w:pPr>
      <w:r w:rsidRPr="00556139">
        <w:rPr>
          <w:rFonts w:hint="eastAsia"/>
        </w:rPr>
        <w:t>连接</w:t>
      </w:r>
      <w:r w:rsidRPr="00556139">
        <w:rPr>
          <w:rFonts w:hint="eastAsia"/>
        </w:rPr>
        <w:t>MySQL</w:t>
      </w:r>
      <w:r w:rsidRPr="00556139">
        <w:rPr>
          <w:rFonts w:hint="eastAsia"/>
        </w:rPr>
        <w:t>数据库时出现关时区问题</w:t>
      </w:r>
    </w:p>
    <w:p w14:paraId="5507B477" w14:textId="77777777" w:rsidR="00556139" w:rsidRDefault="00227F58" w:rsidP="00556139">
      <w:r w:rsidRPr="00227F58">
        <w:rPr>
          <w:rFonts w:hint="eastAsia"/>
        </w:rPr>
        <w:t>出现的问题如下描述：</w:t>
      </w:r>
    </w:p>
    <w:p w14:paraId="23A31937" w14:textId="77777777" w:rsidR="00227F58" w:rsidRDefault="00227F58" w:rsidP="00556139">
      <w:r>
        <w:tab/>
      </w:r>
      <w:r w:rsidRPr="00227F58">
        <w:t>Server returns invalid timezone. Go to ‘Advanced’ tab and set ‘serverTimezone’ property manually.</w:t>
      </w:r>
    </w:p>
    <w:p w14:paraId="430B209B" w14:textId="77777777" w:rsidR="00227F58" w:rsidRDefault="00227F58" w:rsidP="00556139"/>
    <w:p w14:paraId="1CEEBB0B" w14:textId="77777777" w:rsidR="00227F58" w:rsidRDefault="00227F58" w:rsidP="00556139">
      <w:r w:rsidRPr="00227F58">
        <w:rPr>
          <w:rFonts w:hint="eastAsia"/>
        </w:rPr>
        <w:t>解决办法如下：</w:t>
      </w:r>
    </w:p>
    <w:p w14:paraId="0D8A5B95" w14:textId="77777777" w:rsidR="00227F58" w:rsidRDefault="00731E7B" w:rsidP="00556139">
      <w:r>
        <w:tab/>
      </w:r>
      <w:r w:rsidRPr="00731E7B">
        <w:rPr>
          <w:rFonts w:hint="eastAsia"/>
        </w:rPr>
        <w:t>找到</w:t>
      </w:r>
      <w:r w:rsidRPr="00731E7B">
        <w:rPr>
          <w:rFonts w:hint="eastAsia"/>
        </w:rPr>
        <w:t xml:space="preserve"> Advanced </w:t>
      </w:r>
      <w:r w:rsidRPr="00731E7B">
        <w:rPr>
          <w:rFonts w:hint="eastAsia"/>
        </w:rPr>
        <w:t>选项卡</w:t>
      </w:r>
      <w:r w:rsidRPr="00731E7B">
        <w:rPr>
          <w:rFonts w:hint="eastAsia"/>
        </w:rPr>
        <w:t xml:space="preserve"> </w:t>
      </w:r>
      <w:r w:rsidRPr="00731E7B">
        <w:rPr>
          <w:rFonts w:hint="eastAsia"/>
        </w:rPr>
        <w:t>→</w:t>
      </w:r>
      <w:r w:rsidRPr="00731E7B">
        <w:rPr>
          <w:rFonts w:hint="eastAsia"/>
        </w:rPr>
        <w:t xml:space="preserve"> </w:t>
      </w:r>
      <w:r w:rsidRPr="00731E7B">
        <w:rPr>
          <w:rFonts w:hint="eastAsia"/>
        </w:rPr>
        <w:t>找到名字为</w:t>
      </w:r>
      <w:r w:rsidRPr="00731E7B">
        <w:rPr>
          <w:rFonts w:hint="eastAsia"/>
        </w:rPr>
        <w:t xml:space="preserve"> serverTimezone </w:t>
      </w:r>
      <w:r w:rsidRPr="00731E7B">
        <w:rPr>
          <w:rFonts w:hint="eastAsia"/>
        </w:rPr>
        <w:t>的一栏</w:t>
      </w:r>
      <w:r w:rsidRPr="00731E7B">
        <w:rPr>
          <w:rFonts w:hint="eastAsia"/>
        </w:rPr>
        <w:t xml:space="preserve"> </w:t>
      </w:r>
      <w:r w:rsidRPr="00731E7B">
        <w:rPr>
          <w:rFonts w:hint="eastAsia"/>
        </w:rPr>
        <w:t>→</w:t>
      </w:r>
      <w:r w:rsidRPr="00731E7B">
        <w:rPr>
          <w:rFonts w:hint="eastAsia"/>
        </w:rPr>
        <w:t xml:space="preserve"> </w:t>
      </w:r>
      <w:r w:rsidRPr="00731E7B">
        <w:rPr>
          <w:rFonts w:hint="eastAsia"/>
        </w:rPr>
        <w:t>输入</w:t>
      </w:r>
      <w:r w:rsidRPr="00731E7B">
        <w:rPr>
          <w:rFonts w:hint="eastAsia"/>
        </w:rPr>
        <w:t xml:space="preserve"> UTC </w:t>
      </w:r>
      <w:r w:rsidRPr="00731E7B">
        <w:rPr>
          <w:rFonts w:hint="eastAsia"/>
        </w:rPr>
        <w:t>→</w:t>
      </w:r>
      <w:r w:rsidRPr="00731E7B">
        <w:rPr>
          <w:rFonts w:hint="eastAsia"/>
        </w:rPr>
        <w:t xml:space="preserve"> </w:t>
      </w:r>
      <w:r w:rsidRPr="00731E7B">
        <w:rPr>
          <w:rFonts w:hint="eastAsia"/>
        </w:rPr>
        <w:t>点击</w:t>
      </w:r>
      <w:r w:rsidRPr="00731E7B">
        <w:rPr>
          <w:rFonts w:hint="eastAsia"/>
        </w:rPr>
        <w:t xml:space="preserve"> Apply </w:t>
      </w:r>
      <w:r w:rsidRPr="00731E7B">
        <w:rPr>
          <w:rFonts w:hint="eastAsia"/>
        </w:rPr>
        <w:t>保存即可。</w:t>
      </w:r>
    </w:p>
    <w:p w14:paraId="0FE81AA7" w14:textId="77777777" w:rsidR="00227F58" w:rsidRDefault="00227F58" w:rsidP="00556139"/>
    <w:p w14:paraId="565342FF" w14:textId="77777777" w:rsidR="00CE518C" w:rsidRDefault="00CE518C" w:rsidP="00CE518C">
      <w:pPr>
        <w:pStyle w:val="3"/>
      </w:pPr>
      <w:r w:rsidRPr="00CE518C">
        <w:rPr>
          <w:rFonts w:hint="eastAsia"/>
        </w:rPr>
        <w:t>在一个</w:t>
      </w:r>
      <w:r w:rsidRPr="00CE518C">
        <w:rPr>
          <w:rFonts w:hint="eastAsia"/>
        </w:rPr>
        <w:t xml:space="preserve"> project </w:t>
      </w:r>
      <w:r w:rsidRPr="00CE518C">
        <w:rPr>
          <w:rFonts w:hint="eastAsia"/>
        </w:rPr>
        <w:t>界面同时打开多个项目</w:t>
      </w:r>
    </w:p>
    <w:p w14:paraId="533E11AB" w14:textId="77777777" w:rsidR="00CE518C" w:rsidRDefault="00AC6B38" w:rsidP="00CE518C">
      <w:r>
        <w:rPr>
          <w:rFonts w:hint="eastAsia"/>
        </w:rPr>
        <w:t>这里，我们以</w:t>
      </w:r>
      <w:r>
        <w:rPr>
          <w:rFonts w:hint="eastAsia"/>
        </w:rPr>
        <w:t>Flutter</w:t>
      </w:r>
      <w:r>
        <w:rPr>
          <w:rFonts w:hint="eastAsia"/>
        </w:rPr>
        <w:t>项目为例说明：</w:t>
      </w:r>
    </w:p>
    <w:p w14:paraId="0F38AF95" w14:textId="77777777" w:rsidR="00AC6B38" w:rsidRDefault="00AC6B38" w:rsidP="00CE518C">
      <w:r w:rsidRPr="00AC6B38">
        <w:rPr>
          <w:rFonts w:hint="eastAsia"/>
        </w:rPr>
        <w:t>打开</w:t>
      </w:r>
      <w:r w:rsidRPr="00AC6B38">
        <w:rPr>
          <w:rFonts w:hint="eastAsia"/>
        </w:rPr>
        <w:t xml:space="preserve"> IDE </w:t>
      </w:r>
      <w:r w:rsidRPr="00AC6B38">
        <w:rPr>
          <w:rFonts w:hint="eastAsia"/>
        </w:rPr>
        <w:t>之后，选择</w:t>
      </w:r>
      <w:r w:rsidRPr="00AC6B38">
        <w:rPr>
          <w:rFonts w:hint="eastAsia"/>
        </w:rPr>
        <w:t xml:space="preserve"> File </w:t>
      </w:r>
      <w:r w:rsidRPr="00AC6B38">
        <w:rPr>
          <w:rFonts w:hint="eastAsia"/>
        </w:rPr>
        <w:t>→</w:t>
      </w:r>
      <w:r w:rsidRPr="00AC6B38">
        <w:rPr>
          <w:rFonts w:hint="eastAsia"/>
        </w:rPr>
        <w:t xml:space="preserve"> Project Structure</w:t>
      </w:r>
      <w:r w:rsidRPr="00AC6B38">
        <w:rPr>
          <w:rFonts w:hint="eastAsia"/>
        </w:rPr>
        <w:t>，如下图所示：</w:t>
      </w:r>
    </w:p>
    <w:p w14:paraId="0CB48E2C" w14:textId="77777777" w:rsidR="00AC6B38" w:rsidRDefault="00AC6B38" w:rsidP="00CE518C">
      <w:r>
        <w:rPr>
          <w:noProof/>
        </w:rPr>
        <w:lastRenderedPageBreak/>
        <w:drawing>
          <wp:inline distT="0" distB="0" distL="0" distR="0" wp14:anchorId="3F4FB3AD" wp14:editId="6FACCB70">
            <wp:extent cx="4523809" cy="24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D374" w14:textId="77777777" w:rsidR="00AC6B38" w:rsidRDefault="00AC6B38" w:rsidP="00CE518C">
      <w:r w:rsidRPr="00AC6B38">
        <w:rPr>
          <w:rFonts w:hint="eastAsia"/>
        </w:rPr>
        <w:t>然后，做如下操作：</w:t>
      </w:r>
    </w:p>
    <w:p w14:paraId="04C2B5BA" w14:textId="77777777" w:rsidR="00AC6B38" w:rsidRDefault="00AC6B38" w:rsidP="00CE518C">
      <w:r>
        <w:rPr>
          <w:noProof/>
        </w:rPr>
        <w:drawing>
          <wp:inline distT="0" distB="0" distL="0" distR="0" wp14:anchorId="53056E7D" wp14:editId="126C9358">
            <wp:extent cx="5274310" cy="2160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56F8" w14:textId="77777777" w:rsidR="00AC6B38" w:rsidRDefault="00AC6B38" w:rsidP="00CE518C">
      <w:r w:rsidRPr="00AC6B38">
        <w:rPr>
          <w:rFonts w:hint="eastAsia"/>
        </w:rPr>
        <w:t>然后选择</w:t>
      </w:r>
      <w:r w:rsidRPr="00AC6B38">
        <w:rPr>
          <w:rFonts w:hint="eastAsia"/>
        </w:rPr>
        <w:t xml:space="preserve"> Import Module</w:t>
      </w:r>
      <w:r w:rsidRPr="00AC6B38">
        <w:rPr>
          <w:rFonts w:hint="eastAsia"/>
        </w:rPr>
        <w:t>，如下图所示：</w:t>
      </w:r>
    </w:p>
    <w:p w14:paraId="068F3CFE" w14:textId="77777777" w:rsidR="00AC6B38" w:rsidRDefault="00AC6B38" w:rsidP="00CE518C">
      <w:r>
        <w:rPr>
          <w:noProof/>
        </w:rPr>
        <w:drawing>
          <wp:inline distT="0" distB="0" distL="0" distR="0" wp14:anchorId="6A5D59F4" wp14:editId="1A50CE51">
            <wp:extent cx="5274310" cy="2166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8808" w14:textId="77777777" w:rsidR="00AC6B38" w:rsidRDefault="00AC6B38" w:rsidP="00CE518C">
      <w:r w:rsidRPr="00AC6B38">
        <w:rPr>
          <w:rFonts w:hint="eastAsia"/>
        </w:rPr>
        <w:t>找到想要导入的项目，如下图：</w:t>
      </w:r>
    </w:p>
    <w:p w14:paraId="2E2677BE" w14:textId="77777777" w:rsidR="00AC6B38" w:rsidRDefault="00AC6B38" w:rsidP="00CE518C">
      <w:r>
        <w:rPr>
          <w:noProof/>
        </w:rPr>
        <w:lastRenderedPageBreak/>
        <w:drawing>
          <wp:inline distT="0" distB="0" distL="0" distR="0" wp14:anchorId="2907C9C0" wp14:editId="2AD399CD">
            <wp:extent cx="3876675" cy="3790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8FE3" w14:textId="77777777" w:rsidR="00AC6B38" w:rsidRDefault="00AC6B38" w:rsidP="00CE518C">
      <w:r>
        <w:rPr>
          <w:noProof/>
        </w:rPr>
        <w:drawing>
          <wp:inline distT="0" distB="0" distL="0" distR="0" wp14:anchorId="12C01927" wp14:editId="6E91B22D">
            <wp:extent cx="5274310" cy="2738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C578" w14:textId="77777777" w:rsidR="00AC6B38" w:rsidRDefault="00AC6B38" w:rsidP="00CE518C">
      <w:r>
        <w:rPr>
          <w:noProof/>
        </w:rPr>
        <w:lastRenderedPageBreak/>
        <w:drawing>
          <wp:inline distT="0" distB="0" distL="0" distR="0" wp14:anchorId="666D4D59" wp14:editId="0A3D49D8">
            <wp:extent cx="5274310" cy="25444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4370" w14:textId="77777777" w:rsidR="00AC6B38" w:rsidRDefault="00AC6B38" w:rsidP="00CE518C">
      <w:r>
        <w:rPr>
          <w:noProof/>
        </w:rPr>
        <w:drawing>
          <wp:inline distT="0" distB="0" distL="0" distR="0" wp14:anchorId="6C469645" wp14:editId="6AFFB4BF">
            <wp:extent cx="5274310" cy="25292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1E65" w14:textId="77777777" w:rsidR="00AC6B38" w:rsidRDefault="002619AF" w:rsidP="002619AF">
      <w:pPr>
        <w:ind w:left="840" w:hanging="840"/>
      </w:pPr>
      <w:r w:rsidRPr="002619AF">
        <w:rPr>
          <w:rFonts w:hint="eastAsia"/>
        </w:rPr>
        <w:t>完成导入之后，发现多了一个我们导入的项目了，如下图所示：</w:t>
      </w:r>
    </w:p>
    <w:p w14:paraId="7D7EC228" w14:textId="77777777" w:rsidR="002619AF" w:rsidRDefault="002619AF" w:rsidP="002619AF">
      <w:pPr>
        <w:ind w:left="840" w:hanging="840"/>
      </w:pPr>
      <w:r>
        <w:rPr>
          <w:noProof/>
        </w:rPr>
        <w:drawing>
          <wp:inline distT="0" distB="0" distL="0" distR="0" wp14:anchorId="6EC601F0" wp14:editId="3D454C73">
            <wp:extent cx="4867275" cy="1495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84F3" w14:textId="77777777" w:rsidR="002619AF" w:rsidRDefault="002619AF" w:rsidP="002619AF">
      <w:pPr>
        <w:ind w:left="840" w:hanging="840"/>
      </w:pPr>
      <w:r w:rsidRPr="002619AF">
        <w:rPr>
          <w:rFonts w:hint="eastAsia"/>
        </w:rPr>
        <w:t>我们打开新导入的项目的程序文件，这时候会弹出提示，大意如下图所示：</w:t>
      </w:r>
    </w:p>
    <w:p w14:paraId="2058210A" w14:textId="77777777" w:rsidR="002619AF" w:rsidRDefault="002619AF" w:rsidP="002619AF">
      <w:pPr>
        <w:ind w:left="840" w:hanging="840"/>
      </w:pPr>
      <w:r>
        <w:rPr>
          <w:noProof/>
        </w:rPr>
        <w:drawing>
          <wp:inline distT="0" distB="0" distL="0" distR="0" wp14:anchorId="26929FC9" wp14:editId="6208AAD9">
            <wp:extent cx="4524375" cy="809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5067" w14:textId="77777777" w:rsidR="002619AF" w:rsidRDefault="002619AF" w:rsidP="002619AF">
      <w:pPr>
        <w:ind w:left="840" w:hanging="840"/>
      </w:pPr>
      <w:r w:rsidRPr="002619AF">
        <w:rPr>
          <w:rFonts w:hint="eastAsia"/>
        </w:rPr>
        <w:t>意思是给</w:t>
      </w:r>
      <w:r w:rsidRPr="002619AF">
        <w:rPr>
          <w:rFonts w:hint="eastAsia"/>
        </w:rPr>
        <w:t xml:space="preserve"> dart_lesson </w:t>
      </w:r>
      <w:r w:rsidRPr="002619AF">
        <w:rPr>
          <w:rFonts w:hint="eastAsia"/>
        </w:rPr>
        <w:t>模块激活</w:t>
      </w:r>
      <w:r w:rsidRPr="002619AF">
        <w:rPr>
          <w:rFonts w:hint="eastAsia"/>
        </w:rPr>
        <w:t xml:space="preserve"> Dart </w:t>
      </w:r>
      <w:r w:rsidRPr="002619AF">
        <w:rPr>
          <w:rFonts w:hint="eastAsia"/>
        </w:rPr>
        <w:t>支持，查看是否激活：</w:t>
      </w:r>
    </w:p>
    <w:p w14:paraId="2431731C" w14:textId="77777777" w:rsidR="002619AF" w:rsidRDefault="002619AF" w:rsidP="002619AF">
      <w:pPr>
        <w:ind w:left="840" w:hanging="840"/>
      </w:pPr>
      <w:r>
        <w:rPr>
          <w:noProof/>
        </w:rPr>
        <w:lastRenderedPageBreak/>
        <w:drawing>
          <wp:inline distT="0" distB="0" distL="0" distR="0" wp14:anchorId="018F35F4" wp14:editId="6E15936D">
            <wp:extent cx="5274310" cy="3435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BE09" w14:textId="77777777" w:rsidR="00AC6B38" w:rsidRDefault="002619AF" w:rsidP="00CE518C">
      <w:r w:rsidRPr="002619AF">
        <w:rPr>
          <w:rFonts w:hint="eastAsia"/>
        </w:rPr>
        <w:t>激活支持之后，才能正常运行</w:t>
      </w:r>
      <w:r w:rsidRPr="002619AF">
        <w:rPr>
          <w:rFonts w:hint="eastAsia"/>
        </w:rPr>
        <w:t xml:space="preserve"> Dart </w:t>
      </w:r>
      <w:r w:rsidRPr="002619AF">
        <w:rPr>
          <w:rFonts w:hint="eastAsia"/>
        </w:rPr>
        <w:t>程序，否则右键点击时，是没有运行功能的。</w:t>
      </w:r>
    </w:p>
    <w:p w14:paraId="2E9C0FF9" w14:textId="77777777" w:rsidR="00AC6B38" w:rsidRDefault="00AC6B38" w:rsidP="00CE518C"/>
    <w:p w14:paraId="341D9FD8" w14:textId="77777777" w:rsidR="00AC6B38" w:rsidRPr="00CE518C" w:rsidRDefault="00AC6B38" w:rsidP="00CE518C"/>
    <w:p w14:paraId="6F89F9E2" w14:textId="77777777" w:rsidR="00556139" w:rsidRPr="00D135EF" w:rsidRDefault="00556139" w:rsidP="00D135EF"/>
    <w:p w14:paraId="1B4439D5" w14:textId="77777777" w:rsidR="00230FD4" w:rsidRDefault="00615B23" w:rsidP="00615B23">
      <w:pPr>
        <w:pStyle w:val="2"/>
      </w:pP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</w:p>
    <w:p w14:paraId="236B550E" w14:textId="77777777" w:rsidR="00AB2BE3" w:rsidRDefault="00AB2BE3" w:rsidP="007C364E">
      <w:pPr>
        <w:pStyle w:val="3"/>
      </w:pPr>
      <w:r>
        <w:rPr>
          <w:rFonts w:hint="eastAsia"/>
        </w:rPr>
        <w:t>通用配置</w:t>
      </w:r>
    </w:p>
    <w:p w14:paraId="67AAC829" w14:textId="77777777" w:rsidR="0074488E" w:rsidRDefault="0074488E" w:rsidP="0074488E">
      <w:pPr>
        <w:pStyle w:val="4"/>
      </w:pPr>
      <w:r w:rsidRPr="0074488E">
        <w:rPr>
          <w:rFonts w:hint="eastAsia"/>
        </w:rPr>
        <w:t>设置背景图</w:t>
      </w:r>
    </w:p>
    <w:p w14:paraId="1DCDB113" w14:textId="77777777" w:rsidR="0074488E" w:rsidRDefault="0074488E" w:rsidP="0074488E">
      <w:r w:rsidRPr="0074488E">
        <w:rPr>
          <w:rFonts w:hint="eastAsia"/>
        </w:rPr>
        <w:t xml:space="preserve">File </w:t>
      </w:r>
      <w:r w:rsidRPr="0074488E">
        <w:rPr>
          <w:rFonts w:hint="eastAsia"/>
        </w:rPr>
        <w:t>→</w:t>
      </w:r>
      <w:r w:rsidRPr="0074488E">
        <w:rPr>
          <w:rFonts w:hint="eastAsia"/>
        </w:rPr>
        <w:t xml:space="preserve"> Settings </w:t>
      </w:r>
      <w:r w:rsidRPr="0074488E">
        <w:rPr>
          <w:rFonts w:hint="eastAsia"/>
        </w:rPr>
        <w:t>→</w:t>
      </w:r>
      <w:r w:rsidRPr="0074488E">
        <w:rPr>
          <w:rFonts w:hint="eastAsia"/>
        </w:rPr>
        <w:t xml:space="preserve"> Appearance &amp; Behavior </w:t>
      </w:r>
      <w:r w:rsidRPr="0074488E">
        <w:rPr>
          <w:rFonts w:hint="eastAsia"/>
        </w:rPr>
        <w:t>→</w:t>
      </w:r>
      <w:r w:rsidRPr="0074488E">
        <w:rPr>
          <w:rFonts w:hint="eastAsia"/>
        </w:rPr>
        <w:t xml:space="preserve"> Appearance </w:t>
      </w:r>
      <w:r w:rsidRPr="0074488E">
        <w:rPr>
          <w:rFonts w:hint="eastAsia"/>
        </w:rPr>
        <w:t>→</w:t>
      </w:r>
      <w:r w:rsidRPr="0074488E">
        <w:rPr>
          <w:rFonts w:hint="eastAsia"/>
        </w:rPr>
        <w:t xml:space="preserve"> UI Options </w:t>
      </w:r>
      <w:r w:rsidRPr="0074488E">
        <w:rPr>
          <w:rFonts w:hint="eastAsia"/>
        </w:rPr>
        <w:t>→</w:t>
      </w:r>
      <w:r w:rsidRPr="0074488E">
        <w:rPr>
          <w:rFonts w:hint="eastAsia"/>
        </w:rPr>
        <w:t xml:space="preserve"> BACKGROUND IMAGE</w:t>
      </w:r>
      <w:r w:rsidRPr="0074488E">
        <w:rPr>
          <w:rFonts w:hint="eastAsia"/>
        </w:rPr>
        <w:t>……</w:t>
      </w:r>
      <w:r w:rsidRPr="0074488E">
        <w:rPr>
          <w:rFonts w:hint="eastAsia"/>
        </w:rPr>
        <w:t xml:space="preserve"> </w:t>
      </w:r>
      <w:r w:rsidRPr="0074488E">
        <w:rPr>
          <w:rFonts w:hint="eastAsia"/>
        </w:rPr>
        <w:t>→</w:t>
      </w:r>
      <w:r w:rsidRPr="0074488E">
        <w:rPr>
          <w:rFonts w:hint="eastAsia"/>
        </w:rPr>
        <w:t xml:space="preserve"> Image </w:t>
      </w:r>
      <w:r w:rsidRPr="0074488E">
        <w:rPr>
          <w:rFonts w:hint="eastAsia"/>
        </w:rPr>
        <w:t>选择图片即可。</w:t>
      </w:r>
    </w:p>
    <w:p w14:paraId="770EFA1E" w14:textId="77777777" w:rsidR="00764D72" w:rsidRDefault="009A71D9" w:rsidP="009A71D9">
      <w:pPr>
        <w:pStyle w:val="4"/>
      </w:pPr>
      <w:r w:rsidRPr="009A71D9">
        <w:rPr>
          <w:rFonts w:hint="eastAsia"/>
        </w:rPr>
        <w:t>设置波浪线</w:t>
      </w:r>
    </w:p>
    <w:p w14:paraId="149E5766" w14:textId="77777777" w:rsidR="009A71D9" w:rsidRDefault="009A71D9" w:rsidP="009A71D9">
      <w:r w:rsidRPr="009A71D9">
        <w:rPr>
          <w:rFonts w:hint="eastAsia"/>
        </w:rPr>
        <w:t xml:space="preserve">Settings </w:t>
      </w:r>
      <w:r w:rsidRPr="009A71D9">
        <w:rPr>
          <w:rFonts w:hint="eastAsia"/>
        </w:rPr>
        <w:t>→</w:t>
      </w:r>
      <w:r w:rsidRPr="009A71D9">
        <w:rPr>
          <w:rFonts w:hint="eastAsia"/>
        </w:rPr>
        <w:t xml:space="preserve"> Editor </w:t>
      </w:r>
      <w:r w:rsidRPr="009A71D9">
        <w:rPr>
          <w:rFonts w:hint="eastAsia"/>
        </w:rPr>
        <w:t>→</w:t>
      </w:r>
      <w:r w:rsidRPr="009A71D9">
        <w:rPr>
          <w:rFonts w:hint="eastAsia"/>
        </w:rPr>
        <w:t xml:space="preserve"> Color Scheme </w:t>
      </w:r>
      <w:r w:rsidRPr="009A71D9">
        <w:rPr>
          <w:rFonts w:hint="eastAsia"/>
        </w:rPr>
        <w:t>→</w:t>
      </w:r>
      <w:r w:rsidRPr="009A71D9">
        <w:rPr>
          <w:rFonts w:hint="eastAsia"/>
        </w:rPr>
        <w:t xml:space="preserve"> General </w:t>
      </w:r>
      <w:r w:rsidRPr="009A71D9">
        <w:rPr>
          <w:rFonts w:hint="eastAsia"/>
        </w:rPr>
        <w:t>→</w:t>
      </w:r>
      <w:r w:rsidRPr="009A71D9">
        <w:rPr>
          <w:rFonts w:hint="eastAsia"/>
        </w:rPr>
        <w:t xml:space="preserve"> Scheme</w:t>
      </w:r>
      <w:r w:rsidRPr="009A71D9">
        <w:rPr>
          <w:rFonts w:hint="eastAsia"/>
        </w:rPr>
        <w:t>：</w:t>
      </w:r>
      <w:r w:rsidRPr="009A71D9">
        <w:rPr>
          <w:rFonts w:hint="eastAsia"/>
        </w:rPr>
        <w:t xml:space="preserve">Default </w:t>
      </w:r>
      <w:r w:rsidRPr="009A71D9">
        <w:rPr>
          <w:rFonts w:hint="eastAsia"/>
        </w:rPr>
        <w:t>→</w:t>
      </w:r>
    </w:p>
    <w:p w14:paraId="198B9955" w14:textId="77777777" w:rsidR="005127D0" w:rsidRDefault="005127D0" w:rsidP="004C1908">
      <w:pPr>
        <w:pStyle w:val="a4"/>
        <w:numPr>
          <w:ilvl w:val="0"/>
          <w:numId w:val="3"/>
        </w:numPr>
        <w:ind w:firstLineChars="0"/>
      </w:pPr>
      <w:r w:rsidRPr="005127D0">
        <w:t>Errors and Warnings</w:t>
      </w:r>
    </w:p>
    <w:p w14:paraId="1B860AFA" w14:textId="77777777" w:rsidR="005127D0" w:rsidRDefault="005127D0" w:rsidP="004C1908">
      <w:pPr>
        <w:pStyle w:val="a4"/>
        <w:numPr>
          <w:ilvl w:val="1"/>
          <w:numId w:val="3"/>
        </w:numPr>
        <w:ind w:firstLineChars="0"/>
      </w:pPr>
      <w:r w:rsidRPr="005127D0">
        <w:rPr>
          <w:rFonts w:hint="eastAsia"/>
        </w:rPr>
        <w:t>Weak Warning</w:t>
      </w:r>
      <w:r w:rsidRPr="005127D0">
        <w:rPr>
          <w:rFonts w:hint="eastAsia"/>
        </w:rPr>
        <w:t>：</w:t>
      </w:r>
      <w:r w:rsidRPr="005127D0">
        <w:rPr>
          <w:rFonts w:hint="eastAsia"/>
        </w:rPr>
        <w:t xml:space="preserve">Effects </w:t>
      </w:r>
      <w:r w:rsidRPr="005127D0">
        <w:rPr>
          <w:rFonts w:hint="eastAsia"/>
        </w:rPr>
        <w:t>去掉√</w:t>
      </w:r>
    </w:p>
    <w:p w14:paraId="005FDC09" w14:textId="77777777" w:rsidR="005127D0" w:rsidRDefault="005127D0" w:rsidP="004C1908">
      <w:pPr>
        <w:pStyle w:val="a4"/>
        <w:numPr>
          <w:ilvl w:val="1"/>
          <w:numId w:val="3"/>
        </w:numPr>
        <w:ind w:firstLineChars="0"/>
      </w:pPr>
      <w:r w:rsidRPr="005127D0">
        <w:rPr>
          <w:rFonts w:hint="eastAsia"/>
        </w:rPr>
        <w:t>Typo</w:t>
      </w:r>
      <w:r w:rsidRPr="005127D0">
        <w:rPr>
          <w:rFonts w:hint="eastAsia"/>
        </w:rPr>
        <w:t>：</w:t>
      </w:r>
      <w:r w:rsidRPr="005127D0">
        <w:rPr>
          <w:rFonts w:hint="eastAsia"/>
        </w:rPr>
        <w:t xml:space="preserve">Effects </w:t>
      </w:r>
      <w:r w:rsidRPr="005127D0">
        <w:rPr>
          <w:rFonts w:hint="eastAsia"/>
        </w:rPr>
        <w:t>去掉√</w:t>
      </w:r>
    </w:p>
    <w:p w14:paraId="7888F61F" w14:textId="77777777" w:rsidR="000C5B98" w:rsidRDefault="000C5B98" w:rsidP="004C1908">
      <w:pPr>
        <w:pStyle w:val="a4"/>
        <w:numPr>
          <w:ilvl w:val="0"/>
          <w:numId w:val="3"/>
        </w:numPr>
        <w:ind w:firstLineChars="0"/>
      </w:pPr>
      <w:r w:rsidRPr="000C5B98">
        <w:t>Hyperlinks</w:t>
      </w:r>
    </w:p>
    <w:p w14:paraId="3956ED96" w14:textId="77777777" w:rsidR="000C5B98" w:rsidRDefault="000C5B98" w:rsidP="004C1908">
      <w:pPr>
        <w:pStyle w:val="a4"/>
        <w:numPr>
          <w:ilvl w:val="1"/>
          <w:numId w:val="3"/>
        </w:numPr>
        <w:ind w:firstLineChars="0"/>
      </w:pPr>
      <w:r w:rsidRPr="000C5B98">
        <w:rPr>
          <w:rFonts w:hint="eastAsia"/>
        </w:rPr>
        <w:t>Followed</w:t>
      </w:r>
      <w:r w:rsidRPr="000C5B98">
        <w:rPr>
          <w:rFonts w:hint="eastAsia"/>
        </w:rPr>
        <w:t>：</w:t>
      </w:r>
      <w:r w:rsidRPr="000C5B98">
        <w:rPr>
          <w:rFonts w:hint="eastAsia"/>
        </w:rPr>
        <w:t xml:space="preserve">Effects </w:t>
      </w:r>
      <w:r w:rsidRPr="000C5B98">
        <w:rPr>
          <w:rFonts w:hint="eastAsia"/>
        </w:rPr>
        <w:t>去掉√</w:t>
      </w:r>
    </w:p>
    <w:p w14:paraId="56E57220" w14:textId="77777777" w:rsidR="00D16D64" w:rsidRDefault="00D16D64" w:rsidP="004C1908">
      <w:pPr>
        <w:pStyle w:val="a4"/>
        <w:numPr>
          <w:ilvl w:val="1"/>
          <w:numId w:val="3"/>
        </w:numPr>
        <w:ind w:firstLineChars="0"/>
      </w:pPr>
      <w:r w:rsidRPr="00D16D64">
        <w:rPr>
          <w:rFonts w:hint="eastAsia"/>
        </w:rPr>
        <w:t>Inactive</w:t>
      </w:r>
      <w:r w:rsidRPr="00D16D64">
        <w:rPr>
          <w:rFonts w:hint="eastAsia"/>
        </w:rPr>
        <w:t>：</w:t>
      </w:r>
      <w:r w:rsidRPr="00D16D64">
        <w:rPr>
          <w:rFonts w:hint="eastAsia"/>
        </w:rPr>
        <w:t xml:space="preserve">Effects </w:t>
      </w:r>
      <w:r w:rsidRPr="00D16D64">
        <w:rPr>
          <w:rFonts w:hint="eastAsia"/>
        </w:rPr>
        <w:t>去掉√</w:t>
      </w:r>
    </w:p>
    <w:p w14:paraId="3B581F46" w14:textId="77777777" w:rsidR="007F6E97" w:rsidRDefault="007F6E97" w:rsidP="004C1908">
      <w:pPr>
        <w:pStyle w:val="a4"/>
        <w:numPr>
          <w:ilvl w:val="1"/>
          <w:numId w:val="3"/>
        </w:numPr>
        <w:ind w:firstLineChars="0"/>
      </w:pPr>
      <w:r w:rsidRPr="007F6E97">
        <w:rPr>
          <w:rFonts w:hint="eastAsia"/>
        </w:rPr>
        <w:t>Reference</w:t>
      </w:r>
      <w:r w:rsidRPr="007F6E97">
        <w:rPr>
          <w:rFonts w:hint="eastAsia"/>
        </w:rPr>
        <w:t>：</w:t>
      </w:r>
      <w:r w:rsidRPr="007F6E97">
        <w:rPr>
          <w:rFonts w:hint="eastAsia"/>
        </w:rPr>
        <w:t xml:space="preserve">Effects </w:t>
      </w:r>
      <w:r w:rsidRPr="007F6E97">
        <w:rPr>
          <w:rFonts w:hint="eastAsia"/>
        </w:rPr>
        <w:t>去掉√</w:t>
      </w:r>
    </w:p>
    <w:p w14:paraId="3EB49E9D" w14:textId="77777777" w:rsidR="00B00D52" w:rsidRDefault="00B00D52" w:rsidP="004C1908">
      <w:pPr>
        <w:pStyle w:val="a4"/>
        <w:numPr>
          <w:ilvl w:val="1"/>
          <w:numId w:val="3"/>
        </w:numPr>
        <w:ind w:firstLineChars="0"/>
      </w:pPr>
      <w:r w:rsidRPr="00B00D52">
        <w:rPr>
          <w:rFonts w:hint="eastAsia"/>
        </w:rPr>
        <w:t>Unfollowed</w:t>
      </w:r>
      <w:r w:rsidRPr="00B00D52">
        <w:rPr>
          <w:rFonts w:hint="eastAsia"/>
        </w:rPr>
        <w:t>：</w:t>
      </w:r>
      <w:r w:rsidRPr="00B00D52">
        <w:rPr>
          <w:rFonts w:hint="eastAsia"/>
        </w:rPr>
        <w:t xml:space="preserve">Effects </w:t>
      </w:r>
      <w:r w:rsidRPr="00B00D52">
        <w:rPr>
          <w:rFonts w:hint="eastAsia"/>
        </w:rPr>
        <w:t>去掉√</w:t>
      </w:r>
    </w:p>
    <w:p w14:paraId="3235D33D" w14:textId="77777777" w:rsidR="009A71D9" w:rsidRDefault="009A71D9" w:rsidP="009A71D9"/>
    <w:p w14:paraId="55F59BB5" w14:textId="77777777" w:rsidR="009A71D9" w:rsidRDefault="00033EB8" w:rsidP="00033EB8">
      <w:pPr>
        <w:pStyle w:val="4"/>
      </w:pPr>
      <w:r w:rsidRPr="00033EB8">
        <w:rPr>
          <w:rFonts w:hint="eastAsia"/>
        </w:rPr>
        <w:lastRenderedPageBreak/>
        <w:t>使用主题</w:t>
      </w:r>
    </w:p>
    <w:p w14:paraId="4A6352B5" w14:textId="77777777" w:rsidR="00033EB8" w:rsidRDefault="00033EB8" w:rsidP="00033EB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Settings </w:t>
      </w:r>
      <w:r>
        <w:rPr>
          <w:rFonts w:hint="eastAsia"/>
        </w:rPr>
        <w:t>→</w:t>
      </w:r>
      <w:r>
        <w:rPr>
          <w:rFonts w:hint="eastAsia"/>
        </w:rPr>
        <w:t xml:space="preserve"> Appearance &amp; Behavior </w:t>
      </w:r>
      <w:r>
        <w:rPr>
          <w:rFonts w:hint="eastAsia"/>
        </w:rPr>
        <w:t>→</w:t>
      </w:r>
      <w:r>
        <w:rPr>
          <w:rFonts w:hint="eastAsia"/>
        </w:rPr>
        <w:t xml:space="preserve"> Appearance </w:t>
      </w:r>
      <w:r>
        <w:rPr>
          <w:rFonts w:hint="eastAsia"/>
        </w:rPr>
        <w:t>→</w:t>
      </w:r>
      <w:r>
        <w:rPr>
          <w:rFonts w:hint="eastAsia"/>
        </w:rPr>
        <w:t xml:space="preserve"> Theme </w:t>
      </w:r>
      <w:r>
        <w:rPr>
          <w:rFonts w:hint="eastAsia"/>
        </w:rPr>
        <w:t>→</w:t>
      </w:r>
      <w:r>
        <w:rPr>
          <w:rFonts w:hint="eastAsia"/>
        </w:rPr>
        <w:t xml:space="preserve"> Material Oceanic</w:t>
      </w:r>
    </w:p>
    <w:p w14:paraId="5F68CF6E" w14:textId="77777777" w:rsidR="00033EB8" w:rsidRPr="00033EB8" w:rsidRDefault="00033EB8" w:rsidP="00033EB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Settings </w:t>
      </w:r>
      <w:r>
        <w:rPr>
          <w:rFonts w:hint="eastAsia"/>
        </w:rPr>
        <w:t>→</w:t>
      </w:r>
      <w:r>
        <w:rPr>
          <w:rFonts w:hint="eastAsia"/>
        </w:rPr>
        <w:t xml:space="preserve"> Editor </w:t>
      </w:r>
      <w:r>
        <w:rPr>
          <w:rFonts w:hint="eastAsia"/>
        </w:rPr>
        <w:t>→</w:t>
      </w:r>
      <w:r>
        <w:rPr>
          <w:rFonts w:hint="eastAsia"/>
        </w:rPr>
        <w:t xml:space="preserve"> Color Scheme </w:t>
      </w:r>
      <w:r>
        <w:rPr>
          <w:rFonts w:hint="eastAsia"/>
        </w:rPr>
        <w:t>→</w:t>
      </w:r>
      <w:r>
        <w:rPr>
          <w:rFonts w:hint="eastAsia"/>
        </w:rPr>
        <w:t xml:space="preserve"> General </w:t>
      </w:r>
      <w:r>
        <w:rPr>
          <w:rFonts w:hint="eastAsia"/>
        </w:rPr>
        <w:t>→</w:t>
      </w:r>
      <w:r>
        <w:rPr>
          <w:rFonts w:hint="eastAsia"/>
        </w:rPr>
        <w:t xml:space="preserve"> Scheme </w:t>
      </w:r>
      <w:r>
        <w:rPr>
          <w:rFonts w:hint="eastAsia"/>
        </w:rPr>
        <w:t>→</w:t>
      </w:r>
      <w:r>
        <w:rPr>
          <w:rFonts w:hint="eastAsia"/>
        </w:rPr>
        <w:t xml:space="preserve"> Material Oceanic</w:t>
      </w:r>
    </w:p>
    <w:p w14:paraId="52EA9B75" w14:textId="77777777" w:rsidR="00033EB8" w:rsidRPr="00033EB8" w:rsidRDefault="00033EB8" w:rsidP="00033EB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Settings </w:t>
      </w:r>
      <w:r>
        <w:rPr>
          <w:rFonts w:hint="eastAsia"/>
        </w:rPr>
        <w:t>→</w:t>
      </w:r>
      <w:r>
        <w:rPr>
          <w:rFonts w:hint="eastAsia"/>
        </w:rPr>
        <w:t xml:space="preserve"> Appearance &amp; Behavior </w:t>
      </w:r>
      <w:r>
        <w:rPr>
          <w:rFonts w:hint="eastAsia"/>
        </w:rPr>
        <w:t>→</w:t>
      </w:r>
      <w:r>
        <w:rPr>
          <w:rFonts w:hint="eastAsia"/>
        </w:rPr>
        <w:t xml:space="preserve"> Material Theme</w:t>
      </w:r>
    </w:p>
    <w:p w14:paraId="0D5AB1F2" w14:textId="77777777" w:rsidR="009A71D9" w:rsidRPr="009A71D9" w:rsidRDefault="009A71D9" w:rsidP="009A71D9"/>
    <w:p w14:paraId="6B694D9B" w14:textId="77777777" w:rsidR="009A71D9" w:rsidRDefault="00DF7872" w:rsidP="00DF7872">
      <w:pPr>
        <w:pStyle w:val="4"/>
      </w:pPr>
      <w:r w:rsidRPr="00DF7872">
        <w:rPr>
          <w:rFonts w:hint="eastAsia"/>
        </w:rPr>
        <w:t>设置主题</w:t>
      </w:r>
    </w:p>
    <w:p w14:paraId="41D31218" w14:textId="77777777" w:rsidR="006E6B81" w:rsidRDefault="00DF7872" w:rsidP="00DF7872">
      <w:r w:rsidRPr="00DF7872">
        <w:rPr>
          <w:rFonts w:hint="eastAsia"/>
        </w:rPr>
        <w:t xml:space="preserve">Settings </w:t>
      </w:r>
      <w:r w:rsidRPr="00DF7872">
        <w:rPr>
          <w:rFonts w:hint="eastAsia"/>
        </w:rPr>
        <w:t>→</w:t>
      </w:r>
      <w:r w:rsidRPr="00DF7872">
        <w:rPr>
          <w:rFonts w:hint="eastAsia"/>
        </w:rPr>
        <w:t xml:space="preserve"> Appearance &amp; Behavior </w:t>
      </w:r>
      <w:r w:rsidRPr="00DF7872">
        <w:rPr>
          <w:rFonts w:hint="eastAsia"/>
        </w:rPr>
        <w:t>→</w:t>
      </w:r>
      <w:r w:rsidRPr="00DF7872">
        <w:rPr>
          <w:rFonts w:hint="eastAsia"/>
        </w:rPr>
        <w:t xml:space="preserve"> Appearance </w:t>
      </w:r>
      <w:r w:rsidRPr="00DF7872">
        <w:rPr>
          <w:rFonts w:hint="eastAsia"/>
        </w:rPr>
        <w:t>→</w:t>
      </w:r>
      <w:r w:rsidRPr="00DF7872">
        <w:rPr>
          <w:rFonts w:hint="eastAsia"/>
        </w:rPr>
        <w:t xml:space="preserve"> Theme </w:t>
      </w:r>
      <w:r w:rsidRPr="00DF7872">
        <w:rPr>
          <w:rFonts w:hint="eastAsia"/>
        </w:rPr>
        <w:t>→</w:t>
      </w:r>
      <w:r w:rsidRPr="00DF7872">
        <w:rPr>
          <w:rFonts w:hint="eastAsia"/>
        </w:rPr>
        <w:t xml:space="preserve"> IntelliJ</w:t>
      </w:r>
    </w:p>
    <w:p w14:paraId="5969F404" w14:textId="77777777" w:rsidR="00DF7872" w:rsidRDefault="006E6B81" w:rsidP="00B41DEC">
      <w:pPr>
        <w:pStyle w:val="4"/>
      </w:pPr>
      <w:r w:rsidRPr="006E6B81">
        <w:rPr>
          <w:rFonts w:hint="eastAsia"/>
        </w:rPr>
        <w:t>设置主题中</w:t>
      </w:r>
      <w:r w:rsidRPr="006E6B81">
        <w:rPr>
          <w:rFonts w:hint="eastAsia"/>
        </w:rPr>
        <w:t>HTML</w:t>
      </w:r>
      <w:r w:rsidRPr="006E6B81">
        <w:rPr>
          <w:rFonts w:hint="eastAsia"/>
        </w:rPr>
        <w:t>注释文字</w:t>
      </w:r>
      <w:r w:rsidR="00B41DEC">
        <w:rPr>
          <w:rFonts w:hint="eastAsia"/>
        </w:rPr>
        <w:t>的</w:t>
      </w:r>
      <w:r w:rsidRPr="006E6B81">
        <w:rPr>
          <w:rFonts w:hint="eastAsia"/>
        </w:rPr>
        <w:t>颜色</w:t>
      </w:r>
    </w:p>
    <w:p w14:paraId="50C31A5D" w14:textId="77777777" w:rsidR="00DF7872" w:rsidRDefault="00521A05" w:rsidP="00DF7872">
      <w:r w:rsidRPr="00521A05">
        <w:rPr>
          <w:rFonts w:hint="eastAsia"/>
        </w:rPr>
        <w:t xml:space="preserve">Settings </w:t>
      </w:r>
      <w:r w:rsidRPr="00521A05">
        <w:rPr>
          <w:rFonts w:hint="eastAsia"/>
        </w:rPr>
        <w:t>→</w:t>
      </w:r>
      <w:r w:rsidRPr="00521A05">
        <w:rPr>
          <w:rFonts w:hint="eastAsia"/>
        </w:rPr>
        <w:t xml:space="preserve"> Editor </w:t>
      </w:r>
      <w:r w:rsidRPr="00521A05">
        <w:rPr>
          <w:rFonts w:hint="eastAsia"/>
        </w:rPr>
        <w:t>→</w:t>
      </w:r>
      <w:r w:rsidRPr="00521A05">
        <w:rPr>
          <w:rFonts w:hint="eastAsia"/>
        </w:rPr>
        <w:t xml:space="preserve"> Color Scheme </w:t>
      </w:r>
      <w:r w:rsidRPr="00521A05">
        <w:rPr>
          <w:rFonts w:hint="eastAsia"/>
        </w:rPr>
        <w:t>→</w:t>
      </w:r>
      <w:r w:rsidRPr="00521A05">
        <w:rPr>
          <w:rFonts w:hint="eastAsia"/>
        </w:rPr>
        <w:t xml:space="preserve"> HTML </w:t>
      </w:r>
      <w:r w:rsidRPr="00521A05">
        <w:rPr>
          <w:rFonts w:hint="eastAsia"/>
        </w:rPr>
        <w:t>→</w:t>
      </w:r>
      <w:r w:rsidRPr="00521A05">
        <w:rPr>
          <w:rFonts w:hint="eastAsia"/>
        </w:rPr>
        <w:t xml:space="preserve"> Comment </w:t>
      </w:r>
      <w:r w:rsidRPr="00521A05">
        <w:rPr>
          <w:rFonts w:hint="eastAsia"/>
        </w:rPr>
        <w:t>→</w:t>
      </w:r>
      <w:r w:rsidRPr="00521A05">
        <w:rPr>
          <w:rFonts w:hint="eastAsia"/>
        </w:rPr>
        <w:t xml:space="preserve"> Inherit values from </w:t>
      </w:r>
      <w:r w:rsidRPr="00521A05">
        <w:rPr>
          <w:rFonts w:hint="eastAsia"/>
        </w:rPr>
        <w:t>√</w:t>
      </w:r>
      <w:r w:rsidRPr="00521A05">
        <w:rPr>
          <w:rFonts w:hint="eastAsia"/>
        </w:rPr>
        <w:t xml:space="preserve"> </w:t>
      </w:r>
      <w:r w:rsidRPr="00521A05">
        <w:rPr>
          <w:rFonts w:hint="eastAsia"/>
        </w:rPr>
        <w:t>去掉</w:t>
      </w:r>
      <w:r w:rsidRPr="00521A05">
        <w:rPr>
          <w:rFonts w:hint="eastAsia"/>
        </w:rPr>
        <w:t xml:space="preserve"> </w:t>
      </w:r>
      <w:r w:rsidRPr="00521A05">
        <w:rPr>
          <w:rFonts w:hint="eastAsia"/>
        </w:rPr>
        <w:t>→</w:t>
      </w:r>
      <w:r w:rsidRPr="00521A05">
        <w:rPr>
          <w:rFonts w:hint="eastAsia"/>
        </w:rPr>
        <w:t xml:space="preserve"> Foreground </w:t>
      </w:r>
      <w:r w:rsidRPr="00521A05">
        <w:rPr>
          <w:rFonts w:hint="eastAsia"/>
        </w:rPr>
        <w:t>→</w:t>
      </w:r>
      <w:r w:rsidRPr="00521A05">
        <w:rPr>
          <w:rFonts w:hint="eastAsia"/>
        </w:rPr>
        <w:t xml:space="preserve"> </w:t>
      </w:r>
      <w:r w:rsidRPr="00521A05">
        <w:rPr>
          <w:rFonts w:hint="eastAsia"/>
        </w:rPr>
        <w:t>选择需要的颜色。</w:t>
      </w:r>
    </w:p>
    <w:p w14:paraId="67D7449D" w14:textId="77777777" w:rsidR="009D0E59" w:rsidRDefault="009D0E59" w:rsidP="00DF7872"/>
    <w:p w14:paraId="48702B47" w14:textId="77777777" w:rsidR="00AB2AE0" w:rsidRDefault="00FB45DC" w:rsidP="00FB45DC">
      <w:pPr>
        <w:pStyle w:val="4"/>
      </w:pPr>
      <w:r w:rsidRPr="00FB45DC">
        <w:rPr>
          <w:rFonts w:hint="eastAsia"/>
        </w:rPr>
        <w:t>设置文字</w:t>
      </w:r>
      <w:r w:rsidR="00CD3066">
        <w:rPr>
          <w:rFonts w:hint="eastAsia"/>
        </w:rPr>
        <w:t>的</w:t>
      </w:r>
      <w:r w:rsidR="00BF01A0">
        <w:rPr>
          <w:rFonts w:hint="eastAsia"/>
        </w:rPr>
        <w:t>字体</w:t>
      </w:r>
      <w:r w:rsidRPr="00FB45DC">
        <w:rPr>
          <w:rFonts w:hint="eastAsia"/>
        </w:rPr>
        <w:t>和大小</w:t>
      </w:r>
    </w:p>
    <w:p w14:paraId="12392062" w14:textId="77777777" w:rsidR="00FB45DC" w:rsidRDefault="00FB45DC" w:rsidP="00FB45DC">
      <w:r w:rsidRPr="00FB45DC">
        <w:rPr>
          <w:rFonts w:hint="eastAsia"/>
        </w:rPr>
        <w:t xml:space="preserve">Settings </w:t>
      </w:r>
      <w:r w:rsidRPr="00FB45DC">
        <w:rPr>
          <w:rFonts w:hint="eastAsia"/>
        </w:rPr>
        <w:t>→</w:t>
      </w:r>
      <w:r w:rsidRPr="00FB45DC">
        <w:rPr>
          <w:rFonts w:hint="eastAsia"/>
        </w:rPr>
        <w:t xml:space="preserve"> Editor </w:t>
      </w:r>
      <w:r w:rsidRPr="00FB45DC">
        <w:rPr>
          <w:rFonts w:hint="eastAsia"/>
        </w:rPr>
        <w:t>→</w:t>
      </w:r>
      <w:r w:rsidRPr="00FB45DC">
        <w:rPr>
          <w:rFonts w:hint="eastAsia"/>
        </w:rPr>
        <w:t xml:space="preserve"> Font </w:t>
      </w:r>
      <w:r w:rsidRPr="00FB45DC">
        <w:rPr>
          <w:rFonts w:hint="eastAsia"/>
        </w:rPr>
        <w:t>→</w:t>
      </w:r>
      <w:r w:rsidRPr="00FB45DC">
        <w:rPr>
          <w:rFonts w:hint="eastAsia"/>
        </w:rPr>
        <w:t xml:space="preserve"> Font </w:t>
      </w:r>
      <w:r w:rsidRPr="00FB45DC">
        <w:rPr>
          <w:rFonts w:hint="eastAsia"/>
        </w:rPr>
        <w:t>：</w:t>
      </w:r>
      <w:r w:rsidRPr="00FB45DC">
        <w:rPr>
          <w:rFonts w:hint="eastAsia"/>
        </w:rPr>
        <w:t>Courier New | Size</w:t>
      </w:r>
      <w:r w:rsidRPr="00FB45DC">
        <w:rPr>
          <w:rFonts w:hint="eastAsia"/>
        </w:rPr>
        <w:t>：</w:t>
      </w:r>
      <w:r w:rsidRPr="00FB45DC">
        <w:rPr>
          <w:rFonts w:hint="eastAsia"/>
        </w:rPr>
        <w:t>18</w:t>
      </w:r>
    </w:p>
    <w:p w14:paraId="349BFE0F" w14:textId="77777777" w:rsidR="00A871F6" w:rsidRDefault="00A871F6" w:rsidP="00FB45DC"/>
    <w:p w14:paraId="5F6E509A" w14:textId="77777777" w:rsidR="00A871F6" w:rsidRDefault="00A871F6" w:rsidP="004534DE">
      <w:pPr>
        <w:pStyle w:val="4"/>
      </w:pPr>
      <w:r w:rsidRPr="00A871F6">
        <w:rPr>
          <w:rFonts w:hint="eastAsia"/>
        </w:rPr>
        <w:t>设置文件编码</w:t>
      </w:r>
    </w:p>
    <w:p w14:paraId="261704E8" w14:textId="77777777" w:rsidR="004534DE" w:rsidRDefault="004534DE" w:rsidP="00FB45DC">
      <w:r w:rsidRPr="004534DE">
        <w:rPr>
          <w:rFonts w:hint="eastAsia"/>
        </w:rPr>
        <w:t xml:space="preserve">Settings </w:t>
      </w:r>
      <w:r w:rsidRPr="004534DE">
        <w:rPr>
          <w:rFonts w:hint="eastAsia"/>
        </w:rPr>
        <w:t>→</w:t>
      </w:r>
      <w:r w:rsidRPr="004534DE">
        <w:rPr>
          <w:rFonts w:hint="eastAsia"/>
        </w:rPr>
        <w:t xml:space="preserve"> Editor </w:t>
      </w:r>
      <w:r w:rsidRPr="004534DE">
        <w:rPr>
          <w:rFonts w:hint="eastAsia"/>
        </w:rPr>
        <w:t>→</w:t>
      </w:r>
      <w:r w:rsidRPr="004534DE">
        <w:rPr>
          <w:rFonts w:hint="eastAsia"/>
        </w:rPr>
        <w:t xml:space="preserve"> File Encoding </w:t>
      </w:r>
      <w:r w:rsidRPr="004534DE">
        <w:rPr>
          <w:rFonts w:hint="eastAsia"/>
        </w:rPr>
        <w:t>：</w:t>
      </w:r>
      <w:r w:rsidRPr="004534DE">
        <w:rPr>
          <w:rFonts w:hint="eastAsia"/>
        </w:rPr>
        <w:t>Global Encoding</w:t>
      </w:r>
      <w:r w:rsidRPr="004534DE">
        <w:rPr>
          <w:rFonts w:hint="eastAsia"/>
        </w:rPr>
        <w:t>：</w:t>
      </w:r>
      <w:r w:rsidRPr="004534DE">
        <w:rPr>
          <w:rFonts w:hint="eastAsia"/>
        </w:rPr>
        <w:t>UTF-8</w:t>
      </w:r>
    </w:p>
    <w:p w14:paraId="5C23ED67" w14:textId="77777777" w:rsidR="004534DE" w:rsidRDefault="004534DE" w:rsidP="00FB45DC">
      <w:r w:rsidRPr="004534DE">
        <w:rPr>
          <w:rFonts w:hint="eastAsia"/>
        </w:rPr>
        <w:t>Project Encoding</w:t>
      </w:r>
      <w:r w:rsidRPr="004534DE">
        <w:rPr>
          <w:rFonts w:hint="eastAsia"/>
        </w:rPr>
        <w:t>：</w:t>
      </w:r>
      <w:r w:rsidRPr="004534DE">
        <w:rPr>
          <w:rFonts w:hint="eastAsia"/>
        </w:rPr>
        <w:t>UTF-8</w:t>
      </w:r>
    </w:p>
    <w:p w14:paraId="6957804D" w14:textId="77777777" w:rsidR="00363435" w:rsidRPr="00FB45DC" w:rsidRDefault="004534DE" w:rsidP="00FB45DC">
      <w:r w:rsidRPr="004534DE">
        <w:rPr>
          <w:rFonts w:hint="eastAsia"/>
        </w:rPr>
        <w:t>Default encoding for properties files</w:t>
      </w:r>
      <w:r w:rsidRPr="004534DE">
        <w:rPr>
          <w:rFonts w:hint="eastAsia"/>
        </w:rPr>
        <w:t>：</w:t>
      </w:r>
      <w:r w:rsidRPr="004534DE">
        <w:rPr>
          <w:rFonts w:hint="eastAsia"/>
        </w:rPr>
        <w:t>UTF-8</w:t>
      </w:r>
    </w:p>
    <w:p w14:paraId="5CE1FBCA" w14:textId="77777777" w:rsidR="00DF7872" w:rsidRDefault="00DF7872" w:rsidP="00DF7872"/>
    <w:p w14:paraId="64854AD9" w14:textId="77777777" w:rsidR="00DF7872" w:rsidRPr="00DF7872" w:rsidRDefault="00DF7872" w:rsidP="00DF7872"/>
    <w:p w14:paraId="68955832" w14:textId="77777777" w:rsidR="007C364E" w:rsidRPr="007C364E" w:rsidRDefault="007C364E" w:rsidP="007C364E"/>
    <w:p w14:paraId="44656F8C" w14:textId="77777777" w:rsidR="00B77597" w:rsidRPr="00B77597" w:rsidRDefault="00A77F89" w:rsidP="00A77F89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Python</w:t>
      </w:r>
      <w:r>
        <w:rPr>
          <w:rFonts w:hint="eastAsia"/>
        </w:rPr>
        <w:t>开发环境</w:t>
      </w:r>
    </w:p>
    <w:p w14:paraId="02753198" w14:textId="77777777" w:rsidR="00817BC6" w:rsidRDefault="00817BC6" w:rsidP="00A77F89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536F" w14:paraId="395D4BDD" w14:textId="77777777" w:rsidTr="00D7536F">
        <w:tc>
          <w:tcPr>
            <w:tcW w:w="4148" w:type="dxa"/>
          </w:tcPr>
          <w:p w14:paraId="64FC3EA0" w14:textId="77777777" w:rsidR="00D7536F" w:rsidRDefault="00D7536F" w:rsidP="00D7536F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3BFB78FD" w14:textId="77777777" w:rsidR="00D7536F" w:rsidRDefault="00D7536F" w:rsidP="00D7536F">
            <w:r>
              <w:rPr>
                <w:rFonts w:hint="eastAsia"/>
              </w:rPr>
              <w:t>插件作者</w:t>
            </w:r>
          </w:p>
        </w:tc>
      </w:tr>
      <w:tr w:rsidR="00D7536F" w14:paraId="48BB9B5D" w14:textId="77777777" w:rsidTr="00D7536F">
        <w:tc>
          <w:tcPr>
            <w:tcW w:w="4148" w:type="dxa"/>
          </w:tcPr>
          <w:p w14:paraId="4B3441D7" w14:textId="77777777" w:rsidR="00D7536F" w:rsidRDefault="00D7536F" w:rsidP="00D7536F">
            <w:r>
              <w:rPr>
                <w:rFonts w:hint="eastAsia"/>
              </w:rPr>
              <w:t>Python</w:t>
            </w:r>
          </w:p>
        </w:tc>
        <w:tc>
          <w:tcPr>
            <w:tcW w:w="4148" w:type="dxa"/>
          </w:tcPr>
          <w:p w14:paraId="2ECEA5CE" w14:textId="77777777" w:rsidR="00D7536F" w:rsidRDefault="00D7536F" w:rsidP="00D7536F">
            <w:r>
              <w:rPr>
                <w:rFonts w:hint="eastAsia"/>
              </w:rPr>
              <w:t>JetBrains</w:t>
            </w:r>
          </w:p>
        </w:tc>
      </w:tr>
      <w:tr w:rsidR="00D7536F" w14:paraId="5E0DDD40" w14:textId="77777777" w:rsidTr="00D7536F">
        <w:tc>
          <w:tcPr>
            <w:tcW w:w="4148" w:type="dxa"/>
          </w:tcPr>
          <w:p w14:paraId="60441C38" w14:textId="77777777" w:rsidR="00D7536F" w:rsidRDefault="00D7536F" w:rsidP="00D7536F"/>
        </w:tc>
        <w:tc>
          <w:tcPr>
            <w:tcW w:w="4148" w:type="dxa"/>
          </w:tcPr>
          <w:p w14:paraId="2FFB7D97" w14:textId="77777777" w:rsidR="00D7536F" w:rsidRDefault="00D7536F" w:rsidP="00D7536F"/>
        </w:tc>
      </w:tr>
      <w:tr w:rsidR="00D7536F" w14:paraId="6E68CCA3" w14:textId="77777777" w:rsidTr="00D7536F">
        <w:tc>
          <w:tcPr>
            <w:tcW w:w="4148" w:type="dxa"/>
          </w:tcPr>
          <w:p w14:paraId="54EDC075" w14:textId="77777777" w:rsidR="00D7536F" w:rsidRDefault="00D7536F" w:rsidP="00D7536F"/>
        </w:tc>
        <w:tc>
          <w:tcPr>
            <w:tcW w:w="4148" w:type="dxa"/>
          </w:tcPr>
          <w:p w14:paraId="3FFD2B09" w14:textId="77777777" w:rsidR="00D7536F" w:rsidRDefault="00D7536F" w:rsidP="00D7536F"/>
        </w:tc>
      </w:tr>
      <w:tr w:rsidR="00D7536F" w14:paraId="6EB33737" w14:textId="77777777" w:rsidTr="00D7536F">
        <w:tc>
          <w:tcPr>
            <w:tcW w:w="4148" w:type="dxa"/>
          </w:tcPr>
          <w:p w14:paraId="457F7749" w14:textId="77777777" w:rsidR="00D7536F" w:rsidRDefault="00D7536F" w:rsidP="00D7536F"/>
        </w:tc>
        <w:tc>
          <w:tcPr>
            <w:tcW w:w="4148" w:type="dxa"/>
          </w:tcPr>
          <w:p w14:paraId="460FFEEA" w14:textId="77777777" w:rsidR="00D7536F" w:rsidRDefault="00D7536F" w:rsidP="00D7536F"/>
        </w:tc>
      </w:tr>
    </w:tbl>
    <w:p w14:paraId="6C5A1B82" w14:textId="77777777" w:rsidR="00D7536F" w:rsidRDefault="00CA6E9E" w:rsidP="00CA6E9E">
      <w:pPr>
        <w:pStyle w:val="4"/>
      </w:pPr>
      <w:r>
        <w:rPr>
          <w:rFonts w:hint="eastAsia"/>
        </w:rPr>
        <w:t>导入</w:t>
      </w:r>
      <w:r>
        <w:rPr>
          <w:rFonts w:hint="eastAsia"/>
        </w:rPr>
        <w:t>Python</w:t>
      </w:r>
      <w:r>
        <w:rPr>
          <w:rFonts w:hint="eastAsia"/>
        </w:rPr>
        <w:t>项目</w:t>
      </w:r>
    </w:p>
    <w:p w14:paraId="57DE4508" w14:textId="77777777" w:rsidR="00CA6E9E" w:rsidRDefault="007179DB" w:rsidP="00CA6E9E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 w:rsidR="004A3AF9">
        <w:rPr>
          <w:rFonts w:hint="eastAsia"/>
        </w:rPr>
        <w:t>Project</w:t>
      </w:r>
      <w:r w:rsidR="004A3AF9">
        <w:t xml:space="preserve"> </w:t>
      </w:r>
      <w:r w:rsidR="004A3AF9">
        <w:rPr>
          <w:rFonts w:hint="eastAsia"/>
        </w:rPr>
        <w:t>Structure</w:t>
      </w:r>
      <w:r w:rsidR="004A3AF9">
        <w:t xml:space="preserve"> </w:t>
      </w:r>
      <w:r w:rsidR="004A3AF9">
        <w:rPr>
          <w:rFonts w:hint="eastAsia"/>
        </w:rPr>
        <w:t>→</w:t>
      </w:r>
      <w:r w:rsidR="004A3AF9">
        <w:t xml:space="preserve"> </w:t>
      </w:r>
      <w:r w:rsidR="00015E8C">
        <w:rPr>
          <w:rFonts w:hint="eastAsia"/>
        </w:rPr>
        <w:t>Project</w:t>
      </w:r>
      <w:r w:rsidR="00015E8C">
        <w:t xml:space="preserve"> </w:t>
      </w:r>
      <w:r w:rsidR="00015E8C">
        <w:rPr>
          <w:rFonts w:hint="eastAsia"/>
        </w:rPr>
        <w:t>Settings</w:t>
      </w:r>
      <w:r w:rsidR="00015E8C">
        <w:t xml:space="preserve"> </w:t>
      </w:r>
      <w:r w:rsidR="00015E8C">
        <w:rPr>
          <w:rFonts w:hint="eastAsia"/>
        </w:rPr>
        <w:t>→</w:t>
      </w:r>
      <w:r w:rsidR="00015E8C">
        <w:t xml:space="preserve"> </w:t>
      </w:r>
      <w:r w:rsidR="00015E8C">
        <w:rPr>
          <w:rFonts w:hint="eastAsia"/>
        </w:rPr>
        <w:t>Modules</w:t>
      </w:r>
    </w:p>
    <w:p w14:paraId="050B3906" w14:textId="77777777" w:rsidR="00015E8C" w:rsidRDefault="00116A6A" w:rsidP="00116A6A">
      <w:pPr>
        <w:pStyle w:val="4"/>
      </w:pPr>
      <w:r>
        <w:rPr>
          <w:rFonts w:hint="eastAsia"/>
        </w:rPr>
        <w:lastRenderedPageBreak/>
        <w:t>配置</w:t>
      </w:r>
      <w:r>
        <w:rPr>
          <w:rFonts w:hint="eastAsia"/>
        </w:rPr>
        <w:t>Python</w:t>
      </w:r>
      <w:r>
        <w:rPr>
          <w:rFonts w:hint="eastAsia"/>
        </w:rPr>
        <w:t>项目虚拟环境</w:t>
      </w:r>
    </w:p>
    <w:p w14:paraId="1A974AFD" w14:textId="77777777" w:rsidR="00116A6A" w:rsidRDefault="00FB60F3" w:rsidP="00116A6A">
      <w:r>
        <w:rPr>
          <w:rFonts w:hint="eastAsia"/>
        </w:rPr>
        <w:t>右键单击项目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 w:rsidR="003D2827">
        <w:rPr>
          <w:rFonts w:hint="eastAsia"/>
        </w:rPr>
        <w:t>Open</w:t>
      </w:r>
      <w:r w:rsidR="003D2827">
        <w:t xml:space="preserve"> </w:t>
      </w:r>
      <w:r w:rsidR="003D2827">
        <w:rPr>
          <w:rFonts w:hint="eastAsia"/>
        </w:rPr>
        <w:t>Module</w:t>
      </w:r>
      <w:r w:rsidR="003D2827">
        <w:t xml:space="preserve"> </w:t>
      </w:r>
      <w:r w:rsidR="003D2827">
        <w:rPr>
          <w:rFonts w:hint="eastAsia"/>
        </w:rPr>
        <w:t>Settings</w:t>
      </w:r>
      <w:r w:rsidR="003D2827">
        <w:t xml:space="preserve"> </w:t>
      </w:r>
      <w:r w:rsidR="003D2827">
        <w:rPr>
          <w:rFonts w:hint="eastAsia"/>
        </w:rPr>
        <w:t>→</w:t>
      </w:r>
      <w:r w:rsidR="003D2827">
        <w:t xml:space="preserve"> </w:t>
      </w:r>
      <w:r w:rsidR="003D2827">
        <w:rPr>
          <w:rFonts w:hint="eastAsia"/>
        </w:rPr>
        <w:t>Project</w:t>
      </w:r>
      <w:r w:rsidR="003D2827">
        <w:t xml:space="preserve"> </w:t>
      </w:r>
      <w:r w:rsidR="003D2827">
        <w:rPr>
          <w:rFonts w:hint="eastAsia"/>
        </w:rPr>
        <w:t>Settings</w:t>
      </w:r>
      <w:r w:rsidR="003D2827">
        <w:t xml:space="preserve"> </w:t>
      </w:r>
      <w:r w:rsidR="003D2827">
        <w:rPr>
          <w:rFonts w:hint="eastAsia"/>
        </w:rPr>
        <w:t>→</w:t>
      </w:r>
      <w:r w:rsidR="003D2827">
        <w:t xml:space="preserve"> </w:t>
      </w:r>
      <w:r w:rsidR="003D2827">
        <w:rPr>
          <w:rFonts w:hint="eastAsia"/>
        </w:rPr>
        <w:t>Modules</w:t>
      </w:r>
      <w:r w:rsidR="00623C37">
        <w:t xml:space="preserve"> </w:t>
      </w:r>
      <w:r w:rsidR="00623C37">
        <w:rPr>
          <w:rFonts w:hint="eastAsia"/>
        </w:rPr>
        <w:t>→</w:t>
      </w:r>
      <w:r w:rsidR="00623C37">
        <w:t xml:space="preserve"> </w:t>
      </w:r>
      <w:r w:rsidR="00623C37">
        <w:rPr>
          <w:rFonts w:hint="eastAsia"/>
        </w:rPr>
        <w:t>选择项目</w:t>
      </w:r>
      <w:r w:rsidR="00623C37">
        <w:rPr>
          <w:rFonts w:hint="eastAsia"/>
        </w:rPr>
        <w:t xml:space="preserve"> </w:t>
      </w:r>
      <w:r w:rsidR="00623C37">
        <w:rPr>
          <w:rFonts w:hint="eastAsia"/>
        </w:rPr>
        <w:t>→</w:t>
      </w:r>
      <w:r w:rsidR="00623C37">
        <w:t xml:space="preserve"> </w:t>
      </w:r>
      <w:r w:rsidR="00623C37">
        <w:rPr>
          <w:rFonts w:hint="eastAsia"/>
        </w:rPr>
        <w:t>Dependencies</w:t>
      </w:r>
      <w:r w:rsidR="00383DCF">
        <w:t xml:space="preserve"> </w:t>
      </w:r>
      <w:r w:rsidR="00383DCF">
        <w:rPr>
          <w:rFonts w:hint="eastAsia"/>
        </w:rPr>
        <w:t>→</w:t>
      </w:r>
      <w:r w:rsidR="00383DCF">
        <w:t xml:space="preserve"> </w:t>
      </w:r>
      <w:r w:rsidR="00383DCF">
        <w:rPr>
          <w:rFonts w:hint="eastAsia"/>
        </w:rPr>
        <w:t>Module</w:t>
      </w:r>
      <w:r w:rsidR="00383DCF">
        <w:t xml:space="preserve"> </w:t>
      </w:r>
      <w:r w:rsidR="00383DCF">
        <w:rPr>
          <w:rFonts w:hint="eastAsia"/>
        </w:rPr>
        <w:t>SDK</w:t>
      </w:r>
    </w:p>
    <w:p w14:paraId="39247B0A" w14:textId="77777777" w:rsidR="00D21BDC" w:rsidRPr="00116A6A" w:rsidRDefault="00D21BDC" w:rsidP="006D6032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Python</w:t>
      </w:r>
      <w:r>
        <w:rPr>
          <w:rFonts w:hint="eastAsia"/>
        </w:rPr>
        <w:t>文件模板</w:t>
      </w:r>
    </w:p>
    <w:p w14:paraId="47911223" w14:textId="77777777" w:rsidR="00DF4329" w:rsidRDefault="00B67EAB" w:rsidP="0064719E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Settings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Editor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File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Templates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Files</w:t>
      </w:r>
      <w:r>
        <w:rPr>
          <w:rFonts w:hint="eastAsia"/>
        </w:rPr>
        <w:t>选项卡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Script</w:t>
      </w:r>
      <w:r>
        <w:rPr>
          <w:rFonts w:hint="eastAsia"/>
        </w:rPr>
        <w:t>，填写如下模板代码：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35B3" w14:paraId="6AD95969" w14:textId="77777777" w:rsidTr="002335B3">
        <w:tc>
          <w:tcPr>
            <w:tcW w:w="8296" w:type="dxa"/>
          </w:tcPr>
          <w:p w14:paraId="2371AAF3" w14:textId="77777777" w:rsidR="0094743B" w:rsidRDefault="0094743B" w:rsidP="0094743B">
            <w:r>
              <w:t># -*- coding:utf-8 -*-</w:t>
            </w:r>
          </w:p>
          <w:p w14:paraId="5AB7E4C6" w14:textId="77777777" w:rsidR="0094743B" w:rsidRDefault="0094743B" w:rsidP="0094743B">
            <w:r>
              <w:t># @ProjectName: ${PROJECT_NAME}</w:t>
            </w:r>
          </w:p>
          <w:p w14:paraId="5BD0581E" w14:textId="77777777" w:rsidR="0094743B" w:rsidRDefault="0094743B" w:rsidP="0094743B">
            <w:r>
              <w:t># @Email</w:t>
            </w:r>
            <w:r>
              <w:tab/>
              <w:t xml:space="preserve">  : 276517382@qq.com</w:t>
            </w:r>
          </w:p>
          <w:p w14:paraId="62D16F15" w14:textId="77777777" w:rsidR="0094743B" w:rsidRDefault="0094743B" w:rsidP="0094743B">
            <w:r>
              <w:t># @FileName   : ${NAME}.py</w:t>
            </w:r>
          </w:p>
          <w:p w14:paraId="179F5FF5" w14:textId="77777777" w:rsidR="0094743B" w:rsidRDefault="0094743B" w:rsidP="0094743B">
            <w:r>
              <w:t># @DATETime   : ${DATE} ${TIME}</w:t>
            </w:r>
          </w:p>
          <w:p w14:paraId="5830FFFC" w14:textId="77777777" w:rsidR="002335B3" w:rsidRDefault="0094743B" w:rsidP="0094743B">
            <w:r>
              <w:rPr>
                <w:rFonts w:hint="eastAsia"/>
              </w:rPr>
              <w:t xml:space="preserve"># @Author     : </w:t>
            </w:r>
            <w:r>
              <w:rPr>
                <w:rFonts w:hint="eastAsia"/>
              </w:rPr>
              <w:t>笑看风云</w:t>
            </w:r>
          </w:p>
        </w:tc>
      </w:tr>
    </w:tbl>
    <w:p w14:paraId="2F47FC71" w14:textId="77777777" w:rsidR="00B67EAB" w:rsidRDefault="00855DA5" w:rsidP="0064719E">
      <w:r w:rsidRPr="00855DA5">
        <w:rPr>
          <w:rFonts w:hint="eastAsia"/>
        </w:rPr>
        <w:t>常见的预定义变量：</w:t>
      </w:r>
    </w:p>
    <w:p w14:paraId="77AC5915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${PROJECT_NAME} </w:t>
      </w:r>
      <w:r>
        <w:rPr>
          <w:rFonts w:hint="eastAsia"/>
        </w:rPr>
        <w:t>当前项目的名称。</w:t>
      </w:r>
    </w:p>
    <w:p w14:paraId="29E27942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${NAME} </w:t>
      </w:r>
      <w:r>
        <w:rPr>
          <w:rFonts w:hint="eastAsia"/>
        </w:rPr>
        <w:t>在文件创建过程中在“新建文件”对话框中指定的新文件的名称。</w:t>
      </w:r>
    </w:p>
    <w:p w14:paraId="7052B1EA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${USER} </w:t>
      </w:r>
      <w:r>
        <w:rPr>
          <w:rFonts w:hint="eastAsia"/>
        </w:rPr>
        <w:t>当前用户的登录名。</w:t>
      </w:r>
    </w:p>
    <w:p w14:paraId="2F804F27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${DATE} </w:t>
      </w:r>
      <w:r>
        <w:rPr>
          <w:rFonts w:hint="eastAsia"/>
        </w:rPr>
        <w:t>当前的系统日期。</w:t>
      </w:r>
    </w:p>
    <w:p w14:paraId="6869496E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${TIME} </w:t>
      </w:r>
      <w:r>
        <w:rPr>
          <w:rFonts w:hint="eastAsia"/>
        </w:rPr>
        <w:t>当前系统时间。</w:t>
      </w:r>
    </w:p>
    <w:p w14:paraId="2A32FEFE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${YEAR} </w:t>
      </w:r>
      <w:r>
        <w:rPr>
          <w:rFonts w:hint="eastAsia"/>
        </w:rPr>
        <w:t>今年。</w:t>
      </w:r>
    </w:p>
    <w:p w14:paraId="016D1DAF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${MONTH} </w:t>
      </w:r>
      <w:r>
        <w:rPr>
          <w:rFonts w:hint="eastAsia"/>
        </w:rPr>
        <w:t>当月。</w:t>
      </w:r>
    </w:p>
    <w:p w14:paraId="52187A05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${DAY} </w:t>
      </w:r>
      <w:r>
        <w:rPr>
          <w:rFonts w:hint="eastAsia"/>
        </w:rPr>
        <w:t>当月的当天。</w:t>
      </w:r>
    </w:p>
    <w:p w14:paraId="100DFB8B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${HOUR} </w:t>
      </w:r>
      <w:r>
        <w:rPr>
          <w:rFonts w:hint="eastAsia"/>
        </w:rPr>
        <w:t>目前的小时。</w:t>
      </w:r>
    </w:p>
    <w:p w14:paraId="0377CDC1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${MINUTE} </w:t>
      </w:r>
      <w:r>
        <w:rPr>
          <w:rFonts w:hint="eastAsia"/>
        </w:rPr>
        <w:t>当前分钟。</w:t>
      </w:r>
    </w:p>
    <w:p w14:paraId="261D18D1" w14:textId="77777777" w:rsidR="00855DA5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${PRODUCT_NAME} </w:t>
      </w:r>
      <w:r>
        <w:rPr>
          <w:rFonts w:hint="eastAsia"/>
        </w:rPr>
        <w:t>将在其中创建文件的</w:t>
      </w:r>
      <w:r>
        <w:rPr>
          <w:rFonts w:hint="eastAsia"/>
        </w:rPr>
        <w:t>IDE</w:t>
      </w:r>
      <w:r>
        <w:rPr>
          <w:rFonts w:hint="eastAsia"/>
        </w:rPr>
        <w:t>的名称</w:t>
      </w:r>
    </w:p>
    <w:p w14:paraId="454DCA24" w14:textId="77777777" w:rsidR="000965AB" w:rsidRDefault="000965AB" w:rsidP="000965AB"/>
    <w:p w14:paraId="5450941A" w14:textId="77777777" w:rsidR="000965AB" w:rsidRDefault="000965AB" w:rsidP="000965AB"/>
    <w:p w14:paraId="324E9F29" w14:textId="77777777" w:rsidR="000965AB" w:rsidRPr="0064719E" w:rsidRDefault="000965AB" w:rsidP="000965AB"/>
    <w:p w14:paraId="0D3CA916" w14:textId="77777777" w:rsidR="00B23CA6" w:rsidRPr="00B23CA6" w:rsidRDefault="006E5996" w:rsidP="006222A6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Go</w:t>
      </w:r>
      <w:r>
        <w:rPr>
          <w:rFonts w:hint="eastAsia"/>
        </w:rPr>
        <w:t>开发环境</w:t>
      </w:r>
    </w:p>
    <w:p w14:paraId="6B2F6584" w14:textId="77777777" w:rsidR="00D14351" w:rsidRDefault="00B23CA6" w:rsidP="006222A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Go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7445" w14:paraId="11AC54C9" w14:textId="77777777" w:rsidTr="00055E6A">
        <w:tc>
          <w:tcPr>
            <w:tcW w:w="4148" w:type="dxa"/>
          </w:tcPr>
          <w:p w14:paraId="14565F75" w14:textId="77777777" w:rsidR="00187445" w:rsidRDefault="00187445" w:rsidP="00055E6A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5098D190" w14:textId="77777777" w:rsidR="00187445" w:rsidRDefault="00187445" w:rsidP="00055E6A">
            <w:r>
              <w:rPr>
                <w:rFonts w:hint="eastAsia"/>
              </w:rPr>
              <w:t>插件作者</w:t>
            </w:r>
          </w:p>
        </w:tc>
      </w:tr>
      <w:tr w:rsidR="00187445" w14:paraId="328FDA21" w14:textId="77777777" w:rsidTr="00055E6A">
        <w:tc>
          <w:tcPr>
            <w:tcW w:w="4148" w:type="dxa"/>
          </w:tcPr>
          <w:p w14:paraId="1B3D63D6" w14:textId="77777777" w:rsidR="00187445" w:rsidRDefault="00187445" w:rsidP="00055E6A">
            <w:r>
              <w:rPr>
                <w:rFonts w:hint="eastAsia"/>
              </w:rPr>
              <w:t>Go</w:t>
            </w:r>
          </w:p>
        </w:tc>
        <w:tc>
          <w:tcPr>
            <w:tcW w:w="4148" w:type="dxa"/>
          </w:tcPr>
          <w:p w14:paraId="1D2BC0CA" w14:textId="77777777" w:rsidR="00187445" w:rsidRDefault="00187445" w:rsidP="00055E6A">
            <w:r>
              <w:rPr>
                <w:rFonts w:hint="eastAsia"/>
              </w:rPr>
              <w:t>JetBrains</w:t>
            </w:r>
          </w:p>
        </w:tc>
      </w:tr>
      <w:tr w:rsidR="00187445" w14:paraId="0116D1EE" w14:textId="77777777" w:rsidTr="00055E6A">
        <w:tc>
          <w:tcPr>
            <w:tcW w:w="4148" w:type="dxa"/>
          </w:tcPr>
          <w:p w14:paraId="53AFE82C" w14:textId="77777777" w:rsidR="00187445" w:rsidRDefault="00F3503D" w:rsidP="00055E6A">
            <w:r>
              <w:rPr>
                <w:rFonts w:hint="eastAsia"/>
              </w:rPr>
              <w:t>Go</w:t>
            </w:r>
            <w:r>
              <w:t xml:space="preserve"> </w:t>
            </w:r>
            <w:r>
              <w:rPr>
                <w:rFonts w:hint="eastAsia"/>
              </w:rPr>
              <w:t>Template</w:t>
            </w:r>
          </w:p>
        </w:tc>
        <w:tc>
          <w:tcPr>
            <w:tcW w:w="4148" w:type="dxa"/>
          </w:tcPr>
          <w:p w14:paraId="1E6AC511" w14:textId="77777777" w:rsidR="00187445" w:rsidRDefault="00F3503D" w:rsidP="00055E6A">
            <w:r>
              <w:rPr>
                <w:rFonts w:hint="eastAsia"/>
              </w:rPr>
              <w:t>JetBrains</w:t>
            </w:r>
          </w:p>
        </w:tc>
      </w:tr>
      <w:tr w:rsidR="00187445" w14:paraId="345825C6" w14:textId="77777777" w:rsidTr="00055E6A">
        <w:tc>
          <w:tcPr>
            <w:tcW w:w="4148" w:type="dxa"/>
          </w:tcPr>
          <w:p w14:paraId="63804624" w14:textId="77777777" w:rsidR="00187445" w:rsidRDefault="00187445" w:rsidP="00055E6A"/>
        </w:tc>
        <w:tc>
          <w:tcPr>
            <w:tcW w:w="4148" w:type="dxa"/>
          </w:tcPr>
          <w:p w14:paraId="4B0FB323" w14:textId="77777777" w:rsidR="00187445" w:rsidRDefault="00187445" w:rsidP="00055E6A"/>
        </w:tc>
      </w:tr>
      <w:tr w:rsidR="00187445" w14:paraId="7054CA33" w14:textId="77777777" w:rsidTr="00055E6A">
        <w:tc>
          <w:tcPr>
            <w:tcW w:w="4148" w:type="dxa"/>
          </w:tcPr>
          <w:p w14:paraId="34ADF186" w14:textId="77777777" w:rsidR="00187445" w:rsidRDefault="00187445" w:rsidP="00055E6A"/>
        </w:tc>
        <w:tc>
          <w:tcPr>
            <w:tcW w:w="4148" w:type="dxa"/>
          </w:tcPr>
          <w:p w14:paraId="10177E4B" w14:textId="77777777" w:rsidR="00187445" w:rsidRDefault="00187445" w:rsidP="00055E6A"/>
        </w:tc>
      </w:tr>
    </w:tbl>
    <w:p w14:paraId="7FDE0740" w14:textId="77777777" w:rsidR="00187445" w:rsidRDefault="006222A6" w:rsidP="00816892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Go</w:t>
      </w:r>
      <w:r>
        <w:rPr>
          <w:rFonts w:hint="eastAsia"/>
        </w:rPr>
        <w:t>文件模板</w:t>
      </w:r>
    </w:p>
    <w:p w14:paraId="03C924DB" w14:textId="77777777" w:rsidR="00EC6FE9" w:rsidRDefault="00EC6FE9" w:rsidP="00EC6FE9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Settings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Editor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File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Templates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Files</w:t>
      </w:r>
      <w:r>
        <w:rPr>
          <w:rFonts w:hint="eastAsia"/>
        </w:rPr>
        <w:t>选项卡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→</w:t>
      </w:r>
      <w:r>
        <w:t xml:space="preserve"> </w:t>
      </w:r>
      <w:r w:rsidR="00BB62FA">
        <w:rPr>
          <w:rFonts w:hint="eastAsia"/>
        </w:rPr>
        <w:t>Go</w:t>
      </w:r>
      <w:r w:rsidR="00BB62FA">
        <w:t xml:space="preserve"> </w:t>
      </w:r>
      <w:r w:rsidR="00BB62FA">
        <w:rPr>
          <w:rFonts w:hint="eastAsia"/>
        </w:rPr>
        <w:t>Application</w:t>
      </w:r>
      <w:r w:rsidR="00BB62FA">
        <w:rPr>
          <w:rFonts w:hint="eastAsia"/>
        </w:rPr>
        <w:t>、</w:t>
      </w:r>
      <w:r w:rsidR="00BB62FA">
        <w:rPr>
          <w:rFonts w:hint="eastAsia"/>
        </w:rPr>
        <w:t>Go</w:t>
      </w:r>
      <w:r w:rsidR="00BB62FA">
        <w:t xml:space="preserve"> </w:t>
      </w:r>
      <w:r w:rsidR="00BB62FA">
        <w:rPr>
          <w:rFonts w:hint="eastAsia"/>
        </w:rPr>
        <w:t>Scratch</w:t>
      </w:r>
      <w:r w:rsidR="00BB62FA">
        <w:rPr>
          <w:rFonts w:hint="eastAsia"/>
        </w:rPr>
        <w:t>、</w:t>
      </w:r>
      <w:r w:rsidR="00BB62FA">
        <w:rPr>
          <w:rFonts w:hint="eastAsia"/>
        </w:rPr>
        <w:t>Go</w:t>
      </w:r>
      <w:r w:rsidR="00BB62FA">
        <w:t xml:space="preserve"> </w:t>
      </w:r>
      <w:r w:rsidR="00BB62FA">
        <w:rPr>
          <w:rFonts w:hint="eastAsia"/>
        </w:rPr>
        <w:t>File</w:t>
      </w:r>
      <w:r>
        <w:rPr>
          <w:rFonts w:hint="eastAsia"/>
        </w:rPr>
        <w:t>，填写如下模板代码：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D3F" w14:paraId="661C2A9D" w14:textId="77777777" w:rsidTr="00BA7D3F">
        <w:tc>
          <w:tcPr>
            <w:tcW w:w="8296" w:type="dxa"/>
          </w:tcPr>
          <w:p w14:paraId="569789BF" w14:textId="77777777" w:rsidR="00EB060B" w:rsidRDefault="00EB060B" w:rsidP="00EB060B">
            <w:r>
              <w:t>// -*- coding:utf-8 -*-</w:t>
            </w:r>
          </w:p>
          <w:p w14:paraId="0E8C5A54" w14:textId="77777777" w:rsidR="00EB060B" w:rsidRDefault="00EB060B" w:rsidP="00EB060B">
            <w:r>
              <w:t>// @ProjectName: ${PROJECT_NAME}</w:t>
            </w:r>
          </w:p>
          <w:p w14:paraId="3971F83F" w14:textId="77777777" w:rsidR="00EB060B" w:rsidRDefault="00EB060B" w:rsidP="00EB060B">
            <w:r>
              <w:t>// @Email</w:t>
            </w:r>
            <w:r>
              <w:tab/>
              <w:t xml:space="preserve">  : 276517382@qq.com</w:t>
            </w:r>
          </w:p>
          <w:p w14:paraId="644D5769" w14:textId="77777777" w:rsidR="00EB060B" w:rsidRDefault="00EB060B" w:rsidP="00EB060B">
            <w:r>
              <w:t>// @FileName   : ${NAME}.py</w:t>
            </w:r>
          </w:p>
          <w:p w14:paraId="061F3EC6" w14:textId="77777777" w:rsidR="00EB060B" w:rsidRDefault="00EB060B" w:rsidP="00EB060B">
            <w:r>
              <w:t>// @DATETime   : ${DATE} ${TIME}</w:t>
            </w:r>
          </w:p>
          <w:p w14:paraId="77B7ED6B" w14:textId="77777777" w:rsidR="00BA7D3F" w:rsidRDefault="00EB060B" w:rsidP="00EB060B">
            <w:r>
              <w:rPr>
                <w:rFonts w:hint="eastAsia"/>
              </w:rPr>
              <w:t xml:space="preserve">// @Author     : </w:t>
            </w:r>
            <w:r>
              <w:rPr>
                <w:rFonts w:hint="eastAsia"/>
              </w:rPr>
              <w:t>笑看风云</w:t>
            </w:r>
          </w:p>
        </w:tc>
      </w:tr>
    </w:tbl>
    <w:p w14:paraId="619BB5E7" w14:textId="77777777" w:rsidR="00816892" w:rsidRDefault="00816892" w:rsidP="00816892"/>
    <w:p w14:paraId="2D9E5C33" w14:textId="77777777" w:rsidR="00BA7D3F" w:rsidRDefault="00BA7D3F" w:rsidP="00816892"/>
    <w:p w14:paraId="2F43DEFB" w14:textId="77777777" w:rsidR="00BA7D3F" w:rsidRDefault="00BA7D3F" w:rsidP="00816892"/>
    <w:p w14:paraId="59CDFD7A" w14:textId="77777777" w:rsidR="00BA7D3F" w:rsidRPr="00EC6FE9" w:rsidRDefault="00BA7D3F" w:rsidP="00816892"/>
    <w:p w14:paraId="4E82174C" w14:textId="77777777" w:rsidR="00187445" w:rsidRPr="00D14351" w:rsidRDefault="00187445" w:rsidP="00D14351"/>
    <w:p w14:paraId="6FC4A09D" w14:textId="77777777" w:rsidR="00615B23" w:rsidRDefault="0051582A" w:rsidP="008A25C7">
      <w:pPr>
        <w:pStyle w:val="3"/>
      </w:pPr>
      <w:r>
        <w:rPr>
          <w:rFonts w:hint="eastAsia"/>
        </w:rPr>
        <w:t>安装</w:t>
      </w:r>
      <w:r>
        <w:t>PHP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0427" w14:paraId="0E6813D2" w14:textId="77777777" w:rsidTr="00055E6A">
        <w:tc>
          <w:tcPr>
            <w:tcW w:w="4148" w:type="dxa"/>
          </w:tcPr>
          <w:p w14:paraId="6552975A" w14:textId="77777777" w:rsidR="00CB0427" w:rsidRDefault="00CB0427" w:rsidP="00055E6A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2C853C53" w14:textId="77777777" w:rsidR="00CB0427" w:rsidRDefault="00CB0427" w:rsidP="00055E6A">
            <w:r>
              <w:rPr>
                <w:rFonts w:hint="eastAsia"/>
              </w:rPr>
              <w:t>插件作者</w:t>
            </w:r>
          </w:p>
        </w:tc>
      </w:tr>
      <w:tr w:rsidR="00CB0427" w14:paraId="181903AF" w14:textId="77777777" w:rsidTr="00055E6A">
        <w:tc>
          <w:tcPr>
            <w:tcW w:w="4148" w:type="dxa"/>
          </w:tcPr>
          <w:p w14:paraId="49CD26B2" w14:textId="77777777" w:rsidR="00CB0427" w:rsidRDefault="00CB0427" w:rsidP="00055E6A">
            <w:r>
              <w:t>PHP</w:t>
            </w:r>
          </w:p>
        </w:tc>
        <w:tc>
          <w:tcPr>
            <w:tcW w:w="4148" w:type="dxa"/>
          </w:tcPr>
          <w:p w14:paraId="5E525879" w14:textId="77777777" w:rsidR="00CB0427" w:rsidRDefault="00CB0427" w:rsidP="00055E6A">
            <w:r>
              <w:rPr>
                <w:rFonts w:hint="eastAsia"/>
              </w:rPr>
              <w:t>JetBrains</w:t>
            </w:r>
          </w:p>
        </w:tc>
      </w:tr>
      <w:tr w:rsidR="00DD1924" w14:paraId="0977C993" w14:textId="77777777" w:rsidTr="00055E6A">
        <w:tc>
          <w:tcPr>
            <w:tcW w:w="4148" w:type="dxa"/>
          </w:tcPr>
          <w:p w14:paraId="12AF0F5E" w14:textId="77777777" w:rsidR="00DD1924" w:rsidRDefault="00DD1924" w:rsidP="00055E6A">
            <w:r w:rsidRPr="00DD1924">
              <w:t>PHP Annotations</w:t>
            </w:r>
          </w:p>
        </w:tc>
        <w:tc>
          <w:tcPr>
            <w:tcW w:w="4148" w:type="dxa"/>
          </w:tcPr>
          <w:p w14:paraId="60ED44DD" w14:textId="77777777" w:rsidR="00DD1924" w:rsidRDefault="00006553" w:rsidP="00055E6A">
            <w:r>
              <w:t>espend</w:t>
            </w:r>
            <w:r w:rsidR="00DD1924">
              <w:rPr>
                <w:rFonts w:hint="eastAsia"/>
              </w:rPr>
              <w:t>_de</w:t>
            </w:r>
          </w:p>
        </w:tc>
      </w:tr>
      <w:tr w:rsidR="00DD1924" w14:paraId="7283B7E9" w14:textId="77777777" w:rsidTr="00055E6A">
        <w:tc>
          <w:tcPr>
            <w:tcW w:w="4148" w:type="dxa"/>
          </w:tcPr>
          <w:p w14:paraId="537CC679" w14:textId="77777777" w:rsidR="00DD1924" w:rsidRDefault="00AA01BD" w:rsidP="00055E6A">
            <w:r w:rsidRPr="00AA01BD">
              <w:t>PHP composer.json support</w:t>
            </w:r>
          </w:p>
        </w:tc>
        <w:tc>
          <w:tcPr>
            <w:tcW w:w="4148" w:type="dxa"/>
          </w:tcPr>
          <w:p w14:paraId="74D6E107" w14:textId="77777777" w:rsidR="00DD1924" w:rsidRDefault="00AA01BD" w:rsidP="00055E6A">
            <w:r>
              <w:rPr>
                <w:rFonts w:hint="eastAsia"/>
              </w:rPr>
              <w:t>psliwa</w:t>
            </w:r>
          </w:p>
        </w:tc>
      </w:tr>
      <w:tr w:rsidR="00AE738A" w14:paraId="22211DD6" w14:textId="77777777" w:rsidTr="00055E6A">
        <w:tc>
          <w:tcPr>
            <w:tcW w:w="4148" w:type="dxa"/>
          </w:tcPr>
          <w:p w14:paraId="423354EA" w14:textId="77777777" w:rsidR="00AE738A" w:rsidRDefault="00A84711" w:rsidP="00055E6A">
            <w:r>
              <w:rPr>
                <w:rFonts w:hint="eastAsia"/>
              </w:rPr>
              <w:t>Laravel</w:t>
            </w:r>
          </w:p>
        </w:tc>
        <w:tc>
          <w:tcPr>
            <w:tcW w:w="4148" w:type="dxa"/>
          </w:tcPr>
          <w:p w14:paraId="464D64CE" w14:textId="77777777" w:rsidR="00AE738A" w:rsidRDefault="00A84711" w:rsidP="00055E6A">
            <w:r>
              <w:rPr>
                <w:rFonts w:hint="eastAsia"/>
              </w:rPr>
              <w:t>Daniel</w:t>
            </w:r>
            <w:r>
              <w:t xml:space="preserve"> </w:t>
            </w:r>
            <w:r>
              <w:rPr>
                <w:rFonts w:hint="eastAsia"/>
              </w:rPr>
              <w:t>Espendiller</w:t>
            </w:r>
          </w:p>
        </w:tc>
      </w:tr>
      <w:tr w:rsidR="00CB0427" w14:paraId="54946190" w14:textId="77777777" w:rsidTr="00055E6A">
        <w:tc>
          <w:tcPr>
            <w:tcW w:w="4148" w:type="dxa"/>
          </w:tcPr>
          <w:p w14:paraId="6B825CE7" w14:textId="77777777" w:rsidR="00CB0427" w:rsidRDefault="00AE2803" w:rsidP="00055E6A">
            <w:r>
              <w:rPr>
                <w:rFonts w:hint="eastAsia"/>
              </w:rPr>
              <w:t>Blade</w:t>
            </w:r>
          </w:p>
        </w:tc>
        <w:tc>
          <w:tcPr>
            <w:tcW w:w="4148" w:type="dxa"/>
          </w:tcPr>
          <w:p w14:paraId="0332F2AC" w14:textId="77777777" w:rsidR="00CB0427" w:rsidRDefault="00AE2803" w:rsidP="00055E6A">
            <w:r>
              <w:rPr>
                <w:rFonts w:hint="eastAsia"/>
              </w:rPr>
              <w:t>JetBrains</w:t>
            </w:r>
          </w:p>
        </w:tc>
      </w:tr>
      <w:tr w:rsidR="00CB0427" w14:paraId="70D5D136" w14:textId="77777777" w:rsidTr="00055E6A">
        <w:tc>
          <w:tcPr>
            <w:tcW w:w="4148" w:type="dxa"/>
          </w:tcPr>
          <w:p w14:paraId="5B6FAA2E" w14:textId="51BE06B7" w:rsidR="00CB0427" w:rsidRDefault="00610668" w:rsidP="00055E6A">
            <w:r>
              <w:rPr>
                <w:rFonts w:hint="eastAsia"/>
              </w:rPr>
              <w:t>LaravelStorm</w:t>
            </w:r>
          </w:p>
        </w:tc>
        <w:tc>
          <w:tcPr>
            <w:tcW w:w="4148" w:type="dxa"/>
          </w:tcPr>
          <w:p w14:paraId="65E08186" w14:textId="5308CBC8" w:rsidR="00CB0427" w:rsidRDefault="00610668" w:rsidP="00055E6A">
            <w:r>
              <w:rPr>
                <w:rFonts w:hint="eastAsia"/>
              </w:rPr>
              <w:t>SmartBit</w:t>
            </w:r>
            <w:r>
              <w:t>8</w:t>
            </w:r>
          </w:p>
        </w:tc>
      </w:tr>
      <w:tr w:rsidR="00CB0427" w14:paraId="06A6AC5A" w14:textId="77777777" w:rsidTr="00055E6A">
        <w:tc>
          <w:tcPr>
            <w:tcW w:w="4148" w:type="dxa"/>
          </w:tcPr>
          <w:p w14:paraId="55C7F529" w14:textId="77777777" w:rsidR="00CB0427" w:rsidRDefault="00CB0427" w:rsidP="00055E6A"/>
        </w:tc>
        <w:tc>
          <w:tcPr>
            <w:tcW w:w="4148" w:type="dxa"/>
          </w:tcPr>
          <w:p w14:paraId="7314F923" w14:textId="77777777" w:rsidR="00CB0427" w:rsidRDefault="00CB0427" w:rsidP="00055E6A"/>
        </w:tc>
      </w:tr>
    </w:tbl>
    <w:p w14:paraId="432EBD41" w14:textId="77777777" w:rsidR="00CB0427" w:rsidRPr="00D7536F" w:rsidRDefault="00CB0427" w:rsidP="00CB0427"/>
    <w:p w14:paraId="731F482B" w14:textId="77777777" w:rsidR="00BC1E60" w:rsidRPr="00BC1E60" w:rsidRDefault="00BC1E60" w:rsidP="00BC1E60"/>
    <w:p w14:paraId="1220867F" w14:textId="77777777" w:rsidR="00013258" w:rsidRDefault="002425BF" w:rsidP="008208B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Flutter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1C57" w14:paraId="7143AA4C" w14:textId="77777777" w:rsidTr="00055E6A">
        <w:tc>
          <w:tcPr>
            <w:tcW w:w="4148" w:type="dxa"/>
          </w:tcPr>
          <w:p w14:paraId="04D466C5" w14:textId="77777777" w:rsidR="00521C57" w:rsidRDefault="00521C57" w:rsidP="00055E6A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6377429F" w14:textId="77777777" w:rsidR="00521C57" w:rsidRDefault="00521C57" w:rsidP="00055E6A">
            <w:r>
              <w:rPr>
                <w:rFonts w:hint="eastAsia"/>
              </w:rPr>
              <w:t>插件作者</w:t>
            </w:r>
          </w:p>
        </w:tc>
      </w:tr>
      <w:tr w:rsidR="00521C57" w14:paraId="3A1ED8A6" w14:textId="77777777" w:rsidTr="00055E6A">
        <w:tc>
          <w:tcPr>
            <w:tcW w:w="4148" w:type="dxa"/>
          </w:tcPr>
          <w:p w14:paraId="4BE90BF6" w14:textId="77777777" w:rsidR="00521C57" w:rsidRDefault="00FD2DB6" w:rsidP="00055E6A">
            <w:r>
              <w:rPr>
                <w:rFonts w:hint="eastAsia"/>
              </w:rPr>
              <w:t>Dart</w:t>
            </w:r>
          </w:p>
        </w:tc>
        <w:tc>
          <w:tcPr>
            <w:tcW w:w="4148" w:type="dxa"/>
          </w:tcPr>
          <w:p w14:paraId="467CBB00" w14:textId="77777777" w:rsidR="00521C57" w:rsidRDefault="00521C57" w:rsidP="00055E6A">
            <w:r>
              <w:rPr>
                <w:rFonts w:hint="eastAsia"/>
              </w:rPr>
              <w:t>JetBrains</w:t>
            </w:r>
          </w:p>
        </w:tc>
      </w:tr>
      <w:tr w:rsidR="00521C57" w14:paraId="5ACA3A95" w14:textId="77777777" w:rsidTr="00055E6A">
        <w:tc>
          <w:tcPr>
            <w:tcW w:w="4148" w:type="dxa"/>
          </w:tcPr>
          <w:p w14:paraId="4C6A367D" w14:textId="77777777" w:rsidR="00521C57" w:rsidRDefault="00FD2DB6" w:rsidP="00055E6A">
            <w:r>
              <w:rPr>
                <w:rFonts w:hint="eastAsia"/>
              </w:rPr>
              <w:t>Flutter</w:t>
            </w:r>
          </w:p>
        </w:tc>
        <w:tc>
          <w:tcPr>
            <w:tcW w:w="4148" w:type="dxa"/>
          </w:tcPr>
          <w:p w14:paraId="21B93F9D" w14:textId="77777777" w:rsidR="00521C57" w:rsidRDefault="0033465E" w:rsidP="00055E6A">
            <w:r>
              <w:t>flutter</w:t>
            </w:r>
            <w:r w:rsidR="00FE73A9">
              <w:rPr>
                <w:rFonts w:hint="eastAsia"/>
              </w:rPr>
              <w:t>.dev</w:t>
            </w:r>
          </w:p>
        </w:tc>
      </w:tr>
      <w:tr w:rsidR="00521C57" w14:paraId="79D0B5D4" w14:textId="77777777" w:rsidTr="00055E6A">
        <w:tc>
          <w:tcPr>
            <w:tcW w:w="4148" w:type="dxa"/>
          </w:tcPr>
          <w:p w14:paraId="1B364A16" w14:textId="77777777" w:rsidR="00521C57" w:rsidRDefault="00521C57" w:rsidP="00055E6A"/>
        </w:tc>
        <w:tc>
          <w:tcPr>
            <w:tcW w:w="4148" w:type="dxa"/>
          </w:tcPr>
          <w:p w14:paraId="0CC4ED4F" w14:textId="77777777" w:rsidR="00521C57" w:rsidRDefault="00521C57" w:rsidP="00055E6A"/>
        </w:tc>
      </w:tr>
      <w:tr w:rsidR="00521C57" w14:paraId="060F75D8" w14:textId="77777777" w:rsidTr="00055E6A">
        <w:tc>
          <w:tcPr>
            <w:tcW w:w="4148" w:type="dxa"/>
          </w:tcPr>
          <w:p w14:paraId="56DC86D1" w14:textId="77777777" w:rsidR="00521C57" w:rsidRDefault="00521C57" w:rsidP="00055E6A"/>
        </w:tc>
        <w:tc>
          <w:tcPr>
            <w:tcW w:w="4148" w:type="dxa"/>
          </w:tcPr>
          <w:p w14:paraId="652CE30E" w14:textId="77777777" w:rsidR="00521C57" w:rsidRDefault="00521C57" w:rsidP="00055E6A"/>
        </w:tc>
      </w:tr>
    </w:tbl>
    <w:p w14:paraId="1A288636" w14:textId="77777777" w:rsidR="008208BB" w:rsidRDefault="008208BB" w:rsidP="008208BB"/>
    <w:p w14:paraId="1FB17593" w14:textId="77777777" w:rsidR="00397CD2" w:rsidRDefault="00397CD2" w:rsidP="008208BB"/>
    <w:p w14:paraId="75F84577" w14:textId="77777777" w:rsidR="00397CD2" w:rsidRDefault="00397CD2" w:rsidP="001D0F9A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Lua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A7C" w14:paraId="1F6F08B1" w14:textId="77777777" w:rsidTr="00055E6A">
        <w:tc>
          <w:tcPr>
            <w:tcW w:w="4148" w:type="dxa"/>
          </w:tcPr>
          <w:p w14:paraId="508DE7DB" w14:textId="77777777" w:rsidR="00101A7C" w:rsidRDefault="00101A7C" w:rsidP="00055E6A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6F049FB0" w14:textId="77777777" w:rsidR="00101A7C" w:rsidRDefault="00101A7C" w:rsidP="00055E6A">
            <w:r>
              <w:rPr>
                <w:rFonts w:hint="eastAsia"/>
              </w:rPr>
              <w:t>插件作者</w:t>
            </w:r>
          </w:p>
        </w:tc>
      </w:tr>
      <w:tr w:rsidR="00101A7C" w14:paraId="3DCB4783" w14:textId="77777777" w:rsidTr="00055E6A">
        <w:tc>
          <w:tcPr>
            <w:tcW w:w="4148" w:type="dxa"/>
          </w:tcPr>
          <w:p w14:paraId="01AD3B8E" w14:textId="77777777" w:rsidR="00101A7C" w:rsidRDefault="00101A7C" w:rsidP="00055E6A">
            <w:r>
              <w:rPr>
                <w:rFonts w:hint="eastAsia"/>
              </w:rPr>
              <w:t>Lua</w:t>
            </w:r>
          </w:p>
        </w:tc>
        <w:tc>
          <w:tcPr>
            <w:tcW w:w="4148" w:type="dxa"/>
          </w:tcPr>
          <w:p w14:paraId="6DD27479" w14:textId="77777777" w:rsidR="00101A7C" w:rsidRDefault="00101A7C" w:rsidP="00055E6A">
            <w:r>
              <w:rPr>
                <w:rFonts w:hint="eastAsia"/>
              </w:rPr>
              <w:t>sylvanaar</w:t>
            </w:r>
          </w:p>
        </w:tc>
      </w:tr>
      <w:tr w:rsidR="00101A7C" w14:paraId="138F427D" w14:textId="77777777" w:rsidTr="00055E6A">
        <w:tc>
          <w:tcPr>
            <w:tcW w:w="4148" w:type="dxa"/>
          </w:tcPr>
          <w:p w14:paraId="3A83393E" w14:textId="77777777" w:rsidR="00101A7C" w:rsidRDefault="00101A7C" w:rsidP="00055E6A"/>
        </w:tc>
        <w:tc>
          <w:tcPr>
            <w:tcW w:w="4148" w:type="dxa"/>
          </w:tcPr>
          <w:p w14:paraId="5737D265" w14:textId="77777777" w:rsidR="00101A7C" w:rsidRDefault="00101A7C" w:rsidP="00055E6A"/>
        </w:tc>
      </w:tr>
      <w:tr w:rsidR="00101A7C" w14:paraId="7712F161" w14:textId="77777777" w:rsidTr="00055E6A">
        <w:tc>
          <w:tcPr>
            <w:tcW w:w="4148" w:type="dxa"/>
          </w:tcPr>
          <w:p w14:paraId="79F6680F" w14:textId="77777777" w:rsidR="00101A7C" w:rsidRDefault="00101A7C" w:rsidP="00055E6A"/>
        </w:tc>
        <w:tc>
          <w:tcPr>
            <w:tcW w:w="4148" w:type="dxa"/>
          </w:tcPr>
          <w:p w14:paraId="7D02FF8E" w14:textId="77777777" w:rsidR="00101A7C" w:rsidRDefault="00101A7C" w:rsidP="00055E6A"/>
        </w:tc>
      </w:tr>
      <w:tr w:rsidR="00101A7C" w14:paraId="7DFC7D26" w14:textId="77777777" w:rsidTr="00055E6A">
        <w:tc>
          <w:tcPr>
            <w:tcW w:w="4148" w:type="dxa"/>
          </w:tcPr>
          <w:p w14:paraId="2CC30DC0" w14:textId="77777777" w:rsidR="00101A7C" w:rsidRDefault="00101A7C" w:rsidP="00055E6A"/>
        </w:tc>
        <w:tc>
          <w:tcPr>
            <w:tcW w:w="4148" w:type="dxa"/>
          </w:tcPr>
          <w:p w14:paraId="51F34DCC" w14:textId="77777777" w:rsidR="00101A7C" w:rsidRDefault="00101A7C" w:rsidP="00055E6A"/>
        </w:tc>
      </w:tr>
    </w:tbl>
    <w:p w14:paraId="5A5A062D" w14:textId="77777777" w:rsidR="00101A7C" w:rsidRDefault="00101A7C" w:rsidP="008208BB"/>
    <w:p w14:paraId="4AABD16D" w14:textId="77777777" w:rsidR="001651BB" w:rsidRDefault="001651BB" w:rsidP="008208BB"/>
    <w:p w14:paraId="3C8E1DB6" w14:textId="77777777" w:rsidR="00397CD2" w:rsidRDefault="00397CD2" w:rsidP="001D0F9A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NodeJS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A7C" w14:paraId="738C9D3B" w14:textId="77777777" w:rsidTr="00055E6A">
        <w:tc>
          <w:tcPr>
            <w:tcW w:w="4148" w:type="dxa"/>
          </w:tcPr>
          <w:p w14:paraId="3316A429" w14:textId="77777777" w:rsidR="00101A7C" w:rsidRDefault="00101A7C" w:rsidP="00055E6A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06A498F5" w14:textId="77777777" w:rsidR="00101A7C" w:rsidRDefault="00101A7C" w:rsidP="00055E6A">
            <w:r>
              <w:rPr>
                <w:rFonts w:hint="eastAsia"/>
              </w:rPr>
              <w:t>插件作者</w:t>
            </w:r>
          </w:p>
        </w:tc>
      </w:tr>
      <w:tr w:rsidR="00101A7C" w14:paraId="3F5F91E2" w14:textId="77777777" w:rsidTr="00055E6A">
        <w:tc>
          <w:tcPr>
            <w:tcW w:w="4148" w:type="dxa"/>
          </w:tcPr>
          <w:p w14:paraId="7478E368" w14:textId="77777777" w:rsidR="00101A7C" w:rsidRDefault="00101A7C" w:rsidP="00055E6A">
            <w:r>
              <w:rPr>
                <w:rFonts w:hint="eastAsia"/>
              </w:rPr>
              <w:t>NUnitJS</w:t>
            </w:r>
          </w:p>
        </w:tc>
        <w:tc>
          <w:tcPr>
            <w:tcW w:w="4148" w:type="dxa"/>
          </w:tcPr>
          <w:p w14:paraId="5CB8FA1A" w14:textId="77777777" w:rsidR="00101A7C" w:rsidRDefault="00101A7C" w:rsidP="00055E6A">
            <w:r>
              <w:rPr>
                <w:rFonts w:hint="eastAsia"/>
              </w:rPr>
              <w:t>Fabio</w:t>
            </w:r>
            <w:r>
              <w:t xml:space="preserve"> </w:t>
            </w:r>
            <w:r>
              <w:rPr>
                <w:rFonts w:hint="eastAsia"/>
              </w:rPr>
              <w:t>Montanari</w:t>
            </w:r>
          </w:p>
        </w:tc>
      </w:tr>
      <w:tr w:rsidR="00101A7C" w14:paraId="02199BA7" w14:textId="77777777" w:rsidTr="00055E6A">
        <w:tc>
          <w:tcPr>
            <w:tcW w:w="4148" w:type="dxa"/>
          </w:tcPr>
          <w:p w14:paraId="506C6E28" w14:textId="77777777" w:rsidR="00101A7C" w:rsidRDefault="00101A7C" w:rsidP="00055E6A"/>
        </w:tc>
        <w:tc>
          <w:tcPr>
            <w:tcW w:w="4148" w:type="dxa"/>
          </w:tcPr>
          <w:p w14:paraId="6ACAD350" w14:textId="77777777" w:rsidR="00101A7C" w:rsidRDefault="00101A7C" w:rsidP="00055E6A"/>
        </w:tc>
      </w:tr>
      <w:tr w:rsidR="00101A7C" w14:paraId="01C6A09E" w14:textId="77777777" w:rsidTr="00055E6A">
        <w:tc>
          <w:tcPr>
            <w:tcW w:w="4148" w:type="dxa"/>
          </w:tcPr>
          <w:p w14:paraId="2B750540" w14:textId="77777777" w:rsidR="00101A7C" w:rsidRDefault="00101A7C" w:rsidP="00055E6A"/>
        </w:tc>
        <w:tc>
          <w:tcPr>
            <w:tcW w:w="4148" w:type="dxa"/>
          </w:tcPr>
          <w:p w14:paraId="435728D7" w14:textId="77777777" w:rsidR="00101A7C" w:rsidRDefault="00101A7C" w:rsidP="00055E6A"/>
        </w:tc>
      </w:tr>
      <w:tr w:rsidR="00101A7C" w14:paraId="67514660" w14:textId="77777777" w:rsidTr="00055E6A">
        <w:tc>
          <w:tcPr>
            <w:tcW w:w="4148" w:type="dxa"/>
          </w:tcPr>
          <w:p w14:paraId="3C0C7F14" w14:textId="77777777" w:rsidR="00101A7C" w:rsidRDefault="00101A7C" w:rsidP="00055E6A"/>
        </w:tc>
        <w:tc>
          <w:tcPr>
            <w:tcW w:w="4148" w:type="dxa"/>
          </w:tcPr>
          <w:p w14:paraId="4673E627" w14:textId="77777777" w:rsidR="00101A7C" w:rsidRDefault="00101A7C" w:rsidP="00055E6A"/>
        </w:tc>
      </w:tr>
    </w:tbl>
    <w:p w14:paraId="3405B368" w14:textId="77777777" w:rsidR="00101A7C" w:rsidRDefault="00101A7C" w:rsidP="008208BB"/>
    <w:p w14:paraId="59C07126" w14:textId="77777777" w:rsidR="00F54D15" w:rsidRDefault="00F54D15" w:rsidP="008208BB"/>
    <w:p w14:paraId="46C1ACE0" w14:textId="77777777" w:rsidR="00397CD2" w:rsidRDefault="00397CD2" w:rsidP="001D0F9A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Vue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A7C" w14:paraId="7DB1B591" w14:textId="77777777" w:rsidTr="00055E6A">
        <w:tc>
          <w:tcPr>
            <w:tcW w:w="4148" w:type="dxa"/>
          </w:tcPr>
          <w:p w14:paraId="0F11E0B3" w14:textId="77777777" w:rsidR="00101A7C" w:rsidRDefault="00101A7C" w:rsidP="00055E6A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3BE5E5E7" w14:textId="77777777" w:rsidR="00101A7C" w:rsidRDefault="00101A7C" w:rsidP="00055E6A">
            <w:r>
              <w:rPr>
                <w:rFonts w:hint="eastAsia"/>
              </w:rPr>
              <w:t>插件作者</w:t>
            </w:r>
          </w:p>
        </w:tc>
      </w:tr>
      <w:tr w:rsidR="00101A7C" w14:paraId="7A5F89EE" w14:textId="77777777" w:rsidTr="00055E6A">
        <w:tc>
          <w:tcPr>
            <w:tcW w:w="4148" w:type="dxa"/>
          </w:tcPr>
          <w:p w14:paraId="258F7609" w14:textId="77777777" w:rsidR="00101A7C" w:rsidRDefault="00AF578C" w:rsidP="00055E6A">
            <w:r w:rsidRPr="00F54D15">
              <w:rPr>
                <w:rFonts w:hint="eastAsia"/>
              </w:rPr>
              <w:t>Vue.js</w:t>
            </w:r>
          </w:p>
        </w:tc>
        <w:tc>
          <w:tcPr>
            <w:tcW w:w="4148" w:type="dxa"/>
          </w:tcPr>
          <w:p w14:paraId="0BB00293" w14:textId="77777777" w:rsidR="00101A7C" w:rsidRDefault="00D114BF" w:rsidP="00055E6A">
            <w:r>
              <w:rPr>
                <w:rFonts w:hint="eastAsia"/>
              </w:rPr>
              <w:t>JetBrains</w:t>
            </w:r>
          </w:p>
        </w:tc>
      </w:tr>
      <w:tr w:rsidR="00101A7C" w14:paraId="4D9434D8" w14:textId="77777777" w:rsidTr="00055E6A">
        <w:tc>
          <w:tcPr>
            <w:tcW w:w="4148" w:type="dxa"/>
          </w:tcPr>
          <w:p w14:paraId="3E3B6912" w14:textId="77777777" w:rsidR="00101A7C" w:rsidRDefault="00AF578C" w:rsidP="00055E6A">
            <w:r w:rsidRPr="00F54D15">
              <w:rPr>
                <w:rFonts w:hint="eastAsia"/>
              </w:rPr>
              <w:t>Vue Componer Creator</w:t>
            </w:r>
          </w:p>
        </w:tc>
        <w:tc>
          <w:tcPr>
            <w:tcW w:w="4148" w:type="dxa"/>
          </w:tcPr>
          <w:p w14:paraId="083AA9E4" w14:textId="77777777" w:rsidR="00101A7C" w:rsidRDefault="00752439" w:rsidP="00055E6A">
            <w:r>
              <w:rPr>
                <w:rFonts w:hint="eastAsia"/>
              </w:rPr>
              <w:t>Fabio</w:t>
            </w:r>
            <w:r>
              <w:t xml:space="preserve"> </w:t>
            </w:r>
            <w:r w:rsidR="002D3806">
              <w:rPr>
                <w:rFonts w:hint="eastAsia"/>
              </w:rPr>
              <w:t>Gianini</w:t>
            </w:r>
          </w:p>
        </w:tc>
      </w:tr>
      <w:tr w:rsidR="00101A7C" w14:paraId="536904FD" w14:textId="77777777" w:rsidTr="00055E6A">
        <w:tc>
          <w:tcPr>
            <w:tcW w:w="4148" w:type="dxa"/>
          </w:tcPr>
          <w:p w14:paraId="49BC11F8" w14:textId="77777777" w:rsidR="00101A7C" w:rsidRDefault="002E11BE" w:rsidP="00055E6A">
            <w:r>
              <w:rPr>
                <w:rFonts w:hint="eastAsia"/>
              </w:rPr>
              <w:t>IntelliVue</w:t>
            </w:r>
          </w:p>
        </w:tc>
        <w:tc>
          <w:tcPr>
            <w:tcW w:w="4148" w:type="dxa"/>
          </w:tcPr>
          <w:p w14:paraId="4F0A2638" w14:textId="77777777" w:rsidR="00101A7C" w:rsidRDefault="002E11BE" w:rsidP="00055E6A">
            <w:r>
              <w:rPr>
                <w:rFonts w:hint="eastAsia"/>
              </w:rPr>
              <w:t>Tw</w:t>
            </w:r>
            <w:r w:rsidR="00AC75F4">
              <w:rPr>
                <w:rFonts w:hint="eastAsia"/>
              </w:rPr>
              <w:t>e</w:t>
            </w:r>
            <w:r>
              <w:rPr>
                <w:rFonts w:hint="eastAsia"/>
              </w:rPr>
              <w:t>lveTone</w:t>
            </w:r>
            <w:r>
              <w:t xml:space="preserve"> LLC</w:t>
            </w:r>
          </w:p>
        </w:tc>
      </w:tr>
      <w:tr w:rsidR="00101A7C" w14:paraId="0ADE1D22" w14:textId="77777777" w:rsidTr="00055E6A">
        <w:tc>
          <w:tcPr>
            <w:tcW w:w="4148" w:type="dxa"/>
          </w:tcPr>
          <w:p w14:paraId="7EF14528" w14:textId="77777777" w:rsidR="00101A7C" w:rsidRDefault="00101A7C" w:rsidP="00055E6A"/>
        </w:tc>
        <w:tc>
          <w:tcPr>
            <w:tcW w:w="4148" w:type="dxa"/>
          </w:tcPr>
          <w:p w14:paraId="08F71B47" w14:textId="77777777" w:rsidR="00101A7C" w:rsidRDefault="00101A7C" w:rsidP="00055E6A"/>
        </w:tc>
      </w:tr>
    </w:tbl>
    <w:p w14:paraId="06104685" w14:textId="6F89B965" w:rsidR="00397CD2" w:rsidRDefault="00397CD2" w:rsidP="008208BB"/>
    <w:p w14:paraId="119A42C4" w14:textId="35F245CD" w:rsidR="00AA524F" w:rsidRDefault="00AA524F" w:rsidP="007642CD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Julia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42CD" w14:paraId="04E10CAB" w14:textId="77777777" w:rsidTr="007642CD">
        <w:tc>
          <w:tcPr>
            <w:tcW w:w="4148" w:type="dxa"/>
          </w:tcPr>
          <w:p w14:paraId="32B9F365" w14:textId="5B531493" w:rsidR="007642CD" w:rsidRDefault="007642CD" w:rsidP="008208BB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22BB4209" w14:textId="1996D3AA" w:rsidR="007642CD" w:rsidRDefault="007642CD" w:rsidP="008208BB">
            <w:r>
              <w:rPr>
                <w:rFonts w:hint="eastAsia"/>
              </w:rPr>
              <w:t>插件作者</w:t>
            </w:r>
          </w:p>
        </w:tc>
      </w:tr>
      <w:tr w:rsidR="007642CD" w14:paraId="43D15559" w14:textId="77777777" w:rsidTr="007642CD">
        <w:tc>
          <w:tcPr>
            <w:tcW w:w="4148" w:type="dxa"/>
          </w:tcPr>
          <w:p w14:paraId="48AFB4D7" w14:textId="28E8D03E" w:rsidR="007642CD" w:rsidRDefault="00F3415C" w:rsidP="008208BB">
            <w:r>
              <w:rPr>
                <w:rFonts w:hint="eastAsia"/>
              </w:rPr>
              <w:t>Julia</w:t>
            </w:r>
          </w:p>
        </w:tc>
        <w:tc>
          <w:tcPr>
            <w:tcW w:w="4148" w:type="dxa"/>
          </w:tcPr>
          <w:p w14:paraId="17B98934" w14:textId="0D13B55E" w:rsidR="007642CD" w:rsidRDefault="00812667" w:rsidP="008208BB">
            <w:r>
              <w:rPr>
                <w:rFonts w:hint="eastAsia"/>
              </w:rPr>
              <w:t>ice</w:t>
            </w:r>
            <w:r>
              <w:t>1000</w:t>
            </w:r>
          </w:p>
        </w:tc>
      </w:tr>
      <w:tr w:rsidR="007642CD" w14:paraId="2BEA2D1A" w14:textId="77777777" w:rsidTr="007642CD">
        <w:tc>
          <w:tcPr>
            <w:tcW w:w="4148" w:type="dxa"/>
          </w:tcPr>
          <w:p w14:paraId="50C41FC8" w14:textId="77777777" w:rsidR="007642CD" w:rsidRDefault="007642CD" w:rsidP="008208BB"/>
        </w:tc>
        <w:tc>
          <w:tcPr>
            <w:tcW w:w="4148" w:type="dxa"/>
          </w:tcPr>
          <w:p w14:paraId="0F041D71" w14:textId="77777777" w:rsidR="007642CD" w:rsidRDefault="007642CD" w:rsidP="008208BB"/>
        </w:tc>
      </w:tr>
    </w:tbl>
    <w:p w14:paraId="2A6CA3C3" w14:textId="24D344F6" w:rsidR="00AA524F" w:rsidRDefault="00AA524F" w:rsidP="008208BB"/>
    <w:p w14:paraId="58095207" w14:textId="77777777" w:rsidR="00AA524F" w:rsidRDefault="00AA524F" w:rsidP="008208BB"/>
    <w:p w14:paraId="396E1364" w14:textId="77777777" w:rsidR="00FA4110" w:rsidRDefault="00CC14AD" w:rsidP="00FA4110">
      <w:pPr>
        <w:pStyle w:val="2"/>
      </w:pPr>
      <w:r>
        <w:rPr>
          <w:rFonts w:hint="eastAsia"/>
        </w:rPr>
        <w:t>CLion</w:t>
      </w:r>
    </w:p>
    <w:p w14:paraId="4EEAAA36" w14:textId="77777777" w:rsidR="00FA4110" w:rsidRDefault="00FA4110" w:rsidP="000F7ACD">
      <w:pPr>
        <w:pStyle w:val="3"/>
      </w:pPr>
      <w:r>
        <w:rPr>
          <w:rFonts w:hint="eastAsia"/>
        </w:rPr>
        <w:t>CLion</w:t>
      </w:r>
      <w:r>
        <w:rPr>
          <w:rFonts w:hint="eastAsia"/>
        </w:rPr>
        <w:t>配置</w:t>
      </w:r>
    </w:p>
    <w:p w14:paraId="1B90AD04" w14:textId="77777777" w:rsidR="000F7ACD" w:rsidRDefault="00DC0C11" w:rsidP="000F7ACD">
      <w:r w:rsidRPr="00DC0C11">
        <w:rPr>
          <w:rFonts w:hint="eastAsia"/>
        </w:rPr>
        <w:t>第一次启动</w:t>
      </w:r>
      <w:r w:rsidRPr="00DC0C11">
        <w:rPr>
          <w:rFonts w:hint="eastAsia"/>
        </w:rPr>
        <w:t xml:space="preserve"> CLion </w:t>
      </w:r>
      <w:r w:rsidRPr="00DC0C11">
        <w:rPr>
          <w:rFonts w:hint="eastAsia"/>
        </w:rPr>
        <w:t>的时候，弹出如下对话框：</w:t>
      </w:r>
    </w:p>
    <w:p w14:paraId="184A2C4D" w14:textId="77777777" w:rsidR="00DC0C11" w:rsidRDefault="00DC0C11" w:rsidP="000F7ACD">
      <w:r>
        <w:rPr>
          <w:noProof/>
        </w:rPr>
        <w:lastRenderedPageBreak/>
        <w:drawing>
          <wp:inline distT="0" distB="0" distL="0" distR="0" wp14:anchorId="4CC5A8DF" wp14:editId="55EC4428">
            <wp:extent cx="5274310" cy="29273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4223" w14:textId="77777777" w:rsidR="003A00D5" w:rsidRPr="000F7ACD" w:rsidRDefault="003A00D5" w:rsidP="000F7ACD">
      <w:r>
        <w:rPr>
          <w:noProof/>
        </w:rPr>
        <w:drawing>
          <wp:inline distT="0" distB="0" distL="0" distR="0" wp14:anchorId="63FFA7DE" wp14:editId="61D7DAB8">
            <wp:extent cx="5274310" cy="28886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3373" w14:textId="77777777" w:rsidR="00C5773A" w:rsidRDefault="003A00D5" w:rsidP="00C5773A">
      <w:r>
        <w:rPr>
          <w:noProof/>
        </w:rPr>
        <w:lastRenderedPageBreak/>
        <w:drawing>
          <wp:inline distT="0" distB="0" distL="0" distR="0" wp14:anchorId="30EEB457" wp14:editId="50892BDF">
            <wp:extent cx="5274310" cy="33686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8AA2" w14:textId="77777777" w:rsidR="003A00D5" w:rsidRDefault="003A00D5" w:rsidP="00C5773A">
      <w:r w:rsidRPr="003A00D5">
        <w:rPr>
          <w:rFonts w:hint="eastAsia"/>
        </w:rPr>
        <w:t>点击</w:t>
      </w:r>
      <w:r w:rsidRPr="003A00D5">
        <w:rPr>
          <w:rFonts w:hint="eastAsia"/>
        </w:rPr>
        <w:t xml:space="preserve"> Download </w:t>
      </w:r>
      <w:r w:rsidRPr="003A00D5">
        <w:rPr>
          <w:rFonts w:hint="eastAsia"/>
        </w:rPr>
        <w:t>之后，浏览器自动打开</w:t>
      </w:r>
      <w:hyperlink r:id="rId25" w:history="1">
        <w:r w:rsidRPr="00F36543">
          <w:rPr>
            <w:rStyle w:val="a5"/>
            <w:rFonts w:hint="eastAsia"/>
          </w:rPr>
          <w:t>http://mingw-w64.org/doku.php/download/mingw-builds</w:t>
        </w:r>
      </w:hyperlink>
      <w:r>
        <w:t xml:space="preserve"> </w:t>
      </w:r>
      <w:r w:rsidRPr="003A00D5">
        <w:rPr>
          <w:rFonts w:hint="eastAsia"/>
        </w:rPr>
        <w:t>页面，如下图所示：</w:t>
      </w:r>
    </w:p>
    <w:p w14:paraId="024D4A1D" w14:textId="77777777" w:rsidR="003A00D5" w:rsidRDefault="003A00D5" w:rsidP="00C5773A">
      <w:r>
        <w:rPr>
          <w:noProof/>
        </w:rPr>
        <w:drawing>
          <wp:inline distT="0" distB="0" distL="0" distR="0" wp14:anchorId="3964E1AE" wp14:editId="6E32979D">
            <wp:extent cx="4867275" cy="2505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E52B" w14:textId="77777777" w:rsidR="003A00D5" w:rsidRDefault="003A00D5" w:rsidP="00C5773A">
      <w:r w:rsidRPr="003A00D5">
        <w:rPr>
          <w:rFonts w:hint="eastAsia"/>
        </w:rPr>
        <w:t>下载后的文件为</w:t>
      </w:r>
      <w:r w:rsidRPr="003A00D5">
        <w:rPr>
          <w:rFonts w:hint="eastAsia"/>
        </w:rPr>
        <w:t xml:space="preserve"> mingw-w64-install.exe </w:t>
      </w:r>
      <w:r w:rsidRPr="003A00D5">
        <w:rPr>
          <w:rFonts w:hint="eastAsia"/>
        </w:rPr>
        <w:t>安装软件，由于安装过程太费时，所以我们下载压缩包更省时。</w:t>
      </w:r>
    </w:p>
    <w:p w14:paraId="0B048A07" w14:textId="77777777" w:rsidR="003A00D5" w:rsidRDefault="003A00D5" w:rsidP="003A00D5">
      <w:pPr>
        <w:pStyle w:val="4"/>
      </w:pPr>
      <w:r w:rsidRPr="003A00D5">
        <w:rPr>
          <w:rFonts w:hint="eastAsia"/>
        </w:rPr>
        <w:t>下载</w:t>
      </w:r>
      <w:r w:rsidRPr="003A00D5">
        <w:rPr>
          <w:rFonts w:hint="eastAsia"/>
        </w:rPr>
        <w:t xml:space="preserve"> MinGW </w:t>
      </w:r>
      <w:r w:rsidRPr="003A00D5">
        <w:rPr>
          <w:rFonts w:hint="eastAsia"/>
        </w:rPr>
        <w:t>压缩包</w:t>
      </w:r>
    </w:p>
    <w:p w14:paraId="482FEC22" w14:textId="77777777" w:rsidR="003A00D5" w:rsidRDefault="003A00D5" w:rsidP="003A00D5">
      <w:r w:rsidRPr="003A00D5">
        <w:rPr>
          <w:rFonts w:hint="eastAsia"/>
        </w:rPr>
        <w:t>打开</w:t>
      </w:r>
      <w:r w:rsidRPr="003A00D5">
        <w:rPr>
          <w:rFonts w:hint="eastAsia"/>
        </w:rPr>
        <w:t xml:space="preserve"> </w:t>
      </w:r>
      <w:hyperlink r:id="rId27" w:history="1">
        <w:r w:rsidRPr="00F36543">
          <w:rPr>
            <w:rStyle w:val="a5"/>
            <w:rFonts w:hint="eastAsia"/>
          </w:rPr>
          <w:t>https://sourceforge.net/projects/mingw-w64/files/</w:t>
        </w:r>
      </w:hyperlink>
      <w:r>
        <w:t xml:space="preserve"> </w:t>
      </w:r>
      <w:r w:rsidRPr="003A00D5">
        <w:rPr>
          <w:rFonts w:hint="eastAsia"/>
        </w:rPr>
        <w:t>找到如下内容：</w:t>
      </w:r>
    </w:p>
    <w:p w14:paraId="7182BA07" w14:textId="77777777" w:rsidR="003A00D5" w:rsidRDefault="003A00D5" w:rsidP="003A00D5">
      <w:pPr>
        <w:jc w:val="center"/>
      </w:pPr>
      <w:r>
        <w:rPr>
          <w:noProof/>
        </w:rPr>
        <w:lastRenderedPageBreak/>
        <w:drawing>
          <wp:inline distT="0" distB="0" distL="0" distR="0" wp14:anchorId="25EF6636" wp14:editId="6C30E8FA">
            <wp:extent cx="2990850" cy="3143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8B0A" w14:textId="77777777" w:rsidR="003A00D5" w:rsidRDefault="003A00D5" w:rsidP="003A00D5">
      <w:r w:rsidRPr="003A00D5">
        <w:rPr>
          <w:rFonts w:hint="eastAsia"/>
        </w:rPr>
        <w:t>下载后，是一个</w:t>
      </w:r>
      <w:r w:rsidRPr="003A00D5">
        <w:rPr>
          <w:rFonts w:hint="eastAsia"/>
        </w:rPr>
        <w:t xml:space="preserve"> x86_64-8.1.0-release-posix-sjlj-rt_v6-rev0.7z </w:t>
      </w:r>
      <w:r w:rsidRPr="003A00D5">
        <w:rPr>
          <w:rFonts w:hint="eastAsia"/>
        </w:rPr>
        <w:t>压缩包，我们把这个压缩包解压缩到如下目录：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0D5" w14:paraId="0D4D6A99" w14:textId="77777777" w:rsidTr="003A00D5">
        <w:tc>
          <w:tcPr>
            <w:tcW w:w="8296" w:type="dxa"/>
          </w:tcPr>
          <w:p w14:paraId="6B0DD912" w14:textId="77777777" w:rsidR="003A00D5" w:rsidRDefault="003A00D5" w:rsidP="003A00D5">
            <w:r w:rsidRPr="003A00D5">
              <w:t>C:\MinGW64</w:t>
            </w:r>
          </w:p>
        </w:tc>
      </w:tr>
    </w:tbl>
    <w:p w14:paraId="6DFF2827" w14:textId="77777777" w:rsidR="003A00D5" w:rsidRDefault="003A00D5" w:rsidP="003A00D5">
      <w:r w:rsidRPr="003A00D5">
        <w:rPr>
          <w:rFonts w:hint="eastAsia"/>
        </w:rPr>
        <w:t>目录结构如下截图：</w:t>
      </w:r>
    </w:p>
    <w:p w14:paraId="70B43F53" w14:textId="77777777" w:rsidR="003A00D5" w:rsidRDefault="003A00D5" w:rsidP="003A00D5">
      <w:pPr>
        <w:jc w:val="center"/>
      </w:pPr>
      <w:r>
        <w:rPr>
          <w:noProof/>
        </w:rPr>
        <w:drawing>
          <wp:inline distT="0" distB="0" distL="0" distR="0" wp14:anchorId="2B66A3FA" wp14:editId="1BAD69B1">
            <wp:extent cx="4486275" cy="26765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475E" w14:textId="77777777" w:rsidR="003A00D5" w:rsidRDefault="003A00D5" w:rsidP="003A00D5">
      <w:pPr>
        <w:pStyle w:val="4"/>
      </w:pPr>
      <w:r w:rsidRPr="003A00D5">
        <w:rPr>
          <w:rFonts w:hint="eastAsia"/>
        </w:rPr>
        <w:t>配置</w:t>
      </w:r>
      <w:r w:rsidRPr="003A00D5">
        <w:rPr>
          <w:rFonts w:hint="eastAsia"/>
        </w:rPr>
        <w:t xml:space="preserve"> MinGW </w:t>
      </w:r>
      <w:r w:rsidRPr="003A00D5">
        <w:rPr>
          <w:rFonts w:hint="eastAsia"/>
        </w:rPr>
        <w:t>环境变量</w:t>
      </w:r>
    </w:p>
    <w:p w14:paraId="4934B07F" w14:textId="77777777" w:rsidR="003A00D5" w:rsidRDefault="003A00D5" w:rsidP="003A00D5">
      <w:r w:rsidRPr="003A00D5">
        <w:rPr>
          <w:rFonts w:hint="eastAsia"/>
        </w:rPr>
        <w:t>我们需要把</w:t>
      </w:r>
      <w:r w:rsidRPr="003A00D5">
        <w:rPr>
          <w:rFonts w:hint="eastAsia"/>
        </w:rPr>
        <w:t xml:space="preserve"> bin </w:t>
      </w:r>
      <w:r w:rsidRPr="003A00D5">
        <w:rPr>
          <w:rFonts w:hint="eastAsia"/>
        </w:rPr>
        <w:t>目录配置到系统的</w:t>
      </w:r>
      <w:r w:rsidRPr="003A00D5">
        <w:rPr>
          <w:rFonts w:hint="eastAsia"/>
        </w:rPr>
        <w:t xml:space="preserve"> path </w:t>
      </w:r>
      <w:r w:rsidRPr="003A00D5">
        <w:rPr>
          <w:rFonts w:hint="eastAsia"/>
        </w:rPr>
        <w:t>环境变量中，如下图所示：</w:t>
      </w:r>
    </w:p>
    <w:p w14:paraId="0563DFB1" w14:textId="77777777" w:rsidR="003A00D5" w:rsidRDefault="003A00D5" w:rsidP="003A00D5">
      <w:pPr>
        <w:jc w:val="center"/>
      </w:pPr>
      <w:r>
        <w:rPr>
          <w:noProof/>
        </w:rPr>
        <w:lastRenderedPageBreak/>
        <w:drawing>
          <wp:inline distT="0" distB="0" distL="0" distR="0" wp14:anchorId="66BC63CB" wp14:editId="644D614C">
            <wp:extent cx="4028571" cy="37619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3DD3" w14:textId="77777777" w:rsidR="003A00D5" w:rsidRDefault="003A00D5" w:rsidP="003A00D5">
      <w:pPr>
        <w:pStyle w:val="4"/>
      </w:pPr>
      <w:r w:rsidRPr="003A00D5">
        <w:rPr>
          <w:rFonts w:hint="eastAsia"/>
        </w:rPr>
        <w:t>验证</w:t>
      </w:r>
      <w:r w:rsidRPr="003A00D5">
        <w:rPr>
          <w:rFonts w:hint="eastAsia"/>
        </w:rPr>
        <w:t xml:space="preserve"> MinGW </w:t>
      </w:r>
      <w:r w:rsidRPr="003A00D5">
        <w:rPr>
          <w:rFonts w:hint="eastAsia"/>
        </w:rPr>
        <w:t>是否配置正确</w:t>
      </w:r>
    </w:p>
    <w:p w14:paraId="2315AE28" w14:textId="77777777" w:rsidR="003A00D5" w:rsidRDefault="003A00D5" w:rsidP="003A00D5">
      <w:r w:rsidRPr="003A00D5">
        <w:rPr>
          <w:rFonts w:hint="eastAsia"/>
        </w:rPr>
        <w:t>环境变量配置完成之后，我们需要验证配置是否正确，我们在任意位置（桌面）打开</w:t>
      </w:r>
      <w:r>
        <w:rPr>
          <w:rFonts w:hint="eastAsia"/>
        </w:rPr>
        <w:t>cmd</w:t>
      </w:r>
      <w:r w:rsidRPr="003A00D5">
        <w:rPr>
          <w:rFonts w:hint="eastAsia"/>
        </w:rPr>
        <w:t>命令行，输入如下命令：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1BA4" w14:paraId="0FD392E5" w14:textId="77777777" w:rsidTr="00EC1BA4">
        <w:tc>
          <w:tcPr>
            <w:tcW w:w="8296" w:type="dxa"/>
          </w:tcPr>
          <w:p w14:paraId="11C6FA98" w14:textId="77777777" w:rsidR="00EC1BA4" w:rsidRDefault="00EC1BA4" w:rsidP="00EC1BA4">
            <w:r>
              <w:t>C:\Users\Administrator\Desktop</w:t>
            </w:r>
          </w:p>
          <w:p w14:paraId="19884654" w14:textId="77777777" w:rsidR="00EC1BA4" w:rsidRDefault="00EC1BA4" w:rsidP="00EC1BA4">
            <w:r>
              <w:rPr>
                <w:rFonts w:hint="eastAsia"/>
              </w:rPr>
              <w:t>λ</w:t>
            </w:r>
            <w:r>
              <w:t xml:space="preserve"> gcc -v</w:t>
            </w:r>
          </w:p>
          <w:p w14:paraId="1BFEC555" w14:textId="77777777" w:rsidR="00EC1BA4" w:rsidRDefault="00EC1BA4" w:rsidP="00EC1BA4">
            <w:r>
              <w:t>Using built-in specs.</w:t>
            </w:r>
          </w:p>
          <w:p w14:paraId="17E505EE" w14:textId="77777777" w:rsidR="00EC1BA4" w:rsidRDefault="00EC1BA4" w:rsidP="00EC1BA4">
            <w:r>
              <w:t>COLLECT_GCC=gcc</w:t>
            </w:r>
          </w:p>
          <w:p w14:paraId="482129D7" w14:textId="77777777" w:rsidR="00EC1BA4" w:rsidRDefault="00EC1BA4" w:rsidP="00EC1BA4">
            <w:r>
              <w:t>COLLECT_LTO_WRAPPER=C:/MinGW64/bin/../libexec/gcc/x86_64-w64-mingw32/8.1.0/lto-wrapper.exe</w:t>
            </w:r>
          </w:p>
          <w:p w14:paraId="3B4F07A7" w14:textId="77777777" w:rsidR="00EC1BA4" w:rsidRDefault="00EC1BA4" w:rsidP="00EC1BA4">
            <w:r>
              <w:t>Target: x86_64-w64-mingw32</w:t>
            </w:r>
          </w:p>
          <w:p w14:paraId="61E576BF" w14:textId="77777777" w:rsidR="00EC1BA4" w:rsidRDefault="00EC1BA4" w:rsidP="00EC1BA4">
            <w:r>
              <w:t>Configured with: ../../../src/gcc-8.1.0/configure --host=x86_64-w64-mingw32 --build=x86_64-w64-mingw32 --target=x86_64-w64-mingw32 --prefix=/mingw64 --with-sysroot=/c/mingw810/x86_64-810-posix-sjlj-rt_v6-rev0/mingw64 --enable-shared --enable-static --enable-targets=all --enable-multilib --enable-languages=c,c++,fortran,lto --enable-libstdcxx-time=yes --enable-threads=posix --enable-libgomp --enable-libatomic --enable-lto --enable-graphite --enable-checking=release --enable-fully-dynamic-string --enable-version-specific-runtime-libs --enable-sjlj-exceptions --disable-libstdcxx-pch --disable-libstdcxx-debug --enable-bootstrap --disable-rpath --disable-win32-registry --disable-nls --disable-werror --disable-symvers --with-gnu-as --with-gnu-ld --with-arch-32=i686 --with-arch-64=nocona --with-tune-32=generic --with-tune-64=core2 --with-</w:t>
            </w:r>
            <w:r>
              <w:lastRenderedPageBreak/>
              <w:t>libiconv --with-system-zlib --with-gmp=/c/mingw810/prerequisites/x86_64-w64-mingw32-static --with-mpfr=/c/mingw810/prerequisites/x86_64-w64-mingw32-static --with-mpc=/c/mingw810/prerequisites/x86_64-w64-mingw32-static --with-isl=/c/mingw810/prerequisites/x86_64-w64-mingw32-static --with-pkgversion='x86_64-posix-sjlj-rev0, Built by MinGW-W64 project' --with-bugurl=https://sourceforge.net/projects/mingw-w64 CFLAGS='-O2 -pipe -fno-ident -I/c/mingw810/x86_64-810-posix-sjlj-rt_v6-rev0/mingw64/opt/include -I/c/mingw810/prerequisites/x86_64-zlib-static/include -I/c/mingw810/prerequisites/x86_64-w64-mingw32-static/include' CXXFLAGS='-O2 -pipe -fno-ident -I/c/mingw810/x86_64-810-posix-sjlj-rt_v6-rev0/mingw64/opt/include -I/c/mingw810/prerequisites/x86_64-zlib-static/include -I/c/mingw810/prerequisites/x86_64-w64-mingw32-static/include' CPPFLAGS=' -I/c/mingw810/x86_64-810-posix-sjlj-rt_v6-rev0/mingw64/opt/include -I/c/mingw810/prerequisites/x86_64-zlib-static/include -I/c/mingw810/prerequisites/x86_64-w64-mingw32-static/include' LDFLAGS='-pipe -fno-ident -L/c/mingw810/x86_64-810-posix-sjlj-rt_v6-rev0/mingw64/opt/lib -L/c/mingw810/prerequisites/x86_64-zlib-static/lib -L/c/mingw810/prerequisites/x86_64-w64-mingw32-static/lib '</w:t>
            </w:r>
          </w:p>
          <w:p w14:paraId="3B095880" w14:textId="77777777" w:rsidR="00EC1BA4" w:rsidRDefault="00EC1BA4" w:rsidP="00EC1BA4">
            <w:r>
              <w:t>Thread model: posix</w:t>
            </w:r>
          </w:p>
          <w:p w14:paraId="7094FB8A" w14:textId="77777777" w:rsidR="00EC1BA4" w:rsidRDefault="00EC1BA4" w:rsidP="00EC1BA4">
            <w:r>
              <w:t>gcc version 8.1.0 (x86_64-posix-sjlj-rev0, Built by MinGW-W64 project)</w:t>
            </w:r>
          </w:p>
          <w:p w14:paraId="1E82E38E" w14:textId="77777777" w:rsidR="00EC1BA4" w:rsidRDefault="00EC1BA4" w:rsidP="00EC1BA4"/>
          <w:p w14:paraId="1E609355" w14:textId="77777777" w:rsidR="00EC1BA4" w:rsidRDefault="00EC1BA4" w:rsidP="00EC1BA4">
            <w:r>
              <w:t>C:\Users\Administrator\Desktop</w:t>
            </w:r>
          </w:p>
          <w:p w14:paraId="7A00E80F" w14:textId="77777777" w:rsidR="00EC1BA4" w:rsidRDefault="00EC1BA4" w:rsidP="00EC1BA4">
            <w:r>
              <w:rPr>
                <w:rFonts w:hint="eastAsia"/>
              </w:rPr>
              <w:t>λ</w:t>
            </w:r>
          </w:p>
        </w:tc>
      </w:tr>
    </w:tbl>
    <w:p w14:paraId="42B71004" w14:textId="77777777" w:rsidR="00EC1BA4" w:rsidRDefault="00EC1BA4" w:rsidP="00EC1BA4">
      <w:r>
        <w:rPr>
          <w:rFonts w:hint="eastAsia"/>
        </w:rPr>
        <w:t>说明我们的配置没有问题。</w:t>
      </w:r>
    </w:p>
    <w:p w14:paraId="03EE4578" w14:textId="77777777" w:rsidR="00EC1BA4" w:rsidRDefault="00EC1BA4" w:rsidP="00EC1BA4"/>
    <w:p w14:paraId="66EBC22A" w14:textId="77777777" w:rsidR="00130A2E" w:rsidRDefault="00EC1BA4" w:rsidP="00EC1BA4">
      <w:r>
        <w:rPr>
          <w:rFonts w:hint="eastAsia"/>
        </w:rPr>
        <w:t>安装完</w:t>
      </w:r>
      <w:r>
        <w:rPr>
          <w:rFonts w:hint="eastAsia"/>
        </w:rPr>
        <w:t xml:space="preserve"> MinGW </w:t>
      </w:r>
      <w:r>
        <w:rPr>
          <w:rFonts w:hint="eastAsia"/>
        </w:rPr>
        <w:t>之后，我们继续配置</w:t>
      </w:r>
      <w:r>
        <w:rPr>
          <w:rFonts w:hint="eastAsia"/>
        </w:rPr>
        <w:t xml:space="preserve"> CLion </w:t>
      </w:r>
      <w:r>
        <w:rPr>
          <w:rFonts w:hint="eastAsia"/>
        </w:rPr>
        <w:t>如下图所示：</w:t>
      </w:r>
    </w:p>
    <w:p w14:paraId="7D84C096" w14:textId="77777777" w:rsidR="00EC1BA4" w:rsidRDefault="00EC1BA4" w:rsidP="00EC1BA4">
      <w:r>
        <w:rPr>
          <w:noProof/>
        </w:rPr>
        <w:lastRenderedPageBreak/>
        <w:drawing>
          <wp:inline distT="0" distB="0" distL="0" distR="0" wp14:anchorId="079A98CC" wp14:editId="50E48B12">
            <wp:extent cx="5274310" cy="430403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39F1" w14:textId="77777777" w:rsidR="00EC1BA4" w:rsidRDefault="00EC1BA4" w:rsidP="00EC1BA4">
      <w:r w:rsidRPr="00EC1BA4">
        <w:rPr>
          <w:rFonts w:hint="eastAsia"/>
        </w:rPr>
        <w:t>配置完成之后，点击</w:t>
      </w:r>
      <w:r w:rsidRPr="00EC1BA4">
        <w:rPr>
          <w:rFonts w:hint="eastAsia"/>
        </w:rPr>
        <w:t xml:space="preserve"> Start using CLion</w:t>
      </w:r>
      <w:r w:rsidRPr="00EC1BA4">
        <w:rPr>
          <w:rFonts w:hint="eastAsia"/>
        </w:rPr>
        <w:t>即可。</w:t>
      </w:r>
    </w:p>
    <w:p w14:paraId="0A04D1B5" w14:textId="77777777" w:rsidR="00EC1BA4" w:rsidRDefault="00EC1BA4" w:rsidP="00EC1BA4"/>
    <w:p w14:paraId="75EDC998" w14:textId="77777777" w:rsidR="00EC1BA4" w:rsidRDefault="00D56F09" w:rsidP="00D56F09">
      <w:pPr>
        <w:pStyle w:val="3"/>
      </w:pPr>
      <w:r w:rsidRPr="00D56F09">
        <w:rPr>
          <w:rFonts w:hint="eastAsia"/>
        </w:rPr>
        <w:t>创建项目</w:t>
      </w:r>
    </w:p>
    <w:p w14:paraId="3E5BB8F1" w14:textId="77777777" w:rsidR="0089576E" w:rsidRDefault="0089576E" w:rsidP="0089576E">
      <w:r>
        <w:rPr>
          <w:rFonts w:hint="eastAsia"/>
        </w:rPr>
        <w:t>过程如下图所示：</w:t>
      </w:r>
    </w:p>
    <w:p w14:paraId="5FD2BE9B" w14:textId="77777777" w:rsidR="0089576E" w:rsidRDefault="00DD6048" w:rsidP="0089576E">
      <w:r>
        <w:rPr>
          <w:noProof/>
        </w:rPr>
        <w:lastRenderedPageBreak/>
        <w:drawing>
          <wp:inline distT="0" distB="0" distL="0" distR="0" wp14:anchorId="6AB81DE2" wp14:editId="345F59F8">
            <wp:extent cx="5274310" cy="38385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1DF8" w14:textId="77777777" w:rsidR="00DD6048" w:rsidRDefault="00DD6048" w:rsidP="0089576E">
      <w:r>
        <w:rPr>
          <w:noProof/>
        </w:rPr>
        <w:drawing>
          <wp:inline distT="0" distB="0" distL="0" distR="0" wp14:anchorId="490B4407" wp14:editId="503D9E94">
            <wp:extent cx="5274310" cy="47383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8EE1" w14:textId="77777777" w:rsidR="004C1908" w:rsidRPr="0089576E" w:rsidRDefault="004C1908" w:rsidP="0089576E"/>
    <w:p w14:paraId="23F73B23" w14:textId="3ACCC2EE" w:rsidR="00D56F09" w:rsidRDefault="00A86658" w:rsidP="00A86658">
      <w:pPr>
        <w:pStyle w:val="2"/>
      </w:pPr>
      <w:r>
        <w:rPr>
          <w:rFonts w:hint="eastAsia"/>
        </w:rPr>
        <w:t>PyCharm</w:t>
      </w:r>
    </w:p>
    <w:p w14:paraId="5C5EE832" w14:textId="51772CAD" w:rsidR="00A86658" w:rsidRDefault="00A86658" w:rsidP="00A86658">
      <w:pPr>
        <w:pStyle w:val="3"/>
      </w:pPr>
      <w:r>
        <w:rPr>
          <w:rFonts w:hint="eastAsia"/>
        </w:rPr>
        <w:t>PyCharm</w:t>
      </w:r>
      <w:r>
        <w:rPr>
          <w:rFonts w:hint="eastAsia"/>
        </w:rPr>
        <w:t>使用</w:t>
      </w:r>
      <w:r>
        <w:rPr>
          <w:rFonts w:hint="eastAsia"/>
        </w:rPr>
        <w:t>GitHub</w:t>
      </w:r>
    </w:p>
    <w:p w14:paraId="63F9BA11" w14:textId="39F3DA87" w:rsidR="00F94982" w:rsidRPr="00F94982" w:rsidRDefault="00F94982" w:rsidP="00F94982">
      <w:r>
        <w:rPr>
          <w:rFonts w:hint="eastAsia"/>
        </w:rPr>
        <w:t>步骤一：</w:t>
      </w:r>
    </w:p>
    <w:p w14:paraId="6D15D178" w14:textId="5D232586" w:rsidR="00771E7A" w:rsidRDefault="00771E7A" w:rsidP="001147B1">
      <w:pPr>
        <w:ind w:firstLine="420"/>
      </w:pPr>
      <w:r>
        <w:rPr>
          <w:rFonts w:hint="eastAsia"/>
        </w:rPr>
        <w:t xml:space="preserve">File </w:t>
      </w:r>
      <w:r>
        <w:rPr>
          <w:rFonts w:hint="eastAsia"/>
        </w:rPr>
        <w:t>→</w:t>
      </w:r>
      <w:r>
        <w:rPr>
          <w:rFonts w:hint="eastAsia"/>
        </w:rPr>
        <w:t xml:space="preserve"> Settings </w:t>
      </w:r>
      <w:r>
        <w:rPr>
          <w:rFonts w:hint="eastAsia"/>
        </w:rPr>
        <w:t>→</w:t>
      </w:r>
      <w:r>
        <w:rPr>
          <w:rFonts w:hint="eastAsia"/>
        </w:rPr>
        <w:t xml:space="preserve"> Version Control </w:t>
      </w:r>
      <w:r>
        <w:rPr>
          <w:rFonts w:hint="eastAsia"/>
        </w:rPr>
        <w:t>→</w:t>
      </w:r>
      <w:r>
        <w:rPr>
          <w:rFonts w:hint="eastAsia"/>
        </w:rPr>
        <w:t xml:space="preserve"> GitHub </w:t>
      </w:r>
      <w:r>
        <w:rPr>
          <w:rFonts w:hint="eastAsia"/>
        </w:rPr>
        <w:t>→</w:t>
      </w:r>
      <w:r>
        <w:rPr>
          <w:rFonts w:hint="eastAsia"/>
        </w:rPr>
        <w:t xml:space="preserve"> Add account:</w:t>
      </w:r>
    </w:p>
    <w:p w14:paraId="7911D503" w14:textId="2C1D6230" w:rsidR="00771E7A" w:rsidRDefault="00771E7A" w:rsidP="00F94982">
      <w:r>
        <w:t xml:space="preserve">  </w:t>
      </w:r>
      <w:r w:rsidR="001147B1">
        <w:tab/>
      </w:r>
      <w:r w:rsidR="001147B1">
        <w:tab/>
      </w:r>
      <w:r>
        <w:t>Server: github.com</w:t>
      </w:r>
    </w:p>
    <w:p w14:paraId="3C25CE00" w14:textId="5C64F25D" w:rsidR="00771E7A" w:rsidRDefault="00771E7A" w:rsidP="00F94982">
      <w:r>
        <w:t xml:space="preserve">  </w:t>
      </w:r>
      <w:r w:rsidR="001147B1">
        <w:tab/>
      </w:r>
      <w:r w:rsidR="001147B1">
        <w:tab/>
      </w:r>
      <w:r>
        <w:t>Login: 276517382@qq.com</w:t>
      </w:r>
    </w:p>
    <w:p w14:paraId="115C9DDC" w14:textId="0CE9DB14" w:rsidR="00771E7A" w:rsidRDefault="00771E7A" w:rsidP="00F94982">
      <w:r>
        <w:t xml:space="preserve">  </w:t>
      </w:r>
      <w:r w:rsidR="001147B1">
        <w:tab/>
      </w:r>
      <w:r w:rsidR="001147B1">
        <w:tab/>
      </w:r>
      <w:r>
        <w:t xml:space="preserve">Password: </w:t>
      </w:r>
      <w:r>
        <w:rPr>
          <w:rFonts w:hint="eastAsia"/>
        </w:rPr>
        <w:t>密码</w:t>
      </w:r>
    </w:p>
    <w:p w14:paraId="2920BBD1" w14:textId="72CBB0BF" w:rsidR="00771E7A" w:rsidRDefault="00771E7A" w:rsidP="00F94982">
      <w:r>
        <w:t xml:space="preserve">  </w:t>
      </w:r>
      <w:r w:rsidR="001147B1">
        <w:tab/>
      </w:r>
      <w:r w:rsidR="001147B1">
        <w:tab/>
      </w:r>
      <w:r>
        <w:t>Connection timeout: 5000 seconds</w:t>
      </w:r>
    </w:p>
    <w:p w14:paraId="67D211EC" w14:textId="76E51D1E" w:rsidR="00771E7A" w:rsidRDefault="00771E7A" w:rsidP="00F94982">
      <w:r>
        <w:rPr>
          <w:rFonts w:hint="eastAsia"/>
        </w:rPr>
        <w:t xml:space="preserve">  </w:t>
      </w:r>
      <w:r w:rsidR="001147B1">
        <w:tab/>
      </w:r>
      <w:r w:rsidR="001147B1">
        <w:tab/>
      </w:r>
      <w:r>
        <w:rPr>
          <w:rFonts w:hint="eastAsia"/>
        </w:rPr>
        <w:t>用户名</w:t>
      </w:r>
      <w:r>
        <w:rPr>
          <w:rFonts w:hint="eastAsia"/>
        </w:rPr>
        <w:t xml:space="preserve">: zhenglushan </w:t>
      </w:r>
    </w:p>
    <w:p w14:paraId="01067224" w14:textId="7CADA4BA" w:rsidR="00771E7A" w:rsidRDefault="001147B1" w:rsidP="00771E7A">
      <w:r>
        <w:rPr>
          <w:rFonts w:hint="eastAsia"/>
        </w:rPr>
        <w:t>步骤二：</w:t>
      </w:r>
    </w:p>
    <w:p w14:paraId="6F5575AA" w14:textId="7A651D3F" w:rsidR="00771E7A" w:rsidRDefault="00771E7A" w:rsidP="001147B1">
      <w:pPr>
        <w:ind w:firstLine="420"/>
      </w:pPr>
      <w:r>
        <w:rPr>
          <w:rFonts w:hint="eastAsia"/>
        </w:rPr>
        <w:t xml:space="preserve">File </w:t>
      </w:r>
      <w:r>
        <w:rPr>
          <w:rFonts w:hint="eastAsia"/>
        </w:rPr>
        <w:t>→</w:t>
      </w:r>
      <w:r>
        <w:rPr>
          <w:rFonts w:hint="eastAsia"/>
        </w:rPr>
        <w:t xml:space="preserve"> Settings </w:t>
      </w:r>
      <w:r>
        <w:rPr>
          <w:rFonts w:hint="eastAsia"/>
        </w:rPr>
        <w:t>→</w:t>
      </w:r>
      <w:r>
        <w:rPr>
          <w:rFonts w:hint="eastAsia"/>
        </w:rPr>
        <w:t xml:space="preserve"> Version Control </w:t>
      </w:r>
      <w:r>
        <w:rPr>
          <w:rFonts w:hint="eastAsia"/>
        </w:rPr>
        <w:t>→</w:t>
      </w:r>
      <w:r>
        <w:rPr>
          <w:rFonts w:hint="eastAsia"/>
        </w:rPr>
        <w:t xml:space="preserve"> Git:</w:t>
      </w:r>
    </w:p>
    <w:p w14:paraId="3C8FE981" w14:textId="141FE9FC" w:rsidR="00771E7A" w:rsidRDefault="00771E7A" w:rsidP="001147B1">
      <w:pPr>
        <w:ind w:left="420" w:firstLine="420"/>
      </w:pPr>
      <w:r>
        <w:t>Path to Git executable: C:\Git\bin\git.exe</w:t>
      </w:r>
    </w:p>
    <w:p w14:paraId="77FDCAB5" w14:textId="5159DC24" w:rsidR="00771E7A" w:rsidRPr="001147B1" w:rsidRDefault="001147B1" w:rsidP="00771E7A">
      <w:r>
        <w:rPr>
          <w:rFonts w:hint="eastAsia"/>
        </w:rPr>
        <w:t>步骤三：</w:t>
      </w:r>
    </w:p>
    <w:p w14:paraId="1B8CD4E4" w14:textId="77F1FE9A" w:rsidR="00A86658" w:rsidRDefault="00771E7A" w:rsidP="001147B1">
      <w:pPr>
        <w:ind w:firstLine="420"/>
      </w:pPr>
      <w:r>
        <w:rPr>
          <w:rFonts w:hint="eastAsia"/>
        </w:rPr>
        <w:t>选中项目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VCS </w:t>
      </w:r>
      <w:r>
        <w:rPr>
          <w:rFonts w:hint="eastAsia"/>
        </w:rPr>
        <w:t>→</w:t>
      </w:r>
      <w:r>
        <w:rPr>
          <w:rFonts w:hint="eastAsia"/>
        </w:rPr>
        <w:t xml:space="preserve"> Import into Version Control </w:t>
      </w:r>
      <w:r>
        <w:rPr>
          <w:rFonts w:hint="eastAsia"/>
        </w:rPr>
        <w:t>→</w:t>
      </w:r>
      <w:r>
        <w:rPr>
          <w:rFonts w:hint="eastAsia"/>
        </w:rPr>
        <w:t xml:space="preserve"> Share Project on GitHub </w:t>
      </w:r>
      <w:r>
        <w:rPr>
          <w:rFonts w:hint="eastAsia"/>
        </w:rPr>
        <w:t>→</w:t>
      </w:r>
      <w:r>
        <w:rPr>
          <w:rFonts w:hint="eastAsia"/>
        </w:rPr>
        <w:t xml:space="preserve"> Repository name: </w:t>
      </w:r>
      <w:r>
        <w:rPr>
          <w:rFonts w:hint="eastAsia"/>
        </w:rP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Private </w:t>
      </w:r>
      <w:r>
        <w:rPr>
          <w:rFonts w:hint="eastAsia"/>
        </w:rPr>
        <w:t>选中</w:t>
      </w:r>
      <w:r>
        <w:rPr>
          <w:rFonts w:hint="eastAsia"/>
        </w:rPr>
        <w:t>(</w:t>
      </w:r>
      <w:r>
        <w:rPr>
          <w:rFonts w:hint="eastAsia"/>
        </w:rPr>
        <w:t>一定要选中</w:t>
      </w:r>
      <w:r>
        <w:rPr>
          <w:rFonts w:hint="eastAsia"/>
        </w:rPr>
        <w:t xml:space="preserve"> Private </w:t>
      </w:r>
      <w:r>
        <w:rPr>
          <w:rFonts w:hint="eastAsia"/>
        </w:rPr>
        <w:t>私有</w:t>
      </w:r>
      <w:r>
        <w:rPr>
          <w:rFonts w:hint="eastAsia"/>
        </w:rPr>
        <w:t>)</w:t>
      </w:r>
    </w:p>
    <w:p w14:paraId="19C150C9" w14:textId="2844E5CB" w:rsidR="001617AA" w:rsidRDefault="001617AA" w:rsidP="001147B1">
      <w:pPr>
        <w:ind w:firstLine="420"/>
      </w:pPr>
    </w:p>
    <w:p w14:paraId="76306E1E" w14:textId="22BBBBAC" w:rsidR="001617AA" w:rsidRDefault="001617AA" w:rsidP="001617AA">
      <w:pPr>
        <w:pStyle w:val="3"/>
      </w:pPr>
      <w:r>
        <w:rPr>
          <w:rFonts w:hint="eastAsia"/>
        </w:rPr>
        <w:t>开发</w:t>
      </w:r>
      <w:r>
        <w:rPr>
          <w:rFonts w:hint="eastAsia"/>
        </w:rPr>
        <w:t>Django</w:t>
      </w:r>
      <w:r>
        <w:rPr>
          <w:rFonts w:hint="eastAsia"/>
        </w:rPr>
        <w:t>项目时，没有代码提示</w:t>
      </w:r>
    </w:p>
    <w:p w14:paraId="171B8489" w14:textId="4BD20E5D" w:rsidR="001617AA" w:rsidRDefault="00BD0F54" w:rsidP="00BD0F54">
      <w:pPr>
        <w:ind w:firstLine="420"/>
      </w:pPr>
      <w:r>
        <w:rPr>
          <w:rFonts w:hint="eastAsia"/>
        </w:rPr>
        <w:t>有时候我们</w:t>
      </w:r>
      <w:r w:rsidRPr="00BD0F54">
        <w:rPr>
          <w:rFonts w:hint="eastAsia"/>
          <w:b/>
          <w:bCs/>
          <w:color w:val="FF0000"/>
        </w:rPr>
        <w:t>并非通过</w:t>
      </w:r>
      <w:r>
        <w:rPr>
          <w:rFonts w:hint="eastAsia"/>
        </w:rPr>
        <w:t>PyCharm</w:t>
      </w:r>
      <w:r>
        <w:rPr>
          <w:rFonts w:hint="eastAsia"/>
        </w:rPr>
        <w:t>来直接创建</w:t>
      </w:r>
      <w:r>
        <w:rPr>
          <w:rFonts w:hint="eastAsia"/>
        </w:rPr>
        <w:t>Django</w:t>
      </w:r>
      <w:r>
        <w:rPr>
          <w:rFonts w:hint="eastAsia"/>
        </w:rPr>
        <w:t>项目，因此在写</w:t>
      </w:r>
      <w:r>
        <w:rPr>
          <w:rFonts w:hint="eastAsia"/>
        </w:rPr>
        <w:t>Django</w:t>
      </w:r>
      <w:r>
        <w:rPr>
          <w:rFonts w:hint="eastAsia"/>
        </w:rPr>
        <w:t>模板文件时，经常没有代码提示，怎么办呢？</w:t>
      </w:r>
    </w:p>
    <w:p w14:paraId="547DD91B" w14:textId="1554A30F" w:rsidR="00BD0F54" w:rsidRDefault="00BD0F54" w:rsidP="00BD0F54">
      <w:pPr>
        <w:ind w:firstLine="420"/>
      </w:pPr>
      <w:r>
        <w:rPr>
          <w:rFonts w:hint="eastAsia"/>
        </w:rPr>
        <w:t>我们只需要把该项目配置为</w:t>
      </w:r>
      <w:r>
        <w:rPr>
          <w:rFonts w:hint="eastAsia"/>
        </w:rPr>
        <w:t>Django</w:t>
      </w:r>
      <w:r>
        <w:rPr>
          <w:rFonts w:hint="eastAsia"/>
        </w:rPr>
        <w:t>项目即可。</w:t>
      </w:r>
    </w:p>
    <w:p w14:paraId="6B0021C1" w14:textId="75667104" w:rsidR="00BD0F54" w:rsidRDefault="00BD0F54" w:rsidP="00BD0F54">
      <w:pPr>
        <w:ind w:firstLine="420"/>
      </w:pPr>
      <w:r>
        <w:rPr>
          <w:rFonts w:hint="eastAsia"/>
        </w:rPr>
        <w:t>过程如下：</w:t>
      </w:r>
    </w:p>
    <w:p w14:paraId="760A8AB4" w14:textId="2EA9EB6D" w:rsidR="00BD0F54" w:rsidRDefault="00CC68A9" w:rsidP="00BD0F54">
      <w:pPr>
        <w:ind w:firstLine="420"/>
      </w:pPr>
      <w:r>
        <w:rPr>
          <w:rFonts w:hint="eastAsia"/>
        </w:rPr>
        <w:t>PyCharm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File</w:t>
      </w:r>
      <w:r w:rsidR="006149DB">
        <w:t xml:space="preserve"> </w:t>
      </w:r>
      <w:r w:rsidR="006149DB">
        <w:rPr>
          <w:rFonts w:hint="eastAsia"/>
        </w:rPr>
        <w:t>→</w:t>
      </w:r>
      <w:r w:rsidR="006149DB">
        <w:t xml:space="preserve"> </w:t>
      </w:r>
      <w:r w:rsidR="006149DB">
        <w:rPr>
          <w:rFonts w:hint="eastAsia"/>
        </w:rPr>
        <w:t>Settings</w:t>
      </w:r>
      <w:r w:rsidR="006149DB">
        <w:t xml:space="preserve"> </w:t>
      </w:r>
      <w:r w:rsidR="006149DB">
        <w:rPr>
          <w:rFonts w:hint="eastAsia"/>
        </w:rPr>
        <w:t>→</w:t>
      </w:r>
      <w:r w:rsidR="006149DB">
        <w:t xml:space="preserve"> </w:t>
      </w:r>
      <w:r w:rsidR="006149DB">
        <w:rPr>
          <w:rFonts w:hint="eastAsia"/>
        </w:rPr>
        <w:t>Language</w:t>
      </w:r>
      <w:r w:rsidR="006149DB">
        <w:t xml:space="preserve"> </w:t>
      </w:r>
      <w:r w:rsidR="006149DB">
        <w:rPr>
          <w:rFonts w:hint="eastAsia"/>
        </w:rPr>
        <w:t>&amp;</w:t>
      </w:r>
      <w:r w:rsidR="006149DB">
        <w:t xml:space="preserve"> </w:t>
      </w:r>
      <w:r w:rsidR="006149DB">
        <w:rPr>
          <w:rFonts w:hint="eastAsia"/>
        </w:rPr>
        <w:t>Frameworks</w:t>
      </w:r>
      <w:r w:rsidR="006149DB">
        <w:t xml:space="preserve"> </w:t>
      </w:r>
      <w:r w:rsidR="006149DB">
        <w:rPr>
          <w:rFonts w:hint="eastAsia"/>
        </w:rPr>
        <w:t>→</w:t>
      </w:r>
      <w:r w:rsidR="006149DB">
        <w:t xml:space="preserve"> </w:t>
      </w:r>
      <w:r w:rsidR="006149DB">
        <w:rPr>
          <w:rFonts w:hint="eastAsia"/>
        </w:rPr>
        <w:t>Django</w:t>
      </w:r>
      <w:r w:rsidR="006149DB">
        <w:rPr>
          <w:rFonts w:hint="eastAsia"/>
        </w:rPr>
        <w:t>：</w:t>
      </w:r>
    </w:p>
    <w:p w14:paraId="47B9939B" w14:textId="073D8CD9" w:rsidR="006149DB" w:rsidRDefault="00FF4DB9" w:rsidP="00BD0F54">
      <w:pPr>
        <w:ind w:firstLine="420"/>
      </w:pPr>
      <w:r>
        <w:rPr>
          <w:noProof/>
        </w:rPr>
        <w:lastRenderedPageBreak/>
        <w:drawing>
          <wp:inline distT="0" distB="0" distL="0" distR="0" wp14:anchorId="5CC3B795" wp14:editId="28DF9269">
            <wp:extent cx="5274310" cy="4691380"/>
            <wp:effectExtent l="0" t="0" r="508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0446" w14:textId="421DC80C" w:rsidR="009B3C65" w:rsidRDefault="009B3C65" w:rsidP="00BD0F54">
      <w:pPr>
        <w:ind w:firstLine="420"/>
      </w:pPr>
    </w:p>
    <w:p w14:paraId="0B904D4E" w14:textId="39F24DC0" w:rsidR="009B3C65" w:rsidRDefault="009B3C65" w:rsidP="00BD0F54">
      <w:pPr>
        <w:ind w:firstLine="420"/>
      </w:pPr>
    </w:p>
    <w:p w14:paraId="1F9DA33B" w14:textId="4C88E0D7" w:rsidR="009B3C65" w:rsidRDefault="009B3C65" w:rsidP="009B3C65">
      <w:pPr>
        <w:pStyle w:val="3"/>
      </w:pPr>
      <w:r w:rsidRPr="009B3C65">
        <w:rPr>
          <w:rFonts w:hint="eastAsia"/>
        </w:rPr>
        <w:t xml:space="preserve">PyCharm </w:t>
      </w:r>
      <w:r w:rsidRPr="009B3C65">
        <w:rPr>
          <w:rFonts w:hint="eastAsia"/>
        </w:rPr>
        <w:t>代码格式化快捷键修改</w:t>
      </w:r>
    </w:p>
    <w:p w14:paraId="3A2684D4" w14:textId="7F26941F" w:rsidR="009B3C65" w:rsidRDefault="009B3C65" w:rsidP="009B3C65">
      <w:r w:rsidRPr="009B3C65">
        <w:rPr>
          <w:rFonts w:hint="eastAsia"/>
        </w:rPr>
        <w:t xml:space="preserve">File </w:t>
      </w:r>
      <w:r w:rsidRPr="009B3C65">
        <w:rPr>
          <w:rFonts w:hint="eastAsia"/>
        </w:rPr>
        <w:t>→</w:t>
      </w:r>
      <w:r w:rsidRPr="009B3C65">
        <w:rPr>
          <w:rFonts w:hint="eastAsia"/>
        </w:rPr>
        <w:t xml:space="preserve"> Settings </w:t>
      </w:r>
      <w:r w:rsidRPr="009B3C65">
        <w:rPr>
          <w:rFonts w:hint="eastAsia"/>
        </w:rPr>
        <w:t>→</w:t>
      </w:r>
      <w:r w:rsidRPr="009B3C65">
        <w:rPr>
          <w:rFonts w:hint="eastAsia"/>
        </w:rPr>
        <w:t xml:space="preserve"> Keymap </w:t>
      </w:r>
      <w:r w:rsidRPr="009B3C65">
        <w:rPr>
          <w:rFonts w:hint="eastAsia"/>
        </w:rPr>
        <w:t>→</w:t>
      </w:r>
      <w:r w:rsidRPr="009B3C65">
        <w:rPr>
          <w:rFonts w:hint="eastAsia"/>
        </w:rPr>
        <w:t xml:space="preserve"> Main menu </w:t>
      </w:r>
      <w:r w:rsidRPr="009B3C65">
        <w:rPr>
          <w:rFonts w:hint="eastAsia"/>
        </w:rPr>
        <w:t>→</w:t>
      </w:r>
      <w:r w:rsidRPr="009B3C65">
        <w:rPr>
          <w:rFonts w:hint="eastAsia"/>
        </w:rPr>
        <w:t xml:space="preserve"> Code </w:t>
      </w:r>
      <w:r w:rsidRPr="009B3C65">
        <w:rPr>
          <w:rFonts w:hint="eastAsia"/>
        </w:rPr>
        <w:t>→</w:t>
      </w:r>
      <w:r w:rsidRPr="009B3C65">
        <w:rPr>
          <w:rFonts w:hint="eastAsia"/>
        </w:rPr>
        <w:t xml:space="preserve"> Reformat Code:</w:t>
      </w:r>
    </w:p>
    <w:p w14:paraId="060D705C" w14:textId="6E2FFFFF" w:rsidR="009B3C65" w:rsidRDefault="009B3C65" w:rsidP="009B3C65">
      <w:r w:rsidRPr="009B3C65">
        <w:t>Ctrl + Alt + /</w:t>
      </w:r>
    </w:p>
    <w:p w14:paraId="427CDEEF" w14:textId="4B81560F" w:rsidR="009B3C65" w:rsidRDefault="009B3C65" w:rsidP="009B3C65"/>
    <w:p w14:paraId="3BCF521E" w14:textId="77777777" w:rsidR="009B3C65" w:rsidRPr="009B3C65" w:rsidRDefault="009B3C65" w:rsidP="009B3C65"/>
    <w:p w14:paraId="1B8E2C7B" w14:textId="1B2613F8" w:rsidR="009B3C65" w:rsidRDefault="009B3C65">
      <w:pPr>
        <w:pStyle w:val="3"/>
      </w:pPr>
      <w:r w:rsidRPr="009B3C65">
        <w:rPr>
          <w:rFonts w:hint="eastAsia"/>
        </w:rPr>
        <w:t xml:space="preserve">PyCharm </w:t>
      </w:r>
      <w:r w:rsidRPr="009B3C65">
        <w:rPr>
          <w:rFonts w:hint="eastAsia"/>
        </w:rPr>
        <w:t>代码补全快捷键查看</w:t>
      </w:r>
    </w:p>
    <w:p w14:paraId="1ED8E3D1" w14:textId="7DB34DE9" w:rsidR="009B3C65" w:rsidRDefault="00014C84" w:rsidP="009B3C65">
      <w:r w:rsidRPr="00014C84">
        <w:rPr>
          <w:rFonts w:hint="eastAsia"/>
        </w:rPr>
        <w:t xml:space="preserve">File </w:t>
      </w:r>
      <w:r w:rsidRPr="00014C84">
        <w:rPr>
          <w:rFonts w:hint="eastAsia"/>
        </w:rPr>
        <w:t>→</w:t>
      </w:r>
      <w:r w:rsidRPr="00014C84">
        <w:rPr>
          <w:rFonts w:hint="eastAsia"/>
        </w:rPr>
        <w:t xml:space="preserve"> Settings </w:t>
      </w:r>
      <w:r w:rsidRPr="00014C84">
        <w:rPr>
          <w:rFonts w:hint="eastAsia"/>
        </w:rPr>
        <w:t>→</w:t>
      </w:r>
      <w:r w:rsidRPr="00014C84">
        <w:rPr>
          <w:rFonts w:hint="eastAsia"/>
        </w:rPr>
        <w:t xml:space="preserve"> Keymap </w:t>
      </w:r>
      <w:r w:rsidRPr="00014C84">
        <w:rPr>
          <w:rFonts w:hint="eastAsia"/>
        </w:rPr>
        <w:t>→</w:t>
      </w:r>
      <w:r w:rsidRPr="00014C84">
        <w:rPr>
          <w:rFonts w:hint="eastAsia"/>
        </w:rPr>
        <w:t xml:space="preserve"> Main menu </w:t>
      </w:r>
      <w:r w:rsidRPr="00014C84">
        <w:rPr>
          <w:rFonts w:hint="eastAsia"/>
        </w:rPr>
        <w:t>→</w:t>
      </w:r>
      <w:r w:rsidRPr="00014C84">
        <w:rPr>
          <w:rFonts w:hint="eastAsia"/>
        </w:rPr>
        <w:t xml:space="preserve"> Code </w:t>
      </w:r>
      <w:r w:rsidRPr="00014C84">
        <w:rPr>
          <w:rFonts w:hint="eastAsia"/>
        </w:rPr>
        <w:t>→</w:t>
      </w:r>
      <w:r w:rsidRPr="00014C84">
        <w:rPr>
          <w:rFonts w:hint="eastAsia"/>
        </w:rPr>
        <w:t xml:space="preserve"> Completion </w:t>
      </w:r>
      <w:r w:rsidRPr="00014C84">
        <w:rPr>
          <w:rFonts w:hint="eastAsia"/>
        </w:rPr>
        <w:t>→</w:t>
      </w:r>
      <w:r w:rsidRPr="00014C84">
        <w:rPr>
          <w:rFonts w:hint="eastAsia"/>
        </w:rPr>
        <w:t xml:space="preserve"> Cyclic Expand Word:</w:t>
      </w:r>
    </w:p>
    <w:p w14:paraId="62C0DFE0" w14:textId="4266ABB5" w:rsidR="00014C84" w:rsidRDefault="00014C84" w:rsidP="009B3C65">
      <w:r w:rsidRPr="00014C84">
        <w:t>Alt + /</w:t>
      </w:r>
    </w:p>
    <w:p w14:paraId="77D61598" w14:textId="6B075610" w:rsidR="00014C84" w:rsidRDefault="00014C84" w:rsidP="009B3C65"/>
    <w:p w14:paraId="137D88BE" w14:textId="77777777" w:rsidR="00014C84" w:rsidRDefault="00014C84" w:rsidP="009B3C65"/>
    <w:p w14:paraId="3AC729EA" w14:textId="77777777" w:rsidR="009B3C65" w:rsidRPr="009B3C65" w:rsidRDefault="009B3C65" w:rsidP="009B3C65"/>
    <w:sectPr w:rsidR="009B3C65" w:rsidRPr="009B3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CA73E" w14:textId="77777777" w:rsidR="00DB7B25" w:rsidRDefault="00DB7B25" w:rsidP="00AA524F">
      <w:r>
        <w:separator/>
      </w:r>
    </w:p>
  </w:endnote>
  <w:endnote w:type="continuationSeparator" w:id="0">
    <w:p w14:paraId="4548A099" w14:textId="77777777" w:rsidR="00DB7B25" w:rsidRDefault="00DB7B25" w:rsidP="00AA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898A6" w14:textId="77777777" w:rsidR="00DB7B25" w:rsidRDefault="00DB7B25" w:rsidP="00AA524F">
      <w:r>
        <w:separator/>
      </w:r>
    </w:p>
  </w:footnote>
  <w:footnote w:type="continuationSeparator" w:id="0">
    <w:p w14:paraId="6F7C6A4A" w14:textId="77777777" w:rsidR="00DB7B25" w:rsidRDefault="00DB7B25" w:rsidP="00AA5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135F48CD"/>
    <w:multiLevelType w:val="hybridMultilevel"/>
    <w:tmpl w:val="2A8479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2A831909"/>
    <w:multiLevelType w:val="hybridMultilevel"/>
    <w:tmpl w:val="6548D40A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30CA6C41"/>
    <w:multiLevelType w:val="multilevel"/>
    <w:tmpl w:val="E4D8D5C8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76D8119D"/>
    <w:multiLevelType w:val="hybridMultilevel"/>
    <w:tmpl w:val="E9FCF746"/>
    <w:lvl w:ilvl="0" w:tplc="04090005">
      <w:start w:val="1"/>
      <w:numFmt w:val="bullet"/>
      <w:lvlText w:val="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abstractNum w:abstractNumId="26" w15:restartNumberingAfterBreak="0">
    <w:nsid w:val="78C611A2"/>
    <w:multiLevelType w:val="hybridMultilevel"/>
    <w:tmpl w:val="EED4C280"/>
    <w:lvl w:ilvl="0" w:tplc="5D8AE604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4"/>
  </w:num>
  <w:num w:numId="3">
    <w:abstractNumId w:val="16"/>
  </w:num>
  <w:num w:numId="4">
    <w:abstractNumId w:val="26"/>
  </w:num>
  <w:num w:numId="5">
    <w:abstractNumId w:val="14"/>
  </w:num>
  <w:num w:numId="6">
    <w:abstractNumId w:val="9"/>
  </w:num>
  <w:num w:numId="7">
    <w:abstractNumId w:val="21"/>
  </w:num>
  <w:num w:numId="8">
    <w:abstractNumId w:val="3"/>
  </w:num>
  <w:num w:numId="9">
    <w:abstractNumId w:val="12"/>
  </w:num>
  <w:num w:numId="10">
    <w:abstractNumId w:val="4"/>
  </w:num>
  <w:num w:numId="11">
    <w:abstractNumId w:val="1"/>
  </w:num>
  <w:num w:numId="12">
    <w:abstractNumId w:val="8"/>
  </w:num>
  <w:num w:numId="13">
    <w:abstractNumId w:val="11"/>
  </w:num>
  <w:num w:numId="14">
    <w:abstractNumId w:val="20"/>
  </w:num>
  <w:num w:numId="15">
    <w:abstractNumId w:val="23"/>
  </w:num>
  <w:num w:numId="16">
    <w:abstractNumId w:val="2"/>
  </w:num>
  <w:num w:numId="17">
    <w:abstractNumId w:val="22"/>
  </w:num>
  <w:num w:numId="18">
    <w:abstractNumId w:val="6"/>
  </w:num>
  <w:num w:numId="19">
    <w:abstractNumId w:val="17"/>
  </w:num>
  <w:num w:numId="20">
    <w:abstractNumId w:val="10"/>
  </w:num>
  <w:num w:numId="21">
    <w:abstractNumId w:val="0"/>
  </w:num>
  <w:num w:numId="22">
    <w:abstractNumId w:val="5"/>
  </w:num>
  <w:num w:numId="23">
    <w:abstractNumId w:val="7"/>
  </w:num>
  <w:num w:numId="24">
    <w:abstractNumId w:val="25"/>
  </w:num>
  <w:num w:numId="25">
    <w:abstractNumId w:val="19"/>
  </w:num>
  <w:num w:numId="26">
    <w:abstractNumId w:val="13"/>
  </w:num>
  <w:num w:numId="2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0B"/>
    <w:rsid w:val="00006553"/>
    <w:rsid w:val="00013258"/>
    <w:rsid w:val="00014C84"/>
    <w:rsid w:val="00015E8C"/>
    <w:rsid w:val="00033EB8"/>
    <w:rsid w:val="00070ADF"/>
    <w:rsid w:val="0008392C"/>
    <w:rsid w:val="000965AB"/>
    <w:rsid w:val="000C5B98"/>
    <w:rsid w:val="000C6FA7"/>
    <w:rsid w:val="000F7ACD"/>
    <w:rsid w:val="00101A7C"/>
    <w:rsid w:val="00105553"/>
    <w:rsid w:val="001147B1"/>
    <w:rsid w:val="00116A6A"/>
    <w:rsid w:val="00120926"/>
    <w:rsid w:val="00127D4B"/>
    <w:rsid w:val="00130A2E"/>
    <w:rsid w:val="001617AA"/>
    <w:rsid w:val="001651BB"/>
    <w:rsid w:val="001858D6"/>
    <w:rsid w:val="00187445"/>
    <w:rsid w:val="001D0F9A"/>
    <w:rsid w:val="001E772D"/>
    <w:rsid w:val="00227F58"/>
    <w:rsid w:val="00230FD4"/>
    <w:rsid w:val="002335B3"/>
    <w:rsid w:val="002425BF"/>
    <w:rsid w:val="00246627"/>
    <w:rsid w:val="002619AF"/>
    <w:rsid w:val="00265B14"/>
    <w:rsid w:val="00275895"/>
    <w:rsid w:val="0029427B"/>
    <w:rsid w:val="002D3806"/>
    <w:rsid w:val="002E11BE"/>
    <w:rsid w:val="00311ED4"/>
    <w:rsid w:val="00314543"/>
    <w:rsid w:val="003200F9"/>
    <w:rsid w:val="0033465E"/>
    <w:rsid w:val="003574F4"/>
    <w:rsid w:val="00363435"/>
    <w:rsid w:val="00365E44"/>
    <w:rsid w:val="00383830"/>
    <w:rsid w:val="00383DCF"/>
    <w:rsid w:val="00385FA1"/>
    <w:rsid w:val="00397CD2"/>
    <w:rsid w:val="003A00D5"/>
    <w:rsid w:val="003D2827"/>
    <w:rsid w:val="00400D00"/>
    <w:rsid w:val="00405B46"/>
    <w:rsid w:val="004211A4"/>
    <w:rsid w:val="00450024"/>
    <w:rsid w:val="004534DE"/>
    <w:rsid w:val="00455A6D"/>
    <w:rsid w:val="00457012"/>
    <w:rsid w:val="00486F61"/>
    <w:rsid w:val="004A3AF9"/>
    <w:rsid w:val="004C1908"/>
    <w:rsid w:val="004F43C0"/>
    <w:rsid w:val="005127D0"/>
    <w:rsid w:val="0051411A"/>
    <w:rsid w:val="0051582A"/>
    <w:rsid w:val="00521A05"/>
    <w:rsid w:val="00521C57"/>
    <w:rsid w:val="00527649"/>
    <w:rsid w:val="00556139"/>
    <w:rsid w:val="00566579"/>
    <w:rsid w:val="00595EE5"/>
    <w:rsid w:val="005B7018"/>
    <w:rsid w:val="005C16D9"/>
    <w:rsid w:val="005E7699"/>
    <w:rsid w:val="00610668"/>
    <w:rsid w:val="006149DB"/>
    <w:rsid w:val="00615B23"/>
    <w:rsid w:val="00617426"/>
    <w:rsid w:val="006222A6"/>
    <w:rsid w:val="00623C37"/>
    <w:rsid w:val="006271DB"/>
    <w:rsid w:val="0062721F"/>
    <w:rsid w:val="00641A53"/>
    <w:rsid w:val="0064719E"/>
    <w:rsid w:val="006530C1"/>
    <w:rsid w:val="0069400B"/>
    <w:rsid w:val="0069648D"/>
    <w:rsid w:val="006C242A"/>
    <w:rsid w:val="006D6032"/>
    <w:rsid w:val="006E5996"/>
    <w:rsid w:val="006E6B81"/>
    <w:rsid w:val="00707BBC"/>
    <w:rsid w:val="007179DB"/>
    <w:rsid w:val="00727DF1"/>
    <w:rsid w:val="00731E7B"/>
    <w:rsid w:val="0074488E"/>
    <w:rsid w:val="00752439"/>
    <w:rsid w:val="007642CD"/>
    <w:rsid w:val="00764D72"/>
    <w:rsid w:val="00771E7A"/>
    <w:rsid w:val="00791393"/>
    <w:rsid w:val="007A0157"/>
    <w:rsid w:val="007C364E"/>
    <w:rsid w:val="007F38EE"/>
    <w:rsid w:val="007F6E97"/>
    <w:rsid w:val="00812667"/>
    <w:rsid w:val="00816892"/>
    <w:rsid w:val="00817BC6"/>
    <w:rsid w:val="008208BB"/>
    <w:rsid w:val="008536EF"/>
    <w:rsid w:val="00854474"/>
    <w:rsid w:val="00855DA5"/>
    <w:rsid w:val="0088432B"/>
    <w:rsid w:val="00885A0C"/>
    <w:rsid w:val="0089576E"/>
    <w:rsid w:val="008A25C7"/>
    <w:rsid w:val="008A29A9"/>
    <w:rsid w:val="008B3B0E"/>
    <w:rsid w:val="00910459"/>
    <w:rsid w:val="00911BFD"/>
    <w:rsid w:val="0092002F"/>
    <w:rsid w:val="00931947"/>
    <w:rsid w:val="0094743B"/>
    <w:rsid w:val="00957621"/>
    <w:rsid w:val="009635AA"/>
    <w:rsid w:val="009735C1"/>
    <w:rsid w:val="009A71D9"/>
    <w:rsid w:val="009B3C65"/>
    <w:rsid w:val="009D0E59"/>
    <w:rsid w:val="009E5E41"/>
    <w:rsid w:val="00A11457"/>
    <w:rsid w:val="00A210C8"/>
    <w:rsid w:val="00A22697"/>
    <w:rsid w:val="00A24082"/>
    <w:rsid w:val="00A36B35"/>
    <w:rsid w:val="00A66734"/>
    <w:rsid w:val="00A67536"/>
    <w:rsid w:val="00A77F89"/>
    <w:rsid w:val="00A84711"/>
    <w:rsid w:val="00A86658"/>
    <w:rsid w:val="00A871F6"/>
    <w:rsid w:val="00AA01BD"/>
    <w:rsid w:val="00AA524F"/>
    <w:rsid w:val="00AA5E9F"/>
    <w:rsid w:val="00AB2AE0"/>
    <w:rsid w:val="00AB2BE3"/>
    <w:rsid w:val="00AC3632"/>
    <w:rsid w:val="00AC6B38"/>
    <w:rsid w:val="00AC75F4"/>
    <w:rsid w:val="00AE2803"/>
    <w:rsid w:val="00AE394A"/>
    <w:rsid w:val="00AE738A"/>
    <w:rsid w:val="00AF578C"/>
    <w:rsid w:val="00B00D52"/>
    <w:rsid w:val="00B23CA6"/>
    <w:rsid w:val="00B41DEC"/>
    <w:rsid w:val="00B502DB"/>
    <w:rsid w:val="00B62687"/>
    <w:rsid w:val="00B67EAB"/>
    <w:rsid w:val="00B75853"/>
    <w:rsid w:val="00B77597"/>
    <w:rsid w:val="00B823A3"/>
    <w:rsid w:val="00B85F0A"/>
    <w:rsid w:val="00BA7D3F"/>
    <w:rsid w:val="00BB62FA"/>
    <w:rsid w:val="00BC1E60"/>
    <w:rsid w:val="00BC782D"/>
    <w:rsid w:val="00BD0F54"/>
    <w:rsid w:val="00BD111B"/>
    <w:rsid w:val="00BF01A0"/>
    <w:rsid w:val="00BF2A6B"/>
    <w:rsid w:val="00BF4FB4"/>
    <w:rsid w:val="00C15F8C"/>
    <w:rsid w:val="00C43697"/>
    <w:rsid w:val="00C47B57"/>
    <w:rsid w:val="00C5773A"/>
    <w:rsid w:val="00C9750B"/>
    <w:rsid w:val="00CA5E90"/>
    <w:rsid w:val="00CA6E9E"/>
    <w:rsid w:val="00CB0427"/>
    <w:rsid w:val="00CC14AD"/>
    <w:rsid w:val="00CC68A9"/>
    <w:rsid w:val="00CC6A8A"/>
    <w:rsid w:val="00CD3066"/>
    <w:rsid w:val="00CE518C"/>
    <w:rsid w:val="00D114BF"/>
    <w:rsid w:val="00D135EF"/>
    <w:rsid w:val="00D14351"/>
    <w:rsid w:val="00D16D64"/>
    <w:rsid w:val="00D21BDC"/>
    <w:rsid w:val="00D56F09"/>
    <w:rsid w:val="00D623B2"/>
    <w:rsid w:val="00D7536F"/>
    <w:rsid w:val="00D76852"/>
    <w:rsid w:val="00DB7B25"/>
    <w:rsid w:val="00DC0C11"/>
    <w:rsid w:val="00DC550A"/>
    <w:rsid w:val="00DD054E"/>
    <w:rsid w:val="00DD15B7"/>
    <w:rsid w:val="00DD1924"/>
    <w:rsid w:val="00DD5985"/>
    <w:rsid w:val="00DD6048"/>
    <w:rsid w:val="00DF2F2E"/>
    <w:rsid w:val="00DF4324"/>
    <w:rsid w:val="00DF4329"/>
    <w:rsid w:val="00DF7872"/>
    <w:rsid w:val="00E66FAE"/>
    <w:rsid w:val="00EA0CDB"/>
    <w:rsid w:val="00EB060B"/>
    <w:rsid w:val="00EB1AE1"/>
    <w:rsid w:val="00EC0883"/>
    <w:rsid w:val="00EC1BA4"/>
    <w:rsid w:val="00EC6FE9"/>
    <w:rsid w:val="00F0532F"/>
    <w:rsid w:val="00F069D5"/>
    <w:rsid w:val="00F3415C"/>
    <w:rsid w:val="00F3503D"/>
    <w:rsid w:val="00F429A6"/>
    <w:rsid w:val="00F54D15"/>
    <w:rsid w:val="00F57F5F"/>
    <w:rsid w:val="00F65DD0"/>
    <w:rsid w:val="00F7040D"/>
    <w:rsid w:val="00F94982"/>
    <w:rsid w:val="00FA4110"/>
    <w:rsid w:val="00FB45DC"/>
    <w:rsid w:val="00FB60F3"/>
    <w:rsid w:val="00FC5817"/>
    <w:rsid w:val="00FD2DB6"/>
    <w:rsid w:val="00FE5637"/>
    <w:rsid w:val="00FE73A9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1349"/>
  <w15:chartTrackingRefBased/>
  <w15:docId w15:val="{594727FF-2F64-4EC6-8535-9ECC9B10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A5E9F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AA5E9F"/>
    <w:pPr>
      <w:numPr>
        <w:numId w:val="6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AA5E9F"/>
    <w:pPr>
      <w:keepNext/>
      <w:keepLines/>
      <w:numPr>
        <w:ilvl w:val="1"/>
        <w:numId w:val="6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AA5E9F"/>
    <w:pPr>
      <w:keepNext/>
      <w:keepLines/>
      <w:numPr>
        <w:ilvl w:val="2"/>
        <w:numId w:val="6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AA5E9F"/>
    <w:pPr>
      <w:keepNext/>
      <w:keepLines/>
      <w:numPr>
        <w:ilvl w:val="3"/>
        <w:numId w:val="6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AA5E9F"/>
    <w:pPr>
      <w:keepNext/>
      <w:keepLines/>
      <w:numPr>
        <w:ilvl w:val="4"/>
        <w:numId w:val="6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AA5E9F"/>
    <w:pPr>
      <w:keepNext/>
      <w:keepLines/>
      <w:numPr>
        <w:ilvl w:val="5"/>
        <w:numId w:val="6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AA5E9F"/>
    <w:pPr>
      <w:keepNext/>
      <w:keepLines/>
      <w:numPr>
        <w:ilvl w:val="6"/>
        <w:numId w:val="6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AA5E9F"/>
    <w:pPr>
      <w:keepNext/>
      <w:keepLines/>
      <w:numPr>
        <w:ilvl w:val="7"/>
        <w:numId w:val="6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AA5E9F"/>
    <w:pPr>
      <w:keepNext/>
      <w:keepLines/>
      <w:numPr>
        <w:ilvl w:val="8"/>
        <w:numId w:val="6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AA5E9F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AA5E9F"/>
  </w:style>
  <w:style w:type="character" w:customStyle="1" w:styleId="10">
    <w:name w:val="标题 1 字符"/>
    <w:basedOn w:val="a1"/>
    <w:link w:val="1"/>
    <w:qFormat/>
    <w:rsid w:val="00AA5E9F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AA5E9F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AA5E9F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AA5E9F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character" w:styleId="a5">
    <w:name w:val="Hyperlink"/>
    <w:basedOn w:val="a1"/>
    <w:qFormat/>
    <w:rsid w:val="00AA5E9F"/>
    <w:rPr>
      <w:color w:val="0000FF"/>
      <w:u w:val="none"/>
    </w:rPr>
  </w:style>
  <w:style w:type="character" w:styleId="a6">
    <w:name w:val="Unresolved Mention"/>
    <w:basedOn w:val="a1"/>
    <w:uiPriority w:val="99"/>
    <w:semiHidden/>
    <w:unhideWhenUsed/>
    <w:rsid w:val="00A36B35"/>
    <w:rPr>
      <w:color w:val="605E5C"/>
      <w:shd w:val="clear" w:color="auto" w:fill="E1DFDD"/>
    </w:rPr>
  </w:style>
  <w:style w:type="table" w:styleId="a7">
    <w:name w:val="Table Grid"/>
    <w:basedOn w:val="a2"/>
    <w:uiPriority w:val="59"/>
    <w:qFormat/>
    <w:rsid w:val="00AA5E9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0">
    <w:name w:val="标题 5 字符"/>
    <w:basedOn w:val="a1"/>
    <w:link w:val="5"/>
    <w:qFormat/>
    <w:rsid w:val="00AA5E9F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AA5E9F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AA5E9F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AA5E9F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AA5E9F"/>
    <w:rPr>
      <w:rFonts w:ascii="Courier New" w:eastAsia="黑体" w:hAnsi="Courier New" w:cs="Times New Roman"/>
      <w:szCs w:val="21"/>
    </w:rPr>
  </w:style>
  <w:style w:type="paragraph" w:styleId="a8">
    <w:name w:val="caption"/>
    <w:basedOn w:val="a0"/>
    <w:next w:val="a0"/>
    <w:qFormat/>
    <w:rsid w:val="00AA5E9F"/>
    <w:rPr>
      <w:rFonts w:ascii="Arial" w:eastAsia="黑体" w:hAnsi="Arial" w:cs="Arial"/>
      <w:sz w:val="20"/>
      <w:szCs w:val="20"/>
    </w:rPr>
  </w:style>
  <w:style w:type="paragraph" w:styleId="a9">
    <w:name w:val="Document Map"/>
    <w:basedOn w:val="a0"/>
    <w:link w:val="aa"/>
    <w:uiPriority w:val="99"/>
    <w:unhideWhenUsed/>
    <w:qFormat/>
    <w:rsid w:val="00AA5E9F"/>
    <w:rPr>
      <w:rFonts w:ascii="宋体"/>
      <w:sz w:val="18"/>
      <w:szCs w:val="18"/>
    </w:rPr>
  </w:style>
  <w:style w:type="character" w:customStyle="1" w:styleId="aa">
    <w:name w:val="文档结构图 字符"/>
    <w:basedOn w:val="a1"/>
    <w:link w:val="a9"/>
    <w:uiPriority w:val="99"/>
    <w:qFormat/>
    <w:rsid w:val="00AA5E9F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AA5E9F"/>
    <w:pPr>
      <w:ind w:left="420"/>
      <w:jc w:val="left"/>
    </w:pPr>
    <w:rPr>
      <w:i/>
      <w:iCs/>
      <w:sz w:val="20"/>
      <w:szCs w:val="20"/>
    </w:rPr>
  </w:style>
  <w:style w:type="paragraph" w:styleId="ab">
    <w:name w:val="Balloon Text"/>
    <w:basedOn w:val="a0"/>
    <w:link w:val="ac"/>
    <w:uiPriority w:val="99"/>
    <w:unhideWhenUsed/>
    <w:qFormat/>
    <w:rsid w:val="00AA5E9F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qFormat/>
    <w:rsid w:val="00AA5E9F"/>
    <w:rPr>
      <w:rFonts w:ascii="Courier New" w:eastAsia="宋体" w:hAnsi="Courier New" w:cs="Times New Roman"/>
      <w:sz w:val="18"/>
      <w:szCs w:val="18"/>
    </w:rPr>
  </w:style>
  <w:style w:type="paragraph" w:styleId="ad">
    <w:name w:val="footer"/>
    <w:basedOn w:val="a0"/>
    <w:link w:val="ae"/>
    <w:qFormat/>
    <w:rsid w:val="00AA5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qFormat/>
    <w:rsid w:val="00AA5E9F"/>
    <w:rPr>
      <w:rFonts w:ascii="Courier New" w:eastAsia="宋体" w:hAnsi="Courier New" w:cs="Times New Roman"/>
      <w:sz w:val="18"/>
      <w:szCs w:val="18"/>
    </w:rPr>
  </w:style>
  <w:style w:type="paragraph" w:styleId="af">
    <w:name w:val="header"/>
    <w:basedOn w:val="a0"/>
    <w:link w:val="af0"/>
    <w:qFormat/>
    <w:rsid w:val="00AA5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qFormat/>
    <w:rsid w:val="00AA5E9F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AA5E9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AA5E9F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AA5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AA5E9F"/>
    <w:rPr>
      <w:rFonts w:ascii="宋体" w:eastAsia="宋体" w:hAnsi="宋体" w:cs="宋体"/>
      <w:kern w:val="0"/>
      <w:sz w:val="24"/>
      <w:szCs w:val="24"/>
    </w:rPr>
  </w:style>
  <w:style w:type="paragraph" w:styleId="af1">
    <w:name w:val="Normal (Web)"/>
    <w:basedOn w:val="a0"/>
    <w:uiPriority w:val="99"/>
    <w:unhideWhenUsed/>
    <w:qFormat/>
    <w:rsid w:val="00AA5E9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Title"/>
    <w:basedOn w:val="a0"/>
    <w:next w:val="a0"/>
    <w:link w:val="af3"/>
    <w:uiPriority w:val="10"/>
    <w:qFormat/>
    <w:rsid w:val="00AA5E9F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qFormat/>
    <w:rsid w:val="00AA5E9F"/>
    <w:rPr>
      <w:rFonts w:ascii="Courier New" w:eastAsia="宋体" w:hAnsi="Courier New" w:cs="Times New Roman"/>
      <w:b/>
      <w:bCs/>
      <w:sz w:val="32"/>
      <w:szCs w:val="32"/>
    </w:rPr>
  </w:style>
  <w:style w:type="character" w:styleId="af4">
    <w:name w:val="page number"/>
    <w:basedOn w:val="a1"/>
    <w:qFormat/>
    <w:rsid w:val="00AA5E9F"/>
  </w:style>
  <w:style w:type="character" w:styleId="af5">
    <w:name w:val="FollowedHyperlink"/>
    <w:basedOn w:val="a1"/>
    <w:qFormat/>
    <w:rsid w:val="00AA5E9F"/>
    <w:rPr>
      <w:color w:val="800080"/>
      <w:u w:val="single"/>
    </w:rPr>
  </w:style>
  <w:style w:type="paragraph" w:customStyle="1" w:styleId="AltM">
    <w:name w:val="Alt+M_表内文字（居中）"/>
    <w:basedOn w:val="a0"/>
    <w:qFormat/>
    <w:rsid w:val="00AA5E9F"/>
    <w:pPr>
      <w:spacing w:line="300" w:lineRule="auto"/>
      <w:jc w:val="center"/>
    </w:pPr>
    <w:rPr>
      <w:rFonts w:cs="宋体"/>
      <w:szCs w:val="20"/>
    </w:rPr>
  </w:style>
  <w:style w:type="paragraph" w:customStyle="1" w:styleId="af6">
    <w:name w:val="代码"/>
    <w:link w:val="af7"/>
    <w:qFormat/>
    <w:rsid w:val="00AA5E9F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8">
    <w:name w:val="封面（文件名称）"/>
    <w:basedOn w:val="a0"/>
    <w:qFormat/>
    <w:rsid w:val="00AA5E9F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9">
    <w:name w:val="目录"/>
    <w:basedOn w:val="a0"/>
    <w:qFormat/>
    <w:rsid w:val="00AA5E9F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a">
    <w:name w:val="封面（编制、审核、批准）"/>
    <w:basedOn w:val="a0"/>
    <w:qFormat/>
    <w:rsid w:val="00AA5E9F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b">
    <w:name w:val="封面（项目名称）"/>
    <w:basedOn w:val="a0"/>
    <w:qFormat/>
    <w:rsid w:val="00AA5E9F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AA5E9F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AA5E9F"/>
    <w:pPr>
      <w:numPr>
        <w:ilvl w:val="1"/>
        <w:numId w:val="7"/>
      </w:numPr>
      <w:spacing w:line="300" w:lineRule="auto"/>
    </w:pPr>
    <w:rPr>
      <w:rFonts w:cs="宋体"/>
      <w:sz w:val="24"/>
    </w:rPr>
  </w:style>
  <w:style w:type="character" w:customStyle="1" w:styleId="af7">
    <w:name w:val="代码 字符"/>
    <w:link w:val="af6"/>
    <w:qFormat/>
    <w:rsid w:val="00AA5E9F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AA5E9F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AA5E9F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AA5E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mingw-w64.org/doku.php/download/mingw-builds" TargetMode="External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zhile.io/2018/08/17/jetbrains-license-server-crack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ourceforge.net/projects/mingw-w64/files/" TargetMode="External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189</TotalTime>
  <Pages>20</Pages>
  <Words>1231</Words>
  <Characters>7018</Characters>
  <Application>Microsoft Office Word</Application>
  <DocSecurity>0</DocSecurity>
  <Lines>58</Lines>
  <Paragraphs>16</Paragraphs>
  <ScaleCrop>false</ScaleCrop>
  <Company>P R C</Company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 炉山</cp:lastModifiedBy>
  <cp:revision>174</cp:revision>
  <dcterms:created xsi:type="dcterms:W3CDTF">2020-05-25T03:50:00Z</dcterms:created>
  <dcterms:modified xsi:type="dcterms:W3CDTF">2020-09-11T06:05:00Z</dcterms:modified>
</cp:coreProperties>
</file>