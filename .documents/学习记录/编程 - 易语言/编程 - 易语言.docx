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27B4" w14:textId="30AAFF04" w:rsidR="00EA0CDB" w:rsidRDefault="008F6D07" w:rsidP="008F6D07">
      <w:pPr>
        <w:pStyle w:val="2"/>
      </w:pPr>
      <w:r>
        <w:rPr>
          <w:rFonts w:hint="eastAsia"/>
        </w:rPr>
        <w:t>错误处理</w:t>
      </w:r>
    </w:p>
    <w:p w14:paraId="2B060ECD" w14:textId="233CDAEB" w:rsidR="008F6D07" w:rsidRDefault="006318B1" w:rsidP="006318B1">
      <w:pPr>
        <w:pStyle w:val="3"/>
      </w:pPr>
      <w:r w:rsidRPr="006318B1">
        <w:rPr>
          <w:rFonts w:hint="eastAsia"/>
        </w:rPr>
        <w:t>无法定位链接器！请检查</w:t>
      </w:r>
      <w:r w:rsidRPr="006318B1">
        <w:rPr>
          <w:rFonts w:hint="eastAsia"/>
        </w:rPr>
        <w:t xml:space="preserve"> tools-link.ini </w:t>
      </w:r>
      <w:r w:rsidRPr="006318B1">
        <w:rPr>
          <w:rFonts w:hint="eastAsia"/>
        </w:rPr>
        <w:t>中的配置是否正确</w:t>
      </w:r>
    </w:p>
    <w:p w14:paraId="70A739B1" w14:textId="095E18B9" w:rsidR="006318B1" w:rsidRDefault="007C1715" w:rsidP="006318B1">
      <w:r w:rsidRPr="007C1715">
        <w:rPr>
          <w:rFonts w:hint="eastAsia"/>
        </w:rPr>
        <w:t>打开易语言安装目录下的文件：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715" w14:paraId="21A6BBAD" w14:textId="77777777" w:rsidTr="007C1715">
        <w:tc>
          <w:tcPr>
            <w:tcW w:w="8296" w:type="dxa"/>
          </w:tcPr>
          <w:p w14:paraId="2BA986D7" w14:textId="66508124" w:rsidR="007C1715" w:rsidRDefault="007C1715" w:rsidP="006318B1">
            <w:pPr>
              <w:rPr>
                <w:rFonts w:hint="eastAsia"/>
              </w:rPr>
            </w:pPr>
            <w:r w:rsidRPr="007C1715">
              <w:t>C:\E\tools\link.ini</w:t>
            </w:r>
          </w:p>
        </w:tc>
      </w:tr>
    </w:tbl>
    <w:p w14:paraId="79E7353D" w14:textId="51E70184" w:rsidR="007C1715" w:rsidRDefault="007C1715" w:rsidP="006318B1">
      <w:r w:rsidRPr="007C1715">
        <w:rPr>
          <w:rFonts w:hint="eastAsia"/>
        </w:rPr>
        <w:t>把</w:t>
      </w:r>
      <w:r w:rsidRPr="007C1715">
        <w:rPr>
          <w:rFonts w:hint="eastAsia"/>
        </w:rPr>
        <w:t xml:space="preserve"> linker </w:t>
      </w:r>
      <w:r w:rsidRPr="007C1715">
        <w:rPr>
          <w:rFonts w:hint="eastAsia"/>
        </w:rPr>
        <w:t>的值修改为如下：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715" w14:paraId="0654755E" w14:textId="77777777" w:rsidTr="007C1715">
        <w:tc>
          <w:tcPr>
            <w:tcW w:w="8296" w:type="dxa"/>
          </w:tcPr>
          <w:p w14:paraId="3CC25570" w14:textId="4E84BC9D" w:rsidR="007C1715" w:rsidRDefault="007C1715" w:rsidP="006318B1">
            <w:pPr>
              <w:rPr>
                <w:rFonts w:hint="eastAsia"/>
              </w:rPr>
            </w:pPr>
            <w:r w:rsidRPr="007C1715">
              <w:t>linker="C:\E\VC98linker\Bin\LINK.EXE"</w:t>
            </w:r>
          </w:p>
        </w:tc>
      </w:tr>
    </w:tbl>
    <w:p w14:paraId="2631FC8C" w14:textId="5799A1C8" w:rsidR="007C1715" w:rsidRDefault="007C1715" w:rsidP="006318B1">
      <w:r w:rsidRPr="007C1715">
        <w:rPr>
          <w:rFonts w:hint="eastAsia"/>
        </w:rPr>
        <w:t>即可进行静态编译。</w:t>
      </w:r>
    </w:p>
    <w:p w14:paraId="3BE047A1" w14:textId="2628BA64" w:rsidR="007C1715" w:rsidRDefault="007C1715" w:rsidP="006318B1"/>
    <w:p w14:paraId="03834C13" w14:textId="77777777" w:rsidR="007C1715" w:rsidRPr="006318B1" w:rsidRDefault="007C1715" w:rsidP="006318B1">
      <w:pPr>
        <w:rPr>
          <w:rFonts w:hint="eastAsia"/>
        </w:rPr>
      </w:pPr>
    </w:p>
    <w:sectPr w:rsidR="007C1715" w:rsidRPr="0063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12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318B1"/>
    <w:rsid w:val="006530C1"/>
    <w:rsid w:val="0069648D"/>
    <w:rsid w:val="007A0157"/>
    <w:rsid w:val="007C1715"/>
    <w:rsid w:val="008536EF"/>
    <w:rsid w:val="008F6D07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DF3212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8D7"/>
  <w15:chartTrackingRefBased/>
  <w15:docId w15:val="{FE3BD8EE-5689-442A-BC5A-1F8B0E84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6D07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8F6D07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8F6D07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8F6D07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8F6D07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8F6D07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8F6D07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8F6D07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8F6D07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8F6D07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8F6D0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F6D07"/>
  </w:style>
  <w:style w:type="character" w:customStyle="1" w:styleId="10">
    <w:name w:val="标题 1 字符"/>
    <w:basedOn w:val="a1"/>
    <w:link w:val="1"/>
    <w:qFormat/>
    <w:rsid w:val="008F6D07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8F6D07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8F6D07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8F6D07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customStyle="1" w:styleId="50">
    <w:name w:val="标题 5 字符"/>
    <w:basedOn w:val="a1"/>
    <w:link w:val="5"/>
    <w:qFormat/>
    <w:rsid w:val="008F6D07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8F6D07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8F6D07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8F6D07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8F6D07"/>
    <w:rPr>
      <w:rFonts w:ascii="Courier New" w:eastAsia="黑体" w:hAnsi="Courier New" w:cs="Times New Roman"/>
      <w:szCs w:val="21"/>
    </w:rPr>
  </w:style>
  <w:style w:type="paragraph" w:styleId="a5">
    <w:name w:val="caption"/>
    <w:basedOn w:val="a0"/>
    <w:next w:val="a0"/>
    <w:qFormat/>
    <w:rsid w:val="008F6D07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0"/>
    <w:link w:val="a7"/>
    <w:uiPriority w:val="99"/>
    <w:unhideWhenUsed/>
    <w:qFormat/>
    <w:rsid w:val="008F6D07"/>
    <w:rPr>
      <w:rFonts w:ascii="宋体"/>
      <w:sz w:val="18"/>
      <w:szCs w:val="18"/>
    </w:rPr>
  </w:style>
  <w:style w:type="character" w:customStyle="1" w:styleId="a7">
    <w:name w:val="文档结构图 字符"/>
    <w:basedOn w:val="a1"/>
    <w:link w:val="a6"/>
    <w:uiPriority w:val="99"/>
    <w:qFormat/>
    <w:rsid w:val="008F6D07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8F6D07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0"/>
    <w:link w:val="a9"/>
    <w:uiPriority w:val="99"/>
    <w:unhideWhenUsed/>
    <w:qFormat/>
    <w:rsid w:val="008F6D07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8F6D07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8F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8F6D07"/>
    <w:rPr>
      <w:rFonts w:ascii="Courier New" w:eastAsia="宋体" w:hAnsi="Courier New" w:cs="Times New Roman"/>
      <w:sz w:val="18"/>
      <w:szCs w:val="18"/>
    </w:rPr>
  </w:style>
  <w:style w:type="paragraph" w:styleId="ac">
    <w:name w:val="header"/>
    <w:basedOn w:val="a0"/>
    <w:link w:val="ad"/>
    <w:qFormat/>
    <w:rsid w:val="008F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qFormat/>
    <w:rsid w:val="008F6D07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8F6D0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8F6D07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8F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8F6D07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8F6D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8F6D07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8F6D07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8F6D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8F6D07"/>
  </w:style>
  <w:style w:type="character" w:styleId="af3">
    <w:name w:val="FollowedHyperlink"/>
    <w:basedOn w:val="a1"/>
    <w:qFormat/>
    <w:rsid w:val="008F6D07"/>
    <w:rPr>
      <w:color w:val="800080"/>
      <w:u w:val="single"/>
    </w:rPr>
  </w:style>
  <w:style w:type="character" w:styleId="af4">
    <w:name w:val="Hyperlink"/>
    <w:basedOn w:val="a1"/>
    <w:qFormat/>
    <w:rsid w:val="008F6D07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8F6D07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8F6D07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8F6D07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8F6D07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8F6D07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8F6D07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8F6D07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8F6D07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8F6D07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8F6D07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8F6D07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8F6D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2020-05-21T02:12:00Z</dcterms:created>
  <dcterms:modified xsi:type="dcterms:W3CDTF">2020-06-02T09:59:00Z</dcterms:modified>
</cp:coreProperties>
</file>