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F59D8" w14:textId="3C96FD4E" w:rsidR="001601B2" w:rsidRDefault="00B14DAA" w:rsidP="00B14DAA">
      <w:pPr>
        <w:pStyle w:val="af0"/>
      </w:pPr>
      <w:r>
        <w:rPr>
          <w:rFonts w:hint="eastAsia"/>
        </w:rPr>
        <w:t>使用</w:t>
      </w:r>
      <w:r>
        <w:rPr>
          <w:rFonts w:hint="eastAsia"/>
        </w:rPr>
        <w:t>Scrapy</w:t>
      </w:r>
      <w:r>
        <w:rPr>
          <w:rFonts w:hint="eastAsia"/>
        </w:rPr>
        <w:t>框架开发分布式爬虫</w:t>
      </w:r>
    </w:p>
    <w:p w14:paraId="07807A5F" w14:textId="3ACEC94F" w:rsidR="00B14DAA" w:rsidRDefault="002E536E" w:rsidP="0026708C">
      <w:pPr>
        <w:pStyle w:val="1"/>
      </w:pPr>
      <w:r>
        <w:rPr>
          <w:rFonts w:hint="eastAsia"/>
        </w:rPr>
        <w:t>Scrapy</w:t>
      </w:r>
      <w:r>
        <w:rPr>
          <w:rFonts w:hint="eastAsia"/>
        </w:rPr>
        <w:t>开发</w:t>
      </w:r>
      <w:r w:rsidR="005E3DBC">
        <w:rPr>
          <w:rFonts w:hint="eastAsia"/>
        </w:rPr>
        <w:t>环境搭建</w:t>
      </w:r>
    </w:p>
    <w:p w14:paraId="6E25ACCB" w14:textId="7A50E176" w:rsidR="0026708C" w:rsidRDefault="00C301C7" w:rsidP="0026708C">
      <w:r>
        <w:rPr>
          <w:rFonts w:hint="eastAsia"/>
        </w:rPr>
        <w:t>安装</w:t>
      </w:r>
      <w:r>
        <w:rPr>
          <w:rFonts w:hint="eastAsia"/>
        </w:rPr>
        <w:t>Python</w:t>
      </w:r>
    </w:p>
    <w:p w14:paraId="0BE654D8" w14:textId="1E51A861" w:rsidR="00C301C7" w:rsidRDefault="00C301C7" w:rsidP="0026708C"/>
    <w:p w14:paraId="5D12E8D4" w14:textId="77777777" w:rsidR="005A6722" w:rsidRDefault="005A6722" w:rsidP="005A6722">
      <w:pPr>
        <w:rPr>
          <w:rFonts w:hint="eastAsia"/>
        </w:rPr>
      </w:pPr>
      <w:r>
        <w:rPr>
          <w:rFonts w:hint="eastAsia"/>
        </w:rPr>
        <w:t>安装</w:t>
      </w:r>
      <w:r>
        <w:rPr>
          <w:rFonts w:hint="eastAsia"/>
        </w:rPr>
        <w:t xml:space="preserve"> Twisted</w:t>
      </w:r>
    </w:p>
    <w:p w14:paraId="397AE67B" w14:textId="77777777" w:rsidR="005A6722" w:rsidRDefault="005A6722" w:rsidP="005A6722">
      <w:pPr>
        <w:rPr>
          <w:rFonts w:hint="eastAsia"/>
        </w:rPr>
      </w:pPr>
      <w:r>
        <w:rPr>
          <w:rFonts w:hint="eastAsia"/>
        </w:rPr>
        <w:t>从</w:t>
      </w:r>
      <w:r>
        <w:rPr>
          <w:rFonts w:hint="eastAsia"/>
        </w:rPr>
        <w:t xml:space="preserve"> http://www.lfd.uci.edu/~gohlke/pythonlibs/#twisted  </w:t>
      </w:r>
      <w:r>
        <w:rPr>
          <w:rFonts w:hint="eastAsia"/>
        </w:rPr>
        <w:t>下载</w:t>
      </w:r>
      <w:r>
        <w:rPr>
          <w:rFonts w:hint="eastAsia"/>
        </w:rPr>
        <w:t>wheel</w:t>
      </w:r>
      <w:r>
        <w:rPr>
          <w:rFonts w:hint="eastAsia"/>
        </w:rPr>
        <w:t>文件，利用</w:t>
      </w:r>
      <w:r>
        <w:rPr>
          <w:rFonts w:hint="eastAsia"/>
        </w:rPr>
        <w:t>pip</w:t>
      </w:r>
      <w:r>
        <w:rPr>
          <w:rFonts w:hint="eastAsia"/>
        </w:rPr>
        <w:t>安装即可。</w:t>
      </w:r>
    </w:p>
    <w:p w14:paraId="3AE8D1E1" w14:textId="77777777" w:rsidR="005A6722" w:rsidRDefault="005A6722" w:rsidP="005A6722">
      <w:pPr>
        <w:rPr>
          <w:rFonts w:hint="eastAsia"/>
        </w:rPr>
      </w:pPr>
      <w:r>
        <w:rPr>
          <w:rFonts w:hint="eastAsia"/>
        </w:rPr>
        <w:t>如</w:t>
      </w:r>
      <w:r>
        <w:rPr>
          <w:rFonts w:hint="eastAsia"/>
        </w:rPr>
        <w:t xml:space="preserve"> Python3.6 </w:t>
      </w:r>
      <w:r>
        <w:rPr>
          <w:rFonts w:hint="eastAsia"/>
        </w:rPr>
        <w:t>、</w:t>
      </w:r>
      <w:r>
        <w:rPr>
          <w:rFonts w:hint="eastAsia"/>
        </w:rPr>
        <w:t xml:space="preserve"> Windows 64</w:t>
      </w:r>
      <w:r>
        <w:rPr>
          <w:rFonts w:hint="eastAsia"/>
        </w:rPr>
        <w:t>位系统，下载</w:t>
      </w:r>
      <w:r>
        <w:rPr>
          <w:rFonts w:hint="eastAsia"/>
        </w:rPr>
        <w:t xml:space="preserve"> Twisted-17.9.0-cp36-cp36m-win_amd64.whl </w:t>
      </w:r>
      <w:r>
        <w:rPr>
          <w:rFonts w:hint="eastAsia"/>
        </w:rPr>
        <w:t>然后</w:t>
      </w:r>
      <w:r>
        <w:rPr>
          <w:rFonts w:hint="eastAsia"/>
        </w:rPr>
        <w:t>pip</w:t>
      </w:r>
      <w:r>
        <w:rPr>
          <w:rFonts w:hint="eastAsia"/>
        </w:rPr>
        <w:t>安装。</w:t>
      </w:r>
    </w:p>
    <w:p w14:paraId="10C86C5F" w14:textId="77777777" w:rsidR="005A6722" w:rsidRDefault="005A6722" w:rsidP="005A6722">
      <w:r>
        <w:t>pip install Twisted-17.9.0-cp36-cp36m-win_amd64.whl</w:t>
      </w:r>
    </w:p>
    <w:p w14:paraId="73F244DC" w14:textId="77777777" w:rsidR="005A6722" w:rsidRDefault="005A6722" w:rsidP="005A6722"/>
    <w:p w14:paraId="3048AFA6" w14:textId="77777777" w:rsidR="005A6722" w:rsidRDefault="005A6722" w:rsidP="005A6722">
      <w:r>
        <w:t>pip install -i https://pypi.doubanio.com/simple/ scrapy</w:t>
      </w:r>
    </w:p>
    <w:p w14:paraId="6F87335E" w14:textId="77777777" w:rsidR="005A6722" w:rsidRDefault="005A6722" w:rsidP="005A6722"/>
    <w:p w14:paraId="30CA829A" w14:textId="77777777" w:rsidR="005A6722" w:rsidRDefault="005A6722" w:rsidP="005A6722">
      <w:pPr>
        <w:rPr>
          <w:rFonts w:hint="eastAsia"/>
        </w:rPr>
      </w:pPr>
      <w:r>
        <w:rPr>
          <w:rFonts w:hint="eastAsia"/>
        </w:rPr>
        <w:t xml:space="preserve">pip install -i https://pypi.doubanio.com/simple/ pillow </w:t>
      </w:r>
      <w:r>
        <w:rPr>
          <w:rFonts w:hint="eastAsia"/>
        </w:rPr>
        <w:t>图片下载依赖包</w:t>
      </w:r>
    </w:p>
    <w:p w14:paraId="640125AF" w14:textId="77777777" w:rsidR="005A6722" w:rsidRDefault="005A6722" w:rsidP="005A6722"/>
    <w:p w14:paraId="1B0F9F51" w14:textId="77777777" w:rsidR="005A6722" w:rsidRDefault="005A6722" w:rsidP="005A6722">
      <w:pPr>
        <w:rPr>
          <w:rFonts w:hint="eastAsia"/>
        </w:rPr>
      </w:pPr>
      <w:r>
        <w:rPr>
          <w:rFonts w:hint="eastAsia"/>
        </w:rPr>
        <w:t xml:space="preserve">pip install -i https://pypi.doubanio.com/simple/ mysqlclient </w:t>
      </w:r>
      <w:r>
        <w:rPr>
          <w:rFonts w:hint="eastAsia"/>
        </w:rPr>
        <w:t>安装</w:t>
      </w:r>
      <w:r>
        <w:rPr>
          <w:rFonts w:hint="eastAsia"/>
        </w:rPr>
        <w:t xml:space="preserve"> mysql </w:t>
      </w:r>
      <w:r>
        <w:rPr>
          <w:rFonts w:hint="eastAsia"/>
        </w:rPr>
        <w:t>驱动</w:t>
      </w:r>
    </w:p>
    <w:p w14:paraId="415F99C0" w14:textId="77777777" w:rsidR="005A6722" w:rsidRDefault="005A6722" w:rsidP="005A6722"/>
    <w:p w14:paraId="0B9A44DA" w14:textId="77777777" w:rsidR="005A6722" w:rsidRDefault="005A6722" w:rsidP="005A6722">
      <w:pPr>
        <w:rPr>
          <w:rFonts w:hint="eastAsia"/>
        </w:rPr>
      </w:pPr>
      <w:r>
        <w:rPr>
          <w:rFonts w:hint="eastAsia"/>
        </w:rPr>
        <w:t xml:space="preserve">pip install -i https://pypi.doubanio.com/simple/ selenium </w:t>
      </w:r>
      <w:r>
        <w:rPr>
          <w:rFonts w:hint="eastAsia"/>
        </w:rPr>
        <w:t>模拟浏览器</w:t>
      </w:r>
    </w:p>
    <w:p w14:paraId="38501A77" w14:textId="77777777" w:rsidR="005A6722" w:rsidRDefault="005A6722" w:rsidP="005A6722"/>
    <w:p w14:paraId="741414B4" w14:textId="77777777" w:rsidR="005A6722" w:rsidRDefault="005A6722" w:rsidP="005A6722">
      <w:pPr>
        <w:rPr>
          <w:rFonts w:hint="eastAsia"/>
        </w:rPr>
      </w:pPr>
      <w:r>
        <w:rPr>
          <w:rFonts w:hint="eastAsia"/>
        </w:rPr>
        <w:t xml:space="preserve">pip install requests </w:t>
      </w:r>
      <w:r>
        <w:rPr>
          <w:rFonts w:hint="eastAsia"/>
        </w:rPr>
        <w:t>安装</w:t>
      </w:r>
      <w:r>
        <w:rPr>
          <w:rFonts w:hint="eastAsia"/>
        </w:rPr>
        <w:t xml:space="preserve"> requests </w:t>
      </w:r>
      <w:r>
        <w:rPr>
          <w:rFonts w:hint="eastAsia"/>
        </w:rPr>
        <w:t>包</w:t>
      </w:r>
    </w:p>
    <w:p w14:paraId="416B368D" w14:textId="77777777" w:rsidR="005A6722" w:rsidRDefault="005A6722" w:rsidP="005A6722"/>
    <w:p w14:paraId="7696C43C" w14:textId="03662D03" w:rsidR="00323B71" w:rsidRDefault="005A6722" w:rsidP="005A6722">
      <w:pPr>
        <w:rPr>
          <w:rFonts w:hint="eastAsia"/>
        </w:rPr>
      </w:pPr>
      <w:r>
        <w:rPr>
          <w:rFonts w:hint="eastAsia"/>
        </w:rPr>
        <w:t xml:space="preserve">https://sourceforge.net/projects/pywin32/files/pywin32/Build%20221/ </w:t>
      </w:r>
      <w:r>
        <w:rPr>
          <w:rFonts w:hint="eastAsia"/>
        </w:rPr>
        <w:t>安装</w:t>
      </w:r>
      <w:r>
        <w:rPr>
          <w:rFonts w:hint="eastAsia"/>
        </w:rPr>
        <w:t xml:space="preserve"> win32api </w:t>
      </w:r>
      <w:r>
        <w:rPr>
          <w:rFonts w:hint="eastAsia"/>
        </w:rPr>
        <w:t>模块</w:t>
      </w:r>
      <w:r w:rsidR="00323B71">
        <w:rPr>
          <w:rFonts w:hint="eastAsia"/>
        </w:rPr>
        <w:t>，</w:t>
      </w:r>
    </w:p>
    <w:p w14:paraId="3DB556C6" w14:textId="26967F1A" w:rsidR="00C301C7" w:rsidRPr="002E536E" w:rsidRDefault="005A6722" w:rsidP="005A6722">
      <w:pPr>
        <w:rPr>
          <w:rFonts w:hint="eastAsia"/>
        </w:rPr>
      </w:pPr>
      <w:r>
        <w:rPr>
          <w:rFonts w:hint="eastAsia"/>
        </w:rPr>
        <w:t>在虚拟环境中安装</w:t>
      </w:r>
      <w:r>
        <w:rPr>
          <w:rFonts w:hint="eastAsia"/>
        </w:rPr>
        <w:t xml:space="preserve"> win32api</w:t>
      </w:r>
      <w:r>
        <w:rPr>
          <w:rFonts w:hint="eastAsia"/>
        </w:rPr>
        <w:t>：</w:t>
      </w:r>
    </w:p>
    <w:tbl>
      <w:tblPr>
        <w:tblStyle w:val="a5"/>
        <w:tblW w:w="0" w:type="auto"/>
        <w:tblLook w:val="04A0" w:firstRow="1" w:lastRow="0" w:firstColumn="1" w:lastColumn="0" w:noHBand="0" w:noVBand="1"/>
      </w:tblPr>
      <w:tblGrid>
        <w:gridCol w:w="8296"/>
      </w:tblGrid>
      <w:tr w:rsidR="00323B71" w14:paraId="61D61F86" w14:textId="77777777" w:rsidTr="00323B71">
        <w:tc>
          <w:tcPr>
            <w:tcW w:w="8296" w:type="dxa"/>
          </w:tcPr>
          <w:p w14:paraId="4727EDAF" w14:textId="5C0C00C4" w:rsidR="00323B71" w:rsidRDefault="00323B71" w:rsidP="002F2CA5">
            <w:r w:rsidRPr="00323B71">
              <w:rPr>
                <w:rFonts w:hint="eastAsia"/>
              </w:rPr>
              <w:t xml:space="preserve">(Py3Scrapy) </w:t>
            </w:r>
            <w:r w:rsidRPr="00323B71">
              <w:rPr>
                <w:rFonts w:hint="eastAsia"/>
              </w:rPr>
              <w:t>λ</w:t>
            </w:r>
            <w:r w:rsidRPr="00323B71">
              <w:rPr>
                <w:rFonts w:hint="eastAsia"/>
              </w:rPr>
              <w:t xml:space="preserve"> easy_install D:\</w:t>
            </w:r>
            <w:r w:rsidRPr="00323B71">
              <w:rPr>
                <w:rFonts w:hint="eastAsia"/>
              </w:rPr>
              <w:t>下载</w:t>
            </w:r>
            <w:r w:rsidRPr="00323B71">
              <w:rPr>
                <w:rFonts w:hint="eastAsia"/>
              </w:rPr>
              <w:t>\pywin32-221.win-amd64-py3.6.exe</w:t>
            </w:r>
          </w:p>
        </w:tc>
      </w:tr>
    </w:tbl>
    <w:p w14:paraId="08682BC7" w14:textId="58DB495D" w:rsidR="005E3DBC" w:rsidRDefault="005E3DBC" w:rsidP="002F2CA5"/>
    <w:p w14:paraId="7A7C3104" w14:textId="77777777" w:rsidR="0024434C" w:rsidRDefault="0024434C" w:rsidP="0024434C">
      <w:pPr>
        <w:rPr>
          <w:rFonts w:hint="eastAsia"/>
        </w:rPr>
      </w:pPr>
      <w:r>
        <w:rPr>
          <w:rFonts w:hint="eastAsia"/>
        </w:rPr>
        <w:t>https://github.com/MSOpenTech/redis/releases</w:t>
      </w:r>
      <w:r>
        <w:rPr>
          <w:rFonts w:hint="eastAsia"/>
        </w:rPr>
        <w:tab/>
      </w:r>
      <w:r>
        <w:rPr>
          <w:rFonts w:hint="eastAsia"/>
        </w:rPr>
        <w:t>安装</w:t>
      </w:r>
      <w:r>
        <w:rPr>
          <w:rFonts w:hint="eastAsia"/>
        </w:rPr>
        <w:t xml:space="preserve"> Redis</w:t>
      </w:r>
    </w:p>
    <w:p w14:paraId="09717319" w14:textId="77777777" w:rsidR="0024434C" w:rsidRDefault="0024434C" w:rsidP="0024434C"/>
    <w:p w14:paraId="6059374F" w14:textId="77777777" w:rsidR="0024434C" w:rsidRDefault="0024434C" w:rsidP="0024434C">
      <w:pPr>
        <w:rPr>
          <w:rFonts w:hint="eastAsia"/>
        </w:rPr>
      </w:pPr>
      <w:r>
        <w:rPr>
          <w:rFonts w:hint="eastAsia"/>
        </w:rPr>
        <w:t xml:space="preserve">pip install redis </w:t>
      </w:r>
      <w:r>
        <w:rPr>
          <w:rFonts w:hint="eastAsia"/>
        </w:rPr>
        <w:t>安装</w:t>
      </w:r>
      <w:r>
        <w:rPr>
          <w:rFonts w:hint="eastAsia"/>
        </w:rPr>
        <w:t xml:space="preserve"> redis</w:t>
      </w:r>
    </w:p>
    <w:p w14:paraId="59ABB880" w14:textId="77777777" w:rsidR="0024434C" w:rsidRDefault="0024434C" w:rsidP="0024434C"/>
    <w:p w14:paraId="2BD1E86F" w14:textId="77777777" w:rsidR="0024434C" w:rsidRDefault="0024434C" w:rsidP="0024434C">
      <w:pPr>
        <w:rPr>
          <w:rFonts w:hint="eastAsia"/>
        </w:rPr>
      </w:pPr>
      <w:r>
        <w:rPr>
          <w:rFonts w:hint="eastAsia"/>
        </w:rPr>
        <w:t>pip install mmh3 bloomfilter</w:t>
      </w:r>
      <w:r>
        <w:rPr>
          <w:rFonts w:hint="eastAsia"/>
        </w:rPr>
        <w:t>的依赖包</w:t>
      </w:r>
    </w:p>
    <w:p w14:paraId="2ECEAD50" w14:textId="77777777" w:rsidR="0024434C" w:rsidRDefault="0024434C" w:rsidP="0024434C"/>
    <w:p w14:paraId="49DB9860" w14:textId="77777777" w:rsidR="0024434C" w:rsidRDefault="0024434C" w:rsidP="0024434C">
      <w:pPr>
        <w:rPr>
          <w:rFonts w:hint="eastAsia"/>
        </w:rPr>
      </w:pPr>
      <w:r>
        <w:rPr>
          <w:rFonts w:hint="eastAsia"/>
        </w:rPr>
        <w:t xml:space="preserve">pip install scrapyd </w:t>
      </w:r>
      <w:r>
        <w:rPr>
          <w:rFonts w:hint="eastAsia"/>
        </w:rPr>
        <w:t>安装</w:t>
      </w:r>
      <w:r>
        <w:rPr>
          <w:rFonts w:hint="eastAsia"/>
        </w:rPr>
        <w:t xml:space="preserve"> scrapyd </w:t>
      </w:r>
      <w:r>
        <w:rPr>
          <w:rFonts w:hint="eastAsia"/>
        </w:rPr>
        <w:t>服务端</w:t>
      </w:r>
    </w:p>
    <w:p w14:paraId="08716B34" w14:textId="77777777" w:rsidR="0024434C" w:rsidRDefault="0024434C" w:rsidP="0024434C"/>
    <w:p w14:paraId="022A5295" w14:textId="77777777" w:rsidR="0024434C" w:rsidRDefault="0024434C" w:rsidP="0024434C">
      <w:pPr>
        <w:rPr>
          <w:rFonts w:hint="eastAsia"/>
        </w:rPr>
      </w:pPr>
      <w:r>
        <w:rPr>
          <w:rFonts w:hint="eastAsia"/>
        </w:rPr>
        <w:t xml:space="preserve">pip install scrapyd-client </w:t>
      </w:r>
      <w:r>
        <w:rPr>
          <w:rFonts w:hint="eastAsia"/>
        </w:rPr>
        <w:t>安装</w:t>
      </w:r>
      <w:r>
        <w:rPr>
          <w:rFonts w:hint="eastAsia"/>
        </w:rPr>
        <w:t xml:space="preserve"> scrapyd-client </w:t>
      </w:r>
      <w:r>
        <w:rPr>
          <w:rFonts w:hint="eastAsia"/>
        </w:rPr>
        <w:t>客户端</w:t>
      </w:r>
    </w:p>
    <w:p w14:paraId="2CAEC372" w14:textId="77777777" w:rsidR="0024434C" w:rsidRDefault="0024434C" w:rsidP="0024434C"/>
    <w:p w14:paraId="6F9A5165" w14:textId="478CB16D" w:rsidR="00323B71" w:rsidRDefault="0024434C" w:rsidP="0024434C">
      <w:r>
        <w:t>pip install -i https://pypi.doubanio.com/simple/ django==1.9.8</w:t>
      </w:r>
    </w:p>
    <w:p w14:paraId="669E7B31" w14:textId="7B7F783D" w:rsidR="00EA0FDC" w:rsidRDefault="00EA0FDC" w:rsidP="002F2CA5"/>
    <w:p w14:paraId="6434AD9A" w14:textId="77777777" w:rsidR="0024434C" w:rsidRDefault="0024434C" w:rsidP="002F2CA5">
      <w:pPr>
        <w:rPr>
          <w:rFonts w:hint="eastAsia"/>
        </w:rPr>
      </w:pPr>
    </w:p>
    <w:p w14:paraId="4D6B524C" w14:textId="2940FA90" w:rsidR="00EA0FDC" w:rsidRDefault="00EA0FDC" w:rsidP="002F2CA5"/>
    <w:p w14:paraId="3CD92EB2" w14:textId="77777777" w:rsidR="00EA0FDC" w:rsidRDefault="00EA0FDC" w:rsidP="002F2CA5">
      <w:pPr>
        <w:rPr>
          <w:rFonts w:hint="eastAsia"/>
        </w:rPr>
      </w:pPr>
    </w:p>
    <w:p w14:paraId="5C9E09BE" w14:textId="43A21EEA" w:rsidR="00B83113" w:rsidRDefault="00B83113" w:rsidP="00B83113">
      <w:pPr>
        <w:pStyle w:val="2"/>
      </w:pPr>
      <w:r>
        <w:rPr>
          <w:rFonts w:hint="eastAsia"/>
        </w:rPr>
        <w:t>Python</w:t>
      </w:r>
      <w:r>
        <w:rPr>
          <w:rFonts w:hint="eastAsia"/>
        </w:rPr>
        <w:t>包下载地址</w:t>
      </w:r>
    </w:p>
    <w:p w14:paraId="66E19059" w14:textId="2BA11110" w:rsidR="00BD0884" w:rsidRDefault="00BD0884" w:rsidP="00B83113">
      <w:hyperlink r:id="rId7" w:history="1">
        <w:r w:rsidRPr="006A16B8">
          <w:rPr>
            <w:rStyle w:val="af4"/>
            <w:rFonts w:hint="eastAsia"/>
          </w:rPr>
          <w:t>http://www.lfd.uci.edu/~gohlke/pythonlibs/</w:t>
        </w:r>
      </w:hyperlink>
    </w:p>
    <w:p w14:paraId="3D88CEF9" w14:textId="6C142588" w:rsidR="00B83113" w:rsidRDefault="00BD0884" w:rsidP="00B83113">
      <w:r w:rsidRPr="00BD0884">
        <w:rPr>
          <w:rFonts w:hint="eastAsia"/>
        </w:rPr>
        <w:t>在</w:t>
      </w:r>
      <w:r w:rsidRPr="00BD0884">
        <w:rPr>
          <w:rFonts w:hint="eastAsia"/>
        </w:rPr>
        <w:t xml:space="preserve"> pip </w:t>
      </w:r>
      <w:r w:rsidRPr="00BD0884">
        <w:rPr>
          <w:rFonts w:hint="eastAsia"/>
        </w:rPr>
        <w:t>安装不成功的时候可以从这里下载对应的模块来安装</w:t>
      </w:r>
      <w:r w:rsidRPr="00BD0884">
        <w:rPr>
          <w:rFonts w:hint="eastAsia"/>
        </w:rPr>
        <w:t>,</w:t>
      </w:r>
      <w:r w:rsidRPr="00BD0884">
        <w:rPr>
          <w:rFonts w:hint="eastAsia"/>
        </w:rPr>
        <w:t>如</w:t>
      </w:r>
      <w:r w:rsidRPr="00BD0884">
        <w:rPr>
          <w:rFonts w:hint="eastAsia"/>
        </w:rPr>
        <w:t xml:space="preserve"> lxml </w:t>
      </w:r>
      <w:r w:rsidRPr="00BD0884">
        <w:rPr>
          <w:rFonts w:hint="eastAsia"/>
        </w:rPr>
        <w:t>模块</w:t>
      </w:r>
      <w:r>
        <w:rPr>
          <w:rFonts w:hint="eastAsia"/>
        </w:rPr>
        <w:t>。</w:t>
      </w:r>
    </w:p>
    <w:p w14:paraId="727764FC" w14:textId="77777777" w:rsidR="00B83113" w:rsidRPr="00B83113" w:rsidRDefault="00B83113" w:rsidP="00B83113">
      <w:pPr>
        <w:rPr>
          <w:rFonts w:hint="eastAsia"/>
        </w:rPr>
      </w:pPr>
    </w:p>
    <w:p w14:paraId="13F6CD12" w14:textId="36D0227C" w:rsidR="00647AFA" w:rsidRDefault="00647AFA">
      <w:pPr>
        <w:pStyle w:val="1"/>
      </w:pPr>
      <w:r w:rsidRPr="00647AFA">
        <w:rPr>
          <w:rFonts w:hint="eastAsia"/>
        </w:rPr>
        <w:t>爬取</w:t>
      </w:r>
      <w:r w:rsidRPr="00647AFA">
        <w:rPr>
          <w:rFonts w:hint="eastAsia"/>
        </w:rPr>
        <w:t xml:space="preserve"> </w:t>
      </w:r>
      <w:hyperlink r:id="rId8" w:history="1">
        <w:r w:rsidRPr="006A16B8">
          <w:rPr>
            <w:rStyle w:val="af4"/>
            <w:rFonts w:hint="eastAsia"/>
          </w:rPr>
          <w:t>www.jobbole.com</w:t>
        </w:r>
      </w:hyperlink>
    </w:p>
    <w:p w14:paraId="69C7B434" w14:textId="2D5921D5" w:rsidR="00161273" w:rsidRDefault="00161273" w:rsidP="00161273"/>
    <w:p w14:paraId="4F73B448" w14:textId="10506093" w:rsidR="00161273" w:rsidRDefault="00E1690C" w:rsidP="00E1690C">
      <w:pPr>
        <w:pStyle w:val="2"/>
      </w:pPr>
      <w:r>
        <w:rPr>
          <w:rFonts w:hint="eastAsia"/>
        </w:rPr>
        <w:t>安装</w:t>
      </w:r>
      <w:r>
        <w:rPr>
          <w:rFonts w:hint="eastAsia"/>
        </w:rPr>
        <w:t>Scrapy</w:t>
      </w:r>
    </w:p>
    <w:tbl>
      <w:tblPr>
        <w:tblStyle w:val="a5"/>
        <w:tblW w:w="0" w:type="auto"/>
        <w:tblLook w:val="04A0" w:firstRow="1" w:lastRow="0" w:firstColumn="1" w:lastColumn="0" w:noHBand="0" w:noVBand="1"/>
      </w:tblPr>
      <w:tblGrid>
        <w:gridCol w:w="8296"/>
      </w:tblGrid>
      <w:tr w:rsidR="008532CF" w14:paraId="48785A5C" w14:textId="77777777" w:rsidTr="008532CF">
        <w:tc>
          <w:tcPr>
            <w:tcW w:w="8296" w:type="dxa"/>
          </w:tcPr>
          <w:p w14:paraId="70535888" w14:textId="767BE4C3" w:rsidR="008532CF" w:rsidRDefault="008532CF" w:rsidP="00E1690C">
            <w:r w:rsidRPr="008532CF">
              <w:t>pip install scrapy</w:t>
            </w:r>
          </w:p>
        </w:tc>
      </w:tr>
    </w:tbl>
    <w:p w14:paraId="7695AA89" w14:textId="66BC4061" w:rsidR="00E1690C" w:rsidRDefault="00E1690C" w:rsidP="00E1690C"/>
    <w:p w14:paraId="5EFEB7C2" w14:textId="607668BB" w:rsidR="00E1690C" w:rsidRDefault="007274D4" w:rsidP="007274D4">
      <w:pPr>
        <w:pStyle w:val="2"/>
      </w:pPr>
      <w:r>
        <w:rPr>
          <w:rFonts w:hint="eastAsia"/>
        </w:rPr>
        <w:t>创建</w:t>
      </w:r>
      <w:r w:rsidR="00071CDF">
        <w:rPr>
          <w:rFonts w:hint="eastAsia"/>
        </w:rPr>
        <w:t>爬虫</w:t>
      </w:r>
      <w:r>
        <w:rPr>
          <w:rFonts w:hint="eastAsia"/>
        </w:rPr>
        <w:t>项目</w:t>
      </w:r>
    </w:p>
    <w:p w14:paraId="2861983E" w14:textId="77777777" w:rsidR="007E4875" w:rsidRDefault="007E4875" w:rsidP="007E4875">
      <w:pPr>
        <w:rPr>
          <w:rFonts w:hint="eastAsia"/>
        </w:rPr>
      </w:pPr>
      <w:r>
        <w:rPr>
          <w:rFonts w:hint="eastAsia"/>
        </w:rPr>
        <w:t>首先进入工作目录，然后按住</w:t>
      </w:r>
      <w:r>
        <w:rPr>
          <w:rFonts w:hint="eastAsia"/>
        </w:rPr>
        <w:t>Shift+</w:t>
      </w:r>
      <w:r>
        <w:rPr>
          <w:rFonts w:hint="eastAsia"/>
        </w:rPr>
        <w:t>右键，选择“在此处打开命令窗口”，这样就可以把项目创建在该工作目录下了。</w:t>
      </w:r>
    </w:p>
    <w:p w14:paraId="431A582B" w14:textId="77777777" w:rsidR="007E4875" w:rsidRDefault="007E4875" w:rsidP="007E4875"/>
    <w:p w14:paraId="461015EA" w14:textId="666F2058" w:rsidR="007274D4" w:rsidRDefault="007E4875" w:rsidP="007E4875">
      <w:r>
        <w:rPr>
          <w:rFonts w:hint="eastAsia"/>
        </w:rPr>
        <w:t>创建</w:t>
      </w:r>
      <w:r>
        <w:rPr>
          <w:rFonts w:hint="eastAsia"/>
        </w:rPr>
        <w:t>Scrapy</w:t>
      </w:r>
      <w:r>
        <w:rPr>
          <w:rFonts w:hint="eastAsia"/>
        </w:rPr>
        <w:t>项目</w:t>
      </w:r>
      <w:r>
        <w:rPr>
          <w:rFonts w:hint="eastAsia"/>
        </w:rPr>
        <w:t>：</w:t>
      </w:r>
    </w:p>
    <w:tbl>
      <w:tblPr>
        <w:tblStyle w:val="a5"/>
        <w:tblW w:w="0" w:type="auto"/>
        <w:tblLook w:val="04A0" w:firstRow="1" w:lastRow="0" w:firstColumn="1" w:lastColumn="0" w:noHBand="0" w:noVBand="1"/>
      </w:tblPr>
      <w:tblGrid>
        <w:gridCol w:w="8296"/>
      </w:tblGrid>
      <w:tr w:rsidR="00C427EA" w14:paraId="58FDABE0" w14:textId="77777777" w:rsidTr="00C427EA">
        <w:tc>
          <w:tcPr>
            <w:tcW w:w="8296" w:type="dxa"/>
          </w:tcPr>
          <w:p w14:paraId="6CA38A4D" w14:textId="271B1A75" w:rsidR="00C427EA" w:rsidRDefault="00C427EA" w:rsidP="007E4875">
            <w:pPr>
              <w:rPr>
                <w:rFonts w:hint="eastAsia"/>
              </w:rPr>
            </w:pPr>
            <w:r w:rsidRPr="00C427EA">
              <w:t>scrapy startproject ArticleSpider</w:t>
            </w:r>
          </w:p>
        </w:tc>
      </w:tr>
    </w:tbl>
    <w:p w14:paraId="5038ABAD" w14:textId="69418889" w:rsidR="007E4875" w:rsidRDefault="0089721E" w:rsidP="007E4875">
      <w:pPr>
        <w:rPr>
          <w:rFonts w:ascii="Helvetica" w:hAnsi="Helvetica" w:cs="Helvetica"/>
          <w:color w:val="000000"/>
          <w:shd w:val="clear" w:color="auto" w:fill="FFFFFF"/>
        </w:rPr>
      </w:pPr>
      <w:r>
        <w:rPr>
          <w:rFonts w:ascii="Helvetica" w:hAnsi="Helvetica" w:cs="Helvetica"/>
          <w:color w:val="000000"/>
          <w:shd w:val="clear" w:color="auto" w:fill="FFFFFF"/>
        </w:rPr>
        <w:t>创建完项目之后，提示信息显示</w:t>
      </w:r>
      <w:r>
        <w:rPr>
          <w:rFonts w:ascii="Helvetica" w:hAnsi="Helvetica" w:cs="Helvetica" w:hint="eastAsia"/>
          <w:color w:val="000000"/>
          <w:shd w:val="clear" w:color="auto" w:fill="FFFFFF"/>
        </w:rPr>
        <w:t>：</w:t>
      </w:r>
    </w:p>
    <w:tbl>
      <w:tblPr>
        <w:tblStyle w:val="a5"/>
        <w:tblW w:w="0" w:type="auto"/>
        <w:tblLook w:val="04A0" w:firstRow="1" w:lastRow="0" w:firstColumn="1" w:lastColumn="0" w:noHBand="0" w:noVBand="1"/>
      </w:tblPr>
      <w:tblGrid>
        <w:gridCol w:w="8296"/>
      </w:tblGrid>
      <w:tr w:rsidR="00514B57" w14:paraId="7FD9A133" w14:textId="77777777" w:rsidTr="00514B57">
        <w:tc>
          <w:tcPr>
            <w:tcW w:w="8296" w:type="dxa"/>
          </w:tcPr>
          <w:p w14:paraId="50C8A0B2" w14:textId="77777777" w:rsidR="00487F5A" w:rsidRDefault="00487F5A" w:rsidP="00487F5A">
            <w:r>
              <w:t>D:\workspace&gt;scrapy startproject ArticleSpider</w:t>
            </w:r>
          </w:p>
          <w:p w14:paraId="3BC9A9BA" w14:textId="77777777" w:rsidR="00487F5A" w:rsidRDefault="00487F5A" w:rsidP="00487F5A">
            <w:r>
              <w:t>New Scrapy project 'ArticleSpider', using template directory 'C:\\Anaconda3\\lib\\site-packages\\scrapy\\templates\\project', created in:</w:t>
            </w:r>
          </w:p>
          <w:p w14:paraId="42810EF9" w14:textId="77777777" w:rsidR="00487F5A" w:rsidRDefault="00487F5A" w:rsidP="00487F5A">
            <w:r>
              <w:t xml:space="preserve">    D:\workspace\ArticleSpider</w:t>
            </w:r>
          </w:p>
          <w:p w14:paraId="6C284E75" w14:textId="77777777" w:rsidR="00487F5A" w:rsidRDefault="00487F5A" w:rsidP="00487F5A"/>
          <w:p w14:paraId="6156BCD6" w14:textId="77777777" w:rsidR="00487F5A" w:rsidRDefault="00487F5A" w:rsidP="00487F5A"/>
          <w:p w14:paraId="579751F4" w14:textId="77777777" w:rsidR="00487F5A" w:rsidRDefault="00487F5A" w:rsidP="00487F5A">
            <w:r>
              <w:t>You can start your first spider with:</w:t>
            </w:r>
          </w:p>
          <w:p w14:paraId="632FF347" w14:textId="77777777" w:rsidR="00487F5A" w:rsidRDefault="00487F5A" w:rsidP="00487F5A">
            <w:r>
              <w:t xml:space="preserve">    cd ArticleSpider</w:t>
            </w:r>
          </w:p>
          <w:p w14:paraId="5D78D6E9" w14:textId="4194CB60" w:rsidR="00514B57" w:rsidRDefault="00487F5A" w:rsidP="00487F5A">
            <w:pPr>
              <w:rPr>
                <w:rFonts w:hint="eastAsia"/>
              </w:rPr>
            </w:pPr>
            <w:r>
              <w:t xml:space="preserve">    scrapy genspider example example.com</w:t>
            </w:r>
          </w:p>
        </w:tc>
      </w:tr>
    </w:tbl>
    <w:p w14:paraId="32693E76" w14:textId="738363C9" w:rsidR="00712CF9" w:rsidRDefault="00712CF9" w:rsidP="00712CF9">
      <w:r>
        <w:rPr>
          <w:rFonts w:hint="eastAsia"/>
        </w:rPr>
        <w:t>意思是说该</w:t>
      </w:r>
      <w:r>
        <w:rPr>
          <w:rFonts w:hint="eastAsia"/>
        </w:rPr>
        <w:t>Scrap</w:t>
      </w:r>
      <w:r>
        <w:rPr>
          <w:rFonts w:hint="eastAsia"/>
        </w:rPr>
        <w:t>有项目创建使用的模板是</w:t>
      </w:r>
      <w:r>
        <w:rPr>
          <w:rFonts w:hint="eastAsia"/>
        </w:rPr>
        <w:t xml:space="preserve"> C:\\Anaconda3\\lib\\site-packages\\scrapy\\templates\\project </w:t>
      </w:r>
      <w:r>
        <w:rPr>
          <w:rFonts w:hint="eastAsia"/>
        </w:rPr>
        <w:t>这个默认的模板，这个模板是可以自定义的，可以根据自己的需要进行定制。</w:t>
      </w:r>
    </w:p>
    <w:p w14:paraId="1297F93A" w14:textId="77777777" w:rsidR="00712CF9" w:rsidRPr="00712CF9" w:rsidRDefault="00712CF9" w:rsidP="00712CF9">
      <w:pPr>
        <w:rPr>
          <w:rFonts w:hint="eastAsia"/>
        </w:rPr>
      </w:pPr>
    </w:p>
    <w:p w14:paraId="0A8E015F" w14:textId="77777777" w:rsidR="00712CF9" w:rsidRDefault="00712CF9" w:rsidP="00712CF9">
      <w:pPr>
        <w:rPr>
          <w:rFonts w:hint="eastAsia"/>
        </w:rPr>
      </w:pPr>
      <w:r>
        <w:rPr>
          <w:rFonts w:hint="eastAsia"/>
        </w:rPr>
        <w:t>然后创建完项目，</w:t>
      </w:r>
      <w:r>
        <w:rPr>
          <w:rFonts w:hint="eastAsia"/>
        </w:rPr>
        <w:t xml:space="preserve">You can start your first spider with </w:t>
      </w:r>
      <w:r>
        <w:rPr>
          <w:rFonts w:hint="eastAsia"/>
        </w:rPr>
        <w:t>这个部分的内容是说，可以进入项目的目录，然后创建爬虫。以后创建新的爬虫的时候，需要先进入</w:t>
      </w:r>
      <w:r>
        <w:rPr>
          <w:rFonts w:hint="eastAsia"/>
        </w:rPr>
        <w:t xml:space="preserve"> </w:t>
      </w:r>
      <w:r>
        <w:rPr>
          <w:rFonts w:hint="eastAsia"/>
        </w:rPr>
        <w:lastRenderedPageBreak/>
        <w:t xml:space="preserve">ArticleSpider </w:t>
      </w:r>
      <w:r>
        <w:rPr>
          <w:rFonts w:hint="eastAsia"/>
        </w:rPr>
        <w:t>这个项目目录，再通过</w:t>
      </w:r>
      <w:r>
        <w:rPr>
          <w:rFonts w:hint="eastAsia"/>
        </w:rPr>
        <w:t xml:space="preserve"> scrapy genspider example example.com </w:t>
      </w:r>
      <w:r>
        <w:rPr>
          <w:rFonts w:hint="eastAsia"/>
        </w:rPr>
        <w:t>这样的方式来创建新的</w:t>
      </w:r>
      <w:r>
        <w:rPr>
          <w:rFonts w:hint="eastAsia"/>
        </w:rPr>
        <w:t>Scrapy</w:t>
      </w:r>
      <w:r>
        <w:rPr>
          <w:rFonts w:hint="eastAsia"/>
        </w:rPr>
        <w:t>爬虫。</w:t>
      </w:r>
    </w:p>
    <w:p w14:paraId="04D75E73" w14:textId="77777777" w:rsidR="00712CF9" w:rsidRDefault="00712CF9" w:rsidP="00712CF9"/>
    <w:p w14:paraId="53A21C1A" w14:textId="227BAF59" w:rsidR="00487F5A" w:rsidRDefault="00712CF9" w:rsidP="00712CF9">
      <w:r>
        <w:rPr>
          <w:rFonts w:hint="eastAsia"/>
        </w:rPr>
        <w:t>打开</w:t>
      </w:r>
      <w:r>
        <w:rPr>
          <w:rFonts w:hint="eastAsia"/>
        </w:rPr>
        <w:t>PyCharm</w:t>
      </w:r>
      <w:r>
        <w:rPr>
          <w:rFonts w:hint="eastAsia"/>
        </w:rPr>
        <w:t>，通过</w:t>
      </w:r>
      <w:r>
        <w:rPr>
          <w:rFonts w:hint="eastAsia"/>
        </w:rPr>
        <w:t>File</w:t>
      </w:r>
      <w:r>
        <w:rPr>
          <w:rFonts w:hint="eastAsia"/>
        </w:rPr>
        <w:t>→</w:t>
      </w:r>
      <w:r>
        <w:rPr>
          <w:rFonts w:hint="eastAsia"/>
        </w:rPr>
        <w:t>Open</w:t>
      </w:r>
      <w:r>
        <w:rPr>
          <w:rFonts w:hint="eastAsia"/>
        </w:rPr>
        <w:t>打开我们新创建的</w:t>
      </w:r>
      <w:r>
        <w:rPr>
          <w:rFonts w:hint="eastAsia"/>
        </w:rPr>
        <w:t>Scrapy</w:t>
      </w:r>
      <w:r>
        <w:rPr>
          <w:rFonts w:hint="eastAsia"/>
        </w:rPr>
        <w:t>项目。此时只是创建了</w:t>
      </w:r>
      <w:r>
        <w:rPr>
          <w:rFonts w:hint="eastAsia"/>
        </w:rPr>
        <w:t xml:space="preserve"> Scrapy </w:t>
      </w:r>
      <w:r>
        <w:rPr>
          <w:rFonts w:hint="eastAsia"/>
        </w:rPr>
        <w:t>项目，还没有创建</w:t>
      </w:r>
      <w:r>
        <w:rPr>
          <w:rFonts w:hint="eastAsia"/>
        </w:rPr>
        <w:t xml:space="preserve"> Scrapy </w:t>
      </w:r>
      <w:r>
        <w:rPr>
          <w:rFonts w:hint="eastAsia"/>
        </w:rPr>
        <w:t>爬虫，通过</w:t>
      </w:r>
      <w:r>
        <w:rPr>
          <w:rFonts w:hint="eastAsia"/>
        </w:rPr>
        <w:t>以下</w:t>
      </w:r>
      <w:r w:rsidR="00752766">
        <w:rPr>
          <w:rFonts w:hint="eastAsia"/>
        </w:rPr>
        <w:t>命令</w:t>
      </w:r>
      <w:r>
        <w:rPr>
          <w:rFonts w:hint="eastAsia"/>
        </w:rPr>
        <w:t>创建爬虫</w:t>
      </w:r>
      <w:r>
        <w:rPr>
          <w:rFonts w:hint="eastAsia"/>
        </w:rPr>
        <w:t>：</w:t>
      </w:r>
    </w:p>
    <w:tbl>
      <w:tblPr>
        <w:tblStyle w:val="a5"/>
        <w:tblW w:w="0" w:type="auto"/>
        <w:tblLook w:val="04A0" w:firstRow="1" w:lastRow="0" w:firstColumn="1" w:lastColumn="0" w:noHBand="0" w:noVBand="1"/>
      </w:tblPr>
      <w:tblGrid>
        <w:gridCol w:w="8296"/>
      </w:tblGrid>
      <w:tr w:rsidR="00752766" w14:paraId="40718EF4" w14:textId="77777777" w:rsidTr="00752766">
        <w:tc>
          <w:tcPr>
            <w:tcW w:w="8296" w:type="dxa"/>
          </w:tcPr>
          <w:p w14:paraId="69CB89C7" w14:textId="4023188F" w:rsidR="00752766" w:rsidRPr="00752766" w:rsidRDefault="00E1783E" w:rsidP="00712CF9">
            <w:pPr>
              <w:rPr>
                <w:rFonts w:hint="eastAsia"/>
              </w:rPr>
            </w:pPr>
            <w:r w:rsidRPr="00E1783E">
              <w:t>scrapy genspider jobbole blob.jobbole.com</w:t>
            </w:r>
          </w:p>
        </w:tc>
      </w:tr>
    </w:tbl>
    <w:p w14:paraId="11CC2F76" w14:textId="77777777" w:rsidR="00296E3D" w:rsidRDefault="00296E3D" w:rsidP="00712CF9"/>
    <w:p w14:paraId="7100AC23" w14:textId="5D0A5B7A" w:rsidR="00712CF9" w:rsidRDefault="00296E3D" w:rsidP="00712CF9">
      <w:r w:rsidRPr="00296E3D">
        <w:rPr>
          <w:rFonts w:hint="eastAsia"/>
        </w:rPr>
        <w:t>刷新</w:t>
      </w:r>
      <w:r w:rsidRPr="00296E3D">
        <w:rPr>
          <w:rFonts w:hint="eastAsia"/>
        </w:rPr>
        <w:t xml:space="preserve"> Scrapy </w:t>
      </w:r>
      <w:r w:rsidRPr="00296E3D">
        <w:rPr>
          <w:rFonts w:hint="eastAsia"/>
        </w:rPr>
        <w:t>项目，发现多了一个</w:t>
      </w:r>
      <w:r w:rsidRPr="00296E3D">
        <w:rPr>
          <w:rFonts w:hint="eastAsia"/>
        </w:rPr>
        <w:t xml:space="preserve"> jobbole.py </w:t>
      </w:r>
      <w:r w:rsidRPr="00296E3D">
        <w:rPr>
          <w:rFonts w:hint="eastAsia"/>
        </w:rPr>
        <w:t>的文件，这个就是</w:t>
      </w:r>
      <w:r w:rsidRPr="00296E3D">
        <w:rPr>
          <w:rFonts w:hint="eastAsia"/>
        </w:rPr>
        <w:t xml:space="preserve"> Spider </w:t>
      </w:r>
      <w:r w:rsidRPr="00296E3D">
        <w:rPr>
          <w:rFonts w:hint="eastAsia"/>
        </w:rPr>
        <w:t>文件</w:t>
      </w:r>
      <w:r>
        <w:rPr>
          <w:rFonts w:hint="eastAsia"/>
        </w:rPr>
        <w:t>：</w:t>
      </w:r>
    </w:p>
    <w:tbl>
      <w:tblPr>
        <w:tblStyle w:val="a5"/>
        <w:tblW w:w="0" w:type="auto"/>
        <w:tblLook w:val="04A0" w:firstRow="1" w:lastRow="0" w:firstColumn="1" w:lastColumn="0" w:noHBand="0" w:noVBand="1"/>
      </w:tblPr>
      <w:tblGrid>
        <w:gridCol w:w="8296"/>
      </w:tblGrid>
      <w:tr w:rsidR="00E829D2" w14:paraId="2972B3B3" w14:textId="77777777" w:rsidTr="00E829D2">
        <w:tc>
          <w:tcPr>
            <w:tcW w:w="8296" w:type="dxa"/>
          </w:tcPr>
          <w:p w14:paraId="6CC3AA8C" w14:textId="1521900B" w:rsidR="00E829D2" w:rsidRDefault="00E829D2" w:rsidP="00712CF9">
            <w:pPr>
              <w:rPr>
                <w:rFonts w:hint="eastAsia"/>
              </w:rPr>
            </w:pPr>
            <w:r>
              <w:rPr>
                <w:rFonts w:hint="eastAsia"/>
              </w:rPr>
              <w:t>jobbole.py</w:t>
            </w:r>
          </w:p>
        </w:tc>
      </w:tr>
      <w:tr w:rsidR="00E829D2" w14:paraId="1D99175A" w14:textId="77777777" w:rsidTr="00E829D2">
        <w:tc>
          <w:tcPr>
            <w:tcW w:w="8296" w:type="dxa"/>
          </w:tcPr>
          <w:p w14:paraId="48F6F8AA" w14:textId="77777777" w:rsidR="00262E7A" w:rsidRDefault="00262E7A" w:rsidP="00262E7A">
            <w:r>
              <w:t># -*- coding: utf-8 -*-</w:t>
            </w:r>
          </w:p>
          <w:p w14:paraId="45AE62AE" w14:textId="77777777" w:rsidR="00262E7A" w:rsidRDefault="00262E7A" w:rsidP="00262E7A">
            <w:r>
              <w:t>import scrapy</w:t>
            </w:r>
          </w:p>
          <w:p w14:paraId="4E0C8DA5" w14:textId="77777777" w:rsidR="00262E7A" w:rsidRDefault="00262E7A" w:rsidP="00262E7A"/>
          <w:p w14:paraId="52A2C403" w14:textId="77777777" w:rsidR="00262E7A" w:rsidRDefault="00262E7A" w:rsidP="00262E7A"/>
          <w:p w14:paraId="49469575" w14:textId="77777777" w:rsidR="00262E7A" w:rsidRDefault="00262E7A" w:rsidP="00262E7A">
            <w:r>
              <w:t>class JobboleSpider(scrapy.Spider):</w:t>
            </w:r>
          </w:p>
          <w:p w14:paraId="33E098B3" w14:textId="77777777" w:rsidR="00262E7A" w:rsidRDefault="00262E7A" w:rsidP="00262E7A">
            <w:pPr>
              <w:rPr>
                <w:rFonts w:hint="eastAsia"/>
              </w:rPr>
            </w:pPr>
            <w:r>
              <w:rPr>
                <w:rFonts w:hint="eastAsia"/>
              </w:rPr>
              <w:t xml:space="preserve">    name = "jobbole" # Spider</w:t>
            </w:r>
            <w:r>
              <w:rPr>
                <w:rFonts w:hint="eastAsia"/>
              </w:rPr>
              <w:t>的名称，是唯一的</w:t>
            </w:r>
          </w:p>
          <w:p w14:paraId="4A4ED3C8" w14:textId="77777777" w:rsidR="00262E7A" w:rsidRDefault="00262E7A" w:rsidP="00262E7A">
            <w:pPr>
              <w:rPr>
                <w:rFonts w:hint="eastAsia"/>
              </w:rPr>
            </w:pPr>
            <w:r>
              <w:rPr>
                <w:rFonts w:hint="eastAsia"/>
              </w:rPr>
              <w:t xml:space="preserve">    allowed_domains = ["blob.jobbole.com"] # </w:t>
            </w:r>
            <w:r>
              <w:rPr>
                <w:rFonts w:hint="eastAsia"/>
              </w:rPr>
              <w:t>该蜘蛛允许抓取的域名</w:t>
            </w:r>
          </w:p>
          <w:p w14:paraId="4D1F87CE" w14:textId="77777777" w:rsidR="00262E7A" w:rsidRDefault="00262E7A" w:rsidP="00262E7A">
            <w:r>
              <w:t xml:space="preserve">    start_urls = ['http://blob.jobbole.com/'] #</w:t>
            </w:r>
          </w:p>
          <w:p w14:paraId="4DA9D61B" w14:textId="77777777" w:rsidR="00262E7A" w:rsidRDefault="00262E7A" w:rsidP="00262E7A"/>
          <w:p w14:paraId="0787B5B6" w14:textId="77777777" w:rsidR="00262E7A" w:rsidRDefault="00262E7A" w:rsidP="00262E7A"/>
          <w:p w14:paraId="7C52A9CE" w14:textId="77777777" w:rsidR="00262E7A" w:rsidRDefault="00262E7A" w:rsidP="00262E7A">
            <w:r>
              <w:t xml:space="preserve">    def parse(self, response):</w:t>
            </w:r>
          </w:p>
          <w:p w14:paraId="1D13D9D9" w14:textId="0A4947DD" w:rsidR="00E829D2" w:rsidRDefault="00262E7A" w:rsidP="00262E7A">
            <w:pPr>
              <w:rPr>
                <w:rFonts w:hint="eastAsia"/>
              </w:rPr>
            </w:pPr>
            <w:r>
              <w:t xml:space="preserve">        pass</w:t>
            </w:r>
          </w:p>
        </w:tc>
      </w:tr>
    </w:tbl>
    <w:p w14:paraId="3D7EDF45" w14:textId="77777777" w:rsidR="00487F5A" w:rsidRPr="007274D4" w:rsidRDefault="00487F5A" w:rsidP="007E4875">
      <w:pPr>
        <w:rPr>
          <w:rFonts w:hint="eastAsia"/>
        </w:rPr>
      </w:pPr>
    </w:p>
    <w:p w14:paraId="67DF002D" w14:textId="77777777" w:rsidR="00E1690C" w:rsidRPr="00161273" w:rsidRDefault="00E1690C" w:rsidP="00161273">
      <w:pPr>
        <w:rPr>
          <w:rFonts w:hint="eastAsia"/>
        </w:rPr>
      </w:pPr>
    </w:p>
    <w:p w14:paraId="5FFFBFFB" w14:textId="45D73EBE" w:rsidR="00362F7F" w:rsidRDefault="00362F7F">
      <w:pPr>
        <w:pStyle w:val="2"/>
      </w:pPr>
      <w:bookmarkStart w:id="0" w:name="_编写_jobbole.py_代码"/>
      <w:bookmarkEnd w:id="0"/>
      <w:r w:rsidRPr="00362F7F">
        <w:rPr>
          <w:rFonts w:hint="eastAsia"/>
        </w:rPr>
        <w:t>编写</w:t>
      </w:r>
      <w:r w:rsidRPr="00362F7F">
        <w:rPr>
          <w:rFonts w:hint="eastAsia"/>
        </w:rPr>
        <w:t xml:space="preserve"> jobbole.py </w:t>
      </w:r>
      <w:r w:rsidRPr="00362F7F">
        <w:rPr>
          <w:rFonts w:hint="eastAsia"/>
        </w:rPr>
        <w:t>代码</w:t>
      </w:r>
    </w:p>
    <w:p w14:paraId="6D8ECC46" w14:textId="0C5935B4" w:rsidR="00BB262A" w:rsidRDefault="00BB262A" w:rsidP="00BB262A">
      <w:r>
        <w:rPr>
          <w:rFonts w:hint="eastAsia"/>
        </w:rPr>
        <w:t>在上面一节我们创建了</w:t>
      </w:r>
      <w:r>
        <w:rPr>
          <w:rFonts w:hint="eastAsia"/>
        </w:rPr>
        <w:t>jobbole.py</w:t>
      </w:r>
      <w:r>
        <w:rPr>
          <w:rFonts w:hint="eastAsia"/>
        </w:rPr>
        <w:t>爬虫文件，并自动添加了部分代码。</w:t>
      </w:r>
    </w:p>
    <w:p w14:paraId="556DF55C" w14:textId="4BADDFF1" w:rsidR="00BB262A" w:rsidRDefault="00BB262A" w:rsidP="00BB262A"/>
    <w:p w14:paraId="4EBAF626" w14:textId="7564FC96" w:rsidR="006828D9" w:rsidRDefault="006828D9" w:rsidP="00BB262A">
      <w:r w:rsidRPr="006828D9">
        <w:rPr>
          <w:rFonts w:hint="eastAsia"/>
        </w:rPr>
        <w:t>为了方便调试代码，需要在</w:t>
      </w:r>
      <w:r w:rsidRPr="006828D9">
        <w:rPr>
          <w:rFonts w:hint="eastAsia"/>
        </w:rPr>
        <w:t xml:space="preserve"> </w:t>
      </w:r>
      <w:r w:rsidRPr="006828D9">
        <w:rPr>
          <w:rFonts w:hint="eastAsia"/>
        </w:rPr>
        <w:t>项目目录下创建一个</w:t>
      </w:r>
      <w:r w:rsidRPr="006828D9">
        <w:rPr>
          <w:rFonts w:hint="eastAsia"/>
        </w:rPr>
        <w:t xml:space="preserve"> main.py </w:t>
      </w:r>
      <w:r w:rsidRPr="006828D9">
        <w:rPr>
          <w:rFonts w:hint="eastAsia"/>
        </w:rPr>
        <w:t>的文件，代码如下：</w:t>
      </w:r>
    </w:p>
    <w:tbl>
      <w:tblPr>
        <w:tblStyle w:val="a5"/>
        <w:tblW w:w="0" w:type="auto"/>
        <w:tblLook w:val="04A0" w:firstRow="1" w:lastRow="0" w:firstColumn="1" w:lastColumn="0" w:noHBand="0" w:noVBand="1"/>
      </w:tblPr>
      <w:tblGrid>
        <w:gridCol w:w="8296"/>
      </w:tblGrid>
      <w:tr w:rsidR="00CA3284" w14:paraId="0962518D" w14:textId="77777777" w:rsidTr="00CA3284">
        <w:tc>
          <w:tcPr>
            <w:tcW w:w="8296" w:type="dxa"/>
          </w:tcPr>
          <w:p w14:paraId="03AE4B77" w14:textId="77777777" w:rsidR="00CA3284" w:rsidRDefault="00CA3284" w:rsidP="00CA3284">
            <w:r>
              <w:t>from scrapy.cmdline import execute</w:t>
            </w:r>
          </w:p>
          <w:p w14:paraId="5091BF9D" w14:textId="77777777" w:rsidR="00CA3284" w:rsidRDefault="00CA3284" w:rsidP="00CA3284">
            <w:r>
              <w:t>import sys</w:t>
            </w:r>
          </w:p>
          <w:p w14:paraId="0270CA66" w14:textId="77777777" w:rsidR="00CA3284" w:rsidRDefault="00CA3284" w:rsidP="00CA3284">
            <w:r>
              <w:t>import os</w:t>
            </w:r>
          </w:p>
          <w:p w14:paraId="3C114ECC" w14:textId="77777777" w:rsidR="00CA3284" w:rsidRDefault="00CA3284" w:rsidP="00CA3284"/>
          <w:p w14:paraId="7F08B43C" w14:textId="77777777" w:rsidR="00CA3284" w:rsidRDefault="00CA3284" w:rsidP="00CA3284"/>
          <w:p w14:paraId="0BF7679F" w14:textId="77777777" w:rsidR="00CA3284" w:rsidRDefault="00CA3284" w:rsidP="00CA3284">
            <w:r>
              <w:t>sys.path.append(os.path.dirname(os.path.abspath(__file__)))</w:t>
            </w:r>
          </w:p>
          <w:p w14:paraId="58BDEE0D" w14:textId="2D4F0220" w:rsidR="00CA3284" w:rsidRDefault="00CA3284" w:rsidP="00CA3284">
            <w:r>
              <w:rPr>
                <w:rFonts w:hint="eastAsia"/>
              </w:rPr>
              <w:t xml:space="preserve">execute(["scrapy","crawl","jobbole"]) # </w:t>
            </w:r>
            <w:r>
              <w:rPr>
                <w:rFonts w:hint="eastAsia"/>
              </w:rPr>
              <w:t>要执行的</w:t>
            </w:r>
            <w:r>
              <w:rPr>
                <w:rFonts w:hint="eastAsia"/>
              </w:rPr>
              <w:t xml:space="preserve"> spider</w:t>
            </w:r>
          </w:p>
        </w:tc>
      </w:tr>
    </w:tbl>
    <w:p w14:paraId="3E3B0007" w14:textId="5B2FC408" w:rsidR="006828D9" w:rsidRDefault="00BB5403" w:rsidP="00BB262A">
      <w:r w:rsidRPr="00BB5403">
        <w:rPr>
          <w:rFonts w:hint="eastAsia"/>
        </w:rPr>
        <w:t>运行</w:t>
      </w:r>
      <w:r w:rsidRPr="00BB5403">
        <w:rPr>
          <w:rFonts w:hint="eastAsia"/>
        </w:rPr>
        <w:t xml:space="preserve"> main.py </w:t>
      </w:r>
      <w:r w:rsidRPr="00BB5403">
        <w:rPr>
          <w:rFonts w:hint="eastAsia"/>
        </w:rPr>
        <w:t>就可以执行蜘蛛程序</w:t>
      </w:r>
      <w:r>
        <w:rPr>
          <w:rFonts w:hint="eastAsia"/>
        </w:rPr>
        <w:t>了。</w:t>
      </w:r>
    </w:p>
    <w:p w14:paraId="6877281A" w14:textId="528042EB" w:rsidR="006828D9" w:rsidRDefault="006828D9" w:rsidP="00BB262A"/>
    <w:p w14:paraId="1D940D4F" w14:textId="782E4D47" w:rsidR="00BB5403" w:rsidRDefault="003E13D9" w:rsidP="00BB262A">
      <w:pPr>
        <w:rPr>
          <w:rFonts w:ascii="Helvetica" w:hAnsi="Helvetica" w:cs="Helvetica"/>
          <w:color w:val="000000"/>
          <w:shd w:val="clear" w:color="auto" w:fill="FFFFFF"/>
        </w:rPr>
      </w:pPr>
      <w:r>
        <w:rPr>
          <w:rFonts w:ascii="Helvetica" w:hAnsi="Helvetica" w:cs="Helvetica"/>
          <w:color w:val="000000"/>
          <w:shd w:val="clear" w:color="auto" w:fill="FFFFFF"/>
        </w:rPr>
        <w:t>修改</w:t>
      </w:r>
      <w:r>
        <w:rPr>
          <w:rFonts w:ascii="Helvetica" w:hAnsi="Helvetica" w:cs="Helvetica"/>
          <w:color w:val="000000"/>
          <w:shd w:val="clear" w:color="auto" w:fill="FFFFFF"/>
        </w:rPr>
        <w:t> </w:t>
      </w:r>
      <w:r>
        <w:rPr>
          <w:rFonts w:ascii="Helvetica" w:hAnsi="Helvetica" w:cs="Helvetica"/>
          <w:b/>
          <w:bCs/>
          <w:color w:val="000000"/>
          <w:shd w:val="clear" w:color="auto" w:fill="FFFFFF"/>
        </w:rPr>
        <w:t>settings.py</w:t>
      </w:r>
      <w:r>
        <w:rPr>
          <w:rFonts w:ascii="Helvetica" w:hAnsi="Helvetica" w:cs="Helvetica"/>
          <w:color w:val="000000"/>
          <w:shd w:val="clear" w:color="auto" w:fill="FFFFFF"/>
        </w:rPr>
        <w:t> </w:t>
      </w:r>
      <w:r>
        <w:rPr>
          <w:rFonts w:ascii="Helvetica" w:hAnsi="Helvetica" w:cs="Helvetica"/>
          <w:color w:val="000000"/>
          <w:shd w:val="clear" w:color="auto" w:fill="FFFFFF"/>
        </w:rPr>
        <w:t>文件，把</w:t>
      </w:r>
      <w:r w:rsidRPr="00E2045E">
        <w:t>下面的变量的值修改为</w:t>
      </w:r>
      <w:r w:rsidRPr="00E2045E">
        <w:t xml:space="preserve"> False </w:t>
      </w:r>
      <w:r w:rsidRPr="00E2045E">
        <w:t>，表示不遵循</w:t>
      </w:r>
      <w:r w:rsidRPr="00E2045E">
        <w:t xml:space="preserve"> robots </w:t>
      </w:r>
      <w:r w:rsidRPr="00E2045E">
        <w:t>协</w:t>
      </w:r>
      <w:r>
        <w:rPr>
          <w:rFonts w:ascii="Helvetica" w:hAnsi="Helvetica" w:cs="Helvetica"/>
          <w:color w:val="000000"/>
          <w:shd w:val="clear" w:color="auto" w:fill="FFFFFF"/>
        </w:rPr>
        <w:t>议</w:t>
      </w:r>
      <w:r>
        <w:rPr>
          <w:rFonts w:ascii="Helvetica" w:hAnsi="Helvetica" w:cs="Helvetica" w:hint="eastAsia"/>
          <w:color w:val="000000"/>
          <w:shd w:val="clear" w:color="auto" w:fill="FFFFFF"/>
        </w:rPr>
        <w:t>：</w:t>
      </w:r>
    </w:p>
    <w:tbl>
      <w:tblPr>
        <w:tblStyle w:val="a5"/>
        <w:tblW w:w="0" w:type="auto"/>
        <w:tblLook w:val="04A0" w:firstRow="1" w:lastRow="0" w:firstColumn="1" w:lastColumn="0" w:noHBand="0" w:noVBand="1"/>
      </w:tblPr>
      <w:tblGrid>
        <w:gridCol w:w="8296"/>
      </w:tblGrid>
      <w:tr w:rsidR="00F13D43" w14:paraId="1832A02B" w14:textId="77777777" w:rsidTr="00F13D43">
        <w:tc>
          <w:tcPr>
            <w:tcW w:w="8296" w:type="dxa"/>
          </w:tcPr>
          <w:p w14:paraId="0BBA8831" w14:textId="77777777" w:rsidR="00F13D43" w:rsidRDefault="00F13D43" w:rsidP="00F13D43">
            <w:pPr>
              <w:rPr>
                <w:rFonts w:hint="eastAsia"/>
              </w:rPr>
            </w:pPr>
            <w:r>
              <w:rPr>
                <w:rFonts w:hint="eastAsia"/>
              </w:rPr>
              <w:t xml:space="preserve"># </w:t>
            </w:r>
            <w:r>
              <w:rPr>
                <w:rFonts w:hint="eastAsia"/>
              </w:rPr>
              <w:t>设置为</w:t>
            </w:r>
            <w:r>
              <w:rPr>
                <w:rFonts w:hint="eastAsia"/>
              </w:rPr>
              <w:t xml:space="preserve"> False </w:t>
            </w:r>
            <w:r>
              <w:rPr>
                <w:rFonts w:hint="eastAsia"/>
              </w:rPr>
              <w:t>表示</w:t>
            </w:r>
            <w:r>
              <w:rPr>
                <w:rFonts w:hint="eastAsia"/>
              </w:rPr>
              <w:t xml:space="preserve"> </w:t>
            </w:r>
            <w:r>
              <w:rPr>
                <w:rFonts w:hint="eastAsia"/>
              </w:rPr>
              <w:t>不遵循网站的</w:t>
            </w:r>
            <w:r>
              <w:rPr>
                <w:rFonts w:hint="eastAsia"/>
              </w:rPr>
              <w:t xml:space="preserve"> robots.txt </w:t>
            </w:r>
            <w:r>
              <w:rPr>
                <w:rFonts w:hint="eastAsia"/>
              </w:rPr>
              <w:t>协议</w:t>
            </w:r>
          </w:p>
          <w:p w14:paraId="760E2872" w14:textId="0E078916" w:rsidR="00F13D43" w:rsidRDefault="00F13D43" w:rsidP="00F13D43">
            <w:pPr>
              <w:rPr>
                <w:rFonts w:hint="eastAsia"/>
              </w:rPr>
            </w:pPr>
            <w:r>
              <w:t>ROBOTSTXT_OBEY = False</w:t>
            </w:r>
          </w:p>
        </w:tc>
      </w:tr>
    </w:tbl>
    <w:p w14:paraId="2357A17E" w14:textId="4A35DEDF" w:rsidR="003E13D9" w:rsidRDefault="003E13D9" w:rsidP="00BB262A"/>
    <w:p w14:paraId="0FB3E5D5" w14:textId="2E923188" w:rsidR="00E2045E" w:rsidRDefault="00E2045E" w:rsidP="00BB262A">
      <w:pPr>
        <w:rPr>
          <w:rFonts w:ascii="Helvetica" w:hAnsi="Helvetica" w:cs="Helvetica"/>
          <w:color w:val="000000"/>
          <w:shd w:val="clear" w:color="auto" w:fill="FFFFFF"/>
        </w:rPr>
      </w:pPr>
      <w:r>
        <w:rPr>
          <w:rFonts w:ascii="Helvetica" w:hAnsi="Helvetica" w:cs="Helvetica"/>
          <w:color w:val="000000"/>
          <w:shd w:val="clear" w:color="auto" w:fill="FFFFFF"/>
        </w:rPr>
        <w:t>修改</w:t>
      </w:r>
      <w:r>
        <w:rPr>
          <w:rFonts w:ascii="Helvetica" w:hAnsi="Helvetica" w:cs="Helvetica"/>
          <w:color w:val="000000"/>
          <w:shd w:val="clear" w:color="auto" w:fill="FFFFFF"/>
        </w:rPr>
        <w:t> </w:t>
      </w:r>
      <w:r>
        <w:rPr>
          <w:rFonts w:ascii="Helvetica" w:hAnsi="Helvetica" w:cs="Helvetica"/>
          <w:b/>
          <w:bCs/>
          <w:color w:val="000000"/>
          <w:shd w:val="clear" w:color="auto" w:fill="FFFFFF"/>
        </w:rPr>
        <w:t>jobbole.py</w:t>
      </w:r>
      <w:r>
        <w:rPr>
          <w:rFonts w:ascii="Helvetica" w:hAnsi="Helvetica" w:cs="Helvetica"/>
          <w:color w:val="000000"/>
          <w:shd w:val="clear" w:color="auto" w:fill="FFFFFF"/>
        </w:rPr>
        <w:t> </w:t>
      </w:r>
      <w:r>
        <w:rPr>
          <w:rFonts w:ascii="Helvetica" w:hAnsi="Helvetica" w:cs="Helvetica"/>
          <w:color w:val="000000"/>
          <w:shd w:val="clear" w:color="auto" w:fill="FFFFFF"/>
        </w:rPr>
        <w:t>文件，</w:t>
      </w:r>
      <w:r w:rsidRPr="00E2045E">
        <w:t>在这里采用</w:t>
      </w:r>
      <w:r w:rsidRPr="00E2045E">
        <w:t xml:space="preserve"> xpath </w:t>
      </w:r>
      <w:r w:rsidRPr="00E2045E">
        <w:t>和</w:t>
      </w:r>
      <w:r w:rsidRPr="00E2045E">
        <w:t xml:space="preserve"> css </w:t>
      </w:r>
      <w:r w:rsidRPr="00E2045E">
        <w:t>这两种选择器来对</w:t>
      </w:r>
      <w:r>
        <w:rPr>
          <w:rFonts w:ascii="Helvetica" w:hAnsi="Helvetica" w:cs="Helvetica"/>
          <w:color w:val="000000"/>
          <w:shd w:val="clear" w:color="auto" w:fill="FFFFFF"/>
        </w:rPr>
        <w:t>内容页的字段进行提取，代码如下：</w:t>
      </w:r>
    </w:p>
    <w:tbl>
      <w:tblPr>
        <w:tblStyle w:val="a5"/>
        <w:tblW w:w="0" w:type="auto"/>
        <w:tblLook w:val="04A0" w:firstRow="1" w:lastRow="0" w:firstColumn="1" w:lastColumn="0" w:noHBand="0" w:noVBand="1"/>
      </w:tblPr>
      <w:tblGrid>
        <w:gridCol w:w="8296"/>
      </w:tblGrid>
      <w:tr w:rsidR="00A66B36" w14:paraId="6758E637" w14:textId="77777777" w:rsidTr="00633060">
        <w:tc>
          <w:tcPr>
            <w:tcW w:w="8296" w:type="dxa"/>
          </w:tcPr>
          <w:p w14:paraId="3C781F63" w14:textId="6AE73670" w:rsidR="00A66B36" w:rsidRDefault="00A66B36" w:rsidP="00633060">
            <w:r>
              <w:rPr>
                <w:rFonts w:hint="eastAsia"/>
              </w:rPr>
              <w:lastRenderedPageBreak/>
              <w:t>jobbole.py</w:t>
            </w:r>
          </w:p>
        </w:tc>
      </w:tr>
      <w:tr w:rsidR="00633060" w14:paraId="53E4108E" w14:textId="77777777" w:rsidTr="00633060">
        <w:tc>
          <w:tcPr>
            <w:tcW w:w="8296" w:type="dxa"/>
          </w:tcPr>
          <w:p w14:paraId="621E7EBA" w14:textId="77777777" w:rsidR="00633060" w:rsidRDefault="00633060" w:rsidP="00633060">
            <w:r>
              <w:t># -*- coding: utf-8 -*-</w:t>
            </w:r>
          </w:p>
          <w:p w14:paraId="46F08135" w14:textId="77777777" w:rsidR="00633060" w:rsidRDefault="00633060" w:rsidP="00633060">
            <w:r>
              <w:t>import scrapy</w:t>
            </w:r>
          </w:p>
          <w:p w14:paraId="1399ADB7" w14:textId="77777777" w:rsidR="00633060" w:rsidRDefault="00633060" w:rsidP="00633060">
            <w:r>
              <w:t>import re</w:t>
            </w:r>
          </w:p>
          <w:p w14:paraId="09AA08B2" w14:textId="77777777" w:rsidR="00633060" w:rsidRDefault="00633060" w:rsidP="00633060">
            <w:r>
              <w:t>class JobboleSpider(scrapy.Spider):</w:t>
            </w:r>
          </w:p>
          <w:p w14:paraId="5B1C4584" w14:textId="77777777" w:rsidR="00633060" w:rsidRDefault="00633060" w:rsidP="00633060">
            <w:r>
              <w:t xml:space="preserve">    name = "jobbole"</w:t>
            </w:r>
          </w:p>
          <w:p w14:paraId="66A3C346" w14:textId="77777777" w:rsidR="00633060" w:rsidRDefault="00633060" w:rsidP="00633060">
            <w:r>
              <w:t xml:space="preserve">    allowed_domains = ["blog.jobbole.com"]</w:t>
            </w:r>
          </w:p>
          <w:p w14:paraId="33874AF8" w14:textId="77777777" w:rsidR="00633060" w:rsidRDefault="00633060" w:rsidP="00633060">
            <w:r>
              <w:t xml:space="preserve">    # start_urls = ['http://blog.jobbole.com/']</w:t>
            </w:r>
          </w:p>
          <w:p w14:paraId="6853CD34" w14:textId="77777777" w:rsidR="00633060" w:rsidRDefault="00633060" w:rsidP="00633060">
            <w:r>
              <w:t xml:space="preserve">    start_urls = ['http://blog.jobbole.com/110287/']</w:t>
            </w:r>
          </w:p>
          <w:p w14:paraId="71F43E2C" w14:textId="77777777" w:rsidR="00633060" w:rsidRDefault="00633060" w:rsidP="00633060"/>
          <w:p w14:paraId="4202089C" w14:textId="77777777" w:rsidR="00633060" w:rsidRDefault="00633060" w:rsidP="00633060"/>
          <w:p w14:paraId="63110E6E" w14:textId="77777777" w:rsidR="00633060" w:rsidRDefault="00633060" w:rsidP="00633060">
            <w:r>
              <w:t xml:space="preserve">    def parse(self, response):</w:t>
            </w:r>
          </w:p>
          <w:p w14:paraId="20636FEC" w14:textId="77777777" w:rsidR="00633060" w:rsidRDefault="00633060" w:rsidP="00633060">
            <w:pPr>
              <w:rPr>
                <w:rFonts w:hint="eastAsia"/>
              </w:rPr>
            </w:pPr>
            <w:r>
              <w:rPr>
                <w:rFonts w:hint="eastAsia"/>
              </w:rPr>
              <w:t xml:space="preserve">        #xpath</w:t>
            </w:r>
            <w:r>
              <w:rPr>
                <w:rFonts w:hint="eastAsia"/>
              </w:rPr>
              <w:t>操作方式</w:t>
            </w:r>
          </w:p>
          <w:p w14:paraId="21C98209" w14:textId="77777777" w:rsidR="00633060" w:rsidRDefault="00633060" w:rsidP="00633060">
            <w:pPr>
              <w:rPr>
                <w:rFonts w:hint="eastAsia"/>
              </w:rPr>
            </w:pPr>
            <w:r>
              <w:rPr>
                <w:rFonts w:hint="eastAsia"/>
              </w:rPr>
              <w:t xml:space="preserve">        #extract_first() </w:t>
            </w:r>
            <w:r>
              <w:rPr>
                <w:rFonts w:hint="eastAsia"/>
              </w:rPr>
              <w:t>可以代替</w:t>
            </w:r>
            <w:r>
              <w:rPr>
                <w:rFonts w:hint="eastAsia"/>
              </w:rPr>
              <w:t xml:space="preserve"> extract()[0] </w:t>
            </w:r>
            <w:r>
              <w:rPr>
                <w:rFonts w:hint="eastAsia"/>
              </w:rPr>
              <w:t>防止数组下标越界</w:t>
            </w:r>
          </w:p>
          <w:p w14:paraId="4A8E49D1" w14:textId="77777777" w:rsidR="00633060" w:rsidRDefault="00633060" w:rsidP="00633060">
            <w:r>
              <w:t xml:space="preserve">        title = response.xpath("//div[@class='entry-header']/h1/text()").extract_first()</w:t>
            </w:r>
          </w:p>
          <w:p w14:paraId="4FB2B9C1" w14:textId="77777777" w:rsidR="00633060" w:rsidRDefault="00633060" w:rsidP="00633060">
            <w:r>
              <w:t xml:space="preserve">        create_date = response.xpath("//div[@class='entry-meta']/p[@class='entry-meta-hide-on-mobile']/text()").extract()[0].strip().replace("·","").strip()</w:t>
            </w:r>
          </w:p>
          <w:p w14:paraId="168D115C" w14:textId="77777777" w:rsidR="00633060" w:rsidRDefault="00633060" w:rsidP="00633060">
            <w:r>
              <w:t xml:space="preserve">        praise_nums = int(response.xpath("//span[contains(@class,'vote-post-up')]/h10/text()").extract()[0])</w:t>
            </w:r>
          </w:p>
          <w:p w14:paraId="3CDFADA5" w14:textId="77777777" w:rsidR="00633060" w:rsidRDefault="00633060" w:rsidP="00633060"/>
          <w:p w14:paraId="6C1567C2" w14:textId="77777777" w:rsidR="00633060" w:rsidRDefault="00633060" w:rsidP="00633060"/>
          <w:p w14:paraId="0C3A6EFF" w14:textId="77777777" w:rsidR="00633060" w:rsidRDefault="00633060" w:rsidP="00633060">
            <w:r>
              <w:t xml:space="preserve">        fav_nums = response.xpath("//span[contains(@class,'bookmark-btn')]/text()").extract()[0]</w:t>
            </w:r>
          </w:p>
          <w:p w14:paraId="38C0E74E" w14:textId="77777777" w:rsidR="00633060" w:rsidRDefault="00633060" w:rsidP="00633060">
            <w:r>
              <w:t xml:space="preserve">        match_re = re.match(r".*?(\d+).*", fav_nums)</w:t>
            </w:r>
          </w:p>
          <w:p w14:paraId="5B767DCA" w14:textId="77777777" w:rsidR="00633060" w:rsidRDefault="00633060" w:rsidP="00633060">
            <w:r>
              <w:t xml:space="preserve">        if match_re:</w:t>
            </w:r>
          </w:p>
          <w:p w14:paraId="6BC4A225" w14:textId="77777777" w:rsidR="00633060" w:rsidRDefault="00633060" w:rsidP="00633060">
            <w:r>
              <w:t xml:space="preserve">            fav_nums = match_re.group(1)</w:t>
            </w:r>
          </w:p>
          <w:p w14:paraId="718D57A1" w14:textId="77777777" w:rsidR="00633060" w:rsidRDefault="00633060" w:rsidP="00633060"/>
          <w:p w14:paraId="5667B4CC" w14:textId="77777777" w:rsidR="00633060" w:rsidRDefault="00633060" w:rsidP="00633060"/>
          <w:p w14:paraId="638FD2F2" w14:textId="77777777" w:rsidR="00633060" w:rsidRDefault="00633060" w:rsidP="00633060">
            <w:r>
              <w:t xml:space="preserve">        comment_nums = response.xpath("//a[@href='#article-comment']/span/text()").extract()[0]</w:t>
            </w:r>
          </w:p>
          <w:p w14:paraId="1F9C69C7" w14:textId="77777777" w:rsidR="00633060" w:rsidRDefault="00633060" w:rsidP="00633060">
            <w:r>
              <w:t xml:space="preserve">        match_re = re.match(r".*?(\d+).*", comment_nums)</w:t>
            </w:r>
          </w:p>
          <w:p w14:paraId="4E92C54B" w14:textId="77777777" w:rsidR="00633060" w:rsidRDefault="00633060" w:rsidP="00633060">
            <w:r>
              <w:t xml:space="preserve">        if match_re:</w:t>
            </w:r>
          </w:p>
          <w:p w14:paraId="6FA7AB74" w14:textId="77777777" w:rsidR="00633060" w:rsidRDefault="00633060" w:rsidP="00633060">
            <w:r>
              <w:t xml:space="preserve">            comment_nums = match_re.group(1)</w:t>
            </w:r>
          </w:p>
          <w:p w14:paraId="0E697FD9" w14:textId="77777777" w:rsidR="00633060" w:rsidRDefault="00633060" w:rsidP="00633060"/>
          <w:p w14:paraId="005A614E" w14:textId="77777777" w:rsidR="00633060" w:rsidRDefault="00633060" w:rsidP="00633060"/>
          <w:p w14:paraId="2653AD07" w14:textId="77777777" w:rsidR="00633060" w:rsidRDefault="00633060" w:rsidP="00633060">
            <w:r>
              <w:t xml:space="preserve">        content = response.xpath("//div[@class='entry']").extract()[0]</w:t>
            </w:r>
          </w:p>
          <w:p w14:paraId="7321A827" w14:textId="77777777" w:rsidR="00633060" w:rsidRDefault="00633060" w:rsidP="00633060"/>
          <w:p w14:paraId="6D3CDAC0" w14:textId="77777777" w:rsidR="00633060" w:rsidRDefault="00633060" w:rsidP="00633060"/>
          <w:p w14:paraId="52A0D7E2" w14:textId="77777777" w:rsidR="00633060" w:rsidRDefault="00633060" w:rsidP="00633060">
            <w:r>
              <w:t xml:space="preserve">        tag_list = response.xpath("//p[@class='entry-meta-hide-on-mobile']/a/text()").extract()</w:t>
            </w:r>
          </w:p>
          <w:p w14:paraId="7F86D4BC" w14:textId="77777777" w:rsidR="00633060" w:rsidRDefault="00633060" w:rsidP="00633060">
            <w:pPr>
              <w:rPr>
                <w:rFonts w:hint="eastAsia"/>
              </w:rPr>
            </w:pPr>
            <w:r>
              <w:rPr>
                <w:rFonts w:hint="eastAsia"/>
              </w:rPr>
              <w:lastRenderedPageBreak/>
              <w:t xml:space="preserve">        tag_list = [element for element in tag_list if not element.strip().endswith("</w:t>
            </w:r>
            <w:r>
              <w:rPr>
                <w:rFonts w:hint="eastAsia"/>
              </w:rPr>
              <w:t>评论</w:t>
            </w:r>
            <w:r>
              <w:rPr>
                <w:rFonts w:hint="eastAsia"/>
              </w:rPr>
              <w:t>")]</w:t>
            </w:r>
          </w:p>
          <w:p w14:paraId="729C361E" w14:textId="77777777" w:rsidR="00633060" w:rsidRDefault="00633060" w:rsidP="00633060">
            <w:r>
              <w:t xml:space="preserve">        tags = ",".join(tag_list)</w:t>
            </w:r>
          </w:p>
          <w:p w14:paraId="6DD5069F" w14:textId="77777777" w:rsidR="00633060" w:rsidRDefault="00633060" w:rsidP="00633060"/>
          <w:p w14:paraId="206BE6FE" w14:textId="77777777" w:rsidR="00633060" w:rsidRDefault="00633060" w:rsidP="00633060"/>
          <w:p w14:paraId="66896108" w14:textId="77777777" w:rsidR="00633060" w:rsidRDefault="00633060" w:rsidP="00633060">
            <w:pPr>
              <w:rPr>
                <w:rFonts w:hint="eastAsia"/>
              </w:rPr>
            </w:pPr>
            <w:r>
              <w:rPr>
                <w:rFonts w:hint="eastAsia"/>
              </w:rPr>
              <w:t xml:space="preserve">        # </w:t>
            </w:r>
            <w:r>
              <w:rPr>
                <w:rFonts w:hint="eastAsia"/>
              </w:rPr>
              <w:t>打印结果</w:t>
            </w:r>
          </w:p>
          <w:p w14:paraId="3F5C6A0A" w14:textId="77777777" w:rsidR="00633060" w:rsidRDefault="00633060" w:rsidP="00633060">
            <w:r>
              <w:t xml:space="preserve">        print(title,create_date,praise_nums,fav_nums,comment_nums,content,tags)</w:t>
            </w:r>
          </w:p>
          <w:p w14:paraId="575CDE51" w14:textId="77777777" w:rsidR="00633060" w:rsidRDefault="00633060" w:rsidP="00633060"/>
          <w:p w14:paraId="20C9BDB7" w14:textId="77777777" w:rsidR="00633060" w:rsidRDefault="00633060" w:rsidP="00633060"/>
          <w:p w14:paraId="767FEBB8" w14:textId="77777777" w:rsidR="00633060" w:rsidRDefault="00633060" w:rsidP="00633060">
            <w:pPr>
              <w:rPr>
                <w:rFonts w:hint="eastAsia"/>
              </w:rPr>
            </w:pPr>
            <w:r>
              <w:rPr>
                <w:rFonts w:hint="eastAsia"/>
              </w:rPr>
              <w:t xml:space="preserve">        #css</w:t>
            </w:r>
            <w:r>
              <w:rPr>
                <w:rFonts w:hint="eastAsia"/>
              </w:rPr>
              <w:t>操作方式</w:t>
            </w:r>
          </w:p>
          <w:p w14:paraId="2482F4AC" w14:textId="77777777" w:rsidR="00633060" w:rsidRDefault="00633060" w:rsidP="00633060">
            <w:r>
              <w:t xml:space="preserve">        title = response.css(".entry-header h1::text").extract()[0]</w:t>
            </w:r>
          </w:p>
          <w:p w14:paraId="4EF123A7" w14:textId="77777777" w:rsidR="00633060" w:rsidRDefault="00633060" w:rsidP="00633060"/>
          <w:p w14:paraId="13F1AE37" w14:textId="77777777" w:rsidR="00633060" w:rsidRDefault="00633060" w:rsidP="00633060"/>
          <w:p w14:paraId="39B520B7" w14:textId="77777777" w:rsidR="00633060" w:rsidRDefault="00633060" w:rsidP="00633060">
            <w:r>
              <w:t xml:space="preserve">        create_date = response.css("p.entry-meta-hide-on-mobile::text").extract()[0].strip().replace("·", "").strip()</w:t>
            </w:r>
          </w:p>
          <w:p w14:paraId="74B4D0D0" w14:textId="77777777" w:rsidR="00633060" w:rsidRDefault="00633060" w:rsidP="00633060"/>
          <w:p w14:paraId="57BBAE94" w14:textId="77777777" w:rsidR="00633060" w:rsidRDefault="00633060" w:rsidP="00633060"/>
          <w:p w14:paraId="562536B6" w14:textId="77777777" w:rsidR="00633060" w:rsidRDefault="00633060" w:rsidP="00633060">
            <w:r>
              <w:t xml:space="preserve">        praise_nums = int(response.css(".vote-post-up h10::text").extract()[0])</w:t>
            </w:r>
          </w:p>
          <w:p w14:paraId="6CB0C0E0" w14:textId="77777777" w:rsidR="00633060" w:rsidRDefault="00633060" w:rsidP="00633060"/>
          <w:p w14:paraId="53E44CA2" w14:textId="77777777" w:rsidR="00633060" w:rsidRDefault="00633060" w:rsidP="00633060"/>
          <w:p w14:paraId="785CB50B" w14:textId="77777777" w:rsidR="00633060" w:rsidRDefault="00633060" w:rsidP="00633060">
            <w:r>
              <w:t xml:space="preserve">        fav_nums = response.css("span.bookmark-btn::text").extract()[0]</w:t>
            </w:r>
          </w:p>
          <w:p w14:paraId="179A712B" w14:textId="77777777" w:rsidR="00633060" w:rsidRDefault="00633060" w:rsidP="00633060">
            <w:r>
              <w:t xml:space="preserve">        match_re = re.match(r".*?(\d+).*", fav_nums)</w:t>
            </w:r>
          </w:p>
          <w:p w14:paraId="1AF43000" w14:textId="77777777" w:rsidR="00633060" w:rsidRDefault="00633060" w:rsidP="00633060">
            <w:r>
              <w:t xml:space="preserve">        if match_re:</w:t>
            </w:r>
          </w:p>
          <w:p w14:paraId="24E23E61" w14:textId="77777777" w:rsidR="00633060" w:rsidRDefault="00633060" w:rsidP="00633060">
            <w:r>
              <w:t xml:space="preserve">            fav_nums = match_re.group(1)</w:t>
            </w:r>
          </w:p>
          <w:p w14:paraId="167FC291" w14:textId="77777777" w:rsidR="00633060" w:rsidRDefault="00633060" w:rsidP="00633060"/>
          <w:p w14:paraId="3E57F869" w14:textId="77777777" w:rsidR="00633060" w:rsidRDefault="00633060" w:rsidP="00633060"/>
          <w:p w14:paraId="4FE1B5C7" w14:textId="77777777" w:rsidR="00633060" w:rsidRDefault="00633060" w:rsidP="00633060">
            <w:r>
              <w:t xml:space="preserve">        comment_nums = response.css("a[href='#article-comment'] span::text").extract()[0]</w:t>
            </w:r>
          </w:p>
          <w:p w14:paraId="210760C5" w14:textId="77777777" w:rsidR="00633060" w:rsidRDefault="00633060" w:rsidP="00633060">
            <w:r>
              <w:t xml:space="preserve">        match_re = re.match(r".*?(\d+).*", comment_nums)</w:t>
            </w:r>
          </w:p>
          <w:p w14:paraId="3318385D" w14:textId="77777777" w:rsidR="00633060" w:rsidRDefault="00633060" w:rsidP="00633060">
            <w:r>
              <w:t xml:space="preserve">        if match_re:</w:t>
            </w:r>
          </w:p>
          <w:p w14:paraId="4337169C" w14:textId="77777777" w:rsidR="00633060" w:rsidRDefault="00633060" w:rsidP="00633060">
            <w:r>
              <w:t xml:space="preserve">            comment_nums = match_re.group(1)</w:t>
            </w:r>
          </w:p>
          <w:p w14:paraId="336B3BCF" w14:textId="77777777" w:rsidR="00633060" w:rsidRDefault="00633060" w:rsidP="00633060"/>
          <w:p w14:paraId="33E24593" w14:textId="77777777" w:rsidR="00633060" w:rsidRDefault="00633060" w:rsidP="00633060"/>
          <w:p w14:paraId="0A93D5EC" w14:textId="77777777" w:rsidR="00633060" w:rsidRDefault="00633060" w:rsidP="00633060">
            <w:r>
              <w:t xml:space="preserve">        content = response.css("div.entry").extract()[0]</w:t>
            </w:r>
          </w:p>
          <w:p w14:paraId="64827714" w14:textId="77777777" w:rsidR="00633060" w:rsidRDefault="00633060" w:rsidP="00633060"/>
          <w:p w14:paraId="7C1F2AE1" w14:textId="77777777" w:rsidR="00633060" w:rsidRDefault="00633060" w:rsidP="00633060"/>
          <w:p w14:paraId="52BCFA2A" w14:textId="77777777" w:rsidR="00633060" w:rsidRDefault="00633060" w:rsidP="00633060">
            <w:r>
              <w:t xml:space="preserve">        tag_list = response.css("p.entry-meta-hide-on-mobile a::text").extract()</w:t>
            </w:r>
          </w:p>
          <w:p w14:paraId="36D603FC" w14:textId="77777777" w:rsidR="00633060" w:rsidRDefault="00633060" w:rsidP="00633060">
            <w:pPr>
              <w:rPr>
                <w:rFonts w:hint="eastAsia"/>
              </w:rPr>
            </w:pPr>
            <w:r>
              <w:rPr>
                <w:rFonts w:hint="eastAsia"/>
              </w:rPr>
              <w:t xml:space="preserve">        tag_list = [element for element in tag_list if not element.strip().endswith("</w:t>
            </w:r>
            <w:r>
              <w:rPr>
                <w:rFonts w:hint="eastAsia"/>
              </w:rPr>
              <w:t>评论</w:t>
            </w:r>
            <w:r>
              <w:rPr>
                <w:rFonts w:hint="eastAsia"/>
              </w:rPr>
              <w:t>")]</w:t>
            </w:r>
          </w:p>
          <w:p w14:paraId="4B63B582" w14:textId="77777777" w:rsidR="00633060" w:rsidRDefault="00633060" w:rsidP="00633060">
            <w:r>
              <w:lastRenderedPageBreak/>
              <w:t xml:space="preserve">        tags = ",".join(tag_list)</w:t>
            </w:r>
          </w:p>
          <w:p w14:paraId="4B3729B2" w14:textId="77777777" w:rsidR="00633060" w:rsidRDefault="00633060" w:rsidP="00633060"/>
          <w:p w14:paraId="1E4779F7" w14:textId="77777777" w:rsidR="00633060" w:rsidRDefault="00633060" w:rsidP="00633060"/>
          <w:p w14:paraId="371ECC93" w14:textId="77777777" w:rsidR="00633060" w:rsidRDefault="00633060" w:rsidP="00633060">
            <w:r>
              <w:t xml:space="preserve">        print(title, create_date, praise_nums, fav_nums, comment_nums, content, tags)</w:t>
            </w:r>
          </w:p>
          <w:p w14:paraId="7E7B1BBD" w14:textId="339B070F" w:rsidR="00633060" w:rsidRDefault="00633060" w:rsidP="00633060">
            <w:pPr>
              <w:rPr>
                <w:rFonts w:hint="eastAsia"/>
              </w:rPr>
            </w:pPr>
            <w:r>
              <w:t xml:space="preserve">        pass</w:t>
            </w:r>
          </w:p>
        </w:tc>
      </w:tr>
    </w:tbl>
    <w:p w14:paraId="398300FA" w14:textId="77777777" w:rsidR="00E2045E" w:rsidRDefault="00E2045E" w:rsidP="00BB262A">
      <w:pPr>
        <w:rPr>
          <w:rFonts w:hint="eastAsia"/>
        </w:rPr>
      </w:pPr>
    </w:p>
    <w:p w14:paraId="6296C314" w14:textId="77777777" w:rsidR="007B70CE" w:rsidRDefault="007B70CE" w:rsidP="00BB262A">
      <w:pPr>
        <w:rPr>
          <w:rFonts w:hint="eastAsia"/>
        </w:rPr>
      </w:pPr>
    </w:p>
    <w:p w14:paraId="54AFA819" w14:textId="77777777" w:rsidR="006828D9" w:rsidRPr="006828D9" w:rsidRDefault="006828D9" w:rsidP="00BB262A">
      <w:pPr>
        <w:rPr>
          <w:rFonts w:hint="eastAsia"/>
        </w:rPr>
      </w:pPr>
    </w:p>
    <w:p w14:paraId="5413AF1C" w14:textId="77777777" w:rsidR="006828D9" w:rsidRPr="00BB262A" w:rsidRDefault="006828D9" w:rsidP="00BB262A">
      <w:pPr>
        <w:rPr>
          <w:rFonts w:hint="eastAsia"/>
        </w:rPr>
      </w:pPr>
    </w:p>
    <w:p w14:paraId="32E7ED17" w14:textId="77777777" w:rsidR="00362F7F" w:rsidRPr="00362F7F" w:rsidRDefault="00362F7F" w:rsidP="00362F7F">
      <w:pPr>
        <w:rPr>
          <w:rFonts w:hint="eastAsia"/>
        </w:rPr>
      </w:pPr>
    </w:p>
    <w:p w14:paraId="4081BF0E" w14:textId="6167B446" w:rsidR="00CA2D73" w:rsidRDefault="00CA2D73">
      <w:pPr>
        <w:pStyle w:val="2"/>
      </w:pPr>
      <w:r w:rsidRPr="00CA2D73">
        <w:rPr>
          <w:rFonts w:hint="eastAsia"/>
        </w:rPr>
        <w:t xml:space="preserve">xpath </w:t>
      </w:r>
      <w:r w:rsidRPr="00CA2D73">
        <w:rPr>
          <w:rFonts w:hint="eastAsia"/>
        </w:rPr>
        <w:t>和</w:t>
      </w:r>
      <w:r w:rsidRPr="00CA2D73">
        <w:rPr>
          <w:rFonts w:hint="eastAsia"/>
        </w:rPr>
        <w:t xml:space="preserve"> css </w:t>
      </w:r>
      <w:r w:rsidRPr="00CA2D73">
        <w:rPr>
          <w:rFonts w:hint="eastAsia"/>
        </w:rPr>
        <w:t>选择器</w:t>
      </w:r>
    </w:p>
    <w:p w14:paraId="0BDB0AB4" w14:textId="178C6F4F" w:rsidR="00723AB7" w:rsidRDefault="00723AB7" w:rsidP="00723AB7">
      <w:pPr>
        <w:rPr>
          <w:rFonts w:hint="eastAsia"/>
        </w:rPr>
      </w:pPr>
      <w:r>
        <w:rPr>
          <w:rFonts w:hint="eastAsia"/>
        </w:rPr>
        <w:t>在</w:t>
      </w:r>
      <w:r>
        <w:rPr>
          <w:rFonts w:hint="eastAsia"/>
        </w:rPr>
        <w:t>上面</w:t>
      </w:r>
      <w:r>
        <w:rPr>
          <w:rFonts w:hint="eastAsia"/>
        </w:rPr>
        <w:t>我们使用了</w:t>
      </w:r>
      <w:r>
        <w:rPr>
          <w:rFonts w:hint="eastAsia"/>
        </w:rPr>
        <w:t xml:space="preserve"> xpath </w:t>
      </w:r>
      <w:r>
        <w:rPr>
          <w:rFonts w:hint="eastAsia"/>
        </w:rPr>
        <w:t>和</w:t>
      </w:r>
      <w:r>
        <w:rPr>
          <w:rFonts w:hint="eastAsia"/>
        </w:rPr>
        <w:t xml:space="preserve"> css </w:t>
      </w:r>
      <w:r>
        <w:rPr>
          <w:rFonts w:hint="eastAsia"/>
        </w:rPr>
        <w:t>这两种选择器来对内容页的字段进行提取，这里附带上</w:t>
      </w:r>
      <w:r>
        <w:rPr>
          <w:rFonts w:hint="eastAsia"/>
        </w:rPr>
        <w:t xml:space="preserve"> xpath </w:t>
      </w:r>
      <w:r>
        <w:rPr>
          <w:rFonts w:hint="eastAsia"/>
        </w:rPr>
        <w:t>和</w:t>
      </w:r>
      <w:r>
        <w:rPr>
          <w:rFonts w:hint="eastAsia"/>
        </w:rPr>
        <w:t xml:space="preserve"> css </w:t>
      </w:r>
      <w:r>
        <w:rPr>
          <w:rFonts w:hint="eastAsia"/>
        </w:rPr>
        <w:t>选择器的操作介绍。</w:t>
      </w:r>
    </w:p>
    <w:p w14:paraId="6D3640A1" w14:textId="77777777" w:rsidR="00723AB7" w:rsidRPr="00723AB7" w:rsidRDefault="00723AB7" w:rsidP="00723AB7"/>
    <w:p w14:paraId="627BC89B" w14:textId="5442279B" w:rsidR="00CA2D73" w:rsidRDefault="00723AB7" w:rsidP="00723AB7">
      <w:r>
        <w:rPr>
          <w:rFonts w:hint="eastAsia"/>
        </w:rPr>
        <w:t>在使用选择器提取内容页字段的时候，通过</w:t>
      </w:r>
      <w:r>
        <w:rPr>
          <w:rFonts w:hint="eastAsia"/>
        </w:rPr>
        <w:t xml:space="preserve"> scrapy shell </w:t>
      </w:r>
      <w:r>
        <w:rPr>
          <w:rFonts w:hint="eastAsia"/>
        </w:rPr>
        <w:t>来测试更方便，比如要测试</w:t>
      </w:r>
      <w:r>
        <w:rPr>
          <w:rFonts w:hint="eastAsia"/>
        </w:rPr>
        <w:t xml:space="preserve"> </w:t>
      </w:r>
      <w:hyperlink r:id="rId9" w:history="1">
        <w:r w:rsidRPr="006A16B8">
          <w:rPr>
            <w:rStyle w:val="af4"/>
            <w:rFonts w:hint="eastAsia"/>
          </w:rPr>
          <w:t>http://blog.jobbole.com/111422/</w:t>
        </w:r>
      </w:hyperlink>
      <w:r>
        <w:t xml:space="preserve"> </w:t>
      </w:r>
      <w:r>
        <w:rPr>
          <w:rFonts w:hint="eastAsia"/>
        </w:rPr>
        <w:t>这个页面的提取规则，可以在项目目录下打开</w:t>
      </w:r>
      <w:r>
        <w:rPr>
          <w:rFonts w:hint="eastAsia"/>
        </w:rPr>
        <w:t xml:space="preserve"> cmd </w:t>
      </w:r>
      <w:r>
        <w:rPr>
          <w:rFonts w:hint="eastAsia"/>
        </w:rPr>
        <w:t>命令行，然后输入：</w:t>
      </w:r>
    </w:p>
    <w:tbl>
      <w:tblPr>
        <w:tblStyle w:val="a5"/>
        <w:tblW w:w="0" w:type="auto"/>
        <w:tblLook w:val="04A0" w:firstRow="1" w:lastRow="0" w:firstColumn="1" w:lastColumn="0" w:noHBand="0" w:noVBand="1"/>
      </w:tblPr>
      <w:tblGrid>
        <w:gridCol w:w="8296"/>
      </w:tblGrid>
      <w:tr w:rsidR="00F97DDB" w14:paraId="061F3FFB" w14:textId="77777777" w:rsidTr="00F97DDB">
        <w:tc>
          <w:tcPr>
            <w:tcW w:w="8296" w:type="dxa"/>
          </w:tcPr>
          <w:p w14:paraId="7DDF99E1" w14:textId="3DDC5E63" w:rsidR="00F97DDB" w:rsidRDefault="00F97DDB" w:rsidP="00723AB7">
            <w:pPr>
              <w:rPr>
                <w:rFonts w:hint="eastAsia"/>
              </w:rPr>
            </w:pPr>
            <w:r w:rsidRPr="00F97DDB">
              <w:t>D:\workspace\ArticleSpider&gt;scrapy shell http://blog.jobbole.com/111422/</w:t>
            </w:r>
          </w:p>
        </w:tc>
      </w:tr>
    </w:tbl>
    <w:p w14:paraId="08F6431F" w14:textId="3504CDF5" w:rsidR="00723AB7" w:rsidRDefault="008F4CED" w:rsidP="00723AB7">
      <w:r w:rsidRPr="008F4CED">
        <w:rPr>
          <w:rFonts w:hint="eastAsia"/>
        </w:rPr>
        <w:t>这样就可以把选择器测试的结果直接写到</w:t>
      </w:r>
      <w:r w:rsidRPr="008F4CED">
        <w:rPr>
          <w:rFonts w:hint="eastAsia"/>
        </w:rPr>
        <w:t xml:space="preserve"> IDE </w:t>
      </w:r>
      <w:r w:rsidRPr="008F4CED">
        <w:rPr>
          <w:rFonts w:hint="eastAsia"/>
        </w:rPr>
        <w:t>的</w:t>
      </w:r>
      <w:r w:rsidRPr="008F4CED">
        <w:rPr>
          <w:rFonts w:hint="eastAsia"/>
        </w:rPr>
        <w:t xml:space="preserve"> py </w:t>
      </w:r>
      <w:r w:rsidRPr="008F4CED">
        <w:rPr>
          <w:rFonts w:hint="eastAsia"/>
        </w:rPr>
        <w:t>文件中去。具体查看</w:t>
      </w:r>
      <w:hyperlink w:anchor="_编写_jobbole.py_代码" w:history="1">
        <w:r w:rsidRPr="008F4CED">
          <w:rPr>
            <w:rStyle w:val="af4"/>
            <w:rFonts w:hint="eastAsia"/>
          </w:rPr>
          <w:t>编写</w:t>
        </w:r>
        <w:r w:rsidRPr="008F4CED">
          <w:rPr>
            <w:rStyle w:val="af4"/>
            <w:rFonts w:hint="eastAsia"/>
          </w:rPr>
          <w:t xml:space="preserve"> jobbole.py </w:t>
        </w:r>
        <w:r w:rsidRPr="008F4CED">
          <w:rPr>
            <w:rStyle w:val="af4"/>
            <w:rFonts w:hint="eastAsia"/>
          </w:rPr>
          <w:t>代码</w:t>
        </w:r>
      </w:hyperlink>
      <w:r w:rsidRPr="008F4CED">
        <w:rPr>
          <w:rFonts w:hint="eastAsia"/>
        </w:rPr>
        <w:t>。</w:t>
      </w:r>
    </w:p>
    <w:p w14:paraId="092BE829" w14:textId="79BD22E8" w:rsidR="00F97DDB" w:rsidRDefault="00F97DDB" w:rsidP="00723AB7"/>
    <w:p w14:paraId="67F10DC6" w14:textId="43CFCCB5" w:rsidR="00B733EE" w:rsidRDefault="00B733EE" w:rsidP="00723AB7">
      <w:r w:rsidRPr="00B733EE">
        <w:rPr>
          <w:rFonts w:hint="eastAsia"/>
        </w:rPr>
        <w:t>另外，在使用</w:t>
      </w:r>
      <w:r w:rsidRPr="00B733EE">
        <w:rPr>
          <w:rFonts w:hint="eastAsia"/>
        </w:rPr>
        <w:t xml:space="preserve"> scrapy shell </w:t>
      </w:r>
      <w:r w:rsidRPr="00B733EE">
        <w:rPr>
          <w:rFonts w:hint="eastAsia"/>
        </w:rPr>
        <w:t>进行测试的时候，由于自带的</w:t>
      </w:r>
      <w:r w:rsidRPr="00B733EE">
        <w:rPr>
          <w:rFonts w:hint="eastAsia"/>
        </w:rPr>
        <w:t xml:space="preserve"> User-Agent </w:t>
      </w:r>
      <w:r w:rsidRPr="00B733EE">
        <w:rPr>
          <w:rFonts w:hint="eastAsia"/>
        </w:rPr>
        <w:t>是</w:t>
      </w:r>
      <w:r w:rsidRPr="00B733EE">
        <w:rPr>
          <w:rFonts w:hint="eastAsia"/>
        </w:rPr>
        <w:t xml:space="preserve"> Python </w:t>
      </w:r>
      <w:r w:rsidRPr="00B733EE">
        <w:rPr>
          <w:rFonts w:hint="eastAsia"/>
        </w:rPr>
        <w:t>的，会导致页面抓取测试失败，这个时候可以采用如下方式：</w:t>
      </w:r>
    </w:p>
    <w:tbl>
      <w:tblPr>
        <w:tblStyle w:val="a5"/>
        <w:tblW w:w="0" w:type="auto"/>
        <w:tblLook w:val="04A0" w:firstRow="1" w:lastRow="0" w:firstColumn="1" w:lastColumn="0" w:noHBand="0" w:noVBand="1"/>
      </w:tblPr>
      <w:tblGrid>
        <w:gridCol w:w="8296"/>
      </w:tblGrid>
      <w:tr w:rsidR="003F7886" w14:paraId="13841842" w14:textId="77777777" w:rsidTr="003F7886">
        <w:tc>
          <w:tcPr>
            <w:tcW w:w="8296" w:type="dxa"/>
          </w:tcPr>
          <w:p w14:paraId="7C34E00C" w14:textId="5D7D07C6" w:rsidR="003F7886" w:rsidRDefault="003F7886" w:rsidP="00723AB7">
            <w:pPr>
              <w:rPr>
                <w:rFonts w:hint="eastAsia"/>
              </w:rPr>
            </w:pPr>
            <w:r w:rsidRPr="003F7886">
              <w:t>scrapy shell -s USER_AGENT="Mozilla/5.0 (Windows NT 6.1; WOW64) AppleWebKit/537.36 (KHTML, like Gecko) Chrome/58.0.3029.110 Safari/537.36" http://blog.jobbole.com/111422/</w:t>
            </w:r>
          </w:p>
        </w:tc>
      </w:tr>
    </w:tbl>
    <w:p w14:paraId="15ED038A" w14:textId="3D1A5868" w:rsidR="00B733EE" w:rsidRDefault="00B733EE" w:rsidP="00723AB7"/>
    <w:p w14:paraId="36BE6C31" w14:textId="2A854113" w:rsidR="003F7886" w:rsidRDefault="00D05456" w:rsidP="00D05456">
      <w:pPr>
        <w:pStyle w:val="3"/>
      </w:pPr>
      <w:r w:rsidRPr="00D05456">
        <w:rPr>
          <w:rFonts w:hint="eastAsia"/>
        </w:rPr>
        <w:t xml:space="preserve">xpath </w:t>
      </w:r>
      <w:r w:rsidRPr="00D05456">
        <w:rPr>
          <w:rFonts w:hint="eastAsia"/>
        </w:rPr>
        <w:t>选择器</w:t>
      </w:r>
    </w:p>
    <w:p w14:paraId="645AB0B9" w14:textId="0D73D8CA" w:rsidR="00514A2B" w:rsidRDefault="00514A2B" w:rsidP="00514A2B">
      <w:pPr>
        <w:widowControl/>
        <w:jc w:val="left"/>
        <w:rPr>
          <w:rFonts w:ascii="宋体" w:hAnsi="宋体"/>
        </w:rPr>
      </w:pPr>
      <w:r>
        <w:rPr>
          <w:b/>
          <w:bCs/>
        </w:rPr>
        <w:t>xpath</w:t>
      </w:r>
      <w:r>
        <w:rPr>
          <w:b/>
          <w:bCs/>
        </w:rPr>
        <w:t>简介</w:t>
      </w:r>
    </w:p>
    <w:p w14:paraId="063A88AB" w14:textId="77777777" w:rsidR="00514A2B" w:rsidRDefault="00514A2B" w:rsidP="00514A2B">
      <w:r>
        <w:t xml:space="preserve">xpath </w:t>
      </w:r>
      <w:r>
        <w:t>使用路径表达式在</w:t>
      </w:r>
      <w:r>
        <w:t xml:space="preserve"> xml </w:t>
      </w:r>
      <w:r>
        <w:t>和</w:t>
      </w:r>
      <w:r>
        <w:t xml:space="preserve"> html </w:t>
      </w:r>
      <w:r>
        <w:t>中进行导航。</w:t>
      </w:r>
    </w:p>
    <w:p w14:paraId="0E99CB56" w14:textId="77777777" w:rsidR="00514A2B" w:rsidRDefault="00514A2B" w:rsidP="00514A2B">
      <w:r>
        <w:t xml:space="preserve">xpath </w:t>
      </w:r>
      <w:r>
        <w:t>包含标准的函数库。</w:t>
      </w:r>
    </w:p>
    <w:p w14:paraId="3D1A5319" w14:textId="45EC7973" w:rsidR="00514A2B" w:rsidRDefault="00514A2B" w:rsidP="00514A2B">
      <w:r>
        <w:t xml:space="preserve">xpath </w:t>
      </w:r>
      <w:r>
        <w:t>是一个</w:t>
      </w:r>
      <w:r>
        <w:t xml:space="preserve"> w3c </w:t>
      </w:r>
      <w:r>
        <w:t>的标准</w:t>
      </w:r>
      <w:r>
        <w:rPr>
          <w:rFonts w:hint="eastAsia"/>
        </w:rPr>
        <w:t>。</w:t>
      </w:r>
    </w:p>
    <w:p w14:paraId="1BFC0BF8" w14:textId="77777777" w:rsidR="00514A2B" w:rsidRDefault="00514A2B" w:rsidP="00514A2B">
      <w:pPr>
        <w:rPr>
          <w:rFonts w:hint="eastAsia"/>
        </w:rPr>
      </w:pPr>
    </w:p>
    <w:p w14:paraId="35F2AA0B" w14:textId="4CCA3039" w:rsidR="00514A2B" w:rsidRPr="00514A2B" w:rsidRDefault="00514A2B" w:rsidP="00514A2B">
      <w:pPr>
        <w:widowControl/>
        <w:jc w:val="left"/>
        <w:rPr>
          <w:b/>
          <w:bCs/>
        </w:rPr>
      </w:pPr>
      <w:r w:rsidRPr="00514A2B">
        <w:rPr>
          <w:b/>
          <w:bCs/>
        </w:rPr>
        <w:t>xpath</w:t>
      </w:r>
      <w:r w:rsidRPr="00514A2B">
        <w:rPr>
          <w:b/>
          <w:bCs/>
        </w:rPr>
        <w:t>术语</w:t>
      </w:r>
    </w:p>
    <w:p w14:paraId="3972382C" w14:textId="77777777" w:rsidR="00514A2B" w:rsidRDefault="00514A2B" w:rsidP="00514A2B">
      <w:r>
        <w:t>父节点：本节点的直接上级节点</w:t>
      </w:r>
    </w:p>
    <w:p w14:paraId="6DE1B118" w14:textId="77777777" w:rsidR="00514A2B" w:rsidRDefault="00514A2B" w:rsidP="00514A2B">
      <w:r>
        <w:t>子节点：本节点的直接下级节点</w:t>
      </w:r>
    </w:p>
    <w:p w14:paraId="0653E001" w14:textId="77777777" w:rsidR="00514A2B" w:rsidRDefault="00514A2B" w:rsidP="00514A2B">
      <w:r>
        <w:t>同胞节点：本节点同级的其他节点，也称为兄弟节点。</w:t>
      </w:r>
    </w:p>
    <w:p w14:paraId="5AC54A9F" w14:textId="77777777" w:rsidR="00514A2B" w:rsidRDefault="00514A2B" w:rsidP="00514A2B">
      <w:r>
        <w:t>先辈节点：本节点的所有上级节点</w:t>
      </w:r>
    </w:p>
    <w:p w14:paraId="5DCCA1CF" w14:textId="77777777" w:rsidR="00514A2B" w:rsidRDefault="00514A2B" w:rsidP="00514A2B">
      <w:r>
        <w:lastRenderedPageBreak/>
        <w:t>子孙节点：本节点的所有下级节点</w:t>
      </w:r>
    </w:p>
    <w:p w14:paraId="0E685932" w14:textId="54CDAFC3" w:rsidR="00514A2B" w:rsidRPr="00514A2B" w:rsidRDefault="00514A2B" w:rsidP="00514A2B">
      <w:pPr>
        <w:widowControl/>
        <w:jc w:val="left"/>
        <w:rPr>
          <w:b/>
          <w:bCs/>
        </w:rPr>
      </w:pPr>
      <w:r w:rsidRPr="00514A2B">
        <w:rPr>
          <w:b/>
          <w:bCs/>
        </w:rPr>
        <w:t>xpath</w:t>
      </w:r>
      <w:r w:rsidRPr="00514A2B">
        <w:rPr>
          <w:b/>
          <w:bCs/>
        </w:rPr>
        <w:t>语法</w:t>
      </w:r>
    </w:p>
    <w:tbl>
      <w:tblPr>
        <w:tblW w:w="8214" w:type="dxa"/>
        <w:tblBorders>
          <w:top w:val="single" w:sz="6" w:space="0" w:color="A7AFBC"/>
          <w:left w:val="single" w:sz="6" w:space="0" w:color="A7AFBC"/>
          <w:bottom w:val="single" w:sz="6" w:space="0" w:color="A7AFBC"/>
          <w:right w:val="single" w:sz="6" w:space="0" w:color="A7AFBC"/>
        </w:tblBorders>
        <w:tblCellMar>
          <w:top w:w="15" w:type="dxa"/>
          <w:left w:w="15" w:type="dxa"/>
          <w:bottom w:w="15" w:type="dxa"/>
          <w:right w:w="15" w:type="dxa"/>
        </w:tblCellMar>
        <w:tblLook w:val="04A0" w:firstRow="1" w:lastRow="0" w:firstColumn="1" w:lastColumn="0" w:noHBand="0" w:noVBand="1"/>
      </w:tblPr>
      <w:tblGrid>
        <w:gridCol w:w="2236"/>
        <w:gridCol w:w="5978"/>
      </w:tblGrid>
      <w:tr w:rsidR="00514A2B" w14:paraId="7D08F016" w14:textId="77777777" w:rsidTr="003B0AEB">
        <w:tc>
          <w:tcPr>
            <w:tcW w:w="2236"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54328238" w14:textId="77777777" w:rsidR="00514A2B" w:rsidRDefault="00514A2B">
            <w:r>
              <w:t>表达式</w:t>
            </w:r>
            <w:r>
              <w:t>    </w:t>
            </w:r>
          </w:p>
        </w:tc>
        <w:tc>
          <w:tcPr>
            <w:tcW w:w="5978"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30BA7AE2" w14:textId="77777777" w:rsidR="00514A2B" w:rsidRDefault="00514A2B">
            <w:r>
              <w:t>使用说明</w:t>
            </w:r>
          </w:p>
        </w:tc>
      </w:tr>
      <w:tr w:rsidR="00514A2B" w14:paraId="62EC7F39" w14:textId="77777777" w:rsidTr="003B0AEB">
        <w:tc>
          <w:tcPr>
            <w:tcW w:w="2236"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5AEF80D7" w14:textId="77777777" w:rsidR="00514A2B" w:rsidRDefault="00514A2B">
            <w:r>
              <w:t>article    </w:t>
            </w:r>
          </w:p>
        </w:tc>
        <w:tc>
          <w:tcPr>
            <w:tcW w:w="5978"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312E93E5" w14:textId="77777777" w:rsidR="00514A2B" w:rsidRDefault="00514A2B">
            <w:r>
              <w:t>选取所有</w:t>
            </w:r>
            <w:r>
              <w:t xml:space="preserve"> article </w:t>
            </w:r>
            <w:r>
              <w:t>元素的所有子节点</w:t>
            </w:r>
          </w:p>
        </w:tc>
      </w:tr>
      <w:tr w:rsidR="00514A2B" w14:paraId="17A7B2DD" w14:textId="77777777" w:rsidTr="003B0AEB">
        <w:tc>
          <w:tcPr>
            <w:tcW w:w="2236"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25D98F0A" w14:textId="77777777" w:rsidR="00514A2B" w:rsidRDefault="00514A2B">
            <w:r>
              <w:t>/article    </w:t>
            </w:r>
          </w:p>
        </w:tc>
        <w:tc>
          <w:tcPr>
            <w:tcW w:w="5978"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26514A9A" w14:textId="77777777" w:rsidR="00514A2B" w:rsidRDefault="00514A2B">
            <w:r>
              <w:t>选取根元素</w:t>
            </w:r>
            <w:r>
              <w:t xml:space="preserve"> article</w:t>
            </w:r>
          </w:p>
        </w:tc>
      </w:tr>
      <w:tr w:rsidR="00514A2B" w14:paraId="1C636443" w14:textId="77777777" w:rsidTr="003B0AEB">
        <w:tc>
          <w:tcPr>
            <w:tcW w:w="2236"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1785959D" w14:textId="77777777" w:rsidR="00514A2B" w:rsidRDefault="00514A2B">
            <w:r>
              <w:t>article/a    </w:t>
            </w:r>
          </w:p>
        </w:tc>
        <w:tc>
          <w:tcPr>
            <w:tcW w:w="5978"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7AC96CE4" w14:textId="77777777" w:rsidR="00514A2B" w:rsidRDefault="00514A2B">
            <w:r>
              <w:t>选取所有属于</w:t>
            </w:r>
            <w:r>
              <w:t xml:space="preserve"> article </w:t>
            </w:r>
            <w:r>
              <w:t>的子元素</w:t>
            </w:r>
            <w:r>
              <w:t xml:space="preserve"> a </w:t>
            </w:r>
            <w:r>
              <w:t>元素</w:t>
            </w:r>
          </w:p>
        </w:tc>
      </w:tr>
      <w:tr w:rsidR="00514A2B" w14:paraId="3AB9BB09" w14:textId="77777777" w:rsidTr="003B0AEB">
        <w:tc>
          <w:tcPr>
            <w:tcW w:w="2236"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2C0A1484" w14:textId="77777777" w:rsidR="00514A2B" w:rsidRDefault="00514A2B">
            <w:r>
              <w:t>//div    </w:t>
            </w:r>
          </w:p>
        </w:tc>
        <w:tc>
          <w:tcPr>
            <w:tcW w:w="5978"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19C1CBF2" w14:textId="77777777" w:rsidR="00514A2B" w:rsidRDefault="00514A2B">
            <w:r>
              <w:t>选取所有</w:t>
            </w:r>
            <w:r>
              <w:t xml:space="preserve"> div </w:t>
            </w:r>
            <w:r>
              <w:t>元素，不论出现在文档的任意地方</w:t>
            </w:r>
          </w:p>
        </w:tc>
      </w:tr>
      <w:tr w:rsidR="00514A2B" w14:paraId="63335820" w14:textId="77777777" w:rsidTr="003B0AEB">
        <w:tc>
          <w:tcPr>
            <w:tcW w:w="2236"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024923FC" w14:textId="77777777" w:rsidR="00514A2B" w:rsidRDefault="00514A2B">
            <w:r>
              <w:t>article//div    </w:t>
            </w:r>
          </w:p>
        </w:tc>
        <w:tc>
          <w:tcPr>
            <w:tcW w:w="5978"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4AF63A9C" w14:textId="77777777" w:rsidR="00514A2B" w:rsidRDefault="00514A2B">
            <w:r>
              <w:t>选取所有属于</w:t>
            </w:r>
            <w:r>
              <w:t xml:space="preserve"> article </w:t>
            </w:r>
            <w:r>
              <w:t>元素的后代</w:t>
            </w:r>
            <w:r>
              <w:t xml:space="preserve"> div </w:t>
            </w:r>
            <w:r>
              <w:t>元素，不管它出现在</w:t>
            </w:r>
            <w:r>
              <w:t xml:space="preserve"> article </w:t>
            </w:r>
            <w:r>
              <w:t>之下的任何节点位置</w:t>
            </w:r>
          </w:p>
        </w:tc>
      </w:tr>
      <w:tr w:rsidR="00514A2B" w14:paraId="4B929E05" w14:textId="77777777" w:rsidTr="003B0AEB">
        <w:tc>
          <w:tcPr>
            <w:tcW w:w="2236"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43C8B238" w14:textId="77777777" w:rsidR="00514A2B" w:rsidRDefault="00514A2B">
            <w:r>
              <w:t>//@class    </w:t>
            </w:r>
          </w:p>
        </w:tc>
        <w:tc>
          <w:tcPr>
            <w:tcW w:w="5978"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0569EC15" w14:textId="77777777" w:rsidR="00514A2B" w:rsidRDefault="00514A2B">
            <w:r>
              <w:t>选取所有带</w:t>
            </w:r>
            <w:r>
              <w:t xml:space="preserve"> class </w:t>
            </w:r>
            <w:r>
              <w:t>属性的节点</w:t>
            </w:r>
          </w:p>
        </w:tc>
      </w:tr>
    </w:tbl>
    <w:p w14:paraId="6C32BC86" w14:textId="77777777" w:rsidR="00F93F95" w:rsidRDefault="00F93F95" w:rsidP="00514A2B"/>
    <w:p w14:paraId="52C50F17" w14:textId="330BF13F" w:rsidR="00514A2B" w:rsidRDefault="00514A2B" w:rsidP="00514A2B">
      <w:r>
        <w:t>举例：</w:t>
      </w:r>
    </w:p>
    <w:tbl>
      <w:tblPr>
        <w:tblW w:w="8214" w:type="dxa"/>
        <w:tblBorders>
          <w:top w:val="single" w:sz="6" w:space="0" w:color="A7AFBC"/>
          <w:left w:val="single" w:sz="6" w:space="0" w:color="A7AFBC"/>
          <w:bottom w:val="single" w:sz="6" w:space="0" w:color="A7AFBC"/>
          <w:right w:val="single" w:sz="6" w:space="0" w:color="A7AFBC"/>
        </w:tblBorders>
        <w:tblCellMar>
          <w:top w:w="15" w:type="dxa"/>
          <w:left w:w="15" w:type="dxa"/>
          <w:bottom w:w="15" w:type="dxa"/>
          <w:right w:w="15" w:type="dxa"/>
        </w:tblCellMar>
        <w:tblLook w:val="04A0" w:firstRow="1" w:lastRow="0" w:firstColumn="1" w:lastColumn="0" w:noHBand="0" w:noVBand="1"/>
      </w:tblPr>
      <w:tblGrid>
        <w:gridCol w:w="2761"/>
        <w:gridCol w:w="5453"/>
      </w:tblGrid>
      <w:tr w:rsidR="00514A2B" w14:paraId="1AA203BB" w14:textId="77777777" w:rsidTr="003B0AEB">
        <w:tc>
          <w:tcPr>
            <w:tcW w:w="276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6CE0C70F" w14:textId="77777777" w:rsidR="00514A2B" w:rsidRDefault="00514A2B">
            <w:r>
              <w:t>表达式</w:t>
            </w:r>
            <w:r>
              <w:t>    </w:t>
            </w:r>
          </w:p>
        </w:tc>
        <w:tc>
          <w:tcPr>
            <w:tcW w:w="545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06418543" w14:textId="77777777" w:rsidR="00514A2B" w:rsidRDefault="00514A2B">
            <w:r>
              <w:t>说明</w:t>
            </w:r>
          </w:p>
        </w:tc>
      </w:tr>
      <w:tr w:rsidR="00514A2B" w14:paraId="110F6FAD" w14:textId="77777777" w:rsidTr="003B0AEB">
        <w:tc>
          <w:tcPr>
            <w:tcW w:w="276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5475CCBD" w14:textId="77777777" w:rsidR="00514A2B" w:rsidRDefault="00514A2B">
            <w:r>
              <w:t>/article/div[1]</w:t>
            </w:r>
          </w:p>
        </w:tc>
        <w:tc>
          <w:tcPr>
            <w:tcW w:w="545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463C4427" w14:textId="77777777" w:rsidR="00514A2B" w:rsidRDefault="00514A2B">
            <w:r>
              <w:t>选取</w:t>
            </w:r>
            <w:r>
              <w:t xml:space="preserve"> article </w:t>
            </w:r>
            <w:r>
              <w:t>节点的第一个</w:t>
            </w:r>
            <w:r>
              <w:t xml:space="preserve"> div </w:t>
            </w:r>
            <w:r>
              <w:t>子节点</w:t>
            </w:r>
          </w:p>
        </w:tc>
      </w:tr>
      <w:tr w:rsidR="00514A2B" w14:paraId="084633CD" w14:textId="77777777" w:rsidTr="003B0AEB">
        <w:tc>
          <w:tcPr>
            <w:tcW w:w="276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183BFBB8" w14:textId="77777777" w:rsidR="00514A2B" w:rsidRDefault="00514A2B">
            <w:r>
              <w:t>/article/div[last()]</w:t>
            </w:r>
          </w:p>
        </w:tc>
        <w:tc>
          <w:tcPr>
            <w:tcW w:w="545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50347A57" w14:textId="77777777" w:rsidR="00514A2B" w:rsidRDefault="00514A2B">
            <w:r>
              <w:t>选取</w:t>
            </w:r>
            <w:r>
              <w:t xml:space="preserve"> article </w:t>
            </w:r>
            <w:r>
              <w:t>节点的最后一个</w:t>
            </w:r>
            <w:r>
              <w:t xml:space="preserve"> div </w:t>
            </w:r>
            <w:r>
              <w:t>子节点</w:t>
            </w:r>
          </w:p>
        </w:tc>
      </w:tr>
      <w:tr w:rsidR="00514A2B" w14:paraId="75B4725D" w14:textId="77777777" w:rsidTr="003B0AEB">
        <w:tc>
          <w:tcPr>
            <w:tcW w:w="276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083DEAEF" w14:textId="77777777" w:rsidR="00514A2B" w:rsidRDefault="00514A2B">
            <w:r>
              <w:t>/article/div[last()-1]</w:t>
            </w:r>
          </w:p>
        </w:tc>
        <w:tc>
          <w:tcPr>
            <w:tcW w:w="545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4A6A93C9" w14:textId="77777777" w:rsidR="00514A2B" w:rsidRDefault="00514A2B">
            <w:r>
              <w:t>选取</w:t>
            </w:r>
            <w:r>
              <w:t xml:space="preserve"> article </w:t>
            </w:r>
            <w:r>
              <w:t>节点的倒数第二个</w:t>
            </w:r>
            <w:r>
              <w:t xml:space="preserve"> div </w:t>
            </w:r>
            <w:r>
              <w:t>子节点</w:t>
            </w:r>
          </w:p>
        </w:tc>
      </w:tr>
      <w:tr w:rsidR="00514A2B" w14:paraId="0E8F3CDB" w14:textId="77777777" w:rsidTr="003B0AEB">
        <w:tc>
          <w:tcPr>
            <w:tcW w:w="276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26944CA7" w14:textId="77777777" w:rsidR="00514A2B" w:rsidRDefault="00514A2B">
            <w:r>
              <w:t>//div[@lang]</w:t>
            </w:r>
          </w:p>
        </w:tc>
        <w:tc>
          <w:tcPr>
            <w:tcW w:w="545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224D67AE" w14:textId="77777777" w:rsidR="00514A2B" w:rsidRDefault="00514A2B">
            <w:r>
              <w:t>选取带</w:t>
            </w:r>
            <w:r>
              <w:t xml:space="preserve"> lang </w:t>
            </w:r>
            <w:r>
              <w:t>属性的</w:t>
            </w:r>
            <w:r>
              <w:t xml:space="preserve"> div </w:t>
            </w:r>
            <w:r>
              <w:t>节点</w:t>
            </w:r>
          </w:p>
        </w:tc>
      </w:tr>
      <w:tr w:rsidR="00514A2B" w14:paraId="1D456241" w14:textId="77777777" w:rsidTr="003B0AEB">
        <w:tc>
          <w:tcPr>
            <w:tcW w:w="276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281E4B57" w14:textId="77777777" w:rsidR="00514A2B" w:rsidRDefault="00514A2B">
            <w:r>
              <w:t>//div[@lang='eng']</w:t>
            </w:r>
          </w:p>
        </w:tc>
        <w:tc>
          <w:tcPr>
            <w:tcW w:w="545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2D3D21C6" w14:textId="77777777" w:rsidR="00514A2B" w:rsidRDefault="00514A2B">
            <w:r>
              <w:t>选取</w:t>
            </w:r>
            <w:r>
              <w:t xml:space="preserve"> lang</w:t>
            </w:r>
            <w:r>
              <w:t>属性值为</w:t>
            </w:r>
            <w:r>
              <w:t xml:space="preserve"> eng </w:t>
            </w:r>
            <w:r>
              <w:t>的</w:t>
            </w:r>
            <w:r>
              <w:t xml:space="preserve"> div </w:t>
            </w:r>
            <w:r>
              <w:t>节点</w:t>
            </w:r>
          </w:p>
        </w:tc>
      </w:tr>
      <w:tr w:rsidR="00514A2B" w14:paraId="23B1B973" w14:textId="77777777" w:rsidTr="003B0AEB">
        <w:tc>
          <w:tcPr>
            <w:tcW w:w="276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09D7095F" w14:textId="77777777" w:rsidR="00514A2B" w:rsidRDefault="00514A2B">
            <w:r>
              <w:t>/div/*</w:t>
            </w:r>
          </w:p>
        </w:tc>
        <w:tc>
          <w:tcPr>
            <w:tcW w:w="545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198F2601" w14:textId="77777777" w:rsidR="00514A2B" w:rsidRDefault="00514A2B">
            <w:r>
              <w:t>选取</w:t>
            </w:r>
            <w:r>
              <w:t xml:space="preserve"> div </w:t>
            </w:r>
            <w:r>
              <w:t>节点的所有子节点</w:t>
            </w:r>
          </w:p>
        </w:tc>
      </w:tr>
      <w:tr w:rsidR="00514A2B" w14:paraId="45081A73" w14:textId="77777777" w:rsidTr="003B0AEB">
        <w:tc>
          <w:tcPr>
            <w:tcW w:w="276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74243662" w14:textId="77777777" w:rsidR="00514A2B" w:rsidRDefault="00514A2B">
            <w:r>
              <w:t>//*</w:t>
            </w:r>
          </w:p>
        </w:tc>
        <w:tc>
          <w:tcPr>
            <w:tcW w:w="545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2C4743FD" w14:textId="77777777" w:rsidR="00514A2B" w:rsidRDefault="00514A2B">
            <w:r>
              <w:t>选取所有节点</w:t>
            </w:r>
          </w:p>
        </w:tc>
      </w:tr>
      <w:tr w:rsidR="00514A2B" w14:paraId="034A808B" w14:textId="77777777" w:rsidTr="003B0AEB">
        <w:tc>
          <w:tcPr>
            <w:tcW w:w="276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62EB89F0" w14:textId="77777777" w:rsidR="00514A2B" w:rsidRDefault="00514A2B">
            <w:r>
              <w:t>//div[@*]</w:t>
            </w:r>
          </w:p>
        </w:tc>
        <w:tc>
          <w:tcPr>
            <w:tcW w:w="545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0117A611" w14:textId="77777777" w:rsidR="00514A2B" w:rsidRDefault="00514A2B">
            <w:r>
              <w:t>选取所有带属性的</w:t>
            </w:r>
            <w:r>
              <w:t xml:space="preserve"> div </w:t>
            </w:r>
            <w:r>
              <w:t>节点</w:t>
            </w:r>
          </w:p>
        </w:tc>
      </w:tr>
      <w:tr w:rsidR="00514A2B" w14:paraId="7A7FC98F" w14:textId="77777777" w:rsidTr="003B0AEB">
        <w:tc>
          <w:tcPr>
            <w:tcW w:w="276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5C3207F9" w14:textId="77777777" w:rsidR="00514A2B" w:rsidRDefault="00514A2B">
            <w:r>
              <w:t>/div/a | //div/p</w:t>
            </w:r>
          </w:p>
        </w:tc>
        <w:tc>
          <w:tcPr>
            <w:tcW w:w="545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0668B8A2" w14:textId="77777777" w:rsidR="00514A2B" w:rsidRDefault="00514A2B">
            <w:r>
              <w:t>选取</w:t>
            </w:r>
            <w:r>
              <w:t xml:space="preserve"> div </w:t>
            </w:r>
            <w:r>
              <w:t>节点的</w:t>
            </w:r>
            <w:r>
              <w:t xml:space="preserve"> a </w:t>
            </w:r>
            <w:r>
              <w:t>节点</w:t>
            </w:r>
            <w:r>
              <w:t xml:space="preserve"> </w:t>
            </w:r>
            <w:r>
              <w:t>和</w:t>
            </w:r>
            <w:r>
              <w:t xml:space="preserve"> p </w:t>
            </w:r>
            <w:r>
              <w:t>节点</w:t>
            </w:r>
          </w:p>
        </w:tc>
      </w:tr>
      <w:tr w:rsidR="00514A2B" w14:paraId="605C2F63" w14:textId="77777777" w:rsidTr="003B0AEB">
        <w:tc>
          <w:tcPr>
            <w:tcW w:w="276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13646152" w14:textId="77777777" w:rsidR="00514A2B" w:rsidRDefault="00514A2B">
            <w:r>
              <w:t>//span | //ul</w:t>
            </w:r>
          </w:p>
        </w:tc>
        <w:tc>
          <w:tcPr>
            <w:tcW w:w="545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0CF64FB3" w14:textId="77777777" w:rsidR="00514A2B" w:rsidRDefault="00514A2B">
            <w:r>
              <w:t>选取所有</w:t>
            </w:r>
            <w:r>
              <w:t xml:space="preserve"> span </w:t>
            </w:r>
            <w:r>
              <w:t>节点和</w:t>
            </w:r>
            <w:r>
              <w:t xml:space="preserve"> ul </w:t>
            </w:r>
            <w:r>
              <w:t>节点</w:t>
            </w:r>
          </w:p>
        </w:tc>
      </w:tr>
      <w:tr w:rsidR="00514A2B" w14:paraId="78FBD7BE" w14:textId="77777777" w:rsidTr="003B0AEB">
        <w:tc>
          <w:tcPr>
            <w:tcW w:w="276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4B92CCFE" w14:textId="77777777" w:rsidR="00514A2B" w:rsidRDefault="00514A2B">
            <w:r>
              <w:t>article/div/p | //span</w:t>
            </w:r>
          </w:p>
        </w:tc>
        <w:tc>
          <w:tcPr>
            <w:tcW w:w="545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59CF18EB" w14:textId="77777777" w:rsidR="00514A2B" w:rsidRDefault="00514A2B">
            <w:r>
              <w:t>选取</w:t>
            </w:r>
            <w:r>
              <w:t xml:space="preserve"> article </w:t>
            </w:r>
            <w:r>
              <w:t>节点下的</w:t>
            </w:r>
            <w:r>
              <w:t xml:space="preserve"> div </w:t>
            </w:r>
            <w:r>
              <w:t>节点下的</w:t>
            </w:r>
            <w:r>
              <w:t xml:space="preserve"> p </w:t>
            </w:r>
            <w:r>
              <w:t>节点</w:t>
            </w:r>
            <w:r>
              <w:t xml:space="preserve"> </w:t>
            </w:r>
            <w:r>
              <w:t>和</w:t>
            </w:r>
            <w:r>
              <w:t xml:space="preserve"> </w:t>
            </w:r>
            <w:r>
              <w:t>所有</w:t>
            </w:r>
            <w:r>
              <w:t xml:space="preserve"> span </w:t>
            </w:r>
            <w:r>
              <w:t>节点</w:t>
            </w:r>
          </w:p>
        </w:tc>
      </w:tr>
    </w:tbl>
    <w:p w14:paraId="70909532" w14:textId="77777777" w:rsidR="00514A2B" w:rsidRDefault="00514A2B" w:rsidP="00514A2B"/>
    <w:p w14:paraId="75B8A50F" w14:textId="77777777" w:rsidR="00514A2B" w:rsidRDefault="00514A2B" w:rsidP="00F93F95">
      <w:pPr>
        <w:pStyle w:val="3"/>
        <w:tabs>
          <w:tab w:val="clear" w:pos="0"/>
          <w:tab w:val="clear" w:pos="420"/>
        </w:tabs>
      </w:pPr>
      <w:r>
        <w:t xml:space="preserve">css </w:t>
      </w:r>
      <w:r>
        <w:t>选择器</w:t>
      </w:r>
    </w:p>
    <w:p w14:paraId="47A12111" w14:textId="1D5708EB" w:rsidR="00514A2B" w:rsidRPr="00F93F95" w:rsidRDefault="00514A2B" w:rsidP="00F93F95">
      <w:pPr>
        <w:widowControl/>
        <w:jc w:val="left"/>
        <w:rPr>
          <w:b/>
          <w:bCs/>
        </w:rPr>
      </w:pPr>
      <w:r w:rsidRPr="00F93F95">
        <w:rPr>
          <w:b/>
          <w:bCs/>
        </w:rPr>
        <w:t>常见用法</w:t>
      </w:r>
    </w:p>
    <w:tbl>
      <w:tblPr>
        <w:tblW w:w="8264" w:type="dxa"/>
        <w:tblBorders>
          <w:top w:val="single" w:sz="6" w:space="0" w:color="A7AFBC"/>
          <w:left w:val="single" w:sz="6" w:space="0" w:color="A7AFBC"/>
          <w:bottom w:val="single" w:sz="6" w:space="0" w:color="A7AFBC"/>
          <w:right w:val="single" w:sz="6" w:space="0" w:color="A7AFBC"/>
        </w:tblBorders>
        <w:tblCellMar>
          <w:top w:w="15" w:type="dxa"/>
          <w:left w:w="15" w:type="dxa"/>
          <w:bottom w:w="15" w:type="dxa"/>
          <w:right w:w="15" w:type="dxa"/>
        </w:tblCellMar>
        <w:tblLook w:val="04A0" w:firstRow="1" w:lastRow="0" w:firstColumn="1" w:lastColumn="0" w:noHBand="0" w:noVBand="1"/>
      </w:tblPr>
      <w:tblGrid>
        <w:gridCol w:w="3769"/>
        <w:gridCol w:w="4495"/>
      </w:tblGrid>
      <w:tr w:rsidR="00514A2B" w14:paraId="583FE693" w14:textId="77777777" w:rsidTr="009841EB">
        <w:trPr>
          <w:trHeight w:val="305"/>
        </w:trPr>
        <w:tc>
          <w:tcPr>
            <w:tcW w:w="298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0B7E6351" w14:textId="77777777" w:rsidR="00514A2B" w:rsidRDefault="00514A2B">
            <w:r>
              <w:t>*</w:t>
            </w:r>
          </w:p>
        </w:tc>
        <w:tc>
          <w:tcPr>
            <w:tcW w:w="528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0AB4E19C" w14:textId="77777777" w:rsidR="00514A2B" w:rsidRDefault="00514A2B">
            <w:r>
              <w:t>选取所有节点</w:t>
            </w:r>
          </w:p>
        </w:tc>
      </w:tr>
      <w:tr w:rsidR="00514A2B" w14:paraId="44659B55" w14:textId="77777777" w:rsidTr="009841EB">
        <w:trPr>
          <w:trHeight w:val="305"/>
        </w:trPr>
        <w:tc>
          <w:tcPr>
            <w:tcW w:w="298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267D8B7E" w14:textId="77777777" w:rsidR="00514A2B" w:rsidRDefault="00514A2B">
            <w:r>
              <w:t>#container</w:t>
            </w:r>
          </w:p>
        </w:tc>
        <w:tc>
          <w:tcPr>
            <w:tcW w:w="528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395D1E71" w14:textId="77777777" w:rsidR="00514A2B" w:rsidRDefault="00514A2B">
            <w:r>
              <w:t>选取</w:t>
            </w:r>
            <w:r>
              <w:t xml:space="preserve"> id </w:t>
            </w:r>
            <w:r>
              <w:t>为</w:t>
            </w:r>
            <w:r>
              <w:t xml:space="preserve"> container </w:t>
            </w:r>
            <w:r>
              <w:t>的节点</w:t>
            </w:r>
          </w:p>
        </w:tc>
      </w:tr>
      <w:tr w:rsidR="00514A2B" w14:paraId="15EA0122" w14:textId="77777777" w:rsidTr="009841EB">
        <w:trPr>
          <w:trHeight w:val="305"/>
        </w:trPr>
        <w:tc>
          <w:tcPr>
            <w:tcW w:w="298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0904F442" w14:textId="77777777" w:rsidR="00514A2B" w:rsidRDefault="00514A2B">
            <w:r>
              <w:t>.container    </w:t>
            </w:r>
          </w:p>
        </w:tc>
        <w:tc>
          <w:tcPr>
            <w:tcW w:w="528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1E1B3C6E" w14:textId="77777777" w:rsidR="00514A2B" w:rsidRDefault="00514A2B">
            <w:r>
              <w:t>选取</w:t>
            </w:r>
            <w:r>
              <w:t xml:space="preserve"> class </w:t>
            </w:r>
            <w:r>
              <w:t>为</w:t>
            </w:r>
            <w:r>
              <w:t xml:space="preserve"> container </w:t>
            </w:r>
            <w:r>
              <w:t>的节点</w:t>
            </w:r>
          </w:p>
        </w:tc>
      </w:tr>
      <w:tr w:rsidR="00514A2B" w14:paraId="08267434" w14:textId="77777777" w:rsidTr="009841EB">
        <w:trPr>
          <w:trHeight w:val="292"/>
        </w:trPr>
        <w:tc>
          <w:tcPr>
            <w:tcW w:w="298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4D3A3F88" w14:textId="77777777" w:rsidR="00514A2B" w:rsidRDefault="00514A2B">
            <w:r>
              <w:lastRenderedPageBreak/>
              <w:t>li a</w:t>
            </w:r>
          </w:p>
        </w:tc>
        <w:tc>
          <w:tcPr>
            <w:tcW w:w="528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4EA41780" w14:textId="77777777" w:rsidR="00514A2B" w:rsidRDefault="00514A2B">
            <w:r>
              <w:t>选取</w:t>
            </w:r>
            <w:r>
              <w:t xml:space="preserve"> li </w:t>
            </w:r>
            <w:r>
              <w:t>节点下的所有</w:t>
            </w:r>
            <w:r>
              <w:t xml:space="preserve"> a </w:t>
            </w:r>
            <w:r>
              <w:t>节点</w:t>
            </w:r>
          </w:p>
        </w:tc>
      </w:tr>
      <w:tr w:rsidR="00514A2B" w14:paraId="5750A1EC" w14:textId="77777777" w:rsidTr="009841EB">
        <w:trPr>
          <w:trHeight w:val="305"/>
        </w:trPr>
        <w:tc>
          <w:tcPr>
            <w:tcW w:w="298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4644952E" w14:textId="77777777" w:rsidR="00514A2B" w:rsidRDefault="00514A2B">
            <w:r>
              <w:t>ul + p</w:t>
            </w:r>
          </w:p>
        </w:tc>
        <w:tc>
          <w:tcPr>
            <w:tcW w:w="528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501BD895" w14:textId="77777777" w:rsidR="00514A2B" w:rsidRDefault="00514A2B">
            <w:r>
              <w:t>选取</w:t>
            </w:r>
            <w:r>
              <w:t xml:space="preserve"> ul </w:t>
            </w:r>
            <w:r>
              <w:t>节点后面的第一个</w:t>
            </w:r>
            <w:r>
              <w:t xml:space="preserve"> p </w:t>
            </w:r>
            <w:r>
              <w:t>兄弟节点</w:t>
            </w:r>
          </w:p>
        </w:tc>
      </w:tr>
      <w:tr w:rsidR="00514A2B" w14:paraId="45B94E7F" w14:textId="77777777" w:rsidTr="009841EB">
        <w:trPr>
          <w:trHeight w:val="305"/>
        </w:trPr>
        <w:tc>
          <w:tcPr>
            <w:tcW w:w="298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4B60B3C0" w14:textId="77777777" w:rsidR="00514A2B" w:rsidRDefault="00514A2B">
            <w:r>
              <w:t>div#container &gt; ul</w:t>
            </w:r>
          </w:p>
        </w:tc>
        <w:tc>
          <w:tcPr>
            <w:tcW w:w="528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57DC9E7F" w14:textId="77777777" w:rsidR="00514A2B" w:rsidRDefault="00514A2B">
            <w:r>
              <w:t>选取</w:t>
            </w:r>
            <w:r>
              <w:t xml:space="preserve"> id </w:t>
            </w:r>
            <w:r>
              <w:t>为</w:t>
            </w:r>
            <w:r>
              <w:t xml:space="preserve"> container </w:t>
            </w:r>
            <w:r>
              <w:t>的</w:t>
            </w:r>
            <w:r>
              <w:t xml:space="preserve"> div </w:t>
            </w:r>
            <w:r>
              <w:t>节点下的第一个</w:t>
            </w:r>
            <w:r>
              <w:t xml:space="preserve"> ul </w:t>
            </w:r>
            <w:r>
              <w:t>子节点</w:t>
            </w:r>
          </w:p>
        </w:tc>
      </w:tr>
      <w:tr w:rsidR="00514A2B" w14:paraId="1D043520" w14:textId="77777777" w:rsidTr="009841EB">
        <w:trPr>
          <w:trHeight w:val="305"/>
        </w:trPr>
        <w:tc>
          <w:tcPr>
            <w:tcW w:w="298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7105283D" w14:textId="77777777" w:rsidR="00514A2B" w:rsidRDefault="00514A2B">
            <w:r>
              <w:t>ul ~ p</w:t>
            </w:r>
          </w:p>
        </w:tc>
        <w:tc>
          <w:tcPr>
            <w:tcW w:w="528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6DE59EA6" w14:textId="77777777" w:rsidR="00514A2B" w:rsidRDefault="00514A2B">
            <w:r>
              <w:t>选取</w:t>
            </w:r>
            <w:r>
              <w:t xml:space="preserve"> ul </w:t>
            </w:r>
            <w:r>
              <w:t>节点的所有相邻</w:t>
            </w:r>
            <w:r>
              <w:t xml:space="preserve"> p </w:t>
            </w:r>
            <w:r>
              <w:t>节点</w:t>
            </w:r>
          </w:p>
        </w:tc>
      </w:tr>
      <w:tr w:rsidR="00514A2B" w14:paraId="649BE6FC" w14:textId="77777777" w:rsidTr="009841EB">
        <w:trPr>
          <w:trHeight w:val="305"/>
        </w:trPr>
        <w:tc>
          <w:tcPr>
            <w:tcW w:w="298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4576D8FA" w14:textId="77777777" w:rsidR="00514A2B" w:rsidRDefault="00514A2B">
            <w:r>
              <w:t>a[title]</w:t>
            </w:r>
          </w:p>
        </w:tc>
        <w:tc>
          <w:tcPr>
            <w:tcW w:w="528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7B6ECC2D" w14:textId="77777777" w:rsidR="00514A2B" w:rsidRDefault="00514A2B">
            <w:r>
              <w:t>选取包含</w:t>
            </w:r>
            <w:r>
              <w:t xml:space="preserve"> title </w:t>
            </w:r>
            <w:r>
              <w:t>属性的所有</w:t>
            </w:r>
            <w:r>
              <w:t xml:space="preserve"> a </w:t>
            </w:r>
            <w:r>
              <w:t>节点</w:t>
            </w:r>
          </w:p>
        </w:tc>
      </w:tr>
      <w:tr w:rsidR="00514A2B" w14:paraId="5FF013E7" w14:textId="77777777" w:rsidTr="009841EB">
        <w:trPr>
          <w:trHeight w:val="305"/>
        </w:trPr>
        <w:tc>
          <w:tcPr>
            <w:tcW w:w="298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4BF94F80" w14:textId="77777777" w:rsidR="00514A2B" w:rsidRDefault="00514A2B">
            <w:r>
              <w:t>a[href="http://jobbole.com"]</w:t>
            </w:r>
          </w:p>
        </w:tc>
        <w:tc>
          <w:tcPr>
            <w:tcW w:w="528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366BC84D" w14:textId="77777777" w:rsidR="00514A2B" w:rsidRDefault="00514A2B">
            <w:r>
              <w:t>选取</w:t>
            </w:r>
            <w:r>
              <w:t xml:space="preserve"> href </w:t>
            </w:r>
            <w:r>
              <w:t>属性值为</w:t>
            </w:r>
            <w:r>
              <w:t> </w:t>
            </w:r>
            <w:hyperlink r:id="rId10" w:history="1">
              <w:r>
                <w:rPr>
                  <w:rStyle w:val="af4"/>
                </w:rPr>
                <w:t>http://jobbole.com</w:t>
              </w:r>
            </w:hyperlink>
            <w:r>
              <w:t> </w:t>
            </w:r>
            <w:r>
              <w:t>的</w:t>
            </w:r>
            <w:r>
              <w:t xml:space="preserve"> a </w:t>
            </w:r>
            <w:r>
              <w:t>节点</w:t>
            </w:r>
          </w:p>
        </w:tc>
      </w:tr>
      <w:tr w:rsidR="00514A2B" w14:paraId="1FB9CC90" w14:textId="77777777" w:rsidTr="009841EB">
        <w:trPr>
          <w:trHeight w:val="292"/>
        </w:trPr>
        <w:tc>
          <w:tcPr>
            <w:tcW w:w="298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18386E45" w14:textId="77777777" w:rsidR="00514A2B" w:rsidRDefault="00514A2B">
            <w:r>
              <w:t>a[href*="jobbole"]</w:t>
            </w:r>
          </w:p>
        </w:tc>
        <w:tc>
          <w:tcPr>
            <w:tcW w:w="528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47EB0F61" w14:textId="77777777" w:rsidR="00514A2B" w:rsidRDefault="00514A2B">
            <w:r>
              <w:t>选取</w:t>
            </w:r>
            <w:r>
              <w:t xml:space="preserve"> href </w:t>
            </w:r>
            <w:r>
              <w:t>属性值包含</w:t>
            </w:r>
            <w:r>
              <w:t xml:space="preserve"> jobbole </w:t>
            </w:r>
            <w:r>
              <w:t>的</w:t>
            </w:r>
            <w:r>
              <w:t xml:space="preserve"> a </w:t>
            </w:r>
            <w:r>
              <w:t>节点</w:t>
            </w:r>
          </w:p>
        </w:tc>
      </w:tr>
      <w:tr w:rsidR="00514A2B" w14:paraId="63AE403D" w14:textId="77777777" w:rsidTr="009841EB">
        <w:trPr>
          <w:trHeight w:val="305"/>
        </w:trPr>
        <w:tc>
          <w:tcPr>
            <w:tcW w:w="298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35E97F5D" w14:textId="77777777" w:rsidR="00514A2B" w:rsidRDefault="00514A2B">
            <w:r>
              <w:t>a[href^="http"]</w:t>
            </w:r>
          </w:p>
        </w:tc>
        <w:tc>
          <w:tcPr>
            <w:tcW w:w="528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59C7DE76" w14:textId="77777777" w:rsidR="00514A2B" w:rsidRDefault="00514A2B">
            <w:r>
              <w:t>选取</w:t>
            </w:r>
            <w:r>
              <w:t xml:space="preserve"> href </w:t>
            </w:r>
            <w:r>
              <w:t>属性值以</w:t>
            </w:r>
            <w:r>
              <w:t xml:space="preserve"> http </w:t>
            </w:r>
            <w:r>
              <w:t>开头的</w:t>
            </w:r>
            <w:r>
              <w:t xml:space="preserve"> a </w:t>
            </w:r>
            <w:r>
              <w:t>节点</w:t>
            </w:r>
          </w:p>
        </w:tc>
      </w:tr>
      <w:tr w:rsidR="00514A2B" w14:paraId="5C01DC95" w14:textId="77777777" w:rsidTr="009841EB">
        <w:trPr>
          <w:trHeight w:val="305"/>
        </w:trPr>
        <w:tc>
          <w:tcPr>
            <w:tcW w:w="298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2EE3492A" w14:textId="77777777" w:rsidR="00514A2B" w:rsidRDefault="00514A2B">
            <w:r>
              <w:t>a[href$=".jpg"]</w:t>
            </w:r>
          </w:p>
        </w:tc>
        <w:tc>
          <w:tcPr>
            <w:tcW w:w="528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607AA467" w14:textId="77777777" w:rsidR="00514A2B" w:rsidRDefault="00514A2B">
            <w:r>
              <w:t>选取</w:t>
            </w:r>
            <w:r>
              <w:t xml:space="preserve"> href </w:t>
            </w:r>
            <w:r>
              <w:t>属性值以</w:t>
            </w:r>
            <w:r>
              <w:t xml:space="preserve"> .jpg </w:t>
            </w:r>
            <w:r>
              <w:t>结尾的</w:t>
            </w:r>
            <w:r>
              <w:t xml:space="preserve"> a </w:t>
            </w:r>
            <w:r>
              <w:t>节点</w:t>
            </w:r>
          </w:p>
        </w:tc>
      </w:tr>
      <w:tr w:rsidR="00514A2B" w14:paraId="6EC94C10" w14:textId="77777777" w:rsidTr="009841EB">
        <w:trPr>
          <w:trHeight w:val="305"/>
        </w:trPr>
        <w:tc>
          <w:tcPr>
            <w:tcW w:w="298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4E781FD0" w14:textId="77777777" w:rsidR="00514A2B" w:rsidRDefault="00514A2B">
            <w:r>
              <w:t>input[type=radio]:checked</w:t>
            </w:r>
          </w:p>
        </w:tc>
        <w:tc>
          <w:tcPr>
            <w:tcW w:w="528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716946AD" w14:textId="77777777" w:rsidR="00514A2B" w:rsidRDefault="00514A2B">
            <w:r>
              <w:t>选取</w:t>
            </w:r>
            <w:r>
              <w:t xml:space="preserve"> type</w:t>
            </w:r>
            <w:r>
              <w:t>属性值为</w:t>
            </w:r>
            <w:r>
              <w:t xml:space="preserve"> radio</w:t>
            </w:r>
            <w:r>
              <w:t>且选中的</w:t>
            </w:r>
            <w:r>
              <w:t xml:space="preserve"> input </w:t>
            </w:r>
            <w:r>
              <w:t>节点</w:t>
            </w:r>
          </w:p>
        </w:tc>
      </w:tr>
      <w:tr w:rsidR="00514A2B" w14:paraId="519FCC10" w14:textId="77777777" w:rsidTr="009841EB">
        <w:trPr>
          <w:trHeight w:val="305"/>
        </w:trPr>
        <w:tc>
          <w:tcPr>
            <w:tcW w:w="298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3B77ED56" w14:textId="77777777" w:rsidR="00514A2B" w:rsidRDefault="00514A2B">
            <w:r>
              <w:t>div:not(#container)</w:t>
            </w:r>
          </w:p>
        </w:tc>
        <w:tc>
          <w:tcPr>
            <w:tcW w:w="528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02D8C8E6" w14:textId="77777777" w:rsidR="00514A2B" w:rsidRDefault="00514A2B">
            <w:r>
              <w:t>选取</w:t>
            </w:r>
            <w:r>
              <w:t xml:space="preserve"> id </w:t>
            </w:r>
            <w:r>
              <w:t>不等于</w:t>
            </w:r>
            <w:r>
              <w:t xml:space="preserve"> container </w:t>
            </w:r>
            <w:r>
              <w:t>的</w:t>
            </w:r>
            <w:r>
              <w:t xml:space="preserve"> div </w:t>
            </w:r>
            <w:r>
              <w:t>节点</w:t>
            </w:r>
          </w:p>
        </w:tc>
      </w:tr>
      <w:tr w:rsidR="00514A2B" w14:paraId="6B7BF045" w14:textId="77777777" w:rsidTr="009841EB">
        <w:trPr>
          <w:trHeight w:val="305"/>
        </w:trPr>
        <w:tc>
          <w:tcPr>
            <w:tcW w:w="298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7A64579B" w14:textId="77777777" w:rsidR="00514A2B" w:rsidRDefault="00514A2B">
            <w:r>
              <w:t>li:nth-child(3)</w:t>
            </w:r>
          </w:p>
        </w:tc>
        <w:tc>
          <w:tcPr>
            <w:tcW w:w="528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7681C553" w14:textId="77777777" w:rsidR="00514A2B" w:rsidRDefault="00514A2B">
            <w:r>
              <w:t>选取</w:t>
            </w:r>
            <w:r>
              <w:t xml:space="preserve"> li </w:t>
            </w:r>
            <w:r>
              <w:t>节点的第三个节点</w:t>
            </w:r>
          </w:p>
        </w:tc>
      </w:tr>
      <w:tr w:rsidR="00514A2B" w14:paraId="30FB35E9" w14:textId="77777777" w:rsidTr="009841EB">
        <w:trPr>
          <w:trHeight w:val="292"/>
        </w:trPr>
        <w:tc>
          <w:tcPr>
            <w:tcW w:w="2983"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0CBD6F4C" w14:textId="77777777" w:rsidR="00514A2B" w:rsidRDefault="00514A2B">
            <w:r>
              <w:t>tr:nth-child(2n)</w:t>
            </w:r>
          </w:p>
        </w:tc>
        <w:tc>
          <w:tcPr>
            <w:tcW w:w="5281"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5A635D32" w14:textId="77777777" w:rsidR="00514A2B" w:rsidRDefault="00514A2B">
            <w:r>
              <w:t>选取</w:t>
            </w:r>
            <w:r>
              <w:t xml:space="preserve"> tr </w:t>
            </w:r>
            <w:r>
              <w:t>节点的偶数节点</w:t>
            </w:r>
          </w:p>
        </w:tc>
      </w:tr>
    </w:tbl>
    <w:p w14:paraId="304FF0F4" w14:textId="77777777" w:rsidR="00514A2B" w:rsidRDefault="00514A2B" w:rsidP="00514A2B"/>
    <w:p w14:paraId="551E3A50" w14:textId="77777777" w:rsidR="00D05456" w:rsidRPr="00514A2B" w:rsidRDefault="00D05456" w:rsidP="00D05456">
      <w:pPr>
        <w:rPr>
          <w:rFonts w:hint="eastAsia"/>
        </w:rPr>
      </w:pPr>
    </w:p>
    <w:p w14:paraId="5786D1BF" w14:textId="77777777" w:rsidR="00D05456" w:rsidRDefault="00D05456" w:rsidP="00723AB7">
      <w:pPr>
        <w:rPr>
          <w:rFonts w:hint="eastAsia"/>
        </w:rPr>
      </w:pPr>
    </w:p>
    <w:p w14:paraId="40AD2797" w14:textId="77777777" w:rsidR="00CA2D73" w:rsidRPr="00CA2D73" w:rsidRDefault="00CA2D73" w:rsidP="00CA2D73">
      <w:pPr>
        <w:rPr>
          <w:rFonts w:hint="eastAsia"/>
        </w:rPr>
      </w:pPr>
    </w:p>
    <w:p w14:paraId="72DF7198" w14:textId="56712264" w:rsidR="00F170D7" w:rsidRDefault="00F170D7">
      <w:pPr>
        <w:pStyle w:val="2"/>
      </w:pPr>
      <w:bookmarkStart w:id="1" w:name="_爬取_jobbole.com的文章列表和分页"/>
      <w:bookmarkEnd w:id="1"/>
      <w:r w:rsidRPr="00F170D7">
        <w:rPr>
          <w:rFonts w:hint="eastAsia"/>
        </w:rPr>
        <w:t>爬取</w:t>
      </w:r>
      <w:r w:rsidRPr="00F170D7">
        <w:rPr>
          <w:rFonts w:hint="eastAsia"/>
        </w:rPr>
        <w:t xml:space="preserve"> jobbole.com</w:t>
      </w:r>
      <w:r w:rsidRPr="00F170D7">
        <w:rPr>
          <w:rFonts w:hint="eastAsia"/>
        </w:rPr>
        <w:t>的文章列表和分页</w:t>
      </w:r>
    </w:p>
    <w:p w14:paraId="4D412BBF" w14:textId="5097D9B3" w:rsidR="00F170D7" w:rsidRDefault="002E4023" w:rsidP="00F170D7">
      <w:r w:rsidRPr="002E4023">
        <w:rPr>
          <w:rFonts w:hint="eastAsia"/>
        </w:rPr>
        <w:t>本节在</w:t>
      </w:r>
      <w:hyperlink w:anchor="_编写_jobbole.py_代码" w:history="1">
        <w:r w:rsidRPr="002E4023">
          <w:rPr>
            <w:rStyle w:val="af4"/>
            <w:rFonts w:hint="eastAsia"/>
          </w:rPr>
          <w:t>编写</w:t>
        </w:r>
        <w:r w:rsidRPr="002E4023">
          <w:rPr>
            <w:rStyle w:val="af4"/>
            <w:rFonts w:hint="eastAsia"/>
          </w:rPr>
          <w:t xml:space="preserve"> jobbole.py </w:t>
        </w:r>
        <w:r w:rsidRPr="002E4023">
          <w:rPr>
            <w:rStyle w:val="af4"/>
            <w:rFonts w:hint="eastAsia"/>
          </w:rPr>
          <w:t>代码</w:t>
        </w:r>
      </w:hyperlink>
      <w:r w:rsidRPr="002E4023">
        <w:rPr>
          <w:rFonts w:hint="eastAsia"/>
        </w:rPr>
        <w:t>的基础之上进行操作。</w:t>
      </w:r>
    </w:p>
    <w:p w14:paraId="6C878B74" w14:textId="0AF8A747" w:rsidR="002E4023" w:rsidRDefault="002E4023" w:rsidP="00F170D7"/>
    <w:p w14:paraId="4FE5A8F3" w14:textId="77777777" w:rsidR="00342C5B" w:rsidRDefault="00342C5B" w:rsidP="00342C5B">
      <w:pPr>
        <w:rPr>
          <w:rFonts w:hint="eastAsia"/>
        </w:rPr>
      </w:pPr>
      <w:r>
        <w:rPr>
          <w:rFonts w:hint="eastAsia"/>
        </w:rPr>
        <w:t>首先把解析内容页字段的函数</w:t>
      </w:r>
      <w:r>
        <w:rPr>
          <w:rFonts w:hint="eastAsia"/>
        </w:rPr>
        <w:t xml:space="preserve"> parse </w:t>
      </w:r>
      <w:r>
        <w:rPr>
          <w:rFonts w:hint="eastAsia"/>
        </w:rPr>
        <w:t>修改为</w:t>
      </w:r>
      <w:r>
        <w:rPr>
          <w:rFonts w:hint="eastAsia"/>
        </w:rPr>
        <w:t xml:space="preserve"> parse_detail </w:t>
      </w:r>
      <w:r>
        <w:rPr>
          <w:rFonts w:hint="eastAsia"/>
        </w:rPr>
        <w:t>，同时对</w:t>
      </w:r>
      <w:r>
        <w:rPr>
          <w:rFonts w:hint="eastAsia"/>
        </w:rPr>
        <w:t xml:space="preserve"> fav_nums </w:t>
      </w:r>
      <w:r>
        <w:rPr>
          <w:rFonts w:hint="eastAsia"/>
        </w:rPr>
        <w:t>和</w:t>
      </w:r>
      <w:r>
        <w:rPr>
          <w:rFonts w:hint="eastAsia"/>
        </w:rPr>
        <w:t xml:space="preserve"> comment_nums </w:t>
      </w:r>
      <w:r>
        <w:rPr>
          <w:rFonts w:hint="eastAsia"/>
        </w:rPr>
        <w:t>这两个变量的值做个判断，如果没有值，则设置默认值为</w:t>
      </w:r>
      <w:r>
        <w:rPr>
          <w:rFonts w:hint="eastAsia"/>
        </w:rPr>
        <w:t xml:space="preserve"> 0</w:t>
      </w:r>
      <w:r>
        <w:rPr>
          <w:rFonts w:hint="eastAsia"/>
        </w:rPr>
        <w:t>。</w:t>
      </w:r>
    </w:p>
    <w:p w14:paraId="388F5ACE" w14:textId="77777777" w:rsidR="00342C5B" w:rsidRDefault="00342C5B" w:rsidP="00342C5B">
      <w:pPr>
        <w:rPr>
          <w:rFonts w:hint="eastAsia"/>
        </w:rPr>
      </w:pPr>
      <w:r>
        <w:rPr>
          <w:rFonts w:hint="eastAsia"/>
        </w:rPr>
        <w:t>另外，</w:t>
      </w:r>
      <w:r>
        <w:rPr>
          <w:rFonts w:hint="eastAsia"/>
        </w:rPr>
        <w:t xml:space="preserve">xpath </w:t>
      </w:r>
      <w:r>
        <w:rPr>
          <w:rFonts w:hint="eastAsia"/>
        </w:rPr>
        <w:t>和</w:t>
      </w:r>
      <w:r>
        <w:rPr>
          <w:rFonts w:hint="eastAsia"/>
        </w:rPr>
        <w:t xml:space="preserve"> css </w:t>
      </w:r>
      <w:r>
        <w:rPr>
          <w:rFonts w:hint="eastAsia"/>
        </w:rPr>
        <w:t>选择器演示完成之后，我们在使用的时候只留下</w:t>
      </w:r>
      <w:r>
        <w:rPr>
          <w:rFonts w:hint="eastAsia"/>
        </w:rPr>
        <w:t xml:space="preserve"> xpath </w:t>
      </w:r>
      <w:r>
        <w:rPr>
          <w:rFonts w:hint="eastAsia"/>
        </w:rPr>
        <w:t>选择器的代码。</w:t>
      </w:r>
    </w:p>
    <w:p w14:paraId="6E9B5338" w14:textId="77777777" w:rsidR="00342C5B" w:rsidRDefault="00342C5B" w:rsidP="00342C5B"/>
    <w:p w14:paraId="00360F63" w14:textId="0F989002" w:rsidR="00EA3CA9" w:rsidRDefault="00342C5B" w:rsidP="00342C5B">
      <w:r>
        <w:rPr>
          <w:rFonts w:hint="eastAsia"/>
        </w:rPr>
        <w:t>然后增加</w:t>
      </w:r>
      <w:r>
        <w:rPr>
          <w:rFonts w:hint="eastAsia"/>
        </w:rPr>
        <w:t xml:space="preserve"> parse </w:t>
      </w:r>
      <w:r>
        <w:rPr>
          <w:rFonts w:hint="eastAsia"/>
        </w:rPr>
        <w:t>函数，用来爬取列表分页的</w:t>
      </w:r>
      <w:r>
        <w:rPr>
          <w:rFonts w:hint="eastAsia"/>
        </w:rPr>
        <w:t>URL</w:t>
      </w:r>
      <w:r>
        <w:rPr>
          <w:rFonts w:hint="eastAsia"/>
        </w:rPr>
        <w:t>地址以及每个列表页的文章</w:t>
      </w:r>
      <w:r>
        <w:rPr>
          <w:rFonts w:hint="eastAsia"/>
        </w:rPr>
        <w:t>URL</w:t>
      </w:r>
      <w:r>
        <w:rPr>
          <w:rFonts w:hint="eastAsia"/>
        </w:rPr>
        <w:t>地址。</w:t>
      </w:r>
    </w:p>
    <w:p w14:paraId="6AD94962" w14:textId="2CE11855" w:rsidR="00342C5B" w:rsidRDefault="00342C5B" w:rsidP="00342C5B"/>
    <w:p w14:paraId="526F45BA" w14:textId="50A00528" w:rsidR="00342C5B" w:rsidRDefault="00182595" w:rsidP="00342C5B">
      <w:r>
        <w:rPr>
          <w:rFonts w:hint="eastAsia"/>
        </w:rPr>
        <w:t>jobbole.py</w:t>
      </w:r>
      <w:r>
        <w:rPr>
          <w:rFonts w:hint="eastAsia"/>
        </w:rPr>
        <w:t>的完整代码如下：</w:t>
      </w:r>
    </w:p>
    <w:tbl>
      <w:tblPr>
        <w:tblStyle w:val="a5"/>
        <w:tblW w:w="0" w:type="auto"/>
        <w:tblLook w:val="04A0" w:firstRow="1" w:lastRow="0" w:firstColumn="1" w:lastColumn="0" w:noHBand="0" w:noVBand="1"/>
      </w:tblPr>
      <w:tblGrid>
        <w:gridCol w:w="8296"/>
      </w:tblGrid>
      <w:tr w:rsidR="00FE7FB9" w14:paraId="58A78B66" w14:textId="77777777" w:rsidTr="00FE7FB9">
        <w:tc>
          <w:tcPr>
            <w:tcW w:w="8296" w:type="dxa"/>
          </w:tcPr>
          <w:p w14:paraId="067F31D6" w14:textId="19817889" w:rsidR="00FE7FB9" w:rsidRDefault="00FE7FB9" w:rsidP="00342C5B">
            <w:pPr>
              <w:rPr>
                <w:rFonts w:hint="eastAsia"/>
              </w:rPr>
            </w:pPr>
            <w:r>
              <w:rPr>
                <w:rFonts w:hint="eastAsia"/>
              </w:rPr>
              <w:t>jobbole.py</w:t>
            </w:r>
          </w:p>
        </w:tc>
      </w:tr>
      <w:tr w:rsidR="00FE7FB9" w14:paraId="251A0ECB" w14:textId="77777777" w:rsidTr="00FE7FB9">
        <w:tc>
          <w:tcPr>
            <w:tcW w:w="8296" w:type="dxa"/>
          </w:tcPr>
          <w:p w14:paraId="117FD5C1" w14:textId="77777777" w:rsidR="007F2488" w:rsidRDefault="007F2488" w:rsidP="007F2488">
            <w:r>
              <w:t># -*- coding: utf-8 -*-</w:t>
            </w:r>
          </w:p>
          <w:p w14:paraId="703802D6" w14:textId="77777777" w:rsidR="007F2488" w:rsidRDefault="007F2488" w:rsidP="007F2488">
            <w:r>
              <w:t>import scrapy</w:t>
            </w:r>
          </w:p>
          <w:p w14:paraId="2FD1AEA6" w14:textId="77777777" w:rsidR="007F2488" w:rsidRDefault="007F2488" w:rsidP="007F2488">
            <w:r>
              <w:t>import re</w:t>
            </w:r>
          </w:p>
          <w:p w14:paraId="1A25E728" w14:textId="77777777" w:rsidR="007F2488" w:rsidRDefault="007F2488" w:rsidP="007F2488">
            <w:r>
              <w:t>from scrapy.http import Request</w:t>
            </w:r>
          </w:p>
          <w:p w14:paraId="3B219CA2" w14:textId="77777777" w:rsidR="007F2488" w:rsidRDefault="007F2488" w:rsidP="007F2488">
            <w:r>
              <w:lastRenderedPageBreak/>
              <w:t>from urllib import parse</w:t>
            </w:r>
          </w:p>
          <w:p w14:paraId="1382C80C" w14:textId="77777777" w:rsidR="007F2488" w:rsidRDefault="007F2488" w:rsidP="007F2488"/>
          <w:p w14:paraId="1B413BFE" w14:textId="77777777" w:rsidR="007F2488" w:rsidRDefault="007F2488" w:rsidP="007F2488"/>
          <w:p w14:paraId="30A74BA0" w14:textId="77777777" w:rsidR="007F2488" w:rsidRDefault="007F2488" w:rsidP="007F2488">
            <w:r>
              <w:t>class JobboleSpider(scrapy.Spider):</w:t>
            </w:r>
          </w:p>
          <w:p w14:paraId="1D0D167D" w14:textId="77777777" w:rsidR="007F2488" w:rsidRDefault="007F2488" w:rsidP="007F2488">
            <w:r>
              <w:t xml:space="preserve">    name = "jobbole"</w:t>
            </w:r>
          </w:p>
          <w:p w14:paraId="1A247954" w14:textId="77777777" w:rsidR="007F2488" w:rsidRDefault="007F2488" w:rsidP="007F2488">
            <w:r>
              <w:t xml:space="preserve">    allowed_domains = ["blog.jobbole.com"]</w:t>
            </w:r>
          </w:p>
          <w:p w14:paraId="044F3CAC" w14:textId="77777777" w:rsidR="007F2488" w:rsidRDefault="007F2488" w:rsidP="007F2488">
            <w:r>
              <w:t xml:space="preserve">    start_urls = ['http://blog.jobbole.com/all-posts/']</w:t>
            </w:r>
          </w:p>
          <w:p w14:paraId="6ED74BF4" w14:textId="77777777" w:rsidR="007F2488" w:rsidRDefault="007F2488" w:rsidP="007F2488"/>
          <w:p w14:paraId="5489B5B1" w14:textId="77777777" w:rsidR="007F2488" w:rsidRDefault="007F2488" w:rsidP="007F2488"/>
          <w:p w14:paraId="420C306D" w14:textId="77777777" w:rsidR="007F2488" w:rsidRDefault="007F2488" w:rsidP="007F2488">
            <w:r>
              <w:t xml:space="preserve">    def parse(self, response):</w:t>
            </w:r>
          </w:p>
          <w:p w14:paraId="68AA995E" w14:textId="77777777" w:rsidR="007F2488" w:rsidRDefault="007F2488" w:rsidP="007F2488">
            <w:r>
              <w:t xml:space="preserve">        """</w:t>
            </w:r>
          </w:p>
          <w:p w14:paraId="73CA87D5" w14:textId="77777777" w:rsidR="007F2488" w:rsidRDefault="007F2488" w:rsidP="007F2488">
            <w:pPr>
              <w:rPr>
                <w:rFonts w:hint="eastAsia"/>
              </w:rPr>
            </w:pPr>
            <w:r>
              <w:rPr>
                <w:rFonts w:hint="eastAsia"/>
              </w:rPr>
              <w:t xml:space="preserve">        1. </w:t>
            </w:r>
            <w:r>
              <w:rPr>
                <w:rFonts w:hint="eastAsia"/>
              </w:rPr>
              <w:t>获取文章列表页中的文章</w:t>
            </w:r>
            <w:r>
              <w:rPr>
                <w:rFonts w:hint="eastAsia"/>
              </w:rPr>
              <w:t xml:space="preserve"> url </w:t>
            </w:r>
            <w:r>
              <w:rPr>
                <w:rFonts w:hint="eastAsia"/>
              </w:rPr>
              <w:t>并提交给</w:t>
            </w:r>
            <w:r>
              <w:rPr>
                <w:rFonts w:hint="eastAsia"/>
              </w:rPr>
              <w:t xml:space="preserve"> scrapy </w:t>
            </w:r>
            <w:r>
              <w:rPr>
                <w:rFonts w:hint="eastAsia"/>
              </w:rPr>
              <w:t>下载并进行解析</w:t>
            </w:r>
          </w:p>
          <w:p w14:paraId="3BC9EAAB" w14:textId="77777777" w:rsidR="007F2488" w:rsidRDefault="007F2488" w:rsidP="007F2488">
            <w:pPr>
              <w:rPr>
                <w:rFonts w:hint="eastAsia"/>
              </w:rPr>
            </w:pPr>
            <w:r>
              <w:rPr>
                <w:rFonts w:hint="eastAsia"/>
              </w:rPr>
              <w:t xml:space="preserve">        2. </w:t>
            </w:r>
            <w:r>
              <w:rPr>
                <w:rFonts w:hint="eastAsia"/>
              </w:rPr>
              <w:t>获取下一页的</w:t>
            </w:r>
            <w:r>
              <w:rPr>
                <w:rFonts w:hint="eastAsia"/>
              </w:rPr>
              <w:t xml:space="preserve"> url </w:t>
            </w:r>
            <w:r>
              <w:rPr>
                <w:rFonts w:hint="eastAsia"/>
              </w:rPr>
              <w:t>并交给</w:t>
            </w:r>
            <w:r>
              <w:rPr>
                <w:rFonts w:hint="eastAsia"/>
              </w:rPr>
              <w:t xml:space="preserve"> scrapy </w:t>
            </w:r>
            <w:r>
              <w:rPr>
                <w:rFonts w:hint="eastAsia"/>
              </w:rPr>
              <w:t>进行下载，下载完成后交给</w:t>
            </w:r>
            <w:r>
              <w:rPr>
                <w:rFonts w:hint="eastAsia"/>
              </w:rPr>
              <w:t xml:space="preserve"> parse</w:t>
            </w:r>
          </w:p>
          <w:p w14:paraId="4C3C785D" w14:textId="77777777" w:rsidR="007F2488" w:rsidRDefault="007F2488" w:rsidP="007F2488">
            <w:r>
              <w:t xml:space="preserve">        """</w:t>
            </w:r>
          </w:p>
          <w:p w14:paraId="46E2643F" w14:textId="77777777" w:rsidR="007F2488" w:rsidRDefault="007F2488" w:rsidP="007F2488">
            <w:pPr>
              <w:rPr>
                <w:rFonts w:hint="eastAsia"/>
              </w:rPr>
            </w:pPr>
            <w:r>
              <w:rPr>
                <w:rFonts w:hint="eastAsia"/>
              </w:rPr>
              <w:t xml:space="preserve">        # </w:t>
            </w:r>
            <w:r>
              <w:rPr>
                <w:rFonts w:hint="eastAsia"/>
              </w:rPr>
              <w:t>解析列表页中的所有文章的</w:t>
            </w:r>
            <w:r>
              <w:rPr>
                <w:rFonts w:hint="eastAsia"/>
              </w:rPr>
              <w:t xml:space="preserve"> url </w:t>
            </w:r>
            <w:r>
              <w:rPr>
                <w:rFonts w:hint="eastAsia"/>
              </w:rPr>
              <w:t>并交给</w:t>
            </w:r>
            <w:r>
              <w:rPr>
                <w:rFonts w:hint="eastAsia"/>
              </w:rPr>
              <w:t xml:space="preserve"> scrapy </w:t>
            </w:r>
            <w:r>
              <w:rPr>
                <w:rFonts w:hint="eastAsia"/>
              </w:rPr>
              <w:t>下载和解析</w:t>
            </w:r>
          </w:p>
          <w:p w14:paraId="762CA444" w14:textId="77777777" w:rsidR="007F2488" w:rsidRDefault="007F2488" w:rsidP="007F2488">
            <w:r>
              <w:t xml:space="preserve">        post_urls = response.css("div#archive .floated-thumb .post-thumb a::attr(href)").extract()</w:t>
            </w:r>
          </w:p>
          <w:p w14:paraId="29A6CDAC" w14:textId="77777777" w:rsidR="007F2488" w:rsidRDefault="007F2488" w:rsidP="007F2488">
            <w:r>
              <w:t xml:space="preserve">        for post_url in post_urls:</w:t>
            </w:r>
          </w:p>
          <w:p w14:paraId="7F2D1AD2" w14:textId="77777777" w:rsidR="007F2488" w:rsidRDefault="007F2488" w:rsidP="007F2488">
            <w:pPr>
              <w:rPr>
                <w:rFonts w:hint="eastAsia"/>
              </w:rPr>
            </w:pPr>
            <w:r>
              <w:rPr>
                <w:rFonts w:hint="eastAsia"/>
              </w:rPr>
              <w:t xml:space="preserve">            # parse.urljoin </w:t>
            </w:r>
            <w:r>
              <w:rPr>
                <w:rFonts w:hint="eastAsia"/>
              </w:rPr>
              <w:t>用来把相对路径转换成绝对路径</w:t>
            </w:r>
          </w:p>
          <w:p w14:paraId="006AD43E" w14:textId="77777777" w:rsidR="007F2488" w:rsidRDefault="007F2488" w:rsidP="007F2488">
            <w:pPr>
              <w:rPr>
                <w:rFonts w:hint="eastAsia"/>
              </w:rPr>
            </w:pPr>
            <w:r>
              <w:rPr>
                <w:rFonts w:hint="eastAsia"/>
              </w:rPr>
              <w:t xml:space="preserve">            print("</w:t>
            </w:r>
            <w:r>
              <w:rPr>
                <w:rFonts w:hint="eastAsia"/>
              </w:rPr>
              <w:t>文章</w:t>
            </w:r>
            <w:r>
              <w:rPr>
                <w:rFonts w:hint="eastAsia"/>
              </w:rPr>
              <w:t>URL</w:t>
            </w:r>
            <w:r>
              <w:rPr>
                <w:rFonts w:hint="eastAsia"/>
              </w:rPr>
              <w:t>地址</w:t>
            </w:r>
            <w:r>
              <w:rPr>
                <w:rFonts w:hint="eastAsia"/>
              </w:rPr>
              <w:t xml:space="preserve">",post_url) # </w:t>
            </w:r>
            <w:r>
              <w:rPr>
                <w:rFonts w:hint="eastAsia"/>
              </w:rPr>
              <w:t>把下面的</w:t>
            </w:r>
            <w:r>
              <w:rPr>
                <w:rFonts w:hint="eastAsia"/>
              </w:rPr>
              <w:t xml:space="preserve"> yield </w:t>
            </w:r>
            <w:r>
              <w:rPr>
                <w:rFonts w:hint="eastAsia"/>
              </w:rPr>
              <w:t>语句注释掉，可以跳过具体内容采集，而测试网址采集结果</w:t>
            </w:r>
          </w:p>
          <w:p w14:paraId="1D5CFC02" w14:textId="77777777" w:rsidR="007F2488" w:rsidRDefault="007F2488" w:rsidP="007F2488">
            <w:pPr>
              <w:rPr>
                <w:rFonts w:hint="eastAsia"/>
              </w:rPr>
            </w:pPr>
            <w:r>
              <w:rPr>
                <w:rFonts w:hint="eastAsia"/>
              </w:rPr>
              <w:t xml:space="preserve">            yield Request(url=parse.urljoin(response.url,post_url) , callback=self.parse_detail) # </w:t>
            </w:r>
            <w:r>
              <w:rPr>
                <w:rFonts w:hint="eastAsia"/>
              </w:rPr>
              <w:t>回调</w:t>
            </w:r>
            <w:r>
              <w:rPr>
                <w:rFonts w:hint="eastAsia"/>
              </w:rPr>
              <w:t xml:space="preserve"> parse_detail </w:t>
            </w:r>
            <w:r>
              <w:rPr>
                <w:rFonts w:hint="eastAsia"/>
              </w:rPr>
              <w:t>函数</w:t>
            </w:r>
          </w:p>
          <w:p w14:paraId="133C9606" w14:textId="77777777" w:rsidR="007F2488" w:rsidRDefault="007F2488" w:rsidP="007F2488"/>
          <w:p w14:paraId="16541320" w14:textId="77777777" w:rsidR="007F2488" w:rsidRDefault="007F2488" w:rsidP="007F2488"/>
          <w:p w14:paraId="326E7187" w14:textId="77777777" w:rsidR="007F2488" w:rsidRDefault="007F2488" w:rsidP="007F2488">
            <w:pPr>
              <w:rPr>
                <w:rFonts w:hint="eastAsia"/>
              </w:rPr>
            </w:pPr>
            <w:r>
              <w:rPr>
                <w:rFonts w:hint="eastAsia"/>
              </w:rPr>
              <w:t xml:space="preserve">        # </w:t>
            </w:r>
            <w:r>
              <w:rPr>
                <w:rFonts w:hint="eastAsia"/>
              </w:rPr>
              <w:t>提取下一页并交给</w:t>
            </w:r>
            <w:r>
              <w:rPr>
                <w:rFonts w:hint="eastAsia"/>
              </w:rPr>
              <w:t xml:space="preserve"> scrapy </w:t>
            </w:r>
            <w:r>
              <w:rPr>
                <w:rFonts w:hint="eastAsia"/>
              </w:rPr>
              <w:t>进行下载</w:t>
            </w:r>
          </w:p>
          <w:p w14:paraId="52062165" w14:textId="77777777" w:rsidR="007F2488" w:rsidRDefault="007F2488" w:rsidP="007F2488">
            <w:pPr>
              <w:rPr>
                <w:rFonts w:hint="eastAsia"/>
              </w:rPr>
            </w:pPr>
            <w:r>
              <w:rPr>
                <w:rFonts w:hint="eastAsia"/>
              </w:rPr>
              <w:t xml:space="preserve">        # .next.page-numbers </w:t>
            </w:r>
            <w:r>
              <w:rPr>
                <w:rFonts w:hint="eastAsia"/>
              </w:rPr>
              <w:t>对应</w:t>
            </w:r>
            <w:r>
              <w:rPr>
                <w:rFonts w:hint="eastAsia"/>
              </w:rPr>
              <w:t xml:space="preserve"> class="next page-numbers" </w:t>
            </w:r>
            <w:r>
              <w:rPr>
                <w:rFonts w:hint="eastAsia"/>
              </w:rPr>
              <w:t>这些多个</w:t>
            </w:r>
            <w:r>
              <w:rPr>
                <w:rFonts w:hint="eastAsia"/>
              </w:rPr>
              <w:t>class</w:t>
            </w:r>
            <w:r>
              <w:rPr>
                <w:rFonts w:hint="eastAsia"/>
              </w:rPr>
              <w:t>的处理</w:t>
            </w:r>
          </w:p>
          <w:p w14:paraId="503BFD9D" w14:textId="77777777" w:rsidR="007F2488" w:rsidRDefault="007F2488" w:rsidP="007F2488">
            <w:r>
              <w:t xml:space="preserve">        next_urls = response.css(".next.page-numbers::attr(href)").extract_first("")</w:t>
            </w:r>
          </w:p>
          <w:p w14:paraId="287D50FE" w14:textId="77777777" w:rsidR="007F2488" w:rsidRDefault="007F2488" w:rsidP="007F2488">
            <w:r>
              <w:t xml:space="preserve">        if next_urls:</w:t>
            </w:r>
          </w:p>
          <w:p w14:paraId="6A98FBC2" w14:textId="77777777" w:rsidR="007F2488" w:rsidRDefault="007F2488" w:rsidP="007F2488">
            <w:pPr>
              <w:rPr>
                <w:rFonts w:hint="eastAsia"/>
              </w:rPr>
            </w:pPr>
            <w:r>
              <w:rPr>
                <w:rFonts w:hint="eastAsia"/>
              </w:rPr>
              <w:t xml:space="preserve">            print('</w:t>
            </w:r>
            <w:r>
              <w:rPr>
                <w:rFonts w:hint="eastAsia"/>
              </w:rPr>
              <w:t>分页链接地址：</w:t>
            </w:r>
            <w:r>
              <w:rPr>
                <w:rFonts w:hint="eastAsia"/>
              </w:rPr>
              <w:t>',next_urls)</w:t>
            </w:r>
          </w:p>
          <w:p w14:paraId="09FF395E" w14:textId="77777777" w:rsidR="007F2488" w:rsidRDefault="007F2488" w:rsidP="007F2488">
            <w:pPr>
              <w:rPr>
                <w:rFonts w:hint="eastAsia"/>
              </w:rPr>
            </w:pPr>
            <w:r>
              <w:rPr>
                <w:rFonts w:hint="eastAsia"/>
              </w:rPr>
              <w:t xml:space="preserve">            yield Request(url=parse.urljoin(response.url,next_urls) , callback=self.parse) # </w:t>
            </w:r>
            <w:r>
              <w:rPr>
                <w:rFonts w:hint="eastAsia"/>
              </w:rPr>
              <w:t>回调</w:t>
            </w:r>
            <w:r>
              <w:rPr>
                <w:rFonts w:hint="eastAsia"/>
              </w:rPr>
              <w:t xml:space="preserve"> parse </w:t>
            </w:r>
            <w:r>
              <w:rPr>
                <w:rFonts w:hint="eastAsia"/>
              </w:rPr>
              <w:t>函数</w:t>
            </w:r>
          </w:p>
          <w:p w14:paraId="1F48703E" w14:textId="77777777" w:rsidR="007F2488" w:rsidRDefault="007F2488" w:rsidP="007F2488"/>
          <w:p w14:paraId="3906AAA1" w14:textId="77777777" w:rsidR="007F2488" w:rsidRDefault="007F2488" w:rsidP="007F2488"/>
          <w:p w14:paraId="4FCCAD7E" w14:textId="77777777" w:rsidR="007F2488" w:rsidRDefault="007F2488" w:rsidP="007F2488">
            <w:r>
              <w:t xml:space="preserve">    def parse_detail(self, response):</w:t>
            </w:r>
          </w:p>
          <w:p w14:paraId="7A288DCA" w14:textId="77777777" w:rsidR="007F2488" w:rsidRDefault="007F2488" w:rsidP="007F2488">
            <w:r>
              <w:t xml:space="preserve">        title = response.xpath("//div[@class='entry-header']/h1/text()").extract_first()</w:t>
            </w:r>
          </w:p>
          <w:p w14:paraId="00D4887B" w14:textId="77777777" w:rsidR="007F2488" w:rsidRDefault="007F2488" w:rsidP="007F2488">
            <w:r>
              <w:t xml:space="preserve">        create_date = response.xpath("//div[@class='entry-meta']/p[@class='entry-meta-hide-on-mobile']/text()").extract()[0].strip().replace("·","").strip()</w:t>
            </w:r>
          </w:p>
          <w:p w14:paraId="7484812A" w14:textId="77777777" w:rsidR="007F2488" w:rsidRDefault="007F2488" w:rsidP="007F2488">
            <w:r>
              <w:t xml:space="preserve">        praise_nums = int(response.xpath("//span[contains(@class,'vote-post-</w:t>
            </w:r>
            <w:r>
              <w:lastRenderedPageBreak/>
              <w:t>up')]/h10/text()").extract()[0])</w:t>
            </w:r>
          </w:p>
          <w:p w14:paraId="1A5C2817" w14:textId="77777777" w:rsidR="007F2488" w:rsidRDefault="007F2488" w:rsidP="007F2488"/>
          <w:p w14:paraId="5C7AB4B9" w14:textId="77777777" w:rsidR="007F2488" w:rsidRDefault="007F2488" w:rsidP="007F2488"/>
          <w:p w14:paraId="6A740A27" w14:textId="77777777" w:rsidR="007F2488" w:rsidRDefault="007F2488" w:rsidP="007F2488">
            <w:r>
              <w:t xml:space="preserve">        fav_nums = response.xpath("//span[contains(@class,'bookmark-btn')]/text()").extract()[0]</w:t>
            </w:r>
          </w:p>
          <w:p w14:paraId="00B6580F" w14:textId="77777777" w:rsidR="007F2488" w:rsidRDefault="007F2488" w:rsidP="007F2488">
            <w:r>
              <w:t xml:space="preserve">        match_re = re.match(r".*?(\d+).*", fav_nums)</w:t>
            </w:r>
          </w:p>
          <w:p w14:paraId="6E5CDB6A" w14:textId="77777777" w:rsidR="007F2488" w:rsidRDefault="007F2488" w:rsidP="007F2488">
            <w:r>
              <w:t xml:space="preserve">        if match_re:</w:t>
            </w:r>
          </w:p>
          <w:p w14:paraId="7B5A528A" w14:textId="77777777" w:rsidR="007F2488" w:rsidRDefault="007F2488" w:rsidP="007F2488">
            <w:pPr>
              <w:rPr>
                <w:rFonts w:hint="eastAsia"/>
              </w:rPr>
            </w:pPr>
            <w:r>
              <w:rPr>
                <w:rFonts w:hint="eastAsia"/>
              </w:rPr>
              <w:t xml:space="preserve">            fav_nums = int(match_re.group(1)) # </w:t>
            </w:r>
            <w:r>
              <w:rPr>
                <w:rFonts w:hint="eastAsia"/>
              </w:rPr>
              <w:t>这里要修改代码过滤掉没有</w:t>
            </w:r>
            <w:r>
              <w:rPr>
                <w:rFonts w:hint="eastAsia"/>
              </w:rPr>
              <w:t xml:space="preserve"> fav_nums </w:t>
            </w:r>
            <w:r>
              <w:rPr>
                <w:rFonts w:hint="eastAsia"/>
              </w:rPr>
              <w:t>的值并设置默认值</w:t>
            </w:r>
          </w:p>
          <w:p w14:paraId="531D6634" w14:textId="77777777" w:rsidR="007F2488" w:rsidRDefault="007F2488" w:rsidP="007F2488">
            <w:r>
              <w:t xml:space="preserve">        else:</w:t>
            </w:r>
          </w:p>
          <w:p w14:paraId="29E6AC4A" w14:textId="77777777" w:rsidR="007F2488" w:rsidRDefault="007F2488" w:rsidP="007F2488">
            <w:r>
              <w:t xml:space="preserve">            fav_nums = 0</w:t>
            </w:r>
          </w:p>
          <w:p w14:paraId="116C4CBB" w14:textId="77777777" w:rsidR="007F2488" w:rsidRDefault="007F2488" w:rsidP="007F2488"/>
          <w:p w14:paraId="02C85E1B" w14:textId="77777777" w:rsidR="007F2488" w:rsidRDefault="007F2488" w:rsidP="007F2488"/>
          <w:p w14:paraId="5BCEDFD0" w14:textId="77777777" w:rsidR="007F2488" w:rsidRDefault="007F2488" w:rsidP="007F2488">
            <w:r>
              <w:t xml:space="preserve">        comment_nums = response.xpath("//a[@href='#article-comment']/span/text()").extract()[0]</w:t>
            </w:r>
          </w:p>
          <w:p w14:paraId="2A6D1CA3" w14:textId="77777777" w:rsidR="007F2488" w:rsidRDefault="007F2488" w:rsidP="007F2488">
            <w:r>
              <w:t xml:space="preserve">        match_re = re.match(r".*?(\d+).*", comment_nums)</w:t>
            </w:r>
          </w:p>
          <w:p w14:paraId="36F05D2D" w14:textId="77777777" w:rsidR="007F2488" w:rsidRDefault="007F2488" w:rsidP="007F2488">
            <w:r>
              <w:t xml:space="preserve">        if match_re:</w:t>
            </w:r>
          </w:p>
          <w:p w14:paraId="3E335785" w14:textId="77777777" w:rsidR="007F2488" w:rsidRDefault="007F2488" w:rsidP="007F2488">
            <w:pPr>
              <w:rPr>
                <w:rFonts w:hint="eastAsia"/>
              </w:rPr>
            </w:pPr>
            <w:r>
              <w:rPr>
                <w:rFonts w:hint="eastAsia"/>
              </w:rPr>
              <w:t xml:space="preserve">            comment_nums = int(match_re.group(1)) # </w:t>
            </w:r>
            <w:r>
              <w:rPr>
                <w:rFonts w:hint="eastAsia"/>
              </w:rPr>
              <w:t>这里要修改代码过滤掉没有</w:t>
            </w:r>
            <w:r>
              <w:rPr>
                <w:rFonts w:hint="eastAsia"/>
              </w:rPr>
              <w:t xml:space="preserve"> comment_nums </w:t>
            </w:r>
            <w:r>
              <w:rPr>
                <w:rFonts w:hint="eastAsia"/>
              </w:rPr>
              <w:t>的值并设置默认值</w:t>
            </w:r>
          </w:p>
          <w:p w14:paraId="52B170CB" w14:textId="77777777" w:rsidR="007F2488" w:rsidRDefault="007F2488" w:rsidP="007F2488">
            <w:r>
              <w:t xml:space="preserve">        else:</w:t>
            </w:r>
          </w:p>
          <w:p w14:paraId="7C40EFAA" w14:textId="77777777" w:rsidR="007F2488" w:rsidRDefault="007F2488" w:rsidP="007F2488">
            <w:r>
              <w:t xml:space="preserve">            comment_nums = 0</w:t>
            </w:r>
          </w:p>
          <w:p w14:paraId="62373761" w14:textId="77777777" w:rsidR="007F2488" w:rsidRDefault="007F2488" w:rsidP="007F2488"/>
          <w:p w14:paraId="7B54705B" w14:textId="77777777" w:rsidR="007F2488" w:rsidRDefault="007F2488" w:rsidP="007F2488"/>
          <w:p w14:paraId="71675761" w14:textId="77777777" w:rsidR="007F2488" w:rsidRDefault="007F2488" w:rsidP="007F2488">
            <w:r>
              <w:t xml:space="preserve">        content = response.xpath("//div[@class='entry']").extract()[0]</w:t>
            </w:r>
          </w:p>
          <w:p w14:paraId="24901C0D" w14:textId="77777777" w:rsidR="007F2488" w:rsidRDefault="007F2488" w:rsidP="007F2488"/>
          <w:p w14:paraId="4790E348" w14:textId="77777777" w:rsidR="007F2488" w:rsidRDefault="007F2488" w:rsidP="007F2488"/>
          <w:p w14:paraId="1C6C22B7" w14:textId="77777777" w:rsidR="007F2488" w:rsidRDefault="007F2488" w:rsidP="007F2488">
            <w:r>
              <w:t xml:space="preserve">        tag_list = response.xpath("//p[@class='entry-meta-hide-on-mobile']/a/text()").extract()</w:t>
            </w:r>
          </w:p>
          <w:p w14:paraId="7B7C8CFC" w14:textId="77777777" w:rsidR="007F2488" w:rsidRDefault="007F2488" w:rsidP="007F2488">
            <w:pPr>
              <w:rPr>
                <w:rFonts w:hint="eastAsia"/>
              </w:rPr>
            </w:pPr>
            <w:r>
              <w:rPr>
                <w:rFonts w:hint="eastAsia"/>
              </w:rPr>
              <w:t xml:space="preserve">        tag_list = [element for element in tag_list if not element.strip().endswith("</w:t>
            </w:r>
            <w:r>
              <w:rPr>
                <w:rFonts w:hint="eastAsia"/>
              </w:rPr>
              <w:t>评论</w:t>
            </w:r>
            <w:r>
              <w:rPr>
                <w:rFonts w:hint="eastAsia"/>
              </w:rPr>
              <w:t>")]</w:t>
            </w:r>
          </w:p>
          <w:p w14:paraId="74399CD3" w14:textId="77777777" w:rsidR="007F2488" w:rsidRDefault="007F2488" w:rsidP="007F2488">
            <w:r>
              <w:t xml:space="preserve">        tags = ",".join(tag_list)</w:t>
            </w:r>
          </w:p>
          <w:p w14:paraId="61423F77" w14:textId="77777777" w:rsidR="007F2488" w:rsidRDefault="007F2488" w:rsidP="007F2488"/>
          <w:p w14:paraId="458998F6" w14:textId="77777777" w:rsidR="007F2488" w:rsidRDefault="007F2488" w:rsidP="007F2488"/>
          <w:p w14:paraId="2E9BABC9" w14:textId="4ABE0250" w:rsidR="00FE7FB9" w:rsidRDefault="007F2488" w:rsidP="007F2488">
            <w:pPr>
              <w:rPr>
                <w:rFonts w:hint="eastAsia"/>
              </w:rPr>
            </w:pPr>
            <w:r>
              <w:rPr>
                <w:rFonts w:hint="eastAsia"/>
              </w:rPr>
              <w:t xml:space="preserve">        #print(title,create_date,praise_nums,fav_nums,comment_nums,content,tags)#</w:t>
            </w:r>
            <w:r>
              <w:rPr>
                <w:rFonts w:hint="eastAsia"/>
              </w:rPr>
              <w:t>该语句仅作调试用</w:t>
            </w:r>
          </w:p>
        </w:tc>
      </w:tr>
    </w:tbl>
    <w:p w14:paraId="25F2C16D" w14:textId="77777777" w:rsidR="00182595" w:rsidRDefault="00182595" w:rsidP="00342C5B">
      <w:pPr>
        <w:rPr>
          <w:rFonts w:hint="eastAsia"/>
        </w:rPr>
      </w:pPr>
    </w:p>
    <w:p w14:paraId="3B1AB759" w14:textId="444506D0" w:rsidR="00EA3CA9" w:rsidRDefault="00873BBB" w:rsidP="00F170D7">
      <w:r w:rsidRPr="00873BBB">
        <w:rPr>
          <w:rFonts w:hint="eastAsia"/>
        </w:rPr>
        <w:t>到这里，文章列表和内容页</w:t>
      </w:r>
      <w:r w:rsidRPr="00873BBB">
        <w:rPr>
          <w:rFonts w:hint="eastAsia"/>
        </w:rPr>
        <w:t>URL</w:t>
      </w:r>
      <w:r w:rsidRPr="00873BBB">
        <w:rPr>
          <w:rFonts w:hint="eastAsia"/>
        </w:rPr>
        <w:t>地址的抓取以及内容页字段的抓取的代码就完成了。</w:t>
      </w:r>
    </w:p>
    <w:p w14:paraId="27233966" w14:textId="0D5DBDBF" w:rsidR="00873BBB" w:rsidRDefault="00873BBB" w:rsidP="00F170D7"/>
    <w:p w14:paraId="60450AFF" w14:textId="77777777" w:rsidR="00873BBB" w:rsidRPr="002E4023" w:rsidRDefault="00873BBB" w:rsidP="00F170D7">
      <w:pPr>
        <w:rPr>
          <w:rFonts w:hint="eastAsia"/>
        </w:rPr>
      </w:pPr>
    </w:p>
    <w:p w14:paraId="7A301A0D" w14:textId="47A57C4A" w:rsidR="000910B1" w:rsidRDefault="000910B1">
      <w:pPr>
        <w:pStyle w:val="2"/>
      </w:pPr>
      <w:r w:rsidRPr="000910B1">
        <w:rPr>
          <w:rFonts w:hint="eastAsia"/>
        </w:rPr>
        <w:lastRenderedPageBreak/>
        <w:t xml:space="preserve">items.py </w:t>
      </w:r>
      <w:r w:rsidRPr="000910B1">
        <w:rPr>
          <w:rFonts w:hint="eastAsia"/>
        </w:rPr>
        <w:t>数据封装</w:t>
      </w:r>
    </w:p>
    <w:p w14:paraId="373AC658" w14:textId="238C3BBF" w:rsidR="00095742" w:rsidRDefault="00095742" w:rsidP="00095742">
      <w:pPr>
        <w:rPr>
          <w:rFonts w:hint="eastAsia"/>
        </w:rPr>
      </w:pPr>
      <w:r>
        <w:rPr>
          <w:rFonts w:hint="eastAsia"/>
        </w:rPr>
        <w:t>有了</w:t>
      </w:r>
      <w:hyperlink w:anchor="_爬取_jobbole.com的文章列表和分页" w:history="1">
        <w:r w:rsidRPr="00095742">
          <w:rPr>
            <w:rStyle w:val="af4"/>
            <w:rFonts w:hint="eastAsia"/>
          </w:rPr>
          <w:t>爬取</w:t>
        </w:r>
        <w:r w:rsidRPr="00095742">
          <w:rPr>
            <w:rStyle w:val="af4"/>
            <w:rFonts w:hint="eastAsia"/>
          </w:rPr>
          <w:t xml:space="preserve"> jobbole.com</w:t>
        </w:r>
        <w:r w:rsidRPr="00095742">
          <w:rPr>
            <w:rStyle w:val="af4"/>
            <w:rFonts w:hint="eastAsia"/>
          </w:rPr>
          <w:t>的</w:t>
        </w:r>
        <w:r w:rsidRPr="00095742">
          <w:rPr>
            <w:rStyle w:val="af4"/>
            <w:rFonts w:hint="eastAsia"/>
          </w:rPr>
          <w:t>文</w:t>
        </w:r>
        <w:r w:rsidRPr="00095742">
          <w:rPr>
            <w:rStyle w:val="af4"/>
            <w:rFonts w:hint="eastAsia"/>
          </w:rPr>
          <w:t>章列表和分页</w:t>
        </w:r>
      </w:hyperlink>
      <w:r>
        <w:rPr>
          <w:rFonts w:hint="eastAsia"/>
        </w:rPr>
        <w:t>这个基础，就可以把采集到的数据进行保存了。</w:t>
      </w:r>
      <w:r>
        <w:rPr>
          <w:rFonts w:hint="eastAsia"/>
        </w:rPr>
        <w:t xml:space="preserve">items </w:t>
      </w:r>
      <w:r>
        <w:rPr>
          <w:rFonts w:hint="eastAsia"/>
        </w:rPr>
        <w:t>类似于</w:t>
      </w:r>
      <w:r>
        <w:rPr>
          <w:rFonts w:hint="eastAsia"/>
        </w:rPr>
        <w:t xml:space="preserve"> java </w:t>
      </w:r>
      <w:r>
        <w:rPr>
          <w:rFonts w:hint="eastAsia"/>
        </w:rPr>
        <w:t>中的</w:t>
      </w:r>
      <w:r>
        <w:rPr>
          <w:rFonts w:hint="eastAsia"/>
        </w:rPr>
        <w:t xml:space="preserve"> Form</w:t>
      </w:r>
      <w:r>
        <w:rPr>
          <w:rFonts w:hint="eastAsia"/>
        </w:rPr>
        <w:t>，用于数据保存。</w:t>
      </w:r>
    </w:p>
    <w:p w14:paraId="64D7F5EF" w14:textId="77777777" w:rsidR="00095742" w:rsidRDefault="00095742" w:rsidP="00095742"/>
    <w:p w14:paraId="329E0F01" w14:textId="2DF8FEFF" w:rsidR="000910B1" w:rsidRDefault="00095742" w:rsidP="00095742">
      <w:r>
        <w:rPr>
          <w:rFonts w:hint="eastAsia"/>
        </w:rPr>
        <w:t>在</w:t>
      </w:r>
      <w:hyperlink w:anchor="_爬取_jobbole.com的文章列表和分页" w:history="1">
        <w:r w:rsidRPr="00095742">
          <w:rPr>
            <w:rStyle w:val="af4"/>
            <w:rFonts w:hint="eastAsia"/>
          </w:rPr>
          <w:t>爬取</w:t>
        </w:r>
        <w:r w:rsidRPr="00095742">
          <w:rPr>
            <w:rStyle w:val="af4"/>
            <w:rFonts w:hint="eastAsia"/>
          </w:rPr>
          <w:t xml:space="preserve"> jobbole.com</w:t>
        </w:r>
        <w:r w:rsidRPr="00095742">
          <w:rPr>
            <w:rStyle w:val="af4"/>
            <w:rFonts w:hint="eastAsia"/>
          </w:rPr>
          <w:t>的</w:t>
        </w:r>
        <w:r w:rsidRPr="00095742">
          <w:rPr>
            <w:rStyle w:val="af4"/>
            <w:rFonts w:hint="eastAsia"/>
          </w:rPr>
          <w:t>文</w:t>
        </w:r>
        <w:r w:rsidRPr="00095742">
          <w:rPr>
            <w:rStyle w:val="af4"/>
            <w:rFonts w:hint="eastAsia"/>
          </w:rPr>
          <w:t>章</w:t>
        </w:r>
        <w:r w:rsidRPr="00095742">
          <w:rPr>
            <w:rStyle w:val="af4"/>
            <w:rFonts w:hint="eastAsia"/>
          </w:rPr>
          <w:t>列表和分页</w:t>
        </w:r>
      </w:hyperlink>
      <w:r>
        <w:rPr>
          <w:rFonts w:hint="eastAsia"/>
        </w:rPr>
        <w:t>已经实现了数据的抓取，但是还没有对数据进行保存，接下来我们就编写</w:t>
      </w:r>
      <w:r>
        <w:rPr>
          <w:rFonts w:hint="eastAsia"/>
        </w:rPr>
        <w:t xml:space="preserve"> jobbole </w:t>
      </w:r>
      <w:r>
        <w:rPr>
          <w:rFonts w:hint="eastAsia"/>
        </w:rPr>
        <w:t>对应的</w:t>
      </w:r>
      <w:r>
        <w:rPr>
          <w:rFonts w:hint="eastAsia"/>
        </w:rPr>
        <w:t xml:space="preserve"> item </w:t>
      </w:r>
      <w:r>
        <w:rPr>
          <w:rFonts w:hint="eastAsia"/>
        </w:rPr>
        <w:t>对数据进行保存，这里我们定义的</w:t>
      </w:r>
      <w:r>
        <w:rPr>
          <w:rFonts w:hint="eastAsia"/>
        </w:rPr>
        <w:t xml:space="preserve"> item </w:t>
      </w:r>
      <w:r>
        <w:rPr>
          <w:rFonts w:hint="eastAsia"/>
        </w:rPr>
        <w:t>为</w:t>
      </w:r>
      <w:r>
        <w:rPr>
          <w:rFonts w:hint="eastAsia"/>
        </w:rPr>
        <w:t xml:space="preserve"> JobBoleArticleItem </w:t>
      </w:r>
      <w:r>
        <w:rPr>
          <w:rFonts w:hint="eastAsia"/>
        </w:rPr>
        <w:t>，</w:t>
      </w:r>
      <w:r>
        <w:rPr>
          <w:rFonts w:hint="eastAsia"/>
        </w:rPr>
        <w:t xml:space="preserve">JobBoleArticleItem </w:t>
      </w:r>
      <w:r>
        <w:rPr>
          <w:rFonts w:hint="eastAsia"/>
        </w:rPr>
        <w:t>定义在</w:t>
      </w:r>
      <w:r>
        <w:rPr>
          <w:rFonts w:hint="eastAsia"/>
        </w:rPr>
        <w:t xml:space="preserve">  items.py </w:t>
      </w:r>
      <w:r>
        <w:rPr>
          <w:rFonts w:hint="eastAsia"/>
        </w:rPr>
        <w:t>文件中，代码如下：</w:t>
      </w:r>
    </w:p>
    <w:tbl>
      <w:tblPr>
        <w:tblStyle w:val="a5"/>
        <w:tblW w:w="0" w:type="auto"/>
        <w:tblLook w:val="04A0" w:firstRow="1" w:lastRow="0" w:firstColumn="1" w:lastColumn="0" w:noHBand="0" w:noVBand="1"/>
      </w:tblPr>
      <w:tblGrid>
        <w:gridCol w:w="8296"/>
      </w:tblGrid>
      <w:tr w:rsidR="00795CAC" w14:paraId="1DF11A5A" w14:textId="77777777" w:rsidTr="00795CAC">
        <w:tc>
          <w:tcPr>
            <w:tcW w:w="8296" w:type="dxa"/>
          </w:tcPr>
          <w:p w14:paraId="0255502A" w14:textId="328753A1" w:rsidR="00795CAC" w:rsidRDefault="00795CAC" w:rsidP="00095742">
            <w:r w:rsidRPr="00795CAC">
              <w:t>items.py</w:t>
            </w:r>
          </w:p>
        </w:tc>
      </w:tr>
      <w:tr w:rsidR="00795CAC" w14:paraId="2135CD48" w14:textId="77777777" w:rsidTr="00795CAC">
        <w:tc>
          <w:tcPr>
            <w:tcW w:w="8296" w:type="dxa"/>
          </w:tcPr>
          <w:p w14:paraId="000A78B0" w14:textId="77777777" w:rsidR="009A4CB5" w:rsidRDefault="009A4CB5" w:rsidP="009A4CB5">
            <w:r>
              <w:t># -*- coding: utf-8 -*-</w:t>
            </w:r>
          </w:p>
          <w:p w14:paraId="2CC4B169" w14:textId="77777777" w:rsidR="009A4CB5" w:rsidRDefault="009A4CB5" w:rsidP="009A4CB5"/>
          <w:p w14:paraId="10D6C8D7" w14:textId="77777777" w:rsidR="009A4CB5" w:rsidRDefault="009A4CB5" w:rsidP="009A4CB5"/>
          <w:p w14:paraId="1AE389FE" w14:textId="77777777" w:rsidR="009A4CB5" w:rsidRDefault="009A4CB5" w:rsidP="009A4CB5">
            <w:r>
              <w:t># Define here the models for your scraped items</w:t>
            </w:r>
          </w:p>
          <w:p w14:paraId="26319D5B" w14:textId="77777777" w:rsidR="009A4CB5" w:rsidRDefault="009A4CB5" w:rsidP="009A4CB5">
            <w:r>
              <w:t>#</w:t>
            </w:r>
          </w:p>
          <w:p w14:paraId="586E7BDB" w14:textId="77777777" w:rsidR="009A4CB5" w:rsidRDefault="009A4CB5" w:rsidP="009A4CB5">
            <w:r>
              <w:t># See documentation in:</w:t>
            </w:r>
          </w:p>
          <w:p w14:paraId="21926B8F" w14:textId="77777777" w:rsidR="009A4CB5" w:rsidRDefault="009A4CB5" w:rsidP="009A4CB5">
            <w:r>
              <w:t># http://doc.scrapy.org/en/latest/topics/items.html</w:t>
            </w:r>
          </w:p>
          <w:p w14:paraId="09350F1D" w14:textId="77777777" w:rsidR="009A4CB5" w:rsidRDefault="009A4CB5" w:rsidP="009A4CB5"/>
          <w:p w14:paraId="53918DEC" w14:textId="77777777" w:rsidR="009A4CB5" w:rsidRDefault="009A4CB5" w:rsidP="009A4CB5"/>
          <w:p w14:paraId="11FE6E07" w14:textId="77777777" w:rsidR="009A4CB5" w:rsidRDefault="009A4CB5" w:rsidP="009A4CB5">
            <w:r>
              <w:t>import scrapy</w:t>
            </w:r>
          </w:p>
          <w:p w14:paraId="68CFCD78" w14:textId="77777777" w:rsidR="009A4CB5" w:rsidRDefault="009A4CB5" w:rsidP="009A4CB5"/>
          <w:p w14:paraId="070A6703" w14:textId="77777777" w:rsidR="009A4CB5" w:rsidRDefault="009A4CB5" w:rsidP="009A4CB5"/>
          <w:p w14:paraId="351E9F94" w14:textId="77777777" w:rsidR="009A4CB5" w:rsidRDefault="009A4CB5" w:rsidP="009A4CB5">
            <w:r>
              <w:t>class ArticlespiderItem(scrapy.Item):</w:t>
            </w:r>
          </w:p>
          <w:p w14:paraId="72DCC129" w14:textId="77777777" w:rsidR="009A4CB5" w:rsidRDefault="009A4CB5" w:rsidP="009A4CB5">
            <w:r>
              <w:t xml:space="preserve">    # define the fields for your item here like:</w:t>
            </w:r>
          </w:p>
          <w:p w14:paraId="19EB3E47" w14:textId="77777777" w:rsidR="009A4CB5" w:rsidRDefault="009A4CB5" w:rsidP="009A4CB5">
            <w:r>
              <w:t xml:space="preserve">    # name = scrapy.Field()</w:t>
            </w:r>
          </w:p>
          <w:p w14:paraId="70C0F159" w14:textId="77777777" w:rsidR="009A4CB5" w:rsidRDefault="009A4CB5" w:rsidP="009A4CB5">
            <w:r>
              <w:t xml:space="preserve">    pass</w:t>
            </w:r>
          </w:p>
          <w:p w14:paraId="34F7CF14" w14:textId="77777777" w:rsidR="009A4CB5" w:rsidRDefault="009A4CB5" w:rsidP="009A4CB5"/>
          <w:p w14:paraId="21D013E6" w14:textId="77777777" w:rsidR="009A4CB5" w:rsidRDefault="009A4CB5" w:rsidP="009A4CB5"/>
          <w:p w14:paraId="46982C08" w14:textId="77777777" w:rsidR="009A4CB5" w:rsidRDefault="009A4CB5" w:rsidP="009A4CB5">
            <w:pPr>
              <w:rPr>
                <w:rFonts w:hint="eastAsia"/>
              </w:rPr>
            </w:pPr>
            <w:r>
              <w:rPr>
                <w:rFonts w:hint="eastAsia"/>
              </w:rPr>
              <w:t xml:space="preserve"># </w:t>
            </w:r>
            <w:r>
              <w:rPr>
                <w:rFonts w:hint="eastAsia"/>
              </w:rPr>
              <w:t>该</w:t>
            </w:r>
            <w:r>
              <w:rPr>
                <w:rFonts w:hint="eastAsia"/>
              </w:rPr>
              <w:t xml:space="preserve"> Item </w:t>
            </w:r>
            <w:r>
              <w:rPr>
                <w:rFonts w:hint="eastAsia"/>
              </w:rPr>
              <w:t>对应的是</w:t>
            </w:r>
            <w:r>
              <w:rPr>
                <w:rFonts w:hint="eastAsia"/>
              </w:rPr>
              <w:t xml:space="preserve"> jobbole.py </w:t>
            </w:r>
            <w:r>
              <w:rPr>
                <w:rFonts w:hint="eastAsia"/>
              </w:rPr>
              <w:t>这个</w:t>
            </w:r>
            <w:r>
              <w:rPr>
                <w:rFonts w:hint="eastAsia"/>
              </w:rPr>
              <w:t xml:space="preserve"> spider </w:t>
            </w:r>
            <w:r>
              <w:rPr>
                <w:rFonts w:hint="eastAsia"/>
              </w:rPr>
              <w:t>的</w:t>
            </w:r>
            <w:r>
              <w:rPr>
                <w:rFonts w:hint="eastAsia"/>
              </w:rPr>
              <w:t xml:space="preserve"> Item</w:t>
            </w:r>
          </w:p>
          <w:p w14:paraId="56DE01B3" w14:textId="77777777" w:rsidR="009A4CB5" w:rsidRDefault="009A4CB5" w:rsidP="009A4CB5">
            <w:r>
              <w:t>class JobBoleArticleItem(scrapy.Item):</w:t>
            </w:r>
          </w:p>
          <w:p w14:paraId="1DF42538" w14:textId="77777777" w:rsidR="009A4CB5" w:rsidRDefault="009A4CB5" w:rsidP="009A4CB5">
            <w:pPr>
              <w:rPr>
                <w:rFonts w:hint="eastAsia"/>
              </w:rPr>
            </w:pPr>
            <w:r>
              <w:rPr>
                <w:rFonts w:hint="eastAsia"/>
              </w:rPr>
              <w:t xml:space="preserve">    url = scrapy.Field() #</w:t>
            </w:r>
            <w:r>
              <w:rPr>
                <w:rFonts w:hint="eastAsia"/>
              </w:rPr>
              <w:t>文章的</w:t>
            </w:r>
            <w:r>
              <w:rPr>
                <w:rFonts w:hint="eastAsia"/>
              </w:rPr>
              <w:t xml:space="preserve"> URL </w:t>
            </w:r>
            <w:r>
              <w:rPr>
                <w:rFonts w:hint="eastAsia"/>
              </w:rPr>
              <w:t>地址</w:t>
            </w:r>
          </w:p>
          <w:p w14:paraId="3A448C1E" w14:textId="77777777" w:rsidR="009A4CB5" w:rsidRDefault="009A4CB5" w:rsidP="009A4CB5">
            <w:pPr>
              <w:rPr>
                <w:rFonts w:hint="eastAsia"/>
              </w:rPr>
            </w:pPr>
            <w:r>
              <w:rPr>
                <w:rFonts w:hint="eastAsia"/>
              </w:rPr>
              <w:t xml:space="preserve">    url_object_id = scrapy.Field() #</w:t>
            </w:r>
            <w:r>
              <w:rPr>
                <w:rFonts w:hint="eastAsia"/>
              </w:rPr>
              <w:t>保存文章</w:t>
            </w:r>
            <w:r>
              <w:rPr>
                <w:rFonts w:hint="eastAsia"/>
              </w:rPr>
              <w:t xml:space="preserve"> URL </w:t>
            </w:r>
            <w:r>
              <w:rPr>
                <w:rFonts w:hint="eastAsia"/>
              </w:rPr>
              <w:t>地址经过</w:t>
            </w:r>
            <w:r>
              <w:rPr>
                <w:rFonts w:hint="eastAsia"/>
              </w:rPr>
              <w:t xml:space="preserve"> md5 </w:t>
            </w:r>
            <w:r>
              <w:rPr>
                <w:rFonts w:hint="eastAsia"/>
              </w:rPr>
              <w:t>处理后的值</w:t>
            </w:r>
          </w:p>
          <w:p w14:paraId="72C02C45" w14:textId="77777777" w:rsidR="009A4CB5" w:rsidRDefault="009A4CB5" w:rsidP="009A4CB5"/>
          <w:p w14:paraId="516F36F2" w14:textId="77777777" w:rsidR="009A4CB5" w:rsidRDefault="009A4CB5" w:rsidP="009A4CB5"/>
          <w:p w14:paraId="329BC0B3" w14:textId="77777777" w:rsidR="009A4CB5" w:rsidRDefault="009A4CB5" w:rsidP="009A4CB5">
            <w:pPr>
              <w:rPr>
                <w:rFonts w:hint="eastAsia"/>
              </w:rPr>
            </w:pPr>
            <w:r>
              <w:rPr>
                <w:rFonts w:hint="eastAsia"/>
              </w:rPr>
              <w:t xml:space="preserve">    front_image_url = scrapy.Field() #</w:t>
            </w:r>
            <w:r>
              <w:rPr>
                <w:rFonts w:hint="eastAsia"/>
              </w:rPr>
              <w:t>文章的缩略图</w:t>
            </w:r>
          </w:p>
          <w:p w14:paraId="1C3C6441" w14:textId="77777777" w:rsidR="009A4CB5" w:rsidRDefault="009A4CB5" w:rsidP="009A4CB5">
            <w:pPr>
              <w:rPr>
                <w:rFonts w:hint="eastAsia"/>
              </w:rPr>
            </w:pPr>
            <w:r>
              <w:rPr>
                <w:rFonts w:hint="eastAsia"/>
              </w:rPr>
              <w:t xml:space="preserve">    front_image_path = scrapy.Field() #</w:t>
            </w:r>
            <w:r>
              <w:rPr>
                <w:rFonts w:hint="eastAsia"/>
              </w:rPr>
              <w:t>文章的缩略图的存放路径</w:t>
            </w:r>
          </w:p>
          <w:p w14:paraId="53DEC131" w14:textId="77777777" w:rsidR="009A4CB5" w:rsidRDefault="009A4CB5" w:rsidP="009A4CB5"/>
          <w:p w14:paraId="23A65BC1" w14:textId="77777777" w:rsidR="009A4CB5" w:rsidRDefault="009A4CB5" w:rsidP="009A4CB5"/>
          <w:p w14:paraId="401AC49E" w14:textId="77777777" w:rsidR="009A4CB5" w:rsidRDefault="009A4CB5" w:rsidP="009A4CB5">
            <w:pPr>
              <w:rPr>
                <w:rFonts w:hint="eastAsia"/>
              </w:rPr>
            </w:pPr>
            <w:r>
              <w:rPr>
                <w:rFonts w:hint="eastAsia"/>
              </w:rPr>
              <w:t xml:space="preserve">    title = scrapy.Field() #</w:t>
            </w:r>
            <w:r>
              <w:rPr>
                <w:rFonts w:hint="eastAsia"/>
              </w:rPr>
              <w:t>标题</w:t>
            </w:r>
          </w:p>
          <w:p w14:paraId="5DF5C281" w14:textId="77777777" w:rsidR="009A4CB5" w:rsidRDefault="009A4CB5" w:rsidP="009A4CB5">
            <w:pPr>
              <w:rPr>
                <w:rFonts w:hint="eastAsia"/>
              </w:rPr>
            </w:pPr>
            <w:r>
              <w:rPr>
                <w:rFonts w:hint="eastAsia"/>
              </w:rPr>
              <w:t xml:space="preserve">    create_date = scrapy.Field() #</w:t>
            </w:r>
            <w:r>
              <w:rPr>
                <w:rFonts w:hint="eastAsia"/>
              </w:rPr>
              <w:t>创建时间</w:t>
            </w:r>
          </w:p>
          <w:p w14:paraId="3833B84A" w14:textId="77777777" w:rsidR="009A4CB5" w:rsidRDefault="009A4CB5" w:rsidP="009A4CB5">
            <w:pPr>
              <w:rPr>
                <w:rFonts w:hint="eastAsia"/>
              </w:rPr>
            </w:pPr>
            <w:r>
              <w:rPr>
                <w:rFonts w:hint="eastAsia"/>
              </w:rPr>
              <w:t xml:space="preserve">    praise_nums = scrapy.Field() #</w:t>
            </w:r>
            <w:r>
              <w:rPr>
                <w:rFonts w:hint="eastAsia"/>
              </w:rPr>
              <w:t>点赞数</w:t>
            </w:r>
          </w:p>
          <w:p w14:paraId="3331B82A" w14:textId="77777777" w:rsidR="009A4CB5" w:rsidRDefault="009A4CB5" w:rsidP="009A4CB5">
            <w:pPr>
              <w:rPr>
                <w:rFonts w:hint="eastAsia"/>
              </w:rPr>
            </w:pPr>
            <w:r>
              <w:rPr>
                <w:rFonts w:hint="eastAsia"/>
              </w:rPr>
              <w:t xml:space="preserve">    fav_nums = scrapy.Field() #</w:t>
            </w:r>
            <w:r>
              <w:rPr>
                <w:rFonts w:hint="eastAsia"/>
              </w:rPr>
              <w:t>收藏数</w:t>
            </w:r>
          </w:p>
          <w:p w14:paraId="1572EF76" w14:textId="77777777" w:rsidR="009A4CB5" w:rsidRDefault="009A4CB5" w:rsidP="009A4CB5">
            <w:pPr>
              <w:rPr>
                <w:rFonts w:hint="eastAsia"/>
              </w:rPr>
            </w:pPr>
            <w:r>
              <w:rPr>
                <w:rFonts w:hint="eastAsia"/>
              </w:rPr>
              <w:t xml:space="preserve">    comment_nums = scrapy.Field() #</w:t>
            </w:r>
            <w:r>
              <w:rPr>
                <w:rFonts w:hint="eastAsia"/>
              </w:rPr>
              <w:t>评论数</w:t>
            </w:r>
          </w:p>
          <w:p w14:paraId="7559514A" w14:textId="77777777" w:rsidR="009A4CB5" w:rsidRDefault="009A4CB5" w:rsidP="009A4CB5">
            <w:pPr>
              <w:rPr>
                <w:rFonts w:hint="eastAsia"/>
              </w:rPr>
            </w:pPr>
            <w:r>
              <w:rPr>
                <w:rFonts w:hint="eastAsia"/>
              </w:rPr>
              <w:t xml:space="preserve">    content = scrapy.Field() #</w:t>
            </w:r>
            <w:r>
              <w:rPr>
                <w:rFonts w:hint="eastAsia"/>
              </w:rPr>
              <w:t>内容</w:t>
            </w:r>
          </w:p>
          <w:p w14:paraId="7639C48A" w14:textId="7E907266" w:rsidR="00795CAC" w:rsidRPr="00795CAC" w:rsidRDefault="009A4CB5" w:rsidP="009A4CB5">
            <w:r>
              <w:rPr>
                <w:rFonts w:hint="eastAsia"/>
              </w:rPr>
              <w:lastRenderedPageBreak/>
              <w:t xml:space="preserve">    tags = scrapy.Field() #</w:t>
            </w:r>
            <w:r>
              <w:rPr>
                <w:rFonts w:hint="eastAsia"/>
              </w:rPr>
              <w:t>标签</w:t>
            </w:r>
          </w:p>
        </w:tc>
      </w:tr>
    </w:tbl>
    <w:p w14:paraId="445B397B" w14:textId="08B73EE9" w:rsidR="005B68AE" w:rsidRDefault="003A1D54" w:rsidP="00095742">
      <w:r w:rsidRPr="003A1D54">
        <w:rPr>
          <w:rFonts w:hint="eastAsia"/>
        </w:rPr>
        <w:lastRenderedPageBreak/>
        <w:t>在</w:t>
      </w:r>
      <w:r w:rsidRPr="003A1D54">
        <w:rPr>
          <w:rFonts w:hint="eastAsia"/>
        </w:rPr>
        <w:t xml:space="preserve"> JobBoleArticleItem </w:t>
      </w:r>
      <w:r w:rsidRPr="003A1D54">
        <w:rPr>
          <w:rFonts w:hint="eastAsia"/>
        </w:rPr>
        <w:t>这个</w:t>
      </w:r>
      <w:r w:rsidRPr="003A1D54">
        <w:rPr>
          <w:rFonts w:hint="eastAsia"/>
        </w:rPr>
        <w:t xml:space="preserve"> item </w:t>
      </w:r>
      <w:r w:rsidRPr="003A1D54">
        <w:rPr>
          <w:rFonts w:hint="eastAsia"/>
        </w:rPr>
        <w:t>里面有一个细节就是想要保存文章的缩略图，这个缩略图是我们希望在采集列表页里面的文章的</w:t>
      </w:r>
      <w:r w:rsidRPr="003A1D54">
        <w:rPr>
          <w:rFonts w:hint="eastAsia"/>
        </w:rPr>
        <w:t>URL</w:t>
      </w:r>
      <w:r w:rsidRPr="003A1D54">
        <w:rPr>
          <w:rFonts w:hint="eastAsia"/>
        </w:rPr>
        <w:t>地址的时候顺便把文章的封面图也采集下来作为文章的缩略图，如何实现呢？在这里我们需要对</w:t>
      </w:r>
      <w:hyperlink w:anchor="_爬取_jobbole.com的文章列表和分页" w:history="1">
        <w:r w:rsidRPr="003A1D54">
          <w:rPr>
            <w:rStyle w:val="af4"/>
            <w:rFonts w:hint="eastAsia"/>
          </w:rPr>
          <w:t>爬取</w:t>
        </w:r>
        <w:r w:rsidRPr="003A1D54">
          <w:rPr>
            <w:rStyle w:val="af4"/>
            <w:rFonts w:hint="eastAsia"/>
          </w:rPr>
          <w:t xml:space="preserve"> jobbole.com</w:t>
        </w:r>
        <w:r w:rsidRPr="003A1D54">
          <w:rPr>
            <w:rStyle w:val="af4"/>
            <w:rFonts w:hint="eastAsia"/>
          </w:rPr>
          <w:t>的文章列表和分页</w:t>
        </w:r>
      </w:hyperlink>
      <w:r w:rsidRPr="003A1D54">
        <w:rPr>
          <w:rFonts w:hint="eastAsia"/>
        </w:rPr>
        <w:t>这个文件的代码进行修改，修改里面的</w:t>
      </w:r>
      <w:r w:rsidRPr="003A1D54">
        <w:rPr>
          <w:rFonts w:hint="eastAsia"/>
        </w:rPr>
        <w:t xml:space="preserve"> </w:t>
      </w:r>
      <w:r w:rsidRPr="003A1D54">
        <w:rPr>
          <w:rFonts w:hint="eastAsia"/>
          <w:b/>
          <w:bCs/>
          <w:color w:val="FF0000"/>
        </w:rPr>
        <w:t>parse(self, response)</w:t>
      </w:r>
      <w:r w:rsidRPr="003A1D54">
        <w:rPr>
          <w:rFonts w:hint="eastAsia"/>
        </w:rPr>
        <w:t xml:space="preserve"> </w:t>
      </w:r>
      <w:r w:rsidRPr="003A1D54">
        <w:rPr>
          <w:rFonts w:hint="eastAsia"/>
        </w:rPr>
        <w:t>函数，代码如下：</w:t>
      </w:r>
    </w:p>
    <w:tbl>
      <w:tblPr>
        <w:tblStyle w:val="a5"/>
        <w:tblW w:w="0" w:type="auto"/>
        <w:tblLook w:val="04A0" w:firstRow="1" w:lastRow="0" w:firstColumn="1" w:lastColumn="0" w:noHBand="0" w:noVBand="1"/>
      </w:tblPr>
      <w:tblGrid>
        <w:gridCol w:w="8296"/>
      </w:tblGrid>
      <w:tr w:rsidR="00DC22AE" w14:paraId="3E9B5189" w14:textId="77777777" w:rsidTr="00DC22AE">
        <w:tc>
          <w:tcPr>
            <w:tcW w:w="8296" w:type="dxa"/>
          </w:tcPr>
          <w:p w14:paraId="0B72ADC9" w14:textId="77777777" w:rsidR="00DC22AE" w:rsidRDefault="00DC22AE" w:rsidP="00DC22AE">
            <w:r>
              <w:t xml:space="preserve">    def parse(self, response):</w:t>
            </w:r>
          </w:p>
          <w:p w14:paraId="4981B05E" w14:textId="77777777" w:rsidR="00DC22AE" w:rsidRDefault="00DC22AE" w:rsidP="00DC22AE">
            <w:pPr>
              <w:rPr>
                <w:rFonts w:hint="eastAsia"/>
              </w:rPr>
            </w:pPr>
            <w:r>
              <w:rPr>
                <w:rFonts w:hint="eastAsia"/>
              </w:rPr>
              <w:t xml:space="preserve">        # </w:t>
            </w:r>
            <w:r>
              <w:rPr>
                <w:rFonts w:hint="eastAsia"/>
              </w:rPr>
              <w:t>这里把原来的</w:t>
            </w:r>
            <w:r>
              <w:rPr>
                <w:rFonts w:hint="eastAsia"/>
              </w:rPr>
              <w:t xml:space="preserve"> post_urls </w:t>
            </w:r>
            <w:r>
              <w:rPr>
                <w:rFonts w:hint="eastAsia"/>
              </w:rPr>
              <w:t>修改为</w:t>
            </w:r>
            <w:r>
              <w:rPr>
                <w:rFonts w:hint="eastAsia"/>
              </w:rPr>
              <w:t xml:space="preserve"> post_nodes</w:t>
            </w:r>
          </w:p>
          <w:p w14:paraId="0F57D068" w14:textId="77777777" w:rsidR="00DC22AE" w:rsidRDefault="00DC22AE" w:rsidP="00DC22AE">
            <w:r>
              <w:t xml:space="preserve">        post_nodes = response.css("div#archive .floated-thumb .post-thumb a")</w:t>
            </w:r>
          </w:p>
          <w:p w14:paraId="36E2D97C" w14:textId="77777777" w:rsidR="00DC22AE" w:rsidRDefault="00DC22AE" w:rsidP="00DC22AE"/>
          <w:p w14:paraId="37BE2A43" w14:textId="77777777" w:rsidR="00DC22AE" w:rsidRDefault="00DC22AE" w:rsidP="00DC22AE"/>
          <w:p w14:paraId="1568195E" w14:textId="77777777" w:rsidR="00DC22AE" w:rsidRDefault="00DC22AE" w:rsidP="00DC22AE">
            <w:r>
              <w:t xml:space="preserve">        for post_node in post_nodes:</w:t>
            </w:r>
          </w:p>
          <w:p w14:paraId="55A1FA7F" w14:textId="77777777" w:rsidR="00DC22AE" w:rsidRDefault="00DC22AE" w:rsidP="00DC22AE">
            <w:pPr>
              <w:rPr>
                <w:rFonts w:hint="eastAsia"/>
              </w:rPr>
            </w:pPr>
            <w:r>
              <w:rPr>
                <w:rFonts w:hint="eastAsia"/>
              </w:rPr>
              <w:t xml:space="preserve">            # </w:t>
            </w:r>
            <w:r>
              <w:rPr>
                <w:rFonts w:hint="eastAsia"/>
              </w:rPr>
              <w:t>提取文章封面图的</w:t>
            </w:r>
            <w:r>
              <w:rPr>
                <w:rFonts w:hint="eastAsia"/>
              </w:rPr>
              <w:t>URL</w:t>
            </w:r>
            <w:r>
              <w:rPr>
                <w:rFonts w:hint="eastAsia"/>
              </w:rPr>
              <w:t>地址</w:t>
            </w:r>
          </w:p>
          <w:p w14:paraId="4213C1B0" w14:textId="77777777" w:rsidR="00DC22AE" w:rsidRDefault="00DC22AE" w:rsidP="00DC22AE">
            <w:r>
              <w:t xml:space="preserve">            image_url = post_node.css("img::attr(src)").extract_first("")</w:t>
            </w:r>
          </w:p>
          <w:p w14:paraId="0AFA57D4" w14:textId="77777777" w:rsidR="00DC22AE" w:rsidRDefault="00DC22AE" w:rsidP="00DC22AE">
            <w:pPr>
              <w:rPr>
                <w:rFonts w:hint="eastAsia"/>
              </w:rPr>
            </w:pPr>
            <w:r>
              <w:rPr>
                <w:rFonts w:hint="eastAsia"/>
              </w:rPr>
              <w:t xml:space="preserve">            # </w:t>
            </w:r>
            <w:r>
              <w:rPr>
                <w:rFonts w:hint="eastAsia"/>
              </w:rPr>
              <w:t>提取文章内容页的</w:t>
            </w:r>
            <w:r>
              <w:rPr>
                <w:rFonts w:hint="eastAsia"/>
              </w:rPr>
              <w:t>URL</w:t>
            </w:r>
            <w:r>
              <w:rPr>
                <w:rFonts w:hint="eastAsia"/>
              </w:rPr>
              <w:t>地址</w:t>
            </w:r>
          </w:p>
          <w:p w14:paraId="41082028" w14:textId="77777777" w:rsidR="00DC22AE" w:rsidRDefault="00DC22AE" w:rsidP="00DC22AE">
            <w:r>
              <w:t xml:space="preserve">            post_url = post_node.css("::attr(href)").extract_first("")</w:t>
            </w:r>
          </w:p>
          <w:p w14:paraId="6FC66496" w14:textId="77777777" w:rsidR="00DC22AE" w:rsidRDefault="00DC22AE" w:rsidP="00DC22AE">
            <w:pPr>
              <w:rPr>
                <w:rFonts w:hint="eastAsia"/>
              </w:rPr>
            </w:pPr>
            <w:r>
              <w:rPr>
                <w:rFonts w:hint="eastAsia"/>
              </w:rPr>
              <w:t xml:space="preserve">            print("</w:t>
            </w:r>
            <w:r>
              <w:rPr>
                <w:rFonts w:hint="eastAsia"/>
              </w:rPr>
              <w:t>文章</w:t>
            </w:r>
            <w:r>
              <w:rPr>
                <w:rFonts w:hint="eastAsia"/>
              </w:rPr>
              <w:t>URL</w:t>
            </w:r>
            <w:r>
              <w:rPr>
                <w:rFonts w:hint="eastAsia"/>
              </w:rPr>
              <w:t>地址</w:t>
            </w:r>
            <w:r>
              <w:rPr>
                <w:rFonts w:hint="eastAsia"/>
              </w:rPr>
              <w:t>", post_url)</w:t>
            </w:r>
          </w:p>
          <w:p w14:paraId="290DC854" w14:textId="77777777" w:rsidR="00DC22AE" w:rsidRDefault="00DC22AE" w:rsidP="00DC22AE">
            <w:pPr>
              <w:rPr>
                <w:rFonts w:hint="eastAsia"/>
              </w:rPr>
            </w:pPr>
            <w:r>
              <w:rPr>
                <w:rFonts w:hint="eastAsia"/>
              </w:rPr>
              <w:t xml:space="preserve">            # </w:t>
            </w:r>
            <w:r>
              <w:rPr>
                <w:rFonts w:hint="eastAsia"/>
              </w:rPr>
              <w:t>在这里通过</w:t>
            </w:r>
            <w:r>
              <w:rPr>
                <w:rFonts w:hint="eastAsia"/>
              </w:rPr>
              <w:t xml:space="preserve"> Request </w:t>
            </w:r>
            <w:r>
              <w:rPr>
                <w:rFonts w:hint="eastAsia"/>
              </w:rPr>
              <w:t>对象的</w:t>
            </w:r>
            <w:r>
              <w:rPr>
                <w:rFonts w:hint="eastAsia"/>
              </w:rPr>
              <w:t xml:space="preserve"> meta </w:t>
            </w:r>
            <w:r>
              <w:rPr>
                <w:rFonts w:hint="eastAsia"/>
              </w:rPr>
              <w:t>属性来定义保存</w:t>
            </w:r>
            <w:r>
              <w:rPr>
                <w:rFonts w:hint="eastAsia"/>
              </w:rPr>
              <w:t xml:space="preserve"> image_url </w:t>
            </w:r>
            <w:r>
              <w:rPr>
                <w:rFonts w:hint="eastAsia"/>
              </w:rPr>
              <w:t>的变量</w:t>
            </w:r>
            <w:r>
              <w:rPr>
                <w:rFonts w:hint="eastAsia"/>
              </w:rPr>
              <w:t xml:space="preserve"> front_image_url</w:t>
            </w:r>
            <w:r>
              <w:rPr>
                <w:rFonts w:hint="eastAsia"/>
              </w:rPr>
              <w:t>，</w:t>
            </w:r>
          </w:p>
          <w:p w14:paraId="10CAFF7B" w14:textId="77777777" w:rsidR="00DC22AE" w:rsidRDefault="00DC22AE" w:rsidP="00DC22AE">
            <w:pPr>
              <w:rPr>
                <w:rFonts w:hint="eastAsia"/>
              </w:rPr>
            </w:pPr>
            <w:r>
              <w:rPr>
                <w:rFonts w:hint="eastAsia"/>
              </w:rPr>
              <w:t xml:space="preserve">            # </w:t>
            </w:r>
            <w:r>
              <w:rPr>
                <w:rFonts w:hint="eastAsia"/>
              </w:rPr>
              <w:t>并把该变量</w:t>
            </w:r>
            <w:r>
              <w:rPr>
                <w:rFonts w:hint="eastAsia"/>
              </w:rPr>
              <w:t xml:space="preserve"> front_image_url </w:t>
            </w:r>
            <w:r>
              <w:rPr>
                <w:rFonts w:hint="eastAsia"/>
              </w:rPr>
              <w:t>的值也传递给</w:t>
            </w:r>
            <w:r>
              <w:rPr>
                <w:rFonts w:hint="eastAsia"/>
              </w:rPr>
              <w:t xml:space="preserve"> parse_detail </w:t>
            </w:r>
            <w:r>
              <w:rPr>
                <w:rFonts w:hint="eastAsia"/>
              </w:rPr>
              <w:t>进行处理</w:t>
            </w:r>
          </w:p>
          <w:p w14:paraId="56B7D7AA" w14:textId="77777777" w:rsidR="00DC22AE" w:rsidRDefault="00DC22AE" w:rsidP="00DC22AE">
            <w:r>
              <w:t xml:space="preserve">            yield Request(url=parse.urljoin(response.url,post_url), meta={"front_image_url": image_url},</w:t>
            </w:r>
          </w:p>
          <w:p w14:paraId="65D9879F" w14:textId="77777777" w:rsidR="00DC22AE" w:rsidRDefault="00DC22AE" w:rsidP="00DC22AE">
            <w:r>
              <w:t xml:space="preserve">                          callback=self.parse_detail)</w:t>
            </w:r>
          </w:p>
          <w:p w14:paraId="6534CA0F" w14:textId="77777777" w:rsidR="00DC22AE" w:rsidRDefault="00DC22AE" w:rsidP="00DC22AE"/>
          <w:p w14:paraId="35387F7C" w14:textId="77777777" w:rsidR="00DC22AE" w:rsidRDefault="00DC22AE" w:rsidP="00DC22AE"/>
          <w:p w14:paraId="537F9050" w14:textId="77777777" w:rsidR="00DC22AE" w:rsidRDefault="00DC22AE" w:rsidP="00DC22AE">
            <w:pPr>
              <w:rPr>
                <w:rFonts w:hint="eastAsia"/>
              </w:rPr>
            </w:pPr>
            <w:r>
              <w:rPr>
                <w:rFonts w:hint="eastAsia"/>
              </w:rPr>
              <w:t xml:space="preserve">        # </w:t>
            </w:r>
            <w:r>
              <w:rPr>
                <w:rFonts w:hint="eastAsia"/>
              </w:rPr>
              <w:t>提取列表分页的</w:t>
            </w:r>
            <w:r>
              <w:rPr>
                <w:rFonts w:hint="eastAsia"/>
              </w:rPr>
              <w:t>URL</w:t>
            </w:r>
            <w:r>
              <w:rPr>
                <w:rFonts w:hint="eastAsia"/>
              </w:rPr>
              <w:t>地址的代码不变</w:t>
            </w:r>
          </w:p>
          <w:p w14:paraId="5FD025DA" w14:textId="77777777" w:rsidR="00DC22AE" w:rsidRDefault="00DC22AE" w:rsidP="00DC22AE">
            <w:r>
              <w:t xml:space="preserve">        next_urls = response.css(".next.page-numbers::attr(href)").extract_first("")</w:t>
            </w:r>
          </w:p>
          <w:p w14:paraId="4F48FF66" w14:textId="77777777" w:rsidR="00DC22AE" w:rsidRDefault="00DC22AE" w:rsidP="00DC22AE">
            <w:r>
              <w:t xml:space="preserve">        if next_urls:</w:t>
            </w:r>
          </w:p>
          <w:p w14:paraId="3E7AD8C7" w14:textId="77777777" w:rsidR="00DC22AE" w:rsidRDefault="00DC22AE" w:rsidP="00DC22AE">
            <w:pPr>
              <w:rPr>
                <w:rFonts w:hint="eastAsia"/>
              </w:rPr>
            </w:pPr>
            <w:r>
              <w:rPr>
                <w:rFonts w:hint="eastAsia"/>
              </w:rPr>
              <w:t xml:space="preserve">            print('</w:t>
            </w:r>
            <w:r>
              <w:rPr>
                <w:rFonts w:hint="eastAsia"/>
              </w:rPr>
              <w:t>分页链接地址：</w:t>
            </w:r>
            <w:r>
              <w:rPr>
                <w:rFonts w:hint="eastAsia"/>
              </w:rPr>
              <w:t>',next_urls)</w:t>
            </w:r>
          </w:p>
          <w:p w14:paraId="54A0F9C8" w14:textId="09DB1347" w:rsidR="00DC22AE" w:rsidRDefault="00DC22AE" w:rsidP="00DC22AE">
            <w:pPr>
              <w:rPr>
                <w:rFonts w:hint="eastAsia"/>
              </w:rPr>
            </w:pPr>
            <w:r>
              <w:t xml:space="preserve">            yield Request(url=parse.urljoin(response.url,next_urls) , callback=self.parse)</w:t>
            </w:r>
          </w:p>
        </w:tc>
      </w:tr>
    </w:tbl>
    <w:p w14:paraId="78F537F9" w14:textId="7E99C9D3" w:rsidR="003A1D54" w:rsidRDefault="003A1D54" w:rsidP="00095742"/>
    <w:p w14:paraId="6CE0ABF2" w14:textId="02AFA65D" w:rsidR="00DC22AE" w:rsidRDefault="003C18C0" w:rsidP="00095742">
      <w:r w:rsidRPr="003C18C0">
        <w:rPr>
          <w:rFonts w:hint="eastAsia"/>
        </w:rPr>
        <w:t>在</w:t>
      </w:r>
      <w:hyperlink w:anchor="_爬取_jobbole.com的文章列表和分页" w:history="1">
        <w:r w:rsidRPr="003C18C0">
          <w:rPr>
            <w:rStyle w:val="af4"/>
            <w:rFonts w:hint="eastAsia"/>
          </w:rPr>
          <w:t>爬取</w:t>
        </w:r>
        <w:r w:rsidRPr="003C18C0">
          <w:rPr>
            <w:rStyle w:val="af4"/>
            <w:rFonts w:hint="eastAsia"/>
          </w:rPr>
          <w:t xml:space="preserve"> jobbole.com</w:t>
        </w:r>
        <w:r w:rsidRPr="003C18C0">
          <w:rPr>
            <w:rStyle w:val="af4"/>
            <w:rFonts w:hint="eastAsia"/>
          </w:rPr>
          <w:t>的文章列表和分页</w:t>
        </w:r>
      </w:hyperlink>
      <w:r w:rsidRPr="003C18C0">
        <w:rPr>
          <w:rFonts w:hint="eastAsia"/>
        </w:rPr>
        <w:t>的</w:t>
      </w:r>
      <w:r w:rsidRPr="003C18C0">
        <w:rPr>
          <w:rFonts w:hint="eastAsia"/>
        </w:rPr>
        <w:t xml:space="preserve"> </w:t>
      </w:r>
      <w:r w:rsidRPr="003C18C0">
        <w:rPr>
          <w:rFonts w:hint="eastAsia"/>
          <w:b/>
          <w:bCs/>
          <w:color w:val="FF0000"/>
        </w:rPr>
        <w:t>parse_detail</w:t>
      </w:r>
      <w:r w:rsidRPr="003C18C0">
        <w:rPr>
          <w:rFonts w:hint="eastAsia"/>
        </w:rPr>
        <w:t xml:space="preserve"> </w:t>
      </w:r>
      <w:r w:rsidRPr="003C18C0">
        <w:rPr>
          <w:rFonts w:hint="eastAsia"/>
        </w:rPr>
        <w:t>如何获得传递过来的封面图</w:t>
      </w:r>
      <w:r w:rsidRPr="003C18C0">
        <w:rPr>
          <w:rFonts w:hint="eastAsia"/>
        </w:rPr>
        <w:t xml:space="preserve"> </w:t>
      </w:r>
      <w:r w:rsidRPr="003C18C0">
        <w:rPr>
          <w:rFonts w:hint="eastAsia"/>
          <w:b/>
          <w:bCs/>
          <w:color w:val="FF0000"/>
        </w:rPr>
        <w:t>front_image_url</w:t>
      </w:r>
      <w:r w:rsidRPr="003C18C0">
        <w:rPr>
          <w:rFonts w:hint="eastAsia"/>
        </w:rPr>
        <w:t xml:space="preserve"> </w:t>
      </w:r>
      <w:r w:rsidRPr="003C18C0">
        <w:rPr>
          <w:rFonts w:hint="eastAsia"/>
        </w:rPr>
        <w:t>变量的值呢？代码如下：</w:t>
      </w:r>
    </w:p>
    <w:tbl>
      <w:tblPr>
        <w:tblStyle w:val="a5"/>
        <w:tblW w:w="0" w:type="auto"/>
        <w:tblLook w:val="04A0" w:firstRow="1" w:lastRow="0" w:firstColumn="1" w:lastColumn="0" w:noHBand="0" w:noVBand="1"/>
      </w:tblPr>
      <w:tblGrid>
        <w:gridCol w:w="8296"/>
      </w:tblGrid>
      <w:tr w:rsidR="002B742D" w14:paraId="230A8FBB" w14:textId="77777777" w:rsidTr="002B742D">
        <w:tc>
          <w:tcPr>
            <w:tcW w:w="8296" w:type="dxa"/>
          </w:tcPr>
          <w:p w14:paraId="3B74C221" w14:textId="77777777" w:rsidR="002B742D" w:rsidRDefault="002B742D" w:rsidP="002B742D">
            <w:pPr>
              <w:rPr>
                <w:rFonts w:hint="eastAsia"/>
              </w:rPr>
            </w:pPr>
            <w:r>
              <w:rPr>
                <w:rFonts w:hint="eastAsia"/>
              </w:rPr>
              <w:t xml:space="preserve"># </w:t>
            </w:r>
            <w:r>
              <w:rPr>
                <w:rFonts w:hint="eastAsia"/>
              </w:rPr>
              <w:t>获取</w:t>
            </w:r>
            <w:r>
              <w:rPr>
                <w:rFonts w:hint="eastAsia"/>
              </w:rPr>
              <w:t xml:space="preserve"> meta={"front_image_url": image_url} </w:t>
            </w:r>
            <w:r>
              <w:rPr>
                <w:rFonts w:hint="eastAsia"/>
              </w:rPr>
              <w:t>传递过来的文章封面图</w:t>
            </w:r>
            <w:r>
              <w:rPr>
                <w:rFonts w:hint="eastAsia"/>
              </w:rPr>
              <w:t>url</w:t>
            </w:r>
            <w:r>
              <w:rPr>
                <w:rFonts w:hint="eastAsia"/>
              </w:rPr>
              <w:t>的值</w:t>
            </w:r>
          </w:p>
          <w:p w14:paraId="1E5AF8E1" w14:textId="094838F1" w:rsidR="002B742D" w:rsidRDefault="002B742D" w:rsidP="002B742D">
            <w:r>
              <w:t>front_image_url = response.meta.get("front_image_url","")</w:t>
            </w:r>
          </w:p>
        </w:tc>
      </w:tr>
    </w:tbl>
    <w:p w14:paraId="384A6EF6" w14:textId="68BCFE28" w:rsidR="00DC22AE" w:rsidRDefault="006B4036" w:rsidP="00095742">
      <w:r>
        <w:rPr>
          <w:rFonts w:hint="eastAsia"/>
        </w:rPr>
        <w:t>那么</w:t>
      </w:r>
      <w:r w:rsidRPr="003C18C0">
        <w:rPr>
          <w:rFonts w:hint="eastAsia"/>
        </w:rPr>
        <w:t>在</w:t>
      </w:r>
      <w:hyperlink w:anchor="_爬取_jobbole.com的文章列表和分页" w:history="1">
        <w:r w:rsidRPr="003C18C0">
          <w:rPr>
            <w:rStyle w:val="af4"/>
            <w:rFonts w:hint="eastAsia"/>
          </w:rPr>
          <w:t>爬取</w:t>
        </w:r>
        <w:r w:rsidRPr="003C18C0">
          <w:rPr>
            <w:rStyle w:val="af4"/>
            <w:rFonts w:hint="eastAsia"/>
          </w:rPr>
          <w:t xml:space="preserve"> jobbole.com</w:t>
        </w:r>
        <w:r w:rsidRPr="003C18C0">
          <w:rPr>
            <w:rStyle w:val="af4"/>
            <w:rFonts w:hint="eastAsia"/>
          </w:rPr>
          <w:t>的文章列表和分页</w:t>
        </w:r>
      </w:hyperlink>
      <w:r>
        <w:rPr>
          <w:rFonts w:hint="eastAsia"/>
        </w:rPr>
        <w:t>中，</w:t>
      </w:r>
      <w:r w:rsidR="00403AAB" w:rsidRPr="00403AAB">
        <w:rPr>
          <w:rFonts w:hint="eastAsia"/>
        </w:rPr>
        <w:t>如何在</w:t>
      </w:r>
      <w:r w:rsidR="00403AAB" w:rsidRPr="00403AAB">
        <w:rPr>
          <w:rFonts w:hint="eastAsia"/>
        </w:rPr>
        <w:t xml:space="preserve"> jobbole.py </w:t>
      </w:r>
      <w:r w:rsidR="00403AAB" w:rsidRPr="00403AAB">
        <w:rPr>
          <w:rFonts w:hint="eastAsia"/>
        </w:rPr>
        <w:t>中使用我们这里定义的</w:t>
      </w:r>
      <w:r w:rsidR="00403AAB" w:rsidRPr="00403AAB">
        <w:rPr>
          <w:rFonts w:hint="eastAsia"/>
        </w:rPr>
        <w:t xml:space="preserve"> JobBoleArticleItem </w:t>
      </w:r>
      <w:r w:rsidR="00403AAB" w:rsidRPr="00403AAB">
        <w:rPr>
          <w:rFonts w:hint="eastAsia"/>
        </w:rPr>
        <w:t>呢？</w:t>
      </w:r>
    </w:p>
    <w:p w14:paraId="77B8BEFB" w14:textId="77777777" w:rsidR="0014705B" w:rsidRDefault="0014705B" w:rsidP="00095742"/>
    <w:p w14:paraId="356F3F57" w14:textId="43ED0A81" w:rsidR="00403AAB" w:rsidRDefault="0014705B" w:rsidP="00095742">
      <w:r w:rsidRPr="0014705B">
        <w:rPr>
          <w:rFonts w:hint="eastAsia"/>
        </w:rPr>
        <w:t>首先需要</w:t>
      </w:r>
      <w:r w:rsidRPr="0014705B">
        <w:rPr>
          <w:rFonts w:hint="eastAsia"/>
        </w:rPr>
        <w:t xml:space="preserve"> import </w:t>
      </w:r>
      <w:r w:rsidRPr="0014705B">
        <w:rPr>
          <w:rFonts w:hint="eastAsia"/>
        </w:rPr>
        <w:t>该</w:t>
      </w:r>
      <w:r w:rsidRPr="0014705B">
        <w:rPr>
          <w:rFonts w:hint="eastAsia"/>
        </w:rPr>
        <w:t xml:space="preserve"> JobBoleArticleItem </w:t>
      </w:r>
      <w:r w:rsidRPr="0014705B">
        <w:rPr>
          <w:rFonts w:hint="eastAsia"/>
        </w:rPr>
        <w:t>代码如下：</w:t>
      </w:r>
    </w:p>
    <w:tbl>
      <w:tblPr>
        <w:tblStyle w:val="a5"/>
        <w:tblW w:w="0" w:type="auto"/>
        <w:tblLook w:val="04A0" w:firstRow="1" w:lastRow="0" w:firstColumn="1" w:lastColumn="0" w:noHBand="0" w:noVBand="1"/>
      </w:tblPr>
      <w:tblGrid>
        <w:gridCol w:w="8296"/>
      </w:tblGrid>
      <w:tr w:rsidR="0014705B" w14:paraId="765661D3" w14:textId="77777777" w:rsidTr="0014705B">
        <w:tc>
          <w:tcPr>
            <w:tcW w:w="8296" w:type="dxa"/>
          </w:tcPr>
          <w:p w14:paraId="5380269E" w14:textId="72FD6909" w:rsidR="0014705B" w:rsidRDefault="0014705B" w:rsidP="00095742">
            <w:pPr>
              <w:rPr>
                <w:rFonts w:hint="eastAsia"/>
              </w:rPr>
            </w:pPr>
            <w:r w:rsidRPr="0014705B">
              <w:lastRenderedPageBreak/>
              <w:t>from ArticleSpider.items import JobBoleArticleItem</w:t>
            </w:r>
          </w:p>
        </w:tc>
      </w:tr>
    </w:tbl>
    <w:p w14:paraId="2432978F" w14:textId="77777777" w:rsidR="0014705B" w:rsidRDefault="0014705B" w:rsidP="00095742">
      <w:pPr>
        <w:rPr>
          <w:rFonts w:hint="eastAsia"/>
        </w:rPr>
      </w:pPr>
    </w:p>
    <w:p w14:paraId="13F4DE71" w14:textId="0353A6F6" w:rsidR="00DC22AE" w:rsidRDefault="0014705B" w:rsidP="00095742">
      <w:r w:rsidRPr="0014705B">
        <w:rPr>
          <w:rFonts w:hint="eastAsia"/>
        </w:rPr>
        <w:t>另外，我们要对</w:t>
      </w:r>
      <w:r w:rsidRPr="0014705B">
        <w:rPr>
          <w:rFonts w:hint="eastAsia"/>
        </w:rPr>
        <w:t xml:space="preserve"> JobBoleArticleItem </w:t>
      </w:r>
      <w:r w:rsidRPr="0014705B">
        <w:rPr>
          <w:rFonts w:hint="eastAsia"/>
        </w:rPr>
        <w:t>里面的文章的</w:t>
      </w:r>
      <w:r w:rsidRPr="0014705B">
        <w:rPr>
          <w:rFonts w:hint="eastAsia"/>
        </w:rPr>
        <w:t>URL</w:t>
      </w:r>
      <w:r w:rsidRPr="0014705B">
        <w:rPr>
          <w:rFonts w:hint="eastAsia"/>
        </w:rPr>
        <w:t>地址经过</w:t>
      </w:r>
      <w:r w:rsidRPr="0014705B">
        <w:rPr>
          <w:rFonts w:hint="eastAsia"/>
        </w:rPr>
        <w:t xml:space="preserve"> md5 </w:t>
      </w:r>
      <w:r w:rsidRPr="0014705B">
        <w:rPr>
          <w:rFonts w:hint="eastAsia"/>
        </w:rPr>
        <w:t>计算的，所以我们在</w:t>
      </w:r>
      <w:r w:rsidRPr="0014705B">
        <w:rPr>
          <w:rFonts w:hint="eastAsia"/>
        </w:rPr>
        <w:t xml:space="preserve"> ArticleSpider </w:t>
      </w:r>
      <w:r w:rsidRPr="0014705B">
        <w:rPr>
          <w:rFonts w:hint="eastAsia"/>
        </w:rPr>
        <w:t>目录下创建一个目录</w:t>
      </w:r>
      <w:r w:rsidRPr="0014705B">
        <w:rPr>
          <w:rFonts w:hint="eastAsia"/>
        </w:rPr>
        <w:t xml:space="preserve"> utils</w:t>
      </w:r>
      <w:r w:rsidRPr="0014705B">
        <w:rPr>
          <w:rFonts w:hint="eastAsia"/>
        </w:rPr>
        <w:t>，然后在</w:t>
      </w:r>
      <w:r w:rsidRPr="0014705B">
        <w:rPr>
          <w:rFonts w:hint="eastAsia"/>
        </w:rPr>
        <w:t xml:space="preserve"> utils </w:t>
      </w:r>
      <w:r w:rsidRPr="0014705B">
        <w:rPr>
          <w:rFonts w:hint="eastAsia"/>
        </w:rPr>
        <w:t>下创建一个</w:t>
      </w:r>
      <w:r w:rsidRPr="0014705B">
        <w:rPr>
          <w:rFonts w:hint="eastAsia"/>
        </w:rPr>
        <w:t xml:space="preserve"> common.py </w:t>
      </w:r>
      <w:r w:rsidRPr="0014705B">
        <w:rPr>
          <w:rFonts w:hint="eastAsia"/>
        </w:rPr>
        <w:t>文件，如下图：</w:t>
      </w:r>
    </w:p>
    <w:p w14:paraId="3B38DB79" w14:textId="0F251985" w:rsidR="0014705B" w:rsidRDefault="00926D0F" w:rsidP="00C94F4F">
      <w:pPr>
        <w:jc w:val="center"/>
      </w:pPr>
      <w:r>
        <w:rPr>
          <w:noProof/>
        </w:rPr>
        <w:drawing>
          <wp:inline distT="0" distB="0" distL="0" distR="0" wp14:anchorId="49996735" wp14:editId="051C362B">
            <wp:extent cx="2915728" cy="9159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642" cy="929727"/>
                    </a:xfrm>
                    <a:prstGeom prst="rect">
                      <a:avLst/>
                    </a:prstGeom>
                    <a:noFill/>
                    <a:ln>
                      <a:noFill/>
                    </a:ln>
                  </pic:spPr>
                </pic:pic>
              </a:graphicData>
            </a:graphic>
          </wp:inline>
        </w:drawing>
      </w:r>
    </w:p>
    <w:p w14:paraId="1D50BF43" w14:textId="77278BA4" w:rsidR="00926D0F" w:rsidRDefault="00550223" w:rsidP="00095742">
      <w:r w:rsidRPr="00550223">
        <w:rPr>
          <w:rFonts w:hint="eastAsia"/>
        </w:rPr>
        <w:t>在</w:t>
      </w:r>
      <w:r w:rsidRPr="00550223">
        <w:rPr>
          <w:rFonts w:hint="eastAsia"/>
        </w:rPr>
        <w:t xml:space="preserve"> common.py </w:t>
      </w:r>
      <w:r w:rsidRPr="00550223">
        <w:rPr>
          <w:rFonts w:hint="eastAsia"/>
        </w:rPr>
        <w:t>文件中编写如下代码：</w:t>
      </w:r>
    </w:p>
    <w:tbl>
      <w:tblPr>
        <w:tblStyle w:val="a5"/>
        <w:tblW w:w="0" w:type="auto"/>
        <w:tblLook w:val="04A0" w:firstRow="1" w:lastRow="0" w:firstColumn="1" w:lastColumn="0" w:noHBand="0" w:noVBand="1"/>
      </w:tblPr>
      <w:tblGrid>
        <w:gridCol w:w="8296"/>
      </w:tblGrid>
      <w:tr w:rsidR="00014C85" w14:paraId="56596D19" w14:textId="77777777" w:rsidTr="00014C85">
        <w:tc>
          <w:tcPr>
            <w:tcW w:w="8296" w:type="dxa"/>
          </w:tcPr>
          <w:p w14:paraId="6D2B91A9" w14:textId="77777777" w:rsidR="00014C85" w:rsidRDefault="00014C85" w:rsidP="00014C85">
            <w:r>
              <w:t>import hashlib</w:t>
            </w:r>
          </w:p>
          <w:p w14:paraId="3B7FF881" w14:textId="77777777" w:rsidR="00014C85" w:rsidRDefault="00014C85" w:rsidP="00014C85"/>
          <w:p w14:paraId="376D4D4C" w14:textId="77777777" w:rsidR="00014C85" w:rsidRDefault="00014C85" w:rsidP="00014C85"/>
          <w:p w14:paraId="773B2DAE" w14:textId="77777777" w:rsidR="00014C85" w:rsidRDefault="00014C85" w:rsidP="00014C85">
            <w:r>
              <w:t>def get_md5(url):</w:t>
            </w:r>
          </w:p>
          <w:p w14:paraId="34545A95" w14:textId="77777777" w:rsidR="00014C85" w:rsidRDefault="00014C85" w:rsidP="00014C85">
            <w:r>
              <w:t xml:space="preserve">    if isinstance(url,str):</w:t>
            </w:r>
          </w:p>
          <w:p w14:paraId="2323CF09" w14:textId="77777777" w:rsidR="00014C85" w:rsidRDefault="00014C85" w:rsidP="00014C85">
            <w:r>
              <w:t xml:space="preserve">        url = url.encode("utf-8")</w:t>
            </w:r>
          </w:p>
          <w:p w14:paraId="2FCA5BFF" w14:textId="77777777" w:rsidR="00014C85" w:rsidRDefault="00014C85" w:rsidP="00014C85">
            <w:r>
              <w:t xml:space="preserve">    m = hashlib.md5()</w:t>
            </w:r>
          </w:p>
          <w:p w14:paraId="0138034F" w14:textId="77777777" w:rsidR="00014C85" w:rsidRDefault="00014C85" w:rsidP="00014C85">
            <w:r>
              <w:t xml:space="preserve">    m.update(url)</w:t>
            </w:r>
          </w:p>
          <w:p w14:paraId="5CE38D9E" w14:textId="77777777" w:rsidR="00014C85" w:rsidRDefault="00014C85" w:rsidP="00014C85">
            <w:r>
              <w:t xml:space="preserve">    return m.hexdigest()</w:t>
            </w:r>
          </w:p>
          <w:p w14:paraId="20BCCEC7" w14:textId="77777777" w:rsidR="00014C85" w:rsidRDefault="00014C85" w:rsidP="00014C85"/>
          <w:p w14:paraId="06556836" w14:textId="77777777" w:rsidR="00014C85" w:rsidRDefault="00014C85" w:rsidP="00014C85"/>
          <w:p w14:paraId="158B90C6" w14:textId="77777777" w:rsidR="00014C85" w:rsidRDefault="00014C85" w:rsidP="00014C85">
            <w:r>
              <w:t>if __name__ == "__main__":</w:t>
            </w:r>
          </w:p>
          <w:p w14:paraId="365E2FB8" w14:textId="263DB567" w:rsidR="00014C85" w:rsidRDefault="00014C85" w:rsidP="00014C85">
            <w:pPr>
              <w:rPr>
                <w:rFonts w:hint="eastAsia"/>
              </w:rPr>
            </w:pPr>
            <w:r>
              <w:t xml:space="preserve">    print(get_md5("http://www.jobbole.com".encode("utf-8")))</w:t>
            </w:r>
          </w:p>
        </w:tc>
      </w:tr>
    </w:tbl>
    <w:p w14:paraId="43251793" w14:textId="7B92AF91" w:rsidR="00550223" w:rsidRDefault="00550223" w:rsidP="00095742"/>
    <w:p w14:paraId="45663F0B" w14:textId="17255BE4" w:rsidR="00342A5D" w:rsidRDefault="00342A5D" w:rsidP="00095742">
      <w:pPr>
        <w:rPr>
          <w:rFonts w:hint="eastAsia"/>
        </w:rPr>
      </w:pPr>
      <w:r w:rsidRPr="00342A5D">
        <w:rPr>
          <w:rFonts w:hint="eastAsia"/>
        </w:rPr>
        <w:t>接下来我们需要对</w:t>
      </w:r>
      <w:hyperlink w:anchor="_爬取_jobbole.com的文章列表和分页" w:history="1">
        <w:r w:rsidRPr="00342A5D">
          <w:rPr>
            <w:rStyle w:val="af4"/>
            <w:rFonts w:hint="eastAsia"/>
          </w:rPr>
          <w:t>爬取</w:t>
        </w:r>
        <w:r w:rsidRPr="00342A5D">
          <w:rPr>
            <w:rStyle w:val="af4"/>
            <w:rFonts w:hint="eastAsia"/>
          </w:rPr>
          <w:t xml:space="preserve"> jobbole.com</w:t>
        </w:r>
        <w:r w:rsidRPr="00342A5D">
          <w:rPr>
            <w:rStyle w:val="af4"/>
            <w:rFonts w:hint="eastAsia"/>
          </w:rPr>
          <w:t>的文章列表和分页</w:t>
        </w:r>
      </w:hyperlink>
      <w:r w:rsidRPr="00342A5D">
        <w:rPr>
          <w:rFonts w:hint="eastAsia"/>
        </w:rPr>
        <w:t>的</w:t>
      </w:r>
      <w:r w:rsidRPr="00342A5D">
        <w:rPr>
          <w:rFonts w:hint="eastAsia"/>
        </w:rPr>
        <w:t xml:space="preserve"> parse_detail </w:t>
      </w:r>
      <w:r w:rsidRPr="00342A5D">
        <w:rPr>
          <w:rFonts w:hint="eastAsia"/>
        </w:rPr>
        <w:t>进行修改，将我们提取的数据都封装到</w:t>
      </w:r>
      <w:r w:rsidRPr="00342A5D">
        <w:rPr>
          <w:rFonts w:hint="eastAsia"/>
        </w:rPr>
        <w:t xml:space="preserve"> JobBoleArticleItem </w:t>
      </w:r>
      <w:r w:rsidRPr="00342A5D">
        <w:rPr>
          <w:rFonts w:hint="eastAsia"/>
        </w:rPr>
        <w:t>当中去。在</w:t>
      </w:r>
      <w:r w:rsidRPr="00342A5D">
        <w:rPr>
          <w:rFonts w:hint="eastAsia"/>
        </w:rPr>
        <w:t xml:space="preserve"> parse_detail </w:t>
      </w:r>
      <w:r w:rsidRPr="00342A5D">
        <w:rPr>
          <w:rFonts w:hint="eastAsia"/>
        </w:rPr>
        <w:t>代码的后面增加如下代码：</w:t>
      </w:r>
    </w:p>
    <w:tbl>
      <w:tblPr>
        <w:tblStyle w:val="a5"/>
        <w:tblW w:w="0" w:type="auto"/>
        <w:tblLook w:val="04A0" w:firstRow="1" w:lastRow="0" w:firstColumn="1" w:lastColumn="0" w:noHBand="0" w:noVBand="1"/>
      </w:tblPr>
      <w:tblGrid>
        <w:gridCol w:w="8296"/>
      </w:tblGrid>
      <w:tr w:rsidR="00F67542" w14:paraId="4330AAF2" w14:textId="77777777" w:rsidTr="00F67542">
        <w:tc>
          <w:tcPr>
            <w:tcW w:w="8296" w:type="dxa"/>
          </w:tcPr>
          <w:p w14:paraId="03950931" w14:textId="77777777" w:rsidR="00F67542" w:rsidRDefault="00F67542" w:rsidP="00F67542">
            <w:r>
              <w:t xml:space="preserve">        article_item = JobBoleArticleItem()</w:t>
            </w:r>
          </w:p>
          <w:p w14:paraId="078E4C3C" w14:textId="77777777" w:rsidR="00F67542" w:rsidRDefault="00F67542" w:rsidP="00F67542">
            <w:r>
              <w:t xml:space="preserve">        article_item["title"] = title</w:t>
            </w:r>
          </w:p>
          <w:p w14:paraId="790F4C72" w14:textId="77777777" w:rsidR="00F67542" w:rsidRDefault="00F67542" w:rsidP="00F67542">
            <w:r>
              <w:t xml:space="preserve">        article_item["create_date"] = create_date</w:t>
            </w:r>
          </w:p>
          <w:p w14:paraId="5AF4A986" w14:textId="77777777" w:rsidR="00F67542" w:rsidRDefault="00F67542" w:rsidP="00F67542">
            <w:r>
              <w:t xml:space="preserve">        article_item["praise_nums"] = praise_nums</w:t>
            </w:r>
          </w:p>
          <w:p w14:paraId="77185A1C" w14:textId="77777777" w:rsidR="00F67542" w:rsidRDefault="00F67542" w:rsidP="00F67542">
            <w:r>
              <w:t xml:space="preserve">        article_item["fav_nums"] = fav_nums</w:t>
            </w:r>
          </w:p>
          <w:p w14:paraId="7C45DB9B" w14:textId="77777777" w:rsidR="00F67542" w:rsidRDefault="00F67542" w:rsidP="00F67542">
            <w:r>
              <w:t xml:space="preserve">        article_item["comment_nums"] = comment_nums</w:t>
            </w:r>
          </w:p>
          <w:p w14:paraId="1F06B7D5" w14:textId="77777777" w:rsidR="00F67542" w:rsidRDefault="00F67542" w:rsidP="00F67542">
            <w:r>
              <w:t xml:space="preserve">        article_item["content"] = content</w:t>
            </w:r>
          </w:p>
          <w:p w14:paraId="5FC716DB" w14:textId="77777777" w:rsidR="00F67542" w:rsidRDefault="00F67542" w:rsidP="00F67542">
            <w:r>
              <w:t xml:space="preserve">        article_item["tags"] = tags</w:t>
            </w:r>
          </w:p>
          <w:p w14:paraId="73C4BD67" w14:textId="77777777" w:rsidR="00F67542" w:rsidRDefault="00F67542" w:rsidP="00F67542"/>
          <w:p w14:paraId="5DA2FD32" w14:textId="77777777" w:rsidR="00F67542" w:rsidRDefault="00F67542" w:rsidP="00F67542"/>
          <w:p w14:paraId="50D84CD7" w14:textId="77777777" w:rsidR="00F67542" w:rsidRDefault="00F67542" w:rsidP="00F67542">
            <w:r>
              <w:t xml:space="preserve">        article_item["url"] = response.url</w:t>
            </w:r>
          </w:p>
          <w:p w14:paraId="1508C09B" w14:textId="77777777" w:rsidR="00F67542" w:rsidRDefault="00F67542" w:rsidP="00F67542">
            <w:pPr>
              <w:rPr>
                <w:rFonts w:hint="eastAsia"/>
              </w:rPr>
            </w:pPr>
            <w:r>
              <w:rPr>
                <w:rFonts w:hint="eastAsia"/>
              </w:rPr>
              <w:t xml:space="preserve">        # </w:t>
            </w:r>
            <w:r>
              <w:rPr>
                <w:rFonts w:hint="eastAsia"/>
              </w:rPr>
              <w:t>把</w:t>
            </w:r>
            <w:r>
              <w:rPr>
                <w:rFonts w:hint="eastAsia"/>
              </w:rPr>
              <w:t xml:space="preserve"> url </w:t>
            </w:r>
            <w:r>
              <w:rPr>
                <w:rFonts w:hint="eastAsia"/>
              </w:rPr>
              <w:t>经过</w:t>
            </w:r>
            <w:r>
              <w:rPr>
                <w:rFonts w:hint="eastAsia"/>
              </w:rPr>
              <w:t>md5</w:t>
            </w:r>
            <w:r>
              <w:rPr>
                <w:rFonts w:hint="eastAsia"/>
              </w:rPr>
              <w:t>计算后保存到</w:t>
            </w:r>
            <w:r>
              <w:rPr>
                <w:rFonts w:hint="eastAsia"/>
              </w:rPr>
              <w:t xml:space="preserve"> url_object_id </w:t>
            </w:r>
            <w:r>
              <w:rPr>
                <w:rFonts w:hint="eastAsia"/>
              </w:rPr>
              <w:t>变量中</w:t>
            </w:r>
          </w:p>
          <w:p w14:paraId="0BD1AE63" w14:textId="77777777" w:rsidR="00F67542" w:rsidRDefault="00F67542" w:rsidP="00F67542">
            <w:r>
              <w:t xml:space="preserve">        article_item["url_object_id"] = get_md5(response.url)</w:t>
            </w:r>
          </w:p>
          <w:p w14:paraId="1BFFE63E" w14:textId="061BC8A9" w:rsidR="00F67542" w:rsidRDefault="00F67542" w:rsidP="00F67542">
            <w:r>
              <w:t xml:space="preserve">        article_item["front_image_url"] = [front_image_url]</w:t>
            </w:r>
          </w:p>
        </w:tc>
      </w:tr>
    </w:tbl>
    <w:p w14:paraId="71E52005" w14:textId="6EE846DF" w:rsidR="00DC22AE" w:rsidRDefault="007128BB" w:rsidP="00095742">
      <w:r w:rsidRPr="007128BB">
        <w:rPr>
          <w:rFonts w:hint="eastAsia"/>
        </w:rPr>
        <w:t>就可以把数据封装到</w:t>
      </w:r>
      <w:r w:rsidRPr="007128BB">
        <w:rPr>
          <w:rFonts w:hint="eastAsia"/>
        </w:rPr>
        <w:t xml:space="preserve"> JobBoleArticleItem </w:t>
      </w:r>
      <w:r w:rsidRPr="007128BB">
        <w:rPr>
          <w:rFonts w:hint="eastAsia"/>
        </w:rPr>
        <w:t>当中去了。接下来如何把封装好</w:t>
      </w:r>
      <w:r w:rsidRPr="007128BB">
        <w:rPr>
          <w:rFonts w:hint="eastAsia"/>
        </w:rPr>
        <w:t xml:space="preserve"> JobBoleArticleItem </w:t>
      </w:r>
      <w:r w:rsidRPr="007128BB">
        <w:rPr>
          <w:rFonts w:hint="eastAsia"/>
        </w:rPr>
        <w:t>的数据进行保存呢？在</w:t>
      </w:r>
      <w:r w:rsidRPr="007128BB">
        <w:rPr>
          <w:rFonts w:hint="eastAsia"/>
        </w:rPr>
        <w:t xml:space="preserve"> parse_detail </w:t>
      </w:r>
      <w:r w:rsidRPr="007128BB">
        <w:rPr>
          <w:rFonts w:hint="eastAsia"/>
        </w:rPr>
        <w:t>中增加如下代码：</w:t>
      </w:r>
    </w:p>
    <w:tbl>
      <w:tblPr>
        <w:tblStyle w:val="a5"/>
        <w:tblW w:w="0" w:type="auto"/>
        <w:tblLook w:val="04A0" w:firstRow="1" w:lastRow="0" w:firstColumn="1" w:lastColumn="0" w:noHBand="0" w:noVBand="1"/>
      </w:tblPr>
      <w:tblGrid>
        <w:gridCol w:w="8296"/>
      </w:tblGrid>
      <w:tr w:rsidR="001B62DD" w14:paraId="41D2D5AE" w14:textId="77777777" w:rsidTr="001B62DD">
        <w:tc>
          <w:tcPr>
            <w:tcW w:w="8296" w:type="dxa"/>
          </w:tcPr>
          <w:p w14:paraId="084ECDAC" w14:textId="77777777" w:rsidR="001B62DD" w:rsidRDefault="001B62DD" w:rsidP="001B62DD">
            <w:r>
              <w:lastRenderedPageBreak/>
              <w:t xml:space="preserve">        """</w:t>
            </w:r>
          </w:p>
          <w:p w14:paraId="5234E699" w14:textId="77777777" w:rsidR="001B62DD" w:rsidRDefault="001B62DD" w:rsidP="001B62DD">
            <w:pPr>
              <w:rPr>
                <w:rFonts w:hint="eastAsia"/>
              </w:rPr>
            </w:pPr>
            <w:r>
              <w:rPr>
                <w:rFonts w:hint="eastAsia"/>
              </w:rPr>
              <w:t xml:space="preserve">        settings.py </w:t>
            </w:r>
            <w:r>
              <w:rPr>
                <w:rFonts w:hint="eastAsia"/>
              </w:rPr>
              <w:t>文件中的</w:t>
            </w:r>
          </w:p>
          <w:p w14:paraId="527F4E61" w14:textId="77777777" w:rsidR="001B62DD" w:rsidRDefault="001B62DD" w:rsidP="001B62DD">
            <w:r>
              <w:t xml:space="preserve">        ITEM_PIPELINES = {</w:t>
            </w:r>
          </w:p>
          <w:p w14:paraId="78EEAE0F" w14:textId="77777777" w:rsidR="001B62DD" w:rsidRDefault="001B62DD" w:rsidP="001B62DD">
            <w:r>
              <w:t xml:space="preserve">            'ArticleSpider.pipelines.ArticlespiderPipeline': 300,</w:t>
            </w:r>
          </w:p>
          <w:p w14:paraId="779878F2" w14:textId="77777777" w:rsidR="001B62DD" w:rsidRDefault="001B62DD" w:rsidP="001B62DD">
            <w:r>
              <w:t xml:space="preserve">        }</w:t>
            </w:r>
          </w:p>
          <w:p w14:paraId="2F64D3BA" w14:textId="77777777" w:rsidR="001B62DD" w:rsidRDefault="001B62DD" w:rsidP="001B62DD">
            <w:pPr>
              <w:rPr>
                <w:rFonts w:hint="eastAsia"/>
              </w:rPr>
            </w:pPr>
            <w:r>
              <w:rPr>
                <w:rFonts w:hint="eastAsia"/>
              </w:rPr>
              <w:t xml:space="preserve">        </w:t>
            </w:r>
            <w:r>
              <w:rPr>
                <w:rFonts w:hint="eastAsia"/>
              </w:rPr>
              <w:t>需要打开</w:t>
            </w:r>
            <w:r>
              <w:rPr>
                <w:rFonts w:hint="eastAsia"/>
              </w:rPr>
              <w:t>,</w:t>
            </w:r>
            <w:r>
              <w:rPr>
                <w:rFonts w:hint="eastAsia"/>
              </w:rPr>
              <w:t>这样才能把</w:t>
            </w:r>
            <w:r>
              <w:rPr>
                <w:rFonts w:hint="eastAsia"/>
              </w:rPr>
              <w:t xml:space="preserve"> item </w:t>
            </w:r>
            <w:r>
              <w:rPr>
                <w:rFonts w:hint="eastAsia"/>
              </w:rPr>
              <w:t>传递到</w:t>
            </w:r>
            <w:r>
              <w:rPr>
                <w:rFonts w:hint="eastAsia"/>
              </w:rPr>
              <w:t xml:space="preserve"> pipelines </w:t>
            </w:r>
            <w:r>
              <w:rPr>
                <w:rFonts w:hint="eastAsia"/>
              </w:rPr>
              <w:t>中去</w:t>
            </w:r>
          </w:p>
          <w:p w14:paraId="4A1B4B21" w14:textId="77777777" w:rsidR="001B62DD" w:rsidRDefault="001B62DD" w:rsidP="001B62DD">
            <w:r>
              <w:t xml:space="preserve">        """</w:t>
            </w:r>
          </w:p>
          <w:p w14:paraId="5A712630" w14:textId="141E128C" w:rsidR="001B62DD" w:rsidRDefault="001B62DD" w:rsidP="001B62DD">
            <w:pPr>
              <w:rPr>
                <w:rFonts w:hint="eastAsia"/>
              </w:rPr>
            </w:pPr>
            <w:r>
              <w:rPr>
                <w:rFonts w:hint="eastAsia"/>
              </w:rPr>
              <w:t xml:space="preserve">        yield article_item # </w:t>
            </w:r>
            <w:r>
              <w:rPr>
                <w:rFonts w:hint="eastAsia"/>
              </w:rPr>
              <w:t>该语句会把封装好的</w:t>
            </w:r>
            <w:r>
              <w:rPr>
                <w:rFonts w:hint="eastAsia"/>
              </w:rPr>
              <w:t xml:space="preserve"> item </w:t>
            </w:r>
            <w:r>
              <w:rPr>
                <w:rFonts w:hint="eastAsia"/>
              </w:rPr>
              <w:t>传递到</w:t>
            </w:r>
            <w:r>
              <w:rPr>
                <w:rFonts w:hint="eastAsia"/>
              </w:rPr>
              <w:t xml:space="preserve"> pipelines </w:t>
            </w:r>
            <w:r>
              <w:rPr>
                <w:rFonts w:hint="eastAsia"/>
              </w:rPr>
              <w:t>中去处理</w:t>
            </w:r>
          </w:p>
        </w:tc>
      </w:tr>
    </w:tbl>
    <w:p w14:paraId="5FF3CD00" w14:textId="5C85B875" w:rsidR="007128BB" w:rsidRDefault="00A960E8" w:rsidP="00095742">
      <w:r w:rsidRPr="00A960E8">
        <w:rPr>
          <w:rFonts w:hint="eastAsia"/>
        </w:rPr>
        <w:t>注意，要想把</w:t>
      </w:r>
      <w:r w:rsidRPr="00A960E8">
        <w:rPr>
          <w:rFonts w:hint="eastAsia"/>
        </w:rPr>
        <w:t xml:space="preserve"> item </w:t>
      </w:r>
      <w:r w:rsidRPr="00A960E8">
        <w:rPr>
          <w:rFonts w:hint="eastAsia"/>
        </w:rPr>
        <w:t>传递到</w:t>
      </w:r>
      <w:r w:rsidRPr="00A960E8">
        <w:rPr>
          <w:rFonts w:hint="eastAsia"/>
        </w:rPr>
        <w:t xml:space="preserve"> pipeline </w:t>
      </w:r>
      <w:r w:rsidRPr="00A960E8">
        <w:rPr>
          <w:rFonts w:hint="eastAsia"/>
        </w:rPr>
        <w:t>中，需要对</w:t>
      </w:r>
      <w:r w:rsidRPr="00A960E8">
        <w:rPr>
          <w:rFonts w:hint="eastAsia"/>
        </w:rPr>
        <w:t xml:space="preserve"> settings.py </w:t>
      </w:r>
      <w:r w:rsidRPr="00A960E8">
        <w:rPr>
          <w:rFonts w:hint="eastAsia"/>
        </w:rPr>
        <w:t>中的配置项进行配置，这里主要是要把</w:t>
      </w:r>
      <w:r w:rsidRPr="00A960E8">
        <w:rPr>
          <w:rFonts w:hint="eastAsia"/>
        </w:rPr>
        <w:t xml:space="preserve"> ITEM_PIPELINES </w:t>
      </w:r>
      <w:r w:rsidRPr="00A960E8">
        <w:rPr>
          <w:rFonts w:hint="eastAsia"/>
        </w:rPr>
        <w:t>这个配置项的注释去掉。代码如下：</w:t>
      </w:r>
    </w:p>
    <w:tbl>
      <w:tblPr>
        <w:tblStyle w:val="a5"/>
        <w:tblW w:w="0" w:type="auto"/>
        <w:tblLook w:val="04A0" w:firstRow="1" w:lastRow="0" w:firstColumn="1" w:lastColumn="0" w:noHBand="0" w:noVBand="1"/>
      </w:tblPr>
      <w:tblGrid>
        <w:gridCol w:w="8296"/>
      </w:tblGrid>
      <w:tr w:rsidR="006A2188" w14:paraId="7834C058" w14:textId="77777777" w:rsidTr="006A2188">
        <w:tc>
          <w:tcPr>
            <w:tcW w:w="8296" w:type="dxa"/>
          </w:tcPr>
          <w:p w14:paraId="7DF77FC9" w14:textId="77777777" w:rsidR="006A2188" w:rsidRDefault="006A2188" w:rsidP="006A2188">
            <w:r>
              <w:t>ITEM_PIPELINES = {</w:t>
            </w:r>
          </w:p>
          <w:p w14:paraId="1AEE4140" w14:textId="77777777" w:rsidR="006A2188" w:rsidRDefault="006A2188" w:rsidP="006A2188">
            <w:r>
              <w:t xml:space="preserve">    'ArticleSpider.pipelines.ArticlespiderPipeline': 300,</w:t>
            </w:r>
          </w:p>
          <w:p w14:paraId="2D678A63" w14:textId="4149F836" w:rsidR="006A2188" w:rsidRDefault="006A2188" w:rsidP="006A2188">
            <w:pPr>
              <w:rPr>
                <w:rFonts w:hint="eastAsia"/>
              </w:rPr>
            </w:pPr>
            <w:r>
              <w:t>}</w:t>
            </w:r>
          </w:p>
        </w:tc>
      </w:tr>
    </w:tbl>
    <w:p w14:paraId="11024091" w14:textId="391CB1CA" w:rsidR="00A960E8" w:rsidRDefault="00B43FF2" w:rsidP="00095742">
      <w:r w:rsidRPr="00B43FF2">
        <w:rPr>
          <w:rFonts w:hint="eastAsia"/>
        </w:rPr>
        <w:t>这样就会把</w:t>
      </w:r>
      <w:r w:rsidRPr="00B43FF2">
        <w:rPr>
          <w:rFonts w:hint="eastAsia"/>
        </w:rPr>
        <w:t xml:space="preserve"> item </w:t>
      </w:r>
      <w:r w:rsidRPr="00B43FF2">
        <w:rPr>
          <w:rFonts w:hint="eastAsia"/>
        </w:rPr>
        <w:t>传递到</w:t>
      </w:r>
      <w:r w:rsidRPr="00B43FF2">
        <w:rPr>
          <w:rFonts w:hint="eastAsia"/>
        </w:rPr>
        <w:t xml:space="preserve">  ITEM_PIPELINES </w:t>
      </w:r>
      <w:r w:rsidRPr="00B43FF2">
        <w:rPr>
          <w:rFonts w:hint="eastAsia"/>
        </w:rPr>
        <w:t>这个配置项里面所配置的</w:t>
      </w:r>
      <w:r w:rsidRPr="00B43FF2">
        <w:rPr>
          <w:rFonts w:hint="eastAsia"/>
        </w:rPr>
        <w:t xml:space="preserve"> pipeline </w:t>
      </w:r>
      <w:r w:rsidRPr="00B43FF2">
        <w:rPr>
          <w:rFonts w:hint="eastAsia"/>
        </w:rPr>
        <w:t>当中去进一步处理。但是这里</w:t>
      </w:r>
      <w:r w:rsidRPr="00B43FF2">
        <w:rPr>
          <w:rFonts w:hint="eastAsia"/>
        </w:rPr>
        <w:t xml:space="preserve"> ITEM_PIPELINES </w:t>
      </w:r>
      <w:r w:rsidRPr="00B43FF2">
        <w:rPr>
          <w:rFonts w:hint="eastAsia"/>
        </w:rPr>
        <w:t>的配置是通用的，也就是所有的</w:t>
      </w:r>
      <w:r w:rsidRPr="00B43FF2">
        <w:rPr>
          <w:rFonts w:hint="eastAsia"/>
        </w:rPr>
        <w:t xml:space="preserve"> spider </w:t>
      </w:r>
      <w:r w:rsidRPr="00B43FF2">
        <w:rPr>
          <w:rFonts w:hint="eastAsia"/>
        </w:rPr>
        <w:t>共用的，并不是每个</w:t>
      </w:r>
      <w:r w:rsidRPr="00B43FF2">
        <w:rPr>
          <w:rFonts w:hint="eastAsia"/>
        </w:rPr>
        <w:t xml:space="preserve"> spider </w:t>
      </w:r>
      <w:r w:rsidRPr="00B43FF2">
        <w:rPr>
          <w:rFonts w:hint="eastAsia"/>
        </w:rPr>
        <w:t>独有的。如果我们希望为每一个</w:t>
      </w:r>
      <w:r w:rsidRPr="00B43FF2">
        <w:rPr>
          <w:rFonts w:hint="eastAsia"/>
        </w:rPr>
        <w:t xml:space="preserve"> spider </w:t>
      </w:r>
      <w:r w:rsidRPr="00B43FF2">
        <w:rPr>
          <w:rFonts w:hint="eastAsia"/>
        </w:rPr>
        <w:t>设置自己的</w:t>
      </w:r>
      <w:r w:rsidRPr="00B43FF2">
        <w:rPr>
          <w:rFonts w:hint="eastAsia"/>
        </w:rPr>
        <w:t xml:space="preserve"> pipeline </w:t>
      </w:r>
      <w:r w:rsidRPr="00B43FF2">
        <w:rPr>
          <w:rFonts w:hint="eastAsia"/>
        </w:rPr>
        <w:t>怎么实现呢？很简单，示例代码如下：</w:t>
      </w:r>
    </w:p>
    <w:tbl>
      <w:tblPr>
        <w:tblStyle w:val="a5"/>
        <w:tblW w:w="0" w:type="auto"/>
        <w:tblLook w:val="04A0" w:firstRow="1" w:lastRow="0" w:firstColumn="1" w:lastColumn="0" w:noHBand="0" w:noVBand="1"/>
      </w:tblPr>
      <w:tblGrid>
        <w:gridCol w:w="8296"/>
      </w:tblGrid>
      <w:tr w:rsidR="0024445C" w14:paraId="4BA85EAE" w14:textId="77777777" w:rsidTr="0024445C">
        <w:tc>
          <w:tcPr>
            <w:tcW w:w="8296" w:type="dxa"/>
          </w:tcPr>
          <w:p w14:paraId="0560279C" w14:textId="77777777" w:rsidR="0024445C" w:rsidRDefault="0024445C" w:rsidP="0024445C">
            <w:r>
              <w:t>class Spider1(scrapy.Spider):</w:t>
            </w:r>
          </w:p>
          <w:p w14:paraId="54DC34F5" w14:textId="77777777" w:rsidR="0024445C" w:rsidRDefault="0024445C" w:rsidP="0024445C">
            <w:r>
              <w:t xml:space="preserve">    name = 'spider1'</w:t>
            </w:r>
          </w:p>
          <w:p w14:paraId="1EE87811" w14:textId="77777777" w:rsidR="0024445C" w:rsidRDefault="0024445C" w:rsidP="0024445C">
            <w:r>
              <w:t xml:space="preserve">    custom_settings = {</w:t>
            </w:r>
          </w:p>
          <w:p w14:paraId="5752EE94" w14:textId="77777777" w:rsidR="0024445C" w:rsidRDefault="0024445C" w:rsidP="0024445C">
            <w:r>
              <w:t xml:space="preserve">        'ITEM_PIPELINES':{'pipelineClass1': 300,'pipelineClass2': 400},</w:t>
            </w:r>
          </w:p>
          <w:p w14:paraId="23978BC5" w14:textId="77777777" w:rsidR="0024445C" w:rsidRDefault="0024445C" w:rsidP="0024445C">
            <w:r>
              <w:t xml:space="preserve">    }</w:t>
            </w:r>
          </w:p>
          <w:p w14:paraId="07D9BC8B" w14:textId="77777777" w:rsidR="0024445C" w:rsidRDefault="0024445C" w:rsidP="0024445C">
            <w:r>
              <w:t>class Spider2(scrapy.Spider):</w:t>
            </w:r>
          </w:p>
          <w:p w14:paraId="4722C7E9" w14:textId="77777777" w:rsidR="0024445C" w:rsidRDefault="0024445C" w:rsidP="0024445C">
            <w:r>
              <w:t xml:space="preserve">    name = 'spider2'</w:t>
            </w:r>
          </w:p>
          <w:p w14:paraId="1C5BFDF4" w14:textId="77777777" w:rsidR="0024445C" w:rsidRDefault="0024445C" w:rsidP="0024445C">
            <w:r>
              <w:t xml:space="preserve">    custom_settings = {</w:t>
            </w:r>
          </w:p>
          <w:p w14:paraId="102A37FC" w14:textId="77777777" w:rsidR="0024445C" w:rsidRDefault="0024445C" w:rsidP="0024445C">
            <w:r>
              <w:t xml:space="preserve">        'ITEM_PIPELINES':{'pipelineClass3': 300},</w:t>
            </w:r>
          </w:p>
          <w:p w14:paraId="0F76625E" w14:textId="3EB276D2" w:rsidR="0024445C" w:rsidRDefault="0024445C" w:rsidP="0024445C">
            <w:pPr>
              <w:rPr>
                <w:rFonts w:hint="eastAsia"/>
              </w:rPr>
            </w:pPr>
            <w:r>
              <w:t xml:space="preserve">    }</w:t>
            </w:r>
          </w:p>
        </w:tc>
      </w:tr>
    </w:tbl>
    <w:p w14:paraId="1CDD646F" w14:textId="6A539902" w:rsidR="00B43FF2" w:rsidRDefault="00B43FF2" w:rsidP="00095742"/>
    <w:p w14:paraId="2421CD1A" w14:textId="26A51610" w:rsidR="00F504B9" w:rsidRDefault="008626F6" w:rsidP="00095742">
      <w:r w:rsidRPr="008626F6">
        <w:rPr>
          <w:rFonts w:hint="eastAsia"/>
        </w:rPr>
        <w:t>另外，在这里我们发现在进行数据封装的时候，并没有对</w:t>
      </w:r>
      <w:r w:rsidRPr="008626F6">
        <w:rPr>
          <w:rFonts w:hint="eastAsia"/>
        </w:rPr>
        <w:t xml:space="preserve"> JobBoleArticleItem </w:t>
      </w:r>
      <w:r w:rsidRPr="008626F6">
        <w:rPr>
          <w:rFonts w:hint="eastAsia"/>
        </w:rPr>
        <w:t>中的</w:t>
      </w:r>
      <w:r w:rsidRPr="008626F6">
        <w:rPr>
          <w:rFonts w:hint="eastAsia"/>
        </w:rPr>
        <w:t xml:space="preserve"> front_image_path </w:t>
      </w:r>
      <w:r w:rsidRPr="008626F6">
        <w:rPr>
          <w:rFonts w:hint="eastAsia"/>
        </w:rPr>
        <w:t>这个变量进行封装或者说如何把封面图进行下载并保存到本地呢？</w:t>
      </w:r>
      <w:r w:rsidRPr="008626F6">
        <w:rPr>
          <w:rFonts w:hint="eastAsia"/>
        </w:rPr>
        <w:t>Scrapy</w:t>
      </w:r>
      <w:r w:rsidRPr="008626F6">
        <w:rPr>
          <w:rFonts w:hint="eastAsia"/>
        </w:rPr>
        <w:t>已经封装了自动下载机制，我们需要在</w:t>
      </w:r>
      <w:r w:rsidRPr="008626F6">
        <w:rPr>
          <w:rFonts w:hint="eastAsia"/>
        </w:rPr>
        <w:t xml:space="preserve"> settings.py </w:t>
      </w:r>
      <w:r w:rsidRPr="008626F6">
        <w:rPr>
          <w:rFonts w:hint="eastAsia"/>
        </w:rPr>
        <w:t>中配置一下即可。如下代码：（另外说明一下，图片下载需要安装</w:t>
      </w:r>
      <w:r w:rsidRPr="008626F6">
        <w:rPr>
          <w:rFonts w:hint="eastAsia"/>
        </w:rPr>
        <w:t xml:space="preserve"> pil </w:t>
      </w:r>
      <w:r w:rsidRPr="008626F6">
        <w:rPr>
          <w:rFonts w:hint="eastAsia"/>
        </w:rPr>
        <w:t>库，</w:t>
      </w:r>
      <w:r w:rsidRPr="008626F6">
        <w:rPr>
          <w:rFonts w:hint="eastAsia"/>
        </w:rPr>
        <w:t>pip install pillow</w:t>
      </w:r>
      <w:r w:rsidRPr="008626F6">
        <w:rPr>
          <w:rFonts w:hint="eastAsia"/>
        </w:rPr>
        <w:t>，用豆瓣源安装更快）</w:t>
      </w:r>
    </w:p>
    <w:tbl>
      <w:tblPr>
        <w:tblStyle w:val="a5"/>
        <w:tblW w:w="0" w:type="auto"/>
        <w:tblLook w:val="04A0" w:firstRow="1" w:lastRow="0" w:firstColumn="1" w:lastColumn="0" w:noHBand="0" w:noVBand="1"/>
      </w:tblPr>
      <w:tblGrid>
        <w:gridCol w:w="8296"/>
      </w:tblGrid>
      <w:tr w:rsidR="00377AD3" w14:paraId="040A357E" w14:textId="77777777" w:rsidTr="00377AD3">
        <w:tc>
          <w:tcPr>
            <w:tcW w:w="8296" w:type="dxa"/>
          </w:tcPr>
          <w:p w14:paraId="70ADC011" w14:textId="77777777" w:rsidR="00377AD3" w:rsidRDefault="00377AD3" w:rsidP="00377AD3">
            <w:pPr>
              <w:rPr>
                <w:rFonts w:hint="eastAsia"/>
              </w:rPr>
            </w:pPr>
            <w:r>
              <w:rPr>
                <w:rFonts w:hint="eastAsia"/>
              </w:rPr>
              <w:t xml:space="preserve"># </w:t>
            </w:r>
            <w:r>
              <w:rPr>
                <w:rFonts w:hint="eastAsia"/>
              </w:rPr>
              <w:t>注意：</w:t>
            </w:r>
            <w:r>
              <w:rPr>
                <w:rFonts w:hint="eastAsia"/>
              </w:rPr>
              <w:t xml:space="preserve">ITEM_PIPELINES </w:t>
            </w:r>
            <w:r>
              <w:rPr>
                <w:rFonts w:hint="eastAsia"/>
              </w:rPr>
              <w:t>这里的数字是指</w:t>
            </w:r>
            <w:r>
              <w:rPr>
                <w:rFonts w:hint="eastAsia"/>
              </w:rPr>
              <w:t xml:space="preserve"> Pipeline </w:t>
            </w:r>
            <w:r>
              <w:rPr>
                <w:rFonts w:hint="eastAsia"/>
              </w:rPr>
              <w:t>处理的优先顺序，数字越小越优先</w:t>
            </w:r>
          </w:p>
          <w:p w14:paraId="54AE499B" w14:textId="77777777" w:rsidR="00377AD3" w:rsidRDefault="00377AD3" w:rsidP="00377AD3">
            <w:r>
              <w:t>ITEM_PIPELINES = {</w:t>
            </w:r>
          </w:p>
          <w:p w14:paraId="3D4A9BD8" w14:textId="77777777" w:rsidR="00377AD3" w:rsidRDefault="00377AD3" w:rsidP="00377AD3">
            <w:r>
              <w:t xml:space="preserve">    'ArticleSpider.pipelines.ArticlespiderPipeline': 300,</w:t>
            </w:r>
          </w:p>
          <w:p w14:paraId="724993D1" w14:textId="77777777" w:rsidR="00377AD3" w:rsidRDefault="00377AD3" w:rsidP="00377AD3">
            <w:pPr>
              <w:rPr>
                <w:rFonts w:hint="eastAsia"/>
              </w:rPr>
            </w:pPr>
            <w:r>
              <w:rPr>
                <w:rFonts w:hint="eastAsia"/>
              </w:rPr>
              <w:t xml:space="preserve">    'scrapy.pipelines.images.ImagesPipeline': 1,# scrapy</w:t>
            </w:r>
            <w:r>
              <w:rPr>
                <w:rFonts w:hint="eastAsia"/>
              </w:rPr>
              <w:t>提供的图片下载</w:t>
            </w:r>
            <w:r>
              <w:rPr>
                <w:rFonts w:hint="eastAsia"/>
              </w:rPr>
              <w:t>Pipeline</w:t>
            </w:r>
          </w:p>
          <w:p w14:paraId="0BB8BDC7" w14:textId="77777777" w:rsidR="00377AD3" w:rsidRDefault="00377AD3" w:rsidP="00377AD3">
            <w:r>
              <w:t>}</w:t>
            </w:r>
          </w:p>
          <w:p w14:paraId="495530B7" w14:textId="77777777" w:rsidR="00377AD3" w:rsidRDefault="00377AD3" w:rsidP="00377AD3"/>
          <w:p w14:paraId="643AC9E0" w14:textId="77777777" w:rsidR="00377AD3" w:rsidRDefault="00377AD3" w:rsidP="00377AD3"/>
          <w:p w14:paraId="3E5F77B5" w14:textId="77777777" w:rsidR="00377AD3" w:rsidRDefault="00377AD3" w:rsidP="00377AD3">
            <w:pPr>
              <w:rPr>
                <w:rFonts w:hint="eastAsia"/>
              </w:rPr>
            </w:pPr>
            <w:r>
              <w:rPr>
                <w:rFonts w:hint="eastAsia"/>
              </w:rPr>
              <w:lastRenderedPageBreak/>
              <w:t xml:space="preserve"># </w:t>
            </w:r>
            <w:r>
              <w:rPr>
                <w:rFonts w:hint="eastAsia"/>
              </w:rPr>
              <w:t>图片下载变量配置</w:t>
            </w:r>
            <w:r>
              <w:rPr>
                <w:rFonts w:hint="eastAsia"/>
              </w:rPr>
              <w:t xml:space="preserve"> </w:t>
            </w:r>
            <w:r>
              <w:rPr>
                <w:rFonts w:hint="eastAsia"/>
              </w:rPr>
              <w:t>开始</w:t>
            </w:r>
          </w:p>
          <w:p w14:paraId="6F8032B8" w14:textId="77777777" w:rsidR="00377AD3" w:rsidRDefault="00377AD3" w:rsidP="00377AD3">
            <w:pPr>
              <w:rPr>
                <w:rFonts w:hint="eastAsia"/>
              </w:rPr>
            </w:pPr>
            <w:r>
              <w:rPr>
                <w:rFonts w:hint="eastAsia"/>
              </w:rPr>
              <w:t xml:space="preserve"># </w:t>
            </w:r>
            <w:r>
              <w:rPr>
                <w:rFonts w:hint="eastAsia"/>
              </w:rPr>
              <w:t>配置的变量名是固定的，变量用于</w:t>
            </w:r>
            <w:r>
              <w:rPr>
                <w:rFonts w:hint="eastAsia"/>
              </w:rPr>
              <w:t xml:space="preserve"> scrapy.pipelines.images.ImagesPipeline </w:t>
            </w:r>
            <w:r>
              <w:rPr>
                <w:rFonts w:hint="eastAsia"/>
              </w:rPr>
              <w:t>的使用</w:t>
            </w:r>
          </w:p>
          <w:p w14:paraId="2426A020" w14:textId="77777777" w:rsidR="00377AD3" w:rsidRDefault="00377AD3" w:rsidP="00377AD3">
            <w:pPr>
              <w:rPr>
                <w:rFonts w:hint="eastAsia"/>
              </w:rPr>
            </w:pPr>
            <w:r>
              <w:rPr>
                <w:rFonts w:hint="eastAsia"/>
              </w:rPr>
              <w:t xml:space="preserve"># ImagesPipeline </w:t>
            </w:r>
            <w:r>
              <w:rPr>
                <w:rFonts w:hint="eastAsia"/>
              </w:rPr>
              <w:t>位于</w:t>
            </w:r>
            <w:r>
              <w:rPr>
                <w:rFonts w:hint="eastAsia"/>
              </w:rPr>
              <w:t xml:space="preserve"> site-packages/scrapy/pipelines/images.py </w:t>
            </w:r>
            <w:r>
              <w:rPr>
                <w:rFonts w:hint="eastAsia"/>
              </w:rPr>
              <w:t>文件的</w:t>
            </w:r>
            <w:r>
              <w:rPr>
                <w:rFonts w:hint="eastAsia"/>
              </w:rPr>
              <w:t xml:space="preserve"> class ImagesPipeline(FilesPipeline)</w:t>
            </w:r>
          </w:p>
          <w:p w14:paraId="78D9B906" w14:textId="77777777" w:rsidR="00377AD3" w:rsidRDefault="00377AD3" w:rsidP="00377AD3">
            <w:r>
              <w:t>import os</w:t>
            </w:r>
          </w:p>
          <w:p w14:paraId="539C0D5F" w14:textId="77777777" w:rsidR="00377AD3" w:rsidRDefault="00377AD3" w:rsidP="00377AD3">
            <w:pPr>
              <w:rPr>
                <w:rFonts w:hint="eastAsia"/>
              </w:rPr>
            </w:pPr>
            <w:r>
              <w:rPr>
                <w:rFonts w:hint="eastAsia"/>
              </w:rPr>
              <w:t xml:space="preserve">IMAGES_URLS_FIELD = "front_image_url" # </w:t>
            </w:r>
            <w:r>
              <w:rPr>
                <w:rFonts w:hint="eastAsia"/>
              </w:rPr>
              <w:t>这个是配置</w:t>
            </w:r>
            <w:r>
              <w:rPr>
                <w:rFonts w:hint="eastAsia"/>
              </w:rPr>
              <w:t xml:space="preserve"> item </w:t>
            </w:r>
            <w:r>
              <w:rPr>
                <w:rFonts w:hint="eastAsia"/>
              </w:rPr>
              <w:t>中哪个字段为图片下载地址</w:t>
            </w:r>
            <w:r>
              <w:rPr>
                <w:rFonts w:hint="eastAsia"/>
              </w:rPr>
              <w:t>,</w:t>
            </w:r>
            <w:r>
              <w:rPr>
                <w:rFonts w:hint="eastAsia"/>
              </w:rPr>
              <w:t>它传递进去的值是一个数组</w:t>
            </w:r>
            <w:r>
              <w:rPr>
                <w:rFonts w:hint="eastAsia"/>
              </w:rPr>
              <w:t>,</w:t>
            </w:r>
            <w:r>
              <w:rPr>
                <w:rFonts w:hint="eastAsia"/>
              </w:rPr>
              <w:t>所以在封装</w:t>
            </w:r>
            <w:r>
              <w:rPr>
                <w:rFonts w:hint="eastAsia"/>
              </w:rPr>
              <w:t xml:space="preserve"> JobBoleArticleItem </w:t>
            </w:r>
            <w:r>
              <w:rPr>
                <w:rFonts w:hint="eastAsia"/>
              </w:rPr>
              <w:t>的时候，使用</w:t>
            </w:r>
            <w:r>
              <w:rPr>
                <w:rFonts w:hint="eastAsia"/>
              </w:rPr>
              <w:t xml:space="preserve"> [front_image_url],</w:t>
            </w:r>
            <w:r>
              <w:rPr>
                <w:rFonts w:hint="eastAsia"/>
              </w:rPr>
              <w:t>封装成数组。</w:t>
            </w:r>
          </w:p>
          <w:p w14:paraId="24B9C876" w14:textId="77777777" w:rsidR="00377AD3" w:rsidRDefault="00377AD3" w:rsidP="00377AD3">
            <w:r>
              <w:t>project_dir = os.path.abspath(os.path.dirname(__file__))</w:t>
            </w:r>
          </w:p>
          <w:p w14:paraId="064C0D45" w14:textId="77777777" w:rsidR="00377AD3" w:rsidRDefault="00377AD3" w:rsidP="00377AD3">
            <w:pPr>
              <w:rPr>
                <w:rFonts w:hint="eastAsia"/>
              </w:rPr>
            </w:pPr>
            <w:r>
              <w:rPr>
                <w:rFonts w:hint="eastAsia"/>
              </w:rPr>
              <w:t xml:space="preserve"># </w:t>
            </w:r>
            <w:r>
              <w:rPr>
                <w:rFonts w:hint="eastAsia"/>
              </w:rPr>
              <w:t>下载图片之前，需要在</w:t>
            </w:r>
            <w:r>
              <w:rPr>
                <w:rFonts w:hint="eastAsia"/>
              </w:rPr>
              <w:t xml:space="preserve"> ArticleSpider </w:t>
            </w:r>
            <w:r>
              <w:rPr>
                <w:rFonts w:hint="eastAsia"/>
              </w:rPr>
              <w:t>目录下先建立</w:t>
            </w:r>
            <w:r>
              <w:rPr>
                <w:rFonts w:hint="eastAsia"/>
              </w:rPr>
              <w:t xml:space="preserve"> images </w:t>
            </w:r>
            <w:r>
              <w:rPr>
                <w:rFonts w:hint="eastAsia"/>
              </w:rPr>
              <w:t>目录</w:t>
            </w:r>
          </w:p>
          <w:p w14:paraId="2EA5BE99" w14:textId="77777777" w:rsidR="00377AD3" w:rsidRDefault="00377AD3" w:rsidP="00377AD3">
            <w:pPr>
              <w:rPr>
                <w:rFonts w:hint="eastAsia"/>
              </w:rPr>
            </w:pPr>
            <w:r>
              <w:rPr>
                <w:rFonts w:hint="eastAsia"/>
              </w:rPr>
              <w:t xml:space="preserve">IMAGES_STORE = os.path.join(project_dir,'images') # </w:t>
            </w:r>
            <w:r>
              <w:rPr>
                <w:rFonts w:hint="eastAsia"/>
              </w:rPr>
              <w:t>配置图片下载地址</w:t>
            </w:r>
          </w:p>
          <w:p w14:paraId="278DC5B5" w14:textId="77777777" w:rsidR="00377AD3" w:rsidRDefault="00377AD3" w:rsidP="00377AD3"/>
          <w:p w14:paraId="04E6673B" w14:textId="77777777" w:rsidR="00377AD3" w:rsidRDefault="00377AD3" w:rsidP="00377AD3"/>
          <w:p w14:paraId="1612F7EF" w14:textId="77777777" w:rsidR="00377AD3" w:rsidRDefault="00377AD3" w:rsidP="00377AD3">
            <w:pPr>
              <w:rPr>
                <w:rFonts w:hint="eastAsia"/>
              </w:rPr>
            </w:pPr>
            <w:r>
              <w:rPr>
                <w:rFonts w:hint="eastAsia"/>
              </w:rPr>
              <w:t># IMAGES_MIN_HEIGHT = 100 #</w:t>
            </w:r>
            <w:r>
              <w:rPr>
                <w:rFonts w:hint="eastAsia"/>
              </w:rPr>
              <w:t>设置图片的最小高度</w:t>
            </w:r>
            <w:r>
              <w:rPr>
                <w:rFonts w:hint="eastAsia"/>
              </w:rPr>
              <w:t>,</w:t>
            </w:r>
            <w:r>
              <w:rPr>
                <w:rFonts w:hint="eastAsia"/>
              </w:rPr>
              <w:t>需要的时候可以设置为打开</w:t>
            </w:r>
          </w:p>
          <w:p w14:paraId="70BE59D2" w14:textId="77777777" w:rsidR="00377AD3" w:rsidRDefault="00377AD3" w:rsidP="00377AD3">
            <w:pPr>
              <w:rPr>
                <w:rFonts w:hint="eastAsia"/>
              </w:rPr>
            </w:pPr>
            <w:r>
              <w:rPr>
                <w:rFonts w:hint="eastAsia"/>
              </w:rPr>
              <w:t># IMAGES_MIN_WIDTH = 100 #</w:t>
            </w:r>
            <w:r>
              <w:rPr>
                <w:rFonts w:hint="eastAsia"/>
              </w:rPr>
              <w:t>设置图片的最小宽度</w:t>
            </w:r>
            <w:r>
              <w:rPr>
                <w:rFonts w:hint="eastAsia"/>
              </w:rPr>
              <w:t>,</w:t>
            </w:r>
            <w:r>
              <w:rPr>
                <w:rFonts w:hint="eastAsia"/>
              </w:rPr>
              <w:t>需要的时候可以设置为打开</w:t>
            </w:r>
          </w:p>
          <w:p w14:paraId="5188D0DD" w14:textId="77777777" w:rsidR="00377AD3" w:rsidRDefault="00377AD3" w:rsidP="00377AD3"/>
          <w:p w14:paraId="08C186A1" w14:textId="77777777" w:rsidR="00377AD3" w:rsidRDefault="00377AD3" w:rsidP="00377AD3"/>
          <w:p w14:paraId="155F4C99" w14:textId="035687E3" w:rsidR="00377AD3" w:rsidRDefault="00377AD3" w:rsidP="00377AD3">
            <w:pPr>
              <w:rPr>
                <w:rFonts w:hint="eastAsia"/>
              </w:rPr>
            </w:pPr>
            <w:r>
              <w:rPr>
                <w:rFonts w:hint="eastAsia"/>
              </w:rPr>
              <w:t xml:space="preserve"># </w:t>
            </w:r>
            <w:r>
              <w:rPr>
                <w:rFonts w:hint="eastAsia"/>
              </w:rPr>
              <w:t>图片下载变量配置</w:t>
            </w:r>
            <w:r>
              <w:rPr>
                <w:rFonts w:hint="eastAsia"/>
              </w:rPr>
              <w:t xml:space="preserve"> </w:t>
            </w:r>
            <w:r>
              <w:rPr>
                <w:rFonts w:hint="eastAsia"/>
              </w:rPr>
              <w:t>结束</w:t>
            </w:r>
          </w:p>
        </w:tc>
      </w:tr>
    </w:tbl>
    <w:p w14:paraId="264C1A23" w14:textId="79411D57" w:rsidR="008626F6" w:rsidRDefault="0041490A" w:rsidP="00095742">
      <w:r w:rsidRPr="0041490A">
        <w:rPr>
          <w:rFonts w:hint="eastAsia"/>
        </w:rPr>
        <w:lastRenderedPageBreak/>
        <w:t>图片下载已经配置完成了，那么如何把下载来的图片的路径保存到</w:t>
      </w:r>
      <w:r w:rsidRPr="0041490A">
        <w:rPr>
          <w:rFonts w:hint="eastAsia"/>
        </w:rPr>
        <w:t xml:space="preserve"> JobBoleArticleItem </w:t>
      </w:r>
      <w:r w:rsidRPr="0041490A">
        <w:rPr>
          <w:rFonts w:hint="eastAsia"/>
        </w:rPr>
        <w:t>的</w:t>
      </w:r>
      <w:r w:rsidRPr="0041490A">
        <w:rPr>
          <w:rFonts w:hint="eastAsia"/>
        </w:rPr>
        <w:t xml:space="preserve"> front_image_path </w:t>
      </w:r>
      <w:r w:rsidRPr="0041490A">
        <w:rPr>
          <w:rFonts w:hint="eastAsia"/>
        </w:rPr>
        <w:t>变量中去呢？这里，我们需要自己定义一个</w:t>
      </w:r>
      <w:r w:rsidRPr="0041490A">
        <w:rPr>
          <w:rFonts w:hint="eastAsia"/>
        </w:rPr>
        <w:t xml:space="preserve"> pipeline</w:t>
      </w:r>
      <w:r w:rsidRPr="0041490A">
        <w:rPr>
          <w:rFonts w:hint="eastAsia"/>
        </w:rPr>
        <w:t>。我们在</w:t>
      </w:r>
      <w:r w:rsidRPr="0041490A">
        <w:rPr>
          <w:rFonts w:hint="eastAsia"/>
        </w:rPr>
        <w:t xml:space="preserve"> pipelines.py </w:t>
      </w:r>
      <w:r w:rsidRPr="0041490A">
        <w:rPr>
          <w:rFonts w:hint="eastAsia"/>
        </w:rPr>
        <w:t>文件中定义</w:t>
      </w:r>
      <w:r w:rsidRPr="0041490A">
        <w:rPr>
          <w:rFonts w:hint="eastAsia"/>
        </w:rPr>
        <w:t xml:space="preserve"> ArticleImagePipeline </w:t>
      </w:r>
      <w:r w:rsidRPr="0041490A">
        <w:rPr>
          <w:rFonts w:hint="eastAsia"/>
        </w:rPr>
        <w:t>来保存图片在本地的路径，代码如下：</w:t>
      </w:r>
    </w:p>
    <w:tbl>
      <w:tblPr>
        <w:tblStyle w:val="a5"/>
        <w:tblW w:w="0" w:type="auto"/>
        <w:tblLook w:val="04A0" w:firstRow="1" w:lastRow="0" w:firstColumn="1" w:lastColumn="0" w:noHBand="0" w:noVBand="1"/>
      </w:tblPr>
      <w:tblGrid>
        <w:gridCol w:w="8296"/>
      </w:tblGrid>
      <w:tr w:rsidR="0069629C" w14:paraId="5E5A9CBA" w14:textId="77777777" w:rsidTr="0069629C">
        <w:tc>
          <w:tcPr>
            <w:tcW w:w="8296" w:type="dxa"/>
          </w:tcPr>
          <w:p w14:paraId="51D8A159" w14:textId="77777777" w:rsidR="0069629C" w:rsidRDefault="0069629C" w:rsidP="0069629C">
            <w:r>
              <w:t>from scrapy.pipelines.images import ImagesPipeline</w:t>
            </w:r>
          </w:p>
          <w:p w14:paraId="7EB2AB4B" w14:textId="77777777" w:rsidR="0069629C" w:rsidRDefault="0069629C" w:rsidP="0069629C"/>
          <w:p w14:paraId="276265E4" w14:textId="77777777" w:rsidR="0069629C" w:rsidRDefault="0069629C" w:rsidP="0069629C"/>
          <w:p w14:paraId="04EBA93C" w14:textId="77777777" w:rsidR="0069629C" w:rsidRDefault="0069629C" w:rsidP="0069629C">
            <w:pPr>
              <w:rPr>
                <w:rFonts w:hint="eastAsia"/>
              </w:rPr>
            </w:pPr>
            <w:r>
              <w:rPr>
                <w:rFonts w:hint="eastAsia"/>
              </w:rPr>
              <w:t xml:space="preserve"># ArticleImagePipeline </w:t>
            </w:r>
            <w:r>
              <w:rPr>
                <w:rFonts w:hint="eastAsia"/>
              </w:rPr>
              <w:t>用来把下载下来的图片的本地路径保存到</w:t>
            </w:r>
            <w:r>
              <w:rPr>
                <w:rFonts w:hint="eastAsia"/>
              </w:rPr>
              <w:t xml:space="preserve"> front_image_path </w:t>
            </w:r>
            <w:r>
              <w:rPr>
                <w:rFonts w:hint="eastAsia"/>
              </w:rPr>
              <w:t>变量中</w:t>
            </w:r>
          </w:p>
          <w:p w14:paraId="5FC80842" w14:textId="77777777" w:rsidR="0069629C" w:rsidRDefault="0069629C" w:rsidP="0069629C">
            <w:pPr>
              <w:rPr>
                <w:rFonts w:hint="eastAsia"/>
              </w:rPr>
            </w:pPr>
            <w:r>
              <w:rPr>
                <w:rFonts w:hint="eastAsia"/>
              </w:rPr>
              <w:t># ArticleImagePipeline</w:t>
            </w:r>
            <w:r>
              <w:rPr>
                <w:rFonts w:hint="eastAsia"/>
              </w:rPr>
              <w:t>继承</w:t>
            </w:r>
            <w:r>
              <w:rPr>
                <w:rFonts w:hint="eastAsia"/>
              </w:rPr>
              <w:t xml:space="preserve"> scrapy.pipelines.images.ImagesPipeline</w:t>
            </w:r>
          </w:p>
          <w:p w14:paraId="17F1C54A" w14:textId="77777777" w:rsidR="0069629C" w:rsidRDefault="0069629C" w:rsidP="0069629C">
            <w:r>
              <w:t>class ArticleImagePipeline(ImagesPipeline):</w:t>
            </w:r>
          </w:p>
          <w:p w14:paraId="312A5E48" w14:textId="77777777" w:rsidR="0069629C" w:rsidRDefault="0069629C" w:rsidP="0069629C">
            <w:pPr>
              <w:rPr>
                <w:rFonts w:hint="eastAsia"/>
              </w:rPr>
            </w:pPr>
            <w:r>
              <w:rPr>
                <w:rFonts w:hint="eastAsia"/>
              </w:rPr>
              <w:t xml:space="preserve">    # </w:t>
            </w:r>
            <w:r>
              <w:rPr>
                <w:rFonts w:hint="eastAsia"/>
              </w:rPr>
              <w:t>重载</w:t>
            </w:r>
            <w:r>
              <w:rPr>
                <w:rFonts w:hint="eastAsia"/>
              </w:rPr>
              <w:t xml:space="preserve"> item_completed </w:t>
            </w:r>
            <w:r>
              <w:rPr>
                <w:rFonts w:hint="eastAsia"/>
              </w:rPr>
              <w:t>函数</w:t>
            </w:r>
          </w:p>
          <w:p w14:paraId="416FC50D" w14:textId="77777777" w:rsidR="0069629C" w:rsidRDefault="0069629C" w:rsidP="0069629C">
            <w:r>
              <w:t xml:space="preserve">    def item_completed(self, results, item, info):</w:t>
            </w:r>
          </w:p>
          <w:p w14:paraId="77E755D7" w14:textId="77777777" w:rsidR="0069629C" w:rsidRDefault="0069629C" w:rsidP="0069629C">
            <w:pPr>
              <w:rPr>
                <w:rFonts w:hint="eastAsia"/>
              </w:rPr>
            </w:pPr>
            <w:r>
              <w:rPr>
                <w:rFonts w:hint="eastAsia"/>
              </w:rPr>
              <w:t xml:space="preserve">        # ok </w:t>
            </w:r>
            <w:r>
              <w:rPr>
                <w:rFonts w:hint="eastAsia"/>
              </w:rPr>
              <w:t>标志图片是否下载成功的变量</w:t>
            </w:r>
          </w:p>
          <w:p w14:paraId="00D51C4F" w14:textId="77777777" w:rsidR="0069629C" w:rsidRDefault="0069629C" w:rsidP="0069629C">
            <w:pPr>
              <w:rPr>
                <w:rFonts w:hint="eastAsia"/>
              </w:rPr>
            </w:pPr>
            <w:r>
              <w:rPr>
                <w:rFonts w:hint="eastAsia"/>
              </w:rPr>
              <w:t xml:space="preserve">        # value </w:t>
            </w:r>
            <w:r>
              <w:rPr>
                <w:rFonts w:hint="eastAsia"/>
              </w:rPr>
              <w:t>中的</w:t>
            </w:r>
            <w:r>
              <w:rPr>
                <w:rFonts w:hint="eastAsia"/>
              </w:rPr>
              <w:t xml:space="preserve"> path </w:t>
            </w:r>
            <w:r>
              <w:rPr>
                <w:rFonts w:hint="eastAsia"/>
              </w:rPr>
              <w:t>为图片下载后的本地路径</w:t>
            </w:r>
          </w:p>
          <w:p w14:paraId="0AABB847" w14:textId="77777777" w:rsidR="0069629C" w:rsidRDefault="0069629C" w:rsidP="0069629C">
            <w:r>
              <w:t xml:space="preserve">        for ok,value in results:</w:t>
            </w:r>
          </w:p>
          <w:p w14:paraId="78C92A65" w14:textId="77777777" w:rsidR="0069629C" w:rsidRDefault="0069629C" w:rsidP="0069629C">
            <w:r>
              <w:t xml:space="preserve">            image_file_path = value["path"]</w:t>
            </w:r>
          </w:p>
          <w:p w14:paraId="586C6FA5" w14:textId="77777777" w:rsidR="0069629C" w:rsidRDefault="0069629C" w:rsidP="0069629C">
            <w:r>
              <w:t xml:space="preserve">        item["front_image_path"] = image_file_path</w:t>
            </w:r>
          </w:p>
          <w:p w14:paraId="5303F46B" w14:textId="77777777" w:rsidR="0069629C" w:rsidRDefault="0069629C" w:rsidP="0069629C">
            <w:pPr>
              <w:rPr>
                <w:rFonts w:hint="eastAsia"/>
              </w:rPr>
            </w:pPr>
            <w:r>
              <w:rPr>
                <w:rFonts w:hint="eastAsia"/>
              </w:rPr>
              <w:t xml:space="preserve">        # </w:t>
            </w:r>
            <w:r>
              <w:rPr>
                <w:rFonts w:hint="eastAsia"/>
              </w:rPr>
              <w:t>每次重写</w:t>
            </w:r>
            <w:r>
              <w:rPr>
                <w:rFonts w:hint="eastAsia"/>
              </w:rPr>
              <w:t xml:space="preserve"> pipeline </w:t>
            </w:r>
            <w:r>
              <w:rPr>
                <w:rFonts w:hint="eastAsia"/>
              </w:rPr>
              <w:t>之后，一定要把</w:t>
            </w:r>
            <w:r>
              <w:rPr>
                <w:rFonts w:hint="eastAsia"/>
              </w:rPr>
              <w:t xml:space="preserve"> item </w:t>
            </w:r>
            <w:r>
              <w:rPr>
                <w:rFonts w:hint="eastAsia"/>
              </w:rPr>
              <w:t>返回去，方便下一个</w:t>
            </w:r>
            <w:r>
              <w:rPr>
                <w:rFonts w:hint="eastAsia"/>
              </w:rPr>
              <w:t xml:space="preserve"> pipeline </w:t>
            </w:r>
            <w:r>
              <w:rPr>
                <w:rFonts w:hint="eastAsia"/>
              </w:rPr>
              <w:t>使用</w:t>
            </w:r>
            <w:r>
              <w:rPr>
                <w:rFonts w:hint="eastAsia"/>
              </w:rPr>
              <w:t xml:space="preserve"> item, </w:t>
            </w:r>
            <w:r>
              <w:rPr>
                <w:rFonts w:hint="eastAsia"/>
              </w:rPr>
              <w:t>一般到最后一个的</w:t>
            </w:r>
            <w:r>
              <w:rPr>
                <w:rFonts w:hint="eastAsia"/>
              </w:rPr>
              <w:t xml:space="preserve"> pipeline </w:t>
            </w:r>
            <w:r>
              <w:rPr>
                <w:rFonts w:hint="eastAsia"/>
              </w:rPr>
              <w:t>基本是用来做数据的最后保存的。</w:t>
            </w:r>
          </w:p>
          <w:p w14:paraId="3762A4D7" w14:textId="59C480CA" w:rsidR="0069629C" w:rsidRDefault="0069629C" w:rsidP="0069629C">
            <w:pPr>
              <w:rPr>
                <w:rFonts w:hint="eastAsia"/>
              </w:rPr>
            </w:pPr>
            <w:r>
              <w:t xml:space="preserve">        return item</w:t>
            </w:r>
          </w:p>
        </w:tc>
      </w:tr>
    </w:tbl>
    <w:p w14:paraId="520F7C8E" w14:textId="730FC6C2" w:rsidR="0041490A" w:rsidRDefault="00036CAE" w:rsidP="00095742">
      <w:r w:rsidRPr="00036CAE">
        <w:rPr>
          <w:rFonts w:hint="eastAsia"/>
        </w:rPr>
        <w:t>并把它配置到</w:t>
      </w:r>
      <w:r w:rsidRPr="00036CAE">
        <w:rPr>
          <w:rFonts w:hint="eastAsia"/>
        </w:rPr>
        <w:t xml:space="preserve"> settings.py </w:t>
      </w:r>
      <w:r w:rsidRPr="00036CAE">
        <w:rPr>
          <w:rFonts w:hint="eastAsia"/>
        </w:rPr>
        <w:t>的</w:t>
      </w:r>
      <w:r w:rsidRPr="00036CAE">
        <w:rPr>
          <w:rFonts w:hint="eastAsia"/>
        </w:rPr>
        <w:t xml:space="preserve"> ITEM_PIPELINES </w:t>
      </w:r>
      <w:r w:rsidRPr="00036CAE">
        <w:rPr>
          <w:rFonts w:hint="eastAsia"/>
        </w:rPr>
        <w:t>配置项，由于我们自己定义的</w:t>
      </w:r>
      <w:r w:rsidRPr="00036CAE">
        <w:rPr>
          <w:rFonts w:hint="eastAsia"/>
        </w:rPr>
        <w:t xml:space="preserve"> pipeline </w:t>
      </w:r>
      <w:r w:rsidRPr="00036CAE">
        <w:rPr>
          <w:rFonts w:hint="eastAsia"/>
        </w:rPr>
        <w:t>继承了</w:t>
      </w:r>
      <w:r w:rsidRPr="00036CAE">
        <w:rPr>
          <w:rFonts w:hint="eastAsia"/>
        </w:rPr>
        <w:t xml:space="preserve"> ImagesPipeline </w:t>
      </w:r>
      <w:r w:rsidRPr="00036CAE">
        <w:rPr>
          <w:rFonts w:hint="eastAsia"/>
        </w:rPr>
        <w:t>，所以我们在</w:t>
      </w:r>
      <w:r w:rsidRPr="00036CAE">
        <w:rPr>
          <w:rFonts w:hint="eastAsia"/>
        </w:rPr>
        <w:t xml:space="preserve"> ITEM_PIPELINES </w:t>
      </w:r>
      <w:r w:rsidRPr="00036CAE">
        <w:rPr>
          <w:rFonts w:hint="eastAsia"/>
        </w:rPr>
        <w:t>中就不再需要配置</w:t>
      </w:r>
      <w:r w:rsidRPr="00036CAE">
        <w:rPr>
          <w:rFonts w:hint="eastAsia"/>
        </w:rPr>
        <w:t xml:space="preserve"> scrapy.pipelines.images.ImagesPipeline </w:t>
      </w:r>
      <w:r w:rsidRPr="00036CAE">
        <w:rPr>
          <w:rFonts w:hint="eastAsia"/>
        </w:rPr>
        <w:t>了，修改配置后，代码如下：</w:t>
      </w:r>
    </w:p>
    <w:tbl>
      <w:tblPr>
        <w:tblStyle w:val="a5"/>
        <w:tblW w:w="0" w:type="auto"/>
        <w:tblLook w:val="04A0" w:firstRow="1" w:lastRow="0" w:firstColumn="1" w:lastColumn="0" w:noHBand="0" w:noVBand="1"/>
      </w:tblPr>
      <w:tblGrid>
        <w:gridCol w:w="8296"/>
      </w:tblGrid>
      <w:tr w:rsidR="00C049DC" w14:paraId="4C3C1579" w14:textId="77777777" w:rsidTr="00C049DC">
        <w:tc>
          <w:tcPr>
            <w:tcW w:w="8296" w:type="dxa"/>
          </w:tcPr>
          <w:p w14:paraId="3BC32864" w14:textId="77777777" w:rsidR="00C049DC" w:rsidRDefault="00C049DC" w:rsidP="00C049DC">
            <w:r>
              <w:t>ITEM_PIPELINES = {</w:t>
            </w:r>
          </w:p>
          <w:p w14:paraId="48F15421" w14:textId="77777777" w:rsidR="00C049DC" w:rsidRDefault="00C049DC" w:rsidP="00C049DC">
            <w:r>
              <w:lastRenderedPageBreak/>
              <w:t xml:space="preserve">    'ArticleSpider.pipelines.ArticlespiderPipeline': 300,</w:t>
            </w:r>
          </w:p>
          <w:p w14:paraId="6D3551A0" w14:textId="77777777" w:rsidR="00C049DC" w:rsidRDefault="00C049DC" w:rsidP="00C049DC">
            <w:pPr>
              <w:rPr>
                <w:rFonts w:hint="eastAsia"/>
              </w:rPr>
            </w:pPr>
            <w:r>
              <w:rPr>
                <w:rFonts w:hint="eastAsia"/>
              </w:rPr>
              <w:t xml:space="preserve">    'ArticleSpider.pipelines.ArticleImagePipeline': 1,#</w:t>
            </w:r>
            <w:r>
              <w:rPr>
                <w:rFonts w:hint="eastAsia"/>
              </w:rPr>
              <w:t>定义自己的</w:t>
            </w:r>
            <w:r>
              <w:rPr>
                <w:rFonts w:hint="eastAsia"/>
              </w:rPr>
              <w:t xml:space="preserve"> ImagesPipeline </w:t>
            </w:r>
            <w:r>
              <w:rPr>
                <w:rFonts w:hint="eastAsia"/>
              </w:rPr>
              <w:t>用来处理本地图片路径的保存</w:t>
            </w:r>
          </w:p>
          <w:p w14:paraId="2E7B536C" w14:textId="31894696" w:rsidR="00C049DC" w:rsidRDefault="00C049DC" w:rsidP="00C049DC">
            <w:pPr>
              <w:rPr>
                <w:rFonts w:hint="eastAsia"/>
              </w:rPr>
            </w:pPr>
            <w:r>
              <w:t>}</w:t>
            </w:r>
          </w:p>
        </w:tc>
      </w:tr>
    </w:tbl>
    <w:p w14:paraId="3F4907CC" w14:textId="077AD638" w:rsidR="00036CAE" w:rsidRDefault="001F3AA0" w:rsidP="00095742">
      <w:r w:rsidRPr="001F3AA0">
        <w:rPr>
          <w:rFonts w:hint="eastAsia"/>
        </w:rPr>
        <w:lastRenderedPageBreak/>
        <w:t>这里，附上所有文件修改之后的代码，以后每节的代码的修改都是在前一节基础之上进行。</w:t>
      </w:r>
    </w:p>
    <w:p w14:paraId="633302A5" w14:textId="77777777" w:rsidR="005374B4" w:rsidRDefault="005374B4" w:rsidP="005374B4">
      <w:pPr>
        <w:rPr>
          <w:rFonts w:hint="eastAsia"/>
        </w:rPr>
      </w:pPr>
      <w:r>
        <w:rPr>
          <w:rFonts w:hint="eastAsia"/>
        </w:rPr>
        <w:t xml:space="preserve">items.py </w:t>
      </w:r>
      <w:r>
        <w:rPr>
          <w:rFonts w:hint="eastAsia"/>
        </w:rPr>
        <w:t>不变</w:t>
      </w:r>
    </w:p>
    <w:p w14:paraId="36F959C5" w14:textId="77777777" w:rsidR="005374B4" w:rsidRDefault="005374B4" w:rsidP="005374B4">
      <w:pPr>
        <w:rPr>
          <w:rFonts w:hint="eastAsia"/>
        </w:rPr>
      </w:pPr>
      <w:r>
        <w:rPr>
          <w:rFonts w:hint="eastAsia"/>
        </w:rPr>
        <w:t xml:space="preserve">common.py </w:t>
      </w:r>
      <w:r>
        <w:rPr>
          <w:rFonts w:hint="eastAsia"/>
        </w:rPr>
        <w:t>不变</w:t>
      </w:r>
    </w:p>
    <w:p w14:paraId="0E78DA8B" w14:textId="6A397569" w:rsidR="001F3AA0" w:rsidRDefault="005374B4" w:rsidP="005374B4">
      <w:r>
        <w:rPr>
          <w:rFonts w:hint="eastAsia"/>
        </w:rPr>
        <w:t xml:space="preserve">settings.py </w:t>
      </w:r>
      <w:r>
        <w:rPr>
          <w:rFonts w:hint="eastAsia"/>
        </w:rPr>
        <w:t>代码如下：</w:t>
      </w:r>
    </w:p>
    <w:tbl>
      <w:tblPr>
        <w:tblStyle w:val="a5"/>
        <w:tblW w:w="0" w:type="auto"/>
        <w:tblLook w:val="04A0" w:firstRow="1" w:lastRow="0" w:firstColumn="1" w:lastColumn="0" w:noHBand="0" w:noVBand="1"/>
      </w:tblPr>
      <w:tblGrid>
        <w:gridCol w:w="8296"/>
      </w:tblGrid>
      <w:tr w:rsidR="004632F5" w14:paraId="434F5643" w14:textId="77777777" w:rsidTr="004632F5">
        <w:tc>
          <w:tcPr>
            <w:tcW w:w="8296" w:type="dxa"/>
          </w:tcPr>
          <w:p w14:paraId="23B697D5" w14:textId="77777777" w:rsidR="004632F5" w:rsidRDefault="004632F5" w:rsidP="004632F5">
            <w:r>
              <w:t># -*- coding: utf-8 -*-</w:t>
            </w:r>
          </w:p>
          <w:p w14:paraId="2EEB9F18" w14:textId="77777777" w:rsidR="004632F5" w:rsidRDefault="004632F5" w:rsidP="004632F5"/>
          <w:p w14:paraId="204337F5" w14:textId="77777777" w:rsidR="004632F5" w:rsidRDefault="004632F5" w:rsidP="004632F5"/>
          <w:p w14:paraId="4DC67C7B" w14:textId="77777777" w:rsidR="004632F5" w:rsidRDefault="004632F5" w:rsidP="004632F5">
            <w:r>
              <w:t>BOT_NAME = 'ArticleSpider'</w:t>
            </w:r>
          </w:p>
          <w:p w14:paraId="52A269A7" w14:textId="77777777" w:rsidR="004632F5" w:rsidRDefault="004632F5" w:rsidP="004632F5"/>
          <w:p w14:paraId="3BBC05E2" w14:textId="77777777" w:rsidR="004632F5" w:rsidRDefault="004632F5" w:rsidP="004632F5"/>
          <w:p w14:paraId="373A7D41" w14:textId="77777777" w:rsidR="004632F5" w:rsidRDefault="004632F5" w:rsidP="004632F5">
            <w:r>
              <w:t>SPIDER_MODULES = ['ArticleSpider.spiders']</w:t>
            </w:r>
          </w:p>
          <w:p w14:paraId="59E3EB65" w14:textId="77777777" w:rsidR="004632F5" w:rsidRDefault="004632F5" w:rsidP="004632F5">
            <w:r>
              <w:t>NEWSPIDER_MODULE = 'ArticleSpider.spiders'</w:t>
            </w:r>
          </w:p>
          <w:p w14:paraId="17CA7828" w14:textId="77777777" w:rsidR="004632F5" w:rsidRDefault="004632F5" w:rsidP="004632F5"/>
          <w:p w14:paraId="4D7050AD" w14:textId="77777777" w:rsidR="004632F5" w:rsidRDefault="004632F5" w:rsidP="004632F5"/>
          <w:p w14:paraId="68D3D4E3" w14:textId="77777777" w:rsidR="004632F5" w:rsidRDefault="004632F5" w:rsidP="004632F5">
            <w:pPr>
              <w:rPr>
                <w:rFonts w:hint="eastAsia"/>
              </w:rPr>
            </w:pPr>
            <w:r>
              <w:rPr>
                <w:rFonts w:hint="eastAsia"/>
              </w:rPr>
              <w:t xml:space="preserve"># </w:t>
            </w:r>
            <w:r>
              <w:rPr>
                <w:rFonts w:hint="eastAsia"/>
              </w:rPr>
              <w:t>设置为</w:t>
            </w:r>
            <w:r>
              <w:rPr>
                <w:rFonts w:hint="eastAsia"/>
              </w:rPr>
              <w:t xml:space="preserve"> False </w:t>
            </w:r>
            <w:r>
              <w:rPr>
                <w:rFonts w:hint="eastAsia"/>
              </w:rPr>
              <w:t>表示</w:t>
            </w:r>
            <w:r>
              <w:rPr>
                <w:rFonts w:hint="eastAsia"/>
              </w:rPr>
              <w:t xml:space="preserve"> </w:t>
            </w:r>
            <w:r>
              <w:rPr>
                <w:rFonts w:hint="eastAsia"/>
              </w:rPr>
              <w:t>不遵循网站的</w:t>
            </w:r>
            <w:r>
              <w:rPr>
                <w:rFonts w:hint="eastAsia"/>
              </w:rPr>
              <w:t xml:space="preserve"> robots.txt </w:t>
            </w:r>
            <w:r>
              <w:rPr>
                <w:rFonts w:hint="eastAsia"/>
              </w:rPr>
              <w:t>协议</w:t>
            </w:r>
          </w:p>
          <w:p w14:paraId="219AF2B7" w14:textId="77777777" w:rsidR="004632F5" w:rsidRDefault="004632F5" w:rsidP="004632F5">
            <w:r>
              <w:t>ROBOTSTXT_OBEY = False</w:t>
            </w:r>
          </w:p>
          <w:p w14:paraId="505E1FAF" w14:textId="77777777" w:rsidR="004632F5" w:rsidRDefault="004632F5" w:rsidP="004632F5"/>
          <w:p w14:paraId="45F2682C" w14:textId="77777777" w:rsidR="004632F5" w:rsidRDefault="004632F5" w:rsidP="004632F5"/>
          <w:p w14:paraId="7F933387" w14:textId="77777777" w:rsidR="004632F5" w:rsidRDefault="004632F5" w:rsidP="004632F5">
            <w:pPr>
              <w:rPr>
                <w:rFonts w:hint="eastAsia"/>
              </w:rPr>
            </w:pPr>
            <w:r>
              <w:rPr>
                <w:rFonts w:hint="eastAsia"/>
              </w:rPr>
              <w:t xml:space="preserve"># </w:t>
            </w:r>
            <w:r>
              <w:rPr>
                <w:rFonts w:hint="eastAsia"/>
              </w:rPr>
              <w:t>注意：</w:t>
            </w:r>
            <w:r>
              <w:rPr>
                <w:rFonts w:hint="eastAsia"/>
              </w:rPr>
              <w:t xml:space="preserve">ITEM_PIPELINES </w:t>
            </w:r>
            <w:r>
              <w:rPr>
                <w:rFonts w:hint="eastAsia"/>
              </w:rPr>
              <w:t>这里的数字是指</w:t>
            </w:r>
            <w:r>
              <w:rPr>
                <w:rFonts w:hint="eastAsia"/>
              </w:rPr>
              <w:t xml:space="preserve"> Pipeline </w:t>
            </w:r>
            <w:r>
              <w:rPr>
                <w:rFonts w:hint="eastAsia"/>
              </w:rPr>
              <w:t>处理的优先顺序，数字越小越优先</w:t>
            </w:r>
          </w:p>
          <w:p w14:paraId="4D2CB030" w14:textId="77777777" w:rsidR="004632F5" w:rsidRDefault="004632F5" w:rsidP="004632F5">
            <w:r>
              <w:t>ITEM_PIPELINES = {</w:t>
            </w:r>
          </w:p>
          <w:p w14:paraId="466FFBE0" w14:textId="77777777" w:rsidR="004632F5" w:rsidRDefault="004632F5" w:rsidP="004632F5">
            <w:r>
              <w:t xml:space="preserve">    'ArticleSpider.pipelines.ArticlespiderPipeline': 300,</w:t>
            </w:r>
          </w:p>
          <w:p w14:paraId="511EA36E" w14:textId="77777777" w:rsidR="004632F5" w:rsidRDefault="004632F5" w:rsidP="004632F5">
            <w:r>
              <w:t xml:space="preserve">    #'scrapy.pipelines.images.ImagesPipeline': 1,</w:t>
            </w:r>
          </w:p>
          <w:p w14:paraId="1F7091BF" w14:textId="77777777" w:rsidR="004632F5" w:rsidRDefault="004632F5" w:rsidP="004632F5">
            <w:pPr>
              <w:rPr>
                <w:rFonts w:hint="eastAsia"/>
              </w:rPr>
            </w:pPr>
            <w:r>
              <w:rPr>
                <w:rFonts w:hint="eastAsia"/>
              </w:rPr>
              <w:t xml:space="preserve">    'ArticleSpider.pipelines.ArticleImagePipeline': 1,#</w:t>
            </w:r>
            <w:r>
              <w:rPr>
                <w:rFonts w:hint="eastAsia"/>
              </w:rPr>
              <w:t>定义自己的</w:t>
            </w:r>
            <w:r>
              <w:rPr>
                <w:rFonts w:hint="eastAsia"/>
              </w:rPr>
              <w:t xml:space="preserve"> ImagesPipeline</w:t>
            </w:r>
          </w:p>
          <w:p w14:paraId="3C941D9C" w14:textId="77777777" w:rsidR="004632F5" w:rsidRDefault="004632F5" w:rsidP="004632F5">
            <w:r>
              <w:t>}</w:t>
            </w:r>
          </w:p>
          <w:p w14:paraId="1940BF9E" w14:textId="77777777" w:rsidR="004632F5" w:rsidRDefault="004632F5" w:rsidP="004632F5"/>
          <w:p w14:paraId="6403D0FC" w14:textId="77777777" w:rsidR="004632F5" w:rsidRDefault="004632F5" w:rsidP="004632F5"/>
          <w:p w14:paraId="0175436B" w14:textId="77777777" w:rsidR="004632F5" w:rsidRDefault="004632F5" w:rsidP="004632F5">
            <w:pPr>
              <w:rPr>
                <w:rFonts w:hint="eastAsia"/>
              </w:rPr>
            </w:pPr>
            <w:r>
              <w:rPr>
                <w:rFonts w:hint="eastAsia"/>
              </w:rPr>
              <w:t xml:space="preserve"># </w:t>
            </w:r>
            <w:r>
              <w:rPr>
                <w:rFonts w:hint="eastAsia"/>
              </w:rPr>
              <w:t>图片下载变量配置</w:t>
            </w:r>
            <w:r>
              <w:rPr>
                <w:rFonts w:hint="eastAsia"/>
              </w:rPr>
              <w:t xml:space="preserve"> </w:t>
            </w:r>
            <w:r>
              <w:rPr>
                <w:rFonts w:hint="eastAsia"/>
              </w:rPr>
              <w:t>开始</w:t>
            </w:r>
          </w:p>
          <w:p w14:paraId="0AA81A9E" w14:textId="77777777" w:rsidR="004632F5" w:rsidRDefault="004632F5" w:rsidP="004632F5">
            <w:pPr>
              <w:rPr>
                <w:rFonts w:hint="eastAsia"/>
              </w:rPr>
            </w:pPr>
            <w:r>
              <w:rPr>
                <w:rFonts w:hint="eastAsia"/>
              </w:rPr>
              <w:t xml:space="preserve"># </w:t>
            </w:r>
            <w:r>
              <w:rPr>
                <w:rFonts w:hint="eastAsia"/>
              </w:rPr>
              <w:t>配置的变量名是固定的，变量用于</w:t>
            </w:r>
            <w:r>
              <w:rPr>
                <w:rFonts w:hint="eastAsia"/>
              </w:rPr>
              <w:t xml:space="preserve"> scrapy.pipelines.images.ImagesPipeline </w:t>
            </w:r>
            <w:r>
              <w:rPr>
                <w:rFonts w:hint="eastAsia"/>
              </w:rPr>
              <w:t>的使用</w:t>
            </w:r>
          </w:p>
          <w:p w14:paraId="6E11E275" w14:textId="77777777" w:rsidR="004632F5" w:rsidRDefault="004632F5" w:rsidP="004632F5">
            <w:pPr>
              <w:rPr>
                <w:rFonts w:hint="eastAsia"/>
              </w:rPr>
            </w:pPr>
            <w:r>
              <w:rPr>
                <w:rFonts w:hint="eastAsia"/>
              </w:rPr>
              <w:t xml:space="preserve"># ImagesPipeline </w:t>
            </w:r>
            <w:r>
              <w:rPr>
                <w:rFonts w:hint="eastAsia"/>
              </w:rPr>
              <w:t>位于</w:t>
            </w:r>
            <w:r>
              <w:rPr>
                <w:rFonts w:hint="eastAsia"/>
              </w:rPr>
              <w:t xml:space="preserve"> site-packages/scrapy/pipelines/images.py </w:t>
            </w:r>
            <w:r>
              <w:rPr>
                <w:rFonts w:hint="eastAsia"/>
              </w:rPr>
              <w:t>文件中定义</w:t>
            </w:r>
          </w:p>
          <w:p w14:paraId="3F299DA6" w14:textId="77777777" w:rsidR="004632F5" w:rsidRDefault="004632F5" w:rsidP="004632F5">
            <w:r>
              <w:t>import os</w:t>
            </w:r>
          </w:p>
          <w:p w14:paraId="3A91C432" w14:textId="77777777" w:rsidR="004632F5" w:rsidRDefault="004632F5" w:rsidP="004632F5">
            <w:r>
              <w:t>IMAGES_URLS_FIELD = "front_image_url"</w:t>
            </w:r>
          </w:p>
          <w:p w14:paraId="0520724E" w14:textId="77777777" w:rsidR="004632F5" w:rsidRDefault="004632F5" w:rsidP="004632F5">
            <w:r>
              <w:t>project_dir = os.path.abspath(os.path.dirname(__file__))</w:t>
            </w:r>
          </w:p>
          <w:p w14:paraId="48CDE065" w14:textId="77777777" w:rsidR="004632F5" w:rsidRDefault="004632F5" w:rsidP="004632F5">
            <w:pPr>
              <w:rPr>
                <w:rFonts w:hint="eastAsia"/>
              </w:rPr>
            </w:pPr>
            <w:r>
              <w:rPr>
                <w:rFonts w:hint="eastAsia"/>
              </w:rPr>
              <w:t xml:space="preserve"># </w:t>
            </w:r>
            <w:r>
              <w:rPr>
                <w:rFonts w:hint="eastAsia"/>
              </w:rPr>
              <w:t>在</w:t>
            </w:r>
            <w:r>
              <w:rPr>
                <w:rFonts w:hint="eastAsia"/>
              </w:rPr>
              <w:t xml:space="preserve"> ArticleSpider </w:t>
            </w:r>
            <w:r>
              <w:rPr>
                <w:rFonts w:hint="eastAsia"/>
              </w:rPr>
              <w:t>目录下建立</w:t>
            </w:r>
            <w:r>
              <w:rPr>
                <w:rFonts w:hint="eastAsia"/>
              </w:rPr>
              <w:t xml:space="preserve"> images </w:t>
            </w:r>
            <w:r>
              <w:rPr>
                <w:rFonts w:hint="eastAsia"/>
              </w:rPr>
              <w:t>目录</w:t>
            </w:r>
          </w:p>
          <w:p w14:paraId="1D26562A" w14:textId="77777777" w:rsidR="004632F5" w:rsidRDefault="004632F5" w:rsidP="004632F5">
            <w:r>
              <w:t>IMAGES_STORE = os.path.join(project_dir,'images')</w:t>
            </w:r>
          </w:p>
          <w:p w14:paraId="62C44A12" w14:textId="77777777" w:rsidR="004632F5" w:rsidRDefault="004632F5" w:rsidP="004632F5"/>
          <w:p w14:paraId="1F5A72F3" w14:textId="77777777" w:rsidR="004632F5" w:rsidRDefault="004632F5" w:rsidP="004632F5"/>
          <w:p w14:paraId="6BF8A905" w14:textId="77777777" w:rsidR="004632F5" w:rsidRDefault="004632F5" w:rsidP="004632F5">
            <w:pPr>
              <w:rPr>
                <w:rFonts w:hint="eastAsia"/>
              </w:rPr>
            </w:pPr>
            <w:r>
              <w:rPr>
                <w:rFonts w:hint="eastAsia"/>
              </w:rPr>
              <w:lastRenderedPageBreak/>
              <w:t># IMAGES_MIN_HEIGHT = 100 #</w:t>
            </w:r>
            <w:r>
              <w:rPr>
                <w:rFonts w:hint="eastAsia"/>
              </w:rPr>
              <w:t>设置图片的最小高度</w:t>
            </w:r>
            <w:r>
              <w:rPr>
                <w:rFonts w:hint="eastAsia"/>
              </w:rPr>
              <w:t>,</w:t>
            </w:r>
            <w:r>
              <w:rPr>
                <w:rFonts w:hint="eastAsia"/>
              </w:rPr>
              <w:t>需要的时候可以设置为打开</w:t>
            </w:r>
          </w:p>
          <w:p w14:paraId="3D790F5D" w14:textId="77777777" w:rsidR="004632F5" w:rsidRDefault="004632F5" w:rsidP="004632F5">
            <w:pPr>
              <w:rPr>
                <w:rFonts w:hint="eastAsia"/>
              </w:rPr>
            </w:pPr>
            <w:r>
              <w:rPr>
                <w:rFonts w:hint="eastAsia"/>
              </w:rPr>
              <w:t># IMAGES_MIN_WIDTH = 100 #</w:t>
            </w:r>
            <w:r>
              <w:rPr>
                <w:rFonts w:hint="eastAsia"/>
              </w:rPr>
              <w:t>设置图片的最小宽度</w:t>
            </w:r>
            <w:r>
              <w:rPr>
                <w:rFonts w:hint="eastAsia"/>
              </w:rPr>
              <w:t>,</w:t>
            </w:r>
            <w:r>
              <w:rPr>
                <w:rFonts w:hint="eastAsia"/>
              </w:rPr>
              <w:t>需要的时候可以设置为打开</w:t>
            </w:r>
          </w:p>
          <w:p w14:paraId="684F4803" w14:textId="77777777" w:rsidR="004632F5" w:rsidRDefault="004632F5" w:rsidP="004632F5"/>
          <w:p w14:paraId="448A8424" w14:textId="77777777" w:rsidR="004632F5" w:rsidRDefault="004632F5" w:rsidP="004632F5"/>
          <w:p w14:paraId="37FB6B47" w14:textId="10FC25E2" w:rsidR="004632F5" w:rsidRDefault="004632F5" w:rsidP="004632F5">
            <w:pPr>
              <w:rPr>
                <w:rFonts w:hint="eastAsia"/>
              </w:rPr>
            </w:pPr>
            <w:r>
              <w:rPr>
                <w:rFonts w:hint="eastAsia"/>
              </w:rPr>
              <w:t xml:space="preserve"># </w:t>
            </w:r>
            <w:r>
              <w:rPr>
                <w:rFonts w:hint="eastAsia"/>
              </w:rPr>
              <w:t>图片下载变量配置</w:t>
            </w:r>
            <w:r>
              <w:rPr>
                <w:rFonts w:hint="eastAsia"/>
              </w:rPr>
              <w:t xml:space="preserve"> </w:t>
            </w:r>
            <w:r>
              <w:rPr>
                <w:rFonts w:hint="eastAsia"/>
              </w:rPr>
              <w:t>结束</w:t>
            </w:r>
          </w:p>
        </w:tc>
      </w:tr>
    </w:tbl>
    <w:p w14:paraId="395A20F3" w14:textId="77777777" w:rsidR="005374B4" w:rsidRDefault="005374B4" w:rsidP="005374B4">
      <w:pPr>
        <w:rPr>
          <w:rFonts w:hint="eastAsia"/>
        </w:rPr>
      </w:pPr>
    </w:p>
    <w:p w14:paraId="3054D613" w14:textId="47121544" w:rsidR="00771EA0" w:rsidRDefault="00510CD2" w:rsidP="00095742">
      <w:r w:rsidRPr="00510CD2">
        <w:rPr>
          <w:rFonts w:hint="eastAsia"/>
        </w:rPr>
        <w:t xml:space="preserve">pipelines.py </w:t>
      </w:r>
      <w:r w:rsidRPr="00510CD2">
        <w:rPr>
          <w:rFonts w:hint="eastAsia"/>
        </w:rPr>
        <w:t>代码如下：</w:t>
      </w:r>
    </w:p>
    <w:tbl>
      <w:tblPr>
        <w:tblStyle w:val="a5"/>
        <w:tblW w:w="0" w:type="auto"/>
        <w:tblLook w:val="04A0" w:firstRow="1" w:lastRow="0" w:firstColumn="1" w:lastColumn="0" w:noHBand="0" w:noVBand="1"/>
      </w:tblPr>
      <w:tblGrid>
        <w:gridCol w:w="8296"/>
      </w:tblGrid>
      <w:tr w:rsidR="0063390A" w14:paraId="4B866921" w14:textId="77777777" w:rsidTr="0063390A">
        <w:tc>
          <w:tcPr>
            <w:tcW w:w="8296" w:type="dxa"/>
          </w:tcPr>
          <w:p w14:paraId="7A8EA521" w14:textId="77777777" w:rsidR="0063390A" w:rsidRDefault="0063390A" w:rsidP="0063390A">
            <w:r>
              <w:t># -*- coding: utf-8 -*-</w:t>
            </w:r>
          </w:p>
          <w:p w14:paraId="4D61DB19" w14:textId="77777777" w:rsidR="0063390A" w:rsidRDefault="0063390A" w:rsidP="0063390A"/>
          <w:p w14:paraId="3E1F2E84" w14:textId="77777777" w:rsidR="0063390A" w:rsidRDefault="0063390A" w:rsidP="0063390A"/>
          <w:p w14:paraId="4D484F06" w14:textId="77777777" w:rsidR="0063390A" w:rsidRDefault="0063390A" w:rsidP="0063390A">
            <w:r>
              <w:t>from scrapy.pipelines.images import ImagesPipeline</w:t>
            </w:r>
          </w:p>
          <w:p w14:paraId="6A0C878C" w14:textId="77777777" w:rsidR="0063390A" w:rsidRDefault="0063390A" w:rsidP="0063390A"/>
          <w:p w14:paraId="7DB8F50D" w14:textId="77777777" w:rsidR="0063390A" w:rsidRDefault="0063390A" w:rsidP="0063390A"/>
          <w:p w14:paraId="3B9DE2D8" w14:textId="77777777" w:rsidR="0063390A" w:rsidRDefault="0063390A" w:rsidP="0063390A">
            <w:r>
              <w:t>class ArticlespiderPipeline(object):</w:t>
            </w:r>
          </w:p>
          <w:p w14:paraId="33143A55" w14:textId="77777777" w:rsidR="0063390A" w:rsidRDefault="0063390A" w:rsidP="0063390A">
            <w:r>
              <w:t xml:space="preserve">    def process_item(self, item, spider):</w:t>
            </w:r>
          </w:p>
          <w:p w14:paraId="2A0E9BC2" w14:textId="77777777" w:rsidR="0063390A" w:rsidRDefault="0063390A" w:rsidP="0063390A">
            <w:r>
              <w:t xml:space="preserve">        return item</w:t>
            </w:r>
          </w:p>
          <w:p w14:paraId="0D7A22E4" w14:textId="77777777" w:rsidR="0063390A" w:rsidRDefault="0063390A" w:rsidP="0063390A"/>
          <w:p w14:paraId="21994E43" w14:textId="77777777" w:rsidR="0063390A" w:rsidRDefault="0063390A" w:rsidP="0063390A"/>
          <w:p w14:paraId="115C141E" w14:textId="77777777" w:rsidR="0063390A" w:rsidRDefault="0063390A" w:rsidP="0063390A">
            <w:pPr>
              <w:rPr>
                <w:rFonts w:hint="eastAsia"/>
              </w:rPr>
            </w:pPr>
            <w:r>
              <w:rPr>
                <w:rFonts w:hint="eastAsia"/>
              </w:rPr>
              <w:t xml:space="preserve"># ArticleImagePipeline </w:t>
            </w:r>
            <w:r>
              <w:rPr>
                <w:rFonts w:hint="eastAsia"/>
              </w:rPr>
              <w:t>用来把下载下来的图片的本地路径保存到</w:t>
            </w:r>
            <w:r>
              <w:rPr>
                <w:rFonts w:hint="eastAsia"/>
              </w:rPr>
              <w:t xml:space="preserve"> front_image_path </w:t>
            </w:r>
            <w:r>
              <w:rPr>
                <w:rFonts w:hint="eastAsia"/>
              </w:rPr>
              <w:t>变量中</w:t>
            </w:r>
          </w:p>
          <w:p w14:paraId="147C8A15" w14:textId="77777777" w:rsidR="0063390A" w:rsidRDefault="0063390A" w:rsidP="0063390A">
            <w:pPr>
              <w:rPr>
                <w:rFonts w:hint="eastAsia"/>
              </w:rPr>
            </w:pPr>
            <w:r>
              <w:rPr>
                <w:rFonts w:hint="eastAsia"/>
              </w:rPr>
              <w:t># ArticleImagePipeline</w:t>
            </w:r>
            <w:r>
              <w:rPr>
                <w:rFonts w:hint="eastAsia"/>
              </w:rPr>
              <w:t>继承</w:t>
            </w:r>
            <w:r>
              <w:rPr>
                <w:rFonts w:hint="eastAsia"/>
              </w:rPr>
              <w:t xml:space="preserve"> scrapy.pipelines.images.ImagesPipeline</w:t>
            </w:r>
          </w:p>
          <w:p w14:paraId="08CA108A" w14:textId="77777777" w:rsidR="0063390A" w:rsidRDefault="0063390A" w:rsidP="0063390A">
            <w:r>
              <w:t>class ArticleImagePipeline(ImagesPipeline):</w:t>
            </w:r>
          </w:p>
          <w:p w14:paraId="4AE9277E" w14:textId="77777777" w:rsidR="0063390A" w:rsidRDefault="0063390A" w:rsidP="0063390A">
            <w:pPr>
              <w:rPr>
                <w:rFonts w:hint="eastAsia"/>
              </w:rPr>
            </w:pPr>
            <w:r>
              <w:rPr>
                <w:rFonts w:hint="eastAsia"/>
              </w:rPr>
              <w:t xml:space="preserve">    # </w:t>
            </w:r>
            <w:r>
              <w:rPr>
                <w:rFonts w:hint="eastAsia"/>
              </w:rPr>
              <w:t>重载</w:t>
            </w:r>
            <w:r>
              <w:rPr>
                <w:rFonts w:hint="eastAsia"/>
              </w:rPr>
              <w:t xml:space="preserve"> item_completed </w:t>
            </w:r>
            <w:r>
              <w:rPr>
                <w:rFonts w:hint="eastAsia"/>
              </w:rPr>
              <w:t>函数</w:t>
            </w:r>
          </w:p>
          <w:p w14:paraId="6D9CF0CD" w14:textId="77777777" w:rsidR="0063390A" w:rsidRDefault="0063390A" w:rsidP="0063390A">
            <w:r>
              <w:t xml:space="preserve">    def item_completed(self, results, item, info):</w:t>
            </w:r>
          </w:p>
          <w:p w14:paraId="38CED51F" w14:textId="77777777" w:rsidR="0063390A" w:rsidRDefault="0063390A" w:rsidP="0063390A">
            <w:pPr>
              <w:rPr>
                <w:rFonts w:hint="eastAsia"/>
              </w:rPr>
            </w:pPr>
            <w:r>
              <w:rPr>
                <w:rFonts w:hint="eastAsia"/>
              </w:rPr>
              <w:t xml:space="preserve">        # ok </w:t>
            </w:r>
            <w:r>
              <w:rPr>
                <w:rFonts w:hint="eastAsia"/>
              </w:rPr>
              <w:t>标志图片是否下载成功的变量</w:t>
            </w:r>
          </w:p>
          <w:p w14:paraId="71D2C86C" w14:textId="77777777" w:rsidR="0063390A" w:rsidRDefault="0063390A" w:rsidP="0063390A">
            <w:pPr>
              <w:rPr>
                <w:rFonts w:hint="eastAsia"/>
              </w:rPr>
            </w:pPr>
            <w:r>
              <w:rPr>
                <w:rFonts w:hint="eastAsia"/>
              </w:rPr>
              <w:t xml:space="preserve">        # value </w:t>
            </w:r>
            <w:r>
              <w:rPr>
                <w:rFonts w:hint="eastAsia"/>
              </w:rPr>
              <w:t>中的</w:t>
            </w:r>
            <w:r>
              <w:rPr>
                <w:rFonts w:hint="eastAsia"/>
              </w:rPr>
              <w:t xml:space="preserve"> path </w:t>
            </w:r>
            <w:r>
              <w:rPr>
                <w:rFonts w:hint="eastAsia"/>
              </w:rPr>
              <w:t>为图片下载后的本地路径</w:t>
            </w:r>
          </w:p>
          <w:p w14:paraId="3E5FBFFC" w14:textId="77777777" w:rsidR="0063390A" w:rsidRDefault="0063390A" w:rsidP="0063390A">
            <w:r>
              <w:t xml:space="preserve">        for ok,value in results:</w:t>
            </w:r>
          </w:p>
          <w:p w14:paraId="7A54FDFC" w14:textId="77777777" w:rsidR="0063390A" w:rsidRDefault="0063390A" w:rsidP="0063390A">
            <w:r>
              <w:t xml:space="preserve">            image_file_path = value["path"]</w:t>
            </w:r>
          </w:p>
          <w:p w14:paraId="29A0ABC7" w14:textId="77777777" w:rsidR="0063390A" w:rsidRDefault="0063390A" w:rsidP="0063390A">
            <w:r>
              <w:t xml:space="preserve">        item["front_image_path"] = image_file_path</w:t>
            </w:r>
          </w:p>
          <w:p w14:paraId="11B79972" w14:textId="13EAB542" w:rsidR="0063390A" w:rsidRDefault="0063390A" w:rsidP="0063390A">
            <w:pPr>
              <w:rPr>
                <w:rFonts w:hint="eastAsia"/>
              </w:rPr>
            </w:pPr>
            <w:r>
              <w:t xml:space="preserve">        return item</w:t>
            </w:r>
          </w:p>
        </w:tc>
      </w:tr>
    </w:tbl>
    <w:p w14:paraId="1BC69C7C" w14:textId="1BBC8392" w:rsidR="00510CD2" w:rsidRDefault="00510CD2" w:rsidP="00095742"/>
    <w:p w14:paraId="2A103CAD" w14:textId="138EF190" w:rsidR="0063390A" w:rsidRDefault="00076086" w:rsidP="00095742">
      <w:r w:rsidRPr="00076086">
        <w:rPr>
          <w:rFonts w:hint="eastAsia"/>
        </w:rPr>
        <w:t xml:space="preserve">jobbole.py </w:t>
      </w:r>
      <w:r w:rsidRPr="00076086">
        <w:rPr>
          <w:rFonts w:hint="eastAsia"/>
        </w:rPr>
        <w:t>代码如下：</w:t>
      </w:r>
    </w:p>
    <w:tbl>
      <w:tblPr>
        <w:tblStyle w:val="a5"/>
        <w:tblW w:w="0" w:type="auto"/>
        <w:tblLook w:val="04A0" w:firstRow="1" w:lastRow="0" w:firstColumn="1" w:lastColumn="0" w:noHBand="0" w:noVBand="1"/>
      </w:tblPr>
      <w:tblGrid>
        <w:gridCol w:w="8296"/>
      </w:tblGrid>
      <w:tr w:rsidR="005321F5" w14:paraId="222DAC56" w14:textId="77777777" w:rsidTr="005321F5">
        <w:tc>
          <w:tcPr>
            <w:tcW w:w="8296" w:type="dxa"/>
          </w:tcPr>
          <w:p w14:paraId="5EBEA454" w14:textId="77777777" w:rsidR="005321F5" w:rsidRDefault="005321F5" w:rsidP="005321F5">
            <w:r>
              <w:t># -*- coding: utf-8 -*-</w:t>
            </w:r>
          </w:p>
          <w:p w14:paraId="52B32459" w14:textId="77777777" w:rsidR="005321F5" w:rsidRDefault="005321F5" w:rsidP="005321F5">
            <w:r>
              <w:t>import scrapy</w:t>
            </w:r>
          </w:p>
          <w:p w14:paraId="3D865182" w14:textId="77777777" w:rsidR="005321F5" w:rsidRDefault="005321F5" w:rsidP="005321F5">
            <w:r>
              <w:t>import re</w:t>
            </w:r>
          </w:p>
          <w:p w14:paraId="64F1C6A2" w14:textId="77777777" w:rsidR="005321F5" w:rsidRDefault="005321F5" w:rsidP="005321F5">
            <w:r>
              <w:t>from scrapy.http import Request</w:t>
            </w:r>
          </w:p>
          <w:p w14:paraId="2A5E2FF6" w14:textId="77777777" w:rsidR="005321F5" w:rsidRDefault="005321F5" w:rsidP="005321F5">
            <w:r>
              <w:t>from urllib import parse</w:t>
            </w:r>
          </w:p>
          <w:p w14:paraId="7A62B48C" w14:textId="77777777" w:rsidR="005321F5" w:rsidRDefault="005321F5" w:rsidP="005321F5">
            <w:r>
              <w:t>from ArticleSpider.items import JobBoleArticleItem</w:t>
            </w:r>
          </w:p>
          <w:p w14:paraId="37B56A4D" w14:textId="77777777" w:rsidR="005321F5" w:rsidRDefault="005321F5" w:rsidP="005321F5">
            <w:r>
              <w:t>from ArticleSpider.utils.common import get_md5</w:t>
            </w:r>
          </w:p>
          <w:p w14:paraId="45BBE729" w14:textId="77777777" w:rsidR="005321F5" w:rsidRDefault="005321F5" w:rsidP="005321F5"/>
          <w:p w14:paraId="549FEBE8" w14:textId="77777777" w:rsidR="005321F5" w:rsidRDefault="005321F5" w:rsidP="005321F5"/>
          <w:p w14:paraId="1629FF39" w14:textId="77777777" w:rsidR="005321F5" w:rsidRDefault="005321F5" w:rsidP="005321F5">
            <w:r>
              <w:t>class JobboleSpider(scrapy.Spider):</w:t>
            </w:r>
          </w:p>
          <w:p w14:paraId="6430DC50" w14:textId="77777777" w:rsidR="005321F5" w:rsidRDefault="005321F5" w:rsidP="005321F5">
            <w:r>
              <w:t xml:space="preserve">    name = "jobbole"</w:t>
            </w:r>
          </w:p>
          <w:p w14:paraId="4180C227" w14:textId="77777777" w:rsidR="005321F5" w:rsidRDefault="005321F5" w:rsidP="005321F5">
            <w:r>
              <w:t xml:space="preserve">    allowed_domains = ["blog.jobbole.com"]</w:t>
            </w:r>
          </w:p>
          <w:p w14:paraId="03A52AE3" w14:textId="77777777" w:rsidR="005321F5" w:rsidRDefault="005321F5" w:rsidP="005321F5">
            <w:r>
              <w:lastRenderedPageBreak/>
              <w:t xml:space="preserve">    start_urls = ['http://blog.jobbole.com/all-posts/']</w:t>
            </w:r>
          </w:p>
          <w:p w14:paraId="726AFC56" w14:textId="77777777" w:rsidR="005321F5" w:rsidRDefault="005321F5" w:rsidP="005321F5"/>
          <w:p w14:paraId="0D5F6016" w14:textId="77777777" w:rsidR="005321F5" w:rsidRDefault="005321F5" w:rsidP="005321F5"/>
          <w:p w14:paraId="1EF5F4C0" w14:textId="77777777" w:rsidR="005321F5" w:rsidRDefault="005321F5" w:rsidP="005321F5">
            <w:r>
              <w:t xml:space="preserve">    def parse(self, response):</w:t>
            </w:r>
          </w:p>
          <w:p w14:paraId="5CBB2B89" w14:textId="77777777" w:rsidR="005321F5" w:rsidRDefault="005321F5" w:rsidP="005321F5">
            <w:pPr>
              <w:rPr>
                <w:rFonts w:hint="eastAsia"/>
              </w:rPr>
            </w:pPr>
            <w:r>
              <w:rPr>
                <w:rFonts w:hint="eastAsia"/>
              </w:rPr>
              <w:t xml:space="preserve">        # </w:t>
            </w:r>
            <w:r>
              <w:rPr>
                <w:rFonts w:hint="eastAsia"/>
              </w:rPr>
              <w:t>这里把原来的</w:t>
            </w:r>
            <w:r>
              <w:rPr>
                <w:rFonts w:hint="eastAsia"/>
              </w:rPr>
              <w:t xml:space="preserve"> post_urls </w:t>
            </w:r>
            <w:r>
              <w:rPr>
                <w:rFonts w:hint="eastAsia"/>
              </w:rPr>
              <w:t>修改为</w:t>
            </w:r>
            <w:r>
              <w:rPr>
                <w:rFonts w:hint="eastAsia"/>
              </w:rPr>
              <w:t xml:space="preserve"> post_nodes</w:t>
            </w:r>
          </w:p>
          <w:p w14:paraId="1382130B" w14:textId="77777777" w:rsidR="005321F5" w:rsidRDefault="005321F5" w:rsidP="005321F5">
            <w:r>
              <w:t xml:space="preserve">        post_nodes = response.css("div#archive .floated-thumb .post-thumb a")</w:t>
            </w:r>
          </w:p>
          <w:p w14:paraId="00215289" w14:textId="77777777" w:rsidR="005321F5" w:rsidRDefault="005321F5" w:rsidP="005321F5"/>
          <w:p w14:paraId="1967F477" w14:textId="77777777" w:rsidR="005321F5" w:rsidRDefault="005321F5" w:rsidP="005321F5"/>
          <w:p w14:paraId="441A3087" w14:textId="77777777" w:rsidR="005321F5" w:rsidRDefault="005321F5" w:rsidP="005321F5">
            <w:r>
              <w:t xml:space="preserve">        for post_node in post_nodes:</w:t>
            </w:r>
          </w:p>
          <w:p w14:paraId="3BC49533" w14:textId="77777777" w:rsidR="005321F5" w:rsidRDefault="005321F5" w:rsidP="005321F5">
            <w:pPr>
              <w:rPr>
                <w:rFonts w:hint="eastAsia"/>
              </w:rPr>
            </w:pPr>
            <w:r>
              <w:rPr>
                <w:rFonts w:hint="eastAsia"/>
              </w:rPr>
              <w:t xml:space="preserve">            # </w:t>
            </w:r>
            <w:r>
              <w:rPr>
                <w:rFonts w:hint="eastAsia"/>
              </w:rPr>
              <w:t>提取文章封面图的</w:t>
            </w:r>
            <w:r>
              <w:rPr>
                <w:rFonts w:hint="eastAsia"/>
              </w:rPr>
              <w:t>URL</w:t>
            </w:r>
            <w:r>
              <w:rPr>
                <w:rFonts w:hint="eastAsia"/>
              </w:rPr>
              <w:t>地址</w:t>
            </w:r>
          </w:p>
          <w:p w14:paraId="7F9C8FA1" w14:textId="77777777" w:rsidR="005321F5" w:rsidRDefault="005321F5" w:rsidP="005321F5">
            <w:r>
              <w:t xml:space="preserve">            image_url = post_node.css("img::attr(src)").extract_first("")</w:t>
            </w:r>
          </w:p>
          <w:p w14:paraId="343F05FB" w14:textId="77777777" w:rsidR="005321F5" w:rsidRDefault="005321F5" w:rsidP="005321F5">
            <w:pPr>
              <w:rPr>
                <w:rFonts w:hint="eastAsia"/>
              </w:rPr>
            </w:pPr>
            <w:r>
              <w:rPr>
                <w:rFonts w:hint="eastAsia"/>
              </w:rPr>
              <w:t xml:space="preserve">            # </w:t>
            </w:r>
            <w:r>
              <w:rPr>
                <w:rFonts w:hint="eastAsia"/>
              </w:rPr>
              <w:t>提取文章内容页的</w:t>
            </w:r>
            <w:r>
              <w:rPr>
                <w:rFonts w:hint="eastAsia"/>
              </w:rPr>
              <w:t>URL</w:t>
            </w:r>
            <w:r>
              <w:rPr>
                <w:rFonts w:hint="eastAsia"/>
              </w:rPr>
              <w:t>地址</w:t>
            </w:r>
          </w:p>
          <w:p w14:paraId="70D536A3" w14:textId="77777777" w:rsidR="005321F5" w:rsidRDefault="005321F5" w:rsidP="005321F5">
            <w:r>
              <w:t xml:space="preserve">            post_url = post_node.css("::attr(href)").extract_first("")</w:t>
            </w:r>
          </w:p>
          <w:p w14:paraId="3E9DFDDB" w14:textId="77777777" w:rsidR="005321F5" w:rsidRDefault="005321F5" w:rsidP="005321F5">
            <w:pPr>
              <w:rPr>
                <w:rFonts w:hint="eastAsia"/>
              </w:rPr>
            </w:pPr>
            <w:r>
              <w:rPr>
                <w:rFonts w:hint="eastAsia"/>
              </w:rPr>
              <w:t xml:space="preserve">            print("</w:t>
            </w:r>
            <w:r>
              <w:rPr>
                <w:rFonts w:hint="eastAsia"/>
              </w:rPr>
              <w:t>文章</w:t>
            </w:r>
            <w:r>
              <w:rPr>
                <w:rFonts w:hint="eastAsia"/>
              </w:rPr>
              <w:t>URL</w:t>
            </w:r>
            <w:r>
              <w:rPr>
                <w:rFonts w:hint="eastAsia"/>
              </w:rPr>
              <w:t>地址</w:t>
            </w:r>
            <w:r>
              <w:rPr>
                <w:rFonts w:hint="eastAsia"/>
              </w:rPr>
              <w:t>", post_url)</w:t>
            </w:r>
          </w:p>
          <w:p w14:paraId="4E20911A" w14:textId="77777777" w:rsidR="005321F5" w:rsidRDefault="005321F5" w:rsidP="005321F5">
            <w:pPr>
              <w:rPr>
                <w:rFonts w:hint="eastAsia"/>
              </w:rPr>
            </w:pPr>
            <w:r>
              <w:rPr>
                <w:rFonts w:hint="eastAsia"/>
              </w:rPr>
              <w:t xml:space="preserve">            # </w:t>
            </w:r>
            <w:r>
              <w:rPr>
                <w:rFonts w:hint="eastAsia"/>
              </w:rPr>
              <w:t>在这里通过</w:t>
            </w:r>
            <w:r>
              <w:rPr>
                <w:rFonts w:hint="eastAsia"/>
              </w:rPr>
              <w:t xml:space="preserve"> Request </w:t>
            </w:r>
            <w:r>
              <w:rPr>
                <w:rFonts w:hint="eastAsia"/>
              </w:rPr>
              <w:t>对象的</w:t>
            </w:r>
            <w:r>
              <w:rPr>
                <w:rFonts w:hint="eastAsia"/>
              </w:rPr>
              <w:t xml:space="preserve"> meta </w:t>
            </w:r>
            <w:r>
              <w:rPr>
                <w:rFonts w:hint="eastAsia"/>
              </w:rPr>
              <w:t>属性来定义保存</w:t>
            </w:r>
            <w:r>
              <w:rPr>
                <w:rFonts w:hint="eastAsia"/>
              </w:rPr>
              <w:t xml:space="preserve"> image_url </w:t>
            </w:r>
            <w:r>
              <w:rPr>
                <w:rFonts w:hint="eastAsia"/>
              </w:rPr>
              <w:t>的变量</w:t>
            </w:r>
            <w:r>
              <w:rPr>
                <w:rFonts w:hint="eastAsia"/>
              </w:rPr>
              <w:t xml:space="preserve"> front_image_url</w:t>
            </w:r>
            <w:r>
              <w:rPr>
                <w:rFonts w:hint="eastAsia"/>
              </w:rPr>
              <w:t>，</w:t>
            </w:r>
          </w:p>
          <w:p w14:paraId="526B646B" w14:textId="77777777" w:rsidR="005321F5" w:rsidRDefault="005321F5" w:rsidP="005321F5">
            <w:pPr>
              <w:rPr>
                <w:rFonts w:hint="eastAsia"/>
              </w:rPr>
            </w:pPr>
            <w:r>
              <w:rPr>
                <w:rFonts w:hint="eastAsia"/>
              </w:rPr>
              <w:t xml:space="preserve">            # </w:t>
            </w:r>
            <w:r>
              <w:rPr>
                <w:rFonts w:hint="eastAsia"/>
              </w:rPr>
              <w:t>并把该变量</w:t>
            </w:r>
            <w:r>
              <w:rPr>
                <w:rFonts w:hint="eastAsia"/>
              </w:rPr>
              <w:t xml:space="preserve"> front_image_url </w:t>
            </w:r>
            <w:r>
              <w:rPr>
                <w:rFonts w:hint="eastAsia"/>
              </w:rPr>
              <w:t>的值也传递给</w:t>
            </w:r>
            <w:r>
              <w:rPr>
                <w:rFonts w:hint="eastAsia"/>
              </w:rPr>
              <w:t xml:space="preserve"> parse_detail </w:t>
            </w:r>
            <w:r>
              <w:rPr>
                <w:rFonts w:hint="eastAsia"/>
              </w:rPr>
              <w:t>进行处理</w:t>
            </w:r>
          </w:p>
          <w:p w14:paraId="7CF82BC4" w14:textId="77777777" w:rsidR="005321F5" w:rsidRDefault="005321F5" w:rsidP="005321F5">
            <w:r>
              <w:t xml:space="preserve">            yield Request(url=parse.urljoin(response.url,post_url), meta={"front_image_url": image_url},</w:t>
            </w:r>
          </w:p>
          <w:p w14:paraId="57B408AB" w14:textId="77777777" w:rsidR="005321F5" w:rsidRDefault="005321F5" w:rsidP="005321F5">
            <w:r>
              <w:t xml:space="preserve">                          callback=self.parse_detail)</w:t>
            </w:r>
          </w:p>
          <w:p w14:paraId="30BD7BBD" w14:textId="77777777" w:rsidR="005321F5" w:rsidRDefault="005321F5" w:rsidP="005321F5"/>
          <w:p w14:paraId="7040BF8C" w14:textId="77777777" w:rsidR="005321F5" w:rsidRDefault="005321F5" w:rsidP="005321F5"/>
          <w:p w14:paraId="7F015F68" w14:textId="77777777" w:rsidR="005321F5" w:rsidRDefault="005321F5" w:rsidP="005321F5">
            <w:pPr>
              <w:rPr>
                <w:rFonts w:hint="eastAsia"/>
              </w:rPr>
            </w:pPr>
            <w:r>
              <w:rPr>
                <w:rFonts w:hint="eastAsia"/>
              </w:rPr>
              <w:t xml:space="preserve">        # </w:t>
            </w:r>
            <w:r>
              <w:rPr>
                <w:rFonts w:hint="eastAsia"/>
              </w:rPr>
              <w:t>提取列表分页的</w:t>
            </w:r>
            <w:r>
              <w:rPr>
                <w:rFonts w:hint="eastAsia"/>
              </w:rPr>
              <w:t>URL</w:t>
            </w:r>
            <w:r>
              <w:rPr>
                <w:rFonts w:hint="eastAsia"/>
              </w:rPr>
              <w:t>地址的代码不变</w:t>
            </w:r>
          </w:p>
          <w:p w14:paraId="72B61B3B" w14:textId="77777777" w:rsidR="005321F5" w:rsidRDefault="005321F5" w:rsidP="005321F5">
            <w:r>
              <w:t xml:space="preserve">        next_urls = response.css(".next.page-numbers::attr(href)").extract_first("")</w:t>
            </w:r>
          </w:p>
          <w:p w14:paraId="4F3F896A" w14:textId="77777777" w:rsidR="005321F5" w:rsidRDefault="005321F5" w:rsidP="005321F5">
            <w:r>
              <w:t xml:space="preserve">        if next_urls:</w:t>
            </w:r>
          </w:p>
          <w:p w14:paraId="53877F66" w14:textId="77777777" w:rsidR="005321F5" w:rsidRDefault="005321F5" w:rsidP="005321F5">
            <w:pPr>
              <w:rPr>
                <w:rFonts w:hint="eastAsia"/>
              </w:rPr>
            </w:pPr>
            <w:r>
              <w:rPr>
                <w:rFonts w:hint="eastAsia"/>
              </w:rPr>
              <w:t xml:space="preserve">            print('</w:t>
            </w:r>
            <w:r>
              <w:rPr>
                <w:rFonts w:hint="eastAsia"/>
              </w:rPr>
              <w:t>分页链接地址：</w:t>
            </w:r>
            <w:r>
              <w:rPr>
                <w:rFonts w:hint="eastAsia"/>
              </w:rPr>
              <w:t>',next_urls)</w:t>
            </w:r>
          </w:p>
          <w:p w14:paraId="102F485F" w14:textId="77777777" w:rsidR="005321F5" w:rsidRDefault="005321F5" w:rsidP="005321F5">
            <w:r>
              <w:t xml:space="preserve">            yield Request(url=parse.urljoin(response.url,next_urls) , callback=self.parse)</w:t>
            </w:r>
          </w:p>
          <w:p w14:paraId="00F80F9A" w14:textId="77777777" w:rsidR="005321F5" w:rsidRDefault="005321F5" w:rsidP="005321F5"/>
          <w:p w14:paraId="477B2511" w14:textId="77777777" w:rsidR="005321F5" w:rsidRDefault="005321F5" w:rsidP="005321F5"/>
          <w:p w14:paraId="5A49D7C4" w14:textId="77777777" w:rsidR="005321F5" w:rsidRDefault="005321F5" w:rsidP="005321F5">
            <w:r>
              <w:t xml:space="preserve">    def parse_detail(self, response):</w:t>
            </w:r>
          </w:p>
          <w:p w14:paraId="5DE7504B" w14:textId="77777777" w:rsidR="005321F5" w:rsidRDefault="005321F5" w:rsidP="005321F5"/>
          <w:p w14:paraId="0E004223" w14:textId="77777777" w:rsidR="005321F5" w:rsidRDefault="005321F5" w:rsidP="005321F5"/>
          <w:p w14:paraId="3AF5F9FA" w14:textId="77777777" w:rsidR="005321F5" w:rsidRDefault="005321F5" w:rsidP="005321F5">
            <w:pPr>
              <w:rPr>
                <w:rFonts w:hint="eastAsia"/>
              </w:rPr>
            </w:pPr>
            <w:r>
              <w:rPr>
                <w:rFonts w:hint="eastAsia"/>
              </w:rPr>
              <w:t xml:space="preserve">        # </w:t>
            </w:r>
            <w:r>
              <w:rPr>
                <w:rFonts w:hint="eastAsia"/>
              </w:rPr>
              <w:t>获取</w:t>
            </w:r>
            <w:r>
              <w:rPr>
                <w:rFonts w:hint="eastAsia"/>
              </w:rPr>
              <w:t xml:space="preserve"> meta={"front_image_url": image_url} </w:t>
            </w:r>
            <w:r>
              <w:rPr>
                <w:rFonts w:hint="eastAsia"/>
              </w:rPr>
              <w:t>传递过来的文章封面图</w:t>
            </w:r>
            <w:r>
              <w:rPr>
                <w:rFonts w:hint="eastAsia"/>
              </w:rPr>
              <w:t>url</w:t>
            </w:r>
            <w:r>
              <w:rPr>
                <w:rFonts w:hint="eastAsia"/>
              </w:rPr>
              <w:t>的值</w:t>
            </w:r>
          </w:p>
          <w:p w14:paraId="0983CDAE" w14:textId="77777777" w:rsidR="005321F5" w:rsidRDefault="005321F5" w:rsidP="005321F5">
            <w:r>
              <w:t xml:space="preserve">        front_image_url = response.meta.get("front_image_url","")</w:t>
            </w:r>
          </w:p>
          <w:p w14:paraId="2076483B" w14:textId="77777777" w:rsidR="005321F5" w:rsidRDefault="005321F5" w:rsidP="005321F5"/>
          <w:p w14:paraId="74BDC5DD" w14:textId="77777777" w:rsidR="005321F5" w:rsidRDefault="005321F5" w:rsidP="005321F5"/>
          <w:p w14:paraId="2F5CA599" w14:textId="77777777" w:rsidR="005321F5" w:rsidRDefault="005321F5" w:rsidP="005321F5">
            <w:r>
              <w:t xml:space="preserve">        title = response.xpath("//div[@class='entry-header']/h1/text()").extract_first()</w:t>
            </w:r>
          </w:p>
          <w:p w14:paraId="1049B13B" w14:textId="77777777" w:rsidR="005321F5" w:rsidRDefault="005321F5" w:rsidP="005321F5">
            <w:r>
              <w:lastRenderedPageBreak/>
              <w:t xml:space="preserve">        create_date = response.xpath("//div[@class='entry-meta']/p[@class='entry-meta-hide-on-mobile']/text()").extract()[0].strip().replace("·","").strip()</w:t>
            </w:r>
          </w:p>
          <w:p w14:paraId="7620E552" w14:textId="77777777" w:rsidR="005321F5" w:rsidRDefault="005321F5" w:rsidP="005321F5">
            <w:r>
              <w:t xml:space="preserve">        praise_nums = int(response.xpath("//span[contains(@class,'vote-post-up')]/h10/text()").extract()[0])</w:t>
            </w:r>
          </w:p>
          <w:p w14:paraId="670A602A" w14:textId="77777777" w:rsidR="005321F5" w:rsidRDefault="005321F5" w:rsidP="005321F5"/>
          <w:p w14:paraId="14182252" w14:textId="77777777" w:rsidR="005321F5" w:rsidRDefault="005321F5" w:rsidP="005321F5"/>
          <w:p w14:paraId="7CE96F50" w14:textId="77777777" w:rsidR="005321F5" w:rsidRDefault="005321F5" w:rsidP="005321F5">
            <w:r>
              <w:t xml:space="preserve">        fav_nums = response.xpath("//span[contains(@class,'bookmark-btn')]/text()").extract()[0]</w:t>
            </w:r>
          </w:p>
          <w:p w14:paraId="226053DD" w14:textId="77777777" w:rsidR="005321F5" w:rsidRDefault="005321F5" w:rsidP="005321F5">
            <w:r>
              <w:t xml:space="preserve">        match_re = re.match(r".*?(\d+).*", fav_nums)</w:t>
            </w:r>
          </w:p>
          <w:p w14:paraId="647E0C3E" w14:textId="77777777" w:rsidR="005321F5" w:rsidRDefault="005321F5" w:rsidP="005321F5">
            <w:r>
              <w:t xml:space="preserve">        if match_re:</w:t>
            </w:r>
          </w:p>
          <w:p w14:paraId="52A880E3" w14:textId="77777777" w:rsidR="005321F5" w:rsidRDefault="005321F5" w:rsidP="005321F5">
            <w:r>
              <w:t xml:space="preserve">            fav_nums = int(match_re.group(1))</w:t>
            </w:r>
          </w:p>
          <w:p w14:paraId="2565608E" w14:textId="77777777" w:rsidR="005321F5" w:rsidRDefault="005321F5" w:rsidP="005321F5">
            <w:r>
              <w:t xml:space="preserve">        else:</w:t>
            </w:r>
          </w:p>
          <w:p w14:paraId="3D35E421" w14:textId="77777777" w:rsidR="005321F5" w:rsidRDefault="005321F5" w:rsidP="005321F5">
            <w:r>
              <w:t xml:space="preserve">            fav_nums = 0</w:t>
            </w:r>
          </w:p>
          <w:p w14:paraId="577D96D6" w14:textId="77777777" w:rsidR="005321F5" w:rsidRDefault="005321F5" w:rsidP="005321F5"/>
          <w:p w14:paraId="08106936" w14:textId="77777777" w:rsidR="005321F5" w:rsidRDefault="005321F5" w:rsidP="005321F5"/>
          <w:p w14:paraId="78A0EB72" w14:textId="77777777" w:rsidR="005321F5" w:rsidRDefault="005321F5" w:rsidP="005321F5">
            <w:r>
              <w:t xml:space="preserve">        comment_nums = response.xpath("//a[@href='#article-comment']/span/text()").extract()[0]</w:t>
            </w:r>
          </w:p>
          <w:p w14:paraId="50756268" w14:textId="77777777" w:rsidR="005321F5" w:rsidRDefault="005321F5" w:rsidP="005321F5">
            <w:r>
              <w:t xml:space="preserve">        match_re = re.match(r".*?(\d+).*", comment_nums)</w:t>
            </w:r>
          </w:p>
          <w:p w14:paraId="424D227F" w14:textId="77777777" w:rsidR="005321F5" w:rsidRDefault="005321F5" w:rsidP="005321F5">
            <w:r>
              <w:t xml:space="preserve">        if match_re:</w:t>
            </w:r>
          </w:p>
          <w:p w14:paraId="24313F80" w14:textId="77777777" w:rsidR="005321F5" w:rsidRDefault="005321F5" w:rsidP="005321F5">
            <w:r>
              <w:t xml:space="preserve">            comment_nums = int(match_re.group(1))</w:t>
            </w:r>
          </w:p>
          <w:p w14:paraId="105DD16B" w14:textId="77777777" w:rsidR="005321F5" w:rsidRDefault="005321F5" w:rsidP="005321F5">
            <w:r>
              <w:t xml:space="preserve">        else:</w:t>
            </w:r>
          </w:p>
          <w:p w14:paraId="7A37A705" w14:textId="77777777" w:rsidR="005321F5" w:rsidRDefault="005321F5" w:rsidP="005321F5">
            <w:r>
              <w:t xml:space="preserve">            comment_nums = 0</w:t>
            </w:r>
          </w:p>
          <w:p w14:paraId="440F7103" w14:textId="77777777" w:rsidR="005321F5" w:rsidRDefault="005321F5" w:rsidP="005321F5"/>
          <w:p w14:paraId="1F6F6638" w14:textId="77777777" w:rsidR="005321F5" w:rsidRDefault="005321F5" w:rsidP="005321F5"/>
          <w:p w14:paraId="0FB13BED" w14:textId="77777777" w:rsidR="005321F5" w:rsidRDefault="005321F5" w:rsidP="005321F5">
            <w:r>
              <w:t xml:space="preserve">        content = response.xpath("//div[@class='entry']").extract()[0]</w:t>
            </w:r>
          </w:p>
          <w:p w14:paraId="1D54B4D0" w14:textId="77777777" w:rsidR="005321F5" w:rsidRDefault="005321F5" w:rsidP="005321F5"/>
          <w:p w14:paraId="55A94E80" w14:textId="77777777" w:rsidR="005321F5" w:rsidRDefault="005321F5" w:rsidP="005321F5"/>
          <w:p w14:paraId="5B357484" w14:textId="77777777" w:rsidR="005321F5" w:rsidRDefault="005321F5" w:rsidP="005321F5">
            <w:r>
              <w:t xml:space="preserve">        tag_list = response.xpath("//p[@class='entry-meta-hide-on-mobile']/a/text()").extract()</w:t>
            </w:r>
          </w:p>
          <w:p w14:paraId="2CC3DB00" w14:textId="77777777" w:rsidR="005321F5" w:rsidRDefault="005321F5" w:rsidP="005321F5">
            <w:pPr>
              <w:rPr>
                <w:rFonts w:hint="eastAsia"/>
              </w:rPr>
            </w:pPr>
            <w:r>
              <w:rPr>
                <w:rFonts w:hint="eastAsia"/>
              </w:rPr>
              <w:t xml:space="preserve">        tag_list = [element for element in tag_list if not element.strip().endswith("</w:t>
            </w:r>
            <w:r>
              <w:rPr>
                <w:rFonts w:hint="eastAsia"/>
              </w:rPr>
              <w:t>评论</w:t>
            </w:r>
            <w:r>
              <w:rPr>
                <w:rFonts w:hint="eastAsia"/>
              </w:rPr>
              <w:t>")]</w:t>
            </w:r>
          </w:p>
          <w:p w14:paraId="70B549D1" w14:textId="77777777" w:rsidR="005321F5" w:rsidRDefault="005321F5" w:rsidP="005321F5">
            <w:r>
              <w:t xml:space="preserve">        tags = ",".join(tag_list)</w:t>
            </w:r>
          </w:p>
          <w:p w14:paraId="75DDC751" w14:textId="77777777" w:rsidR="005321F5" w:rsidRDefault="005321F5" w:rsidP="005321F5"/>
          <w:p w14:paraId="583459F2" w14:textId="77777777" w:rsidR="005321F5" w:rsidRDefault="005321F5" w:rsidP="005321F5"/>
          <w:p w14:paraId="6B6B8BED" w14:textId="77777777" w:rsidR="005321F5" w:rsidRDefault="005321F5" w:rsidP="005321F5">
            <w:pPr>
              <w:rPr>
                <w:rFonts w:hint="eastAsia"/>
              </w:rPr>
            </w:pPr>
            <w:r>
              <w:rPr>
                <w:rFonts w:hint="eastAsia"/>
              </w:rPr>
              <w:t xml:space="preserve">        # </w:t>
            </w:r>
            <w:r>
              <w:rPr>
                <w:rFonts w:hint="eastAsia"/>
              </w:rPr>
              <w:t>数据封装</w:t>
            </w:r>
          </w:p>
          <w:p w14:paraId="17E3FC56" w14:textId="77777777" w:rsidR="005321F5" w:rsidRDefault="005321F5" w:rsidP="005321F5">
            <w:r>
              <w:t xml:space="preserve">        article_item = JobBoleArticleItem()</w:t>
            </w:r>
          </w:p>
          <w:p w14:paraId="20541ED3" w14:textId="77777777" w:rsidR="005321F5" w:rsidRDefault="005321F5" w:rsidP="005321F5">
            <w:r>
              <w:t xml:space="preserve">        article_item["title"] = title</w:t>
            </w:r>
          </w:p>
          <w:p w14:paraId="562F453D" w14:textId="77777777" w:rsidR="005321F5" w:rsidRDefault="005321F5" w:rsidP="005321F5">
            <w:r>
              <w:t xml:space="preserve">        article_item["create_date"] = create_date</w:t>
            </w:r>
          </w:p>
          <w:p w14:paraId="6E802507" w14:textId="77777777" w:rsidR="005321F5" w:rsidRDefault="005321F5" w:rsidP="005321F5">
            <w:r>
              <w:t xml:space="preserve">        article_item["praise_nums"] = praise_nums</w:t>
            </w:r>
          </w:p>
          <w:p w14:paraId="45195EA6" w14:textId="77777777" w:rsidR="005321F5" w:rsidRDefault="005321F5" w:rsidP="005321F5">
            <w:r>
              <w:t xml:space="preserve">        article_item["fav_nums"] = fav_nums</w:t>
            </w:r>
          </w:p>
          <w:p w14:paraId="7950EFBA" w14:textId="77777777" w:rsidR="005321F5" w:rsidRDefault="005321F5" w:rsidP="005321F5">
            <w:r>
              <w:t xml:space="preserve">        article_item["comment_nums"] = comment_nums</w:t>
            </w:r>
          </w:p>
          <w:p w14:paraId="3109A237" w14:textId="77777777" w:rsidR="005321F5" w:rsidRDefault="005321F5" w:rsidP="005321F5">
            <w:r>
              <w:lastRenderedPageBreak/>
              <w:t xml:space="preserve">        article_item["content"] = content</w:t>
            </w:r>
          </w:p>
          <w:p w14:paraId="59A0E455" w14:textId="77777777" w:rsidR="005321F5" w:rsidRDefault="005321F5" w:rsidP="005321F5">
            <w:r>
              <w:t xml:space="preserve">        article_item["tags"] = tags</w:t>
            </w:r>
          </w:p>
          <w:p w14:paraId="0C646E3E" w14:textId="77777777" w:rsidR="005321F5" w:rsidRDefault="005321F5" w:rsidP="005321F5"/>
          <w:p w14:paraId="03E60071" w14:textId="77777777" w:rsidR="005321F5" w:rsidRDefault="005321F5" w:rsidP="005321F5"/>
          <w:p w14:paraId="29ABA035" w14:textId="77777777" w:rsidR="005321F5" w:rsidRDefault="005321F5" w:rsidP="005321F5">
            <w:r>
              <w:t xml:space="preserve">        article_item["url"] = response.url</w:t>
            </w:r>
          </w:p>
          <w:p w14:paraId="382DCABA" w14:textId="77777777" w:rsidR="005321F5" w:rsidRDefault="005321F5" w:rsidP="005321F5">
            <w:pPr>
              <w:rPr>
                <w:rFonts w:hint="eastAsia"/>
              </w:rPr>
            </w:pPr>
            <w:r>
              <w:rPr>
                <w:rFonts w:hint="eastAsia"/>
              </w:rPr>
              <w:t xml:space="preserve">        # </w:t>
            </w:r>
            <w:r>
              <w:rPr>
                <w:rFonts w:hint="eastAsia"/>
              </w:rPr>
              <w:t>把</w:t>
            </w:r>
            <w:r>
              <w:rPr>
                <w:rFonts w:hint="eastAsia"/>
              </w:rPr>
              <w:t xml:space="preserve"> url </w:t>
            </w:r>
            <w:r>
              <w:rPr>
                <w:rFonts w:hint="eastAsia"/>
              </w:rPr>
              <w:t>经过</w:t>
            </w:r>
            <w:r>
              <w:rPr>
                <w:rFonts w:hint="eastAsia"/>
              </w:rPr>
              <w:t>md5</w:t>
            </w:r>
            <w:r>
              <w:rPr>
                <w:rFonts w:hint="eastAsia"/>
              </w:rPr>
              <w:t>计算后保存到</w:t>
            </w:r>
            <w:r>
              <w:rPr>
                <w:rFonts w:hint="eastAsia"/>
              </w:rPr>
              <w:t xml:space="preserve"> url_object_id </w:t>
            </w:r>
            <w:r>
              <w:rPr>
                <w:rFonts w:hint="eastAsia"/>
              </w:rPr>
              <w:t>变量中</w:t>
            </w:r>
          </w:p>
          <w:p w14:paraId="4FC70142" w14:textId="77777777" w:rsidR="005321F5" w:rsidRDefault="005321F5" w:rsidP="005321F5">
            <w:r>
              <w:t xml:space="preserve">        article_item["url_object_id"] = get_md5(response.url)</w:t>
            </w:r>
          </w:p>
          <w:p w14:paraId="208829F4" w14:textId="77777777" w:rsidR="005321F5" w:rsidRDefault="005321F5" w:rsidP="005321F5">
            <w:r>
              <w:t xml:space="preserve">        article_item["front_image_url"] = [front_image_url]</w:t>
            </w:r>
          </w:p>
          <w:p w14:paraId="22BE3B7A" w14:textId="77777777" w:rsidR="005321F5" w:rsidRDefault="005321F5" w:rsidP="005321F5">
            <w:r>
              <w:t xml:space="preserve">        """</w:t>
            </w:r>
          </w:p>
          <w:p w14:paraId="76FC75E2" w14:textId="77777777" w:rsidR="005321F5" w:rsidRDefault="005321F5" w:rsidP="005321F5">
            <w:pPr>
              <w:rPr>
                <w:rFonts w:hint="eastAsia"/>
              </w:rPr>
            </w:pPr>
            <w:r>
              <w:rPr>
                <w:rFonts w:hint="eastAsia"/>
              </w:rPr>
              <w:t xml:space="preserve">        settings.py </w:t>
            </w:r>
            <w:r>
              <w:rPr>
                <w:rFonts w:hint="eastAsia"/>
              </w:rPr>
              <w:t>文件中的</w:t>
            </w:r>
          </w:p>
          <w:p w14:paraId="4E4352A4" w14:textId="77777777" w:rsidR="005321F5" w:rsidRDefault="005321F5" w:rsidP="005321F5">
            <w:r>
              <w:t xml:space="preserve">        ITEM_PIPELINES = {</w:t>
            </w:r>
          </w:p>
          <w:p w14:paraId="07C63B04" w14:textId="77777777" w:rsidR="005321F5" w:rsidRDefault="005321F5" w:rsidP="005321F5">
            <w:r>
              <w:t xml:space="preserve">            'ArticleSpider.pipelines.ArticlespiderPipeline': 300,</w:t>
            </w:r>
          </w:p>
          <w:p w14:paraId="5AD2CF55" w14:textId="77777777" w:rsidR="005321F5" w:rsidRDefault="005321F5" w:rsidP="005321F5">
            <w:r>
              <w:t xml:space="preserve">        }</w:t>
            </w:r>
          </w:p>
          <w:p w14:paraId="6468E9A3" w14:textId="77777777" w:rsidR="005321F5" w:rsidRDefault="005321F5" w:rsidP="005321F5">
            <w:pPr>
              <w:rPr>
                <w:rFonts w:hint="eastAsia"/>
              </w:rPr>
            </w:pPr>
            <w:r>
              <w:rPr>
                <w:rFonts w:hint="eastAsia"/>
              </w:rPr>
              <w:t xml:space="preserve">        </w:t>
            </w:r>
            <w:r>
              <w:rPr>
                <w:rFonts w:hint="eastAsia"/>
              </w:rPr>
              <w:t>需要打开</w:t>
            </w:r>
            <w:r>
              <w:rPr>
                <w:rFonts w:hint="eastAsia"/>
              </w:rPr>
              <w:t>,</w:t>
            </w:r>
            <w:r>
              <w:rPr>
                <w:rFonts w:hint="eastAsia"/>
              </w:rPr>
              <w:t>这样才能把</w:t>
            </w:r>
            <w:r>
              <w:rPr>
                <w:rFonts w:hint="eastAsia"/>
              </w:rPr>
              <w:t xml:space="preserve"> item </w:t>
            </w:r>
            <w:r>
              <w:rPr>
                <w:rFonts w:hint="eastAsia"/>
              </w:rPr>
              <w:t>传递到</w:t>
            </w:r>
            <w:r>
              <w:rPr>
                <w:rFonts w:hint="eastAsia"/>
              </w:rPr>
              <w:t xml:space="preserve"> pipelines </w:t>
            </w:r>
            <w:r>
              <w:rPr>
                <w:rFonts w:hint="eastAsia"/>
              </w:rPr>
              <w:t>中去</w:t>
            </w:r>
          </w:p>
          <w:p w14:paraId="27D7F26D" w14:textId="77777777" w:rsidR="005321F5" w:rsidRDefault="005321F5" w:rsidP="005321F5">
            <w:r>
              <w:t xml:space="preserve">        """</w:t>
            </w:r>
          </w:p>
          <w:p w14:paraId="2DE41606" w14:textId="227BFBC4" w:rsidR="005321F5" w:rsidRDefault="005321F5" w:rsidP="005321F5">
            <w:pPr>
              <w:rPr>
                <w:rFonts w:hint="eastAsia"/>
              </w:rPr>
            </w:pPr>
            <w:r>
              <w:rPr>
                <w:rFonts w:hint="eastAsia"/>
              </w:rPr>
              <w:t xml:space="preserve">        yield article_item # </w:t>
            </w:r>
            <w:r>
              <w:rPr>
                <w:rFonts w:hint="eastAsia"/>
              </w:rPr>
              <w:t>该语句会把封装好的</w:t>
            </w:r>
            <w:r>
              <w:rPr>
                <w:rFonts w:hint="eastAsia"/>
              </w:rPr>
              <w:t xml:space="preserve"> item </w:t>
            </w:r>
            <w:r>
              <w:rPr>
                <w:rFonts w:hint="eastAsia"/>
              </w:rPr>
              <w:t>传递到</w:t>
            </w:r>
            <w:r>
              <w:rPr>
                <w:rFonts w:hint="eastAsia"/>
              </w:rPr>
              <w:t xml:space="preserve"> pipelines </w:t>
            </w:r>
            <w:r>
              <w:rPr>
                <w:rFonts w:hint="eastAsia"/>
              </w:rPr>
              <w:t>中去处理</w:t>
            </w:r>
          </w:p>
        </w:tc>
      </w:tr>
    </w:tbl>
    <w:p w14:paraId="6DD5EF16" w14:textId="77777777" w:rsidR="00076086" w:rsidRDefault="00076086" w:rsidP="00095742">
      <w:pPr>
        <w:rPr>
          <w:rFonts w:hint="eastAsia"/>
        </w:rPr>
      </w:pPr>
    </w:p>
    <w:p w14:paraId="6DED3EC0" w14:textId="77777777" w:rsidR="00DC22AE" w:rsidRDefault="00DC22AE" w:rsidP="00095742">
      <w:pPr>
        <w:rPr>
          <w:rFonts w:hint="eastAsia"/>
        </w:rPr>
      </w:pPr>
    </w:p>
    <w:p w14:paraId="5D609B74" w14:textId="047913CD" w:rsidR="008F2CF2" w:rsidRDefault="008F2CF2" w:rsidP="00095742"/>
    <w:p w14:paraId="33F950B4" w14:textId="77777777" w:rsidR="00DC22AE" w:rsidRPr="000910B1" w:rsidRDefault="00DC22AE" w:rsidP="00095742">
      <w:pPr>
        <w:rPr>
          <w:rFonts w:hint="eastAsia"/>
        </w:rPr>
      </w:pPr>
    </w:p>
    <w:p w14:paraId="43DE960F" w14:textId="246EDDCA" w:rsidR="00D1326C" w:rsidRDefault="00D105C1" w:rsidP="00D1326C">
      <w:pPr>
        <w:pStyle w:val="3"/>
      </w:pPr>
      <w:r>
        <w:rPr>
          <w:rFonts w:hint="eastAsia"/>
        </w:rPr>
        <w:t>Django</w:t>
      </w:r>
      <w:r>
        <w:t xml:space="preserve"> </w:t>
      </w:r>
      <w:r>
        <w:rPr>
          <w:rFonts w:hint="eastAsia"/>
        </w:rPr>
        <w:t>模块编写</w:t>
      </w:r>
      <w:r>
        <w:rPr>
          <w:rFonts w:hint="eastAsia"/>
        </w:rPr>
        <w:t>items</w:t>
      </w:r>
    </w:p>
    <w:p w14:paraId="26DCC1BC" w14:textId="7E010756" w:rsidR="00EF748B" w:rsidRDefault="00EF748B" w:rsidP="00EF748B">
      <w:pPr>
        <w:rPr>
          <w:rFonts w:hint="eastAsia"/>
        </w:rPr>
      </w:pPr>
      <w:r w:rsidRPr="00D1326C">
        <w:rPr>
          <w:rFonts w:hint="eastAsia"/>
        </w:rPr>
        <w:t xml:space="preserve">https://github.com/scrapy-plugins/scrapy-djangoitem </w:t>
      </w:r>
      <w:r w:rsidRPr="00D1326C">
        <w:rPr>
          <w:rFonts w:hint="eastAsia"/>
        </w:rPr>
        <w:t>这个</w:t>
      </w:r>
      <w:r w:rsidRPr="00D1326C">
        <w:rPr>
          <w:rFonts w:hint="eastAsia"/>
        </w:rPr>
        <w:t>scrapy</w:t>
      </w:r>
      <w:r w:rsidRPr="00D1326C">
        <w:rPr>
          <w:rFonts w:hint="eastAsia"/>
        </w:rPr>
        <w:t>插件可以使用</w:t>
      </w:r>
      <w:r w:rsidRPr="00D1326C">
        <w:rPr>
          <w:rFonts w:hint="eastAsia"/>
        </w:rPr>
        <w:t xml:space="preserve"> Django models </w:t>
      </w:r>
      <w:r w:rsidRPr="00D1326C">
        <w:rPr>
          <w:rFonts w:hint="eastAsia"/>
        </w:rPr>
        <w:t>来编写</w:t>
      </w:r>
      <w:r w:rsidRPr="00D1326C">
        <w:rPr>
          <w:rFonts w:hint="eastAsia"/>
        </w:rPr>
        <w:t xml:space="preserve"> items </w:t>
      </w:r>
      <w:r w:rsidRPr="00D1326C">
        <w:rPr>
          <w:rFonts w:hint="eastAsia"/>
        </w:rPr>
        <w:t>，</w:t>
      </w:r>
      <w:r w:rsidRPr="00D1326C">
        <w:rPr>
          <w:rFonts w:hint="eastAsia"/>
        </w:rPr>
        <w:t xml:space="preserve"> </w:t>
      </w:r>
      <w:r w:rsidRPr="00D1326C">
        <w:rPr>
          <w:rFonts w:hint="eastAsia"/>
        </w:rPr>
        <w:t>这样操作数据库更方便。</w:t>
      </w:r>
    </w:p>
    <w:p w14:paraId="5B820A94" w14:textId="77777777" w:rsidR="00EF748B" w:rsidRPr="00EF748B" w:rsidRDefault="00EF748B" w:rsidP="00EF748B">
      <w:pPr>
        <w:rPr>
          <w:rFonts w:hint="eastAsia"/>
        </w:rPr>
      </w:pPr>
    </w:p>
    <w:p w14:paraId="0D01BF00" w14:textId="53BC1F98" w:rsidR="00D4741B" w:rsidRDefault="00D4741B">
      <w:pPr>
        <w:pStyle w:val="2"/>
      </w:pPr>
      <w:r w:rsidRPr="00D4741B">
        <w:rPr>
          <w:rFonts w:hint="eastAsia"/>
        </w:rPr>
        <w:t>数据保存</w:t>
      </w:r>
    </w:p>
    <w:p w14:paraId="7314F6A3" w14:textId="081F4FA2" w:rsidR="00D4741B" w:rsidRDefault="0058676B" w:rsidP="00D4741B">
      <w:r w:rsidRPr="00AF0E3D">
        <w:rPr>
          <w:rFonts w:hint="eastAsia"/>
          <w:b/>
          <w:bCs/>
          <w:color w:val="FF0000"/>
        </w:rPr>
        <w:t>如无特殊说明，本节代码均在上节代码的基础之上进行增加和修改</w:t>
      </w:r>
      <w:r w:rsidRPr="0058676B">
        <w:rPr>
          <w:rFonts w:hint="eastAsia"/>
        </w:rPr>
        <w:t>。</w:t>
      </w:r>
    </w:p>
    <w:p w14:paraId="343EA550" w14:textId="77777777" w:rsidR="0058676B" w:rsidRDefault="0058676B" w:rsidP="00D4741B">
      <w:pPr>
        <w:rPr>
          <w:rFonts w:hint="eastAsia"/>
        </w:rPr>
      </w:pPr>
    </w:p>
    <w:p w14:paraId="640244AF" w14:textId="285F9CC7" w:rsidR="00D4741B" w:rsidRDefault="00373975" w:rsidP="00373975">
      <w:pPr>
        <w:pStyle w:val="3"/>
      </w:pPr>
      <w:r w:rsidRPr="00373975">
        <w:rPr>
          <w:rFonts w:hint="eastAsia"/>
        </w:rPr>
        <w:t>JSON</w:t>
      </w:r>
      <w:r w:rsidRPr="00373975">
        <w:rPr>
          <w:rFonts w:hint="eastAsia"/>
        </w:rPr>
        <w:t>方式保存数据</w:t>
      </w:r>
    </w:p>
    <w:p w14:paraId="15AF8DD6" w14:textId="525687DB" w:rsidR="00E43880" w:rsidRDefault="00E43880" w:rsidP="00E43880">
      <w:r>
        <w:rPr>
          <w:rFonts w:hint="eastAsia"/>
        </w:rPr>
        <w:t>方式一：使用自定义</w:t>
      </w:r>
      <w:r>
        <w:rPr>
          <w:rFonts w:hint="eastAsia"/>
        </w:rPr>
        <w:t xml:space="preserve"> JSON </w:t>
      </w:r>
      <w:r>
        <w:rPr>
          <w:rFonts w:hint="eastAsia"/>
        </w:rPr>
        <w:t>文件保存格式</w:t>
      </w:r>
    </w:p>
    <w:p w14:paraId="5CA6C0A9" w14:textId="77777777" w:rsidR="00E43880" w:rsidRDefault="00E43880" w:rsidP="00E43880">
      <w:pPr>
        <w:rPr>
          <w:rFonts w:hint="eastAsia"/>
        </w:rPr>
      </w:pPr>
    </w:p>
    <w:p w14:paraId="770E45B2" w14:textId="75B06E90" w:rsidR="00373975" w:rsidRDefault="00E43880" w:rsidP="00E43880">
      <w:r>
        <w:rPr>
          <w:rFonts w:hint="eastAsia"/>
        </w:rPr>
        <w:t>在</w:t>
      </w:r>
      <w:r>
        <w:rPr>
          <w:rFonts w:hint="eastAsia"/>
        </w:rPr>
        <w:t xml:space="preserve"> pipelines.py </w:t>
      </w:r>
      <w:r>
        <w:rPr>
          <w:rFonts w:hint="eastAsia"/>
        </w:rPr>
        <w:t>文件自定义</w:t>
      </w:r>
      <w:r>
        <w:rPr>
          <w:rFonts w:hint="eastAsia"/>
        </w:rPr>
        <w:t xml:space="preserve"> JSON</w:t>
      </w:r>
      <w:r>
        <w:rPr>
          <w:rFonts w:hint="eastAsia"/>
        </w:rPr>
        <w:t>文件保存的函数</w:t>
      </w:r>
      <w:r>
        <w:rPr>
          <w:rFonts w:hint="eastAsia"/>
        </w:rPr>
        <w:t xml:space="preserve"> JsonWithEncodingPipeline(object) </w:t>
      </w:r>
      <w:r>
        <w:rPr>
          <w:rFonts w:hint="eastAsia"/>
        </w:rPr>
        <w:t>函数，代码如下：</w:t>
      </w:r>
    </w:p>
    <w:tbl>
      <w:tblPr>
        <w:tblStyle w:val="a5"/>
        <w:tblW w:w="0" w:type="auto"/>
        <w:tblLook w:val="04A0" w:firstRow="1" w:lastRow="0" w:firstColumn="1" w:lastColumn="0" w:noHBand="0" w:noVBand="1"/>
      </w:tblPr>
      <w:tblGrid>
        <w:gridCol w:w="8296"/>
      </w:tblGrid>
      <w:tr w:rsidR="000F4705" w14:paraId="07FCD6B6" w14:textId="77777777" w:rsidTr="000F4705">
        <w:tc>
          <w:tcPr>
            <w:tcW w:w="8296" w:type="dxa"/>
          </w:tcPr>
          <w:p w14:paraId="48EA8290" w14:textId="77777777" w:rsidR="000F4705" w:rsidRDefault="000F4705" w:rsidP="000F4705">
            <w:pPr>
              <w:rPr>
                <w:rFonts w:hint="eastAsia"/>
              </w:rPr>
            </w:pPr>
            <w:r>
              <w:rPr>
                <w:rFonts w:hint="eastAsia"/>
              </w:rPr>
              <w:t xml:space="preserve"># </w:t>
            </w:r>
            <w:r>
              <w:rPr>
                <w:rFonts w:hint="eastAsia"/>
              </w:rPr>
              <w:t>数据以</w:t>
            </w:r>
            <w:r>
              <w:rPr>
                <w:rFonts w:hint="eastAsia"/>
              </w:rPr>
              <w:t xml:space="preserve"> JSON </w:t>
            </w:r>
            <w:r>
              <w:rPr>
                <w:rFonts w:hint="eastAsia"/>
              </w:rPr>
              <w:t>格式保存</w:t>
            </w:r>
          </w:p>
          <w:p w14:paraId="679FB124" w14:textId="77777777" w:rsidR="000F4705" w:rsidRDefault="000F4705" w:rsidP="000F4705">
            <w:r>
              <w:t>class JsonWithEncodingPipeline(object):</w:t>
            </w:r>
          </w:p>
          <w:p w14:paraId="745BA251" w14:textId="77777777" w:rsidR="000F4705" w:rsidRDefault="000F4705" w:rsidP="000F4705">
            <w:pPr>
              <w:rPr>
                <w:rFonts w:hint="eastAsia"/>
              </w:rPr>
            </w:pPr>
            <w:r>
              <w:rPr>
                <w:rFonts w:hint="eastAsia"/>
              </w:rPr>
              <w:t xml:space="preserve">    # </w:t>
            </w:r>
            <w:r>
              <w:rPr>
                <w:rFonts w:hint="eastAsia"/>
              </w:rPr>
              <w:t>自定义</w:t>
            </w:r>
            <w:r>
              <w:rPr>
                <w:rFonts w:hint="eastAsia"/>
              </w:rPr>
              <w:t xml:space="preserve"> json </w:t>
            </w:r>
            <w:r>
              <w:rPr>
                <w:rFonts w:hint="eastAsia"/>
              </w:rPr>
              <w:t>文件的导出</w:t>
            </w:r>
          </w:p>
          <w:p w14:paraId="7A6F015F" w14:textId="77777777" w:rsidR="000F4705" w:rsidRDefault="000F4705" w:rsidP="000F4705">
            <w:r>
              <w:t xml:space="preserve">    def __init__(self):</w:t>
            </w:r>
          </w:p>
          <w:p w14:paraId="0F9494C6" w14:textId="77777777" w:rsidR="000F4705" w:rsidRDefault="000F4705" w:rsidP="000F4705">
            <w:pPr>
              <w:rPr>
                <w:rFonts w:hint="eastAsia"/>
              </w:rPr>
            </w:pPr>
            <w:r>
              <w:rPr>
                <w:rFonts w:hint="eastAsia"/>
              </w:rPr>
              <w:t xml:space="preserve">        # </w:t>
            </w:r>
            <w:r>
              <w:rPr>
                <w:rFonts w:hint="eastAsia"/>
              </w:rPr>
              <w:t>把数据以</w:t>
            </w:r>
            <w:r>
              <w:rPr>
                <w:rFonts w:hint="eastAsia"/>
              </w:rPr>
              <w:t xml:space="preserve"> JSON </w:t>
            </w:r>
            <w:r>
              <w:rPr>
                <w:rFonts w:hint="eastAsia"/>
              </w:rPr>
              <w:t>格式保存到</w:t>
            </w:r>
            <w:r>
              <w:rPr>
                <w:rFonts w:hint="eastAsia"/>
              </w:rPr>
              <w:t xml:space="preserve"> article.json </w:t>
            </w:r>
            <w:r>
              <w:rPr>
                <w:rFonts w:hint="eastAsia"/>
              </w:rPr>
              <w:t>文件中</w:t>
            </w:r>
          </w:p>
          <w:p w14:paraId="521C1BC3" w14:textId="77777777" w:rsidR="000F4705" w:rsidRDefault="000F4705" w:rsidP="000F4705">
            <w:r>
              <w:lastRenderedPageBreak/>
              <w:t xml:space="preserve">        self.file = codecs.open('article.json','w',encoding='utf-8')</w:t>
            </w:r>
          </w:p>
          <w:p w14:paraId="1B61EBA6" w14:textId="77777777" w:rsidR="000F4705" w:rsidRDefault="000F4705" w:rsidP="000F4705"/>
          <w:p w14:paraId="1699F0AF" w14:textId="77777777" w:rsidR="000F4705" w:rsidRDefault="000F4705" w:rsidP="000F4705"/>
          <w:p w14:paraId="2AB337F3" w14:textId="77777777" w:rsidR="000F4705" w:rsidRDefault="000F4705" w:rsidP="000F4705">
            <w:r>
              <w:t xml:space="preserve">    def process_item(self, item, spider):</w:t>
            </w:r>
          </w:p>
          <w:p w14:paraId="38763EF8" w14:textId="77777777" w:rsidR="000F4705" w:rsidRDefault="000F4705" w:rsidP="000F4705">
            <w:r>
              <w:t xml:space="preserve">        lines = json.dumps(dict(item),ensure_ascii=False) + "\n"</w:t>
            </w:r>
          </w:p>
          <w:p w14:paraId="2B5A73D5" w14:textId="77777777" w:rsidR="000F4705" w:rsidRDefault="000F4705" w:rsidP="000F4705">
            <w:r>
              <w:t xml:space="preserve">        self.file.write(lines)</w:t>
            </w:r>
          </w:p>
          <w:p w14:paraId="481A6DA6" w14:textId="77777777" w:rsidR="000F4705" w:rsidRDefault="000F4705" w:rsidP="000F4705">
            <w:r>
              <w:t xml:space="preserve">        return item</w:t>
            </w:r>
          </w:p>
          <w:p w14:paraId="38ED46C8" w14:textId="77777777" w:rsidR="000F4705" w:rsidRDefault="000F4705" w:rsidP="000F4705"/>
          <w:p w14:paraId="01C13975" w14:textId="77777777" w:rsidR="000F4705" w:rsidRDefault="000F4705" w:rsidP="000F4705"/>
          <w:p w14:paraId="6CC5E5F6" w14:textId="77777777" w:rsidR="000F4705" w:rsidRDefault="000F4705" w:rsidP="000F4705">
            <w:r>
              <w:t xml:space="preserve">    def spider_closed(self,spider):</w:t>
            </w:r>
          </w:p>
          <w:p w14:paraId="3FF3D345" w14:textId="7F1411DD" w:rsidR="000F4705" w:rsidRDefault="000F4705" w:rsidP="000F4705">
            <w:pPr>
              <w:rPr>
                <w:rFonts w:hint="eastAsia"/>
              </w:rPr>
            </w:pPr>
            <w:r>
              <w:t xml:space="preserve">        self.file.close()</w:t>
            </w:r>
          </w:p>
        </w:tc>
      </w:tr>
    </w:tbl>
    <w:p w14:paraId="0C8E837A" w14:textId="5AE95C04" w:rsidR="00E43880" w:rsidRDefault="00E64836" w:rsidP="00E43880">
      <w:r w:rsidRPr="00E64836">
        <w:rPr>
          <w:rFonts w:hint="eastAsia"/>
        </w:rPr>
        <w:lastRenderedPageBreak/>
        <w:t>在</w:t>
      </w:r>
      <w:r w:rsidRPr="00E64836">
        <w:rPr>
          <w:rFonts w:hint="eastAsia"/>
        </w:rPr>
        <w:t xml:space="preserve"> settings.py </w:t>
      </w:r>
      <w:r w:rsidRPr="00E64836">
        <w:rPr>
          <w:rFonts w:hint="eastAsia"/>
        </w:rPr>
        <w:t>配置</w:t>
      </w:r>
      <w:r w:rsidRPr="00E64836">
        <w:rPr>
          <w:rFonts w:hint="eastAsia"/>
        </w:rPr>
        <w:t xml:space="preserve"> JsonWithEncodingPipeline </w:t>
      </w:r>
      <w:r w:rsidRPr="00E64836">
        <w:rPr>
          <w:rFonts w:hint="eastAsia"/>
        </w:rPr>
        <w:t>，代码如下：</w:t>
      </w:r>
    </w:p>
    <w:tbl>
      <w:tblPr>
        <w:tblStyle w:val="a5"/>
        <w:tblW w:w="0" w:type="auto"/>
        <w:tblLook w:val="04A0" w:firstRow="1" w:lastRow="0" w:firstColumn="1" w:lastColumn="0" w:noHBand="0" w:noVBand="1"/>
      </w:tblPr>
      <w:tblGrid>
        <w:gridCol w:w="8296"/>
      </w:tblGrid>
      <w:tr w:rsidR="004B5C87" w14:paraId="14571035" w14:textId="77777777" w:rsidTr="004B5C87">
        <w:tc>
          <w:tcPr>
            <w:tcW w:w="8296" w:type="dxa"/>
          </w:tcPr>
          <w:p w14:paraId="3C2B948B" w14:textId="77777777" w:rsidR="004B5C87" w:rsidRDefault="004B5C87" w:rsidP="004B5C87">
            <w:r>
              <w:t>ITEM_PIPELINES = {</w:t>
            </w:r>
          </w:p>
          <w:p w14:paraId="6EEE7C5F" w14:textId="77777777" w:rsidR="004B5C87" w:rsidRDefault="004B5C87" w:rsidP="004B5C87">
            <w:r>
              <w:t xml:space="preserve">    'ArticleSpider.pipelines.JsonWithEncodingPipeline': 2,</w:t>
            </w:r>
          </w:p>
          <w:p w14:paraId="00FA107C" w14:textId="4E264D95" w:rsidR="004B5C87" w:rsidRDefault="004B5C87" w:rsidP="004B5C87">
            <w:pPr>
              <w:rPr>
                <w:rFonts w:hint="eastAsia"/>
              </w:rPr>
            </w:pPr>
            <w:r>
              <w:t>}</w:t>
            </w:r>
          </w:p>
        </w:tc>
      </w:tr>
    </w:tbl>
    <w:p w14:paraId="457BFBC4" w14:textId="77777777" w:rsidR="00E64836" w:rsidRDefault="00E64836" w:rsidP="00E43880">
      <w:pPr>
        <w:rPr>
          <w:rFonts w:hint="eastAsia"/>
        </w:rPr>
      </w:pPr>
    </w:p>
    <w:p w14:paraId="2130D8AB" w14:textId="481C9EF4" w:rsidR="00FE78CC" w:rsidRDefault="00FE78CC" w:rsidP="00FE78CC">
      <w:r>
        <w:rPr>
          <w:rFonts w:hint="eastAsia"/>
        </w:rPr>
        <w:t>方式二：使用</w:t>
      </w:r>
      <w:r>
        <w:rPr>
          <w:rFonts w:hint="eastAsia"/>
        </w:rPr>
        <w:t xml:space="preserve"> Scrapy </w:t>
      </w:r>
      <w:r>
        <w:rPr>
          <w:rFonts w:hint="eastAsia"/>
        </w:rPr>
        <w:t>提供的类来保存数据到</w:t>
      </w:r>
      <w:r>
        <w:rPr>
          <w:rFonts w:hint="eastAsia"/>
        </w:rPr>
        <w:t xml:space="preserve"> JSON </w:t>
      </w:r>
      <w:r>
        <w:rPr>
          <w:rFonts w:hint="eastAsia"/>
        </w:rPr>
        <w:t>文件</w:t>
      </w:r>
    </w:p>
    <w:p w14:paraId="0D0ADA4C" w14:textId="77777777" w:rsidR="00FE78CC" w:rsidRDefault="00FE78CC" w:rsidP="00FE78CC">
      <w:pPr>
        <w:rPr>
          <w:rFonts w:hint="eastAsia"/>
        </w:rPr>
      </w:pPr>
    </w:p>
    <w:p w14:paraId="023C387E" w14:textId="72D1149C" w:rsidR="000F4705" w:rsidRDefault="00FE78CC" w:rsidP="00FE78CC">
      <w:r>
        <w:rPr>
          <w:rFonts w:hint="eastAsia"/>
        </w:rPr>
        <w:t>使用</w:t>
      </w:r>
      <w:r>
        <w:rPr>
          <w:rFonts w:hint="eastAsia"/>
        </w:rPr>
        <w:t xml:space="preserve"> Scrapy </w:t>
      </w:r>
      <w:r>
        <w:rPr>
          <w:rFonts w:hint="eastAsia"/>
        </w:rPr>
        <w:t>自带的</w:t>
      </w:r>
      <w:r>
        <w:rPr>
          <w:rFonts w:hint="eastAsia"/>
        </w:rPr>
        <w:t xml:space="preserve"> JSON </w:t>
      </w:r>
      <w:r>
        <w:rPr>
          <w:rFonts w:hint="eastAsia"/>
        </w:rPr>
        <w:t>文件保存函数</w:t>
      </w:r>
      <w:r>
        <w:rPr>
          <w:rFonts w:hint="eastAsia"/>
        </w:rPr>
        <w:t xml:space="preserve"> JsonItemExporter </w:t>
      </w:r>
      <w:r>
        <w:rPr>
          <w:rFonts w:hint="eastAsia"/>
        </w:rPr>
        <w:t>来实现</w:t>
      </w:r>
      <w:r>
        <w:rPr>
          <w:rFonts w:hint="eastAsia"/>
        </w:rPr>
        <w:t xml:space="preserve"> JsonExporterPipeline(object) </w:t>
      </w:r>
      <w:r>
        <w:rPr>
          <w:rFonts w:hint="eastAsia"/>
        </w:rPr>
        <w:t>函数，代码如下：</w:t>
      </w:r>
    </w:p>
    <w:tbl>
      <w:tblPr>
        <w:tblStyle w:val="a5"/>
        <w:tblW w:w="0" w:type="auto"/>
        <w:tblLook w:val="04A0" w:firstRow="1" w:lastRow="0" w:firstColumn="1" w:lastColumn="0" w:noHBand="0" w:noVBand="1"/>
      </w:tblPr>
      <w:tblGrid>
        <w:gridCol w:w="8296"/>
      </w:tblGrid>
      <w:tr w:rsidR="00023C18" w14:paraId="76829194" w14:textId="77777777" w:rsidTr="00023C18">
        <w:tc>
          <w:tcPr>
            <w:tcW w:w="8296" w:type="dxa"/>
          </w:tcPr>
          <w:p w14:paraId="0DF0F7E0" w14:textId="77777777" w:rsidR="00023C18" w:rsidRDefault="00023C18" w:rsidP="00023C18">
            <w:pPr>
              <w:rPr>
                <w:rFonts w:hint="eastAsia"/>
              </w:rPr>
            </w:pPr>
            <w:r>
              <w:rPr>
                <w:rFonts w:hint="eastAsia"/>
              </w:rPr>
              <w:t xml:space="preserve"># </w:t>
            </w:r>
            <w:r>
              <w:rPr>
                <w:rFonts w:hint="eastAsia"/>
              </w:rPr>
              <w:t>使用</w:t>
            </w:r>
            <w:r>
              <w:rPr>
                <w:rFonts w:hint="eastAsia"/>
              </w:rPr>
              <w:t xml:space="preserve"> scrapy </w:t>
            </w:r>
            <w:r>
              <w:rPr>
                <w:rFonts w:hint="eastAsia"/>
              </w:rPr>
              <w:t>提供的</w:t>
            </w:r>
            <w:r>
              <w:rPr>
                <w:rFonts w:hint="eastAsia"/>
              </w:rPr>
              <w:t xml:space="preserve"> json export </w:t>
            </w:r>
            <w:r>
              <w:rPr>
                <w:rFonts w:hint="eastAsia"/>
              </w:rPr>
              <w:t>导出数据到</w:t>
            </w:r>
            <w:r>
              <w:rPr>
                <w:rFonts w:hint="eastAsia"/>
              </w:rPr>
              <w:t xml:space="preserve"> json </w:t>
            </w:r>
            <w:r>
              <w:rPr>
                <w:rFonts w:hint="eastAsia"/>
              </w:rPr>
              <w:t>文件</w:t>
            </w:r>
          </w:p>
          <w:p w14:paraId="7061F296" w14:textId="77777777" w:rsidR="00023C18" w:rsidRDefault="00023C18" w:rsidP="00023C18">
            <w:r>
              <w:t>class JsonExporterPipeline(object):</w:t>
            </w:r>
          </w:p>
          <w:p w14:paraId="78A456C1" w14:textId="77777777" w:rsidR="00023C18" w:rsidRDefault="00023C18" w:rsidP="00023C18">
            <w:r>
              <w:t xml:space="preserve">    def __init__(self):</w:t>
            </w:r>
          </w:p>
          <w:p w14:paraId="53A12A77" w14:textId="77777777" w:rsidR="00023C18" w:rsidRDefault="00023C18" w:rsidP="00023C18">
            <w:r>
              <w:t xml:space="preserve">        self.file = open('articleexport.json','wb')</w:t>
            </w:r>
          </w:p>
          <w:p w14:paraId="68E6F6E9" w14:textId="77777777" w:rsidR="00023C18" w:rsidRDefault="00023C18" w:rsidP="00023C18">
            <w:r>
              <w:t xml:space="preserve">        self.exporter = JsonItemExporter(self.file,encoding='utf-8',ensure_ascii=False)</w:t>
            </w:r>
          </w:p>
          <w:p w14:paraId="7F9B471F" w14:textId="77777777" w:rsidR="00023C18" w:rsidRDefault="00023C18" w:rsidP="00023C18">
            <w:r>
              <w:t xml:space="preserve">        self.exporter.start_exporting()</w:t>
            </w:r>
          </w:p>
          <w:p w14:paraId="0304617B" w14:textId="77777777" w:rsidR="00023C18" w:rsidRDefault="00023C18" w:rsidP="00023C18"/>
          <w:p w14:paraId="5A1C70D7" w14:textId="77777777" w:rsidR="00023C18" w:rsidRDefault="00023C18" w:rsidP="00023C18"/>
          <w:p w14:paraId="1021DB0D" w14:textId="77777777" w:rsidR="00023C18" w:rsidRDefault="00023C18" w:rsidP="00023C18">
            <w:r>
              <w:t xml:space="preserve">    def process_item(self, item, spider):</w:t>
            </w:r>
          </w:p>
          <w:p w14:paraId="7DDD3E43" w14:textId="77777777" w:rsidR="00023C18" w:rsidRDefault="00023C18" w:rsidP="00023C18">
            <w:r>
              <w:t xml:space="preserve">        self.exporter.export_item(item)</w:t>
            </w:r>
          </w:p>
          <w:p w14:paraId="2BAA878D" w14:textId="77777777" w:rsidR="00023C18" w:rsidRDefault="00023C18" w:rsidP="00023C18">
            <w:r>
              <w:t xml:space="preserve">        return item</w:t>
            </w:r>
          </w:p>
          <w:p w14:paraId="481F05C3" w14:textId="77777777" w:rsidR="00023C18" w:rsidRDefault="00023C18" w:rsidP="00023C18"/>
          <w:p w14:paraId="692CE600" w14:textId="77777777" w:rsidR="00023C18" w:rsidRDefault="00023C18" w:rsidP="00023C18"/>
          <w:p w14:paraId="7A8077DF" w14:textId="77777777" w:rsidR="00023C18" w:rsidRDefault="00023C18" w:rsidP="00023C18">
            <w:r>
              <w:t xml:space="preserve">    def close_spider(self,spider):</w:t>
            </w:r>
          </w:p>
          <w:p w14:paraId="2D83991A" w14:textId="77777777" w:rsidR="00023C18" w:rsidRDefault="00023C18" w:rsidP="00023C18">
            <w:r>
              <w:t xml:space="preserve">        self.exporter.finish_exporting()</w:t>
            </w:r>
          </w:p>
          <w:p w14:paraId="3DBC2920" w14:textId="2C955449" w:rsidR="00023C18" w:rsidRDefault="00023C18" w:rsidP="00023C18">
            <w:pPr>
              <w:rPr>
                <w:rFonts w:hint="eastAsia"/>
              </w:rPr>
            </w:pPr>
            <w:r>
              <w:t xml:space="preserve">        self.file.close()</w:t>
            </w:r>
          </w:p>
        </w:tc>
      </w:tr>
    </w:tbl>
    <w:p w14:paraId="5A108DCC" w14:textId="25BE11E3" w:rsidR="00FE78CC" w:rsidRDefault="00A44C72" w:rsidP="00FE78CC">
      <w:r w:rsidRPr="00A44C72">
        <w:rPr>
          <w:rFonts w:hint="eastAsia"/>
        </w:rPr>
        <w:t>在</w:t>
      </w:r>
      <w:r w:rsidRPr="00A44C72">
        <w:rPr>
          <w:rFonts w:hint="eastAsia"/>
        </w:rPr>
        <w:t xml:space="preserve"> settings.py </w:t>
      </w:r>
      <w:r w:rsidRPr="00A44C72">
        <w:rPr>
          <w:rFonts w:hint="eastAsia"/>
        </w:rPr>
        <w:t>配置</w:t>
      </w:r>
      <w:r w:rsidRPr="00A44C72">
        <w:rPr>
          <w:rFonts w:hint="eastAsia"/>
        </w:rPr>
        <w:t xml:space="preserve"> JsonExporterPipeline </w:t>
      </w:r>
      <w:r w:rsidRPr="00A44C72">
        <w:rPr>
          <w:rFonts w:hint="eastAsia"/>
        </w:rPr>
        <w:t>，代码如下：</w:t>
      </w:r>
    </w:p>
    <w:tbl>
      <w:tblPr>
        <w:tblStyle w:val="a5"/>
        <w:tblW w:w="0" w:type="auto"/>
        <w:tblLook w:val="04A0" w:firstRow="1" w:lastRow="0" w:firstColumn="1" w:lastColumn="0" w:noHBand="0" w:noVBand="1"/>
      </w:tblPr>
      <w:tblGrid>
        <w:gridCol w:w="8296"/>
      </w:tblGrid>
      <w:tr w:rsidR="004E5156" w14:paraId="365E130C" w14:textId="77777777" w:rsidTr="004E5156">
        <w:tc>
          <w:tcPr>
            <w:tcW w:w="8296" w:type="dxa"/>
          </w:tcPr>
          <w:p w14:paraId="24774041" w14:textId="77777777" w:rsidR="004E5156" w:rsidRDefault="004E5156" w:rsidP="004E5156">
            <w:r>
              <w:t>ITEM_PIPELINES = {</w:t>
            </w:r>
          </w:p>
          <w:p w14:paraId="0DE8B570" w14:textId="77777777" w:rsidR="004E5156" w:rsidRDefault="004E5156" w:rsidP="004E5156">
            <w:r>
              <w:t xml:space="preserve">    'ArticleSpider.pipelines.JsonExporterPipeline': 2,</w:t>
            </w:r>
          </w:p>
          <w:p w14:paraId="6812DABA" w14:textId="33854987" w:rsidR="004E5156" w:rsidRDefault="004E5156" w:rsidP="004E5156">
            <w:pPr>
              <w:rPr>
                <w:rFonts w:hint="eastAsia"/>
              </w:rPr>
            </w:pPr>
            <w:r>
              <w:t>}</w:t>
            </w:r>
          </w:p>
        </w:tc>
      </w:tr>
    </w:tbl>
    <w:p w14:paraId="605BB31B" w14:textId="77777777" w:rsidR="00AE3AA5" w:rsidRDefault="00AE3AA5" w:rsidP="00FE78CC"/>
    <w:p w14:paraId="07C10A7C" w14:textId="4BD909D9" w:rsidR="00A44C72" w:rsidRDefault="00AE3AA5" w:rsidP="00FE78CC">
      <w:pPr>
        <w:rPr>
          <w:rFonts w:hint="eastAsia"/>
        </w:rPr>
      </w:pPr>
      <w:r w:rsidRPr="00AE3AA5">
        <w:rPr>
          <w:rFonts w:hint="eastAsia"/>
        </w:rPr>
        <w:t>以上两种</w:t>
      </w:r>
      <w:r w:rsidRPr="00AE3AA5">
        <w:rPr>
          <w:rFonts w:hint="eastAsia"/>
        </w:rPr>
        <w:t xml:space="preserve"> JSON </w:t>
      </w:r>
      <w:r w:rsidRPr="00AE3AA5">
        <w:rPr>
          <w:rFonts w:hint="eastAsia"/>
        </w:rPr>
        <w:t>保存的数据的不同点在于</w:t>
      </w:r>
      <w:r w:rsidRPr="00AE3AA5">
        <w:rPr>
          <w:rFonts w:hint="eastAsia"/>
        </w:rPr>
        <w:t xml:space="preserve"> JsonExporterPipeline </w:t>
      </w:r>
      <w:r w:rsidRPr="00AE3AA5">
        <w:rPr>
          <w:rFonts w:hint="eastAsia"/>
        </w:rPr>
        <w:t>比</w:t>
      </w:r>
      <w:r w:rsidRPr="00AE3AA5">
        <w:rPr>
          <w:rFonts w:hint="eastAsia"/>
        </w:rPr>
        <w:t xml:space="preserve"> JsonWithEncodingPipeline </w:t>
      </w:r>
      <w:r w:rsidRPr="00AE3AA5">
        <w:rPr>
          <w:rFonts w:hint="eastAsia"/>
        </w:rPr>
        <w:t>多了一对</w:t>
      </w:r>
      <w:r w:rsidRPr="00AE3AA5">
        <w:rPr>
          <w:rFonts w:hint="eastAsia"/>
        </w:rPr>
        <w:t xml:space="preserve"> [ ] </w:t>
      </w:r>
      <w:r w:rsidRPr="00AE3AA5">
        <w:rPr>
          <w:rFonts w:hint="eastAsia"/>
        </w:rPr>
        <w:t>中括号。</w:t>
      </w:r>
    </w:p>
    <w:p w14:paraId="24F43A6D" w14:textId="487228C9" w:rsidR="000F4705" w:rsidRDefault="000F4705" w:rsidP="00E43880"/>
    <w:p w14:paraId="5E9381E8" w14:textId="62306ADA" w:rsidR="000F4705" w:rsidRDefault="001F6551" w:rsidP="001F6551">
      <w:pPr>
        <w:pStyle w:val="3"/>
      </w:pPr>
      <w:r w:rsidRPr="001F6551">
        <w:rPr>
          <w:rFonts w:hint="eastAsia"/>
        </w:rPr>
        <w:t>MySQL</w:t>
      </w:r>
      <w:r w:rsidRPr="001F6551">
        <w:rPr>
          <w:rFonts w:hint="eastAsia"/>
        </w:rPr>
        <w:t>数据库保存数据</w:t>
      </w:r>
    </w:p>
    <w:p w14:paraId="7680187D" w14:textId="7DE47996" w:rsidR="001F6551" w:rsidRDefault="008E799A" w:rsidP="001F6551">
      <w:r w:rsidRPr="008E799A">
        <w:rPr>
          <w:rFonts w:hint="eastAsia"/>
        </w:rPr>
        <w:t>首先要设计我们的表结构，代码如下：</w:t>
      </w:r>
    </w:p>
    <w:tbl>
      <w:tblPr>
        <w:tblStyle w:val="a5"/>
        <w:tblW w:w="0" w:type="auto"/>
        <w:tblLook w:val="04A0" w:firstRow="1" w:lastRow="0" w:firstColumn="1" w:lastColumn="0" w:noHBand="0" w:noVBand="1"/>
      </w:tblPr>
      <w:tblGrid>
        <w:gridCol w:w="8296"/>
      </w:tblGrid>
      <w:tr w:rsidR="001472C3" w14:paraId="6E0BABA4" w14:textId="77777777" w:rsidTr="001472C3">
        <w:tc>
          <w:tcPr>
            <w:tcW w:w="8296" w:type="dxa"/>
          </w:tcPr>
          <w:p w14:paraId="51E69E62" w14:textId="77777777" w:rsidR="008014F7" w:rsidRDefault="008014F7" w:rsidP="008014F7">
            <w:r>
              <w:t>DROP TABLE IF EXISTS `jobbole_article`;</w:t>
            </w:r>
          </w:p>
          <w:p w14:paraId="17570493" w14:textId="77777777" w:rsidR="008014F7" w:rsidRDefault="008014F7" w:rsidP="008014F7">
            <w:r>
              <w:t>CREATE TABLE `jobbole_article` (</w:t>
            </w:r>
          </w:p>
          <w:p w14:paraId="00573AB9" w14:textId="77777777" w:rsidR="008014F7" w:rsidRDefault="008014F7" w:rsidP="008014F7">
            <w:r>
              <w:t xml:space="preserve">  `title` varchar(200) NOT NULL,</w:t>
            </w:r>
          </w:p>
          <w:p w14:paraId="2D746AFA" w14:textId="77777777" w:rsidR="008014F7" w:rsidRDefault="008014F7" w:rsidP="008014F7">
            <w:r>
              <w:t xml:space="preserve">  `create_date` date DEFAULT NULL,</w:t>
            </w:r>
          </w:p>
          <w:p w14:paraId="6638D342" w14:textId="77777777" w:rsidR="008014F7" w:rsidRDefault="008014F7" w:rsidP="008014F7">
            <w:r>
              <w:t xml:space="preserve">  `url` varchar(300) NOT NULL,</w:t>
            </w:r>
          </w:p>
          <w:p w14:paraId="2D0D7C6B" w14:textId="77777777" w:rsidR="008014F7" w:rsidRDefault="008014F7" w:rsidP="008014F7">
            <w:r>
              <w:t xml:space="preserve">  `url_object_id` varchar(50) NOT NULL,</w:t>
            </w:r>
          </w:p>
          <w:p w14:paraId="796AEEDB" w14:textId="77777777" w:rsidR="008014F7" w:rsidRDefault="008014F7" w:rsidP="008014F7">
            <w:r>
              <w:t xml:space="preserve">  `front_image_url` varchar(300) DEFAULT NULL,</w:t>
            </w:r>
          </w:p>
          <w:p w14:paraId="165A4D89" w14:textId="77777777" w:rsidR="008014F7" w:rsidRDefault="008014F7" w:rsidP="008014F7">
            <w:r>
              <w:t xml:space="preserve">  `front_image_path` varchar(200) DEFAULT NULL,</w:t>
            </w:r>
          </w:p>
          <w:p w14:paraId="215D2B8E" w14:textId="77777777" w:rsidR="008014F7" w:rsidRDefault="008014F7" w:rsidP="008014F7">
            <w:r>
              <w:t xml:space="preserve">  `comment_nums` int(11) NOT NULL DEFAULT '0',</w:t>
            </w:r>
          </w:p>
          <w:p w14:paraId="0E5CB590" w14:textId="77777777" w:rsidR="008014F7" w:rsidRDefault="008014F7" w:rsidP="008014F7">
            <w:r>
              <w:t xml:space="preserve">  `fav_nums` int(11) NOT NULL DEFAULT '0',</w:t>
            </w:r>
          </w:p>
          <w:p w14:paraId="15AE1A06" w14:textId="77777777" w:rsidR="008014F7" w:rsidRDefault="008014F7" w:rsidP="008014F7">
            <w:r>
              <w:t xml:space="preserve">  `praise_nums` int(11) NOT NULL DEFAULT '0',</w:t>
            </w:r>
          </w:p>
          <w:p w14:paraId="5329214F" w14:textId="77777777" w:rsidR="008014F7" w:rsidRDefault="008014F7" w:rsidP="008014F7">
            <w:r>
              <w:t xml:space="preserve">  `tags` varchar(200) DEFAULT NULL,</w:t>
            </w:r>
          </w:p>
          <w:p w14:paraId="6BEFB853" w14:textId="77777777" w:rsidR="008014F7" w:rsidRDefault="008014F7" w:rsidP="008014F7">
            <w:r>
              <w:t xml:space="preserve">  `content` longtext NOT NULL,</w:t>
            </w:r>
          </w:p>
          <w:p w14:paraId="667F462E" w14:textId="77777777" w:rsidR="008014F7" w:rsidRDefault="008014F7" w:rsidP="008014F7">
            <w:r>
              <w:t xml:space="preserve">  PRIMARY KEY (`url_object_id`)</w:t>
            </w:r>
          </w:p>
          <w:p w14:paraId="4BC20A23" w14:textId="3BB440A2" w:rsidR="001472C3" w:rsidRDefault="008014F7" w:rsidP="008014F7">
            <w:pPr>
              <w:rPr>
                <w:rFonts w:hint="eastAsia"/>
              </w:rPr>
            </w:pPr>
            <w:r>
              <w:t>) ENGINE=MyISAM DEFAULT CHARSET=utf8;</w:t>
            </w:r>
          </w:p>
        </w:tc>
      </w:tr>
    </w:tbl>
    <w:p w14:paraId="41195CE3" w14:textId="48CE5320" w:rsidR="008E799A" w:rsidRDefault="00EE6CFC" w:rsidP="001F6551">
      <w:r w:rsidRPr="00EE6CFC">
        <w:rPr>
          <w:rFonts w:hint="eastAsia"/>
        </w:rPr>
        <w:t>如下图所示：</w:t>
      </w:r>
    </w:p>
    <w:p w14:paraId="2E57C905" w14:textId="1AF7B677" w:rsidR="00EE6CFC" w:rsidRDefault="00255F9E" w:rsidP="004A005F">
      <w:pPr>
        <w:jc w:val="center"/>
      </w:pPr>
      <w:r>
        <w:rPr>
          <w:noProof/>
        </w:rPr>
        <w:drawing>
          <wp:inline distT="0" distB="0" distL="0" distR="0" wp14:anchorId="163C2F83" wp14:editId="5FFA28AF">
            <wp:extent cx="5274310" cy="21329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32965"/>
                    </a:xfrm>
                    <a:prstGeom prst="rect">
                      <a:avLst/>
                    </a:prstGeom>
                    <a:noFill/>
                    <a:ln>
                      <a:noFill/>
                    </a:ln>
                  </pic:spPr>
                </pic:pic>
              </a:graphicData>
            </a:graphic>
          </wp:inline>
        </w:drawing>
      </w:r>
    </w:p>
    <w:p w14:paraId="2C1FB47F" w14:textId="1FC0C048" w:rsidR="00255F9E" w:rsidRDefault="002B5504" w:rsidP="001F6551">
      <w:r w:rsidRPr="002B5504">
        <w:rPr>
          <w:rFonts w:hint="eastAsia"/>
        </w:rPr>
        <w:t>由于我们需要在数据库里面把</w:t>
      </w:r>
      <w:r w:rsidRPr="002B5504">
        <w:rPr>
          <w:rFonts w:hint="eastAsia"/>
        </w:rPr>
        <w:t xml:space="preserve"> create_date </w:t>
      </w:r>
      <w:r w:rsidRPr="002B5504">
        <w:rPr>
          <w:rFonts w:hint="eastAsia"/>
        </w:rPr>
        <w:t>保存为</w:t>
      </w:r>
      <w:r w:rsidRPr="002B5504">
        <w:rPr>
          <w:rFonts w:hint="eastAsia"/>
        </w:rPr>
        <w:t xml:space="preserve"> date </w:t>
      </w:r>
      <w:r w:rsidRPr="002B5504">
        <w:rPr>
          <w:rFonts w:hint="eastAsia"/>
        </w:rPr>
        <w:t>格式，所以需要修改</w:t>
      </w:r>
      <w:r w:rsidRPr="002B5504">
        <w:rPr>
          <w:rFonts w:hint="eastAsia"/>
        </w:rPr>
        <w:t xml:space="preserve"> jobbole.py </w:t>
      </w:r>
      <w:r w:rsidRPr="002B5504">
        <w:rPr>
          <w:rFonts w:hint="eastAsia"/>
        </w:rPr>
        <w:t>中</w:t>
      </w:r>
      <w:r w:rsidRPr="002B5504">
        <w:rPr>
          <w:rFonts w:hint="eastAsia"/>
        </w:rPr>
        <w:t xml:space="preserve"> parse_detail(self,response) </w:t>
      </w:r>
      <w:r w:rsidRPr="002B5504">
        <w:rPr>
          <w:rFonts w:hint="eastAsia"/>
        </w:rPr>
        <w:t>函数中的</w:t>
      </w:r>
      <w:r w:rsidRPr="002B5504">
        <w:rPr>
          <w:rFonts w:hint="eastAsia"/>
        </w:rPr>
        <w:t xml:space="preserve"> article_item["create_date"] = create_date </w:t>
      </w:r>
      <w:r w:rsidRPr="002B5504">
        <w:rPr>
          <w:rFonts w:hint="eastAsia"/>
        </w:rPr>
        <w:t>语句，把它修改为：</w:t>
      </w:r>
    </w:p>
    <w:tbl>
      <w:tblPr>
        <w:tblStyle w:val="a5"/>
        <w:tblW w:w="0" w:type="auto"/>
        <w:tblLook w:val="04A0" w:firstRow="1" w:lastRow="0" w:firstColumn="1" w:lastColumn="0" w:noHBand="0" w:noVBand="1"/>
      </w:tblPr>
      <w:tblGrid>
        <w:gridCol w:w="8296"/>
      </w:tblGrid>
      <w:tr w:rsidR="0015031C" w14:paraId="23FC9F67" w14:textId="77777777" w:rsidTr="0015031C">
        <w:tc>
          <w:tcPr>
            <w:tcW w:w="8296" w:type="dxa"/>
          </w:tcPr>
          <w:p w14:paraId="6C1BA853" w14:textId="77777777" w:rsidR="0015031C" w:rsidRDefault="0015031C" w:rsidP="0015031C">
            <w:pPr>
              <w:rPr>
                <w:rFonts w:hint="eastAsia"/>
              </w:rPr>
            </w:pPr>
            <w:r>
              <w:rPr>
                <w:rFonts w:hint="eastAsia"/>
              </w:rPr>
              <w:t xml:space="preserve">        # create_date </w:t>
            </w:r>
            <w:r>
              <w:rPr>
                <w:rFonts w:hint="eastAsia"/>
              </w:rPr>
              <w:t>进行日期转换并放到</w:t>
            </w:r>
            <w:r>
              <w:rPr>
                <w:rFonts w:hint="eastAsia"/>
              </w:rPr>
              <w:t xml:space="preserve"> try </w:t>
            </w:r>
            <w:r>
              <w:rPr>
                <w:rFonts w:hint="eastAsia"/>
              </w:rPr>
              <w:t>语句中</w:t>
            </w:r>
          </w:p>
          <w:p w14:paraId="7C157834" w14:textId="77777777" w:rsidR="0015031C" w:rsidRDefault="0015031C" w:rsidP="0015031C">
            <w:r>
              <w:t xml:space="preserve">        try:</w:t>
            </w:r>
          </w:p>
          <w:p w14:paraId="5EB14D10" w14:textId="77777777" w:rsidR="0015031C" w:rsidRDefault="0015031C" w:rsidP="0015031C">
            <w:r>
              <w:t xml:space="preserve">            create_date = datetime.datetime.strptime(create_date,"%Y/%m/%d").date()</w:t>
            </w:r>
          </w:p>
          <w:p w14:paraId="52E6477D" w14:textId="77777777" w:rsidR="0015031C" w:rsidRDefault="0015031C" w:rsidP="0015031C">
            <w:r>
              <w:t xml:space="preserve">        except Exception as e:</w:t>
            </w:r>
          </w:p>
          <w:p w14:paraId="675156BB" w14:textId="77777777" w:rsidR="0015031C" w:rsidRDefault="0015031C" w:rsidP="0015031C">
            <w:r>
              <w:t xml:space="preserve">            create_date = datetime.datetime.now().date()</w:t>
            </w:r>
          </w:p>
          <w:p w14:paraId="36793959" w14:textId="77777777" w:rsidR="0015031C" w:rsidRDefault="0015031C" w:rsidP="0015031C"/>
          <w:p w14:paraId="6399D702" w14:textId="77777777" w:rsidR="0015031C" w:rsidRDefault="0015031C" w:rsidP="0015031C"/>
          <w:p w14:paraId="674382C5" w14:textId="1FDA531A" w:rsidR="0015031C" w:rsidRDefault="0015031C" w:rsidP="0015031C">
            <w:pPr>
              <w:rPr>
                <w:rFonts w:hint="eastAsia"/>
              </w:rPr>
            </w:pPr>
            <w:r>
              <w:t xml:space="preserve">        article_item["create_date"] = create_date</w:t>
            </w:r>
          </w:p>
        </w:tc>
      </w:tr>
    </w:tbl>
    <w:p w14:paraId="409D46A0" w14:textId="163234C3" w:rsidR="002B5504" w:rsidRDefault="00026E1D" w:rsidP="001F6551">
      <w:r w:rsidRPr="00026E1D">
        <w:rPr>
          <w:rFonts w:hint="eastAsia"/>
        </w:rPr>
        <w:lastRenderedPageBreak/>
        <w:t>然后需要安装</w:t>
      </w:r>
      <w:r w:rsidRPr="00026E1D">
        <w:rPr>
          <w:rFonts w:hint="eastAsia"/>
        </w:rPr>
        <w:t xml:space="preserve"> mysql </w:t>
      </w:r>
      <w:r w:rsidRPr="00026E1D">
        <w:rPr>
          <w:rFonts w:hint="eastAsia"/>
        </w:rPr>
        <w:t>驱动</w:t>
      </w:r>
      <w:r>
        <w:rPr>
          <w:rFonts w:hint="eastAsia"/>
        </w:rPr>
        <w:t>：</w:t>
      </w:r>
    </w:p>
    <w:tbl>
      <w:tblPr>
        <w:tblStyle w:val="a5"/>
        <w:tblW w:w="0" w:type="auto"/>
        <w:tblLook w:val="04A0" w:firstRow="1" w:lastRow="0" w:firstColumn="1" w:lastColumn="0" w:noHBand="0" w:noVBand="1"/>
      </w:tblPr>
      <w:tblGrid>
        <w:gridCol w:w="8296"/>
      </w:tblGrid>
      <w:tr w:rsidR="008C5F5B" w14:paraId="62210242" w14:textId="77777777" w:rsidTr="008C5F5B">
        <w:tc>
          <w:tcPr>
            <w:tcW w:w="8296" w:type="dxa"/>
          </w:tcPr>
          <w:p w14:paraId="5977C081" w14:textId="04076AD0" w:rsidR="008C5F5B" w:rsidRDefault="008C5F5B" w:rsidP="001F6551">
            <w:pPr>
              <w:rPr>
                <w:rFonts w:hint="eastAsia"/>
              </w:rPr>
            </w:pPr>
            <w:r w:rsidRPr="008C5F5B">
              <w:t xml:space="preserve">pip install -i https://pypi.doubanio.com/simple/ </w:t>
            </w:r>
            <w:r>
              <w:rPr>
                <w:rFonts w:hint="eastAsia"/>
              </w:rPr>
              <w:t>mysqlclient</w:t>
            </w:r>
          </w:p>
        </w:tc>
      </w:tr>
    </w:tbl>
    <w:p w14:paraId="06CCC8CF" w14:textId="77777777" w:rsidR="00D22DBE" w:rsidRDefault="00D22DBE" w:rsidP="00D22DBE">
      <w:pPr>
        <w:rPr>
          <w:rFonts w:hint="eastAsia"/>
        </w:rPr>
      </w:pPr>
      <w:r>
        <w:rPr>
          <w:rFonts w:hint="eastAsia"/>
        </w:rPr>
        <w:t>附带：</w:t>
      </w:r>
    </w:p>
    <w:p w14:paraId="79406924" w14:textId="77777777" w:rsidR="00D22DBE" w:rsidRDefault="00D22DBE" w:rsidP="00D22DBE">
      <w:pPr>
        <w:rPr>
          <w:rFonts w:hint="eastAsia"/>
        </w:rPr>
      </w:pPr>
      <w:r>
        <w:rPr>
          <w:rFonts w:hint="eastAsia"/>
        </w:rPr>
        <w:t xml:space="preserve">Ubuntu </w:t>
      </w:r>
      <w:r>
        <w:rPr>
          <w:rFonts w:hint="eastAsia"/>
        </w:rPr>
        <w:t>安装</w:t>
      </w:r>
      <w:r>
        <w:rPr>
          <w:rFonts w:hint="eastAsia"/>
        </w:rPr>
        <w:t xml:space="preserve"> mysql </w:t>
      </w:r>
      <w:r>
        <w:rPr>
          <w:rFonts w:hint="eastAsia"/>
        </w:rPr>
        <w:t>驱动：</w:t>
      </w:r>
      <w:r>
        <w:rPr>
          <w:rFonts w:hint="eastAsia"/>
        </w:rPr>
        <w:t xml:space="preserve"> sudo apt-get install libmysqlclient-dev</w:t>
      </w:r>
    </w:p>
    <w:p w14:paraId="1F1EDE54" w14:textId="3FE7EB6D" w:rsidR="00026E1D" w:rsidRPr="001F6551" w:rsidRDefault="00D22DBE" w:rsidP="00D22DBE">
      <w:pPr>
        <w:rPr>
          <w:rFonts w:hint="eastAsia"/>
        </w:rPr>
      </w:pPr>
      <w:r>
        <w:rPr>
          <w:rFonts w:hint="eastAsia"/>
        </w:rPr>
        <w:t xml:space="preserve">CentOS </w:t>
      </w:r>
      <w:r>
        <w:rPr>
          <w:rFonts w:hint="eastAsia"/>
        </w:rPr>
        <w:t>安装</w:t>
      </w:r>
      <w:r>
        <w:rPr>
          <w:rFonts w:hint="eastAsia"/>
        </w:rPr>
        <w:t xml:space="preserve"> mysql </w:t>
      </w:r>
      <w:r>
        <w:rPr>
          <w:rFonts w:hint="eastAsia"/>
        </w:rPr>
        <w:t>驱动：</w:t>
      </w:r>
      <w:r>
        <w:rPr>
          <w:rFonts w:hint="eastAsia"/>
        </w:rPr>
        <w:t xml:space="preserve"> </w:t>
      </w:r>
      <w:r>
        <w:rPr>
          <w:rFonts w:hint="eastAsia"/>
        </w:rPr>
        <w:t>sudo yum install python-devel mysql-devel</w:t>
      </w:r>
    </w:p>
    <w:p w14:paraId="75C4F013" w14:textId="1552F64B" w:rsidR="000F4705" w:rsidRDefault="002925E8" w:rsidP="00E43880">
      <w:r w:rsidRPr="002925E8">
        <w:rPr>
          <w:rFonts w:hint="eastAsia"/>
        </w:rPr>
        <w:t>准备工作做好之后，我们就可以编写</w:t>
      </w:r>
      <w:r w:rsidRPr="002925E8">
        <w:rPr>
          <w:rFonts w:hint="eastAsia"/>
        </w:rPr>
        <w:t xml:space="preserve"> Scrapy </w:t>
      </w:r>
      <w:r w:rsidRPr="002925E8">
        <w:rPr>
          <w:rFonts w:hint="eastAsia"/>
        </w:rPr>
        <w:t>保存数据到数据库的几种方式了。</w:t>
      </w:r>
    </w:p>
    <w:p w14:paraId="2ABF680D" w14:textId="3CF978EF" w:rsidR="002925E8" w:rsidRDefault="00391E8F" w:rsidP="00391E8F">
      <w:pPr>
        <w:pStyle w:val="4"/>
        <w:rPr>
          <w:rFonts w:hint="eastAsia"/>
        </w:rPr>
      </w:pPr>
      <w:r w:rsidRPr="00391E8F">
        <w:rPr>
          <w:rFonts w:hint="eastAsia"/>
        </w:rPr>
        <w:t>同步方式保存数据</w:t>
      </w:r>
    </w:p>
    <w:p w14:paraId="2F4BC4F8" w14:textId="6DFD2A2F" w:rsidR="000F4705" w:rsidRDefault="00FE4517" w:rsidP="00E43880">
      <w:r w:rsidRPr="00FE4517">
        <w:rPr>
          <w:rFonts w:hint="eastAsia"/>
        </w:rPr>
        <w:t>在</w:t>
      </w:r>
      <w:r w:rsidRPr="00FE4517">
        <w:rPr>
          <w:rFonts w:hint="eastAsia"/>
        </w:rPr>
        <w:t xml:space="preserve"> pipelines.py </w:t>
      </w:r>
      <w:r w:rsidRPr="00FE4517">
        <w:rPr>
          <w:rFonts w:hint="eastAsia"/>
        </w:rPr>
        <w:t>增加</w:t>
      </w:r>
      <w:r w:rsidRPr="00FE4517">
        <w:rPr>
          <w:rFonts w:hint="eastAsia"/>
        </w:rPr>
        <w:t xml:space="preserve"> MysqlPipeline(object) </w:t>
      </w:r>
      <w:r w:rsidRPr="00FE4517">
        <w:rPr>
          <w:rFonts w:hint="eastAsia"/>
        </w:rPr>
        <w:t>函数，代码如下：</w:t>
      </w:r>
    </w:p>
    <w:tbl>
      <w:tblPr>
        <w:tblStyle w:val="a5"/>
        <w:tblW w:w="0" w:type="auto"/>
        <w:tblLook w:val="04A0" w:firstRow="1" w:lastRow="0" w:firstColumn="1" w:lastColumn="0" w:noHBand="0" w:noVBand="1"/>
      </w:tblPr>
      <w:tblGrid>
        <w:gridCol w:w="8296"/>
      </w:tblGrid>
      <w:tr w:rsidR="00216270" w14:paraId="790F6306" w14:textId="77777777" w:rsidTr="00216270">
        <w:tc>
          <w:tcPr>
            <w:tcW w:w="8296" w:type="dxa"/>
          </w:tcPr>
          <w:p w14:paraId="27181D4B" w14:textId="77777777" w:rsidR="00216270" w:rsidRDefault="00216270" w:rsidP="00216270">
            <w:r>
              <w:t>class MysqlPipeline(object):</w:t>
            </w:r>
          </w:p>
          <w:p w14:paraId="632884F6" w14:textId="77777777" w:rsidR="00216270" w:rsidRDefault="00216270" w:rsidP="00216270">
            <w:pPr>
              <w:rPr>
                <w:rFonts w:hint="eastAsia"/>
              </w:rPr>
            </w:pPr>
            <w:r>
              <w:rPr>
                <w:rFonts w:hint="eastAsia"/>
              </w:rPr>
              <w:t xml:space="preserve">    #</w:t>
            </w:r>
            <w:r>
              <w:rPr>
                <w:rFonts w:hint="eastAsia"/>
              </w:rPr>
              <w:t>采用同步机制插入数据库，效率较低，容易阻塞</w:t>
            </w:r>
          </w:p>
          <w:p w14:paraId="2481AC7B" w14:textId="77777777" w:rsidR="00216270" w:rsidRDefault="00216270" w:rsidP="00216270">
            <w:r>
              <w:t xml:space="preserve">    def __init__(self):</w:t>
            </w:r>
          </w:p>
          <w:p w14:paraId="1DC2BFBB" w14:textId="77777777" w:rsidR="00216270" w:rsidRDefault="00216270" w:rsidP="00216270">
            <w:r>
              <w:t xml:space="preserve">        self.conn = MySQLdb.connect('127.0.0.1','root','root','article_spider',charset='utf-8',use_unicode=True)</w:t>
            </w:r>
          </w:p>
          <w:p w14:paraId="534222A1" w14:textId="77777777" w:rsidR="00216270" w:rsidRDefault="00216270" w:rsidP="00216270">
            <w:r>
              <w:t xml:space="preserve">        self.cursor = self.conn.cursor()</w:t>
            </w:r>
          </w:p>
          <w:p w14:paraId="2B374F15" w14:textId="77777777" w:rsidR="00216270" w:rsidRDefault="00216270" w:rsidP="00216270"/>
          <w:p w14:paraId="03E1B53F" w14:textId="77777777" w:rsidR="00216270" w:rsidRDefault="00216270" w:rsidP="00216270"/>
          <w:p w14:paraId="04F2D27C" w14:textId="77777777" w:rsidR="00216270" w:rsidRDefault="00216270" w:rsidP="00216270">
            <w:r>
              <w:t xml:space="preserve">    def process_item(self, item, spider):</w:t>
            </w:r>
          </w:p>
          <w:p w14:paraId="7281930B" w14:textId="77777777" w:rsidR="00216270" w:rsidRDefault="00216270" w:rsidP="00216270">
            <w:r>
              <w:t xml:space="preserve">        insert_sql = """</w:t>
            </w:r>
          </w:p>
          <w:p w14:paraId="6FF30F72" w14:textId="77777777" w:rsidR="00216270" w:rsidRDefault="00216270" w:rsidP="00216270">
            <w:r>
              <w:t xml:space="preserve">            insert into jobbole_article(title,create_date,url,fav_nums)</w:t>
            </w:r>
          </w:p>
          <w:p w14:paraId="5AA46B65" w14:textId="77777777" w:rsidR="00216270" w:rsidRDefault="00216270" w:rsidP="00216270">
            <w:r>
              <w:t xml:space="preserve">            values(%s,%s,%s,%s)</w:t>
            </w:r>
          </w:p>
          <w:p w14:paraId="70B8D994" w14:textId="77777777" w:rsidR="00216270" w:rsidRDefault="00216270" w:rsidP="00216270">
            <w:r>
              <w:t xml:space="preserve">        """</w:t>
            </w:r>
          </w:p>
          <w:p w14:paraId="7E800570" w14:textId="77777777" w:rsidR="00216270" w:rsidRDefault="00216270" w:rsidP="00216270">
            <w:r>
              <w:t xml:space="preserve">        self.cursor.execute(insert_sql,(item['title'],item['create_date'],item['url'],item['fav_nums']))</w:t>
            </w:r>
          </w:p>
          <w:p w14:paraId="35A0E8CA" w14:textId="105D9180" w:rsidR="00216270" w:rsidRDefault="00216270" w:rsidP="00216270">
            <w:pPr>
              <w:rPr>
                <w:rFonts w:hint="eastAsia"/>
              </w:rPr>
            </w:pPr>
            <w:r>
              <w:t xml:space="preserve">        self.conn.commit()</w:t>
            </w:r>
          </w:p>
        </w:tc>
      </w:tr>
    </w:tbl>
    <w:p w14:paraId="244835FA" w14:textId="01FA395C" w:rsidR="00FE4517" w:rsidRDefault="00B6409F" w:rsidP="00E43880">
      <w:r w:rsidRPr="00B6409F">
        <w:rPr>
          <w:rFonts w:hint="eastAsia"/>
        </w:rPr>
        <w:t>在</w:t>
      </w:r>
      <w:r w:rsidRPr="00B6409F">
        <w:rPr>
          <w:rFonts w:hint="eastAsia"/>
        </w:rPr>
        <w:t xml:space="preserve"> settings.py </w:t>
      </w:r>
      <w:r w:rsidRPr="00B6409F">
        <w:rPr>
          <w:rFonts w:hint="eastAsia"/>
        </w:rPr>
        <w:t>配置</w:t>
      </w:r>
      <w:r w:rsidRPr="00B6409F">
        <w:rPr>
          <w:rFonts w:hint="eastAsia"/>
        </w:rPr>
        <w:t xml:space="preserve"> MysqlPipeline </w:t>
      </w:r>
      <w:r w:rsidRPr="00B6409F">
        <w:rPr>
          <w:rFonts w:hint="eastAsia"/>
        </w:rPr>
        <w:t>，代码如下：</w:t>
      </w:r>
    </w:p>
    <w:tbl>
      <w:tblPr>
        <w:tblStyle w:val="a5"/>
        <w:tblW w:w="0" w:type="auto"/>
        <w:tblLook w:val="04A0" w:firstRow="1" w:lastRow="0" w:firstColumn="1" w:lastColumn="0" w:noHBand="0" w:noVBand="1"/>
      </w:tblPr>
      <w:tblGrid>
        <w:gridCol w:w="8296"/>
      </w:tblGrid>
      <w:tr w:rsidR="00614F92" w14:paraId="170D8D2B" w14:textId="77777777" w:rsidTr="00614F92">
        <w:tc>
          <w:tcPr>
            <w:tcW w:w="8296" w:type="dxa"/>
          </w:tcPr>
          <w:p w14:paraId="01D2E20B" w14:textId="77777777" w:rsidR="00454089" w:rsidRDefault="00454089" w:rsidP="00454089">
            <w:r>
              <w:t>ITEM_PIPELINES = {</w:t>
            </w:r>
          </w:p>
          <w:p w14:paraId="12368203" w14:textId="77777777" w:rsidR="00454089" w:rsidRDefault="00454089" w:rsidP="00454089">
            <w:r>
              <w:t xml:space="preserve">    'ArticleSpider.pipelines.MysqlPipeline': 2,</w:t>
            </w:r>
          </w:p>
          <w:p w14:paraId="6576BBBF" w14:textId="5026618B" w:rsidR="00614F92" w:rsidRDefault="00454089" w:rsidP="00454089">
            <w:pPr>
              <w:rPr>
                <w:rFonts w:hint="eastAsia"/>
              </w:rPr>
            </w:pPr>
            <w:r>
              <w:t>}</w:t>
            </w:r>
          </w:p>
        </w:tc>
      </w:tr>
    </w:tbl>
    <w:p w14:paraId="3A97FF1F" w14:textId="77777777" w:rsidR="000F4705" w:rsidRPr="00373975" w:rsidRDefault="000F4705" w:rsidP="00E43880">
      <w:pPr>
        <w:rPr>
          <w:rFonts w:hint="eastAsia"/>
        </w:rPr>
      </w:pPr>
    </w:p>
    <w:p w14:paraId="65B56C06" w14:textId="77777777" w:rsidR="00AF0E3D" w:rsidRPr="00D4741B" w:rsidRDefault="00AF0E3D" w:rsidP="00D4741B">
      <w:pPr>
        <w:rPr>
          <w:rFonts w:hint="eastAsia"/>
        </w:rPr>
      </w:pPr>
    </w:p>
    <w:p w14:paraId="391E15EC" w14:textId="11F487C1" w:rsidR="00973544" w:rsidRDefault="00194B17">
      <w:pPr>
        <w:pStyle w:val="4"/>
      </w:pPr>
      <w:r>
        <w:rPr>
          <w:rFonts w:hint="eastAsia"/>
        </w:rPr>
        <w:t>使用</w:t>
      </w:r>
      <w:r w:rsidRPr="00194B17">
        <w:t>Twisted</w:t>
      </w:r>
      <w:r w:rsidR="00973544">
        <w:rPr>
          <w:rFonts w:hint="eastAsia"/>
        </w:rPr>
        <w:t>异步</w:t>
      </w:r>
      <w:r w:rsidR="00481A70">
        <w:rPr>
          <w:rFonts w:hint="eastAsia"/>
        </w:rPr>
        <w:t>保存</w:t>
      </w:r>
    </w:p>
    <w:p w14:paraId="238AC92F" w14:textId="1BCFCA05" w:rsidR="00973544" w:rsidRDefault="009D45BA" w:rsidP="00973544">
      <w:r w:rsidRPr="009D45BA">
        <w:rPr>
          <w:rFonts w:hint="eastAsia"/>
        </w:rPr>
        <w:t>在</w:t>
      </w:r>
      <w:r w:rsidRPr="009D45BA">
        <w:rPr>
          <w:rFonts w:hint="eastAsia"/>
        </w:rPr>
        <w:t xml:space="preserve"> pipelines.py </w:t>
      </w:r>
      <w:r w:rsidRPr="009D45BA">
        <w:rPr>
          <w:rFonts w:hint="eastAsia"/>
        </w:rPr>
        <w:t>增加</w:t>
      </w:r>
      <w:r w:rsidRPr="009D45BA">
        <w:rPr>
          <w:rFonts w:hint="eastAsia"/>
        </w:rPr>
        <w:t xml:space="preserve"> MysqlTwistedPipeline(object) </w:t>
      </w:r>
      <w:r w:rsidRPr="009D45BA">
        <w:rPr>
          <w:rFonts w:hint="eastAsia"/>
        </w:rPr>
        <w:t>函数，代码如下：</w:t>
      </w:r>
    </w:p>
    <w:tbl>
      <w:tblPr>
        <w:tblStyle w:val="a5"/>
        <w:tblW w:w="0" w:type="auto"/>
        <w:tblLook w:val="04A0" w:firstRow="1" w:lastRow="0" w:firstColumn="1" w:lastColumn="0" w:noHBand="0" w:noVBand="1"/>
      </w:tblPr>
      <w:tblGrid>
        <w:gridCol w:w="8296"/>
      </w:tblGrid>
      <w:tr w:rsidR="007B7DE2" w14:paraId="4CF09D87" w14:textId="77777777" w:rsidTr="007B7DE2">
        <w:tc>
          <w:tcPr>
            <w:tcW w:w="8296" w:type="dxa"/>
          </w:tcPr>
          <w:p w14:paraId="3E12B9BD" w14:textId="77777777" w:rsidR="009774FB" w:rsidRDefault="009774FB" w:rsidP="009774FB">
            <w:pPr>
              <w:rPr>
                <w:rFonts w:hint="eastAsia"/>
              </w:rPr>
            </w:pPr>
            <w:r>
              <w:rPr>
                <w:rFonts w:hint="eastAsia"/>
              </w:rPr>
              <w:t xml:space="preserve"># </w:t>
            </w:r>
            <w:r>
              <w:rPr>
                <w:rFonts w:hint="eastAsia"/>
              </w:rPr>
              <w:t>使用</w:t>
            </w:r>
            <w:r>
              <w:rPr>
                <w:rFonts w:hint="eastAsia"/>
              </w:rPr>
              <w:t xml:space="preserve"> Twisted </w:t>
            </w:r>
            <w:r>
              <w:rPr>
                <w:rFonts w:hint="eastAsia"/>
              </w:rPr>
              <w:t>提供的链接池操作数据库</w:t>
            </w:r>
            <w:r>
              <w:rPr>
                <w:rFonts w:hint="eastAsia"/>
              </w:rPr>
              <w:t>,</w:t>
            </w:r>
            <w:r>
              <w:rPr>
                <w:rFonts w:hint="eastAsia"/>
              </w:rPr>
              <w:t>可以把我们的数据异步化插入数据库，把插入操作变成异步操作</w:t>
            </w:r>
          </w:p>
          <w:p w14:paraId="6F6C5476" w14:textId="77777777" w:rsidR="009774FB" w:rsidRDefault="009774FB" w:rsidP="009774FB">
            <w:pPr>
              <w:rPr>
                <w:rFonts w:hint="eastAsia"/>
              </w:rPr>
            </w:pPr>
            <w:r>
              <w:rPr>
                <w:rFonts w:hint="eastAsia"/>
              </w:rPr>
              <w:t xml:space="preserve"># </w:t>
            </w:r>
            <w:r>
              <w:rPr>
                <w:rFonts w:hint="eastAsia"/>
              </w:rPr>
              <w:t>链接信息在</w:t>
            </w:r>
            <w:r>
              <w:rPr>
                <w:rFonts w:hint="eastAsia"/>
              </w:rPr>
              <w:t xml:space="preserve"> settings.py </w:t>
            </w:r>
            <w:r>
              <w:rPr>
                <w:rFonts w:hint="eastAsia"/>
              </w:rPr>
              <w:t>中配置</w:t>
            </w:r>
          </w:p>
          <w:p w14:paraId="29F113AD" w14:textId="77777777" w:rsidR="009774FB" w:rsidRDefault="009774FB" w:rsidP="009774FB">
            <w:pPr>
              <w:rPr>
                <w:rFonts w:hint="eastAsia"/>
              </w:rPr>
            </w:pPr>
            <w:r>
              <w:rPr>
                <w:rFonts w:hint="eastAsia"/>
              </w:rPr>
              <w:t xml:space="preserve"># </w:t>
            </w:r>
            <w:r>
              <w:rPr>
                <w:rFonts w:hint="eastAsia"/>
              </w:rPr>
              <w:t>目前</w:t>
            </w:r>
            <w:r>
              <w:rPr>
                <w:rFonts w:hint="eastAsia"/>
              </w:rPr>
              <w:t xml:space="preserve"> Twisted </w:t>
            </w:r>
            <w:r>
              <w:rPr>
                <w:rFonts w:hint="eastAsia"/>
              </w:rPr>
              <w:t>只支持关系型数据库的异步操作，不支持非关系型数据库</w:t>
            </w:r>
          </w:p>
          <w:p w14:paraId="208CA167" w14:textId="77777777" w:rsidR="009774FB" w:rsidRDefault="009774FB" w:rsidP="009774FB">
            <w:r>
              <w:t>class MysqlTwistedPipeline(object):</w:t>
            </w:r>
          </w:p>
          <w:p w14:paraId="4E189FD1" w14:textId="77777777" w:rsidR="009774FB" w:rsidRDefault="009774FB" w:rsidP="009774FB"/>
          <w:p w14:paraId="21B805FF" w14:textId="77777777" w:rsidR="009774FB" w:rsidRDefault="009774FB" w:rsidP="009774FB"/>
          <w:p w14:paraId="2BCABEC9" w14:textId="77777777" w:rsidR="009774FB" w:rsidRDefault="009774FB" w:rsidP="009774FB">
            <w:r>
              <w:t xml:space="preserve">    def __init__(self,dbpool):</w:t>
            </w:r>
          </w:p>
          <w:p w14:paraId="1C05F2DF" w14:textId="77777777" w:rsidR="009774FB" w:rsidRDefault="009774FB" w:rsidP="009774FB">
            <w:r>
              <w:t xml:space="preserve">        self.dbpool = dbpool</w:t>
            </w:r>
          </w:p>
          <w:p w14:paraId="2B43244A" w14:textId="77777777" w:rsidR="009774FB" w:rsidRDefault="009774FB" w:rsidP="009774FB"/>
          <w:p w14:paraId="49D3E51A" w14:textId="77777777" w:rsidR="009774FB" w:rsidRDefault="009774FB" w:rsidP="009774FB"/>
          <w:p w14:paraId="6108F574" w14:textId="77777777" w:rsidR="009774FB" w:rsidRDefault="009774FB" w:rsidP="009774FB">
            <w:pPr>
              <w:rPr>
                <w:rFonts w:hint="eastAsia"/>
              </w:rPr>
            </w:pPr>
            <w:r>
              <w:rPr>
                <w:rFonts w:hint="eastAsia"/>
              </w:rPr>
              <w:t xml:space="preserve">    # </w:t>
            </w:r>
            <w:r>
              <w:rPr>
                <w:rFonts w:hint="eastAsia"/>
              </w:rPr>
              <w:t>该函数的定义是固定的，也就是说函数名</w:t>
            </w:r>
            <w:r>
              <w:rPr>
                <w:rFonts w:hint="eastAsia"/>
              </w:rPr>
              <w:t xml:space="preserve"> from_settings </w:t>
            </w:r>
            <w:r>
              <w:rPr>
                <w:rFonts w:hint="eastAsia"/>
              </w:rPr>
              <w:t>是固定的</w:t>
            </w:r>
            <w:r>
              <w:rPr>
                <w:rFonts w:hint="eastAsia"/>
              </w:rPr>
              <w:t>,</w:t>
            </w:r>
            <w:r>
              <w:rPr>
                <w:rFonts w:hint="eastAsia"/>
              </w:rPr>
              <w:t>用于读取</w:t>
            </w:r>
            <w:r>
              <w:rPr>
                <w:rFonts w:hint="eastAsia"/>
              </w:rPr>
              <w:t xml:space="preserve"> settings.py </w:t>
            </w:r>
            <w:r>
              <w:rPr>
                <w:rFonts w:hint="eastAsia"/>
              </w:rPr>
              <w:t>配置文件</w:t>
            </w:r>
          </w:p>
          <w:p w14:paraId="2FBD4945" w14:textId="77777777" w:rsidR="009774FB" w:rsidRDefault="009774FB" w:rsidP="009774FB">
            <w:pPr>
              <w:rPr>
                <w:rFonts w:hint="eastAsia"/>
              </w:rPr>
            </w:pPr>
            <w:r>
              <w:rPr>
                <w:rFonts w:hint="eastAsia"/>
              </w:rPr>
              <w:t xml:space="preserve">    # </w:t>
            </w:r>
            <w:r>
              <w:rPr>
                <w:rFonts w:hint="eastAsia"/>
              </w:rPr>
              <w:t>该方法在我们自定义组件和扩展的时候非常有用</w:t>
            </w:r>
          </w:p>
          <w:p w14:paraId="0BB0A5A6" w14:textId="77777777" w:rsidR="009774FB" w:rsidRDefault="009774FB" w:rsidP="009774FB">
            <w:pPr>
              <w:rPr>
                <w:rFonts w:hint="eastAsia"/>
              </w:rPr>
            </w:pPr>
            <w:r>
              <w:rPr>
                <w:rFonts w:hint="eastAsia"/>
              </w:rPr>
              <w:t xml:space="preserve">    # </w:t>
            </w:r>
            <w:r>
              <w:rPr>
                <w:rFonts w:hint="eastAsia"/>
              </w:rPr>
              <w:t>这里的参数</w:t>
            </w:r>
            <w:r>
              <w:rPr>
                <w:rFonts w:hint="eastAsia"/>
              </w:rPr>
              <w:t xml:space="preserve"> settings </w:t>
            </w:r>
            <w:r>
              <w:rPr>
                <w:rFonts w:hint="eastAsia"/>
              </w:rPr>
              <w:t>其实就是对应于</w:t>
            </w:r>
            <w:r>
              <w:rPr>
                <w:rFonts w:hint="eastAsia"/>
              </w:rPr>
              <w:t xml:space="preserve"> settings.py </w:t>
            </w:r>
            <w:r>
              <w:rPr>
                <w:rFonts w:hint="eastAsia"/>
              </w:rPr>
              <w:t>这个文件</w:t>
            </w:r>
          </w:p>
          <w:p w14:paraId="12CF9305" w14:textId="77777777" w:rsidR="009774FB" w:rsidRDefault="009774FB" w:rsidP="009774FB">
            <w:pPr>
              <w:rPr>
                <w:rFonts w:hint="eastAsia"/>
              </w:rPr>
            </w:pPr>
            <w:r>
              <w:rPr>
                <w:rFonts w:hint="eastAsia"/>
              </w:rPr>
              <w:t xml:space="preserve">    # from_settings </w:t>
            </w:r>
            <w:r>
              <w:rPr>
                <w:rFonts w:hint="eastAsia"/>
              </w:rPr>
              <w:t>由</w:t>
            </w:r>
            <w:r>
              <w:rPr>
                <w:rFonts w:hint="eastAsia"/>
              </w:rPr>
              <w:t xml:space="preserve"> scrapy </w:t>
            </w:r>
            <w:r>
              <w:rPr>
                <w:rFonts w:hint="eastAsia"/>
              </w:rPr>
              <w:t>自动调用，在调用的时候会把</w:t>
            </w:r>
            <w:r>
              <w:rPr>
                <w:rFonts w:hint="eastAsia"/>
              </w:rPr>
              <w:t xml:space="preserve"> settings.py </w:t>
            </w:r>
            <w:r>
              <w:rPr>
                <w:rFonts w:hint="eastAsia"/>
              </w:rPr>
              <w:t>的内容传递到</w:t>
            </w:r>
            <w:r>
              <w:rPr>
                <w:rFonts w:hint="eastAsia"/>
              </w:rPr>
              <w:t xml:space="preserve"> settings </w:t>
            </w:r>
            <w:r>
              <w:rPr>
                <w:rFonts w:hint="eastAsia"/>
              </w:rPr>
              <w:t>变量</w:t>
            </w:r>
          </w:p>
          <w:p w14:paraId="4047E5C2" w14:textId="77777777" w:rsidR="009774FB" w:rsidRDefault="009774FB" w:rsidP="009774FB">
            <w:r>
              <w:t xml:space="preserve">    @classmethod</w:t>
            </w:r>
          </w:p>
          <w:p w14:paraId="21460D22" w14:textId="77777777" w:rsidR="009774FB" w:rsidRDefault="009774FB" w:rsidP="009774FB">
            <w:r>
              <w:t xml:space="preserve">    def from_settings(cls,settings):</w:t>
            </w:r>
          </w:p>
          <w:p w14:paraId="17729A09" w14:textId="77777777" w:rsidR="009774FB" w:rsidRDefault="009774FB" w:rsidP="009774FB">
            <w:r>
              <w:t xml:space="preserve">        dbparms = dict(</w:t>
            </w:r>
          </w:p>
          <w:p w14:paraId="228C0617" w14:textId="77777777" w:rsidR="009774FB" w:rsidRDefault="009774FB" w:rsidP="009774FB">
            <w:r>
              <w:t xml:space="preserve">            host = settings['MYSQL_HOST'],</w:t>
            </w:r>
          </w:p>
          <w:p w14:paraId="70D26A62" w14:textId="77777777" w:rsidR="009774FB" w:rsidRDefault="009774FB" w:rsidP="009774FB">
            <w:r>
              <w:t xml:space="preserve">            db = settings['MYSQL_DBNAME'],</w:t>
            </w:r>
          </w:p>
          <w:p w14:paraId="53481D1F" w14:textId="77777777" w:rsidR="009774FB" w:rsidRDefault="009774FB" w:rsidP="009774FB">
            <w:r>
              <w:t xml:space="preserve">            user = settings['MYSQL_USER'],</w:t>
            </w:r>
          </w:p>
          <w:p w14:paraId="10922148" w14:textId="77777777" w:rsidR="009774FB" w:rsidRDefault="009774FB" w:rsidP="009774FB">
            <w:r>
              <w:t xml:space="preserve">            passwd = settings['MYSQL_PASSWORD'],</w:t>
            </w:r>
          </w:p>
          <w:p w14:paraId="511373AA" w14:textId="77777777" w:rsidR="009774FB" w:rsidRDefault="009774FB" w:rsidP="009774FB">
            <w:r>
              <w:t xml:space="preserve">            charset = 'utf8',</w:t>
            </w:r>
          </w:p>
          <w:p w14:paraId="7249168C" w14:textId="77777777" w:rsidR="009774FB" w:rsidRDefault="009774FB" w:rsidP="009774FB">
            <w:r>
              <w:t xml:space="preserve">            cursorclass = MySQLdb.cursors.DictCursor,</w:t>
            </w:r>
          </w:p>
          <w:p w14:paraId="78F2F83C" w14:textId="77777777" w:rsidR="009774FB" w:rsidRDefault="009774FB" w:rsidP="009774FB">
            <w:r>
              <w:t xml:space="preserve">            use_unicode = True,</w:t>
            </w:r>
          </w:p>
          <w:p w14:paraId="1C2A0DE9" w14:textId="77777777" w:rsidR="009774FB" w:rsidRDefault="009774FB" w:rsidP="009774FB">
            <w:r>
              <w:t xml:space="preserve">        )</w:t>
            </w:r>
          </w:p>
          <w:p w14:paraId="14645DB8" w14:textId="77777777" w:rsidR="009774FB" w:rsidRDefault="009774FB" w:rsidP="009774FB">
            <w:r>
              <w:t xml:space="preserve">        dbpool = adbapi.ConnectionPool("MySQLdb",**dbparms)</w:t>
            </w:r>
          </w:p>
          <w:p w14:paraId="696C068D" w14:textId="77777777" w:rsidR="009774FB" w:rsidRDefault="009774FB" w:rsidP="009774FB">
            <w:r>
              <w:t xml:space="preserve">        return cls(dbpool)</w:t>
            </w:r>
          </w:p>
          <w:p w14:paraId="70443D97" w14:textId="77777777" w:rsidR="009774FB" w:rsidRDefault="009774FB" w:rsidP="009774FB"/>
          <w:p w14:paraId="04FBB90E" w14:textId="77777777" w:rsidR="009774FB" w:rsidRDefault="009774FB" w:rsidP="009774FB"/>
          <w:p w14:paraId="47F6F07A" w14:textId="77777777" w:rsidR="009774FB" w:rsidRDefault="009774FB" w:rsidP="009774FB">
            <w:r>
              <w:t xml:space="preserve">    def process_item(self, item, spider):</w:t>
            </w:r>
          </w:p>
          <w:p w14:paraId="67746078" w14:textId="77777777" w:rsidR="009774FB" w:rsidRDefault="009774FB" w:rsidP="009774FB">
            <w:pPr>
              <w:rPr>
                <w:rFonts w:hint="eastAsia"/>
              </w:rPr>
            </w:pPr>
            <w:r>
              <w:rPr>
                <w:rFonts w:hint="eastAsia"/>
              </w:rPr>
              <w:t xml:space="preserve">        #</w:t>
            </w:r>
            <w:r>
              <w:rPr>
                <w:rFonts w:hint="eastAsia"/>
              </w:rPr>
              <w:t>使用</w:t>
            </w:r>
            <w:r>
              <w:rPr>
                <w:rFonts w:hint="eastAsia"/>
              </w:rPr>
              <w:t xml:space="preserve"> twisted </w:t>
            </w:r>
            <w:r>
              <w:rPr>
                <w:rFonts w:hint="eastAsia"/>
              </w:rPr>
              <w:t>将</w:t>
            </w:r>
            <w:r>
              <w:rPr>
                <w:rFonts w:hint="eastAsia"/>
              </w:rPr>
              <w:t xml:space="preserve"> mysql </w:t>
            </w:r>
            <w:r>
              <w:rPr>
                <w:rFonts w:hint="eastAsia"/>
              </w:rPr>
              <w:t>的</w:t>
            </w:r>
            <w:r>
              <w:rPr>
                <w:rFonts w:hint="eastAsia"/>
              </w:rPr>
              <w:t xml:space="preserve"> insert </w:t>
            </w:r>
            <w:r>
              <w:rPr>
                <w:rFonts w:hint="eastAsia"/>
              </w:rPr>
              <w:t>操作变成异步执行</w:t>
            </w:r>
          </w:p>
          <w:p w14:paraId="76A5C7DD" w14:textId="77777777" w:rsidR="009774FB" w:rsidRDefault="009774FB" w:rsidP="009774FB">
            <w:r>
              <w:t xml:space="preserve">        query = self.dbpool.runInteraction(self.do_insert,item)</w:t>
            </w:r>
          </w:p>
          <w:p w14:paraId="50F1552E" w14:textId="77777777" w:rsidR="009774FB" w:rsidRDefault="009774FB" w:rsidP="009774FB">
            <w:pPr>
              <w:rPr>
                <w:rFonts w:hint="eastAsia"/>
              </w:rPr>
            </w:pPr>
            <w:r>
              <w:rPr>
                <w:rFonts w:hint="eastAsia"/>
              </w:rPr>
              <w:t xml:space="preserve">        query.addErrback(self.handle_error,item,spider) # </w:t>
            </w:r>
            <w:r>
              <w:rPr>
                <w:rFonts w:hint="eastAsia"/>
              </w:rPr>
              <w:t>处理异常</w:t>
            </w:r>
          </w:p>
          <w:p w14:paraId="555DB521" w14:textId="77777777" w:rsidR="009774FB" w:rsidRDefault="009774FB" w:rsidP="009774FB"/>
          <w:p w14:paraId="06FA90A7" w14:textId="77777777" w:rsidR="009774FB" w:rsidRDefault="009774FB" w:rsidP="009774FB"/>
          <w:p w14:paraId="558C0C17" w14:textId="77777777" w:rsidR="009774FB" w:rsidRDefault="009774FB" w:rsidP="009774FB">
            <w:r>
              <w:t xml:space="preserve">    def handle_error(self,failure,item,spider):</w:t>
            </w:r>
          </w:p>
          <w:p w14:paraId="78B8BBBF" w14:textId="77777777" w:rsidR="009774FB" w:rsidRDefault="009774FB" w:rsidP="009774FB">
            <w:pPr>
              <w:rPr>
                <w:rFonts w:hint="eastAsia"/>
              </w:rPr>
            </w:pPr>
            <w:r>
              <w:rPr>
                <w:rFonts w:hint="eastAsia"/>
              </w:rPr>
              <w:t xml:space="preserve">        #</w:t>
            </w:r>
            <w:r>
              <w:rPr>
                <w:rFonts w:hint="eastAsia"/>
              </w:rPr>
              <w:t>处理异步插入异常</w:t>
            </w:r>
          </w:p>
          <w:p w14:paraId="62079615" w14:textId="77777777" w:rsidR="009774FB" w:rsidRDefault="009774FB" w:rsidP="009774FB">
            <w:r>
              <w:t xml:space="preserve">        print(failure)</w:t>
            </w:r>
          </w:p>
          <w:p w14:paraId="58157BAB" w14:textId="77777777" w:rsidR="009774FB" w:rsidRDefault="009774FB" w:rsidP="009774FB"/>
          <w:p w14:paraId="4B36395E" w14:textId="77777777" w:rsidR="009774FB" w:rsidRDefault="009774FB" w:rsidP="009774FB"/>
          <w:p w14:paraId="7A43BAB7" w14:textId="77777777" w:rsidR="009774FB" w:rsidRDefault="009774FB" w:rsidP="009774FB">
            <w:r>
              <w:t xml:space="preserve">    def do_insert(self,cursor,item):</w:t>
            </w:r>
          </w:p>
          <w:p w14:paraId="135EEA15" w14:textId="77777777" w:rsidR="009774FB" w:rsidRDefault="009774FB" w:rsidP="009774FB">
            <w:pPr>
              <w:rPr>
                <w:rFonts w:hint="eastAsia"/>
              </w:rPr>
            </w:pPr>
            <w:r>
              <w:rPr>
                <w:rFonts w:hint="eastAsia"/>
              </w:rPr>
              <w:t xml:space="preserve">        #</w:t>
            </w:r>
            <w:r>
              <w:rPr>
                <w:rFonts w:hint="eastAsia"/>
              </w:rPr>
              <w:t>执行具体的</w:t>
            </w:r>
            <w:r>
              <w:rPr>
                <w:rFonts w:hint="eastAsia"/>
              </w:rPr>
              <w:t xml:space="preserve"> insert </w:t>
            </w:r>
            <w:r>
              <w:rPr>
                <w:rFonts w:hint="eastAsia"/>
              </w:rPr>
              <w:t>操作语句</w:t>
            </w:r>
          </w:p>
          <w:p w14:paraId="3B46D4D0" w14:textId="77777777" w:rsidR="009774FB" w:rsidRDefault="009774FB" w:rsidP="009774FB">
            <w:r>
              <w:t xml:space="preserve">        insert_sql = """</w:t>
            </w:r>
          </w:p>
          <w:p w14:paraId="275EF758" w14:textId="77777777" w:rsidR="009774FB" w:rsidRDefault="009774FB" w:rsidP="009774FB">
            <w:r>
              <w:t xml:space="preserve">            insert into jobbole_article(title,create_date,url,fav_nums)</w:t>
            </w:r>
          </w:p>
          <w:p w14:paraId="0143C543" w14:textId="77777777" w:rsidR="009774FB" w:rsidRDefault="009774FB" w:rsidP="009774FB">
            <w:r>
              <w:t xml:space="preserve">            values(%s,%s,%s,%s)</w:t>
            </w:r>
          </w:p>
          <w:p w14:paraId="1FF34A19" w14:textId="77777777" w:rsidR="009774FB" w:rsidRDefault="009774FB" w:rsidP="009774FB">
            <w:r>
              <w:t xml:space="preserve">        """</w:t>
            </w:r>
          </w:p>
          <w:p w14:paraId="2A279E4C" w14:textId="536E61BF" w:rsidR="007B7DE2" w:rsidRDefault="009774FB" w:rsidP="009774FB">
            <w:r>
              <w:lastRenderedPageBreak/>
              <w:t xml:space="preserve">        cursor.execute(insert_sql,(item['title'],item['create_date'],item['url'],item['fav_nums']))</w:t>
            </w:r>
          </w:p>
        </w:tc>
      </w:tr>
    </w:tbl>
    <w:p w14:paraId="0D85D299" w14:textId="6AF87056" w:rsidR="009D45BA" w:rsidRDefault="008B5CE9" w:rsidP="00973544">
      <w:r w:rsidRPr="008B5CE9">
        <w:rPr>
          <w:rFonts w:hint="eastAsia"/>
        </w:rPr>
        <w:lastRenderedPageBreak/>
        <w:t>在</w:t>
      </w:r>
      <w:r w:rsidRPr="008B5CE9">
        <w:rPr>
          <w:rFonts w:hint="eastAsia"/>
        </w:rPr>
        <w:t xml:space="preserve"> settings.py </w:t>
      </w:r>
      <w:r w:rsidRPr="008B5CE9">
        <w:rPr>
          <w:rFonts w:hint="eastAsia"/>
        </w:rPr>
        <w:t>配置</w:t>
      </w:r>
      <w:r w:rsidRPr="008B5CE9">
        <w:rPr>
          <w:rFonts w:hint="eastAsia"/>
        </w:rPr>
        <w:t xml:space="preserve"> MysqlTwistedPipeline </w:t>
      </w:r>
      <w:r w:rsidRPr="008B5CE9">
        <w:rPr>
          <w:rFonts w:hint="eastAsia"/>
        </w:rPr>
        <w:t>的</w:t>
      </w:r>
      <w:r w:rsidRPr="008B5CE9">
        <w:rPr>
          <w:rFonts w:hint="eastAsia"/>
        </w:rPr>
        <w:t xml:space="preserve"> ITEM_PIPELINES </w:t>
      </w:r>
      <w:r w:rsidRPr="008B5CE9">
        <w:rPr>
          <w:rFonts w:hint="eastAsia"/>
        </w:rPr>
        <w:t>和</w:t>
      </w:r>
      <w:r w:rsidRPr="008B5CE9">
        <w:rPr>
          <w:rFonts w:hint="eastAsia"/>
        </w:rPr>
        <w:t xml:space="preserve"> </w:t>
      </w:r>
      <w:r w:rsidRPr="008B5CE9">
        <w:rPr>
          <w:rFonts w:hint="eastAsia"/>
        </w:rPr>
        <w:t>数据库配置信息，代码如下：</w:t>
      </w:r>
    </w:p>
    <w:tbl>
      <w:tblPr>
        <w:tblStyle w:val="a5"/>
        <w:tblW w:w="0" w:type="auto"/>
        <w:tblLook w:val="04A0" w:firstRow="1" w:lastRow="0" w:firstColumn="1" w:lastColumn="0" w:noHBand="0" w:noVBand="1"/>
      </w:tblPr>
      <w:tblGrid>
        <w:gridCol w:w="8296"/>
      </w:tblGrid>
      <w:tr w:rsidR="007572D0" w14:paraId="444E6EFC" w14:textId="77777777" w:rsidTr="007572D0">
        <w:tc>
          <w:tcPr>
            <w:tcW w:w="8296" w:type="dxa"/>
          </w:tcPr>
          <w:p w14:paraId="6B93E518" w14:textId="77777777" w:rsidR="007572D0" w:rsidRDefault="007572D0" w:rsidP="007572D0">
            <w:r>
              <w:t>ITEM_PIPELINES = {</w:t>
            </w:r>
          </w:p>
          <w:p w14:paraId="23C8C953" w14:textId="77777777" w:rsidR="007572D0" w:rsidRDefault="007572D0" w:rsidP="007572D0">
            <w:r>
              <w:t xml:space="preserve">    'ArticleSpider.pipelines.MysqlTwistedPipeline': 2,</w:t>
            </w:r>
          </w:p>
          <w:p w14:paraId="68E03583" w14:textId="77777777" w:rsidR="007572D0" w:rsidRDefault="007572D0" w:rsidP="007572D0">
            <w:r>
              <w:t>}</w:t>
            </w:r>
          </w:p>
          <w:p w14:paraId="7C71E3EA" w14:textId="77777777" w:rsidR="007572D0" w:rsidRDefault="007572D0" w:rsidP="007572D0"/>
          <w:p w14:paraId="3841757B" w14:textId="77777777" w:rsidR="007572D0" w:rsidRDefault="007572D0" w:rsidP="007572D0"/>
          <w:p w14:paraId="4244B1B2" w14:textId="77777777" w:rsidR="007572D0" w:rsidRDefault="007572D0" w:rsidP="007572D0">
            <w:r>
              <w:t>MYSQL_HOST = '127.0.0.1'</w:t>
            </w:r>
          </w:p>
          <w:p w14:paraId="6061D47A" w14:textId="77777777" w:rsidR="007572D0" w:rsidRDefault="007572D0" w:rsidP="007572D0">
            <w:r>
              <w:t>MYSQL_DBNAME = 'article_spider'</w:t>
            </w:r>
          </w:p>
          <w:p w14:paraId="24212BDB" w14:textId="77777777" w:rsidR="007572D0" w:rsidRDefault="007572D0" w:rsidP="007572D0">
            <w:r>
              <w:t>MYSQL_USER = 'root'</w:t>
            </w:r>
          </w:p>
          <w:p w14:paraId="59845219" w14:textId="279C3ABD" w:rsidR="007572D0" w:rsidRDefault="007572D0" w:rsidP="007572D0">
            <w:pPr>
              <w:rPr>
                <w:rFonts w:hint="eastAsia"/>
              </w:rPr>
            </w:pPr>
            <w:r>
              <w:t>MYSQL_PASSWORD = 'root'</w:t>
            </w:r>
          </w:p>
        </w:tc>
      </w:tr>
    </w:tbl>
    <w:p w14:paraId="00ADC4F8" w14:textId="77777777" w:rsidR="00644A7B" w:rsidRDefault="00644A7B" w:rsidP="00973544"/>
    <w:p w14:paraId="57FA8D99" w14:textId="48E7D39B" w:rsidR="008B5CE9" w:rsidRDefault="00644A7B" w:rsidP="00973544">
      <w:r w:rsidRPr="00644A7B">
        <w:rPr>
          <w:rFonts w:hint="eastAsia"/>
        </w:rPr>
        <w:t>这里附带上，以上</w:t>
      </w:r>
      <w:r w:rsidRPr="00644A7B">
        <w:rPr>
          <w:rFonts w:hint="eastAsia"/>
        </w:rPr>
        <w:t xml:space="preserve"> jobbole.py</w:t>
      </w:r>
      <w:r w:rsidRPr="00644A7B">
        <w:rPr>
          <w:rFonts w:hint="eastAsia"/>
        </w:rPr>
        <w:t>、</w:t>
      </w:r>
      <w:r w:rsidRPr="00644A7B">
        <w:rPr>
          <w:rFonts w:hint="eastAsia"/>
        </w:rPr>
        <w:t>pipelines.py</w:t>
      </w:r>
      <w:r w:rsidRPr="00644A7B">
        <w:rPr>
          <w:rFonts w:hint="eastAsia"/>
        </w:rPr>
        <w:t>、</w:t>
      </w:r>
      <w:r w:rsidRPr="00644A7B">
        <w:rPr>
          <w:rFonts w:hint="eastAsia"/>
        </w:rPr>
        <w:t xml:space="preserve">settings.py </w:t>
      </w:r>
      <w:r w:rsidRPr="00644A7B">
        <w:rPr>
          <w:rFonts w:hint="eastAsia"/>
        </w:rPr>
        <w:t>这三个文件修改后的最后代码：</w:t>
      </w:r>
    </w:p>
    <w:tbl>
      <w:tblPr>
        <w:tblStyle w:val="a5"/>
        <w:tblW w:w="0" w:type="auto"/>
        <w:tblLook w:val="04A0" w:firstRow="1" w:lastRow="0" w:firstColumn="1" w:lastColumn="0" w:noHBand="0" w:noVBand="1"/>
      </w:tblPr>
      <w:tblGrid>
        <w:gridCol w:w="8296"/>
      </w:tblGrid>
      <w:tr w:rsidR="00567C27" w14:paraId="36C2F5D0" w14:textId="77777777" w:rsidTr="00567C27">
        <w:tc>
          <w:tcPr>
            <w:tcW w:w="8296" w:type="dxa"/>
          </w:tcPr>
          <w:p w14:paraId="2B60AC69" w14:textId="0C9DA92F" w:rsidR="00567C27" w:rsidRDefault="00567C27" w:rsidP="00973544">
            <w:pPr>
              <w:rPr>
                <w:rFonts w:hint="eastAsia"/>
              </w:rPr>
            </w:pPr>
            <w:r w:rsidRPr="00567C27">
              <w:t>jobbole.py</w:t>
            </w:r>
          </w:p>
        </w:tc>
      </w:tr>
      <w:tr w:rsidR="00567C27" w14:paraId="38DD30D8" w14:textId="77777777" w:rsidTr="00567C27">
        <w:tc>
          <w:tcPr>
            <w:tcW w:w="8296" w:type="dxa"/>
          </w:tcPr>
          <w:p w14:paraId="2A7D0942" w14:textId="77777777" w:rsidR="00567C27" w:rsidRDefault="00567C27" w:rsidP="00567C27">
            <w:r>
              <w:t># -*- coding: utf-8 -*-</w:t>
            </w:r>
          </w:p>
          <w:p w14:paraId="19D8F5C8" w14:textId="77777777" w:rsidR="00567C27" w:rsidRDefault="00567C27" w:rsidP="00567C27">
            <w:r>
              <w:t>import scrapy</w:t>
            </w:r>
          </w:p>
          <w:p w14:paraId="3359B41A" w14:textId="77777777" w:rsidR="00567C27" w:rsidRDefault="00567C27" w:rsidP="00567C27">
            <w:r>
              <w:t>import re</w:t>
            </w:r>
          </w:p>
          <w:p w14:paraId="135F1700" w14:textId="77777777" w:rsidR="00567C27" w:rsidRDefault="00567C27" w:rsidP="00567C27">
            <w:r>
              <w:t>import datetime</w:t>
            </w:r>
          </w:p>
          <w:p w14:paraId="42020E67" w14:textId="77777777" w:rsidR="00567C27" w:rsidRDefault="00567C27" w:rsidP="00567C27">
            <w:r>
              <w:t>from scrapy.http import Request</w:t>
            </w:r>
          </w:p>
          <w:p w14:paraId="63EF501F" w14:textId="77777777" w:rsidR="00567C27" w:rsidRDefault="00567C27" w:rsidP="00567C27">
            <w:r>
              <w:t>from urllib import parse</w:t>
            </w:r>
          </w:p>
          <w:p w14:paraId="6EE192C5" w14:textId="77777777" w:rsidR="00567C27" w:rsidRDefault="00567C27" w:rsidP="00567C27">
            <w:r>
              <w:t>from ArticleSpider.items import JobBoleArticleItem</w:t>
            </w:r>
          </w:p>
          <w:p w14:paraId="5EC883C7" w14:textId="77777777" w:rsidR="00567C27" w:rsidRDefault="00567C27" w:rsidP="00567C27">
            <w:r>
              <w:t>from ArticleSpider.utils.common import get_md5</w:t>
            </w:r>
          </w:p>
          <w:p w14:paraId="4D745F01" w14:textId="77777777" w:rsidR="00567C27" w:rsidRDefault="00567C27" w:rsidP="00567C27"/>
          <w:p w14:paraId="046D90EB" w14:textId="77777777" w:rsidR="00567C27" w:rsidRDefault="00567C27" w:rsidP="00567C27"/>
          <w:p w14:paraId="7A5D3BE5" w14:textId="77777777" w:rsidR="00567C27" w:rsidRDefault="00567C27" w:rsidP="00567C27">
            <w:r>
              <w:t>class JobboleSpider(scrapy.Spider):</w:t>
            </w:r>
          </w:p>
          <w:p w14:paraId="65CFA6B1" w14:textId="77777777" w:rsidR="00567C27" w:rsidRDefault="00567C27" w:rsidP="00567C27">
            <w:r>
              <w:t xml:space="preserve">    name = "jobbole"</w:t>
            </w:r>
          </w:p>
          <w:p w14:paraId="6A3AC0B8" w14:textId="77777777" w:rsidR="00567C27" w:rsidRDefault="00567C27" w:rsidP="00567C27">
            <w:r>
              <w:t xml:space="preserve">    allowed_domains = ["blog.jobbole.com"]</w:t>
            </w:r>
          </w:p>
          <w:p w14:paraId="6B004CAD" w14:textId="77777777" w:rsidR="00567C27" w:rsidRDefault="00567C27" w:rsidP="00567C27">
            <w:r>
              <w:t xml:space="preserve">    start_urls = ['http://blog.jobbole.com/all-posts/']</w:t>
            </w:r>
          </w:p>
          <w:p w14:paraId="058A7007" w14:textId="77777777" w:rsidR="00567C27" w:rsidRDefault="00567C27" w:rsidP="00567C27"/>
          <w:p w14:paraId="2AF874AA" w14:textId="77777777" w:rsidR="00567C27" w:rsidRDefault="00567C27" w:rsidP="00567C27"/>
          <w:p w14:paraId="18A07979" w14:textId="77777777" w:rsidR="00567C27" w:rsidRDefault="00567C27" w:rsidP="00567C27">
            <w:r>
              <w:t xml:space="preserve">    def parse(self, response):</w:t>
            </w:r>
          </w:p>
          <w:p w14:paraId="5F60D705" w14:textId="77777777" w:rsidR="00567C27" w:rsidRDefault="00567C27" w:rsidP="00567C27">
            <w:r>
              <w:t xml:space="preserve">        post_nodes = response.css("div#archive .floated-thumb .post-thumb a")</w:t>
            </w:r>
          </w:p>
          <w:p w14:paraId="2125C046" w14:textId="77777777" w:rsidR="00567C27" w:rsidRDefault="00567C27" w:rsidP="00567C27"/>
          <w:p w14:paraId="404DEEA8" w14:textId="77777777" w:rsidR="00567C27" w:rsidRDefault="00567C27" w:rsidP="00567C27"/>
          <w:p w14:paraId="08C989D6" w14:textId="77777777" w:rsidR="00567C27" w:rsidRDefault="00567C27" w:rsidP="00567C27">
            <w:r>
              <w:t xml:space="preserve">        for post_node in post_nodes:</w:t>
            </w:r>
          </w:p>
          <w:p w14:paraId="36B99250" w14:textId="77777777" w:rsidR="00567C27" w:rsidRDefault="00567C27" w:rsidP="00567C27">
            <w:r>
              <w:t xml:space="preserve">            image_url = post_node.css("img::attr(src)").extract_first("")</w:t>
            </w:r>
          </w:p>
          <w:p w14:paraId="082ECA0D" w14:textId="77777777" w:rsidR="00567C27" w:rsidRDefault="00567C27" w:rsidP="00567C27">
            <w:r>
              <w:t xml:space="preserve">            post_url = post_node.css("::attr(href)").extract_first("")</w:t>
            </w:r>
          </w:p>
          <w:p w14:paraId="060A170A" w14:textId="77777777" w:rsidR="00567C27" w:rsidRDefault="00567C27" w:rsidP="00567C27">
            <w:pPr>
              <w:rPr>
                <w:rFonts w:hint="eastAsia"/>
              </w:rPr>
            </w:pPr>
            <w:r>
              <w:rPr>
                <w:rFonts w:hint="eastAsia"/>
              </w:rPr>
              <w:lastRenderedPageBreak/>
              <w:t xml:space="preserve">            print("</w:t>
            </w:r>
            <w:r>
              <w:rPr>
                <w:rFonts w:hint="eastAsia"/>
              </w:rPr>
              <w:t>文章</w:t>
            </w:r>
            <w:r>
              <w:rPr>
                <w:rFonts w:hint="eastAsia"/>
              </w:rPr>
              <w:t>URL</w:t>
            </w:r>
            <w:r>
              <w:rPr>
                <w:rFonts w:hint="eastAsia"/>
              </w:rPr>
              <w:t>地址</w:t>
            </w:r>
            <w:r>
              <w:rPr>
                <w:rFonts w:hint="eastAsia"/>
              </w:rPr>
              <w:t>", post_url)</w:t>
            </w:r>
          </w:p>
          <w:p w14:paraId="4C228498" w14:textId="77777777" w:rsidR="00567C27" w:rsidRDefault="00567C27" w:rsidP="00567C27">
            <w:r>
              <w:t xml:space="preserve">            yield Request(url=parse.urljoin(response.url,post_url), meta={"front_image_url": image_url},</w:t>
            </w:r>
          </w:p>
          <w:p w14:paraId="63458A44" w14:textId="77777777" w:rsidR="00567C27" w:rsidRDefault="00567C27" w:rsidP="00567C27">
            <w:r>
              <w:t xml:space="preserve">                          callback=self.parse_detail)</w:t>
            </w:r>
          </w:p>
          <w:p w14:paraId="7DD644BE" w14:textId="77777777" w:rsidR="00567C27" w:rsidRDefault="00567C27" w:rsidP="00567C27"/>
          <w:p w14:paraId="20181866" w14:textId="77777777" w:rsidR="00567C27" w:rsidRDefault="00567C27" w:rsidP="00567C27"/>
          <w:p w14:paraId="576CBFC5" w14:textId="77777777" w:rsidR="00567C27" w:rsidRDefault="00567C27" w:rsidP="00567C27">
            <w:r>
              <w:t xml:space="preserve">        next_urls = response.css(".next.page-numbers::attr(href)").extract_first("")</w:t>
            </w:r>
          </w:p>
          <w:p w14:paraId="0205C3AF" w14:textId="77777777" w:rsidR="00567C27" w:rsidRDefault="00567C27" w:rsidP="00567C27">
            <w:r>
              <w:t xml:space="preserve">        if next_urls:</w:t>
            </w:r>
          </w:p>
          <w:p w14:paraId="3230BF41" w14:textId="77777777" w:rsidR="00567C27" w:rsidRDefault="00567C27" w:rsidP="00567C27">
            <w:pPr>
              <w:rPr>
                <w:rFonts w:hint="eastAsia"/>
              </w:rPr>
            </w:pPr>
            <w:r>
              <w:rPr>
                <w:rFonts w:hint="eastAsia"/>
              </w:rPr>
              <w:t xml:space="preserve">            print('</w:t>
            </w:r>
            <w:r>
              <w:rPr>
                <w:rFonts w:hint="eastAsia"/>
              </w:rPr>
              <w:t>分页链接地址：</w:t>
            </w:r>
            <w:r>
              <w:rPr>
                <w:rFonts w:hint="eastAsia"/>
              </w:rPr>
              <w:t>',next_urls)</w:t>
            </w:r>
          </w:p>
          <w:p w14:paraId="132600AD" w14:textId="77777777" w:rsidR="00567C27" w:rsidRDefault="00567C27" w:rsidP="00567C27">
            <w:r>
              <w:t xml:space="preserve">            yield Request(url=parse.urljoin(response.url,next_urls) , callback=self.parse)</w:t>
            </w:r>
          </w:p>
          <w:p w14:paraId="33F4B215" w14:textId="77777777" w:rsidR="00567C27" w:rsidRDefault="00567C27" w:rsidP="00567C27"/>
          <w:p w14:paraId="4D60A32C" w14:textId="77777777" w:rsidR="00567C27" w:rsidRDefault="00567C27" w:rsidP="00567C27"/>
          <w:p w14:paraId="0F60BD22" w14:textId="77777777" w:rsidR="00567C27" w:rsidRDefault="00567C27" w:rsidP="00567C27">
            <w:r>
              <w:t xml:space="preserve">    def parse_detail(self, response):</w:t>
            </w:r>
          </w:p>
          <w:p w14:paraId="0D447548" w14:textId="77777777" w:rsidR="00567C27" w:rsidRDefault="00567C27" w:rsidP="00567C27">
            <w:r>
              <w:t xml:space="preserve">        front_image_url = response.meta.get("front_image_url","")</w:t>
            </w:r>
          </w:p>
          <w:p w14:paraId="1653F9EA" w14:textId="77777777" w:rsidR="00567C27" w:rsidRDefault="00567C27" w:rsidP="00567C27"/>
          <w:p w14:paraId="2EA746AC" w14:textId="77777777" w:rsidR="00567C27" w:rsidRDefault="00567C27" w:rsidP="00567C27"/>
          <w:p w14:paraId="624F04F5" w14:textId="77777777" w:rsidR="00567C27" w:rsidRDefault="00567C27" w:rsidP="00567C27">
            <w:r>
              <w:t xml:space="preserve">        title = response.xpath("//div[@class='entry-header']/h1/text()").extract_first()</w:t>
            </w:r>
          </w:p>
          <w:p w14:paraId="0C7E07FE" w14:textId="77777777" w:rsidR="00567C27" w:rsidRDefault="00567C27" w:rsidP="00567C27">
            <w:r>
              <w:t xml:space="preserve">        create_date = response.xpath("//div[@class='entry-meta']/p[@class='entry-meta-hide-on-mobile']/text()").extract()[0].strip().replace("·","").strip()</w:t>
            </w:r>
          </w:p>
          <w:p w14:paraId="5A055EB5" w14:textId="77777777" w:rsidR="00567C27" w:rsidRDefault="00567C27" w:rsidP="00567C27">
            <w:r>
              <w:t xml:space="preserve">        praise_nums = int(response.xpath("//span[contains(@class,'vote-post-up')]/h10/text()").extract()[0])</w:t>
            </w:r>
          </w:p>
          <w:p w14:paraId="1B0F31E1" w14:textId="77777777" w:rsidR="00567C27" w:rsidRDefault="00567C27" w:rsidP="00567C27"/>
          <w:p w14:paraId="30F93C56" w14:textId="77777777" w:rsidR="00567C27" w:rsidRDefault="00567C27" w:rsidP="00567C27"/>
          <w:p w14:paraId="648C808A" w14:textId="77777777" w:rsidR="00567C27" w:rsidRDefault="00567C27" w:rsidP="00567C27">
            <w:r>
              <w:t xml:space="preserve">        fav_nums = response.xpath("//span[contains(@class,'bookmark-btn')]/text()").extract()[0]</w:t>
            </w:r>
          </w:p>
          <w:p w14:paraId="7D2C0B0A" w14:textId="77777777" w:rsidR="00567C27" w:rsidRDefault="00567C27" w:rsidP="00567C27">
            <w:r>
              <w:t xml:space="preserve">        match_re = re.match(r".*?(\d+).*", fav_nums)</w:t>
            </w:r>
          </w:p>
          <w:p w14:paraId="1DB087D4" w14:textId="77777777" w:rsidR="00567C27" w:rsidRDefault="00567C27" w:rsidP="00567C27">
            <w:r>
              <w:t xml:space="preserve">        if match_re:</w:t>
            </w:r>
          </w:p>
          <w:p w14:paraId="185799F9" w14:textId="77777777" w:rsidR="00567C27" w:rsidRDefault="00567C27" w:rsidP="00567C27">
            <w:r>
              <w:t xml:space="preserve">            fav_nums = int(match_re.group(1))</w:t>
            </w:r>
          </w:p>
          <w:p w14:paraId="73BAA3A5" w14:textId="77777777" w:rsidR="00567C27" w:rsidRDefault="00567C27" w:rsidP="00567C27">
            <w:r>
              <w:t xml:space="preserve">        else:</w:t>
            </w:r>
          </w:p>
          <w:p w14:paraId="5A24E800" w14:textId="77777777" w:rsidR="00567C27" w:rsidRDefault="00567C27" w:rsidP="00567C27">
            <w:r>
              <w:t xml:space="preserve">            fav_nums = 0</w:t>
            </w:r>
          </w:p>
          <w:p w14:paraId="54E539F7" w14:textId="77777777" w:rsidR="00567C27" w:rsidRDefault="00567C27" w:rsidP="00567C27"/>
          <w:p w14:paraId="78ED9D22" w14:textId="77777777" w:rsidR="00567C27" w:rsidRDefault="00567C27" w:rsidP="00567C27"/>
          <w:p w14:paraId="4EB20A7A" w14:textId="77777777" w:rsidR="00567C27" w:rsidRDefault="00567C27" w:rsidP="00567C27">
            <w:r>
              <w:t xml:space="preserve">        comment_nums = response.xpath("//a[@href='#article-comment']/span/text()").extract()[0]</w:t>
            </w:r>
          </w:p>
          <w:p w14:paraId="1F48BE2B" w14:textId="77777777" w:rsidR="00567C27" w:rsidRDefault="00567C27" w:rsidP="00567C27">
            <w:r>
              <w:t xml:space="preserve">        match_re = re.match(r".*?(\d+).*", comment_nums)</w:t>
            </w:r>
          </w:p>
          <w:p w14:paraId="44B434EA" w14:textId="77777777" w:rsidR="00567C27" w:rsidRDefault="00567C27" w:rsidP="00567C27">
            <w:r>
              <w:t xml:space="preserve">        if match_re:</w:t>
            </w:r>
          </w:p>
          <w:p w14:paraId="505EBED0" w14:textId="77777777" w:rsidR="00567C27" w:rsidRDefault="00567C27" w:rsidP="00567C27">
            <w:r>
              <w:t xml:space="preserve">            comment_nums = int(match_re.group(1))</w:t>
            </w:r>
          </w:p>
          <w:p w14:paraId="5DCB082E" w14:textId="77777777" w:rsidR="00567C27" w:rsidRDefault="00567C27" w:rsidP="00567C27">
            <w:r>
              <w:t xml:space="preserve">        else:</w:t>
            </w:r>
          </w:p>
          <w:p w14:paraId="5105A5A6" w14:textId="77777777" w:rsidR="00567C27" w:rsidRDefault="00567C27" w:rsidP="00567C27">
            <w:r>
              <w:t xml:space="preserve">            comment_nums = 0</w:t>
            </w:r>
          </w:p>
          <w:p w14:paraId="60B0C272" w14:textId="77777777" w:rsidR="00567C27" w:rsidRDefault="00567C27" w:rsidP="00567C27"/>
          <w:p w14:paraId="782073E4" w14:textId="77777777" w:rsidR="00567C27" w:rsidRDefault="00567C27" w:rsidP="00567C27"/>
          <w:p w14:paraId="100AE1ED" w14:textId="77777777" w:rsidR="00567C27" w:rsidRDefault="00567C27" w:rsidP="00567C27">
            <w:r>
              <w:t xml:space="preserve">        content = response.xpath("//div[@class='entry']").extract()[0]</w:t>
            </w:r>
          </w:p>
          <w:p w14:paraId="0C89EA63" w14:textId="77777777" w:rsidR="00567C27" w:rsidRDefault="00567C27" w:rsidP="00567C27"/>
          <w:p w14:paraId="21F18EAA" w14:textId="77777777" w:rsidR="00567C27" w:rsidRDefault="00567C27" w:rsidP="00567C27"/>
          <w:p w14:paraId="4AFADA29" w14:textId="77777777" w:rsidR="00567C27" w:rsidRDefault="00567C27" w:rsidP="00567C27">
            <w:r>
              <w:t xml:space="preserve">        tag_list = response.xpath("//p[@class='entry-meta-hide-on-mobile']/a/text()").extract()</w:t>
            </w:r>
          </w:p>
          <w:p w14:paraId="14903EE6" w14:textId="77777777" w:rsidR="00567C27" w:rsidRDefault="00567C27" w:rsidP="00567C27">
            <w:pPr>
              <w:rPr>
                <w:rFonts w:hint="eastAsia"/>
              </w:rPr>
            </w:pPr>
            <w:r>
              <w:rPr>
                <w:rFonts w:hint="eastAsia"/>
              </w:rPr>
              <w:t xml:space="preserve">        tag_list = [element for element in tag_list if not element.strip().endswith("</w:t>
            </w:r>
            <w:r>
              <w:rPr>
                <w:rFonts w:hint="eastAsia"/>
              </w:rPr>
              <w:t>评论</w:t>
            </w:r>
            <w:r>
              <w:rPr>
                <w:rFonts w:hint="eastAsia"/>
              </w:rPr>
              <w:t>")]</w:t>
            </w:r>
          </w:p>
          <w:p w14:paraId="7CC9B586" w14:textId="77777777" w:rsidR="00567C27" w:rsidRDefault="00567C27" w:rsidP="00567C27">
            <w:r>
              <w:t xml:space="preserve">        tags = ",".join(tag_list)</w:t>
            </w:r>
          </w:p>
          <w:p w14:paraId="6145C9D1" w14:textId="77777777" w:rsidR="00567C27" w:rsidRDefault="00567C27" w:rsidP="00567C27"/>
          <w:p w14:paraId="4D5C45BF" w14:textId="77777777" w:rsidR="00567C27" w:rsidRDefault="00567C27" w:rsidP="00567C27"/>
          <w:p w14:paraId="67EC7CA9" w14:textId="77777777" w:rsidR="00567C27" w:rsidRDefault="00567C27" w:rsidP="00567C27">
            <w:r>
              <w:t xml:space="preserve">        article_item = JobBoleArticleItem()</w:t>
            </w:r>
          </w:p>
          <w:p w14:paraId="76775C26" w14:textId="77777777" w:rsidR="00567C27" w:rsidRDefault="00567C27" w:rsidP="00567C27">
            <w:r>
              <w:t xml:space="preserve">        article_item["title"] = title</w:t>
            </w:r>
          </w:p>
          <w:p w14:paraId="5C170834" w14:textId="77777777" w:rsidR="00567C27" w:rsidRDefault="00567C27" w:rsidP="00567C27"/>
          <w:p w14:paraId="7AA28A07" w14:textId="77777777" w:rsidR="00567C27" w:rsidRDefault="00567C27" w:rsidP="00567C27"/>
          <w:p w14:paraId="48963843" w14:textId="77777777" w:rsidR="00567C27" w:rsidRDefault="00567C27" w:rsidP="00567C27">
            <w:pPr>
              <w:rPr>
                <w:rFonts w:hint="eastAsia"/>
              </w:rPr>
            </w:pPr>
            <w:r>
              <w:rPr>
                <w:rFonts w:hint="eastAsia"/>
              </w:rPr>
              <w:t xml:space="preserve">        # create_date </w:t>
            </w:r>
            <w:r>
              <w:rPr>
                <w:rFonts w:hint="eastAsia"/>
              </w:rPr>
              <w:t>进行日期转换并放到</w:t>
            </w:r>
            <w:r>
              <w:rPr>
                <w:rFonts w:hint="eastAsia"/>
              </w:rPr>
              <w:t xml:space="preserve"> try </w:t>
            </w:r>
            <w:r>
              <w:rPr>
                <w:rFonts w:hint="eastAsia"/>
              </w:rPr>
              <w:t>语句中</w:t>
            </w:r>
          </w:p>
          <w:p w14:paraId="45F936C9" w14:textId="77777777" w:rsidR="00567C27" w:rsidRDefault="00567C27" w:rsidP="00567C27">
            <w:r>
              <w:t xml:space="preserve">        try:</w:t>
            </w:r>
          </w:p>
          <w:p w14:paraId="04B78BB3" w14:textId="77777777" w:rsidR="00567C27" w:rsidRDefault="00567C27" w:rsidP="00567C27">
            <w:r>
              <w:t xml:space="preserve">            create_date = datetime.datetime.strptime(create_date,"%Y/%m/%d").date()</w:t>
            </w:r>
          </w:p>
          <w:p w14:paraId="1076FADE" w14:textId="77777777" w:rsidR="00567C27" w:rsidRDefault="00567C27" w:rsidP="00567C27">
            <w:r>
              <w:t xml:space="preserve">        except Exception as e:</w:t>
            </w:r>
          </w:p>
          <w:p w14:paraId="3F82C9E6" w14:textId="77777777" w:rsidR="00567C27" w:rsidRDefault="00567C27" w:rsidP="00567C27">
            <w:r>
              <w:t xml:space="preserve">            create_date = datetime.datetime.now().date()</w:t>
            </w:r>
          </w:p>
          <w:p w14:paraId="17885FB0" w14:textId="77777777" w:rsidR="00567C27" w:rsidRDefault="00567C27" w:rsidP="00567C27">
            <w:r>
              <w:t xml:space="preserve">        article_item["create_date"] = create_date</w:t>
            </w:r>
          </w:p>
          <w:p w14:paraId="65CBA253" w14:textId="77777777" w:rsidR="00567C27" w:rsidRDefault="00567C27" w:rsidP="00567C27"/>
          <w:p w14:paraId="501F3D9E" w14:textId="77777777" w:rsidR="00567C27" w:rsidRDefault="00567C27" w:rsidP="00567C27"/>
          <w:p w14:paraId="598BACB7" w14:textId="77777777" w:rsidR="00567C27" w:rsidRDefault="00567C27" w:rsidP="00567C27">
            <w:r>
              <w:t xml:space="preserve">        article_item["praise_nums"] = praise_nums</w:t>
            </w:r>
          </w:p>
          <w:p w14:paraId="5E6DCBE9" w14:textId="77777777" w:rsidR="00567C27" w:rsidRDefault="00567C27" w:rsidP="00567C27">
            <w:r>
              <w:t xml:space="preserve">        article_item["fav_nums"] = fav_nums</w:t>
            </w:r>
          </w:p>
          <w:p w14:paraId="353484E8" w14:textId="77777777" w:rsidR="00567C27" w:rsidRDefault="00567C27" w:rsidP="00567C27">
            <w:r>
              <w:t xml:space="preserve">        article_item["comment_nums"] = comment_nums</w:t>
            </w:r>
          </w:p>
          <w:p w14:paraId="3ADB9B43" w14:textId="77777777" w:rsidR="00567C27" w:rsidRDefault="00567C27" w:rsidP="00567C27">
            <w:r>
              <w:t xml:space="preserve">        article_item["content"] = content</w:t>
            </w:r>
          </w:p>
          <w:p w14:paraId="15E03129" w14:textId="77777777" w:rsidR="00567C27" w:rsidRDefault="00567C27" w:rsidP="00567C27">
            <w:r>
              <w:t xml:space="preserve">        article_item["tags"] = tags</w:t>
            </w:r>
          </w:p>
          <w:p w14:paraId="54CAA0E0" w14:textId="77777777" w:rsidR="00567C27" w:rsidRDefault="00567C27" w:rsidP="00567C27"/>
          <w:p w14:paraId="7C8A86F1" w14:textId="77777777" w:rsidR="00567C27" w:rsidRDefault="00567C27" w:rsidP="00567C27"/>
          <w:p w14:paraId="6967B606" w14:textId="77777777" w:rsidR="00567C27" w:rsidRDefault="00567C27" w:rsidP="00567C27">
            <w:r>
              <w:t xml:space="preserve">        article_item["url"] = response.url</w:t>
            </w:r>
          </w:p>
          <w:p w14:paraId="4ABEE25D" w14:textId="77777777" w:rsidR="00567C27" w:rsidRDefault="00567C27" w:rsidP="00567C27"/>
          <w:p w14:paraId="17FEEFFD" w14:textId="77777777" w:rsidR="00567C27" w:rsidRDefault="00567C27" w:rsidP="00567C27"/>
          <w:p w14:paraId="2A498D76" w14:textId="77777777" w:rsidR="00567C27" w:rsidRDefault="00567C27" w:rsidP="00567C27">
            <w:r>
              <w:t xml:space="preserve">        article_item["url_object_id"] = get_md5(response.url)</w:t>
            </w:r>
          </w:p>
          <w:p w14:paraId="62C4A575" w14:textId="77777777" w:rsidR="00567C27" w:rsidRDefault="00567C27" w:rsidP="00567C27">
            <w:r>
              <w:t xml:space="preserve">        article_item["front_image_url"] = [front_image_url]</w:t>
            </w:r>
          </w:p>
          <w:p w14:paraId="2D0C5F2F" w14:textId="77777777" w:rsidR="00567C27" w:rsidRDefault="00567C27" w:rsidP="00567C27"/>
          <w:p w14:paraId="4EAC5435" w14:textId="77777777" w:rsidR="00567C27" w:rsidRDefault="00567C27" w:rsidP="00567C27"/>
          <w:p w14:paraId="705CF2D8" w14:textId="44274FB1" w:rsidR="00567C27" w:rsidRDefault="00567C27" w:rsidP="00567C27">
            <w:pPr>
              <w:rPr>
                <w:rFonts w:hint="eastAsia"/>
              </w:rPr>
            </w:pPr>
            <w:r>
              <w:t xml:space="preserve">        yield article_item</w:t>
            </w:r>
          </w:p>
        </w:tc>
      </w:tr>
    </w:tbl>
    <w:p w14:paraId="45B8A10B" w14:textId="77777777" w:rsidR="00644A7B" w:rsidRDefault="00644A7B" w:rsidP="00973544">
      <w:pPr>
        <w:rPr>
          <w:rFonts w:hint="eastAsia"/>
        </w:rPr>
      </w:pPr>
    </w:p>
    <w:tbl>
      <w:tblPr>
        <w:tblStyle w:val="a5"/>
        <w:tblW w:w="0" w:type="auto"/>
        <w:tblLook w:val="04A0" w:firstRow="1" w:lastRow="0" w:firstColumn="1" w:lastColumn="0" w:noHBand="0" w:noVBand="1"/>
      </w:tblPr>
      <w:tblGrid>
        <w:gridCol w:w="8296"/>
      </w:tblGrid>
      <w:tr w:rsidR="00721EA5" w14:paraId="7C30AB49" w14:textId="77777777" w:rsidTr="00721EA5">
        <w:tc>
          <w:tcPr>
            <w:tcW w:w="8296" w:type="dxa"/>
          </w:tcPr>
          <w:p w14:paraId="1D8E6E78" w14:textId="73098372" w:rsidR="00721EA5" w:rsidRDefault="00721EA5" w:rsidP="00973544">
            <w:pPr>
              <w:rPr>
                <w:rFonts w:hint="eastAsia"/>
              </w:rPr>
            </w:pPr>
            <w:r w:rsidRPr="00721EA5">
              <w:t>pipelines.py</w:t>
            </w:r>
          </w:p>
        </w:tc>
      </w:tr>
      <w:tr w:rsidR="00721EA5" w14:paraId="0526C703" w14:textId="77777777" w:rsidTr="00721EA5">
        <w:tc>
          <w:tcPr>
            <w:tcW w:w="8296" w:type="dxa"/>
          </w:tcPr>
          <w:p w14:paraId="51D3B0BA" w14:textId="77777777" w:rsidR="00721EA5" w:rsidRDefault="00721EA5" w:rsidP="00721EA5">
            <w:r>
              <w:t># -*- coding: utf-8 -*-</w:t>
            </w:r>
          </w:p>
          <w:p w14:paraId="412FA690" w14:textId="77777777" w:rsidR="00721EA5" w:rsidRDefault="00721EA5" w:rsidP="00721EA5">
            <w:r>
              <w:lastRenderedPageBreak/>
              <w:t>import codecs</w:t>
            </w:r>
          </w:p>
          <w:p w14:paraId="5C15B7BB" w14:textId="77777777" w:rsidR="00721EA5" w:rsidRDefault="00721EA5" w:rsidP="00721EA5">
            <w:r>
              <w:t>import json</w:t>
            </w:r>
          </w:p>
          <w:p w14:paraId="48365D78" w14:textId="77777777" w:rsidR="00721EA5" w:rsidRDefault="00721EA5" w:rsidP="00721EA5">
            <w:r>
              <w:t>import MySQLdb</w:t>
            </w:r>
          </w:p>
          <w:p w14:paraId="68ACAAF2" w14:textId="77777777" w:rsidR="00721EA5" w:rsidRDefault="00721EA5" w:rsidP="00721EA5">
            <w:r>
              <w:t>import MySQLdb.cursors</w:t>
            </w:r>
          </w:p>
          <w:p w14:paraId="4326E466" w14:textId="77777777" w:rsidR="00721EA5" w:rsidRDefault="00721EA5" w:rsidP="00721EA5">
            <w:r>
              <w:t>from scrapy.pipelines.images import ImagesPipeline</w:t>
            </w:r>
          </w:p>
          <w:p w14:paraId="4614F8C4" w14:textId="77777777" w:rsidR="00721EA5" w:rsidRDefault="00721EA5" w:rsidP="00721EA5">
            <w:r>
              <w:t>from scrapy.exporters import JsonItemExporter</w:t>
            </w:r>
          </w:p>
          <w:p w14:paraId="2D985DA2" w14:textId="77777777" w:rsidR="00721EA5" w:rsidRDefault="00721EA5" w:rsidP="00721EA5">
            <w:r>
              <w:t>from twisted.enterprise import adbapi</w:t>
            </w:r>
          </w:p>
          <w:p w14:paraId="494CCEF1" w14:textId="77777777" w:rsidR="00721EA5" w:rsidRDefault="00721EA5" w:rsidP="00721EA5"/>
          <w:p w14:paraId="22ABCB25" w14:textId="77777777" w:rsidR="00721EA5" w:rsidRDefault="00721EA5" w:rsidP="00721EA5"/>
          <w:p w14:paraId="339D0AE1" w14:textId="77777777" w:rsidR="00721EA5" w:rsidRDefault="00721EA5" w:rsidP="00721EA5">
            <w:r>
              <w:t>class ArticlespiderPipeline(object):</w:t>
            </w:r>
          </w:p>
          <w:p w14:paraId="2AB73BAC" w14:textId="77777777" w:rsidR="00721EA5" w:rsidRDefault="00721EA5" w:rsidP="00721EA5">
            <w:r>
              <w:t xml:space="preserve">    def process_item(self, item, spider):</w:t>
            </w:r>
          </w:p>
          <w:p w14:paraId="5278F878" w14:textId="77777777" w:rsidR="00721EA5" w:rsidRDefault="00721EA5" w:rsidP="00721EA5">
            <w:r>
              <w:t xml:space="preserve">        return item</w:t>
            </w:r>
          </w:p>
          <w:p w14:paraId="05E0FC46" w14:textId="77777777" w:rsidR="00721EA5" w:rsidRDefault="00721EA5" w:rsidP="00721EA5"/>
          <w:p w14:paraId="233AB364" w14:textId="77777777" w:rsidR="00721EA5" w:rsidRDefault="00721EA5" w:rsidP="00721EA5"/>
          <w:p w14:paraId="1E00D261" w14:textId="77777777" w:rsidR="00721EA5" w:rsidRDefault="00721EA5" w:rsidP="00721EA5">
            <w:pPr>
              <w:rPr>
                <w:rFonts w:hint="eastAsia"/>
              </w:rPr>
            </w:pPr>
            <w:r>
              <w:rPr>
                <w:rFonts w:hint="eastAsia"/>
              </w:rPr>
              <w:t xml:space="preserve"># ArticleImagePipeline </w:t>
            </w:r>
            <w:r>
              <w:rPr>
                <w:rFonts w:hint="eastAsia"/>
              </w:rPr>
              <w:t>用来把下载下来的图片的本地路径保存到</w:t>
            </w:r>
            <w:r>
              <w:rPr>
                <w:rFonts w:hint="eastAsia"/>
              </w:rPr>
              <w:t xml:space="preserve"> front_image_path </w:t>
            </w:r>
            <w:r>
              <w:rPr>
                <w:rFonts w:hint="eastAsia"/>
              </w:rPr>
              <w:t>变量中</w:t>
            </w:r>
          </w:p>
          <w:p w14:paraId="20939EEB" w14:textId="77777777" w:rsidR="00721EA5" w:rsidRDefault="00721EA5" w:rsidP="00721EA5">
            <w:pPr>
              <w:rPr>
                <w:rFonts w:hint="eastAsia"/>
              </w:rPr>
            </w:pPr>
            <w:r>
              <w:rPr>
                <w:rFonts w:hint="eastAsia"/>
              </w:rPr>
              <w:t># ArticleImagePipeline</w:t>
            </w:r>
            <w:r>
              <w:rPr>
                <w:rFonts w:hint="eastAsia"/>
              </w:rPr>
              <w:t>继承</w:t>
            </w:r>
            <w:r>
              <w:rPr>
                <w:rFonts w:hint="eastAsia"/>
              </w:rPr>
              <w:t xml:space="preserve"> scrapy.pipelines.images.ImagesPipeline</w:t>
            </w:r>
          </w:p>
          <w:p w14:paraId="5A446261" w14:textId="77777777" w:rsidR="00721EA5" w:rsidRDefault="00721EA5" w:rsidP="00721EA5">
            <w:r>
              <w:t>class ArticleImagePipeline(ImagesPipeline):</w:t>
            </w:r>
          </w:p>
          <w:p w14:paraId="0C7F083F" w14:textId="77777777" w:rsidR="00721EA5" w:rsidRDefault="00721EA5" w:rsidP="00721EA5">
            <w:pPr>
              <w:rPr>
                <w:rFonts w:hint="eastAsia"/>
              </w:rPr>
            </w:pPr>
            <w:r>
              <w:rPr>
                <w:rFonts w:hint="eastAsia"/>
              </w:rPr>
              <w:t xml:space="preserve">    # </w:t>
            </w:r>
            <w:r>
              <w:rPr>
                <w:rFonts w:hint="eastAsia"/>
              </w:rPr>
              <w:t>重载</w:t>
            </w:r>
            <w:r>
              <w:rPr>
                <w:rFonts w:hint="eastAsia"/>
              </w:rPr>
              <w:t xml:space="preserve"> item_completed </w:t>
            </w:r>
            <w:r>
              <w:rPr>
                <w:rFonts w:hint="eastAsia"/>
              </w:rPr>
              <w:t>函数</w:t>
            </w:r>
          </w:p>
          <w:p w14:paraId="006C06AC" w14:textId="77777777" w:rsidR="00721EA5" w:rsidRDefault="00721EA5" w:rsidP="00721EA5">
            <w:r>
              <w:t xml:space="preserve">    def item_completed(self, results, item, info):</w:t>
            </w:r>
          </w:p>
          <w:p w14:paraId="4B48A749" w14:textId="77777777" w:rsidR="00721EA5" w:rsidRDefault="00721EA5" w:rsidP="00721EA5">
            <w:pPr>
              <w:rPr>
                <w:rFonts w:hint="eastAsia"/>
              </w:rPr>
            </w:pPr>
            <w:r>
              <w:rPr>
                <w:rFonts w:hint="eastAsia"/>
              </w:rPr>
              <w:t xml:space="preserve">        # ok </w:t>
            </w:r>
            <w:r>
              <w:rPr>
                <w:rFonts w:hint="eastAsia"/>
              </w:rPr>
              <w:t>标志图片是否下载成功的变量</w:t>
            </w:r>
          </w:p>
          <w:p w14:paraId="3D467B34" w14:textId="77777777" w:rsidR="00721EA5" w:rsidRDefault="00721EA5" w:rsidP="00721EA5">
            <w:pPr>
              <w:rPr>
                <w:rFonts w:hint="eastAsia"/>
              </w:rPr>
            </w:pPr>
            <w:r>
              <w:rPr>
                <w:rFonts w:hint="eastAsia"/>
              </w:rPr>
              <w:t xml:space="preserve">        # value </w:t>
            </w:r>
            <w:r>
              <w:rPr>
                <w:rFonts w:hint="eastAsia"/>
              </w:rPr>
              <w:t>中的</w:t>
            </w:r>
            <w:r>
              <w:rPr>
                <w:rFonts w:hint="eastAsia"/>
              </w:rPr>
              <w:t xml:space="preserve"> path </w:t>
            </w:r>
            <w:r>
              <w:rPr>
                <w:rFonts w:hint="eastAsia"/>
              </w:rPr>
              <w:t>为图片下载后的本地路径</w:t>
            </w:r>
          </w:p>
          <w:p w14:paraId="53F15D78" w14:textId="77777777" w:rsidR="00721EA5" w:rsidRDefault="00721EA5" w:rsidP="00721EA5">
            <w:r>
              <w:t xml:space="preserve">        for ok,value in results:</w:t>
            </w:r>
          </w:p>
          <w:p w14:paraId="6D9BADCA" w14:textId="77777777" w:rsidR="00721EA5" w:rsidRDefault="00721EA5" w:rsidP="00721EA5">
            <w:r>
              <w:t xml:space="preserve">            image_file_path = value["path"]</w:t>
            </w:r>
          </w:p>
          <w:p w14:paraId="08671F7D" w14:textId="77777777" w:rsidR="00721EA5" w:rsidRDefault="00721EA5" w:rsidP="00721EA5">
            <w:r>
              <w:t xml:space="preserve">        item["front_image_path"] = image_file_path</w:t>
            </w:r>
          </w:p>
          <w:p w14:paraId="772FB0AF" w14:textId="77777777" w:rsidR="00721EA5" w:rsidRDefault="00721EA5" w:rsidP="00721EA5">
            <w:r>
              <w:t xml:space="preserve">        return item</w:t>
            </w:r>
          </w:p>
          <w:p w14:paraId="7B9A2534" w14:textId="77777777" w:rsidR="00721EA5" w:rsidRDefault="00721EA5" w:rsidP="00721EA5"/>
          <w:p w14:paraId="63923100" w14:textId="77777777" w:rsidR="00721EA5" w:rsidRDefault="00721EA5" w:rsidP="00721EA5"/>
          <w:p w14:paraId="7A6EC99A" w14:textId="77777777" w:rsidR="00721EA5" w:rsidRDefault="00721EA5" w:rsidP="00721EA5">
            <w:pPr>
              <w:rPr>
                <w:rFonts w:hint="eastAsia"/>
              </w:rPr>
            </w:pPr>
            <w:r>
              <w:rPr>
                <w:rFonts w:hint="eastAsia"/>
              </w:rPr>
              <w:t xml:space="preserve"># </w:t>
            </w:r>
            <w:r>
              <w:rPr>
                <w:rFonts w:hint="eastAsia"/>
              </w:rPr>
              <w:t>数据以</w:t>
            </w:r>
            <w:r>
              <w:rPr>
                <w:rFonts w:hint="eastAsia"/>
              </w:rPr>
              <w:t xml:space="preserve"> JSON </w:t>
            </w:r>
            <w:r>
              <w:rPr>
                <w:rFonts w:hint="eastAsia"/>
              </w:rPr>
              <w:t>格式保存</w:t>
            </w:r>
          </w:p>
          <w:p w14:paraId="07391BC6" w14:textId="77777777" w:rsidR="00721EA5" w:rsidRDefault="00721EA5" w:rsidP="00721EA5">
            <w:r>
              <w:t>class JsonWithEncodingPipeline(object):</w:t>
            </w:r>
          </w:p>
          <w:p w14:paraId="34EB341A" w14:textId="77777777" w:rsidR="00721EA5" w:rsidRDefault="00721EA5" w:rsidP="00721EA5">
            <w:pPr>
              <w:rPr>
                <w:rFonts w:hint="eastAsia"/>
              </w:rPr>
            </w:pPr>
            <w:r>
              <w:rPr>
                <w:rFonts w:hint="eastAsia"/>
              </w:rPr>
              <w:t xml:space="preserve">    # </w:t>
            </w:r>
            <w:r>
              <w:rPr>
                <w:rFonts w:hint="eastAsia"/>
              </w:rPr>
              <w:t>自定义</w:t>
            </w:r>
            <w:r>
              <w:rPr>
                <w:rFonts w:hint="eastAsia"/>
              </w:rPr>
              <w:t xml:space="preserve"> json </w:t>
            </w:r>
            <w:r>
              <w:rPr>
                <w:rFonts w:hint="eastAsia"/>
              </w:rPr>
              <w:t>文件的导出</w:t>
            </w:r>
          </w:p>
          <w:p w14:paraId="3E3A93A0" w14:textId="77777777" w:rsidR="00721EA5" w:rsidRDefault="00721EA5" w:rsidP="00721EA5">
            <w:r>
              <w:t xml:space="preserve">    def __init__(self):</w:t>
            </w:r>
          </w:p>
          <w:p w14:paraId="683E3438" w14:textId="77777777" w:rsidR="00721EA5" w:rsidRDefault="00721EA5" w:rsidP="00721EA5">
            <w:pPr>
              <w:rPr>
                <w:rFonts w:hint="eastAsia"/>
              </w:rPr>
            </w:pPr>
            <w:r>
              <w:rPr>
                <w:rFonts w:hint="eastAsia"/>
              </w:rPr>
              <w:t xml:space="preserve">        # </w:t>
            </w:r>
            <w:r>
              <w:rPr>
                <w:rFonts w:hint="eastAsia"/>
              </w:rPr>
              <w:t>把数据以</w:t>
            </w:r>
            <w:r>
              <w:rPr>
                <w:rFonts w:hint="eastAsia"/>
              </w:rPr>
              <w:t xml:space="preserve"> JSON </w:t>
            </w:r>
            <w:r>
              <w:rPr>
                <w:rFonts w:hint="eastAsia"/>
              </w:rPr>
              <w:t>格式保存到</w:t>
            </w:r>
            <w:r>
              <w:rPr>
                <w:rFonts w:hint="eastAsia"/>
              </w:rPr>
              <w:t xml:space="preserve"> article.json </w:t>
            </w:r>
            <w:r>
              <w:rPr>
                <w:rFonts w:hint="eastAsia"/>
              </w:rPr>
              <w:t>文件中</w:t>
            </w:r>
          </w:p>
          <w:p w14:paraId="3566330B" w14:textId="77777777" w:rsidR="00721EA5" w:rsidRDefault="00721EA5" w:rsidP="00721EA5">
            <w:r>
              <w:t xml:space="preserve">        self.file = codecs.open('article.json','w',encoding='utf-8')</w:t>
            </w:r>
          </w:p>
          <w:p w14:paraId="2CC0F9A6" w14:textId="77777777" w:rsidR="00721EA5" w:rsidRDefault="00721EA5" w:rsidP="00721EA5"/>
          <w:p w14:paraId="0236282E" w14:textId="77777777" w:rsidR="00721EA5" w:rsidRDefault="00721EA5" w:rsidP="00721EA5"/>
          <w:p w14:paraId="72B01C23" w14:textId="77777777" w:rsidR="00721EA5" w:rsidRDefault="00721EA5" w:rsidP="00721EA5">
            <w:r>
              <w:t xml:space="preserve">    def process_item(self, item, spider):</w:t>
            </w:r>
          </w:p>
          <w:p w14:paraId="69346A18" w14:textId="77777777" w:rsidR="00721EA5" w:rsidRDefault="00721EA5" w:rsidP="00721EA5">
            <w:r>
              <w:t xml:space="preserve">        lines = json.dumps(dict(item),ensure_ascii=False) + "\n"</w:t>
            </w:r>
          </w:p>
          <w:p w14:paraId="1AD7038C" w14:textId="77777777" w:rsidR="00721EA5" w:rsidRDefault="00721EA5" w:rsidP="00721EA5">
            <w:r>
              <w:t xml:space="preserve">        self.file.write(lines)</w:t>
            </w:r>
          </w:p>
          <w:p w14:paraId="45AFC9C2" w14:textId="77777777" w:rsidR="00721EA5" w:rsidRDefault="00721EA5" w:rsidP="00721EA5">
            <w:r>
              <w:t xml:space="preserve">        return item</w:t>
            </w:r>
          </w:p>
          <w:p w14:paraId="03DBDE4A" w14:textId="77777777" w:rsidR="00721EA5" w:rsidRDefault="00721EA5" w:rsidP="00721EA5"/>
          <w:p w14:paraId="24EB62F3" w14:textId="77777777" w:rsidR="00721EA5" w:rsidRDefault="00721EA5" w:rsidP="00721EA5"/>
          <w:p w14:paraId="753FC23D" w14:textId="77777777" w:rsidR="00721EA5" w:rsidRDefault="00721EA5" w:rsidP="00721EA5">
            <w:r>
              <w:t xml:space="preserve">    def spider_closed(self,spider):</w:t>
            </w:r>
          </w:p>
          <w:p w14:paraId="2A0BA6AE" w14:textId="77777777" w:rsidR="00721EA5" w:rsidRDefault="00721EA5" w:rsidP="00721EA5">
            <w:r>
              <w:t xml:space="preserve">        self.file.close()</w:t>
            </w:r>
          </w:p>
          <w:p w14:paraId="1C063941" w14:textId="77777777" w:rsidR="00721EA5" w:rsidRDefault="00721EA5" w:rsidP="00721EA5"/>
          <w:p w14:paraId="35CF3680" w14:textId="77777777" w:rsidR="00721EA5" w:rsidRDefault="00721EA5" w:rsidP="00721EA5"/>
          <w:p w14:paraId="696A95B4" w14:textId="77777777" w:rsidR="00721EA5" w:rsidRDefault="00721EA5" w:rsidP="00721EA5"/>
          <w:p w14:paraId="38FE05FD" w14:textId="77777777" w:rsidR="00721EA5" w:rsidRDefault="00721EA5" w:rsidP="00721EA5"/>
          <w:p w14:paraId="04388E76" w14:textId="77777777" w:rsidR="00721EA5" w:rsidRDefault="00721EA5" w:rsidP="00721EA5">
            <w:pPr>
              <w:rPr>
                <w:rFonts w:hint="eastAsia"/>
              </w:rPr>
            </w:pPr>
            <w:r>
              <w:rPr>
                <w:rFonts w:hint="eastAsia"/>
              </w:rPr>
              <w:t xml:space="preserve"># </w:t>
            </w:r>
            <w:r>
              <w:rPr>
                <w:rFonts w:hint="eastAsia"/>
              </w:rPr>
              <w:t>使用</w:t>
            </w:r>
            <w:r>
              <w:rPr>
                <w:rFonts w:hint="eastAsia"/>
              </w:rPr>
              <w:t xml:space="preserve"> scrapy </w:t>
            </w:r>
            <w:r>
              <w:rPr>
                <w:rFonts w:hint="eastAsia"/>
              </w:rPr>
              <w:t>提供的</w:t>
            </w:r>
            <w:r>
              <w:rPr>
                <w:rFonts w:hint="eastAsia"/>
              </w:rPr>
              <w:t xml:space="preserve"> json export </w:t>
            </w:r>
            <w:r>
              <w:rPr>
                <w:rFonts w:hint="eastAsia"/>
              </w:rPr>
              <w:t>导出数据到</w:t>
            </w:r>
            <w:r>
              <w:rPr>
                <w:rFonts w:hint="eastAsia"/>
              </w:rPr>
              <w:t xml:space="preserve"> json </w:t>
            </w:r>
            <w:r>
              <w:rPr>
                <w:rFonts w:hint="eastAsia"/>
              </w:rPr>
              <w:t>文件</w:t>
            </w:r>
          </w:p>
          <w:p w14:paraId="08BDE64A" w14:textId="77777777" w:rsidR="00721EA5" w:rsidRDefault="00721EA5" w:rsidP="00721EA5">
            <w:r>
              <w:t>class JsonExporterPipeline(object):</w:t>
            </w:r>
          </w:p>
          <w:p w14:paraId="783858CE" w14:textId="77777777" w:rsidR="00721EA5" w:rsidRDefault="00721EA5" w:rsidP="00721EA5">
            <w:r>
              <w:t xml:space="preserve">    def __init__(self):</w:t>
            </w:r>
          </w:p>
          <w:p w14:paraId="24B3D252" w14:textId="77777777" w:rsidR="00721EA5" w:rsidRDefault="00721EA5" w:rsidP="00721EA5">
            <w:r>
              <w:t xml:space="preserve">        self.file = open('articleexport.json','wb')</w:t>
            </w:r>
          </w:p>
          <w:p w14:paraId="21985474" w14:textId="77777777" w:rsidR="00721EA5" w:rsidRDefault="00721EA5" w:rsidP="00721EA5">
            <w:r>
              <w:t xml:space="preserve">        self.exporter = JsonItemExporter(self.file,encoding='utf-8',ensure_ascii=False)</w:t>
            </w:r>
          </w:p>
          <w:p w14:paraId="6BECB69C" w14:textId="77777777" w:rsidR="00721EA5" w:rsidRDefault="00721EA5" w:rsidP="00721EA5">
            <w:r>
              <w:t xml:space="preserve">        self.exporter.start_exporting()</w:t>
            </w:r>
          </w:p>
          <w:p w14:paraId="73268205" w14:textId="77777777" w:rsidR="00721EA5" w:rsidRDefault="00721EA5" w:rsidP="00721EA5"/>
          <w:p w14:paraId="2756E3B1" w14:textId="77777777" w:rsidR="00721EA5" w:rsidRDefault="00721EA5" w:rsidP="00721EA5"/>
          <w:p w14:paraId="4B69CA1A" w14:textId="77777777" w:rsidR="00721EA5" w:rsidRDefault="00721EA5" w:rsidP="00721EA5">
            <w:r>
              <w:t xml:space="preserve">    def process_item(self, item, spider):</w:t>
            </w:r>
          </w:p>
          <w:p w14:paraId="347B2841" w14:textId="77777777" w:rsidR="00721EA5" w:rsidRDefault="00721EA5" w:rsidP="00721EA5">
            <w:r>
              <w:t xml:space="preserve">        self.exporter.export_item(item)</w:t>
            </w:r>
          </w:p>
          <w:p w14:paraId="73C41329" w14:textId="77777777" w:rsidR="00721EA5" w:rsidRDefault="00721EA5" w:rsidP="00721EA5">
            <w:r>
              <w:t xml:space="preserve">        return item</w:t>
            </w:r>
          </w:p>
          <w:p w14:paraId="44200C06" w14:textId="77777777" w:rsidR="00721EA5" w:rsidRDefault="00721EA5" w:rsidP="00721EA5"/>
          <w:p w14:paraId="1C7A0D09" w14:textId="77777777" w:rsidR="00721EA5" w:rsidRDefault="00721EA5" w:rsidP="00721EA5"/>
          <w:p w14:paraId="1152D75B" w14:textId="77777777" w:rsidR="00721EA5" w:rsidRDefault="00721EA5" w:rsidP="00721EA5">
            <w:r>
              <w:t xml:space="preserve">    def close_spider(self,spider):</w:t>
            </w:r>
          </w:p>
          <w:p w14:paraId="321C83AB" w14:textId="77777777" w:rsidR="00721EA5" w:rsidRDefault="00721EA5" w:rsidP="00721EA5">
            <w:r>
              <w:t xml:space="preserve">        self.exporter.finish_exporting()</w:t>
            </w:r>
          </w:p>
          <w:p w14:paraId="0AF40726" w14:textId="77777777" w:rsidR="00721EA5" w:rsidRDefault="00721EA5" w:rsidP="00721EA5">
            <w:r>
              <w:t xml:space="preserve">        self.file.close()</w:t>
            </w:r>
          </w:p>
          <w:p w14:paraId="4EC2EFFB" w14:textId="77777777" w:rsidR="00721EA5" w:rsidRDefault="00721EA5" w:rsidP="00721EA5"/>
          <w:p w14:paraId="277D4C59" w14:textId="77777777" w:rsidR="00721EA5" w:rsidRDefault="00721EA5" w:rsidP="00721EA5"/>
          <w:p w14:paraId="0CE6B5D9" w14:textId="77777777" w:rsidR="00721EA5" w:rsidRDefault="00721EA5" w:rsidP="00721EA5">
            <w:r>
              <w:t>class MysqlPipeline(object):</w:t>
            </w:r>
          </w:p>
          <w:p w14:paraId="09DAEC33" w14:textId="77777777" w:rsidR="00721EA5" w:rsidRDefault="00721EA5" w:rsidP="00721EA5">
            <w:pPr>
              <w:rPr>
                <w:rFonts w:hint="eastAsia"/>
              </w:rPr>
            </w:pPr>
            <w:r>
              <w:rPr>
                <w:rFonts w:hint="eastAsia"/>
              </w:rPr>
              <w:t xml:space="preserve">    #</w:t>
            </w:r>
            <w:r>
              <w:rPr>
                <w:rFonts w:hint="eastAsia"/>
              </w:rPr>
              <w:t>采用同步机制插入数据库，效率较低，容易阻塞</w:t>
            </w:r>
          </w:p>
          <w:p w14:paraId="2EA41401" w14:textId="77777777" w:rsidR="00721EA5" w:rsidRDefault="00721EA5" w:rsidP="00721EA5">
            <w:r>
              <w:t xml:space="preserve">    def __init__(self):</w:t>
            </w:r>
          </w:p>
          <w:p w14:paraId="67A03C08" w14:textId="77777777" w:rsidR="00721EA5" w:rsidRDefault="00721EA5" w:rsidP="00721EA5">
            <w:r>
              <w:t xml:space="preserve">        self.conn = MySQLdb.connect('127.0.0.1','root','root','article_spider',charset='utf-8',use_unicode=True)</w:t>
            </w:r>
          </w:p>
          <w:p w14:paraId="092BFEAA" w14:textId="77777777" w:rsidR="00721EA5" w:rsidRDefault="00721EA5" w:rsidP="00721EA5">
            <w:r>
              <w:t xml:space="preserve">        self.cursor = self.conn.cursor()</w:t>
            </w:r>
          </w:p>
          <w:p w14:paraId="77D5679E" w14:textId="77777777" w:rsidR="00721EA5" w:rsidRDefault="00721EA5" w:rsidP="00721EA5"/>
          <w:p w14:paraId="50F50A83" w14:textId="77777777" w:rsidR="00721EA5" w:rsidRDefault="00721EA5" w:rsidP="00721EA5"/>
          <w:p w14:paraId="63A13601" w14:textId="77777777" w:rsidR="00721EA5" w:rsidRDefault="00721EA5" w:rsidP="00721EA5">
            <w:r>
              <w:t xml:space="preserve">    def process_item(self, item, spider):</w:t>
            </w:r>
          </w:p>
          <w:p w14:paraId="3AA1AC37" w14:textId="77777777" w:rsidR="00721EA5" w:rsidRDefault="00721EA5" w:rsidP="00721EA5">
            <w:r>
              <w:t xml:space="preserve">        insert_sql = """</w:t>
            </w:r>
          </w:p>
          <w:p w14:paraId="67588A60" w14:textId="77777777" w:rsidR="00721EA5" w:rsidRDefault="00721EA5" w:rsidP="00721EA5">
            <w:r>
              <w:t xml:space="preserve">            insert into jobbole_article(title,create_date,url,fav_nums)</w:t>
            </w:r>
          </w:p>
          <w:p w14:paraId="4AC18141" w14:textId="77777777" w:rsidR="00721EA5" w:rsidRDefault="00721EA5" w:rsidP="00721EA5">
            <w:r>
              <w:t xml:space="preserve">            values(%s,%s,%s,%s)</w:t>
            </w:r>
          </w:p>
          <w:p w14:paraId="7C888888" w14:textId="77777777" w:rsidR="00721EA5" w:rsidRDefault="00721EA5" w:rsidP="00721EA5">
            <w:r>
              <w:t xml:space="preserve">        """</w:t>
            </w:r>
          </w:p>
          <w:p w14:paraId="1CEAB528" w14:textId="77777777" w:rsidR="00721EA5" w:rsidRDefault="00721EA5" w:rsidP="00721EA5">
            <w:r>
              <w:t xml:space="preserve">        self.cursor.execute(insert_sql,(item['title'],item['create_date'],item['url'],item['fav_nums']))</w:t>
            </w:r>
          </w:p>
          <w:p w14:paraId="73347ACC" w14:textId="77777777" w:rsidR="00721EA5" w:rsidRDefault="00721EA5" w:rsidP="00721EA5">
            <w:r>
              <w:t xml:space="preserve">        self.conn.commit()</w:t>
            </w:r>
          </w:p>
          <w:p w14:paraId="3F57D7F3" w14:textId="77777777" w:rsidR="00721EA5" w:rsidRDefault="00721EA5" w:rsidP="00721EA5"/>
          <w:p w14:paraId="2804583A" w14:textId="77777777" w:rsidR="00721EA5" w:rsidRDefault="00721EA5" w:rsidP="00721EA5"/>
          <w:p w14:paraId="49B95F78" w14:textId="77777777" w:rsidR="00721EA5" w:rsidRDefault="00721EA5" w:rsidP="00721EA5">
            <w:pPr>
              <w:rPr>
                <w:rFonts w:hint="eastAsia"/>
              </w:rPr>
            </w:pPr>
            <w:r>
              <w:rPr>
                <w:rFonts w:hint="eastAsia"/>
              </w:rPr>
              <w:lastRenderedPageBreak/>
              <w:t xml:space="preserve"># </w:t>
            </w:r>
            <w:r>
              <w:rPr>
                <w:rFonts w:hint="eastAsia"/>
              </w:rPr>
              <w:t>使用</w:t>
            </w:r>
            <w:r>
              <w:rPr>
                <w:rFonts w:hint="eastAsia"/>
              </w:rPr>
              <w:t xml:space="preserve"> Twisted </w:t>
            </w:r>
            <w:r>
              <w:rPr>
                <w:rFonts w:hint="eastAsia"/>
              </w:rPr>
              <w:t>提供的链接池操作数据库</w:t>
            </w:r>
            <w:r>
              <w:rPr>
                <w:rFonts w:hint="eastAsia"/>
              </w:rPr>
              <w:t>,</w:t>
            </w:r>
            <w:r>
              <w:rPr>
                <w:rFonts w:hint="eastAsia"/>
              </w:rPr>
              <w:t>可以把我们的数据异步化插入数据库，把插入操作变成异步操作</w:t>
            </w:r>
          </w:p>
          <w:p w14:paraId="6790537C" w14:textId="77777777" w:rsidR="00721EA5" w:rsidRDefault="00721EA5" w:rsidP="00721EA5">
            <w:pPr>
              <w:rPr>
                <w:rFonts w:hint="eastAsia"/>
              </w:rPr>
            </w:pPr>
            <w:r>
              <w:rPr>
                <w:rFonts w:hint="eastAsia"/>
              </w:rPr>
              <w:t xml:space="preserve"># </w:t>
            </w:r>
            <w:r>
              <w:rPr>
                <w:rFonts w:hint="eastAsia"/>
              </w:rPr>
              <w:t>链接信息在</w:t>
            </w:r>
            <w:r>
              <w:rPr>
                <w:rFonts w:hint="eastAsia"/>
              </w:rPr>
              <w:t xml:space="preserve"> settings.py </w:t>
            </w:r>
            <w:r>
              <w:rPr>
                <w:rFonts w:hint="eastAsia"/>
              </w:rPr>
              <w:t>中配置</w:t>
            </w:r>
          </w:p>
          <w:p w14:paraId="26DFB489" w14:textId="77777777" w:rsidR="00721EA5" w:rsidRDefault="00721EA5" w:rsidP="00721EA5">
            <w:pPr>
              <w:rPr>
                <w:rFonts w:hint="eastAsia"/>
              </w:rPr>
            </w:pPr>
            <w:r>
              <w:rPr>
                <w:rFonts w:hint="eastAsia"/>
              </w:rPr>
              <w:t xml:space="preserve"># </w:t>
            </w:r>
            <w:r>
              <w:rPr>
                <w:rFonts w:hint="eastAsia"/>
              </w:rPr>
              <w:t>目前</w:t>
            </w:r>
            <w:r>
              <w:rPr>
                <w:rFonts w:hint="eastAsia"/>
              </w:rPr>
              <w:t xml:space="preserve"> Twisted </w:t>
            </w:r>
            <w:r>
              <w:rPr>
                <w:rFonts w:hint="eastAsia"/>
              </w:rPr>
              <w:t>只支持关系型数据库的异步操作，不支持非关系型数据库</w:t>
            </w:r>
          </w:p>
          <w:p w14:paraId="6F1DA23D" w14:textId="77777777" w:rsidR="00721EA5" w:rsidRDefault="00721EA5" w:rsidP="00721EA5">
            <w:r>
              <w:t>class MysqlTwistedPipeline(object):</w:t>
            </w:r>
          </w:p>
          <w:p w14:paraId="5EE60062" w14:textId="77777777" w:rsidR="00721EA5" w:rsidRDefault="00721EA5" w:rsidP="00721EA5"/>
          <w:p w14:paraId="38A9A41E" w14:textId="77777777" w:rsidR="00721EA5" w:rsidRDefault="00721EA5" w:rsidP="00721EA5"/>
          <w:p w14:paraId="5F09D7AE" w14:textId="77777777" w:rsidR="00721EA5" w:rsidRDefault="00721EA5" w:rsidP="00721EA5">
            <w:r>
              <w:t xml:space="preserve">    def __init__(self,dbpool):</w:t>
            </w:r>
          </w:p>
          <w:p w14:paraId="17A424AD" w14:textId="77777777" w:rsidR="00721EA5" w:rsidRDefault="00721EA5" w:rsidP="00721EA5">
            <w:r>
              <w:t xml:space="preserve">        self.dbpool = dbpool</w:t>
            </w:r>
          </w:p>
          <w:p w14:paraId="0F1FBAFF" w14:textId="77777777" w:rsidR="00721EA5" w:rsidRDefault="00721EA5" w:rsidP="00721EA5"/>
          <w:p w14:paraId="4F557A50" w14:textId="77777777" w:rsidR="00721EA5" w:rsidRDefault="00721EA5" w:rsidP="00721EA5"/>
          <w:p w14:paraId="1D423950" w14:textId="77777777" w:rsidR="00721EA5" w:rsidRDefault="00721EA5" w:rsidP="00721EA5">
            <w:pPr>
              <w:rPr>
                <w:rFonts w:hint="eastAsia"/>
              </w:rPr>
            </w:pPr>
            <w:r>
              <w:rPr>
                <w:rFonts w:hint="eastAsia"/>
              </w:rPr>
              <w:t xml:space="preserve">    # </w:t>
            </w:r>
            <w:r>
              <w:rPr>
                <w:rFonts w:hint="eastAsia"/>
              </w:rPr>
              <w:t>该函数的定义是固定的，也就是说函数名</w:t>
            </w:r>
            <w:r>
              <w:rPr>
                <w:rFonts w:hint="eastAsia"/>
              </w:rPr>
              <w:t xml:space="preserve"> from_settings </w:t>
            </w:r>
            <w:r>
              <w:rPr>
                <w:rFonts w:hint="eastAsia"/>
              </w:rPr>
              <w:t>是固定的</w:t>
            </w:r>
            <w:r>
              <w:rPr>
                <w:rFonts w:hint="eastAsia"/>
              </w:rPr>
              <w:t>,</w:t>
            </w:r>
            <w:r>
              <w:rPr>
                <w:rFonts w:hint="eastAsia"/>
              </w:rPr>
              <w:t>用于读取</w:t>
            </w:r>
            <w:r>
              <w:rPr>
                <w:rFonts w:hint="eastAsia"/>
              </w:rPr>
              <w:t xml:space="preserve"> settings.py </w:t>
            </w:r>
            <w:r>
              <w:rPr>
                <w:rFonts w:hint="eastAsia"/>
              </w:rPr>
              <w:t>配置文件</w:t>
            </w:r>
          </w:p>
          <w:p w14:paraId="109D7B45" w14:textId="77777777" w:rsidR="00721EA5" w:rsidRDefault="00721EA5" w:rsidP="00721EA5">
            <w:pPr>
              <w:rPr>
                <w:rFonts w:hint="eastAsia"/>
              </w:rPr>
            </w:pPr>
            <w:r>
              <w:rPr>
                <w:rFonts w:hint="eastAsia"/>
              </w:rPr>
              <w:t xml:space="preserve">    # </w:t>
            </w:r>
            <w:r>
              <w:rPr>
                <w:rFonts w:hint="eastAsia"/>
              </w:rPr>
              <w:t>该方法在我们自定义组件和扩展的时候非常有用</w:t>
            </w:r>
          </w:p>
          <w:p w14:paraId="048ECB4E" w14:textId="77777777" w:rsidR="00721EA5" w:rsidRDefault="00721EA5" w:rsidP="00721EA5">
            <w:pPr>
              <w:rPr>
                <w:rFonts w:hint="eastAsia"/>
              </w:rPr>
            </w:pPr>
            <w:r>
              <w:rPr>
                <w:rFonts w:hint="eastAsia"/>
              </w:rPr>
              <w:t xml:space="preserve">    # </w:t>
            </w:r>
            <w:r>
              <w:rPr>
                <w:rFonts w:hint="eastAsia"/>
              </w:rPr>
              <w:t>这里的参数</w:t>
            </w:r>
            <w:r>
              <w:rPr>
                <w:rFonts w:hint="eastAsia"/>
              </w:rPr>
              <w:t xml:space="preserve"> settings </w:t>
            </w:r>
            <w:r>
              <w:rPr>
                <w:rFonts w:hint="eastAsia"/>
              </w:rPr>
              <w:t>其实就是对应于</w:t>
            </w:r>
            <w:r>
              <w:rPr>
                <w:rFonts w:hint="eastAsia"/>
              </w:rPr>
              <w:t xml:space="preserve"> settings.py </w:t>
            </w:r>
            <w:r>
              <w:rPr>
                <w:rFonts w:hint="eastAsia"/>
              </w:rPr>
              <w:t>这个文件</w:t>
            </w:r>
          </w:p>
          <w:p w14:paraId="751A1C84" w14:textId="77777777" w:rsidR="00721EA5" w:rsidRDefault="00721EA5" w:rsidP="00721EA5">
            <w:pPr>
              <w:rPr>
                <w:rFonts w:hint="eastAsia"/>
              </w:rPr>
            </w:pPr>
            <w:r>
              <w:rPr>
                <w:rFonts w:hint="eastAsia"/>
              </w:rPr>
              <w:t xml:space="preserve">    # from_settings </w:t>
            </w:r>
            <w:r>
              <w:rPr>
                <w:rFonts w:hint="eastAsia"/>
              </w:rPr>
              <w:t>由</w:t>
            </w:r>
            <w:r>
              <w:rPr>
                <w:rFonts w:hint="eastAsia"/>
              </w:rPr>
              <w:t xml:space="preserve"> scrapy </w:t>
            </w:r>
            <w:r>
              <w:rPr>
                <w:rFonts w:hint="eastAsia"/>
              </w:rPr>
              <w:t>自动调用，在调用的时候会把</w:t>
            </w:r>
            <w:r>
              <w:rPr>
                <w:rFonts w:hint="eastAsia"/>
              </w:rPr>
              <w:t xml:space="preserve"> settings.py </w:t>
            </w:r>
            <w:r>
              <w:rPr>
                <w:rFonts w:hint="eastAsia"/>
              </w:rPr>
              <w:t>的内容传递到</w:t>
            </w:r>
            <w:r>
              <w:rPr>
                <w:rFonts w:hint="eastAsia"/>
              </w:rPr>
              <w:t xml:space="preserve"> settings </w:t>
            </w:r>
            <w:r>
              <w:rPr>
                <w:rFonts w:hint="eastAsia"/>
              </w:rPr>
              <w:t>变量</w:t>
            </w:r>
          </w:p>
          <w:p w14:paraId="05C4E21A" w14:textId="77777777" w:rsidR="00721EA5" w:rsidRDefault="00721EA5" w:rsidP="00721EA5">
            <w:r>
              <w:t xml:space="preserve">    @classmethod</w:t>
            </w:r>
          </w:p>
          <w:p w14:paraId="6D22B385" w14:textId="77777777" w:rsidR="00721EA5" w:rsidRDefault="00721EA5" w:rsidP="00721EA5">
            <w:r>
              <w:t xml:space="preserve">    def from_settings(cls,settings):</w:t>
            </w:r>
          </w:p>
          <w:p w14:paraId="674DD85F" w14:textId="77777777" w:rsidR="00721EA5" w:rsidRDefault="00721EA5" w:rsidP="00721EA5">
            <w:r>
              <w:t xml:space="preserve">        dbparms = dict(</w:t>
            </w:r>
          </w:p>
          <w:p w14:paraId="30729372" w14:textId="77777777" w:rsidR="00721EA5" w:rsidRDefault="00721EA5" w:rsidP="00721EA5">
            <w:r>
              <w:t xml:space="preserve">            host = settings['MYSQL_HOST'],</w:t>
            </w:r>
          </w:p>
          <w:p w14:paraId="368F5B93" w14:textId="77777777" w:rsidR="00721EA5" w:rsidRDefault="00721EA5" w:rsidP="00721EA5">
            <w:r>
              <w:t xml:space="preserve">            db = settings['MYSQL_DBNAME'],</w:t>
            </w:r>
          </w:p>
          <w:p w14:paraId="34B8E41B" w14:textId="77777777" w:rsidR="00721EA5" w:rsidRDefault="00721EA5" w:rsidP="00721EA5">
            <w:r>
              <w:t xml:space="preserve">            user = settings['MYSQL_USER'],</w:t>
            </w:r>
          </w:p>
          <w:p w14:paraId="3413A126" w14:textId="77777777" w:rsidR="00721EA5" w:rsidRDefault="00721EA5" w:rsidP="00721EA5">
            <w:r>
              <w:t xml:space="preserve">            passwd = settings['MYSQL_PASSWORD'],</w:t>
            </w:r>
          </w:p>
          <w:p w14:paraId="7019F143" w14:textId="77777777" w:rsidR="00721EA5" w:rsidRDefault="00721EA5" w:rsidP="00721EA5">
            <w:r>
              <w:t xml:space="preserve">            charset = 'utf8',</w:t>
            </w:r>
          </w:p>
          <w:p w14:paraId="2E499BF7" w14:textId="77777777" w:rsidR="00721EA5" w:rsidRDefault="00721EA5" w:rsidP="00721EA5">
            <w:r>
              <w:t xml:space="preserve">            cursorclass = MySQLdb.cursors.DictCursor,</w:t>
            </w:r>
          </w:p>
          <w:p w14:paraId="58F119B0" w14:textId="77777777" w:rsidR="00721EA5" w:rsidRDefault="00721EA5" w:rsidP="00721EA5">
            <w:r>
              <w:t xml:space="preserve">            use_unicode = True,</w:t>
            </w:r>
          </w:p>
          <w:p w14:paraId="34734F4D" w14:textId="77777777" w:rsidR="00721EA5" w:rsidRDefault="00721EA5" w:rsidP="00721EA5">
            <w:r>
              <w:t xml:space="preserve">        )</w:t>
            </w:r>
          </w:p>
          <w:p w14:paraId="46B6190F" w14:textId="77777777" w:rsidR="00721EA5" w:rsidRDefault="00721EA5" w:rsidP="00721EA5">
            <w:r>
              <w:t xml:space="preserve">        dbpool = adbapi.ConnectionPool("MySQLdb",**dbparms)</w:t>
            </w:r>
          </w:p>
          <w:p w14:paraId="52EC375B" w14:textId="77777777" w:rsidR="00721EA5" w:rsidRDefault="00721EA5" w:rsidP="00721EA5">
            <w:r>
              <w:t xml:space="preserve">        return cls(dbpool)</w:t>
            </w:r>
          </w:p>
          <w:p w14:paraId="4B146EE8" w14:textId="77777777" w:rsidR="00721EA5" w:rsidRDefault="00721EA5" w:rsidP="00721EA5"/>
          <w:p w14:paraId="69EF93BE" w14:textId="77777777" w:rsidR="00721EA5" w:rsidRDefault="00721EA5" w:rsidP="00721EA5"/>
          <w:p w14:paraId="2703DB95" w14:textId="77777777" w:rsidR="00721EA5" w:rsidRDefault="00721EA5" w:rsidP="00721EA5">
            <w:r>
              <w:t xml:space="preserve">    def process_item(self, item, spider):</w:t>
            </w:r>
          </w:p>
          <w:p w14:paraId="5A0BAAC2" w14:textId="77777777" w:rsidR="00721EA5" w:rsidRDefault="00721EA5" w:rsidP="00721EA5">
            <w:pPr>
              <w:rPr>
                <w:rFonts w:hint="eastAsia"/>
              </w:rPr>
            </w:pPr>
            <w:r>
              <w:rPr>
                <w:rFonts w:hint="eastAsia"/>
              </w:rPr>
              <w:t xml:space="preserve">        #</w:t>
            </w:r>
            <w:r>
              <w:rPr>
                <w:rFonts w:hint="eastAsia"/>
              </w:rPr>
              <w:t>使用</w:t>
            </w:r>
            <w:r>
              <w:rPr>
                <w:rFonts w:hint="eastAsia"/>
              </w:rPr>
              <w:t xml:space="preserve"> twisted </w:t>
            </w:r>
            <w:r>
              <w:rPr>
                <w:rFonts w:hint="eastAsia"/>
              </w:rPr>
              <w:t>将</w:t>
            </w:r>
            <w:r>
              <w:rPr>
                <w:rFonts w:hint="eastAsia"/>
              </w:rPr>
              <w:t xml:space="preserve"> mysql </w:t>
            </w:r>
            <w:r>
              <w:rPr>
                <w:rFonts w:hint="eastAsia"/>
              </w:rPr>
              <w:t>的</w:t>
            </w:r>
            <w:r>
              <w:rPr>
                <w:rFonts w:hint="eastAsia"/>
              </w:rPr>
              <w:t xml:space="preserve"> insert </w:t>
            </w:r>
            <w:r>
              <w:rPr>
                <w:rFonts w:hint="eastAsia"/>
              </w:rPr>
              <w:t>操作变成异步执行</w:t>
            </w:r>
          </w:p>
          <w:p w14:paraId="0CA2C732" w14:textId="77777777" w:rsidR="00721EA5" w:rsidRDefault="00721EA5" w:rsidP="00721EA5">
            <w:r>
              <w:t xml:space="preserve">        query = self.dbpool.runInteraction(self.do_insert,item)</w:t>
            </w:r>
          </w:p>
          <w:p w14:paraId="5BC08029" w14:textId="77777777" w:rsidR="00721EA5" w:rsidRDefault="00721EA5" w:rsidP="00721EA5">
            <w:pPr>
              <w:rPr>
                <w:rFonts w:hint="eastAsia"/>
              </w:rPr>
            </w:pPr>
            <w:r>
              <w:rPr>
                <w:rFonts w:hint="eastAsia"/>
              </w:rPr>
              <w:t xml:space="preserve">        query.addErrback(self.handle_error,item,spider) # </w:t>
            </w:r>
            <w:r>
              <w:rPr>
                <w:rFonts w:hint="eastAsia"/>
              </w:rPr>
              <w:t>处理异常</w:t>
            </w:r>
          </w:p>
          <w:p w14:paraId="03018B2D" w14:textId="77777777" w:rsidR="00721EA5" w:rsidRDefault="00721EA5" w:rsidP="00721EA5"/>
          <w:p w14:paraId="6D44EE80" w14:textId="77777777" w:rsidR="00721EA5" w:rsidRDefault="00721EA5" w:rsidP="00721EA5"/>
          <w:p w14:paraId="087E8457" w14:textId="77777777" w:rsidR="00721EA5" w:rsidRDefault="00721EA5" w:rsidP="00721EA5">
            <w:r>
              <w:t xml:space="preserve">    def handle_error(self,failure,item,spider):</w:t>
            </w:r>
          </w:p>
          <w:p w14:paraId="78A7ADEE" w14:textId="77777777" w:rsidR="00721EA5" w:rsidRDefault="00721EA5" w:rsidP="00721EA5">
            <w:pPr>
              <w:rPr>
                <w:rFonts w:hint="eastAsia"/>
              </w:rPr>
            </w:pPr>
            <w:r>
              <w:rPr>
                <w:rFonts w:hint="eastAsia"/>
              </w:rPr>
              <w:t xml:space="preserve">        #</w:t>
            </w:r>
            <w:r>
              <w:rPr>
                <w:rFonts w:hint="eastAsia"/>
              </w:rPr>
              <w:t>处理异步插入异常</w:t>
            </w:r>
          </w:p>
          <w:p w14:paraId="53C889BB" w14:textId="77777777" w:rsidR="00721EA5" w:rsidRDefault="00721EA5" w:rsidP="00721EA5">
            <w:r>
              <w:t xml:space="preserve">        print(failure)</w:t>
            </w:r>
          </w:p>
          <w:p w14:paraId="4F58B7F4" w14:textId="77777777" w:rsidR="00721EA5" w:rsidRDefault="00721EA5" w:rsidP="00721EA5"/>
          <w:p w14:paraId="1995F07F" w14:textId="77777777" w:rsidR="00721EA5" w:rsidRDefault="00721EA5" w:rsidP="00721EA5"/>
          <w:p w14:paraId="2837FE59" w14:textId="77777777" w:rsidR="00721EA5" w:rsidRDefault="00721EA5" w:rsidP="00721EA5">
            <w:r>
              <w:t xml:space="preserve">    def do_insert(self,cursor,item):</w:t>
            </w:r>
          </w:p>
          <w:p w14:paraId="07255761" w14:textId="77777777" w:rsidR="00721EA5" w:rsidRDefault="00721EA5" w:rsidP="00721EA5">
            <w:pPr>
              <w:rPr>
                <w:rFonts w:hint="eastAsia"/>
              </w:rPr>
            </w:pPr>
            <w:r>
              <w:rPr>
                <w:rFonts w:hint="eastAsia"/>
              </w:rPr>
              <w:lastRenderedPageBreak/>
              <w:t xml:space="preserve">        #</w:t>
            </w:r>
            <w:r>
              <w:rPr>
                <w:rFonts w:hint="eastAsia"/>
              </w:rPr>
              <w:t>执行具体的</w:t>
            </w:r>
            <w:r>
              <w:rPr>
                <w:rFonts w:hint="eastAsia"/>
              </w:rPr>
              <w:t xml:space="preserve"> insert </w:t>
            </w:r>
            <w:r>
              <w:rPr>
                <w:rFonts w:hint="eastAsia"/>
              </w:rPr>
              <w:t>操作语句</w:t>
            </w:r>
          </w:p>
          <w:p w14:paraId="3E95DCCF" w14:textId="77777777" w:rsidR="00721EA5" w:rsidRDefault="00721EA5" w:rsidP="00721EA5">
            <w:r>
              <w:t xml:space="preserve">        insert_sql = """</w:t>
            </w:r>
          </w:p>
          <w:p w14:paraId="1644D05C" w14:textId="77777777" w:rsidR="00721EA5" w:rsidRDefault="00721EA5" w:rsidP="00721EA5">
            <w:r>
              <w:t xml:space="preserve">            insert into jobbole_article(title,create_date,url,fav_nums)</w:t>
            </w:r>
          </w:p>
          <w:p w14:paraId="68FA271F" w14:textId="77777777" w:rsidR="00721EA5" w:rsidRDefault="00721EA5" w:rsidP="00721EA5">
            <w:r>
              <w:t xml:space="preserve">            values(%s,%s,%s,%s)</w:t>
            </w:r>
          </w:p>
          <w:p w14:paraId="5FBBB7F6" w14:textId="77777777" w:rsidR="00721EA5" w:rsidRDefault="00721EA5" w:rsidP="00721EA5">
            <w:r>
              <w:t xml:space="preserve">        """</w:t>
            </w:r>
          </w:p>
          <w:p w14:paraId="72280A79" w14:textId="3F8D4131" w:rsidR="00721EA5" w:rsidRDefault="00721EA5" w:rsidP="00721EA5">
            <w:pPr>
              <w:rPr>
                <w:rFonts w:hint="eastAsia"/>
              </w:rPr>
            </w:pPr>
            <w:r>
              <w:t xml:space="preserve">        cursor.execute(insert_sql,(item['title'],item['create_date'],item['url'],item['fav_nums']))</w:t>
            </w:r>
          </w:p>
        </w:tc>
      </w:tr>
    </w:tbl>
    <w:p w14:paraId="5A6F7FB2" w14:textId="4DF8EABB" w:rsidR="009D45BA" w:rsidRDefault="009D45BA" w:rsidP="00973544"/>
    <w:tbl>
      <w:tblPr>
        <w:tblStyle w:val="a5"/>
        <w:tblW w:w="0" w:type="auto"/>
        <w:tblLook w:val="04A0" w:firstRow="1" w:lastRow="0" w:firstColumn="1" w:lastColumn="0" w:noHBand="0" w:noVBand="1"/>
      </w:tblPr>
      <w:tblGrid>
        <w:gridCol w:w="8296"/>
      </w:tblGrid>
      <w:tr w:rsidR="00221099" w14:paraId="2C53C9BB" w14:textId="77777777" w:rsidTr="00221099">
        <w:tc>
          <w:tcPr>
            <w:tcW w:w="8296" w:type="dxa"/>
          </w:tcPr>
          <w:p w14:paraId="62247971" w14:textId="754C8852" w:rsidR="00221099" w:rsidRDefault="00221099" w:rsidP="00973544">
            <w:pPr>
              <w:rPr>
                <w:rFonts w:hint="eastAsia"/>
              </w:rPr>
            </w:pPr>
            <w:r w:rsidRPr="00221099">
              <w:t>settings.py</w:t>
            </w:r>
          </w:p>
        </w:tc>
      </w:tr>
      <w:tr w:rsidR="00221099" w14:paraId="2757539E" w14:textId="77777777" w:rsidTr="00221099">
        <w:tc>
          <w:tcPr>
            <w:tcW w:w="8296" w:type="dxa"/>
          </w:tcPr>
          <w:p w14:paraId="5D507DAD" w14:textId="77777777" w:rsidR="00221099" w:rsidRDefault="00221099" w:rsidP="00221099">
            <w:r>
              <w:t># -*- coding: utf-8 -*-</w:t>
            </w:r>
          </w:p>
          <w:p w14:paraId="73F2365A" w14:textId="77777777" w:rsidR="00221099" w:rsidRDefault="00221099" w:rsidP="00221099"/>
          <w:p w14:paraId="2E1C191A" w14:textId="77777777" w:rsidR="00221099" w:rsidRDefault="00221099" w:rsidP="00221099"/>
          <w:p w14:paraId="06FBBE69" w14:textId="77777777" w:rsidR="00221099" w:rsidRDefault="00221099" w:rsidP="00221099">
            <w:r>
              <w:t>BOT_NAME = 'ArticleSpider'</w:t>
            </w:r>
          </w:p>
          <w:p w14:paraId="02C46BF5" w14:textId="77777777" w:rsidR="00221099" w:rsidRDefault="00221099" w:rsidP="00221099"/>
          <w:p w14:paraId="446E571E" w14:textId="77777777" w:rsidR="00221099" w:rsidRDefault="00221099" w:rsidP="00221099"/>
          <w:p w14:paraId="5810EDD2" w14:textId="77777777" w:rsidR="00221099" w:rsidRDefault="00221099" w:rsidP="00221099">
            <w:r>
              <w:t>SPIDER_MODULES = ['ArticleSpider.spiders']</w:t>
            </w:r>
          </w:p>
          <w:p w14:paraId="1C806C8E" w14:textId="77777777" w:rsidR="00221099" w:rsidRDefault="00221099" w:rsidP="00221099">
            <w:r>
              <w:t>NEWSPIDER_MODULE = 'ArticleSpider.spiders'</w:t>
            </w:r>
          </w:p>
          <w:p w14:paraId="05D14035" w14:textId="77777777" w:rsidR="00221099" w:rsidRDefault="00221099" w:rsidP="00221099"/>
          <w:p w14:paraId="4798E2B5" w14:textId="77777777" w:rsidR="00221099" w:rsidRDefault="00221099" w:rsidP="00221099"/>
          <w:p w14:paraId="4F3E0F19" w14:textId="77777777" w:rsidR="00221099" w:rsidRDefault="00221099" w:rsidP="00221099">
            <w:pPr>
              <w:rPr>
                <w:rFonts w:hint="eastAsia"/>
              </w:rPr>
            </w:pPr>
            <w:r>
              <w:rPr>
                <w:rFonts w:hint="eastAsia"/>
              </w:rPr>
              <w:t xml:space="preserve"># </w:t>
            </w:r>
            <w:r>
              <w:rPr>
                <w:rFonts w:hint="eastAsia"/>
              </w:rPr>
              <w:t>设置为</w:t>
            </w:r>
            <w:r>
              <w:rPr>
                <w:rFonts w:hint="eastAsia"/>
              </w:rPr>
              <w:t xml:space="preserve"> False </w:t>
            </w:r>
            <w:r>
              <w:rPr>
                <w:rFonts w:hint="eastAsia"/>
              </w:rPr>
              <w:t>表示</w:t>
            </w:r>
            <w:r>
              <w:rPr>
                <w:rFonts w:hint="eastAsia"/>
              </w:rPr>
              <w:t xml:space="preserve"> </w:t>
            </w:r>
            <w:r>
              <w:rPr>
                <w:rFonts w:hint="eastAsia"/>
              </w:rPr>
              <w:t>不遵循网站的</w:t>
            </w:r>
            <w:r>
              <w:rPr>
                <w:rFonts w:hint="eastAsia"/>
              </w:rPr>
              <w:t xml:space="preserve"> robots.txt </w:t>
            </w:r>
            <w:r>
              <w:rPr>
                <w:rFonts w:hint="eastAsia"/>
              </w:rPr>
              <w:t>协议</w:t>
            </w:r>
          </w:p>
          <w:p w14:paraId="1AD607A7" w14:textId="77777777" w:rsidR="00221099" w:rsidRDefault="00221099" w:rsidP="00221099">
            <w:r>
              <w:t>ROBOTSTXT_OBEY = False</w:t>
            </w:r>
          </w:p>
          <w:p w14:paraId="1FF055C8" w14:textId="77777777" w:rsidR="00221099" w:rsidRDefault="00221099" w:rsidP="00221099"/>
          <w:p w14:paraId="62179167" w14:textId="77777777" w:rsidR="00221099" w:rsidRDefault="00221099" w:rsidP="00221099"/>
          <w:p w14:paraId="3D31FBA7" w14:textId="77777777" w:rsidR="00221099" w:rsidRDefault="00221099" w:rsidP="00221099">
            <w:pPr>
              <w:rPr>
                <w:rFonts w:hint="eastAsia"/>
              </w:rPr>
            </w:pPr>
            <w:r>
              <w:rPr>
                <w:rFonts w:hint="eastAsia"/>
              </w:rPr>
              <w:t xml:space="preserve"># </w:t>
            </w:r>
            <w:r>
              <w:rPr>
                <w:rFonts w:hint="eastAsia"/>
              </w:rPr>
              <w:t>注意：</w:t>
            </w:r>
            <w:r>
              <w:rPr>
                <w:rFonts w:hint="eastAsia"/>
              </w:rPr>
              <w:t xml:space="preserve">ITEM_PIPELINES </w:t>
            </w:r>
            <w:r>
              <w:rPr>
                <w:rFonts w:hint="eastAsia"/>
              </w:rPr>
              <w:t>这里的数字是指</w:t>
            </w:r>
            <w:r>
              <w:rPr>
                <w:rFonts w:hint="eastAsia"/>
              </w:rPr>
              <w:t xml:space="preserve"> Pipeline </w:t>
            </w:r>
            <w:r>
              <w:rPr>
                <w:rFonts w:hint="eastAsia"/>
              </w:rPr>
              <w:t>处理的优先顺序，数字越小越优先</w:t>
            </w:r>
          </w:p>
          <w:p w14:paraId="41900A56" w14:textId="77777777" w:rsidR="00221099" w:rsidRDefault="00221099" w:rsidP="00221099">
            <w:r>
              <w:t>ITEM_PIPELINES = {</w:t>
            </w:r>
          </w:p>
          <w:p w14:paraId="4DE968D2" w14:textId="77777777" w:rsidR="00221099" w:rsidRDefault="00221099" w:rsidP="00221099">
            <w:pPr>
              <w:rPr>
                <w:rFonts w:hint="eastAsia"/>
              </w:rPr>
            </w:pPr>
            <w:r>
              <w:rPr>
                <w:rFonts w:hint="eastAsia"/>
              </w:rPr>
              <w:t xml:space="preserve">    'ArticleSpider.pipelines.MysqlTwistedPipeline': 2,#</w:t>
            </w:r>
            <w:r>
              <w:rPr>
                <w:rFonts w:hint="eastAsia"/>
              </w:rPr>
              <w:t>异步插入数据</w:t>
            </w:r>
            <w:r>
              <w:rPr>
                <w:rFonts w:hint="eastAsia"/>
              </w:rPr>
              <w:t>,</w:t>
            </w:r>
            <w:r>
              <w:rPr>
                <w:rFonts w:hint="eastAsia"/>
              </w:rPr>
              <w:t>性能高</w:t>
            </w:r>
          </w:p>
          <w:p w14:paraId="0E67297E" w14:textId="77777777" w:rsidR="00221099" w:rsidRDefault="00221099" w:rsidP="00221099">
            <w:pPr>
              <w:rPr>
                <w:rFonts w:hint="eastAsia"/>
              </w:rPr>
            </w:pPr>
            <w:r>
              <w:rPr>
                <w:rFonts w:hint="eastAsia"/>
              </w:rPr>
              <w:t xml:space="preserve">    #'ArticleSpider.pipelines.MysqlPipeline': 2,#</w:t>
            </w:r>
            <w:r>
              <w:rPr>
                <w:rFonts w:hint="eastAsia"/>
              </w:rPr>
              <w:t>同步插入数据</w:t>
            </w:r>
            <w:r>
              <w:rPr>
                <w:rFonts w:hint="eastAsia"/>
              </w:rPr>
              <w:t>,</w:t>
            </w:r>
            <w:r>
              <w:rPr>
                <w:rFonts w:hint="eastAsia"/>
              </w:rPr>
              <w:t>性能低</w:t>
            </w:r>
          </w:p>
          <w:p w14:paraId="26AF7B26" w14:textId="77777777" w:rsidR="00221099" w:rsidRDefault="00221099" w:rsidP="00221099">
            <w:pPr>
              <w:rPr>
                <w:rFonts w:hint="eastAsia"/>
              </w:rPr>
            </w:pPr>
            <w:r>
              <w:rPr>
                <w:rFonts w:hint="eastAsia"/>
              </w:rPr>
              <w:t xml:space="preserve">    #'ArticleSpider.pipelines.JsonExporterPipeline': 2,#</w:t>
            </w:r>
            <w:r>
              <w:rPr>
                <w:rFonts w:hint="eastAsia"/>
              </w:rPr>
              <w:t>使用</w:t>
            </w:r>
            <w:r>
              <w:rPr>
                <w:rFonts w:hint="eastAsia"/>
              </w:rPr>
              <w:t>Scrapy</w:t>
            </w:r>
            <w:r>
              <w:rPr>
                <w:rFonts w:hint="eastAsia"/>
              </w:rPr>
              <w:t>提供的</w:t>
            </w:r>
            <w:r>
              <w:rPr>
                <w:rFonts w:hint="eastAsia"/>
              </w:rPr>
              <w:t>JSON</w:t>
            </w:r>
            <w:r>
              <w:rPr>
                <w:rFonts w:hint="eastAsia"/>
              </w:rPr>
              <w:t>功能保存</w:t>
            </w:r>
          </w:p>
          <w:p w14:paraId="3514395F" w14:textId="77777777" w:rsidR="00221099" w:rsidRDefault="00221099" w:rsidP="00221099">
            <w:pPr>
              <w:rPr>
                <w:rFonts w:hint="eastAsia"/>
              </w:rPr>
            </w:pPr>
            <w:r>
              <w:rPr>
                <w:rFonts w:hint="eastAsia"/>
              </w:rPr>
              <w:t xml:space="preserve">    #'ArticleSpider.pipelines.JsonWithEncodingPipeline': 2,# </w:t>
            </w:r>
            <w:r>
              <w:rPr>
                <w:rFonts w:hint="eastAsia"/>
              </w:rPr>
              <w:t>自定义</w:t>
            </w:r>
            <w:r>
              <w:rPr>
                <w:rFonts w:hint="eastAsia"/>
              </w:rPr>
              <w:t>JSON</w:t>
            </w:r>
            <w:r>
              <w:rPr>
                <w:rFonts w:hint="eastAsia"/>
              </w:rPr>
              <w:t>保存</w:t>
            </w:r>
          </w:p>
          <w:p w14:paraId="63E9BFCF" w14:textId="77777777" w:rsidR="00221099" w:rsidRDefault="00221099" w:rsidP="00221099">
            <w:r>
              <w:t xml:space="preserve">    #'ArticleSpider.pipelines.ArticlespiderPipeline': 300,</w:t>
            </w:r>
          </w:p>
          <w:p w14:paraId="19706149" w14:textId="77777777" w:rsidR="00221099" w:rsidRDefault="00221099" w:rsidP="00221099">
            <w:r>
              <w:t xml:space="preserve">    #'scrapy.pipelines.images.ImagesPipeline': 1,</w:t>
            </w:r>
          </w:p>
          <w:p w14:paraId="0750F561" w14:textId="77777777" w:rsidR="00221099" w:rsidRDefault="00221099" w:rsidP="00221099">
            <w:pPr>
              <w:rPr>
                <w:rFonts w:hint="eastAsia"/>
              </w:rPr>
            </w:pPr>
            <w:r>
              <w:rPr>
                <w:rFonts w:hint="eastAsia"/>
              </w:rPr>
              <w:t xml:space="preserve">    'ArticleSpider.pipelines.ArticleImagePipeline': 1,#</w:t>
            </w:r>
            <w:r>
              <w:rPr>
                <w:rFonts w:hint="eastAsia"/>
              </w:rPr>
              <w:t>定义自己的</w:t>
            </w:r>
            <w:r>
              <w:rPr>
                <w:rFonts w:hint="eastAsia"/>
              </w:rPr>
              <w:t xml:space="preserve"> ImagesPipeline</w:t>
            </w:r>
          </w:p>
          <w:p w14:paraId="47E24522" w14:textId="77777777" w:rsidR="00221099" w:rsidRDefault="00221099" w:rsidP="00221099">
            <w:r>
              <w:t>}</w:t>
            </w:r>
          </w:p>
          <w:p w14:paraId="4E82FA59" w14:textId="77777777" w:rsidR="00221099" w:rsidRDefault="00221099" w:rsidP="00221099"/>
          <w:p w14:paraId="11CB0FBC" w14:textId="77777777" w:rsidR="00221099" w:rsidRDefault="00221099" w:rsidP="00221099"/>
          <w:p w14:paraId="36276C40" w14:textId="77777777" w:rsidR="00221099" w:rsidRDefault="00221099" w:rsidP="00221099">
            <w:pPr>
              <w:rPr>
                <w:rFonts w:hint="eastAsia"/>
              </w:rPr>
            </w:pPr>
            <w:r>
              <w:rPr>
                <w:rFonts w:hint="eastAsia"/>
              </w:rPr>
              <w:t xml:space="preserve"># </w:t>
            </w:r>
            <w:r>
              <w:rPr>
                <w:rFonts w:hint="eastAsia"/>
              </w:rPr>
              <w:t>图片下载变量配置</w:t>
            </w:r>
            <w:r>
              <w:rPr>
                <w:rFonts w:hint="eastAsia"/>
              </w:rPr>
              <w:t xml:space="preserve"> </w:t>
            </w:r>
            <w:r>
              <w:rPr>
                <w:rFonts w:hint="eastAsia"/>
              </w:rPr>
              <w:t>开始</w:t>
            </w:r>
          </w:p>
          <w:p w14:paraId="21709BA2" w14:textId="77777777" w:rsidR="00221099" w:rsidRDefault="00221099" w:rsidP="00221099">
            <w:pPr>
              <w:rPr>
                <w:rFonts w:hint="eastAsia"/>
              </w:rPr>
            </w:pPr>
            <w:r>
              <w:rPr>
                <w:rFonts w:hint="eastAsia"/>
              </w:rPr>
              <w:t xml:space="preserve"># </w:t>
            </w:r>
            <w:r>
              <w:rPr>
                <w:rFonts w:hint="eastAsia"/>
              </w:rPr>
              <w:t>配置的变量名是固定的，变量用于</w:t>
            </w:r>
            <w:r>
              <w:rPr>
                <w:rFonts w:hint="eastAsia"/>
              </w:rPr>
              <w:t xml:space="preserve"> scrapy.pipelines.images.ImagesPipeline </w:t>
            </w:r>
            <w:r>
              <w:rPr>
                <w:rFonts w:hint="eastAsia"/>
              </w:rPr>
              <w:lastRenderedPageBreak/>
              <w:t>的使用</w:t>
            </w:r>
          </w:p>
          <w:p w14:paraId="780F5B28" w14:textId="77777777" w:rsidR="00221099" w:rsidRDefault="00221099" w:rsidP="00221099">
            <w:pPr>
              <w:rPr>
                <w:rFonts w:hint="eastAsia"/>
              </w:rPr>
            </w:pPr>
            <w:r>
              <w:rPr>
                <w:rFonts w:hint="eastAsia"/>
              </w:rPr>
              <w:t xml:space="preserve"># ImagesPipeline </w:t>
            </w:r>
            <w:r>
              <w:rPr>
                <w:rFonts w:hint="eastAsia"/>
              </w:rPr>
              <w:t>位于</w:t>
            </w:r>
            <w:r>
              <w:rPr>
                <w:rFonts w:hint="eastAsia"/>
              </w:rPr>
              <w:t xml:space="preserve"> site-packages/scrapy/pipelines/images.py </w:t>
            </w:r>
            <w:r>
              <w:rPr>
                <w:rFonts w:hint="eastAsia"/>
              </w:rPr>
              <w:t>文件中定义</w:t>
            </w:r>
          </w:p>
          <w:p w14:paraId="00290E6A" w14:textId="77777777" w:rsidR="00221099" w:rsidRDefault="00221099" w:rsidP="00221099">
            <w:r>
              <w:t>import os</w:t>
            </w:r>
          </w:p>
          <w:p w14:paraId="421A95CE" w14:textId="77777777" w:rsidR="00221099" w:rsidRDefault="00221099" w:rsidP="00221099">
            <w:r>
              <w:t>IMAGES_URLS_FIELD = "front_image_url"</w:t>
            </w:r>
          </w:p>
          <w:p w14:paraId="10F1DA81" w14:textId="77777777" w:rsidR="00221099" w:rsidRDefault="00221099" w:rsidP="00221099">
            <w:r>
              <w:t>project_dir = os.path.abspath(os.path.dirname(__file__))</w:t>
            </w:r>
          </w:p>
          <w:p w14:paraId="2958407C" w14:textId="77777777" w:rsidR="00221099" w:rsidRDefault="00221099" w:rsidP="00221099">
            <w:pPr>
              <w:rPr>
                <w:rFonts w:hint="eastAsia"/>
              </w:rPr>
            </w:pPr>
            <w:r>
              <w:rPr>
                <w:rFonts w:hint="eastAsia"/>
              </w:rPr>
              <w:t xml:space="preserve"># </w:t>
            </w:r>
            <w:r>
              <w:rPr>
                <w:rFonts w:hint="eastAsia"/>
              </w:rPr>
              <w:t>在</w:t>
            </w:r>
            <w:r>
              <w:rPr>
                <w:rFonts w:hint="eastAsia"/>
              </w:rPr>
              <w:t xml:space="preserve"> ArticleSpider </w:t>
            </w:r>
            <w:r>
              <w:rPr>
                <w:rFonts w:hint="eastAsia"/>
              </w:rPr>
              <w:t>目录下建立</w:t>
            </w:r>
            <w:r>
              <w:rPr>
                <w:rFonts w:hint="eastAsia"/>
              </w:rPr>
              <w:t xml:space="preserve"> images </w:t>
            </w:r>
            <w:r>
              <w:rPr>
                <w:rFonts w:hint="eastAsia"/>
              </w:rPr>
              <w:t>目录</w:t>
            </w:r>
          </w:p>
          <w:p w14:paraId="39AEA2AC" w14:textId="77777777" w:rsidR="00221099" w:rsidRDefault="00221099" w:rsidP="00221099">
            <w:r>
              <w:t>IMAGES_STORE = os.path.join(project_dir,'images')</w:t>
            </w:r>
          </w:p>
          <w:p w14:paraId="7BA38137" w14:textId="77777777" w:rsidR="00221099" w:rsidRDefault="00221099" w:rsidP="00221099">
            <w:pPr>
              <w:rPr>
                <w:rFonts w:hint="eastAsia"/>
              </w:rPr>
            </w:pPr>
            <w:r>
              <w:rPr>
                <w:rFonts w:hint="eastAsia"/>
              </w:rPr>
              <w:t># IMAGES_MIN_HEIGHT = 100 #</w:t>
            </w:r>
            <w:r>
              <w:rPr>
                <w:rFonts w:hint="eastAsia"/>
              </w:rPr>
              <w:t>设置图片的最小高度</w:t>
            </w:r>
            <w:r>
              <w:rPr>
                <w:rFonts w:hint="eastAsia"/>
              </w:rPr>
              <w:t>,</w:t>
            </w:r>
            <w:r>
              <w:rPr>
                <w:rFonts w:hint="eastAsia"/>
              </w:rPr>
              <w:t>需要的时候可以设置为打开</w:t>
            </w:r>
          </w:p>
          <w:p w14:paraId="4AA107ED" w14:textId="77777777" w:rsidR="00221099" w:rsidRDefault="00221099" w:rsidP="00221099">
            <w:pPr>
              <w:rPr>
                <w:rFonts w:hint="eastAsia"/>
              </w:rPr>
            </w:pPr>
            <w:r>
              <w:rPr>
                <w:rFonts w:hint="eastAsia"/>
              </w:rPr>
              <w:t># IMAGES_MIN_WIDTH = 100 #</w:t>
            </w:r>
            <w:r>
              <w:rPr>
                <w:rFonts w:hint="eastAsia"/>
              </w:rPr>
              <w:t>设置图片的最小宽度</w:t>
            </w:r>
            <w:r>
              <w:rPr>
                <w:rFonts w:hint="eastAsia"/>
              </w:rPr>
              <w:t>,</w:t>
            </w:r>
            <w:r>
              <w:rPr>
                <w:rFonts w:hint="eastAsia"/>
              </w:rPr>
              <w:t>需要的时候可以设置为打开</w:t>
            </w:r>
          </w:p>
          <w:p w14:paraId="1EB9ED23" w14:textId="77777777" w:rsidR="00221099" w:rsidRDefault="00221099" w:rsidP="00221099">
            <w:pPr>
              <w:rPr>
                <w:rFonts w:hint="eastAsia"/>
              </w:rPr>
            </w:pPr>
            <w:r>
              <w:rPr>
                <w:rFonts w:hint="eastAsia"/>
              </w:rPr>
              <w:t xml:space="preserve"># </w:t>
            </w:r>
            <w:r>
              <w:rPr>
                <w:rFonts w:hint="eastAsia"/>
              </w:rPr>
              <w:t>图片下载变量配置</w:t>
            </w:r>
            <w:r>
              <w:rPr>
                <w:rFonts w:hint="eastAsia"/>
              </w:rPr>
              <w:t xml:space="preserve"> </w:t>
            </w:r>
            <w:r>
              <w:rPr>
                <w:rFonts w:hint="eastAsia"/>
              </w:rPr>
              <w:t>结束</w:t>
            </w:r>
          </w:p>
          <w:p w14:paraId="5DCB099E" w14:textId="77777777" w:rsidR="00221099" w:rsidRDefault="00221099" w:rsidP="00221099"/>
          <w:p w14:paraId="513CCB30" w14:textId="77777777" w:rsidR="00221099" w:rsidRDefault="00221099" w:rsidP="00221099"/>
          <w:p w14:paraId="244BD3A5" w14:textId="77777777" w:rsidR="00221099" w:rsidRDefault="00221099" w:rsidP="00221099">
            <w:pPr>
              <w:rPr>
                <w:rFonts w:hint="eastAsia"/>
              </w:rPr>
            </w:pPr>
            <w:r>
              <w:rPr>
                <w:rFonts w:hint="eastAsia"/>
              </w:rPr>
              <w:t xml:space="preserve"># </w:t>
            </w:r>
            <w:r>
              <w:rPr>
                <w:rFonts w:hint="eastAsia"/>
              </w:rPr>
              <w:t>数据库连接配置</w:t>
            </w:r>
          </w:p>
          <w:p w14:paraId="0C03274D" w14:textId="77777777" w:rsidR="00221099" w:rsidRDefault="00221099" w:rsidP="00221099">
            <w:r>
              <w:t>MYSQL_HOST = '127.0.0.1'</w:t>
            </w:r>
          </w:p>
          <w:p w14:paraId="70077DF3" w14:textId="77777777" w:rsidR="00221099" w:rsidRDefault="00221099" w:rsidP="00221099">
            <w:r>
              <w:t>MYSQL_DBNAME = 'article_spider'</w:t>
            </w:r>
          </w:p>
          <w:p w14:paraId="6A77D055" w14:textId="77777777" w:rsidR="00221099" w:rsidRDefault="00221099" w:rsidP="00221099">
            <w:r>
              <w:t>MYSQL_USER = 'root'</w:t>
            </w:r>
          </w:p>
          <w:p w14:paraId="256ED112" w14:textId="11802CDD" w:rsidR="00221099" w:rsidRDefault="00221099" w:rsidP="00221099">
            <w:pPr>
              <w:rPr>
                <w:rFonts w:hint="eastAsia"/>
              </w:rPr>
            </w:pPr>
            <w:r>
              <w:t>MYSQL_PASSWORD = 'root'</w:t>
            </w:r>
          </w:p>
        </w:tc>
      </w:tr>
    </w:tbl>
    <w:p w14:paraId="6151E119" w14:textId="55186432" w:rsidR="00721EA5" w:rsidRDefault="004072FF" w:rsidP="00973544">
      <w:r w:rsidRPr="004072FF">
        <w:rPr>
          <w:rFonts w:hint="eastAsia"/>
        </w:rPr>
        <w:lastRenderedPageBreak/>
        <w:t>到这里数据的采集和保存就都完成了。</w:t>
      </w:r>
    </w:p>
    <w:p w14:paraId="38290401" w14:textId="77777777" w:rsidR="00973544" w:rsidRPr="00973544" w:rsidRDefault="00973544" w:rsidP="00973544">
      <w:pPr>
        <w:rPr>
          <w:rFonts w:hint="eastAsia"/>
        </w:rPr>
      </w:pPr>
    </w:p>
    <w:p w14:paraId="40EA56AA" w14:textId="6721A807" w:rsidR="009C539C" w:rsidRDefault="009C539C">
      <w:pPr>
        <w:pStyle w:val="2"/>
      </w:pPr>
      <w:r w:rsidRPr="009C539C">
        <w:rPr>
          <w:rFonts w:hint="eastAsia"/>
        </w:rPr>
        <w:t xml:space="preserve">ItemLoader </w:t>
      </w:r>
      <w:r w:rsidRPr="009C539C">
        <w:rPr>
          <w:rFonts w:hint="eastAsia"/>
        </w:rPr>
        <w:t>数据封装</w:t>
      </w:r>
    </w:p>
    <w:p w14:paraId="3EF1A53F" w14:textId="77777777" w:rsidR="005E7842" w:rsidRDefault="005E7842" w:rsidP="005E7842">
      <w:pPr>
        <w:rPr>
          <w:rFonts w:hint="eastAsia"/>
        </w:rPr>
      </w:pPr>
      <w:r>
        <w:rPr>
          <w:rFonts w:hint="eastAsia"/>
        </w:rPr>
        <w:t>使用</w:t>
      </w:r>
      <w:r>
        <w:rPr>
          <w:rFonts w:hint="eastAsia"/>
        </w:rPr>
        <w:t xml:space="preserve"> ItemLoader </w:t>
      </w:r>
      <w:r>
        <w:rPr>
          <w:rFonts w:hint="eastAsia"/>
        </w:rPr>
        <w:t>可以使代码更简洁，另外，当我们多个</w:t>
      </w:r>
      <w:r>
        <w:rPr>
          <w:rFonts w:hint="eastAsia"/>
        </w:rPr>
        <w:t xml:space="preserve"> spider </w:t>
      </w:r>
      <w:r>
        <w:rPr>
          <w:rFonts w:hint="eastAsia"/>
        </w:rPr>
        <w:t>的提取规则一样的时候，</w:t>
      </w:r>
      <w:r>
        <w:rPr>
          <w:rFonts w:hint="eastAsia"/>
        </w:rPr>
        <w:t xml:space="preserve">ItemLoader </w:t>
      </w:r>
      <w:r>
        <w:rPr>
          <w:rFonts w:hint="eastAsia"/>
        </w:rPr>
        <w:t>可以达到代码的复用。</w:t>
      </w:r>
    </w:p>
    <w:p w14:paraId="113805FD" w14:textId="2BBB436C" w:rsidR="009C539C" w:rsidRDefault="005E7842" w:rsidP="005E7842">
      <w:r>
        <w:rPr>
          <w:rFonts w:hint="eastAsia"/>
        </w:rPr>
        <w:t>使用</w:t>
      </w:r>
      <w:r>
        <w:rPr>
          <w:rFonts w:hint="eastAsia"/>
        </w:rPr>
        <w:t xml:space="preserve"> ItemLoader </w:t>
      </w:r>
      <w:r>
        <w:rPr>
          <w:rFonts w:hint="eastAsia"/>
        </w:rPr>
        <w:t>需要先导入，代码如下：</w:t>
      </w:r>
    </w:p>
    <w:tbl>
      <w:tblPr>
        <w:tblStyle w:val="a5"/>
        <w:tblW w:w="0" w:type="auto"/>
        <w:tblLook w:val="04A0" w:firstRow="1" w:lastRow="0" w:firstColumn="1" w:lastColumn="0" w:noHBand="0" w:noVBand="1"/>
      </w:tblPr>
      <w:tblGrid>
        <w:gridCol w:w="8296"/>
      </w:tblGrid>
      <w:tr w:rsidR="00AE42AA" w14:paraId="62A14756" w14:textId="77777777" w:rsidTr="00AE42AA">
        <w:tc>
          <w:tcPr>
            <w:tcW w:w="8296" w:type="dxa"/>
          </w:tcPr>
          <w:p w14:paraId="57513D16" w14:textId="42109CE0" w:rsidR="00AE42AA" w:rsidRDefault="00AE42AA" w:rsidP="005E7842">
            <w:pPr>
              <w:rPr>
                <w:rFonts w:hint="eastAsia"/>
              </w:rPr>
            </w:pPr>
            <w:r w:rsidRPr="00AE42AA">
              <w:t>from scrapy.loader import ItemLoader</w:t>
            </w:r>
          </w:p>
        </w:tc>
      </w:tr>
    </w:tbl>
    <w:p w14:paraId="4A1641A7" w14:textId="72E07A1A" w:rsidR="005E7842" w:rsidRDefault="005E7842" w:rsidP="005E7842"/>
    <w:p w14:paraId="3A549801" w14:textId="77777777" w:rsidR="00D31FB1" w:rsidRDefault="00D31FB1" w:rsidP="00D31FB1">
      <w:pPr>
        <w:rPr>
          <w:rFonts w:hint="eastAsia"/>
        </w:rPr>
      </w:pPr>
      <w:r>
        <w:rPr>
          <w:rFonts w:hint="eastAsia"/>
        </w:rPr>
        <w:t>这个代码在</w:t>
      </w:r>
      <w:r>
        <w:rPr>
          <w:rFonts w:hint="eastAsia"/>
        </w:rPr>
        <w:t xml:space="preserve"> items.py </w:t>
      </w:r>
      <w:r>
        <w:rPr>
          <w:rFonts w:hint="eastAsia"/>
        </w:rPr>
        <w:t>文件中导入，为什么呢？</w:t>
      </w:r>
    </w:p>
    <w:p w14:paraId="28B92A03" w14:textId="0500D99C" w:rsidR="00D31FB1" w:rsidRDefault="00D31FB1" w:rsidP="00D31FB1">
      <w:r>
        <w:rPr>
          <w:rFonts w:hint="eastAsia"/>
        </w:rPr>
        <w:t>因为，</w:t>
      </w:r>
      <w:r>
        <w:rPr>
          <w:rFonts w:hint="eastAsia"/>
        </w:rPr>
        <w:t xml:space="preserve">ItemLoader </w:t>
      </w:r>
      <w:r>
        <w:rPr>
          <w:rFonts w:hint="eastAsia"/>
        </w:rPr>
        <w:t>提取字段之后返回的都是</w:t>
      </w:r>
      <w:r>
        <w:rPr>
          <w:rFonts w:hint="eastAsia"/>
        </w:rPr>
        <w:t xml:space="preserve"> list </w:t>
      </w:r>
      <w:r>
        <w:rPr>
          <w:rFonts w:hint="eastAsia"/>
        </w:rPr>
        <w:t>对象，而很多字段都是要提取</w:t>
      </w:r>
      <w:r>
        <w:rPr>
          <w:rFonts w:hint="eastAsia"/>
        </w:rPr>
        <w:t xml:space="preserve"> list </w:t>
      </w:r>
      <w:r>
        <w:rPr>
          <w:rFonts w:hint="eastAsia"/>
        </w:rPr>
        <w:t>里面的第一个元素的值，会用到</w:t>
      </w:r>
      <w:r>
        <w:rPr>
          <w:rFonts w:hint="eastAsia"/>
        </w:rPr>
        <w:t xml:space="preserve"> ItemLoader </w:t>
      </w:r>
      <w:r>
        <w:rPr>
          <w:rFonts w:hint="eastAsia"/>
        </w:rPr>
        <w:t>中的如下属性：</w:t>
      </w:r>
    </w:p>
    <w:tbl>
      <w:tblPr>
        <w:tblStyle w:val="a5"/>
        <w:tblW w:w="0" w:type="auto"/>
        <w:tblLook w:val="04A0" w:firstRow="1" w:lastRow="0" w:firstColumn="1" w:lastColumn="0" w:noHBand="0" w:noVBand="1"/>
      </w:tblPr>
      <w:tblGrid>
        <w:gridCol w:w="8296"/>
      </w:tblGrid>
      <w:tr w:rsidR="00910F9F" w14:paraId="3F71A8ED" w14:textId="77777777" w:rsidTr="00910F9F">
        <w:tc>
          <w:tcPr>
            <w:tcW w:w="8296" w:type="dxa"/>
          </w:tcPr>
          <w:p w14:paraId="145FEF72" w14:textId="0D6E5FA5" w:rsidR="00910F9F" w:rsidRDefault="00910F9F" w:rsidP="00D31FB1">
            <w:r w:rsidRPr="00910F9F">
              <w:t>default_output_processor = TakeFirst()</w:t>
            </w:r>
          </w:p>
        </w:tc>
      </w:tr>
    </w:tbl>
    <w:p w14:paraId="5684AB07" w14:textId="2B1BC7CF" w:rsidR="009F510E" w:rsidRDefault="009F510E" w:rsidP="009F510E">
      <w:r>
        <w:rPr>
          <w:rFonts w:hint="eastAsia"/>
        </w:rPr>
        <w:t>但是，如果每个字段都写这个代码的话就会造成代码的累赘，所以需要自定义一个</w:t>
      </w:r>
      <w:r>
        <w:rPr>
          <w:rFonts w:hint="eastAsia"/>
        </w:rPr>
        <w:t xml:space="preserve"> ItemLoader</w:t>
      </w:r>
      <w:r>
        <w:rPr>
          <w:rFonts w:hint="eastAsia"/>
        </w:rPr>
        <w:t>。我们自定义一个</w:t>
      </w:r>
      <w:r>
        <w:rPr>
          <w:rFonts w:hint="eastAsia"/>
        </w:rPr>
        <w:t xml:space="preserve"> ArticleItemLoader </w:t>
      </w:r>
      <w:r>
        <w:rPr>
          <w:rFonts w:hint="eastAsia"/>
        </w:rPr>
        <w:t>该类继承</w:t>
      </w:r>
      <w:r>
        <w:rPr>
          <w:rFonts w:hint="eastAsia"/>
        </w:rPr>
        <w:t xml:space="preserve"> ItemLoader</w:t>
      </w:r>
      <w:r>
        <w:rPr>
          <w:rFonts w:hint="eastAsia"/>
        </w:rPr>
        <w:t>。然后在</w:t>
      </w:r>
      <w:r>
        <w:rPr>
          <w:rFonts w:hint="eastAsia"/>
        </w:rPr>
        <w:t xml:space="preserve"> spider </w:t>
      </w:r>
      <w:r>
        <w:rPr>
          <w:rFonts w:hint="eastAsia"/>
        </w:rPr>
        <w:t>文件</w:t>
      </w:r>
      <w:r>
        <w:rPr>
          <w:rFonts w:hint="eastAsia"/>
        </w:rPr>
        <w:t xml:space="preserve"> jobbole.py </w:t>
      </w:r>
      <w:r>
        <w:rPr>
          <w:rFonts w:hint="eastAsia"/>
        </w:rPr>
        <w:t>通过</w:t>
      </w:r>
      <w:r>
        <w:rPr>
          <w:rFonts w:hint="eastAsia"/>
        </w:rPr>
        <w:t xml:space="preserve"> ArticleItemLoader </w:t>
      </w:r>
      <w:r>
        <w:rPr>
          <w:rFonts w:hint="eastAsia"/>
        </w:rPr>
        <w:t>来对</w:t>
      </w:r>
      <w:r>
        <w:rPr>
          <w:rFonts w:hint="eastAsia"/>
        </w:rPr>
        <w:t xml:space="preserve"> JobBoleArticleItem </w:t>
      </w:r>
      <w:r>
        <w:rPr>
          <w:rFonts w:hint="eastAsia"/>
        </w:rPr>
        <w:t>进行</w:t>
      </w:r>
      <w:r>
        <w:rPr>
          <w:rFonts w:hint="eastAsia"/>
        </w:rPr>
        <w:t xml:space="preserve"> load </w:t>
      </w:r>
      <w:r>
        <w:rPr>
          <w:rFonts w:hint="eastAsia"/>
        </w:rPr>
        <w:t>操作。</w:t>
      </w:r>
    </w:p>
    <w:p w14:paraId="63CD0DCA" w14:textId="77777777" w:rsidR="009F510E" w:rsidRDefault="009F510E" w:rsidP="009F510E">
      <w:pPr>
        <w:rPr>
          <w:rFonts w:hint="eastAsia"/>
        </w:rPr>
      </w:pPr>
    </w:p>
    <w:p w14:paraId="0CA8EFF8" w14:textId="675C056B" w:rsidR="00D31FB1" w:rsidRDefault="009F510E" w:rsidP="009F510E">
      <w:r>
        <w:rPr>
          <w:rFonts w:hint="eastAsia"/>
        </w:rPr>
        <w:t>附带上</w:t>
      </w:r>
      <w:r>
        <w:rPr>
          <w:rFonts w:hint="eastAsia"/>
        </w:rPr>
        <w:t xml:space="preserve"> jobbole.py items.py pipelines.py </w:t>
      </w:r>
      <w:r>
        <w:rPr>
          <w:rFonts w:hint="eastAsia"/>
        </w:rPr>
        <w:t>修改后的完整代码：在这些文件中有详细的解释</w:t>
      </w:r>
      <w:r w:rsidR="000366DB">
        <w:rPr>
          <w:rFonts w:hint="eastAsia"/>
        </w:rPr>
        <w:t>：</w:t>
      </w:r>
    </w:p>
    <w:p w14:paraId="5048B595" w14:textId="106AFB8F" w:rsidR="000366DB" w:rsidRDefault="000366DB" w:rsidP="009F510E"/>
    <w:tbl>
      <w:tblPr>
        <w:tblStyle w:val="a5"/>
        <w:tblW w:w="0" w:type="auto"/>
        <w:tblLook w:val="04A0" w:firstRow="1" w:lastRow="0" w:firstColumn="1" w:lastColumn="0" w:noHBand="0" w:noVBand="1"/>
      </w:tblPr>
      <w:tblGrid>
        <w:gridCol w:w="8296"/>
      </w:tblGrid>
      <w:tr w:rsidR="00E7369B" w14:paraId="4018CF9D" w14:textId="77777777" w:rsidTr="00E7369B">
        <w:tc>
          <w:tcPr>
            <w:tcW w:w="8296" w:type="dxa"/>
          </w:tcPr>
          <w:p w14:paraId="0A8F8CCA" w14:textId="1DA176D3" w:rsidR="00E7369B" w:rsidRDefault="00E7369B" w:rsidP="009F510E">
            <w:pPr>
              <w:rPr>
                <w:rFonts w:hint="eastAsia"/>
              </w:rPr>
            </w:pPr>
            <w:r w:rsidRPr="00E7369B">
              <w:t>jobbole.py</w:t>
            </w:r>
          </w:p>
        </w:tc>
      </w:tr>
      <w:tr w:rsidR="00E7369B" w14:paraId="735D2542" w14:textId="77777777" w:rsidTr="00E7369B">
        <w:tc>
          <w:tcPr>
            <w:tcW w:w="8296" w:type="dxa"/>
          </w:tcPr>
          <w:p w14:paraId="01234960" w14:textId="77777777" w:rsidR="00E7369B" w:rsidRDefault="00E7369B" w:rsidP="00E7369B">
            <w:r>
              <w:t># -*- coding: utf-8 -*-</w:t>
            </w:r>
          </w:p>
          <w:p w14:paraId="41C28B9E" w14:textId="77777777" w:rsidR="00E7369B" w:rsidRDefault="00E7369B" w:rsidP="00E7369B">
            <w:r>
              <w:t>import scrapy</w:t>
            </w:r>
          </w:p>
          <w:p w14:paraId="5F72F886" w14:textId="77777777" w:rsidR="00E7369B" w:rsidRDefault="00E7369B" w:rsidP="00E7369B">
            <w:r>
              <w:t>from scrapy.http import Request</w:t>
            </w:r>
          </w:p>
          <w:p w14:paraId="58B526F6" w14:textId="77777777" w:rsidR="00E7369B" w:rsidRDefault="00E7369B" w:rsidP="00E7369B">
            <w:r>
              <w:lastRenderedPageBreak/>
              <w:t>from urllib import parse</w:t>
            </w:r>
          </w:p>
          <w:p w14:paraId="38A495FE" w14:textId="77777777" w:rsidR="00E7369B" w:rsidRDefault="00E7369B" w:rsidP="00E7369B">
            <w:r>
              <w:t>from ArticleSpider.items import JobBoleArticleItem,ArticleItemLoader</w:t>
            </w:r>
          </w:p>
          <w:p w14:paraId="1D1AF6F6" w14:textId="77777777" w:rsidR="00E7369B" w:rsidRDefault="00E7369B" w:rsidP="00E7369B">
            <w:r>
              <w:t>from ArticleSpider.utils.common import get_md5</w:t>
            </w:r>
          </w:p>
          <w:p w14:paraId="2E80EBFF" w14:textId="77777777" w:rsidR="00E7369B" w:rsidRDefault="00E7369B" w:rsidP="00E7369B"/>
          <w:p w14:paraId="22EA6B0F" w14:textId="77777777" w:rsidR="00E7369B" w:rsidRDefault="00E7369B" w:rsidP="00E7369B"/>
          <w:p w14:paraId="1619D4A0" w14:textId="77777777" w:rsidR="00E7369B" w:rsidRDefault="00E7369B" w:rsidP="00E7369B">
            <w:r>
              <w:t>class JobboleSpider(scrapy.Spider):</w:t>
            </w:r>
          </w:p>
          <w:p w14:paraId="77FEBE1C" w14:textId="77777777" w:rsidR="00E7369B" w:rsidRDefault="00E7369B" w:rsidP="00E7369B">
            <w:r>
              <w:t xml:space="preserve">    name = "jobbole"</w:t>
            </w:r>
          </w:p>
          <w:p w14:paraId="02D03D06" w14:textId="77777777" w:rsidR="00E7369B" w:rsidRDefault="00E7369B" w:rsidP="00E7369B">
            <w:r>
              <w:t xml:space="preserve">    allowed_domains = ["blog.jobbole.com"]</w:t>
            </w:r>
          </w:p>
          <w:p w14:paraId="09C1C49B" w14:textId="77777777" w:rsidR="00E7369B" w:rsidRDefault="00E7369B" w:rsidP="00E7369B">
            <w:r>
              <w:t xml:space="preserve">    start_urls = ['http://blog.jobbole.com/all-posts/']</w:t>
            </w:r>
          </w:p>
          <w:p w14:paraId="69A03557" w14:textId="77777777" w:rsidR="00E7369B" w:rsidRDefault="00E7369B" w:rsidP="00E7369B"/>
          <w:p w14:paraId="422B42EE" w14:textId="77777777" w:rsidR="00E7369B" w:rsidRDefault="00E7369B" w:rsidP="00E7369B"/>
          <w:p w14:paraId="10B38A71" w14:textId="77777777" w:rsidR="00E7369B" w:rsidRDefault="00E7369B" w:rsidP="00E7369B">
            <w:r>
              <w:t xml:space="preserve">    def parse(self, response):</w:t>
            </w:r>
          </w:p>
          <w:p w14:paraId="52D2CCB1" w14:textId="77777777" w:rsidR="00E7369B" w:rsidRDefault="00E7369B" w:rsidP="00E7369B">
            <w:r>
              <w:t xml:space="preserve">        post_nodes = response.css("div#archive .floated-thumb .post-thumb a")</w:t>
            </w:r>
          </w:p>
          <w:p w14:paraId="7C03929D" w14:textId="77777777" w:rsidR="00E7369B" w:rsidRDefault="00E7369B" w:rsidP="00E7369B"/>
          <w:p w14:paraId="301C9BF4" w14:textId="77777777" w:rsidR="00E7369B" w:rsidRDefault="00E7369B" w:rsidP="00E7369B"/>
          <w:p w14:paraId="5497B07D" w14:textId="77777777" w:rsidR="00E7369B" w:rsidRDefault="00E7369B" w:rsidP="00E7369B">
            <w:r>
              <w:t xml:space="preserve">        for post_node in post_nodes:</w:t>
            </w:r>
          </w:p>
          <w:p w14:paraId="5A5A84E0" w14:textId="77777777" w:rsidR="00E7369B" w:rsidRDefault="00E7369B" w:rsidP="00E7369B">
            <w:r>
              <w:t xml:space="preserve">            image_url = post_node.css("img::attr(src)").extract_first("")</w:t>
            </w:r>
          </w:p>
          <w:p w14:paraId="5DA85A91" w14:textId="77777777" w:rsidR="00E7369B" w:rsidRDefault="00E7369B" w:rsidP="00E7369B">
            <w:r>
              <w:t xml:space="preserve">            post_url = post_node.css("::attr(href)").extract_first("")</w:t>
            </w:r>
          </w:p>
          <w:p w14:paraId="1EA75AAC" w14:textId="77777777" w:rsidR="00E7369B" w:rsidRDefault="00E7369B" w:rsidP="00E7369B">
            <w:pPr>
              <w:rPr>
                <w:rFonts w:hint="eastAsia"/>
              </w:rPr>
            </w:pPr>
            <w:r>
              <w:rPr>
                <w:rFonts w:hint="eastAsia"/>
              </w:rPr>
              <w:t xml:space="preserve">            print("</w:t>
            </w:r>
            <w:r>
              <w:rPr>
                <w:rFonts w:hint="eastAsia"/>
              </w:rPr>
              <w:t>文章</w:t>
            </w:r>
            <w:r>
              <w:rPr>
                <w:rFonts w:hint="eastAsia"/>
              </w:rPr>
              <w:t>URL</w:t>
            </w:r>
            <w:r>
              <w:rPr>
                <w:rFonts w:hint="eastAsia"/>
              </w:rPr>
              <w:t>地址</w:t>
            </w:r>
            <w:r>
              <w:rPr>
                <w:rFonts w:hint="eastAsia"/>
              </w:rPr>
              <w:t>", post_url)</w:t>
            </w:r>
          </w:p>
          <w:p w14:paraId="154E44D7" w14:textId="77777777" w:rsidR="00E7369B" w:rsidRDefault="00E7369B" w:rsidP="00E7369B">
            <w:r>
              <w:t xml:space="preserve">            yield Request(url=parse.urljoin(response.url,post_url), meta={"front_image_url": image_url},</w:t>
            </w:r>
          </w:p>
          <w:p w14:paraId="76B3A31A" w14:textId="77777777" w:rsidR="00E7369B" w:rsidRDefault="00E7369B" w:rsidP="00E7369B">
            <w:r>
              <w:t xml:space="preserve">                          callback=self.parse_detail)</w:t>
            </w:r>
          </w:p>
          <w:p w14:paraId="648502B8" w14:textId="77777777" w:rsidR="00E7369B" w:rsidRDefault="00E7369B" w:rsidP="00E7369B"/>
          <w:p w14:paraId="5DC64ACC" w14:textId="77777777" w:rsidR="00E7369B" w:rsidRDefault="00E7369B" w:rsidP="00E7369B"/>
          <w:p w14:paraId="1B305AEA" w14:textId="77777777" w:rsidR="00E7369B" w:rsidRDefault="00E7369B" w:rsidP="00E7369B">
            <w:r>
              <w:t xml:space="preserve">        next_urls = response.css(".next.page-numbers::attr(href)").extract_first("")</w:t>
            </w:r>
          </w:p>
          <w:p w14:paraId="291C7E94" w14:textId="77777777" w:rsidR="00E7369B" w:rsidRDefault="00E7369B" w:rsidP="00E7369B">
            <w:r>
              <w:t xml:space="preserve">        if next_urls:</w:t>
            </w:r>
          </w:p>
          <w:p w14:paraId="4530B6C0" w14:textId="77777777" w:rsidR="00E7369B" w:rsidRDefault="00E7369B" w:rsidP="00E7369B">
            <w:pPr>
              <w:rPr>
                <w:rFonts w:hint="eastAsia"/>
              </w:rPr>
            </w:pPr>
            <w:r>
              <w:rPr>
                <w:rFonts w:hint="eastAsia"/>
              </w:rPr>
              <w:t xml:space="preserve">            print('</w:t>
            </w:r>
            <w:r>
              <w:rPr>
                <w:rFonts w:hint="eastAsia"/>
              </w:rPr>
              <w:t>分页链接地址：</w:t>
            </w:r>
            <w:r>
              <w:rPr>
                <w:rFonts w:hint="eastAsia"/>
              </w:rPr>
              <w:t>',next_urls)</w:t>
            </w:r>
          </w:p>
          <w:p w14:paraId="78DFCC6C" w14:textId="77777777" w:rsidR="00E7369B" w:rsidRDefault="00E7369B" w:rsidP="00E7369B">
            <w:r>
              <w:t xml:space="preserve">            yield Request(url=parse.urljoin(response.url,next_urls) , callback=self.parse)</w:t>
            </w:r>
          </w:p>
          <w:p w14:paraId="3CB241EC" w14:textId="77777777" w:rsidR="00E7369B" w:rsidRDefault="00E7369B" w:rsidP="00E7369B"/>
          <w:p w14:paraId="1D97C9C9" w14:textId="77777777" w:rsidR="00E7369B" w:rsidRDefault="00E7369B" w:rsidP="00E7369B"/>
          <w:p w14:paraId="6324EFB2" w14:textId="77777777" w:rsidR="00E7369B" w:rsidRDefault="00E7369B" w:rsidP="00E7369B">
            <w:r>
              <w:t xml:space="preserve">    def parse_detail(self, response):</w:t>
            </w:r>
          </w:p>
          <w:p w14:paraId="1B0C6B0A" w14:textId="77777777" w:rsidR="00E7369B" w:rsidRDefault="00E7369B" w:rsidP="00E7369B">
            <w:r>
              <w:t xml:space="preserve">        front_image_url = response.meta.get("front_image_url", "")</w:t>
            </w:r>
          </w:p>
          <w:p w14:paraId="46731D46" w14:textId="77777777" w:rsidR="00E7369B" w:rsidRDefault="00E7369B" w:rsidP="00E7369B">
            <w:pPr>
              <w:rPr>
                <w:rFonts w:hint="eastAsia"/>
              </w:rPr>
            </w:pPr>
            <w:r>
              <w:rPr>
                <w:rFonts w:hint="eastAsia"/>
              </w:rPr>
              <w:t xml:space="preserve">        # </w:t>
            </w:r>
            <w:r>
              <w:rPr>
                <w:rFonts w:hint="eastAsia"/>
              </w:rPr>
              <w:t>通过</w:t>
            </w:r>
            <w:r>
              <w:rPr>
                <w:rFonts w:hint="eastAsia"/>
              </w:rPr>
              <w:t xml:space="preserve"> item loader </w:t>
            </w:r>
            <w:r>
              <w:rPr>
                <w:rFonts w:hint="eastAsia"/>
              </w:rPr>
              <w:t>加载</w:t>
            </w:r>
            <w:r>
              <w:rPr>
                <w:rFonts w:hint="eastAsia"/>
              </w:rPr>
              <w:t xml:space="preserve"> item</w:t>
            </w:r>
          </w:p>
          <w:p w14:paraId="4936DA93" w14:textId="77777777" w:rsidR="00E7369B" w:rsidRDefault="00E7369B" w:rsidP="00E7369B">
            <w:pPr>
              <w:rPr>
                <w:rFonts w:hint="eastAsia"/>
              </w:rPr>
            </w:pPr>
            <w:r>
              <w:rPr>
                <w:rFonts w:hint="eastAsia"/>
              </w:rPr>
              <w:t xml:space="preserve">        # </w:t>
            </w:r>
            <w:r>
              <w:rPr>
                <w:rFonts w:hint="eastAsia"/>
              </w:rPr>
              <w:t>提取的每个字段都保存在各自的一个</w:t>
            </w:r>
            <w:r>
              <w:rPr>
                <w:rFonts w:hint="eastAsia"/>
              </w:rPr>
              <w:t xml:space="preserve"> list </w:t>
            </w:r>
            <w:r>
              <w:rPr>
                <w:rFonts w:hint="eastAsia"/>
              </w:rPr>
              <w:t>当中</w:t>
            </w:r>
          </w:p>
          <w:p w14:paraId="586C1291" w14:textId="77777777" w:rsidR="00E7369B" w:rsidRDefault="00E7369B" w:rsidP="00E7369B">
            <w:pPr>
              <w:rPr>
                <w:rFonts w:hint="eastAsia"/>
              </w:rPr>
            </w:pPr>
            <w:r>
              <w:rPr>
                <w:rFonts w:hint="eastAsia"/>
              </w:rPr>
              <w:t xml:space="preserve">        # </w:t>
            </w:r>
            <w:r>
              <w:rPr>
                <w:rFonts w:hint="eastAsia"/>
              </w:rPr>
              <w:t>使用自定义</w:t>
            </w:r>
            <w:r>
              <w:rPr>
                <w:rFonts w:hint="eastAsia"/>
              </w:rPr>
              <w:t xml:space="preserve"> ItemLoader </w:t>
            </w:r>
            <w:r>
              <w:rPr>
                <w:rFonts w:hint="eastAsia"/>
              </w:rPr>
              <w:t>的子类</w:t>
            </w:r>
            <w:r>
              <w:rPr>
                <w:rFonts w:hint="eastAsia"/>
              </w:rPr>
              <w:t xml:space="preserve"> ArticleItemLoader </w:t>
            </w:r>
            <w:r>
              <w:rPr>
                <w:rFonts w:hint="eastAsia"/>
              </w:rPr>
              <w:t>来</w:t>
            </w:r>
            <w:r>
              <w:rPr>
                <w:rFonts w:hint="eastAsia"/>
              </w:rPr>
              <w:t xml:space="preserve"> load </w:t>
            </w:r>
            <w:r>
              <w:rPr>
                <w:rFonts w:hint="eastAsia"/>
              </w:rPr>
              <w:t>操作</w:t>
            </w:r>
            <w:r>
              <w:rPr>
                <w:rFonts w:hint="eastAsia"/>
              </w:rPr>
              <w:t xml:space="preserve"> JobBoleArticleItem</w:t>
            </w:r>
          </w:p>
          <w:p w14:paraId="4511245C" w14:textId="77777777" w:rsidR="00E7369B" w:rsidRDefault="00E7369B" w:rsidP="00E7369B">
            <w:r>
              <w:t xml:space="preserve">        item_loader = ArticleItemLoader(item = JobBoleArticleItem(), response = response)</w:t>
            </w:r>
          </w:p>
          <w:p w14:paraId="3DACB58A" w14:textId="77777777" w:rsidR="00E7369B" w:rsidRDefault="00E7369B" w:rsidP="00E7369B">
            <w:r>
              <w:t xml:space="preserve">        item_loader.add_css("title",".entry-header h1::text")</w:t>
            </w:r>
          </w:p>
          <w:p w14:paraId="25BD39FD" w14:textId="77777777" w:rsidR="00E7369B" w:rsidRDefault="00E7369B" w:rsidP="00E7369B">
            <w:r>
              <w:lastRenderedPageBreak/>
              <w:t xml:space="preserve">        item_loader.add_value("url",response.url)</w:t>
            </w:r>
          </w:p>
          <w:p w14:paraId="676663FE" w14:textId="77777777" w:rsidR="00E7369B" w:rsidRDefault="00E7369B" w:rsidP="00E7369B">
            <w:r>
              <w:t xml:space="preserve">        item_loader.add_value("url_object_id",get_md5(response.url))</w:t>
            </w:r>
          </w:p>
          <w:p w14:paraId="5E16F33E" w14:textId="77777777" w:rsidR="00E7369B" w:rsidRDefault="00E7369B" w:rsidP="00E7369B">
            <w:r>
              <w:t xml:space="preserve">        item_loader.add_css("create_date","p.entry-meta-hide-on-mobile::text")</w:t>
            </w:r>
          </w:p>
          <w:p w14:paraId="317E87E9" w14:textId="77777777" w:rsidR="00E7369B" w:rsidRDefault="00E7369B" w:rsidP="00E7369B">
            <w:r>
              <w:t xml:space="preserve">        item_loader.add_value("front_image_url",[front_image_url])</w:t>
            </w:r>
          </w:p>
          <w:p w14:paraId="5E30CF2F" w14:textId="77777777" w:rsidR="00E7369B" w:rsidRDefault="00E7369B" w:rsidP="00E7369B">
            <w:r>
              <w:t xml:space="preserve">        item_loader.add_css("praise_nums",".vote-post-up h10::text")</w:t>
            </w:r>
          </w:p>
          <w:p w14:paraId="11891A3D" w14:textId="77777777" w:rsidR="00E7369B" w:rsidRDefault="00E7369B" w:rsidP="00E7369B">
            <w:r>
              <w:t xml:space="preserve">        item_loader.add_css("comment_nums","a[href='#article-comment'] span::text")</w:t>
            </w:r>
          </w:p>
          <w:p w14:paraId="53C059AB" w14:textId="77777777" w:rsidR="00E7369B" w:rsidRDefault="00E7369B" w:rsidP="00E7369B">
            <w:r>
              <w:t xml:space="preserve">        item_loader.add_css("fav_nums","span.bookmark-btn::text")</w:t>
            </w:r>
          </w:p>
          <w:p w14:paraId="153CE837" w14:textId="77777777" w:rsidR="00E7369B" w:rsidRDefault="00E7369B" w:rsidP="00E7369B">
            <w:r>
              <w:t xml:space="preserve">        item_loader.add_css("content", "div.entry")</w:t>
            </w:r>
          </w:p>
          <w:p w14:paraId="5CA53974" w14:textId="77777777" w:rsidR="00E7369B" w:rsidRDefault="00E7369B" w:rsidP="00E7369B">
            <w:r>
              <w:t xml:space="preserve">        item_loader.add_css("tags", "p.entry-meta-hide-on-mobile a::text")</w:t>
            </w:r>
          </w:p>
          <w:p w14:paraId="499A0F2D" w14:textId="77777777" w:rsidR="00E7369B" w:rsidRDefault="00E7369B" w:rsidP="00E7369B">
            <w:r>
              <w:t xml:space="preserve">        article_item = item_loader.load_item()</w:t>
            </w:r>
          </w:p>
          <w:p w14:paraId="12E196A6" w14:textId="36450ABD" w:rsidR="00E7369B" w:rsidRDefault="00E7369B" w:rsidP="00E7369B">
            <w:pPr>
              <w:rPr>
                <w:rFonts w:hint="eastAsia"/>
              </w:rPr>
            </w:pPr>
            <w:r>
              <w:t xml:space="preserve">        yield article_item</w:t>
            </w:r>
          </w:p>
        </w:tc>
      </w:tr>
    </w:tbl>
    <w:p w14:paraId="73415C09" w14:textId="77777777" w:rsidR="000366DB" w:rsidRDefault="000366DB" w:rsidP="009F510E">
      <w:pPr>
        <w:rPr>
          <w:rFonts w:hint="eastAsia"/>
        </w:rPr>
      </w:pPr>
    </w:p>
    <w:tbl>
      <w:tblPr>
        <w:tblStyle w:val="a5"/>
        <w:tblW w:w="0" w:type="auto"/>
        <w:tblLook w:val="04A0" w:firstRow="1" w:lastRow="0" w:firstColumn="1" w:lastColumn="0" w:noHBand="0" w:noVBand="1"/>
      </w:tblPr>
      <w:tblGrid>
        <w:gridCol w:w="8296"/>
      </w:tblGrid>
      <w:tr w:rsidR="00E7369B" w14:paraId="432C797C" w14:textId="77777777" w:rsidTr="00E7369B">
        <w:tc>
          <w:tcPr>
            <w:tcW w:w="8296" w:type="dxa"/>
          </w:tcPr>
          <w:p w14:paraId="77F9BF4A" w14:textId="3E2A0471" w:rsidR="00E7369B" w:rsidRDefault="00E7369B" w:rsidP="009F510E">
            <w:pPr>
              <w:rPr>
                <w:rFonts w:hint="eastAsia"/>
              </w:rPr>
            </w:pPr>
            <w:r w:rsidRPr="00E7369B">
              <w:t>items.py</w:t>
            </w:r>
          </w:p>
        </w:tc>
      </w:tr>
      <w:tr w:rsidR="00E7369B" w14:paraId="7C1C36E4" w14:textId="77777777" w:rsidTr="00E7369B">
        <w:tc>
          <w:tcPr>
            <w:tcW w:w="8296" w:type="dxa"/>
          </w:tcPr>
          <w:p w14:paraId="2FC57739" w14:textId="77777777" w:rsidR="00E7369B" w:rsidRDefault="00E7369B" w:rsidP="00E7369B">
            <w:r>
              <w:t># -*- coding: utf-8 -*-</w:t>
            </w:r>
          </w:p>
          <w:p w14:paraId="457B9A00" w14:textId="77777777" w:rsidR="00E7369B" w:rsidRDefault="00E7369B" w:rsidP="00E7369B"/>
          <w:p w14:paraId="31CFD91A" w14:textId="77777777" w:rsidR="00E7369B" w:rsidRDefault="00E7369B" w:rsidP="00E7369B"/>
          <w:p w14:paraId="0DC891E4" w14:textId="77777777" w:rsidR="00E7369B" w:rsidRDefault="00E7369B" w:rsidP="00E7369B">
            <w:r>
              <w:t>import scrapy</w:t>
            </w:r>
          </w:p>
          <w:p w14:paraId="62918A54" w14:textId="77777777" w:rsidR="00E7369B" w:rsidRDefault="00E7369B" w:rsidP="00E7369B">
            <w:r>
              <w:t>import datetime</w:t>
            </w:r>
          </w:p>
          <w:p w14:paraId="0474A2B1" w14:textId="77777777" w:rsidR="00E7369B" w:rsidRDefault="00E7369B" w:rsidP="00E7369B">
            <w:r>
              <w:t>import re</w:t>
            </w:r>
          </w:p>
          <w:p w14:paraId="0992228B" w14:textId="77777777" w:rsidR="00E7369B" w:rsidRDefault="00E7369B" w:rsidP="00E7369B">
            <w:r>
              <w:t>from scrapy.loader.processors import MapCompose,TakeFirst,Join</w:t>
            </w:r>
          </w:p>
          <w:p w14:paraId="4643D17D" w14:textId="77777777" w:rsidR="00E7369B" w:rsidRDefault="00E7369B" w:rsidP="00E7369B">
            <w:r>
              <w:t>from scrapy.loader import ItemLoader</w:t>
            </w:r>
          </w:p>
          <w:p w14:paraId="32C87B95" w14:textId="77777777" w:rsidR="00E7369B" w:rsidRDefault="00E7369B" w:rsidP="00E7369B"/>
          <w:p w14:paraId="5039CE6E" w14:textId="77777777" w:rsidR="00E7369B" w:rsidRDefault="00E7369B" w:rsidP="00E7369B"/>
          <w:p w14:paraId="54B140DB" w14:textId="77777777" w:rsidR="00E7369B" w:rsidRDefault="00E7369B" w:rsidP="00E7369B">
            <w:r>
              <w:t>class ArticlespiderItem(scrapy.Item):</w:t>
            </w:r>
          </w:p>
          <w:p w14:paraId="2F11E4CE" w14:textId="77777777" w:rsidR="00E7369B" w:rsidRDefault="00E7369B" w:rsidP="00E7369B">
            <w:r>
              <w:t xml:space="preserve">    pass</w:t>
            </w:r>
          </w:p>
          <w:p w14:paraId="5C83851B" w14:textId="77777777" w:rsidR="00E7369B" w:rsidRDefault="00E7369B" w:rsidP="00E7369B"/>
          <w:p w14:paraId="3C964795" w14:textId="77777777" w:rsidR="00E7369B" w:rsidRDefault="00E7369B" w:rsidP="00E7369B"/>
          <w:p w14:paraId="6C44F2BF" w14:textId="77777777" w:rsidR="00E7369B" w:rsidRDefault="00E7369B" w:rsidP="00E7369B">
            <w:r>
              <w:t>def add_jobbole(value):</w:t>
            </w:r>
          </w:p>
          <w:p w14:paraId="2C217E80" w14:textId="77777777" w:rsidR="00E7369B" w:rsidRDefault="00E7369B" w:rsidP="00E7369B">
            <w:r>
              <w:t xml:space="preserve">    return value + "-lhx"</w:t>
            </w:r>
          </w:p>
          <w:p w14:paraId="1BFECABF" w14:textId="77777777" w:rsidR="00E7369B" w:rsidRDefault="00E7369B" w:rsidP="00E7369B"/>
          <w:p w14:paraId="18B4B77D" w14:textId="77777777" w:rsidR="00E7369B" w:rsidRDefault="00E7369B" w:rsidP="00E7369B"/>
          <w:p w14:paraId="67EFEF6E" w14:textId="77777777" w:rsidR="00E7369B" w:rsidRDefault="00E7369B" w:rsidP="00E7369B">
            <w:r>
              <w:t>def date_convert(value):</w:t>
            </w:r>
          </w:p>
          <w:p w14:paraId="7AC13190" w14:textId="77777777" w:rsidR="00E7369B" w:rsidRDefault="00E7369B" w:rsidP="00E7369B">
            <w:r>
              <w:t xml:space="preserve">    try:</w:t>
            </w:r>
          </w:p>
          <w:p w14:paraId="60976303" w14:textId="77777777" w:rsidR="00E7369B" w:rsidRDefault="00E7369B" w:rsidP="00E7369B">
            <w:r>
              <w:t xml:space="preserve">        create_date = datetime.datetime.strptime(value, "%Y/%m/%d").date()</w:t>
            </w:r>
          </w:p>
          <w:p w14:paraId="2ABE541D" w14:textId="77777777" w:rsidR="00E7369B" w:rsidRDefault="00E7369B" w:rsidP="00E7369B">
            <w:r>
              <w:t xml:space="preserve">    except Exception as e:</w:t>
            </w:r>
          </w:p>
          <w:p w14:paraId="62ADB732" w14:textId="77777777" w:rsidR="00E7369B" w:rsidRDefault="00E7369B" w:rsidP="00E7369B">
            <w:r>
              <w:t xml:space="preserve">        create_date = datetime.datetime.now().date()</w:t>
            </w:r>
          </w:p>
          <w:p w14:paraId="3D59F120" w14:textId="77777777" w:rsidR="00E7369B" w:rsidRDefault="00E7369B" w:rsidP="00E7369B">
            <w:r>
              <w:t xml:space="preserve">    return create_date</w:t>
            </w:r>
          </w:p>
          <w:p w14:paraId="3E842B0C" w14:textId="77777777" w:rsidR="00E7369B" w:rsidRDefault="00E7369B" w:rsidP="00E7369B"/>
          <w:p w14:paraId="6F743DB4" w14:textId="77777777" w:rsidR="00E7369B" w:rsidRDefault="00E7369B" w:rsidP="00E7369B"/>
          <w:p w14:paraId="59701421" w14:textId="77777777" w:rsidR="00E7369B" w:rsidRDefault="00E7369B" w:rsidP="00E7369B">
            <w:r>
              <w:t>def get_nums(value):</w:t>
            </w:r>
          </w:p>
          <w:p w14:paraId="3BC12C00" w14:textId="77777777" w:rsidR="00E7369B" w:rsidRDefault="00E7369B" w:rsidP="00E7369B">
            <w:r>
              <w:lastRenderedPageBreak/>
              <w:t xml:space="preserve">    match_re = re.match(r".*?(\d+).*", value)</w:t>
            </w:r>
          </w:p>
          <w:p w14:paraId="7CC1D90F" w14:textId="77777777" w:rsidR="00E7369B" w:rsidRDefault="00E7369B" w:rsidP="00E7369B">
            <w:r>
              <w:t xml:space="preserve">    if match_re:</w:t>
            </w:r>
          </w:p>
          <w:p w14:paraId="33B10538" w14:textId="77777777" w:rsidR="00E7369B" w:rsidRDefault="00E7369B" w:rsidP="00E7369B">
            <w:r>
              <w:t xml:space="preserve">        nums = int(match_re.group(1))</w:t>
            </w:r>
          </w:p>
          <w:p w14:paraId="2921F70F" w14:textId="77777777" w:rsidR="00E7369B" w:rsidRDefault="00E7369B" w:rsidP="00E7369B">
            <w:r>
              <w:t xml:space="preserve">    else:</w:t>
            </w:r>
          </w:p>
          <w:p w14:paraId="170FB964" w14:textId="77777777" w:rsidR="00E7369B" w:rsidRDefault="00E7369B" w:rsidP="00E7369B">
            <w:r>
              <w:t xml:space="preserve">        nums = 0</w:t>
            </w:r>
          </w:p>
          <w:p w14:paraId="5147FAFB" w14:textId="77777777" w:rsidR="00E7369B" w:rsidRDefault="00E7369B" w:rsidP="00E7369B">
            <w:r>
              <w:t xml:space="preserve">    return nums</w:t>
            </w:r>
          </w:p>
          <w:p w14:paraId="51745E3A" w14:textId="77777777" w:rsidR="00E7369B" w:rsidRDefault="00E7369B" w:rsidP="00E7369B"/>
          <w:p w14:paraId="784FB840" w14:textId="77777777" w:rsidR="00E7369B" w:rsidRDefault="00E7369B" w:rsidP="00E7369B"/>
          <w:p w14:paraId="255C5FA5" w14:textId="77777777" w:rsidR="00E7369B" w:rsidRDefault="00E7369B" w:rsidP="00E7369B">
            <w:pPr>
              <w:rPr>
                <w:rFonts w:hint="eastAsia"/>
              </w:rPr>
            </w:pPr>
            <w:r>
              <w:rPr>
                <w:rFonts w:hint="eastAsia"/>
              </w:rPr>
              <w:t>#</w:t>
            </w:r>
            <w:r>
              <w:rPr>
                <w:rFonts w:hint="eastAsia"/>
              </w:rPr>
              <w:t>去掉</w:t>
            </w:r>
            <w:r>
              <w:rPr>
                <w:rFonts w:hint="eastAsia"/>
              </w:rPr>
              <w:t xml:space="preserve"> tag </w:t>
            </w:r>
            <w:r>
              <w:rPr>
                <w:rFonts w:hint="eastAsia"/>
              </w:rPr>
              <w:t>中提取的评论</w:t>
            </w:r>
          </w:p>
          <w:p w14:paraId="63CE0219" w14:textId="77777777" w:rsidR="00E7369B" w:rsidRDefault="00E7369B" w:rsidP="00E7369B">
            <w:r>
              <w:t>def remove_comment_tags(value):</w:t>
            </w:r>
          </w:p>
          <w:p w14:paraId="71336C05" w14:textId="77777777" w:rsidR="00E7369B" w:rsidRDefault="00E7369B" w:rsidP="00E7369B"/>
          <w:p w14:paraId="5CC3EE15" w14:textId="77777777" w:rsidR="00E7369B" w:rsidRDefault="00E7369B" w:rsidP="00E7369B"/>
          <w:p w14:paraId="6391759E" w14:textId="77777777" w:rsidR="00E7369B" w:rsidRDefault="00E7369B" w:rsidP="00E7369B">
            <w:pPr>
              <w:rPr>
                <w:rFonts w:hint="eastAsia"/>
              </w:rPr>
            </w:pPr>
            <w:r>
              <w:rPr>
                <w:rFonts w:hint="eastAsia"/>
              </w:rPr>
              <w:t xml:space="preserve">    if "</w:t>
            </w:r>
            <w:r>
              <w:rPr>
                <w:rFonts w:hint="eastAsia"/>
              </w:rPr>
              <w:t>评论</w:t>
            </w:r>
            <w:r>
              <w:rPr>
                <w:rFonts w:hint="eastAsia"/>
              </w:rPr>
              <w:t>" in value:</w:t>
            </w:r>
          </w:p>
          <w:p w14:paraId="5E5A0E01" w14:textId="77777777" w:rsidR="00E7369B" w:rsidRDefault="00E7369B" w:rsidP="00E7369B">
            <w:r>
              <w:t xml:space="preserve">        return ""</w:t>
            </w:r>
          </w:p>
          <w:p w14:paraId="3FD833E0" w14:textId="77777777" w:rsidR="00E7369B" w:rsidRDefault="00E7369B" w:rsidP="00E7369B">
            <w:r>
              <w:t xml:space="preserve">    else:</w:t>
            </w:r>
          </w:p>
          <w:p w14:paraId="644AE759" w14:textId="77777777" w:rsidR="00E7369B" w:rsidRDefault="00E7369B" w:rsidP="00E7369B">
            <w:r>
              <w:t xml:space="preserve">        return value</w:t>
            </w:r>
          </w:p>
          <w:p w14:paraId="289A2C68" w14:textId="77777777" w:rsidR="00E7369B" w:rsidRDefault="00E7369B" w:rsidP="00E7369B"/>
          <w:p w14:paraId="3DA65AE9" w14:textId="77777777" w:rsidR="00E7369B" w:rsidRDefault="00E7369B" w:rsidP="00E7369B"/>
          <w:p w14:paraId="31FA8146" w14:textId="77777777" w:rsidR="00E7369B" w:rsidRDefault="00E7369B" w:rsidP="00E7369B">
            <w:r>
              <w:t>def return_value(value):</w:t>
            </w:r>
          </w:p>
          <w:p w14:paraId="723E3218" w14:textId="77777777" w:rsidR="00E7369B" w:rsidRDefault="00E7369B" w:rsidP="00E7369B">
            <w:r>
              <w:t xml:space="preserve">    return value</w:t>
            </w:r>
          </w:p>
          <w:p w14:paraId="5714B07D" w14:textId="77777777" w:rsidR="00E7369B" w:rsidRDefault="00E7369B" w:rsidP="00E7369B"/>
          <w:p w14:paraId="4FC3894B" w14:textId="77777777" w:rsidR="00E7369B" w:rsidRDefault="00E7369B" w:rsidP="00E7369B"/>
          <w:p w14:paraId="1B76F2F1" w14:textId="77777777" w:rsidR="00E7369B" w:rsidRDefault="00E7369B" w:rsidP="00E7369B">
            <w:pPr>
              <w:rPr>
                <w:rFonts w:hint="eastAsia"/>
              </w:rPr>
            </w:pPr>
            <w:r>
              <w:rPr>
                <w:rFonts w:hint="eastAsia"/>
              </w:rPr>
              <w:t xml:space="preserve"># </w:t>
            </w:r>
            <w:r>
              <w:rPr>
                <w:rFonts w:hint="eastAsia"/>
              </w:rPr>
              <w:t>自定义</w:t>
            </w:r>
            <w:r>
              <w:rPr>
                <w:rFonts w:hint="eastAsia"/>
              </w:rPr>
              <w:t xml:space="preserve"> ItemLoader</w:t>
            </w:r>
          </w:p>
          <w:p w14:paraId="3D52C238" w14:textId="77777777" w:rsidR="00E7369B" w:rsidRDefault="00E7369B" w:rsidP="00E7369B">
            <w:r>
              <w:t>class ArticleItemLoader(ItemLoader):</w:t>
            </w:r>
          </w:p>
          <w:p w14:paraId="2AF1C0CD" w14:textId="77777777" w:rsidR="00E7369B" w:rsidRDefault="00E7369B" w:rsidP="00E7369B">
            <w:r>
              <w:t xml:space="preserve">    default_output_processor = TakeFirst()</w:t>
            </w:r>
          </w:p>
          <w:p w14:paraId="177E45E0" w14:textId="77777777" w:rsidR="00E7369B" w:rsidRDefault="00E7369B" w:rsidP="00E7369B"/>
          <w:p w14:paraId="624B6E33" w14:textId="77777777" w:rsidR="00E7369B" w:rsidRDefault="00E7369B" w:rsidP="00E7369B"/>
          <w:p w14:paraId="02CF93D7" w14:textId="77777777" w:rsidR="00E7369B" w:rsidRDefault="00E7369B" w:rsidP="00E7369B">
            <w:pPr>
              <w:rPr>
                <w:rFonts w:hint="eastAsia"/>
              </w:rPr>
            </w:pPr>
            <w:r>
              <w:rPr>
                <w:rFonts w:hint="eastAsia"/>
              </w:rPr>
              <w:t xml:space="preserve"># scrapy.Field() </w:t>
            </w:r>
            <w:r>
              <w:rPr>
                <w:rFonts w:hint="eastAsia"/>
              </w:rPr>
              <w:t>实际上可以接收两个参数：</w:t>
            </w:r>
            <w:r>
              <w:rPr>
                <w:rFonts w:hint="eastAsia"/>
              </w:rPr>
              <w:t xml:space="preserve">input_processor </w:t>
            </w:r>
            <w:r>
              <w:rPr>
                <w:rFonts w:hint="eastAsia"/>
              </w:rPr>
              <w:t>和</w:t>
            </w:r>
            <w:r>
              <w:rPr>
                <w:rFonts w:hint="eastAsia"/>
              </w:rPr>
              <w:t xml:space="preserve"> output_processor</w:t>
            </w:r>
          </w:p>
          <w:p w14:paraId="70675580" w14:textId="77777777" w:rsidR="00E7369B" w:rsidRDefault="00E7369B" w:rsidP="00E7369B">
            <w:r>
              <w:t>class JobBoleArticleItem(scrapy.Item):</w:t>
            </w:r>
          </w:p>
          <w:p w14:paraId="47480AC2" w14:textId="77777777" w:rsidR="00E7369B" w:rsidRDefault="00E7369B" w:rsidP="00E7369B"/>
          <w:p w14:paraId="31D19D9A" w14:textId="77777777" w:rsidR="00E7369B" w:rsidRDefault="00E7369B" w:rsidP="00E7369B"/>
          <w:p w14:paraId="5197F0B7" w14:textId="77777777" w:rsidR="00E7369B" w:rsidRDefault="00E7369B" w:rsidP="00E7369B">
            <w:r>
              <w:t xml:space="preserve">    url = scrapy.Field()</w:t>
            </w:r>
          </w:p>
          <w:p w14:paraId="4CFA792B" w14:textId="77777777" w:rsidR="00E7369B" w:rsidRDefault="00E7369B" w:rsidP="00E7369B">
            <w:r>
              <w:t xml:space="preserve">    url_object_id = scrapy.Field()</w:t>
            </w:r>
          </w:p>
          <w:p w14:paraId="4007348C" w14:textId="77777777" w:rsidR="00E7369B" w:rsidRDefault="00E7369B" w:rsidP="00E7369B"/>
          <w:p w14:paraId="6F77B519" w14:textId="77777777" w:rsidR="00E7369B" w:rsidRDefault="00E7369B" w:rsidP="00E7369B"/>
          <w:p w14:paraId="5E6B82E8" w14:textId="77777777" w:rsidR="00E7369B" w:rsidRDefault="00E7369B" w:rsidP="00E7369B">
            <w:pPr>
              <w:rPr>
                <w:rFonts w:hint="eastAsia"/>
              </w:rPr>
            </w:pPr>
            <w:r>
              <w:rPr>
                <w:rFonts w:hint="eastAsia"/>
              </w:rPr>
              <w:t xml:space="preserve">    # </w:t>
            </w:r>
            <w:r>
              <w:rPr>
                <w:rFonts w:hint="eastAsia"/>
              </w:rPr>
              <w:t>这里为什么要使用</w:t>
            </w:r>
            <w:r>
              <w:rPr>
                <w:rFonts w:hint="eastAsia"/>
              </w:rPr>
              <w:t xml:space="preserve"> return_value </w:t>
            </w:r>
            <w:r>
              <w:rPr>
                <w:rFonts w:hint="eastAsia"/>
              </w:rPr>
              <w:t>函数？</w:t>
            </w:r>
          </w:p>
          <w:p w14:paraId="5D89DDD0" w14:textId="77777777" w:rsidR="00E7369B" w:rsidRDefault="00E7369B" w:rsidP="00E7369B">
            <w:pPr>
              <w:rPr>
                <w:rFonts w:hint="eastAsia"/>
              </w:rPr>
            </w:pPr>
            <w:r>
              <w:rPr>
                <w:rFonts w:hint="eastAsia"/>
              </w:rPr>
              <w:t xml:space="preserve">    # </w:t>
            </w:r>
            <w:r>
              <w:rPr>
                <w:rFonts w:hint="eastAsia"/>
              </w:rPr>
              <w:t>因为</w:t>
            </w:r>
            <w:r>
              <w:rPr>
                <w:rFonts w:hint="eastAsia"/>
              </w:rPr>
              <w:t xml:space="preserve"> front_image_url </w:t>
            </w:r>
            <w:r>
              <w:rPr>
                <w:rFonts w:hint="eastAsia"/>
              </w:rPr>
              <w:t>是以</w:t>
            </w:r>
            <w:r>
              <w:rPr>
                <w:rFonts w:hint="eastAsia"/>
              </w:rPr>
              <w:t xml:space="preserve"> list </w:t>
            </w:r>
            <w:r>
              <w:rPr>
                <w:rFonts w:hint="eastAsia"/>
              </w:rPr>
              <w:t>方式传递到</w:t>
            </w:r>
            <w:r>
              <w:rPr>
                <w:rFonts w:hint="eastAsia"/>
              </w:rPr>
              <w:t xml:space="preserve"> item </w:t>
            </w:r>
            <w:r>
              <w:rPr>
                <w:rFonts w:hint="eastAsia"/>
              </w:rPr>
              <w:t>中的，</w:t>
            </w:r>
          </w:p>
          <w:p w14:paraId="0D0F651C" w14:textId="77777777" w:rsidR="00E7369B" w:rsidRDefault="00E7369B" w:rsidP="00E7369B">
            <w:pPr>
              <w:rPr>
                <w:rFonts w:hint="eastAsia"/>
              </w:rPr>
            </w:pPr>
            <w:r>
              <w:rPr>
                <w:rFonts w:hint="eastAsia"/>
              </w:rPr>
              <w:t xml:space="preserve">    # </w:t>
            </w:r>
            <w:r>
              <w:rPr>
                <w:rFonts w:hint="eastAsia"/>
              </w:rPr>
              <w:t>但是用了</w:t>
            </w:r>
            <w:r>
              <w:rPr>
                <w:rFonts w:hint="eastAsia"/>
              </w:rPr>
              <w:t xml:space="preserve"> default_output_processor </w:t>
            </w:r>
            <w:r>
              <w:rPr>
                <w:rFonts w:hint="eastAsia"/>
              </w:rPr>
              <w:t>处理之后，它就变成了一个字符串</w:t>
            </w:r>
          </w:p>
          <w:p w14:paraId="22A68FE8" w14:textId="77777777" w:rsidR="00E7369B" w:rsidRDefault="00E7369B" w:rsidP="00E7369B">
            <w:pPr>
              <w:rPr>
                <w:rFonts w:hint="eastAsia"/>
              </w:rPr>
            </w:pPr>
            <w:r>
              <w:rPr>
                <w:rFonts w:hint="eastAsia"/>
              </w:rPr>
              <w:t xml:space="preserve">    # </w:t>
            </w:r>
            <w:r>
              <w:rPr>
                <w:rFonts w:hint="eastAsia"/>
              </w:rPr>
              <w:t>当我们把这个</w:t>
            </w:r>
            <w:r>
              <w:rPr>
                <w:rFonts w:hint="eastAsia"/>
              </w:rPr>
              <w:t xml:space="preserve"> item </w:t>
            </w:r>
            <w:r>
              <w:rPr>
                <w:rFonts w:hint="eastAsia"/>
              </w:rPr>
              <w:t>交给</w:t>
            </w:r>
            <w:r>
              <w:rPr>
                <w:rFonts w:hint="eastAsia"/>
              </w:rPr>
              <w:t xml:space="preserve"> pipelines.py </w:t>
            </w:r>
            <w:r>
              <w:rPr>
                <w:rFonts w:hint="eastAsia"/>
              </w:rPr>
              <w:t>中的</w:t>
            </w:r>
            <w:r>
              <w:rPr>
                <w:rFonts w:hint="eastAsia"/>
              </w:rPr>
              <w:t xml:space="preserve"> ArticleImagePipeline </w:t>
            </w:r>
            <w:r>
              <w:rPr>
                <w:rFonts w:hint="eastAsia"/>
              </w:rPr>
              <w:t>进行图片下载的时候</w:t>
            </w:r>
          </w:p>
          <w:p w14:paraId="6AEB7B9D" w14:textId="77777777" w:rsidR="00E7369B" w:rsidRDefault="00E7369B" w:rsidP="00E7369B">
            <w:pPr>
              <w:rPr>
                <w:rFonts w:hint="eastAsia"/>
              </w:rPr>
            </w:pPr>
            <w:r>
              <w:rPr>
                <w:rFonts w:hint="eastAsia"/>
              </w:rPr>
              <w:t xml:space="preserve">    # </w:t>
            </w:r>
            <w:r>
              <w:rPr>
                <w:rFonts w:hint="eastAsia"/>
              </w:rPr>
              <w:t>由于</w:t>
            </w:r>
            <w:r>
              <w:rPr>
                <w:rFonts w:hint="eastAsia"/>
              </w:rPr>
              <w:t xml:space="preserve"> ArticleImagePipeline </w:t>
            </w:r>
            <w:r>
              <w:rPr>
                <w:rFonts w:hint="eastAsia"/>
              </w:rPr>
              <w:t>需要传递一个</w:t>
            </w:r>
            <w:r>
              <w:rPr>
                <w:rFonts w:hint="eastAsia"/>
              </w:rPr>
              <w:t xml:space="preserve"> list </w:t>
            </w:r>
            <w:r>
              <w:rPr>
                <w:rFonts w:hint="eastAsia"/>
              </w:rPr>
              <w:t>那这样就会抛出异常</w:t>
            </w:r>
          </w:p>
          <w:p w14:paraId="66F2290C" w14:textId="77777777" w:rsidR="00E7369B" w:rsidRDefault="00E7369B" w:rsidP="00E7369B">
            <w:pPr>
              <w:rPr>
                <w:rFonts w:hint="eastAsia"/>
              </w:rPr>
            </w:pPr>
            <w:r>
              <w:rPr>
                <w:rFonts w:hint="eastAsia"/>
              </w:rPr>
              <w:t xml:space="preserve">    # </w:t>
            </w:r>
            <w:r>
              <w:rPr>
                <w:rFonts w:hint="eastAsia"/>
              </w:rPr>
              <w:t>所以这里要覆盖</w:t>
            </w:r>
            <w:r>
              <w:rPr>
                <w:rFonts w:hint="eastAsia"/>
              </w:rPr>
              <w:t xml:space="preserve"> default_output_processor </w:t>
            </w:r>
            <w:r>
              <w:rPr>
                <w:rFonts w:hint="eastAsia"/>
              </w:rPr>
              <w:t>这个变量</w:t>
            </w:r>
            <w:r>
              <w:rPr>
                <w:rFonts w:hint="eastAsia"/>
              </w:rPr>
              <w:t xml:space="preserve"> ,</w:t>
            </w:r>
          </w:p>
          <w:p w14:paraId="731DAAAA" w14:textId="77777777" w:rsidR="00E7369B" w:rsidRDefault="00E7369B" w:rsidP="00E7369B">
            <w:pPr>
              <w:rPr>
                <w:rFonts w:hint="eastAsia"/>
              </w:rPr>
            </w:pPr>
            <w:r>
              <w:rPr>
                <w:rFonts w:hint="eastAsia"/>
              </w:rPr>
              <w:t xml:space="preserve">    # </w:t>
            </w:r>
            <w:r>
              <w:rPr>
                <w:rFonts w:hint="eastAsia"/>
              </w:rPr>
              <w:t>使</w:t>
            </w:r>
            <w:r>
              <w:rPr>
                <w:rFonts w:hint="eastAsia"/>
              </w:rPr>
              <w:t xml:space="preserve"> front_image_url </w:t>
            </w:r>
            <w:r>
              <w:rPr>
                <w:rFonts w:hint="eastAsia"/>
              </w:rPr>
              <w:t>不会变成字符串，而保持</w:t>
            </w:r>
            <w:r>
              <w:rPr>
                <w:rFonts w:hint="eastAsia"/>
              </w:rPr>
              <w:t xml:space="preserve"> list </w:t>
            </w:r>
            <w:r>
              <w:rPr>
                <w:rFonts w:hint="eastAsia"/>
              </w:rPr>
              <w:t>格式</w:t>
            </w:r>
          </w:p>
          <w:p w14:paraId="54293EE2" w14:textId="77777777" w:rsidR="00E7369B" w:rsidRDefault="00E7369B" w:rsidP="00E7369B">
            <w:pPr>
              <w:rPr>
                <w:rFonts w:hint="eastAsia"/>
              </w:rPr>
            </w:pPr>
            <w:r>
              <w:rPr>
                <w:rFonts w:hint="eastAsia"/>
              </w:rPr>
              <w:lastRenderedPageBreak/>
              <w:t xml:space="preserve">    # </w:t>
            </w:r>
            <w:r>
              <w:rPr>
                <w:rFonts w:hint="eastAsia"/>
              </w:rPr>
              <w:t>所以定义了</w:t>
            </w:r>
            <w:r>
              <w:rPr>
                <w:rFonts w:hint="eastAsia"/>
              </w:rPr>
              <w:t xml:space="preserve"> return_value </w:t>
            </w:r>
            <w:r>
              <w:rPr>
                <w:rFonts w:hint="eastAsia"/>
              </w:rPr>
              <w:t>函数，让它直接返回原来的值即可</w:t>
            </w:r>
          </w:p>
          <w:p w14:paraId="4D5E3925" w14:textId="77777777" w:rsidR="00E7369B" w:rsidRDefault="00E7369B" w:rsidP="00E7369B">
            <w:r>
              <w:t xml:space="preserve">    front_image_url = scrapy.Field(</w:t>
            </w:r>
          </w:p>
          <w:p w14:paraId="32C32080" w14:textId="77777777" w:rsidR="00E7369B" w:rsidRDefault="00E7369B" w:rsidP="00E7369B">
            <w:r>
              <w:t xml:space="preserve">        output_processor = MapCompose(return_value)</w:t>
            </w:r>
          </w:p>
          <w:p w14:paraId="02C2A319" w14:textId="77777777" w:rsidR="00E7369B" w:rsidRDefault="00E7369B" w:rsidP="00E7369B">
            <w:r>
              <w:t xml:space="preserve">    )</w:t>
            </w:r>
          </w:p>
          <w:p w14:paraId="7FF7AC54" w14:textId="77777777" w:rsidR="00E7369B" w:rsidRDefault="00E7369B" w:rsidP="00E7369B"/>
          <w:p w14:paraId="5B9AFFD6" w14:textId="77777777" w:rsidR="00E7369B" w:rsidRDefault="00E7369B" w:rsidP="00E7369B"/>
          <w:p w14:paraId="6455A61B" w14:textId="77777777" w:rsidR="00E7369B" w:rsidRDefault="00E7369B" w:rsidP="00E7369B">
            <w:r>
              <w:t xml:space="preserve">    front_image_path = scrapy.Field()</w:t>
            </w:r>
          </w:p>
          <w:p w14:paraId="44D25331" w14:textId="77777777" w:rsidR="00E7369B" w:rsidRDefault="00E7369B" w:rsidP="00E7369B"/>
          <w:p w14:paraId="53CE6288" w14:textId="77777777" w:rsidR="00E7369B" w:rsidRDefault="00E7369B" w:rsidP="00E7369B"/>
          <w:p w14:paraId="2FA6CC2E" w14:textId="77777777" w:rsidR="00E7369B" w:rsidRDefault="00E7369B" w:rsidP="00E7369B">
            <w:r>
              <w:t xml:space="preserve">    title = scrapy.Field(</w:t>
            </w:r>
          </w:p>
          <w:p w14:paraId="2CF3D335" w14:textId="77777777" w:rsidR="00E7369B" w:rsidRDefault="00E7369B" w:rsidP="00E7369B">
            <w:pPr>
              <w:rPr>
                <w:rFonts w:hint="eastAsia"/>
              </w:rPr>
            </w:pPr>
            <w:r>
              <w:rPr>
                <w:rFonts w:hint="eastAsia"/>
              </w:rPr>
              <w:t xml:space="preserve">        # MapCompose </w:t>
            </w:r>
            <w:r>
              <w:rPr>
                <w:rFonts w:hint="eastAsia"/>
              </w:rPr>
              <w:t>的作用是可以调用任意多个函数对数据进行处理</w:t>
            </w:r>
          </w:p>
          <w:p w14:paraId="20FA7192" w14:textId="77777777" w:rsidR="00E7369B" w:rsidRDefault="00E7369B" w:rsidP="00E7369B">
            <w:r>
              <w:t xml:space="preserve">        input_processor = MapCompose(lambda x:x + '-zls',add_jobbole)</w:t>
            </w:r>
          </w:p>
          <w:p w14:paraId="42E3B54C" w14:textId="77777777" w:rsidR="00E7369B" w:rsidRDefault="00E7369B" w:rsidP="00E7369B">
            <w:r>
              <w:t xml:space="preserve">    )</w:t>
            </w:r>
          </w:p>
          <w:p w14:paraId="34AEF47C" w14:textId="77777777" w:rsidR="00E7369B" w:rsidRDefault="00E7369B" w:rsidP="00E7369B"/>
          <w:p w14:paraId="36E604A7" w14:textId="77777777" w:rsidR="00E7369B" w:rsidRDefault="00E7369B" w:rsidP="00E7369B"/>
          <w:p w14:paraId="314D38B6" w14:textId="77777777" w:rsidR="00E7369B" w:rsidRDefault="00E7369B" w:rsidP="00E7369B">
            <w:r>
              <w:t xml:space="preserve">    create_date = scrapy.Field(</w:t>
            </w:r>
          </w:p>
          <w:p w14:paraId="7A8560E0" w14:textId="77777777" w:rsidR="00E7369B" w:rsidRDefault="00E7369B" w:rsidP="00E7369B">
            <w:r>
              <w:t xml:space="preserve">        input_processor = MapCompose(date_convert)</w:t>
            </w:r>
          </w:p>
          <w:p w14:paraId="69E26B82" w14:textId="77777777" w:rsidR="00E7369B" w:rsidRDefault="00E7369B" w:rsidP="00E7369B">
            <w:r>
              <w:t xml:space="preserve">    )</w:t>
            </w:r>
          </w:p>
          <w:p w14:paraId="2E433710" w14:textId="77777777" w:rsidR="00E7369B" w:rsidRDefault="00E7369B" w:rsidP="00E7369B"/>
          <w:p w14:paraId="63A43CAC" w14:textId="77777777" w:rsidR="00E7369B" w:rsidRDefault="00E7369B" w:rsidP="00E7369B"/>
          <w:p w14:paraId="2EB886D9" w14:textId="77777777" w:rsidR="00E7369B" w:rsidRDefault="00E7369B" w:rsidP="00E7369B">
            <w:r>
              <w:t xml:space="preserve">    praise_nums = scrapy.Field(</w:t>
            </w:r>
          </w:p>
          <w:p w14:paraId="781A100A" w14:textId="77777777" w:rsidR="00E7369B" w:rsidRDefault="00E7369B" w:rsidP="00E7369B">
            <w:r>
              <w:t xml:space="preserve">        input_processor = MapCompose(get_nums)</w:t>
            </w:r>
          </w:p>
          <w:p w14:paraId="1AE64E57" w14:textId="77777777" w:rsidR="00E7369B" w:rsidRDefault="00E7369B" w:rsidP="00E7369B">
            <w:r>
              <w:t xml:space="preserve">    )</w:t>
            </w:r>
          </w:p>
          <w:p w14:paraId="10581914" w14:textId="77777777" w:rsidR="00E7369B" w:rsidRDefault="00E7369B" w:rsidP="00E7369B"/>
          <w:p w14:paraId="1EC6D3F5" w14:textId="77777777" w:rsidR="00E7369B" w:rsidRDefault="00E7369B" w:rsidP="00E7369B"/>
          <w:p w14:paraId="4CBE209D" w14:textId="77777777" w:rsidR="00E7369B" w:rsidRDefault="00E7369B" w:rsidP="00E7369B">
            <w:r>
              <w:t xml:space="preserve">    fav_nums = scrapy.Field(</w:t>
            </w:r>
          </w:p>
          <w:p w14:paraId="34F6133C" w14:textId="77777777" w:rsidR="00E7369B" w:rsidRDefault="00E7369B" w:rsidP="00E7369B">
            <w:r>
              <w:t xml:space="preserve">        input_processor = MapCompose(get_nums)</w:t>
            </w:r>
          </w:p>
          <w:p w14:paraId="5F4CA35C" w14:textId="77777777" w:rsidR="00E7369B" w:rsidRDefault="00E7369B" w:rsidP="00E7369B">
            <w:r>
              <w:t xml:space="preserve">    )</w:t>
            </w:r>
          </w:p>
          <w:p w14:paraId="1A23F3F7" w14:textId="77777777" w:rsidR="00E7369B" w:rsidRDefault="00E7369B" w:rsidP="00E7369B"/>
          <w:p w14:paraId="705301A6" w14:textId="77777777" w:rsidR="00E7369B" w:rsidRDefault="00E7369B" w:rsidP="00E7369B"/>
          <w:p w14:paraId="3B7342FA" w14:textId="77777777" w:rsidR="00E7369B" w:rsidRDefault="00E7369B" w:rsidP="00E7369B">
            <w:r>
              <w:t xml:space="preserve">    comment_nums = scrapy.Field(</w:t>
            </w:r>
          </w:p>
          <w:p w14:paraId="4FDD4C75" w14:textId="77777777" w:rsidR="00E7369B" w:rsidRDefault="00E7369B" w:rsidP="00E7369B">
            <w:r>
              <w:t xml:space="preserve">        input_processor = MapCompose(get_nums)</w:t>
            </w:r>
          </w:p>
          <w:p w14:paraId="77CB03F6" w14:textId="77777777" w:rsidR="00E7369B" w:rsidRDefault="00E7369B" w:rsidP="00E7369B">
            <w:r>
              <w:t xml:space="preserve">    )</w:t>
            </w:r>
          </w:p>
          <w:p w14:paraId="4263DDF1" w14:textId="77777777" w:rsidR="00E7369B" w:rsidRDefault="00E7369B" w:rsidP="00E7369B"/>
          <w:p w14:paraId="0C463DD9" w14:textId="77777777" w:rsidR="00E7369B" w:rsidRDefault="00E7369B" w:rsidP="00E7369B"/>
          <w:p w14:paraId="7DBF5265" w14:textId="77777777" w:rsidR="00E7369B" w:rsidRDefault="00E7369B" w:rsidP="00E7369B">
            <w:r>
              <w:t xml:space="preserve">    content = scrapy.Field()</w:t>
            </w:r>
          </w:p>
          <w:p w14:paraId="2FC8DF1C" w14:textId="77777777" w:rsidR="00E7369B" w:rsidRDefault="00E7369B" w:rsidP="00E7369B"/>
          <w:p w14:paraId="4823F6BC" w14:textId="77777777" w:rsidR="00E7369B" w:rsidRDefault="00E7369B" w:rsidP="00E7369B"/>
          <w:p w14:paraId="26BD61AA" w14:textId="77777777" w:rsidR="00E7369B" w:rsidRDefault="00E7369B" w:rsidP="00E7369B">
            <w:r>
              <w:t xml:space="preserve">    tags = scrapy.Field(</w:t>
            </w:r>
          </w:p>
          <w:p w14:paraId="4A5888A7" w14:textId="77777777" w:rsidR="00E7369B" w:rsidRDefault="00E7369B" w:rsidP="00E7369B">
            <w:r>
              <w:t xml:space="preserve">        input_processor = MapCompose(remove_comment_tags),</w:t>
            </w:r>
          </w:p>
          <w:p w14:paraId="417F5CF6" w14:textId="77777777" w:rsidR="00E7369B" w:rsidRDefault="00E7369B" w:rsidP="00E7369B">
            <w:r>
              <w:t xml:space="preserve">        output_processor = Join(',')</w:t>
            </w:r>
          </w:p>
          <w:p w14:paraId="1C3D70C7" w14:textId="4E1E3198" w:rsidR="00E7369B" w:rsidRDefault="00E7369B" w:rsidP="00E7369B">
            <w:pPr>
              <w:rPr>
                <w:rFonts w:hint="eastAsia"/>
              </w:rPr>
            </w:pPr>
            <w:r>
              <w:t xml:space="preserve">    )</w:t>
            </w:r>
          </w:p>
        </w:tc>
      </w:tr>
    </w:tbl>
    <w:p w14:paraId="00C89C2B" w14:textId="77777777" w:rsidR="009F510E" w:rsidRDefault="009F510E" w:rsidP="009F510E">
      <w:pPr>
        <w:rPr>
          <w:rFonts w:hint="eastAsia"/>
        </w:rPr>
      </w:pPr>
    </w:p>
    <w:tbl>
      <w:tblPr>
        <w:tblStyle w:val="a5"/>
        <w:tblW w:w="0" w:type="auto"/>
        <w:tblLook w:val="04A0" w:firstRow="1" w:lastRow="0" w:firstColumn="1" w:lastColumn="0" w:noHBand="0" w:noVBand="1"/>
      </w:tblPr>
      <w:tblGrid>
        <w:gridCol w:w="8296"/>
      </w:tblGrid>
      <w:tr w:rsidR="00E7369B" w14:paraId="5E996E85" w14:textId="77777777" w:rsidTr="00E7369B">
        <w:tc>
          <w:tcPr>
            <w:tcW w:w="8296" w:type="dxa"/>
          </w:tcPr>
          <w:p w14:paraId="65A74F48" w14:textId="277BC72B" w:rsidR="00E7369B" w:rsidRDefault="005727B6" w:rsidP="00D31FB1">
            <w:pPr>
              <w:rPr>
                <w:rFonts w:hint="eastAsia"/>
              </w:rPr>
            </w:pPr>
            <w:r w:rsidRPr="005727B6">
              <w:t>pipelines.py</w:t>
            </w:r>
          </w:p>
        </w:tc>
      </w:tr>
      <w:tr w:rsidR="00E7369B" w14:paraId="7712FFC1" w14:textId="77777777" w:rsidTr="00E7369B">
        <w:tc>
          <w:tcPr>
            <w:tcW w:w="8296" w:type="dxa"/>
          </w:tcPr>
          <w:p w14:paraId="603B9381" w14:textId="77777777" w:rsidR="00752253" w:rsidRDefault="00752253" w:rsidP="00752253">
            <w:r>
              <w:lastRenderedPageBreak/>
              <w:t># -*- coding: utf-8 -*-</w:t>
            </w:r>
          </w:p>
          <w:p w14:paraId="689696C0" w14:textId="77777777" w:rsidR="00752253" w:rsidRDefault="00752253" w:rsidP="00752253">
            <w:r>
              <w:t>import codecs</w:t>
            </w:r>
          </w:p>
          <w:p w14:paraId="74222A40" w14:textId="77777777" w:rsidR="00752253" w:rsidRDefault="00752253" w:rsidP="00752253">
            <w:r>
              <w:t>import json</w:t>
            </w:r>
          </w:p>
          <w:p w14:paraId="5DBBC5AB" w14:textId="77777777" w:rsidR="00752253" w:rsidRDefault="00752253" w:rsidP="00752253">
            <w:r>
              <w:t>import MySQLdb</w:t>
            </w:r>
          </w:p>
          <w:p w14:paraId="079B2B08" w14:textId="77777777" w:rsidR="00752253" w:rsidRDefault="00752253" w:rsidP="00752253">
            <w:r>
              <w:t>import MySQLdb.cursors</w:t>
            </w:r>
          </w:p>
          <w:p w14:paraId="66CE99AF" w14:textId="77777777" w:rsidR="00752253" w:rsidRDefault="00752253" w:rsidP="00752253">
            <w:r>
              <w:t>from scrapy.pipelines.images import ImagesPipeline</w:t>
            </w:r>
          </w:p>
          <w:p w14:paraId="1EEACF3A" w14:textId="77777777" w:rsidR="00752253" w:rsidRDefault="00752253" w:rsidP="00752253">
            <w:r>
              <w:t>from scrapy.exporters import JsonItemExporter</w:t>
            </w:r>
          </w:p>
          <w:p w14:paraId="311CB931" w14:textId="77777777" w:rsidR="00752253" w:rsidRDefault="00752253" w:rsidP="00752253">
            <w:r>
              <w:t>from twisted.enterprise import adbapi</w:t>
            </w:r>
          </w:p>
          <w:p w14:paraId="35F94D77" w14:textId="77777777" w:rsidR="00752253" w:rsidRDefault="00752253" w:rsidP="00752253"/>
          <w:p w14:paraId="381D9EB4" w14:textId="77777777" w:rsidR="00752253" w:rsidRDefault="00752253" w:rsidP="00752253"/>
          <w:p w14:paraId="635E3C60" w14:textId="77777777" w:rsidR="00752253" w:rsidRDefault="00752253" w:rsidP="00752253">
            <w:r>
              <w:t>class ArticlespiderPipeline(object):</w:t>
            </w:r>
          </w:p>
          <w:p w14:paraId="313F18AD" w14:textId="77777777" w:rsidR="00752253" w:rsidRDefault="00752253" w:rsidP="00752253">
            <w:r>
              <w:t xml:space="preserve">    def process_item(self, item, spider):</w:t>
            </w:r>
          </w:p>
          <w:p w14:paraId="5CA26A9B" w14:textId="77777777" w:rsidR="00752253" w:rsidRDefault="00752253" w:rsidP="00752253">
            <w:r>
              <w:t xml:space="preserve">        return item</w:t>
            </w:r>
          </w:p>
          <w:p w14:paraId="5DE09A44" w14:textId="77777777" w:rsidR="00752253" w:rsidRDefault="00752253" w:rsidP="00752253"/>
          <w:p w14:paraId="0C8B1A5E" w14:textId="77777777" w:rsidR="00752253" w:rsidRDefault="00752253" w:rsidP="00752253"/>
          <w:p w14:paraId="4F7F3EB2" w14:textId="77777777" w:rsidR="00752253" w:rsidRDefault="00752253" w:rsidP="00752253">
            <w:pPr>
              <w:rPr>
                <w:rFonts w:hint="eastAsia"/>
              </w:rPr>
            </w:pPr>
            <w:r>
              <w:rPr>
                <w:rFonts w:hint="eastAsia"/>
              </w:rPr>
              <w:t xml:space="preserve"># ArticleImagePipeline </w:t>
            </w:r>
            <w:r>
              <w:rPr>
                <w:rFonts w:hint="eastAsia"/>
              </w:rPr>
              <w:t>用来把下载下来的图片的本地路径保存到</w:t>
            </w:r>
            <w:r>
              <w:rPr>
                <w:rFonts w:hint="eastAsia"/>
              </w:rPr>
              <w:t xml:space="preserve"> front_image_path </w:t>
            </w:r>
            <w:r>
              <w:rPr>
                <w:rFonts w:hint="eastAsia"/>
              </w:rPr>
              <w:t>变量中</w:t>
            </w:r>
          </w:p>
          <w:p w14:paraId="5F95157E" w14:textId="77777777" w:rsidR="00752253" w:rsidRDefault="00752253" w:rsidP="00752253">
            <w:pPr>
              <w:rPr>
                <w:rFonts w:hint="eastAsia"/>
              </w:rPr>
            </w:pPr>
            <w:r>
              <w:rPr>
                <w:rFonts w:hint="eastAsia"/>
              </w:rPr>
              <w:t># ArticleImagePipeline</w:t>
            </w:r>
            <w:r>
              <w:rPr>
                <w:rFonts w:hint="eastAsia"/>
              </w:rPr>
              <w:t>继承</w:t>
            </w:r>
            <w:r>
              <w:rPr>
                <w:rFonts w:hint="eastAsia"/>
              </w:rPr>
              <w:t xml:space="preserve"> scrapy.pipelines.images.ImagesPipeline</w:t>
            </w:r>
          </w:p>
          <w:p w14:paraId="75667303" w14:textId="77777777" w:rsidR="00752253" w:rsidRDefault="00752253" w:rsidP="00752253">
            <w:r>
              <w:t>class ArticleImagePipeline(ImagesPipeline):</w:t>
            </w:r>
          </w:p>
          <w:p w14:paraId="76573E09" w14:textId="77777777" w:rsidR="00752253" w:rsidRDefault="00752253" w:rsidP="00752253">
            <w:pPr>
              <w:rPr>
                <w:rFonts w:hint="eastAsia"/>
              </w:rPr>
            </w:pPr>
            <w:r>
              <w:rPr>
                <w:rFonts w:hint="eastAsia"/>
              </w:rPr>
              <w:t xml:space="preserve">    # </w:t>
            </w:r>
            <w:r>
              <w:rPr>
                <w:rFonts w:hint="eastAsia"/>
              </w:rPr>
              <w:t>重载</w:t>
            </w:r>
            <w:r>
              <w:rPr>
                <w:rFonts w:hint="eastAsia"/>
              </w:rPr>
              <w:t xml:space="preserve"> item_completed </w:t>
            </w:r>
            <w:r>
              <w:rPr>
                <w:rFonts w:hint="eastAsia"/>
              </w:rPr>
              <w:t>函数</w:t>
            </w:r>
          </w:p>
          <w:p w14:paraId="0BF3DA88" w14:textId="77777777" w:rsidR="00752253" w:rsidRDefault="00752253" w:rsidP="00752253">
            <w:r>
              <w:t xml:space="preserve">    def item_completed(self, results, item, info):</w:t>
            </w:r>
          </w:p>
          <w:p w14:paraId="25133F3E" w14:textId="77777777" w:rsidR="00752253" w:rsidRDefault="00752253" w:rsidP="00752253">
            <w:pPr>
              <w:rPr>
                <w:rFonts w:hint="eastAsia"/>
              </w:rPr>
            </w:pPr>
            <w:r>
              <w:rPr>
                <w:rFonts w:hint="eastAsia"/>
              </w:rPr>
              <w:t xml:space="preserve">        # </w:t>
            </w:r>
            <w:r>
              <w:rPr>
                <w:rFonts w:hint="eastAsia"/>
              </w:rPr>
              <w:t>由于</w:t>
            </w:r>
            <w:r>
              <w:rPr>
                <w:rFonts w:hint="eastAsia"/>
              </w:rPr>
              <w:t xml:space="preserve"> pipeline </w:t>
            </w:r>
            <w:r>
              <w:rPr>
                <w:rFonts w:hint="eastAsia"/>
              </w:rPr>
              <w:t>是共用的</w:t>
            </w:r>
            <w:r>
              <w:rPr>
                <w:rFonts w:hint="eastAsia"/>
              </w:rPr>
              <w:t>,</w:t>
            </w:r>
            <w:r>
              <w:rPr>
                <w:rFonts w:hint="eastAsia"/>
              </w:rPr>
              <w:t>有些</w:t>
            </w:r>
            <w:r>
              <w:rPr>
                <w:rFonts w:hint="eastAsia"/>
              </w:rPr>
              <w:t xml:space="preserve"> spider </w:t>
            </w:r>
            <w:r>
              <w:rPr>
                <w:rFonts w:hint="eastAsia"/>
              </w:rPr>
              <w:t>采集的字段不包含</w:t>
            </w:r>
            <w:r>
              <w:rPr>
                <w:rFonts w:hint="eastAsia"/>
              </w:rPr>
              <w:t xml:space="preserve"> front_image_url </w:t>
            </w:r>
            <w:r>
              <w:rPr>
                <w:rFonts w:hint="eastAsia"/>
              </w:rPr>
              <w:t>字段，</w:t>
            </w:r>
          </w:p>
          <w:p w14:paraId="6E6DEAF6" w14:textId="77777777" w:rsidR="00752253" w:rsidRDefault="00752253" w:rsidP="00752253">
            <w:pPr>
              <w:rPr>
                <w:rFonts w:hint="eastAsia"/>
              </w:rPr>
            </w:pPr>
            <w:r>
              <w:rPr>
                <w:rFonts w:hint="eastAsia"/>
              </w:rPr>
              <w:t xml:space="preserve">        # </w:t>
            </w:r>
            <w:r>
              <w:rPr>
                <w:rFonts w:hint="eastAsia"/>
              </w:rPr>
              <w:t>所以这里在上节代码的基础上加个判断，判断</w:t>
            </w:r>
            <w:r>
              <w:rPr>
                <w:rFonts w:hint="eastAsia"/>
              </w:rPr>
              <w:t xml:space="preserve"> item </w:t>
            </w:r>
            <w:r>
              <w:rPr>
                <w:rFonts w:hint="eastAsia"/>
              </w:rPr>
              <w:t>是否包含</w:t>
            </w:r>
            <w:r>
              <w:rPr>
                <w:rFonts w:hint="eastAsia"/>
              </w:rPr>
              <w:t xml:space="preserve"> front_image_url </w:t>
            </w:r>
            <w:r>
              <w:rPr>
                <w:rFonts w:hint="eastAsia"/>
              </w:rPr>
              <w:t>字段，否则会出错</w:t>
            </w:r>
          </w:p>
          <w:p w14:paraId="09DBDD7A" w14:textId="77777777" w:rsidR="00752253" w:rsidRDefault="00752253" w:rsidP="00752253">
            <w:r>
              <w:t xml:space="preserve">        if 'front_image_url' in item:</w:t>
            </w:r>
          </w:p>
          <w:p w14:paraId="52CC3968" w14:textId="77777777" w:rsidR="00752253" w:rsidRDefault="00752253" w:rsidP="00752253">
            <w:pPr>
              <w:rPr>
                <w:rFonts w:hint="eastAsia"/>
              </w:rPr>
            </w:pPr>
            <w:r>
              <w:rPr>
                <w:rFonts w:hint="eastAsia"/>
              </w:rPr>
              <w:t xml:space="preserve">            # ok </w:t>
            </w:r>
            <w:r>
              <w:rPr>
                <w:rFonts w:hint="eastAsia"/>
              </w:rPr>
              <w:t>标志图片是否下载成功的变量</w:t>
            </w:r>
          </w:p>
          <w:p w14:paraId="7FC32B6F" w14:textId="77777777" w:rsidR="00752253" w:rsidRDefault="00752253" w:rsidP="00752253">
            <w:pPr>
              <w:rPr>
                <w:rFonts w:hint="eastAsia"/>
              </w:rPr>
            </w:pPr>
            <w:r>
              <w:rPr>
                <w:rFonts w:hint="eastAsia"/>
              </w:rPr>
              <w:t xml:space="preserve">            # value </w:t>
            </w:r>
            <w:r>
              <w:rPr>
                <w:rFonts w:hint="eastAsia"/>
              </w:rPr>
              <w:t>中的</w:t>
            </w:r>
            <w:r>
              <w:rPr>
                <w:rFonts w:hint="eastAsia"/>
              </w:rPr>
              <w:t xml:space="preserve"> path </w:t>
            </w:r>
            <w:r>
              <w:rPr>
                <w:rFonts w:hint="eastAsia"/>
              </w:rPr>
              <w:t>为图片下载后的本地路径</w:t>
            </w:r>
          </w:p>
          <w:p w14:paraId="7D664DA9" w14:textId="77777777" w:rsidR="00752253" w:rsidRDefault="00752253" w:rsidP="00752253">
            <w:r>
              <w:t xml:space="preserve">            for ok,value in results:</w:t>
            </w:r>
          </w:p>
          <w:p w14:paraId="58BE54D6" w14:textId="77777777" w:rsidR="00752253" w:rsidRDefault="00752253" w:rsidP="00752253">
            <w:r>
              <w:t xml:space="preserve">                image_file_path = value["path"]</w:t>
            </w:r>
          </w:p>
          <w:p w14:paraId="18C98D1B" w14:textId="77777777" w:rsidR="00752253" w:rsidRDefault="00752253" w:rsidP="00752253">
            <w:r>
              <w:t xml:space="preserve">            item["front_image_path"] = image_file_path</w:t>
            </w:r>
          </w:p>
          <w:p w14:paraId="073705DA" w14:textId="77777777" w:rsidR="00752253" w:rsidRDefault="00752253" w:rsidP="00752253">
            <w:r>
              <w:t xml:space="preserve">        return item</w:t>
            </w:r>
          </w:p>
          <w:p w14:paraId="64E822C8" w14:textId="77777777" w:rsidR="00752253" w:rsidRDefault="00752253" w:rsidP="00752253"/>
          <w:p w14:paraId="388B4167" w14:textId="77777777" w:rsidR="00752253" w:rsidRDefault="00752253" w:rsidP="00752253"/>
          <w:p w14:paraId="5158D1BA" w14:textId="77777777" w:rsidR="00752253" w:rsidRDefault="00752253" w:rsidP="00752253">
            <w:pPr>
              <w:rPr>
                <w:rFonts w:hint="eastAsia"/>
              </w:rPr>
            </w:pPr>
            <w:r>
              <w:rPr>
                <w:rFonts w:hint="eastAsia"/>
              </w:rPr>
              <w:t xml:space="preserve"># </w:t>
            </w:r>
            <w:r>
              <w:rPr>
                <w:rFonts w:hint="eastAsia"/>
              </w:rPr>
              <w:t>数据以</w:t>
            </w:r>
            <w:r>
              <w:rPr>
                <w:rFonts w:hint="eastAsia"/>
              </w:rPr>
              <w:t xml:space="preserve"> JSON </w:t>
            </w:r>
            <w:r>
              <w:rPr>
                <w:rFonts w:hint="eastAsia"/>
              </w:rPr>
              <w:t>格式保存</w:t>
            </w:r>
          </w:p>
          <w:p w14:paraId="5772A715" w14:textId="77777777" w:rsidR="00752253" w:rsidRDefault="00752253" w:rsidP="00752253">
            <w:r>
              <w:t>class JsonWithEncodingPipeline(object):</w:t>
            </w:r>
          </w:p>
          <w:p w14:paraId="6480BAA7" w14:textId="77777777" w:rsidR="00752253" w:rsidRDefault="00752253" w:rsidP="00752253">
            <w:pPr>
              <w:rPr>
                <w:rFonts w:hint="eastAsia"/>
              </w:rPr>
            </w:pPr>
            <w:r>
              <w:rPr>
                <w:rFonts w:hint="eastAsia"/>
              </w:rPr>
              <w:t xml:space="preserve">    # </w:t>
            </w:r>
            <w:r>
              <w:rPr>
                <w:rFonts w:hint="eastAsia"/>
              </w:rPr>
              <w:t>自定义</w:t>
            </w:r>
            <w:r>
              <w:rPr>
                <w:rFonts w:hint="eastAsia"/>
              </w:rPr>
              <w:t xml:space="preserve"> json </w:t>
            </w:r>
            <w:r>
              <w:rPr>
                <w:rFonts w:hint="eastAsia"/>
              </w:rPr>
              <w:t>文件的导出</w:t>
            </w:r>
          </w:p>
          <w:p w14:paraId="39857355" w14:textId="77777777" w:rsidR="00752253" w:rsidRDefault="00752253" w:rsidP="00752253">
            <w:r>
              <w:t xml:space="preserve">    def __init__(self):</w:t>
            </w:r>
          </w:p>
          <w:p w14:paraId="4FA6557A" w14:textId="77777777" w:rsidR="00752253" w:rsidRDefault="00752253" w:rsidP="00752253">
            <w:pPr>
              <w:rPr>
                <w:rFonts w:hint="eastAsia"/>
              </w:rPr>
            </w:pPr>
            <w:r>
              <w:rPr>
                <w:rFonts w:hint="eastAsia"/>
              </w:rPr>
              <w:t xml:space="preserve">        # </w:t>
            </w:r>
            <w:r>
              <w:rPr>
                <w:rFonts w:hint="eastAsia"/>
              </w:rPr>
              <w:t>把数据以</w:t>
            </w:r>
            <w:r>
              <w:rPr>
                <w:rFonts w:hint="eastAsia"/>
              </w:rPr>
              <w:t xml:space="preserve"> JSON </w:t>
            </w:r>
            <w:r>
              <w:rPr>
                <w:rFonts w:hint="eastAsia"/>
              </w:rPr>
              <w:t>格式保存到</w:t>
            </w:r>
            <w:r>
              <w:rPr>
                <w:rFonts w:hint="eastAsia"/>
              </w:rPr>
              <w:t xml:space="preserve"> article.json </w:t>
            </w:r>
            <w:r>
              <w:rPr>
                <w:rFonts w:hint="eastAsia"/>
              </w:rPr>
              <w:t>文件中</w:t>
            </w:r>
          </w:p>
          <w:p w14:paraId="3B29FBBE" w14:textId="77777777" w:rsidR="00752253" w:rsidRDefault="00752253" w:rsidP="00752253">
            <w:r>
              <w:t xml:space="preserve">        self.file = codecs.open('article.json','w',encoding='utf-8')</w:t>
            </w:r>
          </w:p>
          <w:p w14:paraId="54AB7A5E" w14:textId="77777777" w:rsidR="00752253" w:rsidRDefault="00752253" w:rsidP="00752253"/>
          <w:p w14:paraId="518259E4" w14:textId="77777777" w:rsidR="00752253" w:rsidRDefault="00752253" w:rsidP="00752253"/>
          <w:p w14:paraId="10BF4F55" w14:textId="77777777" w:rsidR="00752253" w:rsidRDefault="00752253" w:rsidP="00752253">
            <w:r>
              <w:t xml:space="preserve">    def process_item(self, item, spider):</w:t>
            </w:r>
          </w:p>
          <w:p w14:paraId="165318A5" w14:textId="77777777" w:rsidR="00752253" w:rsidRDefault="00752253" w:rsidP="00752253">
            <w:r>
              <w:t xml:space="preserve">        lines = json.dumps(dict(item),ensure_ascii=False) + "\n"</w:t>
            </w:r>
          </w:p>
          <w:p w14:paraId="0CE51E3A" w14:textId="77777777" w:rsidR="00752253" w:rsidRDefault="00752253" w:rsidP="00752253">
            <w:r>
              <w:lastRenderedPageBreak/>
              <w:t xml:space="preserve">        self.file.write(lines)</w:t>
            </w:r>
          </w:p>
          <w:p w14:paraId="4CC557F5" w14:textId="77777777" w:rsidR="00752253" w:rsidRDefault="00752253" w:rsidP="00752253">
            <w:r>
              <w:t xml:space="preserve">        return item</w:t>
            </w:r>
          </w:p>
          <w:p w14:paraId="49CC3762" w14:textId="77777777" w:rsidR="00752253" w:rsidRDefault="00752253" w:rsidP="00752253"/>
          <w:p w14:paraId="3A757B3A" w14:textId="77777777" w:rsidR="00752253" w:rsidRDefault="00752253" w:rsidP="00752253"/>
          <w:p w14:paraId="480524A1" w14:textId="77777777" w:rsidR="00752253" w:rsidRDefault="00752253" w:rsidP="00752253">
            <w:r>
              <w:t xml:space="preserve">    def spider_closed(self,spider):</w:t>
            </w:r>
          </w:p>
          <w:p w14:paraId="085B160C" w14:textId="77777777" w:rsidR="00752253" w:rsidRDefault="00752253" w:rsidP="00752253">
            <w:r>
              <w:t xml:space="preserve">        self.file.close()</w:t>
            </w:r>
          </w:p>
          <w:p w14:paraId="296990DE" w14:textId="77777777" w:rsidR="00752253" w:rsidRDefault="00752253" w:rsidP="00752253"/>
          <w:p w14:paraId="51E76B91" w14:textId="77777777" w:rsidR="00752253" w:rsidRDefault="00752253" w:rsidP="00752253"/>
          <w:p w14:paraId="36166820" w14:textId="77777777" w:rsidR="00752253" w:rsidRDefault="00752253" w:rsidP="00752253"/>
          <w:p w14:paraId="14A57449" w14:textId="77777777" w:rsidR="00752253" w:rsidRDefault="00752253" w:rsidP="00752253"/>
          <w:p w14:paraId="2A6AD423" w14:textId="77777777" w:rsidR="00752253" w:rsidRDefault="00752253" w:rsidP="00752253">
            <w:pPr>
              <w:rPr>
                <w:rFonts w:hint="eastAsia"/>
              </w:rPr>
            </w:pPr>
            <w:r>
              <w:rPr>
                <w:rFonts w:hint="eastAsia"/>
              </w:rPr>
              <w:t xml:space="preserve"># </w:t>
            </w:r>
            <w:r>
              <w:rPr>
                <w:rFonts w:hint="eastAsia"/>
              </w:rPr>
              <w:t>使用</w:t>
            </w:r>
            <w:r>
              <w:rPr>
                <w:rFonts w:hint="eastAsia"/>
              </w:rPr>
              <w:t xml:space="preserve"> scrapy </w:t>
            </w:r>
            <w:r>
              <w:rPr>
                <w:rFonts w:hint="eastAsia"/>
              </w:rPr>
              <w:t>提供的</w:t>
            </w:r>
            <w:r>
              <w:rPr>
                <w:rFonts w:hint="eastAsia"/>
              </w:rPr>
              <w:t xml:space="preserve"> json export </w:t>
            </w:r>
            <w:r>
              <w:rPr>
                <w:rFonts w:hint="eastAsia"/>
              </w:rPr>
              <w:t>导出数据到</w:t>
            </w:r>
            <w:r>
              <w:rPr>
                <w:rFonts w:hint="eastAsia"/>
              </w:rPr>
              <w:t xml:space="preserve"> json </w:t>
            </w:r>
            <w:r>
              <w:rPr>
                <w:rFonts w:hint="eastAsia"/>
              </w:rPr>
              <w:t>文件</w:t>
            </w:r>
          </w:p>
          <w:p w14:paraId="5F58FE5B" w14:textId="77777777" w:rsidR="00752253" w:rsidRDefault="00752253" w:rsidP="00752253">
            <w:r>
              <w:t>class JsonExporterPipeline(object):</w:t>
            </w:r>
          </w:p>
          <w:p w14:paraId="7422D960" w14:textId="77777777" w:rsidR="00752253" w:rsidRDefault="00752253" w:rsidP="00752253">
            <w:r>
              <w:t xml:space="preserve">    def __init__(self):</w:t>
            </w:r>
          </w:p>
          <w:p w14:paraId="77FA1C6D" w14:textId="77777777" w:rsidR="00752253" w:rsidRDefault="00752253" w:rsidP="00752253">
            <w:r>
              <w:t xml:space="preserve">        self.file = open('articleexport.json','wb')</w:t>
            </w:r>
          </w:p>
          <w:p w14:paraId="512178CF" w14:textId="77777777" w:rsidR="00752253" w:rsidRDefault="00752253" w:rsidP="00752253">
            <w:r>
              <w:t xml:space="preserve">        self.exporter = JsonItemExporter(self.file,encoding='utf-8',ensure_ascii=False)</w:t>
            </w:r>
          </w:p>
          <w:p w14:paraId="0C2476BE" w14:textId="77777777" w:rsidR="00752253" w:rsidRDefault="00752253" w:rsidP="00752253">
            <w:r>
              <w:t xml:space="preserve">        self.exporter.start_exporting()</w:t>
            </w:r>
          </w:p>
          <w:p w14:paraId="6DEC0CD2" w14:textId="77777777" w:rsidR="00752253" w:rsidRDefault="00752253" w:rsidP="00752253"/>
          <w:p w14:paraId="13B4BE2A" w14:textId="77777777" w:rsidR="00752253" w:rsidRDefault="00752253" w:rsidP="00752253"/>
          <w:p w14:paraId="17F01E10" w14:textId="77777777" w:rsidR="00752253" w:rsidRDefault="00752253" w:rsidP="00752253">
            <w:r>
              <w:t xml:space="preserve">    def process_item(self, item, spider):</w:t>
            </w:r>
          </w:p>
          <w:p w14:paraId="71BE0641" w14:textId="77777777" w:rsidR="00752253" w:rsidRDefault="00752253" w:rsidP="00752253">
            <w:r>
              <w:t xml:space="preserve">        self.exporter.export_item(item)</w:t>
            </w:r>
          </w:p>
          <w:p w14:paraId="2202DF88" w14:textId="77777777" w:rsidR="00752253" w:rsidRDefault="00752253" w:rsidP="00752253">
            <w:r>
              <w:t xml:space="preserve">        return item</w:t>
            </w:r>
          </w:p>
          <w:p w14:paraId="634617E1" w14:textId="77777777" w:rsidR="00752253" w:rsidRDefault="00752253" w:rsidP="00752253"/>
          <w:p w14:paraId="130F0AC7" w14:textId="77777777" w:rsidR="00752253" w:rsidRDefault="00752253" w:rsidP="00752253"/>
          <w:p w14:paraId="431D2752" w14:textId="77777777" w:rsidR="00752253" w:rsidRDefault="00752253" w:rsidP="00752253">
            <w:r>
              <w:t xml:space="preserve">    def close_spider(self,spider):</w:t>
            </w:r>
          </w:p>
          <w:p w14:paraId="507A4303" w14:textId="77777777" w:rsidR="00752253" w:rsidRDefault="00752253" w:rsidP="00752253">
            <w:r>
              <w:t xml:space="preserve">        self.exporter.finish_exporting()</w:t>
            </w:r>
          </w:p>
          <w:p w14:paraId="7D69BC34" w14:textId="77777777" w:rsidR="00752253" w:rsidRDefault="00752253" w:rsidP="00752253">
            <w:r>
              <w:t xml:space="preserve">        self.file.close()</w:t>
            </w:r>
          </w:p>
          <w:p w14:paraId="5C66093B" w14:textId="77777777" w:rsidR="00752253" w:rsidRDefault="00752253" w:rsidP="00752253"/>
          <w:p w14:paraId="517CFD77" w14:textId="77777777" w:rsidR="00752253" w:rsidRDefault="00752253" w:rsidP="00752253"/>
          <w:p w14:paraId="4314A0B0" w14:textId="77777777" w:rsidR="00752253" w:rsidRDefault="00752253" w:rsidP="00752253">
            <w:r>
              <w:t>class MysqlPipeline(object):</w:t>
            </w:r>
          </w:p>
          <w:p w14:paraId="09654D58" w14:textId="77777777" w:rsidR="00752253" w:rsidRDefault="00752253" w:rsidP="00752253">
            <w:pPr>
              <w:rPr>
                <w:rFonts w:hint="eastAsia"/>
              </w:rPr>
            </w:pPr>
            <w:r>
              <w:rPr>
                <w:rFonts w:hint="eastAsia"/>
              </w:rPr>
              <w:t xml:space="preserve">    #</w:t>
            </w:r>
            <w:r>
              <w:rPr>
                <w:rFonts w:hint="eastAsia"/>
              </w:rPr>
              <w:t>采用同步机制插入数据库，效率较低，容易阻塞</w:t>
            </w:r>
          </w:p>
          <w:p w14:paraId="0E54CE70" w14:textId="77777777" w:rsidR="00752253" w:rsidRDefault="00752253" w:rsidP="00752253">
            <w:r>
              <w:t xml:space="preserve">    def __init__(self):</w:t>
            </w:r>
          </w:p>
          <w:p w14:paraId="66804B45" w14:textId="77777777" w:rsidR="00752253" w:rsidRDefault="00752253" w:rsidP="00752253">
            <w:r>
              <w:t xml:space="preserve">        self.conn = MySQLdb.connect('127.0.0.1','root','root','article_spider',charset='utf-8',use_unicode=True)</w:t>
            </w:r>
          </w:p>
          <w:p w14:paraId="62D472D3" w14:textId="77777777" w:rsidR="00752253" w:rsidRDefault="00752253" w:rsidP="00752253">
            <w:r>
              <w:t xml:space="preserve">        self.cursor = self.conn.cursor()</w:t>
            </w:r>
          </w:p>
          <w:p w14:paraId="0B4603EA" w14:textId="77777777" w:rsidR="00752253" w:rsidRDefault="00752253" w:rsidP="00752253"/>
          <w:p w14:paraId="1810D3C5" w14:textId="77777777" w:rsidR="00752253" w:rsidRDefault="00752253" w:rsidP="00752253"/>
          <w:p w14:paraId="5898E30A" w14:textId="77777777" w:rsidR="00752253" w:rsidRDefault="00752253" w:rsidP="00752253">
            <w:r>
              <w:t xml:space="preserve">    def process_item(self, item, spider):</w:t>
            </w:r>
          </w:p>
          <w:p w14:paraId="7C4AD27E" w14:textId="77777777" w:rsidR="00752253" w:rsidRDefault="00752253" w:rsidP="00752253">
            <w:r>
              <w:t xml:space="preserve">        insert_sql = """</w:t>
            </w:r>
          </w:p>
          <w:p w14:paraId="5D7A2023" w14:textId="77777777" w:rsidR="00752253" w:rsidRDefault="00752253" w:rsidP="00752253">
            <w:r>
              <w:t xml:space="preserve">            insert into jobbole_article(title,create_date,url,fav_nums)</w:t>
            </w:r>
          </w:p>
          <w:p w14:paraId="312FBC00" w14:textId="77777777" w:rsidR="00752253" w:rsidRDefault="00752253" w:rsidP="00752253">
            <w:r>
              <w:t xml:space="preserve">            values(%s,%s,%s,%s)</w:t>
            </w:r>
          </w:p>
          <w:p w14:paraId="0F4C2B50" w14:textId="77777777" w:rsidR="00752253" w:rsidRDefault="00752253" w:rsidP="00752253">
            <w:r>
              <w:t xml:space="preserve">        """</w:t>
            </w:r>
          </w:p>
          <w:p w14:paraId="78265155" w14:textId="77777777" w:rsidR="00752253" w:rsidRDefault="00752253" w:rsidP="00752253">
            <w:r>
              <w:lastRenderedPageBreak/>
              <w:t xml:space="preserve">        self.cursor.execute(insert_sql,(item['title'],item['create_date'],item['url'],item['fav_nums']))</w:t>
            </w:r>
          </w:p>
          <w:p w14:paraId="710B2FB3" w14:textId="77777777" w:rsidR="00752253" w:rsidRDefault="00752253" w:rsidP="00752253">
            <w:r>
              <w:t xml:space="preserve">        self.conn.commit()</w:t>
            </w:r>
          </w:p>
          <w:p w14:paraId="5531CFC0" w14:textId="77777777" w:rsidR="00752253" w:rsidRDefault="00752253" w:rsidP="00752253"/>
          <w:p w14:paraId="72FBDDFA" w14:textId="77777777" w:rsidR="00752253" w:rsidRDefault="00752253" w:rsidP="00752253"/>
          <w:p w14:paraId="437FA8DF" w14:textId="77777777" w:rsidR="00752253" w:rsidRDefault="00752253" w:rsidP="00752253">
            <w:pPr>
              <w:rPr>
                <w:rFonts w:hint="eastAsia"/>
              </w:rPr>
            </w:pPr>
            <w:r>
              <w:rPr>
                <w:rFonts w:hint="eastAsia"/>
              </w:rPr>
              <w:t xml:space="preserve"># </w:t>
            </w:r>
            <w:r>
              <w:rPr>
                <w:rFonts w:hint="eastAsia"/>
              </w:rPr>
              <w:t>使用</w:t>
            </w:r>
            <w:r>
              <w:rPr>
                <w:rFonts w:hint="eastAsia"/>
              </w:rPr>
              <w:t xml:space="preserve"> Twisted </w:t>
            </w:r>
            <w:r>
              <w:rPr>
                <w:rFonts w:hint="eastAsia"/>
              </w:rPr>
              <w:t>提供的链接池操作数据库</w:t>
            </w:r>
            <w:r>
              <w:rPr>
                <w:rFonts w:hint="eastAsia"/>
              </w:rPr>
              <w:t>,</w:t>
            </w:r>
            <w:r>
              <w:rPr>
                <w:rFonts w:hint="eastAsia"/>
              </w:rPr>
              <w:t>可以把我们的数据异步化插入数据库，把插入操作变成异步操作</w:t>
            </w:r>
          </w:p>
          <w:p w14:paraId="137E3FF7" w14:textId="77777777" w:rsidR="00752253" w:rsidRDefault="00752253" w:rsidP="00752253">
            <w:pPr>
              <w:rPr>
                <w:rFonts w:hint="eastAsia"/>
              </w:rPr>
            </w:pPr>
            <w:r>
              <w:rPr>
                <w:rFonts w:hint="eastAsia"/>
              </w:rPr>
              <w:t xml:space="preserve"># </w:t>
            </w:r>
            <w:r>
              <w:rPr>
                <w:rFonts w:hint="eastAsia"/>
              </w:rPr>
              <w:t>链接信息在</w:t>
            </w:r>
            <w:r>
              <w:rPr>
                <w:rFonts w:hint="eastAsia"/>
              </w:rPr>
              <w:t xml:space="preserve"> settings.py </w:t>
            </w:r>
            <w:r>
              <w:rPr>
                <w:rFonts w:hint="eastAsia"/>
              </w:rPr>
              <w:t>中配置</w:t>
            </w:r>
          </w:p>
          <w:p w14:paraId="6D68AF1C" w14:textId="77777777" w:rsidR="00752253" w:rsidRDefault="00752253" w:rsidP="00752253">
            <w:pPr>
              <w:rPr>
                <w:rFonts w:hint="eastAsia"/>
              </w:rPr>
            </w:pPr>
            <w:r>
              <w:rPr>
                <w:rFonts w:hint="eastAsia"/>
              </w:rPr>
              <w:t xml:space="preserve"># </w:t>
            </w:r>
            <w:r>
              <w:rPr>
                <w:rFonts w:hint="eastAsia"/>
              </w:rPr>
              <w:t>目前</w:t>
            </w:r>
            <w:r>
              <w:rPr>
                <w:rFonts w:hint="eastAsia"/>
              </w:rPr>
              <w:t xml:space="preserve"> Twisted </w:t>
            </w:r>
            <w:r>
              <w:rPr>
                <w:rFonts w:hint="eastAsia"/>
              </w:rPr>
              <w:t>只支持关系型数据库的异步操作，不支持非关系型数据库</w:t>
            </w:r>
          </w:p>
          <w:p w14:paraId="6412B0D8" w14:textId="77777777" w:rsidR="00752253" w:rsidRDefault="00752253" w:rsidP="00752253">
            <w:r>
              <w:t>class MysqlTwistedPipeline(object):</w:t>
            </w:r>
          </w:p>
          <w:p w14:paraId="3C17290F" w14:textId="77777777" w:rsidR="00752253" w:rsidRDefault="00752253" w:rsidP="00752253"/>
          <w:p w14:paraId="5F8EEF14" w14:textId="77777777" w:rsidR="00752253" w:rsidRDefault="00752253" w:rsidP="00752253"/>
          <w:p w14:paraId="0976A8D0" w14:textId="77777777" w:rsidR="00752253" w:rsidRDefault="00752253" w:rsidP="00752253">
            <w:r>
              <w:t xml:space="preserve">    def __init__(self,dbpool):</w:t>
            </w:r>
          </w:p>
          <w:p w14:paraId="2836DF2C" w14:textId="77777777" w:rsidR="00752253" w:rsidRDefault="00752253" w:rsidP="00752253">
            <w:r>
              <w:t xml:space="preserve">        self.dbpool = dbpool</w:t>
            </w:r>
          </w:p>
          <w:p w14:paraId="5C1C69E2" w14:textId="77777777" w:rsidR="00752253" w:rsidRDefault="00752253" w:rsidP="00752253"/>
          <w:p w14:paraId="4916E735" w14:textId="77777777" w:rsidR="00752253" w:rsidRDefault="00752253" w:rsidP="00752253"/>
          <w:p w14:paraId="0EB0A982" w14:textId="77777777" w:rsidR="00752253" w:rsidRDefault="00752253" w:rsidP="00752253">
            <w:pPr>
              <w:rPr>
                <w:rFonts w:hint="eastAsia"/>
              </w:rPr>
            </w:pPr>
            <w:r>
              <w:rPr>
                <w:rFonts w:hint="eastAsia"/>
              </w:rPr>
              <w:t xml:space="preserve">    # </w:t>
            </w:r>
            <w:r>
              <w:rPr>
                <w:rFonts w:hint="eastAsia"/>
              </w:rPr>
              <w:t>该函数的定义是固定的，也就是说函数名</w:t>
            </w:r>
            <w:r>
              <w:rPr>
                <w:rFonts w:hint="eastAsia"/>
              </w:rPr>
              <w:t xml:space="preserve"> from_settings </w:t>
            </w:r>
            <w:r>
              <w:rPr>
                <w:rFonts w:hint="eastAsia"/>
              </w:rPr>
              <w:t>是固定的</w:t>
            </w:r>
            <w:r>
              <w:rPr>
                <w:rFonts w:hint="eastAsia"/>
              </w:rPr>
              <w:t>,</w:t>
            </w:r>
            <w:r>
              <w:rPr>
                <w:rFonts w:hint="eastAsia"/>
              </w:rPr>
              <w:t>用于读取</w:t>
            </w:r>
            <w:r>
              <w:rPr>
                <w:rFonts w:hint="eastAsia"/>
              </w:rPr>
              <w:t xml:space="preserve"> settings.py </w:t>
            </w:r>
            <w:r>
              <w:rPr>
                <w:rFonts w:hint="eastAsia"/>
              </w:rPr>
              <w:t>配置文件</w:t>
            </w:r>
          </w:p>
          <w:p w14:paraId="2A639E1E" w14:textId="77777777" w:rsidR="00752253" w:rsidRDefault="00752253" w:rsidP="00752253">
            <w:pPr>
              <w:rPr>
                <w:rFonts w:hint="eastAsia"/>
              </w:rPr>
            </w:pPr>
            <w:r>
              <w:rPr>
                <w:rFonts w:hint="eastAsia"/>
              </w:rPr>
              <w:t xml:space="preserve">    # </w:t>
            </w:r>
            <w:r>
              <w:rPr>
                <w:rFonts w:hint="eastAsia"/>
              </w:rPr>
              <w:t>该方法在我们自定义组件和扩展的时候非常有用</w:t>
            </w:r>
          </w:p>
          <w:p w14:paraId="4AB5C016" w14:textId="77777777" w:rsidR="00752253" w:rsidRDefault="00752253" w:rsidP="00752253">
            <w:pPr>
              <w:rPr>
                <w:rFonts w:hint="eastAsia"/>
              </w:rPr>
            </w:pPr>
            <w:r>
              <w:rPr>
                <w:rFonts w:hint="eastAsia"/>
              </w:rPr>
              <w:t xml:space="preserve">    # </w:t>
            </w:r>
            <w:r>
              <w:rPr>
                <w:rFonts w:hint="eastAsia"/>
              </w:rPr>
              <w:t>这里的参数</w:t>
            </w:r>
            <w:r>
              <w:rPr>
                <w:rFonts w:hint="eastAsia"/>
              </w:rPr>
              <w:t xml:space="preserve"> settings </w:t>
            </w:r>
            <w:r>
              <w:rPr>
                <w:rFonts w:hint="eastAsia"/>
              </w:rPr>
              <w:t>其实就是对应于</w:t>
            </w:r>
            <w:r>
              <w:rPr>
                <w:rFonts w:hint="eastAsia"/>
              </w:rPr>
              <w:t xml:space="preserve"> settings.py </w:t>
            </w:r>
            <w:r>
              <w:rPr>
                <w:rFonts w:hint="eastAsia"/>
              </w:rPr>
              <w:t>这个文件</w:t>
            </w:r>
          </w:p>
          <w:p w14:paraId="3996E801" w14:textId="77777777" w:rsidR="00752253" w:rsidRDefault="00752253" w:rsidP="00752253">
            <w:pPr>
              <w:rPr>
                <w:rFonts w:hint="eastAsia"/>
              </w:rPr>
            </w:pPr>
            <w:r>
              <w:rPr>
                <w:rFonts w:hint="eastAsia"/>
              </w:rPr>
              <w:t xml:space="preserve">    # from_settings </w:t>
            </w:r>
            <w:r>
              <w:rPr>
                <w:rFonts w:hint="eastAsia"/>
              </w:rPr>
              <w:t>由</w:t>
            </w:r>
            <w:r>
              <w:rPr>
                <w:rFonts w:hint="eastAsia"/>
              </w:rPr>
              <w:t xml:space="preserve"> scrapy </w:t>
            </w:r>
            <w:r>
              <w:rPr>
                <w:rFonts w:hint="eastAsia"/>
              </w:rPr>
              <w:t>自动调用，在调用的时候会把</w:t>
            </w:r>
            <w:r>
              <w:rPr>
                <w:rFonts w:hint="eastAsia"/>
              </w:rPr>
              <w:t xml:space="preserve"> settings.py </w:t>
            </w:r>
            <w:r>
              <w:rPr>
                <w:rFonts w:hint="eastAsia"/>
              </w:rPr>
              <w:t>的内容传递到</w:t>
            </w:r>
            <w:r>
              <w:rPr>
                <w:rFonts w:hint="eastAsia"/>
              </w:rPr>
              <w:t xml:space="preserve"> settings </w:t>
            </w:r>
            <w:r>
              <w:rPr>
                <w:rFonts w:hint="eastAsia"/>
              </w:rPr>
              <w:t>变量</w:t>
            </w:r>
          </w:p>
          <w:p w14:paraId="6D4F4A4C" w14:textId="77777777" w:rsidR="00752253" w:rsidRDefault="00752253" w:rsidP="00752253">
            <w:r>
              <w:t xml:space="preserve">    @classmethod</w:t>
            </w:r>
          </w:p>
          <w:p w14:paraId="15E240F2" w14:textId="77777777" w:rsidR="00752253" w:rsidRDefault="00752253" w:rsidP="00752253">
            <w:r>
              <w:t xml:space="preserve">    def from_settings(cls,settings):</w:t>
            </w:r>
          </w:p>
          <w:p w14:paraId="23E236CB" w14:textId="77777777" w:rsidR="00752253" w:rsidRDefault="00752253" w:rsidP="00752253">
            <w:r>
              <w:t xml:space="preserve">        dbparms = dict(</w:t>
            </w:r>
          </w:p>
          <w:p w14:paraId="385CCA09" w14:textId="77777777" w:rsidR="00752253" w:rsidRDefault="00752253" w:rsidP="00752253">
            <w:r>
              <w:t xml:space="preserve">            host = settings['MYSQL_HOST'],</w:t>
            </w:r>
          </w:p>
          <w:p w14:paraId="5ABF8F43" w14:textId="77777777" w:rsidR="00752253" w:rsidRDefault="00752253" w:rsidP="00752253">
            <w:r>
              <w:t xml:space="preserve">            db = settings['MYSQL_DBNAME'],</w:t>
            </w:r>
          </w:p>
          <w:p w14:paraId="01E7EEEF" w14:textId="77777777" w:rsidR="00752253" w:rsidRDefault="00752253" w:rsidP="00752253">
            <w:r>
              <w:t xml:space="preserve">            user = settings['MYSQL_USER'],</w:t>
            </w:r>
          </w:p>
          <w:p w14:paraId="39C60863" w14:textId="77777777" w:rsidR="00752253" w:rsidRDefault="00752253" w:rsidP="00752253">
            <w:r>
              <w:t xml:space="preserve">            passwd = settings['MYSQL_PASSWORD'],</w:t>
            </w:r>
          </w:p>
          <w:p w14:paraId="7D3C9555" w14:textId="77777777" w:rsidR="00752253" w:rsidRDefault="00752253" w:rsidP="00752253">
            <w:r>
              <w:t xml:space="preserve">            charset = 'utf8',</w:t>
            </w:r>
          </w:p>
          <w:p w14:paraId="1839C6C8" w14:textId="77777777" w:rsidR="00752253" w:rsidRDefault="00752253" w:rsidP="00752253">
            <w:r>
              <w:t xml:space="preserve">            cursorclass = MySQLdb.cursors.DictCursor,</w:t>
            </w:r>
          </w:p>
          <w:p w14:paraId="7B8BA585" w14:textId="77777777" w:rsidR="00752253" w:rsidRDefault="00752253" w:rsidP="00752253">
            <w:r>
              <w:t xml:space="preserve">            use_unicode = True,</w:t>
            </w:r>
          </w:p>
          <w:p w14:paraId="3759C85E" w14:textId="77777777" w:rsidR="00752253" w:rsidRDefault="00752253" w:rsidP="00752253">
            <w:r>
              <w:t xml:space="preserve">        )</w:t>
            </w:r>
          </w:p>
          <w:p w14:paraId="0A688B1A" w14:textId="77777777" w:rsidR="00752253" w:rsidRDefault="00752253" w:rsidP="00752253">
            <w:r>
              <w:t xml:space="preserve">        dbpool = adbapi.ConnectionPool("MySQLdb",**dbparms)</w:t>
            </w:r>
          </w:p>
          <w:p w14:paraId="67AD2CD3" w14:textId="77777777" w:rsidR="00752253" w:rsidRDefault="00752253" w:rsidP="00752253">
            <w:r>
              <w:t xml:space="preserve">        return cls(dbpool)</w:t>
            </w:r>
          </w:p>
          <w:p w14:paraId="799D8652" w14:textId="77777777" w:rsidR="00752253" w:rsidRDefault="00752253" w:rsidP="00752253"/>
          <w:p w14:paraId="2B36F8AB" w14:textId="77777777" w:rsidR="00752253" w:rsidRDefault="00752253" w:rsidP="00752253"/>
          <w:p w14:paraId="76EE7BC7" w14:textId="77777777" w:rsidR="00752253" w:rsidRDefault="00752253" w:rsidP="00752253">
            <w:r>
              <w:t xml:space="preserve">    def process_item(self, item, spider):</w:t>
            </w:r>
          </w:p>
          <w:p w14:paraId="360F8252" w14:textId="77777777" w:rsidR="00752253" w:rsidRDefault="00752253" w:rsidP="00752253">
            <w:pPr>
              <w:rPr>
                <w:rFonts w:hint="eastAsia"/>
              </w:rPr>
            </w:pPr>
            <w:r>
              <w:rPr>
                <w:rFonts w:hint="eastAsia"/>
              </w:rPr>
              <w:t xml:space="preserve">        #</w:t>
            </w:r>
            <w:r>
              <w:rPr>
                <w:rFonts w:hint="eastAsia"/>
              </w:rPr>
              <w:t>使用</w:t>
            </w:r>
            <w:r>
              <w:rPr>
                <w:rFonts w:hint="eastAsia"/>
              </w:rPr>
              <w:t xml:space="preserve"> twisted </w:t>
            </w:r>
            <w:r>
              <w:rPr>
                <w:rFonts w:hint="eastAsia"/>
              </w:rPr>
              <w:t>将</w:t>
            </w:r>
            <w:r>
              <w:rPr>
                <w:rFonts w:hint="eastAsia"/>
              </w:rPr>
              <w:t xml:space="preserve"> mysql </w:t>
            </w:r>
            <w:r>
              <w:rPr>
                <w:rFonts w:hint="eastAsia"/>
              </w:rPr>
              <w:t>的</w:t>
            </w:r>
            <w:r>
              <w:rPr>
                <w:rFonts w:hint="eastAsia"/>
              </w:rPr>
              <w:t xml:space="preserve"> insert </w:t>
            </w:r>
            <w:r>
              <w:rPr>
                <w:rFonts w:hint="eastAsia"/>
              </w:rPr>
              <w:t>操作变成异步执行</w:t>
            </w:r>
          </w:p>
          <w:p w14:paraId="0C07558A" w14:textId="77777777" w:rsidR="00752253" w:rsidRDefault="00752253" w:rsidP="00752253">
            <w:r>
              <w:t xml:space="preserve">        query = self.dbpool.runInteraction(self.do_insert,item)</w:t>
            </w:r>
          </w:p>
          <w:p w14:paraId="10694921" w14:textId="77777777" w:rsidR="00752253" w:rsidRDefault="00752253" w:rsidP="00752253">
            <w:pPr>
              <w:rPr>
                <w:rFonts w:hint="eastAsia"/>
              </w:rPr>
            </w:pPr>
            <w:r>
              <w:rPr>
                <w:rFonts w:hint="eastAsia"/>
              </w:rPr>
              <w:t xml:space="preserve">        query.addErrback(self.handle_error,item,spider) # </w:t>
            </w:r>
            <w:r>
              <w:rPr>
                <w:rFonts w:hint="eastAsia"/>
              </w:rPr>
              <w:t>处理异常</w:t>
            </w:r>
          </w:p>
          <w:p w14:paraId="32274118" w14:textId="77777777" w:rsidR="00752253" w:rsidRDefault="00752253" w:rsidP="00752253"/>
          <w:p w14:paraId="26F901D9" w14:textId="77777777" w:rsidR="00752253" w:rsidRDefault="00752253" w:rsidP="00752253"/>
          <w:p w14:paraId="39C8AA4A" w14:textId="77777777" w:rsidR="00752253" w:rsidRDefault="00752253" w:rsidP="00752253">
            <w:r>
              <w:lastRenderedPageBreak/>
              <w:t xml:space="preserve">    def handle_error(self,failure,item,spider):</w:t>
            </w:r>
          </w:p>
          <w:p w14:paraId="6239A528" w14:textId="77777777" w:rsidR="00752253" w:rsidRDefault="00752253" w:rsidP="00752253">
            <w:pPr>
              <w:rPr>
                <w:rFonts w:hint="eastAsia"/>
              </w:rPr>
            </w:pPr>
            <w:r>
              <w:rPr>
                <w:rFonts w:hint="eastAsia"/>
              </w:rPr>
              <w:t xml:space="preserve">        #</w:t>
            </w:r>
            <w:r>
              <w:rPr>
                <w:rFonts w:hint="eastAsia"/>
              </w:rPr>
              <w:t>处理异步插入异常</w:t>
            </w:r>
          </w:p>
          <w:p w14:paraId="5881EC49" w14:textId="77777777" w:rsidR="00752253" w:rsidRDefault="00752253" w:rsidP="00752253">
            <w:r>
              <w:t xml:space="preserve">        print(failure)</w:t>
            </w:r>
          </w:p>
          <w:p w14:paraId="0B5296EC" w14:textId="77777777" w:rsidR="00752253" w:rsidRDefault="00752253" w:rsidP="00752253"/>
          <w:p w14:paraId="7A748C82" w14:textId="77777777" w:rsidR="00752253" w:rsidRDefault="00752253" w:rsidP="00752253"/>
          <w:p w14:paraId="643F60F1" w14:textId="77777777" w:rsidR="00752253" w:rsidRDefault="00752253" w:rsidP="00752253">
            <w:r>
              <w:t xml:space="preserve">    def do_insert(self,cursor,item):</w:t>
            </w:r>
          </w:p>
          <w:p w14:paraId="6E76F85B" w14:textId="77777777" w:rsidR="00752253" w:rsidRDefault="00752253" w:rsidP="00752253">
            <w:pPr>
              <w:rPr>
                <w:rFonts w:hint="eastAsia"/>
              </w:rPr>
            </w:pPr>
            <w:r>
              <w:rPr>
                <w:rFonts w:hint="eastAsia"/>
              </w:rPr>
              <w:t xml:space="preserve">        #</w:t>
            </w:r>
            <w:r>
              <w:rPr>
                <w:rFonts w:hint="eastAsia"/>
              </w:rPr>
              <w:t>执行具体的</w:t>
            </w:r>
            <w:r>
              <w:rPr>
                <w:rFonts w:hint="eastAsia"/>
              </w:rPr>
              <w:t xml:space="preserve"> insert </w:t>
            </w:r>
            <w:r>
              <w:rPr>
                <w:rFonts w:hint="eastAsia"/>
              </w:rPr>
              <w:t>操作语句</w:t>
            </w:r>
          </w:p>
          <w:p w14:paraId="6522B018" w14:textId="77777777" w:rsidR="00752253" w:rsidRDefault="00752253" w:rsidP="00752253">
            <w:r>
              <w:t xml:space="preserve">        insert_sql = """</w:t>
            </w:r>
          </w:p>
          <w:p w14:paraId="7ECA7E6D" w14:textId="77777777" w:rsidR="00752253" w:rsidRDefault="00752253" w:rsidP="00752253">
            <w:r>
              <w:t xml:space="preserve">            insert into jobbole_article(title,create_date,url,fav_nums)</w:t>
            </w:r>
          </w:p>
          <w:p w14:paraId="39612983" w14:textId="77777777" w:rsidR="00752253" w:rsidRDefault="00752253" w:rsidP="00752253">
            <w:r>
              <w:t xml:space="preserve">            values(%s,%s,%s,%s)</w:t>
            </w:r>
          </w:p>
          <w:p w14:paraId="5F8261A0" w14:textId="77777777" w:rsidR="00752253" w:rsidRDefault="00752253" w:rsidP="00752253">
            <w:r>
              <w:t xml:space="preserve">        """</w:t>
            </w:r>
          </w:p>
          <w:p w14:paraId="3F31DDB3" w14:textId="27E82B91" w:rsidR="00E7369B" w:rsidRDefault="00752253" w:rsidP="00752253">
            <w:pPr>
              <w:rPr>
                <w:rFonts w:hint="eastAsia"/>
              </w:rPr>
            </w:pPr>
            <w:r>
              <w:t xml:space="preserve">        cursor.execute(insert_sql,(item['title'],item['create_date'],item['url'],item['fav_nums']))</w:t>
            </w:r>
          </w:p>
        </w:tc>
      </w:tr>
    </w:tbl>
    <w:p w14:paraId="5EF64DC2" w14:textId="7E6C2FCF" w:rsidR="00D31FB1" w:rsidRDefault="00D31FB1" w:rsidP="00D31FB1"/>
    <w:p w14:paraId="17730812" w14:textId="77777777" w:rsidR="00C13972" w:rsidRDefault="00C13972" w:rsidP="00D31FB1">
      <w:pPr>
        <w:rPr>
          <w:rFonts w:hint="eastAsia"/>
        </w:rPr>
      </w:pPr>
    </w:p>
    <w:p w14:paraId="731143B6" w14:textId="785FA123" w:rsidR="00AE42AA" w:rsidRDefault="00AE42AA" w:rsidP="005E7842"/>
    <w:p w14:paraId="07B5BE05" w14:textId="6247747F" w:rsidR="00AE42AA" w:rsidRDefault="00AE42AA" w:rsidP="005E7842"/>
    <w:p w14:paraId="6A4D0C31" w14:textId="28D9AEC3" w:rsidR="00AE42AA" w:rsidRDefault="00AE42AA" w:rsidP="005E7842"/>
    <w:p w14:paraId="42122517" w14:textId="4D25AA50" w:rsidR="00AE42AA" w:rsidRDefault="00AE42AA" w:rsidP="005E7842"/>
    <w:p w14:paraId="3903996D" w14:textId="5A21C6AF" w:rsidR="00AE42AA" w:rsidRDefault="00AE42AA" w:rsidP="005E7842"/>
    <w:p w14:paraId="5CD00A7A" w14:textId="342EE188" w:rsidR="00AE42AA" w:rsidRDefault="00AE42AA" w:rsidP="005E7842"/>
    <w:p w14:paraId="058EF7E0" w14:textId="58C7FB34" w:rsidR="00AE42AA" w:rsidRDefault="00AE42AA" w:rsidP="005E7842"/>
    <w:p w14:paraId="0AFCE7E4" w14:textId="2358BBD2" w:rsidR="00AE42AA" w:rsidRDefault="00AE42AA" w:rsidP="005E7842"/>
    <w:p w14:paraId="1E2A1E4A" w14:textId="50D8BCCC" w:rsidR="00AE42AA" w:rsidRDefault="00AE42AA" w:rsidP="005E7842"/>
    <w:p w14:paraId="25CFB5A1" w14:textId="2C779AF6" w:rsidR="00AE42AA" w:rsidRDefault="00AE42AA" w:rsidP="005E7842"/>
    <w:p w14:paraId="03808F0F" w14:textId="75FCF50F" w:rsidR="00AE42AA" w:rsidRDefault="00AE42AA" w:rsidP="005E7842"/>
    <w:p w14:paraId="04522CA6" w14:textId="77777777" w:rsidR="00AE42AA" w:rsidRPr="009C539C" w:rsidRDefault="00AE42AA" w:rsidP="005E7842">
      <w:pPr>
        <w:rPr>
          <w:rFonts w:hint="eastAsia"/>
        </w:rPr>
      </w:pPr>
    </w:p>
    <w:p w14:paraId="79E31346" w14:textId="4A467CA7" w:rsidR="00647AFA" w:rsidRDefault="00D7759E" w:rsidP="00D7759E">
      <w:pPr>
        <w:pStyle w:val="1"/>
        <w:tabs>
          <w:tab w:val="clear" w:pos="0"/>
        </w:tabs>
      </w:pPr>
      <w:r w:rsidRPr="00D7759E">
        <w:rPr>
          <w:rFonts w:hint="eastAsia"/>
        </w:rPr>
        <w:t>爬取</w:t>
      </w:r>
      <w:r w:rsidRPr="00D7759E">
        <w:rPr>
          <w:rFonts w:hint="eastAsia"/>
        </w:rPr>
        <w:t xml:space="preserve"> </w:t>
      </w:r>
      <w:hyperlink r:id="rId13" w:history="1">
        <w:r w:rsidRPr="006A16B8">
          <w:rPr>
            <w:rStyle w:val="af4"/>
            <w:rFonts w:hint="eastAsia"/>
          </w:rPr>
          <w:t>www.zhihu.com</w:t>
        </w:r>
      </w:hyperlink>
    </w:p>
    <w:p w14:paraId="0D28E205" w14:textId="3732CB0B" w:rsidR="0029741D" w:rsidRDefault="0029741D" w:rsidP="0029741D">
      <w:pPr>
        <w:pStyle w:val="2"/>
      </w:pPr>
      <w:bookmarkStart w:id="2" w:name="_知乎模拟登陆"/>
      <w:bookmarkEnd w:id="2"/>
      <w:r w:rsidRPr="0029741D">
        <w:rPr>
          <w:rFonts w:hint="eastAsia"/>
        </w:rPr>
        <w:t>知乎模拟登陆</w:t>
      </w:r>
    </w:p>
    <w:p w14:paraId="7BA51152" w14:textId="2F774527" w:rsidR="000E36B5" w:rsidRDefault="000E36B5" w:rsidP="000E36B5">
      <w:pPr>
        <w:rPr>
          <w:rFonts w:hint="eastAsia"/>
        </w:rPr>
      </w:pPr>
      <w:r>
        <w:rPr>
          <w:rFonts w:hint="eastAsia"/>
        </w:rPr>
        <w:t>在进行知乎</w:t>
      </w:r>
      <w:r>
        <w:rPr>
          <w:rFonts w:hint="eastAsia"/>
        </w:rPr>
        <w:t xml:space="preserve"> </w:t>
      </w:r>
      <w:hyperlink r:id="rId14" w:history="1">
        <w:r w:rsidRPr="006A16B8">
          <w:rPr>
            <w:rStyle w:val="af4"/>
            <w:rFonts w:hint="eastAsia"/>
          </w:rPr>
          <w:t>https://www.zhihu.com/</w:t>
        </w:r>
      </w:hyperlink>
      <w:r>
        <w:t xml:space="preserve"> </w:t>
      </w:r>
      <w:r>
        <w:rPr>
          <w:rFonts w:hint="eastAsia"/>
        </w:rPr>
        <w:t>模拟登陆之前，先准备好测试账号，我这里的测试账号为：</w:t>
      </w:r>
      <w:r>
        <w:rPr>
          <w:rFonts w:hint="eastAsia"/>
        </w:rPr>
        <w:t xml:space="preserve">    13459282910    a5s7sh4u </w:t>
      </w:r>
      <w:r>
        <w:rPr>
          <w:rFonts w:hint="eastAsia"/>
        </w:rPr>
        <w:t>。有了账号才能进行测试。</w:t>
      </w:r>
    </w:p>
    <w:p w14:paraId="0696780B" w14:textId="77777777" w:rsidR="000E36B5" w:rsidRDefault="000E36B5" w:rsidP="000E36B5"/>
    <w:p w14:paraId="32A43459" w14:textId="5587FE35" w:rsidR="0029741D" w:rsidRPr="0029741D" w:rsidRDefault="000E36B5" w:rsidP="000E36B5">
      <w:pPr>
        <w:rPr>
          <w:rFonts w:hint="eastAsia"/>
        </w:rPr>
      </w:pPr>
      <w:r>
        <w:rPr>
          <w:rFonts w:hint="eastAsia"/>
        </w:rPr>
        <w:t>在模拟登陆编码的过程中，我们可以输入一些错误的账号，以便查看账号的提交地址，因为如果输入正确的话，它登陆之后就跳转了，不方便查看账号提交地址。</w:t>
      </w:r>
    </w:p>
    <w:p w14:paraId="6F42FDDE" w14:textId="365475A1" w:rsidR="00161273" w:rsidRDefault="00161273" w:rsidP="00161273"/>
    <w:p w14:paraId="61316A77" w14:textId="55764DF0" w:rsidR="000E36B5" w:rsidRDefault="0030675D" w:rsidP="0030675D">
      <w:pPr>
        <w:pStyle w:val="3"/>
        <w:rPr>
          <w:rFonts w:hint="eastAsia"/>
        </w:rPr>
      </w:pPr>
      <w:r w:rsidRPr="0030675D">
        <w:rPr>
          <w:rFonts w:hint="eastAsia"/>
        </w:rPr>
        <w:t>使用</w:t>
      </w:r>
      <w:r w:rsidRPr="0030675D">
        <w:rPr>
          <w:rFonts w:hint="eastAsia"/>
        </w:rPr>
        <w:t xml:space="preserve"> requests </w:t>
      </w:r>
      <w:r w:rsidRPr="0030675D">
        <w:rPr>
          <w:rFonts w:hint="eastAsia"/>
        </w:rPr>
        <w:t>的</w:t>
      </w:r>
      <w:r w:rsidRPr="0030675D">
        <w:rPr>
          <w:rFonts w:hint="eastAsia"/>
        </w:rPr>
        <w:t xml:space="preserve"> session </w:t>
      </w:r>
      <w:r w:rsidRPr="0030675D">
        <w:rPr>
          <w:rFonts w:hint="eastAsia"/>
        </w:rPr>
        <w:t>模拟登陆</w:t>
      </w:r>
    </w:p>
    <w:p w14:paraId="688E4E08" w14:textId="7ECDA82D" w:rsidR="000E36B5" w:rsidRDefault="004C2836" w:rsidP="00161273">
      <w:r w:rsidRPr="004C2836">
        <w:rPr>
          <w:rFonts w:hint="eastAsia"/>
        </w:rPr>
        <w:t>在</w:t>
      </w:r>
      <w:r w:rsidRPr="004C2836">
        <w:rPr>
          <w:rFonts w:hint="eastAsia"/>
        </w:rPr>
        <w:t xml:space="preserve"> ArticleSpider.utils </w:t>
      </w:r>
      <w:r w:rsidRPr="004C2836">
        <w:rPr>
          <w:rFonts w:hint="eastAsia"/>
        </w:rPr>
        <w:t>目录下建立</w:t>
      </w:r>
      <w:r w:rsidRPr="004C2836">
        <w:rPr>
          <w:rFonts w:hint="eastAsia"/>
        </w:rPr>
        <w:t xml:space="preserve"> requests.login.zhihu.py </w:t>
      </w:r>
      <w:r w:rsidRPr="004C2836">
        <w:rPr>
          <w:rFonts w:hint="eastAsia"/>
        </w:rPr>
        <w:t>文件，代码如</w:t>
      </w:r>
      <w:r w:rsidRPr="004C2836">
        <w:rPr>
          <w:rFonts w:hint="eastAsia"/>
        </w:rPr>
        <w:lastRenderedPageBreak/>
        <w:t>下：</w:t>
      </w:r>
    </w:p>
    <w:tbl>
      <w:tblPr>
        <w:tblStyle w:val="a5"/>
        <w:tblW w:w="0" w:type="auto"/>
        <w:tblLook w:val="04A0" w:firstRow="1" w:lastRow="0" w:firstColumn="1" w:lastColumn="0" w:noHBand="0" w:noVBand="1"/>
      </w:tblPr>
      <w:tblGrid>
        <w:gridCol w:w="8296"/>
      </w:tblGrid>
      <w:tr w:rsidR="004C2836" w14:paraId="64A80C9F" w14:textId="77777777" w:rsidTr="004C2836">
        <w:tc>
          <w:tcPr>
            <w:tcW w:w="8296" w:type="dxa"/>
          </w:tcPr>
          <w:p w14:paraId="0BA8C55C" w14:textId="1E13707F" w:rsidR="004C2836" w:rsidRDefault="004C2836" w:rsidP="00161273">
            <w:pPr>
              <w:rPr>
                <w:rFonts w:hint="eastAsia"/>
              </w:rPr>
            </w:pPr>
            <w:r w:rsidRPr="004C2836">
              <w:t>requests.login.zhihu.py</w:t>
            </w:r>
          </w:p>
        </w:tc>
      </w:tr>
      <w:tr w:rsidR="004C2836" w14:paraId="79F73C51" w14:textId="77777777" w:rsidTr="004C2836">
        <w:tc>
          <w:tcPr>
            <w:tcW w:w="8296" w:type="dxa"/>
          </w:tcPr>
          <w:p w14:paraId="4CBE1E6B" w14:textId="77777777" w:rsidR="00687B0B" w:rsidRDefault="00687B0B" w:rsidP="00687B0B">
            <w:r>
              <w:t># _*_ coding:utf-8 _*_</w:t>
            </w:r>
          </w:p>
          <w:p w14:paraId="34A1C231" w14:textId="77777777" w:rsidR="00687B0B" w:rsidRDefault="00687B0B" w:rsidP="00687B0B"/>
          <w:p w14:paraId="3CA3AB0A" w14:textId="77777777" w:rsidR="00687B0B" w:rsidRDefault="00687B0B" w:rsidP="00687B0B"/>
          <w:p w14:paraId="6DE58548" w14:textId="77777777" w:rsidR="00687B0B" w:rsidRDefault="00687B0B" w:rsidP="00687B0B">
            <w:pPr>
              <w:rPr>
                <w:rFonts w:hint="eastAsia"/>
              </w:rPr>
            </w:pPr>
            <w:r>
              <w:rPr>
                <w:rFonts w:hint="eastAsia"/>
              </w:rPr>
              <w:t xml:space="preserve">import requests # pip install requests </w:t>
            </w:r>
            <w:r>
              <w:rPr>
                <w:rFonts w:hint="eastAsia"/>
              </w:rPr>
              <w:t>安装</w:t>
            </w:r>
            <w:r>
              <w:rPr>
                <w:rFonts w:hint="eastAsia"/>
              </w:rPr>
              <w:t xml:space="preserve"> requests </w:t>
            </w:r>
            <w:r>
              <w:rPr>
                <w:rFonts w:hint="eastAsia"/>
              </w:rPr>
              <w:t>库文件</w:t>
            </w:r>
          </w:p>
          <w:p w14:paraId="19371584" w14:textId="77777777" w:rsidR="00687B0B" w:rsidRDefault="00687B0B" w:rsidP="00687B0B">
            <w:r>
              <w:t>import re</w:t>
            </w:r>
          </w:p>
          <w:p w14:paraId="71413441" w14:textId="77777777" w:rsidR="00687B0B" w:rsidRDefault="00687B0B" w:rsidP="00687B0B"/>
          <w:p w14:paraId="6D7E9081" w14:textId="77777777" w:rsidR="00687B0B" w:rsidRDefault="00687B0B" w:rsidP="00687B0B"/>
          <w:p w14:paraId="2B7A9E79" w14:textId="77777777" w:rsidR="00687B0B" w:rsidRDefault="00687B0B" w:rsidP="00687B0B">
            <w:r>
              <w:t>try:</w:t>
            </w:r>
          </w:p>
          <w:p w14:paraId="1A1E5A4E" w14:textId="77777777" w:rsidR="00687B0B" w:rsidRDefault="00687B0B" w:rsidP="00687B0B">
            <w:pPr>
              <w:rPr>
                <w:rFonts w:hint="eastAsia"/>
              </w:rPr>
            </w:pPr>
            <w:r>
              <w:rPr>
                <w:rFonts w:hint="eastAsia"/>
              </w:rPr>
              <w:t xml:space="preserve">    import cookielib # python2 </w:t>
            </w:r>
            <w:r>
              <w:rPr>
                <w:rFonts w:hint="eastAsia"/>
              </w:rPr>
              <w:t>版本</w:t>
            </w:r>
          </w:p>
          <w:p w14:paraId="197B2DB7" w14:textId="77777777" w:rsidR="00687B0B" w:rsidRDefault="00687B0B" w:rsidP="00687B0B">
            <w:r>
              <w:t>except:</w:t>
            </w:r>
          </w:p>
          <w:p w14:paraId="259594FB" w14:textId="77777777" w:rsidR="00687B0B" w:rsidRDefault="00687B0B" w:rsidP="00687B0B">
            <w:pPr>
              <w:rPr>
                <w:rFonts w:hint="eastAsia"/>
              </w:rPr>
            </w:pPr>
            <w:r>
              <w:rPr>
                <w:rFonts w:hint="eastAsia"/>
              </w:rPr>
              <w:t xml:space="preserve">    import http.cookiejar as cookielib # python3 </w:t>
            </w:r>
            <w:r>
              <w:rPr>
                <w:rFonts w:hint="eastAsia"/>
              </w:rPr>
              <w:t>版本</w:t>
            </w:r>
          </w:p>
          <w:p w14:paraId="7681304E" w14:textId="77777777" w:rsidR="00687B0B" w:rsidRDefault="00687B0B" w:rsidP="00687B0B"/>
          <w:p w14:paraId="55271958" w14:textId="77777777" w:rsidR="00687B0B" w:rsidRDefault="00687B0B" w:rsidP="00687B0B"/>
          <w:p w14:paraId="58042C4B" w14:textId="77777777" w:rsidR="00687B0B" w:rsidRDefault="00687B0B" w:rsidP="00687B0B">
            <w:r>
              <w:t>agent = "Mozilla/5.0 (Windows NT 6.1; Win64; x64; rv:54.0) Gecko/20100101 Firefox/54.0"</w:t>
            </w:r>
          </w:p>
          <w:p w14:paraId="33242598" w14:textId="77777777" w:rsidR="00687B0B" w:rsidRDefault="00687B0B" w:rsidP="00687B0B">
            <w:r>
              <w:t>headers = {</w:t>
            </w:r>
          </w:p>
          <w:p w14:paraId="0CC304B9" w14:textId="77777777" w:rsidR="00687B0B" w:rsidRDefault="00687B0B" w:rsidP="00687B0B">
            <w:r>
              <w:t xml:space="preserve">    "HOST":"www.zhihu.com",</w:t>
            </w:r>
          </w:p>
          <w:p w14:paraId="3098F224" w14:textId="77777777" w:rsidR="00687B0B" w:rsidRDefault="00687B0B" w:rsidP="00687B0B">
            <w:r>
              <w:t xml:space="preserve">    "Referer":"https://www.zhihu.com",</w:t>
            </w:r>
          </w:p>
          <w:p w14:paraId="768E2D1C" w14:textId="77777777" w:rsidR="00687B0B" w:rsidRDefault="00687B0B" w:rsidP="00687B0B">
            <w:r>
              <w:t xml:space="preserve">    "User-Agent":agent</w:t>
            </w:r>
          </w:p>
          <w:p w14:paraId="476589CD" w14:textId="77777777" w:rsidR="00687B0B" w:rsidRDefault="00687B0B" w:rsidP="00687B0B">
            <w:r>
              <w:t>}</w:t>
            </w:r>
          </w:p>
          <w:p w14:paraId="1D64566A" w14:textId="77777777" w:rsidR="00687B0B" w:rsidRDefault="00687B0B" w:rsidP="00687B0B"/>
          <w:p w14:paraId="2D53EB4A" w14:textId="77777777" w:rsidR="00687B0B" w:rsidRDefault="00687B0B" w:rsidP="00687B0B"/>
          <w:p w14:paraId="07763401" w14:textId="77777777" w:rsidR="00687B0B" w:rsidRDefault="00687B0B" w:rsidP="00687B0B">
            <w:pPr>
              <w:rPr>
                <w:rFonts w:hint="eastAsia"/>
              </w:rPr>
            </w:pPr>
            <w:r>
              <w:rPr>
                <w:rFonts w:hint="eastAsia"/>
              </w:rPr>
              <w:t xml:space="preserve"># </w:t>
            </w:r>
            <w:r>
              <w:rPr>
                <w:rFonts w:hint="eastAsia"/>
              </w:rPr>
              <w:t>步骤：</w:t>
            </w:r>
          </w:p>
          <w:p w14:paraId="5CB5ADBA" w14:textId="77777777" w:rsidR="00687B0B" w:rsidRDefault="00687B0B" w:rsidP="00687B0B">
            <w:pPr>
              <w:rPr>
                <w:rFonts w:hint="eastAsia"/>
              </w:rPr>
            </w:pPr>
            <w:r>
              <w:rPr>
                <w:rFonts w:hint="eastAsia"/>
              </w:rPr>
              <w:t># 1</w:t>
            </w:r>
            <w:r>
              <w:rPr>
                <w:rFonts w:hint="eastAsia"/>
              </w:rPr>
              <w:t>、先加载</w:t>
            </w:r>
            <w:r>
              <w:rPr>
                <w:rFonts w:hint="eastAsia"/>
              </w:rPr>
              <w:t xml:space="preserve"> cookies.txt </w:t>
            </w:r>
            <w:r>
              <w:rPr>
                <w:rFonts w:hint="eastAsia"/>
              </w:rPr>
              <w:t>文件的内容，判断是否存在，如果存在且有效则读取</w:t>
            </w:r>
            <w:r>
              <w:rPr>
                <w:rFonts w:hint="eastAsia"/>
              </w:rPr>
              <w:t xml:space="preserve"> cookies </w:t>
            </w:r>
            <w:r>
              <w:rPr>
                <w:rFonts w:hint="eastAsia"/>
              </w:rPr>
              <w:t>进行登陆</w:t>
            </w:r>
          </w:p>
          <w:p w14:paraId="40D6AE95" w14:textId="77777777" w:rsidR="00687B0B" w:rsidRDefault="00687B0B" w:rsidP="00687B0B">
            <w:pPr>
              <w:rPr>
                <w:rFonts w:hint="eastAsia"/>
              </w:rPr>
            </w:pPr>
            <w:r>
              <w:rPr>
                <w:rFonts w:hint="eastAsia"/>
              </w:rPr>
              <w:t># 2</w:t>
            </w:r>
            <w:r>
              <w:rPr>
                <w:rFonts w:hint="eastAsia"/>
              </w:rPr>
              <w:t>、如果</w:t>
            </w:r>
            <w:r>
              <w:rPr>
                <w:rFonts w:hint="eastAsia"/>
              </w:rPr>
              <w:t xml:space="preserve"> cookies.txt </w:t>
            </w:r>
            <w:r>
              <w:rPr>
                <w:rFonts w:hint="eastAsia"/>
              </w:rPr>
              <w:t>不存在或者</w:t>
            </w:r>
            <w:r>
              <w:rPr>
                <w:rFonts w:hint="eastAsia"/>
              </w:rPr>
              <w:t xml:space="preserve"> cookies </w:t>
            </w:r>
            <w:r>
              <w:rPr>
                <w:rFonts w:hint="eastAsia"/>
              </w:rPr>
              <w:t>过期无效，则先登录再保存</w:t>
            </w:r>
            <w:r>
              <w:rPr>
                <w:rFonts w:hint="eastAsia"/>
              </w:rPr>
              <w:t xml:space="preserve"> cookies </w:t>
            </w:r>
            <w:r>
              <w:rPr>
                <w:rFonts w:hint="eastAsia"/>
              </w:rPr>
              <w:t>到</w:t>
            </w:r>
            <w:r>
              <w:rPr>
                <w:rFonts w:hint="eastAsia"/>
              </w:rPr>
              <w:t xml:space="preserve"> cookies.txt </w:t>
            </w:r>
            <w:r>
              <w:rPr>
                <w:rFonts w:hint="eastAsia"/>
              </w:rPr>
              <w:t>文件</w:t>
            </w:r>
          </w:p>
          <w:p w14:paraId="06F46732" w14:textId="77777777" w:rsidR="00687B0B" w:rsidRDefault="00687B0B" w:rsidP="00687B0B"/>
          <w:p w14:paraId="69278D34" w14:textId="77777777" w:rsidR="00687B0B" w:rsidRDefault="00687B0B" w:rsidP="00687B0B"/>
          <w:p w14:paraId="2D60EBE4" w14:textId="77777777" w:rsidR="00687B0B" w:rsidRDefault="00687B0B" w:rsidP="00687B0B">
            <w:r>
              <w:t>session = requests.session()</w:t>
            </w:r>
          </w:p>
          <w:p w14:paraId="7A466829" w14:textId="77777777" w:rsidR="00687B0B" w:rsidRDefault="00687B0B" w:rsidP="00687B0B">
            <w:r>
              <w:t>session.cookies = cookielib.LWPCookieJar(filename = "cookies.txt")</w:t>
            </w:r>
          </w:p>
          <w:p w14:paraId="7A16E108" w14:textId="77777777" w:rsidR="00687B0B" w:rsidRDefault="00687B0B" w:rsidP="00687B0B"/>
          <w:p w14:paraId="5AC3DEB9" w14:textId="77777777" w:rsidR="00687B0B" w:rsidRDefault="00687B0B" w:rsidP="00687B0B"/>
          <w:p w14:paraId="274451ED" w14:textId="77777777" w:rsidR="00687B0B" w:rsidRDefault="00687B0B" w:rsidP="00687B0B">
            <w:r>
              <w:t>def is_session_useful():</w:t>
            </w:r>
          </w:p>
          <w:p w14:paraId="0307A819" w14:textId="77777777" w:rsidR="00687B0B" w:rsidRDefault="00687B0B" w:rsidP="00687B0B">
            <w:r>
              <w:t xml:space="preserve">    useful = False</w:t>
            </w:r>
          </w:p>
          <w:p w14:paraId="57C886FF" w14:textId="77777777" w:rsidR="00687B0B" w:rsidRDefault="00687B0B" w:rsidP="00687B0B">
            <w:r>
              <w:t xml:space="preserve">    try:</w:t>
            </w:r>
          </w:p>
          <w:p w14:paraId="42EFBC28" w14:textId="77777777" w:rsidR="00687B0B" w:rsidRDefault="00687B0B" w:rsidP="00687B0B">
            <w:r>
              <w:t xml:space="preserve">        session.cookies.load(ignore_discard = True)</w:t>
            </w:r>
          </w:p>
          <w:p w14:paraId="02121B02" w14:textId="77777777" w:rsidR="00687B0B" w:rsidRDefault="00687B0B" w:rsidP="00687B0B">
            <w:pPr>
              <w:rPr>
                <w:rFonts w:hint="eastAsia"/>
              </w:rPr>
            </w:pPr>
            <w:r>
              <w:rPr>
                <w:rFonts w:hint="eastAsia"/>
              </w:rPr>
              <w:t xml:space="preserve">        print("cookies.txt </w:t>
            </w:r>
            <w:r>
              <w:rPr>
                <w:rFonts w:hint="eastAsia"/>
              </w:rPr>
              <w:t>文件有效</w:t>
            </w:r>
            <w:r>
              <w:rPr>
                <w:rFonts w:hint="eastAsia"/>
              </w:rPr>
              <w:t>")</w:t>
            </w:r>
          </w:p>
          <w:p w14:paraId="0BA2D25A" w14:textId="77777777" w:rsidR="00687B0B" w:rsidRDefault="00687B0B" w:rsidP="00687B0B">
            <w:r>
              <w:t xml:space="preserve">        useful = True</w:t>
            </w:r>
          </w:p>
          <w:p w14:paraId="006C8A23" w14:textId="77777777" w:rsidR="00687B0B" w:rsidRDefault="00687B0B" w:rsidP="00687B0B">
            <w:r>
              <w:t xml:space="preserve">    except:</w:t>
            </w:r>
          </w:p>
          <w:p w14:paraId="5EFC171A" w14:textId="77777777" w:rsidR="00687B0B" w:rsidRDefault="00687B0B" w:rsidP="00687B0B">
            <w:pPr>
              <w:rPr>
                <w:rFonts w:hint="eastAsia"/>
              </w:rPr>
            </w:pPr>
            <w:r>
              <w:rPr>
                <w:rFonts w:hint="eastAsia"/>
              </w:rPr>
              <w:t xml:space="preserve">        print("cookies.txt </w:t>
            </w:r>
            <w:r>
              <w:rPr>
                <w:rFonts w:hint="eastAsia"/>
              </w:rPr>
              <w:t>文件无效</w:t>
            </w:r>
            <w:r>
              <w:rPr>
                <w:rFonts w:hint="eastAsia"/>
              </w:rPr>
              <w:t>")</w:t>
            </w:r>
          </w:p>
          <w:p w14:paraId="080F2C73" w14:textId="77777777" w:rsidR="00687B0B" w:rsidRDefault="00687B0B" w:rsidP="00687B0B">
            <w:r>
              <w:t xml:space="preserve">    return useful</w:t>
            </w:r>
          </w:p>
          <w:p w14:paraId="4928F452" w14:textId="77777777" w:rsidR="00687B0B" w:rsidRDefault="00687B0B" w:rsidP="00687B0B"/>
          <w:p w14:paraId="4331BEA3" w14:textId="77777777" w:rsidR="00687B0B" w:rsidRDefault="00687B0B" w:rsidP="00687B0B"/>
          <w:p w14:paraId="666B4CAD" w14:textId="77777777" w:rsidR="00687B0B" w:rsidRDefault="00687B0B" w:rsidP="00687B0B">
            <w:r>
              <w:t>def get_index():</w:t>
            </w:r>
          </w:p>
          <w:p w14:paraId="3D698468" w14:textId="77777777" w:rsidR="00687B0B" w:rsidRDefault="00687B0B" w:rsidP="00687B0B">
            <w:r>
              <w:t xml:space="preserve">    response = session.get("https://www.zhihu.com", headers = headers)</w:t>
            </w:r>
          </w:p>
          <w:p w14:paraId="1409516A" w14:textId="77777777" w:rsidR="00687B0B" w:rsidRDefault="00687B0B" w:rsidP="00687B0B">
            <w:pPr>
              <w:rPr>
                <w:rFonts w:hint="eastAsia"/>
              </w:rPr>
            </w:pPr>
            <w:r>
              <w:rPr>
                <w:rFonts w:hint="eastAsia"/>
              </w:rPr>
              <w:t xml:space="preserve">    # </w:t>
            </w:r>
            <w:r>
              <w:rPr>
                <w:rFonts w:hint="eastAsia"/>
              </w:rPr>
              <w:t>登陆成功后知乎首页的内容返回并保存到</w:t>
            </w:r>
            <w:r>
              <w:rPr>
                <w:rFonts w:hint="eastAsia"/>
              </w:rPr>
              <w:t xml:space="preserve"> index_page.html </w:t>
            </w:r>
            <w:r>
              <w:rPr>
                <w:rFonts w:hint="eastAsia"/>
              </w:rPr>
              <w:t>文件中</w:t>
            </w:r>
            <w:r>
              <w:rPr>
                <w:rFonts w:hint="eastAsia"/>
              </w:rPr>
              <w:t>,</w:t>
            </w:r>
            <w:r>
              <w:rPr>
                <w:rFonts w:hint="eastAsia"/>
              </w:rPr>
              <w:t>用来查看登陆成功后首页的成功标志</w:t>
            </w:r>
          </w:p>
          <w:p w14:paraId="44851BDC" w14:textId="77777777" w:rsidR="00687B0B" w:rsidRDefault="00687B0B" w:rsidP="00687B0B">
            <w:r>
              <w:t xml:space="preserve">    with open("index_page.html","wb") as f:</w:t>
            </w:r>
          </w:p>
          <w:p w14:paraId="418AA448" w14:textId="77777777" w:rsidR="00687B0B" w:rsidRDefault="00687B0B" w:rsidP="00687B0B">
            <w:r>
              <w:t xml:space="preserve">        f.write(response.text.encode("utf-8"))</w:t>
            </w:r>
          </w:p>
          <w:p w14:paraId="7ECD446E" w14:textId="77777777" w:rsidR="00687B0B" w:rsidRDefault="00687B0B" w:rsidP="00687B0B">
            <w:pPr>
              <w:rPr>
                <w:rFonts w:hint="eastAsia"/>
              </w:rPr>
            </w:pPr>
            <w:r>
              <w:rPr>
                <w:rFonts w:hint="eastAsia"/>
              </w:rPr>
              <w:t xml:space="preserve">    print("</w:t>
            </w:r>
            <w:r>
              <w:rPr>
                <w:rFonts w:hint="eastAsia"/>
              </w:rPr>
              <w:t>登陆</w:t>
            </w:r>
            <w:r>
              <w:rPr>
                <w:rFonts w:hint="eastAsia"/>
              </w:rPr>
              <w:t xml:space="preserve"> OK!!!")</w:t>
            </w:r>
          </w:p>
          <w:p w14:paraId="23C72DD8" w14:textId="77777777" w:rsidR="00687B0B" w:rsidRDefault="00687B0B" w:rsidP="00687B0B"/>
          <w:p w14:paraId="2B3670F1" w14:textId="77777777" w:rsidR="00687B0B" w:rsidRDefault="00687B0B" w:rsidP="00687B0B"/>
          <w:p w14:paraId="62978D3D" w14:textId="77777777" w:rsidR="00687B0B" w:rsidRDefault="00687B0B" w:rsidP="00687B0B">
            <w:r>
              <w:t>def is_login():</w:t>
            </w:r>
          </w:p>
          <w:p w14:paraId="6B124622" w14:textId="77777777" w:rsidR="00687B0B" w:rsidRDefault="00687B0B" w:rsidP="00687B0B">
            <w:pPr>
              <w:rPr>
                <w:rFonts w:hint="eastAsia"/>
              </w:rPr>
            </w:pPr>
            <w:r>
              <w:rPr>
                <w:rFonts w:hint="eastAsia"/>
              </w:rPr>
              <w:t xml:space="preserve">    #</w:t>
            </w:r>
            <w:r>
              <w:rPr>
                <w:rFonts w:hint="eastAsia"/>
              </w:rPr>
              <w:t>通过个人中心页面的返回的状态码来判断是否为登陆状态</w:t>
            </w:r>
          </w:p>
          <w:p w14:paraId="3719728D" w14:textId="77777777" w:rsidR="00687B0B" w:rsidRDefault="00687B0B" w:rsidP="00687B0B">
            <w:r>
              <w:t xml:space="preserve">    inbox_url = "https://www.zhihu.com/inbox"</w:t>
            </w:r>
          </w:p>
          <w:p w14:paraId="664C49C9" w14:textId="77777777" w:rsidR="00687B0B" w:rsidRDefault="00687B0B" w:rsidP="00687B0B">
            <w:r>
              <w:t xml:space="preserve">    response = session.get(inbox_url,headers = headers,allow_redirects = False)</w:t>
            </w:r>
          </w:p>
          <w:p w14:paraId="17B79790" w14:textId="77777777" w:rsidR="00687B0B" w:rsidRDefault="00687B0B" w:rsidP="00687B0B"/>
          <w:p w14:paraId="793E263B" w14:textId="77777777" w:rsidR="00687B0B" w:rsidRDefault="00687B0B" w:rsidP="00687B0B"/>
          <w:p w14:paraId="604DAB1B" w14:textId="77777777" w:rsidR="00687B0B" w:rsidRDefault="00687B0B" w:rsidP="00687B0B">
            <w:r>
              <w:t xml:space="preserve">    with open("inbox_page.html","wb") as f:</w:t>
            </w:r>
          </w:p>
          <w:p w14:paraId="1EAA0673" w14:textId="77777777" w:rsidR="00687B0B" w:rsidRDefault="00687B0B" w:rsidP="00687B0B">
            <w:r>
              <w:t xml:space="preserve">        f.write(response.text.encode("utf-8"))</w:t>
            </w:r>
          </w:p>
          <w:p w14:paraId="7BC622DF" w14:textId="77777777" w:rsidR="00687B0B" w:rsidRDefault="00687B0B" w:rsidP="00687B0B"/>
          <w:p w14:paraId="7B34AE95" w14:textId="77777777" w:rsidR="00687B0B" w:rsidRDefault="00687B0B" w:rsidP="00687B0B"/>
          <w:p w14:paraId="2F1A87C9" w14:textId="77777777" w:rsidR="00687B0B" w:rsidRDefault="00687B0B" w:rsidP="00687B0B">
            <w:pPr>
              <w:rPr>
                <w:rFonts w:hint="eastAsia"/>
              </w:rPr>
            </w:pPr>
            <w:r>
              <w:rPr>
                <w:rFonts w:hint="eastAsia"/>
              </w:rPr>
              <w:t xml:space="preserve">    print("</w:t>
            </w:r>
            <w:r>
              <w:rPr>
                <w:rFonts w:hint="eastAsia"/>
              </w:rPr>
              <w:t>个人中心状态码</w:t>
            </w:r>
            <w:r>
              <w:rPr>
                <w:rFonts w:hint="eastAsia"/>
              </w:rPr>
              <w:t>",response.status_code)</w:t>
            </w:r>
          </w:p>
          <w:p w14:paraId="27D7F506" w14:textId="77777777" w:rsidR="00687B0B" w:rsidRDefault="00687B0B" w:rsidP="00687B0B">
            <w:r>
              <w:t xml:space="preserve">    if response.status_code != 200:</w:t>
            </w:r>
          </w:p>
          <w:p w14:paraId="22DFBA34" w14:textId="77777777" w:rsidR="00687B0B" w:rsidRDefault="00687B0B" w:rsidP="00687B0B">
            <w:r>
              <w:t xml:space="preserve">        return False</w:t>
            </w:r>
          </w:p>
          <w:p w14:paraId="7BF71A41" w14:textId="77777777" w:rsidR="00687B0B" w:rsidRDefault="00687B0B" w:rsidP="00687B0B">
            <w:r>
              <w:t xml:space="preserve">    else:</w:t>
            </w:r>
          </w:p>
          <w:p w14:paraId="51B726C0" w14:textId="77777777" w:rsidR="00687B0B" w:rsidRDefault="00687B0B" w:rsidP="00687B0B">
            <w:r>
              <w:t xml:space="preserve">        return True</w:t>
            </w:r>
          </w:p>
          <w:p w14:paraId="7A566665" w14:textId="77777777" w:rsidR="00687B0B" w:rsidRDefault="00687B0B" w:rsidP="00687B0B"/>
          <w:p w14:paraId="5FA317F1" w14:textId="77777777" w:rsidR="00687B0B" w:rsidRDefault="00687B0B" w:rsidP="00687B0B"/>
          <w:p w14:paraId="0EDA5E15" w14:textId="77777777" w:rsidR="00687B0B" w:rsidRDefault="00687B0B" w:rsidP="00687B0B">
            <w:pPr>
              <w:rPr>
                <w:rFonts w:hint="eastAsia"/>
              </w:rPr>
            </w:pPr>
            <w:r>
              <w:rPr>
                <w:rFonts w:hint="eastAsia"/>
              </w:rPr>
              <w:t xml:space="preserve"># </w:t>
            </w:r>
            <w:r>
              <w:rPr>
                <w:rFonts w:hint="eastAsia"/>
              </w:rPr>
              <w:t>获取</w:t>
            </w:r>
            <w:r>
              <w:rPr>
                <w:rFonts w:hint="eastAsia"/>
              </w:rPr>
              <w:t xml:space="preserve"> _xsrf </w:t>
            </w:r>
            <w:r>
              <w:rPr>
                <w:rFonts w:hint="eastAsia"/>
              </w:rPr>
              <w:t>的值</w:t>
            </w:r>
          </w:p>
          <w:p w14:paraId="6A5803D3" w14:textId="77777777" w:rsidR="00687B0B" w:rsidRDefault="00687B0B" w:rsidP="00687B0B">
            <w:r>
              <w:t>def get_xsrf():</w:t>
            </w:r>
          </w:p>
          <w:p w14:paraId="4D979855" w14:textId="77777777" w:rsidR="00687B0B" w:rsidRDefault="00687B0B" w:rsidP="00687B0B">
            <w:r>
              <w:t xml:space="preserve">    response = session.get("https://www.zhihu.com",headers = headers)</w:t>
            </w:r>
          </w:p>
          <w:p w14:paraId="4BBBD72F" w14:textId="77777777" w:rsidR="00687B0B" w:rsidRDefault="00687B0B" w:rsidP="00687B0B">
            <w:r>
              <w:t xml:space="preserve">    match_obj = re.search('.*name="_xsrf" value="(.*)"',response.text)</w:t>
            </w:r>
          </w:p>
          <w:p w14:paraId="003B0BE8" w14:textId="77777777" w:rsidR="00687B0B" w:rsidRDefault="00687B0B" w:rsidP="00687B0B">
            <w:r>
              <w:t xml:space="preserve">    print(match_obj)</w:t>
            </w:r>
          </w:p>
          <w:p w14:paraId="744470FC" w14:textId="77777777" w:rsidR="00687B0B" w:rsidRDefault="00687B0B" w:rsidP="00687B0B">
            <w:r>
              <w:t xml:space="preserve">    if match_obj:</w:t>
            </w:r>
          </w:p>
          <w:p w14:paraId="00AF6C1D" w14:textId="77777777" w:rsidR="00687B0B" w:rsidRDefault="00687B0B" w:rsidP="00687B0B">
            <w:pPr>
              <w:rPr>
                <w:rFonts w:hint="eastAsia"/>
              </w:rPr>
            </w:pPr>
            <w:r>
              <w:rPr>
                <w:rFonts w:hint="eastAsia"/>
              </w:rPr>
              <w:t xml:space="preserve">        print("_xsrf </w:t>
            </w:r>
            <w:r>
              <w:rPr>
                <w:rFonts w:hint="eastAsia"/>
              </w:rPr>
              <w:t>的值为</w:t>
            </w:r>
            <w:r>
              <w:rPr>
                <w:rFonts w:hint="eastAsia"/>
              </w:rPr>
              <w:t>",match_obj.group(1))</w:t>
            </w:r>
          </w:p>
          <w:p w14:paraId="64D33A13" w14:textId="77777777" w:rsidR="00687B0B" w:rsidRDefault="00687B0B" w:rsidP="00687B0B">
            <w:r>
              <w:t xml:space="preserve">        return match_obj.group(1)</w:t>
            </w:r>
          </w:p>
          <w:p w14:paraId="1667C4D2" w14:textId="77777777" w:rsidR="00687B0B" w:rsidRDefault="00687B0B" w:rsidP="00687B0B">
            <w:r>
              <w:t xml:space="preserve">    else:</w:t>
            </w:r>
          </w:p>
          <w:p w14:paraId="25F66A08" w14:textId="77777777" w:rsidR="00687B0B" w:rsidRDefault="00687B0B" w:rsidP="00687B0B">
            <w:pPr>
              <w:rPr>
                <w:rFonts w:hint="eastAsia"/>
              </w:rPr>
            </w:pPr>
            <w:r>
              <w:rPr>
                <w:rFonts w:hint="eastAsia"/>
              </w:rPr>
              <w:t xml:space="preserve">        print("_xsrf </w:t>
            </w:r>
            <w:r>
              <w:rPr>
                <w:rFonts w:hint="eastAsia"/>
              </w:rPr>
              <w:t>的值为</w:t>
            </w:r>
            <w:r>
              <w:rPr>
                <w:rFonts w:hint="eastAsia"/>
              </w:rPr>
              <w:t xml:space="preserve"> NULL")</w:t>
            </w:r>
          </w:p>
          <w:p w14:paraId="794E8227" w14:textId="77777777" w:rsidR="00687B0B" w:rsidRDefault="00687B0B" w:rsidP="00687B0B">
            <w:r>
              <w:t xml:space="preserve">        return ""</w:t>
            </w:r>
          </w:p>
          <w:p w14:paraId="53E41CC9" w14:textId="77777777" w:rsidR="00687B0B" w:rsidRDefault="00687B0B" w:rsidP="00687B0B"/>
          <w:p w14:paraId="7131265B" w14:textId="77777777" w:rsidR="00687B0B" w:rsidRDefault="00687B0B" w:rsidP="00687B0B"/>
          <w:p w14:paraId="05995B03" w14:textId="77777777" w:rsidR="00687B0B" w:rsidRDefault="00687B0B" w:rsidP="00687B0B">
            <w:r>
              <w:t>def zhihu_login(account,password):</w:t>
            </w:r>
          </w:p>
          <w:p w14:paraId="67452F92" w14:textId="77777777" w:rsidR="00687B0B" w:rsidRDefault="00687B0B" w:rsidP="00687B0B">
            <w:r>
              <w:t xml:space="preserve">    if re.match("^1\d{10}",account):</w:t>
            </w:r>
          </w:p>
          <w:p w14:paraId="643ED7B1" w14:textId="77777777" w:rsidR="00687B0B" w:rsidRDefault="00687B0B" w:rsidP="00687B0B">
            <w:pPr>
              <w:rPr>
                <w:rFonts w:hint="eastAsia"/>
              </w:rPr>
            </w:pPr>
            <w:r>
              <w:rPr>
                <w:rFonts w:hint="eastAsia"/>
              </w:rPr>
              <w:t xml:space="preserve">        print("</w:t>
            </w:r>
            <w:r>
              <w:rPr>
                <w:rFonts w:hint="eastAsia"/>
              </w:rPr>
              <w:t>手机号码登陆</w:t>
            </w:r>
            <w:r>
              <w:rPr>
                <w:rFonts w:hint="eastAsia"/>
              </w:rPr>
              <w:t>")</w:t>
            </w:r>
          </w:p>
          <w:p w14:paraId="59E59178" w14:textId="77777777" w:rsidR="00687B0B" w:rsidRDefault="00687B0B" w:rsidP="00687B0B">
            <w:r>
              <w:t xml:space="preserve">        post_url = "https://www.zhihu.com/login/phone_num"</w:t>
            </w:r>
          </w:p>
          <w:p w14:paraId="570A7F36" w14:textId="77777777" w:rsidR="00687B0B" w:rsidRDefault="00687B0B" w:rsidP="00687B0B">
            <w:r>
              <w:t xml:space="preserve">        post_data = {</w:t>
            </w:r>
          </w:p>
          <w:p w14:paraId="48BF138F" w14:textId="77777777" w:rsidR="00687B0B" w:rsidRDefault="00687B0B" w:rsidP="00687B0B">
            <w:r>
              <w:t xml:space="preserve">            "_xsrf":get_xsrf(),</w:t>
            </w:r>
          </w:p>
          <w:p w14:paraId="655E1FBA" w14:textId="77777777" w:rsidR="00687B0B" w:rsidRDefault="00687B0B" w:rsidP="00687B0B">
            <w:r>
              <w:t xml:space="preserve">            "phone_num":account,</w:t>
            </w:r>
          </w:p>
          <w:p w14:paraId="66F4070C" w14:textId="77777777" w:rsidR="00687B0B" w:rsidRDefault="00687B0B" w:rsidP="00687B0B">
            <w:r>
              <w:t xml:space="preserve">            "password":password</w:t>
            </w:r>
          </w:p>
          <w:p w14:paraId="3ABF4774" w14:textId="77777777" w:rsidR="00687B0B" w:rsidRDefault="00687B0B" w:rsidP="00687B0B">
            <w:r>
              <w:t xml:space="preserve">        }</w:t>
            </w:r>
          </w:p>
          <w:p w14:paraId="5724FCCA" w14:textId="77777777" w:rsidR="00687B0B" w:rsidRDefault="00687B0B" w:rsidP="00687B0B">
            <w:r>
              <w:t xml:space="preserve">    else:</w:t>
            </w:r>
          </w:p>
          <w:p w14:paraId="4102AE72" w14:textId="77777777" w:rsidR="00687B0B" w:rsidRDefault="00687B0B" w:rsidP="00687B0B">
            <w:r>
              <w:t xml:space="preserve">        if "@" in account:</w:t>
            </w:r>
          </w:p>
          <w:p w14:paraId="1EEB15D2" w14:textId="77777777" w:rsidR="00687B0B" w:rsidRDefault="00687B0B" w:rsidP="00687B0B">
            <w:pPr>
              <w:rPr>
                <w:rFonts w:hint="eastAsia"/>
              </w:rPr>
            </w:pPr>
            <w:r>
              <w:rPr>
                <w:rFonts w:hint="eastAsia"/>
              </w:rPr>
              <w:t xml:space="preserve">            print("</w:t>
            </w:r>
            <w:r>
              <w:rPr>
                <w:rFonts w:hint="eastAsia"/>
              </w:rPr>
              <w:t>邮箱方式登陆</w:t>
            </w:r>
            <w:r>
              <w:rPr>
                <w:rFonts w:hint="eastAsia"/>
              </w:rPr>
              <w:t>")</w:t>
            </w:r>
          </w:p>
          <w:p w14:paraId="3BB0DAED" w14:textId="77777777" w:rsidR="00687B0B" w:rsidRDefault="00687B0B" w:rsidP="00687B0B">
            <w:r>
              <w:t xml:space="preserve">            post_url = "https://www.zhihu.com/login/email"</w:t>
            </w:r>
          </w:p>
          <w:p w14:paraId="0ACB9470" w14:textId="77777777" w:rsidR="00687B0B" w:rsidRDefault="00687B0B" w:rsidP="00687B0B">
            <w:r>
              <w:t xml:space="preserve">            post_data = {</w:t>
            </w:r>
          </w:p>
          <w:p w14:paraId="3F0A341A" w14:textId="77777777" w:rsidR="00687B0B" w:rsidRDefault="00687B0B" w:rsidP="00687B0B">
            <w:r>
              <w:t xml:space="preserve">                "_xsrf": get_xsrf(),</w:t>
            </w:r>
          </w:p>
          <w:p w14:paraId="057D91C1" w14:textId="77777777" w:rsidR="00687B0B" w:rsidRDefault="00687B0B" w:rsidP="00687B0B">
            <w:r>
              <w:t xml:space="preserve">                "email": account,</w:t>
            </w:r>
          </w:p>
          <w:p w14:paraId="3D4D5774" w14:textId="77777777" w:rsidR="00687B0B" w:rsidRDefault="00687B0B" w:rsidP="00687B0B">
            <w:r>
              <w:t xml:space="preserve">                "password": password</w:t>
            </w:r>
          </w:p>
          <w:p w14:paraId="5B20DBC6" w14:textId="77777777" w:rsidR="00687B0B" w:rsidRDefault="00687B0B" w:rsidP="00687B0B">
            <w:r>
              <w:t xml:space="preserve">            }</w:t>
            </w:r>
          </w:p>
          <w:p w14:paraId="169C2495" w14:textId="77777777" w:rsidR="00687B0B" w:rsidRDefault="00687B0B" w:rsidP="00687B0B">
            <w:r>
              <w:t xml:space="preserve">    response = session.post(post_url, data = post_data, headers = headers)</w:t>
            </w:r>
          </w:p>
          <w:p w14:paraId="7F341FF2" w14:textId="77777777" w:rsidR="00687B0B" w:rsidRDefault="00687B0B" w:rsidP="00687B0B">
            <w:r>
              <w:t xml:space="preserve">    print(response.text)</w:t>
            </w:r>
          </w:p>
          <w:p w14:paraId="0DBA937C" w14:textId="77777777" w:rsidR="00687B0B" w:rsidRDefault="00687B0B" w:rsidP="00687B0B">
            <w:pPr>
              <w:rPr>
                <w:rFonts w:hint="eastAsia"/>
              </w:rPr>
            </w:pPr>
            <w:r>
              <w:rPr>
                <w:rFonts w:hint="eastAsia"/>
              </w:rPr>
              <w:t xml:space="preserve">    print("</w:t>
            </w:r>
            <w:r>
              <w:rPr>
                <w:rFonts w:hint="eastAsia"/>
              </w:rPr>
              <w:t>登陆的返回值</w:t>
            </w:r>
            <w:r>
              <w:rPr>
                <w:rFonts w:hint="eastAsia"/>
              </w:rPr>
              <w:t>",response.text)</w:t>
            </w:r>
          </w:p>
          <w:p w14:paraId="49B8A63B" w14:textId="77777777" w:rsidR="00687B0B" w:rsidRDefault="00687B0B" w:rsidP="00687B0B">
            <w:r>
              <w:t xml:space="preserve">    session.cookies.save()</w:t>
            </w:r>
          </w:p>
          <w:p w14:paraId="4BCE0963" w14:textId="77777777" w:rsidR="00687B0B" w:rsidRDefault="00687B0B" w:rsidP="00687B0B"/>
          <w:p w14:paraId="3A4B00A5" w14:textId="77777777" w:rsidR="00687B0B" w:rsidRDefault="00687B0B" w:rsidP="00687B0B"/>
          <w:p w14:paraId="6A648012" w14:textId="77777777" w:rsidR="00687B0B" w:rsidRDefault="00687B0B" w:rsidP="00687B0B">
            <w:pPr>
              <w:rPr>
                <w:rFonts w:hint="eastAsia"/>
              </w:rPr>
            </w:pPr>
            <w:r>
              <w:rPr>
                <w:rFonts w:hint="eastAsia"/>
              </w:rPr>
              <w:t xml:space="preserve"># </w:t>
            </w:r>
            <w:r>
              <w:rPr>
                <w:rFonts w:hint="eastAsia"/>
              </w:rPr>
              <w:t>登陆流程</w:t>
            </w:r>
          </w:p>
          <w:p w14:paraId="2C923358" w14:textId="77777777" w:rsidR="00687B0B" w:rsidRDefault="00687B0B" w:rsidP="00687B0B"/>
          <w:p w14:paraId="7FC873A8" w14:textId="77777777" w:rsidR="00687B0B" w:rsidRDefault="00687B0B" w:rsidP="00687B0B"/>
          <w:p w14:paraId="4809F92E" w14:textId="77777777" w:rsidR="00687B0B" w:rsidRDefault="00687B0B" w:rsidP="00687B0B">
            <w:r>
              <w:t>is_session_useful = is_session_useful()</w:t>
            </w:r>
          </w:p>
          <w:p w14:paraId="41A92B02" w14:textId="77777777" w:rsidR="00687B0B" w:rsidRDefault="00687B0B" w:rsidP="00687B0B"/>
          <w:p w14:paraId="11E3C8A4" w14:textId="77777777" w:rsidR="00687B0B" w:rsidRDefault="00687B0B" w:rsidP="00687B0B"/>
          <w:p w14:paraId="6A94F80B" w14:textId="77777777" w:rsidR="00687B0B" w:rsidRDefault="00687B0B" w:rsidP="00687B0B">
            <w:r>
              <w:t>if is_session_useful :</w:t>
            </w:r>
          </w:p>
          <w:p w14:paraId="6FFCAE3C" w14:textId="77777777" w:rsidR="00687B0B" w:rsidRDefault="00687B0B" w:rsidP="00687B0B">
            <w:pPr>
              <w:rPr>
                <w:rFonts w:hint="eastAsia"/>
              </w:rPr>
            </w:pPr>
            <w:r>
              <w:rPr>
                <w:rFonts w:hint="eastAsia"/>
              </w:rPr>
              <w:t xml:space="preserve">    print("session </w:t>
            </w:r>
            <w:r>
              <w:rPr>
                <w:rFonts w:hint="eastAsia"/>
              </w:rPr>
              <w:t>有效，登陆成功</w:t>
            </w:r>
            <w:r>
              <w:rPr>
                <w:rFonts w:hint="eastAsia"/>
              </w:rPr>
              <w:t>")</w:t>
            </w:r>
          </w:p>
          <w:p w14:paraId="4BB537BF" w14:textId="77777777" w:rsidR="00687B0B" w:rsidRDefault="00687B0B" w:rsidP="00687B0B">
            <w:r>
              <w:t xml:space="preserve">    get_index()</w:t>
            </w:r>
          </w:p>
          <w:p w14:paraId="02286F49" w14:textId="77777777" w:rsidR="00687B0B" w:rsidRDefault="00687B0B" w:rsidP="00687B0B">
            <w:r>
              <w:t xml:space="preserve">    is_login = is_login()</w:t>
            </w:r>
          </w:p>
          <w:p w14:paraId="6441EF47" w14:textId="77777777" w:rsidR="00687B0B" w:rsidRDefault="00687B0B" w:rsidP="00687B0B">
            <w:r>
              <w:t xml:space="preserve">    if is_login:</w:t>
            </w:r>
          </w:p>
          <w:p w14:paraId="508553A1" w14:textId="77777777" w:rsidR="00687B0B" w:rsidRDefault="00687B0B" w:rsidP="00687B0B">
            <w:pPr>
              <w:rPr>
                <w:rFonts w:hint="eastAsia"/>
              </w:rPr>
            </w:pPr>
            <w:r>
              <w:rPr>
                <w:rFonts w:hint="eastAsia"/>
              </w:rPr>
              <w:t xml:space="preserve">        print("</w:t>
            </w:r>
            <w:r>
              <w:rPr>
                <w:rFonts w:hint="eastAsia"/>
              </w:rPr>
              <w:t>正在个人中心</w:t>
            </w:r>
            <w:r>
              <w:rPr>
                <w:rFonts w:hint="eastAsia"/>
              </w:rPr>
              <w:t>")</w:t>
            </w:r>
          </w:p>
          <w:p w14:paraId="25E63A5B" w14:textId="77777777" w:rsidR="00687B0B" w:rsidRDefault="00687B0B" w:rsidP="00687B0B">
            <w:r>
              <w:t xml:space="preserve">    else:</w:t>
            </w:r>
          </w:p>
          <w:p w14:paraId="0C5979FF" w14:textId="77777777" w:rsidR="00687B0B" w:rsidRDefault="00687B0B" w:rsidP="00687B0B">
            <w:pPr>
              <w:rPr>
                <w:rFonts w:hint="eastAsia"/>
              </w:rPr>
            </w:pPr>
            <w:r>
              <w:rPr>
                <w:rFonts w:hint="eastAsia"/>
              </w:rPr>
              <w:t xml:space="preserve">        print("</w:t>
            </w:r>
            <w:r>
              <w:rPr>
                <w:rFonts w:hint="eastAsia"/>
              </w:rPr>
              <w:t>不在个人中心</w:t>
            </w:r>
            <w:r>
              <w:rPr>
                <w:rFonts w:hint="eastAsia"/>
              </w:rPr>
              <w:t>")</w:t>
            </w:r>
          </w:p>
          <w:p w14:paraId="5FA9E34F" w14:textId="77777777" w:rsidR="00687B0B" w:rsidRDefault="00687B0B" w:rsidP="00687B0B">
            <w:r>
              <w:t>else:</w:t>
            </w:r>
          </w:p>
          <w:p w14:paraId="138225F8" w14:textId="77777777" w:rsidR="00687B0B" w:rsidRDefault="00687B0B" w:rsidP="00687B0B">
            <w:pPr>
              <w:rPr>
                <w:rFonts w:hint="eastAsia"/>
              </w:rPr>
            </w:pPr>
            <w:r>
              <w:rPr>
                <w:rFonts w:hint="eastAsia"/>
              </w:rPr>
              <w:t xml:space="preserve">    print("session </w:t>
            </w:r>
            <w:r>
              <w:rPr>
                <w:rFonts w:hint="eastAsia"/>
              </w:rPr>
              <w:t>无效，登陆失败，重新登陆</w:t>
            </w:r>
            <w:r>
              <w:rPr>
                <w:rFonts w:hint="eastAsia"/>
              </w:rPr>
              <w:t>")</w:t>
            </w:r>
          </w:p>
          <w:p w14:paraId="02F74D86" w14:textId="77777777" w:rsidR="00687B0B" w:rsidRDefault="00687B0B" w:rsidP="00687B0B">
            <w:r>
              <w:t xml:space="preserve">    account = "13459282910"</w:t>
            </w:r>
          </w:p>
          <w:p w14:paraId="6465CA85" w14:textId="77777777" w:rsidR="00687B0B" w:rsidRDefault="00687B0B" w:rsidP="00687B0B">
            <w:r>
              <w:t xml:space="preserve">    password = "a5s7sh4u"</w:t>
            </w:r>
          </w:p>
          <w:p w14:paraId="30173D0A" w14:textId="77777777" w:rsidR="00687B0B" w:rsidRDefault="00687B0B" w:rsidP="00687B0B">
            <w:r>
              <w:lastRenderedPageBreak/>
              <w:t xml:space="preserve">    zhihu_login(account, password)</w:t>
            </w:r>
          </w:p>
          <w:p w14:paraId="068D889F" w14:textId="77777777" w:rsidR="00687B0B" w:rsidRDefault="00687B0B" w:rsidP="00687B0B">
            <w:r>
              <w:t xml:space="preserve">    get_index()</w:t>
            </w:r>
          </w:p>
          <w:p w14:paraId="7EBEE305" w14:textId="77777777" w:rsidR="00687B0B" w:rsidRDefault="00687B0B" w:rsidP="00687B0B">
            <w:r>
              <w:t xml:space="preserve">    is_login = is_login()</w:t>
            </w:r>
          </w:p>
          <w:p w14:paraId="7C183DE9" w14:textId="77777777" w:rsidR="00687B0B" w:rsidRDefault="00687B0B" w:rsidP="00687B0B">
            <w:r>
              <w:t xml:space="preserve">    if is_login:</w:t>
            </w:r>
          </w:p>
          <w:p w14:paraId="490C00AA" w14:textId="77777777" w:rsidR="00687B0B" w:rsidRDefault="00687B0B" w:rsidP="00687B0B">
            <w:pPr>
              <w:rPr>
                <w:rFonts w:hint="eastAsia"/>
              </w:rPr>
            </w:pPr>
            <w:r>
              <w:rPr>
                <w:rFonts w:hint="eastAsia"/>
              </w:rPr>
              <w:t xml:space="preserve">        print("</w:t>
            </w:r>
            <w:r>
              <w:rPr>
                <w:rFonts w:hint="eastAsia"/>
              </w:rPr>
              <w:t>正在个人中心</w:t>
            </w:r>
            <w:r>
              <w:rPr>
                <w:rFonts w:hint="eastAsia"/>
              </w:rPr>
              <w:t>")</w:t>
            </w:r>
          </w:p>
          <w:p w14:paraId="6C825EAF" w14:textId="77777777" w:rsidR="00687B0B" w:rsidRDefault="00687B0B" w:rsidP="00687B0B">
            <w:r>
              <w:t xml:space="preserve">    else:</w:t>
            </w:r>
          </w:p>
          <w:p w14:paraId="1DF9246D" w14:textId="6077531D" w:rsidR="004C2836" w:rsidRDefault="00687B0B" w:rsidP="00687B0B">
            <w:pPr>
              <w:rPr>
                <w:rFonts w:hint="eastAsia"/>
              </w:rPr>
            </w:pPr>
            <w:r>
              <w:rPr>
                <w:rFonts w:hint="eastAsia"/>
              </w:rPr>
              <w:t xml:space="preserve">        print("</w:t>
            </w:r>
            <w:r>
              <w:rPr>
                <w:rFonts w:hint="eastAsia"/>
              </w:rPr>
              <w:t>不在个人中心</w:t>
            </w:r>
            <w:r>
              <w:rPr>
                <w:rFonts w:hint="eastAsia"/>
              </w:rPr>
              <w:t>")</w:t>
            </w:r>
          </w:p>
        </w:tc>
      </w:tr>
    </w:tbl>
    <w:p w14:paraId="32B9B1CC" w14:textId="77777777" w:rsidR="004C2836" w:rsidRDefault="004C2836" w:rsidP="00161273">
      <w:pPr>
        <w:rPr>
          <w:rFonts w:hint="eastAsia"/>
        </w:rPr>
      </w:pPr>
    </w:p>
    <w:p w14:paraId="1F969431" w14:textId="238FBE95" w:rsidR="0030675D" w:rsidRDefault="00925FDA" w:rsidP="00161273">
      <w:r w:rsidRPr="00925FDA">
        <w:rPr>
          <w:rFonts w:hint="eastAsia"/>
        </w:rPr>
        <w:t>代码逻辑没问题，但是不知道是不是需要验证码，一直都显示“不在个人中心”</w:t>
      </w:r>
      <w:r>
        <w:rPr>
          <w:rFonts w:hint="eastAsia"/>
        </w:rPr>
        <w:t>。</w:t>
      </w:r>
    </w:p>
    <w:p w14:paraId="5C8F1E2A" w14:textId="79850865" w:rsidR="00925FDA" w:rsidRDefault="00925FDA" w:rsidP="00161273"/>
    <w:p w14:paraId="7FA01468" w14:textId="771AD48C" w:rsidR="00925FDA" w:rsidRDefault="006F7BF9" w:rsidP="006F7BF9">
      <w:pPr>
        <w:pStyle w:val="3"/>
      </w:pPr>
      <w:r w:rsidRPr="006F7BF9">
        <w:rPr>
          <w:rFonts w:hint="eastAsia"/>
        </w:rPr>
        <w:t>使用</w:t>
      </w:r>
      <w:r w:rsidRPr="006F7BF9">
        <w:rPr>
          <w:rFonts w:hint="eastAsia"/>
        </w:rPr>
        <w:t xml:space="preserve"> Scrapy </w:t>
      </w:r>
      <w:r w:rsidRPr="006F7BF9">
        <w:rPr>
          <w:rFonts w:hint="eastAsia"/>
        </w:rPr>
        <w:t>的</w:t>
      </w:r>
      <w:r w:rsidRPr="006F7BF9">
        <w:rPr>
          <w:rFonts w:hint="eastAsia"/>
        </w:rPr>
        <w:t xml:space="preserve"> FormRequest </w:t>
      </w:r>
      <w:r w:rsidRPr="006F7BF9">
        <w:rPr>
          <w:rFonts w:hint="eastAsia"/>
        </w:rPr>
        <w:t>模拟登陆</w:t>
      </w:r>
    </w:p>
    <w:p w14:paraId="5B5901FC" w14:textId="37E19525" w:rsidR="006F7BF9" w:rsidRDefault="00F1679F" w:rsidP="006F7BF9">
      <w:r w:rsidRPr="00F1679F">
        <w:rPr>
          <w:rFonts w:hint="eastAsia"/>
        </w:rPr>
        <w:t>我们先创建一个名为</w:t>
      </w:r>
      <w:r w:rsidRPr="00F1679F">
        <w:rPr>
          <w:rFonts w:hint="eastAsia"/>
        </w:rPr>
        <w:t xml:space="preserve"> zhihu </w:t>
      </w:r>
      <w:r w:rsidRPr="00F1679F">
        <w:rPr>
          <w:rFonts w:hint="eastAsia"/>
        </w:rPr>
        <w:t>的</w:t>
      </w:r>
      <w:r w:rsidRPr="00F1679F">
        <w:rPr>
          <w:rFonts w:hint="eastAsia"/>
        </w:rPr>
        <w:t xml:space="preserve"> spider</w:t>
      </w:r>
      <w:r w:rsidRPr="00F1679F">
        <w:rPr>
          <w:rFonts w:hint="eastAsia"/>
        </w:rPr>
        <w:t>，代码如下：</w:t>
      </w:r>
    </w:p>
    <w:tbl>
      <w:tblPr>
        <w:tblStyle w:val="a5"/>
        <w:tblW w:w="0" w:type="auto"/>
        <w:tblLook w:val="04A0" w:firstRow="1" w:lastRow="0" w:firstColumn="1" w:lastColumn="0" w:noHBand="0" w:noVBand="1"/>
      </w:tblPr>
      <w:tblGrid>
        <w:gridCol w:w="8296"/>
      </w:tblGrid>
      <w:tr w:rsidR="00D173F4" w14:paraId="064C5B5C" w14:textId="77777777" w:rsidTr="00D173F4">
        <w:tc>
          <w:tcPr>
            <w:tcW w:w="8296" w:type="dxa"/>
          </w:tcPr>
          <w:p w14:paraId="676AC675" w14:textId="5BC3800C" w:rsidR="00D173F4" w:rsidRDefault="00D173F4" w:rsidP="006F7BF9">
            <w:pPr>
              <w:rPr>
                <w:rFonts w:hint="eastAsia"/>
              </w:rPr>
            </w:pPr>
            <w:r w:rsidRPr="00D173F4">
              <w:t>scrapy genspider zhihu www.zhihu.com</w:t>
            </w:r>
          </w:p>
        </w:tc>
      </w:tr>
    </w:tbl>
    <w:p w14:paraId="64237665" w14:textId="77777777" w:rsidR="00F1679F" w:rsidRDefault="00F1679F" w:rsidP="006F7BF9">
      <w:pPr>
        <w:rPr>
          <w:rFonts w:hint="eastAsia"/>
        </w:rPr>
      </w:pPr>
    </w:p>
    <w:p w14:paraId="2CB381EA" w14:textId="72158B94" w:rsidR="006F7BF9" w:rsidRDefault="00076FB3" w:rsidP="006F7BF9">
      <w:r w:rsidRPr="00076FB3">
        <w:rPr>
          <w:rFonts w:hint="eastAsia"/>
        </w:rPr>
        <w:t>然后编写</w:t>
      </w:r>
      <w:r w:rsidRPr="00076FB3">
        <w:rPr>
          <w:rFonts w:hint="eastAsia"/>
        </w:rPr>
        <w:t xml:space="preserve"> zhihu.py </w:t>
      </w:r>
      <w:r w:rsidRPr="00076FB3">
        <w:rPr>
          <w:rFonts w:hint="eastAsia"/>
        </w:rPr>
        <w:t>文件的代码，如下：</w:t>
      </w:r>
    </w:p>
    <w:tbl>
      <w:tblPr>
        <w:tblStyle w:val="a5"/>
        <w:tblW w:w="0" w:type="auto"/>
        <w:tblLook w:val="04A0" w:firstRow="1" w:lastRow="0" w:firstColumn="1" w:lastColumn="0" w:noHBand="0" w:noVBand="1"/>
      </w:tblPr>
      <w:tblGrid>
        <w:gridCol w:w="8296"/>
      </w:tblGrid>
      <w:tr w:rsidR="005E4BD5" w14:paraId="294A593F" w14:textId="77777777" w:rsidTr="005E4BD5">
        <w:tc>
          <w:tcPr>
            <w:tcW w:w="8296" w:type="dxa"/>
          </w:tcPr>
          <w:p w14:paraId="6E32901C" w14:textId="77777777" w:rsidR="005E4BD5" w:rsidRDefault="005E4BD5" w:rsidP="005E4BD5">
            <w:r>
              <w:t># -*- coding: utf-8 -*-</w:t>
            </w:r>
          </w:p>
          <w:p w14:paraId="24CF6B99" w14:textId="77777777" w:rsidR="005E4BD5" w:rsidRDefault="005E4BD5" w:rsidP="005E4BD5">
            <w:r>
              <w:t>import scrapy</w:t>
            </w:r>
          </w:p>
          <w:p w14:paraId="445F95F0" w14:textId="77777777" w:rsidR="005E4BD5" w:rsidRDefault="005E4BD5" w:rsidP="005E4BD5">
            <w:r>
              <w:t>import json</w:t>
            </w:r>
          </w:p>
          <w:p w14:paraId="2207EB5C" w14:textId="77777777" w:rsidR="005E4BD5" w:rsidRDefault="005E4BD5" w:rsidP="005E4BD5">
            <w:r>
              <w:t>import re</w:t>
            </w:r>
          </w:p>
          <w:p w14:paraId="24DCF3BA" w14:textId="77777777" w:rsidR="005E4BD5" w:rsidRDefault="005E4BD5" w:rsidP="005E4BD5"/>
          <w:p w14:paraId="4B7EEF1A" w14:textId="77777777" w:rsidR="005E4BD5" w:rsidRDefault="005E4BD5" w:rsidP="005E4BD5"/>
          <w:p w14:paraId="5FA78BB0" w14:textId="77777777" w:rsidR="005E4BD5" w:rsidRDefault="005E4BD5" w:rsidP="005E4BD5">
            <w:r>
              <w:t>class ZhihuSpider(scrapy.Spider):</w:t>
            </w:r>
          </w:p>
          <w:p w14:paraId="39A6D793" w14:textId="77777777" w:rsidR="005E4BD5" w:rsidRDefault="005E4BD5" w:rsidP="005E4BD5">
            <w:r>
              <w:t xml:space="preserve">    name = "zhihu"</w:t>
            </w:r>
          </w:p>
          <w:p w14:paraId="50A8E6D0" w14:textId="77777777" w:rsidR="005E4BD5" w:rsidRDefault="005E4BD5" w:rsidP="005E4BD5">
            <w:r>
              <w:t xml:space="preserve">    allowed_domains = ["www.zhihu.com"]</w:t>
            </w:r>
          </w:p>
          <w:p w14:paraId="7AAB8D2E" w14:textId="77777777" w:rsidR="005E4BD5" w:rsidRDefault="005E4BD5" w:rsidP="005E4BD5">
            <w:r>
              <w:t xml:space="preserve">    start_urls = ['http://www.zhihu.com/']</w:t>
            </w:r>
          </w:p>
          <w:p w14:paraId="225412D3" w14:textId="77777777" w:rsidR="005E4BD5" w:rsidRDefault="005E4BD5" w:rsidP="005E4BD5">
            <w:r>
              <w:t xml:space="preserve">    user_agent = "Mozilla/5.0 (Windows NT 6.1; WOW64) AppleWebKit/537.36 (KHTML, like Gecko) Chrome/58.0.3029.110 Safari/537.36"</w:t>
            </w:r>
          </w:p>
          <w:p w14:paraId="0E62FEE6" w14:textId="77777777" w:rsidR="005E4BD5" w:rsidRDefault="005E4BD5" w:rsidP="005E4BD5">
            <w:r>
              <w:t xml:space="preserve">    headers = {</w:t>
            </w:r>
          </w:p>
          <w:p w14:paraId="06D973A8" w14:textId="77777777" w:rsidR="005E4BD5" w:rsidRDefault="005E4BD5" w:rsidP="005E4BD5">
            <w:r>
              <w:t xml:space="preserve">        "HOST": "www.zhihu.com",</w:t>
            </w:r>
          </w:p>
          <w:p w14:paraId="5F36AD0D" w14:textId="77777777" w:rsidR="005E4BD5" w:rsidRDefault="005E4BD5" w:rsidP="005E4BD5">
            <w:r>
              <w:t xml:space="preserve">        "Referer": "https://www.zhihu.com",</w:t>
            </w:r>
          </w:p>
          <w:p w14:paraId="4F99AE54" w14:textId="77777777" w:rsidR="005E4BD5" w:rsidRDefault="005E4BD5" w:rsidP="005E4BD5">
            <w:r>
              <w:t xml:space="preserve">        "User-Agent": user_agent</w:t>
            </w:r>
          </w:p>
          <w:p w14:paraId="55C1A7DA" w14:textId="77777777" w:rsidR="005E4BD5" w:rsidRDefault="005E4BD5" w:rsidP="005E4BD5">
            <w:r>
              <w:t xml:space="preserve">    }</w:t>
            </w:r>
          </w:p>
          <w:p w14:paraId="01514026" w14:textId="77777777" w:rsidR="005E4BD5" w:rsidRDefault="005E4BD5" w:rsidP="005E4BD5"/>
          <w:p w14:paraId="25169F23" w14:textId="77777777" w:rsidR="005E4BD5" w:rsidRDefault="005E4BD5" w:rsidP="005E4BD5"/>
          <w:p w14:paraId="6FE3D76E" w14:textId="77777777" w:rsidR="005E4BD5" w:rsidRDefault="005E4BD5" w:rsidP="005E4BD5">
            <w:r>
              <w:t xml:space="preserve">    def parse(self, response):</w:t>
            </w:r>
          </w:p>
          <w:p w14:paraId="12CC9AE0" w14:textId="77777777" w:rsidR="005E4BD5" w:rsidRDefault="005E4BD5" w:rsidP="005E4BD5">
            <w:r>
              <w:t xml:space="preserve">        pass</w:t>
            </w:r>
          </w:p>
          <w:p w14:paraId="4E5E41A4" w14:textId="77777777" w:rsidR="005E4BD5" w:rsidRDefault="005E4BD5" w:rsidP="005E4BD5"/>
          <w:p w14:paraId="1109083F" w14:textId="77777777" w:rsidR="005E4BD5" w:rsidRDefault="005E4BD5" w:rsidP="005E4BD5"/>
          <w:p w14:paraId="228E204C" w14:textId="77777777" w:rsidR="005E4BD5" w:rsidRDefault="005E4BD5" w:rsidP="005E4BD5">
            <w:pPr>
              <w:rPr>
                <w:rFonts w:hint="eastAsia"/>
              </w:rPr>
            </w:pPr>
            <w:r>
              <w:rPr>
                <w:rFonts w:hint="eastAsia"/>
              </w:rPr>
              <w:t xml:space="preserve">    # start_requests </w:t>
            </w:r>
            <w:r>
              <w:rPr>
                <w:rFonts w:hint="eastAsia"/>
              </w:rPr>
              <w:t>是</w:t>
            </w:r>
            <w:r>
              <w:rPr>
                <w:rFonts w:hint="eastAsia"/>
              </w:rPr>
              <w:t xml:space="preserve"> spider </w:t>
            </w:r>
            <w:r>
              <w:rPr>
                <w:rFonts w:hint="eastAsia"/>
              </w:rPr>
              <w:t>抓取数据的入口，由于在抓取数据之前需要先登录，</w:t>
            </w:r>
          </w:p>
          <w:p w14:paraId="4179BB0E" w14:textId="77777777" w:rsidR="005E4BD5" w:rsidRDefault="005E4BD5" w:rsidP="005E4BD5">
            <w:pPr>
              <w:rPr>
                <w:rFonts w:hint="eastAsia"/>
              </w:rPr>
            </w:pPr>
            <w:r>
              <w:rPr>
                <w:rFonts w:hint="eastAsia"/>
              </w:rPr>
              <w:t xml:space="preserve">    # </w:t>
            </w:r>
            <w:r>
              <w:rPr>
                <w:rFonts w:hint="eastAsia"/>
              </w:rPr>
              <w:t>所以需要先改写</w:t>
            </w:r>
            <w:r>
              <w:rPr>
                <w:rFonts w:hint="eastAsia"/>
              </w:rPr>
              <w:t xml:space="preserve"> start_requests </w:t>
            </w:r>
            <w:r>
              <w:rPr>
                <w:rFonts w:hint="eastAsia"/>
              </w:rPr>
              <w:t>函数。</w:t>
            </w:r>
          </w:p>
          <w:p w14:paraId="7609F1CF" w14:textId="77777777" w:rsidR="005E4BD5" w:rsidRDefault="005E4BD5" w:rsidP="005E4BD5">
            <w:pPr>
              <w:rPr>
                <w:rFonts w:hint="eastAsia"/>
              </w:rPr>
            </w:pPr>
            <w:r>
              <w:rPr>
                <w:rFonts w:hint="eastAsia"/>
              </w:rPr>
              <w:t xml:space="preserve">    # </w:t>
            </w:r>
            <w:r>
              <w:rPr>
                <w:rFonts w:hint="eastAsia"/>
              </w:rPr>
              <w:t>重写</w:t>
            </w:r>
            <w:r>
              <w:rPr>
                <w:rFonts w:hint="eastAsia"/>
              </w:rPr>
              <w:t xml:space="preserve"> start_requests </w:t>
            </w:r>
            <w:r>
              <w:rPr>
                <w:rFonts w:hint="eastAsia"/>
              </w:rPr>
              <w:t>函数</w:t>
            </w:r>
            <w:r>
              <w:rPr>
                <w:rFonts w:hint="eastAsia"/>
              </w:rPr>
              <w:t>,</w:t>
            </w:r>
            <w:r>
              <w:rPr>
                <w:rFonts w:hint="eastAsia"/>
              </w:rPr>
              <w:t>该函数也是爬虫的入口程序</w:t>
            </w:r>
          </w:p>
          <w:p w14:paraId="768E7759" w14:textId="77777777" w:rsidR="005E4BD5" w:rsidRDefault="005E4BD5" w:rsidP="005E4BD5">
            <w:pPr>
              <w:rPr>
                <w:rFonts w:hint="eastAsia"/>
              </w:rPr>
            </w:pPr>
            <w:r>
              <w:rPr>
                <w:rFonts w:hint="eastAsia"/>
              </w:rPr>
              <w:lastRenderedPageBreak/>
              <w:t xml:space="preserve">    # Scrapy </w:t>
            </w:r>
            <w:r>
              <w:rPr>
                <w:rFonts w:hint="eastAsia"/>
              </w:rPr>
              <w:t>是基于</w:t>
            </w:r>
            <w:r>
              <w:rPr>
                <w:rFonts w:hint="eastAsia"/>
              </w:rPr>
              <w:t xml:space="preserve"> Twisted </w:t>
            </w:r>
            <w:r>
              <w:rPr>
                <w:rFonts w:hint="eastAsia"/>
              </w:rPr>
              <w:t>框架的，它所有的操作都是异步的。</w:t>
            </w:r>
          </w:p>
          <w:p w14:paraId="528599ED" w14:textId="77777777" w:rsidR="005E4BD5" w:rsidRDefault="005E4BD5" w:rsidP="005E4BD5">
            <w:pPr>
              <w:rPr>
                <w:rFonts w:hint="eastAsia"/>
              </w:rPr>
            </w:pPr>
            <w:r>
              <w:rPr>
                <w:rFonts w:hint="eastAsia"/>
              </w:rPr>
              <w:t xml:space="preserve">    # </w:t>
            </w:r>
            <w:r>
              <w:rPr>
                <w:rFonts w:hint="eastAsia"/>
              </w:rPr>
              <w:t>这里需要设置</w:t>
            </w:r>
            <w:r>
              <w:rPr>
                <w:rFonts w:hint="eastAsia"/>
              </w:rPr>
              <w:t xml:space="preserve"> callback </w:t>
            </w:r>
            <w:r>
              <w:rPr>
                <w:rFonts w:hint="eastAsia"/>
              </w:rPr>
              <w:t>函数，否则会默认调用</w:t>
            </w:r>
            <w:r>
              <w:rPr>
                <w:rFonts w:hint="eastAsia"/>
              </w:rPr>
              <w:t xml:space="preserve"> parse </w:t>
            </w:r>
            <w:r>
              <w:rPr>
                <w:rFonts w:hint="eastAsia"/>
              </w:rPr>
              <w:t>函数。</w:t>
            </w:r>
          </w:p>
          <w:p w14:paraId="6A6EF808" w14:textId="77777777" w:rsidR="005E4BD5" w:rsidRDefault="005E4BD5" w:rsidP="005E4BD5">
            <w:r>
              <w:t xml:space="preserve">    def start_requests(self):</w:t>
            </w:r>
          </w:p>
          <w:p w14:paraId="3E2E2A11" w14:textId="77777777" w:rsidR="005E4BD5" w:rsidRDefault="005E4BD5" w:rsidP="005E4BD5">
            <w:r>
              <w:t xml:space="preserve">        return [scrapy.Request('https://www.zhihu.com/#signin', headers = self.headers, callback = self.login)]</w:t>
            </w:r>
          </w:p>
          <w:p w14:paraId="0C109BE1" w14:textId="77777777" w:rsidR="005E4BD5" w:rsidRDefault="005E4BD5" w:rsidP="005E4BD5"/>
          <w:p w14:paraId="7438C813" w14:textId="77777777" w:rsidR="005E4BD5" w:rsidRDefault="005E4BD5" w:rsidP="005E4BD5"/>
          <w:p w14:paraId="416069BA" w14:textId="77777777" w:rsidR="005E4BD5" w:rsidRDefault="005E4BD5" w:rsidP="005E4BD5">
            <w:r>
              <w:t xml:space="preserve">    def login(self,response):</w:t>
            </w:r>
          </w:p>
          <w:p w14:paraId="2AC4E2E8" w14:textId="77777777" w:rsidR="005E4BD5" w:rsidRDefault="005E4BD5" w:rsidP="005E4BD5">
            <w:r>
              <w:t xml:space="preserve">        response_text = response.text</w:t>
            </w:r>
          </w:p>
          <w:p w14:paraId="5E41AC0E" w14:textId="77777777" w:rsidR="005E4BD5" w:rsidRDefault="005E4BD5" w:rsidP="005E4BD5">
            <w:pPr>
              <w:rPr>
                <w:rFonts w:hint="eastAsia"/>
              </w:rPr>
            </w:pPr>
            <w:r>
              <w:rPr>
                <w:rFonts w:hint="eastAsia"/>
              </w:rPr>
              <w:t xml:space="preserve">        # </w:t>
            </w:r>
            <w:r>
              <w:rPr>
                <w:rFonts w:hint="eastAsia"/>
              </w:rPr>
              <w:t>如果不加</w:t>
            </w:r>
            <w:r>
              <w:rPr>
                <w:rFonts w:hint="eastAsia"/>
              </w:rPr>
              <w:t xml:space="preserve"> re.DOTALL </w:t>
            </w:r>
            <w:r>
              <w:rPr>
                <w:rFonts w:hint="eastAsia"/>
              </w:rPr>
              <w:t>参数，那么把</w:t>
            </w:r>
            <w:r>
              <w:rPr>
                <w:rFonts w:hint="eastAsia"/>
              </w:rPr>
              <w:t xml:space="preserve"> re.match </w:t>
            </w:r>
            <w:r>
              <w:rPr>
                <w:rFonts w:hint="eastAsia"/>
              </w:rPr>
              <w:t>修改为</w:t>
            </w:r>
            <w:r>
              <w:rPr>
                <w:rFonts w:hint="eastAsia"/>
              </w:rPr>
              <w:t xml:space="preserve"> re.search </w:t>
            </w:r>
            <w:r>
              <w:rPr>
                <w:rFonts w:hint="eastAsia"/>
              </w:rPr>
              <w:t>也可以实现多行匹配</w:t>
            </w:r>
          </w:p>
          <w:p w14:paraId="187283C2" w14:textId="77777777" w:rsidR="005E4BD5" w:rsidRDefault="005E4BD5" w:rsidP="005E4BD5">
            <w:pPr>
              <w:rPr>
                <w:rFonts w:hint="eastAsia"/>
              </w:rPr>
            </w:pPr>
            <w:r>
              <w:rPr>
                <w:rFonts w:hint="eastAsia"/>
              </w:rPr>
              <w:t xml:space="preserve">        match_obj = re.match('.*name="_xsrf" value="(.*?)"', response_text, re.DOTALL) # re.DOTALL </w:t>
            </w:r>
            <w:r>
              <w:rPr>
                <w:rFonts w:hint="eastAsia"/>
              </w:rPr>
              <w:t>表示开启多行匹配</w:t>
            </w:r>
          </w:p>
          <w:p w14:paraId="7C3567D0" w14:textId="77777777" w:rsidR="005E4BD5" w:rsidRDefault="005E4BD5" w:rsidP="005E4BD5">
            <w:r>
              <w:t xml:space="preserve">        xsrf = ''</w:t>
            </w:r>
          </w:p>
          <w:p w14:paraId="27DC9B90" w14:textId="77777777" w:rsidR="005E4BD5" w:rsidRDefault="005E4BD5" w:rsidP="005E4BD5">
            <w:r>
              <w:t xml:space="preserve">        if match_obj:</w:t>
            </w:r>
          </w:p>
          <w:p w14:paraId="5548A6AC" w14:textId="77777777" w:rsidR="005E4BD5" w:rsidRDefault="005E4BD5" w:rsidP="005E4BD5">
            <w:r>
              <w:t xml:space="preserve">            xsrf = match_obj.group(1)</w:t>
            </w:r>
          </w:p>
          <w:p w14:paraId="5F2EF9A3" w14:textId="77777777" w:rsidR="005E4BD5" w:rsidRDefault="005E4BD5" w:rsidP="005E4BD5">
            <w:pPr>
              <w:rPr>
                <w:rFonts w:hint="eastAsia"/>
              </w:rPr>
            </w:pPr>
            <w:r>
              <w:rPr>
                <w:rFonts w:hint="eastAsia"/>
              </w:rPr>
              <w:t xml:space="preserve">            print("_xsrf</w:t>
            </w:r>
            <w:r>
              <w:rPr>
                <w:rFonts w:hint="eastAsia"/>
              </w:rPr>
              <w:t>：</w:t>
            </w:r>
            <w:r>
              <w:rPr>
                <w:rFonts w:hint="eastAsia"/>
              </w:rPr>
              <w:t>",xsrf)</w:t>
            </w:r>
          </w:p>
          <w:p w14:paraId="282BC44C" w14:textId="77777777" w:rsidR="005E4BD5" w:rsidRDefault="005E4BD5" w:rsidP="005E4BD5">
            <w:r>
              <w:t xml:space="preserve">        if xsrf:</w:t>
            </w:r>
          </w:p>
          <w:p w14:paraId="32166888" w14:textId="77777777" w:rsidR="005E4BD5" w:rsidRDefault="005E4BD5" w:rsidP="005E4BD5">
            <w:r>
              <w:t xml:space="preserve">            post_url = "https://www.zhihu.com/login/phone_num"</w:t>
            </w:r>
          </w:p>
          <w:p w14:paraId="20B509D7" w14:textId="77777777" w:rsidR="005E4BD5" w:rsidRDefault="005E4BD5" w:rsidP="005E4BD5">
            <w:r>
              <w:t xml:space="preserve">            post_data = {</w:t>
            </w:r>
          </w:p>
          <w:p w14:paraId="5C474E2D" w14:textId="77777777" w:rsidR="005E4BD5" w:rsidRDefault="005E4BD5" w:rsidP="005E4BD5">
            <w:r>
              <w:t xml:space="preserve">                "_xsrf":xsrf,</w:t>
            </w:r>
          </w:p>
          <w:p w14:paraId="368F02B8" w14:textId="77777777" w:rsidR="005E4BD5" w:rsidRDefault="005E4BD5" w:rsidP="005E4BD5">
            <w:r>
              <w:t xml:space="preserve">                "phone_num":"13459282910",</w:t>
            </w:r>
          </w:p>
          <w:p w14:paraId="276815AD" w14:textId="77777777" w:rsidR="005E4BD5" w:rsidRDefault="005E4BD5" w:rsidP="005E4BD5">
            <w:r>
              <w:t xml:space="preserve">                "password":"a5s7sh4u"</w:t>
            </w:r>
          </w:p>
          <w:p w14:paraId="5F14569A" w14:textId="77777777" w:rsidR="005E4BD5" w:rsidRDefault="005E4BD5" w:rsidP="005E4BD5">
            <w:r>
              <w:t xml:space="preserve">            }</w:t>
            </w:r>
          </w:p>
          <w:p w14:paraId="2A4B3A19" w14:textId="77777777" w:rsidR="005E4BD5" w:rsidRDefault="005E4BD5" w:rsidP="005E4BD5">
            <w:r>
              <w:t xml:space="preserve">            return [scrapy.FormRequest(</w:t>
            </w:r>
          </w:p>
          <w:p w14:paraId="230096FE" w14:textId="77777777" w:rsidR="005E4BD5" w:rsidRDefault="005E4BD5" w:rsidP="005E4BD5">
            <w:r>
              <w:t xml:space="preserve">                url = post_url,</w:t>
            </w:r>
          </w:p>
          <w:p w14:paraId="68AD53CE" w14:textId="77777777" w:rsidR="005E4BD5" w:rsidRDefault="005E4BD5" w:rsidP="005E4BD5">
            <w:r>
              <w:t xml:space="preserve">                formdata = post_data,</w:t>
            </w:r>
          </w:p>
          <w:p w14:paraId="5C74F541" w14:textId="77777777" w:rsidR="005E4BD5" w:rsidRDefault="005E4BD5" w:rsidP="005E4BD5">
            <w:r>
              <w:t xml:space="preserve">                headers = self.headers,</w:t>
            </w:r>
          </w:p>
          <w:p w14:paraId="0DF19C47" w14:textId="77777777" w:rsidR="005E4BD5" w:rsidRDefault="005E4BD5" w:rsidP="005E4BD5">
            <w:pPr>
              <w:rPr>
                <w:rFonts w:hint="eastAsia"/>
              </w:rPr>
            </w:pPr>
            <w:r>
              <w:rPr>
                <w:rFonts w:hint="eastAsia"/>
              </w:rPr>
              <w:t xml:space="preserve">                callback = self.check_login # </w:t>
            </w:r>
            <w:r>
              <w:rPr>
                <w:rFonts w:hint="eastAsia"/>
              </w:rPr>
              <w:t>不加</w:t>
            </w:r>
            <w:r>
              <w:rPr>
                <w:rFonts w:hint="eastAsia"/>
              </w:rPr>
              <w:t>()</w:t>
            </w:r>
            <w:r>
              <w:rPr>
                <w:rFonts w:hint="eastAsia"/>
              </w:rPr>
              <w:t>表示调用函数对象，加</w:t>
            </w:r>
            <w:r>
              <w:rPr>
                <w:rFonts w:hint="eastAsia"/>
              </w:rPr>
              <w:t>()</w:t>
            </w:r>
            <w:r>
              <w:rPr>
                <w:rFonts w:hint="eastAsia"/>
              </w:rPr>
              <w:t>表示函数调用执行</w:t>
            </w:r>
          </w:p>
          <w:p w14:paraId="09050538" w14:textId="77777777" w:rsidR="005E4BD5" w:rsidRDefault="005E4BD5" w:rsidP="005E4BD5">
            <w:r>
              <w:t xml:space="preserve">            )]</w:t>
            </w:r>
          </w:p>
          <w:p w14:paraId="20A5FC61" w14:textId="77777777" w:rsidR="005E4BD5" w:rsidRDefault="005E4BD5" w:rsidP="005E4BD5"/>
          <w:p w14:paraId="1ACFD036" w14:textId="77777777" w:rsidR="005E4BD5" w:rsidRDefault="005E4BD5" w:rsidP="005E4BD5"/>
          <w:p w14:paraId="31735939" w14:textId="77777777" w:rsidR="005E4BD5" w:rsidRDefault="005E4BD5" w:rsidP="005E4BD5">
            <w:pPr>
              <w:rPr>
                <w:rFonts w:hint="eastAsia"/>
              </w:rPr>
            </w:pPr>
            <w:r>
              <w:rPr>
                <w:rFonts w:hint="eastAsia"/>
              </w:rPr>
              <w:t xml:space="preserve">    # </w:t>
            </w:r>
            <w:r>
              <w:rPr>
                <w:rFonts w:hint="eastAsia"/>
              </w:rPr>
              <w:t>与</w:t>
            </w:r>
            <w:r>
              <w:rPr>
                <w:rFonts w:hint="eastAsia"/>
              </w:rPr>
              <w:t xml:space="preserve"> requests.login.zhihu.py </w:t>
            </w:r>
            <w:r>
              <w:rPr>
                <w:rFonts w:hint="eastAsia"/>
              </w:rPr>
              <w:t>不同的是，</w:t>
            </w:r>
            <w:r>
              <w:rPr>
                <w:rFonts w:hint="eastAsia"/>
              </w:rPr>
              <w:t xml:space="preserve">scrapy </w:t>
            </w:r>
            <w:r>
              <w:rPr>
                <w:rFonts w:hint="eastAsia"/>
              </w:rPr>
              <w:t>不需要把</w:t>
            </w:r>
            <w:r>
              <w:rPr>
                <w:rFonts w:hint="eastAsia"/>
              </w:rPr>
              <w:t xml:space="preserve"> cookies </w:t>
            </w:r>
            <w:r>
              <w:rPr>
                <w:rFonts w:hint="eastAsia"/>
              </w:rPr>
              <w:t>保存起来，</w:t>
            </w:r>
          </w:p>
          <w:p w14:paraId="31329CA0" w14:textId="77777777" w:rsidR="005E4BD5" w:rsidRDefault="005E4BD5" w:rsidP="005E4BD5">
            <w:pPr>
              <w:rPr>
                <w:rFonts w:hint="eastAsia"/>
              </w:rPr>
            </w:pPr>
            <w:r>
              <w:rPr>
                <w:rFonts w:hint="eastAsia"/>
              </w:rPr>
              <w:t xml:space="preserve">    # </w:t>
            </w:r>
            <w:r>
              <w:rPr>
                <w:rFonts w:hint="eastAsia"/>
              </w:rPr>
              <w:t>因为</w:t>
            </w:r>
            <w:r>
              <w:rPr>
                <w:rFonts w:hint="eastAsia"/>
              </w:rPr>
              <w:t xml:space="preserve"> scrapy </w:t>
            </w:r>
            <w:r>
              <w:rPr>
                <w:rFonts w:hint="eastAsia"/>
              </w:rPr>
              <w:t>的所有后续的</w:t>
            </w:r>
            <w:r>
              <w:rPr>
                <w:rFonts w:hint="eastAsia"/>
              </w:rPr>
              <w:t xml:space="preserve"> request </w:t>
            </w:r>
            <w:r>
              <w:rPr>
                <w:rFonts w:hint="eastAsia"/>
              </w:rPr>
              <w:t>请求，都会默认把</w:t>
            </w:r>
            <w:r>
              <w:rPr>
                <w:rFonts w:hint="eastAsia"/>
              </w:rPr>
              <w:t xml:space="preserve"> cookies </w:t>
            </w:r>
            <w:r>
              <w:rPr>
                <w:rFonts w:hint="eastAsia"/>
              </w:rPr>
              <w:t>带进去</w:t>
            </w:r>
          </w:p>
          <w:p w14:paraId="7DAF7373" w14:textId="77777777" w:rsidR="005E4BD5" w:rsidRDefault="005E4BD5" w:rsidP="005E4BD5">
            <w:r>
              <w:t xml:space="preserve">    def check_login(self,response):</w:t>
            </w:r>
          </w:p>
          <w:p w14:paraId="4EECEE00" w14:textId="77777777" w:rsidR="005E4BD5" w:rsidRDefault="005E4BD5" w:rsidP="005E4BD5">
            <w:pPr>
              <w:rPr>
                <w:rFonts w:hint="eastAsia"/>
              </w:rPr>
            </w:pPr>
            <w:r>
              <w:rPr>
                <w:rFonts w:hint="eastAsia"/>
              </w:rPr>
              <w:t xml:space="preserve">        #</w:t>
            </w:r>
            <w:r>
              <w:rPr>
                <w:rFonts w:hint="eastAsia"/>
              </w:rPr>
              <w:t>验证服务器返回的数据来验证是否登录成功</w:t>
            </w:r>
          </w:p>
          <w:p w14:paraId="72734D24" w14:textId="77777777" w:rsidR="005E4BD5" w:rsidRDefault="005E4BD5" w:rsidP="005E4BD5">
            <w:r>
              <w:t xml:space="preserve">        text_json = json.loads(response.text)</w:t>
            </w:r>
          </w:p>
          <w:p w14:paraId="4C63416F" w14:textId="77777777" w:rsidR="005E4BD5" w:rsidRDefault="005E4BD5" w:rsidP="005E4BD5">
            <w:r>
              <w:t xml:space="preserve">        print("msg",text_json["msg"])</w:t>
            </w:r>
          </w:p>
          <w:p w14:paraId="16D213C5" w14:textId="77777777" w:rsidR="005E4BD5" w:rsidRDefault="005E4BD5" w:rsidP="005E4BD5">
            <w:pPr>
              <w:rPr>
                <w:rFonts w:hint="eastAsia"/>
              </w:rPr>
            </w:pPr>
            <w:r>
              <w:rPr>
                <w:rFonts w:hint="eastAsia"/>
              </w:rPr>
              <w:t xml:space="preserve">        if "msg" in text_json and text_json["msg"] == "</w:t>
            </w:r>
            <w:r>
              <w:rPr>
                <w:rFonts w:hint="eastAsia"/>
              </w:rPr>
              <w:t>登录成功</w:t>
            </w:r>
            <w:r>
              <w:rPr>
                <w:rFonts w:hint="eastAsia"/>
              </w:rPr>
              <w:t>":</w:t>
            </w:r>
          </w:p>
          <w:p w14:paraId="144D3B3E" w14:textId="77777777" w:rsidR="005E4BD5" w:rsidRDefault="005E4BD5" w:rsidP="005E4BD5">
            <w:pPr>
              <w:rPr>
                <w:rFonts w:hint="eastAsia"/>
              </w:rPr>
            </w:pPr>
            <w:r>
              <w:rPr>
                <w:rFonts w:hint="eastAsia"/>
              </w:rPr>
              <w:t xml:space="preserve">            print("</w:t>
            </w:r>
            <w:r>
              <w:rPr>
                <w:rFonts w:hint="eastAsia"/>
              </w:rPr>
              <w:t>登录成功</w:t>
            </w:r>
            <w:r>
              <w:rPr>
                <w:rFonts w:hint="eastAsia"/>
              </w:rPr>
              <w:t>")</w:t>
            </w:r>
          </w:p>
          <w:p w14:paraId="71E688B8" w14:textId="77777777" w:rsidR="005E4BD5" w:rsidRDefault="005E4BD5" w:rsidP="005E4BD5">
            <w:pPr>
              <w:rPr>
                <w:rFonts w:hint="eastAsia"/>
              </w:rPr>
            </w:pPr>
            <w:r>
              <w:rPr>
                <w:rFonts w:hint="eastAsia"/>
              </w:rPr>
              <w:t xml:space="preserve">            # </w:t>
            </w:r>
            <w:r>
              <w:rPr>
                <w:rFonts w:hint="eastAsia"/>
              </w:rPr>
              <w:t>这里就是开始处理</w:t>
            </w:r>
            <w:r>
              <w:rPr>
                <w:rFonts w:hint="eastAsia"/>
              </w:rPr>
              <w:t xml:space="preserve"> start_urls </w:t>
            </w:r>
            <w:r>
              <w:rPr>
                <w:rFonts w:hint="eastAsia"/>
              </w:rPr>
              <w:t>了。</w:t>
            </w:r>
          </w:p>
          <w:p w14:paraId="3417FAD3" w14:textId="77777777" w:rsidR="005E4BD5" w:rsidRDefault="005E4BD5" w:rsidP="005E4BD5">
            <w:r>
              <w:t xml:space="preserve">            for url in self.start_urls:</w:t>
            </w:r>
          </w:p>
          <w:p w14:paraId="16FE2D6C" w14:textId="77777777" w:rsidR="005E4BD5" w:rsidRDefault="005E4BD5" w:rsidP="005E4BD5">
            <w:pPr>
              <w:rPr>
                <w:rFonts w:hint="eastAsia"/>
              </w:rPr>
            </w:pPr>
            <w:r>
              <w:rPr>
                <w:rFonts w:hint="eastAsia"/>
              </w:rPr>
              <w:lastRenderedPageBreak/>
              <w:t xml:space="preserve">                # </w:t>
            </w:r>
            <w:r>
              <w:rPr>
                <w:rFonts w:hint="eastAsia"/>
              </w:rPr>
              <w:t>这里没有设置</w:t>
            </w:r>
            <w:r>
              <w:rPr>
                <w:rFonts w:hint="eastAsia"/>
              </w:rPr>
              <w:t xml:space="preserve"> callback </w:t>
            </w:r>
            <w:r>
              <w:rPr>
                <w:rFonts w:hint="eastAsia"/>
              </w:rPr>
              <w:t>函数，所以默认调用</w:t>
            </w:r>
            <w:r>
              <w:rPr>
                <w:rFonts w:hint="eastAsia"/>
              </w:rPr>
              <w:t xml:space="preserve"> parse </w:t>
            </w:r>
            <w:r>
              <w:rPr>
                <w:rFonts w:hint="eastAsia"/>
              </w:rPr>
              <w:t>函数</w:t>
            </w:r>
          </w:p>
          <w:p w14:paraId="302147A0" w14:textId="77777777" w:rsidR="005E4BD5" w:rsidRDefault="005E4BD5" w:rsidP="005E4BD5">
            <w:r>
              <w:t xml:space="preserve">                # dont_filter</w:t>
            </w:r>
          </w:p>
          <w:p w14:paraId="362E4CF0" w14:textId="07C5923B" w:rsidR="005E4BD5" w:rsidRDefault="005E4BD5" w:rsidP="005E4BD5">
            <w:pPr>
              <w:rPr>
                <w:rFonts w:hint="eastAsia"/>
              </w:rPr>
            </w:pPr>
            <w:r>
              <w:t xml:space="preserve">                yield scrapy.Request(url, dont_filter = True,headers = self.headers)</w:t>
            </w:r>
          </w:p>
        </w:tc>
      </w:tr>
    </w:tbl>
    <w:p w14:paraId="3F98A819" w14:textId="77777777" w:rsidR="00076FB3" w:rsidRDefault="00076FB3" w:rsidP="006F7BF9">
      <w:pPr>
        <w:rPr>
          <w:rFonts w:hint="eastAsia"/>
        </w:rPr>
      </w:pPr>
    </w:p>
    <w:p w14:paraId="75B5760E" w14:textId="08D5D98F" w:rsidR="006F7BF9" w:rsidRDefault="00914A4D" w:rsidP="006F7BF9">
      <w:r w:rsidRPr="00914A4D">
        <w:rPr>
          <w:rFonts w:hint="eastAsia"/>
        </w:rPr>
        <w:t>然后测试该蜘蛛，需要在</w:t>
      </w:r>
      <w:r w:rsidRPr="00914A4D">
        <w:rPr>
          <w:rFonts w:hint="eastAsia"/>
        </w:rPr>
        <w:t xml:space="preserve"> main.py </w:t>
      </w:r>
      <w:r w:rsidRPr="00914A4D">
        <w:rPr>
          <w:rFonts w:hint="eastAsia"/>
        </w:rPr>
        <w:t>中添加如下代码：</w:t>
      </w:r>
    </w:p>
    <w:tbl>
      <w:tblPr>
        <w:tblStyle w:val="a5"/>
        <w:tblW w:w="0" w:type="auto"/>
        <w:tblLook w:val="04A0" w:firstRow="1" w:lastRow="0" w:firstColumn="1" w:lastColumn="0" w:noHBand="0" w:noVBand="1"/>
      </w:tblPr>
      <w:tblGrid>
        <w:gridCol w:w="8296"/>
      </w:tblGrid>
      <w:tr w:rsidR="004E14B4" w14:paraId="300C1A0B" w14:textId="77777777" w:rsidTr="004E14B4">
        <w:tc>
          <w:tcPr>
            <w:tcW w:w="8296" w:type="dxa"/>
          </w:tcPr>
          <w:p w14:paraId="2E7DED79" w14:textId="6F85AE70" w:rsidR="004E14B4" w:rsidRDefault="004E14B4" w:rsidP="006F7BF9">
            <w:pPr>
              <w:rPr>
                <w:rFonts w:hint="eastAsia"/>
              </w:rPr>
            </w:pPr>
            <w:r w:rsidRPr="004E14B4">
              <w:t>execute(["scrapy","crawl","zhihu"])</w:t>
            </w:r>
          </w:p>
        </w:tc>
      </w:tr>
    </w:tbl>
    <w:p w14:paraId="0F08038A" w14:textId="77777777" w:rsidR="00914A4D" w:rsidRDefault="00914A4D" w:rsidP="006F7BF9">
      <w:pPr>
        <w:rPr>
          <w:rFonts w:hint="eastAsia"/>
        </w:rPr>
      </w:pPr>
    </w:p>
    <w:p w14:paraId="1A40AAE0" w14:textId="4D6B208F" w:rsidR="006F7BF9" w:rsidRDefault="00F815EC" w:rsidP="006F7BF9">
      <w:r w:rsidRPr="00F815EC">
        <w:rPr>
          <w:rFonts w:hint="eastAsia"/>
        </w:rPr>
        <w:t>此时</w:t>
      </w:r>
      <w:r w:rsidRPr="00F815EC">
        <w:rPr>
          <w:rFonts w:hint="eastAsia"/>
        </w:rPr>
        <w:t xml:space="preserve"> main.py </w:t>
      </w:r>
      <w:r w:rsidRPr="00F815EC">
        <w:rPr>
          <w:rFonts w:hint="eastAsia"/>
        </w:rPr>
        <w:t>的完整代码如下：</w:t>
      </w:r>
    </w:p>
    <w:tbl>
      <w:tblPr>
        <w:tblStyle w:val="a5"/>
        <w:tblW w:w="0" w:type="auto"/>
        <w:tblLook w:val="04A0" w:firstRow="1" w:lastRow="0" w:firstColumn="1" w:lastColumn="0" w:noHBand="0" w:noVBand="1"/>
      </w:tblPr>
      <w:tblGrid>
        <w:gridCol w:w="8296"/>
      </w:tblGrid>
      <w:tr w:rsidR="00131E8C" w14:paraId="2A0DA75C" w14:textId="77777777" w:rsidTr="00131E8C">
        <w:tc>
          <w:tcPr>
            <w:tcW w:w="8296" w:type="dxa"/>
          </w:tcPr>
          <w:p w14:paraId="26DA1D66" w14:textId="77777777" w:rsidR="00131E8C" w:rsidRDefault="00131E8C" w:rsidP="00131E8C">
            <w:r>
              <w:t># _*_ coding:utf-8 _*_</w:t>
            </w:r>
          </w:p>
          <w:p w14:paraId="18A688C1" w14:textId="77777777" w:rsidR="00131E8C" w:rsidRDefault="00131E8C" w:rsidP="00131E8C"/>
          <w:p w14:paraId="47D91E84" w14:textId="77777777" w:rsidR="00131E8C" w:rsidRDefault="00131E8C" w:rsidP="00131E8C"/>
          <w:p w14:paraId="6F7495F3" w14:textId="77777777" w:rsidR="00131E8C" w:rsidRDefault="00131E8C" w:rsidP="00131E8C">
            <w:r>
              <w:t>from scrapy.cmdline import execute</w:t>
            </w:r>
          </w:p>
          <w:p w14:paraId="66A98FF9" w14:textId="77777777" w:rsidR="00131E8C" w:rsidRDefault="00131E8C" w:rsidP="00131E8C">
            <w:r>
              <w:t>import sys</w:t>
            </w:r>
          </w:p>
          <w:p w14:paraId="120537AD" w14:textId="77777777" w:rsidR="00131E8C" w:rsidRDefault="00131E8C" w:rsidP="00131E8C">
            <w:r>
              <w:t>import os</w:t>
            </w:r>
          </w:p>
          <w:p w14:paraId="6D3590C2" w14:textId="77777777" w:rsidR="00131E8C" w:rsidRDefault="00131E8C" w:rsidP="00131E8C"/>
          <w:p w14:paraId="3AFF430F" w14:textId="77777777" w:rsidR="00131E8C" w:rsidRDefault="00131E8C" w:rsidP="00131E8C"/>
          <w:p w14:paraId="6DBC7588" w14:textId="77777777" w:rsidR="00131E8C" w:rsidRDefault="00131E8C" w:rsidP="00131E8C">
            <w:r>
              <w:t>sys.path.append(os.path.dirname(os.path.abspath(__file__)))</w:t>
            </w:r>
          </w:p>
          <w:p w14:paraId="71F5CF80" w14:textId="77777777" w:rsidR="00131E8C" w:rsidRDefault="00131E8C" w:rsidP="00131E8C">
            <w:r>
              <w:t>#execute(["scrapy","crawl","jobbole"])</w:t>
            </w:r>
          </w:p>
          <w:p w14:paraId="1D17831D" w14:textId="7E264D51" w:rsidR="00131E8C" w:rsidRDefault="00131E8C" w:rsidP="00131E8C">
            <w:pPr>
              <w:rPr>
                <w:rFonts w:hint="eastAsia"/>
              </w:rPr>
            </w:pPr>
            <w:r>
              <w:t>execute(["scrapy","crawl","zhihu"])</w:t>
            </w:r>
          </w:p>
        </w:tc>
      </w:tr>
    </w:tbl>
    <w:p w14:paraId="21CCDBF4" w14:textId="62D26F68" w:rsidR="00F815EC" w:rsidRDefault="00F815EC" w:rsidP="006F7BF9"/>
    <w:p w14:paraId="3E08C17F" w14:textId="06ACAD66" w:rsidR="00131E8C" w:rsidRDefault="00461CB2" w:rsidP="006F7BF9">
      <w:r w:rsidRPr="00461CB2">
        <w:rPr>
          <w:rFonts w:hint="eastAsia"/>
        </w:rPr>
        <w:t xml:space="preserve">zhihu.py </w:t>
      </w:r>
      <w:r w:rsidRPr="00461CB2">
        <w:rPr>
          <w:rFonts w:hint="eastAsia"/>
        </w:rPr>
        <w:t>也是差一个验证码问题，导致测试失败。</w:t>
      </w:r>
    </w:p>
    <w:p w14:paraId="2984C6D9" w14:textId="77777777" w:rsidR="00461CB2" w:rsidRPr="006F7BF9" w:rsidRDefault="00461CB2" w:rsidP="006F7BF9">
      <w:pPr>
        <w:rPr>
          <w:rFonts w:hint="eastAsia"/>
        </w:rPr>
      </w:pPr>
    </w:p>
    <w:p w14:paraId="6C19DA14" w14:textId="77777777" w:rsidR="00161273" w:rsidRPr="00161273" w:rsidRDefault="00161273" w:rsidP="00161273">
      <w:pPr>
        <w:rPr>
          <w:rFonts w:hint="eastAsia"/>
        </w:rPr>
      </w:pPr>
    </w:p>
    <w:p w14:paraId="2656C80C" w14:textId="6DBF0184" w:rsidR="003C0774" w:rsidRDefault="003C0774">
      <w:pPr>
        <w:pStyle w:val="2"/>
      </w:pPr>
      <w:r w:rsidRPr="003C0774">
        <w:rPr>
          <w:rFonts w:hint="eastAsia"/>
        </w:rPr>
        <w:t>知乎登陆验证码问题</w:t>
      </w:r>
    </w:p>
    <w:p w14:paraId="30DCAEAD" w14:textId="6840CCE4" w:rsidR="0078111C" w:rsidRDefault="0078111C" w:rsidP="0078111C">
      <w:pPr>
        <w:rPr>
          <w:rFonts w:hint="eastAsia"/>
        </w:rPr>
      </w:pPr>
      <w:r>
        <w:rPr>
          <w:rFonts w:hint="eastAsia"/>
        </w:rPr>
        <w:t>我们在</w:t>
      </w:r>
      <w:r>
        <w:rPr>
          <w:rFonts w:hint="eastAsia"/>
        </w:rPr>
        <w:t>上一节</w:t>
      </w:r>
      <w:hyperlink w:anchor="_知乎模拟登陆" w:history="1">
        <w:r w:rsidR="00A0070A" w:rsidRPr="00A0070A">
          <w:rPr>
            <w:rStyle w:val="af4"/>
            <w:rFonts w:hint="eastAsia"/>
          </w:rPr>
          <w:t>知乎模拟登陆</w:t>
        </w:r>
      </w:hyperlink>
      <w:r>
        <w:rPr>
          <w:rFonts w:hint="eastAsia"/>
        </w:rPr>
        <w:t>编写模拟登陆的时候，测试都是不能显示个人中心，这个是因为碰到了验证码的问题。</w:t>
      </w:r>
    </w:p>
    <w:p w14:paraId="1D25FAF7" w14:textId="77777777" w:rsidR="0078111C" w:rsidRDefault="0078111C" w:rsidP="0078111C"/>
    <w:p w14:paraId="53AA29F3" w14:textId="5414E827" w:rsidR="003C0774" w:rsidRDefault="0078111C" w:rsidP="0078111C">
      <w:r>
        <w:rPr>
          <w:rFonts w:hint="eastAsia"/>
        </w:rPr>
        <w:t>这里将在上一节</w:t>
      </w:r>
      <w:hyperlink w:anchor="_知乎模拟登陆" w:history="1">
        <w:r w:rsidR="00A0070A" w:rsidRPr="00A0070A">
          <w:rPr>
            <w:rStyle w:val="af4"/>
            <w:rFonts w:hint="eastAsia"/>
          </w:rPr>
          <w:t>知乎模拟登陆</w:t>
        </w:r>
      </w:hyperlink>
      <w:r>
        <w:rPr>
          <w:rFonts w:hint="eastAsia"/>
        </w:rPr>
        <w:t>的基础之上加入验证码功能。</w:t>
      </w:r>
    </w:p>
    <w:p w14:paraId="4F5C3DD5" w14:textId="77777777" w:rsidR="00C22F87" w:rsidRDefault="00C22F87" w:rsidP="003C0774"/>
    <w:p w14:paraId="364F9A27" w14:textId="20BCFC15" w:rsidR="003C0774" w:rsidRDefault="00C22F87" w:rsidP="003C0774">
      <w:r w:rsidRPr="00C22F87">
        <w:rPr>
          <w:rFonts w:hint="eastAsia"/>
        </w:rPr>
        <w:t xml:space="preserve">requests.login.zhihu.py </w:t>
      </w:r>
      <w:r w:rsidRPr="00C22F87">
        <w:rPr>
          <w:rFonts w:hint="eastAsia"/>
        </w:rPr>
        <w:t>加入验证码后的代码如下：</w:t>
      </w:r>
    </w:p>
    <w:tbl>
      <w:tblPr>
        <w:tblStyle w:val="a5"/>
        <w:tblW w:w="0" w:type="auto"/>
        <w:tblLook w:val="04A0" w:firstRow="1" w:lastRow="0" w:firstColumn="1" w:lastColumn="0" w:noHBand="0" w:noVBand="1"/>
      </w:tblPr>
      <w:tblGrid>
        <w:gridCol w:w="8296"/>
      </w:tblGrid>
      <w:tr w:rsidR="00EB336E" w14:paraId="6609335B" w14:textId="77777777" w:rsidTr="00EB336E">
        <w:tc>
          <w:tcPr>
            <w:tcW w:w="8296" w:type="dxa"/>
          </w:tcPr>
          <w:p w14:paraId="50F9AEC7" w14:textId="77777777" w:rsidR="00EB336E" w:rsidRDefault="00EB336E" w:rsidP="00EB336E">
            <w:r>
              <w:t># _*_ coding:utf-8 _*_</w:t>
            </w:r>
          </w:p>
          <w:p w14:paraId="15B2DF5D" w14:textId="77777777" w:rsidR="00EB336E" w:rsidRDefault="00EB336E" w:rsidP="00EB336E"/>
          <w:p w14:paraId="0A2FA8D0" w14:textId="77777777" w:rsidR="00EB336E" w:rsidRDefault="00EB336E" w:rsidP="00EB336E"/>
          <w:p w14:paraId="616BE59D" w14:textId="77777777" w:rsidR="00EB336E" w:rsidRDefault="00EB336E" w:rsidP="00EB336E">
            <w:pPr>
              <w:rPr>
                <w:rFonts w:hint="eastAsia"/>
              </w:rPr>
            </w:pPr>
            <w:r>
              <w:rPr>
                <w:rFonts w:hint="eastAsia"/>
              </w:rPr>
              <w:t xml:space="preserve">import requests # pip install requests </w:t>
            </w:r>
            <w:r>
              <w:rPr>
                <w:rFonts w:hint="eastAsia"/>
              </w:rPr>
              <w:t>安装</w:t>
            </w:r>
            <w:r>
              <w:rPr>
                <w:rFonts w:hint="eastAsia"/>
              </w:rPr>
              <w:t xml:space="preserve"> requests </w:t>
            </w:r>
            <w:r>
              <w:rPr>
                <w:rFonts w:hint="eastAsia"/>
              </w:rPr>
              <w:t>库文件</w:t>
            </w:r>
          </w:p>
          <w:p w14:paraId="03549EC4" w14:textId="77777777" w:rsidR="00EB336E" w:rsidRDefault="00EB336E" w:rsidP="00EB336E">
            <w:r>
              <w:t>import re</w:t>
            </w:r>
          </w:p>
          <w:p w14:paraId="605B79CD" w14:textId="77777777" w:rsidR="00EB336E" w:rsidRDefault="00EB336E" w:rsidP="00EB336E"/>
          <w:p w14:paraId="305C9AF2" w14:textId="77777777" w:rsidR="00EB336E" w:rsidRDefault="00EB336E" w:rsidP="00EB336E"/>
          <w:p w14:paraId="6BB10EDA" w14:textId="77777777" w:rsidR="00EB336E" w:rsidRDefault="00EB336E" w:rsidP="00EB336E">
            <w:r>
              <w:t>try:</w:t>
            </w:r>
          </w:p>
          <w:p w14:paraId="0293B257" w14:textId="77777777" w:rsidR="00EB336E" w:rsidRDefault="00EB336E" w:rsidP="00EB336E">
            <w:pPr>
              <w:rPr>
                <w:rFonts w:hint="eastAsia"/>
              </w:rPr>
            </w:pPr>
            <w:r>
              <w:rPr>
                <w:rFonts w:hint="eastAsia"/>
              </w:rPr>
              <w:t xml:space="preserve">    import cookielib # python2 </w:t>
            </w:r>
            <w:r>
              <w:rPr>
                <w:rFonts w:hint="eastAsia"/>
              </w:rPr>
              <w:t>版本</w:t>
            </w:r>
          </w:p>
          <w:p w14:paraId="772D71DE" w14:textId="77777777" w:rsidR="00EB336E" w:rsidRDefault="00EB336E" w:rsidP="00EB336E">
            <w:r>
              <w:t>except:</w:t>
            </w:r>
          </w:p>
          <w:p w14:paraId="25764FAF" w14:textId="77777777" w:rsidR="00EB336E" w:rsidRDefault="00EB336E" w:rsidP="00EB336E">
            <w:pPr>
              <w:rPr>
                <w:rFonts w:hint="eastAsia"/>
              </w:rPr>
            </w:pPr>
            <w:r>
              <w:rPr>
                <w:rFonts w:hint="eastAsia"/>
              </w:rPr>
              <w:t xml:space="preserve">    import http.cookiejar as cookielib # python3 </w:t>
            </w:r>
            <w:r>
              <w:rPr>
                <w:rFonts w:hint="eastAsia"/>
              </w:rPr>
              <w:t>版本</w:t>
            </w:r>
          </w:p>
          <w:p w14:paraId="46DBA4B2" w14:textId="77777777" w:rsidR="00EB336E" w:rsidRDefault="00EB336E" w:rsidP="00EB336E"/>
          <w:p w14:paraId="734A1C60" w14:textId="77777777" w:rsidR="00EB336E" w:rsidRDefault="00EB336E" w:rsidP="00EB336E"/>
          <w:p w14:paraId="7D2F754C" w14:textId="77777777" w:rsidR="00EB336E" w:rsidRDefault="00EB336E" w:rsidP="00EB336E">
            <w:r>
              <w:t>agent = "Mozilla/5.0 (Windows NT 6.1; Win64; x64; rv:54.0) Gecko/20100101 Firefox/54.0"</w:t>
            </w:r>
          </w:p>
          <w:p w14:paraId="20B3F081" w14:textId="77777777" w:rsidR="00EB336E" w:rsidRDefault="00EB336E" w:rsidP="00EB336E">
            <w:r>
              <w:t>headers = {</w:t>
            </w:r>
          </w:p>
          <w:p w14:paraId="321E3D23" w14:textId="77777777" w:rsidR="00EB336E" w:rsidRDefault="00EB336E" w:rsidP="00EB336E">
            <w:r>
              <w:t xml:space="preserve">    "HOST":"www.zhihu.com",</w:t>
            </w:r>
          </w:p>
          <w:p w14:paraId="4D1C2B00" w14:textId="77777777" w:rsidR="00EB336E" w:rsidRDefault="00EB336E" w:rsidP="00EB336E">
            <w:r>
              <w:t xml:space="preserve">    "Referer":"https://www.zhihu.com",</w:t>
            </w:r>
          </w:p>
          <w:p w14:paraId="4CAA7D2F" w14:textId="77777777" w:rsidR="00EB336E" w:rsidRDefault="00EB336E" w:rsidP="00EB336E">
            <w:r>
              <w:t xml:space="preserve">    "User-Agent":agent</w:t>
            </w:r>
          </w:p>
          <w:p w14:paraId="43915A47" w14:textId="77777777" w:rsidR="00EB336E" w:rsidRDefault="00EB336E" w:rsidP="00EB336E">
            <w:r>
              <w:t>}</w:t>
            </w:r>
          </w:p>
          <w:p w14:paraId="3A412657" w14:textId="77777777" w:rsidR="00EB336E" w:rsidRDefault="00EB336E" w:rsidP="00EB336E"/>
          <w:p w14:paraId="7068BB8F" w14:textId="77777777" w:rsidR="00EB336E" w:rsidRDefault="00EB336E" w:rsidP="00EB336E"/>
          <w:p w14:paraId="7CF042A0" w14:textId="77777777" w:rsidR="00EB336E" w:rsidRDefault="00EB336E" w:rsidP="00EB336E">
            <w:pPr>
              <w:rPr>
                <w:rFonts w:hint="eastAsia"/>
              </w:rPr>
            </w:pPr>
            <w:r>
              <w:rPr>
                <w:rFonts w:hint="eastAsia"/>
              </w:rPr>
              <w:t xml:space="preserve"># </w:t>
            </w:r>
            <w:r>
              <w:rPr>
                <w:rFonts w:hint="eastAsia"/>
              </w:rPr>
              <w:t>步骤：</w:t>
            </w:r>
          </w:p>
          <w:p w14:paraId="2838E0B3" w14:textId="77777777" w:rsidR="00EB336E" w:rsidRDefault="00EB336E" w:rsidP="00EB336E">
            <w:pPr>
              <w:rPr>
                <w:rFonts w:hint="eastAsia"/>
              </w:rPr>
            </w:pPr>
            <w:r>
              <w:rPr>
                <w:rFonts w:hint="eastAsia"/>
              </w:rPr>
              <w:t># 1</w:t>
            </w:r>
            <w:r>
              <w:rPr>
                <w:rFonts w:hint="eastAsia"/>
              </w:rPr>
              <w:t>、先加载</w:t>
            </w:r>
            <w:r>
              <w:rPr>
                <w:rFonts w:hint="eastAsia"/>
              </w:rPr>
              <w:t xml:space="preserve"> cookies.txt </w:t>
            </w:r>
            <w:r>
              <w:rPr>
                <w:rFonts w:hint="eastAsia"/>
              </w:rPr>
              <w:t>文件的内容，判断是否存在，如果存在且有效则读取</w:t>
            </w:r>
            <w:r>
              <w:rPr>
                <w:rFonts w:hint="eastAsia"/>
              </w:rPr>
              <w:t xml:space="preserve"> cookies </w:t>
            </w:r>
            <w:r>
              <w:rPr>
                <w:rFonts w:hint="eastAsia"/>
              </w:rPr>
              <w:t>进行登陆</w:t>
            </w:r>
          </w:p>
          <w:p w14:paraId="2910EE26" w14:textId="77777777" w:rsidR="00EB336E" w:rsidRDefault="00EB336E" w:rsidP="00EB336E">
            <w:pPr>
              <w:rPr>
                <w:rFonts w:hint="eastAsia"/>
              </w:rPr>
            </w:pPr>
            <w:r>
              <w:rPr>
                <w:rFonts w:hint="eastAsia"/>
              </w:rPr>
              <w:t># 2</w:t>
            </w:r>
            <w:r>
              <w:rPr>
                <w:rFonts w:hint="eastAsia"/>
              </w:rPr>
              <w:t>、如果</w:t>
            </w:r>
            <w:r>
              <w:rPr>
                <w:rFonts w:hint="eastAsia"/>
              </w:rPr>
              <w:t xml:space="preserve"> cookies.txt </w:t>
            </w:r>
            <w:r>
              <w:rPr>
                <w:rFonts w:hint="eastAsia"/>
              </w:rPr>
              <w:t>不存在或者</w:t>
            </w:r>
            <w:r>
              <w:rPr>
                <w:rFonts w:hint="eastAsia"/>
              </w:rPr>
              <w:t xml:space="preserve"> cookies </w:t>
            </w:r>
            <w:r>
              <w:rPr>
                <w:rFonts w:hint="eastAsia"/>
              </w:rPr>
              <w:t>过期无效，则先登录再保存</w:t>
            </w:r>
            <w:r>
              <w:rPr>
                <w:rFonts w:hint="eastAsia"/>
              </w:rPr>
              <w:t xml:space="preserve"> cookies </w:t>
            </w:r>
            <w:r>
              <w:rPr>
                <w:rFonts w:hint="eastAsia"/>
              </w:rPr>
              <w:t>到</w:t>
            </w:r>
            <w:r>
              <w:rPr>
                <w:rFonts w:hint="eastAsia"/>
              </w:rPr>
              <w:t xml:space="preserve"> cookies.txt </w:t>
            </w:r>
            <w:r>
              <w:rPr>
                <w:rFonts w:hint="eastAsia"/>
              </w:rPr>
              <w:t>文件</w:t>
            </w:r>
          </w:p>
          <w:p w14:paraId="098CE759" w14:textId="77777777" w:rsidR="00EB336E" w:rsidRDefault="00EB336E" w:rsidP="00EB336E"/>
          <w:p w14:paraId="7D93F601" w14:textId="77777777" w:rsidR="00EB336E" w:rsidRDefault="00EB336E" w:rsidP="00EB336E"/>
          <w:p w14:paraId="305178CE" w14:textId="77777777" w:rsidR="00EB336E" w:rsidRDefault="00EB336E" w:rsidP="00EB336E">
            <w:r>
              <w:t>session = requests.session()</w:t>
            </w:r>
          </w:p>
          <w:p w14:paraId="409434CD" w14:textId="77777777" w:rsidR="00EB336E" w:rsidRDefault="00EB336E" w:rsidP="00EB336E">
            <w:r>
              <w:t>session.cookies = cookielib.LWPCookieJar(filename = "cookies.txt")</w:t>
            </w:r>
          </w:p>
          <w:p w14:paraId="10BA7EA2" w14:textId="77777777" w:rsidR="00EB336E" w:rsidRDefault="00EB336E" w:rsidP="00EB336E"/>
          <w:p w14:paraId="5D98BE61" w14:textId="77777777" w:rsidR="00EB336E" w:rsidRDefault="00EB336E" w:rsidP="00EB336E"/>
          <w:p w14:paraId="47CC6B8D" w14:textId="77777777" w:rsidR="00EB336E" w:rsidRDefault="00EB336E" w:rsidP="00EB336E">
            <w:r>
              <w:t>def is_session_useful():</w:t>
            </w:r>
          </w:p>
          <w:p w14:paraId="0846D1AC" w14:textId="77777777" w:rsidR="00EB336E" w:rsidRDefault="00EB336E" w:rsidP="00EB336E">
            <w:r>
              <w:t xml:space="preserve">    useful = False</w:t>
            </w:r>
          </w:p>
          <w:p w14:paraId="1FE677F9" w14:textId="77777777" w:rsidR="00EB336E" w:rsidRDefault="00EB336E" w:rsidP="00EB336E">
            <w:r>
              <w:t xml:space="preserve">    try:</w:t>
            </w:r>
          </w:p>
          <w:p w14:paraId="67953FAE" w14:textId="77777777" w:rsidR="00EB336E" w:rsidRDefault="00EB336E" w:rsidP="00EB336E">
            <w:r>
              <w:t xml:space="preserve">        session.cookies.load(ignore_discard = True)</w:t>
            </w:r>
          </w:p>
          <w:p w14:paraId="63B8E733" w14:textId="77777777" w:rsidR="00EB336E" w:rsidRDefault="00EB336E" w:rsidP="00EB336E">
            <w:pPr>
              <w:rPr>
                <w:rFonts w:hint="eastAsia"/>
              </w:rPr>
            </w:pPr>
            <w:r>
              <w:rPr>
                <w:rFonts w:hint="eastAsia"/>
              </w:rPr>
              <w:t xml:space="preserve">        print("cookies.txt </w:t>
            </w:r>
            <w:r>
              <w:rPr>
                <w:rFonts w:hint="eastAsia"/>
              </w:rPr>
              <w:t>文件有效</w:t>
            </w:r>
            <w:r>
              <w:rPr>
                <w:rFonts w:hint="eastAsia"/>
              </w:rPr>
              <w:t>")</w:t>
            </w:r>
          </w:p>
          <w:p w14:paraId="478A8C6F" w14:textId="77777777" w:rsidR="00EB336E" w:rsidRDefault="00EB336E" w:rsidP="00EB336E">
            <w:r>
              <w:t xml:space="preserve">        useful = True</w:t>
            </w:r>
          </w:p>
          <w:p w14:paraId="293A504C" w14:textId="77777777" w:rsidR="00EB336E" w:rsidRDefault="00EB336E" w:rsidP="00EB336E">
            <w:r>
              <w:t xml:space="preserve">    except:</w:t>
            </w:r>
          </w:p>
          <w:p w14:paraId="3D274282" w14:textId="77777777" w:rsidR="00EB336E" w:rsidRDefault="00EB336E" w:rsidP="00EB336E">
            <w:pPr>
              <w:rPr>
                <w:rFonts w:hint="eastAsia"/>
              </w:rPr>
            </w:pPr>
            <w:r>
              <w:rPr>
                <w:rFonts w:hint="eastAsia"/>
              </w:rPr>
              <w:t xml:space="preserve">        print("cookies.txt </w:t>
            </w:r>
            <w:r>
              <w:rPr>
                <w:rFonts w:hint="eastAsia"/>
              </w:rPr>
              <w:t>文件无效</w:t>
            </w:r>
            <w:r>
              <w:rPr>
                <w:rFonts w:hint="eastAsia"/>
              </w:rPr>
              <w:t>")</w:t>
            </w:r>
          </w:p>
          <w:p w14:paraId="262F5955" w14:textId="77777777" w:rsidR="00EB336E" w:rsidRDefault="00EB336E" w:rsidP="00EB336E">
            <w:r>
              <w:t xml:space="preserve">    return useful</w:t>
            </w:r>
          </w:p>
          <w:p w14:paraId="0182DF22" w14:textId="77777777" w:rsidR="00EB336E" w:rsidRDefault="00EB336E" w:rsidP="00EB336E"/>
          <w:p w14:paraId="14B6D93F" w14:textId="77777777" w:rsidR="00EB336E" w:rsidRDefault="00EB336E" w:rsidP="00EB336E"/>
          <w:p w14:paraId="45B8FAB6" w14:textId="77777777" w:rsidR="00EB336E" w:rsidRDefault="00EB336E" w:rsidP="00EB336E">
            <w:r>
              <w:t>def get_index():</w:t>
            </w:r>
          </w:p>
          <w:p w14:paraId="6476FFA1" w14:textId="77777777" w:rsidR="00EB336E" w:rsidRDefault="00EB336E" w:rsidP="00EB336E">
            <w:r>
              <w:t xml:space="preserve">    response = session.get("https://www.zhihu.com", headers = headers)</w:t>
            </w:r>
          </w:p>
          <w:p w14:paraId="4439AE09" w14:textId="77777777" w:rsidR="00EB336E" w:rsidRDefault="00EB336E" w:rsidP="00EB336E">
            <w:pPr>
              <w:rPr>
                <w:rFonts w:hint="eastAsia"/>
              </w:rPr>
            </w:pPr>
            <w:r>
              <w:rPr>
                <w:rFonts w:hint="eastAsia"/>
              </w:rPr>
              <w:t xml:space="preserve">    # </w:t>
            </w:r>
            <w:r>
              <w:rPr>
                <w:rFonts w:hint="eastAsia"/>
              </w:rPr>
              <w:t>登陆成功后知乎首页的内容返回并保存到</w:t>
            </w:r>
            <w:r>
              <w:rPr>
                <w:rFonts w:hint="eastAsia"/>
              </w:rPr>
              <w:t xml:space="preserve"> index_page.html </w:t>
            </w:r>
            <w:r>
              <w:rPr>
                <w:rFonts w:hint="eastAsia"/>
              </w:rPr>
              <w:t>文件中</w:t>
            </w:r>
            <w:r>
              <w:rPr>
                <w:rFonts w:hint="eastAsia"/>
              </w:rPr>
              <w:t>,</w:t>
            </w:r>
            <w:r>
              <w:rPr>
                <w:rFonts w:hint="eastAsia"/>
              </w:rPr>
              <w:t>用来查看登陆成功后首页的成功标志</w:t>
            </w:r>
          </w:p>
          <w:p w14:paraId="73D67458" w14:textId="77777777" w:rsidR="00EB336E" w:rsidRDefault="00EB336E" w:rsidP="00EB336E">
            <w:r>
              <w:t xml:space="preserve">    with open("index_page.html","wb") as f:</w:t>
            </w:r>
          </w:p>
          <w:p w14:paraId="053A5573" w14:textId="77777777" w:rsidR="00EB336E" w:rsidRDefault="00EB336E" w:rsidP="00EB336E">
            <w:r>
              <w:t xml:space="preserve">        f.write(response.text.encode("utf-8"))</w:t>
            </w:r>
          </w:p>
          <w:p w14:paraId="29ECCB76" w14:textId="77777777" w:rsidR="00EB336E" w:rsidRDefault="00EB336E" w:rsidP="00EB336E">
            <w:pPr>
              <w:rPr>
                <w:rFonts w:hint="eastAsia"/>
              </w:rPr>
            </w:pPr>
            <w:r>
              <w:rPr>
                <w:rFonts w:hint="eastAsia"/>
              </w:rPr>
              <w:t xml:space="preserve">    print("</w:t>
            </w:r>
            <w:r>
              <w:rPr>
                <w:rFonts w:hint="eastAsia"/>
              </w:rPr>
              <w:t>登陆</w:t>
            </w:r>
            <w:r>
              <w:rPr>
                <w:rFonts w:hint="eastAsia"/>
              </w:rPr>
              <w:t xml:space="preserve"> OK!!!")</w:t>
            </w:r>
          </w:p>
          <w:p w14:paraId="7C46278F" w14:textId="77777777" w:rsidR="00EB336E" w:rsidRDefault="00EB336E" w:rsidP="00EB336E"/>
          <w:p w14:paraId="2A6893E8" w14:textId="77777777" w:rsidR="00EB336E" w:rsidRDefault="00EB336E" w:rsidP="00EB336E"/>
          <w:p w14:paraId="08FF07F9" w14:textId="77777777" w:rsidR="00EB336E" w:rsidRDefault="00EB336E" w:rsidP="00EB336E">
            <w:r>
              <w:t>def is_login():</w:t>
            </w:r>
          </w:p>
          <w:p w14:paraId="3AE18305" w14:textId="77777777" w:rsidR="00EB336E" w:rsidRDefault="00EB336E" w:rsidP="00EB336E">
            <w:pPr>
              <w:rPr>
                <w:rFonts w:hint="eastAsia"/>
              </w:rPr>
            </w:pPr>
            <w:r>
              <w:rPr>
                <w:rFonts w:hint="eastAsia"/>
              </w:rPr>
              <w:lastRenderedPageBreak/>
              <w:t xml:space="preserve">    #</w:t>
            </w:r>
            <w:r>
              <w:rPr>
                <w:rFonts w:hint="eastAsia"/>
              </w:rPr>
              <w:t>通过个人中心页面的返回的状态码来判断是否为登陆状态</w:t>
            </w:r>
          </w:p>
          <w:p w14:paraId="786C2D0E" w14:textId="77777777" w:rsidR="00EB336E" w:rsidRDefault="00EB336E" w:rsidP="00EB336E">
            <w:r>
              <w:t xml:space="preserve">    inbox_url = "https://www.zhihu.com/inbox"</w:t>
            </w:r>
          </w:p>
          <w:p w14:paraId="690974E9" w14:textId="77777777" w:rsidR="00EB336E" w:rsidRDefault="00EB336E" w:rsidP="00EB336E">
            <w:r>
              <w:t xml:space="preserve">    response = session.get(inbox_url,headers = headers,allow_redirects = False)</w:t>
            </w:r>
          </w:p>
          <w:p w14:paraId="2AD6EE2E" w14:textId="77777777" w:rsidR="00EB336E" w:rsidRDefault="00EB336E" w:rsidP="00EB336E"/>
          <w:p w14:paraId="127C24E5" w14:textId="77777777" w:rsidR="00EB336E" w:rsidRDefault="00EB336E" w:rsidP="00EB336E"/>
          <w:p w14:paraId="3FA011ED" w14:textId="77777777" w:rsidR="00EB336E" w:rsidRDefault="00EB336E" w:rsidP="00EB336E">
            <w:r>
              <w:t xml:space="preserve">    with open("inbox_page.html","wb") as f:</w:t>
            </w:r>
          </w:p>
          <w:p w14:paraId="7ADC756E" w14:textId="77777777" w:rsidR="00EB336E" w:rsidRDefault="00EB336E" w:rsidP="00EB336E">
            <w:r>
              <w:t xml:space="preserve">        f.write(response.text.encode("utf-8"))</w:t>
            </w:r>
          </w:p>
          <w:p w14:paraId="7691EFF9" w14:textId="77777777" w:rsidR="00EB336E" w:rsidRDefault="00EB336E" w:rsidP="00EB336E"/>
          <w:p w14:paraId="57B01CC4" w14:textId="77777777" w:rsidR="00EB336E" w:rsidRDefault="00EB336E" w:rsidP="00EB336E"/>
          <w:p w14:paraId="1A4C680B" w14:textId="77777777" w:rsidR="00EB336E" w:rsidRDefault="00EB336E" w:rsidP="00EB336E">
            <w:pPr>
              <w:rPr>
                <w:rFonts w:hint="eastAsia"/>
              </w:rPr>
            </w:pPr>
            <w:r>
              <w:rPr>
                <w:rFonts w:hint="eastAsia"/>
              </w:rPr>
              <w:t xml:space="preserve">    print("</w:t>
            </w:r>
            <w:r>
              <w:rPr>
                <w:rFonts w:hint="eastAsia"/>
              </w:rPr>
              <w:t>个人中心状态码</w:t>
            </w:r>
            <w:r>
              <w:rPr>
                <w:rFonts w:hint="eastAsia"/>
              </w:rPr>
              <w:t>",response.status_code)</w:t>
            </w:r>
          </w:p>
          <w:p w14:paraId="00402380" w14:textId="77777777" w:rsidR="00EB336E" w:rsidRDefault="00EB336E" w:rsidP="00EB336E">
            <w:r>
              <w:t xml:space="preserve">    if response.status_code != 200:</w:t>
            </w:r>
          </w:p>
          <w:p w14:paraId="379E8D23" w14:textId="77777777" w:rsidR="00EB336E" w:rsidRDefault="00EB336E" w:rsidP="00EB336E">
            <w:r>
              <w:t xml:space="preserve">        return False</w:t>
            </w:r>
          </w:p>
          <w:p w14:paraId="589954ED" w14:textId="77777777" w:rsidR="00EB336E" w:rsidRDefault="00EB336E" w:rsidP="00EB336E">
            <w:r>
              <w:t xml:space="preserve">    else:</w:t>
            </w:r>
          </w:p>
          <w:p w14:paraId="0D5BEED4" w14:textId="77777777" w:rsidR="00EB336E" w:rsidRDefault="00EB336E" w:rsidP="00EB336E">
            <w:r>
              <w:t xml:space="preserve">        return True</w:t>
            </w:r>
          </w:p>
          <w:p w14:paraId="1AE5EF9E" w14:textId="77777777" w:rsidR="00EB336E" w:rsidRDefault="00EB336E" w:rsidP="00EB336E"/>
          <w:p w14:paraId="02264782" w14:textId="77777777" w:rsidR="00EB336E" w:rsidRDefault="00EB336E" w:rsidP="00EB336E"/>
          <w:p w14:paraId="1192082B" w14:textId="77777777" w:rsidR="00EB336E" w:rsidRDefault="00EB336E" w:rsidP="00EB336E">
            <w:pPr>
              <w:rPr>
                <w:rFonts w:hint="eastAsia"/>
              </w:rPr>
            </w:pPr>
            <w:r>
              <w:rPr>
                <w:rFonts w:hint="eastAsia"/>
              </w:rPr>
              <w:t xml:space="preserve"># </w:t>
            </w:r>
            <w:r>
              <w:rPr>
                <w:rFonts w:hint="eastAsia"/>
              </w:rPr>
              <w:t>获取</w:t>
            </w:r>
            <w:r>
              <w:rPr>
                <w:rFonts w:hint="eastAsia"/>
              </w:rPr>
              <w:t xml:space="preserve"> _xsrf </w:t>
            </w:r>
            <w:r>
              <w:rPr>
                <w:rFonts w:hint="eastAsia"/>
              </w:rPr>
              <w:t>的值</w:t>
            </w:r>
          </w:p>
          <w:p w14:paraId="2A50071B" w14:textId="77777777" w:rsidR="00EB336E" w:rsidRDefault="00EB336E" w:rsidP="00EB336E">
            <w:r>
              <w:t>def get_xsrf():</w:t>
            </w:r>
          </w:p>
          <w:p w14:paraId="5B2D6B1A" w14:textId="77777777" w:rsidR="00EB336E" w:rsidRDefault="00EB336E" w:rsidP="00EB336E">
            <w:r>
              <w:t xml:space="preserve">    response = session.get("https://www.zhihu.com",headers = headers)</w:t>
            </w:r>
          </w:p>
          <w:p w14:paraId="7872AB8B" w14:textId="77777777" w:rsidR="00EB336E" w:rsidRDefault="00EB336E" w:rsidP="00EB336E">
            <w:r>
              <w:t xml:space="preserve">    match_obj = re.search('.*name="_xsrf" value="(.*)"',response.text)</w:t>
            </w:r>
          </w:p>
          <w:p w14:paraId="622BF14D" w14:textId="77777777" w:rsidR="00EB336E" w:rsidRDefault="00EB336E" w:rsidP="00EB336E">
            <w:r>
              <w:t xml:space="preserve">    print(match_obj)</w:t>
            </w:r>
          </w:p>
          <w:p w14:paraId="4AD4EFEA" w14:textId="77777777" w:rsidR="00EB336E" w:rsidRDefault="00EB336E" w:rsidP="00EB336E">
            <w:r>
              <w:t xml:space="preserve">    if match_obj:</w:t>
            </w:r>
          </w:p>
          <w:p w14:paraId="6604AEC9" w14:textId="77777777" w:rsidR="00EB336E" w:rsidRDefault="00EB336E" w:rsidP="00EB336E">
            <w:pPr>
              <w:rPr>
                <w:rFonts w:hint="eastAsia"/>
              </w:rPr>
            </w:pPr>
            <w:r>
              <w:rPr>
                <w:rFonts w:hint="eastAsia"/>
              </w:rPr>
              <w:t xml:space="preserve">        print("_xsrf </w:t>
            </w:r>
            <w:r>
              <w:rPr>
                <w:rFonts w:hint="eastAsia"/>
              </w:rPr>
              <w:t>的值为</w:t>
            </w:r>
            <w:r>
              <w:rPr>
                <w:rFonts w:hint="eastAsia"/>
              </w:rPr>
              <w:t>",match_obj.group(1))</w:t>
            </w:r>
          </w:p>
          <w:p w14:paraId="5CB2397F" w14:textId="77777777" w:rsidR="00EB336E" w:rsidRDefault="00EB336E" w:rsidP="00EB336E">
            <w:r>
              <w:t xml:space="preserve">        return match_obj.group(1)</w:t>
            </w:r>
          </w:p>
          <w:p w14:paraId="3C54AD3B" w14:textId="77777777" w:rsidR="00EB336E" w:rsidRDefault="00EB336E" w:rsidP="00EB336E">
            <w:r>
              <w:t xml:space="preserve">    else:</w:t>
            </w:r>
          </w:p>
          <w:p w14:paraId="17868016" w14:textId="77777777" w:rsidR="00EB336E" w:rsidRDefault="00EB336E" w:rsidP="00EB336E">
            <w:pPr>
              <w:rPr>
                <w:rFonts w:hint="eastAsia"/>
              </w:rPr>
            </w:pPr>
            <w:r>
              <w:rPr>
                <w:rFonts w:hint="eastAsia"/>
              </w:rPr>
              <w:t xml:space="preserve">        print("_xsrf </w:t>
            </w:r>
            <w:r>
              <w:rPr>
                <w:rFonts w:hint="eastAsia"/>
              </w:rPr>
              <w:t>的值为</w:t>
            </w:r>
            <w:r>
              <w:rPr>
                <w:rFonts w:hint="eastAsia"/>
              </w:rPr>
              <w:t xml:space="preserve"> NULL")</w:t>
            </w:r>
          </w:p>
          <w:p w14:paraId="1DEC82B1" w14:textId="77777777" w:rsidR="00EB336E" w:rsidRDefault="00EB336E" w:rsidP="00EB336E">
            <w:r>
              <w:t xml:space="preserve">        return ""</w:t>
            </w:r>
          </w:p>
          <w:p w14:paraId="155E8AB5" w14:textId="77777777" w:rsidR="00EB336E" w:rsidRDefault="00EB336E" w:rsidP="00EB336E"/>
          <w:p w14:paraId="66FC0364" w14:textId="77777777" w:rsidR="00EB336E" w:rsidRDefault="00EB336E" w:rsidP="00EB336E"/>
          <w:p w14:paraId="6D1AF1A9" w14:textId="77777777" w:rsidR="00EB336E" w:rsidRDefault="00EB336E" w:rsidP="00EB336E">
            <w:pPr>
              <w:rPr>
                <w:rFonts w:hint="eastAsia"/>
              </w:rPr>
            </w:pPr>
            <w:r>
              <w:rPr>
                <w:rFonts w:hint="eastAsia"/>
              </w:rPr>
              <w:t xml:space="preserve"># </w:t>
            </w:r>
            <w:r>
              <w:rPr>
                <w:rFonts w:hint="eastAsia"/>
              </w:rPr>
              <w:t>打开浏览器的调试功能，单击验证码图片，查看验证码图片的</w:t>
            </w:r>
            <w:r>
              <w:rPr>
                <w:rFonts w:hint="eastAsia"/>
              </w:rPr>
              <w:t xml:space="preserve"> url </w:t>
            </w:r>
            <w:r>
              <w:rPr>
                <w:rFonts w:hint="eastAsia"/>
              </w:rPr>
              <w:t>地址</w:t>
            </w:r>
          </w:p>
          <w:p w14:paraId="3DB5D489" w14:textId="77777777" w:rsidR="00EB336E" w:rsidRDefault="00EB336E" w:rsidP="00EB336E">
            <w:pPr>
              <w:rPr>
                <w:rFonts w:hint="eastAsia"/>
              </w:rPr>
            </w:pPr>
            <w:r>
              <w:rPr>
                <w:rFonts w:hint="eastAsia"/>
              </w:rPr>
              <w:t xml:space="preserve"># </w:t>
            </w:r>
            <w:r>
              <w:rPr>
                <w:rFonts w:hint="eastAsia"/>
              </w:rPr>
              <w:t>另外，在验证码图片打开之后</w:t>
            </w:r>
            <w:r>
              <w:rPr>
                <w:rFonts w:hint="eastAsia"/>
              </w:rPr>
              <w:t>,</w:t>
            </w:r>
            <w:r>
              <w:rPr>
                <w:rFonts w:hint="eastAsia"/>
              </w:rPr>
              <w:t>要记住验证码然后关闭验证码图片，才能输入验证码</w:t>
            </w:r>
          </w:p>
          <w:p w14:paraId="03A7543B" w14:textId="77777777" w:rsidR="00EB336E" w:rsidRDefault="00EB336E" w:rsidP="00EB336E">
            <w:r>
              <w:t>def get_captcha():</w:t>
            </w:r>
          </w:p>
          <w:p w14:paraId="45570159" w14:textId="77777777" w:rsidR="00EB336E" w:rsidRDefault="00EB336E" w:rsidP="00EB336E">
            <w:r>
              <w:t xml:space="preserve">    import time</w:t>
            </w:r>
          </w:p>
          <w:p w14:paraId="35DB89BA" w14:textId="77777777" w:rsidR="00EB336E" w:rsidRDefault="00EB336E" w:rsidP="00EB336E">
            <w:r>
              <w:t xml:space="preserve">    t = str(int(time.time()*1000))</w:t>
            </w:r>
          </w:p>
          <w:p w14:paraId="423F689B" w14:textId="77777777" w:rsidR="00EB336E" w:rsidRDefault="00EB336E" w:rsidP="00EB336E">
            <w:r>
              <w:t xml:space="preserve">    captcha_url = "https://www.zhihu.com/captcha.gif?r={0}&amp;type=login".format(t)</w:t>
            </w:r>
          </w:p>
          <w:p w14:paraId="159CD974" w14:textId="77777777" w:rsidR="00EB336E" w:rsidRDefault="00EB336E" w:rsidP="00EB336E">
            <w:pPr>
              <w:rPr>
                <w:rFonts w:hint="eastAsia"/>
              </w:rPr>
            </w:pPr>
            <w:r>
              <w:rPr>
                <w:rFonts w:hint="eastAsia"/>
              </w:rPr>
              <w:t xml:space="preserve">    # </w:t>
            </w:r>
            <w:r>
              <w:rPr>
                <w:rFonts w:hint="eastAsia"/>
              </w:rPr>
              <w:t>另外</w:t>
            </w:r>
            <w:r>
              <w:rPr>
                <w:rFonts w:hint="eastAsia"/>
              </w:rPr>
              <w:t xml:space="preserve">, </w:t>
            </w:r>
            <w:r>
              <w:rPr>
                <w:rFonts w:hint="eastAsia"/>
              </w:rPr>
              <w:t>这里必须用</w:t>
            </w:r>
            <w:r>
              <w:rPr>
                <w:rFonts w:hint="eastAsia"/>
              </w:rPr>
              <w:t xml:space="preserve"> session , </w:t>
            </w:r>
            <w:r>
              <w:rPr>
                <w:rFonts w:hint="eastAsia"/>
              </w:rPr>
              <w:t>而不能用</w:t>
            </w:r>
            <w:r>
              <w:rPr>
                <w:rFonts w:hint="eastAsia"/>
              </w:rPr>
              <w:t xml:space="preserve"> request </w:t>
            </w:r>
            <w:r>
              <w:rPr>
                <w:rFonts w:hint="eastAsia"/>
              </w:rPr>
              <w:t>否则会返回图片验证码错误</w:t>
            </w:r>
          </w:p>
          <w:p w14:paraId="3D4EF422" w14:textId="77777777" w:rsidR="00EB336E" w:rsidRDefault="00EB336E" w:rsidP="00EB336E">
            <w:pPr>
              <w:rPr>
                <w:rFonts w:hint="eastAsia"/>
              </w:rPr>
            </w:pPr>
            <w:r>
              <w:rPr>
                <w:rFonts w:hint="eastAsia"/>
              </w:rPr>
              <w:t xml:space="preserve">    # </w:t>
            </w:r>
            <w:r>
              <w:rPr>
                <w:rFonts w:hint="eastAsia"/>
              </w:rPr>
              <w:t>因为</w:t>
            </w:r>
            <w:r>
              <w:rPr>
                <w:rFonts w:hint="eastAsia"/>
              </w:rPr>
              <w:t xml:space="preserve"> request </w:t>
            </w:r>
            <w:r>
              <w:rPr>
                <w:rFonts w:hint="eastAsia"/>
              </w:rPr>
              <w:t>会单独再建立一个</w:t>
            </w:r>
            <w:r>
              <w:rPr>
                <w:rFonts w:hint="eastAsia"/>
              </w:rPr>
              <w:t xml:space="preserve"> session </w:t>
            </w:r>
            <w:r>
              <w:rPr>
                <w:rFonts w:hint="eastAsia"/>
              </w:rPr>
              <w:t>这样会造成</w:t>
            </w:r>
            <w:r>
              <w:rPr>
                <w:rFonts w:hint="eastAsia"/>
              </w:rPr>
              <w:t xml:space="preserve"> _xsrf </w:t>
            </w:r>
            <w:r>
              <w:rPr>
                <w:rFonts w:hint="eastAsia"/>
              </w:rPr>
              <w:t>的值和图片不匹配</w:t>
            </w:r>
            <w:r>
              <w:rPr>
                <w:rFonts w:hint="eastAsia"/>
              </w:rPr>
              <w:t xml:space="preserve">, </w:t>
            </w:r>
            <w:r>
              <w:rPr>
                <w:rFonts w:hint="eastAsia"/>
              </w:rPr>
              <w:t>因为它们不在同一个</w:t>
            </w:r>
            <w:r>
              <w:rPr>
                <w:rFonts w:hint="eastAsia"/>
              </w:rPr>
              <w:t xml:space="preserve"> session </w:t>
            </w:r>
            <w:r>
              <w:rPr>
                <w:rFonts w:hint="eastAsia"/>
              </w:rPr>
              <w:t>中</w:t>
            </w:r>
          </w:p>
          <w:p w14:paraId="18F890A6" w14:textId="77777777" w:rsidR="00EB336E" w:rsidRDefault="00EB336E" w:rsidP="00EB336E">
            <w:r>
              <w:t xml:space="preserve">    t = session.get(captcha_url, headers = headers)</w:t>
            </w:r>
          </w:p>
          <w:p w14:paraId="12D1F10C" w14:textId="77777777" w:rsidR="00EB336E" w:rsidRDefault="00EB336E" w:rsidP="00EB336E">
            <w:r>
              <w:t xml:space="preserve">    with open("captcha.jpg","wb") as f:</w:t>
            </w:r>
          </w:p>
          <w:p w14:paraId="1B190A71" w14:textId="77777777" w:rsidR="00EB336E" w:rsidRDefault="00EB336E" w:rsidP="00EB336E">
            <w:r>
              <w:lastRenderedPageBreak/>
              <w:t xml:space="preserve">        f.write(t.content)</w:t>
            </w:r>
          </w:p>
          <w:p w14:paraId="2AB2438E" w14:textId="77777777" w:rsidR="00EB336E" w:rsidRDefault="00EB336E" w:rsidP="00EB336E">
            <w:r>
              <w:t xml:space="preserve">        f.close()</w:t>
            </w:r>
          </w:p>
          <w:p w14:paraId="13D66266" w14:textId="77777777" w:rsidR="00EB336E" w:rsidRDefault="00EB336E" w:rsidP="00EB336E"/>
          <w:p w14:paraId="2289A54B" w14:textId="77777777" w:rsidR="00EB336E" w:rsidRDefault="00EB336E" w:rsidP="00EB336E"/>
          <w:p w14:paraId="1596F79B" w14:textId="77777777" w:rsidR="00EB336E" w:rsidRDefault="00EB336E" w:rsidP="00EB336E">
            <w:r>
              <w:t xml:space="preserve">    from PIL import Image</w:t>
            </w:r>
          </w:p>
          <w:p w14:paraId="5BA5A21D" w14:textId="77777777" w:rsidR="00EB336E" w:rsidRDefault="00EB336E" w:rsidP="00EB336E">
            <w:r>
              <w:t xml:space="preserve">    try:</w:t>
            </w:r>
          </w:p>
          <w:p w14:paraId="7C492433" w14:textId="77777777" w:rsidR="00EB336E" w:rsidRDefault="00EB336E" w:rsidP="00EB336E">
            <w:r>
              <w:t xml:space="preserve">        im = Image.open('captcha.jpg')</w:t>
            </w:r>
          </w:p>
          <w:p w14:paraId="1CFEA76C" w14:textId="77777777" w:rsidR="00EB336E" w:rsidRDefault="00EB336E" w:rsidP="00EB336E">
            <w:r>
              <w:t xml:space="preserve">        im.show()</w:t>
            </w:r>
          </w:p>
          <w:p w14:paraId="7069AD7A" w14:textId="77777777" w:rsidR="00EB336E" w:rsidRDefault="00EB336E" w:rsidP="00EB336E">
            <w:r>
              <w:t xml:space="preserve">        im.close()</w:t>
            </w:r>
          </w:p>
          <w:p w14:paraId="213119F5" w14:textId="77777777" w:rsidR="00EB336E" w:rsidRDefault="00EB336E" w:rsidP="00EB336E">
            <w:r>
              <w:t xml:space="preserve">    except:</w:t>
            </w:r>
          </w:p>
          <w:p w14:paraId="73BD908F" w14:textId="77777777" w:rsidR="00EB336E" w:rsidRDefault="00EB336E" w:rsidP="00EB336E">
            <w:pPr>
              <w:rPr>
                <w:rFonts w:hint="eastAsia"/>
              </w:rPr>
            </w:pPr>
            <w:r>
              <w:rPr>
                <w:rFonts w:hint="eastAsia"/>
              </w:rPr>
              <w:t xml:space="preserve">        print("</w:t>
            </w:r>
            <w:r>
              <w:rPr>
                <w:rFonts w:hint="eastAsia"/>
              </w:rPr>
              <w:t>图片打开失败</w:t>
            </w:r>
            <w:r>
              <w:rPr>
                <w:rFonts w:hint="eastAsia"/>
              </w:rPr>
              <w:t>")</w:t>
            </w:r>
          </w:p>
          <w:p w14:paraId="4A5FC5DE" w14:textId="77777777" w:rsidR="00EB336E" w:rsidRDefault="00EB336E" w:rsidP="00EB336E">
            <w:r>
              <w:t xml:space="preserve">        pass</w:t>
            </w:r>
          </w:p>
          <w:p w14:paraId="5736C2AB" w14:textId="77777777" w:rsidR="00EB336E" w:rsidRDefault="00EB336E" w:rsidP="00EB336E"/>
          <w:p w14:paraId="6AD6FEF9" w14:textId="77777777" w:rsidR="00EB336E" w:rsidRDefault="00EB336E" w:rsidP="00EB336E"/>
          <w:p w14:paraId="55008307" w14:textId="77777777" w:rsidR="00EB336E" w:rsidRDefault="00EB336E" w:rsidP="00EB336E">
            <w:pPr>
              <w:rPr>
                <w:rFonts w:hint="eastAsia"/>
              </w:rPr>
            </w:pPr>
            <w:r>
              <w:rPr>
                <w:rFonts w:hint="eastAsia"/>
              </w:rPr>
              <w:t xml:space="preserve">    captcha = input("</w:t>
            </w:r>
            <w:r>
              <w:rPr>
                <w:rFonts w:hint="eastAsia"/>
              </w:rPr>
              <w:t>输入验证码：</w:t>
            </w:r>
            <w:r>
              <w:rPr>
                <w:rFonts w:hint="eastAsia"/>
              </w:rPr>
              <w:t>\n")</w:t>
            </w:r>
          </w:p>
          <w:p w14:paraId="0FAF8507" w14:textId="77777777" w:rsidR="00EB336E" w:rsidRDefault="00EB336E" w:rsidP="00EB336E">
            <w:r>
              <w:t xml:space="preserve">    return captcha</w:t>
            </w:r>
          </w:p>
          <w:p w14:paraId="5B8F1D15" w14:textId="77777777" w:rsidR="00EB336E" w:rsidRDefault="00EB336E" w:rsidP="00EB336E"/>
          <w:p w14:paraId="1C5B89AB" w14:textId="77777777" w:rsidR="00EB336E" w:rsidRDefault="00EB336E" w:rsidP="00EB336E"/>
          <w:p w14:paraId="7EBD3331" w14:textId="77777777" w:rsidR="00EB336E" w:rsidRDefault="00EB336E" w:rsidP="00EB336E">
            <w:r>
              <w:t>def zhihu_login(account,password):</w:t>
            </w:r>
          </w:p>
          <w:p w14:paraId="3B61E958" w14:textId="77777777" w:rsidR="00EB336E" w:rsidRDefault="00EB336E" w:rsidP="00EB336E">
            <w:r>
              <w:t xml:space="preserve">    if re.match("^1\d{10}",account):</w:t>
            </w:r>
          </w:p>
          <w:p w14:paraId="3641A944" w14:textId="77777777" w:rsidR="00EB336E" w:rsidRDefault="00EB336E" w:rsidP="00EB336E">
            <w:pPr>
              <w:rPr>
                <w:rFonts w:hint="eastAsia"/>
              </w:rPr>
            </w:pPr>
            <w:r>
              <w:rPr>
                <w:rFonts w:hint="eastAsia"/>
              </w:rPr>
              <w:t xml:space="preserve">        print("</w:t>
            </w:r>
            <w:r>
              <w:rPr>
                <w:rFonts w:hint="eastAsia"/>
              </w:rPr>
              <w:t>手机号码登陆</w:t>
            </w:r>
            <w:r>
              <w:rPr>
                <w:rFonts w:hint="eastAsia"/>
              </w:rPr>
              <w:t>")</w:t>
            </w:r>
          </w:p>
          <w:p w14:paraId="10075672" w14:textId="77777777" w:rsidR="00EB336E" w:rsidRDefault="00EB336E" w:rsidP="00EB336E">
            <w:r>
              <w:t xml:space="preserve">        post_url = "https://www.zhihu.com/login/phone_num"</w:t>
            </w:r>
          </w:p>
          <w:p w14:paraId="048C047F" w14:textId="77777777" w:rsidR="00EB336E" w:rsidRDefault="00EB336E" w:rsidP="00EB336E">
            <w:r>
              <w:t xml:space="preserve">        post_data = {</w:t>
            </w:r>
          </w:p>
          <w:p w14:paraId="0A952EA4" w14:textId="77777777" w:rsidR="00EB336E" w:rsidRDefault="00EB336E" w:rsidP="00EB336E">
            <w:r>
              <w:t xml:space="preserve">            "_xsrf":get_xsrf(),</w:t>
            </w:r>
          </w:p>
          <w:p w14:paraId="182B0D64" w14:textId="77777777" w:rsidR="00EB336E" w:rsidRDefault="00EB336E" w:rsidP="00EB336E">
            <w:r>
              <w:t xml:space="preserve">            "phone_num":account,</w:t>
            </w:r>
          </w:p>
          <w:p w14:paraId="46AD7791" w14:textId="77777777" w:rsidR="00EB336E" w:rsidRDefault="00EB336E" w:rsidP="00EB336E">
            <w:r>
              <w:t xml:space="preserve">            "password":password,</w:t>
            </w:r>
          </w:p>
          <w:p w14:paraId="07D0BF09" w14:textId="77777777" w:rsidR="00EB336E" w:rsidRDefault="00EB336E" w:rsidP="00EB336E">
            <w:pPr>
              <w:rPr>
                <w:rFonts w:hint="eastAsia"/>
              </w:rPr>
            </w:pPr>
            <w:r>
              <w:rPr>
                <w:rFonts w:hint="eastAsia"/>
              </w:rPr>
              <w:t xml:space="preserve">            "captcha":get_captcha() # </w:t>
            </w:r>
            <w:r>
              <w:rPr>
                <w:rFonts w:hint="eastAsia"/>
              </w:rPr>
              <w:t>加入验证码的获取和发送功能</w:t>
            </w:r>
          </w:p>
          <w:p w14:paraId="6E3D6913" w14:textId="77777777" w:rsidR="00EB336E" w:rsidRDefault="00EB336E" w:rsidP="00EB336E">
            <w:r>
              <w:t xml:space="preserve">        }</w:t>
            </w:r>
          </w:p>
          <w:p w14:paraId="44F4EF92" w14:textId="77777777" w:rsidR="00EB336E" w:rsidRDefault="00EB336E" w:rsidP="00EB336E">
            <w:r>
              <w:t xml:space="preserve">    else:</w:t>
            </w:r>
          </w:p>
          <w:p w14:paraId="03977CA6" w14:textId="77777777" w:rsidR="00EB336E" w:rsidRDefault="00EB336E" w:rsidP="00EB336E">
            <w:r>
              <w:t xml:space="preserve">        if "@" in account:</w:t>
            </w:r>
          </w:p>
          <w:p w14:paraId="6595A027" w14:textId="77777777" w:rsidR="00EB336E" w:rsidRDefault="00EB336E" w:rsidP="00EB336E">
            <w:pPr>
              <w:rPr>
                <w:rFonts w:hint="eastAsia"/>
              </w:rPr>
            </w:pPr>
            <w:r>
              <w:rPr>
                <w:rFonts w:hint="eastAsia"/>
              </w:rPr>
              <w:t xml:space="preserve">            print("</w:t>
            </w:r>
            <w:r>
              <w:rPr>
                <w:rFonts w:hint="eastAsia"/>
              </w:rPr>
              <w:t>邮箱方式登陆</w:t>
            </w:r>
            <w:r>
              <w:rPr>
                <w:rFonts w:hint="eastAsia"/>
              </w:rPr>
              <w:t>")</w:t>
            </w:r>
          </w:p>
          <w:p w14:paraId="382DECAF" w14:textId="77777777" w:rsidR="00EB336E" w:rsidRDefault="00EB336E" w:rsidP="00EB336E">
            <w:r>
              <w:t xml:space="preserve">            post_url = "https://www.zhihu.com/login/email"</w:t>
            </w:r>
          </w:p>
          <w:p w14:paraId="54DDBA5C" w14:textId="77777777" w:rsidR="00EB336E" w:rsidRDefault="00EB336E" w:rsidP="00EB336E">
            <w:r>
              <w:t xml:space="preserve">            post_data = {</w:t>
            </w:r>
          </w:p>
          <w:p w14:paraId="59432B85" w14:textId="77777777" w:rsidR="00EB336E" w:rsidRDefault="00EB336E" w:rsidP="00EB336E">
            <w:r>
              <w:t xml:space="preserve">                "_xsrf": get_xsrf(),</w:t>
            </w:r>
          </w:p>
          <w:p w14:paraId="00E96DD4" w14:textId="77777777" w:rsidR="00EB336E" w:rsidRDefault="00EB336E" w:rsidP="00EB336E">
            <w:r>
              <w:t xml:space="preserve">                "email": account,</w:t>
            </w:r>
          </w:p>
          <w:p w14:paraId="16270FB2" w14:textId="77777777" w:rsidR="00EB336E" w:rsidRDefault="00EB336E" w:rsidP="00EB336E">
            <w:r>
              <w:t xml:space="preserve">                "password": password</w:t>
            </w:r>
          </w:p>
          <w:p w14:paraId="7391E38C" w14:textId="77777777" w:rsidR="00EB336E" w:rsidRDefault="00EB336E" w:rsidP="00EB336E">
            <w:r>
              <w:t xml:space="preserve">            }</w:t>
            </w:r>
          </w:p>
          <w:p w14:paraId="3ED36CEE" w14:textId="77777777" w:rsidR="00EB336E" w:rsidRDefault="00EB336E" w:rsidP="00EB336E">
            <w:r>
              <w:t xml:space="preserve">    response = session.post(post_url, data = post_data, headers = headers)</w:t>
            </w:r>
          </w:p>
          <w:p w14:paraId="5006BA74" w14:textId="77777777" w:rsidR="00EB336E" w:rsidRDefault="00EB336E" w:rsidP="00EB336E">
            <w:r>
              <w:t xml:space="preserve">    session.cookies.save()</w:t>
            </w:r>
          </w:p>
          <w:p w14:paraId="2D2BE5BC" w14:textId="77777777" w:rsidR="00EB336E" w:rsidRDefault="00EB336E" w:rsidP="00EB336E"/>
          <w:p w14:paraId="08191EDD" w14:textId="77777777" w:rsidR="00EB336E" w:rsidRDefault="00EB336E" w:rsidP="00EB336E"/>
          <w:p w14:paraId="46C1B54A" w14:textId="77777777" w:rsidR="00EB336E" w:rsidRDefault="00EB336E" w:rsidP="00EB336E">
            <w:pPr>
              <w:rPr>
                <w:rFonts w:hint="eastAsia"/>
              </w:rPr>
            </w:pPr>
            <w:r>
              <w:rPr>
                <w:rFonts w:hint="eastAsia"/>
              </w:rPr>
              <w:t xml:space="preserve"># </w:t>
            </w:r>
            <w:r>
              <w:rPr>
                <w:rFonts w:hint="eastAsia"/>
              </w:rPr>
              <w:t>登陆流程</w:t>
            </w:r>
          </w:p>
          <w:p w14:paraId="1054A9C8" w14:textId="77777777" w:rsidR="00EB336E" w:rsidRDefault="00EB336E" w:rsidP="00EB336E"/>
          <w:p w14:paraId="1B022597" w14:textId="77777777" w:rsidR="00EB336E" w:rsidRDefault="00EB336E" w:rsidP="00EB336E"/>
          <w:p w14:paraId="3C68D3B8" w14:textId="77777777" w:rsidR="00EB336E" w:rsidRDefault="00EB336E" w:rsidP="00EB336E">
            <w:r>
              <w:t>is_session_useful = is_session_useful()</w:t>
            </w:r>
          </w:p>
          <w:p w14:paraId="1C8F06B9" w14:textId="77777777" w:rsidR="00EB336E" w:rsidRDefault="00EB336E" w:rsidP="00EB336E"/>
          <w:p w14:paraId="3601A89F" w14:textId="77777777" w:rsidR="00EB336E" w:rsidRDefault="00EB336E" w:rsidP="00EB336E"/>
          <w:p w14:paraId="78AEA530" w14:textId="77777777" w:rsidR="00EB336E" w:rsidRDefault="00EB336E" w:rsidP="00EB336E">
            <w:r>
              <w:t>if is_session_useful :</w:t>
            </w:r>
          </w:p>
          <w:p w14:paraId="5F0422F0" w14:textId="77777777" w:rsidR="00EB336E" w:rsidRDefault="00EB336E" w:rsidP="00EB336E">
            <w:pPr>
              <w:rPr>
                <w:rFonts w:hint="eastAsia"/>
              </w:rPr>
            </w:pPr>
            <w:r>
              <w:rPr>
                <w:rFonts w:hint="eastAsia"/>
              </w:rPr>
              <w:t xml:space="preserve">    print("session </w:t>
            </w:r>
            <w:r>
              <w:rPr>
                <w:rFonts w:hint="eastAsia"/>
              </w:rPr>
              <w:t>有效，登陆成功</w:t>
            </w:r>
            <w:r>
              <w:rPr>
                <w:rFonts w:hint="eastAsia"/>
              </w:rPr>
              <w:t>")</w:t>
            </w:r>
          </w:p>
          <w:p w14:paraId="3CBD3ECF" w14:textId="77777777" w:rsidR="00EB336E" w:rsidRDefault="00EB336E" w:rsidP="00EB336E">
            <w:r>
              <w:t xml:space="preserve">    get_index()</w:t>
            </w:r>
          </w:p>
          <w:p w14:paraId="431F5B13" w14:textId="77777777" w:rsidR="00EB336E" w:rsidRDefault="00EB336E" w:rsidP="00EB336E">
            <w:r>
              <w:t xml:space="preserve">    is_login = is_login()</w:t>
            </w:r>
          </w:p>
          <w:p w14:paraId="24F5B382" w14:textId="77777777" w:rsidR="00EB336E" w:rsidRDefault="00EB336E" w:rsidP="00EB336E">
            <w:r>
              <w:t xml:space="preserve">    if is_login:</w:t>
            </w:r>
          </w:p>
          <w:p w14:paraId="00F44045" w14:textId="77777777" w:rsidR="00EB336E" w:rsidRDefault="00EB336E" w:rsidP="00EB336E">
            <w:pPr>
              <w:rPr>
                <w:rFonts w:hint="eastAsia"/>
              </w:rPr>
            </w:pPr>
            <w:r>
              <w:rPr>
                <w:rFonts w:hint="eastAsia"/>
              </w:rPr>
              <w:t xml:space="preserve">        print("</w:t>
            </w:r>
            <w:r>
              <w:rPr>
                <w:rFonts w:hint="eastAsia"/>
              </w:rPr>
              <w:t>正在个人中心</w:t>
            </w:r>
            <w:r>
              <w:rPr>
                <w:rFonts w:hint="eastAsia"/>
              </w:rPr>
              <w:t>")</w:t>
            </w:r>
          </w:p>
          <w:p w14:paraId="355259D4" w14:textId="77777777" w:rsidR="00EB336E" w:rsidRDefault="00EB336E" w:rsidP="00EB336E">
            <w:r>
              <w:t xml:space="preserve">    else:</w:t>
            </w:r>
          </w:p>
          <w:p w14:paraId="334CEDCA" w14:textId="77777777" w:rsidR="00EB336E" w:rsidRDefault="00EB336E" w:rsidP="00EB336E">
            <w:pPr>
              <w:rPr>
                <w:rFonts w:hint="eastAsia"/>
              </w:rPr>
            </w:pPr>
            <w:r>
              <w:rPr>
                <w:rFonts w:hint="eastAsia"/>
              </w:rPr>
              <w:t xml:space="preserve">        print("</w:t>
            </w:r>
            <w:r>
              <w:rPr>
                <w:rFonts w:hint="eastAsia"/>
              </w:rPr>
              <w:t>不在个人中心</w:t>
            </w:r>
            <w:r>
              <w:rPr>
                <w:rFonts w:hint="eastAsia"/>
              </w:rPr>
              <w:t>")</w:t>
            </w:r>
          </w:p>
          <w:p w14:paraId="294B2036" w14:textId="77777777" w:rsidR="00EB336E" w:rsidRDefault="00EB336E" w:rsidP="00EB336E">
            <w:r>
              <w:t>else:</w:t>
            </w:r>
          </w:p>
          <w:p w14:paraId="421F6DD4" w14:textId="77777777" w:rsidR="00EB336E" w:rsidRDefault="00EB336E" w:rsidP="00EB336E">
            <w:pPr>
              <w:rPr>
                <w:rFonts w:hint="eastAsia"/>
              </w:rPr>
            </w:pPr>
            <w:r>
              <w:rPr>
                <w:rFonts w:hint="eastAsia"/>
              </w:rPr>
              <w:t xml:space="preserve">    print("session </w:t>
            </w:r>
            <w:r>
              <w:rPr>
                <w:rFonts w:hint="eastAsia"/>
              </w:rPr>
              <w:t>无效，登陆失败，重新登陆</w:t>
            </w:r>
            <w:r>
              <w:rPr>
                <w:rFonts w:hint="eastAsia"/>
              </w:rPr>
              <w:t>")</w:t>
            </w:r>
          </w:p>
          <w:p w14:paraId="4AC534AB" w14:textId="77777777" w:rsidR="00EB336E" w:rsidRDefault="00EB336E" w:rsidP="00EB336E">
            <w:r>
              <w:t xml:space="preserve">    account = "13459282910"</w:t>
            </w:r>
          </w:p>
          <w:p w14:paraId="0A8273C5" w14:textId="77777777" w:rsidR="00EB336E" w:rsidRDefault="00EB336E" w:rsidP="00EB336E">
            <w:r>
              <w:t xml:space="preserve">    password = "a5s7sh4u"</w:t>
            </w:r>
          </w:p>
          <w:p w14:paraId="499FF268" w14:textId="77777777" w:rsidR="00EB336E" w:rsidRDefault="00EB336E" w:rsidP="00EB336E">
            <w:r>
              <w:t xml:space="preserve">    zhihu_login(account, password)</w:t>
            </w:r>
          </w:p>
          <w:p w14:paraId="18234F35" w14:textId="77777777" w:rsidR="00EB336E" w:rsidRDefault="00EB336E" w:rsidP="00EB336E">
            <w:r>
              <w:t xml:space="preserve">    get_index()</w:t>
            </w:r>
          </w:p>
          <w:p w14:paraId="1DA26C6A" w14:textId="77777777" w:rsidR="00EB336E" w:rsidRDefault="00EB336E" w:rsidP="00EB336E">
            <w:r>
              <w:t xml:space="preserve">    is_login = is_login()</w:t>
            </w:r>
          </w:p>
          <w:p w14:paraId="7B25CEE9" w14:textId="77777777" w:rsidR="00EB336E" w:rsidRDefault="00EB336E" w:rsidP="00EB336E">
            <w:r>
              <w:t xml:space="preserve">    if is_login:</w:t>
            </w:r>
          </w:p>
          <w:p w14:paraId="747FA785" w14:textId="77777777" w:rsidR="00EB336E" w:rsidRDefault="00EB336E" w:rsidP="00EB336E">
            <w:pPr>
              <w:rPr>
                <w:rFonts w:hint="eastAsia"/>
              </w:rPr>
            </w:pPr>
            <w:r>
              <w:rPr>
                <w:rFonts w:hint="eastAsia"/>
              </w:rPr>
              <w:t xml:space="preserve">        print("</w:t>
            </w:r>
            <w:r>
              <w:rPr>
                <w:rFonts w:hint="eastAsia"/>
              </w:rPr>
              <w:t>正在个人中心</w:t>
            </w:r>
            <w:r>
              <w:rPr>
                <w:rFonts w:hint="eastAsia"/>
              </w:rPr>
              <w:t>")</w:t>
            </w:r>
          </w:p>
          <w:p w14:paraId="604A824A" w14:textId="77777777" w:rsidR="00EB336E" w:rsidRDefault="00EB336E" w:rsidP="00EB336E">
            <w:r>
              <w:t xml:space="preserve">    else:</w:t>
            </w:r>
          </w:p>
          <w:p w14:paraId="2371F679" w14:textId="25753D28" w:rsidR="00EB336E" w:rsidRDefault="00EB336E" w:rsidP="00EB336E">
            <w:pPr>
              <w:rPr>
                <w:rFonts w:hint="eastAsia"/>
              </w:rPr>
            </w:pPr>
            <w:r>
              <w:rPr>
                <w:rFonts w:hint="eastAsia"/>
              </w:rPr>
              <w:t xml:space="preserve">        print("</w:t>
            </w:r>
            <w:r>
              <w:rPr>
                <w:rFonts w:hint="eastAsia"/>
              </w:rPr>
              <w:t>不在个人中心</w:t>
            </w:r>
            <w:r>
              <w:rPr>
                <w:rFonts w:hint="eastAsia"/>
              </w:rPr>
              <w:t>")</w:t>
            </w:r>
          </w:p>
        </w:tc>
      </w:tr>
    </w:tbl>
    <w:p w14:paraId="0D1F7418" w14:textId="77777777" w:rsidR="00C22F87" w:rsidRPr="00A0070A" w:rsidRDefault="00C22F87" w:rsidP="003C0774">
      <w:pPr>
        <w:rPr>
          <w:rFonts w:hint="eastAsia"/>
        </w:rPr>
      </w:pPr>
    </w:p>
    <w:p w14:paraId="07B1E42D" w14:textId="2C262767" w:rsidR="003C0774" w:rsidRDefault="002D1BCB" w:rsidP="003C0774">
      <w:r w:rsidRPr="002D1BCB">
        <w:rPr>
          <w:rFonts w:hint="eastAsia"/>
        </w:rPr>
        <w:t xml:space="preserve">zhihu.py </w:t>
      </w:r>
      <w:r w:rsidRPr="002D1BCB">
        <w:rPr>
          <w:rFonts w:hint="eastAsia"/>
        </w:rPr>
        <w:t>加入验证码后的代码如下：</w:t>
      </w:r>
    </w:p>
    <w:tbl>
      <w:tblPr>
        <w:tblStyle w:val="a5"/>
        <w:tblW w:w="0" w:type="auto"/>
        <w:tblLook w:val="04A0" w:firstRow="1" w:lastRow="0" w:firstColumn="1" w:lastColumn="0" w:noHBand="0" w:noVBand="1"/>
      </w:tblPr>
      <w:tblGrid>
        <w:gridCol w:w="8296"/>
      </w:tblGrid>
      <w:tr w:rsidR="00A34995" w14:paraId="41F60AF9" w14:textId="77777777" w:rsidTr="00A34995">
        <w:tc>
          <w:tcPr>
            <w:tcW w:w="8296" w:type="dxa"/>
          </w:tcPr>
          <w:p w14:paraId="5FA43EFD" w14:textId="77777777" w:rsidR="00DF08D6" w:rsidRDefault="00DF08D6" w:rsidP="00DF08D6">
            <w:r>
              <w:t># -*- coding: utf-8 -*-</w:t>
            </w:r>
          </w:p>
          <w:p w14:paraId="3B114E52" w14:textId="77777777" w:rsidR="00DF08D6" w:rsidRDefault="00DF08D6" w:rsidP="00DF08D6">
            <w:r>
              <w:t>import scrapy</w:t>
            </w:r>
          </w:p>
          <w:p w14:paraId="21F67489" w14:textId="77777777" w:rsidR="00DF08D6" w:rsidRDefault="00DF08D6" w:rsidP="00DF08D6">
            <w:r>
              <w:t>import json</w:t>
            </w:r>
          </w:p>
          <w:p w14:paraId="06E16FF5" w14:textId="77777777" w:rsidR="00DF08D6" w:rsidRDefault="00DF08D6" w:rsidP="00DF08D6">
            <w:r>
              <w:t>import re</w:t>
            </w:r>
          </w:p>
          <w:p w14:paraId="1190C8B9" w14:textId="77777777" w:rsidR="00DF08D6" w:rsidRDefault="00DF08D6" w:rsidP="00DF08D6">
            <w:r>
              <w:t>class ZhihuSpider(scrapy.Spider):</w:t>
            </w:r>
          </w:p>
          <w:p w14:paraId="7A7115F4" w14:textId="77777777" w:rsidR="00DF08D6" w:rsidRDefault="00DF08D6" w:rsidP="00DF08D6">
            <w:r>
              <w:t xml:space="preserve">    name = "zhihu"</w:t>
            </w:r>
          </w:p>
          <w:p w14:paraId="5F642D0C" w14:textId="77777777" w:rsidR="00DF08D6" w:rsidRDefault="00DF08D6" w:rsidP="00DF08D6">
            <w:r>
              <w:t xml:space="preserve">    allowed_domains = ["www.zhihu.com"]</w:t>
            </w:r>
          </w:p>
          <w:p w14:paraId="2121057F" w14:textId="77777777" w:rsidR="00DF08D6" w:rsidRDefault="00DF08D6" w:rsidP="00DF08D6">
            <w:r>
              <w:t xml:space="preserve">    start_urls = ['http://www.zhihu.com/']</w:t>
            </w:r>
          </w:p>
          <w:p w14:paraId="0ADC8E57" w14:textId="77777777" w:rsidR="00DF08D6" w:rsidRDefault="00DF08D6" w:rsidP="00DF08D6">
            <w:r>
              <w:t xml:space="preserve">    user_agent = "Mozilla/5.0 (Windows NT 6.1; WOW64) AppleWebKit/537.36 (KHTML, like Gecko) Chrome/58.0.3029.110 Safari/537.36"</w:t>
            </w:r>
          </w:p>
          <w:p w14:paraId="4A4D51BB" w14:textId="77777777" w:rsidR="00DF08D6" w:rsidRDefault="00DF08D6" w:rsidP="00DF08D6">
            <w:r>
              <w:t xml:space="preserve">    headers = {</w:t>
            </w:r>
          </w:p>
          <w:p w14:paraId="134560A2" w14:textId="77777777" w:rsidR="00DF08D6" w:rsidRDefault="00DF08D6" w:rsidP="00DF08D6">
            <w:r>
              <w:t xml:space="preserve">        "HOST": "www.zhihu.com",</w:t>
            </w:r>
          </w:p>
          <w:p w14:paraId="6798D754" w14:textId="77777777" w:rsidR="00DF08D6" w:rsidRDefault="00DF08D6" w:rsidP="00DF08D6">
            <w:r>
              <w:t xml:space="preserve">        "Referer": "https://www.zhihu.com",</w:t>
            </w:r>
          </w:p>
          <w:p w14:paraId="6D899F5C" w14:textId="77777777" w:rsidR="00DF08D6" w:rsidRDefault="00DF08D6" w:rsidP="00DF08D6">
            <w:r>
              <w:t xml:space="preserve">        "User-Agent": user_agent</w:t>
            </w:r>
          </w:p>
          <w:p w14:paraId="53B37133" w14:textId="77777777" w:rsidR="00DF08D6" w:rsidRDefault="00DF08D6" w:rsidP="00DF08D6">
            <w:r>
              <w:t xml:space="preserve">    }</w:t>
            </w:r>
          </w:p>
          <w:p w14:paraId="260A9735" w14:textId="77777777" w:rsidR="00DF08D6" w:rsidRDefault="00DF08D6" w:rsidP="00DF08D6">
            <w:r>
              <w:t xml:space="preserve">    </w:t>
            </w:r>
          </w:p>
          <w:p w14:paraId="7F579262" w14:textId="77777777" w:rsidR="00DF08D6" w:rsidRDefault="00DF08D6" w:rsidP="00DF08D6">
            <w:r>
              <w:t xml:space="preserve">    def parse(self, response):</w:t>
            </w:r>
          </w:p>
          <w:p w14:paraId="5D97BA67" w14:textId="77777777" w:rsidR="00DF08D6" w:rsidRDefault="00DF08D6" w:rsidP="00DF08D6">
            <w:r>
              <w:t xml:space="preserve">        pass</w:t>
            </w:r>
          </w:p>
          <w:p w14:paraId="20D6E48D" w14:textId="77777777" w:rsidR="00DF08D6" w:rsidRDefault="00DF08D6" w:rsidP="00DF08D6">
            <w:r>
              <w:lastRenderedPageBreak/>
              <w:t xml:space="preserve">    </w:t>
            </w:r>
          </w:p>
          <w:p w14:paraId="6F0AB49C" w14:textId="77777777" w:rsidR="00DF08D6" w:rsidRDefault="00DF08D6" w:rsidP="00DF08D6">
            <w:pPr>
              <w:rPr>
                <w:rFonts w:hint="eastAsia"/>
              </w:rPr>
            </w:pPr>
            <w:r>
              <w:rPr>
                <w:rFonts w:hint="eastAsia"/>
              </w:rPr>
              <w:t xml:space="preserve">    # start_requests </w:t>
            </w:r>
            <w:r>
              <w:rPr>
                <w:rFonts w:hint="eastAsia"/>
              </w:rPr>
              <w:t>是</w:t>
            </w:r>
            <w:r>
              <w:rPr>
                <w:rFonts w:hint="eastAsia"/>
              </w:rPr>
              <w:t xml:space="preserve"> spider </w:t>
            </w:r>
            <w:r>
              <w:rPr>
                <w:rFonts w:hint="eastAsia"/>
              </w:rPr>
              <w:t>抓取数据的入口，由于在抓取数据之前需要先登录，</w:t>
            </w:r>
          </w:p>
          <w:p w14:paraId="08BFB824" w14:textId="77777777" w:rsidR="00DF08D6" w:rsidRDefault="00DF08D6" w:rsidP="00DF08D6">
            <w:pPr>
              <w:rPr>
                <w:rFonts w:hint="eastAsia"/>
              </w:rPr>
            </w:pPr>
            <w:r>
              <w:rPr>
                <w:rFonts w:hint="eastAsia"/>
              </w:rPr>
              <w:t xml:space="preserve">    # </w:t>
            </w:r>
            <w:r>
              <w:rPr>
                <w:rFonts w:hint="eastAsia"/>
              </w:rPr>
              <w:t>所以需要先改写</w:t>
            </w:r>
            <w:r>
              <w:rPr>
                <w:rFonts w:hint="eastAsia"/>
              </w:rPr>
              <w:t xml:space="preserve"> start_requests </w:t>
            </w:r>
            <w:r>
              <w:rPr>
                <w:rFonts w:hint="eastAsia"/>
              </w:rPr>
              <w:t>函数。</w:t>
            </w:r>
          </w:p>
          <w:p w14:paraId="3E07ED1C" w14:textId="77777777" w:rsidR="00DF08D6" w:rsidRDefault="00DF08D6" w:rsidP="00DF08D6">
            <w:pPr>
              <w:rPr>
                <w:rFonts w:hint="eastAsia"/>
              </w:rPr>
            </w:pPr>
            <w:r>
              <w:rPr>
                <w:rFonts w:hint="eastAsia"/>
              </w:rPr>
              <w:t xml:space="preserve">    # </w:t>
            </w:r>
            <w:r>
              <w:rPr>
                <w:rFonts w:hint="eastAsia"/>
              </w:rPr>
              <w:t>重写</w:t>
            </w:r>
            <w:r>
              <w:rPr>
                <w:rFonts w:hint="eastAsia"/>
              </w:rPr>
              <w:t xml:space="preserve"> start_requests </w:t>
            </w:r>
            <w:r>
              <w:rPr>
                <w:rFonts w:hint="eastAsia"/>
              </w:rPr>
              <w:t>函数</w:t>
            </w:r>
            <w:r>
              <w:rPr>
                <w:rFonts w:hint="eastAsia"/>
              </w:rPr>
              <w:t>,</w:t>
            </w:r>
            <w:r>
              <w:rPr>
                <w:rFonts w:hint="eastAsia"/>
              </w:rPr>
              <w:t>该函数也是爬虫的入口程序</w:t>
            </w:r>
          </w:p>
          <w:p w14:paraId="51200F35" w14:textId="77777777" w:rsidR="00DF08D6" w:rsidRDefault="00DF08D6" w:rsidP="00DF08D6">
            <w:pPr>
              <w:rPr>
                <w:rFonts w:hint="eastAsia"/>
              </w:rPr>
            </w:pPr>
            <w:r>
              <w:rPr>
                <w:rFonts w:hint="eastAsia"/>
              </w:rPr>
              <w:t xml:space="preserve">    # Scrapy </w:t>
            </w:r>
            <w:r>
              <w:rPr>
                <w:rFonts w:hint="eastAsia"/>
              </w:rPr>
              <w:t>是基于</w:t>
            </w:r>
            <w:r>
              <w:rPr>
                <w:rFonts w:hint="eastAsia"/>
              </w:rPr>
              <w:t xml:space="preserve"> Twisted </w:t>
            </w:r>
            <w:r>
              <w:rPr>
                <w:rFonts w:hint="eastAsia"/>
              </w:rPr>
              <w:t>框架的，它所有的操作都是异步的。</w:t>
            </w:r>
          </w:p>
          <w:p w14:paraId="55F43B65" w14:textId="77777777" w:rsidR="00DF08D6" w:rsidRDefault="00DF08D6" w:rsidP="00DF08D6">
            <w:pPr>
              <w:rPr>
                <w:rFonts w:hint="eastAsia"/>
              </w:rPr>
            </w:pPr>
            <w:r>
              <w:rPr>
                <w:rFonts w:hint="eastAsia"/>
              </w:rPr>
              <w:t xml:space="preserve">    # </w:t>
            </w:r>
            <w:r>
              <w:rPr>
                <w:rFonts w:hint="eastAsia"/>
              </w:rPr>
              <w:t>这里需要设置</w:t>
            </w:r>
            <w:r>
              <w:rPr>
                <w:rFonts w:hint="eastAsia"/>
              </w:rPr>
              <w:t xml:space="preserve"> callback </w:t>
            </w:r>
            <w:r>
              <w:rPr>
                <w:rFonts w:hint="eastAsia"/>
              </w:rPr>
              <w:t>函数，否则会默认调用</w:t>
            </w:r>
            <w:r>
              <w:rPr>
                <w:rFonts w:hint="eastAsia"/>
              </w:rPr>
              <w:t xml:space="preserve"> parse </w:t>
            </w:r>
            <w:r>
              <w:rPr>
                <w:rFonts w:hint="eastAsia"/>
              </w:rPr>
              <w:t>函数。</w:t>
            </w:r>
          </w:p>
          <w:p w14:paraId="1597750D" w14:textId="77777777" w:rsidR="00DF08D6" w:rsidRDefault="00DF08D6" w:rsidP="00DF08D6">
            <w:r>
              <w:t xml:space="preserve">    def start_requests(self):</w:t>
            </w:r>
          </w:p>
          <w:p w14:paraId="6E7221A7" w14:textId="77777777" w:rsidR="00DF08D6" w:rsidRDefault="00DF08D6" w:rsidP="00DF08D6">
            <w:r>
              <w:t xml:space="preserve">        return [scrapy.Request('https://www.zhihu.com/#signin', headers = self.headers, callback = self.login)]</w:t>
            </w:r>
          </w:p>
          <w:p w14:paraId="2B81EAC5" w14:textId="77777777" w:rsidR="00DF08D6" w:rsidRDefault="00DF08D6" w:rsidP="00DF08D6">
            <w:r>
              <w:t xml:space="preserve">    </w:t>
            </w:r>
          </w:p>
          <w:p w14:paraId="32185F02" w14:textId="77777777" w:rsidR="00DF08D6" w:rsidRDefault="00DF08D6" w:rsidP="00DF08D6">
            <w:r>
              <w:t xml:space="preserve">    def login(self,response):</w:t>
            </w:r>
          </w:p>
          <w:p w14:paraId="6C01A897" w14:textId="77777777" w:rsidR="00DF08D6" w:rsidRDefault="00DF08D6" w:rsidP="00DF08D6">
            <w:r>
              <w:t xml:space="preserve">        response_text = response.text</w:t>
            </w:r>
          </w:p>
          <w:p w14:paraId="16AD9308" w14:textId="77777777" w:rsidR="00DF08D6" w:rsidRDefault="00DF08D6" w:rsidP="00DF08D6">
            <w:pPr>
              <w:rPr>
                <w:rFonts w:hint="eastAsia"/>
              </w:rPr>
            </w:pPr>
            <w:r>
              <w:rPr>
                <w:rFonts w:hint="eastAsia"/>
              </w:rPr>
              <w:t xml:space="preserve">        # </w:t>
            </w:r>
            <w:r>
              <w:rPr>
                <w:rFonts w:hint="eastAsia"/>
              </w:rPr>
              <w:t>如果不加</w:t>
            </w:r>
            <w:r>
              <w:rPr>
                <w:rFonts w:hint="eastAsia"/>
              </w:rPr>
              <w:t xml:space="preserve"> re.DOTALL </w:t>
            </w:r>
            <w:r>
              <w:rPr>
                <w:rFonts w:hint="eastAsia"/>
              </w:rPr>
              <w:t>参数，那么把</w:t>
            </w:r>
            <w:r>
              <w:rPr>
                <w:rFonts w:hint="eastAsia"/>
              </w:rPr>
              <w:t xml:space="preserve"> re.match </w:t>
            </w:r>
            <w:r>
              <w:rPr>
                <w:rFonts w:hint="eastAsia"/>
              </w:rPr>
              <w:t>修改为</w:t>
            </w:r>
            <w:r>
              <w:rPr>
                <w:rFonts w:hint="eastAsia"/>
              </w:rPr>
              <w:t xml:space="preserve"> re.search </w:t>
            </w:r>
            <w:r>
              <w:rPr>
                <w:rFonts w:hint="eastAsia"/>
              </w:rPr>
              <w:t>也可以实现多行匹配</w:t>
            </w:r>
          </w:p>
          <w:p w14:paraId="1BEE5C38" w14:textId="77777777" w:rsidR="00DF08D6" w:rsidRDefault="00DF08D6" w:rsidP="00DF08D6">
            <w:pPr>
              <w:rPr>
                <w:rFonts w:hint="eastAsia"/>
              </w:rPr>
            </w:pPr>
            <w:r>
              <w:rPr>
                <w:rFonts w:hint="eastAsia"/>
              </w:rPr>
              <w:t xml:space="preserve">        match_obj = re.match('.*name="_xsrf" value="(.*?)"', response_text, re.DOTALL) # re.DOTALL </w:t>
            </w:r>
            <w:r>
              <w:rPr>
                <w:rFonts w:hint="eastAsia"/>
              </w:rPr>
              <w:t>表示开启多行匹配</w:t>
            </w:r>
          </w:p>
          <w:p w14:paraId="2254A0AB" w14:textId="77777777" w:rsidR="00DF08D6" w:rsidRDefault="00DF08D6" w:rsidP="00DF08D6">
            <w:r>
              <w:t xml:space="preserve">        xsrf = ''</w:t>
            </w:r>
          </w:p>
          <w:p w14:paraId="23A48F2C" w14:textId="77777777" w:rsidR="00DF08D6" w:rsidRDefault="00DF08D6" w:rsidP="00DF08D6">
            <w:r>
              <w:t xml:space="preserve">        if match_obj:</w:t>
            </w:r>
          </w:p>
          <w:p w14:paraId="7B1556A9" w14:textId="77777777" w:rsidR="00DF08D6" w:rsidRDefault="00DF08D6" w:rsidP="00DF08D6">
            <w:r>
              <w:t xml:space="preserve">            xsrf = match_obj.group(1)</w:t>
            </w:r>
          </w:p>
          <w:p w14:paraId="7CAA7CC3" w14:textId="77777777" w:rsidR="00DF08D6" w:rsidRDefault="00DF08D6" w:rsidP="00DF08D6">
            <w:pPr>
              <w:rPr>
                <w:rFonts w:hint="eastAsia"/>
              </w:rPr>
            </w:pPr>
            <w:r>
              <w:rPr>
                <w:rFonts w:hint="eastAsia"/>
              </w:rPr>
              <w:t xml:space="preserve">            print("_xsrf</w:t>
            </w:r>
            <w:r>
              <w:rPr>
                <w:rFonts w:hint="eastAsia"/>
              </w:rPr>
              <w:t>：</w:t>
            </w:r>
            <w:r>
              <w:rPr>
                <w:rFonts w:hint="eastAsia"/>
              </w:rPr>
              <w:t>",xsrf)</w:t>
            </w:r>
          </w:p>
          <w:p w14:paraId="33815048" w14:textId="77777777" w:rsidR="00DF08D6" w:rsidRDefault="00DF08D6" w:rsidP="00DF08D6">
            <w:r>
              <w:t xml:space="preserve">        if xsrf:</w:t>
            </w:r>
          </w:p>
          <w:p w14:paraId="02F1B559" w14:textId="77777777" w:rsidR="00DF08D6" w:rsidRDefault="00DF08D6" w:rsidP="00DF08D6">
            <w:r>
              <w:t xml:space="preserve">            post_data = {</w:t>
            </w:r>
          </w:p>
          <w:p w14:paraId="0DC6CCFC" w14:textId="77777777" w:rsidR="00DF08D6" w:rsidRDefault="00DF08D6" w:rsidP="00DF08D6">
            <w:r>
              <w:t xml:space="preserve">                "_xsrf":xsrf,</w:t>
            </w:r>
          </w:p>
          <w:p w14:paraId="1EB29520" w14:textId="77777777" w:rsidR="00DF08D6" w:rsidRDefault="00DF08D6" w:rsidP="00DF08D6">
            <w:r>
              <w:t xml:space="preserve">                "phone_num":"13459282910",</w:t>
            </w:r>
          </w:p>
          <w:p w14:paraId="440FB23C" w14:textId="77777777" w:rsidR="00DF08D6" w:rsidRDefault="00DF08D6" w:rsidP="00DF08D6">
            <w:r>
              <w:t xml:space="preserve">                "password":"a5s7sh4u",</w:t>
            </w:r>
          </w:p>
          <w:p w14:paraId="293577D2" w14:textId="77777777" w:rsidR="00DF08D6" w:rsidRDefault="00DF08D6" w:rsidP="00DF08D6">
            <w:r>
              <w:t xml:space="preserve">                "captcha":""</w:t>
            </w:r>
          </w:p>
          <w:p w14:paraId="03428CD5" w14:textId="77777777" w:rsidR="00DF08D6" w:rsidRDefault="00DF08D6" w:rsidP="00DF08D6">
            <w:r>
              <w:t xml:space="preserve">            }</w:t>
            </w:r>
          </w:p>
          <w:p w14:paraId="2B217D2E" w14:textId="77777777" w:rsidR="00DF08D6" w:rsidRDefault="00DF08D6" w:rsidP="00DF08D6"/>
          <w:p w14:paraId="3ECC1139" w14:textId="77777777" w:rsidR="00DF08D6" w:rsidRDefault="00DF08D6" w:rsidP="00DF08D6"/>
          <w:p w14:paraId="35BD9B70" w14:textId="77777777" w:rsidR="00DF08D6" w:rsidRDefault="00DF08D6" w:rsidP="00DF08D6">
            <w:r>
              <w:t xml:space="preserve">            import time</w:t>
            </w:r>
          </w:p>
          <w:p w14:paraId="4600E876" w14:textId="77777777" w:rsidR="00DF08D6" w:rsidRDefault="00DF08D6" w:rsidP="00DF08D6">
            <w:r>
              <w:t xml:space="preserve">            t = str(int(time.time() * 1000))</w:t>
            </w:r>
          </w:p>
          <w:p w14:paraId="2BE2C95D" w14:textId="77777777" w:rsidR="00DF08D6" w:rsidRDefault="00DF08D6" w:rsidP="00DF08D6">
            <w:r>
              <w:t xml:space="preserve">            captcha_url = "https://www.zhihu.com/captcha.gif?r={0}&amp;type=login".format(t)</w:t>
            </w:r>
          </w:p>
          <w:p w14:paraId="3653CE1A" w14:textId="77777777" w:rsidR="00DF08D6" w:rsidRDefault="00DF08D6" w:rsidP="00DF08D6">
            <w:pPr>
              <w:rPr>
                <w:rFonts w:hint="eastAsia"/>
              </w:rPr>
            </w:pPr>
            <w:r>
              <w:rPr>
                <w:rFonts w:hint="eastAsia"/>
              </w:rPr>
              <w:t xml:space="preserve">            # </w:t>
            </w:r>
            <w:r>
              <w:rPr>
                <w:rFonts w:hint="eastAsia"/>
              </w:rPr>
              <w:t>该语句获取图片并使它与</w:t>
            </w:r>
            <w:r>
              <w:rPr>
                <w:rFonts w:hint="eastAsia"/>
              </w:rPr>
              <w:t xml:space="preserve"> scrapy </w:t>
            </w:r>
            <w:r>
              <w:rPr>
                <w:rFonts w:hint="eastAsia"/>
              </w:rPr>
              <w:t>的</w:t>
            </w:r>
            <w:r>
              <w:rPr>
                <w:rFonts w:hint="eastAsia"/>
              </w:rPr>
              <w:t xml:space="preserve"> request </w:t>
            </w:r>
            <w:r>
              <w:rPr>
                <w:rFonts w:hint="eastAsia"/>
              </w:rPr>
              <w:t>在同一个会话中</w:t>
            </w:r>
          </w:p>
          <w:p w14:paraId="481682B4" w14:textId="77777777" w:rsidR="00DF08D6" w:rsidRDefault="00DF08D6" w:rsidP="00DF08D6">
            <w:r>
              <w:t xml:space="preserve">            yield scrapy.Request(captcha_url, headers = self.headers, meta = {"post_data":post_data}, callback = self.login_after_captcha)</w:t>
            </w:r>
          </w:p>
          <w:p w14:paraId="22A10344" w14:textId="77777777" w:rsidR="00DF08D6" w:rsidRDefault="00DF08D6" w:rsidP="00DF08D6"/>
          <w:p w14:paraId="1607134F" w14:textId="77777777" w:rsidR="00DF08D6" w:rsidRDefault="00DF08D6" w:rsidP="00DF08D6"/>
          <w:p w14:paraId="287C7BBE" w14:textId="77777777" w:rsidR="00DF08D6" w:rsidRDefault="00DF08D6" w:rsidP="00DF08D6">
            <w:r>
              <w:t xml:space="preserve">    def login_after_captcha(self, response):</w:t>
            </w:r>
          </w:p>
          <w:p w14:paraId="4AA3EAC9" w14:textId="77777777" w:rsidR="00DF08D6" w:rsidRDefault="00DF08D6" w:rsidP="00DF08D6">
            <w:r>
              <w:t xml:space="preserve">        with open("captcha.jpg", "wb") as f:</w:t>
            </w:r>
          </w:p>
          <w:p w14:paraId="0D72F4CB" w14:textId="77777777" w:rsidR="00DF08D6" w:rsidRDefault="00DF08D6" w:rsidP="00DF08D6">
            <w:pPr>
              <w:rPr>
                <w:rFonts w:hint="eastAsia"/>
              </w:rPr>
            </w:pPr>
            <w:r>
              <w:rPr>
                <w:rFonts w:hint="eastAsia"/>
              </w:rPr>
              <w:t xml:space="preserve">            f.write(response.body) # </w:t>
            </w:r>
            <w:r>
              <w:rPr>
                <w:rFonts w:hint="eastAsia"/>
              </w:rPr>
              <w:t>注意</w:t>
            </w:r>
            <w:r>
              <w:rPr>
                <w:rFonts w:hint="eastAsia"/>
              </w:rPr>
              <w:t xml:space="preserve"> </w:t>
            </w:r>
            <w:r>
              <w:rPr>
                <w:rFonts w:hint="eastAsia"/>
              </w:rPr>
              <w:t>这里是</w:t>
            </w:r>
            <w:r>
              <w:rPr>
                <w:rFonts w:hint="eastAsia"/>
              </w:rPr>
              <w:t xml:space="preserve"> response.body </w:t>
            </w:r>
            <w:r>
              <w:rPr>
                <w:rFonts w:hint="eastAsia"/>
              </w:rPr>
              <w:t>不是</w:t>
            </w:r>
            <w:r>
              <w:rPr>
                <w:rFonts w:hint="eastAsia"/>
              </w:rPr>
              <w:t xml:space="preserve"> response.text </w:t>
            </w:r>
          </w:p>
          <w:p w14:paraId="0E25C613" w14:textId="77777777" w:rsidR="00DF08D6" w:rsidRDefault="00DF08D6" w:rsidP="00DF08D6">
            <w:r>
              <w:t xml:space="preserve">            f.close()</w:t>
            </w:r>
          </w:p>
          <w:p w14:paraId="5A2C6E77" w14:textId="77777777" w:rsidR="00DF08D6" w:rsidRDefault="00DF08D6" w:rsidP="00DF08D6"/>
          <w:p w14:paraId="7596A178" w14:textId="77777777" w:rsidR="00DF08D6" w:rsidRDefault="00DF08D6" w:rsidP="00DF08D6"/>
          <w:p w14:paraId="2EBD7B6C" w14:textId="77777777" w:rsidR="00DF08D6" w:rsidRDefault="00DF08D6" w:rsidP="00DF08D6">
            <w:r>
              <w:t xml:space="preserve">        from PIL import Image</w:t>
            </w:r>
          </w:p>
          <w:p w14:paraId="36349768" w14:textId="77777777" w:rsidR="00DF08D6" w:rsidRDefault="00DF08D6" w:rsidP="00DF08D6">
            <w:r>
              <w:t xml:space="preserve">        try:</w:t>
            </w:r>
          </w:p>
          <w:p w14:paraId="1AA13AF6" w14:textId="77777777" w:rsidR="00DF08D6" w:rsidRDefault="00DF08D6" w:rsidP="00DF08D6">
            <w:r>
              <w:t xml:space="preserve">            im = Image.open('captcha.jpg')</w:t>
            </w:r>
          </w:p>
          <w:p w14:paraId="365FC277" w14:textId="77777777" w:rsidR="00DF08D6" w:rsidRDefault="00DF08D6" w:rsidP="00DF08D6">
            <w:r>
              <w:t xml:space="preserve">            im.show()</w:t>
            </w:r>
          </w:p>
          <w:p w14:paraId="12B41391" w14:textId="77777777" w:rsidR="00DF08D6" w:rsidRDefault="00DF08D6" w:rsidP="00DF08D6">
            <w:r>
              <w:t xml:space="preserve">            im.close()</w:t>
            </w:r>
          </w:p>
          <w:p w14:paraId="215F6E54" w14:textId="77777777" w:rsidR="00DF08D6" w:rsidRDefault="00DF08D6" w:rsidP="00DF08D6">
            <w:r>
              <w:t xml:space="preserve">        except:</w:t>
            </w:r>
          </w:p>
          <w:p w14:paraId="65185F62" w14:textId="77777777" w:rsidR="00DF08D6" w:rsidRDefault="00DF08D6" w:rsidP="00DF08D6">
            <w:pPr>
              <w:rPr>
                <w:rFonts w:hint="eastAsia"/>
              </w:rPr>
            </w:pPr>
            <w:r>
              <w:rPr>
                <w:rFonts w:hint="eastAsia"/>
              </w:rPr>
              <w:t xml:space="preserve">            print("</w:t>
            </w:r>
            <w:r>
              <w:rPr>
                <w:rFonts w:hint="eastAsia"/>
              </w:rPr>
              <w:t>图片打开失败</w:t>
            </w:r>
            <w:r>
              <w:rPr>
                <w:rFonts w:hint="eastAsia"/>
              </w:rPr>
              <w:t>")</w:t>
            </w:r>
          </w:p>
          <w:p w14:paraId="73102EC1" w14:textId="77777777" w:rsidR="00DF08D6" w:rsidRDefault="00DF08D6" w:rsidP="00DF08D6">
            <w:r>
              <w:t xml:space="preserve">            pass</w:t>
            </w:r>
          </w:p>
          <w:p w14:paraId="4EDEA17E" w14:textId="77777777" w:rsidR="00DF08D6" w:rsidRDefault="00DF08D6" w:rsidP="00DF08D6"/>
          <w:p w14:paraId="4DE63085" w14:textId="77777777" w:rsidR="00DF08D6" w:rsidRDefault="00DF08D6" w:rsidP="00DF08D6"/>
          <w:p w14:paraId="12E03EAD" w14:textId="77777777" w:rsidR="00DF08D6" w:rsidRDefault="00DF08D6" w:rsidP="00DF08D6">
            <w:pPr>
              <w:rPr>
                <w:rFonts w:hint="eastAsia"/>
              </w:rPr>
            </w:pPr>
            <w:r>
              <w:rPr>
                <w:rFonts w:hint="eastAsia"/>
              </w:rPr>
              <w:t xml:space="preserve">        captcha = input("</w:t>
            </w:r>
            <w:r>
              <w:rPr>
                <w:rFonts w:hint="eastAsia"/>
              </w:rPr>
              <w:t>输入验证码：</w:t>
            </w:r>
            <w:r>
              <w:rPr>
                <w:rFonts w:hint="eastAsia"/>
              </w:rPr>
              <w:t>\n")</w:t>
            </w:r>
          </w:p>
          <w:p w14:paraId="3FD13CF4" w14:textId="77777777" w:rsidR="00DF08D6" w:rsidRDefault="00DF08D6" w:rsidP="00DF08D6"/>
          <w:p w14:paraId="591C28C4" w14:textId="77777777" w:rsidR="00DF08D6" w:rsidRDefault="00DF08D6" w:rsidP="00DF08D6"/>
          <w:p w14:paraId="2854D606" w14:textId="77777777" w:rsidR="00DF08D6" w:rsidRDefault="00DF08D6" w:rsidP="00DF08D6">
            <w:r>
              <w:t xml:space="preserve">        post_data = response.meta.get("post_data", {})</w:t>
            </w:r>
          </w:p>
          <w:p w14:paraId="59A37075" w14:textId="77777777" w:rsidR="00DF08D6" w:rsidRDefault="00DF08D6" w:rsidP="00DF08D6">
            <w:r>
              <w:t xml:space="preserve">        post_url = "https://www.zhihu.com/login/phone_num"</w:t>
            </w:r>
          </w:p>
          <w:p w14:paraId="6E1E0EE5" w14:textId="77777777" w:rsidR="00DF08D6" w:rsidRDefault="00DF08D6" w:rsidP="00DF08D6">
            <w:r>
              <w:t xml:space="preserve">        post_data["captcha"] = captcha</w:t>
            </w:r>
          </w:p>
          <w:p w14:paraId="122E5198" w14:textId="77777777" w:rsidR="00DF08D6" w:rsidRDefault="00DF08D6" w:rsidP="00DF08D6"/>
          <w:p w14:paraId="15FCE500" w14:textId="77777777" w:rsidR="00DF08D6" w:rsidRDefault="00DF08D6" w:rsidP="00DF08D6"/>
          <w:p w14:paraId="21E9EDFE" w14:textId="77777777" w:rsidR="00DF08D6" w:rsidRDefault="00DF08D6" w:rsidP="00DF08D6">
            <w:r>
              <w:t xml:space="preserve">        return [scrapy.FormRequest(</w:t>
            </w:r>
          </w:p>
          <w:p w14:paraId="265BFD92" w14:textId="77777777" w:rsidR="00DF08D6" w:rsidRDefault="00DF08D6" w:rsidP="00DF08D6">
            <w:r>
              <w:t xml:space="preserve">            url = post_url,</w:t>
            </w:r>
          </w:p>
          <w:p w14:paraId="321B8AC7" w14:textId="77777777" w:rsidR="00DF08D6" w:rsidRDefault="00DF08D6" w:rsidP="00DF08D6">
            <w:r>
              <w:t xml:space="preserve">            formdata = post_data,</w:t>
            </w:r>
          </w:p>
          <w:p w14:paraId="65A7CBBB" w14:textId="77777777" w:rsidR="00DF08D6" w:rsidRDefault="00DF08D6" w:rsidP="00DF08D6">
            <w:r>
              <w:t xml:space="preserve">            headers = self.headers,</w:t>
            </w:r>
          </w:p>
          <w:p w14:paraId="713FC429" w14:textId="77777777" w:rsidR="00DF08D6" w:rsidRDefault="00DF08D6" w:rsidP="00DF08D6">
            <w:pPr>
              <w:rPr>
                <w:rFonts w:hint="eastAsia"/>
              </w:rPr>
            </w:pPr>
            <w:r>
              <w:rPr>
                <w:rFonts w:hint="eastAsia"/>
              </w:rPr>
              <w:t xml:space="preserve">            callback = self.check_login # </w:t>
            </w:r>
            <w:r>
              <w:rPr>
                <w:rFonts w:hint="eastAsia"/>
              </w:rPr>
              <w:t>不加</w:t>
            </w:r>
            <w:r>
              <w:rPr>
                <w:rFonts w:hint="eastAsia"/>
              </w:rPr>
              <w:t>()</w:t>
            </w:r>
            <w:r>
              <w:rPr>
                <w:rFonts w:hint="eastAsia"/>
              </w:rPr>
              <w:t>表示调用函数对象，加</w:t>
            </w:r>
            <w:r>
              <w:rPr>
                <w:rFonts w:hint="eastAsia"/>
              </w:rPr>
              <w:t>()</w:t>
            </w:r>
            <w:r>
              <w:rPr>
                <w:rFonts w:hint="eastAsia"/>
              </w:rPr>
              <w:t>表示函数调用执行</w:t>
            </w:r>
          </w:p>
          <w:p w14:paraId="36554312" w14:textId="77777777" w:rsidR="00DF08D6" w:rsidRDefault="00DF08D6" w:rsidP="00DF08D6">
            <w:r>
              <w:t xml:space="preserve">        )]</w:t>
            </w:r>
          </w:p>
          <w:p w14:paraId="7FFACBD9" w14:textId="77777777" w:rsidR="00DF08D6" w:rsidRDefault="00DF08D6" w:rsidP="00DF08D6">
            <w:r>
              <w:t xml:space="preserve">    </w:t>
            </w:r>
          </w:p>
          <w:p w14:paraId="536B3A85" w14:textId="77777777" w:rsidR="00DF08D6" w:rsidRDefault="00DF08D6" w:rsidP="00DF08D6">
            <w:pPr>
              <w:rPr>
                <w:rFonts w:hint="eastAsia"/>
              </w:rPr>
            </w:pPr>
            <w:r>
              <w:rPr>
                <w:rFonts w:hint="eastAsia"/>
              </w:rPr>
              <w:t xml:space="preserve">    # </w:t>
            </w:r>
            <w:r>
              <w:rPr>
                <w:rFonts w:hint="eastAsia"/>
              </w:rPr>
              <w:t>与</w:t>
            </w:r>
            <w:r>
              <w:rPr>
                <w:rFonts w:hint="eastAsia"/>
              </w:rPr>
              <w:t xml:space="preserve"> requests.login.zhihu.py </w:t>
            </w:r>
            <w:r>
              <w:rPr>
                <w:rFonts w:hint="eastAsia"/>
              </w:rPr>
              <w:t>不同的是，</w:t>
            </w:r>
            <w:r>
              <w:rPr>
                <w:rFonts w:hint="eastAsia"/>
              </w:rPr>
              <w:t xml:space="preserve">scrapy </w:t>
            </w:r>
            <w:r>
              <w:rPr>
                <w:rFonts w:hint="eastAsia"/>
              </w:rPr>
              <w:t>不需要把</w:t>
            </w:r>
            <w:r>
              <w:rPr>
                <w:rFonts w:hint="eastAsia"/>
              </w:rPr>
              <w:t xml:space="preserve"> cookies </w:t>
            </w:r>
            <w:r>
              <w:rPr>
                <w:rFonts w:hint="eastAsia"/>
              </w:rPr>
              <w:t>保存起来，</w:t>
            </w:r>
          </w:p>
          <w:p w14:paraId="53B0CF5D" w14:textId="77777777" w:rsidR="00DF08D6" w:rsidRDefault="00DF08D6" w:rsidP="00DF08D6">
            <w:pPr>
              <w:rPr>
                <w:rFonts w:hint="eastAsia"/>
              </w:rPr>
            </w:pPr>
            <w:r>
              <w:rPr>
                <w:rFonts w:hint="eastAsia"/>
              </w:rPr>
              <w:t xml:space="preserve">    # </w:t>
            </w:r>
            <w:r>
              <w:rPr>
                <w:rFonts w:hint="eastAsia"/>
              </w:rPr>
              <w:t>因为</w:t>
            </w:r>
            <w:r>
              <w:rPr>
                <w:rFonts w:hint="eastAsia"/>
              </w:rPr>
              <w:t xml:space="preserve"> scrapy </w:t>
            </w:r>
            <w:r>
              <w:rPr>
                <w:rFonts w:hint="eastAsia"/>
              </w:rPr>
              <w:t>的所有后续的</w:t>
            </w:r>
            <w:r>
              <w:rPr>
                <w:rFonts w:hint="eastAsia"/>
              </w:rPr>
              <w:t xml:space="preserve"> request </w:t>
            </w:r>
            <w:r>
              <w:rPr>
                <w:rFonts w:hint="eastAsia"/>
              </w:rPr>
              <w:t>请求，都会默认把</w:t>
            </w:r>
            <w:r>
              <w:rPr>
                <w:rFonts w:hint="eastAsia"/>
              </w:rPr>
              <w:t xml:space="preserve"> cookies </w:t>
            </w:r>
            <w:r>
              <w:rPr>
                <w:rFonts w:hint="eastAsia"/>
              </w:rPr>
              <w:t>带进去</w:t>
            </w:r>
          </w:p>
          <w:p w14:paraId="411014D4" w14:textId="77777777" w:rsidR="00DF08D6" w:rsidRDefault="00DF08D6" w:rsidP="00DF08D6">
            <w:r>
              <w:t xml:space="preserve">    def check_login(self,response):</w:t>
            </w:r>
          </w:p>
          <w:p w14:paraId="20FBCE07" w14:textId="77777777" w:rsidR="00DF08D6" w:rsidRDefault="00DF08D6" w:rsidP="00DF08D6">
            <w:pPr>
              <w:rPr>
                <w:rFonts w:hint="eastAsia"/>
              </w:rPr>
            </w:pPr>
            <w:r>
              <w:rPr>
                <w:rFonts w:hint="eastAsia"/>
              </w:rPr>
              <w:t xml:space="preserve">        #</w:t>
            </w:r>
            <w:r>
              <w:rPr>
                <w:rFonts w:hint="eastAsia"/>
              </w:rPr>
              <w:t>验证服务器返回的数据来验证是否登录成功</w:t>
            </w:r>
          </w:p>
          <w:p w14:paraId="771BA12E" w14:textId="77777777" w:rsidR="00DF08D6" w:rsidRDefault="00DF08D6" w:rsidP="00DF08D6">
            <w:r>
              <w:t xml:space="preserve">        text_json = json.loads(response.text)</w:t>
            </w:r>
          </w:p>
          <w:p w14:paraId="7A035C37" w14:textId="77777777" w:rsidR="00DF08D6" w:rsidRDefault="00DF08D6" w:rsidP="00DF08D6">
            <w:r>
              <w:t xml:space="preserve">        print("msg",text_json["msg"])</w:t>
            </w:r>
          </w:p>
          <w:p w14:paraId="6DF5A995" w14:textId="77777777" w:rsidR="00DF08D6" w:rsidRDefault="00DF08D6" w:rsidP="00DF08D6">
            <w:pPr>
              <w:rPr>
                <w:rFonts w:hint="eastAsia"/>
              </w:rPr>
            </w:pPr>
            <w:r>
              <w:rPr>
                <w:rFonts w:hint="eastAsia"/>
              </w:rPr>
              <w:t xml:space="preserve">        if "msg" in text_json and text_json["msg"] == "</w:t>
            </w:r>
            <w:r>
              <w:rPr>
                <w:rFonts w:hint="eastAsia"/>
              </w:rPr>
              <w:t>登录成功</w:t>
            </w:r>
            <w:r>
              <w:rPr>
                <w:rFonts w:hint="eastAsia"/>
              </w:rPr>
              <w:t>":</w:t>
            </w:r>
          </w:p>
          <w:p w14:paraId="04779FDC" w14:textId="77777777" w:rsidR="00DF08D6" w:rsidRDefault="00DF08D6" w:rsidP="00DF08D6">
            <w:pPr>
              <w:rPr>
                <w:rFonts w:hint="eastAsia"/>
              </w:rPr>
            </w:pPr>
            <w:r>
              <w:rPr>
                <w:rFonts w:hint="eastAsia"/>
              </w:rPr>
              <w:t xml:space="preserve">            print("</w:t>
            </w:r>
            <w:r>
              <w:rPr>
                <w:rFonts w:hint="eastAsia"/>
              </w:rPr>
              <w:t>登录成功</w:t>
            </w:r>
            <w:r>
              <w:rPr>
                <w:rFonts w:hint="eastAsia"/>
              </w:rPr>
              <w:t>")</w:t>
            </w:r>
          </w:p>
          <w:p w14:paraId="7C3C6F98" w14:textId="77777777" w:rsidR="00DF08D6" w:rsidRDefault="00DF08D6" w:rsidP="00DF08D6">
            <w:pPr>
              <w:rPr>
                <w:rFonts w:hint="eastAsia"/>
              </w:rPr>
            </w:pPr>
            <w:r>
              <w:rPr>
                <w:rFonts w:hint="eastAsia"/>
              </w:rPr>
              <w:t xml:space="preserve">            # </w:t>
            </w:r>
            <w:r>
              <w:rPr>
                <w:rFonts w:hint="eastAsia"/>
              </w:rPr>
              <w:t>这里就是开始处理</w:t>
            </w:r>
            <w:r>
              <w:rPr>
                <w:rFonts w:hint="eastAsia"/>
              </w:rPr>
              <w:t xml:space="preserve"> start_urls </w:t>
            </w:r>
            <w:r>
              <w:rPr>
                <w:rFonts w:hint="eastAsia"/>
              </w:rPr>
              <w:t>了。</w:t>
            </w:r>
          </w:p>
          <w:p w14:paraId="35920EA9" w14:textId="77777777" w:rsidR="00DF08D6" w:rsidRDefault="00DF08D6" w:rsidP="00DF08D6">
            <w:r>
              <w:t xml:space="preserve">            for url in self.start_urls:</w:t>
            </w:r>
          </w:p>
          <w:p w14:paraId="3F49275C" w14:textId="77777777" w:rsidR="00DF08D6" w:rsidRDefault="00DF08D6" w:rsidP="00DF08D6">
            <w:pPr>
              <w:rPr>
                <w:rFonts w:hint="eastAsia"/>
              </w:rPr>
            </w:pPr>
            <w:r>
              <w:rPr>
                <w:rFonts w:hint="eastAsia"/>
              </w:rPr>
              <w:t xml:space="preserve">                # </w:t>
            </w:r>
            <w:r>
              <w:rPr>
                <w:rFonts w:hint="eastAsia"/>
              </w:rPr>
              <w:t>这里没有设置</w:t>
            </w:r>
            <w:r>
              <w:rPr>
                <w:rFonts w:hint="eastAsia"/>
              </w:rPr>
              <w:t xml:space="preserve"> callback </w:t>
            </w:r>
            <w:r>
              <w:rPr>
                <w:rFonts w:hint="eastAsia"/>
              </w:rPr>
              <w:t>函数，所以默认调用</w:t>
            </w:r>
            <w:r>
              <w:rPr>
                <w:rFonts w:hint="eastAsia"/>
              </w:rPr>
              <w:t xml:space="preserve"> parse </w:t>
            </w:r>
            <w:r>
              <w:rPr>
                <w:rFonts w:hint="eastAsia"/>
              </w:rPr>
              <w:t>函数</w:t>
            </w:r>
          </w:p>
          <w:p w14:paraId="7477D693" w14:textId="77777777" w:rsidR="00DF08D6" w:rsidRDefault="00DF08D6" w:rsidP="00DF08D6">
            <w:r>
              <w:t xml:space="preserve">                # dont_filter</w:t>
            </w:r>
          </w:p>
          <w:p w14:paraId="7DDA7CE3" w14:textId="346FC3A8" w:rsidR="00A34995" w:rsidRDefault="00DF08D6" w:rsidP="00DF08D6">
            <w:pPr>
              <w:rPr>
                <w:rFonts w:hint="eastAsia"/>
              </w:rPr>
            </w:pPr>
            <w:r>
              <w:t xml:space="preserve">                yield scrapy.Request(url, dont_filter = True,headers = self.headers)</w:t>
            </w:r>
          </w:p>
        </w:tc>
      </w:tr>
    </w:tbl>
    <w:p w14:paraId="4EC25E74" w14:textId="77777777" w:rsidR="002D1BCB" w:rsidRDefault="002D1BCB" w:rsidP="003C0774">
      <w:pPr>
        <w:rPr>
          <w:rFonts w:hint="eastAsia"/>
        </w:rPr>
      </w:pPr>
    </w:p>
    <w:p w14:paraId="50FF75F1" w14:textId="322B07B1" w:rsidR="003C0774" w:rsidRDefault="00240F7E" w:rsidP="003C0774">
      <w:r w:rsidRPr="00240F7E">
        <w:rPr>
          <w:rFonts w:hint="eastAsia"/>
        </w:rPr>
        <w:t>到这里，验证码获取和输入功能也就实现了。至于验证码的识别问题，在后面学习中会碰到。</w:t>
      </w:r>
    </w:p>
    <w:p w14:paraId="37D2D14A" w14:textId="77777777" w:rsidR="00240F7E" w:rsidRDefault="00240F7E" w:rsidP="003C0774">
      <w:pPr>
        <w:rPr>
          <w:rFonts w:hint="eastAsia"/>
        </w:rPr>
      </w:pPr>
    </w:p>
    <w:p w14:paraId="40970291" w14:textId="7C4A3D6E" w:rsidR="003C0774" w:rsidRDefault="003C0774" w:rsidP="003C0774"/>
    <w:p w14:paraId="47238D1C" w14:textId="39E95798" w:rsidR="003C0774" w:rsidRDefault="003C0774" w:rsidP="003C0774"/>
    <w:p w14:paraId="47D235B0" w14:textId="6662881D" w:rsidR="003C0774" w:rsidRDefault="003C0774" w:rsidP="003C0774"/>
    <w:p w14:paraId="6D0C9EF1" w14:textId="183A7EA9" w:rsidR="003C0774" w:rsidRDefault="003C0774" w:rsidP="003C0774"/>
    <w:p w14:paraId="1719DDA8" w14:textId="56593BB7" w:rsidR="003C0774" w:rsidRDefault="003C0774" w:rsidP="003C0774"/>
    <w:p w14:paraId="3854B279" w14:textId="77777777" w:rsidR="003C0774" w:rsidRPr="003C0774" w:rsidRDefault="003C0774" w:rsidP="003C0774">
      <w:pPr>
        <w:rPr>
          <w:rFonts w:hint="eastAsia"/>
        </w:rPr>
      </w:pPr>
    </w:p>
    <w:p w14:paraId="5A340C86" w14:textId="7AEC7007" w:rsidR="00564F59" w:rsidRDefault="00564F59">
      <w:pPr>
        <w:pStyle w:val="2"/>
      </w:pPr>
      <w:r w:rsidRPr="00564F59">
        <w:rPr>
          <w:rFonts w:hint="eastAsia"/>
        </w:rPr>
        <w:t>定义知乎表结构</w:t>
      </w:r>
    </w:p>
    <w:p w14:paraId="76751771" w14:textId="77777777" w:rsidR="00170F5C" w:rsidRDefault="00170F5C" w:rsidP="00170F5C">
      <w:pPr>
        <w:rPr>
          <w:rFonts w:hint="eastAsia"/>
        </w:rPr>
      </w:pPr>
      <w:r>
        <w:rPr>
          <w:rFonts w:hint="eastAsia"/>
        </w:rPr>
        <w:t>我们抓取知乎的问答内容，也就是问题以及该问题的所有回答的内容。</w:t>
      </w:r>
    </w:p>
    <w:p w14:paraId="05112ED5" w14:textId="77777777" w:rsidR="00170F5C" w:rsidRDefault="00170F5C" w:rsidP="00170F5C"/>
    <w:p w14:paraId="7F3E60B1" w14:textId="1A4FBE37" w:rsidR="00170F5C" w:rsidRDefault="00170F5C" w:rsidP="00170F5C">
      <w:r>
        <w:rPr>
          <w:rFonts w:hint="eastAsia"/>
        </w:rPr>
        <w:t>知乎路径：</w:t>
      </w:r>
    </w:p>
    <w:p w14:paraId="0040FEBA" w14:textId="5878E8A1" w:rsidR="00170F5C" w:rsidRDefault="00170F5C" w:rsidP="00170F5C">
      <w:pPr>
        <w:rPr>
          <w:rFonts w:hint="eastAsia"/>
        </w:rPr>
      </w:pPr>
      <w:r>
        <w:rPr>
          <w:rFonts w:hint="eastAsia"/>
        </w:rPr>
        <w:t>显示问题和部分回答</w:t>
      </w:r>
    </w:p>
    <w:p w14:paraId="4A1EEAF1" w14:textId="65AAFDE6" w:rsidR="00170F5C" w:rsidRDefault="00170F5C" w:rsidP="00170F5C">
      <w:hyperlink r:id="rId15" w:history="1">
        <w:r w:rsidRPr="006A16B8">
          <w:rPr>
            <w:rStyle w:val="af4"/>
            <w:rFonts w:hint="eastAsia"/>
          </w:rPr>
          <w:t>https://www.zhihu.com/question/61098126/answer/185683826</w:t>
        </w:r>
      </w:hyperlink>
    </w:p>
    <w:p w14:paraId="4CB3A164" w14:textId="5F0D1E2B" w:rsidR="00170F5C" w:rsidRPr="00170F5C" w:rsidRDefault="00170F5C" w:rsidP="00170F5C">
      <w:pPr>
        <w:rPr>
          <w:rFonts w:hint="eastAsia"/>
        </w:rPr>
      </w:pPr>
      <w:r>
        <w:rPr>
          <w:rFonts w:hint="eastAsia"/>
        </w:rPr>
        <w:t>显示问题和所有回答</w:t>
      </w:r>
    </w:p>
    <w:p w14:paraId="6845368C" w14:textId="08282C7F" w:rsidR="00170F5C" w:rsidRDefault="00170F5C" w:rsidP="00170F5C">
      <w:hyperlink r:id="rId16" w:history="1">
        <w:r w:rsidRPr="006A16B8">
          <w:rPr>
            <w:rStyle w:val="af4"/>
            <w:rFonts w:hint="eastAsia"/>
          </w:rPr>
          <w:t>https://www.zhihu.com/question/61098126</w:t>
        </w:r>
      </w:hyperlink>
    </w:p>
    <w:p w14:paraId="424A7BEA" w14:textId="77777777" w:rsidR="00170F5C" w:rsidRDefault="00170F5C" w:rsidP="00170F5C">
      <w:pPr>
        <w:rPr>
          <w:rFonts w:hint="eastAsia"/>
        </w:rPr>
      </w:pPr>
    </w:p>
    <w:p w14:paraId="5B92B626" w14:textId="06FAFFD0" w:rsidR="00564F59" w:rsidRDefault="00170F5C" w:rsidP="00170F5C">
      <w:r>
        <w:rPr>
          <w:rFonts w:hint="eastAsia"/>
        </w:rPr>
        <w:t>我们在使用的时候需要把</w:t>
      </w:r>
      <w:r>
        <w:rPr>
          <w:rFonts w:hint="eastAsia"/>
        </w:rPr>
        <w:t xml:space="preserve"> https://www.zhihu.com/question/61098126/answer/185683826 </w:t>
      </w:r>
      <w:r>
        <w:rPr>
          <w:rFonts w:hint="eastAsia"/>
        </w:rPr>
        <w:t>转换成</w:t>
      </w:r>
      <w:r>
        <w:rPr>
          <w:rFonts w:hint="eastAsia"/>
        </w:rPr>
        <w:t xml:space="preserve"> https://www.zhihu.com/question/61098126 </w:t>
      </w:r>
      <w:r>
        <w:rPr>
          <w:rFonts w:hint="eastAsia"/>
        </w:rPr>
        <w:t>这样的路径。</w:t>
      </w:r>
    </w:p>
    <w:p w14:paraId="66347DFD" w14:textId="06D2524B" w:rsidR="00AC36AB" w:rsidRDefault="00AC36AB" w:rsidP="00170F5C"/>
    <w:p w14:paraId="4DABB2A1" w14:textId="049016A3" w:rsidR="00AC36AB" w:rsidRDefault="00CD3FDE" w:rsidP="00170F5C">
      <w:r w:rsidRPr="00CD3FDE">
        <w:rPr>
          <w:rFonts w:hint="eastAsia"/>
        </w:rPr>
        <w:t>这里需要定义两个表，一个用于存放问题，另一个用于存放回答，所以设计两个表：</w:t>
      </w:r>
      <w:r w:rsidRPr="00CD3FDE">
        <w:rPr>
          <w:rFonts w:hint="eastAsia"/>
        </w:rPr>
        <w:t xml:space="preserve">zhihu_question </w:t>
      </w:r>
      <w:r w:rsidRPr="00CD3FDE">
        <w:rPr>
          <w:rFonts w:hint="eastAsia"/>
        </w:rPr>
        <w:t>和</w:t>
      </w:r>
      <w:r w:rsidRPr="00CD3FDE">
        <w:rPr>
          <w:rFonts w:hint="eastAsia"/>
        </w:rPr>
        <w:t xml:space="preserve"> zhihu_answer</w:t>
      </w:r>
      <w:r w:rsidRPr="00CD3FDE">
        <w:rPr>
          <w:rFonts w:hint="eastAsia"/>
        </w:rPr>
        <w:t>。这里带上两个表结构的截图和</w:t>
      </w:r>
      <w:r w:rsidRPr="00CD3FDE">
        <w:rPr>
          <w:rFonts w:hint="eastAsia"/>
        </w:rPr>
        <w:t>SQL</w:t>
      </w:r>
      <w:r w:rsidRPr="00CD3FDE">
        <w:rPr>
          <w:rFonts w:hint="eastAsia"/>
        </w:rPr>
        <w:t>代码。</w:t>
      </w:r>
    </w:p>
    <w:p w14:paraId="26C112A1" w14:textId="02847E8E" w:rsidR="00CD3FDE" w:rsidRDefault="00313024" w:rsidP="00170F5C">
      <w:r>
        <w:rPr>
          <w:noProof/>
        </w:rPr>
        <w:drawing>
          <wp:inline distT="0" distB="0" distL="0" distR="0" wp14:anchorId="2BD50F10" wp14:editId="7F1AC5FC">
            <wp:extent cx="5274310" cy="31140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14040"/>
                    </a:xfrm>
                    <a:prstGeom prst="rect">
                      <a:avLst/>
                    </a:prstGeom>
                    <a:noFill/>
                    <a:ln>
                      <a:noFill/>
                    </a:ln>
                  </pic:spPr>
                </pic:pic>
              </a:graphicData>
            </a:graphic>
          </wp:inline>
        </w:drawing>
      </w:r>
    </w:p>
    <w:p w14:paraId="2FF7CBC7" w14:textId="77777777" w:rsidR="001431F0" w:rsidRDefault="001431F0" w:rsidP="00170F5C">
      <w:pPr>
        <w:rPr>
          <w:rFonts w:hint="eastAsia"/>
        </w:rPr>
      </w:pPr>
    </w:p>
    <w:tbl>
      <w:tblPr>
        <w:tblStyle w:val="a5"/>
        <w:tblW w:w="0" w:type="auto"/>
        <w:tblLook w:val="04A0" w:firstRow="1" w:lastRow="0" w:firstColumn="1" w:lastColumn="0" w:noHBand="0" w:noVBand="1"/>
      </w:tblPr>
      <w:tblGrid>
        <w:gridCol w:w="8296"/>
      </w:tblGrid>
      <w:tr w:rsidR="00644B0F" w14:paraId="6A4EA257" w14:textId="77777777" w:rsidTr="00644B0F">
        <w:tc>
          <w:tcPr>
            <w:tcW w:w="8296" w:type="dxa"/>
          </w:tcPr>
          <w:p w14:paraId="186BFD5C" w14:textId="77777777" w:rsidR="00644B0F" w:rsidRDefault="00644B0F" w:rsidP="00644B0F">
            <w:r>
              <w:t>DROP TABLE IF EXISTS `zhihu_question`;</w:t>
            </w:r>
          </w:p>
          <w:p w14:paraId="01E36920" w14:textId="77777777" w:rsidR="00644B0F" w:rsidRDefault="00644B0F" w:rsidP="00644B0F">
            <w:r>
              <w:t>CREATE TABLE `zhihu_question` (</w:t>
            </w:r>
          </w:p>
          <w:p w14:paraId="0C44A02C" w14:textId="77777777" w:rsidR="00644B0F" w:rsidRDefault="00644B0F" w:rsidP="00644B0F">
            <w:r>
              <w:t xml:space="preserve">  `zhihu_id` bigint(20) NOT NULL,</w:t>
            </w:r>
          </w:p>
          <w:p w14:paraId="3FC161E9" w14:textId="77777777" w:rsidR="00644B0F" w:rsidRDefault="00644B0F" w:rsidP="00644B0F">
            <w:r>
              <w:lastRenderedPageBreak/>
              <w:t xml:space="preserve">  `topics` varchar(255) DEFAULT NULL,</w:t>
            </w:r>
          </w:p>
          <w:p w14:paraId="78D5F705" w14:textId="77777777" w:rsidR="00644B0F" w:rsidRDefault="00644B0F" w:rsidP="00644B0F">
            <w:r>
              <w:t xml:space="preserve">  `url` varchar(300) NOT NULL,</w:t>
            </w:r>
          </w:p>
          <w:p w14:paraId="437269C9" w14:textId="77777777" w:rsidR="00644B0F" w:rsidRDefault="00644B0F" w:rsidP="00644B0F">
            <w:r>
              <w:t xml:space="preserve">  `title` varchar(200) NOT NULL,</w:t>
            </w:r>
          </w:p>
          <w:p w14:paraId="17511E50" w14:textId="77777777" w:rsidR="00644B0F" w:rsidRDefault="00644B0F" w:rsidP="00644B0F">
            <w:r>
              <w:t xml:space="preserve">  `content` longtext NOT NULL,</w:t>
            </w:r>
          </w:p>
          <w:p w14:paraId="1E0491D2" w14:textId="77777777" w:rsidR="00644B0F" w:rsidRDefault="00644B0F" w:rsidP="00644B0F">
            <w:r>
              <w:t xml:space="preserve">  `create_time` datetime DEFAULT NULL,</w:t>
            </w:r>
          </w:p>
          <w:p w14:paraId="305AE5F4" w14:textId="77777777" w:rsidR="00644B0F" w:rsidRDefault="00644B0F" w:rsidP="00644B0F">
            <w:r>
              <w:t xml:space="preserve">  `update_time` datetime DEFAULT NULL,</w:t>
            </w:r>
          </w:p>
          <w:p w14:paraId="2A34921E" w14:textId="77777777" w:rsidR="00644B0F" w:rsidRDefault="00644B0F" w:rsidP="00644B0F">
            <w:r>
              <w:t xml:space="preserve">  `answer_num` int(11) NOT NULL DEFAULT '0',</w:t>
            </w:r>
          </w:p>
          <w:p w14:paraId="3DD63F86" w14:textId="77777777" w:rsidR="00644B0F" w:rsidRDefault="00644B0F" w:rsidP="00644B0F">
            <w:r>
              <w:t xml:space="preserve">  `comments_num` int(11) NOT NULL DEFAULT '0',</w:t>
            </w:r>
          </w:p>
          <w:p w14:paraId="5F4FBB1D" w14:textId="77777777" w:rsidR="00644B0F" w:rsidRDefault="00644B0F" w:rsidP="00644B0F">
            <w:r>
              <w:t xml:space="preserve">  `watch_user_num` int(11) NOT NULL DEFAULT '0',</w:t>
            </w:r>
          </w:p>
          <w:p w14:paraId="10CA33A9" w14:textId="77777777" w:rsidR="00644B0F" w:rsidRDefault="00644B0F" w:rsidP="00644B0F">
            <w:r>
              <w:t xml:space="preserve">  `click_num` int(11) NOT NULL DEFAULT '0',</w:t>
            </w:r>
          </w:p>
          <w:p w14:paraId="382C91FE" w14:textId="77777777" w:rsidR="00644B0F" w:rsidRDefault="00644B0F" w:rsidP="00644B0F">
            <w:r>
              <w:t xml:space="preserve">  `crawl_time` datetime NOT NULL,</w:t>
            </w:r>
          </w:p>
          <w:p w14:paraId="20E98E93" w14:textId="77777777" w:rsidR="00644B0F" w:rsidRDefault="00644B0F" w:rsidP="00644B0F">
            <w:r>
              <w:t xml:space="preserve">  `crawl_update_time` datetime DEFAULT NULL,</w:t>
            </w:r>
          </w:p>
          <w:p w14:paraId="3B0F53F3" w14:textId="77777777" w:rsidR="00644B0F" w:rsidRDefault="00644B0F" w:rsidP="00644B0F">
            <w:r>
              <w:t xml:space="preserve">  PRIMARY KEY (`zhihu_id`)</w:t>
            </w:r>
          </w:p>
          <w:p w14:paraId="537FD657" w14:textId="5614741B" w:rsidR="00644B0F" w:rsidRDefault="00644B0F" w:rsidP="00644B0F">
            <w:pPr>
              <w:rPr>
                <w:rFonts w:hint="eastAsia"/>
              </w:rPr>
            </w:pPr>
            <w:r>
              <w:t>) ENGINE=MyISAM DEFAULT CHARSET=utf8;</w:t>
            </w:r>
          </w:p>
        </w:tc>
      </w:tr>
    </w:tbl>
    <w:p w14:paraId="10CE3265" w14:textId="77777777" w:rsidR="00313024" w:rsidRDefault="00313024" w:rsidP="00170F5C">
      <w:pPr>
        <w:rPr>
          <w:rFonts w:hint="eastAsia"/>
        </w:rPr>
      </w:pPr>
    </w:p>
    <w:p w14:paraId="01D710F1" w14:textId="1FF06C05" w:rsidR="00AC36AB" w:rsidRDefault="00FD20A8" w:rsidP="00170F5C">
      <w:r>
        <w:rPr>
          <w:noProof/>
        </w:rPr>
        <w:drawing>
          <wp:inline distT="0" distB="0" distL="0" distR="0" wp14:anchorId="7094D9C1" wp14:editId="61D0BD06">
            <wp:extent cx="5274310" cy="30079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007995"/>
                    </a:xfrm>
                    <a:prstGeom prst="rect">
                      <a:avLst/>
                    </a:prstGeom>
                    <a:noFill/>
                    <a:ln>
                      <a:noFill/>
                    </a:ln>
                  </pic:spPr>
                </pic:pic>
              </a:graphicData>
            </a:graphic>
          </wp:inline>
        </w:drawing>
      </w:r>
    </w:p>
    <w:p w14:paraId="656CB150" w14:textId="15DB3E6E" w:rsidR="00FD20A8" w:rsidRDefault="00FD20A8" w:rsidP="00170F5C"/>
    <w:tbl>
      <w:tblPr>
        <w:tblStyle w:val="a5"/>
        <w:tblW w:w="0" w:type="auto"/>
        <w:tblLook w:val="04A0" w:firstRow="1" w:lastRow="0" w:firstColumn="1" w:lastColumn="0" w:noHBand="0" w:noVBand="1"/>
      </w:tblPr>
      <w:tblGrid>
        <w:gridCol w:w="8296"/>
      </w:tblGrid>
      <w:tr w:rsidR="00964CFD" w14:paraId="5F95D13E" w14:textId="77777777" w:rsidTr="00964CFD">
        <w:tc>
          <w:tcPr>
            <w:tcW w:w="8296" w:type="dxa"/>
          </w:tcPr>
          <w:p w14:paraId="43DA8DB9" w14:textId="77777777" w:rsidR="00964CFD" w:rsidRDefault="00964CFD" w:rsidP="00964CFD">
            <w:r>
              <w:t>DROP TABLE IF EXISTS `zhihu_answer`;</w:t>
            </w:r>
          </w:p>
          <w:p w14:paraId="327BB98A" w14:textId="77777777" w:rsidR="00964CFD" w:rsidRDefault="00964CFD" w:rsidP="00964CFD">
            <w:r>
              <w:t>CREATE TABLE `zhihu_answer` (</w:t>
            </w:r>
          </w:p>
          <w:p w14:paraId="4F89B9F9" w14:textId="77777777" w:rsidR="00964CFD" w:rsidRDefault="00964CFD" w:rsidP="00964CFD">
            <w:r>
              <w:t xml:space="preserve">  `zhihu_id` bigint(20) NOT NULL,</w:t>
            </w:r>
          </w:p>
          <w:p w14:paraId="71B0734D" w14:textId="77777777" w:rsidR="00964CFD" w:rsidRDefault="00964CFD" w:rsidP="00964CFD">
            <w:r>
              <w:t xml:space="preserve">  `url` varchar(300) NOT NULL,</w:t>
            </w:r>
          </w:p>
          <w:p w14:paraId="194435C1" w14:textId="77777777" w:rsidR="00964CFD" w:rsidRDefault="00964CFD" w:rsidP="00964CFD">
            <w:r>
              <w:t xml:space="preserve">  `question_id` bigint(20) NOT NULL,</w:t>
            </w:r>
          </w:p>
          <w:p w14:paraId="68CEEC6D" w14:textId="77777777" w:rsidR="00964CFD" w:rsidRDefault="00964CFD" w:rsidP="00964CFD">
            <w:r>
              <w:t xml:space="preserve">  `author_id` varchar(100) DEFAULT NULL,</w:t>
            </w:r>
          </w:p>
          <w:p w14:paraId="6550FE18" w14:textId="77777777" w:rsidR="00964CFD" w:rsidRDefault="00964CFD" w:rsidP="00964CFD">
            <w:r>
              <w:t xml:space="preserve">  `content` longtext NOT NULL,</w:t>
            </w:r>
          </w:p>
          <w:p w14:paraId="6F30B928" w14:textId="77777777" w:rsidR="00964CFD" w:rsidRDefault="00964CFD" w:rsidP="00964CFD">
            <w:r>
              <w:t xml:space="preserve">  `praise_num` int(11) NOT NULL DEFAULT '0',</w:t>
            </w:r>
          </w:p>
          <w:p w14:paraId="3B3C1696" w14:textId="77777777" w:rsidR="00964CFD" w:rsidRDefault="00964CFD" w:rsidP="00964CFD">
            <w:r>
              <w:t xml:space="preserve">  `comments_num` int(11) NOT NULL DEFAULT '0',</w:t>
            </w:r>
          </w:p>
          <w:p w14:paraId="0B3B576E" w14:textId="77777777" w:rsidR="00964CFD" w:rsidRDefault="00964CFD" w:rsidP="00964CFD">
            <w:r>
              <w:t xml:space="preserve">  `create_time` datetime NOT NULL,</w:t>
            </w:r>
          </w:p>
          <w:p w14:paraId="7E95CFC1" w14:textId="77777777" w:rsidR="00964CFD" w:rsidRDefault="00964CFD" w:rsidP="00964CFD">
            <w:r>
              <w:t xml:space="preserve">  `update_time` datetime NOT NULL,</w:t>
            </w:r>
          </w:p>
          <w:p w14:paraId="5450132D" w14:textId="77777777" w:rsidR="00964CFD" w:rsidRDefault="00964CFD" w:rsidP="00964CFD">
            <w:r>
              <w:t xml:space="preserve">  `crawl_time` datetime NOT NULL,</w:t>
            </w:r>
          </w:p>
          <w:p w14:paraId="1EFC8D20" w14:textId="77777777" w:rsidR="00964CFD" w:rsidRDefault="00964CFD" w:rsidP="00964CFD">
            <w:r>
              <w:lastRenderedPageBreak/>
              <w:t xml:space="preserve">  `crawl_update_time` datetime DEFAULT NULL,</w:t>
            </w:r>
          </w:p>
          <w:p w14:paraId="59BECE0E" w14:textId="77777777" w:rsidR="00964CFD" w:rsidRDefault="00964CFD" w:rsidP="00964CFD">
            <w:r>
              <w:t xml:space="preserve">  PRIMARY KEY (`zhihu_id`)</w:t>
            </w:r>
          </w:p>
          <w:p w14:paraId="591A4354" w14:textId="07F3C93A" w:rsidR="00964CFD" w:rsidRDefault="00964CFD" w:rsidP="00964CFD">
            <w:pPr>
              <w:rPr>
                <w:rFonts w:hint="eastAsia"/>
              </w:rPr>
            </w:pPr>
            <w:r>
              <w:t>) ENGINE=MyISAM DEFAULT CHARSET=utf8;</w:t>
            </w:r>
          </w:p>
        </w:tc>
      </w:tr>
    </w:tbl>
    <w:p w14:paraId="16F6B8D0" w14:textId="77777777" w:rsidR="00FD20A8" w:rsidRDefault="00FD20A8" w:rsidP="00170F5C">
      <w:pPr>
        <w:rPr>
          <w:rFonts w:hint="eastAsia"/>
        </w:rPr>
      </w:pPr>
    </w:p>
    <w:p w14:paraId="5E351593" w14:textId="77777777" w:rsidR="00FD20A8" w:rsidRPr="00564F59" w:rsidRDefault="00FD20A8" w:rsidP="00170F5C">
      <w:pPr>
        <w:rPr>
          <w:rFonts w:hint="eastAsia"/>
        </w:rPr>
      </w:pPr>
    </w:p>
    <w:p w14:paraId="2A43CE9D" w14:textId="17D0A56D" w:rsidR="00E15503" w:rsidRDefault="00E15503">
      <w:pPr>
        <w:pStyle w:val="2"/>
      </w:pPr>
      <w:r w:rsidRPr="00E15503">
        <w:rPr>
          <w:rFonts w:hint="eastAsia"/>
        </w:rPr>
        <w:t>编写蜘蛛程序</w:t>
      </w:r>
    </w:p>
    <w:p w14:paraId="4CDDE08B" w14:textId="77777777" w:rsidR="00E723D6" w:rsidRDefault="00E723D6" w:rsidP="00E723D6">
      <w:pPr>
        <w:rPr>
          <w:rFonts w:hint="eastAsia"/>
        </w:rPr>
      </w:pPr>
      <w:r>
        <w:rPr>
          <w:rFonts w:hint="eastAsia"/>
        </w:rPr>
        <w:t>知乎抓取与</w:t>
      </w:r>
      <w:r>
        <w:rPr>
          <w:rFonts w:hint="eastAsia"/>
        </w:rPr>
        <w:t xml:space="preserve"> jobbole </w:t>
      </w:r>
      <w:r>
        <w:rPr>
          <w:rFonts w:hint="eastAsia"/>
        </w:rPr>
        <w:t>抓取的不同点：</w:t>
      </w:r>
    </w:p>
    <w:p w14:paraId="76FC0ACF" w14:textId="77777777" w:rsidR="00E723D6" w:rsidRDefault="00E723D6" w:rsidP="00E723D6">
      <w:pPr>
        <w:rPr>
          <w:rFonts w:hint="eastAsia"/>
        </w:rPr>
      </w:pPr>
      <w:r>
        <w:rPr>
          <w:rFonts w:hint="eastAsia"/>
        </w:rPr>
        <w:t>1</w:t>
      </w:r>
      <w:r>
        <w:rPr>
          <w:rFonts w:hint="eastAsia"/>
        </w:rPr>
        <w:t>、</w:t>
      </w:r>
      <w:r>
        <w:rPr>
          <w:rFonts w:hint="eastAsia"/>
        </w:rPr>
        <w:t xml:space="preserve">jobbole </w:t>
      </w:r>
      <w:r>
        <w:rPr>
          <w:rFonts w:hint="eastAsia"/>
        </w:rPr>
        <w:t>列表页的路径比较容易抓取，知乎不方便，所以知乎抓取按照深度优先的方式来抓取；</w:t>
      </w:r>
    </w:p>
    <w:p w14:paraId="3E37B0FE" w14:textId="77777777" w:rsidR="00E723D6" w:rsidRDefault="00E723D6" w:rsidP="00E723D6">
      <w:pPr>
        <w:rPr>
          <w:rFonts w:hint="eastAsia"/>
        </w:rPr>
      </w:pPr>
      <w:r>
        <w:rPr>
          <w:rFonts w:hint="eastAsia"/>
        </w:rPr>
        <w:t>2</w:t>
      </w:r>
      <w:r>
        <w:rPr>
          <w:rFonts w:hint="eastAsia"/>
        </w:rPr>
        <w:t>、知乎比</w:t>
      </w:r>
      <w:r>
        <w:rPr>
          <w:rFonts w:hint="eastAsia"/>
        </w:rPr>
        <w:t xml:space="preserve"> jobbole </w:t>
      </w:r>
      <w:r>
        <w:rPr>
          <w:rFonts w:hint="eastAsia"/>
        </w:rPr>
        <w:t>多了模拟登陆；</w:t>
      </w:r>
    </w:p>
    <w:p w14:paraId="798DDB9C" w14:textId="77777777" w:rsidR="00E723D6" w:rsidRDefault="00E723D6" w:rsidP="00E723D6">
      <w:pPr>
        <w:rPr>
          <w:rFonts w:hint="eastAsia"/>
        </w:rPr>
      </w:pPr>
      <w:r>
        <w:rPr>
          <w:rFonts w:hint="eastAsia"/>
        </w:rPr>
        <w:t>3</w:t>
      </w:r>
      <w:r>
        <w:rPr>
          <w:rFonts w:hint="eastAsia"/>
        </w:rPr>
        <w:t>、</w:t>
      </w:r>
      <w:r>
        <w:rPr>
          <w:rFonts w:hint="eastAsia"/>
        </w:rPr>
        <w:t xml:space="preserve">jobbole </w:t>
      </w:r>
      <w:r>
        <w:rPr>
          <w:rFonts w:hint="eastAsia"/>
        </w:rPr>
        <w:t>只有一个表结构，而知乎需要两个表结构；</w:t>
      </w:r>
    </w:p>
    <w:p w14:paraId="3A66F9C6" w14:textId="522ED99F" w:rsidR="00E15503" w:rsidRDefault="00E723D6" w:rsidP="00E723D6">
      <w:r>
        <w:rPr>
          <w:rFonts w:hint="eastAsia"/>
        </w:rPr>
        <w:t>4</w:t>
      </w:r>
      <w:r>
        <w:rPr>
          <w:rFonts w:hint="eastAsia"/>
        </w:rPr>
        <w:t>、</w:t>
      </w:r>
      <w:r>
        <w:rPr>
          <w:rFonts w:hint="eastAsia"/>
        </w:rPr>
        <w:t>jobbole</w:t>
      </w:r>
      <w:r>
        <w:rPr>
          <w:rFonts w:hint="eastAsia"/>
        </w:rPr>
        <w:t>内容页没有分页，而知乎的回答是有分页的；</w:t>
      </w:r>
    </w:p>
    <w:p w14:paraId="7162453A" w14:textId="6570F455" w:rsidR="00E15503" w:rsidRDefault="00E15503" w:rsidP="00E15503"/>
    <w:p w14:paraId="395A4C1A" w14:textId="13265B37" w:rsidR="00D4731D" w:rsidRDefault="00D9614B" w:rsidP="00E15503">
      <w:pPr>
        <w:rPr>
          <w:rFonts w:hint="eastAsia"/>
        </w:rPr>
      </w:pPr>
      <w:r w:rsidRPr="00D9614B">
        <w:rPr>
          <w:rFonts w:hint="eastAsia"/>
        </w:rPr>
        <w:t>这里我们的代码将在</w:t>
      </w:r>
      <w:hyperlink w:anchor="_知乎模拟登陆" w:history="1">
        <w:r w:rsidRPr="00D9614B">
          <w:rPr>
            <w:rStyle w:val="af4"/>
            <w:rFonts w:hint="eastAsia"/>
          </w:rPr>
          <w:t>知乎模拟登陆</w:t>
        </w:r>
      </w:hyperlink>
      <w:r w:rsidRPr="00D9614B">
        <w:rPr>
          <w:rFonts w:hint="eastAsia"/>
        </w:rPr>
        <w:t>的</w:t>
      </w:r>
      <w:r w:rsidRPr="00D9614B">
        <w:rPr>
          <w:rFonts w:hint="eastAsia"/>
        </w:rPr>
        <w:t xml:space="preserve"> zhihu.py </w:t>
      </w:r>
      <w:r w:rsidRPr="00D9614B">
        <w:rPr>
          <w:rFonts w:hint="eastAsia"/>
        </w:rPr>
        <w:t>文件的的基础上进行编写。这里要编写的文件包括</w:t>
      </w:r>
      <w:r w:rsidRPr="00D9614B">
        <w:rPr>
          <w:rFonts w:hint="eastAsia"/>
        </w:rPr>
        <w:t xml:space="preserve"> zhihu.py </w:t>
      </w:r>
      <w:r w:rsidRPr="00D9614B">
        <w:rPr>
          <w:rFonts w:hint="eastAsia"/>
        </w:rPr>
        <w:t>和</w:t>
      </w:r>
      <w:r w:rsidRPr="00D9614B">
        <w:rPr>
          <w:rFonts w:hint="eastAsia"/>
        </w:rPr>
        <w:t xml:space="preserve"> items.py </w:t>
      </w:r>
      <w:r w:rsidRPr="00D9614B">
        <w:rPr>
          <w:rFonts w:hint="eastAsia"/>
        </w:rPr>
        <w:t>。</w:t>
      </w:r>
    </w:p>
    <w:p w14:paraId="3660BFBC" w14:textId="5020F5AA" w:rsidR="00E15503" w:rsidRDefault="00E15503" w:rsidP="00E15503"/>
    <w:p w14:paraId="1B7D6289" w14:textId="47B36F2F" w:rsidR="00203A93" w:rsidRDefault="002C37B7" w:rsidP="00E15503">
      <w:r w:rsidRPr="002C37B7">
        <w:rPr>
          <w:rFonts w:hint="eastAsia"/>
        </w:rPr>
        <w:t>在</w:t>
      </w:r>
      <w:r w:rsidRPr="002C37B7">
        <w:rPr>
          <w:rFonts w:hint="eastAsia"/>
        </w:rPr>
        <w:t xml:space="preserve"> zhihu.py </w:t>
      </w:r>
      <w:r w:rsidRPr="002C37B7">
        <w:rPr>
          <w:rFonts w:hint="eastAsia"/>
        </w:rPr>
        <w:t>文件里面主要实现了问题和回答的</w:t>
      </w:r>
      <w:r w:rsidRPr="002C37B7">
        <w:rPr>
          <w:rFonts w:hint="eastAsia"/>
        </w:rPr>
        <w:t xml:space="preserve"> URL </w:t>
      </w:r>
      <w:r w:rsidRPr="002C37B7">
        <w:rPr>
          <w:rFonts w:hint="eastAsia"/>
        </w:rPr>
        <w:t>的抓取以及字段的解析，代码如下：</w:t>
      </w:r>
    </w:p>
    <w:tbl>
      <w:tblPr>
        <w:tblStyle w:val="a5"/>
        <w:tblW w:w="0" w:type="auto"/>
        <w:tblLook w:val="04A0" w:firstRow="1" w:lastRow="0" w:firstColumn="1" w:lastColumn="0" w:noHBand="0" w:noVBand="1"/>
      </w:tblPr>
      <w:tblGrid>
        <w:gridCol w:w="8296"/>
      </w:tblGrid>
      <w:tr w:rsidR="0082445D" w14:paraId="70EF1582" w14:textId="77777777" w:rsidTr="0082445D">
        <w:tc>
          <w:tcPr>
            <w:tcW w:w="8296" w:type="dxa"/>
          </w:tcPr>
          <w:p w14:paraId="36E8D500" w14:textId="77777777" w:rsidR="0082445D" w:rsidRDefault="0082445D" w:rsidP="0082445D">
            <w:r>
              <w:t># -*- coding: utf-8 -*-</w:t>
            </w:r>
          </w:p>
          <w:p w14:paraId="1D4039DE" w14:textId="77777777" w:rsidR="0082445D" w:rsidRDefault="0082445D" w:rsidP="0082445D">
            <w:r>
              <w:t>import scrapy</w:t>
            </w:r>
          </w:p>
          <w:p w14:paraId="43F8BD75" w14:textId="77777777" w:rsidR="0082445D" w:rsidRDefault="0082445D" w:rsidP="0082445D">
            <w:r>
              <w:t>import json</w:t>
            </w:r>
          </w:p>
          <w:p w14:paraId="38891A1B" w14:textId="77777777" w:rsidR="0082445D" w:rsidRDefault="0082445D" w:rsidP="0082445D">
            <w:r>
              <w:t>import re</w:t>
            </w:r>
          </w:p>
          <w:p w14:paraId="7EBB4729" w14:textId="77777777" w:rsidR="0082445D" w:rsidRDefault="0082445D" w:rsidP="0082445D">
            <w:r>
              <w:t>import datetime</w:t>
            </w:r>
          </w:p>
          <w:p w14:paraId="71A5E96D" w14:textId="77777777" w:rsidR="0082445D" w:rsidRDefault="0082445D" w:rsidP="0082445D">
            <w:r>
              <w:t>try:</w:t>
            </w:r>
          </w:p>
          <w:p w14:paraId="04F8EC6B" w14:textId="77777777" w:rsidR="0082445D" w:rsidRDefault="0082445D" w:rsidP="0082445D">
            <w:r>
              <w:t xml:space="preserve">    import urlparse as parse # python2</w:t>
            </w:r>
          </w:p>
          <w:p w14:paraId="5C92750C" w14:textId="77777777" w:rsidR="0082445D" w:rsidRDefault="0082445D" w:rsidP="0082445D">
            <w:r>
              <w:t>except:</w:t>
            </w:r>
          </w:p>
          <w:p w14:paraId="79A145B1" w14:textId="77777777" w:rsidR="0082445D" w:rsidRDefault="0082445D" w:rsidP="0082445D">
            <w:r>
              <w:t xml:space="preserve">    from urllib import parse # python3</w:t>
            </w:r>
          </w:p>
          <w:p w14:paraId="3AFB8C90" w14:textId="77777777" w:rsidR="0082445D" w:rsidRDefault="0082445D" w:rsidP="0082445D">
            <w:r>
              <w:t>from scrapy.loader import ItemLoader</w:t>
            </w:r>
          </w:p>
          <w:p w14:paraId="5F4C547D" w14:textId="77777777" w:rsidR="0082445D" w:rsidRDefault="0082445D" w:rsidP="0082445D">
            <w:r>
              <w:t>from ArticleSpider.items import ZhihuAnswerItem,ZhihuQuestionItem</w:t>
            </w:r>
          </w:p>
          <w:p w14:paraId="0E5239FF" w14:textId="77777777" w:rsidR="0082445D" w:rsidRDefault="0082445D" w:rsidP="0082445D">
            <w:r>
              <w:t>class ZhihuSpider(scrapy.Spider):</w:t>
            </w:r>
          </w:p>
          <w:p w14:paraId="0387A569" w14:textId="77777777" w:rsidR="0082445D" w:rsidRDefault="0082445D" w:rsidP="0082445D">
            <w:r>
              <w:t xml:space="preserve">    name = "zhihu"</w:t>
            </w:r>
          </w:p>
          <w:p w14:paraId="05E16259" w14:textId="77777777" w:rsidR="0082445D" w:rsidRDefault="0082445D" w:rsidP="0082445D">
            <w:r>
              <w:t xml:space="preserve">    allowed_domains = ["www.zhihu.com"]</w:t>
            </w:r>
          </w:p>
          <w:p w14:paraId="3286A276" w14:textId="77777777" w:rsidR="0082445D" w:rsidRDefault="0082445D" w:rsidP="0082445D">
            <w:r>
              <w:t xml:space="preserve">    start_urls = ['http://www.zhihu.com/']</w:t>
            </w:r>
          </w:p>
          <w:p w14:paraId="72135032" w14:textId="77777777" w:rsidR="0082445D" w:rsidRDefault="0082445D" w:rsidP="0082445D">
            <w:r>
              <w:t xml:space="preserve">    user_agent = "Mozilla/5.0 (Windows NT 6.1; WOW64) AppleWebKit/537.36 (KHTML, like Gecko) Chrome/58.0.3029.110 Safari/537.36"</w:t>
            </w:r>
          </w:p>
          <w:p w14:paraId="69F88B5E" w14:textId="77777777" w:rsidR="0082445D" w:rsidRDefault="0082445D" w:rsidP="0082445D">
            <w:r>
              <w:t xml:space="preserve">    headers = {</w:t>
            </w:r>
          </w:p>
          <w:p w14:paraId="7F078311" w14:textId="77777777" w:rsidR="0082445D" w:rsidRDefault="0082445D" w:rsidP="0082445D">
            <w:r>
              <w:t xml:space="preserve">        "HOST": "www.zhihu.com",</w:t>
            </w:r>
          </w:p>
          <w:p w14:paraId="5E3C0EEC" w14:textId="77777777" w:rsidR="0082445D" w:rsidRDefault="0082445D" w:rsidP="0082445D">
            <w:r>
              <w:t xml:space="preserve">        "Referer": "https://www.zhihu.com",</w:t>
            </w:r>
          </w:p>
          <w:p w14:paraId="4115555E" w14:textId="77777777" w:rsidR="0082445D" w:rsidRDefault="0082445D" w:rsidP="0082445D">
            <w:r>
              <w:t xml:space="preserve">        "User-Agent": user_agent</w:t>
            </w:r>
          </w:p>
          <w:p w14:paraId="6A78C49F" w14:textId="77777777" w:rsidR="0082445D" w:rsidRDefault="0082445D" w:rsidP="0082445D">
            <w:r>
              <w:t xml:space="preserve">    }</w:t>
            </w:r>
          </w:p>
          <w:p w14:paraId="361C00EC" w14:textId="77777777" w:rsidR="0082445D" w:rsidRDefault="0082445D" w:rsidP="0082445D"/>
          <w:p w14:paraId="6B5C2C8E" w14:textId="77777777" w:rsidR="0082445D" w:rsidRDefault="0082445D" w:rsidP="0082445D"/>
          <w:p w14:paraId="4A264716" w14:textId="77777777" w:rsidR="0082445D" w:rsidRDefault="0082445D" w:rsidP="0082445D">
            <w:pPr>
              <w:rPr>
                <w:rFonts w:hint="eastAsia"/>
              </w:rPr>
            </w:pPr>
            <w:r>
              <w:rPr>
                <w:rFonts w:hint="eastAsia"/>
              </w:rPr>
              <w:t xml:space="preserve">    # question </w:t>
            </w:r>
            <w:r>
              <w:rPr>
                <w:rFonts w:hint="eastAsia"/>
              </w:rPr>
              <w:t>的</w:t>
            </w:r>
            <w:r>
              <w:rPr>
                <w:rFonts w:hint="eastAsia"/>
              </w:rPr>
              <w:t xml:space="preserve"> answer </w:t>
            </w:r>
            <w:r>
              <w:rPr>
                <w:rFonts w:hint="eastAsia"/>
              </w:rPr>
              <w:t>的</w:t>
            </w:r>
            <w:r>
              <w:rPr>
                <w:rFonts w:hint="eastAsia"/>
              </w:rPr>
              <w:t xml:space="preserve"> url </w:t>
            </w:r>
            <w:r>
              <w:rPr>
                <w:rFonts w:hint="eastAsia"/>
              </w:rPr>
              <w:t>规则</w:t>
            </w:r>
          </w:p>
          <w:p w14:paraId="3981E871" w14:textId="77777777" w:rsidR="0082445D" w:rsidRDefault="0082445D" w:rsidP="0082445D">
            <w:r>
              <w:t xml:space="preserve">    start_answer_url = "https://www.zhihu.com/api/v4/questions/{0}/answers?sort_by=default&amp;include=data%5B%2A%5D.is_normal%2Cis_sticky%2Ccollapsed_by%2Csuggest_edit%2Ccomment_count%2Ccollapsed_counts%2Creviewing_comments_count%2Ccan_comment%2Ccontent%2Ceditable_content%2Cvoteup_count%2Creshipment_settings%2Ccomment_permission%2Cmark_infos%2Ccreated_time%2Cupdated_time%2Crelationship.is_author%2Cvoting%2Cis_thanked%2Cis_nothelp%2Cupvoted_followees%3Bdata%5B%2A%5D.author.is_blocking%2Cis_blocked%2Cis_followed%2Cvoteup_count%2Cmessage_thread_token%2Cbadge%5B%3F%28type%3Dbest_answerer%29%5D.topics&amp;limit={1}&amp;offset={2}"</w:t>
            </w:r>
          </w:p>
          <w:p w14:paraId="47BEFB89" w14:textId="77777777" w:rsidR="0082445D" w:rsidRDefault="0082445D" w:rsidP="0082445D"/>
          <w:p w14:paraId="04C4915D" w14:textId="77777777" w:rsidR="0082445D" w:rsidRDefault="0082445D" w:rsidP="0082445D"/>
          <w:p w14:paraId="0409410E" w14:textId="77777777" w:rsidR="0082445D" w:rsidRDefault="0082445D" w:rsidP="0082445D">
            <w:pPr>
              <w:rPr>
                <w:rFonts w:hint="eastAsia"/>
              </w:rPr>
            </w:pPr>
            <w:r>
              <w:rPr>
                <w:rFonts w:hint="eastAsia"/>
              </w:rPr>
              <w:t xml:space="preserve">    # </w:t>
            </w:r>
            <w:r>
              <w:rPr>
                <w:rFonts w:hint="eastAsia"/>
              </w:rPr>
              <w:t>这里采用</w:t>
            </w:r>
            <w:r>
              <w:rPr>
                <w:rFonts w:hint="eastAsia"/>
              </w:rPr>
              <w:t xml:space="preserve"> </w:t>
            </w:r>
            <w:r>
              <w:rPr>
                <w:rFonts w:hint="eastAsia"/>
              </w:rPr>
              <w:t>深度优先</w:t>
            </w:r>
            <w:r>
              <w:rPr>
                <w:rFonts w:hint="eastAsia"/>
              </w:rPr>
              <w:t xml:space="preserve"> </w:t>
            </w:r>
            <w:r>
              <w:rPr>
                <w:rFonts w:hint="eastAsia"/>
              </w:rPr>
              <w:t>的方式来抓取</w:t>
            </w:r>
            <w:r>
              <w:rPr>
                <w:rFonts w:hint="eastAsia"/>
              </w:rPr>
              <w:t xml:space="preserve"> URL </w:t>
            </w:r>
            <w:r>
              <w:rPr>
                <w:rFonts w:hint="eastAsia"/>
              </w:rPr>
              <w:t>地址</w:t>
            </w:r>
          </w:p>
          <w:p w14:paraId="72116643" w14:textId="77777777" w:rsidR="0082445D" w:rsidRDefault="0082445D" w:rsidP="0082445D">
            <w:r>
              <w:t xml:space="preserve">    def parse(self, response):</w:t>
            </w:r>
          </w:p>
          <w:p w14:paraId="208D10AD" w14:textId="77777777" w:rsidR="0082445D" w:rsidRDefault="0082445D" w:rsidP="0082445D">
            <w:r>
              <w:t xml:space="preserve">        """</w:t>
            </w:r>
          </w:p>
          <w:p w14:paraId="5EC58BE5" w14:textId="77777777" w:rsidR="0082445D" w:rsidRDefault="0082445D" w:rsidP="0082445D">
            <w:pPr>
              <w:rPr>
                <w:rFonts w:hint="eastAsia"/>
              </w:rPr>
            </w:pPr>
            <w:r>
              <w:rPr>
                <w:rFonts w:hint="eastAsia"/>
              </w:rPr>
              <w:t xml:space="preserve">        </w:t>
            </w:r>
            <w:r>
              <w:rPr>
                <w:rFonts w:hint="eastAsia"/>
              </w:rPr>
              <w:t>提取</w:t>
            </w:r>
            <w:r>
              <w:rPr>
                <w:rFonts w:hint="eastAsia"/>
              </w:rPr>
              <w:t xml:space="preserve"> html </w:t>
            </w:r>
            <w:r>
              <w:rPr>
                <w:rFonts w:hint="eastAsia"/>
              </w:rPr>
              <w:t>页面中的所有的</w:t>
            </w:r>
            <w:r>
              <w:rPr>
                <w:rFonts w:hint="eastAsia"/>
              </w:rPr>
              <w:t xml:space="preserve"> url </w:t>
            </w:r>
            <w:r>
              <w:rPr>
                <w:rFonts w:hint="eastAsia"/>
              </w:rPr>
              <w:t>并跟踪这些</w:t>
            </w:r>
            <w:r>
              <w:rPr>
                <w:rFonts w:hint="eastAsia"/>
              </w:rPr>
              <w:t xml:space="preserve"> url </w:t>
            </w:r>
            <w:r>
              <w:rPr>
                <w:rFonts w:hint="eastAsia"/>
              </w:rPr>
              <w:t>以便进一步爬取</w:t>
            </w:r>
          </w:p>
          <w:p w14:paraId="5B94C23B" w14:textId="77777777" w:rsidR="0082445D" w:rsidRDefault="0082445D" w:rsidP="0082445D">
            <w:pPr>
              <w:rPr>
                <w:rFonts w:hint="eastAsia"/>
              </w:rPr>
            </w:pPr>
            <w:r>
              <w:rPr>
                <w:rFonts w:hint="eastAsia"/>
              </w:rPr>
              <w:t xml:space="preserve">        </w:t>
            </w:r>
            <w:r>
              <w:rPr>
                <w:rFonts w:hint="eastAsia"/>
              </w:rPr>
              <w:t>如果提取的</w:t>
            </w:r>
            <w:r>
              <w:rPr>
                <w:rFonts w:hint="eastAsia"/>
              </w:rPr>
              <w:t xml:space="preserve"> url </w:t>
            </w:r>
            <w:r>
              <w:rPr>
                <w:rFonts w:hint="eastAsia"/>
              </w:rPr>
              <w:t>满足格式</w:t>
            </w:r>
            <w:r>
              <w:rPr>
                <w:rFonts w:hint="eastAsia"/>
              </w:rPr>
              <w:t xml:space="preserve"> /question/60581534 </w:t>
            </w:r>
            <w:r>
              <w:rPr>
                <w:rFonts w:hint="eastAsia"/>
              </w:rPr>
              <w:t>则爬取该</w:t>
            </w:r>
            <w:r>
              <w:rPr>
                <w:rFonts w:hint="eastAsia"/>
              </w:rPr>
              <w:t xml:space="preserve"> url </w:t>
            </w:r>
            <w:r>
              <w:rPr>
                <w:rFonts w:hint="eastAsia"/>
              </w:rPr>
              <w:t>之后直接进入解析函数</w:t>
            </w:r>
            <w:r>
              <w:rPr>
                <w:rFonts w:hint="eastAsia"/>
              </w:rPr>
              <w:t xml:space="preserve"> parse_datail</w:t>
            </w:r>
          </w:p>
          <w:p w14:paraId="74EC3CCE" w14:textId="77777777" w:rsidR="0082445D" w:rsidRDefault="0082445D" w:rsidP="0082445D">
            <w:r>
              <w:t xml:space="preserve">        """</w:t>
            </w:r>
          </w:p>
          <w:p w14:paraId="25E58FD7" w14:textId="77777777" w:rsidR="0082445D" w:rsidRDefault="0082445D" w:rsidP="0082445D">
            <w:r>
              <w:t xml:space="preserve">        all_urls = response.css("a::attr(href)").extract()</w:t>
            </w:r>
          </w:p>
          <w:p w14:paraId="72CBFF3F" w14:textId="77777777" w:rsidR="0082445D" w:rsidRDefault="0082445D" w:rsidP="0082445D">
            <w:pPr>
              <w:rPr>
                <w:rFonts w:hint="eastAsia"/>
              </w:rPr>
            </w:pPr>
            <w:r>
              <w:rPr>
                <w:rFonts w:hint="eastAsia"/>
              </w:rPr>
              <w:t xml:space="preserve">        # </w:t>
            </w:r>
            <w:r>
              <w:rPr>
                <w:rFonts w:hint="eastAsia"/>
              </w:rPr>
              <w:t>对</w:t>
            </w:r>
            <w:r>
              <w:rPr>
                <w:rFonts w:hint="eastAsia"/>
              </w:rPr>
              <w:t xml:space="preserve"> all_urls </w:t>
            </w:r>
            <w:r>
              <w:rPr>
                <w:rFonts w:hint="eastAsia"/>
              </w:rPr>
              <w:t>进行遍历操作，把所有的相对路径修改为绝对路径</w:t>
            </w:r>
          </w:p>
          <w:p w14:paraId="170C136B" w14:textId="77777777" w:rsidR="0082445D" w:rsidRDefault="0082445D" w:rsidP="0082445D">
            <w:r>
              <w:t xml:space="preserve">        all_urls = [parse.urljoin(response.url,url) for url in all_urls]</w:t>
            </w:r>
          </w:p>
          <w:p w14:paraId="4551A957" w14:textId="77777777" w:rsidR="0082445D" w:rsidRDefault="0082445D" w:rsidP="0082445D">
            <w:pPr>
              <w:rPr>
                <w:rFonts w:hint="eastAsia"/>
              </w:rPr>
            </w:pPr>
            <w:r>
              <w:rPr>
                <w:rFonts w:hint="eastAsia"/>
              </w:rPr>
              <w:t xml:space="preserve">        # </w:t>
            </w:r>
            <w:r>
              <w:rPr>
                <w:rFonts w:hint="eastAsia"/>
              </w:rPr>
              <w:t>过滤掉所有不以</w:t>
            </w:r>
            <w:r>
              <w:rPr>
                <w:rFonts w:hint="eastAsia"/>
              </w:rPr>
              <w:t xml:space="preserve"> https </w:t>
            </w:r>
            <w:r>
              <w:rPr>
                <w:rFonts w:hint="eastAsia"/>
              </w:rPr>
              <w:t>开头的</w:t>
            </w:r>
            <w:r>
              <w:rPr>
                <w:rFonts w:hint="eastAsia"/>
              </w:rPr>
              <w:t xml:space="preserve"> url </w:t>
            </w:r>
            <w:r>
              <w:rPr>
                <w:rFonts w:hint="eastAsia"/>
              </w:rPr>
              <w:t>，比如</w:t>
            </w:r>
            <w:r>
              <w:rPr>
                <w:rFonts w:hint="eastAsia"/>
              </w:rPr>
              <w:t xml:space="preserve"> href="javascript:" </w:t>
            </w:r>
            <w:r>
              <w:rPr>
                <w:rFonts w:hint="eastAsia"/>
              </w:rPr>
              <w:t>这样的链接</w:t>
            </w:r>
          </w:p>
          <w:p w14:paraId="68DA54A8" w14:textId="77777777" w:rsidR="0082445D" w:rsidRDefault="0082445D" w:rsidP="0082445D">
            <w:r>
              <w:t xml:space="preserve">        all_urls = filter(lambda url:True if url.startswith("https") else False,all_urls)</w:t>
            </w:r>
          </w:p>
          <w:p w14:paraId="1AEE9A02" w14:textId="77777777" w:rsidR="0082445D" w:rsidRDefault="0082445D" w:rsidP="0082445D">
            <w:r>
              <w:t xml:space="preserve">        for url in all_urls:</w:t>
            </w:r>
          </w:p>
          <w:p w14:paraId="4E97048F" w14:textId="77777777" w:rsidR="0082445D" w:rsidRDefault="0082445D" w:rsidP="0082445D">
            <w:r>
              <w:t xml:space="preserve">            #print(url)</w:t>
            </w:r>
          </w:p>
          <w:p w14:paraId="1296C6E1" w14:textId="77777777" w:rsidR="0082445D" w:rsidRDefault="0082445D" w:rsidP="0082445D">
            <w:r>
              <w:t xml:space="preserve">            match_obj = re.match("(.*zhihu.com/question/(\d+))($|/answer).*",url)</w:t>
            </w:r>
          </w:p>
          <w:p w14:paraId="3D5872EA" w14:textId="77777777" w:rsidR="0082445D" w:rsidRDefault="0082445D" w:rsidP="0082445D">
            <w:r>
              <w:t xml:space="preserve">            if match_obj:</w:t>
            </w:r>
          </w:p>
          <w:p w14:paraId="053D584C" w14:textId="77777777" w:rsidR="0082445D" w:rsidRDefault="0082445D" w:rsidP="0082445D">
            <w:r>
              <w:t xml:space="preserve">                request_url = match_obj.group(1)</w:t>
            </w:r>
          </w:p>
          <w:p w14:paraId="1D71148F" w14:textId="77777777" w:rsidR="0082445D" w:rsidRDefault="0082445D" w:rsidP="0082445D">
            <w:r>
              <w:t xml:space="preserve">                # question_id = match_obj.group(2)</w:t>
            </w:r>
          </w:p>
          <w:p w14:paraId="162E673A" w14:textId="77777777" w:rsidR="0082445D" w:rsidRDefault="0082445D" w:rsidP="0082445D">
            <w:r>
              <w:t xml:space="preserve">                yield scrapy.Request(request_url,headers = self.headers,callback = self.parse_question)</w:t>
            </w:r>
          </w:p>
          <w:p w14:paraId="0D3AD52B" w14:textId="77777777" w:rsidR="0082445D" w:rsidRDefault="0082445D" w:rsidP="0082445D">
            <w:r>
              <w:t xml:space="preserve">            else:</w:t>
            </w:r>
          </w:p>
          <w:p w14:paraId="251095D5" w14:textId="77777777" w:rsidR="0082445D" w:rsidRDefault="0082445D" w:rsidP="0082445D">
            <w:pPr>
              <w:rPr>
                <w:rFonts w:hint="eastAsia"/>
              </w:rPr>
            </w:pPr>
            <w:r>
              <w:rPr>
                <w:rFonts w:hint="eastAsia"/>
              </w:rPr>
              <w:t xml:space="preserve">                #</w:t>
            </w:r>
            <w:r>
              <w:rPr>
                <w:rFonts w:hint="eastAsia"/>
              </w:rPr>
              <w:t>如果不是</w:t>
            </w:r>
            <w:r>
              <w:rPr>
                <w:rFonts w:hint="eastAsia"/>
              </w:rPr>
              <w:t xml:space="preserve"> question </w:t>
            </w:r>
            <w:r>
              <w:rPr>
                <w:rFonts w:hint="eastAsia"/>
              </w:rPr>
              <w:t>页面则直接进一步跟踪</w:t>
            </w:r>
          </w:p>
          <w:p w14:paraId="0850E399" w14:textId="77777777" w:rsidR="0082445D" w:rsidRDefault="0082445D" w:rsidP="0082445D">
            <w:r>
              <w:t xml:space="preserve">                yield scrapy.Request(url, headers = self.headers, callback = self.parse)</w:t>
            </w:r>
          </w:p>
          <w:p w14:paraId="2238288B" w14:textId="77777777" w:rsidR="0082445D" w:rsidRDefault="0082445D" w:rsidP="0082445D"/>
          <w:p w14:paraId="5F782CAB" w14:textId="77777777" w:rsidR="0082445D" w:rsidRDefault="0082445D" w:rsidP="0082445D"/>
          <w:p w14:paraId="20568399" w14:textId="77777777" w:rsidR="0082445D" w:rsidRDefault="0082445D" w:rsidP="0082445D"/>
          <w:p w14:paraId="32035881" w14:textId="77777777" w:rsidR="0082445D" w:rsidRDefault="0082445D" w:rsidP="0082445D"/>
          <w:p w14:paraId="4567111F" w14:textId="77777777" w:rsidR="0082445D" w:rsidRDefault="0082445D" w:rsidP="0082445D">
            <w:r>
              <w:t xml:space="preserve">    def parse_question(self,response):</w:t>
            </w:r>
          </w:p>
          <w:p w14:paraId="1E08BE50" w14:textId="77777777" w:rsidR="0082445D" w:rsidRDefault="0082445D" w:rsidP="0082445D">
            <w:pPr>
              <w:rPr>
                <w:rFonts w:hint="eastAsia"/>
              </w:rPr>
            </w:pPr>
            <w:r>
              <w:rPr>
                <w:rFonts w:hint="eastAsia"/>
              </w:rPr>
              <w:t xml:space="preserve">        # </w:t>
            </w:r>
            <w:r>
              <w:rPr>
                <w:rFonts w:hint="eastAsia"/>
              </w:rPr>
              <w:t>处理</w:t>
            </w:r>
            <w:r>
              <w:rPr>
                <w:rFonts w:hint="eastAsia"/>
              </w:rPr>
              <w:t xml:space="preserve"> question </w:t>
            </w:r>
            <w:r>
              <w:rPr>
                <w:rFonts w:hint="eastAsia"/>
              </w:rPr>
              <w:t>页面，从页面中提取出具体的</w:t>
            </w:r>
            <w:r>
              <w:rPr>
                <w:rFonts w:hint="eastAsia"/>
              </w:rPr>
              <w:t xml:space="preserve"> question </w:t>
            </w:r>
            <w:r>
              <w:rPr>
                <w:rFonts w:hint="eastAsia"/>
              </w:rPr>
              <w:t>的</w:t>
            </w:r>
            <w:r>
              <w:rPr>
                <w:rFonts w:hint="eastAsia"/>
              </w:rPr>
              <w:t xml:space="preserve"> item </w:t>
            </w:r>
            <w:r>
              <w:rPr>
                <w:rFonts w:hint="eastAsia"/>
              </w:rPr>
              <w:t>字段</w:t>
            </w:r>
          </w:p>
          <w:p w14:paraId="5079B3B1" w14:textId="77777777" w:rsidR="0082445D" w:rsidRDefault="0082445D" w:rsidP="0082445D">
            <w:pPr>
              <w:rPr>
                <w:rFonts w:hint="eastAsia"/>
              </w:rPr>
            </w:pPr>
            <w:r>
              <w:rPr>
                <w:rFonts w:hint="eastAsia"/>
              </w:rPr>
              <w:t xml:space="preserve">        # </w:t>
            </w:r>
            <w:r>
              <w:rPr>
                <w:rFonts w:hint="eastAsia"/>
              </w:rPr>
              <w:t>代码写到这里我们就到</w:t>
            </w:r>
            <w:r>
              <w:rPr>
                <w:rFonts w:hint="eastAsia"/>
              </w:rPr>
              <w:t xml:space="preserve"> items.py </w:t>
            </w:r>
            <w:r>
              <w:rPr>
                <w:rFonts w:hint="eastAsia"/>
              </w:rPr>
              <w:t>把</w:t>
            </w:r>
            <w:r>
              <w:rPr>
                <w:rFonts w:hint="eastAsia"/>
              </w:rPr>
              <w:t xml:space="preserve"> question </w:t>
            </w:r>
            <w:r>
              <w:rPr>
                <w:rFonts w:hint="eastAsia"/>
              </w:rPr>
              <w:t>和</w:t>
            </w:r>
            <w:r>
              <w:rPr>
                <w:rFonts w:hint="eastAsia"/>
              </w:rPr>
              <w:t xml:space="preserve"> answer </w:t>
            </w:r>
            <w:r>
              <w:rPr>
                <w:rFonts w:hint="eastAsia"/>
              </w:rPr>
              <w:t>这两个</w:t>
            </w:r>
            <w:r>
              <w:rPr>
                <w:rFonts w:hint="eastAsia"/>
              </w:rPr>
              <w:t xml:space="preserve"> item </w:t>
            </w:r>
            <w:r>
              <w:rPr>
                <w:rFonts w:hint="eastAsia"/>
              </w:rPr>
              <w:t>都定义好</w:t>
            </w:r>
          </w:p>
          <w:p w14:paraId="67EF62B8" w14:textId="77777777" w:rsidR="0082445D" w:rsidRDefault="0082445D" w:rsidP="0082445D"/>
          <w:p w14:paraId="65AB0961" w14:textId="77777777" w:rsidR="0082445D" w:rsidRDefault="0082445D" w:rsidP="0082445D"/>
          <w:p w14:paraId="6D93B496" w14:textId="77777777" w:rsidR="0082445D" w:rsidRDefault="0082445D" w:rsidP="0082445D">
            <w:pPr>
              <w:rPr>
                <w:rFonts w:hint="eastAsia"/>
              </w:rPr>
            </w:pPr>
            <w:r>
              <w:rPr>
                <w:rFonts w:hint="eastAsia"/>
              </w:rPr>
              <w:t xml:space="preserve">        # </w:t>
            </w:r>
            <w:r>
              <w:rPr>
                <w:rFonts w:hint="eastAsia"/>
              </w:rPr>
              <w:t>知乎新版问答页的标题的用的是</w:t>
            </w:r>
            <w:r>
              <w:rPr>
                <w:rFonts w:hint="eastAsia"/>
              </w:rPr>
              <w:t xml:space="preserve"> h1 </w:t>
            </w:r>
            <w:r>
              <w:rPr>
                <w:rFonts w:hint="eastAsia"/>
              </w:rPr>
              <w:t>标签，</w:t>
            </w:r>
            <w:r>
              <w:rPr>
                <w:rFonts w:hint="eastAsia"/>
              </w:rPr>
              <w:t xml:space="preserve">class </w:t>
            </w:r>
            <w:r>
              <w:rPr>
                <w:rFonts w:hint="eastAsia"/>
              </w:rPr>
              <w:t>为</w:t>
            </w:r>
            <w:r>
              <w:rPr>
                <w:rFonts w:hint="eastAsia"/>
              </w:rPr>
              <w:t xml:space="preserve"> QuestionHeader-title</w:t>
            </w:r>
            <w:r>
              <w:rPr>
                <w:rFonts w:hint="eastAsia"/>
              </w:rPr>
              <w:t>，而这个</w:t>
            </w:r>
            <w:r>
              <w:rPr>
                <w:rFonts w:hint="eastAsia"/>
              </w:rPr>
              <w:t xml:space="preserve"> class </w:t>
            </w:r>
            <w:r>
              <w:rPr>
                <w:rFonts w:hint="eastAsia"/>
              </w:rPr>
              <w:t>的值在老版本是没有的</w:t>
            </w:r>
          </w:p>
          <w:p w14:paraId="5683E357" w14:textId="77777777" w:rsidR="0082445D" w:rsidRDefault="0082445D" w:rsidP="0082445D">
            <w:pPr>
              <w:rPr>
                <w:rFonts w:hint="eastAsia"/>
              </w:rPr>
            </w:pPr>
            <w:r>
              <w:rPr>
                <w:rFonts w:hint="eastAsia"/>
              </w:rPr>
              <w:t xml:space="preserve">        # </w:t>
            </w:r>
            <w:r>
              <w:rPr>
                <w:rFonts w:hint="eastAsia"/>
              </w:rPr>
              <w:t>所以可以通过搜索</w:t>
            </w:r>
            <w:r>
              <w:rPr>
                <w:rFonts w:hint="eastAsia"/>
              </w:rPr>
              <w:t xml:space="preserve"> url </w:t>
            </w:r>
            <w:r>
              <w:rPr>
                <w:rFonts w:hint="eastAsia"/>
              </w:rPr>
              <w:t>返回来的文本是否包含</w:t>
            </w:r>
            <w:r>
              <w:rPr>
                <w:rFonts w:hint="eastAsia"/>
              </w:rPr>
              <w:t xml:space="preserve"> QuestionHeader-title </w:t>
            </w:r>
            <w:r>
              <w:rPr>
                <w:rFonts w:hint="eastAsia"/>
              </w:rPr>
              <w:t>来判断是新版本还是老版本</w:t>
            </w:r>
          </w:p>
          <w:p w14:paraId="1CB55C65" w14:textId="77777777" w:rsidR="0082445D" w:rsidRDefault="0082445D" w:rsidP="0082445D">
            <w:r>
              <w:t xml:space="preserve">        if "QuestionHeader-title" in response.text:</w:t>
            </w:r>
          </w:p>
          <w:p w14:paraId="74A655B8" w14:textId="77777777" w:rsidR="0082445D" w:rsidRDefault="0082445D" w:rsidP="0082445D">
            <w:pPr>
              <w:rPr>
                <w:rFonts w:hint="eastAsia"/>
              </w:rPr>
            </w:pPr>
            <w:r>
              <w:rPr>
                <w:rFonts w:hint="eastAsia"/>
              </w:rPr>
              <w:t xml:space="preserve">            # </w:t>
            </w:r>
            <w:r>
              <w:rPr>
                <w:rFonts w:hint="eastAsia"/>
              </w:rPr>
              <w:t>处理新版本</w:t>
            </w:r>
          </w:p>
          <w:p w14:paraId="2C337B8A" w14:textId="77777777" w:rsidR="0082445D" w:rsidRDefault="0082445D" w:rsidP="0082445D">
            <w:pPr>
              <w:rPr>
                <w:rFonts w:hint="eastAsia"/>
              </w:rPr>
            </w:pPr>
            <w:r>
              <w:rPr>
                <w:rFonts w:hint="eastAsia"/>
              </w:rPr>
              <w:t xml:space="preserve">            # </w:t>
            </w:r>
            <w:r>
              <w:rPr>
                <w:rFonts w:hint="eastAsia"/>
              </w:rPr>
              <w:t>从</w:t>
            </w:r>
            <w:r>
              <w:rPr>
                <w:rFonts w:hint="eastAsia"/>
              </w:rPr>
              <w:t xml:space="preserve"> url </w:t>
            </w:r>
            <w:r>
              <w:rPr>
                <w:rFonts w:hint="eastAsia"/>
              </w:rPr>
              <w:t>里面匹配出</w:t>
            </w:r>
            <w:r>
              <w:rPr>
                <w:rFonts w:hint="eastAsia"/>
              </w:rPr>
              <w:t xml:space="preserve"> question </w:t>
            </w:r>
            <w:r>
              <w:rPr>
                <w:rFonts w:hint="eastAsia"/>
              </w:rPr>
              <w:t>的</w:t>
            </w:r>
            <w:r>
              <w:rPr>
                <w:rFonts w:hint="eastAsia"/>
              </w:rPr>
              <w:t xml:space="preserve"> id </w:t>
            </w:r>
            <w:r>
              <w:rPr>
                <w:rFonts w:hint="eastAsia"/>
              </w:rPr>
              <w:t>值</w:t>
            </w:r>
            <w:r>
              <w:rPr>
                <w:rFonts w:hint="eastAsia"/>
              </w:rPr>
              <w:t xml:space="preserve"> </w:t>
            </w:r>
            <w:r>
              <w:rPr>
                <w:rFonts w:hint="eastAsia"/>
              </w:rPr>
              <w:t>即</w:t>
            </w:r>
            <w:r>
              <w:rPr>
                <w:rFonts w:hint="eastAsia"/>
              </w:rPr>
              <w:t xml:space="preserve"> parse </w:t>
            </w:r>
            <w:r>
              <w:rPr>
                <w:rFonts w:hint="eastAsia"/>
              </w:rPr>
              <w:t>函数中的</w:t>
            </w:r>
            <w:r>
              <w:rPr>
                <w:rFonts w:hint="eastAsia"/>
              </w:rPr>
              <w:t xml:space="preserve"> question_id = match_obj.group(2)</w:t>
            </w:r>
          </w:p>
          <w:p w14:paraId="4E17352C" w14:textId="77777777" w:rsidR="0082445D" w:rsidRDefault="0082445D" w:rsidP="0082445D">
            <w:pPr>
              <w:rPr>
                <w:rFonts w:hint="eastAsia"/>
              </w:rPr>
            </w:pPr>
            <w:r>
              <w:rPr>
                <w:rFonts w:hint="eastAsia"/>
              </w:rPr>
              <w:t xml:space="preserve">            # </w:t>
            </w:r>
            <w:r>
              <w:rPr>
                <w:rFonts w:hint="eastAsia"/>
              </w:rPr>
              <w:t>当然也可以像</w:t>
            </w:r>
            <w:r>
              <w:rPr>
                <w:rFonts w:hint="eastAsia"/>
              </w:rPr>
              <w:t xml:space="preserve"> jobbole.py </w:t>
            </w:r>
            <w:r>
              <w:rPr>
                <w:rFonts w:hint="eastAsia"/>
              </w:rPr>
              <w:t>中的</w:t>
            </w:r>
            <w:r>
              <w:rPr>
                <w:rFonts w:hint="eastAsia"/>
              </w:rPr>
              <w:t xml:space="preserve"> meta={"front_image_url": image_url} </w:t>
            </w:r>
            <w:r>
              <w:rPr>
                <w:rFonts w:hint="eastAsia"/>
              </w:rPr>
              <w:t>中</w:t>
            </w:r>
            <w:r>
              <w:rPr>
                <w:rFonts w:hint="eastAsia"/>
              </w:rPr>
              <w:t xml:space="preserve"> meta </w:t>
            </w:r>
            <w:r>
              <w:rPr>
                <w:rFonts w:hint="eastAsia"/>
              </w:rPr>
              <w:t>方式传递</w:t>
            </w:r>
            <w:r>
              <w:rPr>
                <w:rFonts w:hint="eastAsia"/>
              </w:rPr>
              <w:t xml:space="preserve"> question </w:t>
            </w:r>
            <w:r>
              <w:rPr>
                <w:rFonts w:hint="eastAsia"/>
              </w:rPr>
              <w:t>的</w:t>
            </w:r>
            <w:r>
              <w:rPr>
                <w:rFonts w:hint="eastAsia"/>
              </w:rPr>
              <w:t xml:space="preserve"> id </w:t>
            </w:r>
            <w:r>
              <w:rPr>
                <w:rFonts w:hint="eastAsia"/>
              </w:rPr>
              <w:t>值</w:t>
            </w:r>
          </w:p>
          <w:p w14:paraId="6B5FC33B" w14:textId="77777777" w:rsidR="0082445D" w:rsidRDefault="0082445D" w:rsidP="0082445D">
            <w:r>
              <w:t xml:space="preserve">            match_obj = re.match("(.*zhihu.com/question/(\d+))(/answer|$).*", response.url)</w:t>
            </w:r>
          </w:p>
          <w:p w14:paraId="53D19E00" w14:textId="77777777" w:rsidR="0082445D" w:rsidRDefault="0082445D" w:rsidP="0082445D">
            <w:r>
              <w:t xml:space="preserve">            if match_obj:</w:t>
            </w:r>
          </w:p>
          <w:p w14:paraId="2BA751AC" w14:textId="77777777" w:rsidR="0082445D" w:rsidRDefault="0082445D" w:rsidP="0082445D">
            <w:pPr>
              <w:rPr>
                <w:rFonts w:hint="eastAsia"/>
              </w:rPr>
            </w:pPr>
            <w:r>
              <w:rPr>
                <w:rFonts w:hint="eastAsia"/>
              </w:rPr>
              <w:t xml:space="preserve">                question_id = int(match_obj.group(2)) # </w:t>
            </w:r>
            <w:r>
              <w:rPr>
                <w:rFonts w:hint="eastAsia"/>
              </w:rPr>
              <w:t>转换成</w:t>
            </w:r>
            <w:r>
              <w:rPr>
                <w:rFonts w:hint="eastAsia"/>
              </w:rPr>
              <w:t xml:space="preserve"> int </w:t>
            </w:r>
            <w:r>
              <w:rPr>
                <w:rFonts w:hint="eastAsia"/>
              </w:rPr>
              <w:t>类型</w:t>
            </w:r>
          </w:p>
          <w:p w14:paraId="4CF50DFF" w14:textId="77777777" w:rsidR="0082445D" w:rsidRDefault="0082445D" w:rsidP="0082445D"/>
          <w:p w14:paraId="7026D9A8" w14:textId="77777777" w:rsidR="0082445D" w:rsidRDefault="0082445D" w:rsidP="0082445D"/>
          <w:p w14:paraId="1D79030F" w14:textId="77777777" w:rsidR="0082445D" w:rsidRDefault="0082445D" w:rsidP="0082445D">
            <w:r>
              <w:t xml:space="preserve">            item_loader = ItemLoader(item = ZhihuQuestionItem(), response = response)</w:t>
            </w:r>
          </w:p>
          <w:p w14:paraId="46772832" w14:textId="77777777" w:rsidR="0082445D" w:rsidRDefault="0082445D" w:rsidP="0082445D">
            <w:r>
              <w:t xml:space="preserve">            item_loader.add_css("title", "h1.QuestionHeader-title::text")</w:t>
            </w:r>
          </w:p>
          <w:p w14:paraId="644DE685" w14:textId="77777777" w:rsidR="0082445D" w:rsidRDefault="0082445D" w:rsidP="0082445D">
            <w:r>
              <w:t xml:space="preserve">            item_loader.add_css("content", ".QuestionHeader-detail")</w:t>
            </w:r>
          </w:p>
          <w:p w14:paraId="1B916CC9" w14:textId="77777777" w:rsidR="0082445D" w:rsidRDefault="0082445D" w:rsidP="0082445D">
            <w:r>
              <w:t xml:space="preserve">            item_loader.add_value("url", response.url)</w:t>
            </w:r>
          </w:p>
          <w:p w14:paraId="35072726" w14:textId="77777777" w:rsidR="0082445D" w:rsidRDefault="0082445D" w:rsidP="0082445D">
            <w:r>
              <w:t xml:space="preserve">            item_loader.add_value("zhihu_id", question_id)</w:t>
            </w:r>
          </w:p>
          <w:p w14:paraId="6E75A542" w14:textId="77777777" w:rsidR="0082445D" w:rsidRDefault="0082445D" w:rsidP="0082445D">
            <w:r>
              <w:t xml:space="preserve">            item_loader.add_css("answer_num", ".List-headerText span::text")</w:t>
            </w:r>
          </w:p>
          <w:p w14:paraId="3251C79E" w14:textId="77777777" w:rsidR="0082445D" w:rsidRDefault="0082445D" w:rsidP="0082445D">
            <w:r>
              <w:t xml:space="preserve">            item_loader.add_css("comments_num", ".QuestionHeader-actions button::text")</w:t>
            </w:r>
          </w:p>
          <w:p w14:paraId="0663CEF2" w14:textId="77777777" w:rsidR="0082445D" w:rsidRDefault="0082445D" w:rsidP="0082445D">
            <w:pPr>
              <w:rPr>
                <w:rFonts w:hint="eastAsia"/>
              </w:rPr>
            </w:pPr>
            <w:r>
              <w:rPr>
                <w:rFonts w:hint="eastAsia"/>
              </w:rPr>
              <w:t xml:space="preserve">            # </w:t>
            </w:r>
            <w:r>
              <w:rPr>
                <w:rFonts w:hint="eastAsia"/>
              </w:rPr>
              <w:t>关注数</w:t>
            </w:r>
            <w:r>
              <w:rPr>
                <w:rFonts w:hint="eastAsia"/>
              </w:rPr>
              <w:t xml:space="preserve"> </w:t>
            </w:r>
            <w:r>
              <w:rPr>
                <w:rFonts w:hint="eastAsia"/>
              </w:rPr>
              <w:t>和</w:t>
            </w:r>
            <w:r>
              <w:rPr>
                <w:rFonts w:hint="eastAsia"/>
              </w:rPr>
              <w:t xml:space="preserve"> </w:t>
            </w:r>
            <w:r>
              <w:rPr>
                <w:rFonts w:hint="eastAsia"/>
              </w:rPr>
              <w:t>浏览数</w:t>
            </w:r>
            <w:r>
              <w:rPr>
                <w:rFonts w:hint="eastAsia"/>
              </w:rPr>
              <w:t xml:space="preserve"> </w:t>
            </w:r>
            <w:r>
              <w:rPr>
                <w:rFonts w:hint="eastAsia"/>
              </w:rPr>
              <w:t>是相同的提取规则，所以后面要通过数组操作把它们分别提取出来</w:t>
            </w:r>
          </w:p>
          <w:p w14:paraId="3E06C586" w14:textId="77777777" w:rsidR="0082445D" w:rsidRDefault="0082445D" w:rsidP="0082445D">
            <w:r>
              <w:t xml:space="preserve">            item_loader.add_css("watch_user_num", ".NumberBoard-value::text")</w:t>
            </w:r>
          </w:p>
          <w:p w14:paraId="24D47495" w14:textId="77777777" w:rsidR="0082445D" w:rsidRDefault="0082445D" w:rsidP="0082445D">
            <w:r>
              <w:t xml:space="preserve">            item_loader.add_css("topics", ".QuestionHeader-topics .Popover div::text")</w:t>
            </w:r>
          </w:p>
          <w:p w14:paraId="058935E0" w14:textId="77777777" w:rsidR="0082445D" w:rsidRDefault="0082445D" w:rsidP="0082445D"/>
          <w:p w14:paraId="7BE47942" w14:textId="77777777" w:rsidR="0082445D" w:rsidRDefault="0082445D" w:rsidP="0082445D"/>
          <w:p w14:paraId="070CE399" w14:textId="77777777" w:rsidR="0082445D" w:rsidRDefault="0082445D" w:rsidP="0082445D">
            <w:r>
              <w:t xml:space="preserve">            question_item = item_loader.load_item()</w:t>
            </w:r>
          </w:p>
          <w:p w14:paraId="1484198F" w14:textId="77777777" w:rsidR="0082445D" w:rsidRDefault="0082445D" w:rsidP="0082445D">
            <w:r>
              <w:lastRenderedPageBreak/>
              <w:t xml:space="preserve">        else:</w:t>
            </w:r>
          </w:p>
          <w:p w14:paraId="2AD54689" w14:textId="77777777" w:rsidR="0082445D" w:rsidRDefault="0082445D" w:rsidP="0082445D">
            <w:pPr>
              <w:rPr>
                <w:rFonts w:hint="eastAsia"/>
              </w:rPr>
            </w:pPr>
            <w:r>
              <w:rPr>
                <w:rFonts w:hint="eastAsia"/>
              </w:rPr>
              <w:t xml:space="preserve">            # </w:t>
            </w:r>
            <w:r>
              <w:rPr>
                <w:rFonts w:hint="eastAsia"/>
              </w:rPr>
              <w:t>处理老版本</w:t>
            </w:r>
          </w:p>
          <w:p w14:paraId="52FFC977" w14:textId="77777777" w:rsidR="0082445D" w:rsidRDefault="0082445D" w:rsidP="0082445D">
            <w:r>
              <w:t xml:space="preserve">            match_obj = re.match("(.*zhihu.com/question/(\d+))(/answer|$).*", response.url)</w:t>
            </w:r>
          </w:p>
          <w:p w14:paraId="39E0AFF3" w14:textId="77777777" w:rsidR="0082445D" w:rsidRDefault="0082445D" w:rsidP="0082445D">
            <w:r>
              <w:t xml:space="preserve">            if match_obj:</w:t>
            </w:r>
          </w:p>
          <w:p w14:paraId="7BCACF52" w14:textId="77777777" w:rsidR="0082445D" w:rsidRDefault="0082445D" w:rsidP="0082445D">
            <w:r>
              <w:t xml:space="preserve">                question_id = int(match_obj.group(2))</w:t>
            </w:r>
          </w:p>
          <w:p w14:paraId="2E807906" w14:textId="77777777" w:rsidR="0082445D" w:rsidRDefault="0082445D" w:rsidP="0082445D"/>
          <w:p w14:paraId="11AF94F4" w14:textId="77777777" w:rsidR="0082445D" w:rsidRDefault="0082445D" w:rsidP="0082445D"/>
          <w:p w14:paraId="17F209D8" w14:textId="77777777" w:rsidR="0082445D" w:rsidRDefault="0082445D" w:rsidP="0082445D">
            <w:r>
              <w:t xml:space="preserve">            item_loader = ItemLoader(item = ZhihuQuestionItem(), response = response)</w:t>
            </w:r>
          </w:p>
          <w:p w14:paraId="3B705599" w14:textId="77777777" w:rsidR="0082445D" w:rsidRDefault="0082445D" w:rsidP="0082445D">
            <w:r>
              <w:t xml:space="preserve">            # item_loader.add_css("title", ".zh-question-title h2 a::text")</w:t>
            </w:r>
          </w:p>
          <w:p w14:paraId="5F9095EA" w14:textId="77777777" w:rsidR="0082445D" w:rsidRDefault="0082445D" w:rsidP="0082445D">
            <w:pPr>
              <w:rPr>
                <w:rFonts w:hint="eastAsia"/>
              </w:rPr>
            </w:pPr>
            <w:r>
              <w:rPr>
                <w:rFonts w:hint="eastAsia"/>
              </w:rPr>
              <w:t xml:space="preserve">            # </w:t>
            </w:r>
            <w:r>
              <w:rPr>
                <w:rFonts w:hint="eastAsia"/>
              </w:rPr>
              <w:t>由于</w:t>
            </w:r>
            <w:r>
              <w:rPr>
                <w:rFonts w:hint="eastAsia"/>
              </w:rPr>
              <w:t xml:space="preserve"> css </w:t>
            </w:r>
            <w:r>
              <w:rPr>
                <w:rFonts w:hint="eastAsia"/>
              </w:rPr>
              <w:t>选择器没有</w:t>
            </w:r>
            <w:r>
              <w:rPr>
                <w:rFonts w:hint="eastAsia"/>
              </w:rPr>
              <w:t xml:space="preserve"> | </w:t>
            </w:r>
            <w:r>
              <w:rPr>
                <w:rFonts w:hint="eastAsia"/>
              </w:rPr>
              <w:t>这个或选择器，所以使用</w:t>
            </w:r>
            <w:r>
              <w:rPr>
                <w:rFonts w:hint="eastAsia"/>
              </w:rPr>
              <w:t xml:space="preserve"> xpath </w:t>
            </w:r>
            <w:r>
              <w:rPr>
                <w:rFonts w:hint="eastAsia"/>
              </w:rPr>
              <w:t>选择器来提取</w:t>
            </w:r>
          </w:p>
          <w:p w14:paraId="48D408D9" w14:textId="77777777" w:rsidR="0082445D" w:rsidRDefault="0082445D" w:rsidP="0082445D">
            <w:r>
              <w:t xml:space="preserve">            item_loader.add_xpath("title", "//*[@id='zh-question-title']/h2/a/text()|//*[@id='zh-question-title']/h2/span/text()")</w:t>
            </w:r>
          </w:p>
          <w:p w14:paraId="09645AAE" w14:textId="77777777" w:rsidR="0082445D" w:rsidRDefault="0082445D" w:rsidP="0082445D">
            <w:r>
              <w:t xml:space="preserve">            item_loader.add_css("content", "#zh-question-detail")</w:t>
            </w:r>
          </w:p>
          <w:p w14:paraId="69F783A0" w14:textId="77777777" w:rsidR="0082445D" w:rsidRDefault="0082445D" w:rsidP="0082445D">
            <w:r>
              <w:t xml:space="preserve">            item_loader.add_value("url", response.url)</w:t>
            </w:r>
          </w:p>
          <w:p w14:paraId="578176BA" w14:textId="77777777" w:rsidR="0082445D" w:rsidRDefault="0082445D" w:rsidP="0082445D">
            <w:r>
              <w:t xml:space="preserve">            item_loader.add_value("zhihu_id", question_id)</w:t>
            </w:r>
          </w:p>
          <w:p w14:paraId="1CB4A31A" w14:textId="77777777" w:rsidR="0082445D" w:rsidRDefault="0082445D" w:rsidP="0082445D">
            <w:r>
              <w:t xml:space="preserve">            item_loader.add_css("answer_num", "#zh-question-answer-num::text")</w:t>
            </w:r>
          </w:p>
          <w:p w14:paraId="58E1D4A4" w14:textId="77777777" w:rsidR="0082445D" w:rsidRDefault="0082445D" w:rsidP="0082445D">
            <w:r>
              <w:t xml:space="preserve">            item_loader.add_css("comments_num", "#zh-question-meta-wrap a[name='addcomment']::text")</w:t>
            </w:r>
          </w:p>
          <w:p w14:paraId="6AA77A42" w14:textId="77777777" w:rsidR="0082445D" w:rsidRDefault="0082445D" w:rsidP="0082445D">
            <w:r>
              <w:t xml:space="preserve">            # item_loader.add_css("watch_user_num", "#zh-question-side-header-wrap::text")</w:t>
            </w:r>
          </w:p>
          <w:p w14:paraId="360A1849" w14:textId="77777777" w:rsidR="0082445D" w:rsidRDefault="0082445D" w:rsidP="0082445D">
            <w:r>
              <w:t xml:space="preserve">            item_loader.add_xpath("watch_user_num", "//*[@id='zh-question-side-header-wrap']/text()|//*[@class='zh-question-followers-sidebar']/div/a/strong/text()")</w:t>
            </w:r>
          </w:p>
          <w:p w14:paraId="3C5267FC" w14:textId="77777777" w:rsidR="0082445D" w:rsidRDefault="0082445D" w:rsidP="0082445D">
            <w:r>
              <w:t xml:space="preserve">            item_loader.add_css("topics", ".zm-tag-editor-labels a::text")</w:t>
            </w:r>
          </w:p>
          <w:p w14:paraId="406C029E" w14:textId="77777777" w:rsidR="0082445D" w:rsidRDefault="0082445D" w:rsidP="0082445D"/>
          <w:p w14:paraId="0AAD3999" w14:textId="77777777" w:rsidR="0082445D" w:rsidRDefault="0082445D" w:rsidP="0082445D"/>
          <w:p w14:paraId="32876006" w14:textId="77777777" w:rsidR="0082445D" w:rsidRDefault="0082445D" w:rsidP="0082445D">
            <w:r>
              <w:t xml:space="preserve">            question_item = item_loader.load_item()</w:t>
            </w:r>
          </w:p>
          <w:p w14:paraId="0E7B9DED" w14:textId="77777777" w:rsidR="0082445D" w:rsidRDefault="0082445D" w:rsidP="0082445D">
            <w:pPr>
              <w:rPr>
                <w:rFonts w:hint="eastAsia"/>
              </w:rPr>
            </w:pPr>
            <w:r>
              <w:rPr>
                <w:rFonts w:hint="eastAsia"/>
              </w:rPr>
              <w:t xml:space="preserve">        # format(question_id, 20, 0) question_id </w:t>
            </w:r>
            <w:r>
              <w:rPr>
                <w:rFonts w:hint="eastAsia"/>
              </w:rPr>
              <w:t>对应的</w:t>
            </w:r>
            <w:r>
              <w:rPr>
                <w:rFonts w:hint="eastAsia"/>
              </w:rPr>
              <w:t xml:space="preserve"> answer </w:t>
            </w:r>
            <w:r>
              <w:rPr>
                <w:rFonts w:hint="eastAsia"/>
              </w:rPr>
              <w:t>从</w:t>
            </w:r>
            <w:r>
              <w:rPr>
                <w:rFonts w:hint="eastAsia"/>
              </w:rPr>
              <w:t xml:space="preserve"> 0 </w:t>
            </w:r>
            <w:r>
              <w:rPr>
                <w:rFonts w:hint="eastAsia"/>
              </w:rPr>
              <w:t>开始取，每次取</w:t>
            </w:r>
            <w:r>
              <w:rPr>
                <w:rFonts w:hint="eastAsia"/>
              </w:rPr>
              <w:t xml:space="preserve"> 20 </w:t>
            </w:r>
            <w:r>
              <w:rPr>
                <w:rFonts w:hint="eastAsia"/>
              </w:rPr>
              <w:t>条</w:t>
            </w:r>
          </w:p>
          <w:p w14:paraId="3766351C" w14:textId="77777777" w:rsidR="0082445D" w:rsidRDefault="0082445D" w:rsidP="0082445D">
            <w:pPr>
              <w:rPr>
                <w:rFonts w:hint="eastAsia"/>
              </w:rPr>
            </w:pPr>
            <w:r>
              <w:rPr>
                <w:rFonts w:hint="eastAsia"/>
              </w:rPr>
              <w:t xml:space="preserve">        # </w:t>
            </w:r>
            <w:r>
              <w:rPr>
                <w:rFonts w:hint="eastAsia"/>
              </w:rPr>
              <w:t>要注意与</w:t>
            </w:r>
            <w:r>
              <w:rPr>
                <w:rFonts w:hint="eastAsia"/>
              </w:rPr>
              <w:t xml:space="preserve"> start_answer_url </w:t>
            </w:r>
            <w:r>
              <w:rPr>
                <w:rFonts w:hint="eastAsia"/>
              </w:rPr>
              <w:t>中的参数顺序一一对应</w:t>
            </w:r>
          </w:p>
          <w:p w14:paraId="67104CDC" w14:textId="77777777" w:rsidR="0082445D" w:rsidRDefault="0082445D" w:rsidP="0082445D">
            <w:r>
              <w:t xml:space="preserve">        yield scrapy.Request(self.start_answer_url.format(question_id, 20, 0), headers = self.headers, callback = self.parse_answer)</w:t>
            </w:r>
          </w:p>
          <w:p w14:paraId="77617E04" w14:textId="77777777" w:rsidR="0082445D" w:rsidRDefault="0082445D" w:rsidP="0082445D">
            <w:pPr>
              <w:rPr>
                <w:rFonts w:hint="eastAsia"/>
              </w:rPr>
            </w:pPr>
            <w:r>
              <w:rPr>
                <w:rFonts w:hint="eastAsia"/>
              </w:rPr>
              <w:t xml:space="preserve">        yield question_item # </w:t>
            </w:r>
            <w:r>
              <w:rPr>
                <w:rFonts w:hint="eastAsia"/>
              </w:rPr>
              <w:t>到这里就把</w:t>
            </w:r>
            <w:r>
              <w:rPr>
                <w:rFonts w:hint="eastAsia"/>
              </w:rPr>
              <w:t xml:space="preserve"> question_item </w:t>
            </w:r>
            <w:r>
              <w:rPr>
                <w:rFonts w:hint="eastAsia"/>
              </w:rPr>
              <w:t>交给</w:t>
            </w:r>
            <w:r>
              <w:rPr>
                <w:rFonts w:hint="eastAsia"/>
              </w:rPr>
              <w:t xml:space="preserve"> pipeline </w:t>
            </w:r>
            <w:r>
              <w:rPr>
                <w:rFonts w:hint="eastAsia"/>
              </w:rPr>
              <w:t>处理了</w:t>
            </w:r>
          </w:p>
          <w:p w14:paraId="722C6772" w14:textId="77777777" w:rsidR="0082445D" w:rsidRDefault="0082445D" w:rsidP="0082445D"/>
          <w:p w14:paraId="2C897454" w14:textId="77777777" w:rsidR="0082445D" w:rsidRDefault="0082445D" w:rsidP="0082445D"/>
          <w:p w14:paraId="3040945B" w14:textId="77777777" w:rsidR="0082445D" w:rsidRDefault="0082445D" w:rsidP="0082445D">
            <w:r>
              <w:t xml:space="preserve">        """</w:t>
            </w:r>
          </w:p>
          <w:p w14:paraId="388838BB" w14:textId="77777777" w:rsidR="0082445D" w:rsidRDefault="0082445D" w:rsidP="0082445D">
            <w:pPr>
              <w:rPr>
                <w:rFonts w:hint="eastAsia"/>
              </w:rPr>
            </w:pPr>
            <w:r>
              <w:rPr>
                <w:rFonts w:hint="eastAsia"/>
              </w:rPr>
              <w:t xml:space="preserve">        # </w:t>
            </w:r>
            <w:r>
              <w:rPr>
                <w:rFonts w:hint="eastAsia"/>
              </w:rPr>
              <w:t>在</w:t>
            </w:r>
            <w:r>
              <w:rPr>
                <w:rFonts w:hint="eastAsia"/>
              </w:rPr>
              <w:t xml:space="preserve"> parse_question </w:t>
            </w:r>
            <w:r>
              <w:rPr>
                <w:rFonts w:hint="eastAsia"/>
              </w:rPr>
              <w:t>也可以加入以下代码来对</w:t>
            </w:r>
            <w:r>
              <w:rPr>
                <w:rFonts w:hint="eastAsia"/>
              </w:rPr>
              <w:t xml:space="preserve"> question </w:t>
            </w:r>
            <w:r>
              <w:rPr>
                <w:rFonts w:hint="eastAsia"/>
              </w:rPr>
              <w:t>页面的</w:t>
            </w:r>
            <w:r>
              <w:rPr>
                <w:rFonts w:hint="eastAsia"/>
              </w:rPr>
              <w:t xml:space="preserve"> url </w:t>
            </w:r>
            <w:r>
              <w:rPr>
                <w:rFonts w:hint="eastAsia"/>
              </w:rPr>
              <w:t>进行</w:t>
            </w:r>
            <w:r>
              <w:rPr>
                <w:rFonts w:hint="eastAsia"/>
              </w:rPr>
              <w:lastRenderedPageBreak/>
              <w:t>提取</w:t>
            </w:r>
          </w:p>
          <w:p w14:paraId="5CF53752" w14:textId="77777777" w:rsidR="0082445D" w:rsidRDefault="0082445D" w:rsidP="0082445D">
            <w:pPr>
              <w:rPr>
                <w:rFonts w:hint="eastAsia"/>
              </w:rPr>
            </w:pPr>
            <w:r>
              <w:rPr>
                <w:rFonts w:hint="eastAsia"/>
              </w:rPr>
              <w:t xml:space="preserve">        # </w:t>
            </w:r>
            <w:r>
              <w:rPr>
                <w:rFonts w:hint="eastAsia"/>
              </w:rPr>
              <w:t>这里没加上是想让代码的逻辑更清晰</w:t>
            </w:r>
          </w:p>
          <w:p w14:paraId="46583961" w14:textId="77777777" w:rsidR="0082445D" w:rsidRDefault="0082445D" w:rsidP="0082445D">
            <w:r>
              <w:t xml:space="preserve">        all_urls = response.css("a::attr(href)").extract()</w:t>
            </w:r>
          </w:p>
          <w:p w14:paraId="419E09FE" w14:textId="77777777" w:rsidR="0082445D" w:rsidRDefault="0082445D" w:rsidP="0082445D">
            <w:r>
              <w:t xml:space="preserve">        all_urls = [parse.urljoin(response.url,url) for url in all_urls]</w:t>
            </w:r>
          </w:p>
          <w:p w14:paraId="66F22140" w14:textId="77777777" w:rsidR="0082445D" w:rsidRDefault="0082445D" w:rsidP="0082445D">
            <w:r>
              <w:t xml:space="preserve">        all_urls = filter(lambda url:True if url.startswith("https") else False,all_urls)</w:t>
            </w:r>
          </w:p>
          <w:p w14:paraId="71F27521" w14:textId="77777777" w:rsidR="0082445D" w:rsidRDefault="0082445D" w:rsidP="0082445D">
            <w:r>
              <w:t xml:space="preserve">        for url in all_urls:</w:t>
            </w:r>
          </w:p>
          <w:p w14:paraId="7D846DDE" w14:textId="77777777" w:rsidR="0082445D" w:rsidRDefault="0082445D" w:rsidP="0082445D">
            <w:r>
              <w:t xml:space="preserve">            match_obj = re.match("(.*zhihu.com/question/(\d+))($|/answer).*",url)</w:t>
            </w:r>
          </w:p>
          <w:p w14:paraId="5C77D9A7" w14:textId="77777777" w:rsidR="0082445D" w:rsidRDefault="0082445D" w:rsidP="0082445D">
            <w:r>
              <w:t xml:space="preserve">            if match_obj:</w:t>
            </w:r>
          </w:p>
          <w:p w14:paraId="7CE5CD2E" w14:textId="77777777" w:rsidR="0082445D" w:rsidRDefault="0082445D" w:rsidP="0082445D">
            <w:r>
              <w:t xml:space="preserve">                request_url = match_obj.group(1)</w:t>
            </w:r>
          </w:p>
          <w:p w14:paraId="16FD6509" w14:textId="77777777" w:rsidR="0082445D" w:rsidRDefault="0082445D" w:rsidP="0082445D">
            <w:r>
              <w:t xml:space="preserve">                yield scrapy.Request(request_url,headers = self.headers,callback = self.parse_question)</w:t>
            </w:r>
          </w:p>
          <w:p w14:paraId="1219BF8C" w14:textId="77777777" w:rsidR="0082445D" w:rsidRDefault="0082445D" w:rsidP="0082445D">
            <w:r>
              <w:t xml:space="preserve">            else:</w:t>
            </w:r>
          </w:p>
          <w:p w14:paraId="00D616F5" w14:textId="77777777" w:rsidR="0082445D" w:rsidRDefault="0082445D" w:rsidP="0082445D">
            <w:r>
              <w:t xml:space="preserve">                yield scrapy.Request(url, headers = self.headers, callback = self.parse)</w:t>
            </w:r>
          </w:p>
          <w:p w14:paraId="303B7837" w14:textId="77777777" w:rsidR="0082445D" w:rsidRDefault="0082445D" w:rsidP="0082445D">
            <w:r>
              <w:t xml:space="preserve">        """</w:t>
            </w:r>
          </w:p>
          <w:p w14:paraId="747FAD32" w14:textId="77777777" w:rsidR="0082445D" w:rsidRDefault="0082445D" w:rsidP="0082445D"/>
          <w:p w14:paraId="61244CFD" w14:textId="77777777" w:rsidR="0082445D" w:rsidRDefault="0082445D" w:rsidP="0082445D"/>
          <w:p w14:paraId="48AA64D8" w14:textId="77777777" w:rsidR="0082445D" w:rsidRDefault="0082445D" w:rsidP="0082445D">
            <w:r>
              <w:t xml:space="preserve">    def parse_answer(self,response):</w:t>
            </w:r>
          </w:p>
          <w:p w14:paraId="4BEB91A1" w14:textId="77777777" w:rsidR="0082445D" w:rsidRDefault="0082445D" w:rsidP="0082445D">
            <w:pPr>
              <w:rPr>
                <w:rFonts w:hint="eastAsia"/>
              </w:rPr>
            </w:pPr>
            <w:r>
              <w:rPr>
                <w:rFonts w:hint="eastAsia"/>
              </w:rPr>
              <w:t xml:space="preserve">        # </w:t>
            </w:r>
            <w:r>
              <w:rPr>
                <w:rFonts w:hint="eastAsia"/>
              </w:rPr>
              <w:t>处理</w:t>
            </w:r>
            <w:r>
              <w:rPr>
                <w:rFonts w:hint="eastAsia"/>
              </w:rPr>
              <w:t xml:space="preserve"> question </w:t>
            </w:r>
            <w:r>
              <w:rPr>
                <w:rFonts w:hint="eastAsia"/>
              </w:rPr>
              <w:t>的</w:t>
            </w:r>
            <w:r>
              <w:rPr>
                <w:rFonts w:hint="eastAsia"/>
              </w:rPr>
              <w:t xml:space="preserve"> answer</w:t>
            </w:r>
          </w:p>
          <w:p w14:paraId="273E9B31" w14:textId="77777777" w:rsidR="0082445D" w:rsidRDefault="0082445D" w:rsidP="0082445D">
            <w:r>
              <w:t xml:space="preserve">        answer_json = json.loads(response.text)</w:t>
            </w:r>
          </w:p>
          <w:p w14:paraId="27D46824" w14:textId="77777777" w:rsidR="0082445D" w:rsidRDefault="0082445D" w:rsidP="0082445D">
            <w:r>
              <w:t xml:space="preserve">        is_end = answer_json["paging"]["is_end"]</w:t>
            </w:r>
          </w:p>
          <w:p w14:paraId="1AABEF8B" w14:textId="77777777" w:rsidR="0082445D" w:rsidRDefault="0082445D" w:rsidP="0082445D">
            <w:r>
              <w:t xml:space="preserve">        next_url = answer_json["paging"]["next"]</w:t>
            </w:r>
          </w:p>
          <w:p w14:paraId="51115F64" w14:textId="77777777" w:rsidR="0082445D" w:rsidRDefault="0082445D" w:rsidP="0082445D">
            <w:pPr>
              <w:rPr>
                <w:rFonts w:hint="eastAsia"/>
              </w:rPr>
            </w:pPr>
            <w:r>
              <w:rPr>
                <w:rFonts w:hint="eastAsia"/>
              </w:rPr>
              <w:t xml:space="preserve">        # </w:t>
            </w:r>
            <w:r>
              <w:rPr>
                <w:rFonts w:hint="eastAsia"/>
              </w:rPr>
              <w:t>提取</w:t>
            </w:r>
            <w:r>
              <w:rPr>
                <w:rFonts w:hint="eastAsia"/>
              </w:rPr>
              <w:t xml:space="preserve"> answer </w:t>
            </w:r>
            <w:r>
              <w:rPr>
                <w:rFonts w:hint="eastAsia"/>
              </w:rPr>
              <w:t>的具体字段</w:t>
            </w:r>
          </w:p>
          <w:p w14:paraId="22856C80" w14:textId="77777777" w:rsidR="0082445D" w:rsidRDefault="0082445D" w:rsidP="0082445D">
            <w:r>
              <w:t xml:space="preserve">        for answer in answer_json["data"]:</w:t>
            </w:r>
          </w:p>
          <w:p w14:paraId="73A036ED" w14:textId="77777777" w:rsidR="0082445D" w:rsidRDefault="0082445D" w:rsidP="0082445D">
            <w:r>
              <w:t xml:space="preserve">            answer_item = ZhihuAnswerItem()</w:t>
            </w:r>
          </w:p>
          <w:p w14:paraId="6468066D" w14:textId="77777777" w:rsidR="0082445D" w:rsidRDefault="0082445D" w:rsidP="0082445D">
            <w:r>
              <w:t xml:space="preserve">            answer_item["zhihu_id"] = answer["id"]</w:t>
            </w:r>
          </w:p>
          <w:p w14:paraId="05CB65D5" w14:textId="77777777" w:rsidR="0082445D" w:rsidRDefault="0082445D" w:rsidP="0082445D">
            <w:r>
              <w:t xml:space="preserve">            answer_item["url"] = answer["url"]</w:t>
            </w:r>
          </w:p>
          <w:p w14:paraId="670E54DF" w14:textId="77777777" w:rsidR="0082445D" w:rsidRDefault="0082445D" w:rsidP="0082445D">
            <w:r>
              <w:t xml:space="preserve">            answer_item["question_id"] = answer["question"]["id"]</w:t>
            </w:r>
          </w:p>
          <w:p w14:paraId="2BDAED91" w14:textId="77777777" w:rsidR="0082445D" w:rsidRDefault="0082445D" w:rsidP="0082445D">
            <w:pPr>
              <w:rPr>
                <w:rFonts w:hint="eastAsia"/>
              </w:rPr>
            </w:pPr>
            <w:r>
              <w:rPr>
                <w:rFonts w:hint="eastAsia"/>
              </w:rPr>
              <w:t xml:space="preserve">            # answer["author"]["id"] if "id" in answer["author"] else None </w:t>
            </w:r>
            <w:r>
              <w:rPr>
                <w:rFonts w:hint="eastAsia"/>
              </w:rPr>
              <w:t>这句话的意思是：</w:t>
            </w:r>
          </w:p>
          <w:p w14:paraId="08D8A580" w14:textId="77777777" w:rsidR="0082445D" w:rsidRDefault="0082445D" w:rsidP="0082445D">
            <w:pPr>
              <w:rPr>
                <w:rFonts w:hint="eastAsia"/>
              </w:rPr>
            </w:pPr>
            <w:r>
              <w:rPr>
                <w:rFonts w:hint="eastAsia"/>
              </w:rPr>
              <w:t xml:space="preserve">            # </w:t>
            </w:r>
            <w:r>
              <w:rPr>
                <w:rFonts w:hint="eastAsia"/>
              </w:rPr>
              <w:t>如果在</w:t>
            </w:r>
            <w:r>
              <w:rPr>
                <w:rFonts w:hint="eastAsia"/>
              </w:rPr>
              <w:t xml:space="preserve"> answer["author"] </w:t>
            </w:r>
            <w:r>
              <w:rPr>
                <w:rFonts w:hint="eastAsia"/>
              </w:rPr>
              <w:t>中包含</w:t>
            </w:r>
            <w:r>
              <w:rPr>
                <w:rFonts w:hint="eastAsia"/>
              </w:rPr>
              <w:t xml:space="preserve"> "id" </w:t>
            </w:r>
            <w:r>
              <w:rPr>
                <w:rFonts w:hint="eastAsia"/>
              </w:rPr>
              <w:t>则返回</w:t>
            </w:r>
            <w:r>
              <w:rPr>
                <w:rFonts w:hint="eastAsia"/>
              </w:rPr>
              <w:t xml:space="preserve"> answer["author"]["id"] </w:t>
            </w:r>
            <w:r>
              <w:rPr>
                <w:rFonts w:hint="eastAsia"/>
              </w:rPr>
              <w:t>否则返回</w:t>
            </w:r>
            <w:r>
              <w:rPr>
                <w:rFonts w:hint="eastAsia"/>
              </w:rPr>
              <w:t xml:space="preserve"> None</w:t>
            </w:r>
          </w:p>
          <w:p w14:paraId="7A51E076" w14:textId="77777777" w:rsidR="0082445D" w:rsidRDefault="0082445D" w:rsidP="0082445D">
            <w:pPr>
              <w:rPr>
                <w:rFonts w:hint="eastAsia"/>
              </w:rPr>
            </w:pPr>
            <w:r>
              <w:rPr>
                <w:rFonts w:hint="eastAsia"/>
              </w:rPr>
              <w:t xml:space="preserve">            # </w:t>
            </w:r>
            <w:r>
              <w:rPr>
                <w:rFonts w:hint="eastAsia"/>
              </w:rPr>
              <w:t>因为有些是匿名评论的，匿名评论没有</w:t>
            </w:r>
            <w:r>
              <w:rPr>
                <w:rFonts w:hint="eastAsia"/>
              </w:rPr>
              <w:t xml:space="preserve"> "id" </w:t>
            </w:r>
            <w:r>
              <w:rPr>
                <w:rFonts w:hint="eastAsia"/>
              </w:rPr>
              <w:t>值</w:t>
            </w:r>
          </w:p>
          <w:p w14:paraId="321CFB37" w14:textId="77777777" w:rsidR="0082445D" w:rsidRDefault="0082445D" w:rsidP="0082445D">
            <w:r>
              <w:t xml:space="preserve">            answer_item["author_id"] = answer["author"]["id"] if "id" in answer["author"] else None</w:t>
            </w:r>
          </w:p>
          <w:p w14:paraId="1CDE39A2" w14:textId="77777777" w:rsidR="0082445D" w:rsidRDefault="0082445D" w:rsidP="0082445D">
            <w:r>
              <w:t xml:space="preserve">            answer_item["content"] = answer["content"] if "content" in answer else None</w:t>
            </w:r>
          </w:p>
          <w:p w14:paraId="1455CEBA" w14:textId="77777777" w:rsidR="0082445D" w:rsidRDefault="0082445D" w:rsidP="0082445D">
            <w:r>
              <w:t xml:space="preserve">            answer_item["parise_num"] = answer["voteup_count"]</w:t>
            </w:r>
          </w:p>
          <w:p w14:paraId="3AE86500" w14:textId="77777777" w:rsidR="0082445D" w:rsidRDefault="0082445D" w:rsidP="0082445D">
            <w:r>
              <w:t xml:space="preserve">            answer_item["comments_num"] = answer["comment_count"]</w:t>
            </w:r>
          </w:p>
          <w:p w14:paraId="00778A05" w14:textId="77777777" w:rsidR="0082445D" w:rsidRDefault="0082445D" w:rsidP="0082445D">
            <w:r>
              <w:t xml:space="preserve">            answer_item["create_time"] = answer["created_time"]</w:t>
            </w:r>
          </w:p>
          <w:p w14:paraId="04F68D34" w14:textId="77777777" w:rsidR="0082445D" w:rsidRDefault="0082445D" w:rsidP="0082445D">
            <w:r>
              <w:t xml:space="preserve">            answer_item["update_time"] = answer["updated_time"]</w:t>
            </w:r>
          </w:p>
          <w:p w14:paraId="0193BDE4" w14:textId="77777777" w:rsidR="0082445D" w:rsidRDefault="0082445D" w:rsidP="0082445D">
            <w:r>
              <w:lastRenderedPageBreak/>
              <w:t xml:space="preserve">            answer_item["crawl_time"] = datetime.datetime.now()</w:t>
            </w:r>
          </w:p>
          <w:p w14:paraId="1BE88311" w14:textId="77777777" w:rsidR="0082445D" w:rsidRDefault="0082445D" w:rsidP="0082445D">
            <w:pPr>
              <w:rPr>
                <w:rFonts w:hint="eastAsia"/>
              </w:rPr>
            </w:pPr>
            <w:r>
              <w:rPr>
                <w:rFonts w:hint="eastAsia"/>
              </w:rPr>
              <w:t xml:space="preserve">            yield answer_item # </w:t>
            </w:r>
            <w:r>
              <w:rPr>
                <w:rFonts w:hint="eastAsia"/>
              </w:rPr>
              <w:t>到这里就把</w:t>
            </w:r>
            <w:r>
              <w:rPr>
                <w:rFonts w:hint="eastAsia"/>
              </w:rPr>
              <w:t xml:space="preserve"> answer_item </w:t>
            </w:r>
            <w:r>
              <w:rPr>
                <w:rFonts w:hint="eastAsia"/>
              </w:rPr>
              <w:t>交给</w:t>
            </w:r>
            <w:r>
              <w:rPr>
                <w:rFonts w:hint="eastAsia"/>
              </w:rPr>
              <w:t xml:space="preserve"> pipeline </w:t>
            </w:r>
            <w:r>
              <w:rPr>
                <w:rFonts w:hint="eastAsia"/>
              </w:rPr>
              <w:t>处理了</w:t>
            </w:r>
          </w:p>
          <w:p w14:paraId="41F8F653" w14:textId="77777777" w:rsidR="0082445D" w:rsidRDefault="0082445D" w:rsidP="0082445D">
            <w:r>
              <w:t xml:space="preserve">        if not is_end:</w:t>
            </w:r>
          </w:p>
          <w:p w14:paraId="070EA52F" w14:textId="77777777" w:rsidR="0082445D" w:rsidRDefault="0082445D" w:rsidP="0082445D">
            <w:r>
              <w:t xml:space="preserve">            yield scrapy.Request(next_url, headers = self.headers, callback = self.parse_answer)</w:t>
            </w:r>
          </w:p>
          <w:p w14:paraId="57E3C1C2" w14:textId="77777777" w:rsidR="0082445D" w:rsidRDefault="0082445D" w:rsidP="0082445D"/>
          <w:p w14:paraId="578D0678" w14:textId="77777777" w:rsidR="0082445D" w:rsidRDefault="0082445D" w:rsidP="0082445D"/>
          <w:p w14:paraId="583DFF03" w14:textId="77777777" w:rsidR="0082445D" w:rsidRDefault="0082445D" w:rsidP="0082445D">
            <w:pPr>
              <w:rPr>
                <w:rFonts w:hint="eastAsia"/>
              </w:rPr>
            </w:pPr>
            <w:r>
              <w:rPr>
                <w:rFonts w:hint="eastAsia"/>
              </w:rPr>
              <w:t xml:space="preserve">    # </w:t>
            </w:r>
            <w:r>
              <w:rPr>
                <w:rFonts w:hint="eastAsia"/>
              </w:rPr>
              <w:t>在</w:t>
            </w:r>
            <w:r>
              <w:rPr>
                <w:rFonts w:hint="eastAsia"/>
              </w:rPr>
              <w:t xml:space="preserve"> Scrapy </w:t>
            </w:r>
            <w:r>
              <w:rPr>
                <w:rFonts w:hint="eastAsia"/>
              </w:rPr>
              <w:t>中</w:t>
            </w:r>
            <w:r>
              <w:rPr>
                <w:rFonts w:hint="eastAsia"/>
              </w:rPr>
              <w:t xml:space="preserve"> start_requests </w:t>
            </w:r>
            <w:r>
              <w:rPr>
                <w:rFonts w:hint="eastAsia"/>
              </w:rPr>
              <w:t>函数是整个爬虫的入口，也就是说爬虫程序是从</w:t>
            </w:r>
            <w:r>
              <w:rPr>
                <w:rFonts w:hint="eastAsia"/>
              </w:rPr>
              <w:t xml:space="preserve"> start_requests </w:t>
            </w:r>
            <w:r>
              <w:rPr>
                <w:rFonts w:hint="eastAsia"/>
              </w:rPr>
              <w:t>开始执行的。</w:t>
            </w:r>
          </w:p>
          <w:p w14:paraId="5D6CF2A0" w14:textId="77777777" w:rsidR="0082445D" w:rsidRDefault="0082445D" w:rsidP="0082445D">
            <w:pPr>
              <w:rPr>
                <w:rFonts w:hint="eastAsia"/>
              </w:rPr>
            </w:pPr>
            <w:r>
              <w:rPr>
                <w:rFonts w:hint="eastAsia"/>
              </w:rPr>
              <w:t xml:space="preserve">    # </w:t>
            </w:r>
            <w:r>
              <w:rPr>
                <w:rFonts w:hint="eastAsia"/>
              </w:rPr>
              <w:t>这里的</w:t>
            </w:r>
            <w:r>
              <w:rPr>
                <w:rFonts w:hint="eastAsia"/>
              </w:rPr>
              <w:t xml:space="preserve"> start_requests </w:t>
            </w:r>
            <w:r>
              <w:rPr>
                <w:rFonts w:hint="eastAsia"/>
              </w:rPr>
              <w:t>是对</w:t>
            </w:r>
            <w:r>
              <w:rPr>
                <w:rFonts w:hint="eastAsia"/>
              </w:rPr>
              <w:t xml:space="preserve"> Scrapy </w:t>
            </w:r>
            <w:r>
              <w:rPr>
                <w:rFonts w:hint="eastAsia"/>
              </w:rPr>
              <w:t>中的</w:t>
            </w:r>
            <w:r>
              <w:rPr>
                <w:rFonts w:hint="eastAsia"/>
              </w:rPr>
              <w:t xml:space="preserve"> start_requests </w:t>
            </w:r>
            <w:r>
              <w:rPr>
                <w:rFonts w:hint="eastAsia"/>
              </w:rPr>
              <w:t>进行了重写</w:t>
            </w:r>
          </w:p>
          <w:p w14:paraId="37A4CA7A" w14:textId="77777777" w:rsidR="0082445D" w:rsidRDefault="0082445D" w:rsidP="0082445D">
            <w:r>
              <w:t xml:space="preserve">    def start_requests(self):</w:t>
            </w:r>
          </w:p>
          <w:p w14:paraId="47F888CE" w14:textId="77777777" w:rsidR="0082445D" w:rsidRDefault="0082445D" w:rsidP="0082445D">
            <w:r>
              <w:t xml:space="preserve">        return [scrapy.Request('https://www.zhihu.com/#signin', headers = self.headers, callback = self.login)]</w:t>
            </w:r>
          </w:p>
          <w:p w14:paraId="24A5228D" w14:textId="77777777" w:rsidR="0082445D" w:rsidRDefault="0082445D" w:rsidP="0082445D"/>
          <w:p w14:paraId="6E2B3B49" w14:textId="77777777" w:rsidR="0082445D" w:rsidRDefault="0082445D" w:rsidP="0082445D"/>
          <w:p w14:paraId="0B8E44FA" w14:textId="77777777" w:rsidR="0082445D" w:rsidRDefault="0082445D" w:rsidP="0082445D">
            <w:r>
              <w:t xml:space="preserve">    def login(self,response):</w:t>
            </w:r>
          </w:p>
          <w:p w14:paraId="6BF8DC32" w14:textId="77777777" w:rsidR="0082445D" w:rsidRDefault="0082445D" w:rsidP="0082445D">
            <w:r>
              <w:t xml:space="preserve">        response_text = response.text</w:t>
            </w:r>
          </w:p>
          <w:p w14:paraId="45245EE7" w14:textId="77777777" w:rsidR="0082445D" w:rsidRDefault="0082445D" w:rsidP="0082445D">
            <w:r>
              <w:t xml:space="preserve">        match_obj = re.match('.*name="_xsrf" value="(.*?)"', response_text, re.DOTALL)</w:t>
            </w:r>
          </w:p>
          <w:p w14:paraId="1F599DC2" w14:textId="77777777" w:rsidR="0082445D" w:rsidRDefault="0082445D" w:rsidP="0082445D">
            <w:r>
              <w:t xml:space="preserve">        xsrf = ''</w:t>
            </w:r>
          </w:p>
          <w:p w14:paraId="4C05ED26" w14:textId="77777777" w:rsidR="0082445D" w:rsidRDefault="0082445D" w:rsidP="0082445D">
            <w:r>
              <w:t xml:space="preserve">        if match_obj:</w:t>
            </w:r>
          </w:p>
          <w:p w14:paraId="1A67A432" w14:textId="77777777" w:rsidR="0082445D" w:rsidRDefault="0082445D" w:rsidP="0082445D">
            <w:r>
              <w:t xml:space="preserve">            xsrf = match_obj.group(1)</w:t>
            </w:r>
          </w:p>
          <w:p w14:paraId="1512E064" w14:textId="77777777" w:rsidR="0082445D" w:rsidRDefault="0082445D" w:rsidP="0082445D">
            <w:pPr>
              <w:rPr>
                <w:rFonts w:hint="eastAsia"/>
              </w:rPr>
            </w:pPr>
            <w:r>
              <w:rPr>
                <w:rFonts w:hint="eastAsia"/>
              </w:rPr>
              <w:t xml:space="preserve">            print("_xsrf</w:t>
            </w:r>
            <w:r>
              <w:rPr>
                <w:rFonts w:hint="eastAsia"/>
              </w:rPr>
              <w:t>：</w:t>
            </w:r>
            <w:r>
              <w:rPr>
                <w:rFonts w:hint="eastAsia"/>
              </w:rPr>
              <w:t>",xsrf)</w:t>
            </w:r>
          </w:p>
          <w:p w14:paraId="10372815" w14:textId="77777777" w:rsidR="0082445D" w:rsidRDefault="0082445D" w:rsidP="0082445D">
            <w:r>
              <w:t xml:space="preserve">        if xsrf:</w:t>
            </w:r>
          </w:p>
          <w:p w14:paraId="2F09799C" w14:textId="77777777" w:rsidR="0082445D" w:rsidRDefault="0082445D" w:rsidP="0082445D">
            <w:r>
              <w:t xml:space="preserve">            post_url = "https://www.zhihu.com/login/phone_num"</w:t>
            </w:r>
          </w:p>
          <w:p w14:paraId="198B1032" w14:textId="77777777" w:rsidR="0082445D" w:rsidRDefault="0082445D" w:rsidP="0082445D">
            <w:r>
              <w:t xml:space="preserve">            post_data = {</w:t>
            </w:r>
          </w:p>
          <w:p w14:paraId="06F8FC53" w14:textId="77777777" w:rsidR="0082445D" w:rsidRDefault="0082445D" w:rsidP="0082445D">
            <w:r>
              <w:t xml:space="preserve">                "_xsrf":xsrf,</w:t>
            </w:r>
          </w:p>
          <w:p w14:paraId="18F4AB6F" w14:textId="77777777" w:rsidR="0082445D" w:rsidRDefault="0082445D" w:rsidP="0082445D">
            <w:r>
              <w:t xml:space="preserve">                "phone_num":"13459282910",</w:t>
            </w:r>
          </w:p>
          <w:p w14:paraId="7D618C66" w14:textId="77777777" w:rsidR="0082445D" w:rsidRDefault="0082445D" w:rsidP="0082445D">
            <w:r>
              <w:t xml:space="preserve">                "password":"a5s7sh4u"</w:t>
            </w:r>
          </w:p>
          <w:p w14:paraId="22542569" w14:textId="77777777" w:rsidR="0082445D" w:rsidRDefault="0082445D" w:rsidP="0082445D">
            <w:r>
              <w:t xml:space="preserve">            }</w:t>
            </w:r>
          </w:p>
          <w:p w14:paraId="112BE678" w14:textId="77777777" w:rsidR="0082445D" w:rsidRDefault="0082445D" w:rsidP="0082445D">
            <w:r>
              <w:t xml:space="preserve">            return [scrapy.FormRequest(</w:t>
            </w:r>
          </w:p>
          <w:p w14:paraId="5C353B58" w14:textId="77777777" w:rsidR="0082445D" w:rsidRDefault="0082445D" w:rsidP="0082445D">
            <w:r>
              <w:t xml:space="preserve">                url = post_url,</w:t>
            </w:r>
          </w:p>
          <w:p w14:paraId="01329031" w14:textId="77777777" w:rsidR="0082445D" w:rsidRDefault="0082445D" w:rsidP="0082445D">
            <w:r>
              <w:t xml:space="preserve">                formdata = post_data,</w:t>
            </w:r>
          </w:p>
          <w:p w14:paraId="0BD24686" w14:textId="77777777" w:rsidR="0082445D" w:rsidRDefault="0082445D" w:rsidP="0082445D">
            <w:r>
              <w:t xml:space="preserve">                headers = self.headers,</w:t>
            </w:r>
          </w:p>
          <w:p w14:paraId="1CE8484B" w14:textId="77777777" w:rsidR="0082445D" w:rsidRDefault="0082445D" w:rsidP="0082445D">
            <w:r>
              <w:t xml:space="preserve">                callback = self.check_login</w:t>
            </w:r>
          </w:p>
          <w:p w14:paraId="162A1A69" w14:textId="77777777" w:rsidR="0082445D" w:rsidRDefault="0082445D" w:rsidP="0082445D">
            <w:r>
              <w:t xml:space="preserve">            )]</w:t>
            </w:r>
          </w:p>
          <w:p w14:paraId="6843EFF8" w14:textId="77777777" w:rsidR="0082445D" w:rsidRDefault="0082445D" w:rsidP="0082445D"/>
          <w:p w14:paraId="1159D9AC" w14:textId="77777777" w:rsidR="0082445D" w:rsidRDefault="0082445D" w:rsidP="0082445D"/>
          <w:p w14:paraId="3F004BBD" w14:textId="77777777" w:rsidR="0082445D" w:rsidRDefault="0082445D" w:rsidP="0082445D">
            <w:r>
              <w:t xml:space="preserve">    def check_login(self,response):</w:t>
            </w:r>
          </w:p>
          <w:p w14:paraId="09666A9B" w14:textId="77777777" w:rsidR="0082445D" w:rsidRDefault="0082445D" w:rsidP="0082445D">
            <w:r>
              <w:t xml:space="preserve">        text_json = json.loads(response.text)</w:t>
            </w:r>
          </w:p>
          <w:p w14:paraId="391460B9" w14:textId="77777777" w:rsidR="0082445D" w:rsidRDefault="0082445D" w:rsidP="0082445D">
            <w:r>
              <w:t xml:space="preserve">        print("msg",text_json["msg"])</w:t>
            </w:r>
          </w:p>
          <w:p w14:paraId="5DCF7DAF" w14:textId="77777777" w:rsidR="0082445D" w:rsidRDefault="0082445D" w:rsidP="0082445D">
            <w:pPr>
              <w:rPr>
                <w:rFonts w:hint="eastAsia"/>
              </w:rPr>
            </w:pPr>
            <w:r>
              <w:rPr>
                <w:rFonts w:hint="eastAsia"/>
              </w:rPr>
              <w:t xml:space="preserve">        if "msg" in text_json and text_json["msg"] == "</w:t>
            </w:r>
            <w:r>
              <w:rPr>
                <w:rFonts w:hint="eastAsia"/>
              </w:rPr>
              <w:t>登录成功</w:t>
            </w:r>
            <w:r>
              <w:rPr>
                <w:rFonts w:hint="eastAsia"/>
              </w:rPr>
              <w:t>":</w:t>
            </w:r>
          </w:p>
          <w:p w14:paraId="7C1592AA" w14:textId="77777777" w:rsidR="0082445D" w:rsidRDefault="0082445D" w:rsidP="0082445D">
            <w:r>
              <w:t xml:space="preserve">            for url in self.start_urls:</w:t>
            </w:r>
          </w:p>
          <w:p w14:paraId="4BE37AE9" w14:textId="62A879C5" w:rsidR="0082445D" w:rsidRDefault="0082445D" w:rsidP="0082445D">
            <w:pPr>
              <w:rPr>
                <w:rFonts w:hint="eastAsia"/>
              </w:rPr>
            </w:pPr>
            <w:r>
              <w:lastRenderedPageBreak/>
              <w:t xml:space="preserve">                yield scrapy.Request(url, dont_filter = True,headers = self.headers)</w:t>
            </w:r>
          </w:p>
        </w:tc>
      </w:tr>
    </w:tbl>
    <w:p w14:paraId="49BD3BA9" w14:textId="77777777" w:rsidR="002C37B7" w:rsidRDefault="002C37B7" w:rsidP="00E15503">
      <w:pPr>
        <w:rPr>
          <w:rFonts w:hint="eastAsia"/>
        </w:rPr>
      </w:pPr>
    </w:p>
    <w:p w14:paraId="0B0B6B53" w14:textId="5650E114" w:rsidR="00203A93" w:rsidRDefault="00724C99" w:rsidP="00E15503">
      <w:r w:rsidRPr="00724C99">
        <w:rPr>
          <w:rFonts w:hint="eastAsia"/>
        </w:rPr>
        <w:t>在</w:t>
      </w:r>
      <w:r w:rsidRPr="00724C99">
        <w:rPr>
          <w:rFonts w:hint="eastAsia"/>
        </w:rPr>
        <w:t xml:space="preserve"> items.py </w:t>
      </w:r>
      <w:r w:rsidRPr="00724C99">
        <w:rPr>
          <w:rFonts w:hint="eastAsia"/>
        </w:rPr>
        <w:t>中增加</w:t>
      </w:r>
      <w:r w:rsidRPr="00724C99">
        <w:rPr>
          <w:rFonts w:hint="eastAsia"/>
        </w:rPr>
        <w:t xml:space="preserve"> ZhihuQuestionItem </w:t>
      </w:r>
      <w:r w:rsidRPr="00724C99">
        <w:rPr>
          <w:rFonts w:hint="eastAsia"/>
        </w:rPr>
        <w:t>和</w:t>
      </w:r>
      <w:r w:rsidRPr="00724C99">
        <w:rPr>
          <w:rFonts w:hint="eastAsia"/>
        </w:rPr>
        <w:t xml:space="preserve"> ZhihuAnswerItem </w:t>
      </w:r>
      <w:r w:rsidRPr="00724C99">
        <w:rPr>
          <w:rFonts w:hint="eastAsia"/>
        </w:rPr>
        <w:t>这两个</w:t>
      </w:r>
      <w:r w:rsidRPr="00724C99">
        <w:rPr>
          <w:rFonts w:hint="eastAsia"/>
        </w:rPr>
        <w:t xml:space="preserve"> item </w:t>
      </w:r>
      <w:r w:rsidRPr="00724C99">
        <w:rPr>
          <w:rFonts w:hint="eastAsia"/>
        </w:rPr>
        <w:t>代码如下：</w:t>
      </w:r>
    </w:p>
    <w:tbl>
      <w:tblPr>
        <w:tblStyle w:val="a5"/>
        <w:tblW w:w="0" w:type="auto"/>
        <w:tblLook w:val="04A0" w:firstRow="1" w:lastRow="0" w:firstColumn="1" w:lastColumn="0" w:noHBand="0" w:noVBand="1"/>
      </w:tblPr>
      <w:tblGrid>
        <w:gridCol w:w="8296"/>
      </w:tblGrid>
      <w:tr w:rsidR="00FF7540" w14:paraId="4ACC364E" w14:textId="77777777" w:rsidTr="00FF7540">
        <w:tc>
          <w:tcPr>
            <w:tcW w:w="8296" w:type="dxa"/>
          </w:tcPr>
          <w:p w14:paraId="0AC2A71C" w14:textId="77777777" w:rsidR="00FF7540" w:rsidRDefault="00FF7540" w:rsidP="00FF7540">
            <w:pPr>
              <w:rPr>
                <w:rFonts w:hint="eastAsia"/>
              </w:rPr>
            </w:pPr>
            <w:r>
              <w:rPr>
                <w:rFonts w:hint="eastAsia"/>
              </w:rPr>
              <w:t xml:space="preserve"># </w:t>
            </w:r>
            <w:r>
              <w:rPr>
                <w:rFonts w:hint="eastAsia"/>
              </w:rPr>
              <w:t>知乎</w:t>
            </w:r>
            <w:r>
              <w:rPr>
                <w:rFonts w:hint="eastAsia"/>
              </w:rPr>
              <w:t xml:space="preserve"> </w:t>
            </w:r>
            <w:r>
              <w:rPr>
                <w:rFonts w:hint="eastAsia"/>
              </w:rPr>
              <w:t>问题对应的</w:t>
            </w:r>
            <w:r>
              <w:rPr>
                <w:rFonts w:hint="eastAsia"/>
              </w:rPr>
              <w:t xml:space="preserve"> item</w:t>
            </w:r>
          </w:p>
          <w:p w14:paraId="6891A241" w14:textId="77777777" w:rsidR="00FF7540" w:rsidRDefault="00FF7540" w:rsidP="00FF7540">
            <w:r>
              <w:t>class ZhihuQuestionItem(scrapy.Item):</w:t>
            </w:r>
          </w:p>
          <w:p w14:paraId="360A8396" w14:textId="77777777" w:rsidR="00FF7540" w:rsidRDefault="00FF7540" w:rsidP="00FF7540">
            <w:r>
              <w:t xml:space="preserve">    zhihu_id = scrapy.Field()</w:t>
            </w:r>
          </w:p>
          <w:p w14:paraId="4C66E184" w14:textId="77777777" w:rsidR="00FF7540" w:rsidRDefault="00FF7540" w:rsidP="00FF7540">
            <w:pPr>
              <w:rPr>
                <w:rFonts w:hint="eastAsia"/>
              </w:rPr>
            </w:pPr>
            <w:r>
              <w:rPr>
                <w:rFonts w:hint="eastAsia"/>
              </w:rPr>
              <w:t xml:space="preserve">    topics = scrapy.Field() # </w:t>
            </w:r>
            <w:r>
              <w:rPr>
                <w:rFonts w:hint="eastAsia"/>
              </w:rPr>
              <w:t>主题</w:t>
            </w:r>
          </w:p>
          <w:p w14:paraId="21E65E7F" w14:textId="77777777" w:rsidR="00FF7540" w:rsidRDefault="00FF7540" w:rsidP="00FF7540">
            <w:r>
              <w:t xml:space="preserve">    url = scrapy.Field()</w:t>
            </w:r>
          </w:p>
          <w:p w14:paraId="1DC3E3F0" w14:textId="77777777" w:rsidR="00FF7540" w:rsidRDefault="00FF7540" w:rsidP="00FF7540">
            <w:r>
              <w:t xml:space="preserve">    title = scrapy.Field()</w:t>
            </w:r>
          </w:p>
          <w:p w14:paraId="7F0C31B2" w14:textId="77777777" w:rsidR="00FF7540" w:rsidRDefault="00FF7540" w:rsidP="00FF7540">
            <w:r>
              <w:t xml:space="preserve">    content = scrapy.Field()</w:t>
            </w:r>
          </w:p>
          <w:p w14:paraId="11DB6CC2" w14:textId="77777777" w:rsidR="00FF7540" w:rsidRDefault="00FF7540" w:rsidP="00FF7540">
            <w:pPr>
              <w:rPr>
                <w:rFonts w:hint="eastAsia"/>
              </w:rPr>
            </w:pPr>
            <w:r>
              <w:rPr>
                <w:rFonts w:hint="eastAsia"/>
              </w:rPr>
              <w:t xml:space="preserve">    answer_num = scrapy.Field() # </w:t>
            </w:r>
            <w:r>
              <w:rPr>
                <w:rFonts w:hint="eastAsia"/>
              </w:rPr>
              <w:t>回答数</w:t>
            </w:r>
          </w:p>
          <w:p w14:paraId="29E801F4" w14:textId="77777777" w:rsidR="00FF7540" w:rsidRDefault="00FF7540" w:rsidP="00FF7540">
            <w:pPr>
              <w:rPr>
                <w:rFonts w:hint="eastAsia"/>
              </w:rPr>
            </w:pPr>
            <w:r>
              <w:rPr>
                <w:rFonts w:hint="eastAsia"/>
              </w:rPr>
              <w:t xml:space="preserve">    comments_num = scrapy.Field() # </w:t>
            </w:r>
            <w:r>
              <w:rPr>
                <w:rFonts w:hint="eastAsia"/>
              </w:rPr>
              <w:t>评论数</w:t>
            </w:r>
          </w:p>
          <w:p w14:paraId="449FBF50" w14:textId="77777777" w:rsidR="00FF7540" w:rsidRDefault="00FF7540" w:rsidP="00FF7540">
            <w:pPr>
              <w:rPr>
                <w:rFonts w:hint="eastAsia"/>
              </w:rPr>
            </w:pPr>
            <w:r>
              <w:rPr>
                <w:rFonts w:hint="eastAsia"/>
              </w:rPr>
              <w:t xml:space="preserve">    watch_user_num = scrapy.Field() # </w:t>
            </w:r>
            <w:r>
              <w:rPr>
                <w:rFonts w:hint="eastAsia"/>
              </w:rPr>
              <w:t>关注数</w:t>
            </w:r>
          </w:p>
          <w:p w14:paraId="3F7B3974" w14:textId="77777777" w:rsidR="00FF7540" w:rsidRDefault="00FF7540" w:rsidP="00FF7540">
            <w:pPr>
              <w:rPr>
                <w:rFonts w:hint="eastAsia"/>
              </w:rPr>
            </w:pPr>
            <w:r>
              <w:rPr>
                <w:rFonts w:hint="eastAsia"/>
              </w:rPr>
              <w:t xml:space="preserve">    click_num = scrapy.Field() # </w:t>
            </w:r>
            <w:r>
              <w:rPr>
                <w:rFonts w:hint="eastAsia"/>
              </w:rPr>
              <w:t>浏览数</w:t>
            </w:r>
          </w:p>
          <w:p w14:paraId="7557E55D" w14:textId="77777777" w:rsidR="00FF7540" w:rsidRDefault="00FF7540" w:rsidP="00FF7540">
            <w:r>
              <w:t xml:space="preserve">    crawl_time = scrapy.Field()</w:t>
            </w:r>
          </w:p>
          <w:p w14:paraId="480712E7" w14:textId="77777777" w:rsidR="00FF7540" w:rsidRDefault="00FF7540" w:rsidP="00FF7540"/>
          <w:p w14:paraId="526CF3F8" w14:textId="77777777" w:rsidR="00FF7540" w:rsidRDefault="00FF7540" w:rsidP="00FF7540"/>
          <w:p w14:paraId="38D858F2" w14:textId="77777777" w:rsidR="00FF7540" w:rsidRDefault="00FF7540" w:rsidP="00FF7540">
            <w:pPr>
              <w:rPr>
                <w:rFonts w:hint="eastAsia"/>
              </w:rPr>
            </w:pPr>
            <w:r>
              <w:rPr>
                <w:rFonts w:hint="eastAsia"/>
              </w:rPr>
              <w:t xml:space="preserve"># </w:t>
            </w:r>
            <w:r>
              <w:rPr>
                <w:rFonts w:hint="eastAsia"/>
              </w:rPr>
              <w:t>知乎</w:t>
            </w:r>
            <w:r>
              <w:rPr>
                <w:rFonts w:hint="eastAsia"/>
              </w:rPr>
              <w:t xml:space="preserve"> </w:t>
            </w:r>
            <w:r>
              <w:rPr>
                <w:rFonts w:hint="eastAsia"/>
              </w:rPr>
              <w:t>问题的回答对应的</w:t>
            </w:r>
            <w:r>
              <w:rPr>
                <w:rFonts w:hint="eastAsia"/>
              </w:rPr>
              <w:t xml:space="preserve"> item</w:t>
            </w:r>
          </w:p>
          <w:p w14:paraId="5ED90C50" w14:textId="77777777" w:rsidR="00FF7540" w:rsidRDefault="00FF7540" w:rsidP="00FF7540">
            <w:r>
              <w:t>class ZhihuAnswerItem(scrapy.Item):</w:t>
            </w:r>
          </w:p>
          <w:p w14:paraId="47BA2F14" w14:textId="77777777" w:rsidR="00FF7540" w:rsidRDefault="00FF7540" w:rsidP="00FF7540">
            <w:r>
              <w:t xml:space="preserve">    zhihu_id = scrapy.Field()</w:t>
            </w:r>
          </w:p>
          <w:p w14:paraId="4CAD002F" w14:textId="77777777" w:rsidR="00FF7540" w:rsidRDefault="00FF7540" w:rsidP="00FF7540">
            <w:r>
              <w:t xml:space="preserve">    url = scrapy.Field()</w:t>
            </w:r>
          </w:p>
          <w:p w14:paraId="23ECF6D3" w14:textId="77777777" w:rsidR="00FF7540" w:rsidRDefault="00FF7540" w:rsidP="00FF7540">
            <w:r>
              <w:t xml:space="preserve">    question_id = scrapy.Field()</w:t>
            </w:r>
          </w:p>
          <w:p w14:paraId="54C5B7C5" w14:textId="77777777" w:rsidR="00FF7540" w:rsidRDefault="00FF7540" w:rsidP="00FF7540">
            <w:r>
              <w:t xml:space="preserve">    author_id = scrapy.Field()</w:t>
            </w:r>
          </w:p>
          <w:p w14:paraId="4027E678" w14:textId="77777777" w:rsidR="00FF7540" w:rsidRDefault="00FF7540" w:rsidP="00FF7540">
            <w:r>
              <w:t xml:space="preserve">    content = scrapy.Field()</w:t>
            </w:r>
          </w:p>
          <w:p w14:paraId="55C164A1" w14:textId="77777777" w:rsidR="00FF7540" w:rsidRDefault="00FF7540" w:rsidP="00FF7540">
            <w:r>
              <w:t xml:space="preserve">    praise_num = scrapy.Field()</w:t>
            </w:r>
          </w:p>
          <w:p w14:paraId="773E68EC" w14:textId="77777777" w:rsidR="00FF7540" w:rsidRDefault="00FF7540" w:rsidP="00FF7540">
            <w:r>
              <w:t xml:space="preserve">    comments_num = scrapy.Field()</w:t>
            </w:r>
          </w:p>
          <w:p w14:paraId="304C3047" w14:textId="77777777" w:rsidR="00FF7540" w:rsidRDefault="00FF7540" w:rsidP="00FF7540">
            <w:r>
              <w:t xml:space="preserve">    create_time = scrapy.Field()</w:t>
            </w:r>
          </w:p>
          <w:p w14:paraId="75E4E816" w14:textId="77777777" w:rsidR="00FF7540" w:rsidRDefault="00FF7540" w:rsidP="00FF7540">
            <w:r>
              <w:t xml:space="preserve">    update_time = scrapy.Field()</w:t>
            </w:r>
          </w:p>
          <w:p w14:paraId="173AEE14" w14:textId="69A87B17" w:rsidR="00FF7540" w:rsidRDefault="00FF7540" w:rsidP="00FF7540">
            <w:pPr>
              <w:rPr>
                <w:rFonts w:hint="eastAsia"/>
              </w:rPr>
            </w:pPr>
            <w:r>
              <w:t xml:space="preserve">    crawl_time = scrapy.Field()</w:t>
            </w:r>
          </w:p>
        </w:tc>
      </w:tr>
    </w:tbl>
    <w:p w14:paraId="77D78E62" w14:textId="77777777" w:rsidR="00724C99" w:rsidRDefault="00724C99" w:rsidP="00E15503">
      <w:pPr>
        <w:rPr>
          <w:rFonts w:hint="eastAsia"/>
        </w:rPr>
      </w:pPr>
    </w:p>
    <w:p w14:paraId="169A3A5D" w14:textId="07E3DED5" w:rsidR="0082445D" w:rsidRDefault="0082445D" w:rsidP="00E15503"/>
    <w:p w14:paraId="4BE83E8F" w14:textId="77777777" w:rsidR="00FF7540" w:rsidRPr="00D9614B" w:rsidRDefault="00FF7540" w:rsidP="00E15503">
      <w:pPr>
        <w:rPr>
          <w:rFonts w:hint="eastAsia"/>
        </w:rPr>
      </w:pPr>
    </w:p>
    <w:p w14:paraId="51FF8A81" w14:textId="4C6BDCAB" w:rsidR="00860480" w:rsidRDefault="00860480">
      <w:pPr>
        <w:pStyle w:val="2"/>
      </w:pPr>
      <w:r w:rsidRPr="00860480">
        <w:rPr>
          <w:rFonts w:hint="eastAsia"/>
        </w:rPr>
        <w:t>知乎数据保存</w:t>
      </w:r>
    </w:p>
    <w:p w14:paraId="60FD7791" w14:textId="176630C2" w:rsidR="00860480" w:rsidRDefault="005F70EB" w:rsidP="00860480">
      <w:r w:rsidRPr="005F70EB">
        <w:rPr>
          <w:rFonts w:hint="eastAsia"/>
        </w:rPr>
        <w:t>本节没有对</w:t>
      </w:r>
      <w:r w:rsidRPr="005F70EB">
        <w:rPr>
          <w:rFonts w:hint="eastAsia"/>
        </w:rPr>
        <w:t xml:space="preserve"> zhihu.py </w:t>
      </w:r>
      <w:r w:rsidRPr="005F70EB">
        <w:rPr>
          <w:rFonts w:hint="eastAsia"/>
        </w:rPr>
        <w:t>进行大的修改，这里仍然把</w:t>
      </w:r>
      <w:r w:rsidRPr="005F70EB">
        <w:rPr>
          <w:rFonts w:hint="eastAsia"/>
        </w:rPr>
        <w:t xml:space="preserve"> zhihu.py </w:t>
      </w:r>
      <w:r w:rsidRPr="005F70EB">
        <w:rPr>
          <w:rFonts w:hint="eastAsia"/>
        </w:rPr>
        <w:t>的代码粘贴上，因为可能有增加一些注释，或者一些细节代码：</w:t>
      </w:r>
    </w:p>
    <w:tbl>
      <w:tblPr>
        <w:tblStyle w:val="a5"/>
        <w:tblW w:w="0" w:type="auto"/>
        <w:tblLook w:val="04A0" w:firstRow="1" w:lastRow="0" w:firstColumn="1" w:lastColumn="0" w:noHBand="0" w:noVBand="1"/>
      </w:tblPr>
      <w:tblGrid>
        <w:gridCol w:w="8296"/>
      </w:tblGrid>
      <w:tr w:rsidR="00037317" w14:paraId="1D5114A1" w14:textId="77777777" w:rsidTr="00037317">
        <w:tc>
          <w:tcPr>
            <w:tcW w:w="8296" w:type="dxa"/>
          </w:tcPr>
          <w:p w14:paraId="006B53D7" w14:textId="77777777" w:rsidR="00037317" w:rsidRDefault="00037317" w:rsidP="00037317">
            <w:r>
              <w:t># -*- coding: utf-8 -*-</w:t>
            </w:r>
          </w:p>
          <w:p w14:paraId="307C09BE" w14:textId="77777777" w:rsidR="00037317" w:rsidRDefault="00037317" w:rsidP="00037317">
            <w:r>
              <w:t>import scrapy</w:t>
            </w:r>
          </w:p>
          <w:p w14:paraId="218E7F11" w14:textId="77777777" w:rsidR="00037317" w:rsidRDefault="00037317" w:rsidP="00037317">
            <w:r>
              <w:t>import json</w:t>
            </w:r>
          </w:p>
          <w:p w14:paraId="72AD6143" w14:textId="77777777" w:rsidR="00037317" w:rsidRDefault="00037317" w:rsidP="00037317">
            <w:r>
              <w:t>import re</w:t>
            </w:r>
          </w:p>
          <w:p w14:paraId="007944BD" w14:textId="77777777" w:rsidR="00037317" w:rsidRDefault="00037317" w:rsidP="00037317">
            <w:r>
              <w:t>import datetime</w:t>
            </w:r>
          </w:p>
          <w:p w14:paraId="474EA60E" w14:textId="77777777" w:rsidR="00037317" w:rsidRDefault="00037317" w:rsidP="00037317">
            <w:r>
              <w:lastRenderedPageBreak/>
              <w:t>try:</w:t>
            </w:r>
          </w:p>
          <w:p w14:paraId="2F45450C" w14:textId="77777777" w:rsidR="00037317" w:rsidRDefault="00037317" w:rsidP="00037317">
            <w:r>
              <w:t xml:space="preserve">    import urlparse as parse # python2</w:t>
            </w:r>
          </w:p>
          <w:p w14:paraId="0F76BA20" w14:textId="77777777" w:rsidR="00037317" w:rsidRDefault="00037317" w:rsidP="00037317">
            <w:r>
              <w:t>except:</w:t>
            </w:r>
          </w:p>
          <w:p w14:paraId="58CF0C27" w14:textId="77777777" w:rsidR="00037317" w:rsidRDefault="00037317" w:rsidP="00037317">
            <w:r>
              <w:t xml:space="preserve">    from urllib import parse # python3</w:t>
            </w:r>
          </w:p>
          <w:p w14:paraId="1A122CA8" w14:textId="77777777" w:rsidR="00037317" w:rsidRDefault="00037317" w:rsidP="00037317">
            <w:r>
              <w:t>from scrapy.loader import ItemLoader</w:t>
            </w:r>
          </w:p>
          <w:p w14:paraId="4647DF81" w14:textId="77777777" w:rsidR="00037317" w:rsidRDefault="00037317" w:rsidP="00037317">
            <w:r>
              <w:t>from ArticleSpider.items import ZhihuAnswerItem,ZhihuQuestionItem</w:t>
            </w:r>
          </w:p>
          <w:p w14:paraId="4E5633BA" w14:textId="77777777" w:rsidR="00037317" w:rsidRDefault="00037317" w:rsidP="00037317">
            <w:r>
              <w:t>class ZhihuSpider(scrapy.Spider):</w:t>
            </w:r>
          </w:p>
          <w:p w14:paraId="5C0B3492" w14:textId="77777777" w:rsidR="00037317" w:rsidRDefault="00037317" w:rsidP="00037317">
            <w:r>
              <w:t xml:space="preserve">    name = "zhihu"</w:t>
            </w:r>
          </w:p>
          <w:p w14:paraId="34ECA240" w14:textId="77777777" w:rsidR="00037317" w:rsidRDefault="00037317" w:rsidP="00037317">
            <w:r>
              <w:t xml:space="preserve">    allowed_domains = ["www.zhihu.com"]</w:t>
            </w:r>
          </w:p>
          <w:p w14:paraId="75194996" w14:textId="77777777" w:rsidR="00037317" w:rsidRDefault="00037317" w:rsidP="00037317">
            <w:r>
              <w:t xml:space="preserve">    start_urls = ['http://www.zhihu.com/']</w:t>
            </w:r>
          </w:p>
          <w:p w14:paraId="6629059D" w14:textId="77777777" w:rsidR="00037317" w:rsidRDefault="00037317" w:rsidP="00037317">
            <w:r>
              <w:t xml:space="preserve">    user_agent = "Mozilla/5.0 (Windows NT 6.1; WOW64) AppleWebKit/537.36 (KHTML, like Gecko) Chrome/58.0.3029.110 Safari/537.36"</w:t>
            </w:r>
          </w:p>
          <w:p w14:paraId="4EC93745" w14:textId="77777777" w:rsidR="00037317" w:rsidRDefault="00037317" w:rsidP="00037317">
            <w:r>
              <w:t xml:space="preserve">    headers = {</w:t>
            </w:r>
          </w:p>
          <w:p w14:paraId="185A26BD" w14:textId="77777777" w:rsidR="00037317" w:rsidRDefault="00037317" w:rsidP="00037317">
            <w:r>
              <w:t xml:space="preserve">        "HOST": "www.zhihu.com",</w:t>
            </w:r>
          </w:p>
          <w:p w14:paraId="558CDDE0" w14:textId="77777777" w:rsidR="00037317" w:rsidRDefault="00037317" w:rsidP="00037317">
            <w:r>
              <w:t xml:space="preserve">        "Referer": "https://www.zhihu.com",</w:t>
            </w:r>
          </w:p>
          <w:p w14:paraId="1828C394" w14:textId="77777777" w:rsidR="00037317" w:rsidRDefault="00037317" w:rsidP="00037317">
            <w:r>
              <w:t xml:space="preserve">        "User-Agent": user_agent</w:t>
            </w:r>
          </w:p>
          <w:p w14:paraId="6EE3B923" w14:textId="77777777" w:rsidR="00037317" w:rsidRDefault="00037317" w:rsidP="00037317">
            <w:r>
              <w:t xml:space="preserve">    }</w:t>
            </w:r>
          </w:p>
          <w:p w14:paraId="314272A5" w14:textId="77777777" w:rsidR="00037317" w:rsidRDefault="00037317" w:rsidP="00037317"/>
          <w:p w14:paraId="5D34F264" w14:textId="77777777" w:rsidR="00037317" w:rsidRDefault="00037317" w:rsidP="00037317"/>
          <w:p w14:paraId="5343C6FC" w14:textId="77777777" w:rsidR="00037317" w:rsidRDefault="00037317" w:rsidP="00037317">
            <w:pPr>
              <w:rPr>
                <w:rFonts w:hint="eastAsia"/>
              </w:rPr>
            </w:pPr>
            <w:r>
              <w:rPr>
                <w:rFonts w:hint="eastAsia"/>
              </w:rPr>
              <w:t xml:space="preserve">    # question </w:t>
            </w:r>
            <w:r>
              <w:rPr>
                <w:rFonts w:hint="eastAsia"/>
              </w:rPr>
              <w:t>的</w:t>
            </w:r>
            <w:r>
              <w:rPr>
                <w:rFonts w:hint="eastAsia"/>
              </w:rPr>
              <w:t xml:space="preserve"> answer </w:t>
            </w:r>
            <w:r>
              <w:rPr>
                <w:rFonts w:hint="eastAsia"/>
              </w:rPr>
              <w:t>的</w:t>
            </w:r>
            <w:r>
              <w:rPr>
                <w:rFonts w:hint="eastAsia"/>
              </w:rPr>
              <w:t xml:space="preserve"> url </w:t>
            </w:r>
            <w:r>
              <w:rPr>
                <w:rFonts w:hint="eastAsia"/>
              </w:rPr>
              <w:t>规则</w:t>
            </w:r>
          </w:p>
          <w:p w14:paraId="6A359786" w14:textId="77777777" w:rsidR="00037317" w:rsidRDefault="00037317" w:rsidP="00037317">
            <w:r>
              <w:t xml:space="preserve">    start_answer_url = "https://www.zhihu.com/api/v4/questions/{0}/answers?sort_by=default&amp;include=data%5B%2A%5D.is_normal%2Cis_sticky%2Ccollapsed_by%2Csuggest_edit%2Ccomment_count%2Ccollapsed_counts%2Creviewing_comments_count%2Ccan_comment%2Ccontent%2Ceditable_content%2Cvoteup_count%2Creshipment_settings%2Ccomment_permission%2Cmark_infos%2Ccreated_time%2Cupdated_time%2Crelationship.is_author%2Cvoting%2Cis_thanked%2Cis_nothelp%2Cupvoted_followees%3Bdata%5B%2A%5D.author.is_blocking%2Cis_blocked%2Cis_followed%2Cvoteup_count%2Cmessage_thread_token%2Cbadge%5B%3F%28type%3Dbest_answerer%29%5D.topics&amp;limit={1}&amp;offset={2}"</w:t>
            </w:r>
          </w:p>
          <w:p w14:paraId="2502D1B0" w14:textId="77777777" w:rsidR="00037317" w:rsidRDefault="00037317" w:rsidP="00037317"/>
          <w:p w14:paraId="783316E3" w14:textId="77777777" w:rsidR="00037317" w:rsidRDefault="00037317" w:rsidP="00037317"/>
          <w:p w14:paraId="5B020D61" w14:textId="77777777" w:rsidR="00037317" w:rsidRDefault="00037317" w:rsidP="00037317">
            <w:pPr>
              <w:rPr>
                <w:rFonts w:hint="eastAsia"/>
              </w:rPr>
            </w:pPr>
            <w:r>
              <w:rPr>
                <w:rFonts w:hint="eastAsia"/>
              </w:rPr>
              <w:t xml:space="preserve">    # </w:t>
            </w:r>
            <w:r>
              <w:rPr>
                <w:rFonts w:hint="eastAsia"/>
              </w:rPr>
              <w:t>这里采用</w:t>
            </w:r>
            <w:r>
              <w:rPr>
                <w:rFonts w:hint="eastAsia"/>
              </w:rPr>
              <w:t xml:space="preserve"> </w:t>
            </w:r>
            <w:r>
              <w:rPr>
                <w:rFonts w:hint="eastAsia"/>
              </w:rPr>
              <w:t>深度优先</w:t>
            </w:r>
            <w:r>
              <w:rPr>
                <w:rFonts w:hint="eastAsia"/>
              </w:rPr>
              <w:t xml:space="preserve"> </w:t>
            </w:r>
            <w:r>
              <w:rPr>
                <w:rFonts w:hint="eastAsia"/>
              </w:rPr>
              <w:t>的方式来抓取</w:t>
            </w:r>
            <w:r>
              <w:rPr>
                <w:rFonts w:hint="eastAsia"/>
              </w:rPr>
              <w:t xml:space="preserve"> URL </w:t>
            </w:r>
            <w:r>
              <w:rPr>
                <w:rFonts w:hint="eastAsia"/>
              </w:rPr>
              <w:t>地址</w:t>
            </w:r>
          </w:p>
          <w:p w14:paraId="78C83972" w14:textId="77777777" w:rsidR="00037317" w:rsidRDefault="00037317" w:rsidP="00037317">
            <w:r>
              <w:t xml:space="preserve">    def parse(self, response):</w:t>
            </w:r>
          </w:p>
          <w:p w14:paraId="3450CA3E" w14:textId="77777777" w:rsidR="00037317" w:rsidRDefault="00037317" w:rsidP="00037317">
            <w:r>
              <w:t xml:space="preserve">        """</w:t>
            </w:r>
          </w:p>
          <w:p w14:paraId="1A6B81DF" w14:textId="77777777" w:rsidR="00037317" w:rsidRDefault="00037317" w:rsidP="00037317">
            <w:pPr>
              <w:rPr>
                <w:rFonts w:hint="eastAsia"/>
              </w:rPr>
            </w:pPr>
            <w:r>
              <w:rPr>
                <w:rFonts w:hint="eastAsia"/>
              </w:rPr>
              <w:t xml:space="preserve">        </w:t>
            </w:r>
            <w:r>
              <w:rPr>
                <w:rFonts w:hint="eastAsia"/>
              </w:rPr>
              <w:t>提取</w:t>
            </w:r>
            <w:r>
              <w:rPr>
                <w:rFonts w:hint="eastAsia"/>
              </w:rPr>
              <w:t xml:space="preserve"> html </w:t>
            </w:r>
            <w:r>
              <w:rPr>
                <w:rFonts w:hint="eastAsia"/>
              </w:rPr>
              <w:t>页面中的所有的</w:t>
            </w:r>
            <w:r>
              <w:rPr>
                <w:rFonts w:hint="eastAsia"/>
              </w:rPr>
              <w:t xml:space="preserve"> url </w:t>
            </w:r>
            <w:r>
              <w:rPr>
                <w:rFonts w:hint="eastAsia"/>
              </w:rPr>
              <w:t>并跟踪这些</w:t>
            </w:r>
            <w:r>
              <w:rPr>
                <w:rFonts w:hint="eastAsia"/>
              </w:rPr>
              <w:t xml:space="preserve"> url </w:t>
            </w:r>
            <w:r>
              <w:rPr>
                <w:rFonts w:hint="eastAsia"/>
              </w:rPr>
              <w:t>以便进一步爬取</w:t>
            </w:r>
          </w:p>
          <w:p w14:paraId="2961F738" w14:textId="77777777" w:rsidR="00037317" w:rsidRDefault="00037317" w:rsidP="00037317">
            <w:pPr>
              <w:rPr>
                <w:rFonts w:hint="eastAsia"/>
              </w:rPr>
            </w:pPr>
            <w:r>
              <w:rPr>
                <w:rFonts w:hint="eastAsia"/>
              </w:rPr>
              <w:t xml:space="preserve">        </w:t>
            </w:r>
            <w:r>
              <w:rPr>
                <w:rFonts w:hint="eastAsia"/>
              </w:rPr>
              <w:t>如果提取的</w:t>
            </w:r>
            <w:r>
              <w:rPr>
                <w:rFonts w:hint="eastAsia"/>
              </w:rPr>
              <w:t xml:space="preserve"> url </w:t>
            </w:r>
            <w:r>
              <w:rPr>
                <w:rFonts w:hint="eastAsia"/>
              </w:rPr>
              <w:t>满足格式</w:t>
            </w:r>
            <w:r>
              <w:rPr>
                <w:rFonts w:hint="eastAsia"/>
              </w:rPr>
              <w:t xml:space="preserve"> /question/60581534 </w:t>
            </w:r>
            <w:r>
              <w:rPr>
                <w:rFonts w:hint="eastAsia"/>
              </w:rPr>
              <w:t>则爬取该</w:t>
            </w:r>
            <w:r>
              <w:rPr>
                <w:rFonts w:hint="eastAsia"/>
              </w:rPr>
              <w:t xml:space="preserve"> url </w:t>
            </w:r>
            <w:r>
              <w:rPr>
                <w:rFonts w:hint="eastAsia"/>
              </w:rPr>
              <w:t>之后直接进入解析函数</w:t>
            </w:r>
            <w:r>
              <w:rPr>
                <w:rFonts w:hint="eastAsia"/>
              </w:rPr>
              <w:t xml:space="preserve"> parse_datail</w:t>
            </w:r>
          </w:p>
          <w:p w14:paraId="2E55E374" w14:textId="77777777" w:rsidR="00037317" w:rsidRDefault="00037317" w:rsidP="00037317">
            <w:r>
              <w:t xml:space="preserve">        """</w:t>
            </w:r>
          </w:p>
          <w:p w14:paraId="3003B740" w14:textId="77777777" w:rsidR="00037317" w:rsidRDefault="00037317" w:rsidP="00037317">
            <w:r>
              <w:t xml:space="preserve">        all_urls = response.css("a::attr(href)").extract()</w:t>
            </w:r>
          </w:p>
          <w:p w14:paraId="1999F17D" w14:textId="77777777" w:rsidR="00037317" w:rsidRDefault="00037317" w:rsidP="00037317">
            <w:pPr>
              <w:rPr>
                <w:rFonts w:hint="eastAsia"/>
              </w:rPr>
            </w:pPr>
            <w:r>
              <w:rPr>
                <w:rFonts w:hint="eastAsia"/>
              </w:rPr>
              <w:t xml:space="preserve">        # </w:t>
            </w:r>
            <w:r>
              <w:rPr>
                <w:rFonts w:hint="eastAsia"/>
              </w:rPr>
              <w:t>对</w:t>
            </w:r>
            <w:r>
              <w:rPr>
                <w:rFonts w:hint="eastAsia"/>
              </w:rPr>
              <w:t xml:space="preserve"> all_urls </w:t>
            </w:r>
            <w:r>
              <w:rPr>
                <w:rFonts w:hint="eastAsia"/>
              </w:rPr>
              <w:t>进行遍历操作，把所有的相对路径修改为绝对路径</w:t>
            </w:r>
          </w:p>
          <w:p w14:paraId="41D1F6B7" w14:textId="77777777" w:rsidR="00037317" w:rsidRDefault="00037317" w:rsidP="00037317">
            <w:r>
              <w:t xml:space="preserve">        all_urls = [parse.urljoin(response.url,url) for url in all_urls]</w:t>
            </w:r>
          </w:p>
          <w:p w14:paraId="2EF2AE10" w14:textId="77777777" w:rsidR="00037317" w:rsidRDefault="00037317" w:rsidP="00037317">
            <w:pPr>
              <w:rPr>
                <w:rFonts w:hint="eastAsia"/>
              </w:rPr>
            </w:pPr>
            <w:r>
              <w:rPr>
                <w:rFonts w:hint="eastAsia"/>
              </w:rPr>
              <w:lastRenderedPageBreak/>
              <w:t xml:space="preserve">        # </w:t>
            </w:r>
            <w:r>
              <w:rPr>
                <w:rFonts w:hint="eastAsia"/>
              </w:rPr>
              <w:t>过滤掉所有不以</w:t>
            </w:r>
            <w:r>
              <w:rPr>
                <w:rFonts w:hint="eastAsia"/>
              </w:rPr>
              <w:t xml:space="preserve"> https </w:t>
            </w:r>
            <w:r>
              <w:rPr>
                <w:rFonts w:hint="eastAsia"/>
              </w:rPr>
              <w:t>开头的</w:t>
            </w:r>
            <w:r>
              <w:rPr>
                <w:rFonts w:hint="eastAsia"/>
              </w:rPr>
              <w:t xml:space="preserve"> url </w:t>
            </w:r>
            <w:r>
              <w:rPr>
                <w:rFonts w:hint="eastAsia"/>
              </w:rPr>
              <w:t>，比如</w:t>
            </w:r>
            <w:r>
              <w:rPr>
                <w:rFonts w:hint="eastAsia"/>
              </w:rPr>
              <w:t xml:space="preserve"> href="javascript:" </w:t>
            </w:r>
            <w:r>
              <w:rPr>
                <w:rFonts w:hint="eastAsia"/>
              </w:rPr>
              <w:t>这样的链接</w:t>
            </w:r>
          </w:p>
          <w:p w14:paraId="2F0C5EA6" w14:textId="77777777" w:rsidR="00037317" w:rsidRDefault="00037317" w:rsidP="00037317">
            <w:r>
              <w:t xml:space="preserve">        all_urls = filter(lambda url:True if url.startswith("https") else False,all_urls)</w:t>
            </w:r>
          </w:p>
          <w:p w14:paraId="0897E10C" w14:textId="77777777" w:rsidR="00037317" w:rsidRDefault="00037317" w:rsidP="00037317">
            <w:r>
              <w:t xml:space="preserve">        for url in all_urls:</w:t>
            </w:r>
          </w:p>
          <w:p w14:paraId="45A13B90" w14:textId="77777777" w:rsidR="00037317" w:rsidRDefault="00037317" w:rsidP="00037317">
            <w:r>
              <w:t xml:space="preserve">            #print(url)</w:t>
            </w:r>
          </w:p>
          <w:p w14:paraId="5576D19D" w14:textId="77777777" w:rsidR="00037317" w:rsidRDefault="00037317" w:rsidP="00037317">
            <w:r>
              <w:t xml:space="preserve">            match_obj = re.match("(.*zhihu.com/question/(\d+))($|/answer).*",url)</w:t>
            </w:r>
          </w:p>
          <w:p w14:paraId="4A5446C1" w14:textId="77777777" w:rsidR="00037317" w:rsidRDefault="00037317" w:rsidP="00037317">
            <w:r>
              <w:t xml:space="preserve">            if match_obj:</w:t>
            </w:r>
          </w:p>
          <w:p w14:paraId="1E2B4856" w14:textId="77777777" w:rsidR="00037317" w:rsidRDefault="00037317" w:rsidP="00037317">
            <w:r>
              <w:t xml:space="preserve">                request_url = match_obj.group(1)</w:t>
            </w:r>
          </w:p>
          <w:p w14:paraId="7D82C622" w14:textId="77777777" w:rsidR="00037317" w:rsidRDefault="00037317" w:rsidP="00037317">
            <w:r>
              <w:t xml:space="preserve">                # question_id = match_obj.group(2)</w:t>
            </w:r>
          </w:p>
          <w:p w14:paraId="1CF7FDB7" w14:textId="77777777" w:rsidR="00037317" w:rsidRDefault="00037317" w:rsidP="00037317">
            <w:r>
              <w:t xml:space="preserve">                yield scrapy.Request(request_url,headers = self.headers,callback = self.parse_question)</w:t>
            </w:r>
          </w:p>
          <w:p w14:paraId="70CD1697" w14:textId="77777777" w:rsidR="00037317" w:rsidRDefault="00037317" w:rsidP="00037317">
            <w:pPr>
              <w:rPr>
                <w:rFonts w:hint="eastAsia"/>
              </w:rPr>
            </w:pPr>
            <w:r>
              <w:rPr>
                <w:rFonts w:hint="eastAsia"/>
              </w:rPr>
              <w:t xml:space="preserve">                # break # </w:t>
            </w:r>
            <w:r>
              <w:rPr>
                <w:rFonts w:hint="eastAsia"/>
              </w:rPr>
              <w:t>代码调试的时候可使用</w:t>
            </w:r>
          </w:p>
          <w:p w14:paraId="06E89924" w14:textId="77777777" w:rsidR="00037317" w:rsidRDefault="00037317" w:rsidP="00037317">
            <w:r>
              <w:t xml:space="preserve">            else:</w:t>
            </w:r>
          </w:p>
          <w:p w14:paraId="2447BE57" w14:textId="77777777" w:rsidR="00037317" w:rsidRDefault="00037317" w:rsidP="00037317">
            <w:pPr>
              <w:rPr>
                <w:rFonts w:hint="eastAsia"/>
              </w:rPr>
            </w:pPr>
            <w:r>
              <w:rPr>
                <w:rFonts w:hint="eastAsia"/>
              </w:rPr>
              <w:t xml:space="preserve">                #</w:t>
            </w:r>
            <w:r>
              <w:rPr>
                <w:rFonts w:hint="eastAsia"/>
              </w:rPr>
              <w:t>如果不是</w:t>
            </w:r>
            <w:r>
              <w:rPr>
                <w:rFonts w:hint="eastAsia"/>
              </w:rPr>
              <w:t xml:space="preserve"> question </w:t>
            </w:r>
            <w:r>
              <w:rPr>
                <w:rFonts w:hint="eastAsia"/>
              </w:rPr>
              <w:t>页面则直接进一步跟踪</w:t>
            </w:r>
          </w:p>
          <w:p w14:paraId="6F5DD549" w14:textId="77777777" w:rsidR="00037317" w:rsidRDefault="00037317" w:rsidP="00037317">
            <w:r>
              <w:t xml:space="preserve">                yield scrapy.Request(url, headers = self.headers, callback = self.parse)</w:t>
            </w:r>
          </w:p>
          <w:p w14:paraId="7DCC4EDF" w14:textId="77777777" w:rsidR="00037317" w:rsidRDefault="00037317" w:rsidP="00037317">
            <w:pPr>
              <w:rPr>
                <w:rFonts w:hint="eastAsia"/>
              </w:rPr>
            </w:pPr>
            <w:r>
              <w:rPr>
                <w:rFonts w:hint="eastAsia"/>
              </w:rPr>
              <w:t xml:space="preserve">                # pass # </w:t>
            </w:r>
            <w:r>
              <w:rPr>
                <w:rFonts w:hint="eastAsia"/>
              </w:rPr>
              <w:t>代码调试的时候可使用</w:t>
            </w:r>
          </w:p>
          <w:p w14:paraId="21FABCDF" w14:textId="77777777" w:rsidR="00037317" w:rsidRDefault="00037317" w:rsidP="00037317"/>
          <w:p w14:paraId="2B2C743B" w14:textId="77777777" w:rsidR="00037317" w:rsidRDefault="00037317" w:rsidP="00037317"/>
          <w:p w14:paraId="6373BE45" w14:textId="77777777" w:rsidR="00037317" w:rsidRDefault="00037317" w:rsidP="00037317"/>
          <w:p w14:paraId="6A5737CD" w14:textId="77777777" w:rsidR="00037317" w:rsidRDefault="00037317" w:rsidP="00037317"/>
          <w:p w14:paraId="2F04B267" w14:textId="77777777" w:rsidR="00037317" w:rsidRDefault="00037317" w:rsidP="00037317">
            <w:r>
              <w:t xml:space="preserve">    def parse_question(self,response):</w:t>
            </w:r>
          </w:p>
          <w:p w14:paraId="623CE7B7" w14:textId="77777777" w:rsidR="00037317" w:rsidRDefault="00037317" w:rsidP="00037317">
            <w:pPr>
              <w:rPr>
                <w:rFonts w:hint="eastAsia"/>
              </w:rPr>
            </w:pPr>
            <w:r>
              <w:rPr>
                <w:rFonts w:hint="eastAsia"/>
              </w:rPr>
              <w:t xml:space="preserve">        # </w:t>
            </w:r>
            <w:r>
              <w:rPr>
                <w:rFonts w:hint="eastAsia"/>
              </w:rPr>
              <w:t>处理</w:t>
            </w:r>
            <w:r>
              <w:rPr>
                <w:rFonts w:hint="eastAsia"/>
              </w:rPr>
              <w:t xml:space="preserve"> question </w:t>
            </w:r>
            <w:r>
              <w:rPr>
                <w:rFonts w:hint="eastAsia"/>
              </w:rPr>
              <w:t>页面，从页面中提取出具体的</w:t>
            </w:r>
            <w:r>
              <w:rPr>
                <w:rFonts w:hint="eastAsia"/>
              </w:rPr>
              <w:t xml:space="preserve"> question </w:t>
            </w:r>
            <w:r>
              <w:rPr>
                <w:rFonts w:hint="eastAsia"/>
              </w:rPr>
              <w:t>的</w:t>
            </w:r>
            <w:r>
              <w:rPr>
                <w:rFonts w:hint="eastAsia"/>
              </w:rPr>
              <w:t xml:space="preserve"> item </w:t>
            </w:r>
            <w:r>
              <w:rPr>
                <w:rFonts w:hint="eastAsia"/>
              </w:rPr>
              <w:t>字段</w:t>
            </w:r>
          </w:p>
          <w:p w14:paraId="55925090" w14:textId="77777777" w:rsidR="00037317" w:rsidRDefault="00037317" w:rsidP="00037317">
            <w:pPr>
              <w:rPr>
                <w:rFonts w:hint="eastAsia"/>
              </w:rPr>
            </w:pPr>
            <w:r>
              <w:rPr>
                <w:rFonts w:hint="eastAsia"/>
              </w:rPr>
              <w:t xml:space="preserve">        # </w:t>
            </w:r>
            <w:r>
              <w:rPr>
                <w:rFonts w:hint="eastAsia"/>
              </w:rPr>
              <w:t>代码写到这里我们就到</w:t>
            </w:r>
            <w:r>
              <w:rPr>
                <w:rFonts w:hint="eastAsia"/>
              </w:rPr>
              <w:t xml:space="preserve"> items.py </w:t>
            </w:r>
            <w:r>
              <w:rPr>
                <w:rFonts w:hint="eastAsia"/>
              </w:rPr>
              <w:t>把</w:t>
            </w:r>
            <w:r>
              <w:rPr>
                <w:rFonts w:hint="eastAsia"/>
              </w:rPr>
              <w:t xml:space="preserve"> question </w:t>
            </w:r>
            <w:r>
              <w:rPr>
                <w:rFonts w:hint="eastAsia"/>
              </w:rPr>
              <w:t>和</w:t>
            </w:r>
            <w:r>
              <w:rPr>
                <w:rFonts w:hint="eastAsia"/>
              </w:rPr>
              <w:t xml:space="preserve"> answer </w:t>
            </w:r>
            <w:r>
              <w:rPr>
                <w:rFonts w:hint="eastAsia"/>
              </w:rPr>
              <w:t>这两个</w:t>
            </w:r>
            <w:r>
              <w:rPr>
                <w:rFonts w:hint="eastAsia"/>
              </w:rPr>
              <w:t xml:space="preserve"> item </w:t>
            </w:r>
            <w:r>
              <w:rPr>
                <w:rFonts w:hint="eastAsia"/>
              </w:rPr>
              <w:t>都定义好</w:t>
            </w:r>
          </w:p>
          <w:p w14:paraId="69299288" w14:textId="77777777" w:rsidR="00037317" w:rsidRDefault="00037317" w:rsidP="00037317"/>
          <w:p w14:paraId="7AE74CA9" w14:textId="77777777" w:rsidR="00037317" w:rsidRDefault="00037317" w:rsidP="00037317"/>
          <w:p w14:paraId="1674E6C2" w14:textId="77777777" w:rsidR="00037317" w:rsidRDefault="00037317" w:rsidP="00037317">
            <w:pPr>
              <w:rPr>
                <w:rFonts w:hint="eastAsia"/>
              </w:rPr>
            </w:pPr>
            <w:r>
              <w:rPr>
                <w:rFonts w:hint="eastAsia"/>
              </w:rPr>
              <w:t xml:space="preserve">        # </w:t>
            </w:r>
            <w:r>
              <w:rPr>
                <w:rFonts w:hint="eastAsia"/>
              </w:rPr>
              <w:t>知乎新版问答页的标题的用的是</w:t>
            </w:r>
            <w:r>
              <w:rPr>
                <w:rFonts w:hint="eastAsia"/>
              </w:rPr>
              <w:t xml:space="preserve"> h1 </w:t>
            </w:r>
            <w:r>
              <w:rPr>
                <w:rFonts w:hint="eastAsia"/>
              </w:rPr>
              <w:t>标签，</w:t>
            </w:r>
            <w:r>
              <w:rPr>
                <w:rFonts w:hint="eastAsia"/>
              </w:rPr>
              <w:t xml:space="preserve">class </w:t>
            </w:r>
            <w:r>
              <w:rPr>
                <w:rFonts w:hint="eastAsia"/>
              </w:rPr>
              <w:t>为</w:t>
            </w:r>
            <w:r>
              <w:rPr>
                <w:rFonts w:hint="eastAsia"/>
              </w:rPr>
              <w:t xml:space="preserve"> QuestionHeader-title</w:t>
            </w:r>
            <w:r>
              <w:rPr>
                <w:rFonts w:hint="eastAsia"/>
              </w:rPr>
              <w:t>，而这个</w:t>
            </w:r>
            <w:r>
              <w:rPr>
                <w:rFonts w:hint="eastAsia"/>
              </w:rPr>
              <w:t xml:space="preserve"> class </w:t>
            </w:r>
            <w:r>
              <w:rPr>
                <w:rFonts w:hint="eastAsia"/>
              </w:rPr>
              <w:t>的值在老版本是没有的</w:t>
            </w:r>
          </w:p>
          <w:p w14:paraId="1DC56197" w14:textId="77777777" w:rsidR="00037317" w:rsidRDefault="00037317" w:rsidP="00037317">
            <w:pPr>
              <w:rPr>
                <w:rFonts w:hint="eastAsia"/>
              </w:rPr>
            </w:pPr>
            <w:r>
              <w:rPr>
                <w:rFonts w:hint="eastAsia"/>
              </w:rPr>
              <w:t xml:space="preserve">        # </w:t>
            </w:r>
            <w:r>
              <w:rPr>
                <w:rFonts w:hint="eastAsia"/>
              </w:rPr>
              <w:t>所以可以通过搜索</w:t>
            </w:r>
            <w:r>
              <w:rPr>
                <w:rFonts w:hint="eastAsia"/>
              </w:rPr>
              <w:t xml:space="preserve"> url </w:t>
            </w:r>
            <w:r>
              <w:rPr>
                <w:rFonts w:hint="eastAsia"/>
              </w:rPr>
              <w:t>返回来的文本是否包含</w:t>
            </w:r>
            <w:r>
              <w:rPr>
                <w:rFonts w:hint="eastAsia"/>
              </w:rPr>
              <w:t xml:space="preserve"> QuestionHeader-title </w:t>
            </w:r>
            <w:r>
              <w:rPr>
                <w:rFonts w:hint="eastAsia"/>
              </w:rPr>
              <w:t>来判断是新版本还是老版本</w:t>
            </w:r>
          </w:p>
          <w:p w14:paraId="383DB1C7" w14:textId="77777777" w:rsidR="00037317" w:rsidRDefault="00037317" w:rsidP="00037317">
            <w:r>
              <w:t xml:space="preserve">        if "QuestionHeader-title" in response.text:</w:t>
            </w:r>
          </w:p>
          <w:p w14:paraId="31D9E38E" w14:textId="77777777" w:rsidR="00037317" w:rsidRDefault="00037317" w:rsidP="00037317">
            <w:pPr>
              <w:rPr>
                <w:rFonts w:hint="eastAsia"/>
              </w:rPr>
            </w:pPr>
            <w:r>
              <w:rPr>
                <w:rFonts w:hint="eastAsia"/>
              </w:rPr>
              <w:t xml:space="preserve">            # </w:t>
            </w:r>
            <w:r>
              <w:rPr>
                <w:rFonts w:hint="eastAsia"/>
              </w:rPr>
              <w:t>处理新版本</w:t>
            </w:r>
          </w:p>
          <w:p w14:paraId="0EFB8446" w14:textId="77777777" w:rsidR="00037317" w:rsidRDefault="00037317" w:rsidP="00037317">
            <w:pPr>
              <w:rPr>
                <w:rFonts w:hint="eastAsia"/>
              </w:rPr>
            </w:pPr>
            <w:r>
              <w:rPr>
                <w:rFonts w:hint="eastAsia"/>
              </w:rPr>
              <w:t xml:space="preserve">            # </w:t>
            </w:r>
            <w:r>
              <w:rPr>
                <w:rFonts w:hint="eastAsia"/>
              </w:rPr>
              <w:t>从</w:t>
            </w:r>
            <w:r>
              <w:rPr>
                <w:rFonts w:hint="eastAsia"/>
              </w:rPr>
              <w:t xml:space="preserve"> url </w:t>
            </w:r>
            <w:r>
              <w:rPr>
                <w:rFonts w:hint="eastAsia"/>
              </w:rPr>
              <w:t>里面匹配出</w:t>
            </w:r>
            <w:r>
              <w:rPr>
                <w:rFonts w:hint="eastAsia"/>
              </w:rPr>
              <w:t xml:space="preserve"> question </w:t>
            </w:r>
            <w:r>
              <w:rPr>
                <w:rFonts w:hint="eastAsia"/>
              </w:rPr>
              <w:t>的</w:t>
            </w:r>
            <w:r>
              <w:rPr>
                <w:rFonts w:hint="eastAsia"/>
              </w:rPr>
              <w:t xml:space="preserve"> id </w:t>
            </w:r>
            <w:r>
              <w:rPr>
                <w:rFonts w:hint="eastAsia"/>
              </w:rPr>
              <w:t>值</w:t>
            </w:r>
            <w:r>
              <w:rPr>
                <w:rFonts w:hint="eastAsia"/>
              </w:rPr>
              <w:t xml:space="preserve"> </w:t>
            </w:r>
            <w:r>
              <w:rPr>
                <w:rFonts w:hint="eastAsia"/>
              </w:rPr>
              <w:t>即</w:t>
            </w:r>
            <w:r>
              <w:rPr>
                <w:rFonts w:hint="eastAsia"/>
              </w:rPr>
              <w:t xml:space="preserve"> parse </w:t>
            </w:r>
            <w:r>
              <w:rPr>
                <w:rFonts w:hint="eastAsia"/>
              </w:rPr>
              <w:t>函数中的</w:t>
            </w:r>
            <w:r>
              <w:rPr>
                <w:rFonts w:hint="eastAsia"/>
              </w:rPr>
              <w:t xml:space="preserve"> question_id = match_obj.group(2)</w:t>
            </w:r>
          </w:p>
          <w:p w14:paraId="620E220E" w14:textId="77777777" w:rsidR="00037317" w:rsidRDefault="00037317" w:rsidP="00037317">
            <w:pPr>
              <w:rPr>
                <w:rFonts w:hint="eastAsia"/>
              </w:rPr>
            </w:pPr>
            <w:r>
              <w:rPr>
                <w:rFonts w:hint="eastAsia"/>
              </w:rPr>
              <w:t xml:space="preserve">            # </w:t>
            </w:r>
            <w:r>
              <w:rPr>
                <w:rFonts w:hint="eastAsia"/>
              </w:rPr>
              <w:t>当然也可以像</w:t>
            </w:r>
            <w:r>
              <w:rPr>
                <w:rFonts w:hint="eastAsia"/>
              </w:rPr>
              <w:t xml:space="preserve"> jobbole.py </w:t>
            </w:r>
            <w:r>
              <w:rPr>
                <w:rFonts w:hint="eastAsia"/>
              </w:rPr>
              <w:t>中的</w:t>
            </w:r>
            <w:r>
              <w:rPr>
                <w:rFonts w:hint="eastAsia"/>
              </w:rPr>
              <w:t xml:space="preserve"> meta={"front_image_url": image_url} </w:t>
            </w:r>
            <w:r>
              <w:rPr>
                <w:rFonts w:hint="eastAsia"/>
              </w:rPr>
              <w:t>中</w:t>
            </w:r>
            <w:r>
              <w:rPr>
                <w:rFonts w:hint="eastAsia"/>
              </w:rPr>
              <w:t xml:space="preserve"> meta </w:t>
            </w:r>
            <w:r>
              <w:rPr>
                <w:rFonts w:hint="eastAsia"/>
              </w:rPr>
              <w:t>方式传递</w:t>
            </w:r>
            <w:r>
              <w:rPr>
                <w:rFonts w:hint="eastAsia"/>
              </w:rPr>
              <w:t xml:space="preserve"> question </w:t>
            </w:r>
            <w:r>
              <w:rPr>
                <w:rFonts w:hint="eastAsia"/>
              </w:rPr>
              <w:t>的</w:t>
            </w:r>
            <w:r>
              <w:rPr>
                <w:rFonts w:hint="eastAsia"/>
              </w:rPr>
              <w:t xml:space="preserve"> id </w:t>
            </w:r>
            <w:r>
              <w:rPr>
                <w:rFonts w:hint="eastAsia"/>
              </w:rPr>
              <w:t>值</w:t>
            </w:r>
          </w:p>
          <w:p w14:paraId="533D6EDE" w14:textId="77777777" w:rsidR="00037317" w:rsidRDefault="00037317" w:rsidP="00037317">
            <w:r>
              <w:t xml:space="preserve">            match_obj = re.match("(.*zhihu.com/question/(\d+))(/answer|$).*", response.url)</w:t>
            </w:r>
          </w:p>
          <w:p w14:paraId="76D3172F" w14:textId="77777777" w:rsidR="00037317" w:rsidRDefault="00037317" w:rsidP="00037317">
            <w:r>
              <w:t xml:space="preserve">            if match_obj:</w:t>
            </w:r>
          </w:p>
          <w:p w14:paraId="1B2D4C6E" w14:textId="77777777" w:rsidR="00037317" w:rsidRDefault="00037317" w:rsidP="00037317">
            <w:pPr>
              <w:rPr>
                <w:rFonts w:hint="eastAsia"/>
              </w:rPr>
            </w:pPr>
            <w:r>
              <w:rPr>
                <w:rFonts w:hint="eastAsia"/>
              </w:rPr>
              <w:t xml:space="preserve">                question_id = int(match_obj.group(2)) # </w:t>
            </w:r>
            <w:r>
              <w:rPr>
                <w:rFonts w:hint="eastAsia"/>
              </w:rPr>
              <w:t>转换成</w:t>
            </w:r>
            <w:r>
              <w:rPr>
                <w:rFonts w:hint="eastAsia"/>
              </w:rPr>
              <w:t xml:space="preserve"> int </w:t>
            </w:r>
            <w:r>
              <w:rPr>
                <w:rFonts w:hint="eastAsia"/>
              </w:rPr>
              <w:t>类型</w:t>
            </w:r>
          </w:p>
          <w:p w14:paraId="33D9D03C" w14:textId="77777777" w:rsidR="00037317" w:rsidRDefault="00037317" w:rsidP="00037317"/>
          <w:p w14:paraId="46165115" w14:textId="77777777" w:rsidR="00037317" w:rsidRDefault="00037317" w:rsidP="00037317"/>
          <w:p w14:paraId="613170D0" w14:textId="77777777" w:rsidR="00037317" w:rsidRDefault="00037317" w:rsidP="00037317">
            <w:r>
              <w:t xml:space="preserve">            item_loader = ItemLoader(item = ZhihuQuestionItem(), response = response)</w:t>
            </w:r>
          </w:p>
          <w:p w14:paraId="40C1C1C4" w14:textId="77777777" w:rsidR="00037317" w:rsidRDefault="00037317" w:rsidP="00037317">
            <w:r>
              <w:t xml:space="preserve">            item_loader.add_css("title", "h1.QuestionHeader-title::text")</w:t>
            </w:r>
          </w:p>
          <w:p w14:paraId="64334CC0" w14:textId="77777777" w:rsidR="00037317" w:rsidRDefault="00037317" w:rsidP="00037317">
            <w:r>
              <w:t xml:space="preserve">            item_loader.add_css("content", ".QuestionHeader-detail")</w:t>
            </w:r>
          </w:p>
          <w:p w14:paraId="1F1445B5" w14:textId="77777777" w:rsidR="00037317" w:rsidRDefault="00037317" w:rsidP="00037317">
            <w:r>
              <w:t xml:space="preserve">            item_loader.add_value("url", response.url)</w:t>
            </w:r>
          </w:p>
          <w:p w14:paraId="67C2F011" w14:textId="77777777" w:rsidR="00037317" w:rsidRDefault="00037317" w:rsidP="00037317">
            <w:r>
              <w:t xml:space="preserve">            item_loader.add_value("zhihu_id", question_id)</w:t>
            </w:r>
          </w:p>
          <w:p w14:paraId="3C80A8AC" w14:textId="77777777" w:rsidR="00037317" w:rsidRDefault="00037317" w:rsidP="00037317">
            <w:r>
              <w:t xml:space="preserve">            item_loader.add_css("answer_num", ".List-headerText span::text")</w:t>
            </w:r>
          </w:p>
          <w:p w14:paraId="2ED3A8ED" w14:textId="77777777" w:rsidR="00037317" w:rsidRDefault="00037317" w:rsidP="00037317">
            <w:r>
              <w:t xml:space="preserve">            item_loader.add_css("comments_num", ".QuestionHeader-actions button::text")</w:t>
            </w:r>
          </w:p>
          <w:p w14:paraId="090448CB" w14:textId="77777777" w:rsidR="00037317" w:rsidRDefault="00037317" w:rsidP="00037317">
            <w:pPr>
              <w:rPr>
                <w:rFonts w:hint="eastAsia"/>
              </w:rPr>
            </w:pPr>
            <w:r>
              <w:rPr>
                <w:rFonts w:hint="eastAsia"/>
              </w:rPr>
              <w:t xml:space="preserve">            # </w:t>
            </w:r>
            <w:r>
              <w:rPr>
                <w:rFonts w:hint="eastAsia"/>
              </w:rPr>
              <w:t>关注数</w:t>
            </w:r>
            <w:r>
              <w:rPr>
                <w:rFonts w:hint="eastAsia"/>
              </w:rPr>
              <w:t xml:space="preserve"> </w:t>
            </w:r>
            <w:r>
              <w:rPr>
                <w:rFonts w:hint="eastAsia"/>
              </w:rPr>
              <w:t>和</w:t>
            </w:r>
            <w:r>
              <w:rPr>
                <w:rFonts w:hint="eastAsia"/>
              </w:rPr>
              <w:t xml:space="preserve"> </w:t>
            </w:r>
            <w:r>
              <w:rPr>
                <w:rFonts w:hint="eastAsia"/>
              </w:rPr>
              <w:t>浏览数</w:t>
            </w:r>
            <w:r>
              <w:rPr>
                <w:rFonts w:hint="eastAsia"/>
              </w:rPr>
              <w:t xml:space="preserve"> </w:t>
            </w:r>
            <w:r>
              <w:rPr>
                <w:rFonts w:hint="eastAsia"/>
              </w:rPr>
              <w:t>是相同的提取规则，所以后面要通过数组操作把它们分别提取出来</w:t>
            </w:r>
          </w:p>
          <w:p w14:paraId="04694C2C" w14:textId="77777777" w:rsidR="00037317" w:rsidRDefault="00037317" w:rsidP="00037317">
            <w:r>
              <w:t xml:space="preserve">            item_loader.add_css("watch_user_num", ".NumberBoard-value::text")</w:t>
            </w:r>
          </w:p>
          <w:p w14:paraId="569BDED8" w14:textId="77777777" w:rsidR="00037317" w:rsidRDefault="00037317" w:rsidP="00037317">
            <w:r>
              <w:t xml:space="preserve">            item_loader.add_css("topics", ".QuestionHeader-topics .Popover div::text")</w:t>
            </w:r>
          </w:p>
          <w:p w14:paraId="34C0DA6A" w14:textId="77777777" w:rsidR="00037317" w:rsidRDefault="00037317" w:rsidP="00037317"/>
          <w:p w14:paraId="6587D518" w14:textId="77777777" w:rsidR="00037317" w:rsidRDefault="00037317" w:rsidP="00037317"/>
          <w:p w14:paraId="2706E997" w14:textId="77777777" w:rsidR="00037317" w:rsidRDefault="00037317" w:rsidP="00037317">
            <w:r>
              <w:t xml:space="preserve">            question_item = item_loader.load_item()</w:t>
            </w:r>
          </w:p>
          <w:p w14:paraId="4F3C0099" w14:textId="77777777" w:rsidR="00037317" w:rsidRDefault="00037317" w:rsidP="00037317">
            <w:r>
              <w:t xml:space="preserve">        else:</w:t>
            </w:r>
          </w:p>
          <w:p w14:paraId="4BEFD701" w14:textId="77777777" w:rsidR="00037317" w:rsidRDefault="00037317" w:rsidP="00037317">
            <w:pPr>
              <w:rPr>
                <w:rFonts w:hint="eastAsia"/>
              </w:rPr>
            </w:pPr>
            <w:r>
              <w:rPr>
                <w:rFonts w:hint="eastAsia"/>
              </w:rPr>
              <w:t xml:space="preserve">            # </w:t>
            </w:r>
            <w:r>
              <w:rPr>
                <w:rFonts w:hint="eastAsia"/>
              </w:rPr>
              <w:t>处理老版本</w:t>
            </w:r>
          </w:p>
          <w:p w14:paraId="4B183102" w14:textId="77777777" w:rsidR="00037317" w:rsidRDefault="00037317" w:rsidP="00037317">
            <w:r>
              <w:t xml:space="preserve">            match_obj = re.match("(.*zhihu.com/question/(\d+))(/answer|$).*", response.url)</w:t>
            </w:r>
          </w:p>
          <w:p w14:paraId="7A1CE5ED" w14:textId="77777777" w:rsidR="00037317" w:rsidRDefault="00037317" w:rsidP="00037317">
            <w:r>
              <w:t xml:space="preserve">            if match_obj:</w:t>
            </w:r>
          </w:p>
          <w:p w14:paraId="41ADAAE3" w14:textId="77777777" w:rsidR="00037317" w:rsidRDefault="00037317" w:rsidP="00037317">
            <w:r>
              <w:t xml:space="preserve">                question_id = int(match_obj.group(2))</w:t>
            </w:r>
          </w:p>
          <w:p w14:paraId="3E818E9F" w14:textId="77777777" w:rsidR="00037317" w:rsidRDefault="00037317" w:rsidP="00037317"/>
          <w:p w14:paraId="0B494088" w14:textId="77777777" w:rsidR="00037317" w:rsidRDefault="00037317" w:rsidP="00037317"/>
          <w:p w14:paraId="143D61EC" w14:textId="77777777" w:rsidR="00037317" w:rsidRDefault="00037317" w:rsidP="00037317">
            <w:r>
              <w:t xml:space="preserve">            item_loader = ItemLoader(item = ZhihuQuestionItem(), response = response)</w:t>
            </w:r>
          </w:p>
          <w:p w14:paraId="11E25D46" w14:textId="77777777" w:rsidR="00037317" w:rsidRDefault="00037317" w:rsidP="00037317">
            <w:r>
              <w:t xml:space="preserve">            # item_loader.add_css("title", ".zh-question-title h2 a::text")</w:t>
            </w:r>
          </w:p>
          <w:p w14:paraId="3421054C" w14:textId="77777777" w:rsidR="00037317" w:rsidRDefault="00037317" w:rsidP="00037317">
            <w:pPr>
              <w:rPr>
                <w:rFonts w:hint="eastAsia"/>
              </w:rPr>
            </w:pPr>
            <w:r>
              <w:rPr>
                <w:rFonts w:hint="eastAsia"/>
              </w:rPr>
              <w:t xml:space="preserve">            # </w:t>
            </w:r>
            <w:r>
              <w:rPr>
                <w:rFonts w:hint="eastAsia"/>
              </w:rPr>
              <w:t>由于</w:t>
            </w:r>
            <w:r>
              <w:rPr>
                <w:rFonts w:hint="eastAsia"/>
              </w:rPr>
              <w:t xml:space="preserve"> css </w:t>
            </w:r>
            <w:r>
              <w:rPr>
                <w:rFonts w:hint="eastAsia"/>
              </w:rPr>
              <w:t>选择器没有</w:t>
            </w:r>
            <w:r>
              <w:rPr>
                <w:rFonts w:hint="eastAsia"/>
              </w:rPr>
              <w:t xml:space="preserve"> | </w:t>
            </w:r>
            <w:r>
              <w:rPr>
                <w:rFonts w:hint="eastAsia"/>
              </w:rPr>
              <w:t>这个或选择器，所以使用</w:t>
            </w:r>
            <w:r>
              <w:rPr>
                <w:rFonts w:hint="eastAsia"/>
              </w:rPr>
              <w:t xml:space="preserve"> xpath </w:t>
            </w:r>
            <w:r>
              <w:rPr>
                <w:rFonts w:hint="eastAsia"/>
              </w:rPr>
              <w:t>选择器来提取</w:t>
            </w:r>
          </w:p>
          <w:p w14:paraId="71D4F74B" w14:textId="77777777" w:rsidR="00037317" w:rsidRDefault="00037317" w:rsidP="00037317">
            <w:r>
              <w:t xml:space="preserve">            item_loader.add_xpath("title", "//*[@id='zh-question-title']/h2/a/text()|//*[@id='zh-question-title']/h2/span/text()")</w:t>
            </w:r>
          </w:p>
          <w:p w14:paraId="121FEB6A" w14:textId="77777777" w:rsidR="00037317" w:rsidRDefault="00037317" w:rsidP="00037317">
            <w:r>
              <w:t xml:space="preserve">            item_loader.add_css("content", "#zh-question-detail")</w:t>
            </w:r>
          </w:p>
          <w:p w14:paraId="6D96FC06" w14:textId="77777777" w:rsidR="00037317" w:rsidRDefault="00037317" w:rsidP="00037317">
            <w:r>
              <w:t xml:space="preserve">            item_loader.add_value("url", response.url)</w:t>
            </w:r>
          </w:p>
          <w:p w14:paraId="544F6D10" w14:textId="77777777" w:rsidR="00037317" w:rsidRDefault="00037317" w:rsidP="00037317">
            <w:r>
              <w:t xml:space="preserve">            item_loader.add_value("zhihu_id", question_id)</w:t>
            </w:r>
          </w:p>
          <w:p w14:paraId="0617D476" w14:textId="77777777" w:rsidR="00037317" w:rsidRDefault="00037317" w:rsidP="00037317">
            <w:r>
              <w:t xml:space="preserve">            item_loader.add_css("answer_num", "#zh-question-answer-num::text")</w:t>
            </w:r>
          </w:p>
          <w:p w14:paraId="5B3E5795" w14:textId="77777777" w:rsidR="00037317" w:rsidRDefault="00037317" w:rsidP="00037317">
            <w:r>
              <w:t xml:space="preserve">            item_loader.add_css("comments_num", "#zh-question-meta-wrap a[name='addcomment']::text")</w:t>
            </w:r>
          </w:p>
          <w:p w14:paraId="01B2C91F" w14:textId="77777777" w:rsidR="00037317" w:rsidRDefault="00037317" w:rsidP="00037317">
            <w:r>
              <w:t xml:space="preserve">            # item_loader.add_css("watch_user_num", "#zh-question-</w:t>
            </w:r>
            <w:r>
              <w:lastRenderedPageBreak/>
              <w:t>side-header-wrap::text")</w:t>
            </w:r>
          </w:p>
          <w:p w14:paraId="42DA6382" w14:textId="77777777" w:rsidR="00037317" w:rsidRDefault="00037317" w:rsidP="00037317">
            <w:r>
              <w:t xml:space="preserve">            item_loader.add_xpath("watch_user_num", "//*[@id='zh-question-side-header-wrap']/text()|//*[@class='zh-question-followers-sidebar']/div/a/strong/text()")</w:t>
            </w:r>
          </w:p>
          <w:p w14:paraId="4F284360" w14:textId="77777777" w:rsidR="00037317" w:rsidRDefault="00037317" w:rsidP="00037317">
            <w:r>
              <w:t xml:space="preserve">            item_loader.add_css("topics", ".zm-tag-editor-labels a::text")</w:t>
            </w:r>
          </w:p>
          <w:p w14:paraId="56AD9FDA" w14:textId="77777777" w:rsidR="00037317" w:rsidRDefault="00037317" w:rsidP="00037317"/>
          <w:p w14:paraId="5DDA5033" w14:textId="77777777" w:rsidR="00037317" w:rsidRDefault="00037317" w:rsidP="00037317"/>
          <w:p w14:paraId="1B43A4D9" w14:textId="77777777" w:rsidR="00037317" w:rsidRDefault="00037317" w:rsidP="00037317">
            <w:r>
              <w:t xml:space="preserve">            question_item = item_loader.load_item()</w:t>
            </w:r>
          </w:p>
          <w:p w14:paraId="0D17D707" w14:textId="77777777" w:rsidR="00037317" w:rsidRDefault="00037317" w:rsidP="00037317">
            <w:pPr>
              <w:rPr>
                <w:rFonts w:hint="eastAsia"/>
              </w:rPr>
            </w:pPr>
            <w:r>
              <w:rPr>
                <w:rFonts w:hint="eastAsia"/>
              </w:rPr>
              <w:t xml:space="preserve">        # format(question_id, 20, 0) question_id </w:t>
            </w:r>
            <w:r>
              <w:rPr>
                <w:rFonts w:hint="eastAsia"/>
              </w:rPr>
              <w:t>对应的</w:t>
            </w:r>
            <w:r>
              <w:rPr>
                <w:rFonts w:hint="eastAsia"/>
              </w:rPr>
              <w:t xml:space="preserve"> answer </w:t>
            </w:r>
            <w:r>
              <w:rPr>
                <w:rFonts w:hint="eastAsia"/>
              </w:rPr>
              <w:t>从</w:t>
            </w:r>
            <w:r>
              <w:rPr>
                <w:rFonts w:hint="eastAsia"/>
              </w:rPr>
              <w:t xml:space="preserve"> 0 </w:t>
            </w:r>
            <w:r>
              <w:rPr>
                <w:rFonts w:hint="eastAsia"/>
              </w:rPr>
              <w:t>开始取，每次取</w:t>
            </w:r>
            <w:r>
              <w:rPr>
                <w:rFonts w:hint="eastAsia"/>
              </w:rPr>
              <w:t xml:space="preserve"> 20 </w:t>
            </w:r>
            <w:r>
              <w:rPr>
                <w:rFonts w:hint="eastAsia"/>
              </w:rPr>
              <w:t>条</w:t>
            </w:r>
          </w:p>
          <w:p w14:paraId="66A0D1E0" w14:textId="77777777" w:rsidR="00037317" w:rsidRDefault="00037317" w:rsidP="00037317">
            <w:pPr>
              <w:rPr>
                <w:rFonts w:hint="eastAsia"/>
              </w:rPr>
            </w:pPr>
            <w:r>
              <w:rPr>
                <w:rFonts w:hint="eastAsia"/>
              </w:rPr>
              <w:t xml:space="preserve">        # </w:t>
            </w:r>
            <w:r>
              <w:rPr>
                <w:rFonts w:hint="eastAsia"/>
              </w:rPr>
              <w:t>要注意与</w:t>
            </w:r>
            <w:r>
              <w:rPr>
                <w:rFonts w:hint="eastAsia"/>
              </w:rPr>
              <w:t xml:space="preserve"> start_answer_url </w:t>
            </w:r>
            <w:r>
              <w:rPr>
                <w:rFonts w:hint="eastAsia"/>
              </w:rPr>
              <w:t>中的参数顺序一一对应</w:t>
            </w:r>
          </w:p>
          <w:p w14:paraId="42A07044" w14:textId="77777777" w:rsidR="00037317" w:rsidRDefault="00037317" w:rsidP="00037317">
            <w:r>
              <w:t xml:space="preserve">        yield scrapy.Request(self.start_answer_url.format(question_id, 20, 0), headers = self.headers, callback = self.parse_answer)</w:t>
            </w:r>
          </w:p>
          <w:p w14:paraId="1FFFBE24" w14:textId="77777777" w:rsidR="00037317" w:rsidRDefault="00037317" w:rsidP="00037317">
            <w:pPr>
              <w:rPr>
                <w:rFonts w:hint="eastAsia"/>
              </w:rPr>
            </w:pPr>
            <w:r>
              <w:rPr>
                <w:rFonts w:hint="eastAsia"/>
              </w:rPr>
              <w:t xml:space="preserve">        yield question_item # </w:t>
            </w:r>
            <w:r>
              <w:rPr>
                <w:rFonts w:hint="eastAsia"/>
              </w:rPr>
              <w:t>到这里就把</w:t>
            </w:r>
            <w:r>
              <w:rPr>
                <w:rFonts w:hint="eastAsia"/>
              </w:rPr>
              <w:t xml:space="preserve"> question_item </w:t>
            </w:r>
            <w:r>
              <w:rPr>
                <w:rFonts w:hint="eastAsia"/>
              </w:rPr>
              <w:t>交给</w:t>
            </w:r>
            <w:r>
              <w:rPr>
                <w:rFonts w:hint="eastAsia"/>
              </w:rPr>
              <w:t xml:space="preserve"> pipeline </w:t>
            </w:r>
            <w:r>
              <w:rPr>
                <w:rFonts w:hint="eastAsia"/>
              </w:rPr>
              <w:t>处理了</w:t>
            </w:r>
          </w:p>
          <w:p w14:paraId="312E31F6" w14:textId="77777777" w:rsidR="00037317" w:rsidRDefault="00037317" w:rsidP="00037317">
            <w:pPr>
              <w:rPr>
                <w:rFonts w:hint="eastAsia"/>
              </w:rPr>
            </w:pPr>
            <w:r>
              <w:rPr>
                <w:rFonts w:hint="eastAsia"/>
              </w:rPr>
              <w:t xml:space="preserve">        # </w:t>
            </w:r>
            <w:r>
              <w:rPr>
                <w:rFonts w:hint="eastAsia"/>
              </w:rPr>
              <w:t>代码调试不同的</w:t>
            </w:r>
            <w:r>
              <w:rPr>
                <w:rFonts w:hint="eastAsia"/>
              </w:rPr>
              <w:t xml:space="preserve"> item </w:t>
            </w:r>
            <w:r>
              <w:rPr>
                <w:rFonts w:hint="eastAsia"/>
              </w:rPr>
              <w:t>的时候可以把没调试的</w:t>
            </w:r>
            <w:r>
              <w:rPr>
                <w:rFonts w:hint="eastAsia"/>
              </w:rPr>
              <w:t xml:space="preserve"> yield item </w:t>
            </w:r>
            <w:r>
              <w:rPr>
                <w:rFonts w:hint="eastAsia"/>
              </w:rPr>
              <w:t>注释掉</w:t>
            </w:r>
          </w:p>
          <w:p w14:paraId="543F7DC3" w14:textId="77777777" w:rsidR="00037317" w:rsidRDefault="00037317" w:rsidP="00037317"/>
          <w:p w14:paraId="22C8820D" w14:textId="77777777" w:rsidR="00037317" w:rsidRDefault="00037317" w:rsidP="00037317"/>
          <w:p w14:paraId="0131E8E5" w14:textId="77777777" w:rsidR="00037317" w:rsidRDefault="00037317" w:rsidP="00037317">
            <w:r>
              <w:t xml:space="preserve">        """</w:t>
            </w:r>
          </w:p>
          <w:p w14:paraId="72C04732" w14:textId="77777777" w:rsidR="00037317" w:rsidRDefault="00037317" w:rsidP="00037317">
            <w:pPr>
              <w:rPr>
                <w:rFonts w:hint="eastAsia"/>
              </w:rPr>
            </w:pPr>
            <w:r>
              <w:rPr>
                <w:rFonts w:hint="eastAsia"/>
              </w:rPr>
              <w:t xml:space="preserve">        # </w:t>
            </w:r>
            <w:r>
              <w:rPr>
                <w:rFonts w:hint="eastAsia"/>
              </w:rPr>
              <w:t>在</w:t>
            </w:r>
            <w:r>
              <w:rPr>
                <w:rFonts w:hint="eastAsia"/>
              </w:rPr>
              <w:t xml:space="preserve"> parse_question </w:t>
            </w:r>
            <w:r>
              <w:rPr>
                <w:rFonts w:hint="eastAsia"/>
              </w:rPr>
              <w:t>也可以加入以下代码来对</w:t>
            </w:r>
            <w:r>
              <w:rPr>
                <w:rFonts w:hint="eastAsia"/>
              </w:rPr>
              <w:t xml:space="preserve"> question </w:t>
            </w:r>
            <w:r>
              <w:rPr>
                <w:rFonts w:hint="eastAsia"/>
              </w:rPr>
              <w:t>页面的</w:t>
            </w:r>
            <w:r>
              <w:rPr>
                <w:rFonts w:hint="eastAsia"/>
              </w:rPr>
              <w:t xml:space="preserve"> url </w:t>
            </w:r>
            <w:r>
              <w:rPr>
                <w:rFonts w:hint="eastAsia"/>
              </w:rPr>
              <w:t>进行提取</w:t>
            </w:r>
          </w:p>
          <w:p w14:paraId="5578373C" w14:textId="77777777" w:rsidR="00037317" w:rsidRDefault="00037317" w:rsidP="00037317">
            <w:pPr>
              <w:rPr>
                <w:rFonts w:hint="eastAsia"/>
              </w:rPr>
            </w:pPr>
            <w:r>
              <w:rPr>
                <w:rFonts w:hint="eastAsia"/>
              </w:rPr>
              <w:t xml:space="preserve">        # </w:t>
            </w:r>
            <w:r>
              <w:rPr>
                <w:rFonts w:hint="eastAsia"/>
              </w:rPr>
              <w:t>这里没加上是想让代码的逻辑更清晰</w:t>
            </w:r>
          </w:p>
          <w:p w14:paraId="7FEBD7BA" w14:textId="77777777" w:rsidR="00037317" w:rsidRDefault="00037317" w:rsidP="00037317">
            <w:r>
              <w:t xml:space="preserve">        all_urls = response.css("a::attr(href)").extract()</w:t>
            </w:r>
          </w:p>
          <w:p w14:paraId="15C00018" w14:textId="77777777" w:rsidR="00037317" w:rsidRDefault="00037317" w:rsidP="00037317">
            <w:r>
              <w:t xml:space="preserve">        all_urls = [parse.urljoin(response.url,url) for url in all_urls]</w:t>
            </w:r>
          </w:p>
          <w:p w14:paraId="01D06693" w14:textId="77777777" w:rsidR="00037317" w:rsidRDefault="00037317" w:rsidP="00037317">
            <w:r>
              <w:t xml:space="preserve">        all_urls = filter(lambda url:True if url.startswith("https") else False,all_urls)</w:t>
            </w:r>
          </w:p>
          <w:p w14:paraId="32FBBE50" w14:textId="77777777" w:rsidR="00037317" w:rsidRDefault="00037317" w:rsidP="00037317">
            <w:r>
              <w:t xml:space="preserve">        for url in all_urls:</w:t>
            </w:r>
          </w:p>
          <w:p w14:paraId="7EC0E3A5" w14:textId="77777777" w:rsidR="00037317" w:rsidRDefault="00037317" w:rsidP="00037317">
            <w:r>
              <w:t xml:space="preserve">            match_obj = re.match("(.*zhihu.com/question/(\d+))($|/answer).*",url)</w:t>
            </w:r>
          </w:p>
          <w:p w14:paraId="48EA26F4" w14:textId="77777777" w:rsidR="00037317" w:rsidRDefault="00037317" w:rsidP="00037317">
            <w:r>
              <w:t xml:space="preserve">            if match_obj:</w:t>
            </w:r>
          </w:p>
          <w:p w14:paraId="59E53BC6" w14:textId="77777777" w:rsidR="00037317" w:rsidRDefault="00037317" w:rsidP="00037317">
            <w:r>
              <w:t xml:space="preserve">                request_url = match_obj.group(1)</w:t>
            </w:r>
          </w:p>
          <w:p w14:paraId="4A3312AA" w14:textId="77777777" w:rsidR="00037317" w:rsidRDefault="00037317" w:rsidP="00037317">
            <w:r>
              <w:t xml:space="preserve">                yield scrapy.Request(request_url,headers = self.headers,callback = self.parse_question)</w:t>
            </w:r>
          </w:p>
          <w:p w14:paraId="245FE7A4" w14:textId="77777777" w:rsidR="00037317" w:rsidRDefault="00037317" w:rsidP="00037317">
            <w:r>
              <w:t xml:space="preserve">            else:</w:t>
            </w:r>
          </w:p>
          <w:p w14:paraId="0E4636ED" w14:textId="77777777" w:rsidR="00037317" w:rsidRDefault="00037317" w:rsidP="00037317">
            <w:r>
              <w:t xml:space="preserve">                yield scrapy.Request(url, headers = self.headers, callback = self.parse)</w:t>
            </w:r>
          </w:p>
          <w:p w14:paraId="36B5EC5A" w14:textId="77777777" w:rsidR="00037317" w:rsidRDefault="00037317" w:rsidP="00037317">
            <w:r>
              <w:t xml:space="preserve">        """</w:t>
            </w:r>
          </w:p>
          <w:p w14:paraId="7C3912C1" w14:textId="77777777" w:rsidR="00037317" w:rsidRDefault="00037317" w:rsidP="00037317"/>
          <w:p w14:paraId="3491830E" w14:textId="77777777" w:rsidR="00037317" w:rsidRDefault="00037317" w:rsidP="00037317"/>
          <w:p w14:paraId="4D5D7D30" w14:textId="77777777" w:rsidR="00037317" w:rsidRDefault="00037317" w:rsidP="00037317">
            <w:r>
              <w:t xml:space="preserve">    def parse_answer(self,response):</w:t>
            </w:r>
          </w:p>
          <w:p w14:paraId="169870C2" w14:textId="77777777" w:rsidR="00037317" w:rsidRDefault="00037317" w:rsidP="00037317">
            <w:pPr>
              <w:rPr>
                <w:rFonts w:hint="eastAsia"/>
              </w:rPr>
            </w:pPr>
            <w:r>
              <w:rPr>
                <w:rFonts w:hint="eastAsia"/>
              </w:rPr>
              <w:t xml:space="preserve">        # </w:t>
            </w:r>
            <w:r>
              <w:rPr>
                <w:rFonts w:hint="eastAsia"/>
              </w:rPr>
              <w:t>处理</w:t>
            </w:r>
            <w:r>
              <w:rPr>
                <w:rFonts w:hint="eastAsia"/>
              </w:rPr>
              <w:t xml:space="preserve"> question </w:t>
            </w:r>
            <w:r>
              <w:rPr>
                <w:rFonts w:hint="eastAsia"/>
              </w:rPr>
              <w:t>的</w:t>
            </w:r>
            <w:r>
              <w:rPr>
                <w:rFonts w:hint="eastAsia"/>
              </w:rPr>
              <w:t xml:space="preserve"> answer</w:t>
            </w:r>
          </w:p>
          <w:p w14:paraId="712A7F8A" w14:textId="77777777" w:rsidR="00037317" w:rsidRDefault="00037317" w:rsidP="00037317">
            <w:r>
              <w:lastRenderedPageBreak/>
              <w:t xml:space="preserve">        answer_json = json.loads(response.text)</w:t>
            </w:r>
          </w:p>
          <w:p w14:paraId="066BD2C3" w14:textId="77777777" w:rsidR="00037317" w:rsidRDefault="00037317" w:rsidP="00037317">
            <w:r>
              <w:t xml:space="preserve">        is_end = answer_json["paging"]["is_end"]</w:t>
            </w:r>
          </w:p>
          <w:p w14:paraId="71813F9B" w14:textId="77777777" w:rsidR="00037317" w:rsidRDefault="00037317" w:rsidP="00037317">
            <w:r>
              <w:t xml:space="preserve">        next_url = answer_json["paging"]["next"]</w:t>
            </w:r>
          </w:p>
          <w:p w14:paraId="06720311" w14:textId="77777777" w:rsidR="00037317" w:rsidRDefault="00037317" w:rsidP="00037317">
            <w:pPr>
              <w:rPr>
                <w:rFonts w:hint="eastAsia"/>
              </w:rPr>
            </w:pPr>
            <w:r>
              <w:rPr>
                <w:rFonts w:hint="eastAsia"/>
              </w:rPr>
              <w:t xml:space="preserve">        # </w:t>
            </w:r>
            <w:r>
              <w:rPr>
                <w:rFonts w:hint="eastAsia"/>
              </w:rPr>
              <w:t>提取</w:t>
            </w:r>
            <w:r>
              <w:rPr>
                <w:rFonts w:hint="eastAsia"/>
              </w:rPr>
              <w:t xml:space="preserve"> answer </w:t>
            </w:r>
            <w:r>
              <w:rPr>
                <w:rFonts w:hint="eastAsia"/>
              </w:rPr>
              <w:t>的具体字段</w:t>
            </w:r>
          </w:p>
          <w:p w14:paraId="5EEC4A10" w14:textId="77777777" w:rsidR="00037317" w:rsidRDefault="00037317" w:rsidP="00037317">
            <w:r>
              <w:t xml:space="preserve">        for answer in answer_json["data"]:</w:t>
            </w:r>
          </w:p>
          <w:p w14:paraId="29E22C11" w14:textId="77777777" w:rsidR="00037317" w:rsidRDefault="00037317" w:rsidP="00037317">
            <w:r>
              <w:t xml:space="preserve">            answer_item = ZhihuAnswerItem()</w:t>
            </w:r>
          </w:p>
          <w:p w14:paraId="64C1635D" w14:textId="77777777" w:rsidR="00037317" w:rsidRDefault="00037317" w:rsidP="00037317">
            <w:r>
              <w:t xml:space="preserve">            answer_item["zhihu_id"] = answer["id"]</w:t>
            </w:r>
          </w:p>
          <w:p w14:paraId="6A0DC2CB" w14:textId="77777777" w:rsidR="00037317" w:rsidRDefault="00037317" w:rsidP="00037317">
            <w:r>
              <w:t xml:space="preserve">            answer_item["url"] = answer["url"]</w:t>
            </w:r>
          </w:p>
          <w:p w14:paraId="2CF6E80C" w14:textId="77777777" w:rsidR="00037317" w:rsidRDefault="00037317" w:rsidP="00037317">
            <w:r>
              <w:t xml:space="preserve">            answer_item["question_id"] = answer["question"]["id"]</w:t>
            </w:r>
          </w:p>
          <w:p w14:paraId="1730E955" w14:textId="77777777" w:rsidR="00037317" w:rsidRDefault="00037317" w:rsidP="00037317">
            <w:pPr>
              <w:rPr>
                <w:rFonts w:hint="eastAsia"/>
              </w:rPr>
            </w:pPr>
            <w:r>
              <w:rPr>
                <w:rFonts w:hint="eastAsia"/>
              </w:rPr>
              <w:t xml:space="preserve">            # answer["author"]["id"] if "id" in answer["author"] else None </w:t>
            </w:r>
            <w:r>
              <w:rPr>
                <w:rFonts w:hint="eastAsia"/>
              </w:rPr>
              <w:t>这句话的意思是：</w:t>
            </w:r>
          </w:p>
          <w:p w14:paraId="4A74149B" w14:textId="77777777" w:rsidR="00037317" w:rsidRDefault="00037317" w:rsidP="00037317">
            <w:pPr>
              <w:rPr>
                <w:rFonts w:hint="eastAsia"/>
              </w:rPr>
            </w:pPr>
            <w:r>
              <w:rPr>
                <w:rFonts w:hint="eastAsia"/>
              </w:rPr>
              <w:t xml:space="preserve">            # </w:t>
            </w:r>
            <w:r>
              <w:rPr>
                <w:rFonts w:hint="eastAsia"/>
              </w:rPr>
              <w:t>如果在</w:t>
            </w:r>
            <w:r>
              <w:rPr>
                <w:rFonts w:hint="eastAsia"/>
              </w:rPr>
              <w:t xml:space="preserve"> answer["author"] </w:t>
            </w:r>
            <w:r>
              <w:rPr>
                <w:rFonts w:hint="eastAsia"/>
              </w:rPr>
              <w:t>中包含</w:t>
            </w:r>
            <w:r>
              <w:rPr>
                <w:rFonts w:hint="eastAsia"/>
              </w:rPr>
              <w:t xml:space="preserve"> "id" </w:t>
            </w:r>
            <w:r>
              <w:rPr>
                <w:rFonts w:hint="eastAsia"/>
              </w:rPr>
              <w:t>则返回</w:t>
            </w:r>
            <w:r>
              <w:rPr>
                <w:rFonts w:hint="eastAsia"/>
              </w:rPr>
              <w:t xml:space="preserve"> answer["author"]["id"] </w:t>
            </w:r>
            <w:r>
              <w:rPr>
                <w:rFonts w:hint="eastAsia"/>
              </w:rPr>
              <w:t>否则返回</w:t>
            </w:r>
            <w:r>
              <w:rPr>
                <w:rFonts w:hint="eastAsia"/>
              </w:rPr>
              <w:t xml:space="preserve"> None</w:t>
            </w:r>
          </w:p>
          <w:p w14:paraId="62475706" w14:textId="77777777" w:rsidR="00037317" w:rsidRDefault="00037317" w:rsidP="00037317">
            <w:pPr>
              <w:rPr>
                <w:rFonts w:hint="eastAsia"/>
              </w:rPr>
            </w:pPr>
            <w:r>
              <w:rPr>
                <w:rFonts w:hint="eastAsia"/>
              </w:rPr>
              <w:t xml:space="preserve">            # </w:t>
            </w:r>
            <w:r>
              <w:rPr>
                <w:rFonts w:hint="eastAsia"/>
              </w:rPr>
              <w:t>因为有些是匿名评论的，匿名评论没有</w:t>
            </w:r>
            <w:r>
              <w:rPr>
                <w:rFonts w:hint="eastAsia"/>
              </w:rPr>
              <w:t xml:space="preserve"> "id" </w:t>
            </w:r>
            <w:r>
              <w:rPr>
                <w:rFonts w:hint="eastAsia"/>
              </w:rPr>
              <w:t>值</w:t>
            </w:r>
          </w:p>
          <w:p w14:paraId="65E25D6A" w14:textId="77777777" w:rsidR="00037317" w:rsidRDefault="00037317" w:rsidP="00037317">
            <w:r>
              <w:t xml:space="preserve">            answer_item["author_id"] = answer["author"]["id"] if "id" in answer["author"] else None</w:t>
            </w:r>
          </w:p>
          <w:p w14:paraId="38269C5A" w14:textId="77777777" w:rsidR="00037317" w:rsidRDefault="00037317" w:rsidP="00037317">
            <w:r>
              <w:t xml:space="preserve">            answer_item["content"] = answer["content"] if "content" in answer else None</w:t>
            </w:r>
          </w:p>
          <w:p w14:paraId="3C48F14D" w14:textId="77777777" w:rsidR="00037317" w:rsidRDefault="00037317" w:rsidP="00037317">
            <w:r>
              <w:t xml:space="preserve">            answer_item["parise_num"] = answer["voteup_count"]</w:t>
            </w:r>
          </w:p>
          <w:p w14:paraId="555DF12F" w14:textId="77777777" w:rsidR="00037317" w:rsidRDefault="00037317" w:rsidP="00037317">
            <w:r>
              <w:t xml:space="preserve">            answer_item["comments_num"] = answer["comment_count"]</w:t>
            </w:r>
          </w:p>
          <w:p w14:paraId="0FFA8C97" w14:textId="77777777" w:rsidR="00037317" w:rsidRDefault="00037317" w:rsidP="00037317">
            <w:r>
              <w:t xml:space="preserve">            answer_item["create_time"] = answer["created_time"]</w:t>
            </w:r>
          </w:p>
          <w:p w14:paraId="19F041A4" w14:textId="77777777" w:rsidR="00037317" w:rsidRDefault="00037317" w:rsidP="00037317">
            <w:r>
              <w:t xml:space="preserve">            answer_item["update_time"] = answer["updated_time"]</w:t>
            </w:r>
          </w:p>
          <w:p w14:paraId="311300AD" w14:textId="77777777" w:rsidR="00037317" w:rsidRDefault="00037317" w:rsidP="00037317">
            <w:r>
              <w:t xml:space="preserve">            answer_item["crawl_time"] = datetime.datetime.now()</w:t>
            </w:r>
          </w:p>
          <w:p w14:paraId="410DCD5B" w14:textId="77777777" w:rsidR="00037317" w:rsidRDefault="00037317" w:rsidP="00037317">
            <w:pPr>
              <w:rPr>
                <w:rFonts w:hint="eastAsia"/>
              </w:rPr>
            </w:pPr>
            <w:r>
              <w:rPr>
                <w:rFonts w:hint="eastAsia"/>
              </w:rPr>
              <w:t xml:space="preserve">            yield answer_item # </w:t>
            </w:r>
            <w:r>
              <w:rPr>
                <w:rFonts w:hint="eastAsia"/>
              </w:rPr>
              <w:t>到这里就把</w:t>
            </w:r>
            <w:r>
              <w:rPr>
                <w:rFonts w:hint="eastAsia"/>
              </w:rPr>
              <w:t xml:space="preserve"> answer_item </w:t>
            </w:r>
            <w:r>
              <w:rPr>
                <w:rFonts w:hint="eastAsia"/>
              </w:rPr>
              <w:t>交给</w:t>
            </w:r>
            <w:r>
              <w:rPr>
                <w:rFonts w:hint="eastAsia"/>
              </w:rPr>
              <w:t xml:space="preserve"> pipeline </w:t>
            </w:r>
            <w:r>
              <w:rPr>
                <w:rFonts w:hint="eastAsia"/>
              </w:rPr>
              <w:t>处理了</w:t>
            </w:r>
          </w:p>
          <w:p w14:paraId="498BF419" w14:textId="77777777" w:rsidR="00037317" w:rsidRDefault="00037317" w:rsidP="00037317">
            <w:r>
              <w:t xml:space="preserve">        if not is_end:</w:t>
            </w:r>
          </w:p>
          <w:p w14:paraId="19204D55" w14:textId="77777777" w:rsidR="00037317" w:rsidRDefault="00037317" w:rsidP="00037317">
            <w:r>
              <w:t xml:space="preserve">            yield scrapy.Request(next_url, headers = self.headers, callback = self.parse_answer)</w:t>
            </w:r>
          </w:p>
          <w:p w14:paraId="07437F16" w14:textId="77777777" w:rsidR="00037317" w:rsidRDefault="00037317" w:rsidP="00037317"/>
          <w:p w14:paraId="436F343A" w14:textId="77777777" w:rsidR="00037317" w:rsidRDefault="00037317" w:rsidP="00037317"/>
          <w:p w14:paraId="1C33689E" w14:textId="77777777" w:rsidR="00037317" w:rsidRDefault="00037317" w:rsidP="00037317">
            <w:pPr>
              <w:rPr>
                <w:rFonts w:hint="eastAsia"/>
              </w:rPr>
            </w:pPr>
            <w:r>
              <w:rPr>
                <w:rFonts w:hint="eastAsia"/>
              </w:rPr>
              <w:t xml:space="preserve">    # </w:t>
            </w:r>
            <w:r>
              <w:rPr>
                <w:rFonts w:hint="eastAsia"/>
              </w:rPr>
              <w:t>在</w:t>
            </w:r>
            <w:r>
              <w:rPr>
                <w:rFonts w:hint="eastAsia"/>
              </w:rPr>
              <w:t xml:space="preserve"> Scrapy </w:t>
            </w:r>
            <w:r>
              <w:rPr>
                <w:rFonts w:hint="eastAsia"/>
              </w:rPr>
              <w:t>中</w:t>
            </w:r>
            <w:r>
              <w:rPr>
                <w:rFonts w:hint="eastAsia"/>
              </w:rPr>
              <w:t xml:space="preserve"> start_requests </w:t>
            </w:r>
            <w:r>
              <w:rPr>
                <w:rFonts w:hint="eastAsia"/>
              </w:rPr>
              <w:t>函数是整个爬虫的入口，也就是说爬虫程序是从</w:t>
            </w:r>
            <w:r>
              <w:rPr>
                <w:rFonts w:hint="eastAsia"/>
              </w:rPr>
              <w:t xml:space="preserve"> start_requests </w:t>
            </w:r>
            <w:r>
              <w:rPr>
                <w:rFonts w:hint="eastAsia"/>
              </w:rPr>
              <w:t>开始执行的。</w:t>
            </w:r>
          </w:p>
          <w:p w14:paraId="7B413D2D" w14:textId="77777777" w:rsidR="00037317" w:rsidRDefault="00037317" w:rsidP="00037317">
            <w:pPr>
              <w:rPr>
                <w:rFonts w:hint="eastAsia"/>
              </w:rPr>
            </w:pPr>
            <w:r>
              <w:rPr>
                <w:rFonts w:hint="eastAsia"/>
              </w:rPr>
              <w:t xml:space="preserve">    # </w:t>
            </w:r>
            <w:r>
              <w:rPr>
                <w:rFonts w:hint="eastAsia"/>
              </w:rPr>
              <w:t>这里的</w:t>
            </w:r>
            <w:r>
              <w:rPr>
                <w:rFonts w:hint="eastAsia"/>
              </w:rPr>
              <w:t xml:space="preserve"> start_requests </w:t>
            </w:r>
            <w:r>
              <w:rPr>
                <w:rFonts w:hint="eastAsia"/>
              </w:rPr>
              <w:t>是对</w:t>
            </w:r>
            <w:r>
              <w:rPr>
                <w:rFonts w:hint="eastAsia"/>
              </w:rPr>
              <w:t xml:space="preserve"> Scrapy </w:t>
            </w:r>
            <w:r>
              <w:rPr>
                <w:rFonts w:hint="eastAsia"/>
              </w:rPr>
              <w:t>中的</w:t>
            </w:r>
            <w:r>
              <w:rPr>
                <w:rFonts w:hint="eastAsia"/>
              </w:rPr>
              <w:t xml:space="preserve"> start_requests </w:t>
            </w:r>
            <w:r>
              <w:rPr>
                <w:rFonts w:hint="eastAsia"/>
              </w:rPr>
              <w:t>进行了重写</w:t>
            </w:r>
          </w:p>
          <w:p w14:paraId="10D4E801" w14:textId="77777777" w:rsidR="00037317" w:rsidRDefault="00037317" w:rsidP="00037317">
            <w:r>
              <w:t xml:space="preserve">    def start_requests(self):</w:t>
            </w:r>
          </w:p>
          <w:p w14:paraId="52D51D31" w14:textId="77777777" w:rsidR="00037317" w:rsidRDefault="00037317" w:rsidP="00037317">
            <w:r>
              <w:t xml:space="preserve">        return [scrapy.Request('https://www.zhihu.com/#signin', headers = self.headers, callback = self.login)]</w:t>
            </w:r>
          </w:p>
          <w:p w14:paraId="54CDCECB" w14:textId="77777777" w:rsidR="00037317" w:rsidRDefault="00037317" w:rsidP="00037317"/>
          <w:p w14:paraId="76833475" w14:textId="77777777" w:rsidR="00037317" w:rsidRDefault="00037317" w:rsidP="00037317"/>
          <w:p w14:paraId="2280703B" w14:textId="77777777" w:rsidR="00037317" w:rsidRDefault="00037317" w:rsidP="00037317">
            <w:r>
              <w:t xml:space="preserve">    def login(self,response):</w:t>
            </w:r>
          </w:p>
          <w:p w14:paraId="345E4780" w14:textId="77777777" w:rsidR="00037317" w:rsidRDefault="00037317" w:rsidP="00037317">
            <w:r>
              <w:t xml:space="preserve">        response_text = response.text</w:t>
            </w:r>
          </w:p>
          <w:p w14:paraId="1FE9B898" w14:textId="77777777" w:rsidR="00037317" w:rsidRDefault="00037317" w:rsidP="00037317">
            <w:r>
              <w:t xml:space="preserve">        match_obj = re.match('.*name="_xsrf" value="(.*?)"', response_text, re.DOTALL)</w:t>
            </w:r>
          </w:p>
          <w:p w14:paraId="645B5072" w14:textId="77777777" w:rsidR="00037317" w:rsidRDefault="00037317" w:rsidP="00037317">
            <w:r>
              <w:t xml:space="preserve">        xsrf = ''</w:t>
            </w:r>
          </w:p>
          <w:p w14:paraId="1E2A0C38" w14:textId="77777777" w:rsidR="00037317" w:rsidRDefault="00037317" w:rsidP="00037317">
            <w:r>
              <w:t xml:space="preserve">        if match_obj:</w:t>
            </w:r>
          </w:p>
          <w:p w14:paraId="4E237BE9" w14:textId="77777777" w:rsidR="00037317" w:rsidRDefault="00037317" w:rsidP="00037317">
            <w:r>
              <w:lastRenderedPageBreak/>
              <w:t xml:space="preserve">            xsrf = match_obj.group(1)</w:t>
            </w:r>
          </w:p>
          <w:p w14:paraId="425582FE" w14:textId="77777777" w:rsidR="00037317" w:rsidRDefault="00037317" w:rsidP="00037317">
            <w:pPr>
              <w:rPr>
                <w:rFonts w:hint="eastAsia"/>
              </w:rPr>
            </w:pPr>
            <w:r>
              <w:rPr>
                <w:rFonts w:hint="eastAsia"/>
              </w:rPr>
              <w:t xml:space="preserve">            print("_xsrf</w:t>
            </w:r>
            <w:r>
              <w:rPr>
                <w:rFonts w:hint="eastAsia"/>
              </w:rPr>
              <w:t>：</w:t>
            </w:r>
            <w:r>
              <w:rPr>
                <w:rFonts w:hint="eastAsia"/>
              </w:rPr>
              <w:t>",xsrf)</w:t>
            </w:r>
          </w:p>
          <w:p w14:paraId="658F32F2" w14:textId="77777777" w:rsidR="00037317" w:rsidRDefault="00037317" w:rsidP="00037317">
            <w:r>
              <w:t xml:space="preserve">        if xsrf:</w:t>
            </w:r>
          </w:p>
          <w:p w14:paraId="41A2649A" w14:textId="77777777" w:rsidR="00037317" w:rsidRDefault="00037317" w:rsidP="00037317">
            <w:r>
              <w:t xml:space="preserve">            post_url = "https://www.zhihu.com/login/phone_num"</w:t>
            </w:r>
          </w:p>
          <w:p w14:paraId="0DFA36FF" w14:textId="77777777" w:rsidR="00037317" w:rsidRDefault="00037317" w:rsidP="00037317">
            <w:r>
              <w:t xml:space="preserve">            post_data = {</w:t>
            </w:r>
          </w:p>
          <w:p w14:paraId="531CA050" w14:textId="77777777" w:rsidR="00037317" w:rsidRDefault="00037317" w:rsidP="00037317">
            <w:r>
              <w:t xml:space="preserve">                "_xsrf":xsrf,</w:t>
            </w:r>
          </w:p>
          <w:p w14:paraId="0C3F0870" w14:textId="77777777" w:rsidR="00037317" w:rsidRDefault="00037317" w:rsidP="00037317">
            <w:r>
              <w:t xml:space="preserve">                "phone_num":"13459282910",</w:t>
            </w:r>
          </w:p>
          <w:p w14:paraId="69336F53" w14:textId="77777777" w:rsidR="00037317" w:rsidRDefault="00037317" w:rsidP="00037317">
            <w:r>
              <w:t xml:space="preserve">                "password":"a5s7sh4u"</w:t>
            </w:r>
          </w:p>
          <w:p w14:paraId="7542BDA8" w14:textId="77777777" w:rsidR="00037317" w:rsidRDefault="00037317" w:rsidP="00037317">
            <w:r>
              <w:t xml:space="preserve">            }</w:t>
            </w:r>
          </w:p>
          <w:p w14:paraId="1C72D590" w14:textId="77777777" w:rsidR="00037317" w:rsidRDefault="00037317" w:rsidP="00037317">
            <w:r>
              <w:t xml:space="preserve">            return [scrapy.FormRequest(</w:t>
            </w:r>
          </w:p>
          <w:p w14:paraId="7C77AEC7" w14:textId="77777777" w:rsidR="00037317" w:rsidRDefault="00037317" w:rsidP="00037317">
            <w:r>
              <w:t xml:space="preserve">                url = post_url,</w:t>
            </w:r>
          </w:p>
          <w:p w14:paraId="167914B6" w14:textId="77777777" w:rsidR="00037317" w:rsidRDefault="00037317" w:rsidP="00037317">
            <w:r>
              <w:t xml:space="preserve">                formdata = post_data,</w:t>
            </w:r>
          </w:p>
          <w:p w14:paraId="3E1C4CE1" w14:textId="77777777" w:rsidR="00037317" w:rsidRDefault="00037317" w:rsidP="00037317">
            <w:r>
              <w:t xml:space="preserve">                headers = self.headers,</w:t>
            </w:r>
          </w:p>
          <w:p w14:paraId="5EBE2782" w14:textId="77777777" w:rsidR="00037317" w:rsidRDefault="00037317" w:rsidP="00037317">
            <w:r>
              <w:t xml:space="preserve">                callback = self.check_login</w:t>
            </w:r>
          </w:p>
          <w:p w14:paraId="3FFE82EA" w14:textId="77777777" w:rsidR="00037317" w:rsidRDefault="00037317" w:rsidP="00037317">
            <w:r>
              <w:t xml:space="preserve">            )]</w:t>
            </w:r>
          </w:p>
          <w:p w14:paraId="21F118EF" w14:textId="77777777" w:rsidR="00037317" w:rsidRDefault="00037317" w:rsidP="00037317"/>
          <w:p w14:paraId="39565F11" w14:textId="77777777" w:rsidR="00037317" w:rsidRDefault="00037317" w:rsidP="00037317"/>
          <w:p w14:paraId="4189EBA3" w14:textId="77777777" w:rsidR="00037317" w:rsidRDefault="00037317" w:rsidP="00037317">
            <w:r>
              <w:t xml:space="preserve">    def check_login(self,response):</w:t>
            </w:r>
          </w:p>
          <w:p w14:paraId="6321AB99" w14:textId="77777777" w:rsidR="00037317" w:rsidRDefault="00037317" w:rsidP="00037317">
            <w:r>
              <w:t xml:space="preserve">        text_json = json.loads(response.text)</w:t>
            </w:r>
          </w:p>
          <w:p w14:paraId="1DC0EF31" w14:textId="77777777" w:rsidR="00037317" w:rsidRDefault="00037317" w:rsidP="00037317">
            <w:r>
              <w:t xml:space="preserve">        print("msg",text_json["msg"])</w:t>
            </w:r>
          </w:p>
          <w:p w14:paraId="0DA4DFC7" w14:textId="77777777" w:rsidR="00037317" w:rsidRDefault="00037317" w:rsidP="00037317">
            <w:pPr>
              <w:rPr>
                <w:rFonts w:hint="eastAsia"/>
              </w:rPr>
            </w:pPr>
            <w:r>
              <w:rPr>
                <w:rFonts w:hint="eastAsia"/>
              </w:rPr>
              <w:t xml:space="preserve">        if "msg" in text_json and text_json["msg"] == "</w:t>
            </w:r>
            <w:r>
              <w:rPr>
                <w:rFonts w:hint="eastAsia"/>
              </w:rPr>
              <w:t>登录成功</w:t>
            </w:r>
            <w:r>
              <w:rPr>
                <w:rFonts w:hint="eastAsia"/>
              </w:rPr>
              <w:t>":</w:t>
            </w:r>
          </w:p>
          <w:p w14:paraId="092998E2" w14:textId="77777777" w:rsidR="00037317" w:rsidRDefault="00037317" w:rsidP="00037317">
            <w:r>
              <w:t xml:space="preserve">            for url in self.start_urls:</w:t>
            </w:r>
          </w:p>
          <w:p w14:paraId="3785A67F" w14:textId="1BDAC370" w:rsidR="00037317" w:rsidRDefault="00037317" w:rsidP="00037317">
            <w:pPr>
              <w:rPr>
                <w:rFonts w:hint="eastAsia"/>
              </w:rPr>
            </w:pPr>
            <w:r>
              <w:t xml:space="preserve">                yield scrapy.Request(url, dont_filter = True,headers = self.headers)</w:t>
            </w:r>
          </w:p>
        </w:tc>
      </w:tr>
    </w:tbl>
    <w:p w14:paraId="466934AE" w14:textId="33B39354" w:rsidR="005F70EB" w:rsidRDefault="005F70EB" w:rsidP="00860480"/>
    <w:p w14:paraId="335AD701" w14:textId="4352FCDA" w:rsidR="00153468" w:rsidRDefault="00153468" w:rsidP="00153468">
      <w:pPr>
        <w:rPr>
          <w:rFonts w:hint="eastAsia"/>
        </w:rPr>
      </w:pPr>
      <w:r w:rsidRPr="00715B19">
        <w:rPr>
          <w:rFonts w:hint="eastAsia"/>
          <w:b/>
          <w:bCs/>
        </w:rPr>
        <w:t>代码调试的时候</w:t>
      </w:r>
      <w:r w:rsidR="00715B19">
        <w:rPr>
          <w:rFonts w:hint="eastAsia"/>
        </w:rPr>
        <w:t>：</w:t>
      </w:r>
    </w:p>
    <w:p w14:paraId="3EF7210C" w14:textId="77777777" w:rsidR="00153468" w:rsidRDefault="00153468" w:rsidP="00153468">
      <w:pPr>
        <w:rPr>
          <w:rFonts w:hint="eastAsia"/>
        </w:rPr>
      </w:pPr>
      <w:r>
        <w:rPr>
          <w:rFonts w:hint="eastAsia"/>
        </w:rPr>
        <w:tab/>
        <w:t>1</w:t>
      </w:r>
      <w:r>
        <w:rPr>
          <w:rFonts w:hint="eastAsia"/>
        </w:rPr>
        <w:t>、只需要一条</w:t>
      </w:r>
      <w:r>
        <w:rPr>
          <w:rFonts w:hint="eastAsia"/>
        </w:rPr>
        <w:t xml:space="preserve"> url </w:t>
      </w:r>
      <w:r>
        <w:rPr>
          <w:rFonts w:hint="eastAsia"/>
        </w:rPr>
        <w:t>的，则可以加入</w:t>
      </w:r>
      <w:r>
        <w:rPr>
          <w:rFonts w:hint="eastAsia"/>
        </w:rPr>
        <w:t xml:space="preserve"> break </w:t>
      </w:r>
      <w:r>
        <w:rPr>
          <w:rFonts w:hint="eastAsia"/>
        </w:rPr>
        <w:t>来方便调试</w:t>
      </w:r>
    </w:p>
    <w:p w14:paraId="29BBA17A" w14:textId="77777777" w:rsidR="00153468" w:rsidRDefault="00153468" w:rsidP="00153468">
      <w:pPr>
        <w:rPr>
          <w:rFonts w:hint="eastAsia"/>
        </w:rPr>
      </w:pPr>
      <w:r>
        <w:rPr>
          <w:rFonts w:hint="eastAsia"/>
        </w:rPr>
        <w:tab/>
        <w:t>2</w:t>
      </w:r>
      <w:r>
        <w:rPr>
          <w:rFonts w:hint="eastAsia"/>
        </w:rPr>
        <w:t>、</w:t>
      </w:r>
      <w:r>
        <w:rPr>
          <w:rFonts w:hint="eastAsia"/>
        </w:rPr>
        <w:t xml:space="preserve">else </w:t>
      </w:r>
      <w:r>
        <w:rPr>
          <w:rFonts w:hint="eastAsia"/>
        </w:rPr>
        <w:t>的部分再不需要执行的时候</w:t>
      </w:r>
      <w:r>
        <w:rPr>
          <w:rFonts w:hint="eastAsia"/>
        </w:rPr>
        <w:t xml:space="preserve"> </w:t>
      </w:r>
      <w:r>
        <w:rPr>
          <w:rFonts w:hint="eastAsia"/>
        </w:rPr>
        <w:t>可以加一个</w:t>
      </w:r>
      <w:r>
        <w:rPr>
          <w:rFonts w:hint="eastAsia"/>
        </w:rPr>
        <w:t xml:space="preserve"> pass</w:t>
      </w:r>
    </w:p>
    <w:p w14:paraId="1E2E902D" w14:textId="77777777" w:rsidR="00153468" w:rsidRDefault="00153468" w:rsidP="00153468">
      <w:pPr>
        <w:rPr>
          <w:rFonts w:hint="eastAsia"/>
        </w:rPr>
      </w:pPr>
      <w:r>
        <w:rPr>
          <w:rFonts w:hint="eastAsia"/>
        </w:rPr>
        <w:tab/>
        <w:t>3</w:t>
      </w:r>
      <w:r>
        <w:rPr>
          <w:rFonts w:hint="eastAsia"/>
        </w:rPr>
        <w:t>、不调试的</w:t>
      </w:r>
      <w:r>
        <w:rPr>
          <w:rFonts w:hint="eastAsia"/>
        </w:rPr>
        <w:t xml:space="preserve"> item </w:t>
      </w:r>
      <w:r>
        <w:rPr>
          <w:rFonts w:hint="eastAsia"/>
        </w:rPr>
        <w:t>，可以把</w:t>
      </w:r>
      <w:r>
        <w:rPr>
          <w:rFonts w:hint="eastAsia"/>
        </w:rPr>
        <w:t xml:space="preserve"> yield item </w:t>
      </w:r>
      <w:r>
        <w:rPr>
          <w:rFonts w:hint="eastAsia"/>
        </w:rPr>
        <w:t>注释掉</w:t>
      </w:r>
    </w:p>
    <w:p w14:paraId="0B27D9E8" w14:textId="7B5DD36E" w:rsidR="00037317" w:rsidRDefault="00153468" w:rsidP="00153468">
      <w:r>
        <w:rPr>
          <w:rFonts w:hint="eastAsia"/>
        </w:rPr>
        <w:t>详细见</w:t>
      </w:r>
      <w:r>
        <w:rPr>
          <w:rFonts w:hint="eastAsia"/>
        </w:rPr>
        <w:t xml:space="preserve"> zhihu.py </w:t>
      </w:r>
      <w:r>
        <w:rPr>
          <w:rFonts w:hint="eastAsia"/>
        </w:rPr>
        <w:t>的代码中的</w:t>
      </w:r>
      <w:r>
        <w:rPr>
          <w:rFonts w:hint="eastAsia"/>
        </w:rPr>
        <w:t xml:space="preserve"> </w:t>
      </w:r>
      <w:r>
        <w:rPr>
          <w:rFonts w:hint="eastAsia"/>
        </w:rPr>
        <w:t>红色</w:t>
      </w:r>
      <w:r>
        <w:rPr>
          <w:rFonts w:hint="eastAsia"/>
        </w:rPr>
        <w:t xml:space="preserve"> </w:t>
      </w:r>
      <w:r>
        <w:rPr>
          <w:rFonts w:hint="eastAsia"/>
        </w:rPr>
        <w:t>部分注释。</w:t>
      </w:r>
    </w:p>
    <w:p w14:paraId="1B59E29C" w14:textId="08383EBB" w:rsidR="00037317" w:rsidRDefault="00037317" w:rsidP="00860480"/>
    <w:p w14:paraId="2C9AC4B5" w14:textId="77777777" w:rsidR="00715B19" w:rsidRDefault="00715B19" w:rsidP="00715B19">
      <w:pPr>
        <w:rPr>
          <w:rFonts w:hint="eastAsia"/>
        </w:rPr>
      </w:pPr>
      <w:r>
        <w:rPr>
          <w:rFonts w:hint="eastAsia"/>
        </w:rPr>
        <w:t>然后，我们对</w:t>
      </w:r>
      <w:r>
        <w:rPr>
          <w:rFonts w:hint="eastAsia"/>
        </w:rPr>
        <w:t xml:space="preserve"> items.py </w:t>
      </w:r>
      <w:r>
        <w:rPr>
          <w:rFonts w:hint="eastAsia"/>
        </w:rPr>
        <w:t>中的相关</w:t>
      </w:r>
      <w:r>
        <w:rPr>
          <w:rFonts w:hint="eastAsia"/>
        </w:rPr>
        <w:t xml:space="preserve"> item </w:t>
      </w:r>
      <w:r>
        <w:rPr>
          <w:rFonts w:hint="eastAsia"/>
        </w:rPr>
        <w:t>进行修改，为什么呢？</w:t>
      </w:r>
    </w:p>
    <w:p w14:paraId="48791744" w14:textId="77777777" w:rsidR="00715B19" w:rsidRDefault="00715B19" w:rsidP="00715B19"/>
    <w:p w14:paraId="687E586D" w14:textId="77777777" w:rsidR="00715B19" w:rsidRDefault="00715B19" w:rsidP="00715B19">
      <w:pPr>
        <w:rPr>
          <w:rFonts w:hint="eastAsia"/>
        </w:rPr>
      </w:pPr>
      <w:r>
        <w:rPr>
          <w:rFonts w:hint="eastAsia"/>
        </w:rPr>
        <w:t>首先相同数据库的</w:t>
      </w:r>
      <w:r>
        <w:rPr>
          <w:rFonts w:hint="eastAsia"/>
        </w:rPr>
        <w:t xml:space="preserve"> pipeline </w:t>
      </w:r>
      <w:r>
        <w:rPr>
          <w:rFonts w:hint="eastAsia"/>
        </w:rPr>
        <w:t>达到复用的目的，那么必须把</w:t>
      </w:r>
      <w:r>
        <w:rPr>
          <w:rFonts w:hint="eastAsia"/>
        </w:rPr>
        <w:t xml:space="preserve"> sql </w:t>
      </w:r>
      <w:r>
        <w:rPr>
          <w:rFonts w:hint="eastAsia"/>
        </w:rPr>
        <w:t>语句和参数</w:t>
      </w:r>
      <w:r>
        <w:rPr>
          <w:rFonts w:hint="eastAsia"/>
        </w:rPr>
        <w:t xml:space="preserve"> </w:t>
      </w:r>
      <w:r>
        <w:rPr>
          <w:rFonts w:hint="eastAsia"/>
        </w:rPr>
        <w:t>转移到</w:t>
      </w:r>
      <w:r>
        <w:rPr>
          <w:rFonts w:hint="eastAsia"/>
        </w:rPr>
        <w:t xml:space="preserve"> item </w:t>
      </w:r>
      <w:r>
        <w:rPr>
          <w:rFonts w:hint="eastAsia"/>
        </w:rPr>
        <w:t>进行处理；另外，我们在</w:t>
      </w:r>
      <w:r>
        <w:rPr>
          <w:rFonts w:hint="eastAsia"/>
        </w:rPr>
        <w:t xml:space="preserve"> zhihu.py </w:t>
      </w:r>
      <w:r>
        <w:rPr>
          <w:rFonts w:hint="eastAsia"/>
        </w:rPr>
        <w:t>抓取的字段也需要放在</w:t>
      </w:r>
      <w:r>
        <w:rPr>
          <w:rFonts w:hint="eastAsia"/>
        </w:rPr>
        <w:t xml:space="preserve"> item </w:t>
      </w:r>
      <w:r>
        <w:rPr>
          <w:rFonts w:hint="eastAsia"/>
        </w:rPr>
        <w:t>中进行处理。</w:t>
      </w:r>
    </w:p>
    <w:p w14:paraId="52134DCD" w14:textId="77777777" w:rsidR="00715B19" w:rsidRDefault="00715B19" w:rsidP="00715B19"/>
    <w:p w14:paraId="70CB3823" w14:textId="145FFBD5" w:rsidR="00715B19" w:rsidRDefault="00715B19" w:rsidP="00715B19">
      <w:r>
        <w:rPr>
          <w:rFonts w:hint="eastAsia"/>
        </w:rPr>
        <w:t>知乎的</w:t>
      </w:r>
      <w:r>
        <w:rPr>
          <w:rFonts w:hint="eastAsia"/>
        </w:rPr>
        <w:t xml:space="preserve"> items.py </w:t>
      </w:r>
      <w:r>
        <w:rPr>
          <w:rFonts w:hint="eastAsia"/>
        </w:rPr>
        <w:t>中的代码如下：</w:t>
      </w:r>
    </w:p>
    <w:tbl>
      <w:tblPr>
        <w:tblStyle w:val="a5"/>
        <w:tblW w:w="0" w:type="auto"/>
        <w:tblLook w:val="04A0" w:firstRow="1" w:lastRow="0" w:firstColumn="1" w:lastColumn="0" w:noHBand="0" w:noVBand="1"/>
      </w:tblPr>
      <w:tblGrid>
        <w:gridCol w:w="8296"/>
      </w:tblGrid>
      <w:tr w:rsidR="002D02DF" w14:paraId="0D3D7A3E" w14:textId="77777777" w:rsidTr="002D02DF">
        <w:tc>
          <w:tcPr>
            <w:tcW w:w="8296" w:type="dxa"/>
          </w:tcPr>
          <w:p w14:paraId="44FF8DEE" w14:textId="77777777" w:rsidR="002D02DF" w:rsidRDefault="002D02DF" w:rsidP="002D02DF">
            <w:r>
              <w:t># -*- coding: utf-8 -*-</w:t>
            </w:r>
          </w:p>
          <w:p w14:paraId="1AF4B164" w14:textId="77777777" w:rsidR="002D02DF" w:rsidRDefault="002D02DF" w:rsidP="002D02DF"/>
          <w:p w14:paraId="3845F935" w14:textId="77777777" w:rsidR="002D02DF" w:rsidRDefault="002D02DF" w:rsidP="002D02DF"/>
          <w:p w14:paraId="6F7642B6" w14:textId="77777777" w:rsidR="002D02DF" w:rsidRDefault="002D02DF" w:rsidP="002D02DF">
            <w:r>
              <w:t>import scrapy</w:t>
            </w:r>
          </w:p>
          <w:p w14:paraId="26EA45DE" w14:textId="77777777" w:rsidR="002D02DF" w:rsidRDefault="002D02DF" w:rsidP="002D02DF">
            <w:r>
              <w:t>import datetime</w:t>
            </w:r>
          </w:p>
          <w:p w14:paraId="048711F8" w14:textId="77777777" w:rsidR="002D02DF" w:rsidRDefault="002D02DF" w:rsidP="002D02DF">
            <w:r>
              <w:t>from ArticleSpider.utils.common import extract_num</w:t>
            </w:r>
          </w:p>
          <w:p w14:paraId="4CC91309" w14:textId="77777777" w:rsidR="002D02DF" w:rsidRDefault="002D02DF" w:rsidP="002D02DF">
            <w:r>
              <w:t xml:space="preserve">from ArticleSpider.settings import SQL_DATETIME_FORMAT, </w:t>
            </w:r>
            <w:r>
              <w:lastRenderedPageBreak/>
              <w:t>SQL_DATE_FORMAT</w:t>
            </w:r>
          </w:p>
          <w:p w14:paraId="58EC2619" w14:textId="77777777" w:rsidR="002D02DF" w:rsidRDefault="002D02DF" w:rsidP="002D02DF"/>
          <w:p w14:paraId="767E6126" w14:textId="77777777" w:rsidR="002D02DF" w:rsidRDefault="002D02DF" w:rsidP="002D02DF"/>
          <w:p w14:paraId="6961E75D" w14:textId="77777777" w:rsidR="002D02DF" w:rsidRDefault="002D02DF" w:rsidP="002D02DF">
            <w:r>
              <w:t>class ArticlespiderItem(scrapy.Item):</w:t>
            </w:r>
          </w:p>
          <w:p w14:paraId="6BF5BEAA" w14:textId="77777777" w:rsidR="002D02DF" w:rsidRDefault="002D02DF" w:rsidP="002D02DF">
            <w:r>
              <w:t xml:space="preserve">    pass</w:t>
            </w:r>
          </w:p>
          <w:p w14:paraId="4DA05E77" w14:textId="77777777" w:rsidR="002D02DF" w:rsidRDefault="002D02DF" w:rsidP="002D02DF"/>
          <w:p w14:paraId="1C54EBDA" w14:textId="77777777" w:rsidR="002D02DF" w:rsidRDefault="002D02DF" w:rsidP="002D02DF"/>
          <w:p w14:paraId="00E8BDE6" w14:textId="77777777" w:rsidR="002D02DF" w:rsidRDefault="002D02DF" w:rsidP="002D02DF">
            <w:pPr>
              <w:rPr>
                <w:rFonts w:hint="eastAsia"/>
              </w:rPr>
            </w:pPr>
            <w:r>
              <w:rPr>
                <w:rFonts w:hint="eastAsia"/>
              </w:rPr>
              <w:t xml:space="preserve"># </w:t>
            </w:r>
            <w:r>
              <w:rPr>
                <w:rFonts w:hint="eastAsia"/>
              </w:rPr>
              <w:t>知乎</w:t>
            </w:r>
            <w:r>
              <w:rPr>
                <w:rFonts w:hint="eastAsia"/>
              </w:rPr>
              <w:t xml:space="preserve"> </w:t>
            </w:r>
            <w:r>
              <w:rPr>
                <w:rFonts w:hint="eastAsia"/>
              </w:rPr>
              <w:t>问题对应的</w:t>
            </w:r>
            <w:r>
              <w:rPr>
                <w:rFonts w:hint="eastAsia"/>
              </w:rPr>
              <w:t xml:space="preserve"> item</w:t>
            </w:r>
          </w:p>
          <w:p w14:paraId="7BC9E0C4" w14:textId="77777777" w:rsidR="002D02DF" w:rsidRDefault="002D02DF" w:rsidP="002D02DF">
            <w:r>
              <w:t>class ZhihuQuestionItem(scrapy.Item):</w:t>
            </w:r>
          </w:p>
          <w:p w14:paraId="0AC0B299" w14:textId="77777777" w:rsidR="002D02DF" w:rsidRDefault="002D02DF" w:rsidP="002D02DF">
            <w:r>
              <w:t xml:space="preserve">    zhihu_id = scrapy.Field()</w:t>
            </w:r>
          </w:p>
          <w:p w14:paraId="1D904C1C" w14:textId="77777777" w:rsidR="002D02DF" w:rsidRDefault="002D02DF" w:rsidP="002D02DF">
            <w:pPr>
              <w:rPr>
                <w:rFonts w:hint="eastAsia"/>
              </w:rPr>
            </w:pPr>
            <w:r>
              <w:rPr>
                <w:rFonts w:hint="eastAsia"/>
              </w:rPr>
              <w:t xml:space="preserve">    topics = scrapy.Field() # </w:t>
            </w:r>
            <w:r>
              <w:rPr>
                <w:rFonts w:hint="eastAsia"/>
              </w:rPr>
              <w:t>主题</w:t>
            </w:r>
          </w:p>
          <w:p w14:paraId="43C48E50" w14:textId="77777777" w:rsidR="002D02DF" w:rsidRDefault="002D02DF" w:rsidP="002D02DF">
            <w:r>
              <w:t xml:space="preserve">    url = scrapy.Field()</w:t>
            </w:r>
          </w:p>
          <w:p w14:paraId="6694591E" w14:textId="77777777" w:rsidR="002D02DF" w:rsidRDefault="002D02DF" w:rsidP="002D02DF">
            <w:r>
              <w:t xml:space="preserve">    title = scrapy.Field()</w:t>
            </w:r>
          </w:p>
          <w:p w14:paraId="642BCDBB" w14:textId="77777777" w:rsidR="002D02DF" w:rsidRDefault="002D02DF" w:rsidP="002D02DF">
            <w:r>
              <w:t xml:space="preserve">    content = scrapy.Field()</w:t>
            </w:r>
          </w:p>
          <w:p w14:paraId="7F80661B" w14:textId="77777777" w:rsidR="002D02DF" w:rsidRDefault="002D02DF" w:rsidP="002D02DF">
            <w:pPr>
              <w:rPr>
                <w:rFonts w:hint="eastAsia"/>
              </w:rPr>
            </w:pPr>
            <w:r>
              <w:rPr>
                <w:rFonts w:hint="eastAsia"/>
              </w:rPr>
              <w:t xml:space="preserve">    answer_num = scrapy.Field() # </w:t>
            </w:r>
            <w:r>
              <w:rPr>
                <w:rFonts w:hint="eastAsia"/>
              </w:rPr>
              <w:t>回答数</w:t>
            </w:r>
          </w:p>
          <w:p w14:paraId="7BDA1E94" w14:textId="77777777" w:rsidR="002D02DF" w:rsidRDefault="002D02DF" w:rsidP="002D02DF">
            <w:pPr>
              <w:rPr>
                <w:rFonts w:hint="eastAsia"/>
              </w:rPr>
            </w:pPr>
            <w:r>
              <w:rPr>
                <w:rFonts w:hint="eastAsia"/>
              </w:rPr>
              <w:t xml:space="preserve">    comments_num = scrapy.Field() # </w:t>
            </w:r>
            <w:r>
              <w:rPr>
                <w:rFonts w:hint="eastAsia"/>
              </w:rPr>
              <w:t>评论数</w:t>
            </w:r>
          </w:p>
          <w:p w14:paraId="79D40EDF" w14:textId="77777777" w:rsidR="002D02DF" w:rsidRDefault="002D02DF" w:rsidP="002D02DF">
            <w:pPr>
              <w:rPr>
                <w:rFonts w:hint="eastAsia"/>
              </w:rPr>
            </w:pPr>
            <w:r>
              <w:rPr>
                <w:rFonts w:hint="eastAsia"/>
              </w:rPr>
              <w:t xml:space="preserve">    watch_user_num = scrapy.Field() # </w:t>
            </w:r>
            <w:r>
              <w:rPr>
                <w:rFonts w:hint="eastAsia"/>
              </w:rPr>
              <w:t>关注数</w:t>
            </w:r>
          </w:p>
          <w:p w14:paraId="574B6BA2" w14:textId="77777777" w:rsidR="002D02DF" w:rsidRDefault="002D02DF" w:rsidP="002D02DF">
            <w:pPr>
              <w:rPr>
                <w:rFonts w:hint="eastAsia"/>
              </w:rPr>
            </w:pPr>
            <w:r>
              <w:rPr>
                <w:rFonts w:hint="eastAsia"/>
              </w:rPr>
              <w:t xml:space="preserve">    click_num = scrapy.Field() # </w:t>
            </w:r>
            <w:r>
              <w:rPr>
                <w:rFonts w:hint="eastAsia"/>
              </w:rPr>
              <w:t>浏览数</w:t>
            </w:r>
          </w:p>
          <w:p w14:paraId="036D11FA" w14:textId="77777777" w:rsidR="002D02DF" w:rsidRDefault="002D02DF" w:rsidP="002D02DF">
            <w:r>
              <w:t xml:space="preserve">    crawl_time = scrapy.Field()</w:t>
            </w:r>
          </w:p>
          <w:p w14:paraId="0A575B6C" w14:textId="77777777" w:rsidR="002D02DF" w:rsidRDefault="002D02DF" w:rsidP="002D02DF"/>
          <w:p w14:paraId="545AE92B" w14:textId="77777777" w:rsidR="002D02DF" w:rsidRDefault="002D02DF" w:rsidP="002D02DF"/>
          <w:p w14:paraId="3EAFF388" w14:textId="77777777" w:rsidR="002D02DF" w:rsidRDefault="002D02DF" w:rsidP="002D02DF">
            <w:r>
              <w:t xml:space="preserve">    def get_insert_sql(self):</w:t>
            </w:r>
          </w:p>
          <w:p w14:paraId="7F1E8B3C" w14:textId="77777777" w:rsidR="002D02DF" w:rsidRDefault="002D02DF" w:rsidP="002D02DF">
            <w:pPr>
              <w:rPr>
                <w:rFonts w:hint="eastAsia"/>
              </w:rPr>
            </w:pPr>
            <w:r>
              <w:rPr>
                <w:rFonts w:hint="eastAsia"/>
              </w:rPr>
              <w:t xml:space="preserve">        # </w:t>
            </w:r>
            <w:r>
              <w:rPr>
                <w:rFonts w:hint="eastAsia"/>
              </w:rPr>
              <w:t>插入知乎</w:t>
            </w:r>
            <w:r>
              <w:rPr>
                <w:rFonts w:hint="eastAsia"/>
              </w:rPr>
              <w:t xml:space="preserve"> question </w:t>
            </w:r>
            <w:r>
              <w:rPr>
                <w:rFonts w:hint="eastAsia"/>
              </w:rPr>
              <w:t>表的</w:t>
            </w:r>
            <w:r>
              <w:rPr>
                <w:rFonts w:hint="eastAsia"/>
              </w:rPr>
              <w:t xml:space="preserve"> sql </w:t>
            </w:r>
            <w:r>
              <w:rPr>
                <w:rFonts w:hint="eastAsia"/>
              </w:rPr>
              <w:t>语句</w:t>
            </w:r>
          </w:p>
          <w:p w14:paraId="51D06D0A" w14:textId="77777777" w:rsidR="002D02DF" w:rsidRDefault="002D02DF" w:rsidP="002D02DF">
            <w:r>
              <w:t xml:space="preserve">        insert_sql = """</w:t>
            </w:r>
          </w:p>
          <w:p w14:paraId="43F3F65E" w14:textId="77777777" w:rsidR="002D02DF" w:rsidRDefault="002D02DF" w:rsidP="002D02DF">
            <w:r>
              <w:t xml:space="preserve">            insert into zhihu_question(zhihu_id, topics, url, title, content, answer_num, comments_num,</w:t>
            </w:r>
          </w:p>
          <w:p w14:paraId="013F56E8" w14:textId="77777777" w:rsidR="002D02DF" w:rsidRDefault="002D02DF" w:rsidP="002D02DF">
            <w:r>
              <w:t xml:space="preserve">              watch_user_num, click_num, crawl_time) </w:t>
            </w:r>
          </w:p>
          <w:p w14:paraId="75F5C530" w14:textId="77777777" w:rsidR="002D02DF" w:rsidRDefault="002D02DF" w:rsidP="002D02DF">
            <w:r>
              <w:t xml:space="preserve">                VALUES (%s, %s, %s, %s, %s, %s, %s, %s, %s, %s)</w:t>
            </w:r>
          </w:p>
          <w:p w14:paraId="709ACA81" w14:textId="77777777" w:rsidR="002D02DF" w:rsidRDefault="002D02DF" w:rsidP="002D02DF">
            <w:r>
              <w:t xml:space="preserve">                ON DUPLICATE KEY UPDATE </w:t>
            </w:r>
          </w:p>
          <w:p w14:paraId="7D57BD35" w14:textId="77777777" w:rsidR="002D02DF" w:rsidRDefault="002D02DF" w:rsidP="002D02DF">
            <w:r>
              <w:t xml:space="preserve">                content = VALUES(content), </w:t>
            </w:r>
          </w:p>
          <w:p w14:paraId="2A028E52" w14:textId="77777777" w:rsidR="002D02DF" w:rsidRDefault="002D02DF" w:rsidP="002D02DF">
            <w:r>
              <w:t xml:space="preserve">                answer_num = VALUES(answer_num), </w:t>
            </w:r>
          </w:p>
          <w:p w14:paraId="3F1AA134" w14:textId="77777777" w:rsidR="002D02DF" w:rsidRDefault="002D02DF" w:rsidP="002D02DF">
            <w:r>
              <w:t xml:space="preserve">                comments_num = VALUES(comments_num),</w:t>
            </w:r>
          </w:p>
          <w:p w14:paraId="7BA71151" w14:textId="77777777" w:rsidR="002D02DF" w:rsidRDefault="002D02DF" w:rsidP="002D02DF">
            <w:r>
              <w:t xml:space="preserve">                watch_user_num = VALUES(watch_user_num), </w:t>
            </w:r>
          </w:p>
          <w:p w14:paraId="535050ED" w14:textId="77777777" w:rsidR="002D02DF" w:rsidRDefault="002D02DF" w:rsidP="002D02DF">
            <w:r>
              <w:t xml:space="preserve">                click_num = VALUES(click_num)</w:t>
            </w:r>
          </w:p>
          <w:p w14:paraId="4B3D81B8" w14:textId="77777777" w:rsidR="002D02DF" w:rsidRDefault="002D02DF" w:rsidP="002D02DF">
            <w:r>
              <w:t xml:space="preserve">        """</w:t>
            </w:r>
          </w:p>
          <w:p w14:paraId="11A63FB8" w14:textId="77777777" w:rsidR="002D02DF" w:rsidRDefault="002D02DF" w:rsidP="002D02DF">
            <w:pPr>
              <w:rPr>
                <w:rFonts w:hint="eastAsia"/>
              </w:rPr>
            </w:pPr>
            <w:r>
              <w:rPr>
                <w:rFonts w:hint="eastAsia"/>
              </w:rPr>
              <w:t xml:space="preserve">        zhihu_id = self["zhihu_id"][0] # </w:t>
            </w:r>
            <w:r>
              <w:rPr>
                <w:rFonts w:hint="eastAsia"/>
              </w:rPr>
              <w:t>由于在</w:t>
            </w:r>
            <w:r>
              <w:rPr>
                <w:rFonts w:hint="eastAsia"/>
              </w:rPr>
              <w:t xml:space="preserve"> zhihu.py </w:t>
            </w:r>
            <w:r>
              <w:rPr>
                <w:rFonts w:hint="eastAsia"/>
              </w:rPr>
              <w:t>中已经转换成</w:t>
            </w:r>
            <w:r>
              <w:rPr>
                <w:rFonts w:hint="eastAsia"/>
              </w:rPr>
              <w:t xml:space="preserve"> int </w:t>
            </w:r>
            <w:r>
              <w:rPr>
                <w:rFonts w:hint="eastAsia"/>
              </w:rPr>
              <w:t>了，所以这里直接取</w:t>
            </w:r>
            <w:r>
              <w:rPr>
                <w:rFonts w:hint="eastAsia"/>
              </w:rPr>
              <w:t xml:space="preserve"> list </w:t>
            </w:r>
            <w:r>
              <w:rPr>
                <w:rFonts w:hint="eastAsia"/>
              </w:rPr>
              <w:t>的第一个元素</w:t>
            </w:r>
          </w:p>
          <w:p w14:paraId="31E74173" w14:textId="77777777" w:rsidR="002D02DF" w:rsidRDefault="002D02DF" w:rsidP="002D02DF">
            <w:pPr>
              <w:rPr>
                <w:rFonts w:hint="eastAsia"/>
              </w:rPr>
            </w:pPr>
            <w:r>
              <w:rPr>
                <w:rFonts w:hint="eastAsia"/>
              </w:rPr>
              <w:t xml:space="preserve">        # </w:t>
            </w:r>
            <w:r>
              <w:rPr>
                <w:rFonts w:hint="eastAsia"/>
              </w:rPr>
              <w:t>或者</w:t>
            </w:r>
            <w:r>
              <w:rPr>
                <w:rFonts w:hint="eastAsia"/>
              </w:rPr>
              <w:t xml:space="preserve"> zhihu_id = int("".join(self["zhihu_id"]))</w:t>
            </w:r>
          </w:p>
          <w:p w14:paraId="0FC696D2" w14:textId="77777777" w:rsidR="002D02DF" w:rsidRDefault="002D02DF" w:rsidP="002D02DF">
            <w:pPr>
              <w:rPr>
                <w:rFonts w:hint="eastAsia"/>
              </w:rPr>
            </w:pPr>
            <w:r>
              <w:rPr>
                <w:rFonts w:hint="eastAsia"/>
              </w:rPr>
              <w:t xml:space="preserve">        topics = ",".join(self["topics"]) # </w:t>
            </w:r>
            <w:r>
              <w:rPr>
                <w:rFonts w:hint="eastAsia"/>
              </w:rPr>
              <w:t>把</w:t>
            </w:r>
            <w:r>
              <w:rPr>
                <w:rFonts w:hint="eastAsia"/>
              </w:rPr>
              <w:t xml:space="preserve"> list </w:t>
            </w:r>
            <w:r>
              <w:rPr>
                <w:rFonts w:hint="eastAsia"/>
              </w:rPr>
              <w:t>转换成</w:t>
            </w:r>
            <w:r>
              <w:rPr>
                <w:rFonts w:hint="eastAsia"/>
              </w:rPr>
              <w:t xml:space="preserve"> </w:t>
            </w:r>
            <w:r>
              <w:rPr>
                <w:rFonts w:hint="eastAsia"/>
              </w:rPr>
              <w:t>字符串</w:t>
            </w:r>
          </w:p>
          <w:p w14:paraId="5094B90D" w14:textId="77777777" w:rsidR="002D02DF" w:rsidRDefault="002D02DF" w:rsidP="002D02DF">
            <w:r>
              <w:t xml:space="preserve">        url = self["url"][0]</w:t>
            </w:r>
          </w:p>
          <w:p w14:paraId="748BFB7D" w14:textId="77777777" w:rsidR="002D02DF" w:rsidRDefault="002D02DF" w:rsidP="002D02DF">
            <w:r>
              <w:t xml:space="preserve">        title = "".join(self["title"])</w:t>
            </w:r>
          </w:p>
          <w:p w14:paraId="393BED76" w14:textId="77777777" w:rsidR="002D02DF" w:rsidRDefault="002D02DF" w:rsidP="002D02DF">
            <w:r>
              <w:t xml:space="preserve">        content = "".join(self["content"])</w:t>
            </w:r>
          </w:p>
          <w:p w14:paraId="4B1195DE" w14:textId="77777777" w:rsidR="002D02DF" w:rsidRDefault="002D02DF" w:rsidP="002D02DF">
            <w:pPr>
              <w:rPr>
                <w:rFonts w:hint="eastAsia"/>
              </w:rPr>
            </w:pPr>
            <w:r>
              <w:rPr>
                <w:rFonts w:hint="eastAsia"/>
              </w:rPr>
              <w:t xml:space="preserve">        # </w:t>
            </w:r>
            <w:r>
              <w:rPr>
                <w:rFonts w:hint="eastAsia"/>
              </w:rPr>
              <w:t>在</w:t>
            </w:r>
            <w:r>
              <w:rPr>
                <w:rFonts w:hint="eastAsia"/>
              </w:rPr>
              <w:t xml:space="preserve"> common.py </w:t>
            </w:r>
            <w:r>
              <w:rPr>
                <w:rFonts w:hint="eastAsia"/>
              </w:rPr>
              <w:t>中定义一个</w:t>
            </w:r>
            <w:r>
              <w:rPr>
                <w:rFonts w:hint="eastAsia"/>
              </w:rPr>
              <w:t xml:space="preserve"> extract_num </w:t>
            </w:r>
            <w:r>
              <w:rPr>
                <w:rFonts w:hint="eastAsia"/>
              </w:rPr>
              <w:t>函数</w:t>
            </w:r>
          </w:p>
          <w:p w14:paraId="7CAF42DB" w14:textId="77777777" w:rsidR="002D02DF" w:rsidRDefault="002D02DF" w:rsidP="002D02DF">
            <w:r>
              <w:t xml:space="preserve">        answer_num = extract_num("".join(self["answer_num"]))</w:t>
            </w:r>
          </w:p>
          <w:p w14:paraId="6AA4CA43" w14:textId="77777777" w:rsidR="002D02DF" w:rsidRDefault="002D02DF" w:rsidP="002D02DF">
            <w:r>
              <w:lastRenderedPageBreak/>
              <w:t xml:space="preserve">        comments_num = extract_num("".join(self["comments_num"]))</w:t>
            </w:r>
          </w:p>
          <w:p w14:paraId="4EF04C2C" w14:textId="77777777" w:rsidR="002D02DF" w:rsidRDefault="002D02DF" w:rsidP="002D02DF">
            <w:pPr>
              <w:rPr>
                <w:rFonts w:hint="eastAsia"/>
              </w:rPr>
            </w:pPr>
            <w:r>
              <w:rPr>
                <w:rFonts w:hint="eastAsia"/>
              </w:rPr>
              <w:t xml:space="preserve">        # </w:t>
            </w:r>
            <w:r>
              <w:rPr>
                <w:rFonts w:hint="eastAsia"/>
              </w:rPr>
              <w:t>我们之前在</w:t>
            </w:r>
            <w:r>
              <w:rPr>
                <w:rFonts w:hint="eastAsia"/>
              </w:rPr>
              <w:t xml:space="preserve"> zhihu.py </w:t>
            </w:r>
            <w:r>
              <w:rPr>
                <w:rFonts w:hint="eastAsia"/>
              </w:rPr>
              <w:t>中提取</w:t>
            </w:r>
            <w:r>
              <w:rPr>
                <w:rFonts w:hint="eastAsia"/>
              </w:rPr>
              <w:t xml:space="preserve"> watch_user_num </w:t>
            </w:r>
            <w:r>
              <w:rPr>
                <w:rFonts w:hint="eastAsia"/>
              </w:rPr>
              <w:t>和</w:t>
            </w:r>
            <w:r>
              <w:rPr>
                <w:rFonts w:hint="eastAsia"/>
              </w:rPr>
              <w:t xml:space="preserve"> click_num </w:t>
            </w:r>
            <w:r>
              <w:rPr>
                <w:rFonts w:hint="eastAsia"/>
              </w:rPr>
              <w:t>的时候</w:t>
            </w:r>
          </w:p>
          <w:p w14:paraId="73A71A09" w14:textId="77777777" w:rsidR="002D02DF" w:rsidRDefault="002D02DF" w:rsidP="002D02DF">
            <w:pPr>
              <w:rPr>
                <w:rFonts w:hint="eastAsia"/>
              </w:rPr>
            </w:pPr>
            <w:r>
              <w:rPr>
                <w:rFonts w:hint="eastAsia"/>
              </w:rPr>
              <w:t xml:space="preserve">        # </w:t>
            </w:r>
            <w:r>
              <w:rPr>
                <w:rFonts w:hint="eastAsia"/>
              </w:rPr>
              <w:t>新版中</w:t>
            </w:r>
            <w:r>
              <w:rPr>
                <w:rFonts w:hint="eastAsia"/>
              </w:rPr>
              <w:t xml:space="preserve"> watch_user_num </w:t>
            </w:r>
            <w:r>
              <w:rPr>
                <w:rFonts w:hint="eastAsia"/>
              </w:rPr>
              <w:t>和</w:t>
            </w:r>
            <w:r>
              <w:rPr>
                <w:rFonts w:hint="eastAsia"/>
              </w:rPr>
              <w:t xml:space="preserve"> click_num </w:t>
            </w:r>
            <w:r>
              <w:rPr>
                <w:rFonts w:hint="eastAsia"/>
              </w:rPr>
              <w:t>的提取规则是一样的，且提取之后是保存在</w:t>
            </w:r>
            <w:r>
              <w:rPr>
                <w:rFonts w:hint="eastAsia"/>
              </w:rPr>
              <w:t xml:space="preserve"> watch_user_num </w:t>
            </w:r>
            <w:r>
              <w:rPr>
                <w:rFonts w:hint="eastAsia"/>
              </w:rPr>
              <w:t>中的</w:t>
            </w:r>
          </w:p>
          <w:p w14:paraId="6C9EB43E" w14:textId="77777777" w:rsidR="002D02DF" w:rsidRDefault="002D02DF" w:rsidP="002D02DF">
            <w:pPr>
              <w:rPr>
                <w:rFonts w:hint="eastAsia"/>
              </w:rPr>
            </w:pPr>
            <w:r>
              <w:rPr>
                <w:rFonts w:hint="eastAsia"/>
              </w:rPr>
              <w:t xml:space="preserve">        # </w:t>
            </w:r>
            <w:r>
              <w:rPr>
                <w:rFonts w:hint="eastAsia"/>
              </w:rPr>
              <w:t>旧版中只有</w:t>
            </w:r>
            <w:r>
              <w:rPr>
                <w:rFonts w:hint="eastAsia"/>
              </w:rPr>
              <w:t xml:space="preserve"> watch_user_num </w:t>
            </w:r>
            <w:r>
              <w:rPr>
                <w:rFonts w:hint="eastAsia"/>
              </w:rPr>
              <w:t>没有</w:t>
            </w:r>
            <w:r>
              <w:rPr>
                <w:rFonts w:hint="eastAsia"/>
              </w:rPr>
              <w:t xml:space="preserve"> click_num</w:t>
            </w:r>
            <w:r>
              <w:rPr>
                <w:rFonts w:hint="eastAsia"/>
              </w:rPr>
              <w:t>，所以只提取</w:t>
            </w:r>
            <w:r>
              <w:rPr>
                <w:rFonts w:hint="eastAsia"/>
              </w:rPr>
              <w:t xml:space="preserve"> watch_user_num </w:t>
            </w:r>
            <w:r>
              <w:rPr>
                <w:rFonts w:hint="eastAsia"/>
              </w:rPr>
              <w:t>且保存在</w:t>
            </w:r>
            <w:r>
              <w:rPr>
                <w:rFonts w:hint="eastAsia"/>
              </w:rPr>
              <w:t xml:space="preserve"> watch_user_num </w:t>
            </w:r>
            <w:r>
              <w:rPr>
                <w:rFonts w:hint="eastAsia"/>
              </w:rPr>
              <w:t>中</w:t>
            </w:r>
          </w:p>
          <w:p w14:paraId="1F759ACC" w14:textId="77777777" w:rsidR="002D02DF" w:rsidRDefault="002D02DF" w:rsidP="002D02DF">
            <w:pPr>
              <w:rPr>
                <w:rFonts w:hint="eastAsia"/>
              </w:rPr>
            </w:pPr>
            <w:r>
              <w:rPr>
                <w:rFonts w:hint="eastAsia"/>
              </w:rPr>
              <w:t xml:space="preserve">        # </w:t>
            </w:r>
            <w:r>
              <w:rPr>
                <w:rFonts w:hint="eastAsia"/>
              </w:rPr>
              <w:t>所以这里要做判断，判断</w:t>
            </w:r>
            <w:r>
              <w:rPr>
                <w:rFonts w:hint="eastAsia"/>
              </w:rPr>
              <w:t xml:space="preserve"> watch_user_num </w:t>
            </w:r>
            <w:r>
              <w:rPr>
                <w:rFonts w:hint="eastAsia"/>
              </w:rPr>
              <w:t>的长度是</w:t>
            </w:r>
            <w:r>
              <w:rPr>
                <w:rFonts w:hint="eastAsia"/>
              </w:rPr>
              <w:t xml:space="preserve"> 1 </w:t>
            </w:r>
            <w:r>
              <w:rPr>
                <w:rFonts w:hint="eastAsia"/>
              </w:rPr>
              <w:t>还是</w:t>
            </w:r>
            <w:r>
              <w:rPr>
                <w:rFonts w:hint="eastAsia"/>
              </w:rPr>
              <w:t xml:space="preserve"> 2</w:t>
            </w:r>
          </w:p>
          <w:p w14:paraId="7DC049B7" w14:textId="77777777" w:rsidR="002D02DF" w:rsidRDefault="002D02DF" w:rsidP="002D02DF">
            <w:r>
              <w:t xml:space="preserve">        if len(self["watch_user_num"]) == 2:</w:t>
            </w:r>
          </w:p>
          <w:p w14:paraId="54D8E7DE" w14:textId="77777777" w:rsidR="002D02DF" w:rsidRDefault="002D02DF" w:rsidP="002D02DF">
            <w:r>
              <w:t xml:space="preserve">            watch_user_num = int(self["watch_user_num"][0])</w:t>
            </w:r>
          </w:p>
          <w:p w14:paraId="20440931" w14:textId="77777777" w:rsidR="002D02DF" w:rsidRDefault="002D02DF" w:rsidP="002D02DF">
            <w:r>
              <w:t xml:space="preserve">            click_num = int(self["watch_user_num"][1])</w:t>
            </w:r>
          </w:p>
          <w:p w14:paraId="6D215299" w14:textId="77777777" w:rsidR="002D02DF" w:rsidRDefault="002D02DF" w:rsidP="002D02DF">
            <w:r>
              <w:t xml:space="preserve">        else:</w:t>
            </w:r>
          </w:p>
          <w:p w14:paraId="326AA175" w14:textId="77777777" w:rsidR="002D02DF" w:rsidRDefault="002D02DF" w:rsidP="002D02DF">
            <w:r>
              <w:t xml:space="preserve">            watch_user_num = int(self["watch_user_num"][0])</w:t>
            </w:r>
          </w:p>
          <w:p w14:paraId="3FC0D24E" w14:textId="77777777" w:rsidR="002D02DF" w:rsidRDefault="002D02DF" w:rsidP="002D02DF">
            <w:r>
              <w:t xml:space="preserve">            click_num = 0</w:t>
            </w:r>
          </w:p>
          <w:p w14:paraId="6350DB24" w14:textId="77777777" w:rsidR="002D02DF" w:rsidRDefault="002D02DF" w:rsidP="002D02DF">
            <w:pPr>
              <w:rPr>
                <w:rFonts w:hint="eastAsia"/>
              </w:rPr>
            </w:pPr>
            <w:r>
              <w:rPr>
                <w:rFonts w:hint="eastAsia"/>
              </w:rPr>
              <w:t xml:space="preserve">        # </w:t>
            </w:r>
            <w:r>
              <w:rPr>
                <w:rFonts w:hint="eastAsia"/>
              </w:rPr>
              <w:t>在</w:t>
            </w:r>
            <w:r>
              <w:rPr>
                <w:rFonts w:hint="eastAsia"/>
              </w:rPr>
              <w:t xml:space="preserve"> settings.py </w:t>
            </w:r>
            <w:r>
              <w:rPr>
                <w:rFonts w:hint="eastAsia"/>
              </w:rPr>
              <w:t>中定义</w:t>
            </w:r>
            <w:r>
              <w:rPr>
                <w:rFonts w:hint="eastAsia"/>
              </w:rPr>
              <w:t xml:space="preserve"> SQL_DATETIME_FORMAT </w:t>
            </w:r>
            <w:r>
              <w:rPr>
                <w:rFonts w:hint="eastAsia"/>
              </w:rPr>
              <w:t>和</w:t>
            </w:r>
            <w:r>
              <w:rPr>
                <w:rFonts w:hint="eastAsia"/>
              </w:rPr>
              <w:t xml:space="preserve"> SQL_DATE_FORMAT </w:t>
            </w:r>
            <w:r>
              <w:rPr>
                <w:rFonts w:hint="eastAsia"/>
              </w:rPr>
              <w:t>方便日期以及日期时间的格式化</w:t>
            </w:r>
          </w:p>
          <w:p w14:paraId="2FF3E7FE" w14:textId="77777777" w:rsidR="002D02DF" w:rsidRDefault="002D02DF" w:rsidP="002D02DF">
            <w:pPr>
              <w:rPr>
                <w:rFonts w:hint="eastAsia"/>
              </w:rPr>
            </w:pPr>
            <w:r>
              <w:rPr>
                <w:rFonts w:hint="eastAsia"/>
              </w:rPr>
              <w:t xml:space="preserve">        # crawl_time </w:t>
            </w:r>
            <w:r>
              <w:rPr>
                <w:rFonts w:hint="eastAsia"/>
              </w:rPr>
              <w:t>直接获取当前系统时间</w:t>
            </w:r>
          </w:p>
          <w:p w14:paraId="3B17D50A" w14:textId="77777777" w:rsidR="002D02DF" w:rsidRDefault="002D02DF" w:rsidP="002D02DF">
            <w:r>
              <w:t xml:space="preserve">        crawl_time = datetime.datetime.now().strftime(SQL_DATETIME_FORMAT)</w:t>
            </w:r>
          </w:p>
          <w:p w14:paraId="1C54AB57" w14:textId="77777777" w:rsidR="002D02DF" w:rsidRDefault="002D02DF" w:rsidP="002D02DF">
            <w:pPr>
              <w:rPr>
                <w:rFonts w:hint="eastAsia"/>
              </w:rPr>
            </w:pPr>
            <w:r>
              <w:rPr>
                <w:rFonts w:hint="eastAsia"/>
              </w:rPr>
              <w:t xml:space="preserve">        # </w:t>
            </w:r>
            <w:r>
              <w:rPr>
                <w:rFonts w:hint="eastAsia"/>
              </w:rPr>
              <w:t>把字段的值按照</w:t>
            </w:r>
            <w:r>
              <w:rPr>
                <w:rFonts w:hint="eastAsia"/>
              </w:rPr>
              <w:t xml:space="preserve"> insert_sql </w:t>
            </w:r>
            <w:r>
              <w:rPr>
                <w:rFonts w:hint="eastAsia"/>
              </w:rPr>
              <w:t>语句中的顺序，封装成一个</w:t>
            </w:r>
            <w:r>
              <w:rPr>
                <w:rFonts w:hint="eastAsia"/>
              </w:rPr>
              <w:t xml:space="preserve"> tuple</w:t>
            </w:r>
          </w:p>
          <w:p w14:paraId="773DDFC0" w14:textId="77777777" w:rsidR="002D02DF" w:rsidRDefault="002D02DF" w:rsidP="002D02DF">
            <w:r>
              <w:t xml:space="preserve">        params = (zhihu_id, topics, url, title, content, answer_num, comments_num,</w:t>
            </w:r>
          </w:p>
          <w:p w14:paraId="1BBDBCF7" w14:textId="77777777" w:rsidR="002D02DF" w:rsidRDefault="002D02DF" w:rsidP="002D02DF">
            <w:r>
              <w:t xml:space="preserve">                  watch_user_num, click_num, crawl_time)</w:t>
            </w:r>
          </w:p>
          <w:p w14:paraId="59071F14" w14:textId="77777777" w:rsidR="002D02DF" w:rsidRDefault="002D02DF" w:rsidP="002D02DF"/>
          <w:p w14:paraId="014029D2" w14:textId="77777777" w:rsidR="002D02DF" w:rsidRDefault="002D02DF" w:rsidP="002D02DF"/>
          <w:p w14:paraId="159111D1" w14:textId="77777777" w:rsidR="002D02DF" w:rsidRDefault="002D02DF" w:rsidP="002D02DF">
            <w:r>
              <w:t xml:space="preserve">        return insert_sql, params</w:t>
            </w:r>
          </w:p>
          <w:p w14:paraId="79653F10" w14:textId="77777777" w:rsidR="002D02DF" w:rsidRDefault="002D02DF" w:rsidP="002D02DF"/>
          <w:p w14:paraId="3C3140BC" w14:textId="77777777" w:rsidR="002D02DF" w:rsidRDefault="002D02DF" w:rsidP="002D02DF"/>
          <w:p w14:paraId="488D4E87" w14:textId="77777777" w:rsidR="002D02DF" w:rsidRDefault="002D02DF" w:rsidP="002D02DF"/>
          <w:p w14:paraId="700A6FE6" w14:textId="77777777" w:rsidR="002D02DF" w:rsidRDefault="002D02DF" w:rsidP="002D02DF"/>
          <w:p w14:paraId="5B73C91B" w14:textId="77777777" w:rsidR="002D02DF" w:rsidRDefault="002D02DF" w:rsidP="002D02DF">
            <w:pPr>
              <w:rPr>
                <w:rFonts w:hint="eastAsia"/>
              </w:rPr>
            </w:pPr>
            <w:r>
              <w:rPr>
                <w:rFonts w:hint="eastAsia"/>
              </w:rPr>
              <w:t xml:space="preserve"># </w:t>
            </w:r>
            <w:r>
              <w:rPr>
                <w:rFonts w:hint="eastAsia"/>
              </w:rPr>
              <w:t>知乎</w:t>
            </w:r>
            <w:r>
              <w:rPr>
                <w:rFonts w:hint="eastAsia"/>
              </w:rPr>
              <w:t xml:space="preserve"> </w:t>
            </w:r>
            <w:r>
              <w:rPr>
                <w:rFonts w:hint="eastAsia"/>
              </w:rPr>
              <w:t>问题的回答对应的</w:t>
            </w:r>
            <w:r>
              <w:rPr>
                <w:rFonts w:hint="eastAsia"/>
              </w:rPr>
              <w:t xml:space="preserve"> item</w:t>
            </w:r>
          </w:p>
          <w:p w14:paraId="03F70913" w14:textId="77777777" w:rsidR="002D02DF" w:rsidRDefault="002D02DF" w:rsidP="002D02DF">
            <w:r>
              <w:t>class ZhihuAnswerItem(scrapy.Item):</w:t>
            </w:r>
          </w:p>
          <w:p w14:paraId="3723BF79" w14:textId="77777777" w:rsidR="002D02DF" w:rsidRDefault="002D02DF" w:rsidP="002D02DF">
            <w:r>
              <w:t xml:space="preserve">    zhihu_id = scrapy.Field()</w:t>
            </w:r>
          </w:p>
          <w:p w14:paraId="717546D1" w14:textId="77777777" w:rsidR="002D02DF" w:rsidRDefault="002D02DF" w:rsidP="002D02DF">
            <w:r>
              <w:t xml:space="preserve">    url = scrapy.Field()</w:t>
            </w:r>
          </w:p>
          <w:p w14:paraId="3B2AB32B" w14:textId="77777777" w:rsidR="002D02DF" w:rsidRDefault="002D02DF" w:rsidP="002D02DF">
            <w:r>
              <w:t xml:space="preserve">    question_id = scrapy.Field()</w:t>
            </w:r>
          </w:p>
          <w:p w14:paraId="70283A2E" w14:textId="77777777" w:rsidR="002D02DF" w:rsidRDefault="002D02DF" w:rsidP="002D02DF">
            <w:r>
              <w:t xml:space="preserve">    author_id = scrapy.Field()</w:t>
            </w:r>
          </w:p>
          <w:p w14:paraId="524CF471" w14:textId="77777777" w:rsidR="002D02DF" w:rsidRDefault="002D02DF" w:rsidP="002D02DF">
            <w:r>
              <w:t xml:space="preserve">    content = scrapy.Field()</w:t>
            </w:r>
          </w:p>
          <w:p w14:paraId="6D4A6518" w14:textId="77777777" w:rsidR="002D02DF" w:rsidRDefault="002D02DF" w:rsidP="002D02DF">
            <w:r>
              <w:t xml:space="preserve">    praise_num = scrapy.Field()</w:t>
            </w:r>
          </w:p>
          <w:p w14:paraId="5A1545F3" w14:textId="77777777" w:rsidR="002D02DF" w:rsidRDefault="002D02DF" w:rsidP="002D02DF">
            <w:r>
              <w:t xml:space="preserve">    comments_num = scrapy.Field()</w:t>
            </w:r>
          </w:p>
          <w:p w14:paraId="7D295B68" w14:textId="77777777" w:rsidR="002D02DF" w:rsidRDefault="002D02DF" w:rsidP="002D02DF">
            <w:r>
              <w:t xml:space="preserve">    create_time = scrapy.Field()</w:t>
            </w:r>
          </w:p>
          <w:p w14:paraId="36A4A6B5" w14:textId="77777777" w:rsidR="002D02DF" w:rsidRDefault="002D02DF" w:rsidP="002D02DF">
            <w:r>
              <w:t xml:space="preserve">    update_time = scrapy.Field()</w:t>
            </w:r>
          </w:p>
          <w:p w14:paraId="659C4664" w14:textId="77777777" w:rsidR="002D02DF" w:rsidRDefault="002D02DF" w:rsidP="002D02DF">
            <w:r>
              <w:t xml:space="preserve">    crawl_time = scrapy.Field()</w:t>
            </w:r>
          </w:p>
          <w:p w14:paraId="374565F6" w14:textId="77777777" w:rsidR="002D02DF" w:rsidRDefault="002D02DF" w:rsidP="002D02DF"/>
          <w:p w14:paraId="7C655CF7" w14:textId="77777777" w:rsidR="002D02DF" w:rsidRDefault="002D02DF" w:rsidP="002D02DF"/>
          <w:p w14:paraId="57AC5E53" w14:textId="77777777" w:rsidR="002D02DF" w:rsidRDefault="002D02DF" w:rsidP="002D02DF">
            <w:r>
              <w:t xml:space="preserve">    def get_insert_sql(self):</w:t>
            </w:r>
          </w:p>
          <w:p w14:paraId="0AAB73E4" w14:textId="77777777" w:rsidR="002D02DF" w:rsidRDefault="002D02DF" w:rsidP="002D02DF">
            <w:pPr>
              <w:rPr>
                <w:rFonts w:hint="eastAsia"/>
              </w:rPr>
            </w:pPr>
            <w:r>
              <w:rPr>
                <w:rFonts w:hint="eastAsia"/>
              </w:rPr>
              <w:lastRenderedPageBreak/>
              <w:t xml:space="preserve">        # </w:t>
            </w:r>
            <w:r>
              <w:rPr>
                <w:rFonts w:hint="eastAsia"/>
              </w:rPr>
              <w:t>插入知乎</w:t>
            </w:r>
            <w:r>
              <w:rPr>
                <w:rFonts w:hint="eastAsia"/>
              </w:rPr>
              <w:t xml:space="preserve"> question </w:t>
            </w:r>
            <w:r>
              <w:rPr>
                <w:rFonts w:hint="eastAsia"/>
              </w:rPr>
              <w:t>表的</w:t>
            </w:r>
            <w:r>
              <w:rPr>
                <w:rFonts w:hint="eastAsia"/>
              </w:rPr>
              <w:t>sql</w:t>
            </w:r>
            <w:r>
              <w:rPr>
                <w:rFonts w:hint="eastAsia"/>
              </w:rPr>
              <w:t>语句</w:t>
            </w:r>
          </w:p>
          <w:p w14:paraId="6E89AE38" w14:textId="77777777" w:rsidR="002D02DF" w:rsidRDefault="002D02DF" w:rsidP="002D02DF">
            <w:pPr>
              <w:rPr>
                <w:rFonts w:hint="eastAsia"/>
              </w:rPr>
            </w:pPr>
            <w:r>
              <w:rPr>
                <w:rFonts w:hint="eastAsia"/>
              </w:rPr>
              <w:t xml:space="preserve">        # ON DUPLICATE KEY UPDATE </w:t>
            </w:r>
            <w:r>
              <w:rPr>
                <w:rFonts w:hint="eastAsia"/>
              </w:rPr>
              <w:t>是</w:t>
            </w:r>
            <w:r>
              <w:rPr>
                <w:rFonts w:hint="eastAsia"/>
              </w:rPr>
              <w:t xml:space="preserve"> MySQL </w:t>
            </w:r>
            <w:r>
              <w:rPr>
                <w:rFonts w:hint="eastAsia"/>
              </w:rPr>
              <w:t>数据库特有的</w:t>
            </w:r>
          </w:p>
          <w:p w14:paraId="32ED839E" w14:textId="77777777" w:rsidR="002D02DF" w:rsidRDefault="002D02DF" w:rsidP="002D02DF">
            <w:pPr>
              <w:rPr>
                <w:rFonts w:hint="eastAsia"/>
              </w:rPr>
            </w:pPr>
            <w:r>
              <w:rPr>
                <w:rFonts w:hint="eastAsia"/>
              </w:rPr>
              <w:t xml:space="preserve">        # ON </w:t>
            </w:r>
            <w:r>
              <w:rPr>
                <w:rFonts w:hint="eastAsia"/>
              </w:rPr>
              <w:t>后面的作用是，如果没有数据则执行</w:t>
            </w:r>
            <w:r>
              <w:rPr>
                <w:rFonts w:hint="eastAsia"/>
              </w:rPr>
              <w:t xml:space="preserve"> insert</w:t>
            </w:r>
            <w:r>
              <w:rPr>
                <w:rFonts w:hint="eastAsia"/>
              </w:rPr>
              <w:t>，有数据则进行部分字段的</w:t>
            </w:r>
            <w:r>
              <w:rPr>
                <w:rFonts w:hint="eastAsia"/>
              </w:rPr>
              <w:t xml:space="preserve"> update </w:t>
            </w:r>
            <w:r>
              <w:rPr>
                <w:rFonts w:hint="eastAsia"/>
              </w:rPr>
              <w:t>操作</w:t>
            </w:r>
          </w:p>
          <w:p w14:paraId="5CDF262E" w14:textId="77777777" w:rsidR="002D02DF" w:rsidRDefault="002D02DF" w:rsidP="002D02DF">
            <w:pPr>
              <w:rPr>
                <w:rFonts w:hint="eastAsia"/>
              </w:rPr>
            </w:pPr>
            <w:r>
              <w:rPr>
                <w:rFonts w:hint="eastAsia"/>
              </w:rPr>
              <w:t xml:space="preserve">        # ON DUPLICATE KEY </w:t>
            </w:r>
            <w:r>
              <w:rPr>
                <w:rFonts w:hint="eastAsia"/>
              </w:rPr>
              <w:t>意思是主键冲突</w:t>
            </w:r>
          </w:p>
          <w:p w14:paraId="77C88E1F" w14:textId="77777777" w:rsidR="002D02DF" w:rsidRDefault="002D02DF" w:rsidP="002D02DF">
            <w:pPr>
              <w:rPr>
                <w:rFonts w:hint="eastAsia"/>
              </w:rPr>
            </w:pPr>
            <w:r>
              <w:rPr>
                <w:rFonts w:hint="eastAsia"/>
              </w:rPr>
              <w:t xml:space="preserve">        # </w:t>
            </w:r>
            <w:r>
              <w:rPr>
                <w:rFonts w:hint="eastAsia"/>
              </w:rPr>
              <w:t>意思就是说当</w:t>
            </w:r>
            <w:r>
              <w:rPr>
                <w:rFonts w:hint="eastAsia"/>
              </w:rPr>
              <w:t xml:space="preserve"> ON DUPLICATE KEY </w:t>
            </w:r>
            <w:r>
              <w:rPr>
                <w:rFonts w:hint="eastAsia"/>
              </w:rPr>
              <w:t>主键冲突时，就执行</w:t>
            </w:r>
            <w:r>
              <w:rPr>
                <w:rFonts w:hint="eastAsia"/>
              </w:rPr>
              <w:t xml:space="preserve"> UPDATE </w:t>
            </w:r>
            <w:r>
              <w:rPr>
                <w:rFonts w:hint="eastAsia"/>
              </w:rPr>
              <w:t>语句，对</w:t>
            </w:r>
            <w:r>
              <w:rPr>
                <w:rFonts w:hint="eastAsia"/>
              </w:rPr>
              <w:t xml:space="preserve"> UPDATE </w:t>
            </w:r>
            <w:r>
              <w:rPr>
                <w:rFonts w:hint="eastAsia"/>
              </w:rPr>
              <w:t>后面的字段进行更新操作</w:t>
            </w:r>
          </w:p>
          <w:p w14:paraId="64012C2D" w14:textId="77777777" w:rsidR="002D02DF" w:rsidRDefault="002D02DF" w:rsidP="002D02DF">
            <w:pPr>
              <w:rPr>
                <w:rFonts w:hint="eastAsia"/>
              </w:rPr>
            </w:pPr>
            <w:r>
              <w:rPr>
                <w:rFonts w:hint="eastAsia"/>
              </w:rPr>
              <w:t xml:space="preserve">        # </w:t>
            </w:r>
            <w:r>
              <w:rPr>
                <w:rFonts w:hint="eastAsia"/>
              </w:rPr>
              <w:t>那对于</w:t>
            </w:r>
            <w:r>
              <w:rPr>
                <w:rFonts w:hint="eastAsia"/>
              </w:rPr>
              <w:t xml:space="preserve"> </w:t>
            </w:r>
            <w:r>
              <w:rPr>
                <w:rFonts w:hint="eastAsia"/>
              </w:rPr>
              <w:t>知乎</w:t>
            </w:r>
            <w:r>
              <w:rPr>
                <w:rFonts w:hint="eastAsia"/>
              </w:rPr>
              <w:t xml:space="preserve"> </w:t>
            </w:r>
            <w:r>
              <w:rPr>
                <w:rFonts w:hint="eastAsia"/>
              </w:rPr>
              <w:t>来说，</w:t>
            </w:r>
            <w:r>
              <w:rPr>
                <w:rFonts w:hint="eastAsia"/>
              </w:rPr>
              <w:t xml:space="preserve">content,parise_num,comments_num,update_time </w:t>
            </w:r>
            <w:r>
              <w:rPr>
                <w:rFonts w:hint="eastAsia"/>
              </w:rPr>
              <w:t>这几个字段可能是经常更新的</w:t>
            </w:r>
          </w:p>
          <w:p w14:paraId="1C08B05D" w14:textId="77777777" w:rsidR="002D02DF" w:rsidRDefault="002D02DF" w:rsidP="002D02DF">
            <w:pPr>
              <w:rPr>
                <w:rFonts w:hint="eastAsia"/>
              </w:rPr>
            </w:pPr>
            <w:r>
              <w:rPr>
                <w:rFonts w:hint="eastAsia"/>
              </w:rPr>
              <w:t xml:space="preserve">        # </w:t>
            </w:r>
            <w:r>
              <w:rPr>
                <w:rFonts w:hint="eastAsia"/>
              </w:rPr>
              <w:t>所以把这几个字段放在</w:t>
            </w:r>
            <w:r>
              <w:rPr>
                <w:rFonts w:hint="eastAsia"/>
              </w:rPr>
              <w:t xml:space="preserve"> UPDATE </w:t>
            </w:r>
            <w:r>
              <w:rPr>
                <w:rFonts w:hint="eastAsia"/>
              </w:rPr>
              <w:t>后面</w:t>
            </w:r>
          </w:p>
          <w:p w14:paraId="1462967C" w14:textId="77777777" w:rsidR="002D02DF" w:rsidRDefault="002D02DF" w:rsidP="002D02DF">
            <w:r>
              <w:t xml:space="preserve">        insert_sql = """</w:t>
            </w:r>
          </w:p>
          <w:p w14:paraId="2533DD74" w14:textId="77777777" w:rsidR="002D02DF" w:rsidRDefault="002D02DF" w:rsidP="002D02DF">
            <w:r>
              <w:t xml:space="preserve">            insert into zhihu_answer(zhihu_id, url, question_id, author_id, content, parise_num, comments_num,</w:t>
            </w:r>
          </w:p>
          <w:p w14:paraId="51C36CC7" w14:textId="77777777" w:rsidR="002D02DF" w:rsidRDefault="002D02DF" w:rsidP="002D02DF">
            <w:r>
              <w:t xml:space="preserve">              create_time, update_time, crawl_time) </w:t>
            </w:r>
          </w:p>
          <w:p w14:paraId="5130ECA1" w14:textId="77777777" w:rsidR="002D02DF" w:rsidRDefault="002D02DF" w:rsidP="002D02DF">
            <w:r>
              <w:t xml:space="preserve">                VALUES (%s, %s, %s, %s, %s, %s, %s, %s, %s, %s)</w:t>
            </w:r>
          </w:p>
          <w:p w14:paraId="5CF2AA43" w14:textId="77777777" w:rsidR="002D02DF" w:rsidRDefault="002D02DF" w:rsidP="002D02DF">
            <w:r>
              <w:t xml:space="preserve">                ON DUPLICATE KEY UPDATE </w:t>
            </w:r>
          </w:p>
          <w:p w14:paraId="647ABB02" w14:textId="77777777" w:rsidR="002D02DF" w:rsidRDefault="002D02DF" w:rsidP="002D02DF">
            <w:r>
              <w:t xml:space="preserve">                content = VALUES(content), </w:t>
            </w:r>
          </w:p>
          <w:p w14:paraId="5365206E" w14:textId="77777777" w:rsidR="002D02DF" w:rsidRDefault="002D02DF" w:rsidP="002D02DF">
            <w:r>
              <w:t xml:space="preserve">                comments_num = VALUES(comments_num), </w:t>
            </w:r>
          </w:p>
          <w:p w14:paraId="6999FA98" w14:textId="77777777" w:rsidR="002D02DF" w:rsidRDefault="002D02DF" w:rsidP="002D02DF">
            <w:r>
              <w:t xml:space="preserve">                parise_num = VALUES(parise_num),</w:t>
            </w:r>
          </w:p>
          <w:p w14:paraId="532F82DE" w14:textId="77777777" w:rsidR="002D02DF" w:rsidRDefault="002D02DF" w:rsidP="002D02DF">
            <w:r>
              <w:t xml:space="preserve">                update_time = VALUES(update_time)</w:t>
            </w:r>
          </w:p>
          <w:p w14:paraId="60BC5CD5" w14:textId="77777777" w:rsidR="002D02DF" w:rsidRDefault="002D02DF" w:rsidP="002D02DF">
            <w:r>
              <w:t xml:space="preserve">        """</w:t>
            </w:r>
          </w:p>
          <w:p w14:paraId="35423D95" w14:textId="77777777" w:rsidR="002D02DF" w:rsidRDefault="002D02DF" w:rsidP="002D02DF">
            <w:pPr>
              <w:rPr>
                <w:rFonts w:hint="eastAsia"/>
              </w:rPr>
            </w:pPr>
            <w:r>
              <w:rPr>
                <w:rFonts w:hint="eastAsia"/>
              </w:rPr>
              <w:t xml:space="preserve">        # create_time </w:t>
            </w:r>
            <w:r>
              <w:rPr>
                <w:rFonts w:hint="eastAsia"/>
              </w:rPr>
              <w:t>和</w:t>
            </w:r>
            <w:r>
              <w:rPr>
                <w:rFonts w:hint="eastAsia"/>
              </w:rPr>
              <w:t xml:space="preserve"> update_time </w:t>
            </w:r>
            <w:r>
              <w:rPr>
                <w:rFonts w:hint="eastAsia"/>
              </w:rPr>
              <w:t>提取出来的时候是一个时间戳，我们这里要把它按照</w:t>
            </w:r>
            <w:r>
              <w:rPr>
                <w:rFonts w:hint="eastAsia"/>
              </w:rPr>
              <w:t xml:space="preserve"> SQL_DATETIME_FORMAT </w:t>
            </w:r>
            <w:r>
              <w:rPr>
                <w:rFonts w:hint="eastAsia"/>
              </w:rPr>
              <w:t>进行格式化</w:t>
            </w:r>
          </w:p>
          <w:p w14:paraId="49414DAD" w14:textId="77777777" w:rsidR="002D02DF" w:rsidRDefault="002D02DF" w:rsidP="002D02DF">
            <w:pPr>
              <w:rPr>
                <w:rFonts w:hint="eastAsia"/>
              </w:rPr>
            </w:pPr>
            <w:r>
              <w:rPr>
                <w:rFonts w:hint="eastAsia"/>
              </w:rPr>
              <w:t xml:space="preserve">        # </w:t>
            </w:r>
            <w:r>
              <w:rPr>
                <w:rFonts w:hint="eastAsia"/>
              </w:rPr>
              <w:t>把</w:t>
            </w:r>
            <w:r>
              <w:rPr>
                <w:rFonts w:hint="eastAsia"/>
              </w:rPr>
              <w:t xml:space="preserve"> create_time </w:t>
            </w:r>
            <w:r>
              <w:rPr>
                <w:rFonts w:hint="eastAsia"/>
              </w:rPr>
              <w:t>和</w:t>
            </w:r>
            <w:r>
              <w:rPr>
                <w:rFonts w:hint="eastAsia"/>
              </w:rPr>
              <w:t xml:space="preserve"> update_time </w:t>
            </w:r>
            <w:r>
              <w:rPr>
                <w:rFonts w:hint="eastAsia"/>
              </w:rPr>
              <w:t>从</w:t>
            </w:r>
            <w:r>
              <w:rPr>
                <w:rFonts w:hint="eastAsia"/>
              </w:rPr>
              <w:t xml:space="preserve"> int </w:t>
            </w:r>
            <w:r>
              <w:rPr>
                <w:rFonts w:hint="eastAsia"/>
              </w:rPr>
              <w:t>类型转换到</w:t>
            </w:r>
            <w:r>
              <w:rPr>
                <w:rFonts w:hint="eastAsia"/>
              </w:rPr>
              <w:t xml:space="preserve"> datetime </w:t>
            </w:r>
            <w:r>
              <w:rPr>
                <w:rFonts w:hint="eastAsia"/>
              </w:rPr>
              <w:t>类型，再转换成</w:t>
            </w:r>
            <w:r>
              <w:rPr>
                <w:rFonts w:hint="eastAsia"/>
              </w:rPr>
              <w:t xml:space="preserve"> </w:t>
            </w:r>
            <w:r>
              <w:rPr>
                <w:rFonts w:hint="eastAsia"/>
              </w:rPr>
              <w:t>字符串类型</w:t>
            </w:r>
          </w:p>
          <w:p w14:paraId="694DC9CD" w14:textId="77777777" w:rsidR="002D02DF" w:rsidRDefault="002D02DF" w:rsidP="002D02DF">
            <w:r>
              <w:t xml:space="preserve">        create_time = datetime.datetime.fromtimestamp(self["create_time"]).strftime(SQL_DATETIME_FORMAT)</w:t>
            </w:r>
          </w:p>
          <w:p w14:paraId="6843A326" w14:textId="77777777" w:rsidR="002D02DF" w:rsidRDefault="002D02DF" w:rsidP="002D02DF">
            <w:r>
              <w:t xml:space="preserve">        update_time = datetime.datetime.fromtimestamp(self["update_time"]).strftime(SQL_DATETIME_FORMAT)</w:t>
            </w:r>
          </w:p>
          <w:p w14:paraId="05D6D54E" w14:textId="77777777" w:rsidR="002D02DF" w:rsidRDefault="002D02DF" w:rsidP="002D02DF">
            <w:r>
              <w:t xml:space="preserve">        params = (</w:t>
            </w:r>
          </w:p>
          <w:p w14:paraId="1DC1C56A" w14:textId="77777777" w:rsidR="002D02DF" w:rsidRDefault="002D02DF" w:rsidP="002D02DF">
            <w:r>
              <w:t xml:space="preserve">            self["zhihu_id"], self["url"], self["question_id"],</w:t>
            </w:r>
          </w:p>
          <w:p w14:paraId="2DBF3034" w14:textId="77777777" w:rsidR="002D02DF" w:rsidRDefault="002D02DF" w:rsidP="002D02DF">
            <w:r>
              <w:t xml:space="preserve">            self["author_id"], self["content"], self["parise_num"],</w:t>
            </w:r>
          </w:p>
          <w:p w14:paraId="1AA8F350" w14:textId="77777777" w:rsidR="002D02DF" w:rsidRDefault="002D02DF" w:rsidP="002D02DF">
            <w:r>
              <w:t xml:space="preserve">            self["comments_num"], create_time, update_time,</w:t>
            </w:r>
          </w:p>
          <w:p w14:paraId="5E8B1549" w14:textId="77777777" w:rsidR="002D02DF" w:rsidRDefault="002D02DF" w:rsidP="002D02DF">
            <w:r>
              <w:t xml:space="preserve">            self["crawl_time"].strftime(SQL_DATETIME_FORMAT)</w:t>
            </w:r>
          </w:p>
          <w:p w14:paraId="18BC6777" w14:textId="77777777" w:rsidR="002D02DF" w:rsidRDefault="002D02DF" w:rsidP="002D02DF">
            <w:r>
              <w:t xml:space="preserve">        )</w:t>
            </w:r>
          </w:p>
          <w:p w14:paraId="0EDA00D2" w14:textId="77777777" w:rsidR="002D02DF" w:rsidRDefault="002D02DF" w:rsidP="002D02DF"/>
          <w:p w14:paraId="5C5E41CB" w14:textId="77777777" w:rsidR="002D02DF" w:rsidRDefault="002D02DF" w:rsidP="002D02DF"/>
          <w:p w14:paraId="29F3E8FA" w14:textId="270EE9DB" w:rsidR="002D02DF" w:rsidRDefault="002D02DF" w:rsidP="002D02DF">
            <w:r>
              <w:t xml:space="preserve">        return insert_sql, params</w:t>
            </w:r>
          </w:p>
        </w:tc>
      </w:tr>
    </w:tbl>
    <w:p w14:paraId="414CE89B" w14:textId="3E844E10" w:rsidR="00715B19" w:rsidRDefault="00715B19" w:rsidP="00715B19"/>
    <w:p w14:paraId="74B387C9" w14:textId="1E689D00" w:rsidR="00715B19" w:rsidRDefault="000B02CD" w:rsidP="00715B19">
      <w:r w:rsidRPr="000B02CD">
        <w:rPr>
          <w:rFonts w:hint="eastAsia"/>
        </w:rPr>
        <w:t>在知乎的</w:t>
      </w:r>
      <w:r w:rsidRPr="000B02CD">
        <w:rPr>
          <w:rFonts w:hint="eastAsia"/>
        </w:rPr>
        <w:t xml:space="preserve"> item </w:t>
      </w:r>
      <w:r w:rsidRPr="000B02CD">
        <w:rPr>
          <w:rFonts w:hint="eastAsia"/>
        </w:rPr>
        <w:t>中，我们用到了</w:t>
      </w:r>
      <w:r w:rsidRPr="000B02CD">
        <w:rPr>
          <w:rFonts w:hint="eastAsia"/>
        </w:rPr>
        <w:t xml:space="preserve"> extract_num </w:t>
      </w:r>
      <w:r w:rsidRPr="000B02CD">
        <w:rPr>
          <w:rFonts w:hint="eastAsia"/>
        </w:rPr>
        <w:t>函数和</w:t>
      </w:r>
      <w:r w:rsidRPr="000B02CD">
        <w:rPr>
          <w:rFonts w:hint="eastAsia"/>
        </w:rPr>
        <w:t xml:space="preserve"> SQL_DATETIME_FORMAT, SQL_DATE_FORMAT </w:t>
      </w:r>
      <w:r w:rsidRPr="000B02CD">
        <w:rPr>
          <w:rFonts w:hint="eastAsia"/>
        </w:rPr>
        <w:t>这两个常量，所以我们需要在</w:t>
      </w:r>
      <w:r w:rsidRPr="000B02CD">
        <w:rPr>
          <w:rFonts w:hint="eastAsia"/>
        </w:rPr>
        <w:t xml:space="preserve"> common.py </w:t>
      </w:r>
      <w:r w:rsidRPr="000B02CD">
        <w:rPr>
          <w:rFonts w:hint="eastAsia"/>
        </w:rPr>
        <w:t>文件中增加</w:t>
      </w:r>
      <w:r w:rsidRPr="000B02CD">
        <w:rPr>
          <w:rFonts w:hint="eastAsia"/>
        </w:rPr>
        <w:t xml:space="preserve"> extract_num </w:t>
      </w:r>
      <w:r w:rsidRPr="000B02CD">
        <w:rPr>
          <w:rFonts w:hint="eastAsia"/>
        </w:rPr>
        <w:t>函数，代码如下：</w:t>
      </w:r>
    </w:p>
    <w:tbl>
      <w:tblPr>
        <w:tblStyle w:val="a5"/>
        <w:tblW w:w="0" w:type="auto"/>
        <w:tblLook w:val="04A0" w:firstRow="1" w:lastRow="0" w:firstColumn="1" w:lastColumn="0" w:noHBand="0" w:noVBand="1"/>
      </w:tblPr>
      <w:tblGrid>
        <w:gridCol w:w="8296"/>
      </w:tblGrid>
      <w:tr w:rsidR="009E7CF1" w14:paraId="10335B3E" w14:textId="77777777" w:rsidTr="009E7CF1">
        <w:tc>
          <w:tcPr>
            <w:tcW w:w="8296" w:type="dxa"/>
          </w:tcPr>
          <w:p w14:paraId="084A1804" w14:textId="77777777" w:rsidR="009E7CF1" w:rsidRDefault="009E7CF1" w:rsidP="009E7CF1">
            <w:r>
              <w:lastRenderedPageBreak/>
              <w:t># _*_ coding:utf-8 _*_</w:t>
            </w:r>
          </w:p>
          <w:p w14:paraId="1D880036" w14:textId="77777777" w:rsidR="009E7CF1" w:rsidRDefault="009E7CF1" w:rsidP="009E7CF1"/>
          <w:p w14:paraId="057CD849" w14:textId="77777777" w:rsidR="009E7CF1" w:rsidRDefault="009E7CF1" w:rsidP="009E7CF1"/>
          <w:p w14:paraId="218212A2" w14:textId="77777777" w:rsidR="009E7CF1" w:rsidRDefault="009E7CF1" w:rsidP="009E7CF1">
            <w:r>
              <w:t>import re</w:t>
            </w:r>
          </w:p>
          <w:p w14:paraId="1611877A" w14:textId="77777777" w:rsidR="009E7CF1" w:rsidRDefault="009E7CF1" w:rsidP="009E7CF1"/>
          <w:p w14:paraId="398716C2" w14:textId="77777777" w:rsidR="009E7CF1" w:rsidRDefault="009E7CF1" w:rsidP="009E7CF1"/>
          <w:p w14:paraId="0E80D63D" w14:textId="77777777" w:rsidR="009E7CF1" w:rsidRDefault="009E7CF1" w:rsidP="009E7CF1">
            <w:pPr>
              <w:rPr>
                <w:rFonts w:hint="eastAsia"/>
              </w:rPr>
            </w:pPr>
            <w:r>
              <w:rPr>
                <w:rFonts w:hint="eastAsia"/>
              </w:rPr>
              <w:t>#</w:t>
            </w:r>
            <w:r>
              <w:rPr>
                <w:rFonts w:hint="eastAsia"/>
              </w:rPr>
              <w:t>从字符串中提取出数字，或者说把字符串中的数字提取出来并返回</w:t>
            </w:r>
          </w:p>
          <w:p w14:paraId="7FA799C1" w14:textId="77777777" w:rsidR="009E7CF1" w:rsidRDefault="009E7CF1" w:rsidP="009E7CF1">
            <w:r>
              <w:t>def extract_num(text):</w:t>
            </w:r>
          </w:p>
          <w:p w14:paraId="5BC278C6" w14:textId="77777777" w:rsidR="009E7CF1" w:rsidRDefault="009E7CF1" w:rsidP="009E7CF1">
            <w:r>
              <w:t xml:space="preserve">    match_re = re.match(".*?(\d+).*", text)</w:t>
            </w:r>
          </w:p>
          <w:p w14:paraId="4EA020EA" w14:textId="77777777" w:rsidR="009E7CF1" w:rsidRDefault="009E7CF1" w:rsidP="009E7CF1">
            <w:r>
              <w:t xml:space="preserve">    if match_re:</w:t>
            </w:r>
          </w:p>
          <w:p w14:paraId="701B9ACE" w14:textId="77777777" w:rsidR="009E7CF1" w:rsidRDefault="009E7CF1" w:rsidP="009E7CF1">
            <w:r>
              <w:t xml:space="preserve">        nums = int(match_re.group(1))</w:t>
            </w:r>
          </w:p>
          <w:p w14:paraId="6E0EBCF4" w14:textId="77777777" w:rsidR="009E7CF1" w:rsidRDefault="009E7CF1" w:rsidP="009E7CF1">
            <w:r>
              <w:t xml:space="preserve">    else:</w:t>
            </w:r>
          </w:p>
          <w:p w14:paraId="4673E10A" w14:textId="77777777" w:rsidR="009E7CF1" w:rsidRDefault="009E7CF1" w:rsidP="009E7CF1">
            <w:r>
              <w:t xml:space="preserve">        nums = 0</w:t>
            </w:r>
          </w:p>
          <w:p w14:paraId="4C8B1F0F" w14:textId="668D14F9" w:rsidR="009E7CF1" w:rsidRDefault="009E7CF1" w:rsidP="009E7CF1">
            <w:pPr>
              <w:rPr>
                <w:rFonts w:hint="eastAsia"/>
              </w:rPr>
            </w:pPr>
            <w:r>
              <w:t xml:space="preserve">    return nums</w:t>
            </w:r>
          </w:p>
        </w:tc>
      </w:tr>
    </w:tbl>
    <w:p w14:paraId="2E5BC252" w14:textId="20601D7F" w:rsidR="000B02CD" w:rsidRDefault="000B02CD" w:rsidP="00715B19"/>
    <w:p w14:paraId="01677724" w14:textId="77777777" w:rsidR="00012741" w:rsidRDefault="00012741" w:rsidP="00012741">
      <w:pPr>
        <w:rPr>
          <w:rFonts w:hint="eastAsia"/>
        </w:rPr>
      </w:pPr>
      <w:r>
        <w:rPr>
          <w:rFonts w:hint="eastAsia"/>
        </w:rPr>
        <w:t>注意：为了达到</w:t>
      </w:r>
      <w:r>
        <w:rPr>
          <w:rFonts w:hint="eastAsia"/>
        </w:rPr>
        <w:t xml:space="preserve"> </w:t>
      </w:r>
      <w:r>
        <w:rPr>
          <w:rFonts w:hint="eastAsia"/>
        </w:rPr>
        <w:t>相同数据库</w:t>
      </w:r>
      <w:r>
        <w:rPr>
          <w:rFonts w:hint="eastAsia"/>
        </w:rPr>
        <w:t xml:space="preserve"> </w:t>
      </w:r>
      <w:r>
        <w:rPr>
          <w:rFonts w:hint="eastAsia"/>
        </w:rPr>
        <w:t>的</w:t>
      </w:r>
      <w:r>
        <w:rPr>
          <w:rFonts w:hint="eastAsia"/>
        </w:rPr>
        <w:t xml:space="preserve"> pipeline </w:t>
      </w:r>
      <w:r>
        <w:rPr>
          <w:rFonts w:hint="eastAsia"/>
        </w:rPr>
        <w:t>的复用，在</w:t>
      </w:r>
      <w:r>
        <w:rPr>
          <w:rFonts w:hint="eastAsia"/>
        </w:rPr>
        <w:t xml:space="preserve"> item </w:t>
      </w:r>
      <w:r>
        <w:rPr>
          <w:rFonts w:hint="eastAsia"/>
        </w:rPr>
        <w:t>中定义的</w:t>
      </w:r>
      <w:r>
        <w:rPr>
          <w:rFonts w:hint="eastAsia"/>
        </w:rPr>
        <w:t xml:space="preserve"> sql </w:t>
      </w:r>
      <w:r>
        <w:rPr>
          <w:rFonts w:hint="eastAsia"/>
        </w:rPr>
        <w:t>语句的方法名要统一，比如这里统一为</w:t>
      </w:r>
      <w:r>
        <w:rPr>
          <w:rFonts w:hint="eastAsia"/>
        </w:rPr>
        <w:t xml:space="preserve"> get_insert_sql </w:t>
      </w:r>
      <w:r>
        <w:rPr>
          <w:rFonts w:hint="eastAsia"/>
        </w:rPr>
        <w:t>函数。</w:t>
      </w:r>
    </w:p>
    <w:p w14:paraId="79525A38" w14:textId="77777777" w:rsidR="00012741" w:rsidRDefault="00012741" w:rsidP="00012741"/>
    <w:p w14:paraId="225854B9" w14:textId="5294D940" w:rsidR="009E7CF1" w:rsidRDefault="00012741" w:rsidP="00012741">
      <w:r>
        <w:rPr>
          <w:rFonts w:hint="eastAsia"/>
        </w:rPr>
        <w:t>然后在</w:t>
      </w:r>
      <w:r>
        <w:rPr>
          <w:rFonts w:hint="eastAsia"/>
        </w:rPr>
        <w:t xml:space="preserve"> settings.py </w:t>
      </w:r>
      <w:r>
        <w:rPr>
          <w:rFonts w:hint="eastAsia"/>
        </w:rPr>
        <w:t>中定义</w:t>
      </w:r>
      <w:r>
        <w:rPr>
          <w:rFonts w:hint="eastAsia"/>
        </w:rPr>
        <w:t xml:space="preserve"> SQL_DATETIME_FORMAT, SQL_DATE_FORMAT </w:t>
      </w:r>
      <w:r>
        <w:rPr>
          <w:rFonts w:hint="eastAsia"/>
        </w:rPr>
        <w:t>这两个常量，代码如下：</w:t>
      </w:r>
    </w:p>
    <w:tbl>
      <w:tblPr>
        <w:tblStyle w:val="a5"/>
        <w:tblW w:w="0" w:type="auto"/>
        <w:tblLook w:val="04A0" w:firstRow="1" w:lastRow="0" w:firstColumn="1" w:lastColumn="0" w:noHBand="0" w:noVBand="1"/>
      </w:tblPr>
      <w:tblGrid>
        <w:gridCol w:w="8296"/>
      </w:tblGrid>
      <w:tr w:rsidR="00AE16AF" w14:paraId="283CEB93" w14:textId="77777777" w:rsidTr="00AE16AF">
        <w:tc>
          <w:tcPr>
            <w:tcW w:w="8296" w:type="dxa"/>
          </w:tcPr>
          <w:p w14:paraId="57062E92" w14:textId="77777777" w:rsidR="00AE16AF" w:rsidRDefault="00AE16AF" w:rsidP="00AE16AF">
            <w:pPr>
              <w:rPr>
                <w:rFonts w:hint="eastAsia"/>
              </w:rPr>
            </w:pPr>
            <w:r>
              <w:rPr>
                <w:rFonts w:hint="eastAsia"/>
              </w:rPr>
              <w:t xml:space="preserve">SQL_DATETIME_FORMAT = "%Y-%m-%d %H:%M:%S" # </w:t>
            </w:r>
            <w:r>
              <w:rPr>
                <w:rFonts w:hint="eastAsia"/>
              </w:rPr>
              <w:t>即</w:t>
            </w:r>
            <w:r>
              <w:rPr>
                <w:rFonts w:hint="eastAsia"/>
              </w:rPr>
              <w:t xml:space="preserve"> xxxx-xx-xx xx:xx:xx</w:t>
            </w:r>
          </w:p>
          <w:p w14:paraId="30DCF8AE" w14:textId="23356C3C" w:rsidR="00AE16AF" w:rsidRDefault="00AE16AF" w:rsidP="00AE16AF">
            <w:r>
              <w:rPr>
                <w:rFonts w:hint="eastAsia"/>
              </w:rPr>
              <w:t xml:space="preserve">SQL_DATE_FORMAT = "%Y-%m-%d" # </w:t>
            </w:r>
            <w:r>
              <w:rPr>
                <w:rFonts w:hint="eastAsia"/>
              </w:rPr>
              <w:t>即</w:t>
            </w:r>
            <w:r>
              <w:rPr>
                <w:rFonts w:hint="eastAsia"/>
              </w:rPr>
              <w:t xml:space="preserve"> xxxx-xx-xx</w:t>
            </w:r>
          </w:p>
        </w:tc>
      </w:tr>
    </w:tbl>
    <w:p w14:paraId="335F3B60" w14:textId="6775A485" w:rsidR="00012741" w:rsidRDefault="00012741" w:rsidP="00012741"/>
    <w:p w14:paraId="27356992" w14:textId="77DA11A0" w:rsidR="00012741" w:rsidRDefault="00AE16AF" w:rsidP="00012741">
      <w:r w:rsidRPr="00AE16AF">
        <w:rPr>
          <w:rFonts w:hint="eastAsia"/>
        </w:rPr>
        <w:t>保存数据的</w:t>
      </w:r>
      <w:r w:rsidRPr="00AE16AF">
        <w:rPr>
          <w:rFonts w:hint="eastAsia"/>
        </w:rPr>
        <w:t xml:space="preserve"> pipelines.py </w:t>
      </w:r>
      <w:r w:rsidRPr="00AE16AF">
        <w:rPr>
          <w:rFonts w:hint="eastAsia"/>
        </w:rPr>
        <w:t>的代码修改后如下：</w:t>
      </w:r>
    </w:p>
    <w:tbl>
      <w:tblPr>
        <w:tblStyle w:val="a5"/>
        <w:tblW w:w="0" w:type="auto"/>
        <w:tblLook w:val="04A0" w:firstRow="1" w:lastRow="0" w:firstColumn="1" w:lastColumn="0" w:noHBand="0" w:noVBand="1"/>
      </w:tblPr>
      <w:tblGrid>
        <w:gridCol w:w="8296"/>
      </w:tblGrid>
      <w:tr w:rsidR="009F165D" w14:paraId="484181F5" w14:textId="77777777" w:rsidTr="009F165D">
        <w:tc>
          <w:tcPr>
            <w:tcW w:w="8296" w:type="dxa"/>
          </w:tcPr>
          <w:p w14:paraId="4D7965F6" w14:textId="77777777" w:rsidR="009F165D" w:rsidRDefault="009F165D" w:rsidP="009F165D">
            <w:r>
              <w:t># -*- coding: utf-8 -*-</w:t>
            </w:r>
          </w:p>
          <w:p w14:paraId="45495CF8" w14:textId="77777777" w:rsidR="009F165D" w:rsidRDefault="009F165D" w:rsidP="009F165D"/>
          <w:p w14:paraId="2A805E54" w14:textId="77777777" w:rsidR="009F165D" w:rsidRDefault="009F165D" w:rsidP="009F165D"/>
          <w:p w14:paraId="19AF73E4" w14:textId="77777777" w:rsidR="009F165D" w:rsidRDefault="009F165D" w:rsidP="009F165D">
            <w:r>
              <w:t>import MySQLdb</w:t>
            </w:r>
          </w:p>
          <w:p w14:paraId="7AFDAE38" w14:textId="77777777" w:rsidR="009F165D" w:rsidRDefault="009F165D" w:rsidP="009F165D">
            <w:r>
              <w:t>import MySQLdb.cursors</w:t>
            </w:r>
          </w:p>
          <w:p w14:paraId="7111839E" w14:textId="77777777" w:rsidR="009F165D" w:rsidRDefault="009F165D" w:rsidP="009F165D">
            <w:r>
              <w:t>from twisted.enterprise import adbapi</w:t>
            </w:r>
          </w:p>
          <w:p w14:paraId="47F3262E" w14:textId="77777777" w:rsidR="009F165D" w:rsidRDefault="009F165D" w:rsidP="009F165D"/>
          <w:p w14:paraId="560C8E33" w14:textId="77777777" w:rsidR="009F165D" w:rsidRDefault="009F165D" w:rsidP="009F165D"/>
          <w:p w14:paraId="3AB80C0D" w14:textId="77777777" w:rsidR="009F165D" w:rsidRDefault="009F165D" w:rsidP="009F165D">
            <w:r>
              <w:t>class ArticlespiderPipeline(object):</w:t>
            </w:r>
          </w:p>
          <w:p w14:paraId="41B31A2D" w14:textId="77777777" w:rsidR="009F165D" w:rsidRDefault="009F165D" w:rsidP="009F165D">
            <w:r>
              <w:t xml:space="preserve">    def process_item(self, item, spider):</w:t>
            </w:r>
          </w:p>
          <w:p w14:paraId="0F0006D1" w14:textId="77777777" w:rsidR="009F165D" w:rsidRDefault="009F165D" w:rsidP="009F165D">
            <w:r>
              <w:t xml:space="preserve">        return item</w:t>
            </w:r>
          </w:p>
          <w:p w14:paraId="0F124AEF" w14:textId="77777777" w:rsidR="009F165D" w:rsidRDefault="009F165D" w:rsidP="009F165D"/>
          <w:p w14:paraId="4BD15F7B" w14:textId="77777777" w:rsidR="009F165D" w:rsidRDefault="009F165D" w:rsidP="009F165D"/>
          <w:p w14:paraId="3A48D56A" w14:textId="77777777" w:rsidR="009F165D" w:rsidRDefault="009F165D" w:rsidP="009F165D">
            <w:pPr>
              <w:rPr>
                <w:rFonts w:hint="eastAsia"/>
              </w:rPr>
            </w:pPr>
            <w:r>
              <w:rPr>
                <w:rFonts w:hint="eastAsia"/>
              </w:rPr>
              <w:t xml:space="preserve"># pipeline </w:t>
            </w:r>
            <w:r>
              <w:rPr>
                <w:rFonts w:hint="eastAsia"/>
              </w:rPr>
              <w:t>应该是在不同的数据库的时候才定义不同的</w:t>
            </w:r>
            <w:r>
              <w:rPr>
                <w:rFonts w:hint="eastAsia"/>
              </w:rPr>
              <w:t xml:space="preserve"> pipeline</w:t>
            </w:r>
          </w:p>
          <w:p w14:paraId="17301449" w14:textId="77777777" w:rsidR="009F165D" w:rsidRDefault="009F165D" w:rsidP="009F165D">
            <w:pPr>
              <w:rPr>
                <w:rFonts w:hint="eastAsia"/>
              </w:rPr>
            </w:pPr>
            <w:r>
              <w:rPr>
                <w:rFonts w:hint="eastAsia"/>
              </w:rPr>
              <w:t xml:space="preserve"># </w:t>
            </w:r>
            <w:r>
              <w:rPr>
                <w:rFonts w:hint="eastAsia"/>
              </w:rPr>
              <w:t>相同的数据库则使用相同的</w:t>
            </w:r>
            <w:r>
              <w:rPr>
                <w:rFonts w:hint="eastAsia"/>
              </w:rPr>
              <w:t xml:space="preserve"> pipeline</w:t>
            </w:r>
            <w:r>
              <w:rPr>
                <w:rFonts w:hint="eastAsia"/>
              </w:rPr>
              <w:t>，因此数据的插入操作代码可以转移到</w:t>
            </w:r>
            <w:r>
              <w:rPr>
                <w:rFonts w:hint="eastAsia"/>
              </w:rPr>
              <w:t xml:space="preserve"> item </w:t>
            </w:r>
            <w:r>
              <w:rPr>
                <w:rFonts w:hint="eastAsia"/>
              </w:rPr>
              <w:t>去编写</w:t>
            </w:r>
          </w:p>
          <w:p w14:paraId="2A86E0A7" w14:textId="77777777" w:rsidR="009F165D" w:rsidRDefault="009F165D" w:rsidP="009F165D">
            <w:r>
              <w:t>class MysqlTwistedPipeline(object):</w:t>
            </w:r>
          </w:p>
          <w:p w14:paraId="13653FFC" w14:textId="77777777" w:rsidR="009F165D" w:rsidRDefault="009F165D" w:rsidP="009F165D"/>
          <w:p w14:paraId="2E546DCE" w14:textId="77777777" w:rsidR="009F165D" w:rsidRDefault="009F165D" w:rsidP="009F165D"/>
          <w:p w14:paraId="780547B5" w14:textId="77777777" w:rsidR="009F165D" w:rsidRDefault="009F165D" w:rsidP="009F165D">
            <w:r>
              <w:t xml:space="preserve">    def __init__(self,dbpool):</w:t>
            </w:r>
          </w:p>
          <w:p w14:paraId="7D9CDCB7" w14:textId="77777777" w:rsidR="009F165D" w:rsidRDefault="009F165D" w:rsidP="009F165D">
            <w:r>
              <w:lastRenderedPageBreak/>
              <w:t xml:space="preserve">        self.dbpool = dbpool</w:t>
            </w:r>
          </w:p>
          <w:p w14:paraId="05CC6354" w14:textId="77777777" w:rsidR="009F165D" w:rsidRDefault="009F165D" w:rsidP="009F165D"/>
          <w:p w14:paraId="0D0B30F6" w14:textId="77777777" w:rsidR="009F165D" w:rsidRDefault="009F165D" w:rsidP="009F165D"/>
          <w:p w14:paraId="0161FDA0" w14:textId="77777777" w:rsidR="009F165D" w:rsidRDefault="009F165D" w:rsidP="009F165D">
            <w:r>
              <w:t xml:space="preserve">    @classmethod</w:t>
            </w:r>
          </w:p>
          <w:p w14:paraId="274B95B4" w14:textId="77777777" w:rsidR="009F165D" w:rsidRDefault="009F165D" w:rsidP="009F165D">
            <w:r>
              <w:t xml:space="preserve">    def from_settings(cls,settings):</w:t>
            </w:r>
          </w:p>
          <w:p w14:paraId="19BAE52C" w14:textId="77777777" w:rsidR="009F165D" w:rsidRDefault="009F165D" w:rsidP="009F165D">
            <w:r>
              <w:t xml:space="preserve">        dbparms = dict(</w:t>
            </w:r>
          </w:p>
          <w:p w14:paraId="31F6929A" w14:textId="77777777" w:rsidR="009F165D" w:rsidRDefault="009F165D" w:rsidP="009F165D">
            <w:r>
              <w:t xml:space="preserve">            host = settings['MYSQL_HOST'],</w:t>
            </w:r>
          </w:p>
          <w:p w14:paraId="5B62F652" w14:textId="77777777" w:rsidR="009F165D" w:rsidRDefault="009F165D" w:rsidP="009F165D">
            <w:r>
              <w:t xml:space="preserve">            db = settings['MYSQL_DBNAME'],</w:t>
            </w:r>
          </w:p>
          <w:p w14:paraId="7E909E36" w14:textId="77777777" w:rsidR="009F165D" w:rsidRDefault="009F165D" w:rsidP="009F165D">
            <w:r>
              <w:t xml:space="preserve">            user = settings['MYSQL_USER'],</w:t>
            </w:r>
          </w:p>
          <w:p w14:paraId="0D126DDD" w14:textId="77777777" w:rsidR="009F165D" w:rsidRDefault="009F165D" w:rsidP="009F165D">
            <w:r>
              <w:t xml:space="preserve">            passwd = settings['MYSQL_PASSWORD'],</w:t>
            </w:r>
          </w:p>
          <w:p w14:paraId="170D6EA9" w14:textId="77777777" w:rsidR="009F165D" w:rsidRDefault="009F165D" w:rsidP="009F165D">
            <w:r>
              <w:t xml:space="preserve">            charset = 'utf8',</w:t>
            </w:r>
          </w:p>
          <w:p w14:paraId="795B05C9" w14:textId="77777777" w:rsidR="009F165D" w:rsidRDefault="009F165D" w:rsidP="009F165D">
            <w:r>
              <w:t xml:space="preserve">            cursorclass = MySQLdb.cursors.DictCursor,</w:t>
            </w:r>
          </w:p>
          <w:p w14:paraId="33F9D94B" w14:textId="77777777" w:rsidR="009F165D" w:rsidRDefault="009F165D" w:rsidP="009F165D">
            <w:r>
              <w:t xml:space="preserve">            use_unicode = True,</w:t>
            </w:r>
          </w:p>
          <w:p w14:paraId="1311F408" w14:textId="77777777" w:rsidR="009F165D" w:rsidRDefault="009F165D" w:rsidP="009F165D">
            <w:r>
              <w:t xml:space="preserve">        )</w:t>
            </w:r>
          </w:p>
          <w:p w14:paraId="32CB8BF5" w14:textId="77777777" w:rsidR="009F165D" w:rsidRDefault="009F165D" w:rsidP="009F165D">
            <w:r>
              <w:t xml:space="preserve">        dbpool = adbapi.ConnectionPool("MySQLdb",**dbparms)</w:t>
            </w:r>
          </w:p>
          <w:p w14:paraId="45C5008F" w14:textId="77777777" w:rsidR="009F165D" w:rsidRDefault="009F165D" w:rsidP="009F165D">
            <w:r>
              <w:t xml:space="preserve">        return cls(dbpool)</w:t>
            </w:r>
          </w:p>
          <w:p w14:paraId="31B33D86" w14:textId="77777777" w:rsidR="009F165D" w:rsidRDefault="009F165D" w:rsidP="009F165D"/>
          <w:p w14:paraId="444C13C6" w14:textId="77777777" w:rsidR="009F165D" w:rsidRDefault="009F165D" w:rsidP="009F165D"/>
          <w:p w14:paraId="359F6175" w14:textId="77777777" w:rsidR="009F165D" w:rsidRDefault="009F165D" w:rsidP="009F165D">
            <w:r>
              <w:t xml:space="preserve">    def process_item(self, item, spider):</w:t>
            </w:r>
          </w:p>
          <w:p w14:paraId="3E6A86C4" w14:textId="77777777" w:rsidR="009F165D" w:rsidRDefault="009F165D" w:rsidP="009F165D">
            <w:r>
              <w:t xml:space="preserve">        query = self.dbpool.runInteraction(self.do_insert,item)</w:t>
            </w:r>
          </w:p>
          <w:p w14:paraId="17C0EF10" w14:textId="77777777" w:rsidR="009F165D" w:rsidRDefault="009F165D" w:rsidP="009F165D">
            <w:r>
              <w:t xml:space="preserve">        query.addErrback(self.handle_error,item,spider)</w:t>
            </w:r>
          </w:p>
          <w:p w14:paraId="5F9FF4D4" w14:textId="77777777" w:rsidR="009F165D" w:rsidRDefault="009F165D" w:rsidP="009F165D"/>
          <w:p w14:paraId="168055D0" w14:textId="77777777" w:rsidR="009F165D" w:rsidRDefault="009F165D" w:rsidP="009F165D"/>
          <w:p w14:paraId="5468DC83" w14:textId="77777777" w:rsidR="009F165D" w:rsidRDefault="009F165D" w:rsidP="009F165D">
            <w:r>
              <w:t xml:space="preserve">    def handle_error(self,failure,item,spider):</w:t>
            </w:r>
          </w:p>
          <w:p w14:paraId="55E06029" w14:textId="77777777" w:rsidR="009F165D" w:rsidRDefault="009F165D" w:rsidP="009F165D">
            <w:r>
              <w:t xml:space="preserve">        print(failure)</w:t>
            </w:r>
          </w:p>
          <w:p w14:paraId="1BD5E52E" w14:textId="77777777" w:rsidR="009F165D" w:rsidRDefault="009F165D" w:rsidP="009F165D"/>
          <w:p w14:paraId="77C5D8D8" w14:textId="77777777" w:rsidR="009F165D" w:rsidRDefault="009F165D" w:rsidP="009F165D"/>
          <w:p w14:paraId="7C1CCD14" w14:textId="77777777" w:rsidR="009F165D" w:rsidRDefault="009F165D" w:rsidP="009F165D">
            <w:r>
              <w:t xml:space="preserve">    def do_insert(self,cursor,item):</w:t>
            </w:r>
          </w:p>
          <w:p w14:paraId="77F466C8" w14:textId="77777777" w:rsidR="009F165D" w:rsidRDefault="009F165D" w:rsidP="009F165D">
            <w:pPr>
              <w:rPr>
                <w:rFonts w:hint="eastAsia"/>
              </w:rPr>
            </w:pPr>
            <w:r>
              <w:rPr>
                <w:rFonts w:hint="eastAsia"/>
              </w:rPr>
              <w:t xml:space="preserve">        # </w:t>
            </w:r>
            <w:r>
              <w:rPr>
                <w:rFonts w:hint="eastAsia"/>
              </w:rPr>
              <w:t>每个</w:t>
            </w:r>
            <w:r>
              <w:rPr>
                <w:rFonts w:hint="eastAsia"/>
              </w:rPr>
              <w:t xml:space="preserve"> item </w:t>
            </w:r>
            <w:r>
              <w:rPr>
                <w:rFonts w:hint="eastAsia"/>
              </w:rPr>
              <w:t>都定义一个</w:t>
            </w:r>
            <w:r>
              <w:rPr>
                <w:rFonts w:hint="eastAsia"/>
              </w:rPr>
              <w:t xml:space="preserve"> get_insert_sql </w:t>
            </w:r>
            <w:r>
              <w:rPr>
                <w:rFonts w:hint="eastAsia"/>
              </w:rPr>
              <w:t>函数，由该函数返回</w:t>
            </w:r>
            <w:r>
              <w:rPr>
                <w:rFonts w:hint="eastAsia"/>
              </w:rPr>
              <w:t xml:space="preserve"> sql </w:t>
            </w:r>
            <w:r>
              <w:rPr>
                <w:rFonts w:hint="eastAsia"/>
              </w:rPr>
              <w:t>语句和插入的字段值</w:t>
            </w:r>
          </w:p>
          <w:p w14:paraId="761803DC" w14:textId="77777777" w:rsidR="009F165D" w:rsidRDefault="009F165D" w:rsidP="009F165D">
            <w:pPr>
              <w:rPr>
                <w:rFonts w:hint="eastAsia"/>
              </w:rPr>
            </w:pPr>
            <w:r>
              <w:rPr>
                <w:rFonts w:hint="eastAsia"/>
              </w:rPr>
              <w:t xml:space="preserve">        # </w:t>
            </w:r>
            <w:r>
              <w:rPr>
                <w:rFonts w:hint="eastAsia"/>
              </w:rPr>
              <w:t>这样就可以达到同一个数据库的</w:t>
            </w:r>
            <w:r>
              <w:rPr>
                <w:rFonts w:hint="eastAsia"/>
              </w:rPr>
              <w:t xml:space="preserve"> item </w:t>
            </w:r>
            <w:r>
              <w:rPr>
                <w:rFonts w:hint="eastAsia"/>
              </w:rPr>
              <w:t>的</w:t>
            </w:r>
            <w:r>
              <w:rPr>
                <w:rFonts w:hint="eastAsia"/>
              </w:rPr>
              <w:t xml:space="preserve"> pipeline </w:t>
            </w:r>
            <w:r>
              <w:rPr>
                <w:rFonts w:hint="eastAsia"/>
              </w:rPr>
              <w:t>的复用</w:t>
            </w:r>
          </w:p>
          <w:p w14:paraId="1258FCD8" w14:textId="77777777" w:rsidR="009F165D" w:rsidRDefault="009F165D" w:rsidP="009F165D">
            <w:r>
              <w:t xml:space="preserve">        insert_sql, params = item.get_insert_sql()</w:t>
            </w:r>
          </w:p>
          <w:p w14:paraId="41467D4B" w14:textId="7AE8AFED" w:rsidR="009F165D" w:rsidRDefault="009F165D" w:rsidP="009F165D">
            <w:pPr>
              <w:rPr>
                <w:rFonts w:hint="eastAsia"/>
              </w:rPr>
            </w:pPr>
            <w:r>
              <w:t xml:space="preserve">        cursor.execute(insert_sql, params)</w:t>
            </w:r>
          </w:p>
        </w:tc>
      </w:tr>
    </w:tbl>
    <w:p w14:paraId="03E30E61" w14:textId="77777777" w:rsidR="00AE16AF" w:rsidRDefault="00AE16AF" w:rsidP="00012741">
      <w:pPr>
        <w:rPr>
          <w:rFonts w:hint="eastAsia"/>
        </w:rPr>
      </w:pPr>
    </w:p>
    <w:p w14:paraId="571043A3" w14:textId="6027E5B4" w:rsidR="009E7CF1" w:rsidRDefault="008E06C0" w:rsidP="00715B19">
      <w:r w:rsidRPr="008E06C0">
        <w:rPr>
          <w:rFonts w:hint="eastAsia"/>
        </w:rPr>
        <w:t>遗留的问题：同一个</w:t>
      </w:r>
      <w:r w:rsidRPr="008E06C0">
        <w:rPr>
          <w:rFonts w:hint="eastAsia"/>
        </w:rPr>
        <w:t xml:space="preserve"> User-Agent </w:t>
      </w:r>
      <w:r w:rsidRPr="008E06C0">
        <w:rPr>
          <w:rFonts w:hint="eastAsia"/>
        </w:rPr>
        <w:t>快速抓取知乎内容的时候，知乎会返回</w:t>
      </w:r>
      <w:r w:rsidRPr="008E06C0">
        <w:rPr>
          <w:rFonts w:hint="eastAsia"/>
        </w:rPr>
        <w:t xml:space="preserve"> 403 </w:t>
      </w:r>
      <w:r w:rsidRPr="008E06C0">
        <w:rPr>
          <w:rFonts w:hint="eastAsia"/>
        </w:rPr>
        <w:t>所以在后面要加上</w:t>
      </w:r>
      <w:r w:rsidRPr="008E06C0">
        <w:rPr>
          <w:rFonts w:hint="eastAsia"/>
        </w:rPr>
        <w:t xml:space="preserve"> User-Agent </w:t>
      </w:r>
      <w:r w:rsidRPr="008E06C0">
        <w:rPr>
          <w:rFonts w:hint="eastAsia"/>
        </w:rPr>
        <w:t>的随机更换操作。</w:t>
      </w:r>
    </w:p>
    <w:p w14:paraId="75A41EC0" w14:textId="77777777" w:rsidR="008E06C0" w:rsidRDefault="008E06C0" w:rsidP="00715B19">
      <w:pPr>
        <w:rPr>
          <w:rFonts w:hint="eastAsia"/>
        </w:rPr>
      </w:pPr>
    </w:p>
    <w:p w14:paraId="59345E35" w14:textId="490EF73D" w:rsidR="009E7CF1" w:rsidRDefault="009E7CF1" w:rsidP="00715B19"/>
    <w:p w14:paraId="5E2FACC9" w14:textId="66047BC0" w:rsidR="009E7CF1" w:rsidRDefault="009E7CF1" w:rsidP="00715B19"/>
    <w:p w14:paraId="550C61B2" w14:textId="77777777" w:rsidR="009E7CF1" w:rsidRDefault="009E7CF1" w:rsidP="00715B19">
      <w:pPr>
        <w:rPr>
          <w:rFonts w:hint="eastAsia"/>
        </w:rPr>
      </w:pPr>
    </w:p>
    <w:p w14:paraId="45BD5789" w14:textId="77777777" w:rsidR="00037317" w:rsidRPr="00860480" w:rsidRDefault="00037317" w:rsidP="00860480">
      <w:pPr>
        <w:rPr>
          <w:rFonts w:hint="eastAsia"/>
        </w:rPr>
      </w:pPr>
    </w:p>
    <w:p w14:paraId="027EC056" w14:textId="788F6056" w:rsidR="00D7759E" w:rsidRDefault="00D92E26" w:rsidP="00D92E26">
      <w:pPr>
        <w:pStyle w:val="1"/>
        <w:tabs>
          <w:tab w:val="clear" w:pos="0"/>
        </w:tabs>
      </w:pPr>
      <w:r w:rsidRPr="00D92E26">
        <w:rPr>
          <w:rFonts w:hint="eastAsia"/>
        </w:rPr>
        <w:t>爬取</w:t>
      </w:r>
      <w:r w:rsidRPr="00D92E26">
        <w:rPr>
          <w:rFonts w:hint="eastAsia"/>
        </w:rPr>
        <w:t xml:space="preserve"> </w:t>
      </w:r>
      <w:hyperlink r:id="rId19" w:history="1">
        <w:r w:rsidRPr="006A16B8">
          <w:rPr>
            <w:rStyle w:val="af4"/>
            <w:rFonts w:hint="eastAsia"/>
          </w:rPr>
          <w:t>www.lagou.com</w:t>
        </w:r>
      </w:hyperlink>
    </w:p>
    <w:p w14:paraId="2F6FCA7D" w14:textId="6EB7F200" w:rsidR="002944C8" w:rsidRDefault="002944C8" w:rsidP="002944C8"/>
    <w:p w14:paraId="21CBECFA" w14:textId="77777777" w:rsidR="002944C8" w:rsidRPr="002944C8" w:rsidRDefault="002944C8" w:rsidP="002944C8">
      <w:pPr>
        <w:rPr>
          <w:rFonts w:hint="eastAsia"/>
        </w:rPr>
      </w:pPr>
    </w:p>
    <w:p w14:paraId="77E072C9" w14:textId="78A07E47" w:rsidR="00161273" w:rsidRDefault="00161273" w:rsidP="00161273"/>
    <w:p w14:paraId="40197456" w14:textId="77777777" w:rsidR="00161273" w:rsidRPr="00161273" w:rsidRDefault="00161273" w:rsidP="00161273">
      <w:pPr>
        <w:rPr>
          <w:rFonts w:hint="eastAsia"/>
        </w:rPr>
      </w:pPr>
    </w:p>
    <w:p w14:paraId="66C60615" w14:textId="77777777" w:rsidR="00D92E26" w:rsidRPr="00D92E26" w:rsidRDefault="00D92E26" w:rsidP="00D92E26">
      <w:pPr>
        <w:rPr>
          <w:rFonts w:hint="eastAsia"/>
        </w:rPr>
      </w:pPr>
    </w:p>
    <w:p w14:paraId="1E9CE571" w14:textId="655F6708" w:rsidR="00A05409" w:rsidRDefault="00A05409" w:rsidP="00A05409">
      <w:pPr>
        <w:pStyle w:val="2"/>
      </w:pPr>
      <w:r w:rsidRPr="00A05409">
        <w:rPr>
          <w:rFonts w:hint="eastAsia"/>
        </w:rPr>
        <w:t>拉勾网数据表结构</w:t>
      </w:r>
    </w:p>
    <w:p w14:paraId="1800877C" w14:textId="66DD8881" w:rsidR="006D44CC" w:rsidRDefault="008155A9" w:rsidP="006D44CC">
      <w:r w:rsidRPr="008155A9">
        <w:rPr>
          <w:rFonts w:hint="eastAsia"/>
        </w:rPr>
        <w:t>我们先设计</w:t>
      </w:r>
      <w:r w:rsidRPr="00BD3DAC">
        <w:rPr>
          <w:rFonts w:hint="eastAsia"/>
          <w:b/>
          <w:bCs/>
          <w:color w:val="00B050"/>
        </w:rPr>
        <w:t>拉勾网</w:t>
      </w:r>
      <w:r w:rsidRPr="008155A9">
        <w:rPr>
          <w:rFonts w:hint="eastAsia"/>
        </w:rPr>
        <w:t>的数据库表结构：</w:t>
      </w:r>
    </w:p>
    <w:p w14:paraId="68ED95F4" w14:textId="284D5331" w:rsidR="008155A9" w:rsidRDefault="002D5855" w:rsidP="006D44CC">
      <w:r>
        <w:rPr>
          <w:noProof/>
        </w:rPr>
        <w:drawing>
          <wp:inline distT="0" distB="0" distL="0" distR="0" wp14:anchorId="30A6D202" wp14:editId="0951F5BF">
            <wp:extent cx="5274310" cy="40278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027805"/>
                    </a:xfrm>
                    <a:prstGeom prst="rect">
                      <a:avLst/>
                    </a:prstGeom>
                    <a:noFill/>
                    <a:ln>
                      <a:noFill/>
                    </a:ln>
                  </pic:spPr>
                </pic:pic>
              </a:graphicData>
            </a:graphic>
          </wp:inline>
        </w:drawing>
      </w:r>
    </w:p>
    <w:tbl>
      <w:tblPr>
        <w:tblStyle w:val="a5"/>
        <w:tblW w:w="0" w:type="auto"/>
        <w:tblLook w:val="04A0" w:firstRow="1" w:lastRow="0" w:firstColumn="1" w:lastColumn="0" w:noHBand="0" w:noVBand="1"/>
      </w:tblPr>
      <w:tblGrid>
        <w:gridCol w:w="8296"/>
      </w:tblGrid>
      <w:tr w:rsidR="00C37F7C" w14:paraId="40956630" w14:textId="77777777" w:rsidTr="00C37F7C">
        <w:tc>
          <w:tcPr>
            <w:tcW w:w="8296" w:type="dxa"/>
          </w:tcPr>
          <w:p w14:paraId="660C6573" w14:textId="77777777" w:rsidR="00C37F7C" w:rsidRDefault="00C37F7C" w:rsidP="00C37F7C">
            <w:r>
              <w:t>DROP TABLE IF EXISTS `lagou_job`;</w:t>
            </w:r>
          </w:p>
          <w:p w14:paraId="049CC951" w14:textId="77777777" w:rsidR="00C37F7C" w:rsidRDefault="00C37F7C" w:rsidP="00C37F7C">
            <w:r>
              <w:t>CREATE TABLE `lagou_job` (</w:t>
            </w:r>
          </w:p>
          <w:p w14:paraId="0DE3E86B" w14:textId="77777777" w:rsidR="00C37F7C" w:rsidRDefault="00C37F7C" w:rsidP="00C37F7C">
            <w:r>
              <w:t xml:space="preserve">  `url` varchar(300) NOT NULL,</w:t>
            </w:r>
          </w:p>
          <w:p w14:paraId="7B5808FD" w14:textId="77777777" w:rsidR="00C37F7C" w:rsidRDefault="00C37F7C" w:rsidP="00C37F7C">
            <w:r>
              <w:t xml:space="preserve">  `url_object_id` varchar(50) NOT NULL,</w:t>
            </w:r>
          </w:p>
          <w:p w14:paraId="7B5DD3FB" w14:textId="77777777" w:rsidR="00C37F7C" w:rsidRDefault="00C37F7C" w:rsidP="00C37F7C">
            <w:r>
              <w:t xml:space="preserve">  `title` varchar(100) NOT NULL,</w:t>
            </w:r>
          </w:p>
          <w:p w14:paraId="599A50F9" w14:textId="77777777" w:rsidR="00C37F7C" w:rsidRDefault="00C37F7C" w:rsidP="00C37F7C">
            <w:pPr>
              <w:rPr>
                <w:rFonts w:hint="eastAsia"/>
              </w:rPr>
            </w:pPr>
            <w:r>
              <w:rPr>
                <w:rFonts w:hint="eastAsia"/>
              </w:rPr>
              <w:t xml:space="preserve">  `salary` varchar(20) DEFAULT NULL COMMENT 'salary </w:t>
            </w:r>
            <w:r>
              <w:rPr>
                <w:rFonts w:hint="eastAsia"/>
              </w:rPr>
              <w:t>有最小值和最大值</w:t>
            </w:r>
            <w:r>
              <w:rPr>
                <w:rFonts w:hint="eastAsia"/>
              </w:rPr>
              <w:t xml:space="preserve"> </w:t>
            </w:r>
            <w:r>
              <w:rPr>
                <w:rFonts w:hint="eastAsia"/>
              </w:rPr>
              <w:t>且应该是</w:t>
            </w:r>
            <w:r>
              <w:rPr>
                <w:rFonts w:hint="eastAsia"/>
              </w:rPr>
              <w:t xml:space="preserve"> int </w:t>
            </w:r>
            <w:r>
              <w:rPr>
                <w:rFonts w:hint="eastAsia"/>
              </w:rPr>
              <w:t>类型</w:t>
            </w:r>
            <w:r>
              <w:rPr>
                <w:rFonts w:hint="eastAsia"/>
              </w:rPr>
              <w:t>,</w:t>
            </w:r>
            <w:r>
              <w:rPr>
                <w:rFonts w:hint="eastAsia"/>
              </w:rPr>
              <w:t>这里暂时不这么处理</w:t>
            </w:r>
            <w:r>
              <w:rPr>
                <w:rFonts w:hint="eastAsia"/>
              </w:rPr>
              <w:t>',</w:t>
            </w:r>
          </w:p>
          <w:p w14:paraId="102145FD" w14:textId="77777777" w:rsidR="00C37F7C" w:rsidRDefault="00C37F7C" w:rsidP="00C37F7C">
            <w:r>
              <w:t xml:space="preserve">  `job_city` varchar(10) DEFAULT NULL,</w:t>
            </w:r>
          </w:p>
          <w:p w14:paraId="6786B31B" w14:textId="77777777" w:rsidR="00C37F7C" w:rsidRDefault="00C37F7C" w:rsidP="00C37F7C">
            <w:pPr>
              <w:rPr>
                <w:rFonts w:hint="eastAsia"/>
              </w:rPr>
            </w:pPr>
            <w:r>
              <w:rPr>
                <w:rFonts w:hint="eastAsia"/>
              </w:rPr>
              <w:t xml:space="preserve">  `work_years` varchar(100) DEFAULT NULL COMMENT 'work_years </w:t>
            </w:r>
            <w:r>
              <w:rPr>
                <w:rFonts w:hint="eastAsia"/>
              </w:rPr>
              <w:t>有最小值和最大值</w:t>
            </w:r>
            <w:r>
              <w:rPr>
                <w:rFonts w:hint="eastAsia"/>
              </w:rPr>
              <w:t xml:space="preserve"> </w:t>
            </w:r>
            <w:r>
              <w:rPr>
                <w:rFonts w:hint="eastAsia"/>
              </w:rPr>
              <w:t>且应该是</w:t>
            </w:r>
            <w:r>
              <w:rPr>
                <w:rFonts w:hint="eastAsia"/>
              </w:rPr>
              <w:t xml:space="preserve"> int </w:t>
            </w:r>
            <w:r>
              <w:rPr>
                <w:rFonts w:hint="eastAsia"/>
              </w:rPr>
              <w:t>类型</w:t>
            </w:r>
            <w:r>
              <w:rPr>
                <w:rFonts w:hint="eastAsia"/>
              </w:rPr>
              <w:t>,</w:t>
            </w:r>
            <w:r>
              <w:rPr>
                <w:rFonts w:hint="eastAsia"/>
              </w:rPr>
              <w:t>这里暂时不这么处理</w:t>
            </w:r>
            <w:r>
              <w:rPr>
                <w:rFonts w:hint="eastAsia"/>
              </w:rPr>
              <w:t>',</w:t>
            </w:r>
          </w:p>
          <w:p w14:paraId="3591F57D" w14:textId="77777777" w:rsidR="00C37F7C" w:rsidRDefault="00C37F7C" w:rsidP="00C37F7C">
            <w:r>
              <w:t xml:space="preserve">  `degree_need` varchar(30) DEFAULT NULL,</w:t>
            </w:r>
          </w:p>
          <w:p w14:paraId="3B839EB7" w14:textId="77777777" w:rsidR="00C37F7C" w:rsidRDefault="00C37F7C" w:rsidP="00C37F7C">
            <w:r>
              <w:t xml:space="preserve">  `job_type` varchar(20) DEFAULT NULL,</w:t>
            </w:r>
          </w:p>
          <w:p w14:paraId="436CB84F" w14:textId="77777777" w:rsidR="00C37F7C" w:rsidRDefault="00C37F7C" w:rsidP="00C37F7C">
            <w:r>
              <w:t xml:space="preserve">  `publish_time` varchar(20) NOT NULL,</w:t>
            </w:r>
          </w:p>
          <w:p w14:paraId="3CE782C5" w14:textId="77777777" w:rsidR="00C37F7C" w:rsidRDefault="00C37F7C" w:rsidP="00C37F7C">
            <w:r>
              <w:t xml:space="preserve">  `tags` varchar(100) DEFAULT NULL,</w:t>
            </w:r>
          </w:p>
          <w:p w14:paraId="189091C4" w14:textId="77777777" w:rsidR="00C37F7C" w:rsidRDefault="00C37F7C" w:rsidP="00C37F7C">
            <w:r>
              <w:lastRenderedPageBreak/>
              <w:t xml:space="preserve">  `job_advantage` varchar(1000) DEFAULT NULL,</w:t>
            </w:r>
          </w:p>
          <w:p w14:paraId="7D34C9A4" w14:textId="77777777" w:rsidR="00C37F7C" w:rsidRDefault="00C37F7C" w:rsidP="00C37F7C">
            <w:r>
              <w:t xml:space="preserve">  `job_desc` longtext NOT NULL,</w:t>
            </w:r>
          </w:p>
          <w:p w14:paraId="6D2896AE" w14:textId="77777777" w:rsidR="00C37F7C" w:rsidRDefault="00C37F7C" w:rsidP="00C37F7C">
            <w:r>
              <w:t xml:space="preserve">  `job_addr` varchar(50) DEFAULT NULL,</w:t>
            </w:r>
          </w:p>
          <w:p w14:paraId="49298606" w14:textId="77777777" w:rsidR="00C37F7C" w:rsidRDefault="00C37F7C" w:rsidP="00C37F7C">
            <w:r>
              <w:t xml:space="preserve">  `company_url` varchar(300) DEFAULT NULL,</w:t>
            </w:r>
          </w:p>
          <w:p w14:paraId="590774E9" w14:textId="77777777" w:rsidR="00C37F7C" w:rsidRDefault="00C37F7C" w:rsidP="00C37F7C">
            <w:r>
              <w:t xml:space="preserve">  `company_name` varchar(100) DEFAULT NULL,</w:t>
            </w:r>
          </w:p>
          <w:p w14:paraId="0E1CFB98" w14:textId="77777777" w:rsidR="00C37F7C" w:rsidRDefault="00C37F7C" w:rsidP="00C37F7C">
            <w:r>
              <w:t xml:space="preserve">  `crawl_time` datetime NOT NULL,</w:t>
            </w:r>
          </w:p>
          <w:p w14:paraId="08ECADBF" w14:textId="77777777" w:rsidR="00C37F7C" w:rsidRDefault="00C37F7C" w:rsidP="00C37F7C">
            <w:r>
              <w:t xml:space="preserve">  `crawl_update_time` datetime DEFAULT NULL,</w:t>
            </w:r>
          </w:p>
          <w:p w14:paraId="7AD21C59" w14:textId="77777777" w:rsidR="00C37F7C" w:rsidRDefault="00C37F7C" w:rsidP="00C37F7C">
            <w:r>
              <w:t xml:space="preserve">  PRIMARY KEY (`url_object_id`)</w:t>
            </w:r>
          </w:p>
          <w:p w14:paraId="7F42CBE7" w14:textId="699689BA" w:rsidR="00C37F7C" w:rsidRDefault="00C37F7C" w:rsidP="00C37F7C">
            <w:pPr>
              <w:rPr>
                <w:rFonts w:hint="eastAsia"/>
              </w:rPr>
            </w:pPr>
            <w:r>
              <w:t>) ENGINE=MyISAM DEFAULT CHARSET=utf8;</w:t>
            </w:r>
          </w:p>
        </w:tc>
      </w:tr>
    </w:tbl>
    <w:p w14:paraId="397D381F" w14:textId="06F5D5EA" w:rsidR="002D5855" w:rsidRDefault="002D5855" w:rsidP="006D44CC"/>
    <w:p w14:paraId="201C2616" w14:textId="77777777" w:rsidR="005C5B91" w:rsidRDefault="005C5B91" w:rsidP="006D44CC">
      <w:pPr>
        <w:rPr>
          <w:rFonts w:hint="eastAsia"/>
        </w:rPr>
      </w:pPr>
    </w:p>
    <w:p w14:paraId="0EDE71E2" w14:textId="06C394EA" w:rsidR="006D44CC" w:rsidRDefault="006D44CC" w:rsidP="006D44CC"/>
    <w:p w14:paraId="18349620" w14:textId="77777777" w:rsidR="006D44CC" w:rsidRPr="006D44CC" w:rsidRDefault="006D44CC" w:rsidP="006D44CC">
      <w:pPr>
        <w:rPr>
          <w:rFonts w:hint="eastAsia"/>
        </w:rPr>
      </w:pPr>
    </w:p>
    <w:p w14:paraId="0CE13B1C" w14:textId="37A546B6" w:rsidR="00A05409" w:rsidRDefault="00A05409" w:rsidP="00A05409"/>
    <w:p w14:paraId="5A968E08" w14:textId="5CD3A18C" w:rsidR="00A05409" w:rsidRDefault="00A05409" w:rsidP="00A05409"/>
    <w:p w14:paraId="3DE94D21" w14:textId="3A40B997" w:rsidR="00A05409" w:rsidRDefault="00A05409" w:rsidP="00A05409"/>
    <w:p w14:paraId="601C9E16" w14:textId="77777777" w:rsidR="00A05409" w:rsidRPr="00A05409" w:rsidRDefault="00A05409" w:rsidP="00A05409">
      <w:pPr>
        <w:rPr>
          <w:rFonts w:hint="eastAsia"/>
        </w:rPr>
      </w:pPr>
    </w:p>
    <w:p w14:paraId="728639B1" w14:textId="28EEEB7B" w:rsidR="001144FD" w:rsidRDefault="001144FD">
      <w:pPr>
        <w:pStyle w:val="2"/>
      </w:pPr>
      <w:r w:rsidRPr="001144FD">
        <w:rPr>
          <w:rFonts w:hint="eastAsia"/>
        </w:rPr>
        <w:t xml:space="preserve">CrawlSpider </w:t>
      </w:r>
      <w:r w:rsidRPr="001144FD">
        <w:rPr>
          <w:rFonts w:hint="eastAsia"/>
        </w:rPr>
        <w:t>整站爬取</w:t>
      </w:r>
    </w:p>
    <w:p w14:paraId="09FB95DF" w14:textId="77777777" w:rsidR="005F07B7" w:rsidRDefault="005F07B7" w:rsidP="005F07B7">
      <w:pPr>
        <w:rPr>
          <w:rFonts w:hint="eastAsia"/>
        </w:rPr>
      </w:pPr>
      <w:r>
        <w:rPr>
          <w:rFonts w:hint="eastAsia"/>
        </w:rPr>
        <w:t>在上节我们已经把</w:t>
      </w:r>
      <w:r>
        <w:rPr>
          <w:rFonts w:hint="eastAsia"/>
        </w:rPr>
        <w:t xml:space="preserve"> </w:t>
      </w:r>
      <w:r>
        <w:rPr>
          <w:rFonts w:hint="eastAsia"/>
        </w:rPr>
        <w:t>拉勾网</w:t>
      </w:r>
      <w:r>
        <w:rPr>
          <w:rFonts w:hint="eastAsia"/>
        </w:rPr>
        <w:t xml:space="preserve"> </w:t>
      </w:r>
      <w:r>
        <w:rPr>
          <w:rFonts w:hint="eastAsia"/>
        </w:rPr>
        <w:t>的数据表结构设计好了。</w:t>
      </w:r>
    </w:p>
    <w:p w14:paraId="13B1403D" w14:textId="77777777" w:rsidR="005F07B7" w:rsidRDefault="005F07B7" w:rsidP="005F07B7"/>
    <w:p w14:paraId="11FA2ECB" w14:textId="77777777" w:rsidR="005F07B7" w:rsidRDefault="005F07B7" w:rsidP="005F07B7">
      <w:pPr>
        <w:rPr>
          <w:rFonts w:hint="eastAsia"/>
        </w:rPr>
      </w:pPr>
      <w:r w:rsidRPr="005F07B7">
        <w:rPr>
          <w:rFonts w:hint="eastAsia"/>
          <w:b/>
          <w:bCs/>
        </w:rPr>
        <w:t>附带知识</w:t>
      </w:r>
      <w:r>
        <w:rPr>
          <w:rFonts w:hint="eastAsia"/>
        </w:rPr>
        <w:t>：</w:t>
      </w:r>
    </w:p>
    <w:p w14:paraId="70CC98E9" w14:textId="45E1D1ED" w:rsidR="001144FD" w:rsidRDefault="005F07B7" w:rsidP="005F07B7">
      <w:r>
        <w:rPr>
          <w:rFonts w:hint="eastAsia"/>
        </w:rPr>
        <w:t>在</w:t>
      </w:r>
      <w:r>
        <w:rPr>
          <w:rFonts w:hint="eastAsia"/>
        </w:rPr>
        <w:t xml:space="preserve"> import </w:t>
      </w:r>
      <w:r>
        <w:rPr>
          <w:rFonts w:hint="eastAsia"/>
        </w:rPr>
        <w:t>我们自己定义的库文件的时候，可以在</w:t>
      </w:r>
      <w:r>
        <w:rPr>
          <w:rFonts w:hint="eastAsia"/>
        </w:rPr>
        <w:t xml:space="preserve"> settings.py </w:t>
      </w:r>
      <w:r>
        <w:rPr>
          <w:rFonts w:hint="eastAsia"/>
        </w:rPr>
        <w:t>中加入如下代码：</w:t>
      </w:r>
    </w:p>
    <w:tbl>
      <w:tblPr>
        <w:tblStyle w:val="a5"/>
        <w:tblW w:w="0" w:type="auto"/>
        <w:tblLook w:val="04A0" w:firstRow="1" w:lastRow="0" w:firstColumn="1" w:lastColumn="0" w:noHBand="0" w:noVBand="1"/>
      </w:tblPr>
      <w:tblGrid>
        <w:gridCol w:w="8296"/>
      </w:tblGrid>
      <w:tr w:rsidR="005F07B7" w14:paraId="6E22A27F" w14:textId="77777777" w:rsidTr="005F07B7">
        <w:tc>
          <w:tcPr>
            <w:tcW w:w="8296" w:type="dxa"/>
          </w:tcPr>
          <w:p w14:paraId="37702849" w14:textId="77777777" w:rsidR="005F07B7" w:rsidRDefault="005F07B7" w:rsidP="005F07B7">
            <w:r>
              <w:t>import sys</w:t>
            </w:r>
          </w:p>
          <w:p w14:paraId="64C642FF" w14:textId="77777777" w:rsidR="005F07B7" w:rsidRDefault="005F07B7" w:rsidP="005F07B7">
            <w:r>
              <w:t>BASE_DIR = os.path.dirname(os.path.abspath(os.path.dirname(__file__)))</w:t>
            </w:r>
          </w:p>
          <w:p w14:paraId="25051F9C" w14:textId="77777777" w:rsidR="005F07B7" w:rsidRDefault="005F07B7" w:rsidP="005F07B7">
            <w:pPr>
              <w:rPr>
                <w:rFonts w:hint="eastAsia"/>
              </w:rPr>
            </w:pPr>
            <w:r>
              <w:rPr>
                <w:rFonts w:hint="eastAsia"/>
              </w:rPr>
              <w:t xml:space="preserve"># </w:t>
            </w:r>
            <w:r>
              <w:rPr>
                <w:rFonts w:hint="eastAsia"/>
              </w:rPr>
              <w:t>把</w:t>
            </w:r>
            <w:r>
              <w:rPr>
                <w:rFonts w:hint="eastAsia"/>
              </w:rPr>
              <w:t xml:space="preserve"> ArticleSpider </w:t>
            </w:r>
            <w:r>
              <w:rPr>
                <w:rFonts w:hint="eastAsia"/>
              </w:rPr>
              <w:t>路径加入到</w:t>
            </w:r>
            <w:r>
              <w:rPr>
                <w:rFonts w:hint="eastAsia"/>
              </w:rPr>
              <w:t xml:space="preserve"> PYTHONPATH </w:t>
            </w:r>
            <w:r>
              <w:rPr>
                <w:rFonts w:hint="eastAsia"/>
              </w:rPr>
              <w:t>中，这样在</w:t>
            </w:r>
            <w:r>
              <w:rPr>
                <w:rFonts w:hint="eastAsia"/>
              </w:rPr>
              <w:t xml:space="preserve"> import</w:t>
            </w:r>
            <w:r>
              <w:rPr>
                <w:rFonts w:hint="eastAsia"/>
              </w:rPr>
              <w:t>的时候</w:t>
            </w:r>
            <w:r>
              <w:rPr>
                <w:rFonts w:hint="eastAsia"/>
              </w:rPr>
              <w:t xml:space="preserve"> </w:t>
            </w:r>
            <w:r>
              <w:rPr>
                <w:rFonts w:hint="eastAsia"/>
              </w:rPr>
              <w:t>就不需要从</w:t>
            </w:r>
            <w:r>
              <w:rPr>
                <w:rFonts w:hint="eastAsia"/>
              </w:rPr>
              <w:t xml:space="preserve"> ArticleSpider </w:t>
            </w:r>
            <w:r>
              <w:rPr>
                <w:rFonts w:hint="eastAsia"/>
              </w:rPr>
              <w:t>开始了</w:t>
            </w:r>
          </w:p>
          <w:p w14:paraId="45A1E031" w14:textId="509A5786" w:rsidR="005F07B7" w:rsidRDefault="005F07B7" w:rsidP="005F07B7">
            <w:r>
              <w:t>sys.path.insert(0, os.path.join(BASE_DIR, 'ArticleSpider'))</w:t>
            </w:r>
          </w:p>
        </w:tc>
      </w:tr>
    </w:tbl>
    <w:p w14:paraId="19895A7C" w14:textId="4560F9A0" w:rsidR="001144FD" w:rsidRDefault="001144FD" w:rsidP="001144FD"/>
    <w:p w14:paraId="1FD35CCC" w14:textId="77777777" w:rsidR="00B64234" w:rsidRDefault="00B64234" w:rsidP="00B64234">
      <w:pPr>
        <w:rPr>
          <w:rFonts w:hint="eastAsia"/>
        </w:rPr>
      </w:pPr>
      <w:r>
        <w:rPr>
          <w:rFonts w:hint="eastAsia"/>
        </w:rPr>
        <w:t>这样在</w:t>
      </w:r>
      <w:r>
        <w:rPr>
          <w:rFonts w:hint="eastAsia"/>
        </w:rPr>
        <w:t xml:space="preserve"> import </w:t>
      </w:r>
      <w:r>
        <w:rPr>
          <w:rFonts w:hint="eastAsia"/>
        </w:rPr>
        <w:t>的时候就不用从</w:t>
      </w:r>
      <w:r>
        <w:rPr>
          <w:rFonts w:hint="eastAsia"/>
        </w:rPr>
        <w:t xml:space="preserve"> ArticleSpider </w:t>
      </w:r>
      <w:r>
        <w:rPr>
          <w:rFonts w:hint="eastAsia"/>
        </w:rPr>
        <w:t>开始了，而可以从它的下一级目录，比如</w:t>
      </w:r>
      <w:r>
        <w:rPr>
          <w:rFonts w:hint="eastAsia"/>
        </w:rPr>
        <w:t xml:space="preserve"> utils </w:t>
      </w:r>
      <w:r>
        <w:rPr>
          <w:rFonts w:hint="eastAsia"/>
        </w:rPr>
        <w:t>开始。当然，我们不在</w:t>
      </w:r>
      <w:r>
        <w:rPr>
          <w:rFonts w:hint="eastAsia"/>
        </w:rPr>
        <w:t xml:space="preserve"> settings.py </w:t>
      </w:r>
      <w:r>
        <w:rPr>
          <w:rFonts w:hint="eastAsia"/>
        </w:rPr>
        <w:t>中加入那些代码，然后在</w:t>
      </w:r>
      <w:r>
        <w:rPr>
          <w:rFonts w:hint="eastAsia"/>
        </w:rPr>
        <w:t xml:space="preserve"> import </w:t>
      </w:r>
      <w:r>
        <w:rPr>
          <w:rFonts w:hint="eastAsia"/>
        </w:rPr>
        <w:t>的时候，从</w:t>
      </w:r>
      <w:r>
        <w:rPr>
          <w:rFonts w:hint="eastAsia"/>
        </w:rPr>
        <w:t xml:space="preserve"> ArticleSpider </w:t>
      </w:r>
      <w:r>
        <w:rPr>
          <w:rFonts w:hint="eastAsia"/>
        </w:rPr>
        <w:t>开始也是没问题的。</w:t>
      </w:r>
    </w:p>
    <w:p w14:paraId="0A9BCAB1" w14:textId="77777777" w:rsidR="00B64234" w:rsidRDefault="00B64234" w:rsidP="00B64234">
      <w:pPr>
        <w:rPr>
          <w:rFonts w:hint="eastAsia"/>
        </w:rPr>
      </w:pPr>
      <w:r>
        <w:rPr>
          <w:rFonts w:hint="eastAsia"/>
        </w:rPr>
        <w:t>这里，我自己使用的时候，就没有在</w:t>
      </w:r>
      <w:r>
        <w:rPr>
          <w:rFonts w:hint="eastAsia"/>
        </w:rPr>
        <w:t xml:space="preserve"> settings.py </w:t>
      </w:r>
      <w:r>
        <w:rPr>
          <w:rFonts w:hint="eastAsia"/>
        </w:rPr>
        <w:t>中加入那些代码了。</w:t>
      </w:r>
    </w:p>
    <w:p w14:paraId="15BB8DD8" w14:textId="77777777" w:rsidR="00B64234" w:rsidRDefault="00B64234" w:rsidP="00B64234"/>
    <w:p w14:paraId="573D4B05" w14:textId="77777777" w:rsidR="00B64234" w:rsidRDefault="00B64234" w:rsidP="00B64234">
      <w:pPr>
        <w:rPr>
          <w:rFonts w:hint="eastAsia"/>
        </w:rPr>
      </w:pPr>
      <w:r>
        <w:rPr>
          <w:rFonts w:hint="eastAsia"/>
        </w:rPr>
        <w:t>使用</w:t>
      </w:r>
      <w:r>
        <w:rPr>
          <w:rFonts w:hint="eastAsia"/>
        </w:rPr>
        <w:t xml:space="preserve"> Scrapy </w:t>
      </w:r>
      <w:r>
        <w:rPr>
          <w:rFonts w:hint="eastAsia"/>
        </w:rPr>
        <w:t>提供的全站爬取类</w:t>
      </w:r>
      <w:r>
        <w:rPr>
          <w:rFonts w:hint="eastAsia"/>
        </w:rPr>
        <w:t xml:space="preserve"> CrawlSpider </w:t>
      </w:r>
      <w:r>
        <w:rPr>
          <w:rFonts w:hint="eastAsia"/>
        </w:rPr>
        <w:t>实现对</w:t>
      </w:r>
      <w:r>
        <w:rPr>
          <w:rFonts w:hint="eastAsia"/>
        </w:rPr>
        <w:t xml:space="preserve"> </w:t>
      </w:r>
      <w:r>
        <w:rPr>
          <w:rFonts w:hint="eastAsia"/>
        </w:rPr>
        <w:t>拉勾网</w:t>
      </w:r>
      <w:r>
        <w:rPr>
          <w:rFonts w:hint="eastAsia"/>
        </w:rPr>
        <w:t xml:space="preserve"> www.lagou.com </w:t>
      </w:r>
      <w:r>
        <w:rPr>
          <w:rFonts w:hint="eastAsia"/>
        </w:rPr>
        <w:t>的整站爬取实现。</w:t>
      </w:r>
    </w:p>
    <w:p w14:paraId="6573D774" w14:textId="77777777" w:rsidR="00B64234" w:rsidRDefault="00B64234" w:rsidP="00B64234"/>
    <w:p w14:paraId="345539E8" w14:textId="0DAF1288" w:rsidR="001144FD" w:rsidRDefault="00B64234" w:rsidP="00B64234">
      <w:r>
        <w:rPr>
          <w:rFonts w:hint="eastAsia"/>
        </w:rPr>
        <w:t>在使用</w:t>
      </w:r>
      <w:r>
        <w:rPr>
          <w:rFonts w:hint="eastAsia"/>
        </w:rPr>
        <w:t xml:space="preserve"> CrawlSpider </w:t>
      </w:r>
      <w:r>
        <w:rPr>
          <w:rFonts w:hint="eastAsia"/>
        </w:rPr>
        <w:t>之前，我们先回忆一下之前创建蜘蛛的命令：</w:t>
      </w:r>
    </w:p>
    <w:tbl>
      <w:tblPr>
        <w:tblStyle w:val="a5"/>
        <w:tblW w:w="0" w:type="auto"/>
        <w:tblLook w:val="04A0" w:firstRow="1" w:lastRow="0" w:firstColumn="1" w:lastColumn="0" w:noHBand="0" w:noVBand="1"/>
      </w:tblPr>
      <w:tblGrid>
        <w:gridCol w:w="8296"/>
      </w:tblGrid>
      <w:tr w:rsidR="00222BDA" w14:paraId="449BF4ED" w14:textId="77777777" w:rsidTr="00222BDA">
        <w:tc>
          <w:tcPr>
            <w:tcW w:w="8296" w:type="dxa"/>
          </w:tcPr>
          <w:p w14:paraId="2E3BBBAF" w14:textId="41BA257B" w:rsidR="00222BDA" w:rsidRDefault="00222BDA" w:rsidP="00B64234">
            <w:pPr>
              <w:rPr>
                <w:rFonts w:hint="eastAsia"/>
              </w:rPr>
            </w:pPr>
            <w:r w:rsidRPr="00222BDA">
              <w:t>scrapy genspider zhihu www.zhihu.com</w:t>
            </w:r>
          </w:p>
        </w:tc>
      </w:tr>
    </w:tbl>
    <w:p w14:paraId="1066B3A4" w14:textId="77777777" w:rsidR="00B64234" w:rsidRDefault="00B64234" w:rsidP="00B64234">
      <w:pPr>
        <w:rPr>
          <w:rFonts w:hint="eastAsia"/>
        </w:rPr>
      </w:pPr>
    </w:p>
    <w:p w14:paraId="11A90DCA" w14:textId="01FF23EE" w:rsidR="001144FD" w:rsidRDefault="00222BDA" w:rsidP="001144FD">
      <w:r w:rsidRPr="00222BDA">
        <w:rPr>
          <w:rFonts w:hint="eastAsia"/>
        </w:rPr>
        <w:t>这里创建蜘蛛默认使用</w:t>
      </w:r>
      <w:r w:rsidRPr="00222BDA">
        <w:rPr>
          <w:rFonts w:hint="eastAsia"/>
        </w:rPr>
        <w:t xml:space="preserve"> scrapy genspider </w:t>
      </w:r>
      <w:r w:rsidRPr="00222BDA">
        <w:rPr>
          <w:rFonts w:hint="eastAsia"/>
        </w:rPr>
        <w:t>的</w:t>
      </w:r>
      <w:r w:rsidRPr="00222BDA">
        <w:rPr>
          <w:rFonts w:hint="eastAsia"/>
        </w:rPr>
        <w:t xml:space="preserve"> basic </w:t>
      </w:r>
      <w:r w:rsidRPr="00222BDA">
        <w:rPr>
          <w:rFonts w:hint="eastAsia"/>
        </w:rPr>
        <w:t>模板来创建的，实际上</w:t>
      </w:r>
      <w:r w:rsidRPr="00222BDA">
        <w:rPr>
          <w:rFonts w:hint="eastAsia"/>
        </w:rPr>
        <w:t xml:space="preserve"> genspider </w:t>
      </w:r>
      <w:r w:rsidRPr="00222BDA">
        <w:rPr>
          <w:rFonts w:hint="eastAsia"/>
        </w:rPr>
        <w:t>后面可以带参数：</w:t>
      </w:r>
    </w:p>
    <w:tbl>
      <w:tblPr>
        <w:tblStyle w:val="a5"/>
        <w:tblW w:w="0" w:type="auto"/>
        <w:tblLook w:val="04A0" w:firstRow="1" w:lastRow="0" w:firstColumn="1" w:lastColumn="0" w:noHBand="0" w:noVBand="1"/>
      </w:tblPr>
      <w:tblGrid>
        <w:gridCol w:w="8296"/>
      </w:tblGrid>
      <w:tr w:rsidR="00222BDA" w14:paraId="48A358C1" w14:textId="77777777" w:rsidTr="00222BDA">
        <w:tc>
          <w:tcPr>
            <w:tcW w:w="8296" w:type="dxa"/>
          </w:tcPr>
          <w:p w14:paraId="1B00DC8C" w14:textId="77777777" w:rsidR="00222BDA" w:rsidRDefault="00222BDA" w:rsidP="00222BDA">
            <w:r>
              <w:lastRenderedPageBreak/>
              <w:t>D:\workspace\ArticleSpider&gt;scrapy genspider --list</w:t>
            </w:r>
          </w:p>
          <w:p w14:paraId="0B19B5C3" w14:textId="77777777" w:rsidR="00222BDA" w:rsidRDefault="00222BDA" w:rsidP="00222BDA">
            <w:r>
              <w:t>Available templates:</w:t>
            </w:r>
          </w:p>
          <w:p w14:paraId="745EB794" w14:textId="77777777" w:rsidR="00222BDA" w:rsidRDefault="00222BDA" w:rsidP="00222BDA">
            <w:r>
              <w:t xml:space="preserve">  basic</w:t>
            </w:r>
          </w:p>
          <w:p w14:paraId="70B59C61" w14:textId="77777777" w:rsidR="00222BDA" w:rsidRDefault="00222BDA" w:rsidP="00222BDA">
            <w:r>
              <w:t xml:space="preserve">  crawl</w:t>
            </w:r>
          </w:p>
          <w:p w14:paraId="023D1992" w14:textId="77777777" w:rsidR="00222BDA" w:rsidRDefault="00222BDA" w:rsidP="00222BDA">
            <w:r>
              <w:t xml:space="preserve">  csvfeed</w:t>
            </w:r>
          </w:p>
          <w:p w14:paraId="5E644B23" w14:textId="7D0AB1E7" w:rsidR="00222BDA" w:rsidRDefault="00222BDA" w:rsidP="00222BDA">
            <w:pPr>
              <w:rPr>
                <w:rFonts w:hint="eastAsia"/>
              </w:rPr>
            </w:pPr>
            <w:r>
              <w:t xml:space="preserve">  xmlfeed</w:t>
            </w:r>
          </w:p>
        </w:tc>
      </w:tr>
    </w:tbl>
    <w:p w14:paraId="34120DBF" w14:textId="7234F1A9" w:rsidR="00222BDA" w:rsidRDefault="00222BDA" w:rsidP="001144FD"/>
    <w:p w14:paraId="62D33E0A" w14:textId="77777777" w:rsidR="00695C62" w:rsidRDefault="00695C62" w:rsidP="00695C62">
      <w:pPr>
        <w:rPr>
          <w:rFonts w:hint="eastAsia"/>
        </w:rPr>
      </w:pPr>
      <w:r>
        <w:rPr>
          <w:rFonts w:hint="eastAsia"/>
        </w:rPr>
        <w:t>通过参数</w:t>
      </w:r>
      <w:r>
        <w:rPr>
          <w:rFonts w:hint="eastAsia"/>
        </w:rPr>
        <w:t xml:space="preserve"> --list </w:t>
      </w:r>
      <w:r>
        <w:rPr>
          <w:rFonts w:hint="eastAsia"/>
        </w:rPr>
        <w:t>可以查看</w:t>
      </w:r>
      <w:r>
        <w:rPr>
          <w:rFonts w:hint="eastAsia"/>
        </w:rPr>
        <w:t xml:space="preserve"> genspider </w:t>
      </w:r>
      <w:r>
        <w:rPr>
          <w:rFonts w:hint="eastAsia"/>
        </w:rPr>
        <w:t>给我们提供了多少种模板，而</w:t>
      </w:r>
      <w:r>
        <w:rPr>
          <w:rFonts w:hint="eastAsia"/>
        </w:rPr>
        <w:t xml:space="preserve"> CrawlSpider </w:t>
      </w:r>
      <w:r>
        <w:rPr>
          <w:rFonts w:hint="eastAsia"/>
        </w:rPr>
        <w:t>实际上是这些模板当中的一种，也就是</w:t>
      </w:r>
      <w:r>
        <w:rPr>
          <w:rFonts w:hint="eastAsia"/>
        </w:rPr>
        <w:t xml:space="preserve"> crawl </w:t>
      </w:r>
      <w:r>
        <w:rPr>
          <w:rFonts w:hint="eastAsia"/>
        </w:rPr>
        <w:t>模板。</w:t>
      </w:r>
    </w:p>
    <w:p w14:paraId="5CFFE3BE" w14:textId="77777777" w:rsidR="00695C62" w:rsidRDefault="00695C62" w:rsidP="00695C62"/>
    <w:p w14:paraId="7427D521" w14:textId="68ABEBA5" w:rsidR="00222BDA" w:rsidRDefault="00695C62" w:rsidP="00695C62">
      <w:r>
        <w:rPr>
          <w:rFonts w:hint="eastAsia"/>
        </w:rPr>
        <w:t>因此，创建</w:t>
      </w:r>
      <w:r>
        <w:rPr>
          <w:rFonts w:hint="eastAsia"/>
        </w:rPr>
        <w:t xml:space="preserve"> CrawlSpider </w:t>
      </w:r>
      <w:r>
        <w:rPr>
          <w:rFonts w:hint="eastAsia"/>
        </w:rPr>
        <w:t>蜘蛛可以通过如下命令行创建：</w:t>
      </w:r>
    </w:p>
    <w:tbl>
      <w:tblPr>
        <w:tblStyle w:val="a5"/>
        <w:tblW w:w="0" w:type="auto"/>
        <w:tblLook w:val="04A0" w:firstRow="1" w:lastRow="0" w:firstColumn="1" w:lastColumn="0" w:noHBand="0" w:noVBand="1"/>
      </w:tblPr>
      <w:tblGrid>
        <w:gridCol w:w="8296"/>
      </w:tblGrid>
      <w:tr w:rsidR="002D049B" w14:paraId="46FDF5DC" w14:textId="77777777" w:rsidTr="002D049B">
        <w:tc>
          <w:tcPr>
            <w:tcW w:w="8296" w:type="dxa"/>
          </w:tcPr>
          <w:p w14:paraId="6012A983" w14:textId="591873C8" w:rsidR="002D049B" w:rsidRDefault="002D049B" w:rsidP="00695C62">
            <w:pPr>
              <w:rPr>
                <w:rFonts w:hint="eastAsia"/>
              </w:rPr>
            </w:pPr>
            <w:r w:rsidRPr="002D049B">
              <w:t>scrapy genspider -t crawl lagou www.lagou.com</w:t>
            </w:r>
          </w:p>
        </w:tc>
      </w:tr>
    </w:tbl>
    <w:p w14:paraId="267BFC86" w14:textId="5D0A6FD1" w:rsidR="00695C62" w:rsidRDefault="00A47E50" w:rsidP="00695C62">
      <w:r w:rsidRPr="00A47E50">
        <w:rPr>
          <w:rFonts w:hint="eastAsia"/>
        </w:rPr>
        <w:t>运行结果如下：</w:t>
      </w:r>
    </w:p>
    <w:tbl>
      <w:tblPr>
        <w:tblStyle w:val="a5"/>
        <w:tblW w:w="0" w:type="auto"/>
        <w:tblLook w:val="04A0" w:firstRow="1" w:lastRow="0" w:firstColumn="1" w:lastColumn="0" w:noHBand="0" w:noVBand="1"/>
      </w:tblPr>
      <w:tblGrid>
        <w:gridCol w:w="8296"/>
      </w:tblGrid>
      <w:tr w:rsidR="00A47E50" w14:paraId="79D1B05F" w14:textId="77777777" w:rsidTr="00A47E50">
        <w:tc>
          <w:tcPr>
            <w:tcW w:w="8296" w:type="dxa"/>
          </w:tcPr>
          <w:p w14:paraId="40868437" w14:textId="77777777" w:rsidR="00A47E50" w:rsidRDefault="00A47E50" w:rsidP="00A47E50">
            <w:r>
              <w:t>D:\workspace\ArticleSpider&gt;scrapy genspider -t crawl lagou www.lagou.com</w:t>
            </w:r>
          </w:p>
          <w:p w14:paraId="038B08E7" w14:textId="77777777" w:rsidR="00A47E50" w:rsidRDefault="00A47E50" w:rsidP="00A47E50">
            <w:r>
              <w:t>Created spider 'lagou' using template 'crawl' in module:</w:t>
            </w:r>
          </w:p>
          <w:p w14:paraId="4FDD59FA" w14:textId="07E12E02" w:rsidR="00A47E50" w:rsidRDefault="00A47E50" w:rsidP="00A47E50">
            <w:pPr>
              <w:rPr>
                <w:rFonts w:hint="eastAsia"/>
              </w:rPr>
            </w:pPr>
            <w:r>
              <w:t xml:space="preserve">  ArticleSpider.spiders.lagou</w:t>
            </w:r>
          </w:p>
        </w:tc>
      </w:tr>
    </w:tbl>
    <w:p w14:paraId="74707FA9" w14:textId="4F563655" w:rsidR="00A47E50" w:rsidRDefault="00A0108F" w:rsidP="00695C62">
      <w:r w:rsidRPr="00A0108F">
        <w:rPr>
          <w:rFonts w:hint="eastAsia"/>
        </w:rPr>
        <w:t>创建之后，</w:t>
      </w:r>
      <w:r w:rsidRPr="00A0108F">
        <w:rPr>
          <w:rFonts w:hint="eastAsia"/>
        </w:rPr>
        <w:t xml:space="preserve">lagou.py </w:t>
      </w:r>
      <w:r w:rsidRPr="00A0108F">
        <w:rPr>
          <w:rFonts w:hint="eastAsia"/>
        </w:rPr>
        <w:t>的代码如下：</w:t>
      </w:r>
    </w:p>
    <w:tbl>
      <w:tblPr>
        <w:tblStyle w:val="a5"/>
        <w:tblW w:w="0" w:type="auto"/>
        <w:tblLook w:val="04A0" w:firstRow="1" w:lastRow="0" w:firstColumn="1" w:lastColumn="0" w:noHBand="0" w:noVBand="1"/>
      </w:tblPr>
      <w:tblGrid>
        <w:gridCol w:w="8296"/>
      </w:tblGrid>
      <w:tr w:rsidR="00BA5A68" w14:paraId="3F1183E7" w14:textId="77777777" w:rsidTr="00BA5A68">
        <w:tc>
          <w:tcPr>
            <w:tcW w:w="8296" w:type="dxa"/>
          </w:tcPr>
          <w:p w14:paraId="45751A33" w14:textId="77777777" w:rsidR="00BA5A68" w:rsidRDefault="00BA5A68" w:rsidP="00BA5A68">
            <w:r>
              <w:t># -*- coding: utf-8 -*-</w:t>
            </w:r>
          </w:p>
          <w:p w14:paraId="387B0187" w14:textId="77777777" w:rsidR="00BA5A68" w:rsidRDefault="00BA5A68" w:rsidP="00BA5A68"/>
          <w:p w14:paraId="61F65A34" w14:textId="77777777" w:rsidR="00BA5A68" w:rsidRDefault="00BA5A68" w:rsidP="00BA5A68"/>
          <w:p w14:paraId="42EF65A4" w14:textId="77777777" w:rsidR="00BA5A68" w:rsidRDefault="00BA5A68" w:rsidP="00BA5A68">
            <w:r>
              <w:t>import datetime</w:t>
            </w:r>
          </w:p>
          <w:p w14:paraId="751B1BDE" w14:textId="77777777" w:rsidR="00BA5A68" w:rsidRDefault="00BA5A68" w:rsidP="00BA5A68">
            <w:r>
              <w:t>from scrapy.linkextractors import LinkExtractor</w:t>
            </w:r>
          </w:p>
          <w:p w14:paraId="2C0904F1" w14:textId="77777777" w:rsidR="00BA5A68" w:rsidRDefault="00BA5A68" w:rsidP="00BA5A68">
            <w:r>
              <w:t>from scrapy.spiders import CrawlSpider, Rule</w:t>
            </w:r>
          </w:p>
          <w:p w14:paraId="710F5D9A" w14:textId="77777777" w:rsidR="00BA5A68" w:rsidRDefault="00BA5A68" w:rsidP="00BA5A68">
            <w:r>
              <w:t>from ArticleSpider.items import LagouJobItemLoader, LagouJobItem</w:t>
            </w:r>
          </w:p>
          <w:p w14:paraId="7586C4CB" w14:textId="77777777" w:rsidR="00BA5A68" w:rsidRDefault="00BA5A68" w:rsidP="00BA5A68">
            <w:r>
              <w:t>from ArticleSpider.utils.common import get_md5</w:t>
            </w:r>
          </w:p>
          <w:p w14:paraId="4E3896A8" w14:textId="77777777" w:rsidR="00BA5A68" w:rsidRDefault="00BA5A68" w:rsidP="00BA5A68"/>
          <w:p w14:paraId="6BF88F0F" w14:textId="77777777" w:rsidR="00BA5A68" w:rsidRDefault="00BA5A68" w:rsidP="00BA5A68"/>
          <w:p w14:paraId="39951F19" w14:textId="77777777" w:rsidR="00BA5A68" w:rsidRDefault="00BA5A68" w:rsidP="00BA5A68">
            <w:pPr>
              <w:rPr>
                <w:rFonts w:hint="eastAsia"/>
              </w:rPr>
            </w:pPr>
            <w:r>
              <w:rPr>
                <w:rFonts w:hint="eastAsia"/>
              </w:rPr>
              <w:t xml:space="preserve"># </w:t>
            </w:r>
            <w:r>
              <w:rPr>
                <w:rFonts w:hint="eastAsia"/>
              </w:rPr>
              <w:t>这里不再是继承</w:t>
            </w:r>
            <w:r>
              <w:rPr>
                <w:rFonts w:hint="eastAsia"/>
              </w:rPr>
              <w:t xml:space="preserve"> scrapy.Spider </w:t>
            </w:r>
            <w:r>
              <w:rPr>
                <w:rFonts w:hint="eastAsia"/>
              </w:rPr>
              <w:t>基类</w:t>
            </w:r>
          </w:p>
          <w:p w14:paraId="28D6C43F" w14:textId="77777777" w:rsidR="00BA5A68" w:rsidRDefault="00BA5A68" w:rsidP="00BA5A68">
            <w:pPr>
              <w:rPr>
                <w:rFonts w:hint="eastAsia"/>
              </w:rPr>
            </w:pPr>
            <w:r>
              <w:rPr>
                <w:rFonts w:hint="eastAsia"/>
              </w:rPr>
              <w:t xml:space="preserve"># CrawlSpider </w:t>
            </w:r>
            <w:r>
              <w:rPr>
                <w:rFonts w:hint="eastAsia"/>
              </w:rPr>
              <w:t>其实也是继承了</w:t>
            </w:r>
            <w:r>
              <w:rPr>
                <w:rFonts w:hint="eastAsia"/>
              </w:rPr>
              <w:t xml:space="preserve"> scrapy.Spider </w:t>
            </w:r>
            <w:r>
              <w:rPr>
                <w:rFonts w:hint="eastAsia"/>
              </w:rPr>
              <w:t>对</w:t>
            </w:r>
            <w:r>
              <w:rPr>
                <w:rFonts w:hint="eastAsia"/>
              </w:rPr>
              <w:t xml:space="preserve"> scrapy.Spider </w:t>
            </w:r>
            <w:r>
              <w:rPr>
                <w:rFonts w:hint="eastAsia"/>
              </w:rPr>
              <w:t>进行了包装</w:t>
            </w:r>
          </w:p>
          <w:p w14:paraId="52336746" w14:textId="77777777" w:rsidR="00BA5A68" w:rsidRDefault="00BA5A68" w:rsidP="00BA5A68">
            <w:pPr>
              <w:rPr>
                <w:rFonts w:hint="eastAsia"/>
              </w:rPr>
            </w:pPr>
            <w:r>
              <w:rPr>
                <w:rFonts w:hint="eastAsia"/>
              </w:rPr>
              <w:t xml:space="preserve"># </w:t>
            </w:r>
            <w:r>
              <w:rPr>
                <w:rFonts w:hint="eastAsia"/>
              </w:rPr>
              <w:t>因为</w:t>
            </w:r>
            <w:r>
              <w:rPr>
                <w:rFonts w:hint="eastAsia"/>
              </w:rPr>
              <w:t xml:space="preserve"> CrawlSpider </w:t>
            </w:r>
            <w:r>
              <w:rPr>
                <w:rFonts w:hint="eastAsia"/>
              </w:rPr>
              <w:t>继承自</w:t>
            </w:r>
            <w:r>
              <w:rPr>
                <w:rFonts w:hint="eastAsia"/>
              </w:rPr>
              <w:t xml:space="preserve"> scrapy.Spider </w:t>
            </w:r>
            <w:r>
              <w:rPr>
                <w:rFonts w:hint="eastAsia"/>
              </w:rPr>
              <w:t>所以程序入口仍然是</w:t>
            </w:r>
            <w:r>
              <w:rPr>
                <w:rFonts w:hint="eastAsia"/>
              </w:rPr>
              <w:t xml:space="preserve"> start_requests</w:t>
            </w:r>
          </w:p>
          <w:p w14:paraId="190DBFB9" w14:textId="77777777" w:rsidR="00BA5A68" w:rsidRDefault="00BA5A68" w:rsidP="00BA5A68">
            <w:pPr>
              <w:rPr>
                <w:rFonts w:hint="eastAsia"/>
              </w:rPr>
            </w:pPr>
            <w:r>
              <w:rPr>
                <w:rFonts w:hint="eastAsia"/>
              </w:rPr>
              <w:t xml:space="preserve"># CrawlSpider </w:t>
            </w:r>
            <w:r>
              <w:rPr>
                <w:rFonts w:hint="eastAsia"/>
              </w:rPr>
              <w:t>的回调函数</w:t>
            </w:r>
            <w:r>
              <w:rPr>
                <w:rFonts w:hint="eastAsia"/>
              </w:rPr>
              <w:t xml:space="preserve"> parse </w:t>
            </w:r>
            <w:r>
              <w:rPr>
                <w:rFonts w:hint="eastAsia"/>
              </w:rPr>
              <w:t>在</w:t>
            </w:r>
            <w:r>
              <w:rPr>
                <w:rFonts w:hint="eastAsia"/>
              </w:rPr>
              <w:t xml:space="preserve"> CrawlSpider </w:t>
            </w:r>
            <w:r>
              <w:rPr>
                <w:rFonts w:hint="eastAsia"/>
              </w:rPr>
              <w:t>的子类</w:t>
            </w:r>
            <w:r>
              <w:rPr>
                <w:rFonts w:hint="eastAsia"/>
              </w:rPr>
              <w:t xml:space="preserve"> LagouSpider </w:t>
            </w:r>
            <w:r>
              <w:rPr>
                <w:rFonts w:hint="eastAsia"/>
              </w:rPr>
              <w:t>不能重载</w:t>
            </w:r>
          </w:p>
          <w:p w14:paraId="3F80E723" w14:textId="77777777" w:rsidR="00BA5A68" w:rsidRDefault="00BA5A68" w:rsidP="00BA5A68">
            <w:pPr>
              <w:rPr>
                <w:rFonts w:hint="eastAsia"/>
              </w:rPr>
            </w:pPr>
            <w:r>
              <w:rPr>
                <w:rFonts w:hint="eastAsia"/>
              </w:rPr>
              <w:t xml:space="preserve"># </w:t>
            </w:r>
            <w:r>
              <w:rPr>
                <w:rFonts w:hint="eastAsia"/>
              </w:rPr>
              <w:t>为什么不能重载</w:t>
            </w:r>
            <w:r>
              <w:rPr>
                <w:rFonts w:hint="eastAsia"/>
              </w:rPr>
              <w:t xml:space="preserve"> parse </w:t>
            </w:r>
            <w:r>
              <w:rPr>
                <w:rFonts w:hint="eastAsia"/>
              </w:rPr>
              <w:t>呢？</w:t>
            </w:r>
          </w:p>
          <w:p w14:paraId="4F2FF5C4" w14:textId="77777777" w:rsidR="00BA5A68" w:rsidRDefault="00BA5A68" w:rsidP="00BA5A68">
            <w:pPr>
              <w:rPr>
                <w:rFonts w:hint="eastAsia"/>
              </w:rPr>
            </w:pPr>
            <w:r>
              <w:rPr>
                <w:rFonts w:hint="eastAsia"/>
              </w:rPr>
              <w:t xml:space="preserve"># </w:t>
            </w:r>
            <w:r>
              <w:rPr>
                <w:rFonts w:hint="eastAsia"/>
              </w:rPr>
              <w:t>首先要知道</w:t>
            </w:r>
            <w:r>
              <w:rPr>
                <w:rFonts w:hint="eastAsia"/>
              </w:rPr>
              <w:t xml:space="preserve"> _parse_response </w:t>
            </w:r>
            <w:r>
              <w:rPr>
                <w:rFonts w:hint="eastAsia"/>
              </w:rPr>
              <w:t>是</w:t>
            </w:r>
            <w:r>
              <w:rPr>
                <w:rFonts w:hint="eastAsia"/>
              </w:rPr>
              <w:t xml:space="preserve"> CrawlSpider </w:t>
            </w:r>
            <w:r>
              <w:rPr>
                <w:rFonts w:hint="eastAsia"/>
              </w:rPr>
              <w:t>的核心函数</w:t>
            </w:r>
          </w:p>
          <w:p w14:paraId="7DF4480D" w14:textId="77777777" w:rsidR="00BA5A68" w:rsidRDefault="00BA5A68" w:rsidP="00BA5A68">
            <w:pPr>
              <w:rPr>
                <w:rFonts w:hint="eastAsia"/>
              </w:rPr>
            </w:pPr>
            <w:r>
              <w:rPr>
                <w:rFonts w:hint="eastAsia"/>
              </w:rPr>
              <w:t xml:space="preserve"># </w:t>
            </w:r>
            <w:r>
              <w:rPr>
                <w:rFonts w:hint="eastAsia"/>
              </w:rPr>
              <w:t>原因是</w:t>
            </w:r>
            <w:r>
              <w:rPr>
                <w:rFonts w:hint="eastAsia"/>
              </w:rPr>
              <w:t xml:space="preserve"> parse </w:t>
            </w:r>
            <w:r>
              <w:rPr>
                <w:rFonts w:hint="eastAsia"/>
              </w:rPr>
              <w:t>的函数已经实现了代码且用到了</w:t>
            </w:r>
            <w:r>
              <w:rPr>
                <w:rFonts w:hint="eastAsia"/>
              </w:rPr>
              <w:t xml:space="preserve"> CrawlSpider </w:t>
            </w:r>
            <w:r>
              <w:rPr>
                <w:rFonts w:hint="eastAsia"/>
              </w:rPr>
              <w:t>的核心函数</w:t>
            </w:r>
            <w:r>
              <w:rPr>
                <w:rFonts w:hint="eastAsia"/>
              </w:rPr>
              <w:t xml:space="preserve"> _parse_response </w:t>
            </w:r>
            <w:r>
              <w:rPr>
                <w:rFonts w:hint="eastAsia"/>
              </w:rPr>
              <w:t>重载的话会出错</w:t>
            </w:r>
          </w:p>
          <w:p w14:paraId="1F7D117C" w14:textId="77777777" w:rsidR="00BA5A68" w:rsidRDefault="00BA5A68" w:rsidP="00BA5A68">
            <w:pPr>
              <w:rPr>
                <w:rFonts w:hint="eastAsia"/>
              </w:rPr>
            </w:pPr>
            <w:r>
              <w:rPr>
                <w:rFonts w:hint="eastAsia"/>
              </w:rPr>
              <w:t xml:space="preserve"># </w:t>
            </w:r>
            <w:r>
              <w:rPr>
                <w:rFonts w:hint="eastAsia"/>
              </w:rPr>
              <w:t>在采集之前的预处理可以重载</w:t>
            </w:r>
            <w:r>
              <w:rPr>
                <w:rFonts w:hint="eastAsia"/>
              </w:rPr>
              <w:t xml:space="preserve"> CrawlSpider </w:t>
            </w:r>
            <w:r>
              <w:rPr>
                <w:rFonts w:hint="eastAsia"/>
              </w:rPr>
              <w:t>的</w:t>
            </w:r>
            <w:r>
              <w:rPr>
                <w:rFonts w:hint="eastAsia"/>
              </w:rPr>
              <w:t xml:space="preserve"> parse_start_url </w:t>
            </w:r>
            <w:r>
              <w:rPr>
                <w:rFonts w:hint="eastAsia"/>
              </w:rPr>
              <w:t>函数</w:t>
            </w:r>
          </w:p>
          <w:p w14:paraId="1C149824" w14:textId="77777777" w:rsidR="00BA5A68" w:rsidRDefault="00BA5A68" w:rsidP="00BA5A68">
            <w:pPr>
              <w:rPr>
                <w:rFonts w:hint="eastAsia"/>
              </w:rPr>
            </w:pPr>
            <w:r>
              <w:rPr>
                <w:rFonts w:hint="eastAsia"/>
              </w:rPr>
              <w:t xml:space="preserve"># </w:t>
            </w:r>
            <w:r>
              <w:rPr>
                <w:rFonts w:hint="eastAsia"/>
              </w:rPr>
              <w:t>在这里除了写出</w:t>
            </w:r>
            <w:r>
              <w:rPr>
                <w:rFonts w:hint="eastAsia"/>
              </w:rPr>
              <w:t xml:space="preserve"> lagou </w:t>
            </w:r>
            <w:r>
              <w:rPr>
                <w:rFonts w:hint="eastAsia"/>
              </w:rPr>
              <w:t>的爬虫之外，最重要的是自己去分析</w:t>
            </w:r>
            <w:r>
              <w:rPr>
                <w:rFonts w:hint="eastAsia"/>
              </w:rPr>
              <w:t xml:space="preserve"> CrawlSpider </w:t>
            </w:r>
            <w:r>
              <w:rPr>
                <w:rFonts w:hint="eastAsia"/>
              </w:rPr>
              <w:t>的源码</w:t>
            </w:r>
          </w:p>
          <w:p w14:paraId="5D1D6B9A" w14:textId="77777777" w:rsidR="00BA5A68" w:rsidRDefault="00BA5A68" w:rsidP="00BA5A68">
            <w:r>
              <w:t>class LagouSpider(CrawlSpider):</w:t>
            </w:r>
          </w:p>
          <w:p w14:paraId="4CB5DA92" w14:textId="77777777" w:rsidR="00BA5A68" w:rsidRDefault="00BA5A68" w:rsidP="00BA5A68">
            <w:r>
              <w:t xml:space="preserve">    name = 'lagou'</w:t>
            </w:r>
          </w:p>
          <w:p w14:paraId="778EF4E4" w14:textId="77777777" w:rsidR="00BA5A68" w:rsidRDefault="00BA5A68" w:rsidP="00BA5A68">
            <w:r>
              <w:t xml:space="preserve">    allowed_domains = ['www.lagou.com']</w:t>
            </w:r>
          </w:p>
          <w:p w14:paraId="4255D793" w14:textId="77777777" w:rsidR="00BA5A68" w:rsidRDefault="00BA5A68" w:rsidP="00BA5A68">
            <w:r>
              <w:t xml:space="preserve">    start_urls = ['https://www.lagou.com/']</w:t>
            </w:r>
          </w:p>
          <w:p w14:paraId="723BE8E8" w14:textId="77777777" w:rsidR="00BA5A68" w:rsidRDefault="00BA5A68" w:rsidP="00BA5A68"/>
          <w:p w14:paraId="7F63098F" w14:textId="77777777" w:rsidR="00BA5A68" w:rsidRDefault="00BA5A68" w:rsidP="00BA5A68"/>
          <w:p w14:paraId="1572A7C4" w14:textId="77777777" w:rsidR="00BA5A68" w:rsidRDefault="00BA5A68" w:rsidP="00BA5A68">
            <w:r>
              <w:t xml:space="preserve">    rules = (</w:t>
            </w:r>
          </w:p>
          <w:p w14:paraId="6A9AC492" w14:textId="77777777" w:rsidR="00BA5A68" w:rsidRDefault="00BA5A68" w:rsidP="00BA5A68">
            <w:pPr>
              <w:rPr>
                <w:rFonts w:hint="eastAsia"/>
              </w:rPr>
            </w:pPr>
            <w:r>
              <w:rPr>
                <w:rFonts w:hint="eastAsia"/>
              </w:rPr>
              <w:t xml:space="preserve">        # </w:t>
            </w:r>
            <w:r>
              <w:rPr>
                <w:rFonts w:hint="eastAsia"/>
              </w:rPr>
              <w:t>回调函数不是通过</w:t>
            </w:r>
            <w:r>
              <w:rPr>
                <w:rFonts w:hint="eastAsia"/>
              </w:rPr>
              <w:t xml:space="preserve"> self </w:t>
            </w:r>
            <w:r>
              <w:rPr>
                <w:rFonts w:hint="eastAsia"/>
              </w:rPr>
              <w:t>来调用的，而是写在</w:t>
            </w:r>
            <w:r>
              <w:rPr>
                <w:rFonts w:hint="eastAsia"/>
              </w:rPr>
              <w:t xml:space="preserve"> </w:t>
            </w:r>
            <w:r>
              <w:rPr>
                <w:rFonts w:hint="eastAsia"/>
              </w:rPr>
              <w:t>字符串</w:t>
            </w:r>
            <w:r>
              <w:rPr>
                <w:rFonts w:hint="eastAsia"/>
              </w:rPr>
              <w:t xml:space="preserve"> </w:t>
            </w:r>
            <w:r>
              <w:rPr>
                <w:rFonts w:hint="eastAsia"/>
              </w:rPr>
              <w:t>里面</w:t>
            </w:r>
          </w:p>
          <w:p w14:paraId="4E7401FC" w14:textId="77777777" w:rsidR="00BA5A68" w:rsidRDefault="00BA5A68" w:rsidP="00BA5A68">
            <w:r>
              <w:t xml:space="preserve">        Rule(LinkExtractor(allow = ("zhaopin/.*",)), follow = True),</w:t>
            </w:r>
          </w:p>
          <w:p w14:paraId="537CFE6E" w14:textId="77777777" w:rsidR="00BA5A68" w:rsidRDefault="00BA5A68" w:rsidP="00BA5A68">
            <w:r>
              <w:t xml:space="preserve">        Rule(LinkExtractor(allow = ("gongsi/j\d+.html",)), follow=True),</w:t>
            </w:r>
          </w:p>
          <w:p w14:paraId="7D39B2A6" w14:textId="77777777" w:rsidR="00BA5A68" w:rsidRDefault="00BA5A68" w:rsidP="00BA5A68">
            <w:pPr>
              <w:rPr>
                <w:rFonts w:hint="eastAsia"/>
              </w:rPr>
            </w:pPr>
            <w:r>
              <w:rPr>
                <w:rFonts w:hint="eastAsia"/>
              </w:rPr>
              <w:t xml:space="preserve">        # follow= True </w:t>
            </w:r>
            <w:r>
              <w:rPr>
                <w:rFonts w:hint="eastAsia"/>
              </w:rPr>
              <w:t>表示对</w:t>
            </w:r>
            <w:r>
              <w:rPr>
                <w:rFonts w:hint="eastAsia"/>
              </w:rPr>
              <w:t xml:space="preserve"> allow=r'jobs/\d+.html' </w:t>
            </w:r>
            <w:r>
              <w:rPr>
                <w:rFonts w:hint="eastAsia"/>
              </w:rPr>
              <w:t>抓取的页面里面的</w:t>
            </w:r>
            <w:r>
              <w:rPr>
                <w:rFonts w:hint="eastAsia"/>
              </w:rPr>
              <w:t xml:space="preserve"> url </w:t>
            </w:r>
            <w:r>
              <w:rPr>
                <w:rFonts w:hint="eastAsia"/>
              </w:rPr>
              <w:t>地址进行爬取</w:t>
            </w:r>
          </w:p>
          <w:p w14:paraId="298791B4" w14:textId="77777777" w:rsidR="00BA5A68" w:rsidRDefault="00BA5A68" w:rsidP="00BA5A68">
            <w:r>
              <w:t xml:space="preserve">        Rule(LinkExtractor(allow = r'jobs/\d+.html'), callback='parse_job', follow= True),</w:t>
            </w:r>
          </w:p>
          <w:p w14:paraId="50ED628F" w14:textId="77777777" w:rsidR="00BA5A68" w:rsidRDefault="00BA5A68" w:rsidP="00BA5A68">
            <w:r>
              <w:t xml:space="preserve">    )</w:t>
            </w:r>
          </w:p>
          <w:p w14:paraId="3DEADC52" w14:textId="77777777" w:rsidR="00BA5A68" w:rsidRDefault="00BA5A68" w:rsidP="00BA5A68"/>
          <w:p w14:paraId="7612FD7E" w14:textId="77777777" w:rsidR="00BA5A68" w:rsidRDefault="00BA5A68" w:rsidP="00BA5A68"/>
          <w:p w14:paraId="5193C475" w14:textId="77777777" w:rsidR="00BA5A68" w:rsidRDefault="00BA5A68" w:rsidP="00BA5A68"/>
          <w:p w14:paraId="2CE495BF" w14:textId="77777777" w:rsidR="00BA5A68" w:rsidRDefault="00BA5A68" w:rsidP="00BA5A68"/>
          <w:p w14:paraId="585180AD" w14:textId="77777777" w:rsidR="00BA5A68" w:rsidRDefault="00BA5A68" w:rsidP="00BA5A68">
            <w:r>
              <w:t xml:space="preserve">    # def parse_start_url(self, response):</w:t>
            </w:r>
          </w:p>
          <w:p w14:paraId="49C240D8" w14:textId="77777777" w:rsidR="00BA5A68" w:rsidRDefault="00BA5A68" w:rsidP="00BA5A68">
            <w:pPr>
              <w:rPr>
                <w:rFonts w:hint="eastAsia"/>
              </w:rPr>
            </w:pPr>
            <w:r>
              <w:rPr>
                <w:rFonts w:hint="eastAsia"/>
              </w:rPr>
              <w:t xml:space="preserve">    #     print("</w:t>
            </w:r>
            <w:r>
              <w:rPr>
                <w:rFonts w:hint="eastAsia"/>
              </w:rPr>
              <w:t>进入</w:t>
            </w:r>
            <w:r>
              <w:rPr>
                <w:rFonts w:hint="eastAsia"/>
              </w:rPr>
              <w:t xml:space="preserve"> parse_start_url </w:t>
            </w:r>
            <w:r>
              <w:rPr>
                <w:rFonts w:hint="eastAsia"/>
              </w:rPr>
              <w:t>函数</w:t>
            </w:r>
            <w:r>
              <w:rPr>
                <w:rFonts w:hint="eastAsia"/>
              </w:rPr>
              <w:t>")</w:t>
            </w:r>
          </w:p>
          <w:p w14:paraId="3C3E69B3" w14:textId="77777777" w:rsidR="00BA5A68" w:rsidRDefault="00BA5A68" w:rsidP="00BA5A68">
            <w:r>
              <w:t xml:space="preserve">    #     return []</w:t>
            </w:r>
          </w:p>
          <w:p w14:paraId="4169B997" w14:textId="77777777" w:rsidR="00BA5A68" w:rsidRDefault="00BA5A68" w:rsidP="00BA5A68">
            <w:r>
              <w:t xml:space="preserve">    # </w:t>
            </w:r>
          </w:p>
          <w:p w14:paraId="1001AD3A" w14:textId="77777777" w:rsidR="00BA5A68" w:rsidRDefault="00BA5A68" w:rsidP="00BA5A68">
            <w:r>
              <w:t xml:space="preserve">    # def process_results(self, response, results):</w:t>
            </w:r>
          </w:p>
          <w:p w14:paraId="2B5F359B" w14:textId="77777777" w:rsidR="00BA5A68" w:rsidRDefault="00BA5A68" w:rsidP="00BA5A68">
            <w:pPr>
              <w:rPr>
                <w:rFonts w:hint="eastAsia"/>
              </w:rPr>
            </w:pPr>
            <w:r>
              <w:rPr>
                <w:rFonts w:hint="eastAsia"/>
              </w:rPr>
              <w:t xml:space="preserve">    #     print("</w:t>
            </w:r>
            <w:r>
              <w:rPr>
                <w:rFonts w:hint="eastAsia"/>
              </w:rPr>
              <w:t>进入</w:t>
            </w:r>
            <w:r>
              <w:rPr>
                <w:rFonts w:hint="eastAsia"/>
              </w:rPr>
              <w:t xml:space="preserve"> process_results </w:t>
            </w:r>
            <w:r>
              <w:rPr>
                <w:rFonts w:hint="eastAsia"/>
              </w:rPr>
              <w:t>函数</w:t>
            </w:r>
            <w:r>
              <w:rPr>
                <w:rFonts w:hint="eastAsia"/>
              </w:rPr>
              <w:t>")</w:t>
            </w:r>
          </w:p>
          <w:p w14:paraId="7E98433C" w14:textId="77777777" w:rsidR="00BA5A68" w:rsidRDefault="00BA5A68" w:rsidP="00BA5A68">
            <w:r>
              <w:t xml:space="preserve">    #     return results</w:t>
            </w:r>
          </w:p>
          <w:p w14:paraId="32586363" w14:textId="77777777" w:rsidR="00BA5A68" w:rsidRDefault="00BA5A68" w:rsidP="00BA5A68"/>
          <w:p w14:paraId="03E999EC" w14:textId="77777777" w:rsidR="00BA5A68" w:rsidRDefault="00BA5A68" w:rsidP="00BA5A68"/>
          <w:p w14:paraId="33C294C1" w14:textId="77777777" w:rsidR="00BA5A68" w:rsidRDefault="00BA5A68" w:rsidP="00BA5A68">
            <w:pPr>
              <w:rPr>
                <w:rFonts w:hint="eastAsia"/>
              </w:rPr>
            </w:pPr>
            <w:r>
              <w:rPr>
                <w:rFonts w:hint="eastAsia"/>
              </w:rPr>
              <w:t xml:space="preserve">    # </w:t>
            </w:r>
            <w:r>
              <w:rPr>
                <w:rFonts w:hint="eastAsia"/>
              </w:rPr>
              <w:t>解析拉勾网的职位</w:t>
            </w:r>
          </w:p>
          <w:p w14:paraId="4AD1756C" w14:textId="77777777" w:rsidR="00BA5A68" w:rsidRDefault="00BA5A68" w:rsidP="00BA5A68">
            <w:r>
              <w:t xml:space="preserve">    def parse_job(self, response):</w:t>
            </w:r>
          </w:p>
          <w:p w14:paraId="60928ABF" w14:textId="77777777" w:rsidR="00BA5A68" w:rsidRDefault="00BA5A68" w:rsidP="00BA5A68">
            <w:r>
              <w:t xml:space="preserve">        item_loader = LagouJobItemLoader(item= LagouJobItem(), response = response)</w:t>
            </w:r>
          </w:p>
          <w:p w14:paraId="70E1AB68" w14:textId="77777777" w:rsidR="00BA5A68" w:rsidRDefault="00BA5A68" w:rsidP="00BA5A68">
            <w:r>
              <w:t xml:space="preserve">        item_loader.add_css("title", ".job-name::attr(title)")</w:t>
            </w:r>
          </w:p>
          <w:p w14:paraId="1C79B5CF" w14:textId="77777777" w:rsidR="00BA5A68" w:rsidRDefault="00BA5A68" w:rsidP="00BA5A68">
            <w:r>
              <w:t xml:space="preserve">        item_loader.add_value("url", response.url)</w:t>
            </w:r>
          </w:p>
          <w:p w14:paraId="044097F3" w14:textId="77777777" w:rsidR="00BA5A68" w:rsidRDefault="00BA5A68" w:rsidP="00BA5A68">
            <w:r>
              <w:t xml:space="preserve">        item_loader.add_value("url_object_id", get_md5(response.url))</w:t>
            </w:r>
          </w:p>
          <w:p w14:paraId="3D11FF46" w14:textId="77777777" w:rsidR="00BA5A68" w:rsidRDefault="00BA5A68" w:rsidP="00BA5A68">
            <w:r>
              <w:t xml:space="preserve">        item_loader.add_css("salary", ".job_request .salary::text")</w:t>
            </w:r>
          </w:p>
          <w:p w14:paraId="767AEA88" w14:textId="77777777" w:rsidR="00BA5A68" w:rsidRDefault="00BA5A68" w:rsidP="00BA5A68">
            <w:r>
              <w:t xml:space="preserve">        item_loader.add_xpath("job_city", "//*[@class='job_request']/p/span[2]/text()")</w:t>
            </w:r>
          </w:p>
          <w:p w14:paraId="648455E5" w14:textId="77777777" w:rsidR="00BA5A68" w:rsidRDefault="00BA5A68" w:rsidP="00BA5A68">
            <w:r>
              <w:t xml:space="preserve">        item_loader.add_xpath("work_years", "//*[@class='job_request']/p/span[3]/text()")</w:t>
            </w:r>
          </w:p>
          <w:p w14:paraId="43E02103" w14:textId="77777777" w:rsidR="00BA5A68" w:rsidRDefault="00BA5A68" w:rsidP="00BA5A68">
            <w:r>
              <w:t xml:space="preserve">        item_loader.add_xpath("degree_need", "//*[@class='job_request']/p/span[4]/text()")</w:t>
            </w:r>
          </w:p>
          <w:p w14:paraId="085F3C5F" w14:textId="77777777" w:rsidR="00BA5A68" w:rsidRDefault="00BA5A68" w:rsidP="00BA5A68">
            <w:r>
              <w:t xml:space="preserve">        item_loader.add_xpath("job_type", "//*[@class='job_request']/p/span[5]/text()")</w:t>
            </w:r>
          </w:p>
          <w:p w14:paraId="489BB88A" w14:textId="77777777" w:rsidR="00BA5A68" w:rsidRDefault="00BA5A68" w:rsidP="00BA5A68"/>
          <w:p w14:paraId="19037089" w14:textId="77777777" w:rsidR="00BA5A68" w:rsidRDefault="00BA5A68" w:rsidP="00BA5A68"/>
          <w:p w14:paraId="3400E88D" w14:textId="77777777" w:rsidR="00BA5A68" w:rsidRDefault="00BA5A68" w:rsidP="00BA5A68">
            <w:r>
              <w:lastRenderedPageBreak/>
              <w:t xml:space="preserve">        item_loader.add_css("tags", '.position-label li::text')</w:t>
            </w:r>
          </w:p>
          <w:p w14:paraId="21E62637" w14:textId="77777777" w:rsidR="00BA5A68" w:rsidRDefault="00BA5A68" w:rsidP="00BA5A68">
            <w:r>
              <w:t xml:space="preserve">        item_loader.add_css("publish_time", ".publish_time::text")</w:t>
            </w:r>
          </w:p>
          <w:p w14:paraId="1554E047" w14:textId="77777777" w:rsidR="00BA5A68" w:rsidRDefault="00BA5A68" w:rsidP="00BA5A68">
            <w:r>
              <w:t xml:space="preserve">        item_loader.add_css("job_advantage", ".job-advantage p::text")</w:t>
            </w:r>
          </w:p>
          <w:p w14:paraId="742CC487" w14:textId="77777777" w:rsidR="00BA5A68" w:rsidRDefault="00BA5A68" w:rsidP="00BA5A68">
            <w:r>
              <w:t xml:space="preserve">        item_loader.add_css("job_desc", ".job_bt div")</w:t>
            </w:r>
          </w:p>
          <w:p w14:paraId="747C6CD8" w14:textId="77777777" w:rsidR="00BA5A68" w:rsidRDefault="00BA5A68" w:rsidP="00BA5A68">
            <w:r>
              <w:t xml:space="preserve">        item_loader.add_css("job_addr", ".work_addr")</w:t>
            </w:r>
          </w:p>
          <w:p w14:paraId="646899C5" w14:textId="77777777" w:rsidR="00BA5A68" w:rsidRDefault="00BA5A68" w:rsidP="00BA5A68">
            <w:r>
              <w:t xml:space="preserve">        item_loader.add_css("company_name", "#job_company dt a img::attr(alt)")</w:t>
            </w:r>
          </w:p>
          <w:p w14:paraId="1BE00BC9" w14:textId="77777777" w:rsidR="00BA5A68" w:rsidRDefault="00BA5A68" w:rsidP="00BA5A68">
            <w:r>
              <w:t xml:space="preserve">        item_loader.add_css("company_url", "#job_company dt a::attr(href)")</w:t>
            </w:r>
          </w:p>
          <w:p w14:paraId="7D30E31A" w14:textId="77777777" w:rsidR="00BA5A68" w:rsidRDefault="00BA5A68" w:rsidP="00BA5A68">
            <w:r>
              <w:t xml:space="preserve">        item_loader.add_value("crawl_time", datetime.now())</w:t>
            </w:r>
          </w:p>
          <w:p w14:paraId="5785486A" w14:textId="77777777" w:rsidR="00BA5A68" w:rsidRDefault="00BA5A68" w:rsidP="00BA5A68"/>
          <w:p w14:paraId="2F3800F9" w14:textId="77777777" w:rsidR="00BA5A68" w:rsidRDefault="00BA5A68" w:rsidP="00BA5A68"/>
          <w:p w14:paraId="128A0A9B" w14:textId="77777777" w:rsidR="00BA5A68" w:rsidRDefault="00BA5A68" w:rsidP="00BA5A68">
            <w:r>
              <w:t xml:space="preserve">        job_item = item_loader.load_item()</w:t>
            </w:r>
          </w:p>
          <w:p w14:paraId="54C58DFC" w14:textId="77777777" w:rsidR="00BA5A68" w:rsidRDefault="00BA5A68" w:rsidP="00BA5A68"/>
          <w:p w14:paraId="39E4E6CC" w14:textId="77777777" w:rsidR="00BA5A68" w:rsidRDefault="00BA5A68" w:rsidP="00BA5A68"/>
          <w:p w14:paraId="3C37ADC0" w14:textId="1D76E951" w:rsidR="00BA5A68" w:rsidRDefault="00BA5A68" w:rsidP="00BA5A68">
            <w:pPr>
              <w:rPr>
                <w:rFonts w:hint="eastAsia"/>
              </w:rPr>
            </w:pPr>
            <w:r>
              <w:t xml:space="preserve">        return job_item</w:t>
            </w:r>
          </w:p>
        </w:tc>
      </w:tr>
    </w:tbl>
    <w:p w14:paraId="396F27FB" w14:textId="77777777" w:rsidR="00A0108F" w:rsidRDefault="00A0108F" w:rsidP="00695C62">
      <w:pPr>
        <w:rPr>
          <w:rFonts w:hint="eastAsia"/>
        </w:rPr>
      </w:pPr>
    </w:p>
    <w:p w14:paraId="3E929C1C" w14:textId="54D76B52" w:rsidR="002D049B" w:rsidRDefault="0024502A" w:rsidP="00695C62">
      <w:r w:rsidRPr="0024502A">
        <w:rPr>
          <w:rFonts w:hint="eastAsia"/>
        </w:rPr>
        <w:t>在这里用到了</w:t>
      </w:r>
      <w:r w:rsidRPr="0024502A">
        <w:rPr>
          <w:rFonts w:hint="eastAsia"/>
        </w:rPr>
        <w:t xml:space="preserve"> get_md5 </w:t>
      </w:r>
      <w:r w:rsidRPr="0024502A">
        <w:rPr>
          <w:rFonts w:hint="eastAsia"/>
        </w:rPr>
        <w:t>函数，该函数定义在</w:t>
      </w:r>
      <w:r w:rsidRPr="0024502A">
        <w:rPr>
          <w:rFonts w:hint="eastAsia"/>
        </w:rPr>
        <w:t xml:space="preserve"> common.py </w:t>
      </w:r>
      <w:r w:rsidRPr="0024502A">
        <w:rPr>
          <w:rFonts w:hint="eastAsia"/>
        </w:rPr>
        <w:t>这个文件，这里再次把代码附上：</w:t>
      </w:r>
    </w:p>
    <w:tbl>
      <w:tblPr>
        <w:tblStyle w:val="a5"/>
        <w:tblW w:w="0" w:type="auto"/>
        <w:tblLook w:val="04A0" w:firstRow="1" w:lastRow="0" w:firstColumn="1" w:lastColumn="0" w:noHBand="0" w:noVBand="1"/>
      </w:tblPr>
      <w:tblGrid>
        <w:gridCol w:w="8296"/>
      </w:tblGrid>
      <w:tr w:rsidR="001205E3" w14:paraId="2D2AA3E3" w14:textId="77777777" w:rsidTr="001205E3">
        <w:tc>
          <w:tcPr>
            <w:tcW w:w="8296" w:type="dxa"/>
          </w:tcPr>
          <w:p w14:paraId="15F39202" w14:textId="77777777" w:rsidR="001205E3" w:rsidRDefault="001205E3" w:rsidP="001205E3">
            <w:r>
              <w:t>def get_md5(url):</w:t>
            </w:r>
          </w:p>
          <w:p w14:paraId="3C35106C" w14:textId="77777777" w:rsidR="001205E3" w:rsidRDefault="001205E3" w:rsidP="001205E3">
            <w:r>
              <w:t xml:space="preserve">    if isinstance(url, str):</w:t>
            </w:r>
          </w:p>
          <w:p w14:paraId="5AC3D3D4" w14:textId="77777777" w:rsidR="001205E3" w:rsidRDefault="001205E3" w:rsidP="001205E3">
            <w:r>
              <w:t xml:space="preserve">        url = url.encode("utf-8")</w:t>
            </w:r>
          </w:p>
          <w:p w14:paraId="25A248A1" w14:textId="77777777" w:rsidR="001205E3" w:rsidRDefault="001205E3" w:rsidP="001205E3">
            <w:r>
              <w:t xml:space="preserve">    m = hashlib.md5()</w:t>
            </w:r>
          </w:p>
          <w:p w14:paraId="5DC90F72" w14:textId="77777777" w:rsidR="001205E3" w:rsidRDefault="001205E3" w:rsidP="001205E3">
            <w:r>
              <w:t xml:space="preserve">    m.update(url)</w:t>
            </w:r>
          </w:p>
          <w:p w14:paraId="7DFB4FA0" w14:textId="056262C8" w:rsidR="001205E3" w:rsidRDefault="001205E3" w:rsidP="001205E3">
            <w:pPr>
              <w:rPr>
                <w:rFonts w:hint="eastAsia"/>
              </w:rPr>
            </w:pPr>
            <w:r>
              <w:t xml:space="preserve">    return m.hexdigest()</w:t>
            </w:r>
          </w:p>
        </w:tc>
      </w:tr>
    </w:tbl>
    <w:p w14:paraId="673CFEF4" w14:textId="77777777" w:rsidR="0024502A" w:rsidRDefault="0024502A" w:rsidP="00695C62">
      <w:pPr>
        <w:rPr>
          <w:rFonts w:hint="eastAsia"/>
        </w:rPr>
      </w:pPr>
    </w:p>
    <w:p w14:paraId="210C508D" w14:textId="72B2BA2B" w:rsidR="00222BDA" w:rsidRDefault="007F1B61" w:rsidP="001144FD">
      <w:r w:rsidRPr="007F1B61">
        <w:rPr>
          <w:rFonts w:hint="eastAsia"/>
        </w:rPr>
        <w:t>拉钩网的</w:t>
      </w:r>
      <w:r w:rsidRPr="007F1B61">
        <w:rPr>
          <w:rFonts w:hint="eastAsia"/>
        </w:rPr>
        <w:t xml:space="preserve"> item </w:t>
      </w:r>
      <w:r w:rsidRPr="007F1B61">
        <w:rPr>
          <w:rFonts w:hint="eastAsia"/>
        </w:rPr>
        <w:t>代码如下：</w:t>
      </w:r>
    </w:p>
    <w:tbl>
      <w:tblPr>
        <w:tblStyle w:val="a5"/>
        <w:tblW w:w="0" w:type="auto"/>
        <w:tblLook w:val="04A0" w:firstRow="1" w:lastRow="0" w:firstColumn="1" w:lastColumn="0" w:noHBand="0" w:noVBand="1"/>
      </w:tblPr>
      <w:tblGrid>
        <w:gridCol w:w="8296"/>
      </w:tblGrid>
      <w:tr w:rsidR="006761EC" w14:paraId="02F3BC29" w14:textId="77777777" w:rsidTr="006761EC">
        <w:tc>
          <w:tcPr>
            <w:tcW w:w="8296" w:type="dxa"/>
          </w:tcPr>
          <w:p w14:paraId="69A4254C" w14:textId="77777777" w:rsidR="006761EC" w:rsidRDefault="006761EC" w:rsidP="006761EC">
            <w:r>
              <w:t># -*- coding: utf-8 -*-</w:t>
            </w:r>
          </w:p>
          <w:p w14:paraId="5937CC32" w14:textId="77777777" w:rsidR="006761EC" w:rsidRDefault="006761EC" w:rsidP="006761EC"/>
          <w:p w14:paraId="4CA1701B" w14:textId="77777777" w:rsidR="006761EC" w:rsidRDefault="006761EC" w:rsidP="006761EC"/>
          <w:p w14:paraId="6856A2C2" w14:textId="77777777" w:rsidR="006761EC" w:rsidRDefault="006761EC" w:rsidP="006761EC">
            <w:r>
              <w:t>import scrapy</w:t>
            </w:r>
          </w:p>
          <w:p w14:paraId="5EAEDC58" w14:textId="77777777" w:rsidR="006761EC" w:rsidRDefault="006761EC" w:rsidP="006761EC">
            <w:pPr>
              <w:rPr>
                <w:rFonts w:hint="eastAsia"/>
              </w:rPr>
            </w:pPr>
            <w:r>
              <w:rPr>
                <w:rFonts w:hint="eastAsia"/>
              </w:rPr>
              <w:t xml:space="preserve">from w3lib.html import remove_tags # </w:t>
            </w:r>
            <w:r>
              <w:rPr>
                <w:rFonts w:hint="eastAsia"/>
              </w:rPr>
              <w:t>用来过滤掉</w:t>
            </w:r>
            <w:r>
              <w:rPr>
                <w:rFonts w:hint="eastAsia"/>
              </w:rPr>
              <w:t xml:space="preserve"> html </w:t>
            </w:r>
            <w:r>
              <w:rPr>
                <w:rFonts w:hint="eastAsia"/>
              </w:rPr>
              <w:t>标签</w:t>
            </w:r>
          </w:p>
          <w:p w14:paraId="7547FD13" w14:textId="77777777" w:rsidR="006761EC" w:rsidRDefault="006761EC" w:rsidP="006761EC">
            <w:r>
              <w:t>from scrapy.loader import ItemLoader</w:t>
            </w:r>
          </w:p>
          <w:p w14:paraId="65C4AB53" w14:textId="77777777" w:rsidR="006761EC" w:rsidRDefault="006761EC" w:rsidP="006761EC">
            <w:r>
              <w:t>from scrapy.loader.processors import MapCompose, TakeFirst, Join</w:t>
            </w:r>
          </w:p>
          <w:p w14:paraId="44ED7EDF" w14:textId="77777777" w:rsidR="006761EC" w:rsidRDefault="006761EC" w:rsidP="006761EC">
            <w:r>
              <w:t>from ArticleSpider.settings import SQL_DATETIME_FORMAT</w:t>
            </w:r>
          </w:p>
          <w:p w14:paraId="6629042E" w14:textId="77777777" w:rsidR="006761EC" w:rsidRDefault="006761EC" w:rsidP="006761EC"/>
          <w:p w14:paraId="4E924A60" w14:textId="77777777" w:rsidR="006761EC" w:rsidRDefault="006761EC" w:rsidP="006761EC"/>
          <w:p w14:paraId="5D3C33C4" w14:textId="77777777" w:rsidR="006761EC" w:rsidRDefault="006761EC" w:rsidP="006761EC">
            <w:r>
              <w:t>class ArticlespiderItem(scrapy.Item):</w:t>
            </w:r>
          </w:p>
          <w:p w14:paraId="699ADFCF" w14:textId="77777777" w:rsidR="006761EC" w:rsidRDefault="006761EC" w:rsidP="006761EC">
            <w:r>
              <w:t xml:space="preserve">    pass</w:t>
            </w:r>
          </w:p>
          <w:p w14:paraId="758900D5" w14:textId="77777777" w:rsidR="006761EC" w:rsidRDefault="006761EC" w:rsidP="006761EC"/>
          <w:p w14:paraId="23F1D627" w14:textId="77777777" w:rsidR="006761EC" w:rsidRDefault="006761EC" w:rsidP="006761EC"/>
          <w:p w14:paraId="0FB169DE" w14:textId="77777777" w:rsidR="006761EC" w:rsidRDefault="006761EC" w:rsidP="006761EC">
            <w:r>
              <w:t>def remove_splash(value):</w:t>
            </w:r>
          </w:p>
          <w:p w14:paraId="24371901" w14:textId="77777777" w:rsidR="006761EC" w:rsidRDefault="006761EC" w:rsidP="006761EC">
            <w:pPr>
              <w:rPr>
                <w:rFonts w:hint="eastAsia"/>
              </w:rPr>
            </w:pPr>
            <w:r>
              <w:rPr>
                <w:rFonts w:hint="eastAsia"/>
              </w:rPr>
              <w:t xml:space="preserve">    #</w:t>
            </w:r>
            <w:r>
              <w:rPr>
                <w:rFonts w:hint="eastAsia"/>
              </w:rPr>
              <w:t>去掉工作城市的斜线</w:t>
            </w:r>
          </w:p>
          <w:p w14:paraId="70C70D68" w14:textId="77777777" w:rsidR="006761EC" w:rsidRDefault="006761EC" w:rsidP="006761EC">
            <w:r>
              <w:lastRenderedPageBreak/>
              <w:t xml:space="preserve">    return value.replace("/","")</w:t>
            </w:r>
          </w:p>
          <w:p w14:paraId="1F5A4B04" w14:textId="77777777" w:rsidR="006761EC" w:rsidRDefault="006761EC" w:rsidP="006761EC"/>
          <w:p w14:paraId="65FC9239" w14:textId="77777777" w:rsidR="006761EC" w:rsidRDefault="006761EC" w:rsidP="006761EC"/>
          <w:p w14:paraId="25827045" w14:textId="77777777" w:rsidR="006761EC" w:rsidRDefault="006761EC" w:rsidP="006761EC">
            <w:r>
              <w:t>def handle_jobaddr(value):</w:t>
            </w:r>
          </w:p>
          <w:p w14:paraId="1819DF8F" w14:textId="77777777" w:rsidR="006761EC" w:rsidRDefault="006761EC" w:rsidP="006761EC">
            <w:r>
              <w:t xml:space="preserve">    addr_list = value.split("\n")</w:t>
            </w:r>
          </w:p>
          <w:p w14:paraId="33A23848" w14:textId="77777777" w:rsidR="006761EC" w:rsidRDefault="006761EC" w:rsidP="006761EC">
            <w:pPr>
              <w:rPr>
                <w:rFonts w:hint="eastAsia"/>
              </w:rPr>
            </w:pPr>
            <w:r>
              <w:rPr>
                <w:rFonts w:hint="eastAsia"/>
              </w:rPr>
              <w:t xml:space="preserve">    addr_list = [item.strip() for item in addr_list if item.strip()!="</w:t>
            </w:r>
            <w:r>
              <w:rPr>
                <w:rFonts w:hint="eastAsia"/>
              </w:rPr>
              <w:t>查看地图</w:t>
            </w:r>
            <w:r>
              <w:rPr>
                <w:rFonts w:hint="eastAsia"/>
              </w:rPr>
              <w:t>"]</w:t>
            </w:r>
          </w:p>
          <w:p w14:paraId="7155F8FF" w14:textId="77777777" w:rsidR="006761EC" w:rsidRDefault="006761EC" w:rsidP="006761EC">
            <w:r>
              <w:t xml:space="preserve">    return "".join(addr_list)</w:t>
            </w:r>
          </w:p>
          <w:p w14:paraId="0A3E3C7C" w14:textId="77777777" w:rsidR="006761EC" w:rsidRDefault="006761EC" w:rsidP="006761EC"/>
          <w:p w14:paraId="10A31F9D" w14:textId="77777777" w:rsidR="006761EC" w:rsidRDefault="006761EC" w:rsidP="006761EC"/>
          <w:p w14:paraId="5D009736" w14:textId="77777777" w:rsidR="006761EC" w:rsidRDefault="006761EC" w:rsidP="006761EC">
            <w:r>
              <w:t>class LagouJobItemLoader(ItemLoader):</w:t>
            </w:r>
          </w:p>
          <w:p w14:paraId="7AB5CFE6" w14:textId="77777777" w:rsidR="006761EC" w:rsidRDefault="006761EC" w:rsidP="006761EC">
            <w:pPr>
              <w:rPr>
                <w:rFonts w:hint="eastAsia"/>
              </w:rPr>
            </w:pPr>
            <w:r>
              <w:rPr>
                <w:rFonts w:hint="eastAsia"/>
              </w:rPr>
              <w:t xml:space="preserve">    #</w:t>
            </w:r>
            <w:r>
              <w:rPr>
                <w:rFonts w:hint="eastAsia"/>
              </w:rPr>
              <w:t>自定义</w:t>
            </w:r>
            <w:r>
              <w:rPr>
                <w:rFonts w:hint="eastAsia"/>
              </w:rPr>
              <w:t>itemloader</w:t>
            </w:r>
          </w:p>
          <w:p w14:paraId="2BF5B03A" w14:textId="77777777" w:rsidR="006761EC" w:rsidRDefault="006761EC" w:rsidP="006761EC">
            <w:r>
              <w:t xml:space="preserve">    default_output_processor = TakeFirst()</w:t>
            </w:r>
          </w:p>
          <w:p w14:paraId="0B767CB6" w14:textId="77777777" w:rsidR="006761EC" w:rsidRDefault="006761EC" w:rsidP="006761EC"/>
          <w:p w14:paraId="5B9B0B36" w14:textId="77777777" w:rsidR="006761EC" w:rsidRDefault="006761EC" w:rsidP="006761EC"/>
          <w:p w14:paraId="660A0030" w14:textId="77777777" w:rsidR="006761EC" w:rsidRDefault="006761EC" w:rsidP="006761EC">
            <w:r>
              <w:t>class LagouJobItem(scrapy.Item):</w:t>
            </w:r>
          </w:p>
          <w:p w14:paraId="28B62F05" w14:textId="77777777" w:rsidR="006761EC" w:rsidRDefault="006761EC" w:rsidP="006761EC">
            <w:pPr>
              <w:rPr>
                <w:rFonts w:hint="eastAsia"/>
              </w:rPr>
            </w:pPr>
            <w:r>
              <w:rPr>
                <w:rFonts w:hint="eastAsia"/>
              </w:rPr>
              <w:t xml:space="preserve">    #</w:t>
            </w:r>
            <w:r>
              <w:rPr>
                <w:rFonts w:hint="eastAsia"/>
              </w:rPr>
              <w:t>拉勾网职位信息</w:t>
            </w:r>
          </w:p>
          <w:p w14:paraId="703696C6" w14:textId="77777777" w:rsidR="006761EC" w:rsidRDefault="006761EC" w:rsidP="006761EC">
            <w:r>
              <w:t xml:space="preserve">    title = scrapy.Field()</w:t>
            </w:r>
          </w:p>
          <w:p w14:paraId="79432077" w14:textId="77777777" w:rsidR="006761EC" w:rsidRDefault="006761EC" w:rsidP="006761EC">
            <w:r>
              <w:t xml:space="preserve">    url = scrapy.Field()</w:t>
            </w:r>
          </w:p>
          <w:p w14:paraId="1F415CDC" w14:textId="77777777" w:rsidR="006761EC" w:rsidRDefault="006761EC" w:rsidP="006761EC">
            <w:r>
              <w:t xml:space="preserve">    url_object_id = scrapy.Field()</w:t>
            </w:r>
          </w:p>
          <w:p w14:paraId="29941F7E" w14:textId="77777777" w:rsidR="006761EC" w:rsidRDefault="006761EC" w:rsidP="006761EC">
            <w:r>
              <w:t xml:space="preserve">    salary = scrapy.Field()</w:t>
            </w:r>
          </w:p>
          <w:p w14:paraId="3288E7C3" w14:textId="77777777" w:rsidR="006761EC" w:rsidRDefault="006761EC" w:rsidP="006761EC">
            <w:r>
              <w:t xml:space="preserve">    job_city = scrapy.Field(</w:t>
            </w:r>
          </w:p>
          <w:p w14:paraId="492FE627" w14:textId="77777777" w:rsidR="006761EC" w:rsidRDefault="006761EC" w:rsidP="006761EC">
            <w:r>
              <w:t xml:space="preserve">        input_processor=MapCompose(remove_splash),</w:t>
            </w:r>
          </w:p>
          <w:p w14:paraId="4D9D367E" w14:textId="77777777" w:rsidR="006761EC" w:rsidRDefault="006761EC" w:rsidP="006761EC">
            <w:r>
              <w:t xml:space="preserve">    )</w:t>
            </w:r>
          </w:p>
          <w:p w14:paraId="23404ED3" w14:textId="77777777" w:rsidR="006761EC" w:rsidRDefault="006761EC" w:rsidP="006761EC">
            <w:r>
              <w:t xml:space="preserve">    work_years = scrapy.Field(</w:t>
            </w:r>
          </w:p>
          <w:p w14:paraId="751CC054" w14:textId="77777777" w:rsidR="006761EC" w:rsidRDefault="006761EC" w:rsidP="006761EC">
            <w:r>
              <w:t xml:space="preserve">        input_processor = MapCompose(remove_splash),</w:t>
            </w:r>
          </w:p>
          <w:p w14:paraId="6B0B41E3" w14:textId="77777777" w:rsidR="006761EC" w:rsidRDefault="006761EC" w:rsidP="006761EC">
            <w:r>
              <w:t xml:space="preserve">    )</w:t>
            </w:r>
          </w:p>
          <w:p w14:paraId="29EB868B" w14:textId="77777777" w:rsidR="006761EC" w:rsidRDefault="006761EC" w:rsidP="006761EC">
            <w:r>
              <w:t xml:space="preserve">    degree_need = scrapy.Field(</w:t>
            </w:r>
          </w:p>
          <w:p w14:paraId="4B955DAF" w14:textId="77777777" w:rsidR="006761EC" w:rsidRDefault="006761EC" w:rsidP="006761EC">
            <w:r>
              <w:t xml:space="preserve">        input_processor = MapCompose(remove_splash),</w:t>
            </w:r>
          </w:p>
          <w:p w14:paraId="3C37DE96" w14:textId="77777777" w:rsidR="006761EC" w:rsidRDefault="006761EC" w:rsidP="006761EC">
            <w:r>
              <w:t xml:space="preserve">    )</w:t>
            </w:r>
          </w:p>
          <w:p w14:paraId="4662FC6E" w14:textId="77777777" w:rsidR="006761EC" w:rsidRDefault="006761EC" w:rsidP="006761EC">
            <w:r>
              <w:t xml:space="preserve">    job_type = scrapy.Field()</w:t>
            </w:r>
          </w:p>
          <w:p w14:paraId="5E7ADCEE" w14:textId="77777777" w:rsidR="006761EC" w:rsidRDefault="006761EC" w:rsidP="006761EC">
            <w:r>
              <w:t xml:space="preserve">    publish_time = scrapy.Field()</w:t>
            </w:r>
          </w:p>
          <w:p w14:paraId="2A7A6F8D" w14:textId="77777777" w:rsidR="006761EC" w:rsidRDefault="006761EC" w:rsidP="006761EC">
            <w:r>
              <w:t xml:space="preserve">    job_advantage = scrapy.Field()</w:t>
            </w:r>
          </w:p>
          <w:p w14:paraId="36164CF0" w14:textId="77777777" w:rsidR="006761EC" w:rsidRDefault="006761EC" w:rsidP="006761EC">
            <w:r>
              <w:t xml:space="preserve">    job_desc = scrapy.Field()</w:t>
            </w:r>
          </w:p>
          <w:p w14:paraId="10926F6D" w14:textId="77777777" w:rsidR="006761EC" w:rsidRDefault="006761EC" w:rsidP="006761EC">
            <w:r>
              <w:t xml:space="preserve">    job_addr = scrapy.Field(</w:t>
            </w:r>
          </w:p>
          <w:p w14:paraId="5CC97313" w14:textId="77777777" w:rsidR="006761EC" w:rsidRDefault="006761EC" w:rsidP="006761EC">
            <w:r>
              <w:t xml:space="preserve">        input_processor = MapCompose(remove_tags, handle_jobaddr),</w:t>
            </w:r>
          </w:p>
          <w:p w14:paraId="37508EDF" w14:textId="77777777" w:rsidR="006761EC" w:rsidRDefault="006761EC" w:rsidP="006761EC">
            <w:r>
              <w:t xml:space="preserve">    )</w:t>
            </w:r>
          </w:p>
          <w:p w14:paraId="2885DB3A" w14:textId="77777777" w:rsidR="006761EC" w:rsidRDefault="006761EC" w:rsidP="006761EC">
            <w:r>
              <w:t xml:space="preserve">    company_name = scrapy.Field()</w:t>
            </w:r>
          </w:p>
          <w:p w14:paraId="32380E39" w14:textId="77777777" w:rsidR="006761EC" w:rsidRDefault="006761EC" w:rsidP="006761EC">
            <w:r>
              <w:t xml:space="preserve">    company_url = scrapy.Field()</w:t>
            </w:r>
          </w:p>
          <w:p w14:paraId="2B86657E" w14:textId="77777777" w:rsidR="006761EC" w:rsidRDefault="006761EC" w:rsidP="006761EC">
            <w:r>
              <w:t xml:space="preserve">    tags = scrapy.Field(</w:t>
            </w:r>
          </w:p>
          <w:p w14:paraId="5DF062DF" w14:textId="77777777" w:rsidR="006761EC" w:rsidRDefault="006761EC" w:rsidP="006761EC">
            <w:r>
              <w:t xml:space="preserve">        input_processor = Join(",")</w:t>
            </w:r>
          </w:p>
          <w:p w14:paraId="6A0DE584" w14:textId="77777777" w:rsidR="006761EC" w:rsidRDefault="006761EC" w:rsidP="006761EC">
            <w:r>
              <w:t xml:space="preserve">    )</w:t>
            </w:r>
          </w:p>
          <w:p w14:paraId="322AF75C" w14:textId="77777777" w:rsidR="006761EC" w:rsidRDefault="006761EC" w:rsidP="006761EC">
            <w:r>
              <w:t xml:space="preserve">    crawl_time = scrapy.Field()</w:t>
            </w:r>
          </w:p>
          <w:p w14:paraId="3560484F" w14:textId="77777777" w:rsidR="006761EC" w:rsidRDefault="006761EC" w:rsidP="006761EC"/>
          <w:p w14:paraId="49C2C7E7" w14:textId="77777777" w:rsidR="006761EC" w:rsidRDefault="006761EC" w:rsidP="006761EC"/>
          <w:p w14:paraId="507BD484" w14:textId="77777777" w:rsidR="006761EC" w:rsidRDefault="006761EC" w:rsidP="006761EC">
            <w:r>
              <w:t xml:space="preserve">    def get_insert_sql(self):</w:t>
            </w:r>
          </w:p>
          <w:p w14:paraId="39949F80" w14:textId="77777777" w:rsidR="006761EC" w:rsidRDefault="006761EC" w:rsidP="006761EC">
            <w:r>
              <w:t xml:space="preserve">        insert_sql = """</w:t>
            </w:r>
          </w:p>
          <w:p w14:paraId="15B7B949" w14:textId="77777777" w:rsidR="006761EC" w:rsidRDefault="006761EC" w:rsidP="006761EC">
            <w:r>
              <w:t xml:space="preserve">            insert into lagou_job(title, url, url_object_id, salary, job_city, work_years, degree_need,</w:t>
            </w:r>
          </w:p>
          <w:p w14:paraId="444BD972" w14:textId="77777777" w:rsidR="006761EC" w:rsidRDefault="006761EC" w:rsidP="006761EC">
            <w:r>
              <w:t xml:space="preserve">            job_type, publish_time, job_advantage, job_desc, job_addr, company_name, company_url,</w:t>
            </w:r>
          </w:p>
          <w:p w14:paraId="2CE1BF89" w14:textId="77777777" w:rsidR="006761EC" w:rsidRDefault="006761EC" w:rsidP="006761EC">
            <w:r>
              <w:t xml:space="preserve">            tags, crawl_time) </w:t>
            </w:r>
          </w:p>
          <w:p w14:paraId="6B7DAB6E" w14:textId="77777777" w:rsidR="006761EC" w:rsidRDefault="006761EC" w:rsidP="006761EC">
            <w:r>
              <w:t xml:space="preserve">            VALUES (%s, %s, %s, %s, %s, %s, %s, %s, %s, %s, %s, %s, %s, %s, %s, %s)</w:t>
            </w:r>
          </w:p>
          <w:p w14:paraId="4F2691CC" w14:textId="77777777" w:rsidR="006761EC" w:rsidRDefault="006761EC" w:rsidP="006761EC">
            <w:r>
              <w:t xml:space="preserve">            ON DUPLICATE KEY UPDATE </w:t>
            </w:r>
          </w:p>
          <w:p w14:paraId="15B41C40" w14:textId="77777777" w:rsidR="006761EC" w:rsidRDefault="006761EC" w:rsidP="006761EC">
            <w:r>
              <w:t xml:space="preserve">            salary = VALUES(salary), </w:t>
            </w:r>
          </w:p>
          <w:p w14:paraId="39AC6E42" w14:textId="77777777" w:rsidR="006761EC" w:rsidRDefault="006761EC" w:rsidP="006761EC">
            <w:r>
              <w:t xml:space="preserve">            job_desc = VALUES(job_desc)</w:t>
            </w:r>
          </w:p>
          <w:p w14:paraId="270EBDDC" w14:textId="77777777" w:rsidR="006761EC" w:rsidRDefault="006761EC" w:rsidP="006761EC">
            <w:r>
              <w:t xml:space="preserve">        """</w:t>
            </w:r>
          </w:p>
          <w:p w14:paraId="7B965944" w14:textId="77777777" w:rsidR="006761EC" w:rsidRDefault="006761EC" w:rsidP="006761EC">
            <w:r>
              <w:t xml:space="preserve">        params = (</w:t>
            </w:r>
          </w:p>
          <w:p w14:paraId="51EB7652" w14:textId="77777777" w:rsidR="006761EC" w:rsidRDefault="006761EC" w:rsidP="006761EC">
            <w:r>
              <w:t xml:space="preserve">            self["title"], self["url"], self["url_object_id"], self["salary"], self["job_city"],</w:t>
            </w:r>
          </w:p>
          <w:p w14:paraId="512701ED" w14:textId="77777777" w:rsidR="006761EC" w:rsidRDefault="006761EC" w:rsidP="006761EC">
            <w:r>
              <w:t xml:space="preserve">            self["work_years"], self["degree_need"], self["job_type"],</w:t>
            </w:r>
          </w:p>
          <w:p w14:paraId="6081CEA4" w14:textId="77777777" w:rsidR="006761EC" w:rsidRDefault="006761EC" w:rsidP="006761EC">
            <w:r>
              <w:t xml:space="preserve">            self["publish_time"], self["job_advantage"], self["job_desc"],</w:t>
            </w:r>
          </w:p>
          <w:p w14:paraId="6EE158D8" w14:textId="77777777" w:rsidR="006761EC" w:rsidRDefault="006761EC" w:rsidP="006761EC">
            <w:r>
              <w:t xml:space="preserve">            self["job_addr"], self["company_name"], self["company_url"],</w:t>
            </w:r>
          </w:p>
          <w:p w14:paraId="561A4C8E" w14:textId="77777777" w:rsidR="006761EC" w:rsidRDefault="006761EC" w:rsidP="006761EC">
            <w:r>
              <w:t xml:space="preserve">            self["job_addr"], self["crawl_time"].strftime(SQL_DATETIME_FORMAT),</w:t>
            </w:r>
          </w:p>
          <w:p w14:paraId="49F7C79D" w14:textId="77777777" w:rsidR="006761EC" w:rsidRDefault="006761EC" w:rsidP="006761EC">
            <w:r>
              <w:t xml:space="preserve">        )</w:t>
            </w:r>
          </w:p>
          <w:p w14:paraId="41B1BEAE" w14:textId="77777777" w:rsidR="006761EC" w:rsidRDefault="006761EC" w:rsidP="006761EC"/>
          <w:p w14:paraId="5AED0196" w14:textId="77777777" w:rsidR="006761EC" w:rsidRDefault="006761EC" w:rsidP="006761EC"/>
          <w:p w14:paraId="1082BF5B" w14:textId="5162B24E" w:rsidR="006761EC" w:rsidRDefault="006761EC" w:rsidP="006761EC">
            <w:pPr>
              <w:rPr>
                <w:rFonts w:hint="eastAsia"/>
              </w:rPr>
            </w:pPr>
            <w:r>
              <w:t xml:space="preserve">        return insert_sql, params</w:t>
            </w:r>
          </w:p>
        </w:tc>
      </w:tr>
    </w:tbl>
    <w:p w14:paraId="4D9CFFA0" w14:textId="77777777" w:rsidR="007F1B61" w:rsidRDefault="007F1B61" w:rsidP="001144FD">
      <w:pPr>
        <w:rPr>
          <w:rFonts w:hint="eastAsia"/>
        </w:rPr>
      </w:pPr>
    </w:p>
    <w:p w14:paraId="369E8D73" w14:textId="60A1913D" w:rsidR="00222BDA" w:rsidRDefault="004050E2" w:rsidP="001144FD">
      <w:r w:rsidRPr="004050E2">
        <w:rPr>
          <w:rFonts w:hint="eastAsia"/>
        </w:rPr>
        <w:t>这里用到的</w:t>
      </w:r>
      <w:r w:rsidRPr="004050E2">
        <w:rPr>
          <w:rFonts w:hint="eastAsia"/>
        </w:rPr>
        <w:t xml:space="preserve"> SQL_DATETIME_FORMAT </w:t>
      </w:r>
      <w:r w:rsidRPr="004050E2">
        <w:rPr>
          <w:rFonts w:hint="eastAsia"/>
        </w:rPr>
        <w:t>之前用过，是在</w:t>
      </w:r>
      <w:r w:rsidRPr="004050E2">
        <w:rPr>
          <w:rFonts w:hint="eastAsia"/>
        </w:rPr>
        <w:t xml:space="preserve"> settings.py </w:t>
      </w:r>
      <w:r w:rsidRPr="004050E2">
        <w:rPr>
          <w:rFonts w:hint="eastAsia"/>
        </w:rPr>
        <w:t>中定义的，这里再次把代码附上：</w:t>
      </w:r>
    </w:p>
    <w:tbl>
      <w:tblPr>
        <w:tblStyle w:val="a5"/>
        <w:tblW w:w="0" w:type="auto"/>
        <w:tblLook w:val="04A0" w:firstRow="1" w:lastRow="0" w:firstColumn="1" w:lastColumn="0" w:noHBand="0" w:noVBand="1"/>
      </w:tblPr>
      <w:tblGrid>
        <w:gridCol w:w="8296"/>
      </w:tblGrid>
      <w:tr w:rsidR="00195CBF" w14:paraId="2127B092" w14:textId="77777777" w:rsidTr="00195CBF">
        <w:tc>
          <w:tcPr>
            <w:tcW w:w="8296" w:type="dxa"/>
          </w:tcPr>
          <w:p w14:paraId="0CE0A507" w14:textId="58ECEDC8" w:rsidR="00195CBF" w:rsidRDefault="00195CBF" w:rsidP="001144FD">
            <w:pPr>
              <w:rPr>
                <w:rFonts w:hint="eastAsia"/>
              </w:rPr>
            </w:pPr>
            <w:r w:rsidRPr="00195CBF">
              <w:rPr>
                <w:rFonts w:hint="eastAsia"/>
              </w:rPr>
              <w:t xml:space="preserve">SQL_DATETIME_FORMAT = "%Y-%m-%d %H:%M:%S" # </w:t>
            </w:r>
            <w:r w:rsidRPr="00195CBF">
              <w:rPr>
                <w:rFonts w:hint="eastAsia"/>
              </w:rPr>
              <w:t>即</w:t>
            </w:r>
            <w:r w:rsidRPr="00195CBF">
              <w:rPr>
                <w:rFonts w:hint="eastAsia"/>
              </w:rPr>
              <w:t xml:space="preserve"> xxxx-xx-xx xx:xx:xx</w:t>
            </w:r>
          </w:p>
        </w:tc>
      </w:tr>
    </w:tbl>
    <w:p w14:paraId="314DB890" w14:textId="77777777" w:rsidR="004050E2" w:rsidRDefault="004050E2" w:rsidP="001144FD">
      <w:pPr>
        <w:rPr>
          <w:rFonts w:hint="eastAsia"/>
        </w:rPr>
      </w:pPr>
    </w:p>
    <w:p w14:paraId="41A3E6E7" w14:textId="47BD8D9E" w:rsidR="004325C3" w:rsidRDefault="00E27862" w:rsidP="001144FD">
      <w:r w:rsidRPr="00E27862">
        <w:rPr>
          <w:rFonts w:hint="eastAsia"/>
        </w:rPr>
        <w:t xml:space="preserve">pipeline </w:t>
      </w:r>
      <w:r w:rsidRPr="00E27862">
        <w:rPr>
          <w:rFonts w:hint="eastAsia"/>
        </w:rPr>
        <w:t>仍然是采用异步处理方式，代码如下：跟之前的代码一样</w:t>
      </w:r>
    </w:p>
    <w:tbl>
      <w:tblPr>
        <w:tblStyle w:val="a5"/>
        <w:tblW w:w="0" w:type="auto"/>
        <w:tblLook w:val="04A0" w:firstRow="1" w:lastRow="0" w:firstColumn="1" w:lastColumn="0" w:noHBand="0" w:noVBand="1"/>
      </w:tblPr>
      <w:tblGrid>
        <w:gridCol w:w="8296"/>
      </w:tblGrid>
      <w:tr w:rsidR="000001E9" w14:paraId="78A94637" w14:textId="77777777" w:rsidTr="000001E9">
        <w:tc>
          <w:tcPr>
            <w:tcW w:w="8296" w:type="dxa"/>
          </w:tcPr>
          <w:p w14:paraId="53827C90" w14:textId="77777777" w:rsidR="000001E9" w:rsidRDefault="000001E9" w:rsidP="000001E9">
            <w:pPr>
              <w:rPr>
                <w:rFonts w:hint="eastAsia"/>
              </w:rPr>
            </w:pPr>
            <w:r>
              <w:rPr>
                <w:rFonts w:hint="eastAsia"/>
              </w:rPr>
              <w:t xml:space="preserve"># pipeline </w:t>
            </w:r>
            <w:r>
              <w:rPr>
                <w:rFonts w:hint="eastAsia"/>
              </w:rPr>
              <w:t>应该是在不同的数据库的时候才定义不同的</w:t>
            </w:r>
            <w:r>
              <w:rPr>
                <w:rFonts w:hint="eastAsia"/>
              </w:rPr>
              <w:t xml:space="preserve"> pipeline</w:t>
            </w:r>
          </w:p>
          <w:p w14:paraId="4FF172CF" w14:textId="77777777" w:rsidR="000001E9" w:rsidRDefault="000001E9" w:rsidP="000001E9">
            <w:pPr>
              <w:rPr>
                <w:rFonts w:hint="eastAsia"/>
              </w:rPr>
            </w:pPr>
            <w:r>
              <w:rPr>
                <w:rFonts w:hint="eastAsia"/>
              </w:rPr>
              <w:t xml:space="preserve"># </w:t>
            </w:r>
            <w:r>
              <w:rPr>
                <w:rFonts w:hint="eastAsia"/>
              </w:rPr>
              <w:t>相同的数据库则使用相同的</w:t>
            </w:r>
            <w:r>
              <w:rPr>
                <w:rFonts w:hint="eastAsia"/>
              </w:rPr>
              <w:t xml:space="preserve"> pipeline</w:t>
            </w:r>
            <w:r>
              <w:rPr>
                <w:rFonts w:hint="eastAsia"/>
              </w:rPr>
              <w:t>，因此数据的插入操作代码可以转移到</w:t>
            </w:r>
            <w:r>
              <w:rPr>
                <w:rFonts w:hint="eastAsia"/>
              </w:rPr>
              <w:t xml:space="preserve"> item </w:t>
            </w:r>
            <w:r>
              <w:rPr>
                <w:rFonts w:hint="eastAsia"/>
              </w:rPr>
              <w:t>去编写</w:t>
            </w:r>
          </w:p>
          <w:p w14:paraId="7CCE4883" w14:textId="77777777" w:rsidR="000001E9" w:rsidRDefault="000001E9" w:rsidP="000001E9">
            <w:r>
              <w:t>class MysqlTwistedPipeline(object):</w:t>
            </w:r>
          </w:p>
          <w:p w14:paraId="10C0B737" w14:textId="77777777" w:rsidR="000001E9" w:rsidRDefault="000001E9" w:rsidP="000001E9"/>
          <w:p w14:paraId="4C416291" w14:textId="77777777" w:rsidR="000001E9" w:rsidRDefault="000001E9" w:rsidP="000001E9"/>
          <w:p w14:paraId="036F2740" w14:textId="77777777" w:rsidR="000001E9" w:rsidRDefault="000001E9" w:rsidP="000001E9">
            <w:r>
              <w:t xml:space="preserve">    def __init__(self,dbpool):</w:t>
            </w:r>
          </w:p>
          <w:p w14:paraId="5A417C2B" w14:textId="77777777" w:rsidR="000001E9" w:rsidRDefault="000001E9" w:rsidP="000001E9">
            <w:r>
              <w:t xml:space="preserve">        self.dbpool = dbpool</w:t>
            </w:r>
          </w:p>
          <w:p w14:paraId="1D45671F" w14:textId="77777777" w:rsidR="000001E9" w:rsidRDefault="000001E9" w:rsidP="000001E9"/>
          <w:p w14:paraId="0A91E083" w14:textId="77777777" w:rsidR="000001E9" w:rsidRDefault="000001E9" w:rsidP="000001E9"/>
          <w:p w14:paraId="195EC9AC" w14:textId="77777777" w:rsidR="000001E9" w:rsidRDefault="000001E9" w:rsidP="000001E9">
            <w:r>
              <w:t xml:space="preserve">    @classmethod</w:t>
            </w:r>
          </w:p>
          <w:p w14:paraId="646B9B48" w14:textId="77777777" w:rsidR="000001E9" w:rsidRDefault="000001E9" w:rsidP="000001E9">
            <w:r>
              <w:t xml:space="preserve">    def from_settings(cls,settings):</w:t>
            </w:r>
          </w:p>
          <w:p w14:paraId="0F310428" w14:textId="77777777" w:rsidR="000001E9" w:rsidRDefault="000001E9" w:rsidP="000001E9">
            <w:r>
              <w:t xml:space="preserve">        dbparms = dict(</w:t>
            </w:r>
          </w:p>
          <w:p w14:paraId="667934B1" w14:textId="77777777" w:rsidR="000001E9" w:rsidRDefault="000001E9" w:rsidP="000001E9">
            <w:r>
              <w:t xml:space="preserve">            host = settings['MYSQL_HOST'],</w:t>
            </w:r>
          </w:p>
          <w:p w14:paraId="52E7530D" w14:textId="77777777" w:rsidR="000001E9" w:rsidRDefault="000001E9" w:rsidP="000001E9">
            <w:r>
              <w:t xml:space="preserve">            db = settings['MYSQL_DBNAME'],</w:t>
            </w:r>
          </w:p>
          <w:p w14:paraId="0F69F104" w14:textId="77777777" w:rsidR="000001E9" w:rsidRDefault="000001E9" w:rsidP="000001E9">
            <w:r>
              <w:t xml:space="preserve">            user = settings['MYSQL_USER'],</w:t>
            </w:r>
          </w:p>
          <w:p w14:paraId="6E4FF161" w14:textId="77777777" w:rsidR="000001E9" w:rsidRDefault="000001E9" w:rsidP="000001E9">
            <w:r>
              <w:t xml:space="preserve">            passwd = settings['MYSQL_PASSWORD'],</w:t>
            </w:r>
          </w:p>
          <w:p w14:paraId="0BEC08A8" w14:textId="77777777" w:rsidR="000001E9" w:rsidRDefault="000001E9" w:rsidP="000001E9">
            <w:r>
              <w:t xml:space="preserve">            charset = 'utf8',</w:t>
            </w:r>
          </w:p>
          <w:p w14:paraId="7914D697" w14:textId="77777777" w:rsidR="000001E9" w:rsidRDefault="000001E9" w:rsidP="000001E9">
            <w:r>
              <w:t xml:space="preserve">            cursorclass = MySQLdb.cursors.DictCursor,</w:t>
            </w:r>
          </w:p>
          <w:p w14:paraId="2F795C96" w14:textId="77777777" w:rsidR="000001E9" w:rsidRDefault="000001E9" w:rsidP="000001E9">
            <w:r>
              <w:t xml:space="preserve">            use_unicode = True,</w:t>
            </w:r>
          </w:p>
          <w:p w14:paraId="5DE1B88A" w14:textId="77777777" w:rsidR="000001E9" w:rsidRDefault="000001E9" w:rsidP="000001E9">
            <w:r>
              <w:t xml:space="preserve">        )</w:t>
            </w:r>
          </w:p>
          <w:p w14:paraId="37715C00" w14:textId="77777777" w:rsidR="000001E9" w:rsidRDefault="000001E9" w:rsidP="000001E9">
            <w:r>
              <w:t xml:space="preserve">        dbpool = adbapi.ConnectionPool("MySQLdb",**dbparms)</w:t>
            </w:r>
          </w:p>
          <w:p w14:paraId="12E34BFC" w14:textId="77777777" w:rsidR="000001E9" w:rsidRDefault="000001E9" w:rsidP="000001E9">
            <w:r>
              <w:t xml:space="preserve">        return cls(dbpool)</w:t>
            </w:r>
          </w:p>
          <w:p w14:paraId="34E6D02C" w14:textId="77777777" w:rsidR="000001E9" w:rsidRDefault="000001E9" w:rsidP="000001E9"/>
          <w:p w14:paraId="15CD08B8" w14:textId="77777777" w:rsidR="000001E9" w:rsidRDefault="000001E9" w:rsidP="000001E9"/>
          <w:p w14:paraId="75D4416C" w14:textId="77777777" w:rsidR="000001E9" w:rsidRDefault="000001E9" w:rsidP="000001E9">
            <w:r>
              <w:t xml:space="preserve">    def process_item(self, item, spider):</w:t>
            </w:r>
          </w:p>
          <w:p w14:paraId="6ADED07B" w14:textId="77777777" w:rsidR="000001E9" w:rsidRDefault="000001E9" w:rsidP="000001E9">
            <w:r>
              <w:t xml:space="preserve">        query = self.dbpool.runInteraction(self.do_insert,item)</w:t>
            </w:r>
          </w:p>
          <w:p w14:paraId="00F0EF74" w14:textId="77777777" w:rsidR="000001E9" w:rsidRDefault="000001E9" w:rsidP="000001E9">
            <w:r>
              <w:t xml:space="preserve">        query.addErrback(self.handle_error,item,spider)</w:t>
            </w:r>
          </w:p>
          <w:p w14:paraId="361EF6DB" w14:textId="77777777" w:rsidR="000001E9" w:rsidRDefault="000001E9" w:rsidP="000001E9"/>
          <w:p w14:paraId="5CF0EE80" w14:textId="77777777" w:rsidR="000001E9" w:rsidRDefault="000001E9" w:rsidP="000001E9"/>
          <w:p w14:paraId="21FA799F" w14:textId="77777777" w:rsidR="000001E9" w:rsidRDefault="000001E9" w:rsidP="000001E9">
            <w:r>
              <w:t xml:space="preserve">    def handle_error(self,failure,item,spider):</w:t>
            </w:r>
          </w:p>
          <w:p w14:paraId="2118896D" w14:textId="77777777" w:rsidR="000001E9" w:rsidRDefault="000001E9" w:rsidP="000001E9">
            <w:r>
              <w:t xml:space="preserve">        print(failure)</w:t>
            </w:r>
          </w:p>
          <w:p w14:paraId="455CEB12" w14:textId="77777777" w:rsidR="000001E9" w:rsidRDefault="000001E9" w:rsidP="000001E9"/>
          <w:p w14:paraId="18B2EE87" w14:textId="77777777" w:rsidR="000001E9" w:rsidRDefault="000001E9" w:rsidP="000001E9"/>
          <w:p w14:paraId="2375747B" w14:textId="77777777" w:rsidR="000001E9" w:rsidRDefault="000001E9" w:rsidP="000001E9">
            <w:r>
              <w:t xml:space="preserve">    def do_insert(self,cursor,item):</w:t>
            </w:r>
          </w:p>
          <w:p w14:paraId="6C025871" w14:textId="77777777" w:rsidR="000001E9" w:rsidRDefault="000001E9" w:rsidP="000001E9">
            <w:pPr>
              <w:rPr>
                <w:rFonts w:hint="eastAsia"/>
              </w:rPr>
            </w:pPr>
            <w:r>
              <w:rPr>
                <w:rFonts w:hint="eastAsia"/>
              </w:rPr>
              <w:t xml:space="preserve">        # </w:t>
            </w:r>
            <w:r>
              <w:rPr>
                <w:rFonts w:hint="eastAsia"/>
              </w:rPr>
              <w:t>每个</w:t>
            </w:r>
            <w:r>
              <w:rPr>
                <w:rFonts w:hint="eastAsia"/>
              </w:rPr>
              <w:t xml:space="preserve"> item </w:t>
            </w:r>
            <w:r>
              <w:rPr>
                <w:rFonts w:hint="eastAsia"/>
              </w:rPr>
              <w:t>都定义一个</w:t>
            </w:r>
            <w:r>
              <w:rPr>
                <w:rFonts w:hint="eastAsia"/>
              </w:rPr>
              <w:t xml:space="preserve"> get_insert_sql </w:t>
            </w:r>
            <w:r>
              <w:rPr>
                <w:rFonts w:hint="eastAsia"/>
              </w:rPr>
              <w:t>函数，由该函数返回</w:t>
            </w:r>
            <w:r>
              <w:rPr>
                <w:rFonts w:hint="eastAsia"/>
              </w:rPr>
              <w:t xml:space="preserve"> sql </w:t>
            </w:r>
            <w:r>
              <w:rPr>
                <w:rFonts w:hint="eastAsia"/>
              </w:rPr>
              <w:t>语句和插入的字段值</w:t>
            </w:r>
          </w:p>
          <w:p w14:paraId="3107C503" w14:textId="77777777" w:rsidR="000001E9" w:rsidRDefault="000001E9" w:rsidP="000001E9">
            <w:pPr>
              <w:rPr>
                <w:rFonts w:hint="eastAsia"/>
              </w:rPr>
            </w:pPr>
            <w:r>
              <w:rPr>
                <w:rFonts w:hint="eastAsia"/>
              </w:rPr>
              <w:t xml:space="preserve">        # </w:t>
            </w:r>
            <w:r>
              <w:rPr>
                <w:rFonts w:hint="eastAsia"/>
              </w:rPr>
              <w:t>这样就可以达到同一个数据库的</w:t>
            </w:r>
            <w:r>
              <w:rPr>
                <w:rFonts w:hint="eastAsia"/>
              </w:rPr>
              <w:t xml:space="preserve"> item </w:t>
            </w:r>
            <w:r>
              <w:rPr>
                <w:rFonts w:hint="eastAsia"/>
              </w:rPr>
              <w:t>的</w:t>
            </w:r>
            <w:r>
              <w:rPr>
                <w:rFonts w:hint="eastAsia"/>
              </w:rPr>
              <w:t xml:space="preserve"> pipeline </w:t>
            </w:r>
            <w:r>
              <w:rPr>
                <w:rFonts w:hint="eastAsia"/>
              </w:rPr>
              <w:t>的复用</w:t>
            </w:r>
          </w:p>
          <w:p w14:paraId="121DD58A" w14:textId="77777777" w:rsidR="000001E9" w:rsidRDefault="000001E9" w:rsidP="000001E9">
            <w:r>
              <w:t xml:space="preserve">        insert_sql, params = item.get_insert_sql()</w:t>
            </w:r>
          </w:p>
          <w:p w14:paraId="150EED10" w14:textId="1D95D39F" w:rsidR="000001E9" w:rsidRDefault="000001E9" w:rsidP="000001E9">
            <w:pPr>
              <w:rPr>
                <w:rFonts w:hint="eastAsia"/>
              </w:rPr>
            </w:pPr>
            <w:r>
              <w:t xml:space="preserve">        cursor.execute(insert_sql, params)</w:t>
            </w:r>
          </w:p>
        </w:tc>
      </w:tr>
    </w:tbl>
    <w:p w14:paraId="4DEEC482" w14:textId="77777777" w:rsidR="00E27862" w:rsidRDefault="00E27862" w:rsidP="001144FD">
      <w:pPr>
        <w:rPr>
          <w:rFonts w:hint="eastAsia"/>
        </w:rPr>
      </w:pPr>
    </w:p>
    <w:p w14:paraId="2A2B4530" w14:textId="76ADEEF0" w:rsidR="004325C3" w:rsidRDefault="005E4101" w:rsidP="001144FD">
      <w:r w:rsidRPr="005E4101">
        <w:rPr>
          <w:rFonts w:hint="eastAsia"/>
        </w:rPr>
        <w:t>到这里，拉勾网的整站爬取就开发完成了。</w:t>
      </w:r>
    </w:p>
    <w:p w14:paraId="6FF20F3E" w14:textId="77777777" w:rsidR="004325C3" w:rsidRPr="001144FD" w:rsidRDefault="004325C3" w:rsidP="001144FD">
      <w:pPr>
        <w:rPr>
          <w:rFonts w:hint="eastAsia"/>
        </w:rPr>
      </w:pPr>
    </w:p>
    <w:p w14:paraId="108AC1AC" w14:textId="2AD44BEF" w:rsidR="00647AFA" w:rsidRDefault="00D92E26" w:rsidP="00D92E26">
      <w:pPr>
        <w:pStyle w:val="1"/>
      </w:pPr>
      <w:r>
        <w:rPr>
          <w:rFonts w:hint="eastAsia"/>
        </w:rPr>
        <w:t>Scrapy</w:t>
      </w:r>
      <w:r>
        <w:rPr>
          <w:rFonts w:hint="eastAsia"/>
        </w:rPr>
        <w:t>反爬虫配置</w:t>
      </w:r>
    </w:p>
    <w:p w14:paraId="2D71D2F6" w14:textId="02B6F79F" w:rsidR="006D44CC" w:rsidRDefault="006D44CC" w:rsidP="006D44CC"/>
    <w:p w14:paraId="4046307B" w14:textId="5FBEAE7C" w:rsidR="006D44CC" w:rsidRDefault="006D44CC" w:rsidP="006D44CC"/>
    <w:p w14:paraId="3138A6AF" w14:textId="77777777" w:rsidR="006D44CC" w:rsidRPr="006D44CC" w:rsidRDefault="006D44CC" w:rsidP="006D44CC">
      <w:pPr>
        <w:rPr>
          <w:rFonts w:hint="eastAsia"/>
        </w:rPr>
      </w:pPr>
    </w:p>
    <w:p w14:paraId="1E06CF71" w14:textId="77777777" w:rsidR="00D92E26" w:rsidRPr="00D92E26" w:rsidRDefault="00D92E26" w:rsidP="00D92E26">
      <w:pPr>
        <w:rPr>
          <w:rFonts w:hint="eastAsia"/>
        </w:rPr>
      </w:pPr>
    </w:p>
    <w:p w14:paraId="0A0510E0" w14:textId="321A04A1" w:rsidR="009F38DC" w:rsidRDefault="009F38DC" w:rsidP="009F38DC">
      <w:pPr>
        <w:pStyle w:val="2"/>
      </w:pPr>
      <w:r w:rsidRPr="009F38DC">
        <w:rPr>
          <w:rFonts w:hint="eastAsia"/>
        </w:rPr>
        <w:lastRenderedPageBreak/>
        <w:t>爬虫与反爬虫介绍</w:t>
      </w:r>
    </w:p>
    <w:p w14:paraId="2B306C28" w14:textId="66BD4959" w:rsidR="009F38DC" w:rsidRDefault="0044602F" w:rsidP="009F38DC">
      <w:r w:rsidRPr="0044602F">
        <w:rPr>
          <w:rFonts w:hint="eastAsia"/>
        </w:rPr>
        <w:t>在上节中，如果长时间对拉勾网进行数据抓取，它会把抓取的</w:t>
      </w:r>
      <w:r w:rsidRPr="0044602F">
        <w:rPr>
          <w:rFonts w:hint="eastAsia"/>
        </w:rPr>
        <w:t xml:space="preserve"> url </w:t>
      </w:r>
      <w:r w:rsidRPr="0044602F">
        <w:rPr>
          <w:rFonts w:hint="eastAsia"/>
        </w:rPr>
        <w:t>重定向到一个</w:t>
      </w:r>
      <w:r w:rsidRPr="0044602F">
        <w:rPr>
          <w:rFonts w:hint="eastAsia"/>
        </w:rPr>
        <w:t xml:space="preserve"> forbidden </w:t>
      </w:r>
      <w:r w:rsidRPr="0044602F">
        <w:rPr>
          <w:rFonts w:hint="eastAsia"/>
        </w:rPr>
        <w:t>页面，这就需要我们进行反爬虫处理。</w:t>
      </w:r>
    </w:p>
    <w:p w14:paraId="06B3CC1A" w14:textId="3AA9C315" w:rsidR="0050685C" w:rsidRDefault="0050685C" w:rsidP="009F38DC"/>
    <w:p w14:paraId="1DADDAF7" w14:textId="7D84101C" w:rsidR="0050685C" w:rsidRDefault="0050685C" w:rsidP="009F38DC">
      <w:pPr>
        <w:rPr>
          <w:rFonts w:hint="eastAsia"/>
        </w:rPr>
      </w:pPr>
      <w:r>
        <w:rPr>
          <w:rFonts w:hint="eastAsia"/>
        </w:rPr>
        <w:t>爬虫与反爬虫的斗争历史如下示意图：</w:t>
      </w:r>
    </w:p>
    <w:p w14:paraId="35867D77" w14:textId="64A76A63" w:rsidR="0044602F" w:rsidRDefault="00FA6D24" w:rsidP="009F38DC">
      <w:r>
        <w:rPr>
          <w:noProof/>
        </w:rPr>
        <w:drawing>
          <wp:inline distT="0" distB="0" distL="0" distR="0" wp14:anchorId="48A053A0" wp14:editId="5F79F48B">
            <wp:extent cx="5274310" cy="30988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098800"/>
                    </a:xfrm>
                    <a:prstGeom prst="rect">
                      <a:avLst/>
                    </a:prstGeom>
                    <a:noFill/>
                    <a:ln>
                      <a:noFill/>
                    </a:ln>
                  </pic:spPr>
                </pic:pic>
              </a:graphicData>
            </a:graphic>
          </wp:inline>
        </w:drawing>
      </w:r>
    </w:p>
    <w:p w14:paraId="05A93568" w14:textId="4772774D" w:rsidR="00FA6D24" w:rsidRDefault="00FA6D24" w:rsidP="009F38DC"/>
    <w:p w14:paraId="0D57985F" w14:textId="77777777" w:rsidR="00FA6D24" w:rsidRDefault="00FA6D24" w:rsidP="009F38DC">
      <w:pPr>
        <w:rPr>
          <w:rFonts w:hint="eastAsia"/>
        </w:rPr>
      </w:pPr>
    </w:p>
    <w:p w14:paraId="770131FF" w14:textId="77777777" w:rsidR="009F38DC" w:rsidRPr="009F38DC" w:rsidRDefault="009F38DC" w:rsidP="009F38DC">
      <w:pPr>
        <w:rPr>
          <w:rFonts w:hint="eastAsia"/>
        </w:rPr>
      </w:pPr>
    </w:p>
    <w:p w14:paraId="01D90EA0" w14:textId="426D262A" w:rsidR="00F839D9" w:rsidRDefault="00F839D9">
      <w:pPr>
        <w:pStyle w:val="2"/>
      </w:pPr>
      <w:r w:rsidRPr="00F839D9">
        <w:rPr>
          <w:rFonts w:hint="eastAsia"/>
        </w:rPr>
        <w:t>使用</w:t>
      </w:r>
      <w:r w:rsidRPr="00F839D9">
        <w:rPr>
          <w:rFonts w:hint="eastAsia"/>
          <w:color w:val="00B050"/>
        </w:rPr>
        <w:t>中间件</w:t>
      </w:r>
      <w:r w:rsidRPr="00F839D9">
        <w:rPr>
          <w:rFonts w:hint="eastAsia"/>
        </w:rPr>
        <w:t>随机更换</w:t>
      </w:r>
      <w:r w:rsidRPr="00F839D9">
        <w:rPr>
          <w:rFonts w:hint="eastAsia"/>
        </w:rPr>
        <w:t xml:space="preserve"> User-Agent</w:t>
      </w:r>
    </w:p>
    <w:p w14:paraId="705DED40" w14:textId="26D2190C" w:rsidR="00F839D9" w:rsidRDefault="00091B7C" w:rsidP="00F839D9">
      <w:r w:rsidRPr="00091B7C">
        <w:rPr>
          <w:rFonts w:hint="eastAsia"/>
        </w:rPr>
        <w:t>设置</w:t>
      </w:r>
      <w:r w:rsidRPr="00091B7C">
        <w:rPr>
          <w:rFonts w:hint="eastAsia"/>
        </w:rPr>
        <w:t xml:space="preserve"> spider </w:t>
      </w:r>
      <w:r w:rsidRPr="00091B7C">
        <w:rPr>
          <w:rFonts w:hint="eastAsia"/>
        </w:rPr>
        <w:t>的</w:t>
      </w:r>
      <w:r w:rsidRPr="00091B7C">
        <w:rPr>
          <w:rFonts w:hint="eastAsia"/>
        </w:rPr>
        <w:t xml:space="preserve"> User-Agent </w:t>
      </w:r>
      <w:r w:rsidRPr="00091B7C">
        <w:rPr>
          <w:rFonts w:hint="eastAsia"/>
        </w:rPr>
        <w:t>的方式很多，这里我们一步一步做介绍。</w:t>
      </w:r>
    </w:p>
    <w:p w14:paraId="65179BBA" w14:textId="55BE1B84" w:rsidR="00091B7C" w:rsidRDefault="00091B7C" w:rsidP="00F839D9"/>
    <w:p w14:paraId="4A5BFD8B" w14:textId="77777777" w:rsidR="00D3337E" w:rsidRDefault="00D3337E" w:rsidP="00D3337E">
      <w:pPr>
        <w:rPr>
          <w:rFonts w:hint="eastAsia"/>
        </w:rPr>
      </w:pPr>
      <w:r>
        <w:rPr>
          <w:rFonts w:hint="eastAsia"/>
        </w:rPr>
        <w:t>方式一：</w:t>
      </w:r>
    </w:p>
    <w:p w14:paraId="793274D6" w14:textId="075FF692" w:rsidR="00091B7C" w:rsidRDefault="00D3337E" w:rsidP="00D3337E">
      <w:r>
        <w:rPr>
          <w:rFonts w:hint="eastAsia"/>
        </w:rPr>
        <w:t>在</w:t>
      </w:r>
      <w:r>
        <w:rPr>
          <w:rFonts w:hint="eastAsia"/>
        </w:rPr>
        <w:t xml:space="preserve"> settings.py </w:t>
      </w:r>
      <w:r>
        <w:rPr>
          <w:rFonts w:hint="eastAsia"/>
        </w:rPr>
        <w:t>中定义一个</w:t>
      </w:r>
      <w:r>
        <w:rPr>
          <w:rFonts w:hint="eastAsia"/>
        </w:rPr>
        <w:t xml:space="preserve"> User-Agent </w:t>
      </w:r>
      <w:r>
        <w:rPr>
          <w:rFonts w:hint="eastAsia"/>
        </w:rPr>
        <w:t>的</w:t>
      </w:r>
      <w:r>
        <w:rPr>
          <w:rFonts w:hint="eastAsia"/>
        </w:rPr>
        <w:t xml:space="preserve"> list</w:t>
      </w:r>
      <w:r>
        <w:rPr>
          <w:rFonts w:hint="eastAsia"/>
        </w:rPr>
        <w:t>，代码如下：</w:t>
      </w:r>
    </w:p>
    <w:tbl>
      <w:tblPr>
        <w:tblStyle w:val="a5"/>
        <w:tblW w:w="0" w:type="auto"/>
        <w:tblLook w:val="04A0" w:firstRow="1" w:lastRow="0" w:firstColumn="1" w:lastColumn="0" w:noHBand="0" w:noVBand="1"/>
      </w:tblPr>
      <w:tblGrid>
        <w:gridCol w:w="8296"/>
      </w:tblGrid>
      <w:tr w:rsidR="00D3337E" w14:paraId="3CB657BE" w14:textId="77777777" w:rsidTr="00D3337E">
        <w:tc>
          <w:tcPr>
            <w:tcW w:w="8296" w:type="dxa"/>
          </w:tcPr>
          <w:p w14:paraId="2D92C666" w14:textId="77777777" w:rsidR="00167461" w:rsidRDefault="00167461" w:rsidP="00167461">
            <w:r>
              <w:t>user_agent_list = [</w:t>
            </w:r>
          </w:p>
          <w:p w14:paraId="72D1F59E" w14:textId="77777777" w:rsidR="00167461" w:rsidRDefault="00167461" w:rsidP="00167461">
            <w:r>
              <w:tab/>
              <w:t>'Mozilla/5.0 (Windows NT 6.1; WOW64) AppleWebKit/537.36 (KHTML, like Gecko) Chrome/58.0.3029.110 Safari/537.36',</w:t>
            </w:r>
          </w:p>
          <w:p w14:paraId="7BC8A1EF" w14:textId="77777777" w:rsidR="00167461" w:rsidRDefault="00167461" w:rsidP="00167461">
            <w:r>
              <w:tab/>
              <w:t>'Mozilla/5.0 (Windows NT 6.1; Win64; x64; rv:54.0) Gecko/20100101 Firefox/54.0',</w:t>
            </w:r>
          </w:p>
          <w:p w14:paraId="5AF9519F" w14:textId="77777777" w:rsidR="00167461" w:rsidRDefault="00167461" w:rsidP="00167461">
            <w:r>
              <w:tab/>
              <w:t>'Mozilla/5.0 (compatible; MSIE 9.0; Windows NT 6.1; Win64; x64; Trident/5.0)'</w:t>
            </w:r>
          </w:p>
          <w:p w14:paraId="227D51C3" w14:textId="29BD2E15" w:rsidR="00D3337E" w:rsidRDefault="00167461" w:rsidP="00167461">
            <w:pPr>
              <w:rPr>
                <w:rFonts w:hint="eastAsia"/>
              </w:rPr>
            </w:pPr>
            <w:r>
              <w:t>]</w:t>
            </w:r>
          </w:p>
        </w:tc>
      </w:tr>
    </w:tbl>
    <w:p w14:paraId="0782EFF9" w14:textId="4BA21F9B" w:rsidR="00D3337E" w:rsidRDefault="00813443" w:rsidP="00D3337E">
      <w:r w:rsidRPr="00813443">
        <w:rPr>
          <w:rFonts w:hint="eastAsia"/>
        </w:rPr>
        <w:t>然后在</w:t>
      </w:r>
      <w:r w:rsidRPr="00813443">
        <w:rPr>
          <w:rFonts w:hint="eastAsia"/>
        </w:rPr>
        <w:t xml:space="preserve"> spider </w:t>
      </w:r>
      <w:r w:rsidRPr="00813443">
        <w:rPr>
          <w:rFonts w:hint="eastAsia"/>
        </w:rPr>
        <w:t>文件导入</w:t>
      </w:r>
      <w:r w:rsidRPr="00813443">
        <w:rPr>
          <w:rFonts w:hint="eastAsia"/>
        </w:rPr>
        <w:t xml:space="preserve"> user_agent_list </w:t>
      </w:r>
      <w:r w:rsidRPr="00813443">
        <w:rPr>
          <w:rFonts w:hint="eastAsia"/>
        </w:rPr>
        <w:t>代码如下：</w:t>
      </w:r>
    </w:p>
    <w:tbl>
      <w:tblPr>
        <w:tblStyle w:val="a5"/>
        <w:tblW w:w="0" w:type="auto"/>
        <w:tblLook w:val="04A0" w:firstRow="1" w:lastRow="0" w:firstColumn="1" w:lastColumn="0" w:noHBand="0" w:noVBand="1"/>
      </w:tblPr>
      <w:tblGrid>
        <w:gridCol w:w="8296"/>
      </w:tblGrid>
      <w:tr w:rsidR="008157E3" w14:paraId="365633FD" w14:textId="77777777" w:rsidTr="008157E3">
        <w:tc>
          <w:tcPr>
            <w:tcW w:w="8296" w:type="dxa"/>
          </w:tcPr>
          <w:p w14:paraId="27BA6F8D" w14:textId="056E3F96" w:rsidR="008157E3" w:rsidRDefault="00F30549" w:rsidP="00D3337E">
            <w:pPr>
              <w:rPr>
                <w:rFonts w:hint="eastAsia"/>
              </w:rPr>
            </w:pPr>
            <w:r w:rsidRPr="00F30549">
              <w:t>from ArticleSpider.settings import user_agent_list</w:t>
            </w:r>
          </w:p>
        </w:tc>
      </w:tr>
    </w:tbl>
    <w:p w14:paraId="25A34EE8" w14:textId="3B2FF86D" w:rsidR="00813443" w:rsidRDefault="005B35D8" w:rsidP="00D3337E">
      <w:r w:rsidRPr="005B35D8">
        <w:rPr>
          <w:rFonts w:hint="eastAsia"/>
        </w:rPr>
        <w:t>然后在</w:t>
      </w:r>
      <w:r w:rsidRPr="005B35D8">
        <w:rPr>
          <w:rFonts w:hint="eastAsia"/>
        </w:rPr>
        <w:t xml:space="preserve"> yield scrapy.Request </w:t>
      </w:r>
      <w:r w:rsidRPr="005B35D8">
        <w:rPr>
          <w:rFonts w:hint="eastAsia"/>
        </w:rPr>
        <w:t>之前添加如下代码：</w:t>
      </w:r>
    </w:p>
    <w:tbl>
      <w:tblPr>
        <w:tblStyle w:val="a5"/>
        <w:tblW w:w="0" w:type="auto"/>
        <w:tblLook w:val="04A0" w:firstRow="1" w:lastRow="0" w:firstColumn="1" w:lastColumn="0" w:noHBand="0" w:noVBand="1"/>
      </w:tblPr>
      <w:tblGrid>
        <w:gridCol w:w="8296"/>
      </w:tblGrid>
      <w:tr w:rsidR="000779AE" w14:paraId="7091C229" w14:textId="77777777" w:rsidTr="000779AE">
        <w:tc>
          <w:tcPr>
            <w:tcW w:w="8296" w:type="dxa"/>
          </w:tcPr>
          <w:p w14:paraId="759286E8" w14:textId="77777777" w:rsidR="000779AE" w:rsidRDefault="000779AE" w:rsidP="000779AE">
            <w:r>
              <w:t>import random</w:t>
            </w:r>
          </w:p>
          <w:p w14:paraId="114E739C" w14:textId="77777777" w:rsidR="000779AE" w:rsidRDefault="000779AE" w:rsidP="000779AE">
            <w:r>
              <w:lastRenderedPageBreak/>
              <w:t>random_index = random.randint(0,len(user_agent_list) - 1)</w:t>
            </w:r>
          </w:p>
          <w:p w14:paraId="09B5EEEF" w14:textId="77777777" w:rsidR="000779AE" w:rsidRDefault="000779AE" w:rsidP="000779AE">
            <w:r>
              <w:t>random_agent = user_agent_list[random_index]</w:t>
            </w:r>
          </w:p>
          <w:p w14:paraId="1AE8D074" w14:textId="239BF056" w:rsidR="000779AE" w:rsidRDefault="000779AE" w:rsidP="000779AE">
            <w:pPr>
              <w:rPr>
                <w:rFonts w:hint="eastAsia"/>
              </w:rPr>
            </w:pPr>
            <w:r>
              <w:t>self.headers["User-Agent"] = random_agent</w:t>
            </w:r>
          </w:p>
        </w:tc>
      </w:tr>
    </w:tbl>
    <w:p w14:paraId="3A5A33F5" w14:textId="2A01C216" w:rsidR="005B35D8" w:rsidRDefault="008C7615" w:rsidP="00D3337E">
      <w:r w:rsidRPr="008C7615">
        <w:rPr>
          <w:rFonts w:hint="eastAsia"/>
        </w:rPr>
        <w:lastRenderedPageBreak/>
        <w:t>比如在</w:t>
      </w:r>
      <w:r w:rsidRPr="008C7615">
        <w:rPr>
          <w:rFonts w:hint="eastAsia"/>
        </w:rPr>
        <w:t xml:space="preserve"> zhihu.py </w:t>
      </w:r>
      <w:r w:rsidRPr="008C7615">
        <w:rPr>
          <w:rFonts w:hint="eastAsia"/>
        </w:rPr>
        <w:t>中增加上面的代码，如下：</w:t>
      </w:r>
    </w:p>
    <w:tbl>
      <w:tblPr>
        <w:tblStyle w:val="a5"/>
        <w:tblW w:w="0" w:type="auto"/>
        <w:tblLook w:val="04A0" w:firstRow="1" w:lastRow="0" w:firstColumn="1" w:lastColumn="0" w:noHBand="0" w:noVBand="1"/>
      </w:tblPr>
      <w:tblGrid>
        <w:gridCol w:w="8296"/>
      </w:tblGrid>
      <w:tr w:rsidR="00DE70DF" w14:paraId="224588D4" w14:textId="77777777" w:rsidTr="00DE70DF">
        <w:tc>
          <w:tcPr>
            <w:tcW w:w="8296" w:type="dxa"/>
          </w:tcPr>
          <w:p w14:paraId="02D5C56C" w14:textId="77777777" w:rsidR="00DE70DF" w:rsidRDefault="00DE70DF" w:rsidP="00DE70DF">
            <w:r>
              <w:t>import random</w:t>
            </w:r>
          </w:p>
          <w:p w14:paraId="5E037A9A" w14:textId="77777777" w:rsidR="00DE70DF" w:rsidRDefault="00DE70DF" w:rsidP="00DE70DF">
            <w:r>
              <w:t>random_index = random.randint(0, len(user_agent_list) - 1)</w:t>
            </w:r>
          </w:p>
          <w:p w14:paraId="468352E5" w14:textId="77777777" w:rsidR="00DE70DF" w:rsidRDefault="00DE70DF" w:rsidP="00DE70DF">
            <w:r>
              <w:t>random_agent = user_agent_list[random_index]</w:t>
            </w:r>
          </w:p>
          <w:p w14:paraId="370FE9B8" w14:textId="77777777" w:rsidR="00DE70DF" w:rsidRDefault="00DE70DF" w:rsidP="00DE70DF">
            <w:r>
              <w:t>self.headers["User-Agent"] = random_agent</w:t>
            </w:r>
          </w:p>
          <w:p w14:paraId="00038658" w14:textId="7885F91A" w:rsidR="00DE70DF" w:rsidRDefault="00DE70DF" w:rsidP="00DE70DF">
            <w:pPr>
              <w:rPr>
                <w:rFonts w:hint="eastAsia"/>
              </w:rPr>
            </w:pPr>
            <w:r>
              <w:t>yield scrapy.Request(request_url,headers = self.headers,callback = self.parse_question)</w:t>
            </w:r>
          </w:p>
        </w:tc>
      </w:tr>
    </w:tbl>
    <w:p w14:paraId="207F8323" w14:textId="4EA50039" w:rsidR="008C7615" w:rsidRDefault="008C7615" w:rsidP="00D3337E"/>
    <w:p w14:paraId="001A5C71" w14:textId="77777777" w:rsidR="00B7392C" w:rsidRDefault="00B7392C" w:rsidP="00B7392C">
      <w:pPr>
        <w:rPr>
          <w:rFonts w:hint="eastAsia"/>
        </w:rPr>
      </w:pPr>
      <w:r>
        <w:rPr>
          <w:rFonts w:hint="eastAsia"/>
        </w:rPr>
        <w:t>但是这种做法在每个</w:t>
      </w:r>
      <w:r>
        <w:rPr>
          <w:rFonts w:hint="eastAsia"/>
        </w:rPr>
        <w:t xml:space="preserve"> yield scrapy.Request </w:t>
      </w:r>
      <w:r>
        <w:rPr>
          <w:rFonts w:hint="eastAsia"/>
        </w:rPr>
        <w:t>的地方都要写，就会造成代码的累赘</w:t>
      </w:r>
      <w:r>
        <w:rPr>
          <w:rFonts w:hint="eastAsia"/>
        </w:rPr>
        <w:t xml:space="preserve">; </w:t>
      </w:r>
      <w:r>
        <w:rPr>
          <w:rFonts w:hint="eastAsia"/>
        </w:rPr>
        <w:t>另外，每个</w:t>
      </w:r>
      <w:r>
        <w:rPr>
          <w:rFonts w:hint="eastAsia"/>
        </w:rPr>
        <w:t xml:space="preserve"> spider </w:t>
      </w:r>
      <w:r>
        <w:rPr>
          <w:rFonts w:hint="eastAsia"/>
        </w:rPr>
        <w:t>文件都要写这样的一段代码，耦合太紧。</w:t>
      </w:r>
    </w:p>
    <w:p w14:paraId="338E4A26" w14:textId="774ACD0A" w:rsidR="00B7392C" w:rsidRDefault="00B7392C" w:rsidP="00B7392C">
      <w:r>
        <w:rPr>
          <w:rFonts w:hint="eastAsia"/>
        </w:rPr>
        <w:t>所以我们要把它修改成松的耦合，同时又不会造成代码的累赘。于是有了下面的另外一种方式</w:t>
      </w:r>
      <w:r w:rsidR="00067463">
        <w:rPr>
          <w:rFonts w:hint="eastAsia"/>
        </w:rPr>
        <w:t>。</w:t>
      </w:r>
    </w:p>
    <w:p w14:paraId="0BA8E7AE" w14:textId="69CCB92D" w:rsidR="00067463" w:rsidRDefault="00067463" w:rsidP="00B7392C"/>
    <w:p w14:paraId="6DE8F1AD" w14:textId="4F09705E" w:rsidR="00067463" w:rsidRDefault="00067463" w:rsidP="00B7392C">
      <w:r w:rsidRPr="00067463">
        <w:rPr>
          <w:rFonts w:hint="eastAsia"/>
        </w:rPr>
        <w:t>方式二：</w:t>
      </w:r>
    </w:p>
    <w:p w14:paraId="3828932D" w14:textId="77C015EA" w:rsidR="00067463" w:rsidRDefault="00067463" w:rsidP="00B7392C">
      <w:r w:rsidRPr="00067463">
        <w:rPr>
          <w:rFonts w:hint="eastAsia"/>
        </w:rPr>
        <w:t>在这里我们采用中间件的方式来处理</w:t>
      </w:r>
      <w:r w:rsidRPr="00067463">
        <w:rPr>
          <w:rFonts w:hint="eastAsia"/>
        </w:rPr>
        <w:t xml:space="preserve"> User-Agent </w:t>
      </w:r>
      <w:r w:rsidRPr="00067463">
        <w:rPr>
          <w:rFonts w:hint="eastAsia"/>
        </w:rPr>
        <w:t>的设置。首先我们把</w:t>
      </w:r>
      <w:r w:rsidRPr="00067463">
        <w:rPr>
          <w:rFonts w:hint="eastAsia"/>
        </w:rPr>
        <w:t xml:space="preserve"> settings.py </w:t>
      </w:r>
      <w:r w:rsidRPr="00067463">
        <w:rPr>
          <w:rFonts w:hint="eastAsia"/>
        </w:rPr>
        <w:t>配置文件中的</w:t>
      </w:r>
      <w:r w:rsidRPr="00067463">
        <w:rPr>
          <w:rFonts w:hint="eastAsia"/>
        </w:rPr>
        <w:t xml:space="preserve"> DOWNLOADER_MIDDLEWARES </w:t>
      </w:r>
      <w:r w:rsidRPr="00067463">
        <w:rPr>
          <w:rFonts w:hint="eastAsia"/>
        </w:rPr>
        <w:t>这个配置打开，代码如下：</w:t>
      </w:r>
    </w:p>
    <w:tbl>
      <w:tblPr>
        <w:tblStyle w:val="a5"/>
        <w:tblW w:w="0" w:type="auto"/>
        <w:tblLook w:val="04A0" w:firstRow="1" w:lastRow="0" w:firstColumn="1" w:lastColumn="0" w:noHBand="0" w:noVBand="1"/>
      </w:tblPr>
      <w:tblGrid>
        <w:gridCol w:w="8296"/>
      </w:tblGrid>
      <w:tr w:rsidR="00B868A8" w14:paraId="77914160" w14:textId="77777777" w:rsidTr="00B868A8">
        <w:tc>
          <w:tcPr>
            <w:tcW w:w="8296" w:type="dxa"/>
          </w:tcPr>
          <w:p w14:paraId="20360681" w14:textId="77777777" w:rsidR="00B868A8" w:rsidRDefault="00B868A8" w:rsidP="00B868A8">
            <w:r>
              <w:t>DOWNLOADER_MIDDLEWARES = {</w:t>
            </w:r>
          </w:p>
          <w:p w14:paraId="53A455E2" w14:textId="77777777" w:rsidR="00B868A8" w:rsidRDefault="00B868A8" w:rsidP="00B868A8">
            <w:pPr>
              <w:rPr>
                <w:rFonts w:hint="eastAsia"/>
              </w:rPr>
            </w:pPr>
            <w:r>
              <w:rPr>
                <w:rFonts w:hint="eastAsia"/>
              </w:rPr>
              <w:tab/>
              <w:t xml:space="preserve"># </w:t>
            </w:r>
            <w:r>
              <w:rPr>
                <w:rFonts w:hint="eastAsia"/>
              </w:rPr>
              <w:t>这个是创建项目时自动配置的</w:t>
            </w:r>
            <w:r>
              <w:rPr>
                <w:rFonts w:hint="eastAsia"/>
              </w:rPr>
              <w:t xml:space="preserve"> Middleware </w:t>
            </w:r>
            <w:r>
              <w:rPr>
                <w:rFonts w:hint="eastAsia"/>
              </w:rPr>
              <w:t>我们不需要直接注释掉</w:t>
            </w:r>
          </w:p>
          <w:p w14:paraId="627FA2D4" w14:textId="77777777" w:rsidR="00B868A8" w:rsidRDefault="00B868A8" w:rsidP="00B868A8">
            <w:r>
              <w:tab/>
              <w:t># 'ArticleSpider.middlewares.MyCustomDownloaderMiddleware': 543,</w:t>
            </w:r>
          </w:p>
          <w:p w14:paraId="55969627" w14:textId="77777777" w:rsidR="00B868A8" w:rsidRDefault="00B868A8" w:rsidP="00B868A8">
            <w:pPr>
              <w:rPr>
                <w:rFonts w:hint="eastAsia"/>
              </w:rPr>
            </w:pPr>
            <w:r>
              <w:rPr>
                <w:rFonts w:hint="eastAsia"/>
              </w:rPr>
              <w:tab/>
              <w:t xml:space="preserve"># </w:t>
            </w:r>
            <w:r>
              <w:rPr>
                <w:rFonts w:hint="eastAsia"/>
              </w:rPr>
              <w:t>这个是</w:t>
            </w:r>
            <w:r>
              <w:rPr>
                <w:rFonts w:hint="eastAsia"/>
              </w:rPr>
              <w:t xml:space="preserve"> scrapy </w:t>
            </w:r>
            <w:r>
              <w:rPr>
                <w:rFonts w:hint="eastAsia"/>
              </w:rPr>
              <w:t>自带的设置</w:t>
            </w:r>
            <w:r>
              <w:rPr>
                <w:rFonts w:hint="eastAsia"/>
              </w:rPr>
              <w:t xml:space="preserve"> User-Agent </w:t>
            </w:r>
            <w:r>
              <w:rPr>
                <w:rFonts w:hint="eastAsia"/>
              </w:rPr>
              <w:t>的中间件</w:t>
            </w:r>
            <w:r>
              <w:rPr>
                <w:rFonts w:hint="eastAsia"/>
              </w:rPr>
              <w:t>,</w:t>
            </w:r>
            <w:r>
              <w:rPr>
                <w:rFonts w:hint="eastAsia"/>
              </w:rPr>
              <w:t>我们要把它设置为</w:t>
            </w:r>
            <w:r>
              <w:rPr>
                <w:rFonts w:hint="eastAsia"/>
              </w:rPr>
              <w:t xml:space="preserve"> None</w:t>
            </w:r>
          </w:p>
          <w:p w14:paraId="0D0B28AB" w14:textId="77777777" w:rsidR="00B868A8" w:rsidRDefault="00B868A8" w:rsidP="00B868A8">
            <w:r>
              <w:tab/>
              <w:t>'scrapy.downloadermiddlewares.useragent.UserAgentMiddleware': None,</w:t>
            </w:r>
          </w:p>
          <w:p w14:paraId="0023DB14" w14:textId="77777777" w:rsidR="00B868A8" w:rsidRDefault="00B868A8" w:rsidP="00B868A8">
            <w:pPr>
              <w:rPr>
                <w:rFonts w:hint="eastAsia"/>
              </w:rPr>
            </w:pPr>
            <w:r>
              <w:rPr>
                <w:rFonts w:hint="eastAsia"/>
              </w:rPr>
              <w:tab/>
              <w:t xml:space="preserve"># </w:t>
            </w:r>
            <w:r>
              <w:rPr>
                <w:rFonts w:hint="eastAsia"/>
              </w:rPr>
              <w:t>自定义</w:t>
            </w:r>
            <w:r>
              <w:rPr>
                <w:rFonts w:hint="eastAsia"/>
              </w:rPr>
              <w:t xml:space="preserve"> Middleware</w:t>
            </w:r>
          </w:p>
          <w:p w14:paraId="7A982F28" w14:textId="77777777" w:rsidR="00B868A8" w:rsidRDefault="00B868A8" w:rsidP="00B868A8">
            <w:r>
              <w:t xml:space="preserve">    'ArticleSpider.middlewares.RandomUserAgentMiddleware': 400,</w:t>
            </w:r>
          </w:p>
          <w:p w14:paraId="02970B18" w14:textId="3B5607C5" w:rsidR="00B868A8" w:rsidRDefault="00B868A8" w:rsidP="00B868A8">
            <w:pPr>
              <w:rPr>
                <w:rFonts w:hint="eastAsia"/>
              </w:rPr>
            </w:pPr>
            <w:r>
              <w:t>}</w:t>
            </w:r>
          </w:p>
        </w:tc>
      </w:tr>
    </w:tbl>
    <w:p w14:paraId="1F159C8F" w14:textId="36999E5A" w:rsidR="00067463" w:rsidRDefault="00067463" w:rsidP="00B7392C"/>
    <w:p w14:paraId="3E5CB02C" w14:textId="4E46BA96" w:rsidR="00C26252" w:rsidRDefault="00F13379" w:rsidP="00B7392C">
      <w:r w:rsidRPr="00F13379">
        <w:rPr>
          <w:rFonts w:hint="eastAsia"/>
        </w:rPr>
        <w:t>在上面的代码中</w:t>
      </w:r>
      <w:r w:rsidRPr="00F13379">
        <w:rPr>
          <w:rFonts w:hint="eastAsia"/>
        </w:rPr>
        <w:t xml:space="preserve"> ArticleSpider.middlewares.MyCustomDownloaderMiddleware </w:t>
      </w:r>
      <w:r w:rsidRPr="00F13379">
        <w:rPr>
          <w:rFonts w:hint="eastAsia"/>
        </w:rPr>
        <w:t>是创建项目时就加上的，我们不需要所以直接注释掉，</w:t>
      </w:r>
      <w:r w:rsidRPr="00F13379">
        <w:rPr>
          <w:rFonts w:hint="eastAsia"/>
        </w:rPr>
        <w:t xml:space="preserve">scrapy.downloadermiddlewares.useragent.UserAgentMiddleware </w:t>
      </w:r>
      <w:r w:rsidRPr="00F13379">
        <w:rPr>
          <w:rFonts w:hint="eastAsia"/>
        </w:rPr>
        <w:t>这个是</w:t>
      </w:r>
      <w:r w:rsidRPr="00F13379">
        <w:rPr>
          <w:rFonts w:hint="eastAsia"/>
        </w:rPr>
        <w:t xml:space="preserve"> scrapy </w:t>
      </w:r>
      <w:r w:rsidRPr="00F13379">
        <w:rPr>
          <w:rFonts w:hint="eastAsia"/>
        </w:rPr>
        <w:t>自带的设置</w:t>
      </w:r>
      <w:r w:rsidRPr="00F13379">
        <w:rPr>
          <w:rFonts w:hint="eastAsia"/>
        </w:rPr>
        <w:t xml:space="preserve"> User-Agent </w:t>
      </w:r>
      <w:r w:rsidRPr="00F13379">
        <w:rPr>
          <w:rFonts w:hint="eastAsia"/>
        </w:rPr>
        <w:t>的中间件，我们要把它配置上，且设置为</w:t>
      </w:r>
      <w:r w:rsidRPr="00F13379">
        <w:rPr>
          <w:rFonts w:hint="eastAsia"/>
        </w:rPr>
        <w:t xml:space="preserve"> None </w:t>
      </w:r>
      <w:r w:rsidRPr="00F13379">
        <w:rPr>
          <w:rFonts w:hint="eastAsia"/>
        </w:rPr>
        <w:t>来达到取消使用默认的</w:t>
      </w:r>
      <w:r w:rsidRPr="00F13379">
        <w:rPr>
          <w:rFonts w:hint="eastAsia"/>
        </w:rPr>
        <w:t xml:space="preserve"> UserAgentMiddleware</w:t>
      </w:r>
      <w:r w:rsidRPr="00F13379">
        <w:rPr>
          <w:rFonts w:hint="eastAsia"/>
        </w:rPr>
        <w:t>的目的，那我们为什么不使用这个</w:t>
      </w:r>
      <w:r w:rsidRPr="00F13379">
        <w:rPr>
          <w:rFonts w:hint="eastAsia"/>
        </w:rPr>
        <w:t xml:space="preserve"> scrapy </w:t>
      </w:r>
      <w:r w:rsidRPr="00F13379">
        <w:rPr>
          <w:rFonts w:hint="eastAsia"/>
        </w:rPr>
        <w:t>自带的</w:t>
      </w:r>
      <w:r w:rsidRPr="00F13379">
        <w:rPr>
          <w:rFonts w:hint="eastAsia"/>
        </w:rPr>
        <w:t xml:space="preserve"> scrapy.downloadermiddlewares.useragent.UserAgentMiddleware </w:t>
      </w:r>
      <w:r w:rsidRPr="00F13379">
        <w:rPr>
          <w:rFonts w:hint="eastAsia"/>
        </w:rPr>
        <w:t>中间件呢？我们先对</w:t>
      </w:r>
      <w:r w:rsidRPr="00F13379">
        <w:rPr>
          <w:rFonts w:hint="eastAsia"/>
        </w:rPr>
        <w:t xml:space="preserve"> UserAgentMiddleware </w:t>
      </w:r>
      <w:r w:rsidRPr="00F13379">
        <w:rPr>
          <w:rFonts w:hint="eastAsia"/>
        </w:rPr>
        <w:t>介绍一下如何使用，然后再解释为什么不用这个中间件。</w:t>
      </w:r>
    </w:p>
    <w:p w14:paraId="0A70E79C" w14:textId="2871FA5B" w:rsidR="00F13379" w:rsidRDefault="00F13379" w:rsidP="00B7392C"/>
    <w:p w14:paraId="26947AB9" w14:textId="77777777" w:rsidR="00995849" w:rsidRDefault="00995849" w:rsidP="00995849">
      <w:pPr>
        <w:rPr>
          <w:rFonts w:hint="eastAsia"/>
        </w:rPr>
      </w:pPr>
      <w:r w:rsidRPr="00995849">
        <w:rPr>
          <w:rFonts w:hint="eastAsia"/>
          <w:b/>
          <w:bCs/>
          <w:color w:val="00B050"/>
        </w:rPr>
        <w:t>UserAgentMiddleware</w:t>
      </w:r>
      <w:r>
        <w:rPr>
          <w:rFonts w:hint="eastAsia"/>
        </w:rPr>
        <w:t xml:space="preserve"> </w:t>
      </w:r>
      <w:r>
        <w:rPr>
          <w:rFonts w:hint="eastAsia"/>
        </w:rPr>
        <w:t>定义在</w:t>
      </w:r>
      <w:r>
        <w:rPr>
          <w:rFonts w:hint="eastAsia"/>
        </w:rPr>
        <w:t xml:space="preserve"> /site-packages/scrapy/downloadermiddlewares/useragent.py </w:t>
      </w:r>
      <w:r>
        <w:rPr>
          <w:rFonts w:hint="eastAsia"/>
        </w:rPr>
        <w:t>文件中。在该类中有一个静态方法</w:t>
      </w:r>
      <w:r>
        <w:rPr>
          <w:rFonts w:hint="eastAsia"/>
        </w:rPr>
        <w:t xml:space="preserve"> from_crawler(cls, crawler)</w:t>
      </w:r>
      <w:r>
        <w:rPr>
          <w:rFonts w:hint="eastAsia"/>
        </w:rPr>
        <w:t>，通过</w:t>
      </w:r>
      <w:r>
        <w:rPr>
          <w:rFonts w:hint="eastAsia"/>
        </w:rPr>
        <w:t xml:space="preserve"> UserAgentMiddleware.from_crawler </w:t>
      </w:r>
      <w:r>
        <w:rPr>
          <w:rFonts w:hint="eastAsia"/>
        </w:rPr>
        <w:t>可直接调用。另外，在</w:t>
      </w:r>
      <w:r>
        <w:rPr>
          <w:rFonts w:hint="eastAsia"/>
        </w:rPr>
        <w:t xml:space="preserve"> UserAgentMiddleware </w:t>
      </w:r>
      <w:r>
        <w:rPr>
          <w:rFonts w:hint="eastAsia"/>
        </w:rPr>
        <w:t>中的</w:t>
      </w:r>
      <w:r>
        <w:rPr>
          <w:rFonts w:hint="eastAsia"/>
        </w:rPr>
        <w:t xml:space="preserve"> def process_request(self, request, spider) </w:t>
      </w:r>
      <w:r>
        <w:rPr>
          <w:rFonts w:hint="eastAsia"/>
        </w:rPr>
        <w:lastRenderedPageBreak/>
        <w:t>是用来处理每一个</w:t>
      </w:r>
      <w:r>
        <w:rPr>
          <w:rFonts w:hint="eastAsia"/>
        </w:rPr>
        <w:t xml:space="preserve"> request </w:t>
      </w:r>
      <w:r>
        <w:rPr>
          <w:rFonts w:hint="eastAsia"/>
        </w:rPr>
        <w:t>的，这个函数是一个固定的写法。我们自己在写</w:t>
      </w:r>
      <w:r>
        <w:rPr>
          <w:rFonts w:hint="eastAsia"/>
        </w:rPr>
        <w:t xml:space="preserve"> Middleware </w:t>
      </w:r>
      <w:r>
        <w:rPr>
          <w:rFonts w:hint="eastAsia"/>
        </w:rPr>
        <w:t>的时候，必须带上</w:t>
      </w:r>
      <w:r>
        <w:rPr>
          <w:rFonts w:hint="eastAsia"/>
        </w:rPr>
        <w:t xml:space="preserve"> def process_request(self, request, spider) </w:t>
      </w:r>
      <w:r>
        <w:rPr>
          <w:rFonts w:hint="eastAsia"/>
        </w:rPr>
        <w:t>然后重写它的函数体内容。</w:t>
      </w:r>
    </w:p>
    <w:p w14:paraId="2934D430" w14:textId="77777777" w:rsidR="00995849" w:rsidRDefault="00995849" w:rsidP="00995849"/>
    <w:p w14:paraId="6ABD0C21" w14:textId="77777777" w:rsidR="00995849" w:rsidRDefault="00995849" w:rsidP="00995849">
      <w:pPr>
        <w:rPr>
          <w:rFonts w:hint="eastAsia"/>
        </w:rPr>
      </w:pPr>
      <w:r>
        <w:rPr>
          <w:rFonts w:hint="eastAsia"/>
        </w:rPr>
        <w:t>通过阅读</w:t>
      </w:r>
      <w:r>
        <w:rPr>
          <w:rFonts w:hint="eastAsia"/>
        </w:rPr>
        <w:t xml:space="preserve"> useragent.py </w:t>
      </w:r>
      <w:r>
        <w:rPr>
          <w:rFonts w:hint="eastAsia"/>
        </w:rPr>
        <w:t>这个文件我们可以了解到，</w:t>
      </w:r>
      <w:r>
        <w:rPr>
          <w:rFonts w:hint="eastAsia"/>
        </w:rPr>
        <w:t xml:space="preserve"> </w:t>
      </w:r>
      <w:r>
        <w:rPr>
          <w:rFonts w:hint="eastAsia"/>
        </w:rPr>
        <w:t>在静态方法</w:t>
      </w:r>
      <w:r>
        <w:rPr>
          <w:rFonts w:hint="eastAsia"/>
        </w:rPr>
        <w:t xml:space="preserve"> from_crawler </w:t>
      </w:r>
      <w:r>
        <w:rPr>
          <w:rFonts w:hint="eastAsia"/>
        </w:rPr>
        <w:t>中的</w:t>
      </w:r>
      <w:r>
        <w:rPr>
          <w:rFonts w:hint="eastAsia"/>
        </w:rPr>
        <w:t xml:space="preserve"> crawler.settings['USER_AGENT'] </w:t>
      </w:r>
      <w:r>
        <w:rPr>
          <w:rFonts w:hint="eastAsia"/>
        </w:rPr>
        <w:t>这个语句会从</w:t>
      </w:r>
      <w:r>
        <w:rPr>
          <w:rFonts w:hint="eastAsia"/>
        </w:rPr>
        <w:t xml:space="preserve"> settings.py </w:t>
      </w:r>
      <w:r>
        <w:rPr>
          <w:rFonts w:hint="eastAsia"/>
        </w:rPr>
        <w:t>中取得</w:t>
      </w:r>
      <w:r>
        <w:rPr>
          <w:rFonts w:hint="eastAsia"/>
        </w:rPr>
        <w:t xml:space="preserve"> USER_AGENT </w:t>
      </w:r>
      <w:r>
        <w:rPr>
          <w:rFonts w:hint="eastAsia"/>
        </w:rPr>
        <w:t>的值，否则会使用默认的</w:t>
      </w:r>
      <w:r>
        <w:rPr>
          <w:rFonts w:hint="eastAsia"/>
        </w:rPr>
        <w:t xml:space="preserve"> User-Agent </w:t>
      </w:r>
      <w:r>
        <w:rPr>
          <w:rFonts w:hint="eastAsia"/>
        </w:rPr>
        <w:t>会设置为</w:t>
      </w:r>
      <w:r>
        <w:rPr>
          <w:rFonts w:hint="eastAsia"/>
        </w:rPr>
        <w:t xml:space="preserve"> Scrapy </w:t>
      </w:r>
      <w:r>
        <w:rPr>
          <w:rFonts w:hint="eastAsia"/>
        </w:rPr>
        <w:t>，这个默认值的设置定义在</w:t>
      </w:r>
      <w:r>
        <w:rPr>
          <w:rFonts w:hint="eastAsia"/>
        </w:rPr>
        <w:t xml:space="preserve"> __init__ </w:t>
      </w:r>
      <w:r>
        <w:rPr>
          <w:rFonts w:hint="eastAsia"/>
        </w:rPr>
        <w:t>方法中。</w:t>
      </w:r>
    </w:p>
    <w:p w14:paraId="71872DE5" w14:textId="77777777" w:rsidR="00995849" w:rsidRDefault="00995849" w:rsidP="00995849"/>
    <w:p w14:paraId="379E2EC1" w14:textId="69F89736" w:rsidR="00F13379" w:rsidRDefault="00995849" w:rsidP="00995849">
      <w:pPr>
        <w:rPr>
          <w:rFonts w:hint="eastAsia"/>
        </w:rPr>
      </w:pPr>
      <w:r>
        <w:rPr>
          <w:rFonts w:hint="eastAsia"/>
        </w:rPr>
        <w:t>所以我们需要在</w:t>
      </w:r>
      <w:r>
        <w:rPr>
          <w:rFonts w:hint="eastAsia"/>
        </w:rPr>
        <w:t xml:space="preserve"> settings.py </w:t>
      </w:r>
      <w:r>
        <w:rPr>
          <w:rFonts w:hint="eastAsia"/>
        </w:rPr>
        <w:t>中设置</w:t>
      </w:r>
      <w:r>
        <w:rPr>
          <w:rFonts w:hint="eastAsia"/>
        </w:rPr>
        <w:t xml:space="preserve"> USER_AGENT </w:t>
      </w:r>
      <w:r>
        <w:rPr>
          <w:rFonts w:hint="eastAsia"/>
        </w:rPr>
        <w:t>这个变量的值，比如把</w:t>
      </w:r>
      <w:r>
        <w:rPr>
          <w:rFonts w:hint="eastAsia"/>
        </w:rPr>
        <w:t xml:space="preserve"> USER_AGENT </w:t>
      </w:r>
      <w:r>
        <w:rPr>
          <w:rFonts w:hint="eastAsia"/>
        </w:rPr>
        <w:t>设置为如下：</w:t>
      </w:r>
    </w:p>
    <w:tbl>
      <w:tblPr>
        <w:tblStyle w:val="a5"/>
        <w:tblW w:w="0" w:type="auto"/>
        <w:tblLook w:val="04A0" w:firstRow="1" w:lastRow="0" w:firstColumn="1" w:lastColumn="0" w:noHBand="0" w:noVBand="1"/>
      </w:tblPr>
      <w:tblGrid>
        <w:gridCol w:w="8296"/>
      </w:tblGrid>
      <w:tr w:rsidR="007125E7" w14:paraId="0BCC13FA" w14:textId="77777777" w:rsidTr="007125E7">
        <w:tc>
          <w:tcPr>
            <w:tcW w:w="8296" w:type="dxa"/>
          </w:tcPr>
          <w:p w14:paraId="6B9D477A" w14:textId="6AAF2B68" w:rsidR="007125E7" w:rsidRDefault="007125E7" w:rsidP="00F839D9">
            <w:r w:rsidRPr="007125E7">
              <w:t>USER_AGENT = 'Mozilla/5.0 (compatible; MSIE 9.0; Windows NT 6.1; Win64; x64; Trident/5.0)'</w:t>
            </w:r>
          </w:p>
        </w:tc>
      </w:tr>
    </w:tbl>
    <w:p w14:paraId="1D332636" w14:textId="0281C52A" w:rsidR="00033E3E" w:rsidRDefault="009820AD" w:rsidP="00F839D9">
      <w:r w:rsidRPr="009820AD">
        <w:rPr>
          <w:rFonts w:hint="eastAsia"/>
        </w:rPr>
        <w:t>到这里，我们解释为什么不用这个默认的中间件，因为</w:t>
      </w:r>
      <w:r w:rsidRPr="009820AD">
        <w:rPr>
          <w:rFonts w:hint="eastAsia"/>
        </w:rPr>
        <w:t xml:space="preserve"> UserAgentMiddleware </w:t>
      </w:r>
      <w:r w:rsidRPr="009820AD">
        <w:rPr>
          <w:rFonts w:hint="eastAsia"/>
        </w:rPr>
        <w:t>使用</w:t>
      </w:r>
      <w:r w:rsidRPr="009820AD">
        <w:rPr>
          <w:rFonts w:hint="eastAsia"/>
        </w:rPr>
        <w:t xml:space="preserve"> USER_AGENT </w:t>
      </w:r>
      <w:r w:rsidRPr="009820AD">
        <w:rPr>
          <w:rFonts w:hint="eastAsia"/>
        </w:rPr>
        <w:t>并不是随机的，且每次修改完之后，都要重启</w:t>
      </w:r>
      <w:r w:rsidRPr="009820AD">
        <w:rPr>
          <w:rFonts w:hint="eastAsia"/>
        </w:rPr>
        <w:t xml:space="preserve"> spider </w:t>
      </w:r>
      <w:r w:rsidRPr="009820AD">
        <w:rPr>
          <w:rFonts w:hint="eastAsia"/>
        </w:rPr>
        <w:t>程序，所以我们不使用这个默认的中间件。所以我们需要自己来定义一个中间件来处理随机更换</w:t>
      </w:r>
      <w:r w:rsidRPr="009820AD">
        <w:rPr>
          <w:rFonts w:hint="eastAsia"/>
        </w:rPr>
        <w:t xml:space="preserve"> User-Agent </w:t>
      </w:r>
      <w:r w:rsidRPr="009820AD">
        <w:rPr>
          <w:rFonts w:hint="eastAsia"/>
        </w:rPr>
        <w:t>的目的。</w:t>
      </w:r>
    </w:p>
    <w:p w14:paraId="47759700" w14:textId="517A6097" w:rsidR="009820AD" w:rsidRDefault="009820AD" w:rsidP="00F839D9"/>
    <w:p w14:paraId="0C52BC88" w14:textId="77777777" w:rsidR="00AB1471" w:rsidRDefault="00AB1471" w:rsidP="00AB1471">
      <w:pPr>
        <w:rPr>
          <w:rFonts w:hint="eastAsia"/>
        </w:rPr>
      </w:pPr>
      <w:r>
        <w:rPr>
          <w:rFonts w:hint="eastAsia"/>
        </w:rPr>
        <w:t>方式三：</w:t>
      </w:r>
    </w:p>
    <w:p w14:paraId="5ED87225" w14:textId="63DE5BEE" w:rsidR="00224A08" w:rsidRDefault="00AB1471" w:rsidP="00AB1471">
      <w:r>
        <w:rPr>
          <w:rFonts w:hint="eastAsia"/>
        </w:rPr>
        <w:t>我们在</w:t>
      </w:r>
      <w:r>
        <w:rPr>
          <w:rFonts w:hint="eastAsia"/>
        </w:rPr>
        <w:t xml:space="preserve"> middlewares.py </w:t>
      </w:r>
      <w:r>
        <w:rPr>
          <w:rFonts w:hint="eastAsia"/>
        </w:rPr>
        <w:t>中定义一个类</w:t>
      </w:r>
      <w:r>
        <w:rPr>
          <w:rFonts w:hint="eastAsia"/>
        </w:rPr>
        <w:t xml:space="preserve"> RandomUserAgentMiddleware </w:t>
      </w:r>
      <w:r>
        <w:rPr>
          <w:rFonts w:hint="eastAsia"/>
        </w:rPr>
        <w:t>代码如下：</w:t>
      </w:r>
    </w:p>
    <w:tbl>
      <w:tblPr>
        <w:tblStyle w:val="a5"/>
        <w:tblW w:w="0" w:type="auto"/>
        <w:tblLook w:val="04A0" w:firstRow="1" w:lastRow="0" w:firstColumn="1" w:lastColumn="0" w:noHBand="0" w:noVBand="1"/>
      </w:tblPr>
      <w:tblGrid>
        <w:gridCol w:w="8296"/>
      </w:tblGrid>
      <w:tr w:rsidR="009A5F02" w14:paraId="0EF32007" w14:textId="77777777" w:rsidTr="009A5F02">
        <w:tc>
          <w:tcPr>
            <w:tcW w:w="8296" w:type="dxa"/>
          </w:tcPr>
          <w:p w14:paraId="7E30D09D" w14:textId="77777777" w:rsidR="009A5F02" w:rsidRDefault="009A5F02" w:rsidP="009A5F02">
            <w:r>
              <w:t>class RandomUserAgentMiddleware(object):</w:t>
            </w:r>
          </w:p>
          <w:p w14:paraId="31C00DB9" w14:textId="77777777" w:rsidR="009A5F02" w:rsidRDefault="009A5F02" w:rsidP="009A5F02">
            <w:pPr>
              <w:rPr>
                <w:rFonts w:hint="eastAsia"/>
              </w:rPr>
            </w:pPr>
            <w:r>
              <w:rPr>
                <w:rFonts w:hint="eastAsia"/>
              </w:rPr>
              <w:t xml:space="preserve">    # </w:t>
            </w:r>
            <w:r>
              <w:rPr>
                <w:rFonts w:hint="eastAsia"/>
              </w:rPr>
              <w:t>随机更换</w:t>
            </w:r>
            <w:r>
              <w:rPr>
                <w:rFonts w:hint="eastAsia"/>
              </w:rPr>
              <w:t xml:space="preserve"> User-Agent</w:t>
            </w:r>
          </w:p>
          <w:p w14:paraId="2FDB4142" w14:textId="77777777" w:rsidR="009A5F02" w:rsidRDefault="009A5F02" w:rsidP="009A5F02">
            <w:r>
              <w:t xml:space="preserve">    def __init__(self,crawler):</w:t>
            </w:r>
          </w:p>
          <w:p w14:paraId="09634CA8" w14:textId="77777777" w:rsidR="009A5F02" w:rsidRDefault="009A5F02" w:rsidP="009A5F02">
            <w:r>
              <w:t xml:space="preserve">        super(RandomUserAgentMiddleware,self).__init__()</w:t>
            </w:r>
          </w:p>
          <w:p w14:paraId="41808E0A" w14:textId="77777777" w:rsidR="009A5F02" w:rsidRDefault="009A5F02" w:rsidP="009A5F02">
            <w:r>
              <w:t xml:space="preserve">        self.user_agent_list = crawler.settings.get("user_agent_list")</w:t>
            </w:r>
          </w:p>
          <w:p w14:paraId="7BD5FAA2" w14:textId="77777777" w:rsidR="009A5F02" w:rsidRDefault="009A5F02" w:rsidP="009A5F02"/>
          <w:p w14:paraId="5AFD135C" w14:textId="77777777" w:rsidR="009A5F02" w:rsidRDefault="009A5F02" w:rsidP="009A5F02"/>
          <w:p w14:paraId="39DC89AA" w14:textId="77777777" w:rsidR="009A5F02" w:rsidRDefault="009A5F02" w:rsidP="009A5F02">
            <w:r>
              <w:t xml:space="preserve">    @classmethod</w:t>
            </w:r>
          </w:p>
          <w:p w14:paraId="5C99FF0B" w14:textId="77777777" w:rsidR="009A5F02" w:rsidRDefault="009A5F02" w:rsidP="009A5F02">
            <w:r>
              <w:t xml:space="preserve">    def from_crawler(cls, crawler):</w:t>
            </w:r>
          </w:p>
          <w:p w14:paraId="1ADA435B" w14:textId="77777777" w:rsidR="009A5F02" w:rsidRDefault="009A5F02" w:rsidP="009A5F02">
            <w:r>
              <w:t xml:space="preserve">        return cls(crawler)</w:t>
            </w:r>
          </w:p>
          <w:p w14:paraId="4256C549" w14:textId="77777777" w:rsidR="009A5F02" w:rsidRDefault="009A5F02" w:rsidP="009A5F02"/>
          <w:p w14:paraId="15DB6973" w14:textId="77777777" w:rsidR="009A5F02" w:rsidRDefault="009A5F02" w:rsidP="009A5F02"/>
          <w:p w14:paraId="1D6911C8" w14:textId="77777777" w:rsidR="009A5F02" w:rsidRDefault="009A5F02" w:rsidP="009A5F02">
            <w:r>
              <w:t xml:space="preserve">    def process_request(self, request, spider):</w:t>
            </w:r>
          </w:p>
          <w:p w14:paraId="62DBF78D" w14:textId="77777777" w:rsidR="009A5F02" w:rsidRDefault="009A5F02" w:rsidP="009A5F02">
            <w:r>
              <w:t xml:space="preserve">        import random</w:t>
            </w:r>
          </w:p>
          <w:p w14:paraId="2BB4CA85" w14:textId="77777777" w:rsidR="009A5F02" w:rsidRDefault="009A5F02" w:rsidP="009A5F02">
            <w:r>
              <w:t xml:space="preserve">        random_index = random.randint(0, len(self.user_agent_list) - 1)</w:t>
            </w:r>
          </w:p>
          <w:p w14:paraId="51CA122D" w14:textId="77777777" w:rsidR="009A5F02" w:rsidRDefault="009A5F02" w:rsidP="009A5F02">
            <w:r>
              <w:t xml:space="preserve">        random_agent = self.user_agent_list[random_index]</w:t>
            </w:r>
          </w:p>
          <w:p w14:paraId="0BC490C9" w14:textId="50283B96" w:rsidR="009A5F02" w:rsidRDefault="009A5F02" w:rsidP="009A5F02">
            <w:pPr>
              <w:rPr>
                <w:rFonts w:hint="eastAsia"/>
              </w:rPr>
            </w:pPr>
            <w:r>
              <w:t xml:space="preserve">        request.headers.setdefault('User-Agent',random_agent)</w:t>
            </w:r>
          </w:p>
        </w:tc>
      </w:tr>
    </w:tbl>
    <w:p w14:paraId="64799698" w14:textId="0E3326E3" w:rsidR="00AB1471" w:rsidRDefault="009A5F02" w:rsidP="00AB1471">
      <w:r w:rsidRPr="009A5F02">
        <w:rPr>
          <w:rFonts w:hint="eastAsia"/>
        </w:rPr>
        <w:t>然后像</w:t>
      </w:r>
      <w:r w:rsidRPr="009A5F02">
        <w:rPr>
          <w:rFonts w:hint="eastAsia"/>
          <w:b/>
          <w:bCs/>
          <w:color w:val="00B050"/>
        </w:rPr>
        <w:t>方式一</w:t>
      </w:r>
      <w:r w:rsidRPr="009A5F02">
        <w:rPr>
          <w:rFonts w:hint="eastAsia"/>
        </w:rPr>
        <w:t>一样需要在</w:t>
      </w:r>
      <w:r w:rsidRPr="009A5F02">
        <w:rPr>
          <w:rFonts w:hint="eastAsia"/>
        </w:rPr>
        <w:t xml:space="preserve"> settings.py </w:t>
      </w:r>
      <w:r w:rsidRPr="009A5F02">
        <w:rPr>
          <w:rFonts w:hint="eastAsia"/>
        </w:rPr>
        <w:t>中配置</w:t>
      </w:r>
      <w:r w:rsidRPr="009A5F02">
        <w:rPr>
          <w:rFonts w:hint="eastAsia"/>
        </w:rPr>
        <w:t xml:space="preserve"> user_agent_list </w:t>
      </w:r>
      <w:r w:rsidRPr="009A5F02">
        <w:rPr>
          <w:rFonts w:hint="eastAsia"/>
        </w:rPr>
        <w:t>代码，代码与</w:t>
      </w:r>
      <w:r w:rsidRPr="009A5F02">
        <w:rPr>
          <w:rFonts w:hint="eastAsia"/>
          <w:b/>
          <w:bCs/>
          <w:color w:val="00B050"/>
        </w:rPr>
        <w:t>方式一</w:t>
      </w:r>
      <w:r w:rsidRPr="009A5F02">
        <w:rPr>
          <w:rFonts w:hint="eastAsia"/>
        </w:rPr>
        <w:t>中的配置一样。这样就达到了代码的松耦合且不会有代码的累赘。但是这种做法还是不太方便，因为</w:t>
      </w:r>
      <w:r w:rsidRPr="009A5F02">
        <w:rPr>
          <w:rFonts w:hint="eastAsia"/>
        </w:rPr>
        <w:t xml:space="preserve"> user_agent_list </w:t>
      </w:r>
      <w:r w:rsidRPr="009A5F02">
        <w:rPr>
          <w:rFonts w:hint="eastAsia"/>
        </w:rPr>
        <w:t>是定义在</w:t>
      </w:r>
      <w:r w:rsidRPr="009A5F02">
        <w:rPr>
          <w:rFonts w:hint="eastAsia"/>
        </w:rPr>
        <w:t xml:space="preserve"> settings.py </w:t>
      </w:r>
      <w:r w:rsidRPr="009A5F02">
        <w:rPr>
          <w:rFonts w:hint="eastAsia"/>
        </w:rPr>
        <w:t>文件当中的，这样每次修改</w:t>
      </w:r>
      <w:r w:rsidRPr="009A5F02">
        <w:rPr>
          <w:rFonts w:hint="eastAsia"/>
        </w:rPr>
        <w:t xml:space="preserve"> user_agent_list </w:t>
      </w:r>
      <w:r w:rsidRPr="009A5F02">
        <w:rPr>
          <w:rFonts w:hint="eastAsia"/>
        </w:rPr>
        <w:t>的值，就需要重新加载</w:t>
      </w:r>
      <w:r w:rsidRPr="009A5F02">
        <w:rPr>
          <w:rFonts w:hint="eastAsia"/>
        </w:rPr>
        <w:t xml:space="preserve"> settings.py </w:t>
      </w:r>
      <w:r w:rsidRPr="009A5F02">
        <w:rPr>
          <w:rFonts w:hint="eastAsia"/>
        </w:rPr>
        <w:t>文件，也就是说需要重启蜘蛛程序，这样很麻烦。</w:t>
      </w:r>
    </w:p>
    <w:p w14:paraId="5B679AC5" w14:textId="30A95C45" w:rsidR="0046343C" w:rsidRDefault="0046343C" w:rsidP="00AB1471"/>
    <w:p w14:paraId="76E0779A" w14:textId="77777777" w:rsidR="00593EBF" w:rsidRDefault="00593EBF" w:rsidP="00593EBF">
      <w:pPr>
        <w:rPr>
          <w:rFonts w:hint="eastAsia"/>
        </w:rPr>
      </w:pPr>
      <w:r>
        <w:rPr>
          <w:rFonts w:hint="eastAsia"/>
        </w:rPr>
        <w:t>方式四：</w:t>
      </w:r>
    </w:p>
    <w:p w14:paraId="1C5955F8" w14:textId="1D9B65B5" w:rsidR="00593EBF" w:rsidRDefault="00593EBF" w:rsidP="00593EBF">
      <w:r>
        <w:rPr>
          <w:rFonts w:hint="eastAsia"/>
        </w:rPr>
        <w:t>在这里我们将使用</w:t>
      </w:r>
      <w:r>
        <w:rPr>
          <w:rFonts w:hint="eastAsia"/>
        </w:rPr>
        <w:t xml:space="preserve"> scrapy </w:t>
      </w:r>
      <w:r>
        <w:rPr>
          <w:rFonts w:hint="eastAsia"/>
        </w:rPr>
        <w:t>的一个库</w:t>
      </w:r>
      <w:r>
        <w:rPr>
          <w:rFonts w:hint="eastAsia"/>
        </w:rPr>
        <w:t xml:space="preserve"> fake-useragent </w:t>
      </w:r>
      <w:r>
        <w:rPr>
          <w:rFonts w:hint="eastAsia"/>
        </w:rPr>
        <w:t>来实现随机更换</w:t>
      </w:r>
      <w:r>
        <w:rPr>
          <w:rFonts w:hint="eastAsia"/>
        </w:rPr>
        <w:t xml:space="preserve"> User-Agent </w:t>
      </w:r>
      <w:r>
        <w:rPr>
          <w:rFonts w:hint="eastAsia"/>
        </w:rPr>
        <w:t>同时又不需要依赖</w:t>
      </w:r>
      <w:r>
        <w:rPr>
          <w:rFonts w:hint="eastAsia"/>
        </w:rPr>
        <w:t xml:space="preserve"> settings.py </w:t>
      </w:r>
      <w:r>
        <w:rPr>
          <w:rFonts w:hint="eastAsia"/>
        </w:rPr>
        <w:t>文件。</w:t>
      </w:r>
    </w:p>
    <w:p w14:paraId="6D999A68" w14:textId="77777777" w:rsidR="00593EBF" w:rsidRDefault="00593EBF" w:rsidP="00593EBF">
      <w:pPr>
        <w:rPr>
          <w:rFonts w:hint="eastAsia"/>
        </w:rPr>
      </w:pPr>
    </w:p>
    <w:p w14:paraId="2A43CADC" w14:textId="77777777" w:rsidR="00593EBF" w:rsidRDefault="00593EBF" w:rsidP="00593EBF">
      <w:pPr>
        <w:rPr>
          <w:rFonts w:hint="eastAsia"/>
        </w:rPr>
      </w:pPr>
      <w:r>
        <w:rPr>
          <w:rFonts w:hint="eastAsia"/>
        </w:rPr>
        <w:t xml:space="preserve">fake-useragent </w:t>
      </w:r>
      <w:r>
        <w:rPr>
          <w:rFonts w:hint="eastAsia"/>
        </w:rPr>
        <w:t>项目地址</w:t>
      </w:r>
      <w:r>
        <w:rPr>
          <w:rFonts w:hint="eastAsia"/>
        </w:rPr>
        <w:t xml:space="preserve"> https://github.com/hellysmile/fake-useragent</w:t>
      </w:r>
    </w:p>
    <w:p w14:paraId="05CA2381" w14:textId="38C576D3" w:rsidR="00593EBF" w:rsidRDefault="00593EBF" w:rsidP="00593EBF">
      <w:r>
        <w:rPr>
          <w:rFonts w:hint="eastAsia"/>
        </w:rPr>
        <w:t xml:space="preserve">fake-useragent </w:t>
      </w:r>
      <w:r>
        <w:rPr>
          <w:rFonts w:hint="eastAsia"/>
        </w:rPr>
        <w:t>的</w:t>
      </w:r>
      <w:r>
        <w:rPr>
          <w:rFonts w:hint="eastAsia"/>
        </w:rPr>
        <w:t xml:space="preserve"> User-Agent </w:t>
      </w:r>
      <w:r>
        <w:rPr>
          <w:rFonts w:hint="eastAsia"/>
        </w:rPr>
        <w:t>维护地址</w:t>
      </w:r>
      <w:r>
        <w:rPr>
          <w:rFonts w:hint="eastAsia"/>
        </w:rPr>
        <w:t xml:space="preserve">: https://fake-useragent.herokuapp.com/browsers/0.1.5 </w:t>
      </w:r>
      <w:r>
        <w:rPr>
          <w:rFonts w:hint="eastAsia"/>
        </w:rPr>
        <w:t>通过</w:t>
      </w:r>
      <w:r>
        <w:rPr>
          <w:rFonts w:hint="eastAsia"/>
        </w:rPr>
        <w:t xml:space="preserve"> pip list </w:t>
      </w:r>
      <w:r>
        <w:rPr>
          <w:rFonts w:hint="eastAsia"/>
        </w:rPr>
        <w:t>查看</w:t>
      </w:r>
      <w:r>
        <w:rPr>
          <w:rFonts w:hint="eastAsia"/>
        </w:rPr>
        <w:t xml:space="preserve"> fake-useragent </w:t>
      </w:r>
      <w:r>
        <w:rPr>
          <w:rFonts w:hint="eastAsia"/>
        </w:rPr>
        <w:t>的版本号，然后把上面的地址修改为对应的版本号即可。</w:t>
      </w:r>
    </w:p>
    <w:p w14:paraId="0A6C5DFD" w14:textId="77777777" w:rsidR="00593EBF" w:rsidRDefault="00593EBF" w:rsidP="00593EBF">
      <w:pPr>
        <w:rPr>
          <w:rFonts w:hint="eastAsia"/>
        </w:rPr>
      </w:pPr>
    </w:p>
    <w:p w14:paraId="6C45A1B3" w14:textId="36C0CD94" w:rsidR="0046343C" w:rsidRDefault="00593EBF" w:rsidP="00593EBF">
      <w:pPr>
        <w:rPr>
          <w:rFonts w:hint="eastAsia"/>
        </w:rPr>
      </w:pPr>
      <w:r>
        <w:rPr>
          <w:rFonts w:hint="eastAsia"/>
        </w:rPr>
        <w:t>我们可以通过</w:t>
      </w:r>
      <w:r>
        <w:rPr>
          <w:rFonts w:hint="eastAsia"/>
        </w:rPr>
        <w:t xml:space="preserve"> pip install fake-useragent </w:t>
      </w:r>
      <w:r>
        <w:rPr>
          <w:rFonts w:hint="eastAsia"/>
        </w:rPr>
        <w:t>进行安装，或者用</w:t>
      </w:r>
      <w:r>
        <w:rPr>
          <w:rFonts w:hint="eastAsia"/>
        </w:rPr>
        <w:t xml:space="preserve"> pip install -i https://pypi.doubanio.com/simple/ fake-useragent </w:t>
      </w:r>
      <w:r>
        <w:rPr>
          <w:rFonts w:hint="eastAsia"/>
        </w:rPr>
        <w:t>豆瓣源来安装更快。安装过程如下：</w:t>
      </w:r>
    </w:p>
    <w:tbl>
      <w:tblPr>
        <w:tblStyle w:val="a5"/>
        <w:tblW w:w="0" w:type="auto"/>
        <w:tblLook w:val="04A0" w:firstRow="1" w:lastRow="0" w:firstColumn="1" w:lastColumn="0" w:noHBand="0" w:noVBand="1"/>
      </w:tblPr>
      <w:tblGrid>
        <w:gridCol w:w="8296"/>
      </w:tblGrid>
      <w:tr w:rsidR="005D6D6B" w14:paraId="4C257795" w14:textId="77777777" w:rsidTr="005D6D6B">
        <w:tc>
          <w:tcPr>
            <w:tcW w:w="8296" w:type="dxa"/>
          </w:tcPr>
          <w:p w14:paraId="6D8958FC" w14:textId="77777777" w:rsidR="005D6D6B" w:rsidRDefault="005D6D6B" w:rsidP="005D6D6B">
            <w:r>
              <w:t>C:\Users\Administrator&gt;pip install -i https://pypi.doubanio.com/simple/ fake-useragent</w:t>
            </w:r>
          </w:p>
          <w:p w14:paraId="4927B42E" w14:textId="77777777" w:rsidR="005D6D6B" w:rsidRDefault="005D6D6B" w:rsidP="005D6D6B">
            <w:r>
              <w:t>Collecting fake-useragent</w:t>
            </w:r>
          </w:p>
          <w:p w14:paraId="133833A3" w14:textId="77777777" w:rsidR="005D6D6B" w:rsidRDefault="005D6D6B" w:rsidP="005D6D6B">
            <w:r>
              <w:t xml:space="preserve">  Downloading https://pypi.doubanio.com/packages/76/0a/54b883e9ef1193aab88ca39e672d3d9758ce108be1f89bf110dff4803aac/fake-useragent-0.1.7.tar.gz</w:t>
            </w:r>
          </w:p>
          <w:p w14:paraId="6E21AF68" w14:textId="77777777" w:rsidR="005D6D6B" w:rsidRDefault="005D6D6B" w:rsidP="005D6D6B">
            <w:r>
              <w:t>Building wheels for collected packages: fake-useragent</w:t>
            </w:r>
          </w:p>
          <w:p w14:paraId="1D5315A8" w14:textId="77777777" w:rsidR="005D6D6B" w:rsidRDefault="005D6D6B" w:rsidP="005D6D6B">
            <w:r>
              <w:t xml:space="preserve">  Running setup.py bdist_wheel for fake-useragent ... done</w:t>
            </w:r>
          </w:p>
          <w:p w14:paraId="17727EAA" w14:textId="77777777" w:rsidR="005D6D6B" w:rsidRDefault="005D6D6B" w:rsidP="005D6D6B">
            <w:r>
              <w:t xml:space="preserve">  Stored in directory: C:\Users\Administrator\AppData\Local\pip\Cache\wheels\bf\16\39\f55216c95061a86449637bf03cde28589fc88297874527410a</w:t>
            </w:r>
          </w:p>
          <w:p w14:paraId="1E71EED1" w14:textId="77777777" w:rsidR="005D6D6B" w:rsidRDefault="005D6D6B" w:rsidP="005D6D6B">
            <w:r>
              <w:t>Successfully built fake-useragent</w:t>
            </w:r>
          </w:p>
          <w:p w14:paraId="13E37E1A" w14:textId="77777777" w:rsidR="005D6D6B" w:rsidRDefault="005D6D6B" w:rsidP="005D6D6B">
            <w:r>
              <w:t>Installing collected packages: fake-useragent</w:t>
            </w:r>
          </w:p>
          <w:p w14:paraId="16EE39A0" w14:textId="19696B70" w:rsidR="005D6D6B" w:rsidRDefault="005D6D6B" w:rsidP="005D6D6B">
            <w:r>
              <w:t>Successfully installed fake-useragent-0.1.7</w:t>
            </w:r>
          </w:p>
        </w:tc>
      </w:tr>
    </w:tbl>
    <w:p w14:paraId="120DFE5C" w14:textId="01DAD3A9" w:rsidR="00033E3E" w:rsidRDefault="00033E3E" w:rsidP="00F839D9"/>
    <w:p w14:paraId="42F6B849" w14:textId="7580B56B" w:rsidR="00DB181B" w:rsidRDefault="00DB181B" w:rsidP="00F839D9">
      <w:r w:rsidRPr="00DB181B">
        <w:rPr>
          <w:rFonts w:hint="eastAsia"/>
        </w:rPr>
        <w:t>使用</w:t>
      </w:r>
      <w:r w:rsidRPr="00DB181B">
        <w:rPr>
          <w:rFonts w:hint="eastAsia"/>
        </w:rPr>
        <w:t xml:space="preserve"> fake-useragent </w:t>
      </w:r>
      <w:r w:rsidRPr="00DB181B">
        <w:rPr>
          <w:rFonts w:hint="eastAsia"/>
        </w:rPr>
        <w:t>来随机更换</w:t>
      </w:r>
      <w:r w:rsidRPr="00DB181B">
        <w:rPr>
          <w:rFonts w:hint="eastAsia"/>
        </w:rPr>
        <w:t xml:space="preserve"> User-Agent </w:t>
      </w:r>
      <w:r w:rsidRPr="00DB181B">
        <w:rPr>
          <w:rFonts w:hint="eastAsia"/>
        </w:rPr>
        <w:t>的代码如下：</w:t>
      </w:r>
    </w:p>
    <w:tbl>
      <w:tblPr>
        <w:tblStyle w:val="a5"/>
        <w:tblW w:w="0" w:type="auto"/>
        <w:tblLook w:val="04A0" w:firstRow="1" w:lastRow="0" w:firstColumn="1" w:lastColumn="0" w:noHBand="0" w:noVBand="1"/>
      </w:tblPr>
      <w:tblGrid>
        <w:gridCol w:w="8296"/>
      </w:tblGrid>
      <w:tr w:rsidR="007470B3" w14:paraId="43CA26F6" w14:textId="77777777" w:rsidTr="007470B3">
        <w:tc>
          <w:tcPr>
            <w:tcW w:w="8296" w:type="dxa"/>
          </w:tcPr>
          <w:p w14:paraId="4E76EE59" w14:textId="77777777" w:rsidR="007470B3" w:rsidRDefault="007470B3" w:rsidP="007470B3">
            <w:r>
              <w:t>from fake_useragent import UserAgent</w:t>
            </w:r>
          </w:p>
          <w:p w14:paraId="43A2BC0D" w14:textId="77777777" w:rsidR="007470B3" w:rsidRDefault="007470B3" w:rsidP="007470B3"/>
          <w:p w14:paraId="551511E4" w14:textId="77777777" w:rsidR="007470B3" w:rsidRDefault="007470B3" w:rsidP="007470B3"/>
          <w:p w14:paraId="245C497F" w14:textId="77777777" w:rsidR="007470B3" w:rsidRDefault="007470B3" w:rsidP="007470B3">
            <w:r>
              <w:t>class RandomUserAgentMiddleware(object):</w:t>
            </w:r>
          </w:p>
          <w:p w14:paraId="037C55AC" w14:textId="77777777" w:rsidR="007470B3" w:rsidRDefault="007470B3" w:rsidP="007470B3">
            <w:pPr>
              <w:rPr>
                <w:rFonts w:hint="eastAsia"/>
              </w:rPr>
            </w:pPr>
            <w:r>
              <w:rPr>
                <w:rFonts w:hint="eastAsia"/>
              </w:rPr>
              <w:t xml:space="preserve">    # </w:t>
            </w:r>
            <w:r>
              <w:rPr>
                <w:rFonts w:hint="eastAsia"/>
              </w:rPr>
              <w:t>随机更换</w:t>
            </w:r>
            <w:r>
              <w:rPr>
                <w:rFonts w:hint="eastAsia"/>
              </w:rPr>
              <w:t xml:space="preserve"> User-Agent</w:t>
            </w:r>
          </w:p>
          <w:p w14:paraId="53EF545E" w14:textId="77777777" w:rsidR="007470B3" w:rsidRDefault="007470B3" w:rsidP="007470B3">
            <w:r>
              <w:t xml:space="preserve">    def __init__(self,crawler):</w:t>
            </w:r>
          </w:p>
          <w:p w14:paraId="1F846C6C" w14:textId="77777777" w:rsidR="007470B3" w:rsidRDefault="007470B3" w:rsidP="007470B3">
            <w:r>
              <w:t xml:space="preserve">        super(RandomUserAgentMiddleware,self).__init__()</w:t>
            </w:r>
          </w:p>
          <w:p w14:paraId="36402FA5" w14:textId="77777777" w:rsidR="007470B3" w:rsidRDefault="007470B3" w:rsidP="007470B3">
            <w:r>
              <w:t xml:space="preserve">        self.ua = UserAgent()</w:t>
            </w:r>
          </w:p>
          <w:p w14:paraId="5770A08F" w14:textId="77777777" w:rsidR="007470B3" w:rsidRDefault="007470B3" w:rsidP="007470B3"/>
          <w:p w14:paraId="16CC8311" w14:textId="77777777" w:rsidR="007470B3" w:rsidRDefault="007470B3" w:rsidP="007470B3"/>
          <w:p w14:paraId="3ECCD2FB" w14:textId="77777777" w:rsidR="007470B3" w:rsidRDefault="007470B3" w:rsidP="007470B3">
            <w:r>
              <w:t xml:space="preserve">    @classmethod</w:t>
            </w:r>
          </w:p>
          <w:p w14:paraId="52C6BCAD" w14:textId="77777777" w:rsidR="007470B3" w:rsidRDefault="007470B3" w:rsidP="007470B3">
            <w:r>
              <w:t xml:space="preserve">    def from_crawler(cls, crawler):</w:t>
            </w:r>
          </w:p>
          <w:p w14:paraId="2D411C5B" w14:textId="77777777" w:rsidR="007470B3" w:rsidRDefault="007470B3" w:rsidP="007470B3">
            <w:r>
              <w:t xml:space="preserve">        return cls(crawler)</w:t>
            </w:r>
          </w:p>
          <w:p w14:paraId="35E98AED" w14:textId="77777777" w:rsidR="007470B3" w:rsidRDefault="007470B3" w:rsidP="007470B3"/>
          <w:p w14:paraId="5B8384F5" w14:textId="77777777" w:rsidR="007470B3" w:rsidRDefault="007470B3" w:rsidP="007470B3"/>
          <w:p w14:paraId="5F908331" w14:textId="77777777" w:rsidR="007470B3" w:rsidRDefault="007470B3" w:rsidP="007470B3">
            <w:r>
              <w:t xml:space="preserve">    def process_request(self, request, spider):</w:t>
            </w:r>
          </w:p>
          <w:p w14:paraId="1D899FF4" w14:textId="4605E6FC" w:rsidR="007470B3" w:rsidRDefault="007470B3" w:rsidP="007470B3">
            <w:pPr>
              <w:rPr>
                <w:rFonts w:hint="eastAsia"/>
              </w:rPr>
            </w:pPr>
            <w:r>
              <w:t xml:space="preserve">        request.headers.setdefault('User-Agent',self.ua.random)</w:t>
            </w:r>
          </w:p>
        </w:tc>
      </w:tr>
    </w:tbl>
    <w:p w14:paraId="65BCCAAC" w14:textId="77777777" w:rsidR="00DB181B" w:rsidRDefault="00DB181B" w:rsidP="00F839D9">
      <w:pPr>
        <w:rPr>
          <w:rFonts w:hint="eastAsia"/>
        </w:rPr>
      </w:pPr>
    </w:p>
    <w:p w14:paraId="66767AB0" w14:textId="2CC16D36" w:rsidR="00033E3E" w:rsidRDefault="00E53136" w:rsidP="00F839D9">
      <w:r w:rsidRPr="00E53136">
        <w:rPr>
          <w:rFonts w:hint="eastAsia"/>
        </w:rPr>
        <w:t>这个代码中的</w:t>
      </w:r>
      <w:r w:rsidRPr="00E53136">
        <w:rPr>
          <w:rFonts w:hint="eastAsia"/>
        </w:rPr>
        <w:t xml:space="preserve"> self.ua.random </w:t>
      </w:r>
      <w:r w:rsidRPr="00E53136">
        <w:rPr>
          <w:rFonts w:hint="eastAsia"/>
        </w:rPr>
        <w:t>就是随机调用</w:t>
      </w:r>
      <w:r w:rsidRPr="00E53136">
        <w:rPr>
          <w:rFonts w:hint="eastAsia"/>
        </w:rPr>
        <w:t xml:space="preserve"> User-Agent </w:t>
      </w:r>
      <w:r w:rsidRPr="00E53136">
        <w:rPr>
          <w:rFonts w:hint="eastAsia"/>
        </w:rPr>
        <w:t>了。</w:t>
      </w:r>
      <w:r w:rsidRPr="00E53136">
        <w:rPr>
          <w:rFonts w:hint="eastAsia"/>
          <w:b/>
          <w:bCs/>
          <w:color w:val="FF0000"/>
        </w:rPr>
        <w:t>我们以后使用主要用这个方式</w:t>
      </w:r>
      <w:r w:rsidRPr="00E53136">
        <w:rPr>
          <w:rFonts w:hint="eastAsia"/>
        </w:rPr>
        <w:t>。</w:t>
      </w:r>
    </w:p>
    <w:p w14:paraId="4122677A" w14:textId="025411A9" w:rsidR="00033E3E" w:rsidRDefault="00033E3E" w:rsidP="00F839D9"/>
    <w:p w14:paraId="6E36360A" w14:textId="24CF6D0C" w:rsidR="00E53136" w:rsidRDefault="001C5DEB" w:rsidP="00F839D9">
      <w:pPr>
        <w:rPr>
          <w:rFonts w:ascii="Helvetica" w:hAnsi="Helvetica" w:cs="Helvetica"/>
          <w:color w:val="000000"/>
          <w:shd w:val="clear" w:color="auto" w:fill="FFFFFF"/>
        </w:rPr>
      </w:pPr>
      <w:r>
        <w:rPr>
          <w:rFonts w:ascii="Helvetica" w:hAnsi="Helvetica" w:cs="Helvetica"/>
          <w:b/>
          <w:bCs/>
          <w:color w:val="FF0000"/>
          <w:shd w:val="clear" w:color="auto" w:fill="FFFFFF"/>
        </w:rPr>
        <w:t>额外说明</w:t>
      </w:r>
      <w:r>
        <w:rPr>
          <w:rFonts w:ascii="Helvetica" w:hAnsi="Helvetica" w:cs="Helvetica"/>
          <w:color w:val="000000"/>
          <w:shd w:val="clear" w:color="auto" w:fill="FFFFFF"/>
        </w:rPr>
        <w:t>：</w:t>
      </w:r>
    </w:p>
    <w:p w14:paraId="3A7979E8" w14:textId="6769F11F" w:rsidR="005D35BC" w:rsidRDefault="005D35BC" w:rsidP="005D35BC">
      <w:r>
        <w:rPr>
          <w:rFonts w:hint="eastAsia"/>
        </w:rPr>
        <w:t>通过阅读</w:t>
      </w:r>
      <w:r>
        <w:rPr>
          <w:rFonts w:hint="eastAsia"/>
        </w:rPr>
        <w:t xml:space="preserve"> https://github.com/hellysmile/fake-useragent </w:t>
      </w:r>
      <w:r>
        <w:rPr>
          <w:rFonts w:hint="eastAsia"/>
        </w:rPr>
        <w:t>这个文档，我们知道通过</w:t>
      </w:r>
      <w:r>
        <w:rPr>
          <w:rFonts w:hint="eastAsia"/>
        </w:rPr>
        <w:t xml:space="preserve"> ua.ie</w:t>
      </w:r>
      <w:r>
        <w:rPr>
          <w:rFonts w:hint="eastAsia"/>
        </w:rPr>
        <w:t>、</w:t>
      </w:r>
      <w:r>
        <w:rPr>
          <w:rFonts w:hint="eastAsia"/>
        </w:rPr>
        <w:t>ua.opera</w:t>
      </w:r>
      <w:r>
        <w:rPr>
          <w:rFonts w:hint="eastAsia"/>
        </w:rPr>
        <w:t>、</w:t>
      </w:r>
      <w:r>
        <w:rPr>
          <w:rFonts w:hint="eastAsia"/>
        </w:rPr>
        <w:t>ua.chrome</w:t>
      </w:r>
      <w:r>
        <w:rPr>
          <w:rFonts w:hint="eastAsia"/>
        </w:rPr>
        <w:t>、</w:t>
      </w:r>
      <w:r>
        <w:rPr>
          <w:rFonts w:hint="eastAsia"/>
        </w:rPr>
        <w:t>ua.google</w:t>
      </w:r>
      <w:r>
        <w:rPr>
          <w:rFonts w:hint="eastAsia"/>
        </w:rPr>
        <w:t>、</w:t>
      </w:r>
      <w:r>
        <w:rPr>
          <w:rFonts w:hint="eastAsia"/>
        </w:rPr>
        <w:t>ua.firefox</w:t>
      </w:r>
      <w:r>
        <w:rPr>
          <w:rFonts w:hint="eastAsia"/>
        </w:rPr>
        <w:t>、</w:t>
      </w:r>
      <w:r>
        <w:rPr>
          <w:rFonts w:hint="eastAsia"/>
        </w:rPr>
        <w:t>ua.safari</w:t>
      </w:r>
      <w:r>
        <w:rPr>
          <w:rFonts w:hint="eastAsia"/>
        </w:rPr>
        <w:t>、</w:t>
      </w:r>
      <w:r>
        <w:rPr>
          <w:rFonts w:hint="eastAsia"/>
        </w:rPr>
        <w:t xml:space="preserve">ua.random </w:t>
      </w:r>
      <w:r>
        <w:rPr>
          <w:rFonts w:hint="eastAsia"/>
        </w:rPr>
        <w:t>可以实现各种浏览器的不同</w:t>
      </w:r>
      <w:r>
        <w:rPr>
          <w:rFonts w:hint="eastAsia"/>
        </w:rPr>
        <w:t xml:space="preserve"> User-Agent </w:t>
      </w:r>
      <w:r>
        <w:rPr>
          <w:rFonts w:hint="eastAsia"/>
        </w:rPr>
        <w:t>的随机调用，那么如何对</w:t>
      </w:r>
      <w:r>
        <w:rPr>
          <w:rFonts w:hint="eastAsia"/>
        </w:rPr>
        <w:t xml:space="preserve"> ua </w:t>
      </w:r>
      <w:r>
        <w:rPr>
          <w:rFonts w:hint="eastAsia"/>
        </w:rPr>
        <w:t>的</w:t>
      </w:r>
      <w:r>
        <w:rPr>
          <w:rFonts w:hint="eastAsia"/>
        </w:rPr>
        <w:t xml:space="preserve"> ie</w:t>
      </w:r>
      <w:r>
        <w:rPr>
          <w:rFonts w:hint="eastAsia"/>
        </w:rPr>
        <w:t>、</w:t>
      </w:r>
      <w:r>
        <w:rPr>
          <w:rFonts w:hint="eastAsia"/>
        </w:rPr>
        <w:t>opera</w:t>
      </w:r>
      <w:r>
        <w:rPr>
          <w:rFonts w:hint="eastAsia"/>
        </w:rPr>
        <w:t>、</w:t>
      </w:r>
      <w:r>
        <w:rPr>
          <w:rFonts w:hint="eastAsia"/>
        </w:rPr>
        <w:t>chrome</w:t>
      </w:r>
      <w:r>
        <w:rPr>
          <w:rFonts w:hint="eastAsia"/>
        </w:rPr>
        <w:t>、</w:t>
      </w:r>
      <w:r>
        <w:rPr>
          <w:rFonts w:hint="eastAsia"/>
        </w:rPr>
        <w:t>google</w:t>
      </w:r>
      <w:r>
        <w:rPr>
          <w:rFonts w:hint="eastAsia"/>
        </w:rPr>
        <w:t>、</w:t>
      </w:r>
      <w:r>
        <w:rPr>
          <w:rFonts w:hint="eastAsia"/>
        </w:rPr>
        <w:t>firefox</w:t>
      </w:r>
      <w:r>
        <w:rPr>
          <w:rFonts w:hint="eastAsia"/>
        </w:rPr>
        <w:t>、</w:t>
      </w:r>
      <w:r>
        <w:rPr>
          <w:rFonts w:hint="eastAsia"/>
        </w:rPr>
        <w:t>safari</w:t>
      </w:r>
      <w:r>
        <w:rPr>
          <w:rFonts w:hint="eastAsia"/>
        </w:rPr>
        <w:t>、</w:t>
      </w:r>
      <w:r>
        <w:rPr>
          <w:rFonts w:hint="eastAsia"/>
        </w:rPr>
        <w:t xml:space="preserve">random </w:t>
      </w:r>
      <w:r>
        <w:rPr>
          <w:rFonts w:hint="eastAsia"/>
        </w:rPr>
        <w:t>这些属性达到更灵活的配置呢？</w:t>
      </w:r>
    </w:p>
    <w:p w14:paraId="665417DD" w14:textId="77777777" w:rsidR="005D35BC" w:rsidRDefault="005D35BC" w:rsidP="005D35BC">
      <w:pPr>
        <w:rPr>
          <w:rFonts w:hint="eastAsia"/>
        </w:rPr>
      </w:pPr>
    </w:p>
    <w:p w14:paraId="4497395B" w14:textId="25E50D62" w:rsidR="001C5DEB" w:rsidRDefault="005D35BC" w:rsidP="005D35BC">
      <w:r>
        <w:rPr>
          <w:rFonts w:hint="eastAsia"/>
        </w:rPr>
        <w:t>很简单，在</w:t>
      </w:r>
      <w:r>
        <w:rPr>
          <w:rFonts w:hint="eastAsia"/>
        </w:rPr>
        <w:t xml:space="preserve"> settings.py </w:t>
      </w:r>
      <w:r>
        <w:rPr>
          <w:rFonts w:hint="eastAsia"/>
        </w:rPr>
        <w:t>中加入如下配置当中的一个：</w:t>
      </w:r>
    </w:p>
    <w:tbl>
      <w:tblPr>
        <w:tblStyle w:val="a5"/>
        <w:tblW w:w="0" w:type="auto"/>
        <w:tblLook w:val="04A0" w:firstRow="1" w:lastRow="0" w:firstColumn="1" w:lastColumn="0" w:noHBand="0" w:noVBand="1"/>
      </w:tblPr>
      <w:tblGrid>
        <w:gridCol w:w="8296"/>
      </w:tblGrid>
      <w:tr w:rsidR="007219FF" w14:paraId="274D1151" w14:textId="77777777" w:rsidTr="007219FF">
        <w:tc>
          <w:tcPr>
            <w:tcW w:w="8296" w:type="dxa"/>
          </w:tcPr>
          <w:p w14:paraId="3E41E6A4" w14:textId="77777777" w:rsidR="007219FF" w:rsidRDefault="007219FF" w:rsidP="007219FF">
            <w:r>
              <w:t>RANDOM_UA_TYPE = "random"</w:t>
            </w:r>
          </w:p>
          <w:p w14:paraId="0139F9D9" w14:textId="77777777" w:rsidR="007219FF" w:rsidRDefault="007219FF" w:rsidP="007219FF">
            <w:pPr>
              <w:rPr>
                <w:rFonts w:hint="eastAsia"/>
              </w:rPr>
            </w:pPr>
            <w:r>
              <w:rPr>
                <w:rFonts w:hint="eastAsia"/>
              </w:rPr>
              <w:t xml:space="preserve"># </w:t>
            </w:r>
            <w:r>
              <w:rPr>
                <w:rFonts w:hint="eastAsia"/>
              </w:rPr>
              <w:t>或者</w:t>
            </w:r>
          </w:p>
          <w:p w14:paraId="2832AC43" w14:textId="77777777" w:rsidR="007219FF" w:rsidRDefault="007219FF" w:rsidP="007219FF">
            <w:r>
              <w:t>RANDOM_UA_TYPE = "ie"</w:t>
            </w:r>
          </w:p>
          <w:p w14:paraId="3B07432F" w14:textId="77777777" w:rsidR="007219FF" w:rsidRDefault="007219FF" w:rsidP="007219FF">
            <w:pPr>
              <w:rPr>
                <w:rFonts w:hint="eastAsia"/>
              </w:rPr>
            </w:pPr>
            <w:r>
              <w:rPr>
                <w:rFonts w:hint="eastAsia"/>
              </w:rPr>
              <w:t xml:space="preserve"># </w:t>
            </w:r>
            <w:r>
              <w:rPr>
                <w:rFonts w:hint="eastAsia"/>
              </w:rPr>
              <w:t>或者</w:t>
            </w:r>
          </w:p>
          <w:p w14:paraId="20A933F0" w14:textId="77777777" w:rsidR="007219FF" w:rsidRDefault="007219FF" w:rsidP="007219FF">
            <w:r>
              <w:t>RANDOM_UA_TYPE = "opera"</w:t>
            </w:r>
          </w:p>
          <w:p w14:paraId="163A2F7E" w14:textId="77777777" w:rsidR="007219FF" w:rsidRDefault="007219FF" w:rsidP="007219FF">
            <w:pPr>
              <w:rPr>
                <w:rFonts w:hint="eastAsia"/>
              </w:rPr>
            </w:pPr>
            <w:r>
              <w:rPr>
                <w:rFonts w:hint="eastAsia"/>
              </w:rPr>
              <w:t xml:space="preserve"># </w:t>
            </w:r>
            <w:r>
              <w:rPr>
                <w:rFonts w:hint="eastAsia"/>
              </w:rPr>
              <w:t>或者</w:t>
            </w:r>
          </w:p>
          <w:p w14:paraId="513CBC2E" w14:textId="77777777" w:rsidR="007219FF" w:rsidRDefault="007219FF" w:rsidP="007219FF">
            <w:r>
              <w:t>RANDOM_UA_TYPE = "chrome"</w:t>
            </w:r>
          </w:p>
          <w:p w14:paraId="220C0E86" w14:textId="77777777" w:rsidR="007219FF" w:rsidRDefault="007219FF" w:rsidP="007219FF">
            <w:pPr>
              <w:rPr>
                <w:rFonts w:hint="eastAsia"/>
              </w:rPr>
            </w:pPr>
            <w:r>
              <w:rPr>
                <w:rFonts w:hint="eastAsia"/>
              </w:rPr>
              <w:t xml:space="preserve"># </w:t>
            </w:r>
            <w:r>
              <w:rPr>
                <w:rFonts w:hint="eastAsia"/>
              </w:rPr>
              <w:t>或者</w:t>
            </w:r>
          </w:p>
          <w:p w14:paraId="12E2F13B" w14:textId="4395EE0A" w:rsidR="007219FF" w:rsidRDefault="007219FF" w:rsidP="007219FF">
            <w:pPr>
              <w:rPr>
                <w:rFonts w:hint="eastAsia"/>
              </w:rPr>
            </w:pPr>
            <w:r>
              <w:t>RANDOM_UA_TYPE = "firefox"</w:t>
            </w:r>
          </w:p>
        </w:tc>
      </w:tr>
    </w:tbl>
    <w:p w14:paraId="5F3F1CD3" w14:textId="140D5A5A" w:rsidR="0087682F" w:rsidRDefault="007219FF" w:rsidP="005D35BC">
      <w:r w:rsidRPr="007219FF">
        <w:rPr>
          <w:rFonts w:hint="eastAsia"/>
        </w:rPr>
        <w:t>然后把</w:t>
      </w:r>
      <w:r w:rsidRPr="007219FF">
        <w:rPr>
          <w:rFonts w:hint="eastAsia"/>
        </w:rPr>
        <w:t xml:space="preserve"> RandomUserAgentMiddleware </w:t>
      </w:r>
      <w:r w:rsidRPr="007219FF">
        <w:rPr>
          <w:rFonts w:hint="eastAsia"/>
        </w:rPr>
        <w:t>代码修改成如下：</w:t>
      </w:r>
    </w:p>
    <w:tbl>
      <w:tblPr>
        <w:tblStyle w:val="a5"/>
        <w:tblW w:w="0" w:type="auto"/>
        <w:tblLook w:val="04A0" w:firstRow="1" w:lastRow="0" w:firstColumn="1" w:lastColumn="0" w:noHBand="0" w:noVBand="1"/>
      </w:tblPr>
      <w:tblGrid>
        <w:gridCol w:w="8296"/>
      </w:tblGrid>
      <w:tr w:rsidR="00875B5A" w14:paraId="0B57732B" w14:textId="77777777" w:rsidTr="00875B5A">
        <w:tc>
          <w:tcPr>
            <w:tcW w:w="8296" w:type="dxa"/>
          </w:tcPr>
          <w:p w14:paraId="0D75FB92" w14:textId="77777777" w:rsidR="00875B5A" w:rsidRDefault="00875B5A" w:rsidP="00875B5A">
            <w:r>
              <w:t>from fake_useragent import UserAgent</w:t>
            </w:r>
          </w:p>
          <w:p w14:paraId="0240D80D" w14:textId="77777777" w:rsidR="00875B5A" w:rsidRDefault="00875B5A" w:rsidP="00875B5A"/>
          <w:p w14:paraId="0CAD0D31" w14:textId="77777777" w:rsidR="00875B5A" w:rsidRDefault="00875B5A" w:rsidP="00875B5A"/>
          <w:p w14:paraId="65DFD98E" w14:textId="77777777" w:rsidR="00875B5A" w:rsidRDefault="00875B5A" w:rsidP="00875B5A">
            <w:r>
              <w:t>class RandomUserAgentMiddleware(object):</w:t>
            </w:r>
          </w:p>
          <w:p w14:paraId="57AA1BBB" w14:textId="77777777" w:rsidR="00875B5A" w:rsidRDefault="00875B5A" w:rsidP="00875B5A">
            <w:pPr>
              <w:rPr>
                <w:rFonts w:hint="eastAsia"/>
              </w:rPr>
            </w:pPr>
            <w:r>
              <w:rPr>
                <w:rFonts w:hint="eastAsia"/>
              </w:rPr>
              <w:t xml:space="preserve">    # </w:t>
            </w:r>
            <w:r>
              <w:rPr>
                <w:rFonts w:hint="eastAsia"/>
              </w:rPr>
              <w:t>随机更换</w:t>
            </w:r>
            <w:r>
              <w:rPr>
                <w:rFonts w:hint="eastAsia"/>
              </w:rPr>
              <w:t xml:space="preserve"> User-Agent</w:t>
            </w:r>
          </w:p>
          <w:p w14:paraId="33F6A8DB" w14:textId="77777777" w:rsidR="00875B5A" w:rsidRDefault="00875B5A" w:rsidP="00875B5A">
            <w:r>
              <w:t xml:space="preserve">    def __init__(self,crawler):</w:t>
            </w:r>
          </w:p>
          <w:p w14:paraId="18B89DD2" w14:textId="77777777" w:rsidR="00875B5A" w:rsidRDefault="00875B5A" w:rsidP="00875B5A">
            <w:r>
              <w:t xml:space="preserve">        super(RandomUserAgentMiddleware,self).__init__()</w:t>
            </w:r>
          </w:p>
          <w:p w14:paraId="7D8B46F8" w14:textId="77777777" w:rsidR="00875B5A" w:rsidRDefault="00875B5A" w:rsidP="00875B5A">
            <w:r>
              <w:t xml:space="preserve">        self.ua = UserAgent()</w:t>
            </w:r>
          </w:p>
          <w:p w14:paraId="632E9572" w14:textId="77777777" w:rsidR="00875B5A" w:rsidRDefault="00875B5A" w:rsidP="00875B5A">
            <w:pPr>
              <w:rPr>
                <w:rFonts w:hint="eastAsia"/>
              </w:rPr>
            </w:pPr>
            <w:r>
              <w:rPr>
                <w:rFonts w:hint="eastAsia"/>
              </w:rPr>
              <w:t xml:space="preserve">        # RANDOM_UA_TYPE </w:t>
            </w:r>
            <w:r>
              <w:rPr>
                <w:rFonts w:hint="eastAsia"/>
              </w:rPr>
              <w:t>使用</w:t>
            </w:r>
            <w:r>
              <w:rPr>
                <w:rFonts w:hint="eastAsia"/>
              </w:rPr>
              <w:t xml:space="preserve"> settings.py </w:t>
            </w:r>
            <w:r>
              <w:rPr>
                <w:rFonts w:hint="eastAsia"/>
              </w:rPr>
              <w:t>中配置的</w:t>
            </w:r>
            <w:r>
              <w:rPr>
                <w:rFonts w:hint="eastAsia"/>
              </w:rPr>
              <w:t xml:space="preserve"> RANDOM_UA_TYPE </w:t>
            </w:r>
            <w:r>
              <w:rPr>
                <w:rFonts w:hint="eastAsia"/>
              </w:rPr>
              <w:t>变量的值</w:t>
            </w:r>
          </w:p>
          <w:p w14:paraId="0D283246" w14:textId="77777777" w:rsidR="00875B5A" w:rsidRDefault="00875B5A" w:rsidP="00875B5A">
            <w:pPr>
              <w:rPr>
                <w:rFonts w:hint="eastAsia"/>
              </w:rPr>
            </w:pPr>
            <w:r>
              <w:rPr>
                <w:rFonts w:hint="eastAsia"/>
              </w:rPr>
              <w:t xml:space="preserve">        # "random" </w:t>
            </w:r>
            <w:r>
              <w:rPr>
                <w:rFonts w:hint="eastAsia"/>
              </w:rPr>
              <w:t>是设置的默认值</w:t>
            </w:r>
          </w:p>
          <w:p w14:paraId="5A1D6492" w14:textId="77777777" w:rsidR="00875B5A" w:rsidRDefault="00875B5A" w:rsidP="00875B5A">
            <w:r>
              <w:t xml:space="preserve">        self.ua_type = crawler.settings.get("RANDOM_UA_TYPE","random")</w:t>
            </w:r>
          </w:p>
          <w:p w14:paraId="34A81745" w14:textId="77777777" w:rsidR="00875B5A" w:rsidRDefault="00875B5A" w:rsidP="00875B5A"/>
          <w:p w14:paraId="2F9190ED" w14:textId="77777777" w:rsidR="00875B5A" w:rsidRDefault="00875B5A" w:rsidP="00875B5A"/>
          <w:p w14:paraId="7E71AC49" w14:textId="77777777" w:rsidR="00875B5A" w:rsidRDefault="00875B5A" w:rsidP="00875B5A">
            <w:r>
              <w:t xml:space="preserve">    @classmethod</w:t>
            </w:r>
          </w:p>
          <w:p w14:paraId="69EB64B4" w14:textId="77777777" w:rsidR="00875B5A" w:rsidRDefault="00875B5A" w:rsidP="00875B5A">
            <w:r>
              <w:t xml:space="preserve">    def from_crawler(cls, crawler):</w:t>
            </w:r>
          </w:p>
          <w:p w14:paraId="068334B8" w14:textId="77777777" w:rsidR="00875B5A" w:rsidRDefault="00875B5A" w:rsidP="00875B5A">
            <w:r>
              <w:t xml:space="preserve">        return cls(crawler)</w:t>
            </w:r>
          </w:p>
          <w:p w14:paraId="728A3CD3" w14:textId="77777777" w:rsidR="00875B5A" w:rsidRDefault="00875B5A" w:rsidP="00875B5A"/>
          <w:p w14:paraId="3C4C5D85" w14:textId="77777777" w:rsidR="00875B5A" w:rsidRDefault="00875B5A" w:rsidP="00875B5A"/>
          <w:p w14:paraId="58AC7C53" w14:textId="77777777" w:rsidR="00875B5A" w:rsidRDefault="00875B5A" w:rsidP="00875B5A">
            <w:r>
              <w:t xml:space="preserve">    def process_request(self, request, spider):</w:t>
            </w:r>
          </w:p>
          <w:p w14:paraId="6C2A6127" w14:textId="77777777" w:rsidR="00875B5A" w:rsidRDefault="00875B5A" w:rsidP="00875B5A">
            <w:r>
              <w:t xml:space="preserve">        def get_ua():</w:t>
            </w:r>
          </w:p>
          <w:p w14:paraId="30DE0FAD" w14:textId="77777777" w:rsidR="00875B5A" w:rsidRDefault="00875B5A" w:rsidP="00875B5A">
            <w:r>
              <w:t xml:space="preserve">            return getattr(self.ua,self.ua_type)</w:t>
            </w:r>
          </w:p>
          <w:p w14:paraId="39C9BCA9" w14:textId="520C3916" w:rsidR="00875B5A" w:rsidRDefault="00875B5A" w:rsidP="00875B5A">
            <w:pPr>
              <w:rPr>
                <w:rFonts w:hint="eastAsia"/>
              </w:rPr>
            </w:pPr>
            <w:r>
              <w:t xml:space="preserve">        request.headers.setdefault('User-Agent',get_ua())</w:t>
            </w:r>
          </w:p>
        </w:tc>
      </w:tr>
    </w:tbl>
    <w:p w14:paraId="5F4FF86C" w14:textId="77777777" w:rsidR="007219FF" w:rsidRDefault="007219FF" w:rsidP="005D35BC">
      <w:pPr>
        <w:rPr>
          <w:rFonts w:hint="eastAsia"/>
        </w:rPr>
      </w:pPr>
    </w:p>
    <w:p w14:paraId="4A0CC838" w14:textId="77B499FA" w:rsidR="005D35BC" w:rsidRDefault="00D44033" w:rsidP="005D35BC">
      <w:r w:rsidRPr="00D44033">
        <w:rPr>
          <w:rFonts w:hint="eastAsia"/>
        </w:rPr>
        <w:t>只是，这种做法相对上面的方式四的做法来说，依赖了</w:t>
      </w:r>
      <w:r w:rsidRPr="00D44033">
        <w:rPr>
          <w:rFonts w:hint="eastAsia"/>
        </w:rPr>
        <w:t xml:space="preserve"> settings.py </w:t>
      </w:r>
      <w:r w:rsidRPr="00D44033">
        <w:rPr>
          <w:rFonts w:hint="eastAsia"/>
        </w:rPr>
        <w:t>配置文件，所以我在这里就不使用这种方式了。</w:t>
      </w:r>
    </w:p>
    <w:p w14:paraId="66840D98" w14:textId="730A7122" w:rsidR="00D44033" w:rsidRDefault="00D44033" w:rsidP="005D35BC"/>
    <w:p w14:paraId="72A31B49" w14:textId="119A6431" w:rsidR="00D44033" w:rsidRDefault="00A75933" w:rsidP="005D35BC">
      <w:pPr>
        <w:rPr>
          <w:rFonts w:ascii="Helvetica" w:hAnsi="Helvetica" w:cs="Helvetica"/>
          <w:color w:val="000000"/>
          <w:shd w:val="clear" w:color="auto" w:fill="FFFFFF"/>
        </w:rPr>
      </w:pPr>
      <w:r>
        <w:rPr>
          <w:rFonts w:ascii="Helvetica" w:hAnsi="Helvetica" w:cs="Helvetica"/>
          <w:b/>
          <w:bCs/>
          <w:color w:val="FF0000"/>
          <w:shd w:val="clear" w:color="auto" w:fill="FFFFFF"/>
        </w:rPr>
        <w:t>中间件的一点说明</w:t>
      </w:r>
      <w:r>
        <w:rPr>
          <w:rFonts w:ascii="Helvetica" w:hAnsi="Helvetica" w:cs="Helvetica"/>
          <w:color w:val="000000"/>
          <w:shd w:val="clear" w:color="auto" w:fill="FFFFFF"/>
        </w:rPr>
        <w:t>：</w:t>
      </w:r>
    </w:p>
    <w:p w14:paraId="3F1B27B3" w14:textId="77777777" w:rsidR="009E57FE" w:rsidRDefault="009E57FE" w:rsidP="009E57FE">
      <w:pPr>
        <w:rPr>
          <w:rFonts w:hint="eastAsia"/>
        </w:rPr>
      </w:pPr>
      <w:r>
        <w:rPr>
          <w:rFonts w:hint="eastAsia"/>
        </w:rPr>
        <w:t>中间件的处理是双向的，重载了</w:t>
      </w:r>
      <w:r>
        <w:rPr>
          <w:rFonts w:hint="eastAsia"/>
        </w:rPr>
        <w:t xml:space="preserve"> process_request </w:t>
      </w:r>
      <w:r>
        <w:rPr>
          <w:rFonts w:hint="eastAsia"/>
        </w:rPr>
        <w:t>就会处理</w:t>
      </w:r>
      <w:r>
        <w:rPr>
          <w:rFonts w:hint="eastAsia"/>
        </w:rPr>
        <w:t xml:space="preserve"> request</w:t>
      </w:r>
      <w:r>
        <w:rPr>
          <w:rFonts w:hint="eastAsia"/>
        </w:rPr>
        <w:t>，重载了</w:t>
      </w:r>
      <w:r>
        <w:rPr>
          <w:rFonts w:hint="eastAsia"/>
        </w:rPr>
        <w:t xml:space="preserve"> process_response </w:t>
      </w:r>
      <w:r>
        <w:rPr>
          <w:rFonts w:hint="eastAsia"/>
        </w:rPr>
        <w:t>就会处理</w:t>
      </w:r>
      <w:r>
        <w:rPr>
          <w:rFonts w:hint="eastAsia"/>
        </w:rPr>
        <w:t xml:space="preserve"> response</w:t>
      </w:r>
      <w:r>
        <w:rPr>
          <w:rFonts w:hint="eastAsia"/>
        </w:rPr>
        <w:t>。</w:t>
      </w:r>
    </w:p>
    <w:p w14:paraId="765F2A29" w14:textId="77777777" w:rsidR="009E57FE" w:rsidRDefault="009E57FE" w:rsidP="009E57FE">
      <w:r>
        <w:rPr>
          <w:rFonts w:hint="eastAsia"/>
        </w:rPr>
        <w:t>中间件文档</w:t>
      </w:r>
      <w:r>
        <w:rPr>
          <w:rFonts w:hint="eastAsia"/>
        </w:rPr>
        <w:t>:</w:t>
      </w:r>
    </w:p>
    <w:p w14:paraId="6B0271A2" w14:textId="3C1A9E9F" w:rsidR="00A75933" w:rsidRDefault="009E57FE" w:rsidP="009E57FE">
      <w:hyperlink r:id="rId22" w:history="1">
        <w:r w:rsidRPr="006A16B8">
          <w:rPr>
            <w:rStyle w:val="af4"/>
            <w:rFonts w:hint="eastAsia"/>
          </w:rPr>
          <w:t>https://doc.scrapy.org/en/latest/topics/downloader-middleware.html</w:t>
        </w:r>
      </w:hyperlink>
    </w:p>
    <w:p w14:paraId="3122CFDA" w14:textId="77777777" w:rsidR="009E57FE" w:rsidRPr="009E57FE" w:rsidRDefault="009E57FE" w:rsidP="009E57FE">
      <w:pPr>
        <w:rPr>
          <w:rFonts w:hint="eastAsia"/>
        </w:rPr>
      </w:pPr>
    </w:p>
    <w:p w14:paraId="581130AF" w14:textId="77777777" w:rsidR="00875B5A" w:rsidRPr="00F839D9" w:rsidRDefault="00875B5A" w:rsidP="005D35BC">
      <w:pPr>
        <w:rPr>
          <w:rFonts w:hint="eastAsia"/>
        </w:rPr>
      </w:pPr>
    </w:p>
    <w:p w14:paraId="53379ABB" w14:textId="31CC730C" w:rsidR="00D44D5E" w:rsidRDefault="00D44D5E">
      <w:pPr>
        <w:pStyle w:val="2"/>
      </w:pPr>
      <w:r w:rsidRPr="00D44D5E">
        <w:rPr>
          <w:rFonts w:hint="eastAsia"/>
        </w:rPr>
        <w:t xml:space="preserve">IP </w:t>
      </w:r>
      <w:r w:rsidRPr="00D44D5E">
        <w:rPr>
          <w:rFonts w:hint="eastAsia"/>
        </w:rPr>
        <w:t>切换与代理</w:t>
      </w:r>
    </w:p>
    <w:p w14:paraId="6B9A9618" w14:textId="6E3889A7" w:rsidR="00804180" w:rsidRDefault="00804180" w:rsidP="00804180">
      <w:r>
        <w:rPr>
          <w:rFonts w:hint="eastAsia"/>
        </w:rPr>
        <w:t>在开发</w:t>
      </w:r>
      <w:r>
        <w:rPr>
          <w:rFonts w:hint="eastAsia"/>
        </w:rPr>
        <w:t xml:space="preserve"> IP</w:t>
      </w:r>
      <w:r>
        <w:rPr>
          <w:rFonts w:hint="eastAsia"/>
        </w:rPr>
        <w:t>代理中间件之前，我们要先从第三方网站采集代理</w:t>
      </w:r>
      <w:r>
        <w:rPr>
          <w:rFonts w:hint="eastAsia"/>
        </w:rPr>
        <w:t>IP</w:t>
      </w:r>
      <w:r>
        <w:rPr>
          <w:rFonts w:hint="eastAsia"/>
        </w:rPr>
        <w:t>，并保存到我们的数据库，然后中间件再通过代码的调用获取到随机的代理</w:t>
      </w:r>
      <w:r>
        <w:rPr>
          <w:rFonts w:hint="eastAsia"/>
        </w:rPr>
        <w:t>IP</w:t>
      </w:r>
      <w:r>
        <w:rPr>
          <w:rFonts w:hint="eastAsia"/>
        </w:rPr>
        <w:t>。</w:t>
      </w:r>
    </w:p>
    <w:p w14:paraId="0A05C701" w14:textId="77777777" w:rsidR="00804180" w:rsidRDefault="00804180" w:rsidP="00804180">
      <w:pPr>
        <w:rPr>
          <w:rFonts w:hint="eastAsia"/>
        </w:rPr>
      </w:pPr>
    </w:p>
    <w:p w14:paraId="0B66590C" w14:textId="46CFAE5C" w:rsidR="002A08FE" w:rsidRDefault="00804180" w:rsidP="00804180">
      <w:r>
        <w:rPr>
          <w:rFonts w:hint="eastAsia"/>
        </w:rPr>
        <w:t>这里，我们将从</w:t>
      </w:r>
      <w:r>
        <w:rPr>
          <w:rFonts w:hint="eastAsia"/>
        </w:rPr>
        <w:t xml:space="preserve"> </w:t>
      </w:r>
      <w:hyperlink r:id="rId23" w:history="1">
        <w:r w:rsidRPr="006A16B8">
          <w:rPr>
            <w:rStyle w:val="af4"/>
            <w:rFonts w:hint="eastAsia"/>
          </w:rPr>
          <w:t>http://www.xicidaili.com/</w:t>
        </w:r>
      </w:hyperlink>
      <w:r>
        <w:t xml:space="preserve"> </w:t>
      </w:r>
      <w:r>
        <w:rPr>
          <w:rFonts w:hint="eastAsia"/>
        </w:rPr>
        <w:t>这个网站去采集代理</w:t>
      </w:r>
      <w:r>
        <w:rPr>
          <w:rFonts w:hint="eastAsia"/>
        </w:rPr>
        <w:t>IP</w:t>
      </w:r>
      <w:r>
        <w:rPr>
          <w:rFonts w:hint="eastAsia"/>
        </w:rPr>
        <w:t>，首先设计数据库，如下图所示：</w:t>
      </w:r>
    </w:p>
    <w:p w14:paraId="2860D73D" w14:textId="78D0C578" w:rsidR="00804180" w:rsidRDefault="00C2349C" w:rsidP="00804180">
      <w:r>
        <w:rPr>
          <w:noProof/>
        </w:rPr>
        <w:drawing>
          <wp:inline distT="0" distB="0" distL="0" distR="0" wp14:anchorId="0D738168" wp14:editId="138BE4AF">
            <wp:extent cx="5274310" cy="17627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762760"/>
                    </a:xfrm>
                    <a:prstGeom prst="rect">
                      <a:avLst/>
                    </a:prstGeom>
                    <a:noFill/>
                    <a:ln>
                      <a:noFill/>
                    </a:ln>
                  </pic:spPr>
                </pic:pic>
              </a:graphicData>
            </a:graphic>
          </wp:inline>
        </w:drawing>
      </w:r>
    </w:p>
    <w:p w14:paraId="7C3479C3" w14:textId="0DF475CE" w:rsidR="00C2349C" w:rsidRDefault="009A64F9" w:rsidP="00804180">
      <w:r w:rsidRPr="009A64F9">
        <w:rPr>
          <w:rFonts w:hint="eastAsia"/>
        </w:rPr>
        <w:t>对应的</w:t>
      </w:r>
      <w:r w:rsidRPr="009A64F9">
        <w:rPr>
          <w:rFonts w:hint="eastAsia"/>
        </w:rPr>
        <w:t>SQL</w:t>
      </w:r>
      <w:r w:rsidRPr="009A64F9">
        <w:rPr>
          <w:rFonts w:hint="eastAsia"/>
        </w:rPr>
        <w:t>语句代码：</w:t>
      </w:r>
    </w:p>
    <w:tbl>
      <w:tblPr>
        <w:tblStyle w:val="a5"/>
        <w:tblW w:w="0" w:type="auto"/>
        <w:tblLook w:val="04A0" w:firstRow="1" w:lastRow="0" w:firstColumn="1" w:lastColumn="0" w:noHBand="0" w:noVBand="1"/>
      </w:tblPr>
      <w:tblGrid>
        <w:gridCol w:w="8296"/>
      </w:tblGrid>
      <w:tr w:rsidR="00D57EE3" w14:paraId="406106BB" w14:textId="77777777" w:rsidTr="00D57EE3">
        <w:tc>
          <w:tcPr>
            <w:tcW w:w="8296" w:type="dxa"/>
          </w:tcPr>
          <w:p w14:paraId="62D34CE1" w14:textId="77777777" w:rsidR="00D57EE3" w:rsidRDefault="00D57EE3" w:rsidP="00D57EE3">
            <w:r>
              <w:t>DROP TABLE IF EXISTS `proxy_ip`;</w:t>
            </w:r>
          </w:p>
          <w:p w14:paraId="5F392CFA" w14:textId="77777777" w:rsidR="00D57EE3" w:rsidRDefault="00D57EE3" w:rsidP="00D57EE3">
            <w:r>
              <w:t>CREATE TABLE `proxy_ip` (</w:t>
            </w:r>
          </w:p>
          <w:p w14:paraId="2F7F5979" w14:textId="77777777" w:rsidR="00D57EE3" w:rsidRDefault="00D57EE3" w:rsidP="00D57EE3">
            <w:r>
              <w:t xml:space="preserve">  `ip` varchar(20) NOT NULL,</w:t>
            </w:r>
          </w:p>
          <w:p w14:paraId="43984AF4" w14:textId="77777777" w:rsidR="00D57EE3" w:rsidRDefault="00D57EE3" w:rsidP="00D57EE3">
            <w:r>
              <w:t xml:space="preserve">  `port` varchar(8) NOT NULL,</w:t>
            </w:r>
          </w:p>
          <w:p w14:paraId="44803DDE" w14:textId="77777777" w:rsidR="00D57EE3" w:rsidRDefault="00D57EE3" w:rsidP="00D57EE3">
            <w:r>
              <w:t xml:space="preserve">  `speed` float DEFAULT NULL,</w:t>
            </w:r>
          </w:p>
          <w:p w14:paraId="06D25594" w14:textId="77777777" w:rsidR="00D57EE3" w:rsidRDefault="00D57EE3" w:rsidP="00D57EE3">
            <w:r>
              <w:t xml:space="preserve">  `proxy_type` varchar(5) DEFAULT NULL,</w:t>
            </w:r>
          </w:p>
          <w:p w14:paraId="4E29BFC5" w14:textId="77777777" w:rsidR="00D57EE3" w:rsidRDefault="00D57EE3" w:rsidP="00D57EE3">
            <w:r>
              <w:t xml:space="preserve">  PRIMARY KEY (`ip`)</w:t>
            </w:r>
          </w:p>
          <w:p w14:paraId="48F37F22" w14:textId="32AEBA77" w:rsidR="00D57EE3" w:rsidRDefault="00D57EE3" w:rsidP="00D57EE3">
            <w:pPr>
              <w:rPr>
                <w:rFonts w:hint="eastAsia"/>
              </w:rPr>
            </w:pPr>
            <w:r>
              <w:t>) ENGINE=MyISAM DEFAULT CHARSET=utf8;</w:t>
            </w:r>
          </w:p>
        </w:tc>
      </w:tr>
    </w:tbl>
    <w:p w14:paraId="76581E66" w14:textId="452A405F" w:rsidR="009A64F9" w:rsidRDefault="00ED1B6E" w:rsidP="00804180">
      <w:r w:rsidRPr="00ED1B6E">
        <w:rPr>
          <w:rFonts w:hint="eastAsia"/>
        </w:rPr>
        <w:t>数据库设计完成之后，我们就编写代码来采集代理</w:t>
      </w:r>
      <w:r w:rsidRPr="00ED1B6E">
        <w:rPr>
          <w:rFonts w:hint="eastAsia"/>
        </w:rPr>
        <w:t>IP</w:t>
      </w:r>
      <w:r w:rsidRPr="00ED1B6E">
        <w:rPr>
          <w:rFonts w:hint="eastAsia"/>
        </w:rPr>
        <w:t>的数据，我们在</w:t>
      </w:r>
      <w:r w:rsidRPr="00ED1B6E">
        <w:rPr>
          <w:rFonts w:hint="eastAsia"/>
        </w:rPr>
        <w:t xml:space="preserve"> ArticleSpider </w:t>
      </w:r>
      <w:r w:rsidRPr="00ED1B6E">
        <w:rPr>
          <w:rFonts w:hint="eastAsia"/>
        </w:rPr>
        <w:lastRenderedPageBreak/>
        <w:t>创建目录</w:t>
      </w:r>
      <w:r w:rsidRPr="00ED1B6E">
        <w:rPr>
          <w:rFonts w:hint="eastAsia"/>
        </w:rPr>
        <w:t xml:space="preserve"> tools </w:t>
      </w:r>
      <w:r w:rsidRPr="00ED1B6E">
        <w:rPr>
          <w:rFonts w:hint="eastAsia"/>
        </w:rPr>
        <w:t>在该目录下创建</w:t>
      </w:r>
      <w:r w:rsidRPr="00ED1B6E">
        <w:rPr>
          <w:rFonts w:hint="eastAsia"/>
        </w:rPr>
        <w:t xml:space="preserve"> crawl_xici_ip.py</w:t>
      </w:r>
      <w:r w:rsidRPr="00ED1B6E">
        <w:rPr>
          <w:rFonts w:hint="eastAsia"/>
        </w:rPr>
        <w:t>，代码如下：</w:t>
      </w:r>
    </w:p>
    <w:tbl>
      <w:tblPr>
        <w:tblStyle w:val="a5"/>
        <w:tblW w:w="0" w:type="auto"/>
        <w:tblLook w:val="04A0" w:firstRow="1" w:lastRow="0" w:firstColumn="1" w:lastColumn="0" w:noHBand="0" w:noVBand="1"/>
      </w:tblPr>
      <w:tblGrid>
        <w:gridCol w:w="8296"/>
      </w:tblGrid>
      <w:tr w:rsidR="00ED1B6E" w14:paraId="70D13AB4" w14:textId="77777777" w:rsidTr="00ED1B6E">
        <w:tc>
          <w:tcPr>
            <w:tcW w:w="8296" w:type="dxa"/>
          </w:tcPr>
          <w:p w14:paraId="765D3B80" w14:textId="77777777" w:rsidR="00ED1B6E" w:rsidRDefault="00ED1B6E" w:rsidP="00ED1B6E">
            <w:r>
              <w:t>#!/usr/bin/env python</w:t>
            </w:r>
          </w:p>
          <w:p w14:paraId="71C096A8" w14:textId="77777777" w:rsidR="00ED1B6E" w:rsidRDefault="00ED1B6E" w:rsidP="00ED1B6E">
            <w:r>
              <w:t># _*_ coding:utf-8 _*_</w:t>
            </w:r>
          </w:p>
          <w:p w14:paraId="0460A04C" w14:textId="77777777" w:rsidR="00ED1B6E" w:rsidRDefault="00ED1B6E" w:rsidP="00ED1B6E"/>
          <w:p w14:paraId="09F2416E" w14:textId="77777777" w:rsidR="00ED1B6E" w:rsidRDefault="00ED1B6E" w:rsidP="00ED1B6E"/>
          <w:p w14:paraId="2DC4C6D2" w14:textId="77777777" w:rsidR="00ED1B6E" w:rsidRDefault="00ED1B6E" w:rsidP="00ED1B6E">
            <w:pPr>
              <w:rPr>
                <w:rFonts w:hint="eastAsia"/>
              </w:rPr>
            </w:pPr>
            <w:r>
              <w:rPr>
                <w:rFonts w:hint="eastAsia"/>
              </w:rPr>
              <w:t xml:space="preserve"># </w:t>
            </w:r>
            <w:r>
              <w:rPr>
                <w:rFonts w:hint="eastAsia"/>
              </w:rPr>
              <w:t>在这里我们将爬取</w:t>
            </w:r>
            <w:r>
              <w:rPr>
                <w:rFonts w:hint="eastAsia"/>
              </w:rPr>
              <w:t xml:space="preserve"> http://www.xicidaili.com/nn/ </w:t>
            </w:r>
            <w:r>
              <w:rPr>
                <w:rFonts w:hint="eastAsia"/>
              </w:rPr>
              <w:t>里面的</w:t>
            </w:r>
            <w:r>
              <w:rPr>
                <w:rFonts w:hint="eastAsia"/>
              </w:rPr>
              <w:t xml:space="preserve"> </w:t>
            </w:r>
            <w:r>
              <w:rPr>
                <w:rFonts w:hint="eastAsia"/>
              </w:rPr>
              <w:t>高匿代理</w:t>
            </w:r>
            <w:r>
              <w:rPr>
                <w:rFonts w:hint="eastAsia"/>
              </w:rPr>
              <w:t xml:space="preserve">IP </w:t>
            </w:r>
            <w:r>
              <w:rPr>
                <w:rFonts w:hint="eastAsia"/>
              </w:rPr>
              <w:t>并保存到数据库中</w:t>
            </w:r>
          </w:p>
          <w:p w14:paraId="710C200E" w14:textId="77777777" w:rsidR="00ED1B6E" w:rsidRDefault="00ED1B6E" w:rsidP="00ED1B6E">
            <w:pPr>
              <w:rPr>
                <w:rFonts w:hint="eastAsia"/>
              </w:rPr>
            </w:pPr>
            <w:r>
              <w:rPr>
                <w:rFonts w:hint="eastAsia"/>
              </w:rPr>
              <w:t xml:space="preserve"># </w:t>
            </w:r>
            <w:r>
              <w:rPr>
                <w:rFonts w:hint="eastAsia"/>
              </w:rPr>
              <w:t>这里直接采用</w:t>
            </w:r>
            <w:r>
              <w:rPr>
                <w:rFonts w:hint="eastAsia"/>
              </w:rPr>
              <w:t xml:space="preserve"> requests </w:t>
            </w:r>
            <w:r>
              <w:rPr>
                <w:rFonts w:hint="eastAsia"/>
              </w:rPr>
              <w:t>模块来编写代码</w:t>
            </w:r>
          </w:p>
          <w:p w14:paraId="7936BB02" w14:textId="77777777" w:rsidR="00ED1B6E" w:rsidRDefault="00ED1B6E" w:rsidP="00ED1B6E"/>
          <w:p w14:paraId="43B13ABB" w14:textId="77777777" w:rsidR="00ED1B6E" w:rsidRDefault="00ED1B6E" w:rsidP="00ED1B6E"/>
          <w:p w14:paraId="0126ED48" w14:textId="77777777" w:rsidR="00ED1B6E" w:rsidRDefault="00ED1B6E" w:rsidP="00ED1B6E">
            <w:r>
              <w:t>import requests</w:t>
            </w:r>
          </w:p>
          <w:p w14:paraId="4D69925C" w14:textId="77777777" w:rsidR="00ED1B6E" w:rsidRDefault="00ED1B6E" w:rsidP="00ED1B6E">
            <w:r>
              <w:t>from scrapy.selector import Selector</w:t>
            </w:r>
          </w:p>
          <w:p w14:paraId="6620BDE5" w14:textId="77777777" w:rsidR="00ED1B6E" w:rsidRDefault="00ED1B6E" w:rsidP="00ED1B6E">
            <w:r>
              <w:t>import MySQLdb</w:t>
            </w:r>
          </w:p>
          <w:p w14:paraId="1121E3C5" w14:textId="77777777" w:rsidR="00ED1B6E" w:rsidRDefault="00ED1B6E" w:rsidP="00ED1B6E"/>
          <w:p w14:paraId="5C2BAD6B" w14:textId="77777777" w:rsidR="00ED1B6E" w:rsidRDefault="00ED1B6E" w:rsidP="00ED1B6E"/>
          <w:p w14:paraId="12A8CC33" w14:textId="77777777" w:rsidR="00ED1B6E" w:rsidRDefault="00ED1B6E" w:rsidP="00ED1B6E">
            <w:r>
              <w:t>conn = MySQLdb.connect(host="127.0.0.1", user="root", passwd="root", db="article_spider", charset="utf8")</w:t>
            </w:r>
          </w:p>
          <w:p w14:paraId="70AE6A56" w14:textId="77777777" w:rsidR="00ED1B6E" w:rsidRDefault="00ED1B6E" w:rsidP="00ED1B6E">
            <w:r>
              <w:t>cursor = conn.cursor()</w:t>
            </w:r>
          </w:p>
          <w:p w14:paraId="6E324CB7" w14:textId="77777777" w:rsidR="00ED1B6E" w:rsidRDefault="00ED1B6E" w:rsidP="00ED1B6E"/>
          <w:p w14:paraId="1AB602D7" w14:textId="77777777" w:rsidR="00ED1B6E" w:rsidRDefault="00ED1B6E" w:rsidP="00ED1B6E"/>
          <w:p w14:paraId="5397BD68" w14:textId="77777777" w:rsidR="00ED1B6E" w:rsidRDefault="00ED1B6E" w:rsidP="00ED1B6E">
            <w:r>
              <w:t>def crawl_ips():</w:t>
            </w:r>
          </w:p>
          <w:p w14:paraId="7F4A2DAC" w14:textId="77777777" w:rsidR="00ED1B6E" w:rsidRDefault="00ED1B6E" w:rsidP="00ED1B6E">
            <w:pPr>
              <w:rPr>
                <w:rFonts w:hint="eastAsia"/>
              </w:rPr>
            </w:pPr>
            <w:r>
              <w:rPr>
                <w:rFonts w:hint="eastAsia"/>
              </w:rPr>
              <w:t xml:space="preserve">    #</w:t>
            </w:r>
            <w:r>
              <w:rPr>
                <w:rFonts w:hint="eastAsia"/>
              </w:rPr>
              <w:t>爬取西刺的免费高匿</w:t>
            </w:r>
            <w:r>
              <w:rPr>
                <w:rFonts w:hint="eastAsia"/>
              </w:rPr>
              <w:t>ip</w:t>
            </w:r>
            <w:r>
              <w:rPr>
                <w:rFonts w:hint="eastAsia"/>
              </w:rPr>
              <w:t>代理</w:t>
            </w:r>
          </w:p>
          <w:p w14:paraId="5BC71917" w14:textId="77777777" w:rsidR="00ED1B6E" w:rsidRDefault="00ED1B6E" w:rsidP="00ED1B6E">
            <w:r>
              <w:t xml:space="preserve">    headers = {"User-Agent":"Mozilla/5.0 (Windows NT 6.1; WOW64; rv:52.0) Gecko/20100101 Firefox/52.0"}</w:t>
            </w:r>
          </w:p>
          <w:p w14:paraId="001A8012" w14:textId="77777777" w:rsidR="00ED1B6E" w:rsidRDefault="00ED1B6E" w:rsidP="00ED1B6E"/>
          <w:p w14:paraId="13AFD78F" w14:textId="77777777" w:rsidR="00ED1B6E" w:rsidRDefault="00ED1B6E" w:rsidP="00ED1B6E"/>
          <w:p w14:paraId="5BED3216" w14:textId="77777777" w:rsidR="00ED1B6E" w:rsidRDefault="00ED1B6E" w:rsidP="00ED1B6E">
            <w:r>
              <w:t xml:space="preserve">    for i in range(100):</w:t>
            </w:r>
          </w:p>
          <w:p w14:paraId="35A7537C" w14:textId="77777777" w:rsidR="00ED1B6E" w:rsidRDefault="00ED1B6E" w:rsidP="00ED1B6E">
            <w:r>
              <w:t xml:space="preserve">        re = requests.get("http://www.xicidaili.com/nn/{0}".format(i), headers = headers)</w:t>
            </w:r>
          </w:p>
          <w:p w14:paraId="6F3A91C3" w14:textId="77777777" w:rsidR="00ED1B6E" w:rsidRDefault="00ED1B6E" w:rsidP="00ED1B6E">
            <w:r>
              <w:t xml:space="preserve">        selector = Selector(text = re.text)</w:t>
            </w:r>
          </w:p>
          <w:p w14:paraId="34F6DE40" w14:textId="77777777" w:rsidR="00ED1B6E" w:rsidRDefault="00ED1B6E" w:rsidP="00ED1B6E">
            <w:r>
              <w:t xml:space="preserve">        all_trs = selector.css("#ip_list tr")</w:t>
            </w:r>
          </w:p>
          <w:p w14:paraId="7DB91330" w14:textId="77777777" w:rsidR="00ED1B6E" w:rsidRDefault="00ED1B6E" w:rsidP="00ED1B6E"/>
          <w:p w14:paraId="402225C1" w14:textId="77777777" w:rsidR="00ED1B6E" w:rsidRDefault="00ED1B6E" w:rsidP="00ED1B6E"/>
          <w:p w14:paraId="790F26C4" w14:textId="77777777" w:rsidR="00ED1B6E" w:rsidRDefault="00ED1B6E" w:rsidP="00ED1B6E">
            <w:r>
              <w:t xml:space="preserve">        ip_list = []</w:t>
            </w:r>
          </w:p>
          <w:p w14:paraId="554F1C3F" w14:textId="77777777" w:rsidR="00ED1B6E" w:rsidRDefault="00ED1B6E" w:rsidP="00ED1B6E"/>
          <w:p w14:paraId="56FB7E38" w14:textId="77777777" w:rsidR="00ED1B6E" w:rsidRDefault="00ED1B6E" w:rsidP="00ED1B6E"/>
          <w:p w14:paraId="09260250" w14:textId="77777777" w:rsidR="00ED1B6E" w:rsidRDefault="00ED1B6E" w:rsidP="00ED1B6E">
            <w:r>
              <w:t xml:space="preserve">        for tr in all_trs[1:]:</w:t>
            </w:r>
          </w:p>
          <w:p w14:paraId="123373FB" w14:textId="77777777" w:rsidR="00ED1B6E" w:rsidRDefault="00ED1B6E" w:rsidP="00ED1B6E">
            <w:r>
              <w:t xml:space="preserve">            speed_str = tr.css(".bar::attr(title)").extract()[0]</w:t>
            </w:r>
          </w:p>
          <w:p w14:paraId="5AF53182" w14:textId="77777777" w:rsidR="00ED1B6E" w:rsidRDefault="00ED1B6E" w:rsidP="00ED1B6E">
            <w:r>
              <w:t xml:space="preserve">            if speed_str:</w:t>
            </w:r>
          </w:p>
          <w:p w14:paraId="0B793374" w14:textId="77777777" w:rsidR="00ED1B6E" w:rsidRDefault="00ED1B6E" w:rsidP="00ED1B6E">
            <w:pPr>
              <w:rPr>
                <w:rFonts w:hint="eastAsia"/>
              </w:rPr>
            </w:pPr>
            <w:r>
              <w:rPr>
                <w:rFonts w:hint="eastAsia"/>
              </w:rPr>
              <w:t xml:space="preserve">                speed = float(speed_str.split("</w:t>
            </w:r>
            <w:r>
              <w:rPr>
                <w:rFonts w:hint="eastAsia"/>
              </w:rPr>
              <w:t>秒</w:t>
            </w:r>
            <w:r>
              <w:rPr>
                <w:rFonts w:hint="eastAsia"/>
              </w:rPr>
              <w:t xml:space="preserve">")[0]) # </w:t>
            </w:r>
            <w:r>
              <w:rPr>
                <w:rFonts w:hint="eastAsia"/>
              </w:rPr>
              <w:t>速度</w:t>
            </w:r>
          </w:p>
          <w:p w14:paraId="43B799D8" w14:textId="77777777" w:rsidR="00ED1B6E" w:rsidRDefault="00ED1B6E" w:rsidP="00ED1B6E">
            <w:r>
              <w:t xml:space="preserve">            all_texts = tr.css("td::text").extract()</w:t>
            </w:r>
          </w:p>
          <w:p w14:paraId="7595CFDA" w14:textId="77777777" w:rsidR="00ED1B6E" w:rsidRDefault="00ED1B6E" w:rsidP="00ED1B6E"/>
          <w:p w14:paraId="0F53DCFA" w14:textId="77777777" w:rsidR="00ED1B6E" w:rsidRDefault="00ED1B6E" w:rsidP="00ED1B6E"/>
          <w:p w14:paraId="1F512330" w14:textId="77777777" w:rsidR="00ED1B6E" w:rsidRDefault="00ED1B6E" w:rsidP="00ED1B6E">
            <w:r>
              <w:lastRenderedPageBreak/>
              <w:t xml:space="preserve">            ip = all_texts[0] # ip</w:t>
            </w:r>
          </w:p>
          <w:p w14:paraId="06BF9D0A" w14:textId="77777777" w:rsidR="00ED1B6E" w:rsidRDefault="00ED1B6E" w:rsidP="00ED1B6E">
            <w:pPr>
              <w:rPr>
                <w:rFonts w:hint="eastAsia"/>
              </w:rPr>
            </w:pPr>
            <w:r>
              <w:rPr>
                <w:rFonts w:hint="eastAsia"/>
              </w:rPr>
              <w:t xml:space="preserve">            port = all_texts[1] # </w:t>
            </w:r>
            <w:r>
              <w:rPr>
                <w:rFonts w:hint="eastAsia"/>
              </w:rPr>
              <w:t>端口</w:t>
            </w:r>
          </w:p>
          <w:p w14:paraId="7FF84FBC" w14:textId="77777777" w:rsidR="00ED1B6E" w:rsidRDefault="00ED1B6E" w:rsidP="00ED1B6E">
            <w:pPr>
              <w:rPr>
                <w:rFonts w:hint="eastAsia"/>
              </w:rPr>
            </w:pPr>
            <w:r>
              <w:rPr>
                <w:rFonts w:hint="eastAsia"/>
              </w:rPr>
              <w:t xml:space="preserve">            proxy_type = all_texts[5] # </w:t>
            </w:r>
            <w:r>
              <w:rPr>
                <w:rFonts w:hint="eastAsia"/>
              </w:rPr>
              <w:t>类型</w:t>
            </w:r>
          </w:p>
          <w:p w14:paraId="7417EDF5" w14:textId="77777777" w:rsidR="00ED1B6E" w:rsidRDefault="00ED1B6E" w:rsidP="00ED1B6E"/>
          <w:p w14:paraId="5510CA36" w14:textId="77777777" w:rsidR="00ED1B6E" w:rsidRDefault="00ED1B6E" w:rsidP="00ED1B6E"/>
          <w:p w14:paraId="002A5D5A" w14:textId="77777777" w:rsidR="00ED1B6E" w:rsidRDefault="00ED1B6E" w:rsidP="00ED1B6E">
            <w:r>
              <w:t xml:space="preserve">            ip_list.append((ip, port, proxy_type, speed))</w:t>
            </w:r>
          </w:p>
          <w:p w14:paraId="744BF01A" w14:textId="77777777" w:rsidR="00ED1B6E" w:rsidRDefault="00ED1B6E" w:rsidP="00ED1B6E"/>
          <w:p w14:paraId="20470E4F" w14:textId="77777777" w:rsidR="00ED1B6E" w:rsidRDefault="00ED1B6E" w:rsidP="00ED1B6E"/>
          <w:p w14:paraId="60FCAE1C" w14:textId="77777777" w:rsidR="00ED1B6E" w:rsidRDefault="00ED1B6E" w:rsidP="00ED1B6E">
            <w:r>
              <w:t xml:space="preserve">        for ip_info in ip_list:</w:t>
            </w:r>
          </w:p>
          <w:p w14:paraId="58B057F7" w14:textId="77777777" w:rsidR="00ED1B6E" w:rsidRDefault="00ED1B6E" w:rsidP="00ED1B6E">
            <w:r>
              <w:t xml:space="preserve">            cursor.execute(</w:t>
            </w:r>
          </w:p>
          <w:p w14:paraId="002B78E0" w14:textId="77777777" w:rsidR="00ED1B6E" w:rsidRDefault="00ED1B6E" w:rsidP="00ED1B6E">
            <w:r>
              <w:t xml:space="preserve">                "insert proxy_ip(ip, port, speed, proxy_type) VALUES('{0}', '{1}', {2}, 'http')".format(</w:t>
            </w:r>
          </w:p>
          <w:p w14:paraId="1EC8CA32" w14:textId="77777777" w:rsidR="00ED1B6E" w:rsidRDefault="00ED1B6E" w:rsidP="00ED1B6E">
            <w:r>
              <w:t xml:space="preserve">                    ip_info[0], ip_info[1], ip_info[3]</w:t>
            </w:r>
          </w:p>
          <w:p w14:paraId="1801A913" w14:textId="77777777" w:rsidR="00ED1B6E" w:rsidRDefault="00ED1B6E" w:rsidP="00ED1B6E">
            <w:r>
              <w:t xml:space="preserve">                )</w:t>
            </w:r>
          </w:p>
          <w:p w14:paraId="12BFF5A7" w14:textId="77777777" w:rsidR="00ED1B6E" w:rsidRDefault="00ED1B6E" w:rsidP="00ED1B6E">
            <w:r>
              <w:t xml:space="preserve">            )</w:t>
            </w:r>
          </w:p>
          <w:p w14:paraId="693FC089" w14:textId="77777777" w:rsidR="00ED1B6E" w:rsidRDefault="00ED1B6E" w:rsidP="00ED1B6E">
            <w:r>
              <w:t xml:space="preserve">            conn.commit()</w:t>
            </w:r>
          </w:p>
          <w:p w14:paraId="4DCA42CD" w14:textId="77777777" w:rsidR="00ED1B6E" w:rsidRDefault="00ED1B6E" w:rsidP="00ED1B6E"/>
          <w:p w14:paraId="6371960D" w14:textId="77777777" w:rsidR="00ED1B6E" w:rsidRDefault="00ED1B6E" w:rsidP="00ED1B6E"/>
          <w:p w14:paraId="179659ED" w14:textId="77777777" w:rsidR="00ED1B6E" w:rsidRDefault="00ED1B6E" w:rsidP="00ED1B6E">
            <w:pPr>
              <w:rPr>
                <w:rFonts w:hint="eastAsia"/>
              </w:rPr>
            </w:pPr>
            <w:r>
              <w:rPr>
                <w:rFonts w:hint="eastAsia"/>
              </w:rPr>
              <w:t xml:space="preserve"># </w:t>
            </w:r>
            <w:r>
              <w:rPr>
                <w:rFonts w:hint="eastAsia"/>
              </w:rPr>
              <w:t>数据库操作类</w:t>
            </w:r>
          </w:p>
          <w:p w14:paraId="7E048D78" w14:textId="77777777" w:rsidR="00ED1B6E" w:rsidRDefault="00ED1B6E" w:rsidP="00ED1B6E">
            <w:r>
              <w:t>class GetIP(object):</w:t>
            </w:r>
          </w:p>
          <w:p w14:paraId="0FB43387" w14:textId="77777777" w:rsidR="00ED1B6E" w:rsidRDefault="00ED1B6E" w:rsidP="00ED1B6E"/>
          <w:p w14:paraId="0F296A22" w14:textId="77777777" w:rsidR="00ED1B6E" w:rsidRDefault="00ED1B6E" w:rsidP="00ED1B6E"/>
          <w:p w14:paraId="42D954A5" w14:textId="77777777" w:rsidR="00ED1B6E" w:rsidRDefault="00ED1B6E" w:rsidP="00ED1B6E">
            <w:r>
              <w:t xml:space="preserve">    def delete_ip(self, ip):</w:t>
            </w:r>
          </w:p>
          <w:p w14:paraId="269123EC" w14:textId="77777777" w:rsidR="00ED1B6E" w:rsidRDefault="00ED1B6E" w:rsidP="00ED1B6E">
            <w:pPr>
              <w:rPr>
                <w:rFonts w:hint="eastAsia"/>
              </w:rPr>
            </w:pPr>
            <w:r>
              <w:rPr>
                <w:rFonts w:hint="eastAsia"/>
              </w:rPr>
              <w:t xml:space="preserve">        #</w:t>
            </w:r>
            <w:r>
              <w:rPr>
                <w:rFonts w:hint="eastAsia"/>
              </w:rPr>
              <w:t>从数据库中删除无效的</w:t>
            </w:r>
            <w:r>
              <w:rPr>
                <w:rFonts w:hint="eastAsia"/>
              </w:rPr>
              <w:t>ip</w:t>
            </w:r>
          </w:p>
          <w:p w14:paraId="291BD061" w14:textId="77777777" w:rsidR="00ED1B6E" w:rsidRDefault="00ED1B6E" w:rsidP="00ED1B6E">
            <w:r>
              <w:t xml:space="preserve">        delete_sql = "delete from proxy_ip where ip='{0}'".format(ip)</w:t>
            </w:r>
          </w:p>
          <w:p w14:paraId="2B15E332" w14:textId="77777777" w:rsidR="00ED1B6E" w:rsidRDefault="00ED1B6E" w:rsidP="00ED1B6E">
            <w:r>
              <w:t xml:space="preserve">        cursor.execute(delete_sql)</w:t>
            </w:r>
          </w:p>
          <w:p w14:paraId="01B9B35C" w14:textId="77777777" w:rsidR="00ED1B6E" w:rsidRDefault="00ED1B6E" w:rsidP="00ED1B6E">
            <w:r>
              <w:t xml:space="preserve">        conn.commit()</w:t>
            </w:r>
          </w:p>
          <w:p w14:paraId="4C227AC2" w14:textId="77777777" w:rsidR="00ED1B6E" w:rsidRDefault="00ED1B6E" w:rsidP="00ED1B6E">
            <w:r>
              <w:t xml:space="preserve">        return True</w:t>
            </w:r>
          </w:p>
          <w:p w14:paraId="61CC3001" w14:textId="77777777" w:rsidR="00ED1B6E" w:rsidRDefault="00ED1B6E" w:rsidP="00ED1B6E"/>
          <w:p w14:paraId="715A8ACD" w14:textId="77777777" w:rsidR="00ED1B6E" w:rsidRDefault="00ED1B6E" w:rsidP="00ED1B6E"/>
          <w:p w14:paraId="398BBEA7" w14:textId="77777777" w:rsidR="00ED1B6E" w:rsidRDefault="00ED1B6E" w:rsidP="00ED1B6E">
            <w:r>
              <w:t xml:space="preserve">    def judge_ip(self, ip, port):</w:t>
            </w:r>
          </w:p>
          <w:p w14:paraId="411DE0F6" w14:textId="77777777" w:rsidR="00ED1B6E" w:rsidRDefault="00ED1B6E" w:rsidP="00ED1B6E">
            <w:pPr>
              <w:rPr>
                <w:rFonts w:hint="eastAsia"/>
              </w:rPr>
            </w:pPr>
            <w:r>
              <w:rPr>
                <w:rFonts w:hint="eastAsia"/>
              </w:rPr>
              <w:t xml:space="preserve">        #</w:t>
            </w:r>
            <w:r>
              <w:rPr>
                <w:rFonts w:hint="eastAsia"/>
              </w:rPr>
              <w:t>判断</w:t>
            </w:r>
            <w:r>
              <w:rPr>
                <w:rFonts w:hint="eastAsia"/>
              </w:rPr>
              <w:t>ip</w:t>
            </w:r>
            <w:r>
              <w:rPr>
                <w:rFonts w:hint="eastAsia"/>
              </w:rPr>
              <w:t>是否可用</w:t>
            </w:r>
          </w:p>
          <w:p w14:paraId="324C2478" w14:textId="77777777" w:rsidR="00ED1B6E" w:rsidRDefault="00ED1B6E" w:rsidP="00ED1B6E">
            <w:r>
              <w:t xml:space="preserve">        http_url = "https://www.baidu.com/"</w:t>
            </w:r>
          </w:p>
          <w:p w14:paraId="2E1FE709" w14:textId="77777777" w:rsidR="00ED1B6E" w:rsidRDefault="00ED1B6E" w:rsidP="00ED1B6E">
            <w:r>
              <w:t xml:space="preserve">        proxy_url = "http://{0}:{1}".format(ip, port)</w:t>
            </w:r>
          </w:p>
          <w:p w14:paraId="18EF1D23" w14:textId="77777777" w:rsidR="00ED1B6E" w:rsidRDefault="00ED1B6E" w:rsidP="00ED1B6E">
            <w:r>
              <w:t xml:space="preserve">        try:</w:t>
            </w:r>
          </w:p>
          <w:p w14:paraId="283D8B87" w14:textId="77777777" w:rsidR="00ED1B6E" w:rsidRDefault="00ED1B6E" w:rsidP="00ED1B6E">
            <w:r>
              <w:t xml:space="preserve">            proxy_dict = {</w:t>
            </w:r>
          </w:p>
          <w:p w14:paraId="5C1E7C47" w14:textId="77777777" w:rsidR="00ED1B6E" w:rsidRDefault="00ED1B6E" w:rsidP="00ED1B6E">
            <w:r>
              <w:t xml:space="preserve">                "http":proxy_url,</w:t>
            </w:r>
          </w:p>
          <w:p w14:paraId="18929F84" w14:textId="77777777" w:rsidR="00ED1B6E" w:rsidRDefault="00ED1B6E" w:rsidP="00ED1B6E">
            <w:r>
              <w:t xml:space="preserve">            }</w:t>
            </w:r>
          </w:p>
          <w:p w14:paraId="4BFE37C3" w14:textId="77777777" w:rsidR="00ED1B6E" w:rsidRDefault="00ED1B6E" w:rsidP="00ED1B6E">
            <w:pPr>
              <w:rPr>
                <w:rFonts w:hint="eastAsia"/>
              </w:rPr>
            </w:pPr>
            <w:r>
              <w:rPr>
                <w:rFonts w:hint="eastAsia"/>
              </w:rPr>
              <w:t xml:space="preserve">            # </w:t>
            </w:r>
            <w:r>
              <w:rPr>
                <w:rFonts w:hint="eastAsia"/>
              </w:rPr>
              <w:t>设置代理，并使用代理来访问百度</w:t>
            </w:r>
          </w:p>
          <w:p w14:paraId="72ADFF24" w14:textId="77777777" w:rsidR="00ED1B6E" w:rsidRDefault="00ED1B6E" w:rsidP="00ED1B6E">
            <w:r>
              <w:t xml:space="preserve">            response = requests.get(http_url, proxies = proxy_dict)</w:t>
            </w:r>
          </w:p>
          <w:p w14:paraId="1821F6FA" w14:textId="77777777" w:rsidR="00ED1B6E" w:rsidRDefault="00ED1B6E" w:rsidP="00ED1B6E">
            <w:r>
              <w:t xml:space="preserve">        except Exception as e:</w:t>
            </w:r>
          </w:p>
          <w:p w14:paraId="6A0C81B3" w14:textId="77777777" w:rsidR="00ED1B6E" w:rsidRDefault="00ED1B6E" w:rsidP="00ED1B6E">
            <w:pPr>
              <w:rPr>
                <w:rFonts w:hint="eastAsia"/>
              </w:rPr>
            </w:pPr>
            <w:r>
              <w:rPr>
                <w:rFonts w:hint="eastAsia"/>
              </w:rPr>
              <w:t xml:space="preserve">            print ("</w:t>
            </w:r>
            <w:r>
              <w:rPr>
                <w:rFonts w:hint="eastAsia"/>
              </w:rPr>
              <w:t>无效的</w:t>
            </w:r>
            <w:r>
              <w:rPr>
                <w:rFonts w:hint="eastAsia"/>
              </w:rPr>
              <w:t xml:space="preserve"> ip </w:t>
            </w:r>
            <w:r>
              <w:rPr>
                <w:rFonts w:hint="eastAsia"/>
              </w:rPr>
              <w:t>和</w:t>
            </w:r>
            <w:r>
              <w:rPr>
                <w:rFonts w:hint="eastAsia"/>
              </w:rPr>
              <w:t xml:space="preserve"> port")</w:t>
            </w:r>
          </w:p>
          <w:p w14:paraId="7CD8A8A9" w14:textId="77777777" w:rsidR="00ED1B6E" w:rsidRDefault="00ED1B6E" w:rsidP="00ED1B6E">
            <w:r>
              <w:t xml:space="preserve">            self.delete_ip(ip)</w:t>
            </w:r>
          </w:p>
          <w:p w14:paraId="1ECB462B" w14:textId="77777777" w:rsidR="00ED1B6E" w:rsidRDefault="00ED1B6E" w:rsidP="00ED1B6E">
            <w:r>
              <w:t xml:space="preserve">            return False</w:t>
            </w:r>
          </w:p>
          <w:p w14:paraId="774FB350" w14:textId="77777777" w:rsidR="00ED1B6E" w:rsidRDefault="00ED1B6E" w:rsidP="00ED1B6E">
            <w:r>
              <w:lastRenderedPageBreak/>
              <w:t xml:space="preserve">        else:</w:t>
            </w:r>
          </w:p>
          <w:p w14:paraId="479F0025" w14:textId="77777777" w:rsidR="00ED1B6E" w:rsidRDefault="00ED1B6E" w:rsidP="00ED1B6E">
            <w:pPr>
              <w:rPr>
                <w:rFonts w:hint="eastAsia"/>
              </w:rPr>
            </w:pPr>
            <w:r>
              <w:rPr>
                <w:rFonts w:hint="eastAsia"/>
              </w:rPr>
              <w:t xml:space="preserve">            code = response.status_code # </w:t>
            </w:r>
            <w:r>
              <w:rPr>
                <w:rFonts w:hint="eastAsia"/>
              </w:rPr>
              <w:t>状态码</w:t>
            </w:r>
          </w:p>
          <w:p w14:paraId="39D55D7D" w14:textId="77777777" w:rsidR="00ED1B6E" w:rsidRDefault="00ED1B6E" w:rsidP="00ED1B6E">
            <w:r>
              <w:t xml:space="preserve">            if code &gt;= 200 and code &lt; 300:</w:t>
            </w:r>
          </w:p>
          <w:p w14:paraId="49705A47" w14:textId="77777777" w:rsidR="00ED1B6E" w:rsidRDefault="00ED1B6E" w:rsidP="00ED1B6E">
            <w:pPr>
              <w:rPr>
                <w:rFonts w:hint="eastAsia"/>
              </w:rPr>
            </w:pPr>
            <w:r>
              <w:rPr>
                <w:rFonts w:hint="eastAsia"/>
              </w:rPr>
              <w:t xml:space="preserve">                print ("</w:t>
            </w:r>
            <w:r>
              <w:rPr>
                <w:rFonts w:hint="eastAsia"/>
              </w:rPr>
              <w:t>有效的</w:t>
            </w:r>
            <w:r>
              <w:rPr>
                <w:rFonts w:hint="eastAsia"/>
              </w:rPr>
              <w:t xml:space="preserve"> ip </w:t>
            </w:r>
            <w:r>
              <w:rPr>
                <w:rFonts w:hint="eastAsia"/>
              </w:rPr>
              <w:t>和</w:t>
            </w:r>
            <w:r>
              <w:rPr>
                <w:rFonts w:hint="eastAsia"/>
              </w:rPr>
              <w:t xml:space="preserve"> port")</w:t>
            </w:r>
          </w:p>
          <w:p w14:paraId="764435C6" w14:textId="77777777" w:rsidR="00ED1B6E" w:rsidRDefault="00ED1B6E" w:rsidP="00ED1B6E">
            <w:r>
              <w:t xml:space="preserve">                return True</w:t>
            </w:r>
          </w:p>
          <w:p w14:paraId="31CFE0EB" w14:textId="77777777" w:rsidR="00ED1B6E" w:rsidRDefault="00ED1B6E" w:rsidP="00ED1B6E">
            <w:r>
              <w:t xml:space="preserve">            else:</w:t>
            </w:r>
          </w:p>
          <w:p w14:paraId="0EF4781B" w14:textId="77777777" w:rsidR="00ED1B6E" w:rsidRDefault="00ED1B6E" w:rsidP="00ED1B6E">
            <w:pPr>
              <w:rPr>
                <w:rFonts w:hint="eastAsia"/>
              </w:rPr>
            </w:pPr>
            <w:r>
              <w:rPr>
                <w:rFonts w:hint="eastAsia"/>
              </w:rPr>
              <w:t xml:space="preserve">                print  ("</w:t>
            </w:r>
            <w:r>
              <w:rPr>
                <w:rFonts w:hint="eastAsia"/>
              </w:rPr>
              <w:t>无效的</w:t>
            </w:r>
            <w:r>
              <w:rPr>
                <w:rFonts w:hint="eastAsia"/>
              </w:rPr>
              <w:t xml:space="preserve"> ip </w:t>
            </w:r>
            <w:r>
              <w:rPr>
                <w:rFonts w:hint="eastAsia"/>
              </w:rPr>
              <w:t>和</w:t>
            </w:r>
            <w:r>
              <w:rPr>
                <w:rFonts w:hint="eastAsia"/>
              </w:rPr>
              <w:t xml:space="preserve"> port")</w:t>
            </w:r>
          </w:p>
          <w:p w14:paraId="53B06A64" w14:textId="77777777" w:rsidR="00ED1B6E" w:rsidRDefault="00ED1B6E" w:rsidP="00ED1B6E">
            <w:r>
              <w:t xml:space="preserve">                result = self.delete_ip(ip)</w:t>
            </w:r>
          </w:p>
          <w:p w14:paraId="31EE5C37" w14:textId="77777777" w:rsidR="00ED1B6E" w:rsidRDefault="00ED1B6E" w:rsidP="00ED1B6E">
            <w:r>
              <w:t xml:space="preserve">                if result:</w:t>
            </w:r>
          </w:p>
          <w:p w14:paraId="20547450" w14:textId="77777777" w:rsidR="00ED1B6E" w:rsidRDefault="00ED1B6E" w:rsidP="00ED1B6E">
            <w:pPr>
              <w:rPr>
                <w:rFonts w:hint="eastAsia"/>
              </w:rPr>
            </w:pPr>
            <w:r>
              <w:rPr>
                <w:rFonts w:hint="eastAsia"/>
              </w:rPr>
              <w:t xml:space="preserve">                    print("</w:t>
            </w:r>
            <w:r>
              <w:rPr>
                <w:rFonts w:hint="eastAsia"/>
              </w:rPr>
              <w:t>无效的</w:t>
            </w:r>
            <w:r>
              <w:rPr>
                <w:rFonts w:hint="eastAsia"/>
              </w:rPr>
              <w:t xml:space="preserve"> IP </w:t>
            </w:r>
            <w:r>
              <w:rPr>
                <w:rFonts w:hint="eastAsia"/>
              </w:rPr>
              <w:t>已经删除</w:t>
            </w:r>
            <w:r>
              <w:rPr>
                <w:rFonts w:hint="eastAsia"/>
              </w:rPr>
              <w:t>")</w:t>
            </w:r>
          </w:p>
          <w:p w14:paraId="62FEDBBB" w14:textId="77777777" w:rsidR="00ED1B6E" w:rsidRDefault="00ED1B6E" w:rsidP="00ED1B6E">
            <w:r>
              <w:t xml:space="preserve">                else:</w:t>
            </w:r>
          </w:p>
          <w:p w14:paraId="66407763" w14:textId="77777777" w:rsidR="00ED1B6E" w:rsidRDefault="00ED1B6E" w:rsidP="00ED1B6E">
            <w:pPr>
              <w:rPr>
                <w:rFonts w:hint="eastAsia"/>
              </w:rPr>
            </w:pPr>
            <w:r>
              <w:rPr>
                <w:rFonts w:hint="eastAsia"/>
              </w:rPr>
              <w:t xml:space="preserve">                    print("</w:t>
            </w:r>
            <w:r>
              <w:rPr>
                <w:rFonts w:hint="eastAsia"/>
              </w:rPr>
              <w:t>无效的</w:t>
            </w:r>
            <w:r>
              <w:rPr>
                <w:rFonts w:hint="eastAsia"/>
              </w:rPr>
              <w:t xml:space="preserve"> IP </w:t>
            </w:r>
            <w:r>
              <w:rPr>
                <w:rFonts w:hint="eastAsia"/>
              </w:rPr>
              <w:t>删除失败</w:t>
            </w:r>
            <w:r>
              <w:rPr>
                <w:rFonts w:hint="eastAsia"/>
              </w:rPr>
              <w:t>")</w:t>
            </w:r>
          </w:p>
          <w:p w14:paraId="523104BA" w14:textId="77777777" w:rsidR="00ED1B6E" w:rsidRDefault="00ED1B6E" w:rsidP="00ED1B6E">
            <w:r>
              <w:t xml:space="preserve">                return False</w:t>
            </w:r>
          </w:p>
          <w:p w14:paraId="3D8F45C3" w14:textId="77777777" w:rsidR="00ED1B6E" w:rsidRDefault="00ED1B6E" w:rsidP="00ED1B6E"/>
          <w:p w14:paraId="3C741CC9" w14:textId="77777777" w:rsidR="00ED1B6E" w:rsidRDefault="00ED1B6E" w:rsidP="00ED1B6E"/>
          <w:p w14:paraId="4D8127C8" w14:textId="77777777" w:rsidR="00ED1B6E" w:rsidRDefault="00ED1B6E" w:rsidP="00ED1B6E">
            <w:r>
              <w:t xml:space="preserve">    def get_random_ip(self):</w:t>
            </w:r>
          </w:p>
          <w:p w14:paraId="6EDFF88C" w14:textId="77777777" w:rsidR="00ED1B6E" w:rsidRDefault="00ED1B6E" w:rsidP="00ED1B6E">
            <w:pPr>
              <w:rPr>
                <w:rFonts w:hint="eastAsia"/>
              </w:rPr>
            </w:pPr>
            <w:r>
              <w:rPr>
                <w:rFonts w:hint="eastAsia"/>
              </w:rPr>
              <w:t xml:space="preserve">        #</w:t>
            </w:r>
            <w:r>
              <w:rPr>
                <w:rFonts w:hint="eastAsia"/>
              </w:rPr>
              <w:t>从数据库中随机获取一个可用的</w:t>
            </w:r>
            <w:r>
              <w:rPr>
                <w:rFonts w:hint="eastAsia"/>
              </w:rPr>
              <w:t>ip</w:t>
            </w:r>
          </w:p>
          <w:p w14:paraId="214F0B59" w14:textId="77777777" w:rsidR="00ED1B6E" w:rsidRDefault="00ED1B6E" w:rsidP="00ED1B6E">
            <w:r>
              <w:t xml:space="preserve">        random_sql = "SELECT ip, port FROM proxy_ip ORDER BY RAND() LIMIT 1"</w:t>
            </w:r>
          </w:p>
          <w:p w14:paraId="70730BCD" w14:textId="77777777" w:rsidR="00ED1B6E" w:rsidRDefault="00ED1B6E" w:rsidP="00ED1B6E">
            <w:r>
              <w:t xml:space="preserve">        #result = cursor.execute(random_sql)</w:t>
            </w:r>
          </w:p>
          <w:p w14:paraId="0898B9B4" w14:textId="77777777" w:rsidR="00ED1B6E" w:rsidRDefault="00ED1B6E" w:rsidP="00ED1B6E">
            <w:r>
              <w:t xml:space="preserve">        cursor.execute(random_sql)</w:t>
            </w:r>
          </w:p>
          <w:p w14:paraId="6618D62D" w14:textId="77777777" w:rsidR="00ED1B6E" w:rsidRDefault="00ED1B6E" w:rsidP="00ED1B6E">
            <w:r>
              <w:t xml:space="preserve">        for ip_info in cursor.fetchall():</w:t>
            </w:r>
          </w:p>
          <w:p w14:paraId="61DD677E" w14:textId="77777777" w:rsidR="00ED1B6E" w:rsidRDefault="00ED1B6E" w:rsidP="00ED1B6E">
            <w:r>
              <w:t xml:space="preserve">            ip = ip_info[0]</w:t>
            </w:r>
          </w:p>
          <w:p w14:paraId="05D8433D" w14:textId="77777777" w:rsidR="00ED1B6E" w:rsidRDefault="00ED1B6E" w:rsidP="00ED1B6E">
            <w:r>
              <w:t xml:space="preserve">            port = ip_info[1]</w:t>
            </w:r>
          </w:p>
          <w:p w14:paraId="5498354E" w14:textId="77777777" w:rsidR="00ED1B6E" w:rsidRDefault="00ED1B6E" w:rsidP="00ED1B6E"/>
          <w:p w14:paraId="6E41C960" w14:textId="77777777" w:rsidR="00ED1B6E" w:rsidRDefault="00ED1B6E" w:rsidP="00ED1B6E"/>
          <w:p w14:paraId="6CD7521F" w14:textId="77777777" w:rsidR="00ED1B6E" w:rsidRDefault="00ED1B6E" w:rsidP="00ED1B6E">
            <w:pPr>
              <w:rPr>
                <w:rFonts w:hint="eastAsia"/>
              </w:rPr>
            </w:pPr>
            <w:r>
              <w:rPr>
                <w:rFonts w:hint="eastAsia"/>
              </w:rPr>
              <w:t xml:space="preserve">            judge_re = self.judge_ip(ip, port) # </w:t>
            </w:r>
            <w:r>
              <w:rPr>
                <w:rFonts w:hint="eastAsia"/>
              </w:rPr>
              <w:t>判断</w:t>
            </w:r>
            <w:r>
              <w:rPr>
                <w:rFonts w:hint="eastAsia"/>
              </w:rPr>
              <w:t xml:space="preserve"> IP </w:t>
            </w:r>
            <w:r>
              <w:rPr>
                <w:rFonts w:hint="eastAsia"/>
              </w:rPr>
              <w:t>是否可用</w:t>
            </w:r>
          </w:p>
          <w:p w14:paraId="1B765EFB" w14:textId="77777777" w:rsidR="00ED1B6E" w:rsidRDefault="00ED1B6E" w:rsidP="00ED1B6E"/>
          <w:p w14:paraId="2726966E" w14:textId="77777777" w:rsidR="00ED1B6E" w:rsidRDefault="00ED1B6E" w:rsidP="00ED1B6E"/>
          <w:p w14:paraId="0E65CC3C" w14:textId="77777777" w:rsidR="00ED1B6E" w:rsidRDefault="00ED1B6E" w:rsidP="00ED1B6E">
            <w:r>
              <w:t xml:space="preserve">            if judge_re:</w:t>
            </w:r>
          </w:p>
          <w:p w14:paraId="7258DE34" w14:textId="77777777" w:rsidR="00ED1B6E" w:rsidRDefault="00ED1B6E" w:rsidP="00ED1B6E">
            <w:r>
              <w:t xml:space="preserve">                return "http://{0}:{1}".format(ip, port)</w:t>
            </w:r>
          </w:p>
          <w:p w14:paraId="56516ADF" w14:textId="77777777" w:rsidR="00ED1B6E" w:rsidRDefault="00ED1B6E" w:rsidP="00ED1B6E">
            <w:r>
              <w:t xml:space="preserve">            else:</w:t>
            </w:r>
          </w:p>
          <w:p w14:paraId="0C7DE221" w14:textId="77777777" w:rsidR="00ED1B6E" w:rsidRDefault="00ED1B6E" w:rsidP="00ED1B6E">
            <w:r>
              <w:t xml:space="preserve">                return self.get_random_ip()</w:t>
            </w:r>
          </w:p>
          <w:p w14:paraId="5458BBCB" w14:textId="77777777" w:rsidR="00ED1B6E" w:rsidRDefault="00ED1B6E" w:rsidP="00ED1B6E"/>
          <w:p w14:paraId="6B29303D" w14:textId="77777777" w:rsidR="00ED1B6E" w:rsidRDefault="00ED1B6E" w:rsidP="00ED1B6E"/>
          <w:p w14:paraId="262C77AB" w14:textId="77777777" w:rsidR="00ED1B6E" w:rsidRDefault="00ED1B6E" w:rsidP="00ED1B6E">
            <w:r>
              <w:t>if __name__ == "__main__":</w:t>
            </w:r>
          </w:p>
          <w:p w14:paraId="12F796FE" w14:textId="77777777" w:rsidR="00ED1B6E" w:rsidRDefault="00ED1B6E" w:rsidP="00ED1B6E">
            <w:r>
              <w:t xml:space="preserve">    crawl_ips()</w:t>
            </w:r>
          </w:p>
          <w:p w14:paraId="3F6846C5" w14:textId="77777777" w:rsidR="00ED1B6E" w:rsidRDefault="00ED1B6E" w:rsidP="00ED1B6E">
            <w:r>
              <w:t xml:space="preserve">    get_ip = GetIP()</w:t>
            </w:r>
          </w:p>
          <w:p w14:paraId="3459B714" w14:textId="1E6FCBC2" w:rsidR="00ED1B6E" w:rsidRDefault="00ED1B6E" w:rsidP="00ED1B6E">
            <w:pPr>
              <w:rPr>
                <w:rFonts w:hint="eastAsia"/>
              </w:rPr>
            </w:pPr>
            <w:r>
              <w:t xml:space="preserve">    get_ip.get_random_ip()</w:t>
            </w:r>
          </w:p>
        </w:tc>
      </w:tr>
    </w:tbl>
    <w:p w14:paraId="00F44F16" w14:textId="77777777" w:rsidR="00ED1B6E" w:rsidRDefault="00ED1B6E" w:rsidP="00804180">
      <w:pPr>
        <w:rPr>
          <w:rFonts w:hint="eastAsia"/>
        </w:rPr>
      </w:pPr>
    </w:p>
    <w:p w14:paraId="456384C3" w14:textId="6AF5880C" w:rsidR="00C2349C" w:rsidRDefault="005B17B6" w:rsidP="00804180">
      <w:r w:rsidRPr="005B17B6">
        <w:rPr>
          <w:rFonts w:hint="eastAsia"/>
        </w:rPr>
        <w:t>然后我们在</w:t>
      </w:r>
      <w:r w:rsidRPr="005B17B6">
        <w:rPr>
          <w:rFonts w:hint="eastAsia"/>
        </w:rPr>
        <w:t xml:space="preserve"> middlewares.py </w:t>
      </w:r>
      <w:r w:rsidRPr="005B17B6">
        <w:rPr>
          <w:rFonts w:hint="eastAsia"/>
        </w:rPr>
        <w:t>添加</w:t>
      </w:r>
      <w:r w:rsidRPr="005B17B6">
        <w:rPr>
          <w:rFonts w:hint="eastAsia"/>
        </w:rPr>
        <w:t xml:space="preserve"> RandomProxyMiddleware </w:t>
      </w:r>
      <w:r w:rsidRPr="005B17B6">
        <w:rPr>
          <w:rFonts w:hint="eastAsia"/>
        </w:rPr>
        <w:t>这个类，代码如下：</w:t>
      </w:r>
    </w:p>
    <w:tbl>
      <w:tblPr>
        <w:tblStyle w:val="a5"/>
        <w:tblW w:w="0" w:type="auto"/>
        <w:tblLook w:val="04A0" w:firstRow="1" w:lastRow="0" w:firstColumn="1" w:lastColumn="0" w:noHBand="0" w:noVBand="1"/>
      </w:tblPr>
      <w:tblGrid>
        <w:gridCol w:w="8296"/>
      </w:tblGrid>
      <w:tr w:rsidR="00012469" w14:paraId="0D086633" w14:textId="77777777" w:rsidTr="00012469">
        <w:tc>
          <w:tcPr>
            <w:tcW w:w="8296" w:type="dxa"/>
          </w:tcPr>
          <w:p w14:paraId="4CDA05C0" w14:textId="77777777" w:rsidR="00012469" w:rsidRDefault="00012469" w:rsidP="00012469">
            <w:r>
              <w:t>from ArticleSpider.tools.crawl_xici_ip import GetIP</w:t>
            </w:r>
          </w:p>
          <w:p w14:paraId="631B7B74" w14:textId="77777777" w:rsidR="00012469" w:rsidRDefault="00012469" w:rsidP="00012469"/>
          <w:p w14:paraId="305BEFC7" w14:textId="77777777" w:rsidR="00012469" w:rsidRDefault="00012469" w:rsidP="00012469"/>
          <w:p w14:paraId="520A6894" w14:textId="77777777" w:rsidR="00012469" w:rsidRDefault="00012469" w:rsidP="00012469">
            <w:pPr>
              <w:rPr>
                <w:rFonts w:hint="eastAsia"/>
              </w:rPr>
            </w:pPr>
            <w:r>
              <w:rPr>
                <w:rFonts w:hint="eastAsia"/>
              </w:rPr>
              <w:lastRenderedPageBreak/>
              <w:t xml:space="preserve"># </w:t>
            </w:r>
            <w:r>
              <w:rPr>
                <w:rFonts w:hint="eastAsia"/>
              </w:rPr>
              <w:t>添加代理</w:t>
            </w:r>
            <w:r>
              <w:rPr>
                <w:rFonts w:hint="eastAsia"/>
              </w:rPr>
              <w:t xml:space="preserve"> IP </w:t>
            </w:r>
            <w:r>
              <w:rPr>
                <w:rFonts w:hint="eastAsia"/>
              </w:rPr>
              <w:t>格式为</w:t>
            </w:r>
            <w:r>
              <w:rPr>
                <w:rFonts w:hint="eastAsia"/>
              </w:rPr>
              <w:t xml:space="preserve"> http(s)://IP:</w:t>
            </w:r>
            <w:r>
              <w:rPr>
                <w:rFonts w:hint="eastAsia"/>
              </w:rPr>
              <w:t>端口</w:t>
            </w:r>
          </w:p>
          <w:p w14:paraId="745AD3F3" w14:textId="77777777" w:rsidR="00012469" w:rsidRDefault="00012469" w:rsidP="00012469">
            <w:pPr>
              <w:rPr>
                <w:rFonts w:hint="eastAsia"/>
              </w:rPr>
            </w:pPr>
            <w:r>
              <w:rPr>
                <w:rFonts w:hint="eastAsia"/>
              </w:rPr>
              <w:t xml:space="preserve"># </w:t>
            </w:r>
            <w:r>
              <w:rPr>
                <w:rFonts w:hint="eastAsia"/>
              </w:rPr>
              <w:t>所以我们需要一个代理</w:t>
            </w:r>
            <w:r>
              <w:rPr>
                <w:rFonts w:hint="eastAsia"/>
              </w:rPr>
              <w:t>IP</w:t>
            </w:r>
            <w:r>
              <w:rPr>
                <w:rFonts w:hint="eastAsia"/>
              </w:rPr>
              <w:t>池，这里我们将采集</w:t>
            </w:r>
            <w:r>
              <w:rPr>
                <w:rFonts w:hint="eastAsia"/>
              </w:rPr>
              <w:t xml:space="preserve"> http://www.xicidaili.com/nn/ </w:t>
            </w:r>
            <w:r>
              <w:rPr>
                <w:rFonts w:hint="eastAsia"/>
              </w:rPr>
              <w:t>里面的代理</w:t>
            </w:r>
            <w:r>
              <w:rPr>
                <w:rFonts w:hint="eastAsia"/>
              </w:rPr>
              <w:t>IP</w:t>
            </w:r>
            <w:r>
              <w:rPr>
                <w:rFonts w:hint="eastAsia"/>
              </w:rPr>
              <w:t>，</w:t>
            </w:r>
          </w:p>
          <w:p w14:paraId="5B81F77A" w14:textId="77777777" w:rsidR="00012469" w:rsidRDefault="00012469" w:rsidP="00012469">
            <w:pPr>
              <w:rPr>
                <w:rFonts w:hint="eastAsia"/>
              </w:rPr>
            </w:pPr>
            <w:r>
              <w:rPr>
                <w:rFonts w:hint="eastAsia"/>
              </w:rPr>
              <w:t xml:space="preserve"># </w:t>
            </w:r>
            <w:r>
              <w:rPr>
                <w:rFonts w:hint="eastAsia"/>
              </w:rPr>
              <w:t>包括</w:t>
            </w:r>
            <w:r>
              <w:rPr>
                <w:rFonts w:hint="eastAsia"/>
              </w:rPr>
              <w:t xml:space="preserve"> IP</w:t>
            </w:r>
            <w:r>
              <w:rPr>
                <w:rFonts w:hint="eastAsia"/>
              </w:rPr>
              <w:t>地址，端口，类型</w:t>
            </w:r>
          </w:p>
          <w:p w14:paraId="23FFFA3C" w14:textId="77777777" w:rsidR="00012469" w:rsidRDefault="00012469" w:rsidP="00012469">
            <w:r>
              <w:t>class RandomProxyMiddleware(object):</w:t>
            </w:r>
          </w:p>
          <w:p w14:paraId="2E2F8D64" w14:textId="77777777" w:rsidR="00012469" w:rsidRDefault="00012469" w:rsidP="00012469">
            <w:pPr>
              <w:rPr>
                <w:rFonts w:hint="eastAsia"/>
              </w:rPr>
            </w:pPr>
            <w:r>
              <w:rPr>
                <w:rFonts w:hint="eastAsia"/>
              </w:rPr>
              <w:t xml:space="preserve">    #</w:t>
            </w:r>
            <w:r>
              <w:rPr>
                <w:rFonts w:hint="eastAsia"/>
              </w:rPr>
              <w:t>动态设置</w:t>
            </w:r>
            <w:r>
              <w:rPr>
                <w:rFonts w:hint="eastAsia"/>
              </w:rPr>
              <w:t>ip</w:t>
            </w:r>
            <w:r>
              <w:rPr>
                <w:rFonts w:hint="eastAsia"/>
              </w:rPr>
              <w:t>代理</w:t>
            </w:r>
          </w:p>
          <w:p w14:paraId="714FF4A4" w14:textId="77777777" w:rsidR="00012469" w:rsidRDefault="00012469" w:rsidP="00012469">
            <w:r>
              <w:t xml:space="preserve">    def process_request(self, request, spider):</w:t>
            </w:r>
          </w:p>
          <w:p w14:paraId="23692414" w14:textId="77777777" w:rsidR="00012469" w:rsidRDefault="00012469" w:rsidP="00012469">
            <w:r>
              <w:t xml:space="preserve">        get_ip = GetIP()</w:t>
            </w:r>
          </w:p>
          <w:p w14:paraId="1A8575E4" w14:textId="1399C758" w:rsidR="00012469" w:rsidRDefault="00012469" w:rsidP="00012469">
            <w:pPr>
              <w:rPr>
                <w:rFonts w:hint="eastAsia"/>
              </w:rPr>
            </w:pPr>
            <w:r>
              <w:t xml:space="preserve">        request.meta["proxy"] = get_ip.get_random_ip()</w:t>
            </w:r>
          </w:p>
        </w:tc>
      </w:tr>
    </w:tbl>
    <w:p w14:paraId="747B8E14" w14:textId="77777777" w:rsidR="00320517" w:rsidRDefault="00320517" w:rsidP="00320517">
      <w:pPr>
        <w:rPr>
          <w:rFonts w:hint="eastAsia"/>
        </w:rPr>
      </w:pPr>
      <w:r>
        <w:rPr>
          <w:rFonts w:hint="eastAsia"/>
        </w:rPr>
        <w:lastRenderedPageBreak/>
        <w:t>这样就可以了。记得把我们的</w:t>
      </w:r>
      <w:r>
        <w:rPr>
          <w:rFonts w:hint="eastAsia"/>
        </w:rPr>
        <w:t xml:space="preserve"> RandomProxyMiddleware </w:t>
      </w:r>
      <w:r>
        <w:rPr>
          <w:rFonts w:hint="eastAsia"/>
        </w:rPr>
        <w:t>配置到</w:t>
      </w:r>
      <w:r>
        <w:rPr>
          <w:rFonts w:hint="eastAsia"/>
        </w:rPr>
        <w:t xml:space="preserve"> settings.py </w:t>
      </w:r>
      <w:r>
        <w:rPr>
          <w:rFonts w:hint="eastAsia"/>
        </w:rPr>
        <w:t>文件的</w:t>
      </w:r>
      <w:r>
        <w:rPr>
          <w:rFonts w:hint="eastAsia"/>
        </w:rPr>
        <w:t xml:space="preserve"> DOWNLOADER_MIDDLEWARES </w:t>
      </w:r>
      <w:r>
        <w:rPr>
          <w:rFonts w:hint="eastAsia"/>
        </w:rPr>
        <w:t>中去。</w:t>
      </w:r>
    </w:p>
    <w:p w14:paraId="4306801D" w14:textId="77777777" w:rsidR="00320517" w:rsidRDefault="00320517" w:rsidP="00320517"/>
    <w:p w14:paraId="6B6DC182" w14:textId="77777777" w:rsidR="00320517" w:rsidRDefault="00320517" w:rsidP="00320517">
      <w:pPr>
        <w:rPr>
          <w:rFonts w:hint="eastAsia"/>
        </w:rPr>
      </w:pPr>
      <w:r>
        <w:rPr>
          <w:rFonts w:hint="eastAsia"/>
        </w:rPr>
        <w:t>建议使用自己的</w:t>
      </w:r>
      <w:r>
        <w:rPr>
          <w:rFonts w:hint="eastAsia"/>
        </w:rPr>
        <w:t>IP</w:t>
      </w:r>
      <w:r>
        <w:rPr>
          <w:rFonts w:hint="eastAsia"/>
        </w:rPr>
        <w:t>地址，这样采集也比较快，然后要做好采集速度的控制，防止本机</w:t>
      </w:r>
      <w:r>
        <w:rPr>
          <w:rFonts w:hint="eastAsia"/>
        </w:rPr>
        <w:t>IP</w:t>
      </w:r>
      <w:r>
        <w:rPr>
          <w:rFonts w:hint="eastAsia"/>
        </w:rPr>
        <w:t>被封。</w:t>
      </w:r>
    </w:p>
    <w:p w14:paraId="6CA5846C" w14:textId="77777777" w:rsidR="00320517" w:rsidRDefault="00320517" w:rsidP="00320517"/>
    <w:p w14:paraId="24D6082A" w14:textId="2BA78B3E" w:rsidR="00320517" w:rsidRDefault="00320517" w:rsidP="00320517">
      <w:pPr>
        <w:rPr>
          <w:rFonts w:hint="eastAsia"/>
        </w:rPr>
      </w:pPr>
      <w:r>
        <w:rPr>
          <w:rFonts w:hint="eastAsia"/>
        </w:rPr>
        <w:t>下面我们介绍一个处理代理</w:t>
      </w:r>
      <w:r>
        <w:rPr>
          <w:rFonts w:hint="eastAsia"/>
        </w:rPr>
        <w:t xml:space="preserve">IP </w:t>
      </w:r>
      <w:r>
        <w:rPr>
          <w:rFonts w:hint="eastAsia"/>
        </w:rPr>
        <w:t>的库文件，地址</w:t>
      </w:r>
      <w:r>
        <w:rPr>
          <w:rFonts w:hint="eastAsia"/>
        </w:rPr>
        <w:t xml:space="preserve"> https://github.com/aivarsk/scrapy-proxies</w:t>
      </w:r>
      <w:r>
        <w:rPr>
          <w:rFonts w:hint="eastAsia"/>
        </w:rPr>
        <w:t>，这个不好的地方就是它是从文件里面去读取代理</w:t>
      </w:r>
      <w:r>
        <w:rPr>
          <w:rFonts w:hint="eastAsia"/>
        </w:rPr>
        <w:t>IP</w:t>
      </w:r>
      <w:r>
        <w:rPr>
          <w:rFonts w:hint="eastAsia"/>
        </w:rPr>
        <w:t>的，如果文件要更新和无效</w:t>
      </w:r>
      <w:r>
        <w:rPr>
          <w:rFonts w:hint="eastAsia"/>
        </w:rPr>
        <w:t>IP</w:t>
      </w:r>
      <w:r>
        <w:rPr>
          <w:rFonts w:hint="eastAsia"/>
        </w:rPr>
        <w:t>的删除就比较麻烦，不过可以查看它的源代码结合我们自己的代码改造成我们的更好的代码出来。</w:t>
      </w:r>
    </w:p>
    <w:p w14:paraId="42040082" w14:textId="77777777" w:rsidR="00320517" w:rsidRDefault="00320517" w:rsidP="00320517"/>
    <w:p w14:paraId="2E945F7B" w14:textId="77777777" w:rsidR="00320517" w:rsidRDefault="00320517" w:rsidP="00320517">
      <w:pPr>
        <w:rPr>
          <w:rFonts w:hint="eastAsia"/>
        </w:rPr>
      </w:pPr>
      <w:r>
        <w:rPr>
          <w:rFonts w:hint="eastAsia"/>
        </w:rPr>
        <w:t>另外一个不错的处理代理</w:t>
      </w:r>
      <w:r>
        <w:rPr>
          <w:rFonts w:hint="eastAsia"/>
        </w:rPr>
        <w:t>IP</w:t>
      </w:r>
      <w:r>
        <w:rPr>
          <w:rFonts w:hint="eastAsia"/>
        </w:rPr>
        <w:t>的库，地址</w:t>
      </w:r>
      <w:r>
        <w:rPr>
          <w:rFonts w:hint="eastAsia"/>
        </w:rPr>
        <w:t xml:space="preserve"> https://github.com/scrapy-plugins/scrapy-crawlera </w:t>
      </w:r>
      <w:r>
        <w:rPr>
          <w:rFonts w:hint="eastAsia"/>
        </w:rPr>
        <w:t>很多东西都帮我们处理好了，使用起来也非常方便，需要申请</w:t>
      </w:r>
      <w:r>
        <w:rPr>
          <w:rFonts w:hint="eastAsia"/>
        </w:rPr>
        <w:t xml:space="preserve"> apikey</w:t>
      </w:r>
      <w:r>
        <w:rPr>
          <w:rFonts w:hint="eastAsia"/>
        </w:rPr>
        <w:t>，且是收费的。</w:t>
      </w:r>
    </w:p>
    <w:p w14:paraId="0D1FCCE0" w14:textId="77777777" w:rsidR="00320517" w:rsidRDefault="00320517" w:rsidP="00320517"/>
    <w:p w14:paraId="18036307" w14:textId="77777777" w:rsidR="00320517" w:rsidRDefault="00320517" w:rsidP="00320517">
      <w:pPr>
        <w:rPr>
          <w:rFonts w:hint="eastAsia"/>
        </w:rPr>
      </w:pPr>
      <w:r>
        <w:rPr>
          <w:rFonts w:hint="eastAsia"/>
        </w:rPr>
        <w:t xml:space="preserve">tor </w:t>
      </w:r>
      <w:r>
        <w:rPr>
          <w:rFonts w:hint="eastAsia"/>
        </w:rPr>
        <w:t>洋葱浏览器，可以做多次转发，隐藏我们的</w:t>
      </w:r>
      <w:r>
        <w:rPr>
          <w:rFonts w:hint="eastAsia"/>
        </w:rPr>
        <w:t>IP</w:t>
      </w:r>
      <w:r>
        <w:rPr>
          <w:rFonts w:hint="eastAsia"/>
        </w:rPr>
        <w:t>，不过使用</w:t>
      </w:r>
      <w:r>
        <w:rPr>
          <w:rFonts w:hint="eastAsia"/>
        </w:rPr>
        <w:t xml:space="preserve"> </w:t>
      </w:r>
      <w:r>
        <w:rPr>
          <w:rFonts w:hint="eastAsia"/>
        </w:rPr>
        <w:t>洋葱浏览器</w:t>
      </w:r>
      <w:r>
        <w:rPr>
          <w:rFonts w:hint="eastAsia"/>
        </w:rPr>
        <w:t xml:space="preserve"> </w:t>
      </w:r>
      <w:r>
        <w:rPr>
          <w:rFonts w:hint="eastAsia"/>
        </w:rPr>
        <w:t>需要</w:t>
      </w:r>
      <w:r>
        <w:rPr>
          <w:rFonts w:hint="eastAsia"/>
        </w:rPr>
        <w:t xml:space="preserve"> VPN</w:t>
      </w:r>
      <w:r>
        <w:rPr>
          <w:rFonts w:hint="eastAsia"/>
        </w:rPr>
        <w:t>。</w:t>
      </w:r>
    </w:p>
    <w:p w14:paraId="54FAB91E" w14:textId="77777777" w:rsidR="00320517" w:rsidRDefault="00320517" w:rsidP="00320517"/>
    <w:p w14:paraId="7FEEAC53" w14:textId="319C88DE" w:rsidR="002A08FE" w:rsidRDefault="00320517" w:rsidP="00320517">
      <w:r>
        <w:rPr>
          <w:rFonts w:hint="eastAsia"/>
        </w:rPr>
        <w:t>到这里，动态的设置</w:t>
      </w:r>
      <w:r>
        <w:rPr>
          <w:rFonts w:hint="eastAsia"/>
        </w:rPr>
        <w:t xml:space="preserve"> </w:t>
      </w:r>
      <w:r>
        <w:rPr>
          <w:rFonts w:hint="eastAsia"/>
        </w:rPr>
        <w:t>代理</w:t>
      </w:r>
      <w:r>
        <w:rPr>
          <w:rFonts w:hint="eastAsia"/>
        </w:rPr>
        <w:t xml:space="preserve">IP </w:t>
      </w:r>
      <w:r>
        <w:rPr>
          <w:rFonts w:hint="eastAsia"/>
        </w:rPr>
        <w:t>就学习完毕了。</w:t>
      </w:r>
    </w:p>
    <w:p w14:paraId="602690D0" w14:textId="77777777" w:rsidR="00012469" w:rsidRPr="002A08FE" w:rsidRDefault="00012469" w:rsidP="002A08FE">
      <w:pPr>
        <w:rPr>
          <w:rFonts w:hint="eastAsia"/>
        </w:rPr>
      </w:pPr>
    </w:p>
    <w:p w14:paraId="6C0D402C" w14:textId="070B4AE4" w:rsidR="00406F81" w:rsidRDefault="00406F81">
      <w:pPr>
        <w:pStyle w:val="2"/>
      </w:pPr>
      <w:r w:rsidRPr="00406F81">
        <w:rPr>
          <w:rFonts w:hint="eastAsia"/>
        </w:rPr>
        <w:t>验证码的识别</w:t>
      </w:r>
    </w:p>
    <w:p w14:paraId="51B81D72" w14:textId="77777777" w:rsidR="00B65860" w:rsidRDefault="00B65860" w:rsidP="00B65860">
      <w:pPr>
        <w:rPr>
          <w:rFonts w:hint="eastAsia"/>
        </w:rPr>
      </w:pPr>
      <w:r>
        <w:rPr>
          <w:rFonts w:hint="eastAsia"/>
        </w:rPr>
        <w:t>验证码的识别有三种方式：</w:t>
      </w:r>
    </w:p>
    <w:p w14:paraId="1F4E8A77" w14:textId="77777777" w:rsidR="00B65860" w:rsidRDefault="00B65860" w:rsidP="00B65860">
      <w:pPr>
        <w:rPr>
          <w:rFonts w:hint="eastAsia"/>
        </w:rPr>
      </w:pPr>
      <w:r>
        <w:rPr>
          <w:rFonts w:hint="eastAsia"/>
        </w:rPr>
        <w:t>编码实现（</w:t>
      </w:r>
      <w:r>
        <w:rPr>
          <w:rFonts w:hint="eastAsia"/>
        </w:rPr>
        <w:t>tesseract-ocr</w:t>
      </w:r>
      <w:r>
        <w:rPr>
          <w:rFonts w:hint="eastAsia"/>
        </w:rPr>
        <w:t>：谷歌提供的工具，识别率非常低，不适用）</w:t>
      </w:r>
    </w:p>
    <w:p w14:paraId="2322A7DC" w14:textId="77777777" w:rsidR="00B65860" w:rsidRDefault="00B65860" w:rsidP="00B65860">
      <w:pPr>
        <w:rPr>
          <w:rFonts w:hint="eastAsia"/>
        </w:rPr>
      </w:pPr>
      <w:r>
        <w:rPr>
          <w:rFonts w:hint="eastAsia"/>
        </w:rPr>
        <w:t>在线打码</w:t>
      </w:r>
    </w:p>
    <w:p w14:paraId="038E7858" w14:textId="77777777" w:rsidR="00B65860" w:rsidRDefault="00B65860" w:rsidP="00B65860">
      <w:pPr>
        <w:rPr>
          <w:rFonts w:hint="eastAsia"/>
        </w:rPr>
      </w:pPr>
      <w:r>
        <w:rPr>
          <w:rFonts w:hint="eastAsia"/>
        </w:rPr>
        <w:t>人工打码</w:t>
      </w:r>
    </w:p>
    <w:p w14:paraId="0BAB7E25" w14:textId="77777777" w:rsidR="00B65860" w:rsidRDefault="00B65860" w:rsidP="00B65860"/>
    <w:p w14:paraId="5744D210" w14:textId="6F908771" w:rsidR="00406F81" w:rsidRDefault="00B65860" w:rsidP="00B65860">
      <w:r>
        <w:rPr>
          <w:rFonts w:hint="eastAsia"/>
        </w:rPr>
        <w:t>这里我们演示</w:t>
      </w:r>
      <w:r>
        <w:rPr>
          <w:rFonts w:hint="eastAsia"/>
        </w:rPr>
        <w:t xml:space="preserve"> </w:t>
      </w:r>
      <w:r>
        <w:rPr>
          <w:rFonts w:hint="eastAsia"/>
        </w:rPr>
        <w:t>在线代码</w:t>
      </w:r>
      <w:r>
        <w:rPr>
          <w:rFonts w:hint="eastAsia"/>
        </w:rPr>
        <w:t xml:space="preserve"> </w:t>
      </w:r>
      <w:r>
        <w:rPr>
          <w:rFonts w:hint="eastAsia"/>
        </w:rPr>
        <w:t>的代码实现，在</w:t>
      </w:r>
      <w:r>
        <w:rPr>
          <w:rFonts w:hint="eastAsia"/>
        </w:rPr>
        <w:t xml:space="preserve"> ArticleSpider/tools </w:t>
      </w:r>
      <w:r>
        <w:rPr>
          <w:rFonts w:hint="eastAsia"/>
        </w:rPr>
        <w:t>目录下新建</w:t>
      </w:r>
      <w:r>
        <w:rPr>
          <w:rFonts w:hint="eastAsia"/>
        </w:rPr>
        <w:t xml:space="preserve"> yundama.requests.py </w:t>
      </w:r>
      <w:r>
        <w:rPr>
          <w:rFonts w:hint="eastAsia"/>
        </w:rPr>
        <w:t>文件，代码如下：</w:t>
      </w:r>
    </w:p>
    <w:tbl>
      <w:tblPr>
        <w:tblStyle w:val="a5"/>
        <w:tblW w:w="0" w:type="auto"/>
        <w:tblLook w:val="04A0" w:firstRow="1" w:lastRow="0" w:firstColumn="1" w:lastColumn="0" w:noHBand="0" w:noVBand="1"/>
      </w:tblPr>
      <w:tblGrid>
        <w:gridCol w:w="8296"/>
      </w:tblGrid>
      <w:tr w:rsidR="007606CF" w14:paraId="73A06F2F" w14:textId="77777777" w:rsidTr="007606CF">
        <w:tc>
          <w:tcPr>
            <w:tcW w:w="8296" w:type="dxa"/>
          </w:tcPr>
          <w:p w14:paraId="372EBB80" w14:textId="77777777" w:rsidR="007606CF" w:rsidRDefault="007606CF" w:rsidP="007606CF">
            <w:r>
              <w:t>#!/usr/bin/env python</w:t>
            </w:r>
          </w:p>
          <w:p w14:paraId="16DBF9AA" w14:textId="77777777" w:rsidR="007606CF" w:rsidRDefault="007606CF" w:rsidP="007606CF">
            <w:r>
              <w:t># _*_ coding:utf-8 _*_</w:t>
            </w:r>
          </w:p>
          <w:p w14:paraId="1005B245" w14:textId="77777777" w:rsidR="007606CF" w:rsidRDefault="007606CF" w:rsidP="007606CF">
            <w:r>
              <w:t>import json</w:t>
            </w:r>
          </w:p>
          <w:p w14:paraId="4594CDCB" w14:textId="77777777" w:rsidR="007606CF" w:rsidRDefault="007606CF" w:rsidP="007606CF">
            <w:r>
              <w:t>import requests</w:t>
            </w:r>
          </w:p>
          <w:p w14:paraId="78A7BE95" w14:textId="77777777" w:rsidR="007606CF" w:rsidRDefault="007606CF" w:rsidP="007606CF">
            <w:r>
              <w:t>'''</w:t>
            </w:r>
          </w:p>
          <w:p w14:paraId="5647522A" w14:textId="77777777" w:rsidR="007606CF" w:rsidRDefault="007606CF" w:rsidP="007606CF">
            <w:pPr>
              <w:rPr>
                <w:rFonts w:hint="eastAsia"/>
              </w:rPr>
            </w:pPr>
            <w:r>
              <w:rPr>
                <w:rFonts w:hint="eastAsia"/>
              </w:rPr>
              <w:t>使用在线打码的方式实现验证码的识别功能，在这里使用</w:t>
            </w:r>
            <w:r>
              <w:rPr>
                <w:rFonts w:hint="eastAsia"/>
              </w:rPr>
              <w:t xml:space="preserve"> http://www.yundama.com/</w:t>
            </w:r>
          </w:p>
          <w:p w14:paraId="0927EECD" w14:textId="77777777" w:rsidR="007606CF" w:rsidRDefault="007606CF" w:rsidP="007606CF">
            <w:pPr>
              <w:rPr>
                <w:rFonts w:hint="eastAsia"/>
              </w:rPr>
            </w:pPr>
            <w:r>
              <w:rPr>
                <w:rFonts w:hint="eastAsia"/>
              </w:rPr>
              <w:lastRenderedPageBreak/>
              <w:t>它的开发文档地址为</w:t>
            </w:r>
            <w:r>
              <w:rPr>
                <w:rFonts w:hint="eastAsia"/>
              </w:rPr>
              <w:t xml:space="preserve"> http://www.yundama.com/apidoc/</w:t>
            </w:r>
          </w:p>
          <w:p w14:paraId="5C00E445" w14:textId="77777777" w:rsidR="007606CF" w:rsidRDefault="007606CF" w:rsidP="007606CF">
            <w:pPr>
              <w:rPr>
                <w:rFonts w:hint="eastAsia"/>
              </w:rPr>
            </w:pPr>
            <w:r>
              <w:rPr>
                <w:rFonts w:hint="eastAsia"/>
              </w:rPr>
              <w:t>这里由于我们是基于</w:t>
            </w:r>
            <w:r>
              <w:rPr>
                <w:rFonts w:hint="eastAsia"/>
              </w:rPr>
              <w:t xml:space="preserve"> python </w:t>
            </w:r>
            <w:r>
              <w:rPr>
                <w:rFonts w:hint="eastAsia"/>
              </w:rPr>
              <w:t>开发，所以使用</w:t>
            </w:r>
            <w:r>
              <w:rPr>
                <w:rFonts w:hint="eastAsia"/>
              </w:rPr>
              <w:t xml:space="preserve"> PythonHTTP</w:t>
            </w:r>
            <w:r>
              <w:rPr>
                <w:rFonts w:hint="eastAsia"/>
              </w:rPr>
              <w:t>示例下载</w:t>
            </w:r>
            <w:r>
              <w:rPr>
                <w:rFonts w:hint="eastAsia"/>
              </w:rPr>
              <w:t xml:space="preserve"> </w:t>
            </w:r>
            <w:r>
              <w:rPr>
                <w:rFonts w:hint="eastAsia"/>
              </w:rPr>
              <w:t>来查看开发代码，下面的代码是在示例代码基础上修改而来</w:t>
            </w:r>
          </w:p>
          <w:p w14:paraId="294214F1" w14:textId="77777777" w:rsidR="007606CF" w:rsidRDefault="007606CF" w:rsidP="007606CF">
            <w:pPr>
              <w:rPr>
                <w:rFonts w:hint="eastAsia"/>
              </w:rPr>
            </w:pPr>
            <w:r>
              <w:rPr>
                <w:rFonts w:hint="eastAsia"/>
              </w:rPr>
              <w:t>在测试的时候，需要两个账号，开发者账号和普通用户账号，</w:t>
            </w:r>
          </w:p>
          <w:p w14:paraId="672A2E46" w14:textId="77777777" w:rsidR="007606CF" w:rsidRDefault="007606CF" w:rsidP="007606CF">
            <w:pPr>
              <w:rPr>
                <w:rFonts w:hint="eastAsia"/>
              </w:rPr>
            </w:pPr>
            <w:r>
              <w:rPr>
                <w:rFonts w:hint="eastAsia"/>
              </w:rPr>
              <w:t>代码中的</w:t>
            </w:r>
            <w:r>
              <w:rPr>
                <w:rFonts w:hint="eastAsia"/>
              </w:rPr>
              <w:t xml:space="preserve"> appid </w:t>
            </w:r>
            <w:r>
              <w:rPr>
                <w:rFonts w:hint="eastAsia"/>
              </w:rPr>
              <w:t>和</w:t>
            </w:r>
            <w:r>
              <w:rPr>
                <w:rFonts w:hint="eastAsia"/>
              </w:rPr>
              <w:t xml:space="preserve"> appkey </w:t>
            </w:r>
            <w:r>
              <w:rPr>
                <w:rFonts w:hint="eastAsia"/>
              </w:rPr>
              <w:t>是属于开发者账号的</w:t>
            </w:r>
          </w:p>
          <w:p w14:paraId="583E33A1" w14:textId="77777777" w:rsidR="007606CF" w:rsidRDefault="007606CF" w:rsidP="007606CF">
            <w:pPr>
              <w:rPr>
                <w:rFonts w:hint="eastAsia"/>
              </w:rPr>
            </w:pPr>
            <w:r>
              <w:rPr>
                <w:rFonts w:hint="eastAsia"/>
              </w:rPr>
              <w:t>代码中的</w:t>
            </w:r>
            <w:r>
              <w:rPr>
                <w:rFonts w:hint="eastAsia"/>
              </w:rPr>
              <w:t xml:space="preserve"> </w:t>
            </w:r>
            <w:r>
              <w:rPr>
                <w:rFonts w:hint="eastAsia"/>
              </w:rPr>
              <w:t>用户名</w:t>
            </w:r>
            <w:r>
              <w:rPr>
                <w:rFonts w:hint="eastAsia"/>
              </w:rPr>
              <w:t xml:space="preserve"> </w:t>
            </w:r>
            <w:r>
              <w:rPr>
                <w:rFonts w:hint="eastAsia"/>
              </w:rPr>
              <w:t>和</w:t>
            </w:r>
            <w:r>
              <w:rPr>
                <w:rFonts w:hint="eastAsia"/>
              </w:rPr>
              <w:t xml:space="preserve"> </w:t>
            </w:r>
            <w:r>
              <w:rPr>
                <w:rFonts w:hint="eastAsia"/>
              </w:rPr>
              <w:t>密码</w:t>
            </w:r>
            <w:r>
              <w:rPr>
                <w:rFonts w:hint="eastAsia"/>
              </w:rPr>
              <w:t xml:space="preserve"> </w:t>
            </w:r>
            <w:r>
              <w:rPr>
                <w:rFonts w:hint="eastAsia"/>
              </w:rPr>
              <w:t>是属于普通用户账号的</w:t>
            </w:r>
          </w:p>
          <w:p w14:paraId="654F9F85" w14:textId="77777777" w:rsidR="007606CF" w:rsidRDefault="007606CF" w:rsidP="007606CF"/>
          <w:p w14:paraId="3AA7B112" w14:textId="77777777" w:rsidR="007606CF" w:rsidRDefault="007606CF" w:rsidP="007606CF"/>
          <w:p w14:paraId="4E40CDC3" w14:textId="77777777" w:rsidR="007606CF" w:rsidRDefault="007606CF" w:rsidP="007606CF">
            <w:r>
              <w:t>'''</w:t>
            </w:r>
          </w:p>
          <w:p w14:paraId="2722A3F5" w14:textId="77777777" w:rsidR="007606CF" w:rsidRDefault="007606CF" w:rsidP="007606CF"/>
          <w:p w14:paraId="76F8B9FA" w14:textId="77777777" w:rsidR="007606CF" w:rsidRDefault="007606CF" w:rsidP="007606CF"/>
          <w:p w14:paraId="3F03B311" w14:textId="77777777" w:rsidR="007606CF" w:rsidRDefault="007606CF" w:rsidP="007606CF">
            <w:r>
              <w:t>class YDMHttp(object):</w:t>
            </w:r>
          </w:p>
          <w:p w14:paraId="0BF967C6" w14:textId="77777777" w:rsidR="007606CF" w:rsidRDefault="007606CF" w:rsidP="007606CF">
            <w:r>
              <w:t xml:space="preserve">    apiurl = 'http://api.yundama.com/api.php'</w:t>
            </w:r>
          </w:p>
          <w:p w14:paraId="7A0ECD2D" w14:textId="77777777" w:rsidR="007606CF" w:rsidRDefault="007606CF" w:rsidP="007606CF">
            <w:r>
              <w:t xml:space="preserve">    username = ''</w:t>
            </w:r>
          </w:p>
          <w:p w14:paraId="24E224AC" w14:textId="77777777" w:rsidR="007606CF" w:rsidRDefault="007606CF" w:rsidP="007606CF">
            <w:r>
              <w:t xml:space="preserve">    password = ''</w:t>
            </w:r>
          </w:p>
          <w:p w14:paraId="12A58E90" w14:textId="77777777" w:rsidR="007606CF" w:rsidRDefault="007606CF" w:rsidP="007606CF">
            <w:r>
              <w:t xml:space="preserve">    appid = ''</w:t>
            </w:r>
          </w:p>
          <w:p w14:paraId="745AE700" w14:textId="77777777" w:rsidR="007606CF" w:rsidRDefault="007606CF" w:rsidP="007606CF">
            <w:r>
              <w:t xml:space="preserve">    appkey = ''</w:t>
            </w:r>
          </w:p>
          <w:p w14:paraId="5E5CF025" w14:textId="77777777" w:rsidR="007606CF" w:rsidRDefault="007606CF" w:rsidP="007606CF"/>
          <w:p w14:paraId="2E75B31A" w14:textId="77777777" w:rsidR="007606CF" w:rsidRDefault="007606CF" w:rsidP="007606CF"/>
          <w:p w14:paraId="7464C95B" w14:textId="77777777" w:rsidR="007606CF" w:rsidRDefault="007606CF" w:rsidP="007606CF">
            <w:r>
              <w:t xml:space="preserve">    def __init__(self, username, password, appid, appkey):</w:t>
            </w:r>
          </w:p>
          <w:p w14:paraId="598D8AE3" w14:textId="77777777" w:rsidR="007606CF" w:rsidRDefault="007606CF" w:rsidP="007606CF">
            <w:r>
              <w:t xml:space="preserve">        self.username = username</w:t>
            </w:r>
          </w:p>
          <w:p w14:paraId="261616C9" w14:textId="77777777" w:rsidR="007606CF" w:rsidRDefault="007606CF" w:rsidP="007606CF">
            <w:r>
              <w:t xml:space="preserve">        self.password = password</w:t>
            </w:r>
          </w:p>
          <w:p w14:paraId="3874DB36" w14:textId="77777777" w:rsidR="007606CF" w:rsidRDefault="007606CF" w:rsidP="007606CF">
            <w:r>
              <w:t xml:space="preserve">        self.appid = str(appid)</w:t>
            </w:r>
          </w:p>
          <w:p w14:paraId="760A7750" w14:textId="77777777" w:rsidR="007606CF" w:rsidRDefault="007606CF" w:rsidP="007606CF">
            <w:r>
              <w:t xml:space="preserve">        self.appkey = appkey</w:t>
            </w:r>
          </w:p>
          <w:p w14:paraId="0A9029F5" w14:textId="77777777" w:rsidR="007606CF" w:rsidRDefault="007606CF" w:rsidP="007606CF"/>
          <w:p w14:paraId="57A65313" w14:textId="77777777" w:rsidR="007606CF" w:rsidRDefault="007606CF" w:rsidP="007606CF"/>
          <w:p w14:paraId="22CDED26" w14:textId="77777777" w:rsidR="007606CF" w:rsidRDefault="007606CF" w:rsidP="007606CF">
            <w:r>
              <w:t xml:space="preserve">    def balance(self):</w:t>
            </w:r>
          </w:p>
          <w:p w14:paraId="510F9E33" w14:textId="77777777" w:rsidR="007606CF" w:rsidRDefault="007606CF" w:rsidP="007606CF">
            <w:r>
              <w:t xml:space="preserve">        data = {'method': 'balance', 'username': self.username, 'password': self.password, 'appid': self.appid, 'appkey': self.appkey}</w:t>
            </w:r>
          </w:p>
          <w:p w14:paraId="5F34EABC" w14:textId="77777777" w:rsidR="007606CF" w:rsidRDefault="007606CF" w:rsidP="007606CF">
            <w:r>
              <w:t xml:space="preserve">        response_data = requests.post(self.apiurl, data=data)</w:t>
            </w:r>
          </w:p>
          <w:p w14:paraId="0C1E10D5" w14:textId="77777777" w:rsidR="007606CF" w:rsidRDefault="007606CF" w:rsidP="007606CF">
            <w:r>
              <w:t xml:space="preserve">        ret_data = json.loads(response_data.text)</w:t>
            </w:r>
          </w:p>
          <w:p w14:paraId="78786962" w14:textId="77777777" w:rsidR="007606CF" w:rsidRDefault="007606CF" w:rsidP="007606CF">
            <w:r>
              <w:t xml:space="preserve">        if ret_data["ret"] == 0:</w:t>
            </w:r>
          </w:p>
          <w:p w14:paraId="3E6FC2AC" w14:textId="77777777" w:rsidR="007606CF" w:rsidRDefault="007606CF" w:rsidP="007606CF">
            <w:pPr>
              <w:rPr>
                <w:rFonts w:hint="eastAsia"/>
              </w:rPr>
            </w:pPr>
            <w:r>
              <w:rPr>
                <w:rFonts w:hint="eastAsia"/>
              </w:rPr>
              <w:t xml:space="preserve">            print ("</w:t>
            </w:r>
            <w:r>
              <w:rPr>
                <w:rFonts w:hint="eastAsia"/>
              </w:rPr>
              <w:t>获取剩余积分</w:t>
            </w:r>
            <w:r>
              <w:rPr>
                <w:rFonts w:hint="eastAsia"/>
              </w:rPr>
              <w:t>", ret_data["balance"])</w:t>
            </w:r>
          </w:p>
          <w:p w14:paraId="608C13E1" w14:textId="77777777" w:rsidR="007606CF" w:rsidRDefault="007606CF" w:rsidP="007606CF">
            <w:r>
              <w:t xml:space="preserve">            return ret_data["balance"]</w:t>
            </w:r>
          </w:p>
          <w:p w14:paraId="78E37EF1" w14:textId="77777777" w:rsidR="007606CF" w:rsidRDefault="007606CF" w:rsidP="007606CF">
            <w:r>
              <w:t xml:space="preserve">        else:</w:t>
            </w:r>
          </w:p>
          <w:p w14:paraId="4A89EC72" w14:textId="77777777" w:rsidR="007606CF" w:rsidRDefault="007606CF" w:rsidP="007606CF">
            <w:r>
              <w:t xml:space="preserve">            return None</w:t>
            </w:r>
          </w:p>
          <w:p w14:paraId="2840A5DC" w14:textId="77777777" w:rsidR="007606CF" w:rsidRDefault="007606CF" w:rsidP="007606CF"/>
          <w:p w14:paraId="5327B799" w14:textId="77777777" w:rsidR="007606CF" w:rsidRDefault="007606CF" w:rsidP="007606CF"/>
          <w:p w14:paraId="35BB37C8" w14:textId="77777777" w:rsidR="007606CF" w:rsidRDefault="007606CF" w:rsidP="007606CF">
            <w:r>
              <w:t xml:space="preserve">    def login(self):</w:t>
            </w:r>
          </w:p>
          <w:p w14:paraId="6A57CD45" w14:textId="77777777" w:rsidR="007606CF" w:rsidRDefault="007606CF" w:rsidP="007606CF">
            <w:r>
              <w:t xml:space="preserve">        data = {'method': 'login', 'username': self.username, 'password': self.password, 'appid': self.appid, 'appkey': self.appkey}</w:t>
            </w:r>
          </w:p>
          <w:p w14:paraId="456AB332" w14:textId="77777777" w:rsidR="007606CF" w:rsidRDefault="007606CF" w:rsidP="007606CF">
            <w:r>
              <w:t xml:space="preserve">        response_data = requests.post(self.apiurl, data=data)</w:t>
            </w:r>
          </w:p>
          <w:p w14:paraId="29696AEB" w14:textId="77777777" w:rsidR="007606CF" w:rsidRDefault="007606CF" w:rsidP="007606CF">
            <w:r>
              <w:lastRenderedPageBreak/>
              <w:t xml:space="preserve">        ret_data = json.loads(response_data.text)</w:t>
            </w:r>
          </w:p>
          <w:p w14:paraId="4C378679" w14:textId="77777777" w:rsidR="007606CF" w:rsidRDefault="007606CF" w:rsidP="007606CF">
            <w:r>
              <w:t xml:space="preserve">        if ret_data["ret"] == 0:</w:t>
            </w:r>
          </w:p>
          <w:p w14:paraId="092EA647" w14:textId="77777777" w:rsidR="007606CF" w:rsidRDefault="007606CF" w:rsidP="007606CF">
            <w:pPr>
              <w:rPr>
                <w:rFonts w:hint="eastAsia"/>
              </w:rPr>
            </w:pPr>
            <w:r>
              <w:rPr>
                <w:rFonts w:hint="eastAsia"/>
              </w:rPr>
              <w:t xml:space="preserve">            print ("</w:t>
            </w:r>
            <w:r>
              <w:rPr>
                <w:rFonts w:hint="eastAsia"/>
              </w:rPr>
              <w:t>登录成功</w:t>
            </w:r>
            <w:r>
              <w:rPr>
                <w:rFonts w:hint="eastAsia"/>
              </w:rPr>
              <w:t>", ret_data["uid"])</w:t>
            </w:r>
          </w:p>
          <w:p w14:paraId="5DADAEDC" w14:textId="77777777" w:rsidR="007606CF" w:rsidRDefault="007606CF" w:rsidP="007606CF">
            <w:r>
              <w:t xml:space="preserve">            return ret_data["uid"]</w:t>
            </w:r>
          </w:p>
          <w:p w14:paraId="6B1A092F" w14:textId="77777777" w:rsidR="007606CF" w:rsidRDefault="007606CF" w:rsidP="007606CF">
            <w:r>
              <w:t xml:space="preserve">        else:</w:t>
            </w:r>
          </w:p>
          <w:p w14:paraId="60DF330E" w14:textId="77777777" w:rsidR="007606CF" w:rsidRDefault="007606CF" w:rsidP="007606CF">
            <w:r>
              <w:t xml:space="preserve">            return None</w:t>
            </w:r>
          </w:p>
          <w:p w14:paraId="6DB677F9" w14:textId="77777777" w:rsidR="007606CF" w:rsidRDefault="007606CF" w:rsidP="007606CF"/>
          <w:p w14:paraId="0C258E23" w14:textId="77777777" w:rsidR="007606CF" w:rsidRDefault="007606CF" w:rsidP="007606CF"/>
          <w:p w14:paraId="17CA7FCD" w14:textId="77777777" w:rsidR="007606CF" w:rsidRDefault="007606CF" w:rsidP="007606CF">
            <w:r>
              <w:t xml:space="preserve">    def decode(self, filename, codetype, timeout):</w:t>
            </w:r>
          </w:p>
          <w:p w14:paraId="4E959FF5" w14:textId="77777777" w:rsidR="007606CF" w:rsidRDefault="007606CF" w:rsidP="007606CF">
            <w:r>
              <w:t xml:space="preserve">        data = {'method': 'upload', 'username': self.username, 'password': self.password, 'appid': self.appid, 'appkey': self.appkey, 'codetype': str(codetype), 'timeout': str(timeout)}</w:t>
            </w:r>
          </w:p>
          <w:p w14:paraId="5D265497" w14:textId="77777777" w:rsidR="007606CF" w:rsidRDefault="007606CF" w:rsidP="007606CF">
            <w:r>
              <w:t xml:space="preserve">        files = {'file': open(filename, 'rb')}</w:t>
            </w:r>
          </w:p>
          <w:p w14:paraId="228815D9" w14:textId="77777777" w:rsidR="007606CF" w:rsidRDefault="007606CF" w:rsidP="007606CF">
            <w:r>
              <w:t xml:space="preserve">        response_data = requests.post(self.apiurl, files=files, data=data)</w:t>
            </w:r>
          </w:p>
          <w:p w14:paraId="59BAFC5F" w14:textId="77777777" w:rsidR="007606CF" w:rsidRDefault="007606CF" w:rsidP="007606CF">
            <w:r>
              <w:t xml:space="preserve">        ret_data = json.loads(response_data.text)</w:t>
            </w:r>
          </w:p>
          <w:p w14:paraId="7570C0D8" w14:textId="77777777" w:rsidR="007606CF" w:rsidRDefault="007606CF" w:rsidP="007606CF">
            <w:r>
              <w:t xml:space="preserve">        if ret_data["ret"] == 0:</w:t>
            </w:r>
          </w:p>
          <w:p w14:paraId="01A313BC" w14:textId="77777777" w:rsidR="007606CF" w:rsidRDefault="007606CF" w:rsidP="007606CF">
            <w:pPr>
              <w:rPr>
                <w:rFonts w:hint="eastAsia"/>
              </w:rPr>
            </w:pPr>
            <w:r>
              <w:rPr>
                <w:rFonts w:hint="eastAsia"/>
              </w:rPr>
              <w:t xml:space="preserve">            print ("</w:t>
            </w:r>
            <w:r>
              <w:rPr>
                <w:rFonts w:hint="eastAsia"/>
              </w:rPr>
              <w:t>识别成功</w:t>
            </w:r>
            <w:r>
              <w:rPr>
                <w:rFonts w:hint="eastAsia"/>
              </w:rPr>
              <w:t>", ret_data["text"])</w:t>
            </w:r>
          </w:p>
          <w:p w14:paraId="6838D11C" w14:textId="77777777" w:rsidR="007606CF" w:rsidRDefault="007606CF" w:rsidP="007606CF">
            <w:r>
              <w:t xml:space="preserve">            return ret_data["text"]</w:t>
            </w:r>
          </w:p>
          <w:p w14:paraId="66BB19C1" w14:textId="77777777" w:rsidR="007606CF" w:rsidRDefault="007606CF" w:rsidP="007606CF">
            <w:r>
              <w:t xml:space="preserve">        else:</w:t>
            </w:r>
          </w:p>
          <w:p w14:paraId="32D7ECB6" w14:textId="77777777" w:rsidR="007606CF" w:rsidRDefault="007606CF" w:rsidP="007606CF">
            <w:r>
              <w:t xml:space="preserve">            return None</w:t>
            </w:r>
          </w:p>
          <w:p w14:paraId="20A0D5AA" w14:textId="77777777" w:rsidR="007606CF" w:rsidRDefault="007606CF" w:rsidP="007606CF"/>
          <w:p w14:paraId="5531A28A" w14:textId="77777777" w:rsidR="007606CF" w:rsidRDefault="007606CF" w:rsidP="007606CF"/>
          <w:p w14:paraId="6C35626B" w14:textId="77777777" w:rsidR="007606CF" w:rsidRDefault="007606CF" w:rsidP="007606CF">
            <w:r>
              <w:t>def ydm(file_path):</w:t>
            </w:r>
          </w:p>
          <w:p w14:paraId="570D9E5A" w14:textId="77777777" w:rsidR="007606CF" w:rsidRDefault="007606CF" w:rsidP="007606CF">
            <w:pPr>
              <w:rPr>
                <w:rFonts w:hint="eastAsia"/>
              </w:rPr>
            </w:pPr>
            <w:r>
              <w:rPr>
                <w:rFonts w:hint="eastAsia"/>
              </w:rPr>
              <w:t xml:space="preserve">    username = 'da_ge_da1' # </w:t>
            </w:r>
            <w:r>
              <w:rPr>
                <w:rFonts w:hint="eastAsia"/>
              </w:rPr>
              <w:t>普通用户的账号</w:t>
            </w:r>
          </w:p>
          <w:p w14:paraId="4080C9B9" w14:textId="77777777" w:rsidR="007606CF" w:rsidRDefault="007606CF" w:rsidP="007606CF">
            <w:pPr>
              <w:rPr>
                <w:rFonts w:hint="eastAsia"/>
              </w:rPr>
            </w:pPr>
            <w:r>
              <w:rPr>
                <w:rFonts w:hint="eastAsia"/>
              </w:rPr>
              <w:t xml:space="preserve">    password = 'da_ge_da' # </w:t>
            </w:r>
            <w:r>
              <w:rPr>
                <w:rFonts w:hint="eastAsia"/>
              </w:rPr>
              <w:t>普通用户的密码</w:t>
            </w:r>
          </w:p>
          <w:p w14:paraId="27C78EAF" w14:textId="77777777" w:rsidR="007606CF" w:rsidRDefault="007606CF" w:rsidP="007606CF"/>
          <w:p w14:paraId="2DB98633" w14:textId="77777777" w:rsidR="007606CF" w:rsidRDefault="007606CF" w:rsidP="007606CF"/>
          <w:p w14:paraId="415E15F7" w14:textId="77777777" w:rsidR="007606CF" w:rsidRDefault="007606CF" w:rsidP="007606CF">
            <w:pPr>
              <w:rPr>
                <w:rFonts w:hint="eastAsia"/>
              </w:rPr>
            </w:pPr>
            <w:r>
              <w:rPr>
                <w:rFonts w:hint="eastAsia"/>
              </w:rPr>
              <w:t xml:space="preserve">    # </w:t>
            </w:r>
            <w:r>
              <w:rPr>
                <w:rFonts w:hint="eastAsia"/>
              </w:rPr>
              <w:t>软件ＩＤ，开发者分成必要参数。登录开发者后台【我的软件】获得！</w:t>
            </w:r>
          </w:p>
          <w:p w14:paraId="517D6A7D" w14:textId="77777777" w:rsidR="007606CF" w:rsidRDefault="007606CF" w:rsidP="007606CF">
            <w:r>
              <w:t xml:space="preserve">    appid = 3129</w:t>
            </w:r>
          </w:p>
          <w:p w14:paraId="536B1B5F" w14:textId="77777777" w:rsidR="007606CF" w:rsidRDefault="007606CF" w:rsidP="007606CF">
            <w:pPr>
              <w:rPr>
                <w:rFonts w:hint="eastAsia"/>
              </w:rPr>
            </w:pPr>
            <w:r>
              <w:rPr>
                <w:rFonts w:hint="eastAsia"/>
              </w:rPr>
              <w:t xml:space="preserve">    # </w:t>
            </w:r>
            <w:r>
              <w:rPr>
                <w:rFonts w:hint="eastAsia"/>
              </w:rPr>
              <w:t>软件密钥，开发者分成必要参数。登录开发者后台【我的软件】获得！</w:t>
            </w:r>
          </w:p>
          <w:p w14:paraId="4F05DCCF" w14:textId="77777777" w:rsidR="007606CF" w:rsidRDefault="007606CF" w:rsidP="007606CF">
            <w:r>
              <w:t xml:space="preserve">    appkey = '40d5ad41c047179fc797631e3b9c3025'</w:t>
            </w:r>
          </w:p>
          <w:p w14:paraId="2EF4CE1D" w14:textId="77777777" w:rsidR="007606CF" w:rsidRDefault="007606CF" w:rsidP="007606CF">
            <w:pPr>
              <w:rPr>
                <w:rFonts w:hint="eastAsia"/>
              </w:rPr>
            </w:pPr>
            <w:r>
              <w:rPr>
                <w:rFonts w:hint="eastAsia"/>
              </w:rPr>
              <w:t xml:space="preserve">    # </w:t>
            </w:r>
            <w:r>
              <w:rPr>
                <w:rFonts w:hint="eastAsia"/>
              </w:rPr>
              <w:t>图片文件</w:t>
            </w:r>
          </w:p>
          <w:p w14:paraId="0093EB02" w14:textId="77777777" w:rsidR="007606CF" w:rsidRDefault="007606CF" w:rsidP="007606CF">
            <w:r>
              <w:t xml:space="preserve">    filename = 'image/captcha.jpg'</w:t>
            </w:r>
          </w:p>
          <w:p w14:paraId="45AB4F3E" w14:textId="77777777" w:rsidR="007606CF" w:rsidRDefault="007606CF" w:rsidP="007606CF">
            <w:pPr>
              <w:rPr>
                <w:rFonts w:hint="eastAsia"/>
              </w:rPr>
            </w:pPr>
            <w:r>
              <w:rPr>
                <w:rFonts w:hint="eastAsia"/>
              </w:rPr>
              <w:t xml:space="preserve">    # </w:t>
            </w:r>
            <w:r>
              <w:rPr>
                <w:rFonts w:hint="eastAsia"/>
              </w:rPr>
              <w:t>验证码类型，</w:t>
            </w:r>
            <w:r>
              <w:rPr>
                <w:rFonts w:hint="eastAsia"/>
              </w:rPr>
              <w:t xml:space="preserve"># </w:t>
            </w:r>
            <w:r>
              <w:rPr>
                <w:rFonts w:hint="eastAsia"/>
              </w:rPr>
              <w:t>例：</w:t>
            </w:r>
            <w:r>
              <w:rPr>
                <w:rFonts w:hint="eastAsia"/>
              </w:rPr>
              <w:t>1004</w:t>
            </w:r>
            <w:r>
              <w:rPr>
                <w:rFonts w:hint="eastAsia"/>
              </w:rPr>
              <w:t>表示</w:t>
            </w:r>
            <w:r>
              <w:rPr>
                <w:rFonts w:hint="eastAsia"/>
              </w:rPr>
              <w:t>4</w:t>
            </w:r>
            <w:r>
              <w:rPr>
                <w:rFonts w:hint="eastAsia"/>
              </w:rPr>
              <w:t>位字母数字，不同类型收费不同。请准确填写，否则影响识别率。</w:t>
            </w:r>
          </w:p>
          <w:p w14:paraId="580BDB1C" w14:textId="77777777" w:rsidR="007606CF" w:rsidRDefault="007606CF" w:rsidP="007606CF">
            <w:pPr>
              <w:rPr>
                <w:rFonts w:hint="eastAsia"/>
              </w:rPr>
            </w:pPr>
            <w:r>
              <w:rPr>
                <w:rFonts w:hint="eastAsia"/>
              </w:rPr>
              <w:t xml:space="preserve">    # </w:t>
            </w:r>
            <w:r>
              <w:rPr>
                <w:rFonts w:hint="eastAsia"/>
              </w:rPr>
              <w:t>在此查询所有类型</w:t>
            </w:r>
            <w:r>
              <w:rPr>
                <w:rFonts w:hint="eastAsia"/>
              </w:rPr>
              <w:t xml:space="preserve"> http://www.yundama.com/price.html</w:t>
            </w:r>
          </w:p>
          <w:p w14:paraId="59E1A174" w14:textId="77777777" w:rsidR="007606CF" w:rsidRDefault="007606CF" w:rsidP="007606CF">
            <w:r>
              <w:t xml:space="preserve">    codetype = 5000</w:t>
            </w:r>
          </w:p>
          <w:p w14:paraId="3FFBC8A4" w14:textId="77777777" w:rsidR="007606CF" w:rsidRDefault="007606CF" w:rsidP="007606CF">
            <w:pPr>
              <w:rPr>
                <w:rFonts w:hint="eastAsia"/>
              </w:rPr>
            </w:pPr>
            <w:r>
              <w:rPr>
                <w:rFonts w:hint="eastAsia"/>
              </w:rPr>
              <w:t xml:space="preserve">    # </w:t>
            </w:r>
            <w:r>
              <w:rPr>
                <w:rFonts w:hint="eastAsia"/>
              </w:rPr>
              <w:t>超时时间，秒</w:t>
            </w:r>
          </w:p>
          <w:p w14:paraId="394D0BD4" w14:textId="77777777" w:rsidR="007606CF" w:rsidRDefault="007606CF" w:rsidP="007606CF">
            <w:r>
              <w:t xml:space="preserve">    timeout = 60</w:t>
            </w:r>
          </w:p>
          <w:p w14:paraId="5BCB8C18" w14:textId="77777777" w:rsidR="007606CF" w:rsidRDefault="007606CF" w:rsidP="007606CF">
            <w:pPr>
              <w:rPr>
                <w:rFonts w:hint="eastAsia"/>
              </w:rPr>
            </w:pPr>
            <w:r>
              <w:rPr>
                <w:rFonts w:hint="eastAsia"/>
              </w:rPr>
              <w:t xml:space="preserve">    # </w:t>
            </w:r>
            <w:r>
              <w:rPr>
                <w:rFonts w:hint="eastAsia"/>
              </w:rPr>
              <w:t>检查</w:t>
            </w:r>
          </w:p>
          <w:p w14:paraId="2ACA6AE2" w14:textId="77777777" w:rsidR="007606CF" w:rsidRDefault="007606CF" w:rsidP="007606CF">
            <w:r>
              <w:t xml:space="preserve">    yundama = YDMHttp(username, password, appid, appkey)</w:t>
            </w:r>
          </w:p>
          <w:p w14:paraId="327324BD" w14:textId="77777777" w:rsidR="007606CF" w:rsidRDefault="007606CF" w:rsidP="007606CF">
            <w:r>
              <w:t xml:space="preserve">    if (username == 'username'):</w:t>
            </w:r>
          </w:p>
          <w:p w14:paraId="065528D3" w14:textId="77777777" w:rsidR="007606CF" w:rsidRDefault="007606CF" w:rsidP="007606CF">
            <w:pPr>
              <w:rPr>
                <w:rFonts w:hint="eastAsia"/>
              </w:rPr>
            </w:pPr>
            <w:r>
              <w:rPr>
                <w:rFonts w:hint="eastAsia"/>
              </w:rPr>
              <w:t xml:space="preserve">        print('</w:t>
            </w:r>
            <w:r>
              <w:rPr>
                <w:rFonts w:hint="eastAsia"/>
              </w:rPr>
              <w:t>请设置好相关参数再测试</w:t>
            </w:r>
            <w:r>
              <w:rPr>
                <w:rFonts w:hint="eastAsia"/>
              </w:rPr>
              <w:t>')</w:t>
            </w:r>
          </w:p>
          <w:p w14:paraId="0C0BE90B" w14:textId="77777777" w:rsidR="007606CF" w:rsidRDefault="007606CF" w:rsidP="007606CF">
            <w:r>
              <w:lastRenderedPageBreak/>
              <w:t xml:space="preserve">    else:</w:t>
            </w:r>
          </w:p>
          <w:p w14:paraId="3FF7FBED" w14:textId="77777777" w:rsidR="007606CF" w:rsidRDefault="007606CF" w:rsidP="007606CF">
            <w:pPr>
              <w:rPr>
                <w:rFonts w:hint="eastAsia"/>
              </w:rPr>
            </w:pPr>
            <w:r>
              <w:rPr>
                <w:rFonts w:hint="eastAsia"/>
              </w:rPr>
              <w:t xml:space="preserve">        # </w:t>
            </w:r>
            <w:r>
              <w:rPr>
                <w:rFonts w:hint="eastAsia"/>
              </w:rPr>
              <w:t>开始识别，图片路径，验证码类型</w:t>
            </w:r>
            <w:r>
              <w:rPr>
                <w:rFonts w:hint="eastAsia"/>
              </w:rPr>
              <w:t>ID</w:t>
            </w:r>
            <w:r>
              <w:rPr>
                <w:rFonts w:hint="eastAsia"/>
              </w:rPr>
              <w:t>，超时时间（秒），识别结果</w:t>
            </w:r>
          </w:p>
          <w:p w14:paraId="27887E07" w14:textId="77777777" w:rsidR="007606CF" w:rsidRDefault="007606CF" w:rsidP="007606CF">
            <w:r>
              <w:t xml:space="preserve">        return yundama.decode(file_path, codetype, timeout);</w:t>
            </w:r>
          </w:p>
          <w:p w14:paraId="3A579E99" w14:textId="77777777" w:rsidR="007606CF" w:rsidRDefault="007606CF" w:rsidP="007606CF"/>
          <w:p w14:paraId="4E6C1512" w14:textId="77777777" w:rsidR="007606CF" w:rsidRDefault="007606CF" w:rsidP="007606CF"/>
          <w:p w14:paraId="237123F0" w14:textId="77777777" w:rsidR="007606CF" w:rsidRDefault="007606CF" w:rsidP="007606CF">
            <w:r>
              <w:t>if __name__ == "__main__":</w:t>
            </w:r>
          </w:p>
          <w:p w14:paraId="467C8435" w14:textId="77777777" w:rsidR="007606CF" w:rsidRDefault="007606CF" w:rsidP="007606CF">
            <w:pPr>
              <w:rPr>
                <w:rFonts w:hint="eastAsia"/>
              </w:rPr>
            </w:pPr>
            <w:r>
              <w:rPr>
                <w:rFonts w:hint="eastAsia"/>
              </w:rPr>
              <w:t xml:space="preserve">    # </w:t>
            </w:r>
            <w:r>
              <w:rPr>
                <w:rFonts w:hint="eastAsia"/>
              </w:rPr>
              <w:t>用户名</w:t>
            </w:r>
          </w:p>
          <w:p w14:paraId="31E8ACD0" w14:textId="77777777" w:rsidR="007606CF" w:rsidRDefault="007606CF" w:rsidP="007606CF">
            <w:r>
              <w:t xml:space="preserve">    username = 'da_ge_da1'</w:t>
            </w:r>
          </w:p>
          <w:p w14:paraId="463A6CF2" w14:textId="77777777" w:rsidR="007606CF" w:rsidRDefault="007606CF" w:rsidP="007606CF">
            <w:pPr>
              <w:rPr>
                <w:rFonts w:hint="eastAsia"/>
              </w:rPr>
            </w:pPr>
            <w:r>
              <w:rPr>
                <w:rFonts w:hint="eastAsia"/>
              </w:rPr>
              <w:t xml:space="preserve">    # </w:t>
            </w:r>
            <w:r>
              <w:rPr>
                <w:rFonts w:hint="eastAsia"/>
              </w:rPr>
              <w:t>密码</w:t>
            </w:r>
          </w:p>
          <w:p w14:paraId="4A726165" w14:textId="77777777" w:rsidR="007606CF" w:rsidRDefault="007606CF" w:rsidP="007606CF">
            <w:r>
              <w:t xml:space="preserve">    password = 'da_ge_da'</w:t>
            </w:r>
          </w:p>
          <w:p w14:paraId="210F4599" w14:textId="77777777" w:rsidR="007606CF" w:rsidRDefault="007606CF" w:rsidP="007606CF">
            <w:pPr>
              <w:rPr>
                <w:rFonts w:hint="eastAsia"/>
              </w:rPr>
            </w:pPr>
            <w:r>
              <w:rPr>
                <w:rFonts w:hint="eastAsia"/>
              </w:rPr>
              <w:t xml:space="preserve">    # </w:t>
            </w:r>
            <w:r>
              <w:rPr>
                <w:rFonts w:hint="eastAsia"/>
              </w:rPr>
              <w:t>软件ＩＤ，开发者分成必要参数。登录开发者后台【我的软件】获得！</w:t>
            </w:r>
          </w:p>
          <w:p w14:paraId="61EDB341" w14:textId="77777777" w:rsidR="007606CF" w:rsidRDefault="007606CF" w:rsidP="007606CF">
            <w:r>
              <w:t xml:space="preserve">    appid = 3129</w:t>
            </w:r>
          </w:p>
          <w:p w14:paraId="7702B90C" w14:textId="77777777" w:rsidR="007606CF" w:rsidRDefault="007606CF" w:rsidP="007606CF">
            <w:pPr>
              <w:rPr>
                <w:rFonts w:hint="eastAsia"/>
              </w:rPr>
            </w:pPr>
            <w:r>
              <w:rPr>
                <w:rFonts w:hint="eastAsia"/>
              </w:rPr>
              <w:t xml:space="preserve">    # </w:t>
            </w:r>
            <w:r>
              <w:rPr>
                <w:rFonts w:hint="eastAsia"/>
              </w:rPr>
              <w:t>软件密钥，开发者分成必要参数。登录开发者后台【我的软件】获得！</w:t>
            </w:r>
          </w:p>
          <w:p w14:paraId="3E820BE7" w14:textId="77777777" w:rsidR="007606CF" w:rsidRDefault="007606CF" w:rsidP="007606CF">
            <w:r>
              <w:t xml:space="preserve">    appkey = '40d5ad41c047179fc797631e3b9c3025'</w:t>
            </w:r>
          </w:p>
          <w:p w14:paraId="1E0F7137" w14:textId="77777777" w:rsidR="007606CF" w:rsidRDefault="007606CF" w:rsidP="007606CF">
            <w:pPr>
              <w:rPr>
                <w:rFonts w:hint="eastAsia"/>
              </w:rPr>
            </w:pPr>
            <w:r>
              <w:rPr>
                <w:rFonts w:hint="eastAsia"/>
              </w:rPr>
              <w:t xml:space="preserve">    # </w:t>
            </w:r>
            <w:r>
              <w:rPr>
                <w:rFonts w:hint="eastAsia"/>
              </w:rPr>
              <w:t>图片文件</w:t>
            </w:r>
          </w:p>
          <w:p w14:paraId="51770BB8" w14:textId="77777777" w:rsidR="007606CF" w:rsidRDefault="007606CF" w:rsidP="007606CF">
            <w:r>
              <w:t xml:space="preserve">    filename = 'image/captcha.jpg'</w:t>
            </w:r>
          </w:p>
          <w:p w14:paraId="5F096949" w14:textId="77777777" w:rsidR="007606CF" w:rsidRDefault="007606CF" w:rsidP="007606CF">
            <w:pPr>
              <w:rPr>
                <w:rFonts w:hint="eastAsia"/>
              </w:rPr>
            </w:pPr>
            <w:r>
              <w:rPr>
                <w:rFonts w:hint="eastAsia"/>
              </w:rPr>
              <w:t xml:space="preserve">    # </w:t>
            </w:r>
            <w:r>
              <w:rPr>
                <w:rFonts w:hint="eastAsia"/>
              </w:rPr>
              <w:t>验证码类型，</w:t>
            </w:r>
            <w:r>
              <w:rPr>
                <w:rFonts w:hint="eastAsia"/>
              </w:rPr>
              <w:t xml:space="preserve"># </w:t>
            </w:r>
            <w:r>
              <w:rPr>
                <w:rFonts w:hint="eastAsia"/>
              </w:rPr>
              <w:t>例：</w:t>
            </w:r>
            <w:r>
              <w:rPr>
                <w:rFonts w:hint="eastAsia"/>
              </w:rPr>
              <w:t>1004</w:t>
            </w:r>
            <w:r>
              <w:rPr>
                <w:rFonts w:hint="eastAsia"/>
              </w:rPr>
              <w:t>表示</w:t>
            </w:r>
            <w:r>
              <w:rPr>
                <w:rFonts w:hint="eastAsia"/>
              </w:rPr>
              <w:t>4</w:t>
            </w:r>
            <w:r>
              <w:rPr>
                <w:rFonts w:hint="eastAsia"/>
              </w:rPr>
              <w:t>位字母数字，不同类型收费不同。请准确填写，否则影响识别率。在此查询所有类型</w:t>
            </w:r>
            <w:r>
              <w:rPr>
                <w:rFonts w:hint="eastAsia"/>
              </w:rPr>
              <w:t xml:space="preserve"> http://www.yundama.com/price.html</w:t>
            </w:r>
          </w:p>
          <w:p w14:paraId="0718EE63" w14:textId="77777777" w:rsidR="007606CF" w:rsidRDefault="007606CF" w:rsidP="007606CF">
            <w:r>
              <w:t xml:space="preserve">    codetype = 5000</w:t>
            </w:r>
          </w:p>
          <w:p w14:paraId="627E0FC6" w14:textId="77777777" w:rsidR="007606CF" w:rsidRDefault="007606CF" w:rsidP="007606CF">
            <w:pPr>
              <w:rPr>
                <w:rFonts w:hint="eastAsia"/>
              </w:rPr>
            </w:pPr>
            <w:r>
              <w:rPr>
                <w:rFonts w:hint="eastAsia"/>
              </w:rPr>
              <w:t xml:space="preserve">    # </w:t>
            </w:r>
            <w:r>
              <w:rPr>
                <w:rFonts w:hint="eastAsia"/>
              </w:rPr>
              <w:t>超时时间，秒</w:t>
            </w:r>
          </w:p>
          <w:p w14:paraId="19300788" w14:textId="77777777" w:rsidR="007606CF" w:rsidRDefault="007606CF" w:rsidP="007606CF">
            <w:r>
              <w:t xml:space="preserve">    timeout = 60</w:t>
            </w:r>
          </w:p>
          <w:p w14:paraId="629DB5C2" w14:textId="77777777" w:rsidR="007606CF" w:rsidRDefault="007606CF" w:rsidP="007606CF">
            <w:pPr>
              <w:rPr>
                <w:rFonts w:hint="eastAsia"/>
              </w:rPr>
            </w:pPr>
            <w:r>
              <w:rPr>
                <w:rFonts w:hint="eastAsia"/>
              </w:rPr>
              <w:t xml:space="preserve">    # </w:t>
            </w:r>
            <w:r>
              <w:rPr>
                <w:rFonts w:hint="eastAsia"/>
              </w:rPr>
              <w:t>检查</w:t>
            </w:r>
          </w:p>
          <w:p w14:paraId="5752CD02" w14:textId="77777777" w:rsidR="007606CF" w:rsidRDefault="007606CF" w:rsidP="007606CF">
            <w:r>
              <w:t xml:space="preserve">    if (username == 'username'):</w:t>
            </w:r>
          </w:p>
          <w:p w14:paraId="1E8FB765" w14:textId="77777777" w:rsidR="007606CF" w:rsidRDefault="007606CF" w:rsidP="007606CF">
            <w:pPr>
              <w:rPr>
                <w:rFonts w:hint="eastAsia"/>
              </w:rPr>
            </w:pPr>
            <w:r>
              <w:rPr>
                <w:rFonts w:hint="eastAsia"/>
              </w:rPr>
              <w:t xml:space="preserve">        print ('</w:t>
            </w:r>
            <w:r>
              <w:rPr>
                <w:rFonts w:hint="eastAsia"/>
              </w:rPr>
              <w:t>请设置好相关参数再测试</w:t>
            </w:r>
            <w:r>
              <w:rPr>
                <w:rFonts w:hint="eastAsia"/>
              </w:rPr>
              <w:t>')</w:t>
            </w:r>
          </w:p>
          <w:p w14:paraId="0A7B663A" w14:textId="77777777" w:rsidR="007606CF" w:rsidRDefault="007606CF" w:rsidP="007606CF">
            <w:r>
              <w:t xml:space="preserve">    else:</w:t>
            </w:r>
          </w:p>
          <w:p w14:paraId="3B0D6BF4" w14:textId="77777777" w:rsidR="007606CF" w:rsidRDefault="007606CF" w:rsidP="007606CF">
            <w:pPr>
              <w:rPr>
                <w:rFonts w:hint="eastAsia"/>
              </w:rPr>
            </w:pPr>
            <w:r>
              <w:rPr>
                <w:rFonts w:hint="eastAsia"/>
              </w:rPr>
              <w:t xml:space="preserve">        # </w:t>
            </w:r>
            <w:r>
              <w:rPr>
                <w:rFonts w:hint="eastAsia"/>
              </w:rPr>
              <w:t>初始化</w:t>
            </w:r>
          </w:p>
          <w:p w14:paraId="0CF341EA" w14:textId="77777777" w:rsidR="007606CF" w:rsidRDefault="007606CF" w:rsidP="007606CF">
            <w:r>
              <w:t xml:space="preserve">        yundama = YDMHttp(username, password, appid, appkey)</w:t>
            </w:r>
          </w:p>
          <w:p w14:paraId="6B34726A" w14:textId="77777777" w:rsidR="007606CF" w:rsidRDefault="007606CF" w:rsidP="007606CF"/>
          <w:p w14:paraId="5616467D" w14:textId="77777777" w:rsidR="007606CF" w:rsidRDefault="007606CF" w:rsidP="007606CF"/>
          <w:p w14:paraId="2F9B1E86" w14:textId="77777777" w:rsidR="007606CF" w:rsidRDefault="007606CF" w:rsidP="007606CF">
            <w:pPr>
              <w:rPr>
                <w:rFonts w:hint="eastAsia"/>
              </w:rPr>
            </w:pPr>
            <w:r>
              <w:rPr>
                <w:rFonts w:hint="eastAsia"/>
              </w:rPr>
              <w:t xml:space="preserve">        # </w:t>
            </w:r>
            <w:r>
              <w:rPr>
                <w:rFonts w:hint="eastAsia"/>
              </w:rPr>
              <w:t>登陆云打码</w:t>
            </w:r>
          </w:p>
          <w:p w14:paraId="6CEED0D8" w14:textId="77777777" w:rsidR="007606CF" w:rsidRDefault="007606CF" w:rsidP="007606CF">
            <w:r>
              <w:t xml:space="preserve">        uid = yundama.login();</w:t>
            </w:r>
          </w:p>
          <w:p w14:paraId="20CEEA54" w14:textId="77777777" w:rsidR="007606CF" w:rsidRDefault="007606CF" w:rsidP="007606CF">
            <w:r>
              <w:t xml:space="preserve">        print('uid: %s' % uid)</w:t>
            </w:r>
          </w:p>
          <w:p w14:paraId="3D0055BC" w14:textId="77777777" w:rsidR="007606CF" w:rsidRDefault="007606CF" w:rsidP="007606CF"/>
          <w:p w14:paraId="50E5D022" w14:textId="77777777" w:rsidR="007606CF" w:rsidRDefault="007606CF" w:rsidP="007606CF"/>
          <w:p w14:paraId="1B6E8318" w14:textId="77777777" w:rsidR="007606CF" w:rsidRDefault="007606CF" w:rsidP="007606CF">
            <w:pPr>
              <w:rPr>
                <w:rFonts w:hint="eastAsia"/>
              </w:rPr>
            </w:pPr>
            <w:r>
              <w:rPr>
                <w:rFonts w:hint="eastAsia"/>
              </w:rPr>
              <w:t xml:space="preserve">        # </w:t>
            </w:r>
            <w:r>
              <w:rPr>
                <w:rFonts w:hint="eastAsia"/>
              </w:rPr>
              <w:t>登陆云打码</w:t>
            </w:r>
          </w:p>
          <w:p w14:paraId="79A7E1EB" w14:textId="77777777" w:rsidR="007606CF" w:rsidRDefault="007606CF" w:rsidP="007606CF">
            <w:r>
              <w:t xml:space="preserve">        uid = yundama.login();</w:t>
            </w:r>
          </w:p>
          <w:p w14:paraId="3892E909" w14:textId="77777777" w:rsidR="007606CF" w:rsidRDefault="007606CF" w:rsidP="007606CF">
            <w:r>
              <w:t xml:space="preserve">        print ('uid: %s' % uid)</w:t>
            </w:r>
          </w:p>
          <w:p w14:paraId="7702D110" w14:textId="77777777" w:rsidR="007606CF" w:rsidRDefault="007606CF" w:rsidP="007606CF"/>
          <w:p w14:paraId="421B4800" w14:textId="77777777" w:rsidR="007606CF" w:rsidRDefault="007606CF" w:rsidP="007606CF"/>
          <w:p w14:paraId="2BA60523" w14:textId="77777777" w:rsidR="007606CF" w:rsidRDefault="007606CF" w:rsidP="007606CF">
            <w:pPr>
              <w:rPr>
                <w:rFonts w:hint="eastAsia"/>
              </w:rPr>
            </w:pPr>
            <w:r>
              <w:rPr>
                <w:rFonts w:hint="eastAsia"/>
              </w:rPr>
              <w:t xml:space="preserve">        # </w:t>
            </w:r>
            <w:r>
              <w:rPr>
                <w:rFonts w:hint="eastAsia"/>
              </w:rPr>
              <w:t>查询余额</w:t>
            </w:r>
          </w:p>
          <w:p w14:paraId="1B1FE117" w14:textId="77777777" w:rsidR="007606CF" w:rsidRDefault="007606CF" w:rsidP="007606CF">
            <w:r>
              <w:t xml:space="preserve">        balance = yundama.balance();</w:t>
            </w:r>
          </w:p>
          <w:p w14:paraId="310AECDF" w14:textId="77777777" w:rsidR="007606CF" w:rsidRDefault="007606CF" w:rsidP="007606CF">
            <w:r>
              <w:t xml:space="preserve">        print ('balance: %s' % balance)</w:t>
            </w:r>
          </w:p>
          <w:p w14:paraId="0B2E05BA" w14:textId="77777777" w:rsidR="007606CF" w:rsidRDefault="007606CF" w:rsidP="007606CF"/>
          <w:p w14:paraId="7F9E5475" w14:textId="77777777" w:rsidR="007606CF" w:rsidRDefault="007606CF" w:rsidP="007606CF"/>
          <w:p w14:paraId="781B0CEE" w14:textId="77777777" w:rsidR="007606CF" w:rsidRDefault="007606CF" w:rsidP="007606CF">
            <w:pPr>
              <w:rPr>
                <w:rFonts w:hint="eastAsia"/>
              </w:rPr>
            </w:pPr>
            <w:r>
              <w:rPr>
                <w:rFonts w:hint="eastAsia"/>
              </w:rPr>
              <w:lastRenderedPageBreak/>
              <w:t xml:space="preserve">        # </w:t>
            </w:r>
            <w:r>
              <w:rPr>
                <w:rFonts w:hint="eastAsia"/>
              </w:rPr>
              <w:t>开始识别，图片路径，验证码类型</w:t>
            </w:r>
            <w:r>
              <w:rPr>
                <w:rFonts w:hint="eastAsia"/>
              </w:rPr>
              <w:t>ID</w:t>
            </w:r>
            <w:r>
              <w:rPr>
                <w:rFonts w:hint="eastAsia"/>
              </w:rPr>
              <w:t>，超时时间（秒），识别结果</w:t>
            </w:r>
          </w:p>
          <w:p w14:paraId="75CA7968" w14:textId="40CBED30" w:rsidR="007606CF" w:rsidRDefault="007606CF" w:rsidP="007606CF">
            <w:pPr>
              <w:rPr>
                <w:rFonts w:hint="eastAsia"/>
              </w:rPr>
            </w:pPr>
            <w:r>
              <w:t xml:space="preserve">        text = yundama.decode(filename, codetype, timeout);</w:t>
            </w:r>
          </w:p>
        </w:tc>
      </w:tr>
    </w:tbl>
    <w:p w14:paraId="16A8FC21" w14:textId="77777777" w:rsidR="00B65860" w:rsidRDefault="00B65860" w:rsidP="00B65860">
      <w:pPr>
        <w:rPr>
          <w:rFonts w:hint="eastAsia"/>
        </w:rPr>
      </w:pPr>
    </w:p>
    <w:p w14:paraId="342B2834" w14:textId="76B22D2D" w:rsidR="00406F81" w:rsidRDefault="00406F81" w:rsidP="00406F81"/>
    <w:p w14:paraId="2C7C12D5" w14:textId="2EEB360B" w:rsidR="00406F81" w:rsidRDefault="00406F81" w:rsidP="00406F81"/>
    <w:p w14:paraId="10851479" w14:textId="77777777" w:rsidR="00406F81" w:rsidRPr="00406F81" w:rsidRDefault="00406F81" w:rsidP="00406F81">
      <w:pPr>
        <w:rPr>
          <w:rFonts w:hint="eastAsia"/>
        </w:rPr>
      </w:pPr>
    </w:p>
    <w:p w14:paraId="0789AA43" w14:textId="73457753" w:rsidR="00243A19" w:rsidRDefault="00243A19">
      <w:pPr>
        <w:pStyle w:val="2"/>
      </w:pPr>
      <w:r w:rsidRPr="00243A19">
        <w:rPr>
          <w:rFonts w:hint="eastAsia"/>
        </w:rPr>
        <w:t>其他反爬虫配置</w:t>
      </w:r>
    </w:p>
    <w:p w14:paraId="4AFFA2AA" w14:textId="40C7B250" w:rsidR="00243A19" w:rsidRDefault="00225C24" w:rsidP="00225C24">
      <w:pPr>
        <w:pStyle w:val="3"/>
      </w:pPr>
      <w:r w:rsidRPr="00225C24">
        <w:rPr>
          <w:rFonts w:hint="eastAsia"/>
        </w:rPr>
        <w:t xml:space="preserve">cookies </w:t>
      </w:r>
      <w:r w:rsidRPr="00225C24">
        <w:rPr>
          <w:rFonts w:hint="eastAsia"/>
        </w:rPr>
        <w:t>的禁用</w:t>
      </w:r>
    </w:p>
    <w:p w14:paraId="481083F9" w14:textId="20552053" w:rsidR="00225C24" w:rsidRDefault="003620CC" w:rsidP="00225C24">
      <w:r w:rsidRPr="003620CC">
        <w:rPr>
          <w:rFonts w:hint="eastAsia"/>
        </w:rPr>
        <w:t>在</w:t>
      </w:r>
      <w:r w:rsidRPr="003620CC">
        <w:rPr>
          <w:rFonts w:hint="eastAsia"/>
        </w:rPr>
        <w:t xml:space="preserve"> settings.py </w:t>
      </w:r>
      <w:r w:rsidRPr="003620CC">
        <w:rPr>
          <w:rFonts w:hint="eastAsia"/>
        </w:rPr>
        <w:t>文件中可以配置</w:t>
      </w:r>
      <w:r w:rsidRPr="003620CC">
        <w:rPr>
          <w:rFonts w:hint="eastAsia"/>
        </w:rPr>
        <w:t xml:space="preserve"> cookies </w:t>
      </w:r>
      <w:r w:rsidRPr="003620CC">
        <w:rPr>
          <w:rFonts w:hint="eastAsia"/>
        </w:rPr>
        <w:t>的禁用，代码如下：</w:t>
      </w:r>
    </w:p>
    <w:tbl>
      <w:tblPr>
        <w:tblStyle w:val="a5"/>
        <w:tblW w:w="0" w:type="auto"/>
        <w:tblLook w:val="04A0" w:firstRow="1" w:lastRow="0" w:firstColumn="1" w:lastColumn="0" w:noHBand="0" w:noVBand="1"/>
      </w:tblPr>
      <w:tblGrid>
        <w:gridCol w:w="8296"/>
      </w:tblGrid>
      <w:tr w:rsidR="00BF21AC" w14:paraId="776E6A89" w14:textId="77777777" w:rsidTr="00BF21AC">
        <w:tc>
          <w:tcPr>
            <w:tcW w:w="8296" w:type="dxa"/>
          </w:tcPr>
          <w:p w14:paraId="6A55C4DE" w14:textId="780C024B" w:rsidR="00BF21AC" w:rsidRDefault="00BF21AC" w:rsidP="00225C24">
            <w:pPr>
              <w:rPr>
                <w:rFonts w:hint="eastAsia"/>
              </w:rPr>
            </w:pPr>
            <w:r w:rsidRPr="00BF21AC">
              <w:t>COOKIES_ENABLED = False</w:t>
            </w:r>
          </w:p>
        </w:tc>
      </w:tr>
    </w:tbl>
    <w:p w14:paraId="7CC5DB01" w14:textId="45B89F17" w:rsidR="003620CC" w:rsidRDefault="00385B87" w:rsidP="00225C24">
      <w:r w:rsidRPr="00385B87">
        <w:rPr>
          <w:rFonts w:hint="eastAsia"/>
        </w:rPr>
        <w:t xml:space="preserve">False </w:t>
      </w:r>
      <w:r w:rsidRPr="00385B87">
        <w:rPr>
          <w:rFonts w:hint="eastAsia"/>
        </w:rPr>
        <w:t>表示禁用</w:t>
      </w:r>
      <w:r w:rsidRPr="00385B87">
        <w:rPr>
          <w:rFonts w:hint="eastAsia"/>
        </w:rPr>
        <w:t xml:space="preserve"> cookies </w:t>
      </w:r>
      <w:r w:rsidRPr="00385B87">
        <w:rPr>
          <w:rFonts w:hint="eastAsia"/>
        </w:rPr>
        <w:t>。因为有些网站会根据</w:t>
      </w:r>
      <w:r w:rsidRPr="00385B87">
        <w:rPr>
          <w:rFonts w:hint="eastAsia"/>
        </w:rPr>
        <w:t xml:space="preserve"> cookies </w:t>
      </w:r>
      <w:r w:rsidRPr="00385B87">
        <w:rPr>
          <w:rFonts w:hint="eastAsia"/>
        </w:rPr>
        <w:t>的值来判断是否为爬虫，所以我们在这里禁用</w:t>
      </w:r>
      <w:r w:rsidRPr="00385B87">
        <w:rPr>
          <w:rFonts w:hint="eastAsia"/>
        </w:rPr>
        <w:t xml:space="preserve"> cookies </w:t>
      </w:r>
      <w:r w:rsidRPr="00385B87">
        <w:rPr>
          <w:rFonts w:hint="eastAsia"/>
        </w:rPr>
        <w:t>网站就无法通过</w:t>
      </w:r>
      <w:r w:rsidRPr="00385B87">
        <w:rPr>
          <w:rFonts w:hint="eastAsia"/>
        </w:rPr>
        <w:t xml:space="preserve"> cookies </w:t>
      </w:r>
      <w:r w:rsidRPr="00385B87">
        <w:rPr>
          <w:rFonts w:hint="eastAsia"/>
        </w:rPr>
        <w:t>来做判断了，特别是那些不需要登陆就可以爬取内容的网站。禁用</w:t>
      </w:r>
      <w:r w:rsidRPr="00385B87">
        <w:rPr>
          <w:rFonts w:hint="eastAsia"/>
        </w:rPr>
        <w:t xml:space="preserve"> cookies </w:t>
      </w:r>
      <w:r w:rsidRPr="00385B87">
        <w:rPr>
          <w:rFonts w:hint="eastAsia"/>
        </w:rPr>
        <w:t>之后，</w:t>
      </w:r>
      <w:r w:rsidRPr="00385B87">
        <w:rPr>
          <w:rFonts w:hint="eastAsia"/>
        </w:rPr>
        <w:t xml:space="preserve">request </w:t>
      </w:r>
      <w:r w:rsidRPr="00385B87">
        <w:rPr>
          <w:rFonts w:hint="eastAsia"/>
        </w:rPr>
        <w:t>就不会把我们的</w:t>
      </w:r>
      <w:r w:rsidRPr="00385B87">
        <w:rPr>
          <w:rFonts w:hint="eastAsia"/>
        </w:rPr>
        <w:t xml:space="preserve"> cookies </w:t>
      </w:r>
      <w:r w:rsidRPr="00385B87">
        <w:rPr>
          <w:rFonts w:hint="eastAsia"/>
        </w:rPr>
        <w:t>带进去了。</w:t>
      </w:r>
    </w:p>
    <w:p w14:paraId="56BC066D" w14:textId="064F71F9" w:rsidR="00385B87" w:rsidRDefault="00385B87" w:rsidP="00225C24"/>
    <w:p w14:paraId="30D3FFED" w14:textId="44C5A3BB" w:rsidR="00385B87" w:rsidRDefault="00EB71A6" w:rsidP="00EB71A6">
      <w:pPr>
        <w:pStyle w:val="3"/>
      </w:pPr>
      <w:r w:rsidRPr="00EB71A6">
        <w:rPr>
          <w:rFonts w:hint="eastAsia"/>
        </w:rPr>
        <w:t>采集的限速问题</w:t>
      </w:r>
    </w:p>
    <w:p w14:paraId="304AEF83" w14:textId="77777777" w:rsidR="00132E73" w:rsidRDefault="00132E73" w:rsidP="00132E73">
      <w:pPr>
        <w:rPr>
          <w:rFonts w:hint="eastAsia"/>
        </w:rPr>
      </w:pPr>
      <w:r>
        <w:rPr>
          <w:rFonts w:hint="eastAsia"/>
        </w:rPr>
        <w:t xml:space="preserve">Scrapy </w:t>
      </w:r>
      <w:r>
        <w:rPr>
          <w:rFonts w:hint="eastAsia"/>
        </w:rPr>
        <w:t>提供的限速文档地址：</w:t>
      </w:r>
    </w:p>
    <w:p w14:paraId="00BD8D30" w14:textId="0B4F0D86" w:rsidR="00132E73" w:rsidRDefault="00132E73" w:rsidP="00132E73">
      <w:hyperlink r:id="rId25" w:history="1">
        <w:r w:rsidRPr="006A16B8">
          <w:rPr>
            <w:rStyle w:val="af4"/>
          </w:rPr>
          <w:t>http://scrapy-chs.readthedocs.io/zh_CN/latest/topics/autothrottle.html</w:t>
        </w:r>
      </w:hyperlink>
    </w:p>
    <w:p w14:paraId="1690AD57" w14:textId="28C7D9BC" w:rsidR="00132E73" w:rsidRDefault="00132E73" w:rsidP="00132E73"/>
    <w:p w14:paraId="15F8DCB6" w14:textId="058A328B" w:rsidR="00132E73" w:rsidRDefault="0057740A" w:rsidP="00132E73">
      <w:r w:rsidRPr="0057740A">
        <w:rPr>
          <w:rFonts w:hint="eastAsia"/>
        </w:rPr>
        <w:t>下面是控制</w:t>
      </w:r>
      <w:r w:rsidRPr="0057740A">
        <w:rPr>
          <w:rFonts w:hint="eastAsia"/>
        </w:rPr>
        <w:t>AutoThrottle</w:t>
      </w:r>
      <w:r w:rsidRPr="0057740A">
        <w:rPr>
          <w:rFonts w:hint="eastAsia"/>
        </w:rPr>
        <w:t>扩展的设置</w:t>
      </w:r>
      <w:r>
        <w:rPr>
          <w:rFonts w:hint="eastAsia"/>
        </w:rPr>
        <w:t>：</w:t>
      </w:r>
    </w:p>
    <w:tbl>
      <w:tblPr>
        <w:tblStyle w:val="a5"/>
        <w:tblW w:w="0" w:type="auto"/>
        <w:tblLook w:val="04A0" w:firstRow="1" w:lastRow="0" w:firstColumn="1" w:lastColumn="0" w:noHBand="0" w:noVBand="1"/>
      </w:tblPr>
      <w:tblGrid>
        <w:gridCol w:w="8296"/>
      </w:tblGrid>
      <w:tr w:rsidR="00816893" w14:paraId="1A49A985" w14:textId="77777777" w:rsidTr="00816893">
        <w:tc>
          <w:tcPr>
            <w:tcW w:w="8296" w:type="dxa"/>
          </w:tcPr>
          <w:p w14:paraId="2A0F9C0E" w14:textId="77777777" w:rsidR="00816893" w:rsidRDefault="00816893" w:rsidP="00816893">
            <w:r>
              <w:t>AUTOTHROTTLE_ENABLED</w:t>
            </w:r>
          </w:p>
          <w:p w14:paraId="33E29137" w14:textId="77777777" w:rsidR="00816893" w:rsidRDefault="00816893" w:rsidP="00816893">
            <w:r>
              <w:t>AUTOTHROTTLE_START_DELAY</w:t>
            </w:r>
          </w:p>
          <w:p w14:paraId="15E9B370" w14:textId="77777777" w:rsidR="00816893" w:rsidRDefault="00816893" w:rsidP="00816893">
            <w:r>
              <w:t>AUTOTHROTTLE_MAX_DELAY</w:t>
            </w:r>
          </w:p>
          <w:p w14:paraId="41959BF7" w14:textId="77777777" w:rsidR="00816893" w:rsidRDefault="00816893" w:rsidP="00816893">
            <w:r>
              <w:t>AUTOTHROTTLE_DEBUG</w:t>
            </w:r>
          </w:p>
          <w:p w14:paraId="238D2920" w14:textId="77777777" w:rsidR="00816893" w:rsidRDefault="00816893" w:rsidP="00816893">
            <w:r>
              <w:t>CONCURRENT_REQUESTS_PER_DOMAIN</w:t>
            </w:r>
          </w:p>
          <w:p w14:paraId="796F74A8" w14:textId="77777777" w:rsidR="00816893" w:rsidRDefault="00816893" w:rsidP="00816893">
            <w:r>
              <w:t>CONCURRENT_REQUESTS_PER_IP</w:t>
            </w:r>
          </w:p>
          <w:p w14:paraId="27238FA0" w14:textId="43DB4E89" w:rsidR="00816893" w:rsidRDefault="00816893" w:rsidP="00816893">
            <w:pPr>
              <w:rPr>
                <w:rFonts w:hint="eastAsia"/>
              </w:rPr>
            </w:pPr>
            <w:r>
              <w:t>DOWNLOAD_DELAY</w:t>
            </w:r>
          </w:p>
        </w:tc>
      </w:tr>
    </w:tbl>
    <w:p w14:paraId="21C1BB44" w14:textId="1A8AF3EA" w:rsidR="0057740A" w:rsidRDefault="00FF0F4C" w:rsidP="00132E73">
      <w:r w:rsidRPr="00FF0F4C">
        <w:rPr>
          <w:rFonts w:hint="eastAsia"/>
        </w:rPr>
        <w:t>这些扩展设置都可以在</w:t>
      </w:r>
      <w:r w:rsidRPr="00FF0F4C">
        <w:rPr>
          <w:rFonts w:hint="eastAsia"/>
        </w:rPr>
        <w:t xml:space="preserve"> settings.py </w:t>
      </w:r>
      <w:r w:rsidRPr="00FF0F4C">
        <w:rPr>
          <w:rFonts w:hint="eastAsia"/>
        </w:rPr>
        <w:t>文件中设置。</w:t>
      </w:r>
    </w:p>
    <w:p w14:paraId="5FBC18E5" w14:textId="4E13EE92" w:rsidR="00FF0F4C" w:rsidRDefault="00FF0F4C" w:rsidP="00132E73"/>
    <w:p w14:paraId="6DB427A9" w14:textId="51DADE04" w:rsidR="00FF0F4C" w:rsidRDefault="00CB3A1B" w:rsidP="007B766A">
      <w:pPr>
        <w:pStyle w:val="3"/>
      </w:pPr>
      <w:r>
        <w:rPr>
          <w:rFonts w:hint="eastAsia"/>
        </w:rPr>
        <w:t>个性化</w:t>
      </w:r>
      <w:r w:rsidR="007B766A" w:rsidRPr="007B766A">
        <w:rPr>
          <w:rFonts w:hint="eastAsia"/>
        </w:rPr>
        <w:t>setting</w:t>
      </w:r>
      <w:r>
        <w:rPr>
          <w:rFonts w:hint="eastAsia"/>
        </w:rPr>
        <w:t>配置</w:t>
      </w:r>
    </w:p>
    <w:p w14:paraId="5A224E03" w14:textId="3467A3E6" w:rsidR="008A6C63" w:rsidRDefault="008A6C63" w:rsidP="008A6C63">
      <w:r>
        <w:rPr>
          <w:rFonts w:hint="eastAsia"/>
        </w:rPr>
        <w:t>需要登陆才能采集的网站是不能禁用</w:t>
      </w:r>
      <w:r>
        <w:rPr>
          <w:rFonts w:hint="eastAsia"/>
        </w:rPr>
        <w:t xml:space="preserve"> cookies </w:t>
      </w:r>
      <w:r>
        <w:rPr>
          <w:rFonts w:hint="eastAsia"/>
        </w:rPr>
        <w:t>的，所以对于需要登陆的</w:t>
      </w:r>
      <w:r>
        <w:rPr>
          <w:rFonts w:hint="eastAsia"/>
        </w:rPr>
        <w:t xml:space="preserve"> spider </w:t>
      </w:r>
      <w:r>
        <w:rPr>
          <w:rFonts w:hint="eastAsia"/>
        </w:rPr>
        <w:t>来说，就需要进行个性化的</w:t>
      </w:r>
      <w:r>
        <w:rPr>
          <w:rFonts w:hint="eastAsia"/>
        </w:rPr>
        <w:t xml:space="preserve"> setting </w:t>
      </w:r>
      <w:r>
        <w:rPr>
          <w:rFonts w:hint="eastAsia"/>
        </w:rPr>
        <w:t>的配置，比如我们之前的</w:t>
      </w:r>
      <w:r>
        <w:rPr>
          <w:rFonts w:hint="eastAsia"/>
        </w:rPr>
        <w:t xml:space="preserve"> </w:t>
      </w:r>
      <w:r>
        <w:rPr>
          <w:rFonts w:hint="eastAsia"/>
        </w:rPr>
        <w:t>知乎</w:t>
      </w:r>
      <w:r>
        <w:rPr>
          <w:rFonts w:hint="eastAsia"/>
        </w:rPr>
        <w:t xml:space="preserve"> </w:t>
      </w:r>
      <w:r>
        <w:rPr>
          <w:rFonts w:hint="eastAsia"/>
        </w:rPr>
        <w:t>采集，就需要配置自己的个性化的</w:t>
      </w:r>
      <w:r>
        <w:rPr>
          <w:rFonts w:hint="eastAsia"/>
        </w:rPr>
        <w:t xml:space="preserve"> setting </w:t>
      </w:r>
      <w:r>
        <w:rPr>
          <w:rFonts w:hint="eastAsia"/>
        </w:rPr>
        <w:t>配置。</w:t>
      </w:r>
    </w:p>
    <w:p w14:paraId="07078267" w14:textId="77777777" w:rsidR="008A6C63" w:rsidRDefault="008A6C63" w:rsidP="008A6C63">
      <w:pPr>
        <w:rPr>
          <w:rFonts w:hint="eastAsia"/>
        </w:rPr>
      </w:pPr>
    </w:p>
    <w:p w14:paraId="54841A1E" w14:textId="7117AD7E" w:rsidR="00CB3A1B" w:rsidRPr="00CB3A1B" w:rsidRDefault="008A6C63" w:rsidP="008A6C63">
      <w:pPr>
        <w:rPr>
          <w:rFonts w:hint="eastAsia"/>
        </w:rPr>
      </w:pPr>
      <w:r>
        <w:rPr>
          <w:rFonts w:hint="eastAsia"/>
        </w:rPr>
        <w:t>比如知乎的采集，就需要把</w:t>
      </w:r>
      <w:r>
        <w:rPr>
          <w:rFonts w:hint="eastAsia"/>
        </w:rPr>
        <w:t xml:space="preserve"> COOKIES_ENABLED </w:t>
      </w:r>
      <w:r>
        <w:rPr>
          <w:rFonts w:hint="eastAsia"/>
        </w:rPr>
        <w:t>设置为</w:t>
      </w:r>
      <w:r>
        <w:rPr>
          <w:rFonts w:hint="eastAsia"/>
        </w:rPr>
        <w:t xml:space="preserve"> True</w:t>
      </w:r>
      <w:r>
        <w:rPr>
          <w:rFonts w:hint="eastAsia"/>
        </w:rPr>
        <w:t>。通过</w:t>
      </w:r>
      <w:r>
        <w:rPr>
          <w:rFonts w:hint="eastAsia"/>
        </w:rPr>
        <w:t xml:space="preserve"> custom_settings </w:t>
      </w:r>
      <w:r>
        <w:rPr>
          <w:rFonts w:hint="eastAsia"/>
        </w:rPr>
        <w:t>这个变量可以实现个性化的</w:t>
      </w:r>
      <w:r>
        <w:rPr>
          <w:rFonts w:hint="eastAsia"/>
        </w:rPr>
        <w:t xml:space="preserve"> setting </w:t>
      </w:r>
      <w:r>
        <w:rPr>
          <w:rFonts w:hint="eastAsia"/>
        </w:rPr>
        <w:t>配置，注意</w:t>
      </w:r>
      <w:r>
        <w:rPr>
          <w:rFonts w:hint="eastAsia"/>
        </w:rPr>
        <w:t xml:space="preserve"> custom_settings </w:t>
      </w:r>
      <w:r>
        <w:rPr>
          <w:rFonts w:hint="eastAsia"/>
        </w:rPr>
        <w:t>是类属性，不是</w:t>
      </w:r>
      <w:r>
        <w:rPr>
          <w:rFonts w:hint="eastAsia"/>
        </w:rPr>
        <w:lastRenderedPageBreak/>
        <w:t>对象属性，所以它和</w:t>
      </w:r>
      <w:r>
        <w:rPr>
          <w:rFonts w:hint="eastAsia"/>
        </w:rPr>
        <w:t xml:space="preserve"> allowed_domains </w:t>
      </w:r>
      <w:r>
        <w:rPr>
          <w:rFonts w:hint="eastAsia"/>
        </w:rPr>
        <w:t>一样，放在类里面，而不是方法里面。配置代码如下：</w:t>
      </w:r>
    </w:p>
    <w:tbl>
      <w:tblPr>
        <w:tblStyle w:val="a5"/>
        <w:tblW w:w="0" w:type="auto"/>
        <w:tblLook w:val="04A0" w:firstRow="1" w:lastRow="0" w:firstColumn="1" w:lastColumn="0" w:noHBand="0" w:noVBand="1"/>
      </w:tblPr>
      <w:tblGrid>
        <w:gridCol w:w="8296"/>
      </w:tblGrid>
      <w:tr w:rsidR="00CD4BC2" w14:paraId="168062C6" w14:textId="77777777" w:rsidTr="00CD4BC2">
        <w:tc>
          <w:tcPr>
            <w:tcW w:w="8296" w:type="dxa"/>
          </w:tcPr>
          <w:p w14:paraId="165FA443" w14:textId="77777777" w:rsidR="00CD4BC2" w:rsidRDefault="00CD4BC2" w:rsidP="00CD4BC2">
            <w:r>
              <w:t>custom_settings = {</w:t>
            </w:r>
          </w:p>
          <w:p w14:paraId="6E2D606D" w14:textId="77777777" w:rsidR="00CD4BC2" w:rsidRDefault="00CD4BC2" w:rsidP="00CD4BC2">
            <w:r>
              <w:t xml:space="preserve">    "COOKIES_ENABLED":True</w:t>
            </w:r>
          </w:p>
          <w:p w14:paraId="0BD571EE" w14:textId="5DD91761" w:rsidR="00CD4BC2" w:rsidRDefault="00CD4BC2" w:rsidP="00CD4BC2">
            <w:pPr>
              <w:rPr>
                <w:rFonts w:hint="eastAsia"/>
              </w:rPr>
            </w:pPr>
            <w:r>
              <w:t>}</w:t>
            </w:r>
          </w:p>
        </w:tc>
      </w:tr>
    </w:tbl>
    <w:p w14:paraId="1D27E005" w14:textId="5EBE481A" w:rsidR="007B766A" w:rsidRPr="007B766A" w:rsidRDefault="008420A4" w:rsidP="007B766A">
      <w:pPr>
        <w:rPr>
          <w:rFonts w:hint="eastAsia"/>
        </w:rPr>
      </w:pPr>
      <w:r w:rsidRPr="008420A4">
        <w:rPr>
          <w:rFonts w:hint="eastAsia"/>
        </w:rPr>
        <w:t>通过这种个性化的配置，它会把</w:t>
      </w:r>
      <w:r w:rsidRPr="008420A4">
        <w:rPr>
          <w:rFonts w:hint="eastAsia"/>
        </w:rPr>
        <w:t xml:space="preserve"> settings.py </w:t>
      </w:r>
      <w:r w:rsidRPr="008420A4">
        <w:rPr>
          <w:rFonts w:hint="eastAsia"/>
        </w:rPr>
        <w:t>中</w:t>
      </w:r>
      <w:r w:rsidRPr="008420A4">
        <w:rPr>
          <w:rFonts w:hint="eastAsia"/>
          <w:b/>
          <w:bCs/>
          <w:color w:val="FF0000"/>
        </w:rPr>
        <w:t>相同配置项</w:t>
      </w:r>
      <w:r w:rsidRPr="008420A4">
        <w:rPr>
          <w:rFonts w:hint="eastAsia"/>
        </w:rPr>
        <w:t>的值进行覆盖，而其他没有个性化配置的配置项仍然是使用</w:t>
      </w:r>
      <w:r w:rsidRPr="008420A4">
        <w:rPr>
          <w:rFonts w:hint="eastAsia"/>
        </w:rPr>
        <w:t xml:space="preserve"> settings.py </w:t>
      </w:r>
      <w:r w:rsidRPr="008420A4">
        <w:rPr>
          <w:rFonts w:hint="eastAsia"/>
        </w:rPr>
        <w:t>中的配置。</w:t>
      </w:r>
    </w:p>
    <w:p w14:paraId="41B76659" w14:textId="77777777" w:rsidR="00385B87" w:rsidRPr="00225C24" w:rsidRDefault="00385B87" w:rsidP="00225C24">
      <w:pPr>
        <w:rPr>
          <w:rFonts w:hint="eastAsia"/>
        </w:rPr>
      </w:pPr>
    </w:p>
    <w:p w14:paraId="22142AE1" w14:textId="7ABDBEBE" w:rsidR="00243A19" w:rsidRDefault="00243A19" w:rsidP="00243A19"/>
    <w:p w14:paraId="5C4B8A63" w14:textId="77777777" w:rsidR="00243A19" w:rsidRPr="00243A19" w:rsidRDefault="00243A19" w:rsidP="00243A19">
      <w:pPr>
        <w:rPr>
          <w:rFonts w:hint="eastAsia"/>
        </w:rPr>
      </w:pPr>
    </w:p>
    <w:p w14:paraId="399819D0" w14:textId="55826A00" w:rsidR="00BA22E7" w:rsidRDefault="00BA22E7" w:rsidP="00FC361A">
      <w:pPr>
        <w:pStyle w:val="2"/>
      </w:pPr>
      <w:r>
        <w:rPr>
          <w:rFonts w:hint="eastAsia"/>
        </w:rPr>
        <w:t>模拟浏览器</w:t>
      </w:r>
    </w:p>
    <w:p w14:paraId="07295BC5" w14:textId="54AD5368" w:rsidR="00FC361A" w:rsidRDefault="009F3B4E" w:rsidP="009F3B4E">
      <w:pPr>
        <w:pStyle w:val="3"/>
      </w:pPr>
      <w:r w:rsidRPr="009F3B4E">
        <w:t>Selenium</w:t>
      </w:r>
      <w:r>
        <w:rPr>
          <w:rFonts w:hint="eastAsia"/>
        </w:rPr>
        <w:t>框架</w:t>
      </w:r>
    </w:p>
    <w:p w14:paraId="1865A95B" w14:textId="4AB811EE" w:rsidR="009F3B4E" w:rsidRDefault="00AC726B" w:rsidP="00AC726B">
      <w:pPr>
        <w:pStyle w:val="4"/>
      </w:pPr>
      <w:r w:rsidRPr="00AC726B">
        <w:rPr>
          <w:rFonts w:hint="eastAsia"/>
        </w:rPr>
        <w:t xml:space="preserve">Selenium </w:t>
      </w:r>
      <w:r w:rsidRPr="00AC726B">
        <w:rPr>
          <w:rFonts w:hint="eastAsia"/>
        </w:rPr>
        <w:t>抓取动态网站</w:t>
      </w:r>
    </w:p>
    <w:p w14:paraId="6935CE28" w14:textId="43D771DC" w:rsidR="000E2D2A" w:rsidRDefault="000E2D2A" w:rsidP="000E2D2A">
      <w:pPr>
        <w:rPr>
          <w:rFonts w:hint="eastAsia"/>
        </w:rPr>
      </w:pPr>
      <w:r>
        <w:rPr>
          <w:rFonts w:hint="eastAsia"/>
        </w:rPr>
        <w:t>我们先查看淘宝商品，比如说：</w:t>
      </w:r>
      <w:r>
        <w:rPr>
          <w:rFonts w:hint="eastAsia"/>
        </w:rPr>
        <w:t xml:space="preserve"> </w:t>
      </w:r>
      <w:hyperlink r:id="rId26" w:history="1">
        <w:r w:rsidRPr="006A16B8">
          <w:rPr>
            <w:rStyle w:val="af4"/>
            <w:rFonts w:hint="eastAsia"/>
          </w:rPr>
          <w:t>https://detail.tmall.com/item.htm?id=540616520279&amp;sku_properties=4065700:30197460</w:t>
        </w:r>
      </w:hyperlink>
      <w:r>
        <w:t xml:space="preserve"> </w:t>
      </w:r>
      <w:r>
        <w:rPr>
          <w:rFonts w:hint="eastAsia"/>
        </w:rPr>
        <w:t>这个页面，我们打开这个页面的时候可以看到它是有商品价格的</w:t>
      </w:r>
      <w:r>
        <w:rPr>
          <w:rFonts w:hint="eastAsia"/>
        </w:rPr>
        <w:t xml:space="preserve"> </w:t>
      </w:r>
      <w:r>
        <w:rPr>
          <w:rFonts w:hint="eastAsia"/>
        </w:rPr>
        <w:t>“</w:t>
      </w:r>
      <w:r>
        <w:rPr>
          <w:rFonts w:hint="eastAsia"/>
        </w:rPr>
        <w:t>¥ 1.00-265.00</w:t>
      </w:r>
      <w:r>
        <w:rPr>
          <w:rFonts w:hint="eastAsia"/>
        </w:rPr>
        <w:t>”</w:t>
      </w:r>
      <w:r>
        <w:rPr>
          <w:rFonts w:hint="eastAsia"/>
        </w:rPr>
        <w:t xml:space="preserve"> </w:t>
      </w:r>
      <w:r>
        <w:rPr>
          <w:rFonts w:hint="eastAsia"/>
        </w:rPr>
        <w:t>但是我们查看该页面的源码的时候，发现里面只有价格，没有具体的价格区间的数字，因此，我们用以前的方式来抓取的话是永远也抓不到具体的价格的。</w:t>
      </w:r>
    </w:p>
    <w:p w14:paraId="5032B27E" w14:textId="77777777" w:rsidR="000E2D2A" w:rsidRDefault="000E2D2A" w:rsidP="000E2D2A"/>
    <w:p w14:paraId="43F65D12" w14:textId="5FB9F24D" w:rsidR="000E2D2A" w:rsidRDefault="000E2D2A" w:rsidP="000E2D2A">
      <w:pPr>
        <w:rPr>
          <w:rFonts w:hint="eastAsia"/>
        </w:rPr>
      </w:pPr>
      <w:r>
        <w:rPr>
          <w:rFonts w:hint="eastAsia"/>
        </w:rPr>
        <w:t>这个时候我们的</w:t>
      </w:r>
      <w:r>
        <w:rPr>
          <w:rFonts w:hint="eastAsia"/>
        </w:rPr>
        <w:t xml:space="preserve"> Selenium </w:t>
      </w:r>
      <w:r>
        <w:rPr>
          <w:rFonts w:hint="eastAsia"/>
        </w:rPr>
        <w:t>这个框架就派上用场了，它类似于浏览器一样，可以获取整个页面的执行结果（包括</w:t>
      </w:r>
      <w:r>
        <w:rPr>
          <w:rFonts w:hint="eastAsia"/>
        </w:rPr>
        <w:t xml:space="preserve"> js</w:t>
      </w:r>
      <w:r>
        <w:rPr>
          <w:rFonts w:hint="eastAsia"/>
        </w:rPr>
        <w:t>、</w:t>
      </w:r>
      <w:r>
        <w:rPr>
          <w:rFonts w:hint="eastAsia"/>
        </w:rPr>
        <w:t xml:space="preserve">css </w:t>
      </w:r>
      <w:r>
        <w:rPr>
          <w:rFonts w:hint="eastAsia"/>
        </w:rPr>
        <w:t>的执行结果）然后再进一步执行内容提取。我们可以查看一下</w:t>
      </w:r>
      <w:r>
        <w:rPr>
          <w:rFonts w:hint="eastAsia"/>
        </w:rPr>
        <w:t xml:space="preserve"> Selenium </w:t>
      </w:r>
      <w:r>
        <w:rPr>
          <w:rFonts w:hint="eastAsia"/>
        </w:rPr>
        <w:t>的百度百科词条：</w:t>
      </w:r>
      <w:hyperlink r:id="rId27" w:history="1">
        <w:r w:rsidRPr="006A16B8">
          <w:rPr>
            <w:rStyle w:val="af4"/>
            <w:rFonts w:hint="eastAsia"/>
          </w:rPr>
          <w:t>http://baike.baidu.com/item/Selenium/18266</w:t>
        </w:r>
      </w:hyperlink>
      <w:r>
        <w:t xml:space="preserve"> </w:t>
      </w:r>
      <w:r>
        <w:rPr>
          <w:rFonts w:hint="eastAsia"/>
        </w:rPr>
        <w:t>来进一步了解它的含义。</w:t>
      </w:r>
    </w:p>
    <w:p w14:paraId="5D5D5873" w14:textId="77777777" w:rsidR="000E2D2A" w:rsidRDefault="000E2D2A" w:rsidP="000E2D2A"/>
    <w:p w14:paraId="1294ADDB" w14:textId="2F240C43" w:rsidR="00AC726B" w:rsidRDefault="000E2D2A" w:rsidP="000E2D2A">
      <w:r>
        <w:rPr>
          <w:rFonts w:hint="eastAsia"/>
        </w:rPr>
        <w:t>我们在</w:t>
      </w:r>
      <w:r>
        <w:rPr>
          <w:rFonts w:hint="eastAsia"/>
        </w:rPr>
        <w:t xml:space="preserve"> ArticleSpider </w:t>
      </w:r>
      <w:r>
        <w:rPr>
          <w:rFonts w:hint="eastAsia"/>
        </w:rPr>
        <w:t>的</w:t>
      </w:r>
      <w:r>
        <w:rPr>
          <w:rFonts w:hint="eastAsia"/>
        </w:rPr>
        <w:t xml:space="preserve"> tools </w:t>
      </w:r>
      <w:r>
        <w:rPr>
          <w:rFonts w:hint="eastAsia"/>
        </w:rPr>
        <w:t>目录新建</w:t>
      </w:r>
      <w:r>
        <w:rPr>
          <w:rFonts w:hint="eastAsia"/>
        </w:rPr>
        <w:t xml:space="preserve"> selenium.spider.py </w:t>
      </w:r>
      <w:r>
        <w:rPr>
          <w:rFonts w:hint="eastAsia"/>
        </w:rPr>
        <w:t>文件。然后通过</w:t>
      </w:r>
      <w:r>
        <w:rPr>
          <w:rFonts w:hint="eastAsia"/>
        </w:rPr>
        <w:t xml:space="preserve"> pip install selenium </w:t>
      </w:r>
      <w:r>
        <w:rPr>
          <w:rFonts w:hint="eastAsia"/>
        </w:rPr>
        <w:t>来安装</w:t>
      </w:r>
      <w:r>
        <w:rPr>
          <w:rFonts w:hint="eastAsia"/>
        </w:rPr>
        <w:t xml:space="preserve"> selenium </w:t>
      </w:r>
      <w:r>
        <w:rPr>
          <w:rFonts w:hint="eastAsia"/>
        </w:rPr>
        <w:t>库文件。我们这里使用豆瓣源来安装速度更快，代码如下：</w:t>
      </w:r>
    </w:p>
    <w:tbl>
      <w:tblPr>
        <w:tblStyle w:val="a5"/>
        <w:tblW w:w="0" w:type="auto"/>
        <w:tblLook w:val="04A0" w:firstRow="1" w:lastRow="0" w:firstColumn="1" w:lastColumn="0" w:noHBand="0" w:noVBand="1"/>
      </w:tblPr>
      <w:tblGrid>
        <w:gridCol w:w="8296"/>
      </w:tblGrid>
      <w:tr w:rsidR="001306E2" w14:paraId="0383DDA0" w14:textId="77777777" w:rsidTr="001306E2">
        <w:tc>
          <w:tcPr>
            <w:tcW w:w="8296" w:type="dxa"/>
          </w:tcPr>
          <w:p w14:paraId="69FF559A" w14:textId="46C60B2C" w:rsidR="001306E2" w:rsidRDefault="001306E2" w:rsidP="000E2D2A">
            <w:pPr>
              <w:rPr>
                <w:rFonts w:hint="eastAsia"/>
              </w:rPr>
            </w:pPr>
            <w:r w:rsidRPr="001306E2">
              <w:t>pip install -i https://pypi.doubanio.com/simple/ selenium</w:t>
            </w:r>
          </w:p>
        </w:tc>
      </w:tr>
    </w:tbl>
    <w:p w14:paraId="0679D117" w14:textId="77777777" w:rsidR="000811DD" w:rsidRDefault="000811DD" w:rsidP="000E2D2A"/>
    <w:p w14:paraId="14F739D0" w14:textId="03F5C456" w:rsidR="000E2D2A" w:rsidRDefault="00675EF0" w:rsidP="000E2D2A">
      <w:r w:rsidRPr="00675EF0">
        <w:rPr>
          <w:rFonts w:hint="eastAsia"/>
        </w:rPr>
        <w:t>安装完成之后，我们在</w:t>
      </w:r>
      <w:r w:rsidRPr="00675EF0">
        <w:rPr>
          <w:rFonts w:hint="eastAsia"/>
        </w:rPr>
        <w:t xml:space="preserve"> selenium.spider.py </w:t>
      </w:r>
      <w:r w:rsidRPr="00675EF0">
        <w:rPr>
          <w:rFonts w:hint="eastAsia"/>
        </w:rPr>
        <w:t>文件进行导入，</w:t>
      </w:r>
      <w:r w:rsidRPr="00675EF0">
        <w:rPr>
          <w:rFonts w:hint="eastAsia"/>
        </w:rPr>
        <w:t xml:space="preserve">selenium </w:t>
      </w:r>
      <w:r w:rsidRPr="00675EF0">
        <w:rPr>
          <w:rFonts w:hint="eastAsia"/>
        </w:rPr>
        <w:t>如何使用呢？我们在百度搜索</w:t>
      </w:r>
      <w:r w:rsidRPr="00675EF0">
        <w:rPr>
          <w:rFonts w:hint="eastAsia"/>
        </w:rPr>
        <w:t xml:space="preserve"> selenium python api </w:t>
      </w:r>
      <w:r w:rsidRPr="00675EF0">
        <w:rPr>
          <w:rFonts w:hint="eastAsia"/>
        </w:rPr>
        <w:t>可以找到</w:t>
      </w:r>
      <w:r w:rsidRPr="00675EF0">
        <w:rPr>
          <w:rFonts w:hint="eastAsia"/>
        </w:rPr>
        <w:t xml:space="preserve"> selenium </w:t>
      </w:r>
      <w:r w:rsidRPr="00675EF0">
        <w:rPr>
          <w:rFonts w:hint="eastAsia"/>
        </w:rPr>
        <w:t>的文档，具体地址为：</w:t>
      </w:r>
      <w:r w:rsidRPr="00675EF0">
        <w:rPr>
          <w:rFonts w:hint="eastAsia"/>
        </w:rPr>
        <w:t xml:space="preserve"> </w:t>
      </w:r>
      <w:hyperlink r:id="rId28" w:history="1">
        <w:r w:rsidRPr="006A16B8">
          <w:rPr>
            <w:rStyle w:val="af4"/>
            <w:rFonts w:hint="eastAsia"/>
          </w:rPr>
          <w:t>http://selenium-python.readthedocs.io/api.html</w:t>
        </w:r>
      </w:hyperlink>
      <w:r>
        <w:t xml:space="preserve"> </w:t>
      </w:r>
      <w:r w:rsidRPr="00675EF0">
        <w:rPr>
          <w:rFonts w:hint="eastAsia"/>
        </w:rPr>
        <w:t>。然后导入，代码如下：</w:t>
      </w:r>
    </w:p>
    <w:tbl>
      <w:tblPr>
        <w:tblStyle w:val="a5"/>
        <w:tblW w:w="0" w:type="auto"/>
        <w:tblLook w:val="04A0" w:firstRow="1" w:lastRow="0" w:firstColumn="1" w:lastColumn="0" w:noHBand="0" w:noVBand="1"/>
      </w:tblPr>
      <w:tblGrid>
        <w:gridCol w:w="8296"/>
      </w:tblGrid>
      <w:tr w:rsidR="00CB2C84" w14:paraId="5A745D38" w14:textId="77777777" w:rsidTr="00CB2C84">
        <w:tc>
          <w:tcPr>
            <w:tcW w:w="8296" w:type="dxa"/>
          </w:tcPr>
          <w:p w14:paraId="7B3FD251" w14:textId="5243F8F4" w:rsidR="00CB2C84" w:rsidRDefault="00CB2C84" w:rsidP="000E2D2A">
            <w:pPr>
              <w:rPr>
                <w:rFonts w:hint="eastAsia"/>
              </w:rPr>
            </w:pPr>
            <w:r w:rsidRPr="00CB2C84">
              <w:t>from selenium import webdriver</w:t>
            </w:r>
          </w:p>
        </w:tc>
      </w:tr>
    </w:tbl>
    <w:p w14:paraId="7BDE5580" w14:textId="77777777" w:rsidR="00C8473D" w:rsidRDefault="00C8473D" w:rsidP="00C8473D">
      <w:pPr>
        <w:rPr>
          <w:rFonts w:hint="eastAsia"/>
        </w:rPr>
      </w:pPr>
      <w:r>
        <w:rPr>
          <w:rFonts w:hint="eastAsia"/>
        </w:rPr>
        <w:t xml:space="preserve">selenium </w:t>
      </w:r>
      <w:r>
        <w:rPr>
          <w:rFonts w:hint="eastAsia"/>
        </w:rPr>
        <w:t>导入之后还不够，我们还需要安装我们要使用的浏览器的</w:t>
      </w:r>
      <w:r>
        <w:rPr>
          <w:rFonts w:hint="eastAsia"/>
        </w:rPr>
        <w:t xml:space="preserve"> driver</w:t>
      </w:r>
      <w:r>
        <w:rPr>
          <w:rFonts w:hint="eastAsia"/>
        </w:rPr>
        <w:t>，这个</w:t>
      </w:r>
      <w:r>
        <w:rPr>
          <w:rFonts w:hint="eastAsia"/>
        </w:rPr>
        <w:t xml:space="preserve"> driver </w:t>
      </w:r>
      <w:r>
        <w:rPr>
          <w:rFonts w:hint="eastAsia"/>
        </w:rPr>
        <w:t>可以在上面的文档中找到安装地址，我们这里安装的是</w:t>
      </w:r>
      <w:r>
        <w:rPr>
          <w:rFonts w:hint="eastAsia"/>
        </w:rPr>
        <w:t xml:space="preserve"> chrome </w:t>
      </w:r>
      <w:r>
        <w:rPr>
          <w:rFonts w:hint="eastAsia"/>
        </w:rPr>
        <w:t>的</w:t>
      </w:r>
      <w:r>
        <w:rPr>
          <w:rFonts w:hint="eastAsia"/>
        </w:rPr>
        <w:t xml:space="preserve"> driver</w:t>
      </w:r>
      <w:r>
        <w:rPr>
          <w:rFonts w:hint="eastAsia"/>
        </w:rPr>
        <w:t>。</w:t>
      </w:r>
    </w:p>
    <w:p w14:paraId="1B830511" w14:textId="288D81EB" w:rsidR="00C8473D" w:rsidRDefault="00C8473D" w:rsidP="00C8473D">
      <w:pPr>
        <w:rPr>
          <w:rFonts w:hint="eastAsia"/>
        </w:rPr>
      </w:pPr>
      <w:r>
        <w:rPr>
          <w:rFonts w:hint="eastAsia"/>
        </w:rPr>
        <w:t>我们打开</w:t>
      </w:r>
      <w:r>
        <w:rPr>
          <w:rFonts w:hint="eastAsia"/>
        </w:rPr>
        <w:t xml:space="preserve"> chrome driver </w:t>
      </w:r>
      <w:r>
        <w:rPr>
          <w:rFonts w:hint="eastAsia"/>
        </w:rPr>
        <w:t>的下载地址</w:t>
      </w:r>
      <w:r>
        <w:rPr>
          <w:rFonts w:hint="eastAsia"/>
        </w:rPr>
        <w:t xml:space="preserve"> </w:t>
      </w:r>
      <w:hyperlink r:id="rId29" w:history="1">
        <w:r w:rsidRPr="006A16B8">
          <w:rPr>
            <w:rStyle w:val="af4"/>
            <w:rFonts w:hint="eastAsia"/>
          </w:rPr>
          <w:t>https://sites.google.com/a/chromium.org/chromedriver/downloads</w:t>
        </w:r>
      </w:hyperlink>
      <w:r>
        <w:t xml:space="preserve"> </w:t>
      </w:r>
      <w:r>
        <w:rPr>
          <w:rFonts w:hint="eastAsia"/>
        </w:rPr>
        <w:t>找到</w:t>
      </w:r>
      <w:r>
        <w:rPr>
          <w:rFonts w:hint="eastAsia"/>
        </w:rPr>
        <w:t xml:space="preserve"> Latest Release: ChromeDriver 2.30 </w:t>
      </w:r>
      <w:r>
        <w:rPr>
          <w:rFonts w:hint="eastAsia"/>
        </w:rPr>
        <w:t>安装最新版本，我们把下载下来的压缩包进行解压，把解压缩后的路径记录下来。比如我这里是</w:t>
      </w:r>
      <w:r>
        <w:rPr>
          <w:rFonts w:hint="eastAsia"/>
        </w:rPr>
        <w:t xml:space="preserve"> </w:t>
      </w:r>
      <w:r>
        <w:rPr>
          <w:rFonts w:hint="eastAsia"/>
        </w:rPr>
        <w:lastRenderedPageBreak/>
        <w:t xml:space="preserve">D:\workspace\chromedriver_win32\chromedriver.exe </w:t>
      </w:r>
      <w:r>
        <w:rPr>
          <w:rFonts w:hint="eastAsia"/>
        </w:rPr>
        <w:t>。</w:t>
      </w:r>
    </w:p>
    <w:p w14:paraId="0C661081" w14:textId="77777777" w:rsidR="00C8473D" w:rsidRDefault="00C8473D" w:rsidP="00C8473D"/>
    <w:p w14:paraId="37DD4C46" w14:textId="5E92A743" w:rsidR="001306E2" w:rsidRDefault="00C8473D" w:rsidP="00C8473D">
      <w:r>
        <w:rPr>
          <w:rFonts w:hint="eastAsia"/>
        </w:rPr>
        <w:t>到这里</w:t>
      </w:r>
      <w:r>
        <w:rPr>
          <w:rFonts w:hint="eastAsia"/>
        </w:rPr>
        <w:t xml:space="preserve"> selenium </w:t>
      </w:r>
      <w:r>
        <w:rPr>
          <w:rFonts w:hint="eastAsia"/>
        </w:rPr>
        <w:t>的准备工作就算完成了，接下来我们来编写</w:t>
      </w:r>
      <w:r>
        <w:rPr>
          <w:rFonts w:hint="eastAsia"/>
        </w:rPr>
        <w:t xml:space="preserve"> selenium.spider.py </w:t>
      </w:r>
      <w:r>
        <w:rPr>
          <w:rFonts w:hint="eastAsia"/>
        </w:rPr>
        <w:t>文件代码，代码如下：</w:t>
      </w:r>
    </w:p>
    <w:tbl>
      <w:tblPr>
        <w:tblStyle w:val="a5"/>
        <w:tblW w:w="0" w:type="auto"/>
        <w:tblLook w:val="04A0" w:firstRow="1" w:lastRow="0" w:firstColumn="1" w:lastColumn="0" w:noHBand="0" w:noVBand="1"/>
      </w:tblPr>
      <w:tblGrid>
        <w:gridCol w:w="8296"/>
      </w:tblGrid>
      <w:tr w:rsidR="00A51BB7" w14:paraId="69B80028" w14:textId="77777777" w:rsidTr="00A51BB7">
        <w:tc>
          <w:tcPr>
            <w:tcW w:w="8296" w:type="dxa"/>
          </w:tcPr>
          <w:p w14:paraId="6D7DA047" w14:textId="77777777" w:rsidR="00A51BB7" w:rsidRDefault="00A51BB7" w:rsidP="00A51BB7">
            <w:r>
              <w:t>#!/usr/bin/env python</w:t>
            </w:r>
          </w:p>
          <w:p w14:paraId="077ABD55" w14:textId="77777777" w:rsidR="00A51BB7" w:rsidRDefault="00A51BB7" w:rsidP="00A51BB7">
            <w:r>
              <w:t># _*_ coding:utf-8 _*_</w:t>
            </w:r>
          </w:p>
          <w:p w14:paraId="0ABE0AF9" w14:textId="77777777" w:rsidR="00A51BB7" w:rsidRDefault="00A51BB7" w:rsidP="00A51BB7"/>
          <w:p w14:paraId="37B7A290" w14:textId="77777777" w:rsidR="00A51BB7" w:rsidRDefault="00A51BB7" w:rsidP="00A51BB7">
            <w:r>
              <w:t>from selenium import webdriver</w:t>
            </w:r>
          </w:p>
          <w:p w14:paraId="1AE43951" w14:textId="77777777" w:rsidR="00A51BB7" w:rsidRDefault="00A51BB7" w:rsidP="00A51BB7">
            <w:r>
              <w:t>from scrapy.selector import Selector</w:t>
            </w:r>
          </w:p>
          <w:p w14:paraId="4077AB72" w14:textId="77777777" w:rsidR="00A51BB7" w:rsidRDefault="00A51BB7" w:rsidP="00A51BB7"/>
          <w:p w14:paraId="49F91825" w14:textId="77777777" w:rsidR="00A51BB7" w:rsidRDefault="00A51BB7" w:rsidP="00A51BB7">
            <w:r>
              <w:t>browser = webdriver.Chrome(executable_path = "D:/workspace/chromedriver_win32/chromedriver.exe")</w:t>
            </w:r>
          </w:p>
          <w:p w14:paraId="74201436" w14:textId="77777777" w:rsidR="00A51BB7" w:rsidRDefault="00A51BB7" w:rsidP="00A51BB7"/>
          <w:p w14:paraId="0DB4547B" w14:textId="77777777" w:rsidR="00A51BB7" w:rsidRDefault="00A51BB7" w:rsidP="00A51BB7">
            <w:pPr>
              <w:rPr>
                <w:rFonts w:hint="eastAsia"/>
              </w:rPr>
            </w:pPr>
            <w:r>
              <w:rPr>
                <w:rFonts w:hint="eastAsia"/>
              </w:rPr>
              <w:t xml:space="preserve"># </w:t>
            </w:r>
            <w:r>
              <w:rPr>
                <w:rFonts w:hint="eastAsia"/>
              </w:rPr>
              <w:t>打开浏览器并获取页面</w:t>
            </w:r>
          </w:p>
          <w:p w14:paraId="5A19A5B5" w14:textId="77777777" w:rsidR="00A51BB7" w:rsidRDefault="00A51BB7" w:rsidP="00A51BB7">
            <w:r>
              <w:t>browser.get("https://detail.tmall.com/item.htm?id=540616520279&amp;sku_properties=4065700:30197460")</w:t>
            </w:r>
          </w:p>
          <w:p w14:paraId="24F70558" w14:textId="77777777" w:rsidR="00A51BB7" w:rsidRDefault="00A51BB7" w:rsidP="00A51BB7"/>
          <w:p w14:paraId="3394CCB9" w14:textId="77777777" w:rsidR="00A51BB7" w:rsidRDefault="00A51BB7" w:rsidP="00A51BB7">
            <w:pPr>
              <w:rPr>
                <w:rFonts w:hint="eastAsia"/>
              </w:rPr>
            </w:pPr>
            <w:r>
              <w:rPr>
                <w:rFonts w:hint="eastAsia"/>
              </w:rPr>
              <w:t xml:space="preserve"># </w:t>
            </w:r>
            <w:r>
              <w:rPr>
                <w:rFonts w:hint="eastAsia"/>
              </w:rPr>
              <w:t>这个获取的是浏览器的执行结果后的代码，在这里我们就可以看到价格的数值了</w:t>
            </w:r>
          </w:p>
          <w:p w14:paraId="6E7EA12F" w14:textId="77777777" w:rsidR="00A51BB7" w:rsidRDefault="00A51BB7" w:rsidP="00A51BB7">
            <w:r>
              <w:t>page_source = browser.page_source</w:t>
            </w:r>
          </w:p>
          <w:p w14:paraId="0AFA68F6" w14:textId="77777777" w:rsidR="00A51BB7" w:rsidRDefault="00A51BB7" w:rsidP="00A51BB7"/>
          <w:p w14:paraId="43995399" w14:textId="77777777" w:rsidR="00A51BB7" w:rsidRDefault="00A51BB7" w:rsidP="00A51BB7">
            <w:r>
              <w:t>#print(page_source)</w:t>
            </w:r>
          </w:p>
          <w:p w14:paraId="6C28F131" w14:textId="77777777" w:rsidR="00A51BB7" w:rsidRDefault="00A51BB7" w:rsidP="00A51BB7"/>
          <w:p w14:paraId="79B9D21E" w14:textId="77777777" w:rsidR="00A51BB7" w:rsidRDefault="00A51BB7" w:rsidP="00A51BB7">
            <w:pPr>
              <w:rPr>
                <w:rFonts w:hint="eastAsia"/>
              </w:rPr>
            </w:pPr>
            <w:r>
              <w:rPr>
                <w:rFonts w:hint="eastAsia"/>
              </w:rPr>
              <w:t xml:space="preserve"># selenium </w:t>
            </w:r>
            <w:r>
              <w:rPr>
                <w:rFonts w:hint="eastAsia"/>
              </w:rPr>
              <w:t>也提供了获取页面元素操作的函数，但是它使用</w:t>
            </w:r>
            <w:r>
              <w:rPr>
                <w:rFonts w:hint="eastAsia"/>
              </w:rPr>
              <w:t xml:space="preserve"> </w:t>
            </w:r>
            <w:r>
              <w:rPr>
                <w:rFonts w:hint="eastAsia"/>
              </w:rPr>
              <w:t>纯</w:t>
            </w:r>
            <w:r>
              <w:rPr>
                <w:rFonts w:hint="eastAsia"/>
              </w:rPr>
              <w:t xml:space="preserve">python </w:t>
            </w:r>
            <w:r>
              <w:rPr>
                <w:rFonts w:hint="eastAsia"/>
              </w:rPr>
              <w:t>编写，速度比较慢，</w:t>
            </w:r>
          </w:p>
          <w:p w14:paraId="68BEC9B3" w14:textId="77777777" w:rsidR="00A51BB7" w:rsidRDefault="00A51BB7" w:rsidP="00A51BB7">
            <w:pPr>
              <w:rPr>
                <w:rFonts w:hint="eastAsia"/>
              </w:rPr>
            </w:pPr>
            <w:r>
              <w:rPr>
                <w:rFonts w:hint="eastAsia"/>
              </w:rPr>
              <w:t xml:space="preserve"># </w:t>
            </w:r>
            <w:r>
              <w:rPr>
                <w:rFonts w:hint="eastAsia"/>
              </w:rPr>
              <w:t>所以我们提取页面仍然使用</w:t>
            </w:r>
            <w:r>
              <w:rPr>
                <w:rFonts w:hint="eastAsia"/>
              </w:rPr>
              <w:t xml:space="preserve"> scrapy </w:t>
            </w:r>
            <w:r>
              <w:rPr>
                <w:rFonts w:hint="eastAsia"/>
              </w:rPr>
              <w:t>的</w:t>
            </w:r>
            <w:r>
              <w:rPr>
                <w:rFonts w:hint="eastAsia"/>
              </w:rPr>
              <w:t xml:space="preserve"> selector </w:t>
            </w:r>
            <w:r>
              <w:rPr>
                <w:rFonts w:hint="eastAsia"/>
              </w:rPr>
              <w:t>，</w:t>
            </w:r>
          </w:p>
          <w:p w14:paraId="7A4CBB27" w14:textId="77777777" w:rsidR="00A51BB7" w:rsidRDefault="00A51BB7" w:rsidP="00A51BB7">
            <w:pPr>
              <w:rPr>
                <w:rFonts w:hint="eastAsia"/>
              </w:rPr>
            </w:pPr>
            <w:r>
              <w:rPr>
                <w:rFonts w:hint="eastAsia"/>
              </w:rPr>
              <w:t xml:space="preserve"># </w:t>
            </w:r>
            <w:r>
              <w:rPr>
                <w:rFonts w:hint="eastAsia"/>
              </w:rPr>
              <w:t>但是页面的模拟点击操作仍然是需要使用</w:t>
            </w:r>
            <w:r>
              <w:rPr>
                <w:rFonts w:hint="eastAsia"/>
              </w:rPr>
              <w:t xml:space="preserve"> selenium </w:t>
            </w:r>
            <w:r>
              <w:rPr>
                <w:rFonts w:hint="eastAsia"/>
              </w:rPr>
              <w:t>的函数的。</w:t>
            </w:r>
          </w:p>
          <w:p w14:paraId="6CB4D348" w14:textId="77777777" w:rsidR="00A51BB7" w:rsidRDefault="00A51BB7" w:rsidP="00A51BB7"/>
          <w:p w14:paraId="701A64C5" w14:textId="77777777" w:rsidR="00A51BB7" w:rsidRDefault="00A51BB7" w:rsidP="00A51BB7">
            <w:r>
              <w:t>t_selector = Selector(text = page_source)</w:t>
            </w:r>
          </w:p>
          <w:p w14:paraId="3F98BDE5" w14:textId="77777777" w:rsidR="00A51BB7" w:rsidRDefault="00A51BB7" w:rsidP="00A51BB7">
            <w:r>
              <w:t>price = t_selector.css("dd span.tm-price::text").extract()</w:t>
            </w:r>
          </w:p>
          <w:p w14:paraId="61B9DC6C" w14:textId="77777777" w:rsidR="00A51BB7" w:rsidRDefault="00A51BB7" w:rsidP="00A51BB7">
            <w:r>
              <w:t>print(price)</w:t>
            </w:r>
          </w:p>
          <w:p w14:paraId="3249FA18" w14:textId="77777777" w:rsidR="00A51BB7" w:rsidRDefault="00A51BB7" w:rsidP="00A51BB7"/>
          <w:p w14:paraId="50A875B2" w14:textId="5B0C42E8" w:rsidR="00A51BB7" w:rsidRDefault="00A51BB7" w:rsidP="00A51BB7">
            <w:pPr>
              <w:rPr>
                <w:rFonts w:hint="eastAsia"/>
              </w:rPr>
            </w:pPr>
            <w:r>
              <w:rPr>
                <w:rFonts w:hint="eastAsia"/>
              </w:rPr>
              <w:t xml:space="preserve">browser.quit() # </w:t>
            </w:r>
            <w:r>
              <w:rPr>
                <w:rFonts w:hint="eastAsia"/>
              </w:rPr>
              <w:t>关闭浏览器</w:t>
            </w:r>
          </w:p>
        </w:tc>
      </w:tr>
    </w:tbl>
    <w:p w14:paraId="3B27AE0D" w14:textId="77777777" w:rsidR="00B941AA" w:rsidRDefault="00B941AA" w:rsidP="00C8473D">
      <w:pPr>
        <w:rPr>
          <w:rFonts w:hint="eastAsia"/>
        </w:rPr>
      </w:pPr>
    </w:p>
    <w:p w14:paraId="7D946BE0" w14:textId="77777777" w:rsidR="00CB2C84" w:rsidRPr="00AC726B" w:rsidRDefault="00CB2C84" w:rsidP="000E2D2A">
      <w:pPr>
        <w:rPr>
          <w:rFonts w:hint="eastAsia"/>
        </w:rPr>
      </w:pPr>
    </w:p>
    <w:p w14:paraId="483DF9CB" w14:textId="77777777" w:rsidR="00FC361A" w:rsidRPr="00FC361A" w:rsidRDefault="00FC361A" w:rsidP="00FC361A">
      <w:pPr>
        <w:rPr>
          <w:rFonts w:hint="eastAsia"/>
        </w:rPr>
      </w:pPr>
    </w:p>
    <w:p w14:paraId="6B7260E2" w14:textId="1DFB9E63" w:rsidR="00BA22E7" w:rsidRDefault="00BA22E7" w:rsidP="00BA22E7"/>
    <w:p w14:paraId="58F7FF2D" w14:textId="77777777" w:rsidR="00BA22E7" w:rsidRPr="00BA22E7" w:rsidRDefault="00BA22E7" w:rsidP="00BA22E7">
      <w:pPr>
        <w:rPr>
          <w:rFonts w:hint="eastAsia"/>
        </w:rPr>
      </w:pPr>
    </w:p>
    <w:p w14:paraId="4F808059" w14:textId="22596331" w:rsidR="0049563B" w:rsidRDefault="00297F6B">
      <w:pPr>
        <w:pStyle w:val="4"/>
      </w:pPr>
      <w:r>
        <w:rPr>
          <w:rFonts w:hint="eastAsia"/>
        </w:rPr>
        <w:t>S</w:t>
      </w:r>
      <w:r w:rsidR="0049563B" w:rsidRPr="0049563B">
        <w:rPr>
          <w:rFonts w:hint="eastAsia"/>
        </w:rPr>
        <w:t xml:space="preserve">elenium </w:t>
      </w:r>
      <w:r w:rsidR="0049563B" w:rsidRPr="0049563B">
        <w:rPr>
          <w:rFonts w:hint="eastAsia"/>
        </w:rPr>
        <w:t>模拟登陆</w:t>
      </w:r>
      <w:r w:rsidR="0049563B" w:rsidRPr="0049563B">
        <w:rPr>
          <w:rFonts w:hint="eastAsia"/>
        </w:rPr>
        <w:t xml:space="preserve"> </w:t>
      </w:r>
      <w:r w:rsidR="0049563B" w:rsidRPr="0049563B">
        <w:rPr>
          <w:rFonts w:hint="eastAsia"/>
        </w:rPr>
        <w:t>和</w:t>
      </w:r>
      <w:r w:rsidR="0049563B" w:rsidRPr="0049563B">
        <w:rPr>
          <w:rFonts w:hint="eastAsia"/>
        </w:rPr>
        <w:t xml:space="preserve"> </w:t>
      </w:r>
      <w:r w:rsidR="0049563B" w:rsidRPr="0049563B">
        <w:rPr>
          <w:rFonts w:hint="eastAsia"/>
        </w:rPr>
        <w:t>鼠标滚动</w:t>
      </w:r>
    </w:p>
    <w:p w14:paraId="4968B279" w14:textId="638F9412" w:rsidR="0049563B" w:rsidRDefault="003539A1" w:rsidP="0049563B">
      <w:r w:rsidRPr="003539A1">
        <w:rPr>
          <w:rFonts w:hint="eastAsia"/>
        </w:rPr>
        <w:t>下面我们使用</w:t>
      </w:r>
      <w:r w:rsidRPr="003539A1">
        <w:rPr>
          <w:rFonts w:hint="eastAsia"/>
        </w:rPr>
        <w:t xml:space="preserve"> selenium </w:t>
      </w:r>
      <w:r w:rsidRPr="003539A1">
        <w:rPr>
          <w:rFonts w:hint="eastAsia"/>
        </w:rPr>
        <w:t>来实现知乎的模拟登陆，我们在上节的</w:t>
      </w:r>
      <w:r w:rsidRPr="003539A1">
        <w:rPr>
          <w:rFonts w:hint="eastAsia"/>
        </w:rPr>
        <w:t xml:space="preserve"> selenium.spider.py </w:t>
      </w:r>
      <w:r w:rsidRPr="003539A1">
        <w:rPr>
          <w:rFonts w:hint="eastAsia"/>
        </w:rPr>
        <w:t>文件上进行修改，模拟登陆知乎的代码如下：</w:t>
      </w:r>
    </w:p>
    <w:tbl>
      <w:tblPr>
        <w:tblStyle w:val="a5"/>
        <w:tblW w:w="0" w:type="auto"/>
        <w:tblLook w:val="04A0" w:firstRow="1" w:lastRow="0" w:firstColumn="1" w:lastColumn="0" w:noHBand="0" w:noVBand="1"/>
      </w:tblPr>
      <w:tblGrid>
        <w:gridCol w:w="8296"/>
      </w:tblGrid>
      <w:tr w:rsidR="00BB493F" w14:paraId="76B281A2" w14:textId="77777777" w:rsidTr="00BB493F">
        <w:tc>
          <w:tcPr>
            <w:tcW w:w="8296" w:type="dxa"/>
          </w:tcPr>
          <w:p w14:paraId="413D1547" w14:textId="77777777" w:rsidR="00BB493F" w:rsidRDefault="00BB493F" w:rsidP="00BB493F">
            <w:r>
              <w:t>#!/usr/bin/env python</w:t>
            </w:r>
          </w:p>
          <w:p w14:paraId="5F6617D0" w14:textId="77777777" w:rsidR="00BB493F" w:rsidRDefault="00BB493F" w:rsidP="00BB493F">
            <w:r>
              <w:t># _*_ coding:utf-8 _*_</w:t>
            </w:r>
          </w:p>
          <w:p w14:paraId="6AAC6A4A" w14:textId="77777777" w:rsidR="00BB493F" w:rsidRDefault="00BB493F" w:rsidP="00BB493F"/>
          <w:p w14:paraId="73769004" w14:textId="77777777" w:rsidR="00BB493F" w:rsidRDefault="00BB493F" w:rsidP="00BB493F">
            <w:r>
              <w:t>from selenium import webdriver</w:t>
            </w:r>
          </w:p>
          <w:p w14:paraId="267FE250" w14:textId="77777777" w:rsidR="00BB493F" w:rsidRDefault="00BB493F" w:rsidP="00BB493F"/>
          <w:p w14:paraId="1319F074" w14:textId="77777777" w:rsidR="00BB493F" w:rsidRDefault="00BB493F" w:rsidP="00BB493F">
            <w:r>
              <w:t>browser = webdriver.Chrome(executable_path = "D:/workspace/chromedriver_win32/chromedriver.exe")</w:t>
            </w:r>
          </w:p>
          <w:p w14:paraId="652A605D" w14:textId="77777777" w:rsidR="00BB493F" w:rsidRDefault="00BB493F" w:rsidP="00BB493F">
            <w:r>
              <w:t>browser.get("https://www.zhihu.com/#signin")</w:t>
            </w:r>
          </w:p>
          <w:p w14:paraId="25BFC1E7" w14:textId="77777777" w:rsidR="00BB493F" w:rsidRDefault="00BB493F" w:rsidP="00BB493F"/>
          <w:p w14:paraId="487E86E5" w14:textId="77777777" w:rsidR="00BB493F" w:rsidRDefault="00BB493F" w:rsidP="00BB493F">
            <w:pPr>
              <w:rPr>
                <w:rFonts w:hint="eastAsia"/>
              </w:rPr>
            </w:pPr>
            <w:r>
              <w:rPr>
                <w:rFonts w:hint="eastAsia"/>
              </w:rPr>
              <w:t xml:space="preserve"># </w:t>
            </w:r>
            <w:r>
              <w:rPr>
                <w:rFonts w:hint="eastAsia"/>
              </w:rPr>
              <w:t>获取用户名输入框并输入值</w:t>
            </w:r>
          </w:p>
          <w:p w14:paraId="3909E013" w14:textId="77777777" w:rsidR="00BB493F" w:rsidRDefault="00BB493F" w:rsidP="00BB493F">
            <w:r>
              <w:t>browser.find_element_by_css_selector(".view-signin input[name='account']").send_keys("13459282910")</w:t>
            </w:r>
          </w:p>
          <w:p w14:paraId="4AE60D6C" w14:textId="77777777" w:rsidR="00BB493F" w:rsidRDefault="00BB493F" w:rsidP="00BB493F">
            <w:pPr>
              <w:rPr>
                <w:rFonts w:hint="eastAsia"/>
              </w:rPr>
            </w:pPr>
            <w:r>
              <w:rPr>
                <w:rFonts w:hint="eastAsia"/>
              </w:rPr>
              <w:t xml:space="preserve"># </w:t>
            </w:r>
            <w:r>
              <w:rPr>
                <w:rFonts w:hint="eastAsia"/>
              </w:rPr>
              <w:t>获取密码输入框并输入值</w:t>
            </w:r>
          </w:p>
          <w:p w14:paraId="769DBDE0" w14:textId="77777777" w:rsidR="00BB493F" w:rsidRDefault="00BB493F" w:rsidP="00BB493F">
            <w:r>
              <w:t>browser.find_element_by_css_selector(".view-signin input[name='password']").send_keys("a5s7sh4u")</w:t>
            </w:r>
          </w:p>
          <w:p w14:paraId="1C8A2BD2" w14:textId="77777777" w:rsidR="00BB493F" w:rsidRDefault="00BB493F" w:rsidP="00BB493F">
            <w:pPr>
              <w:rPr>
                <w:rFonts w:hint="eastAsia"/>
              </w:rPr>
            </w:pPr>
            <w:r>
              <w:rPr>
                <w:rFonts w:hint="eastAsia"/>
              </w:rPr>
              <w:t xml:space="preserve"># </w:t>
            </w:r>
            <w:r>
              <w:rPr>
                <w:rFonts w:hint="eastAsia"/>
              </w:rPr>
              <w:t>获取登陆按钮并单击登陆</w:t>
            </w:r>
          </w:p>
          <w:p w14:paraId="7BBFCB10" w14:textId="77777777" w:rsidR="00BB493F" w:rsidRDefault="00BB493F" w:rsidP="00BB493F">
            <w:r>
              <w:t>browser.find_element_by_css_selector(".view-signin button.sign-button.submit").click()</w:t>
            </w:r>
          </w:p>
          <w:p w14:paraId="07DE125D" w14:textId="77777777" w:rsidR="00BB493F" w:rsidRDefault="00BB493F" w:rsidP="00BB493F"/>
          <w:p w14:paraId="3E023B87" w14:textId="6D731C79" w:rsidR="00BB493F" w:rsidRDefault="00BB493F" w:rsidP="00BB493F">
            <w:r>
              <w:rPr>
                <w:rFonts w:hint="eastAsia"/>
              </w:rPr>
              <w:t xml:space="preserve">#browser.quit() # </w:t>
            </w:r>
            <w:r>
              <w:rPr>
                <w:rFonts w:hint="eastAsia"/>
              </w:rPr>
              <w:t>关闭浏览器</w:t>
            </w:r>
          </w:p>
        </w:tc>
      </w:tr>
    </w:tbl>
    <w:p w14:paraId="16305E51" w14:textId="66090D2C" w:rsidR="003539A1" w:rsidRDefault="003539A1" w:rsidP="0049563B"/>
    <w:p w14:paraId="044B499F" w14:textId="7C658504" w:rsidR="00BB493F" w:rsidRDefault="00D72C4F" w:rsidP="0049563B">
      <w:r w:rsidRPr="00D72C4F">
        <w:rPr>
          <w:rFonts w:hint="eastAsia"/>
        </w:rPr>
        <w:t>模拟登陆微博的代码如下：</w:t>
      </w:r>
    </w:p>
    <w:tbl>
      <w:tblPr>
        <w:tblStyle w:val="a5"/>
        <w:tblW w:w="0" w:type="auto"/>
        <w:tblLook w:val="04A0" w:firstRow="1" w:lastRow="0" w:firstColumn="1" w:lastColumn="0" w:noHBand="0" w:noVBand="1"/>
      </w:tblPr>
      <w:tblGrid>
        <w:gridCol w:w="8296"/>
      </w:tblGrid>
      <w:tr w:rsidR="00AF2ED0" w14:paraId="1CEF5555" w14:textId="77777777" w:rsidTr="00AF2ED0">
        <w:tc>
          <w:tcPr>
            <w:tcW w:w="8296" w:type="dxa"/>
          </w:tcPr>
          <w:p w14:paraId="062BAEBD" w14:textId="77777777" w:rsidR="00AF2ED0" w:rsidRDefault="00AF2ED0" w:rsidP="00AF2ED0">
            <w:r>
              <w:t>#!/usr/bin/env python</w:t>
            </w:r>
          </w:p>
          <w:p w14:paraId="54DB38C3" w14:textId="77777777" w:rsidR="00AF2ED0" w:rsidRDefault="00AF2ED0" w:rsidP="00AF2ED0">
            <w:r>
              <w:t># _*_ coding:utf-8 _*_</w:t>
            </w:r>
          </w:p>
          <w:p w14:paraId="791D8234" w14:textId="77777777" w:rsidR="00AF2ED0" w:rsidRDefault="00AF2ED0" w:rsidP="00AF2ED0"/>
          <w:p w14:paraId="7C18FE45" w14:textId="77777777" w:rsidR="00AF2ED0" w:rsidRDefault="00AF2ED0" w:rsidP="00AF2ED0">
            <w:r>
              <w:t>from selenium import webdriver</w:t>
            </w:r>
          </w:p>
          <w:p w14:paraId="65DFA728" w14:textId="77777777" w:rsidR="00AF2ED0" w:rsidRDefault="00AF2ED0" w:rsidP="00AF2ED0">
            <w:r>
              <w:t>import time</w:t>
            </w:r>
          </w:p>
          <w:p w14:paraId="501CA0BE" w14:textId="77777777" w:rsidR="00AF2ED0" w:rsidRDefault="00AF2ED0" w:rsidP="00AF2ED0"/>
          <w:p w14:paraId="754F727C" w14:textId="77777777" w:rsidR="00AF2ED0" w:rsidRDefault="00AF2ED0" w:rsidP="00AF2ED0">
            <w:r>
              <w:t>browser = webdriver.Chrome(executable_path = "D:/workspace/chromedriver_win32/chromedriver.exe")</w:t>
            </w:r>
          </w:p>
          <w:p w14:paraId="03E7FA9C" w14:textId="77777777" w:rsidR="00AF2ED0" w:rsidRDefault="00AF2ED0" w:rsidP="00AF2ED0">
            <w:r>
              <w:t>browser.get("http://weibo.com/login.php")</w:t>
            </w:r>
          </w:p>
          <w:p w14:paraId="7585D403" w14:textId="77777777" w:rsidR="00AF2ED0" w:rsidRDefault="00AF2ED0" w:rsidP="00AF2ED0"/>
          <w:p w14:paraId="2A2370C6" w14:textId="77777777" w:rsidR="00AF2ED0" w:rsidRDefault="00AF2ED0" w:rsidP="00AF2ED0">
            <w:pPr>
              <w:rPr>
                <w:rFonts w:hint="eastAsia"/>
              </w:rPr>
            </w:pPr>
            <w:r>
              <w:rPr>
                <w:rFonts w:hint="eastAsia"/>
              </w:rPr>
              <w:t xml:space="preserve"># </w:t>
            </w:r>
            <w:r>
              <w:rPr>
                <w:rFonts w:hint="eastAsia"/>
              </w:rPr>
              <w:t>这里加入暂停是因为页面加载比较慢的时候</w:t>
            </w:r>
          </w:p>
          <w:p w14:paraId="2CAA352C" w14:textId="77777777" w:rsidR="00AF2ED0" w:rsidRDefault="00AF2ED0" w:rsidP="00AF2ED0">
            <w:pPr>
              <w:rPr>
                <w:rFonts w:hint="eastAsia"/>
              </w:rPr>
            </w:pPr>
            <w:r>
              <w:rPr>
                <w:rFonts w:hint="eastAsia"/>
              </w:rPr>
              <w:t xml:space="preserve"># </w:t>
            </w:r>
            <w:r>
              <w:rPr>
                <w:rFonts w:hint="eastAsia"/>
              </w:rPr>
              <w:t>页面还没加载完下面代码就开始去获取元素</w:t>
            </w:r>
            <w:r>
              <w:rPr>
                <w:rFonts w:hint="eastAsia"/>
              </w:rPr>
              <w:t>,</w:t>
            </w:r>
            <w:r>
              <w:rPr>
                <w:rFonts w:hint="eastAsia"/>
              </w:rPr>
              <w:t>就会失败</w:t>
            </w:r>
          </w:p>
          <w:p w14:paraId="18C69947" w14:textId="77777777" w:rsidR="00AF2ED0" w:rsidRDefault="00AF2ED0" w:rsidP="00AF2ED0">
            <w:pPr>
              <w:rPr>
                <w:rFonts w:hint="eastAsia"/>
              </w:rPr>
            </w:pPr>
            <w:r>
              <w:rPr>
                <w:rFonts w:hint="eastAsia"/>
              </w:rPr>
              <w:t xml:space="preserve">time.sleep(15) # </w:t>
            </w:r>
            <w:r>
              <w:rPr>
                <w:rFonts w:hint="eastAsia"/>
              </w:rPr>
              <w:t>暂停</w:t>
            </w:r>
            <w:r>
              <w:rPr>
                <w:rFonts w:hint="eastAsia"/>
              </w:rPr>
              <w:t xml:space="preserve"> 15 </w:t>
            </w:r>
            <w:r>
              <w:rPr>
                <w:rFonts w:hint="eastAsia"/>
              </w:rPr>
              <w:t>秒</w:t>
            </w:r>
          </w:p>
          <w:p w14:paraId="15F2E66D" w14:textId="77777777" w:rsidR="00AF2ED0" w:rsidRDefault="00AF2ED0" w:rsidP="00AF2ED0"/>
          <w:p w14:paraId="227EAED4" w14:textId="77777777" w:rsidR="00AF2ED0" w:rsidRDefault="00AF2ED0" w:rsidP="00AF2ED0">
            <w:pPr>
              <w:rPr>
                <w:rFonts w:hint="eastAsia"/>
              </w:rPr>
            </w:pPr>
            <w:r>
              <w:rPr>
                <w:rFonts w:hint="eastAsia"/>
              </w:rPr>
              <w:t xml:space="preserve"># </w:t>
            </w:r>
            <w:r>
              <w:rPr>
                <w:rFonts w:hint="eastAsia"/>
              </w:rPr>
              <w:t>获取用户名输入框并输入值</w:t>
            </w:r>
          </w:p>
          <w:p w14:paraId="7105BC93" w14:textId="77777777" w:rsidR="00AF2ED0" w:rsidRDefault="00AF2ED0" w:rsidP="00AF2ED0">
            <w:r>
              <w:t>browser.find_element_by_css_selector("input#loginname").send_keys("13459282910")</w:t>
            </w:r>
          </w:p>
          <w:p w14:paraId="04205123" w14:textId="77777777" w:rsidR="00AF2ED0" w:rsidRDefault="00AF2ED0" w:rsidP="00AF2ED0">
            <w:pPr>
              <w:rPr>
                <w:rFonts w:hint="eastAsia"/>
              </w:rPr>
            </w:pPr>
            <w:r>
              <w:rPr>
                <w:rFonts w:hint="eastAsia"/>
              </w:rPr>
              <w:t xml:space="preserve"># </w:t>
            </w:r>
            <w:r>
              <w:rPr>
                <w:rFonts w:hint="eastAsia"/>
              </w:rPr>
              <w:t>获取密码输入框并输入值</w:t>
            </w:r>
          </w:p>
          <w:p w14:paraId="66D55765" w14:textId="77777777" w:rsidR="00AF2ED0" w:rsidRDefault="00AF2ED0" w:rsidP="00AF2ED0">
            <w:r>
              <w:t>browser.find_element_by_css_selector("div.info_list.password input[node-type='password']").send_keys("a5s7sh4u$")</w:t>
            </w:r>
          </w:p>
          <w:p w14:paraId="2186B9ED" w14:textId="77777777" w:rsidR="00AF2ED0" w:rsidRDefault="00AF2ED0" w:rsidP="00AF2ED0"/>
          <w:p w14:paraId="489772B8" w14:textId="77777777" w:rsidR="00AF2ED0" w:rsidRDefault="00AF2ED0" w:rsidP="00AF2ED0">
            <w:pPr>
              <w:rPr>
                <w:rFonts w:hint="eastAsia"/>
              </w:rPr>
            </w:pPr>
            <w:r>
              <w:rPr>
                <w:rFonts w:hint="eastAsia"/>
              </w:rPr>
              <w:t xml:space="preserve">time.sleep(25) # </w:t>
            </w:r>
            <w:r>
              <w:rPr>
                <w:rFonts w:hint="eastAsia"/>
              </w:rPr>
              <w:t>暂停</w:t>
            </w:r>
            <w:r>
              <w:rPr>
                <w:rFonts w:hint="eastAsia"/>
              </w:rPr>
              <w:t xml:space="preserve"> 20 </w:t>
            </w:r>
            <w:r>
              <w:rPr>
                <w:rFonts w:hint="eastAsia"/>
              </w:rPr>
              <w:t>秒</w:t>
            </w:r>
          </w:p>
          <w:p w14:paraId="7518CA77" w14:textId="77777777" w:rsidR="00AF2ED0" w:rsidRDefault="00AF2ED0" w:rsidP="00AF2ED0"/>
          <w:p w14:paraId="531C3E53" w14:textId="77777777" w:rsidR="00AF2ED0" w:rsidRDefault="00AF2ED0" w:rsidP="00AF2ED0">
            <w:pPr>
              <w:rPr>
                <w:rFonts w:hint="eastAsia"/>
              </w:rPr>
            </w:pPr>
            <w:r>
              <w:rPr>
                <w:rFonts w:hint="eastAsia"/>
              </w:rPr>
              <w:t xml:space="preserve"># </w:t>
            </w:r>
            <w:r>
              <w:rPr>
                <w:rFonts w:hint="eastAsia"/>
              </w:rPr>
              <w:t>获取登陆按钮并单击登陆</w:t>
            </w:r>
          </w:p>
          <w:p w14:paraId="7D8FE32B" w14:textId="77777777" w:rsidR="00AF2ED0" w:rsidRDefault="00AF2ED0" w:rsidP="00AF2ED0">
            <w:r>
              <w:lastRenderedPageBreak/>
              <w:t>browser.find_element_by_css_selector("div.info_list.login_btn a.W_btn_a.btn_32px").click()</w:t>
            </w:r>
          </w:p>
          <w:p w14:paraId="140AF3D7" w14:textId="77777777" w:rsidR="00AF2ED0" w:rsidRDefault="00AF2ED0" w:rsidP="00AF2ED0"/>
          <w:p w14:paraId="3EB0BA7E" w14:textId="03394578" w:rsidR="00AF2ED0" w:rsidRDefault="00AF2ED0" w:rsidP="00AF2ED0">
            <w:pPr>
              <w:rPr>
                <w:rFonts w:hint="eastAsia"/>
              </w:rPr>
            </w:pPr>
            <w:r>
              <w:rPr>
                <w:rFonts w:hint="eastAsia"/>
              </w:rPr>
              <w:t xml:space="preserve">#browser.quit() # </w:t>
            </w:r>
            <w:r>
              <w:rPr>
                <w:rFonts w:hint="eastAsia"/>
              </w:rPr>
              <w:t>关闭浏览器</w:t>
            </w:r>
          </w:p>
        </w:tc>
      </w:tr>
    </w:tbl>
    <w:p w14:paraId="2535CF06" w14:textId="77777777" w:rsidR="005439BA" w:rsidRDefault="005439BA" w:rsidP="005439BA">
      <w:pPr>
        <w:rPr>
          <w:rFonts w:hint="eastAsia"/>
        </w:rPr>
      </w:pPr>
      <w:r>
        <w:rPr>
          <w:rFonts w:hint="eastAsia"/>
        </w:rPr>
        <w:lastRenderedPageBreak/>
        <w:t>到这里模拟登陆代码就完成了。</w:t>
      </w:r>
    </w:p>
    <w:p w14:paraId="1C53DF3D" w14:textId="77777777" w:rsidR="005439BA" w:rsidRDefault="005439BA" w:rsidP="005439BA"/>
    <w:p w14:paraId="5DACE7F5" w14:textId="3F46D9AA" w:rsidR="00D72C4F" w:rsidRDefault="005439BA" w:rsidP="005439BA">
      <w:r>
        <w:rPr>
          <w:rFonts w:hint="eastAsia"/>
        </w:rPr>
        <w:t>接下来，我们来完成鼠标下滑的操作，这里以</w:t>
      </w:r>
      <w:r w:rsidRPr="000F0D70">
        <w:rPr>
          <w:rFonts w:hint="eastAsia"/>
          <w:b/>
          <w:bCs/>
        </w:rPr>
        <w:t>开源中国</w:t>
      </w:r>
      <w:r>
        <w:rPr>
          <w:rFonts w:hint="eastAsia"/>
        </w:rPr>
        <w:t>的博客作为例子，代码如下：</w:t>
      </w:r>
    </w:p>
    <w:tbl>
      <w:tblPr>
        <w:tblStyle w:val="a5"/>
        <w:tblW w:w="0" w:type="auto"/>
        <w:tblLook w:val="04A0" w:firstRow="1" w:lastRow="0" w:firstColumn="1" w:lastColumn="0" w:noHBand="0" w:noVBand="1"/>
      </w:tblPr>
      <w:tblGrid>
        <w:gridCol w:w="8296"/>
      </w:tblGrid>
      <w:tr w:rsidR="000F0D70" w14:paraId="40824921" w14:textId="77777777" w:rsidTr="000F0D70">
        <w:tc>
          <w:tcPr>
            <w:tcW w:w="8296" w:type="dxa"/>
          </w:tcPr>
          <w:p w14:paraId="7CDE0065" w14:textId="77777777" w:rsidR="00C85378" w:rsidRDefault="00C85378" w:rsidP="00C85378">
            <w:r>
              <w:t>#!/usr/bin/env python</w:t>
            </w:r>
          </w:p>
          <w:p w14:paraId="6BC21076" w14:textId="77777777" w:rsidR="00C85378" w:rsidRDefault="00C85378" w:rsidP="00C85378">
            <w:r>
              <w:t># _*_ coding:utf-8 _*_</w:t>
            </w:r>
          </w:p>
          <w:p w14:paraId="0EFE5CC1" w14:textId="77777777" w:rsidR="00C85378" w:rsidRDefault="00C85378" w:rsidP="00C85378"/>
          <w:p w14:paraId="4F392284" w14:textId="77777777" w:rsidR="00C85378" w:rsidRDefault="00C85378" w:rsidP="00C85378">
            <w:r>
              <w:t>from selenium import webdriver</w:t>
            </w:r>
          </w:p>
          <w:p w14:paraId="5DEE09F4" w14:textId="77777777" w:rsidR="00C85378" w:rsidRDefault="00C85378" w:rsidP="00C85378">
            <w:r>
              <w:t>import time</w:t>
            </w:r>
          </w:p>
          <w:p w14:paraId="1000B3FB" w14:textId="77777777" w:rsidR="00C85378" w:rsidRDefault="00C85378" w:rsidP="00C85378"/>
          <w:p w14:paraId="06054B9A" w14:textId="77777777" w:rsidR="00C85378" w:rsidRDefault="00C85378" w:rsidP="00C85378">
            <w:r>
              <w:t>browser = webdriver.Chrome(executable_path = "D:/workspace/chromedriver_win32/chromedriver.exe")</w:t>
            </w:r>
          </w:p>
          <w:p w14:paraId="1431F4E4" w14:textId="77777777" w:rsidR="00C85378" w:rsidRDefault="00C85378" w:rsidP="00C85378">
            <w:r>
              <w:t>browser.get("https://www.oschina.net/blog")</w:t>
            </w:r>
          </w:p>
          <w:p w14:paraId="5B8C8D2B" w14:textId="77777777" w:rsidR="00C85378" w:rsidRDefault="00C85378" w:rsidP="00C85378">
            <w:pPr>
              <w:rPr>
                <w:rFonts w:hint="eastAsia"/>
              </w:rPr>
            </w:pPr>
            <w:r>
              <w:rPr>
                <w:rFonts w:hint="eastAsia"/>
              </w:rPr>
              <w:t xml:space="preserve">time.sleep(10) # </w:t>
            </w:r>
            <w:r>
              <w:rPr>
                <w:rFonts w:hint="eastAsia"/>
              </w:rPr>
              <w:t>暂停</w:t>
            </w:r>
            <w:r>
              <w:rPr>
                <w:rFonts w:hint="eastAsia"/>
              </w:rPr>
              <w:t xml:space="preserve"> 10 </w:t>
            </w:r>
            <w:r>
              <w:rPr>
                <w:rFonts w:hint="eastAsia"/>
              </w:rPr>
              <w:t>秒</w:t>
            </w:r>
          </w:p>
          <w:p w14:paraId="3A108942" w14:textId="77777777" w:rsidR="00C85378" w:rsidRDefault="00C85378" w:rsidP="00C85378"/>
          <w:p w14:paraId="276E6C44" w14:textId="77777777" w:rsidR="00C85378" w:rsidRDefault="00C85378" w:rsidP="00C85378">
            <w:r>
              <w:t>for i in range(3):</w:t>
            </w:r>
          </w:p>
          <w:p w14:paraId="523C2486" w14:textId="77777777" w:rsidR="00C85378" w:rsidRDefault="00C85378" w:rsidP="00C85378">
            <w:r>
              <w:t xml:space="preserve">    time.sleep(3)</w:t>
            </w:r>
          </w:p>
          <w:p w14:paraId="68520EE1" w14:textId="77777777" w:rsidR="00C85378" w:rsidRDefault="00C85378" w:rsidP="00C85378">
            <w:pPr>
              <w:rPr>
                <w:rFonts w:hint="eastAsia"/>
              </w:rPr>
            </w:pPr>
            <w:r>
              <w:rPr>
                <w:rFonts w:hint="eastAsia"/>
              </w:rPr>
              <w:t xml:space="preserve">    # </w:t>
            </w:r>
            <w:r>
              <w:rPr>
                <w:rFonts w:hint="eastAsia"/>
              </w:rPr>
              <w:t>鼠标滚动操作</w:t>
            </w:r>
          </w:p>
          <w:p w14:paraId="2F11C4A7" w14:textId="77777777" w:rsidR="00C85378" w:rsidRDefault="00C85378" w:rsidP="00C85378">
            <w:r>
              <w:t xml:space="preserve">    browser.execute_script("""</w:t>
            </w:r>
          </w:p>
          <w:p w14:paraId="57B1F842" w14:textId="77777777" w:rsidR="00C85378" w:rsidRDefault="00C85378" w:rsidP="00C85378">
            <w:r>
              <w:t xml:space="preserve">    window.scrollTo(0,document.body.scrollHeight);</w:t>
            </w:r>
          </w:p>
          <w:p w14:paraId="618DE1A7" w14:textId="77777777" w:rsidR="00C85378" w:rsidRDefault="00C85378" w:rsidP="00C85378">
            <w:r>
              <w:t xml:space="preserve">    var lenOfPage=document.body.scrollHeight;</w:t>
            </w:r>
          </w:p>
          <w:p w14:paraId="1B16B02B" w14:textId="77777777" w:rsidR="00C85378" w:rsidRDefault="00C85378" w:rsidP="00C85378">
            <w:r>
              <w:t xml:space="preserve">    return lenOfPage;</w:t>
            </w:r>
          </w:p>
          <w:p w14:paraId="507115B2" w14:textId="77777777" w:rsidR="00C85378" w:rsidRDefault="00C85378" w:rsidP="00C85378">
            <w:r>
              <w:t xml:space="preserve">    """)</w:t>
            </w:r>
          </w:p>
          <w:p w14:paraId="1D5A30B9" w14:textId="77777777" w:rsidR="00C85378" w:rsidRDefault="00C85378" w:rsidP="00C85378">
            <w:r>
              <w:t xml:space="preserve">    time.sleep(3)</w:t>
            </w:r>
          </w:p>
          <w:p w14:paraId="280BE1A1" w14:textId="77777777" w:rsidR="00C85378" w:rsidRDefault="00C85378" w:rsidP="00C85378">
            <w:r>
              <w:t>time.sleep(10)</w:t>
            </w:r>
          </w:p>
          <w:p w14:paraId="136FBBBF" w14:textId="6ADBAEB5" w:rsidR="000F0D70" w:rsidRDefault="00C85378" w:rsidP="00C85378">
            <w:pPr>
              <w:rPr>
                <w:rFonts w:hint="eastAsia"/>
              </w:rPr>
            </w:pPr>
            <w:r>
              <w:rPr>
                <w:rFonts w:hint="eastAsia"/>
              </w:rPr>
              <w:t xml:space="preserve">browser.quit() # </w:t>
            </w:r>
            <w:r>
              <w:rPr>
                <w:rFonts w:hint="eastAsia"/>
              </w:rPr>
              <w:t>关闭浏览器</w:t>
            </w:r>
          </w:p>
        </w:tc>
      </w:tr>
    </w:tbl>
    <w:p w14:paraId="1C192D2C" w14:textId="77777777" w:rsidR="005439BA" w:rsidRDefault="005439BA" w:rsidP="005439BA">
      <w:pPr>
        <w:rPr>
          <w:rFonts w:hint="eastAsia"/>
        </w:rPr>
      </w:pPr>
    </w:p>
    <w:p w14:paraId="69A335B2" w14:textId="77777777" w:rsidR="003539A1" w:rsidRPr="00297F6B" w:rsidRDefault="003539A1" w:rsidP="0049563B">
      <w:pPr>
        <w:rPr>
          <w:rFonts w:hint="eastAsia"/>
        </w:rPr>
      </w:pPr>
    </w:p>
    <w:p w14:paraId="43C6D58C" w14:textId="48AF1D1B" w:rsidR="00172B09" w:rsidRDefault="00172B09">
      <w:pPr>
        <w:pStyle w:val="4"/>
      </w:pPr>
      <w:r>
        <w:rPr>
          <w:rFonts w:hint="eastAsia"/>
        </w:rPr>
        <w:t>S</w:t>
      </w:r>
      <w:r w:rsidRPr="00172B09">
        <w:rPr>
          <w:rFonts w:hint="eastAsia"/>
        </w:rPr>
        <w:t xml:space="preserve">elenium </w:t>
      </w:r>
      <w:r w:rsidRPr="00172B09">
        <w:rPr>
          <w:rFonts w:hint="eastAsia"/>
        </w:rPr>
        <w:t>设置不加载图片</w:t>
      </w:r>
    </w:p>
    <w:p w14:paraId="62B2BF74" w14:textId="77777777" w:rsidR="0063251A" w:rsidRDefault="0063251A" w:rsidP="0063251A">
      <w:pPr>
        <w:rPr>
          <w:rFonts w:hint="eastAsia"/>
        </w:rPr>
      </w:pPr>
      <w:r>
        <w:rPr>
          <w:rFonts w:hint="eastAsia"/>
        </w:rPr>
        <w:t xml:space="preserve">selenium </w:t>
      </w:r>
      <w:r>
        <w:rPr>
          <w:rFonts w:hint="eastAsia"/>
        </w:rPr>
        <w:t>在加载网页的时候，默认是加载图片的，加载图片需要消耗带宽，同时导致页面打开速度比较慢，所以我们这里学习一下，如何设置不加载图片。</w:t>
      </w:r>
    </w:p>
    <w:p w14:paraId="7E67A6C5" w14:textId="77777777" w:rsidR="0063251A" w:rsidRDefault="0063251A" w:rsidP="0063251A"/>
    <w:p w14:paraId="6975C767" w14:textId="77777777" w:rsidR="0063251A" w:rsidRDefault="0063251A" w:rsidP="0063251A">
      <w:pPr>
        <w:rPr>
          <w:rFonts w:hint="eastAsia"/>
        </w:rPr>
      </w:pPr>
      <w:r>
        <w:rPr>
          <w:rFonts w:hint="eastAsia"/>
        </w:rPr>
        <w:t>设置不加载图片是通过对浏览器的</w:t>
      </w:r>
      <w:r>
        <w:rPr>
          <w:rFonts w:hint="eastAsia"/>
        </w:rPr>
        <w:t>driver</w:t>
      </w:r>
      <w:r>
        <w:rPr>
          <w:rFonts w:hint="eastAsia"/>
        </w:rPr>
        <w:t>设置来完成的，我们这里使用的是</w:t>
      </w:r>
      <w:r>
        <w:rPr>
          <w:rFonts w:hint="eastAsia"/>
        </w:rPr>
        <w:t xml:space="preserve"> chrome </w:t>
      </w:r>
      <w:r>
        <w:rPr>
          <w:rFonts w:hint="eastAsia"/>
        </w:rPr>
        <w:t>浏览器，所以要对</w:t>
      </w:r>
      <w:r>
        <w:rPr>
          <w:rFonts w:hint="eastAsia"/>
        </w:rPr>
        <w:t xml:space="preserve"> chrome </w:t>
      </w:r>
      <w:r>
        <w:rPr>
          <w:rFonts w:hint="eastAsia"/>
        </w:rPr>
        <w:t>的</w:t>
      </w:r>
      <w:r>
        <w:rPr>
          <w:rFonts w:hint="eastAsia"/>
        </w:rPr>
        <w:t xml:space="preserve"> driver </w:t>
      </w:r>
      <w:r>
        <w:rPr>
          <w:rFonts w:hint="eastAsia"/>
        </w:rPr>
        <w:t>进行设置。</w:t>
      </w:r>
    </w:p>
    <w:p w14:paraId="666FB3BA" w14:textId="77777777" w:rsidR="0063251A" w:rsidRDefault="0063251A" w:rsidP="0063251A"/>
    <w:p w14:paraId="00FC6596" w14:textId="76A868C5" w:rsidR="00172B09" w:rsidRDefault="0063251A" w:rsidP="0063251A">
      <w:r>
        <w:rPr>
          <w:rFonts w:hint="eastAsia"/>
        </w:rPr>
        <w:t>我们对上节的</w:t>
      </w:r>
      <w:r>
        <w:rPr>
          <w:rFonts w:hint="eastAsia"/>
        </w:rPr>
        <w:t xml:space="preserve"> selenium.spider.py </w:t>
      </w:r>
      <w:r>
        <w:rPr>
          <w:rFonts w:hint="eastAsia"/>
        </w:rPr>
        <w:t>文件的代码进行修改，代码如下：</w:t>
      </w:r>
    </w:p>
    <w:tbl>
      <w:tblPr>
        <w:tblStyle w:val="a5"/>
        <w:tblW w:w="0" w:type="auto"/>
        <w:tblLook w:val="04A0" w:firstRow="1" w:lastRow="0" w:firstColumn="1" w:lastColumn="0" w:noHBand="0" w:noVBand="1"/>
      </w:tblPr>
      <w:tblGrid>
        <w:gridCol w:w="8296"/>
      </w:tblGrid>
      <w:tr w:rsidR="00424C0D" w14:paraId="29C5A413" w14:textId="77777777" w:rsidTr="00424C0D">
        <w:tc>
          <w:tcPr>
            <w:tcW w:w="8296" w:type="dxa"/>
          </w:tcPr>
          <w:p w14:paraId="016B0104" w14:textId="77777777" w:rsidR="00424C0D" w:rsidRDefault="00424C0D" w:rsidP="00424C0D">
            <w:r>
              <w:t>#!/usr/bin/env python</w:t>
            </w:r>
          </w:p>
          <w:p w14:paraId="01129E2B" w14:textId="77777777" w:rsidR="00424C0D" w:rsidRDefault="00424C0D" w:rsidP="00424C0D">
            <w:r>
              <w:t># _*_ coding:utf-8 _*_</w:t>
            </w:r>
          </w:p>
          <w:p w14:paraId="424A9570" w14:textId="77777777" w:rsidR="00424C0D" w:rsidRDefault="00424C0D" w:rsidP="00424C0D"/>
          <w:p w14:paraId="4253C968" w14:textId="77777777" w:rsidR="00424C0D" w:rsidRDefault="00424C0D" w:rsidP="00424C0D">
            <w:r>
              <w:lastRenderedPageBreak/>
              <w:t>from selenium import webdriver</w:t>
            </w:r>
          </w:p>
          <w:p w14:paraId="23627299" w14:textId="77777777" w:rsidR="00424C0D" w:rsidRDefault="00424C0D" w:rsidP="00424C0D">
            <w:r>
              <w:t>import time</w:t>
            </w:r>
          </w:p>
          <w:p w14:paraId="12D32CEE" w14:textId="77777777" w:rsidR="00424C0D" w:rsidRDefault="00424C0D" w:rsidP="00424C0D"/>
          <w:p w14:paraId="4A6F55AA" w14:textId="77777777" w:rsidR="00424C0D" w:rsidRDefault="00424C0D" w:rsidP="00424C0D">
            <w:pPr>
              <w:rPr>
                <w:rFonts w:hint="eastAsia"/>
              </w:rPr>
            </w:pPr>
            <w:r>
              <w:rPr>
                <w:rFonts w:hint="eastAsia"/>
              </w:rPr>
              <w:t xml:space="preserve"># </w:t>
            </w:r>
            <w:r>
              <w:rPr>
                <w:rFonts w:hint="eastAsia"/>
              </w:rPr>
              <w:t>设置</w:t>
            </w:r>
            <w:r>
              <w:rPr>
                <w:rFonts w:hint="eastAsia"/>
              </w:rPr>
              <w:t xml:space="preserve"> chrome </w:t>
            </w:r>
            <w:r>
              <w:rPr>
                <w:rFonts w:hint="eastAsia"/>
              </w:rPr>
              <w:t>的</w:t>
            </w:r>
            <w:r>
              <w:rPr>
                <w:rFonts w:hint="eastAsia"/>
              </w:rPr>
              <w:t xml:space="preserve"> driver </w:t>
            </w:r>
            <w:r>
              <w:rPr>
                <w:rFonts w:hint="eastAsia"/>
              </w:rPr>
              <w:t>不加载图片</w:t>
            </w:r>
          </w:p>
          <w:p w14:paraId="2C36453C" w14:textId="77777777" w:rsidR="00424C0D" w:rsidRDefault="00424C0D" w:rsidP="00424C0D">
            <w:r>
              <w:t>chrome_opt = webdriver.ChromeOptions()</w:t>
            </w:r>
          </w:p>
          <w:p w14:paraId="390AC68B" w14:textId="77777777" w:rsidR="00424C0D" w:rsidRDefault="00424C0D" w:rsidP="00424C0D">
            <w:r>
              <w:t>prefs = {</w:t>
            </w:r>
          </w:p>
          <w:p w14:paraId="6D6FA1BA" w14:textId="77777777" w:rsidR="00424C0D" w:rsidRDefault="00424C0D" w:rsidP="00424C0D">
            <w:pPr>
              <w:rPr>
                <w:rFonts w:hint="eastAsia"/>
              </w:rPr>
            </w:pPr>
            <w:r>
              <w:rPr>
                <w:rFonts w:hint="eastAsia"/>
              </w:rPr>
              <w:t xml:space="preserve">    "profile.managed_default_content_settings.images":2 # </w:t>
            </w:r>
            <w:r>
              <w:rPr>
                <w:rFonts w:hint="eastAsia"/>
              </w:rPr>
              <w:t>设置为</w:t>
            </w:r>
            <w:r>
              <w:rPr>
                <w:rFonts w:hint="eastAsia"/>
              </w:rPr>
              <w:t xml:space="preserve"> 2 </w:t>
            </w:r>
            <w:r>
              <w:rPr>
                <w:rFonts w:hint="eastAsia"/>
              </w:rPr>
              <w:t>表示不加载图片</w:t>
            </w:r>
          </w:p>
          <w:p w14:paraId="6E9C579A" w14:textId="77777777" w:rsidR="00424C0D" w:rsidRDefault="00424C0D" w:rsidP="00424C0D">
            <w:r>
              <w:t>}</w:t>
            </w:r>
          </w:p>
          <w:p w14:paraId="7ED992AC" w14:textId="77777777" w:rsidR="00424C0D" w:rsidRDefault="00424C0D" w:rsidP="00424C0D">
            <w:r>
              <w:t>chrome_opt.add_experimental_option("prefs",prefs)</w:t>
            </w:r>
          </w:p>
          <w:p w14:paraId="7BDCC7B1" w14:textId="77777777" w:rsidR="00424C0D" w:rsidRDefault="00424C0D" w:rsidP="00424C0D"/>
          <w:p w14:paraId="5FE5D134" w14:textId="77777777" w:rsidR="00424C0D" w:rsidRDefault="00424C0D" w:rsidP="00424C0D">
            <w:r>
              <w:t>browser = webdriver.Chrome(</w:t>
            </w:r>
          </w:p>
          <w:p w14:paraId="0E979421" w14:textId="77777777" w:rsidR="00424C0D" w:rsidRDefault="00424C0D" w:rsidP="00424C0D">
            <w:r>
              <w:t xml:space="preserve">    executable_path = "D:/workspace/chromedriver_win32/chromedriver.exe",</w:t>
            </w:r>
          </w:p>
          <w:p w14:paraId="681A8077" w14:textId="77777777" w:rsidR="00424C0D" w:rsidRDefault="00424C0D" w:rsidP="00424C0D">
            <w:r>
              <w:t xml:space="preserve">    chrome_options = chrome_opt,</w:t>
            </w:r>
          </w:p>
          <w:p w14:paraId="5BBF4433" w14:textId="77777777" w:rsidR="00424C0D" w:rsidRDefault="00424C0D" w:rsidP="00424C0D">
            <w:r>
              <w:t>)</w:t>
            </w:r>
          </w:p>
          <w:p w14:paraId="53A832BD" w14:textId="77777777" w:rsidR="00424C0D" w:rsidRDefault="00424C0D" w:rsidP="00424C0D">
            <w:r>
              <w:t>browser.get("https://www.taobao.com/")</w:t>
            </w:r>
          </w:p>
          <w:p w14:paraId="76AF712C" w14:textId="77777777" w:rsidR="00424C0D" w:rsidRDefault="00424C0D" w:rsidP="00424C0D"/>
          <w:p w14:paraId="43959022" w14:textId="77777777" w:rsidR="00424C0D" w:rsidRDefault="00424C0D" w:rsidP="00424C0D">
            <w:r>
              <w:t>time.sleep(10)</w:t>
            </w:r>
          </w:p>
          <w:p w14:paraId="7E735660" w14:textId="5BC73899" w:rsidR="00424C0D" w:rsidRDefault="00424C0D" w:rsidP="00424C0D">
            <w:pPr>
              <w:rPr>
                <w:rFonts w:hint="eastAsia"/>
              </w:rPr>
            </w:pPr>
            <w:r>
              <w:t>browser.quit()</w:t>
            </w:r>
          </w:p>
        </w:tc>
      </w:tr>
    </w:tbl>
    <w:p w14:paraId="35C8460D" w14:textId="3E89743F" w:rsidR="0063251A" w:rsidRDefault="00443400" w:rsidP="0063251A">
      <w:r w:rsidRPr="00443400">
        <w:rPr>
          <w:rFonts w:hint="eastAsia"/>
        </w:rPr>
        <w:lastRenderedPageBreak/>
        <w:t>这样就不会加载图片了。</w:t>
      </w:r>
    </w:p>
    <w:p w14:paraId="3A3D64C3" w14:textId="604F5871" w:rsidR="00443400" w:rsidRDefault="00443400" w:rsidP="0063251A"/>
    <w:p w14:paraId="5F00CB74" w14:textId="77777777" w:rsidR="00443400" w:rsidRDefault="00443400" w:rsidP="0063251A">
      <w:pPr>
        <w:rPr>
          <w:rFonts w:hint="eastAsia"/>
        </w:rPr>
      </w:pPr>
    </w:p>
    <w:p w14:paraId="2649EE71" w14:textId="7D4D37D8" w:rsidR="00172B09" w:rsidRDefault="00172B09" w:rsidP="00172B09"/>
    <w:p w14:paraId="16644EA9" w14:textId="77777777" w:rsidR="00172B09" w:rsidRPr="00172B09" w:rsidRDefault="00172B09" w:rsidP="00172B09">
      <w:pPr>
        <w:rPr>
          <w:rFonts w:hint="eastAsia"/>
        </w:rPr>
      </w:pPr>
    </w:p>
    <w:p w14:paraId="5E456C00" w14:textId="609E2DC3" w:rsidR="00C96678" w:rsidRDefault="00C96678">
      <w:pPr>
        <w:pStyle w:val="4"/>
      </w:pPr>
      <w:r>
        <w:rPr>
          <w:rFonts w:hint="eastAsia"/>
        </w:rPr>
        <w:t>S</w:t>
      </w:r>
      <w:r w:rsidRPr="00C96678">
        <w:rPr>
          <w:rFonts w:hint="eastAsia"/>
        </w:rPr>
        <w:t xml:space="preserve">elenium </w:t>
      </w:r>
      <w:r w:rsidRPr="00C96678">
        <w:rPr>
          <w:rFonts w:hint="eastAsia"/>
        </w:rPr>
        <w:t>集成到</w:t>
      </w:r>
      <w:r w:rsidRPr="00C96678">
        <w:rPr>
          <w:rFonts w:hint="eastAsia"/>
        </w:rPr>
        <w:t xml:space="preserve"> scrapy</w:t>
      </w:r>
    </w:p>
    <w:p w14:paraId="69357B9F" w14:textId="77777777" w:rsidR="00AC1508" w:rsidRDefault="00AC1508" w:rsidP="00AC1508">
      <w:pPr>
        <w:rPr>
          <w:rFonts w:hint="eastAsia"/>
        </w:rPr>
      </w:pPr>
      <w:r>
        <w:rPr>
          <w:rFonts w:hint="eastAsia"/>
        </w:rPr>
        <w:t>我们知道</w:t>
      </w:r>
      <w:r>
        <w:rPr>
          <w:rFonts w:hint="eastAsia"/>
        </w:rPr>
        <w:t xml:space="preserve"> selenium </w:t>
      </w:r>
      <w:r>
        <w:rPr>
          <w:rFonts w:hint="eastAsia"/>
        </w:rPr>
        <w:t>是模拟浏览器的，所以，我们把</w:t>
      </w:r>
      <w:r>
        <w:rPr>
          <w:rFonts w:hint="eastAsia"/>
        </w:rPr>
        <w:t xml:space="preserve"> selenium </w:t>
      </w:r>
      <w:r>
        <w:rPr>
          <w:rFonts w:hint="eastAsia"/>
        </w:rPr>
        <w:t>集成到</w:t>
      </w:r>
      <w:r>
        <w:rPr>
          <w:rFonts w:hint="eastAsia"/>
        </w:rPr>
        <w:t xml:space="preserve"> scrapy </w:t>
      </w:r>
      <w:r>
        <w:rPr>
          <w:rFonts w:hint="eastAsia"/>
        </w:rPr>
        <w:t>的时候，我们应该先考虑是不是所有的</w:t>
      </w:r>
      <w:r>
        <w:rPr>
          <w:rFonts w:hint="eastAsia"/>
        </w:rPr>
        <w:t xml:space="preserve"> spider </w:t>
      </w:r>
      <w:r>
        <w:rPr>
          <w:rFonts w:hint="eastAsia"/>
        </w:rPr>
        <w:t>都要用</w:t>
      </w:r>
      <w:r>
        <w:rPr>
          <w:rFonts w:hint="eastAsia"/>
        </w:rPr>
        <w:t xml:space="preserve"> selenium</w:t>
      </w:r>
      <w:r>
        <w:rPr>
          <w:rFonts w:hint="eastAsia"/>
        </w:rPr>
        <w:t>，但是事实上，并不是所有的</w:t>
      </w:r>
      <w:r>
        <w:rPr>
          <w:rFonts w:hint="eastAsia"/>
        </w:rPr>
        <w:t xml:space="preserve"> spider </w:t>
      </w:r>
      <w:r>
        <w:rPr>
          <w:rFonts w:hint="eastAsia"/>
        </w:rPr>
        <w:t>都需要使用</w:t>
      </w:r>
      <w:r>
        <w:rPr>
          <w:rFonts w:hint="eastAsia"/>
        </w:rPr>
        <w:t xml:space="preserve"> selenium </w:t>
      </w:r>
      <w:r>
        <w:rPr>
          <w:rFonts w:hint="eastAsia"/>
        </w:rPr>
        <w:t>。</w:t>
      </w:r>
    </w:p>
    <w:p w14:paraId="43D48330" w14:textId="77777777" w:rsidR="00AC1508" w:rsidRDefault="00AC1508" w:rsidP="00AC1508"/>
    <w:p w14:paraId="4AB9AF04" w14:textId="77777777" w:rsidR="00AC1508" w:rsidRDefault="00AC1508" w:rsidP="00AC1508">
      <w:pPr>
        <w:rPr>
          <w:rFonts w:hint="eastAsia"/>
        </w:rPr>
      </w:pPr>
      <w:r>
        <w:rPr>
          <w:rFonts w:hint="eastAsia"/>
        </w:rPr>
        <w:t>所以，我们接着要考虑的应该是如何把</w:t>
      </w:r>
      <w:r>
        <w:rPr>
          <w:rFonts w:hint="eastAsia"/>
        </w:rPr>
        <w:t xml:space="preserve"> selenium </w:t>
      </w:r>
      <w:r>
        <w:rPr>
          <w:rFonts w:hint="eastAsia"/>
        </w:rPr>
        <w:t>集成到</w:t>
      </w:r>
      <w:r>
        <w:rPr>
          <w:rFonts w:hint="eastAsia"/>
        </w:rPr>
        <w:t xml:space="preserve"> </w:t>
      </w:r>
      <w:r>
        <w:rPr>
          <w:rFonts w:hint="eastAsia"/>
        </w:rPr>
        <w:t>具体的</w:t>
      </w:r>
      <w:r>
        <w:rPr>
          <w:rFonts w:hint="eastAsia"/>
        </w:rPr>
        <w:t xml:space="preserve"> spider </w:t>
      </w:r>
      <w:r>
        <w:rPr>
          <w:rFonts w:hint="eastAsia"/>
        </w:rPr>
        <w:t>中去。</w:t>
      </w:r>
    </w:p>
    <w:p w14:paraId="507BF97B" w14:textId="77777777" w:rsidR="00AC1508" w:rsidRDefault="00AC1508" w:rsidP="00AC1508"/>
    <w:p w14:paraId="2F4E702D" w14:textId="17C72176" w:rsidR="00C96678" w:rsidRDefault="00AC1508" w:rsidP="00AC1508">
      <w:r>
        <w:rPr>
          <w:rFonts w:hint="eastAsia"/>
        </w:rPr>
        <w:t>我们采用中间件的写法，在</w:t>
      </w:r>
      <w:r>
        <w:rPr>
          <w:rFonts w:hint="eastAsia"/>
        </w:rPr>
        <w:t xml:space="preserve"> middlewares.py </w:t>
      </w:r>
      <w:r>
        <w:rPr>
          <w:rFonts w:hint="eastAsia"/>
        </w:rPr>
        <w:t>添加如下代码：</w:t>
      </w:r>
    </w:p>
    <w:tbl>
      <w:tblPr>
        <w:tblStyle w:val="a5"/>
        <w:tblW w:w="0" w:type="auto"/>
        <w:tblLook w:val="04A0" w:firstRow="1" w:lastRow="0" w:firstColumn="1" w:lastColumn="0" w:noHBand="0" w:noVBand="1"/>
      </w:tblPr>
      <w:tblGrid>
        <w:gridCol w:w="8296"/>
      </w:tblGrid>
      <w:tr w:rsidR="00EC4CCB" w14:paraId="07B1A46D" w14:textId="77777777" w:rsidTr="00EC4CCB">
        <w:tc>
          <w:tcPr>
            <w:tcW w:w="8296" w:type="dxa"/>
          </w:tcPr>
          <w:p w14:paraId="5FCCB30B" w14:textId="77777777" w:rsidR="00EC4CCB" w:rsidRDefault="00EC4CCB" w:rsidP="00EC4CCB">
            <w:r>
              <w:t>from selenium import webdriver</w:t>
            </w:r>
          </w:p>
          <w:p w14:paraId="4AFD930C" w14:textId="77777777" w:rsidR="00EC4CCB" w:rsidRDefault="00EC4CCB" w:rsidP="00EC4CCB">
            <w:r>
              <w:t>from scrapy.http import HtmlResponse</w:t>
            </w:r>
          </w:p>
          <w:p w14:paraId="7CFF1C55" w14:textId="77777777" w:rsidR="00EC4CCB" w:rsidRDefault="00EC4CCB" w:rsidP="00EC4CCB">
            <w:r>
              <w:t>class JSPageMiddleware(object):</w:t>
            </w:r>
          </w:p>
          <w:p w14:paraId="61EED513" w14:textId="77777777" w:rsidR="00EC4CCB" w:rsidRDefault="00EC4CCB" w:rsidP="00EC4CCB">
            <w:pPr>
              <w:rPr>
                <w:rFonts w:hint="eastAsia"/>
              </w:rPr>
            </w:pPr>
            <w:r>
              <w:rPr>
                <w:rFonts w:hint="eastAsia"/>
              </w:rPr>
              <w:t xml:space="preserve">    #</w:t>
            </w:r>
            <w:r>
              <w:rPr>
                <w:rFonts w:hint="eastAsia"/>
              </w:rPr>
              <w:t>通过</w:t>
            </w:r>
            <w:r>
              <w:rPr>
                <w:rFonts w:hint="eastAsia"/>
              </w:rPr>
              <w:t>chrome</w:t>
            </w:r>
            <w:r>
              <w:rPr>
                <w:rFonts w:hint="eastAsia"/>
              </w:rPr>
              <w:t>请求动态网页</w:t>
            </w:r>
          </w:p>
          <w:p w14:paraId="22711ED5" w14:textId="77777777" w:rsidR="00EC4CCB" w:rsidRDefault="00EC4CCB" w:rsidP="00EC4CCB">
            <w:r>
              <w:t xml:space="preserve">    def process_request(self, request, spider):</w:t>
            </w:r>
          </w:p>
          <w:p w14:paraId="68B89E8E" w14:textId="77777777" w:rsidR="00EC4CCB" w:rsidRDefault="00EC4CCB" w:rsidP="00EC4CCB">
            <w:r>
              <w:t xml:space="preserve">        if spider.name == "jobbole":</w:t>
            </w:r>
          </w:p>
          <w:p w14:paraId="0DA78AE0" w14:textId="77777777" w:rsidR="00EC4CCB" w:rsidRDefault="00EC4CCB" w:rsidP="00EC4CCB">
            <w:r>
              <w:t xml:space="preserve">            # browser = webdriver.Chrome(executable_path="D:/Temp/chromedriver.exe")</w:t>
            </w:r>
          </w:p>
          <w:p w14:paraId="6F876C51" w14:textId="77777777" w:rsidR="00EC4CCB" w:rsidRDefault="00EC4CCB" w:rsidP="00EC4CCB">
            <w:r>
              <w:t xml:space="preserve">            spider.browser.get(request.url)</w:t>
            </w:r>
          </w:p>
          <w:p w14:paraId="3953616D" w14:textId="77777777" w:rsidR="00EC4CCB" w:rsidRDefault="00EC4CCB" w:rsidP="00EC4CCB">
            <w:r>
              <w:lastRenderedPageBreak/>
              <w:t xml:space="preserve">            import time</w:t>
            </w:r>
          </w:p>
          <w:p w14:paraId="4ECD7221" w14:textId="77777777" w:rsidR="00EC4CCB" w:rsidRDefault="00EC4CCB" w:rsidP="00EC4CCB">
            <w:r>
              <w:t xml:space="preserve">            time.sleep(3)</w:t>
            </w:r>
          </w:p>
          <w:p w14:paraId="3AA04C88" w14:textId="77777777" w:rsidR="00EC4CCB" w:rsidRDefault="00EC4CCB" w:rsidP="00EC4CCB">
            <w:pPr>
              <w:rPr>
                <w:rFonts w:hint="eastAsia"/>
              </w:rPr>
            </w:pPr>
            <w:r>
              <w:rPr>
                <w:rFonts w:hint="eastAsia"/>
              </w:rPr>
              <w:t xml:space="preserve">            print ("</w:t>
            </w:r>
            <w:r>
              <w:rPr>
                <w:rFonts w:hint="eastAsia"/>
              </w:rPr>
              <w:t>访问</w:t>
            </w:r>
            <w:r>
              <w:rPr>
                <w:rFonts w:hint="eastAsia"/>
              </w:rPr>
              <w:t>:{0}".format(request.url))</w:t>
            </w:r>
          </w:p>
          <w:p w14:paraId="32A4D081" w14:textId="77777777" w:rsidR="00EC4CCB" w:rsidRDefault="00EC4CCB" w:rsidP="00EC4CCB"/>
          <w:p w14:paraId="0B9FACB7" w14:textId="77DFA932" w:rsidR="00EC4CCB" w:rsidRDefault="00EC4CCB" w:rsidP="00EC4CCB">
            <w:r>
              <w:t xml:space="preserve">            return HtmlResponse(url=spider.browser.current_url, body=spider.browser.page_source, encoding="utf-8", request=request)</w:t>
            </w:r>
          </w:p>
        </w:tc>
      </w:tr>
    </w:tbl>
    <w:p w14:paraId="4D5B6064" w14:textId="458DC2D4" w:rsidR="00AC1508" w:rsidRDefault="00AC1508" w:rsidP="00AC1508"/>
    <w:p w14:paraId="705755FE" w14:textId="77777777" w:rsidR="00252BD9" w:rsidRDefault="00252BD9" w:rsidP="00252BD9">
      <w:pPr>
        <w:rPr>
          <w:rFonts w:hint="eastAsia"/>
        </w:rPr>
      </w:pPr>
      <w:r>
        <w:rPr>
          <w:rFonts w:hint="eastAsia"/>
        </w:rPr>
        <w:t>并把中间件写到</w:t>
      </w:r>
      <w:r>
        <w:rPr>
          <w:rFonts w:hint="eastAsia"/>
        </w:rPr>
        <w:t xml:space="preserve"> settings.py </w:t>
      </w:r>
      <w:r>
        <w:rPr>
          <w:rFonts w:hint="eastAsia"/>
        </w:rPr>
        <w:t>的</w:t>
      </w:r>
      <w:r>
        <w:rPr>
          <w:rFonts w:hint="eastAsia"/>
        </w:rPr>
        <w:t xml:space="preserve">  DOWNLOADER_MIDDLEWARES </w:t>
      </w:r>
      <w:r>
        <w:rPr>
          <w:rFonts w:hint="eastAsia"/>
        </w:rPr>
        <w:t>配置中去。</w:t>
      </w:r>
    </w:p>
    <w:p w14:paraId="6A782B6F" w14:textId="2AE0012D" w:rsidR="00AC1508" w:rsidRDefault="00252BD9" w:rsidP="00252BD9">
      <w:r>
        <w:rPr>
          <w:rFonts w:hint="eastAsia"/>
        </w:rPr>
        <w:t>然后在</w:t>
      </w:r>
      <w:r>
        <w:rPr>
          <w:rFonts w:hint="eastAsia"/>
        </w:rPr>
        <w:t xml:space="preserve">  jobbole.py </w:t>
      </w:r>
      <w:r>
        <w:rPr>
          <w:rFonts w:hint="eastAsia"/>
        </w:rPr>
        <w:t>中</w:t>
      </w:r>
      <w:r>
        <w:rPr>
          <w:rFonts w:hint="eastAsia"/>
        </w:rPr>
        <w:t xml:space="preserve"> </w:t>
      </w:r>
      <w:r>
        <w:rPr>
          <w:rFonts w:hint="eastAsia"/>
        </w:rPr>
        <w:t>类</w:t>
      </w:r>
      <w:r>
        <w:rPr>
          <w:rFonts w:hint="eastAsia"/>
        </w:rPr>
        <w:t xml:space="preserve"> </w:t>
      </w:r>
      <w:r>
        <w:rPr>
          <w:rFonts w:hint="eastAsia"/>
        </w:rPr>
        <w:t>增加</w:t>
      </w:r>
      <w:r>
        <w:rPr>
          <w:rFonts w:hint="eastAsia"/>
        </w:rPr>
        <w:t xml:space="preserve"> __init__ </w:t>
      </w:r>
      <w:r>
        <w:rPr>
          <w:rFonts w:hint="eastAsia"/>
        </w:rPr>
        <w:t>方法，代码如下：</w:t>
      </w:r>
    </w:p>
    <w:tbl>
      <w:tblPr>
        <w:tblStyle w:val="a5"/>
        <w:tblW w:w="0" w:type="auto"/>
        <w:tblLook w:val="04A0" w:firstRow="1" w:lastRow="0" w:firstColumn="1" w:lastColumn="0" w:noHBand="0" w:noVBand="1"/>
      </w:tblPr>
      <w:tblGrid>
        <w:gridCol w:w="8296"/>
      </w:tblGrid>
      <w:tr w:rsidR="00207D75" w14:paraId="1557623E" w14:textId="77777777" w:rsidTr="00207D75">
        <w:tc>
          <w:tcPr>
            <w:tcW w:w="8296" w:type="dxa"/>
          </w:tcPr>
          <w:p w14:paraId="046BB6EC" w14:textId="77777777" w:rsidR="00207D75" w:rsidRDefault="00207D75" w:rsidP="00207D75">
            <w:r>
              <w:t>from selenium import webdriver</w:t>
            </w:r>
          </w:p>
          <w:p w14:paraId="33552399" w14:textId="77777777" w:rsidR="00207D75" w:rsidRDefault="00207D75" w:rsidP="00207D75">
            <w:r>
              <w:t>from scrapy.xlib.pydispatch import dispatcher</w:t>
            </w:r>
          </w:p>
          <w:p w14:paraId="64437055" w14:textId="77777777" w:rsidR="00207D75" w:rsidRDefault="00207D75" w:rsidP="00207D75">
            <w:r>
              <w:t>from scrapy import signals</w:t>
            </w:r>
          </w:p>
          <w:p w14:paraId="0A395F39" w14:textId="77777777" w:rsidR="00207D75" w:rsidRDefault="00207D75" w:rsidP="00207D75"/>
          <w:p w14:paraId="5606C83A" w14:textId="77777777" w:rsidR="00207D75" w:rsidRDefault="00207D75" w:rsidP="00207D75">
            <w:r>
              <w:tab/>
              <w:t>def __init__(self):</w:t>
            </w:r>
          </w:p>
          <w:p w14:paraId="5D3C2D97" w14:textId="77777777" w:rsidR="00207D75" w:rsidRDefault="00207D75" w:rsidP="00207D75">
            <w:r>
              <w:tab/>
            </w:r>
            <w:r>
              <w:tab/>
              <w:t>self.browser = webdriver.Chrome(executable_path="D:/Temp/chromedriver.exe")</w:t>
            </w:r>
          </w:p>
          <w:p w14:paraId="68ADCF7F" w14:textId="77777777" w:rsidR="00207D75" w:rsidRDefault="00207D75" w:rsidP="00207D75">
            <w:r>
              <w:tab/>
            </w:r>
            <w:r>
              <w:tab/>
              <w:t>super(JobboleSpider, self).__init__()</w:t>
            </w:r>
          </w:p>
          <w:p w14:paraId="6EFE2C93" w14:textId="77777777" w:rsidR="00207D75" w:rsidRDefault="00207D75" w:rsidP="00207D75">
            <w:r>
              <w:tab/>
            </w:r>
            <w:r>
              <w:tab/>
              <w:t>dispatcher.connect(self.spider_closed, signals.spider_closed)</w:t>
            </w:r>
          </w:p>
          <w:p w14:paraId="280103C2" w14:textId="77777777" w:rsidR="00207D75" w:rsidRDefault="00207D75" w:rsidP="00207D75"/>
          <w:p w14:paraId="49F9E2CC" w14:textId="77777777" w:rsidR="00207D75" w:rsidRDefault="00207D75" w:rsidP="00207D75">
            <w:r>
              <w:tab/>
              <w:t>def spider_closed(self, spider):</w:t>
            </w:r>
          </w:p>
          <w:p w14:paraId="127E843A" w14:textId="77777777" w:rsidR="00207D75" w:rsidRDefault="00207D75" w:rsidP="00207D75">
            <w:pPr>
              <w:rPr>
                <w:rFonts w:hint="eastAsia"/>
              </w:rPr>
            </w:pPr>
            <w:r>
              <w:rPr>
                <w:rFonts w:hint="eastAsia"/>
              </w:rPr>
              <w:tab/>
            </w:r>
            <w:r>
              <w:rPr>
                <w:rFonts w:hint="eastAsia"/>
              </w:rPr>
              <w:tab/>
              <w:t>#</w:t>
            </w:r>
            <w:r>
              <w:rPr>
                <w:rFonts w:hint="eastAsia"/>
              </w:rPr>
              <w:t>当爬虫退出的时候关闭</w:t>
            </w:r>
            <w:r>
              <w:rPr>
                <w:rFonts w:hint="eastAsia"/>
              </w:rPr>
              <w:t>chrome</w:t>
            </w:r>
          </w:p>
          <w:p w14:paraId="1AA36FED" w14:textId="77777777" w:rsidR="00207D75" w:rsidRDefault="00207D75" w:rsidP="00207D75">
            <w:r>
              <w:tab/>
            </w:r>
            <w:r>
              <w:tab/>
              <w:t>print ("spider closed")</w:t>
            </w:r>
          </w:p>
          <w:p w14:paraId="1AF71E70" w14:textId="0B099C2F" w:rsidR="00207D75" w:rsidRDefault="00207D75" w:rsidP="00207D75">
            <w:pPr>
              <w:rPr>
                <w:rFonts w:hint="eastAsia"/>
              </w:rPr>
            </w:pPr>
            <w:r>
              <w:tab/>
            </w:r>
            <w:r>
              <w:tab/>
              <w:t>self.browser.quit()</w:t>
            </w:r>
          </w:p>
        </w:tc>
      </w:tr>
    </w:tbl>
    <w:p w14:paraId="45D0F00F" w14:textId="77777777" w:rsidR="00283AA5" w:rsidRDefault="00283AA5" w:rsidP="00283AA5">
      <w:pPr>
        <w:rPr>
          <w:rFonts w:hint="eastAsia"/>
        </w:rPr>
      </w:pPr>
      <w:r>
        <w:rPr>
          <w:rFonts w:hint="eastAsia"/>
        </w:rPr>
        <w:t>在这里我们加入了</w:t>
      </w:r>
      <w:r>
        <w:rPr>
          <w:rFonts w:hint="eastAsia"/>
        </w:rPr>
        <w:t xml:space="preserve"> spider </w:t>
      </w:r>
      <w:r>
        <w:rPr>
          <w:rFonts w:hint="eastAsia"/>
        </w:rPr>
        <w:t>的</w:t>
      </w:r>
      <w:r>
        <w:rPr>
          <w:rFonts w:hint="eastAsia"/>
        </w:rPr>
        <w:t xml:space="preserve">  signal </w:t>
      </w:r>
      <w:r>
        <w:rPr>
          <w:rFonts w:hint="eastAsia"/>
        </w:rPr>
        <w:t>信号</w:t>
      </w:r>
      <w:r>
        <w:rPr>
          <w:rFonts w:hint="eastAsia"/>
        </w:rPr>
        <w:t xml:space="preserve"> </w:t>
      </w:r>
      <w:r>
        <w:rPr>
          <w:rFonts w:hint="eastAsia"/>
        </w:rPr>
        <w:t>控制问题，这里用到的是，当</w:t>
      </w:r>
      <w:r>
        <w:rPr>
          <w:rFonts w:hint="eastAsia"/>
        </w:rPr>
        <w:t xml:space="preserve"> spider </w:t>
      </w:r>
      <w:r>
        <w:rPr>
          <w:rFonts w:hint="eastAsia"/>
        </w:rPr>
        <w:t>关闭时，也把</w:t>
      </w:r>
      <w:r>
        <w:rPr>
          <w:rFonts w:hint="eastAsia"/>
        </w:rPr>
        <w:t xml:space="preserve"> chrome </w:t>
      </w:r>
      <w:r>
        <w:rPr>
          <w:rFonts w:hint="eastAsia"/>
        </w:rPr>
        <w:t>浏览器也关闭。</w:t>
      </w:r>
    </w:p>
    <w:p w14:paraId="7B964397" w14:textId="77777777" w:rsidR="00283AA5" w:rsidRDefault="00283AA5" w:rsidP="00283AA5"/>
    <w:p w14:paraId="6E99D4BD" w14:textId="2F9032E4" w:rsidR="00252BD9" w:rsidRDefault="00283AA5" w:rsidP="00283AA5">
      <w:pPr>
        <w:rPr>
          <w:rFonts w:hint="eastAsia"/>
        </w:rPr>
      </w:pPr>
      <w:r>
        <w:rPr>
          <w:rFonts w:hint="eastAsia"/>
        </w:rPr>
        <w:t>但是注意，</w:t>
      </w:r>
      <w:r>
        <w:rPr>
          <w:rFonts w:hint="eastAsia"/>
        </w:rPr>
        <w:t xml:space="preserve">scrapy </w:t>
      </w:r>
      <w:r>
        <w:rPr>
          <w:rFonts w:hint="eastAsia"/>
        </w:rPr>
        <w:t>是基于</w:t>
      </w:r>
      <w:r>
        <w:rPr>
          <w:rFonts w:hint="eastAsia"/>
        </w:rPr>
        <w:t xml:space="preserve"> twisted </w:t>
      </w:r>
      <w:r>
        <w:rPr>
          <w:rFonts w:hint="eastAsia"/>
        </w:rPr>
        <w:t>异步请求的，在这里加入模拟浏览器，它就变成了同步了，降低了</w:t>
      </w:r>
      <w:r>
        <w:rPr>
          <w:rFonts w:hint="eastAsia"/>
        </w:rPr>
        <w:t xml:space="preserve"> scrapy </w:t>
      </w:r>
      <w:r>
        <w:rPr>
          <w:rFonts w:hint="eastAsia"/>
        </w:rPr>
        <w:t>的性能，这个如果要变成异步话操作就需要修改</w:t>
      </w:r>
      <w:r>
        <w:rPr>
          <w:rFonts w:hint="eastAsia"/>
        </w:rPr>
        <w:t xml:space="preserve">  downloader </w:t>
      </w:r>
      <w:r>
        <w:rPr>
          <w:rFonts w:hint="eastAsia"/>
        </w:rPr>
        <w:t>的代码，如何修改呢？参考</w:t>
      </w:r>
      <w:r>
        <w:rPr>
          <w:rFonts w:hint="eastAsia"/>
        </w:rPr>
        <w:t xml:space="preserve"> </w:t>
      </w:r>
      <w:hyperlink r:id="rId30" w:history="1">
        <w:r w:rsidRPr="006A16B8">
          <w:rPr>
            <w:rStyle w:val="af4"/>
            <w:rFonts w:hint="eastAsia"/>
          </w:rPr>
          <w:t>https://github.com/flisky/scrapy-phantomjs-downloader</w:t>
        </w:r>
      </w:hyperlink>
      <w:r>
        <w:t xml:space="preserve"> </w:t>
      </w:r>
      <w:r>
        <w:rPr>
          <w:rFonts w:hint="eastAsia"/>
        </w:rPr>
        <w:t>这个源码。</w:t>
      </w:r>
    </w:p>
    <w:p w14:paraId="3F1554B5" w14:textId="305F822A" w:rsidR="00AC1508" w:rsidRDefault="00AC1508" w:rsidP="00AC1508"/>
    <w:p w14:paraId="5B115A00" w14:textId="77777777" w:rsidR="00AC1508" w:rsidRDefault="00AC1508" w:rsidP="00AC1508">
      <w:pPr>
        <w:rPr>
          <w:rFonts w:hint="eastAsia"/>
        </w:rPr>
      </w:pPr>
    </w:p>
    <w:p w14:paraId="75395FEE" w14:textId="3522123E" w:rsidR="00C96678" w:rsidRDefault="00C96678" w:rsidP="00C96678"/>
    <w:p w14:paraId="772293D6" w14:textId="77777777" w:rsidR="00C96678" w:rsidRPr="00C96678" w:rsidRDefault="00C96678" w:rsidP="00C96678">
      <w:pPr>
        <w:rPr>
          <w:rFonts w:hint="eastAsia"/>
        </w:rPr>
      </w:pPr>
    </w:p>
    <w:p w14:paraId="506389CF" w14:textId="0D1AE417" w:rsidR="00EA1020" w:rsidRDefault="00EA1020">
      <w:pPr>
        <w:pStyle w:val="3"/>
      </w:pPr>
      <w:r>
        <w:rPr>
          <w:rFonts w:hint="eastAsia"/>
        </w:rPr>
        <w:t>P</w:t>
      </w:r>
      <w:r w:rsidRPr="00EA1020">
        <w:rPr>
          <w:rFonts w:hint="eastAsia"/>
        </w:rPr>
        <w:t>hantom</w:t>
      </w:r>
      <w:r w:rsidR="00F32DA9">
        <w:t>JS</w:t>
      </w:r>
      <w:r w:rsidRPr="00EA1020">
        <w:rPr>
          <w:rFonts w:hint="eastAsia"/>
        </w:rPr>
        <w:t xml:space="preserve"> </w:t>
      </w:r>
      <w:r w:rsidRPr="00EA1020">
        <w:rPr>
          <w:rFonts w:hint="eastAsia"/>
        </w:rPr>
        <w:t>使用</w:t>
      </w:r>
    </w:p>
    <w:p w14:paraId="0179F7DF" w14:textId="0CBEDE66" w:rsidR="005141EE" w:rsidRDefault="005141EE" w:rsidP="005141EE">
      <w:pPr>
        <w:rPr>
          <w:rFonts w:hint="eastAsia"/>
        </w:rPr>
      </w:pPr>
      <w:r>
        <w:rPr>
          <w:rFonts w:hint="eastAsia"/>
        </w:rPr>
        <w:t>在</w:t>
      </w:r>
      <w:r>
        <w:rPr>
          <w:rFonts w:hint="eastAsia"/>
        </w:rPr>
        <w:t xml:space="preserve"> selenium </w:t>
      </w:r>
      <w:r>
        <w:rPr>
          <w:rFonts w:hint="eastAsia"/>
        </w:rPr>
        <w:t>中，除了可以使用</w:t>
      </w:r>
      <w:r>
        <w:rPr>
          <w:rFonts w:hint="eastAsia"/>
        </w:rPr>
        <w:t xml:space="preserve"> chrome </w:t>
      </w:r>
      <w:r>
        <w:rPr>
          <w:rFonts w:hint="eastAsia"/>
        </w:rPr>
        <w:t>、</w:t>
      </w:r>
      <w:r>
        <w:rPr>
          <w:rFonts w:hint="eastAsia"/>
        </w:rPr>
        <w:t xml:space="preserve">firefox </w:t>
      </w:r>
      <w:r>
        <w:rPr>
          <w:rFonts w:hint="eastAsia"/>
        </w:rPr>
        <w:t>等浏览器之外，我们也可以使用无界面浏览器，比如</w:t>
      </w:r>
      <w:r>
        <w:rPr>
          <w:rFonts w:hint="eastAsia"/>
        </w:rPr>
        <w:t xml:space="preserve"> phantomjs</w:t>
      </w:r>
      <w:r>
        <w:rPr>
          <w:rFonts w:hint="eastAsia"/>
        </w:rPr>
        <w:t>。</w:t>
      </w:r>
      <w:r>
        <w:rPr>
          <w:rFonts w:hint="eastAsia"/>
        </w:rPr>
        <w:t xml:space="preserve">phantomjs </w:t>
      </w:r>
      <w:r>
        <w:rPr>
          <w:rFonts w:hint="eastAsia"/>
        </w:rPr>
        <w:t>是一种无界面的浏览器，它的官网为</w:t>
      </w:r>
      <w:r>
        <w:rPr>
          <w:rFonts w:hint="eastAsia"/>
        </w:rPr>
        <w:t xml:space="preserve"> </w:t>
      </w:r>
      <w:hyperlink r:id="rId31" w:history="1">
        <w:r w:rsidRPr="006A16B8">
          <w:rPr>
            <w:rStyle w:val="af4"/>
            <w:rFonts w:hint="eastAsia"/>
          </w:rPr>
          <w:t>http://phantomjs.org/</w:t>
        </w:r>
      </w:hyperlink>
      <w:r>
        <w:t xml:space="preserve"> </w:t>
      </w:r>
      <w:r>
        <w:rPr>
          <w:rFonts w:hint="eastAsia"/>
        </w:rPr>
        <w:t>。它比</w:t>
      </w:r>
      <w:r>
        <w:rPr>
          <w:rFonts w:hint="eastAsia"/>
        </w:rPr>
        <w:t xml:space="preserve"> firefox </w:t>
      </w:r>
      <w:r>
        <w:rPr>
          <w:rFonts w:hint="eastAsia"/>
        </w:rPr>
        <w:t>和</w:t>
      </w:r>
      <w:r>
        <w:rPr>
          <w:rFonts w:hint="eastAsia"/>
        </w:rPr>
        <w:t xml:space="preserve"> chrome </w:t>
      </w:r>
      <w:r>
        <w:rPr>
          <w:rFonts w:hint="eastAsia"/>
        </w:rPr>
        <w:t>这些浏览器更加轻量。但是该浏览器的一个很大的问题是：在多进程情况下，</w:t>
      </w:r>
      <w:r>
        <w:rPr>
          <w:rFonts w:hint="eastAsia"/>
        </w:rPr>
        <w:t xml:space="preserve">phantomjs </w:t>
      </w:r>
      <w:r>
        <w:rPr>
          <w:rFonts w:hint="eastAsia"/>
        </w:rPr>
        <w:t>的性能下降会很严重。</w:t>
      </w:r>
    </w:p>
    <w:p w14:paraId="3F26D0CC" w14:textId="77777777" w:rsidR="005141EE" w:rsidRDefault="005141EE" w:rsidP="005141EE"/>
    <w:p w14:paraId="4F24F116" w14:textId="77777777" w:rsidR="005141EE" w:rsidRDefault="005141EE" w:rsidP="005141EE">
      <w:pPr>
        <w:rPr>
          <w:rFonts w:hint="eastAsia"/>
        </w:rPr>
      </w:pPr>
      <w:r>
        <w:rPr>
          <w:rFonts w:hint="eastAsia"/>
        </w:rPr>
        <w:t>所以我们这里只是演示如何使用</w:t>
      </w:r>
      <w:r>
        <w:rPr>
          <w:rFonts w:hint="eastAsia"/>
        </w:rPr>
        <w:t xml:space="preserve"> phantomjs </w:t>
      </w:r>
      <w:r>
        <w:rPr>
          <w:rFonts w:hint="eastAsia"/>
        </w:rPr>
        <w:t>不过多学习它，因为后面我们也不使用</w:t>
      </w:r>
      <w:r>
        <w:rPr>
          <w:rFonts w:hint="eastAsia"/>
        </w:rPr>
        <w:t xml:space="preserve"> </w:t>
      </w:r>
      <w:r>
        <w:rPr>
          <w:rFonts w:hint="eastAsia"/>
        </w:rPr>
        <w:lastRenderedPageBreak/>
        <w:t xml:space="preserve">phantomjs </w:t>
      </w:r>
      <w:r>
        <w:rPr>
          <w:rFonts w:hint="eastAsia"/>
        </w:rPr>
        <w:t>来模拟登陆。</w:t>
      </w:r>
    </w:p>
    <w:p w14:paraId="5741A92A" w14:textId="77777777" w:rsidR="005141EE" w:rsidRDefault="005141EE" w:rsidP="005141EE"/>
    <w:p w14:paraId="0D0397BD" w14:textId="77777777" w:rsidR="005141EE" w:rsidRDefault="005141EE" w:rsidP="005141EE">
      <w:pPr>
        <w:rPr>
          <w:rFonts w:hint="eastAsia"/>
        </w:rPr>
      </w:pPr>
      <w:r>
        <w:rPr>
          <w:rFonts w:hint="eastAsia"/>
        </w:rPr>
        <w:t>在使用</w:t>
      </w:r>
      <w:r>
        <w:rPr>
          <w:rFonts w:hint="eastAsia"/>
        </w:rPr>
        <w:t xml:space="preserve"> phantomjs </w:t>
      </w:r>
      <w:r>
        <w:rPr>
          <w:rFonts w:hint="eastAsia"/>
        </w:rPr>
        <w:t>之前，我们也是需要下载它的</w:t>
      </w:r>
      <w:r>
        <w:rPr>
          <w:rFonts w:hint="eastAsia"/>
        </w:rPr>
        <w:t xml:space="preserve"> driver </w:t>
      </w:r>
      <w:r>
        <w:rPr>
          <w:rFonts w:hint="eastAsia"/>
        </w:rPr>
        <w:t>文件，打开官网下载页面</w:t>
      </w:r>
      <w:r>
        <w:rPr>
          <w:rFonts w:hint="eastAsia"/>
        </w:rPr>
        <w:t xml:space="preserve"> http://phantomjs.org/download.html </w:t>
      </w:r>
      <w:r>
        <w:rPr>
          <w:rFonts w:hint="eastAsia"/>
        </w:rPr>
        <w:t>下载它的压缩包，并解压缩，这里我们解压缩到</w:t>
      </w:r>
      <w:r>
        <w:rPr>
          <w:rFonts w:hint="eastAsia"/>
        </w:rPr>
        <w:t xml:space="preserve"> D:\workspace\ </w:t>
      </w:r>
      <w:r>
        <w:rPr>
          <w:rFonts w:hint="eastAsia"/>
        </w:rPr>
        <w:t>目录下，并把它的</w:t>
      </w:r>
      <w:r>
        <w:rPr>
          <w:rFonts w:hint="eastAsia"/>
        </w:rPr>
        <w:t xml:space="preserve"> exe </w:t>
      </w:r>
      <w:r>
        <w:rPr>
          <w:rFonts w:hint="eastAsia"/>
        </w:rPr>
        <w:t>文件地址的路径记录下来，这里是：</w:t>
      </w:r>
      <w:r>
        <w:rPr>
          <w:rFonts w:hint="eastAsia"/>
        </w:rPr>
        <w:t>D:\workspace\phantomjs-2.1.1-windows\bin\phantomjs.exe</w:t>
      </w:r>
      <w:r>
        <w:rPr>
          <w:rFonts w:hint="eastAsia"/>
        </w:rPr>
        <w:t>。</w:t>
      </w:r>
    </w:p>
    <w:p w14:paraId="5DE0DB37" w14:textId="77777777" w:rsidR="005141EE" w:rsidRDefault="005141EE" w:rsidP="005141EE"/>
    <w:p w14:paraId="6400FB9B" w14:textId="51371A50" w:rsidR="00EA1020" w:rsidRDefault="005141EE" w:rsidP="005141EE">
      <w:r>
        <w:rPr>
          <w:rFonts w:hint="eastAsia"/>
        </w:rPr>
        <w:t>现在我们开始修改之前的</w:t>
      </w:r>
      <w:r>
        <w:rPr>
          <w:rFonts w:hint="eastAsia"/>
        </w:rPr>
        <w:t xml:space="preserve"> selenium.spider.py </w:t>
      </w:r>
      <w:r>
        <w:rPr>
          <w:rFonts w:hint="eastAsia"/>
        </w:rPr>
        <w:t>文件，使用</w:t>
      </w:r>
      <w:r>
        <w:rPr>
          <w:rFonts w:hint="eastAsia"/>
        </w:rPr>
        <w:t xml:space="preserve"> phantomjs </w:t>
      </w:r>
      <w:r>
        <w:rPr>
          <w:rFonts w:hint="eastAsia"/>
        </w:rPr>
        <w:t>来操作浏览器，代码如下：</w:t>
      </w:r>
    </w:p>
    <w:tbl>
      <w:tblPr>
        <w:tblStyle w:val="a5"/>
        <w:tblW w:w="0" w:type="auto"/>
        <w:tblLook w:val="04A0" w:firstRow="1" w:lastRow="0" w:firstColumn="1" w:lastColumn="0" w:noHBand="0" w:noVBand="1"/>
      </w:tblPr>
      <w:tblGrid>
        <w:gridCol w:w="8296"/>
      </w:tblGrid>
      <w:tr w:rsidR="00F33559" w14:paraId="17E208AC" w14:textId="77777777" w:rsidTr="00F33559">
        <w:tc>
          <w:tcPr>
            <w:tcW w:w="8296" w:type="dxa"/>
          </w:tcPr>
          <w:p w14:paraId="59F56719" w14:textId="77777777" w:rsidR="00F33559" w:rsidRDefault="00F33559" w:rsidP="00F33559">
            <w:r>
              <w:t>#!/usr/bin/env python</w:t>
            </w:r>
          </w:p>
          <w:p w14:paraId="368122CB" w14:textId="77777777" w:rsidR="00F33559" w:rsidRDefault="00F33559" w:rsidP="00F33559">
            <w:r>
              <w:t># _*_ coding:utf-8 _*_</w:t>
            </w:r>
          </w:p>
          <w:p w14:paraId="13209121" w14:textId="77777777" w:rsidR="00F33559" w:rsidRDefault="00F33559" w:rsidP="00F33559"/>
          <w:p w14:paraId="636C481F" w14:textId="77777777" w:rsidR="00F33559" w:rsidRDefault="00F33559" w:rsidP="00F33559">
            <w:r>
              <w:t>from selenium import webdriver</w:t>
            </w:r>
          </w:p>
          <w:p w14:paraId="4C17C2C0" w14:textId="77777777" w:rsidR="00F33559" w:rsidRDefault="00F33559" w:rsidP="00F33559">
            <w:r>
              <w:t>import time</w:t>
            </w:r>
          </w:p>
          <w:p w14:paraId="46971265" w14:textId="77777777" w:rsidR="00F33559" w:rsidRDefault="00F33559" w:rsidP="00F33559"/>
          <w:p w14:paraId="2CA993F2" w14:textId="77777777" w:rsidR="00F33559" w:rsidRDefault="00F33559" w:rsidP="00F33559">
            <w:r>
              <w:t>browser = webdriver.PhantomJS(executable_path = "D:/workspace/phantomjs-2.1.1-windows/bin/phantomjs.exe")</w:t>
            </w:r>
          </w:p>
          <w:p w14:paraId="009D69EF" w14:textId="77777777" w:rsidR="00F33559" w:rsidRDefault="00F33559" w:rsidP="00F33559">
            <w:r>
              <w:t>browser.get("https://detail.tmall.com/item.htm?id=540616520279&amp;sku_properties=4065700:30197460")</w:t>
            </w:r>
          </w:p>
          <w:p w14:paraId="31F5A016" w14:textId="77777777" w:rsidR="00F33559" w:rsidRDefault="00F33559" w:rsidP="00F33559">
            <w:r>
              <w:t>print(browser.page_source)</w:t>
            </w:r>
          </w:p>
          <w:p w14:paraId="370B308E" w14:textId="77777777" w:rsidR="00F33559" w:rsidRDefault="00F33559" w:rsidP="00F33559">
            <w:r>
              <w:t>time.sleep(10)</w:t>
            </w:r>
          </w:p>
          <w:p w14:paraId="43527E48" w14:textId="77777777" w:rsidR="00F33559" w:rsidRDefault="00F33559" w:rsidP="00F33559">
            <w:pPr>
              <w:rPr>
                <w:rFonts w:hint="eastAsia"/>
              </w:rPr>
            </w:pPr>
            <w:r>
              <w:rPr>
                <w:rFonts w:hint="eastAsia"/>
              </w:rPr>
              <w:t xml:space="preserve"># </w:t>
            </w:r>
            <w:r>
              <w:rPr>
                <w:rFonts w:hint="eastAsia"/>
              </w:rPr>
              <w:t>因为是无界面的，我们无法手动关闭它，所以这里要加上</w:t>
            </w:r>
            <w:r>
              <w:rPr>
                <w:rFonts w:hint="eastAsia"/>
              </w:rPr>
              <w:t xml:space="preserve"> quit </w:t>
            </w:r>
            <w:r>
              <w:rPr>
                <w:rFonts w:hint="eastAsia"/>
              </w:rPr>
              <w:t>函数</w:t>
            </w:r>
          </w:p>
          <w:p w14:paraId="5D18B4EE" w14:textId="4EC36546" w:rsidR="00F33559" w:rsidRDefault="00F33559" w:rsidP="00F33559">
            <w:pPr>
              <w:rPr>
                <w:rFonts w:hint="eastAsia"/>
              </w:rPr>
            </w:pPr>
            <w:r>
              <w:t>browser.quit()</w:t>
            </w:r>
          </w:p>
        </w:tc>
      </w:tr>
    </w:tbl>
    <w:p w14:paraId="49F94F7F" w14:textId="39577F9B" w:rsidR="00D644B7" w:rsidRDefault="00A92A14" w:rsidP="005141EE">
      <w:pPr>
        <w:rPr>
          <w:rFonts w:hint="eastAsia"/>
        </w:rPr>
      </w:pPr>
      <w:r w:rsidRPr="00A92A14">
        <w:rPr>
          <w:rFonts w:hint="eastAsia"/>
        </w:rPr>
        <w:t>其实，</w:t>
      </w:r>
      <w:r w:rsidRPr="00A92A14">
        <w:rPr>
          <w:rFonts w:hint="eastAsia"/>
        </w:rPr>
        <w:t xml:space="preserve">phantomjs </w:t>
      </w:r>
      <w:r w:rsidRPr="00A92A14">
        <w:rPr>
          <w:rFonts w:hint="eastAsia"/>
        </w:rPr>
        <w:t>也可以设置不加载图片的，另外，</w:t>
      </w:r>
      <w:r w:rsidRPr="00A92A14">
        <w:rPr>
          <w:rFonts w:hint="eastAsia"/>
        </w:rPr>
        <w:t xml:space="preserve">chrome </w:t>
      </w:r>
      <w:r w:rsidRPr="00A92A14">
        <w:rPr>
          <w:rFonts w:hint="eastAsia"/>
        </w:rPr>
        <w:t>的</w:t>
      </w:r>
      <w:r w:rsidRPr="00A92A14">
        <w:rPr>
          <w:rFonts w:hint="eastAsia"/>
        </w:rPr>
        <w:t xml:space="preserve"> driver </w:t>
      </w:r>
      <w:r w:rsidRPr="00A92A14">
        <w:rPr>
          <w:rFonts w:hint="eastAsia"/>
        </w:rPr>
        <w:t>也可以设置为无界面方式。以后有学到再做记录。</w:t>
      </w:r>
    </w:p>
    <w:p w14:paraId="56A6EA0D" w14:textId="5C6DDBD3" w:rsidR="00EA1020" w:rsidRDefault="00EA1020" w:rsidP="00EA1020"/>
    <w:p w14:paraId="7D970517" w14:textId="77777777" w:rsidR="00EA1020" w:rsidRPr="00EA1020" w:rsidRDefault="00EA1020" w:rsidP="00EA1020">
      <w:pPr>
        <w:rPr>
          <w:rFonts w:hint="eastAsia"/>
        </w:rPr>
      </w:pPr>
    </w:p>
    <w:p w14:paraId="0DA54D94" w14:textId="6B1915BD" w:rsidR="006E4C5B" w:rsidRDefault="006E4C5B">
      <w:pPr>
        <w:pStyle w:val="3"/>
      </w:pPr>
      <w:r w:rsidRPr="006E4C5B">
        <w:rPr>
          <w:rFonts w:hint="eastAsia"/>
        </w:rPr>
        <w:t>获取动态网页的其他方法</w:t>
      </w:r>
    </w:p>
    <w:p w14:paraId="7BA2C736" w14:textId="77777777" w:rsidR="00B80667" w:rsidRDefault="00B80667" w:rsidP="00B80667">
      <w:pPr>
        <w:rPr>
          <w:rFonts w:hint="eastAsia"/>
        </w:rPr>
      </w:pPr>
      <w:r>
        <w:rPr>
          <w:rFonts w:hint="eastAsia"/>
        </w:rPr>
        <w:t>1</w:t>
      </w:r>
      <w:r>
        <w:rPr>
          <w:rFonts w:hint="eastAsia"/>
        </w:rPr>
        <w:t>、</w:t>
      </w:r>
      <w:r>
        <w:rPr>
          <w:rFonts w:hint="eastAsia"/>
        </w:rPr>
        <w:t xml:space="preserve"> chrome </w:t>
      </w:r>
      <w:r>
        <w:rPr>
          <w:rFonts w:hint="eastAsia"/>
        </w:rPr>
        <w:t>无界面运行</w:t>
      </w:r>
    </w:p>
    <w:p w14:paraId="2EC15E40" w14:textId="77777777" w:rsidR="00B80667" w:rsidRDefault="00B80667" w:rsidP="00B80667">
      <w:pPr>
        <w:rPr>
          <w:rFonts w:hint="eastAsia"/>
        </w:rPr>
      </w:pPr>
      <w:r>
        <w:rPr>
          <w:rFonts w:hint="eastAsia"/>
        </w:rPr>
        <w:t>我们之前使用</w:t>
      </w:r>
      <w:r>
        <w:rPr>
          <w:rFonts w:hint="eastAsia"/>
        </w:rPr>
        <w:t xml:space="preserve">  chrome </w:t>
      </w:r>
      <w:r>
        <w:rPr>
          <w:rFonts w:hint="eastAsia"/>
        </w:rPr>
        <w:t>的时候模拟浏览器默认是打开浏览器界面的，那么如何实现</w:t>
      </w:r>
      <w:r>
        <w:rPr>
          <w:rFonts w:hint="eastAsia"/>
        </w:rPr>
        <w:t xml:space="preserve"> chrome </w:t>
      </w:r>
      <w:r>
        <w:rPr>
          <w:rFonts w:hint="eastAsia"/>
        </w:rPr>
        <w:t>无界面运行呢？</w:t>
      </w:r>
    </w:p>
    <w:p w14:paraId="4B498C00" w14:textId="77777777" w:rsidR="00B80667" w:rsidRDefault="00B80667" w:rsidP="00B80667">
      <w:pPr>
        <w:rPr>
          <w:rFonts w:hint="eastAsia"/>
        </w:rPr>
      </w:pPr>
      <w:r>
        <w:rPr>
          <w:rFonts w:hint="eastAsia"/>
        </w:rPr>
        <w:t>安装插件</w:t>
      </w:r>
      <w:r>
        <w:rPr>
          <w:rFonts w:hint="eastAsia"/>
        </w:rPr>
        <w:t xml:space="preserve"> pip install pyvirtualdisplay </w:t>
      </w:r>
      <w:r>
        <w:rPr>
          <w:rFonts w:hint="eastAsia"/>
        </w:rPr>
        <w:t>。</w:t>
      </w:r>
    </w:p>
    <w:p w14:paraId="3C63F42A" w14:textId="339BF11E" w:rsidR="006E4C5B" w:rsidRDefault="00B80667" w:rsidP="00B80667">
      <w:r>
        <w:rPr>
          <w:rFonts w:hint="eastAsia"/>
        </w:rPr>
        <w:t>这里只写代码演示，因为它在</w:t>
      </w:r>
      <w:r>
        <w:rPr>
          <w:rFonts w:hint="eastAsia"/>
        </w:rPr>
        <w:t xml:space="preserve"> windows </w:t>
      </w:r>
      <w:r>
        <w:rPr>
          <w:rFonts w:hint="eastAsia"/>
        </w:rPr>
        <w:t>中好像不行，只能运行在</w:t>
      </w:r>
      <w:r>
        <w:rPr>
          <w:rFonts w:hint="eastAsia"/>
        </w:rPr>
        <w:t xml:space="preserve"> linux </w:t>
      </w:r>
      <w:r>
        <w:rPr>
          <w:rFonts w:hint="eastAsia"/>
        </w:rPr>
        <w:t>系统中，演示代码如下：</w:t>
      </w:r>
    </w:p>
    <w:tbl>
      <w:tblPr>
        <w:tblStyle w:val="a5"/>
        <w:tblW w:w="0" w:type="auto"/>
        <w:tblLook w:val="04A0" w:firstRow="1" w:lastRow="0" w:firstColumn="1" w:lastColumn="0" w:noHBand="0" w:noVBand="1"/>
      </w:tblPr>
      <w:tblGrid>
        <w:gridCol w:w="8296"/>
      </w:tblGrid>
      <w:tr w:rsidR="008A6241" w14:paraId="009024D1" w14:textId="77777777" w:rsidTr="008A6241">
        <w:tc>
          <w:tcPr>
            <w:tcW w:w="8296" w:type="dxa"/>
          </w:tcPr>
          <w:p w14:paraId="5BBD8A36" w14:textId="77777777" w:rsidR="008A6241" w:rsidRDefault="008A6241" w:rsidP="008A6241">
            <w:r>
              <w:t>from pyvirtualdisplay import Display</w:t>
            </w:r>
          </w:p>
          <w:p w14:paraId="116C128F" w14:textId="77777777" w:rsidR="008A6241" w:rsidRDefault="008A6241" w:rsidP="008A6241">
            <w:pPr>
              <w:rPr>
                <w:rFonts w:hint="eastAsia"/>
              </w:rPr>
            </w:pPr>
            <w:r>
              <w:rPr>
                <w:rFonts w:hint="eastAsia"/>
              </w:rPr>
              <w:tab/>
              <w:t xml:space="preserve"># visible </w:t>
            </w:r>
            <w:r>
              <w:rPr>
                <w:rFonts w:hint="eastAsia"/>
              </w:rPr>
              <w:t>设置为</w:t>
            </w:r>
            <w:r>
              <w:rPr>
                <w:rFonts w:hint="eastAsia"/>
              </w:rPr>
              <w:t xml:space="preserve"> 0 </w:t>
            </w:r>
            <w:r>
              <w:rPr>
                <w:rFonts w:hint="eastAsia"/>
              </w:rPr>
              <w:t>表示</w:t>
            </w:r>
            <w:r>
              <w:rPr>
                <w:rFonts w:hint="eastAsia"/>
              </w:rPr>
              <w:t xml:space="preserve"> </w:t>
            </w:r>
            <w:r>
              <w:rPr>
                <w:rFonts w:hint="eastAsia"/>
              </w:rPr>
              <w:t>不显示界面</w:t>
            </w:r>
          </w:p>
          <w:p w14:paraId="7A10C2B9" w14:textId="77777777" w:rsidR="008A6241" w:rsidRDefault="008A6241" w:rsidP="008A6241">
            <w:r>
              <w:tab/>
              <w:t>display = Display(visible = 0, size = (800, 600))</w:t>
            </w:r>
          </w:p>
          <w:p w14:paraId="700B3E0C" w14:textId="77777777" w:rsidR="008A6241" w:rsidRDefault="008A6241" w:rsidP="008A6241">
            <w:r>
              <w:tab/>
              <w:t>display.start()</w:t>
            </w:r>
          </w:p>
          <w:p w14:paraId="7A584286" w14:textId="77777777" w:rsidR="008A6241" w:rsidRDefault="008A6241" w:rsidP="008A6241">
            <w:r>
              <w:tab/>
              <w:t>browser = webdriver.Chrome(executable_path = "D:/Temp/chromedriver.exe")</w:t>
            </w:r>
          </w:p>
          <w:p w14:paraId="34BAE280" w14:textId="26FD0BBD" w:rsidR="008A6241" w:rsidRDefault="008A6241" w:rsidP="008A6241">
            <w:r>
              <w:tab/>
              <w:t>browser.get(request.url)</w:t>
            </w:r>
          </w:p>
        </w:tc>
      </w:tr>
    </w:tbl>
    <w:p w14:paraId="007DC90B" w14:textId="73324D60" w:rsidR="00B80667" w:rsidRDefault="008A6241" w:rsidP="00B80667">
      <w:r w:rsidRPr="008A6241">
        <w:rPr>
          <w:rFonts w:hint="eastAsia"/>
        </w:rPr>
        <w:t>这里只是使用的大概步骤。在</w:t>
      </w:r>
      <w:r w:rsidRPr="008A6241">
        <w:rPr>
          <w:rFonts w:hint="eastAsia"/>
        </w:rPr>
        <w:t xml:space="preserve"> linux </w:t>
      </w:r>
      <w:r w:rsidRPr="008A6241">
        <w:rPr>
          <w:rFonts w:hint="eastAsia"/>
        </w:rPr>
        <w:t>中使用的时候，可能会碰到</w:t>
      </w:r>
      <w:r w:rsidRPr="008A6241">
        <w:rPr>
          <w:rFonts w:hint="eastAsia"/>
        </w:rPr>
        <w:t xml:space="preserve"> </w:t>
      </w:r>
      <w:r w:rsidRPr="008A6241">
        <w:rPr>
          <w:rFonts w:hint="eastAsia"/>
        </w:rPr>
        <w:t>出现</w:t>
      </w:r>
      <w:r w:rsidRPr="008A6241">
        <w:rPr>
          <w:rFonts w:hint="eastAsia"/>
        </w:rPr>
        <w:t xml:space="preserve"> xvfb </w:t>
      </w:r>
      <w:r w:rsidRPr="008A6241">
        <w:rPr>
          <w:rFonts w:hint="eastAsia"/>
        </w:rPr>
        <w:t>错误的问</w:t>
      </w:r>
      <w:r w:rsidRPr="008A6241">
        <w:rPr>
          <w:rFonts w:hint="eastAsia"/>
        </w:rPr>
        <w:lastRenderedPageBreak/>
        <w:t>题，需要安装</w:t>
      </w:r>
      <w:r w:rsidRPr="008A6241">
        <w:rPr>
          <w:rFonts w:hint="eastAsia"/>
        </w:rPr>
        <w:t xml:space="preserve"> xvfb</w:t>
      </w:r>
      <w:r w:rsidRPr="008A6241">
        <w:rPr>
          <w:rFonts w:hint="eastAsia"/>
        </w:rPr>
        <w:t>。</w:t>
      </w:r>
    </w:p>
    <w:tbl>
      <w:tblPr>
        <w:tblStyle w:val="a5"/>
        <w:tblW w:w="0" w:type="auto"/>
        <w:tblLook w:val="04A0" w:firstRow="1" w:lastRow="0" w:firstColumn="1" w:lastColumn="0" w:noHBand="0" w:noVBand="1"/>
      </w:tblPr>
      <w:tblGrid>
        <w:gridCol w:w="8296"/>
      </w:tblGrid>
      <w:tr w:rsidR="008A6241" w14:paraId="5BFAE8C6" w14:textId="77777777" w:rsidTr="008A6241">
        <w:tc>
          <w:tcPr>
            <w:tcW w:w="8296" w:type="dxa"/>
          </w:tcPr>
          <w:p w14:paraId="040C03D0" w14:textId="6DB70E7F" w:rsidR="008A6241" w:rsidRDefault="008A6241" w:rsidP="00B80667">
            <w:pPr>
              <w:rPr>
                <w:rFonts w:hint="eastAsia"/>
              </w:rPr>
            </w:pPr>
            <w:r w:rsidRPr="008A6241">
              <w:t>sudo apt-get install xvfb</w:t>
            </w:r>
          </w:p>
        </w:tc>
      </w:tr>
    </w:tbl>
    <w:p w14:paraId="6BCF4659" w14:textId="754A307F" w:rsidR="008A6241" w:rsidRDefault="0093745A" w:rsidP="00B80667">
      <w:r w:rsidRPr="0093745A">
        <w:rPr>
          <w:rFonts w:hint="eastAsia"/>
        </w:rPr>
        <w:t>然后再执行下面代码：</w:t>
      </w:r>
    </w:p>
    <w:tbl>
      <w:tblPr>
        <w:tblStyle w:val="a5"/>
        <w:tblW w:w="0" w:type="auto"/>
        <w:tblLook w:val="04A0" w:firstRow="1" w:lastRow="0" w:firstColumn="1" w:lastColumn="0" w:noHBand="0" w:noVBand="1"/>
      </w:tblPr>
      <w:tblGrid>
        <w:gridCol w:w="8296"/>
      </w:tblGrid>
      <w:tr w:rsidR="0093745A" w14:paraId="4BA4E520" w14:textId="77777777" w:rsidTr="0093745A">
        <w:tc>
          <w:tcPr>
            <w:tcW w:w="8296" w:type="dxa"/>
          </w:tcPr>
          <w:p w14:paraId="0BF185C1" w14:textId="4F6E0C87" w:rsidR="005E22E1" w:rsidRPr="005E22E1" w:rsidRDefault="005E22E1" w:rsidP="00B80667">
            <w:pPr>
              <w:rPr>
                <w:rFonts w:hint="eastAsia"/>
              </w:rPr>
            </w:pPr>
            <w:r>
              <w:t xml:space="preserve">pip install -i https://pypi.doubanio.com/simple/ </w:t>
            </w:r>
            <w:r w:rsidRPr="0093745A">
              <w:t>xvfbwrapper</w:t>
            </w:r>
          </w:p>
        </w:tc>
      </w:tr>
    </w:tbl>
    <w:p w14:paraId="3A336A54" w14:textId="514F2C7C" w:rsidR="0093745A" w:rsidRDefault="008C22DF" w:rsidP="00B80667">
      <w:r w:rsidRPr="008C22DF">
        <w:rPr>
          <w:rFonts w:hint="eastAsia"/>
        </w:rPr>
        <w:t>就可以了。</w:t>
      </w:r>
    </w:p>
    <w:p w14:paraId="656A83FC" w14:textId="42564CD0" w:rsidR="008C22DF" w:rsidRDefault="008C22DF" w:rsidP="00B80667"/>
    <w:p w14:paraId="316DE4F3" w14:textId="77777777" w:rsidR="008C22DF" w:rsidRDefault="008C22DF" w:rsidP="008C22DF">
      <w:pPr>
        <w:rPr>
          <w:rFonts w:hint="eastAsia"/>
        </w:rPr>
      </w:pPr>
      <w:r>
        <w:rPr>
          <w:rFonts w:hint="eastAsia"/>
        </w:rPr>
        <w:t>2</w:t>
      </w:r>
      <w:r>
        <w:rPr>
          <w:rFonts w:hint="eastAsia"/>
        </w:rPr>
        <w:t>、</w:t>
      </w:r>
      <w:r>
        <w:rPr>
          <w:rFonts w:hint="eastAsia"/>
        </w:rPr>
        <w:t xml:space="preserve"> scrapy-splash</w:t>
      </w:r>
    </w:p>
    <w:p w14:paraId="5FF5059C" w14:textId="77777777" w:rsidR="008C22DF" w:rsidRDefault="008C22DF" w:rsidP="008C22DF">
      <w:pPr>
        <w:rPr>
          <w:rFonts w:hint="eastAsia"/>
        </w:rPr>
      </w:pPr>
      <w:r>
        <w:rPr>
          <w:rFonts w:hint="eastAsia"/>
        </w:rPr>
        <w:t>3</w:t>
      </w:r>
      <w:r>
        <w:rPr>
          <w:rFonts w:hint="eastAsia"/>
        </w:rPr>
        <w:t>、</w:t>
      </w:r>
      <w:r>
        <w:rPr>
          <w:rFonts w:hint="eastAsia"/>
        </w:rPr>
        <w:t xml:space="preserve"> selenium-grid</w:t>
      </w:r>
    </w:p>
    <w:p w14:paraId="55E50883" w14:textId="77777777" w:rsidR="008C22DF" w:rsidRDefault="008C22DF" w:rsidP="008C22DF">
      <w:pPr>
        <w:rPr>
          <w:rFonts w:hint="eastAsia"/>
        </w:rPr>
      </w:pPr>
      <w:r>
        <w:rPr>
          <w:rFonts w:hint="eastAsia"/>
        </w:rPr>
        <w:t>4</w:t>
      </w:r>
      <w:r>
        <w:rPr>
          <w:rFonts w:hint="eastAsia"/>
        </w:rPr>
        <w:t>、</w:t>
      </w:r>
      <w:r>
        <w:rPr>
          <w:rFonts w:hint="eastAsia"/>
        </w:rPr>
        <w:t xml:space="preserve"> splinter</w:t>
      </w:r>
    </w:p>
    <w:p w14:paraId="4E84776F" w14:textId="77777777" w:rsidR="008C22DF" w:rsidRDefault="008C22DF" w:rsidP="008C22DF"/>
    <w:p w14:paraId="03CDA17B" w14:textId="4AE6C21A" w:rsidR="008C22DF" w:rsidRDefault="008C22DF" w:rsidP="008C22DF">
      <w:pPr>
        <w:rPr>
          <w:rFonts w:hint="eastAsia"/>
        </w:rPr>
      </w:pPr>
      <w:r>
        <w:rPr>
          <w:rFonts w:hint="eastAsia"/>
        </w:rPr>
        <w:t>后面这三种有空可以去研究。</w:t>
      </w:r>
    </w:p>
    <w:p w14:paraId="48F50B25" w14:textId="77777777" w:rsidR="00B80667" w:rsidRDefault="00B80667" w:rsidP="00B80667">
      <w:pPr>
        <w:rPr>
          <w:rFonts w:hint="eastAsia"/>
        </w:rPr>
      </w:pPr>
    </w:p>
    <w:p w14:paraId="0758B5D5" w14:textId="77777777" w:rsidR="006E4C5B" w:rsidRPr="006E4C5B" w:rsidRDefault="006E4C5B" w:rsidP="006E4C5B">
      <w:pPr>
        <w:rPr>
          <w:rFonts w:hint="eastAsia"/>
        </w:rPr>
      </w:pPr>
    </w:p>
    <w:p w14:paraId="0F1BA83B" w14:textId="07058911" w:rsidR="002E56B8" w:rsidRDefault="002E56B8">
      <w:pPr>
        <w:pStyle w:val="1"/>
      </w:pPr>
      <w:r>
        <w:rPr>
          <w:rFonts w:hint="eastAsia"/>
        </w:rPr>
        <w:t>Scrapy</w:t>
      </w:r>
      <w:r>
        <w:rPr>
          <w:rFonts w:hint="eastAsia"/>
        </w:rPr>
        <w:t>框架介绍</w:t>
      </w:r>
    </w:p>
    <w:p w14:paraId="7A680E9D" w14:textId="5B648A52" w:rsidR="002E56B8" w:rsidRDefault="002E56B8" w:rsidP="002E56B8"/>
    <w:p w14:paraId="3B1B5BA8" w14:textId="769C7D8C" w:rsidR="007E7C3C" w:rsidRDefault="007E7C3C" w:rsidP="007E7C3C">
      <w:pPr>
        <w:pStyle w:val="2"/>
      </w:pPr>
      <w:r>
        <w:rPr>
          <w:rFonts w:hint="eastAsia"/>
        </w:rPr>
        <w:t>Scrapy</w:t>
      </w:r>
      <w:r>
        <w:rPr>
          <w:rFonts w:hint="eastAsia"/>
        </w:rPr>
        <w:t>框架图</w:t>
      </w:r>
    </w:p>
    <w:p w14:paraId="2FE58DF4" w14:textId="77777777" w:rsidR="00AB2369" w:rsidRDefault="00AB2369" w:rsidP="00AB2369">
      <w:pPr>
        <w:rPr>
          <w:rFonts w:hint="eastAsia"/>
        </w:rPr>
      </w:pPr>
      <w:r>
        <w:rPr>
          <w:rFonts w:hint="eastAsia"/>
        </w:rPr>
        <w:t xml:space="preserve">Scrapy </w:t>
      </w:r>
      <w:r>
        <w:rPr>
          <w:rFonts w:hint="eastAsia"/>
        </w:rPr>
        <w:t>文档地址：</w:t>
      </w:r>
      <w:r>
        <w:rPr>
          <w:rFonts w:hint="eastAsia"/>
        </w:rPr>
        <w:t>https://doc.scrapy.org/en/latest/</w:t>
      </w:r>
    </w:p>
    <w:p w14:paraId="14839E8A" w14:textId="77777777" w:rsidR="00AB2369" w:rsidRDefault="00AB2369" w:rsidP="00AB2369"/>
    <w:p w14:paraId="1865BFE5" w14:textId="77777777" w:rsidR="00AB2369" w:rsidRDefault="00AB2369" w:rsidP="00AB2369">
      <w:pPr>
        <w:rPr>
          <w:rFonts w:hint="eastAsia"/>
        </w:rPr>
      </w:pPr>
      <w:r>
        <w:rPr>
          <w:rFonts w:hint="eastAsia"/>
        </w:rPr>
        <w:t xml:space="preserve">Scrapy </w:t>
      </w:r>
      <w:r>
        <w:rPr>
          <w:rFonts w:hint="eastAsia"/>
        </w:rPr>
        <w:t>的架构图如下：</w:t>
      </w:r>
    </w:p>
    <w:p w14:paraId="127F6AAB" w14:textId="77777777" w:rsidR="00AB2369" w:rsidRDefault="00AB2369" w:rsidP="00AB2369"/>
    <w:p w14:paraId="6C895260" w14:textId="3D2BD79F" w:rsidR="007E7C3C" w:rsidRDefault="00AB2369" w:rsidP="00AB2369">
      <w:r w:rsidRPr="00AB2369">
        <w:rPr>
          <w:rFonts w:hint="eastAsia"/>
          <w:b/>
          <w:bCs/>
          <w:color w:val="00B050"/>
        </w:rPr>
        <w:t>老版本的架构图</w:t>
      </w:r>
      <w:r>
        <w:rPr>
          <w:rFonts w:hint="eastAsia"/>
        </w:rPr>
        <w:t>：</w:t>
      </w:r>
    </w:p>
    <w:p w14:paraId="4B9D2F2F" w14:textId="391E5D00" w:rsidR="007E7C3C" w:rsidRDefault="00B802A1" w:rsidP="007E7C3C">
      <w:r>
        <w:rPr>
          <w:noProof/>
        </w:rPr>
        <w:drawing>
          <wp:inline distT="0" distB="0" distL="0" distR="0" wp14:anchorId="3159B2C7" wp14:editId="59A564F1">
            <wp:extent cx="5274310" cy="371856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718560"/>
                    </a:xfrm>
                    <a:prstGeom prst="rect">
                      <a:avLst/>
                    </a:prstGeom>
                    <a:noFill/>
                    <a:ln>
                      <a:noFill/>
                    </a:ln>
                  </pic:spPr>
                </pic:pic>
              </a:graphicData>
            </a:graphic>
          </wp:inline>
        </w:drawing>
      </w:r>
    </w:p>
    <w:p w14:paraId="5CE28E9B" w14:textId="7A85C6B1" w:rsidR="00B802A1" w:rsidRDefault="00B802A1" w:rsidP="007E7C3C"/>
    <w:p w14:paraId="2E4B3047" w14:textId="1B410B30" w:rsidR="00D360B2" w:rsidRDefault="00D360B2" w:rsidP="007E7C3C">
      <w:r w:rsidRPr="00D360B2">
        <w:rPr>
          <w:rFonts w:hint="eastAsia"/>
          <w:b/>
          <w:bCs/>
          <w:color w:val="00B050"/>
        </w:rPr>
        <w:t>新版本的架构图</w:t>
      </w:r>
      <w:r w:rsidRPr="00D360B2">
        <w:rPr>
          <w:rFonts w:hint="eastAsia"/>
        </w:rPr>
        <w:t>：</w:t>
      </w:r>
    </w:p>
    <w:p w14:paraId="2956FFB7" w14:textId="50160D93" w:rsidR="00D360B2" w:rsidRDefault="007B4687" w:rsidP="007E7C3C">
      <w:r>
        <w:rPr>
          <w:noProof/>
        </w:rPr>
        <w:drawing>
          <wp:inline distT="0" distB="0" distL="0" distR="0" wp14:anchorId="3859DD91" wp14:editId="7F288227">
            <wp:extent cx="5274310" cy="35413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3541395"/>
                    </a:xfrm>
                    <a:prstGeom prst="rect">
                      <a:avLst/>
                    </a:prstGeom>
                    <a:noFill/>
                    <a:ln>
                      <a:noFill/>
                    </a:ln>
                  </pic:spPr>
                </pic:pic>
              </a:graphicData>
            </a:graphic>
          </wp:inline>
        </w:drawing>
      </w:r>
    </w:p>
    <w:p w14:paraId="7913A088" w14:textId="01028356" w:rsidR="007B4687" w:rsidRDefault="007B4687" w:rsidP="007E7C3C"/>
    <w:p w14:paraId="58752C85" w14:textId="575A2E66" w:rsidR="007B4687" w:rsidRDefault="00A85F4D" w:rsidP="007E7C3C">
      <w:r w:rsidRPr="00A85F4D">
        <w:rPr>
          <w:rFonts w:hint="eastAsia"/>
        </w:rPr>
        <w:t>我们在架构图中所看到的所有的组件都在</w:t>
      </w:r>
      <w:r w:rsidRPr="00A85F4D">
        <w:rPr>
          <w:rFonts w:hint="eastAsia"/>
        </w:rPr>
        <w:t xml:space="preserve"> </w:t>
      </w:r>
      <w:r w:rsidRPr="00A85F4D">
        <w:rPr>
          <w:rFonts w:hint="eastAsia"/>
          <w:b/>
          <w:bCs/>
          <w:color w:val="FF0000"/>
        </w:rPr>
        <w:t>/site-packages/scrapy/core</w:t>
      </w:r>
      <w:r w:rsidRPr="00A85F4D">
        <w:rPr>
          <w:rFonts w:hint="eastAsia"/>
        </w:rPr>
        <w:t xml:space="preserve"> </w:t>
      </w:r>
      <w:r w:rsidRPr="00A85F4D">
        <w:rPr>
          <w:rFonts w:hint="eastAsia"/>
        </w:rPr>
        <w:t>文件夹中。</w:t>
      </w:r>
    </w:p>
    <w:p w14:paraId="1C77B78F" w14:textId="77777777" w:rsidR="007B4687" w:rsidRPr="007B4687" w:rsidRDefault="007B4687" w:rsidP="007E7C3C">
      <w:pPr>
        <w:rPr>
          <w:rFonts w:hint="eastAsia"/>
        </w:rPr>
      </w:pPr>
    </w:p>
    <w:p w14:paraId="13F344A1" w14:textId="6854A1A6" w:rsidR="007E7C3C" w:rsidRDefault="0047035C" w:rsidP="0047035C">
      <w:pPr>
        <w:pStyle w:val="3"/>
      </w:pPr>
      <w:r w:rsidRPr="0047035C">
        <w:rPr>
          <w:rFonts w:hint="eastAsia"/>
        </w:rPr>
        <w:t xml:space="preserve">scrapy engine </w:t>
      </w:r>
      <w:r w:rsidRPr="0047035C">
        <w:rPr>
          <w:rFonts w:hint="eastAsia"/>
        </w:rPr>
        <w:t>对应</w:t>
      </w:r>
      <w:r w:rsidRPr="0047035C">
        <w:rPr>
          <w:rFonts w:hint="eastAsia"/>
        </w:rPr>
        <w:t xml:space="preserve"> engine.py </w:t>
      </w:r>
      <w:r w:rsidRPr="0047035C">
        <w:rPr>
          <w:rFonts w:hint="eastAsia"/>
        </w:rPr>
        <w:t>文件</w:t>
      </w:r>
    </w:p>
    <w:p w14:paraId="389F76D8" w14:textId="77777777" w:rsidR="00D24786" w:rsidRDefault="00D24786" w:rsidP="00D24786">
      <w:pPr>
        <w:rPr>
          <w:rFonts w:hint="eastAsia"/>
        </w:rPr>
      </w:pPr>
      <w:r>
        <w:rPr>
          <w:rFonts w:hint="eastAsia"/>
        </w:rPr>
        <w:t>在这个文件中比较重要的两个函数是：</w:t>
      </w:r>
    </w:p>
    <w:p w14:paraId="7B435481" w14:textId="19CE4C4B" w:rsidR="00D24786" w:rsidRPr="00224D52" w:rsidRDefault="00D24786" w:rsidP="00D24786">
      <w:pPr>
        <w:rPr>
          <w:b/>
          <w:bCs/>
        </w:rPr>
      </w:pPr>
      <w:r w:rsidRPr="00224D52">
        <w:rPr>
          <w:rFonts w:hint="eastAsia"/>
          <w:b/>
          <w:bCs/>
        </w:rPr>
        <w:t>def schedule(self, request, spider)</w:t>
      </w:r>
    </w:p>
    <w:p w14:paraId="1A518708" w14:textId="61E6796D" w:rsidR="00980A36" w:rsidRDefault="00980A36" w:rsidP="00D24786">
      <w:pPr>
        <w:rPr>
          <w:rFonts w:hint="eastAsia"/>
        </w:rPr>
      </w:pPr>
      <w:r>
        <w:tab/>
      </w:r>
      <w:r>
        <w:rPr>
          <w:rFonts w:ascii="Helvetica" w:hAnsi="Helvetica" w:cs="Helvetica"/>
          <w:color w:val="000000"/>
          <w:shd w:val="clear" w:color="auto" w:fill="FFFFFF"/>
        </w:rPr>
        <w:t>在这个函数里面调用</w:t>
      </w:r>
      <w:r>
        <w:rPr>
          <w:rFonts w:ascii="Helvetica" w:hAnsi="Helvetica" w:cs="Helvetica"/>
          <w:color w:val="000000"/>
          <w:shd w:val="clear" w:color="auto" w:fill="FFFFFF"/>
        </w:rPr>
        <w:t xml:space="preserve"> scheduler </w:t>
      </w:r>
      <w:r>
        <w:rPr>
          <w:rFonts w:ascii="Helvetica" w:hAnsi="Helvetica" w:cs="Helvetica"/>
          <w:color w:val="000000"/>
          <w:shd w:val="clear" w:color="auto" w:fill="FFFFFF"/>
        </w:rPr>
        <w:t>的</w:t>
      </w:r>
      <w:r>
        <w:rPr>
          <w:rFonts w:ascii="Helvetica" w:hAnsi="Helvetica" w:cs="Helvetica"/>
          <w:color w:val="000000"/>
          <w:shd w:val="clear" w:color="auto" w:fill="FFFFFF"/>
        </w:rPr>
        <w:t xml:space="preserve"> def enqueue_request(self, request) </w:t>
      </w:r>
      <w:r>
        <w:rPr>
          <w:rFonts w:ascii="Helvetica" w:hAnsi="Helvetica" w:cs="Helvetica"/>
          <w:color w:val="000000"/>
          <w:shd w:val="clear" w:color="auto" w:fill="FFFFFF"/>
        </w:rPr>
        <w:t>对请求进行调度处理。</w:t>
      </w:r>
    </w:p>
    <w:p w14:paraId="11CA544B" w14:textId="69DD4379" w:rsidR="0047035C" w:rsidRPr="00224D52" w:rsidRDefault="00D24786" w:rsidP="00D24786">
      <w:pPr>
        <w:rPr>
          <w:b/>
          <w:bCs/>
        </w:rPr>
      </w:pPr>
      <w:r w:rsidRPr="00224D52">
        <w:rPr>
          <w:rFonts w:hint="eastAsia"/>
          <w:b/>
          <w:bCs/>
        </w:rPr>
        <w:t>def _next_request_from_scheduler(self, spider)</w:t>
      </w:r>
    </w:p>
    <w:p w14:paraId="68727616" w14:textId="373CA31C" w:rsidR="00D24786" w:rsidRDefault="00224D52" w:rsidP="00D24786">
      <w:pPr>
        <w:rPr>
          <w:rFonts w:hint="eastAsia"/>
        </w:rPr>
      </w:pPr>
      <w:r>
        <w:tab/>
      </w:r>
      <w:r>
        <w:rPr>
          <w:rFonts w:ascii="Helvetica" w:hAnsi="Helvetica" w:cs="Helvetica"/>
          <w:color w:val="000000"/>
          <w:shd w:val="clear" w:color="auto" w:fill="FFFFFF"/>
        </w:rPr>
        <w:t>在这个函数里面调用</w:t>
      </w:r>
      <w:r>
        <w:rPr>
          <w:rFonts w:ascii="Helvetica" w:hAnsi="Helvetica" w:cs="Helvetica"/>
          <w:color w:val="000000"/>
          <w:shd w:val="clear" w:color="auto" w:fill="FFFFFF"/>
        </w:rPr>
        <w:t xml:space="preserve"> scheduler </w:t>
      </w:r>
      <w:r>
        <w:rPr>
          <w:rFonts w:ascii="Helvetica" w:hAnsi="Helvetica" w:cs="Helvetica"/>
          <w:color w:val="000000"/>
          <w:shd w:val="clear" w:color="auto" w:fill="FFFFFF"/>
        </w:rPr>
        <w:t>的</w:t>
      </w:r>
      <w:r>
        <w:rPr>
          <w:rFonts w:ascii="Helvetica" w:hAnsi="Helvetica" w:cs="Helvetica"/>
          <w:color w:val="000000"/>
          <w:shd w:val="clear" w:color="auto" w:fill="FFFFFF"/>
        </w:rPr>
        <w:t xml:space="preserve"> def next_request(self) </w:t>
      </w:r>
      <w:r>
        <w:rPr>
          <w:rFonts w:ascii="Helvetica" w:hAnsi="Helvetica" w:cs="Helvetica"/>
          <w:color w:val="000000"/>
          <w:shd w:val="clear" w:color="auto" w:fill="FFFFFF"/>
        </w:rPr>
        <w:t>获取下一条请求。</w:t>
      </w:r>
    </w:p>
    <w:p w14:paraId="6478FD8C" w14:textId="2CEF229D" w:rsidR="00D24786" w:rsidRDefault="0041116A" w:rsidP="00D24786">
      <w:r w:rsidRPr="0041116A">
        <w:rPr>
          <w:rFonts w:hint="eastAsia"/>
        </w:rPr>
        <w:t>所以，</w:t>
      </w:r>
      <w:r w:rsidRPr="0041116A">
        <w:rPr>
          <w:rFonts w:hint="eastAsia"/>
        </w:rPr>
        <w:t xml:space="preserve">scrapy engine </w:t>
      </w:r>
      <w:r w:rsidRPr="0041116A">
        <w:rPr>
          <w:rFonts w:hint="eastAsia"/>
        </w:rPr>
        <w:t>并不是把</w:t>
      </w:r>
      <w:r w:rsidRPr="0041116A">
        <w:rPr>
          <w:rFonts w:hint="eastAsia"/>
        </w:rPr>
        <w:t xml:space="preserve"> spider </w:t>
      </w:r>
      <w:r w:rsidRPr="0041116A">
        <w:rPr>
          <w:rFonts w:hint="eastAsia"/>
        </w:rPr>
        <w:t>发过来的请求直接交给</w:t>
      </w:r>
      <w:r w:rsidRPr="0041116A">
        <w:rPr>
          <w:rFonts w:hint="eastAsia"/>
        </w:rPr>
        <w:t xml:space="preserve"> downloader </w:t>
      </w:r>
      <w:r w:rsidRPr="0041116A">
        <w:rPr>
          <w:rFonts w:hint="eastAsia"/>
        </w:rPr>
        <w:t>进行处理，而是发给</w:t>
      </w:r>
      <w:r w:rsidRPr="0041116A">
        <w:rPr>
          <w:rFonts w:hint="eastAsia"/>
        </w:rPr>
        <w:t xml:space="preserve"> schedule </w:t>
      </w:r>
      <w:r w:rsidRPr="0041116A">
        <w:rPr>
          <w:rFonts w:hint="eastAsia"/>
        </w:rPr>
        <w:t>进行处理，通过</w:t>
      </w:r>
      <w:r w:rsidRPr="0041116A">
        <w:rPr>
          <w:rFonts w:hint="eastAsia"/>
        </w:rPr>
        <w:t xml:space="preserve"> schedule </w:t>
      </w:r>
      <w:r w:rsidRPr="0041116A">
        <w:rPr>
          <w:rFonts w:hint="eastAsia"/>
        </w:rPr>
        <w:t>处理后返回的</w:t>
      </w:r>
      <w:r w:rsidRPr="0041116A">
        <w:rPr>
          <w:rFonts w:hint="eastAsia"/>
        </w:rPr>
        <w:t xml:space="preserve"> request </w:t>
      </w:r>
      <w:r w:rsidRPr="0041116A">
        <w:rPr>
          <w:rFonts w:hint="eastAsia"/>
        </w:rPr>
        <w:t>再交给</w:t>
      </w:r>
      <w:r w:rsidRPr="0041116A">
        <w:rPr>
          <w:rFonts w:hint="eastAsia"/>
        </w:rPr>
        <w:t xml:space="preserve"> download </w:t>
      </w:r>
      <w:r w:rsidRPr="0041116A">
        <w:rPr>
          <w:rFonts w:hint="eastAsia"/>
        </w:rPr>
        <w:t>进行处理。</w:t>
      </w:r>
    </w:p>
    <w:p w14:paraId="6D0FA24C" w14:textId="5D508196" w:rsidR="0041116A" w:rsidRDefault="0041116A" w:rsidP="00D24786"/>
    <w:p w14:paraId="748840D7" w14:textId="5BC3216B" w:rsidR="00451633" w:rsidRDefault="00451633" w:rsidP="00451633">
      <w:pPr>
        <w:pStyle w:val="3"/>
      </w:pPr>
      <w:r w:rsidRPr="00451633">
        <w:rPr>
          <w:rFonts w:hint="eastAsia"/>
        </w:rPr>
        <w:t xml:space="preserve">scheduler </w:t>
      </w:r>
      <w:r w:rsidRPr="00451633">
        <w:rPr>
          <w:rFonts w:hint="eastAsia"/>
        </w:rPr>
        <w:t>对应</w:t>
      </w:r>
      <w:r w:rsidRPr="00451633">
        <w:rPr>
          <w:rFonts w:hint="eastAsia"/>
        </w:rPr>
        <w:t xml:space="preserve"> scheduler.py </w:t>
      </w:r>
      <w:r w:rsidRPr="00451633">
        <w:rPr>
          <w:rFonts w:hint="eastAsia"/>
        </w:rPr>
        <w:t>文件</w:t>
      </w:r>
    </w:p>
    <w:p w14:paraId="67E5EAA6" w14:textId="56A14025" w:rsidR="00451633" w:rsidRDefault="007A2CD0" w:rsidP="00451633">
      <w:r w:rsidRPr="007A2CD0">
        <w:rPr>
          <w:rFonts w:hint="eastAsia"/>
        </w:rPr>
        <w:t xml:space="preserve">downloader </w:t>
      </w:r>
      <w:r w:rsidRPr="007A2CD0">
        <w:rPr>
          <w:rFonts w:hint="eastAsia"/>
        </w:rPr>
        <w:t>（</w:t>
      </w:r>
      <w:r w:rsidRPr="007A2CD0">
        <w:rPr>
          <w:rFonts w:hint="eastAsia"/>
        </w:rPr>
        <w:t xml:space="preserve">downloader </w:t>
      </w:r>
      <w:r w:rsidRPr="007A2CD0">
        <w:rPr>
          <w:rFonts w:hint="eastAsia"/>
        </w:rPr>
        <w:t>属于</w:t>
      </w:r>
      <w:r w:rsidRPr="007A2CD0">
        <w:rPr>
          <w:rFonts w:hint="eastAsia"/>
        </w:rPr>
        <w:t xml:space="preserve"> middleware</w:t>
      </w:r>
      <w:r w:rsidRPr="007A2CD0">
        <w:rPr>
          <w:rFonts w:hint="eastAsia"/>
        </w:rPr>
        <w:t>）</w:t>
      </w:r>
      <w:r w:rsidRPr="007A2CD0">
        <w:rPr>
          <w:rFonts w:hint="eastAsia"/>
        </w:rPr>
        <w:t xml:space="preserve"> </w:t>
      </w:r>
      <w:r w:rsidRPr="007A2CD0">
        <w:rPr>
          <w:rFonts w:hint="eastAsia"/>
        </w:rPr>
        <w:t>对应</w:t>
      </w:r>
      <w:r w:rsidRPr="007A2CD0">
        <w:rPr>
          <w:rFonts w:hint="eastAsia"/>
        </w:rPr>
        <w:t xml:space="preserve"> downloader </w:t>
      </w:r>
      <w:r w:rsidRPr="007A2CD0">
        <w:rPr>
          <w:rFonts w:hint="eastAsia"/>
        </w:rPr>
        <w:t>文件夹</w:t>
      </w:r>
      <w:r>
        <w:rPr>
          <w:rFonts w:hint="eastAsia"/>
        </w:rPr>
        <w:t>：</w:t>
      </w:r>
    </w:p>
    <w:p w14:paraId="03269DCB" w14:textId="442971FD" w:rsidR="007A2CD0" w:rsidRDefault="000A46A9" w:rsidP="00451633">
      <w:r w:rsidRPr="000A46A9">
        <w:rPr>
          <w:rFonts w:hint="eastAsia"/>
        </w:rPr>
        <w:t>在</w:t>
      </w:r>
      <w:r w:rsidRPr="000A46A9">
        <w:rPr>
          <w:rFonts w:hint="eastAsia"/>
        </w:rPr>
        <w:t xml:space="preserve"> downloader </w:t>
      </w:r>
      <w:r w:rsidRPr="000A46A9">
        <w:rPr>
          <w:rFonts w:hint="eastAsia"/>
        </w:rPr>
        <w:t>里面有一个</w:t>
      </w:r>
      <w:r w:rsidRPr="000A46A9">
        <w:rPr>
          <w:rFonts w:hint="eastAsia"/>
        </w:rPr>
        <w:t xml:space="preserve"> handles </w:t>
      </w:r>
      <w:r w:rsidRPr="000A46A9">
        <w:rPr>
          <w:rFonts w:hint="eastAsia"/>
        </w:rPr>
        <w:t>文件夹，说明</w:t>
      </w:r>
      <w:r w:rsidRPr="000A46A9">
        <w:rPr>
          <w:rFonts w:hint="eastAsia"/>
        </w:rPr>
        <w:t xml:space="preserve"> downloader </w:t>
      </w:r>
      <w:r w:rsidRPr="000A46A9">
        <w:rPr>
          <w:rFonts w:hint="eastAsia"/>
        </w:rPr>
        <w:t>可以进行很多方式的下载处理，比如</w:t>
      </w:r>
      <w:r w:rsidRPr="000A46A9">
        <w:rPr>
          <w:rFonts w:hint="eastAsia"/>
        </w:rPr>
        <w:t xml:space="preserve"> file</w:t>
      </w:r>
      <w:r w:rsidRPr="000A46A9">
        <w:rPr>
          <w:rFonts w:hint="eastAsia"/>
        </w:rPr>
        <w:t>、</w:t>
      </w:r>
      <w:r w:rsidRPr="000A46A9">
        <w:rPr>
          <w:rFonts w:hint="eastAsia"/>
        </w:rPr>
        <w:t>ftp</w:t>
      </w:r>
      <w:r w:rsidRPr="000A46A9">
        <w:rPr>
          <w:rFonts w:hint="eastAsia"/>
        </w:rPr>
        <w:t>、</w:t>
      </w:r>
      <w:r w:rsidRPr="000A46A9">
        <w:rPr>
          <w:rFonts w:hint="eastAsia"/>
        </w:rPr>
        <w:t>http</w:t>
      </w:r>
      <w:r w:rsidRPr="000A46A9">
        <w:rPr>
          <w:rFonts w:hint="eastAsia"/>
        </w:rPr>
        <w:t>（包括</w:t>
      </w:r>
      <w:r w:rsidRPr="000A46A9">
        <w:rPr>
          <w:rFonts w:hint="eastAsia"/>
        </w:rPr>
        <w:t xml:space="preserve"> https</w:t>
      </w:r>
      <w:r w:rsidRPr="000A46A9">
        <w:rPr>
          <w:rFonts w:hint="eastAsia"/>
        </w:rPr>
        <w:t>）</w:t>
      </w:r>
      <w:r w:rsidRPr="000A46A9">
        <w:rPr>
          <w:rFonts w:hint="eastAsia"/>
        </w:rPr>
        <w:t xml:space="preserve"> </w:t>
      </w:r>
      <w:r w:rsidRPr="000A46A9">
        <w:rPr>
          <w:rFonts w:hint="eastAsia"/>
        </w:rPr>
        <w:t>、</w:t>
      </w:r>
      <w:r w:rsidRPr="000A46A9">
        <w:rPr>
          <w:rFonts w:hint="eastAsia"/>
        </w:rPr>
        <w:t>s3</w:t>
      </w:r>
      <w:r w:rsidRPr="000A46A9">
        <w:rPr>
          <w:rFonts w:hint="eastAsia"/>
        </w:rPr>
        <w:t>等等。</w:t>
      </w:r>
    </w:p>
    <w:p w14:paraId="0506DCAB" w14:textId="734C32DB" w:rsidR="000A46A9" w:rsidRDefault="000A46A9" w:rsidP="00451633"/>
    <w:p w14:paraId="4D47F83D" w14:textId="7FB235BB" w:rsidR="000A46A9" w:rsidRDefault="00B11F03" w:rsidP="00451633">
      <w:r w:rsidRPr="00B11F03">
        <w:rPr>
          <w:rFonts w:hint="eastAsia"/>
        </w:rPr>
        <w:t xml:space="preserve">middleware </w:t>
      </w:r>
      <w:r w:rsidRPr="00B11F03">
        <w:rPr>
          <w:rFonts w:hint="eastAsia"/>
        </w:rPr>
        <w:t>中间件</w:t>
      </w:r>
      <w:r w:rsidR="00AD0414">
        <w:rPr>
          <w:rFonts w:hint="eastAsia"/>
        </w:rPr>
        <w:t>：</w:t>
      </w:r>
    </w:p>
    <w:p w14:paraId="72C43586" w14:textId="5152921F" w:rsidR="00AD0414" w:rsidRDefault="00AD0414" w:rsidP="00451633">
      <w:r w:rsidRPr="00AD0414">
        <w:rPr>
          <w:rFonts w:hint="eastAsia"/>
        </w:rPr>
        <w:t xml:space="preserve">middleware </w:t>
      </w:r>
      <w:r w:rsidRPr="00AD0414">
        <w:rPr>
          <w:rFonts w:hint="eastAsia"/>
        </w:rPr>
        <w:t>包括</w:t>
      </w:r>
      <w:r w:rsidRPr="00AD0414">
        <w:rPr>
          <w:rFonts w:hint="eastAsia"/>
        </w:rPr>
        <w:t xml:space="preserve"> spider middleware </w:t>
      </w:r>
      <w:r w:rsidRPr="00AD0414">
        <w:rPr>
          <w:rFonts w:hint="eastAsia"/>
        </w:rPr>
        <w:t>和</w:t>
      </w:r>
      <w:r w:rsidRPr="00AD0414">
        <w:rPr>
          <w:rFonts w:hint="eastAsia"/>
        </w:rPr>
        <w:t xml:space="preserve"> downloader middleware </w:t>
      </w:r>
      <w:r w:rsidRPr="00AD0414">
        <w:rPr>
          <w:rFonts w:hint="eastAsia"/>
        </w:rPr>
        <w:t>这两种中间</w:t>
      </w:r>
      <w:r w:rsidRPr="00AD0414">
        <w:rPr>
          <w:rFonts w:hint="eastAsia"/>
        </w:rPr>
        <w:lastRenderedPageBreak/>
        <w:t>件。</w:t>
      </w:r>
    </w:p>
    <w:p w14:paraId="67BC8F78" w14:textId="47D8D120" w:rsidR="00AD0414" w:rsidRDefault="00AD0414" w:rsidP="00451633"/>
    <w:p w14:paraId="6AFC5E6C" w14:textId="77777777" w:rsidR="00114CFC" w:rsidRDefault="00757143" w:rsidP="00451633">
      <w:r w:rsidRPr="00757143">
        <w:rPr>
          <w:rFonts w:hint="eastAsia"/>
        </w:rPr>
        <w:t>综上可知，</w:t>
      </w:r>
      <w:r w:rsidRPr="00757143">
        <w:rPr>
          <w:rFonts w:hint="eastAsia"/>
        </w:rPr>
        <w:t xml:space="preserve">request </w:t>
      </w:r>
      <w:r w:rsidRPr="00757143">
        <w:rPr>
          <w:rFonts w:hint="eastAsia"/>
        </w:rPr>
        <w:t>是由</w:t>
      </w:r>
      <w:r w:rsidRPr="00757143">
        <w:rPr>
          <w:rFonts w:hint="eastAsia"/>
        </w:rPr>
        <w:t xml:space="preserve"> spider </w:t>
      </w:r>
      <w:r w:rsidRPr="00757143">
        <w:rPr>
          <w:rFonts w:hint="eastAsia"/>
        </w:rPr>
        <w:t>产生的，而</w:t>
      </w:r>
      <w:r w:rsidRPr="00757143">
        <w:rPr>
          <w:rFonts w:hint="eastAsia"/>
        </w:rPr>
        <w:t xml:space="preserve"> response </w:t>
      </w:r>
      <w:r w:rsidRPr="00757143">
        <w:rPr>
          <w:rFonts w:hint="eastAsia"/>
        </w:rPr>
        <w:t>由</w:t>
      </w:r>
      <w:r w:rsidRPr="00757143">
        <w:rPr>
          <w:rFonts w:hint="eastAsia"/>
        </w:rPr>
        <w:t xml:space="preserve"> downloader </w:t>
      </w:r>
      <w:r w:rsidRPr="00757143">
        <w:rPr>
          <w:rFonts w:hint="eastAsia"/>
        </w:rPr>
        <w:t>产生的。</w:t>
      </w:r>
    </w:p>
    <w:p w14:paraId="38669319" w14:textId="77777777" w:rsidR="00114CFC" w:rsidRDefault="00114CFC" w:rsidP="00451633"/>
    <w:p w14:paraId="63DB8CFE" w14:textId="6EBF3524" w:rsidR="00AD0414" w:rsidRDefault="00757143" w:rsidP="00451633">
      <w:pPr>
        <w:rPr>
          <w:rFonts w:hint="eastAsia"/>
        </w:rPr>
      </w:pPr>
      <w:r w:rsidRPr="00757143">
        <w:rPr>
          <w:rFonts w:hint="eastAsia"/>
        </w:rPr>
        <w:t>所以我们在编写</w:t>
      </w:r>
      <w:r w:rsidRPr="00757143">
        <w:rPr>
          <w:rFonts w:hint="eastAsia"/>
        </w:rPr>
        <w:t xml:space="preserve"> spider </w:t>
      </w:r>
      <w:r w:rsidRPr="00757143">
        <w:rPr>
          <w:rFonts w:hint="eastAsia"/>
        </w:rPr>
        <w:t>文件的时候，在函数的参数里面直接写</w:t>
      </w:r>
      <w:r w:rsidRPr="00757143">
        <w:rPr>
          <w:rFonts w:hint="eastAsia"/>
        </w:rPr>
        <w:t xml:space="preserve"> response </w:t>
      </w:r>
      <w:r w:rsidRPr="00757143">
        <w:rPr>
          <w:rFonts w:hint="eastAsia"/>
        </w:rPr>
        <w:t>就可以接收到</w:t>
      </w:r>
      <w:r w:rsidRPr="00757143">
        <w:rPr>
          <w:rFonts w:hint="eastAsia"/>
        </w:rPr>
        <w:t xml:space="preserve"> downloader </w:t>
      </w:r>
      <w:r w:rsidRPr="00757143">
        <w:rPr>
          <w:rFonts w:hint="eastAsia"/>
        </w:rPr>
        <w:t>返回来的</w:t>
      </w:r>
      <w:r w:rsidRPr="00757143">
        <w:rPr>
          <w:rFonts w:hint="eastAsia"/>
        </w:rPr>
        <w:t xml:space="preserve"> response </w:t>
      </w:r>
      <w:r w:rsidRPr="00757143">
        <w:rPr>
          <w:rFonts w:hint="eastAsia"/>
        </w:rPr>
        <w:t>了。</w:t>
      </w:r>
    </w:p>
    <w:p w14:paraId="2BABBDFE" w14:textId="77777777" w:rsidR="00B11F03" w:rsidRPr="00451633" w:rsidRDefault="00B11F03" w:rsidP="00451633">
      <w:pPr>
        <w:rPr>
          <w:rFonts w:hint="eastAsia"/>
        </w:rPr>
      </w:pPr>
    </w:p>
    <w:p w14:paraId="431D8287" w14:textId="77777777" w:rsidR="002E56B8" w:rsidRPr="002E56B8" w:rsidRDefault="002E56B8" w:rsidP="002E56B8">
      <w:pPr>
        <w:rPr>
          <w:rFonts w:hint="eastAsia"/>
        </w:rPr>
      </w:pPr>
    </w:p>
    <w:p w14:paraId="5C48F61D" w14:textId="31D4636A" w:rsidR="00F360E4" w:rsidRDefault="00F360E4">
      <w:pPr>
        <w:pStyle w:val="2"/>
      </w:pPr>
      <w:r>
        <w:rPr>
          <w:rFonts w:hint="eastAsia"/>
        </w:rPr>
        <w:t>Request</w:t>
      </w:r>
      <w:r>
        <w:rPr>
          <w:rFonts w:hint="eastAsia"/>
        </w:rPr>
        <w:t>和</w:t>
      </w:r>
      <w:r>
        <w:rPr>
          <w:rFonts w:hint="eastAsia"/>
        </w:rPr>
        <w:t>Response</w:t>
      </w:r>
    </w:p>
    <w:p w14:paraId="0A4DC850" w14:textId="77777777" w:rsidR="005F4F74" w:rsidRDefault="005F4F74" w:rsidP="005F4F74">
      <w:pPr>
        <w:rPr>
          <w:rFonts w:hint="eastAsia"/>
        </w:rPr>
      </w:pPr>
      <w:r>
        <w:rPr>
          <w:rFonts w:hint="eastAsia"/>
        </w:rPr>
        <w:t>本节学习</w:t>
      </w:r>
      <w:r>
        <w:rPr>
          <w:rFonts w:hint="eastAsia"/>
        </w:rPr>
        <w:t xml:space="preserve"> Scrapy </w:t>
      </w:r>
      <w:r>
        <w:rPr>
          <w:rFonts w:hint="eastAsia"/>
        </w:rPr>
        <w:t>重要的两个类</w:t>
      </w:r>
      <w:r>
        <w:rPr>
          <w:rFonts w:hint="eastAsia"/>
        </w:rPr>
        <w:t xml:space="preserve"> Request </w:t>
      </w:r>
      <w:r>
        <w:rPr>
          <w:rFonts w:hint="eastAsia"/>
        </w:rPr>
        <w:t>和</w:t>
      </w:r>
      <w:r>
        <w:rPr>
          <w:rFonts w:hint="eastAsia"/>
        </w:rPr>
        <w:t xml:space="preserve"> Response</w:t>
      </w:r>
      <w:r>
        <w:rPr>
          <w:rFonts w:hint="eastAsia"/>
        </w:rPr>
        <w:t>。</w:t>
      </w:r>
    </w:p>
    <w:p w14:paraId="650A5DDB" w14:textId="77777777" w:rsidR="005F4F74" w:rsidRDefault="005F4F74" w:rsidP="005F4F74"/>
    <w:p w14:paraId="59BF8E9F" w14:textId="77777777" w:rsidR="005F4F74" w:rsidRDefault="005F4F74" w:rsidP="005F4F74">
      <w:pPr>
        <w:rPr>
          <w:rFonts w:hint="eastAsia"/>
        </w:rPr>
      </w:pPr>
      <w:r w:rsidRPr="005F4F74">
        <w:rPr>
          <w:rFonts w:hint="eastAsia"/>
          <w:b/>
          <w:bCs/>
          <w:color w:val="FF0000"/>
        </w:rPr>
        <w:t>Request</w:t>
      </w:r>
      <w:r>
        <w:rPr>
          <w:rFonts w:hint="eastAsia"/>
        </w:rPr>
        <w:t xml:space="preserve"> </w:t>
      </w:r>
      <w:r>
        <w:rPr>
          <w:rFonts w:hint="eastAsia"/>
        </w:rPr>
        <w:t>位于</w:t>
      </w:r>
      <w:r>
        <w:rPr>
          <w:rFonts w:hint="eastAsia"/>
        </w:rPr>
        <w:t xml:space="preserve"> </w:t>
      </w:r>
      <w:r w:rsidRPr="005F4F74">
        <w:rPr>
          <w:rFonts w:hint="eastAsia"/>
          <w:b/>
          <w:bCs/>
          <w:color w:val="FF0000"/>
        </w:rPr>
        <w:t>/site-packages/scrapy/http/request/__init__.py</w:t>
      </w:r>
      <w:r>
        <w:rPr>
          <w:rFonts w:hint="eastAsia"/>
        </w:rPr>
        <w:t xml:space="preserve"> </w:t>
      </w:r>
      <w:r>
        <w:rPr>
          <w:rFonts w:hint="eastAsia"/>
        </w:rPr>
        <w:t>文件</w:t>
      </w:r>
    </w:p>
    <w:p w14:paraId="3BF6953A" w14:textId="24CF5177" w:rsidR="00F360E4" w:rsidRDefault="005F4F74" w:rsidP="005F4F74">
      <w:r w:rsidRPr="005F4F74">
        <w:rPr>
          <w:rFonts w:hint="eastAsia"/>
          <w:b/>
          <w:bCs/>
          <w:color w:val="FF0000"/>
        </w:rPr>
        <w:t>Response</w:t>
      </w:r>
      <w:r>
        <w:rPr>
          <w:rFonts w:hint="eastAsia"/>
        </w:rPr>
        <w:t xml:space="preserve"> </w:t>
      </w:r>
      <w:r>
        <w:rPr>
          <w:rFonts w:hint="eastAsia"/>
        </w:rPr>
        <w:t>位于</w:t>
      </w:r>
      <w:r>
        <w:rPr>
          <w:rFonts w:hint="eastAsia"/>
        </w:rPr>
        <w:t xml:space="preserve"> </w:t>
      </w:r>
      <w:r w:rsidRPr="005F4F74">
        <w:rPr>
          <w:rFonts w:hint="eastAsia"/>
          <w:b/>
          <w:bCs/>
          <w:color w:val="FF0000"/>
        </w:rPr>
        <w:t>/site-packages/scrapy/http/response/__init__.py</w:t>
      </w:r>
      <w:r>
        <w:rPr>
          <w:rFonts w:hint="eastAsia"/>
        </w:rPr>
        <w:t xml:space="preserve"> </w:t>
      </w:r>
      <w:r>
        <w:rPr>
          <w:rFonts w:hint="eastAsia"/>
        </w:rPr>
        <w:t>文件</w:t>
      </w:r>
    </w:p>
    <w:p w14:paraId="6EC4CAB4" w14:textId="407504B1" w:rsidR="00F360E4" w:rsidRDefault="00F360E4" w:rsidP="00F360E4"/>
    <w:p w14:paraId="6441D88F" w14:textId="49291547" w:rsidR="005F4F74" w:rsidRDefault="00F91F91" w:rsidP="00F91F91">
      <w:pPr>
        <w:pStyle w:val="3"/>
      </w:pPr>
      <w:r>
        <w:rPr>
          <w:rFonts w:hint="eastAsia"/>
        </w:rPr>
        <w:t>Request</w:t>
      </w:r>
      <w:r>
        <w:rPr>
          <w:rFonts w:hint="eastAsia"/>
        </w:rPr>
        <w:t>分析</w:t>
      </w:r>
    </w:p>
    <w:p w14:paraId="48221CD5" w14:textId="219CEBEF" w:rsidR="00190A23" w:rsidRPr="00190A23" w:rsidRDefault="00190A23" w:rsidP="00190A23">
      <w:pPr>
        <w:rPr>
          <w:rFonts w:hint="eastAsia"/>
        </w:rPr>
      </w:pPr>
      <w:r>
        <w:rPr>
          <w:rFonts w:hint="eastAsia"/>
        </w:rPr>
        <w:t>初始化方法定义如下：</w:t>
      </w:r>
    </w:p>
    <w:tbl>
      <w:tblPr>
        <w:tblStyle w:val="a5"/>
        <w:tblW w:w="0" w:type="auto"/>
        <w:tblLook w:val="04A0" w:firstRow="1" w:lastRow="0" w:firstColumn="1" w:lastColumn="0" w:noHBand="0" w:noVBand="1"/>
      </w:tblPr>
      <w:tblGrid>
        <w:gridCol w:w="8296"/>
      </w:tblGrid>
      <w:tr w:rsidR="00A45EC9" w14:paraId="3CCED1D5" w14:textId="77777777" w:rsidTr="00A45EC9">
        <w:tc>
          <w:tcPr>
            <w:tcW w:w="8296" w:type="dxa"/>
          </w:tcPr>
          <w:p w14:paraId="3C2D9C38" w14:textId="75CBCF0E" w:rsidR="00A45EC9" w:rsidRDefault="00A45EC9" w:rsidP="00F91F91">
            <w:r w:rsidRPr="00A45EC9">
              <w:t>def __init__(self, url, callback=None, method='GET', headers=None, body=None,cookies=None, meta=None, encoding='utf-8', priority=0,dont_filter=False, errback=None)</w:t>
            </w:r>
          </w:p>
        </w:tc>
      </w:tr>
      <w:tr w:rsidR="00434A1C" w14:paraId="780E39E1" w14:textId="77777777" w:rsidTr="00A45EC9">
        <w:tc>
          <w:tcPr>
            <w:tcW w:w="8296" w:type="dxa"/>
          </w:tcPr>
          <w:p w14:paraId="7E9D6A91" w14:textId="44C92530" w:rsidR="00434A1C" w:rsidRPr="00A45EC9" w:rsidRDefault="00434A1C" w:rsidP="00F91F91">
            <w:r w:rsidRPr="00434A1C">
              <w:rPr>
                <w:rFonts w:hint="eastAsia"/>
              </w:rPr>
              <w:t>参数分析</w:t>
            </w:r>
          </w:p>
        </w:tc>
      </w:tr>
      <w:tr w:rsidR="00434A1C" w14:paraId="38A02A2F" w14:textId="77777777" w:rsidTr="00A45EC9">
        <w:tc>
          <w:tcPr>
            <w:tcW w:w="8296" w:type="dxa"/>
          </w:tcPr>
          <w:p w14:paraId="4CE2ECB8" w14:textId="393810DE" w:rsidR="00434A1C" w:rsidRPr="00434A1C" w:rsidRDefault="00434A1C" w:rsidP="00F91F91">
            <w:pPr>
              <w:rPr>
                <w:rFonts w:hint="eastAsia"/>
              </w:rPr>
            </w:pPr>
            <w:r w:rsidRPr="00434A1C">
              <w:rPr>
                <w:rFonts w:hint="eastAsia"/>
              </w:rPr>
              <w:t xml:space="preserve">priority </w:t>
            </w:r>
            <w:r w:rsidRPr="00434A1C">
              <w:rPr>
                <w:rFonts w:hint="eastAsia"/>
              </w:rPr>
              <w:t>是一个</w:t>
            </w:r>
            <w:r w:rsidRPr="00434A1C">
              <w:rPr>
                <w:rFonts w:hint="eastAsia"/>
              </w:rPr>
              <w:t xml:space="preserve"> int </w:t>
            </w:r>
            <w:r w:rsidRPr="00434A1C">
              <w:rPr>
                <w:rFonts w:hint="eastAsia"/>
              </w:rPr>
              <w:t>值，它相当于设置</w:t>
            </w:r>
            <w:r w:rsidRPr="00434A1C">
              <w:rPr>
                <w:rFonts w:hint="eastAsia"/>
              </w:rPr>
              <w:t xml:space="preserve"> request </w:t>
            </w:r>
            <w:r w:rsidRPr="00434A1C">
              <w:rPr>
                <w:rFonts w:hint="eastAsia"/>
              </w:rPr>
              <w:t>处理的优先级，值越大，优先级越高，越早处理。</w:t>
            </w:r>
          </w:p>
        </w:tc>
      </w:tr>
      <w:tr w:rsidR="00434A1C" w14:paraId="255D05FF" w14:textId="77777777" w:rsidTr="00A45EC9">
        <w:tc>
          <w:tcPr>
            <w:tcW w:w="8296" w:type="dxa"/>
          </w:tcPr>
          <w:p w14:paraId="7B026155" w14:textId="1A46AC31" w:rsidR="00434A1C" w:rsidRPr="00434A1C" w:rsidRDefault="00434A1C" w:rsidP="00F91F91">
            <w:pPr>
              <w:rPr>
                <w:rFonts w:hint="eastAsia"/>
              </w:rPr>
            </w:pPr>
            <w:r w:rsidRPr="00434A1C">
              <w:rPr>
                <w:rFonts w:hint="eastAsia"/>
              </w:rPr>
              <w:t xml:space="preserve">dont_filter </w:t>
            </w:r>
            <w:r w:rsidRPr="00434A1C">
              <w:rPr>
                <w:rFonts w:hint="eastAsia"/>
              </w:rPr>
              <w:t>表示是否要被</w:t>
            </w:r>
            <w:r w:rsidRPr="00434A1C">
              <w:rPr>
                <w:rFonts w:hint="eastAsia"/>
              </w:rPr>
              <w:t xml:space="preserve"> scheduler </w:t>
            </w:r>
            <w:r w:rsidRPr="00434A1C">
              <w:rPr>
                <w:rFonts w:hint="eastAsia"/>
              </w:rPr>
              <w:t>过滤，设置为</w:t>
            </w:r>
            <w:r w:rsidRPr="00434A1C">
              <w:rPr>
                <w:rFonts w:hint="eastAsia"/>
              </w:rPr>
              <w:t xml:space="preserve"> True </w:t>
            </w:r>
            <w:r w:rsidRPr="00434A1C">
              <w:rPr>
                <w:rFonts w:hint="eastAsia"/>
              </w:rPr>
              <w:t>表示</w:t>
            </w:r>
            <w:r w:rsidR="00E85B42">
              <w:rPr>
                <w:rFonts w:hint="eastAsia"/>
              </w:rPr>
              <w:t>不</w:t>
            </w:r>
            <w:r w:rsidRPr="00434A1C">
              <w:rPr>
                <w:rFonts w:hint="eastAsia"/>
              </w:rPr>
              <w:t>过滤，设置为</w:t>
            </w:r>
            <w:r w:rsidRPr="00434A1C">
              <w:rPr>
                <w:rFonts w:hint="eastAsia"/>
              </w:rPr>
              <w:t xml:space="preserve"> False </w:t>
            </w:r>
            <w:r w:rsidRPr="00434A1C">
              <w:rPr>
                <w:rFonts w:hint="eastAsia"/>
              </w:rPr>
              <w:t>表示过滤。</w:t>
            </w:r>
          </w:p>
        </w:tc>
      </w:tr>
      <w:tr w:rsidR="00434A1C" w14:paraId="0A9DB6CD" w14:textId="77777777" w:rsidTr="00A45EC9">
        <w:tc>
          <w:tcPr>
            <w:tcW w:w="8296" w:type="dxa"/>
          </w:tcPr>
          <w:p w14:paraId="0615BA6E" w14:textId="0DE6AF8D" w:rsidR="00434A1C" w:rsidRPr="00E85B42" w:rsidRDefault="000D5783" w:rsidP="00F91F91">
            <w:pPr>
              <w:rPr>
                <w:rFonts w:hint="eastAsia"/>
              </w:rPr>
            </w:pPr>
            <w:r w:rsidRPr="000D5783">
              <w:rPr>
                <w:rFonts w:hint="eastAsia"/>
              </w:rPr>
              <w:t xml:space="preserve">errback </w:t>
            </w:r>
            <w:r w:rsidRPr="000D5783">
              <w:rPr>
                <w:rFonts w:hint="eastAsia"/>
              </w:rPr>
              <w:t>设置</w:t>
            </w:r>
            <w:r w:rsidRPr="000D5783">
              <w:rPr>
                <w:rFonts w:hint="eastAsia"/>
              </w:rPr>
              <w:t xml:space="preserve"> request </w:t>
            </w:r>
            <w:r w:rsidRPr="000D5783">
              <w:rPr>
                <w:rFonts w:hint="eastAsia"/>
              </w:rPr>
              <w:t>出错时的回调函数。</w:t>
            </w:r>
          </w:p>
        </w:tc>
      </w:tr>
    </w:tbl>
    <w:p w14:paraId="14C60111" w14:textId="65E97ABA" w:rsidR="00F91F91" w:rsidRDefault="00F91F91" w:rsidP="00F91F91"/>
    <w:p w14:paraId="1B61EE68" w14:textId="77777777" w:rsidR="00134EA8" w:rsidRDefault="00E927D6" w:rsidP="00E927D6">
      <w:r w:rsidRPr="00C50325">
        <w:rPr>
          <w:rFonts w:hint="eastAsia"/>
          <w:b/>
          <w:bCs/>
        </w:rPr>
        <w:t>为什么</w:t>
      </w:r>
      <w:r w:rsidRPr="00C50325">
        <w:rPr>
          <w:rFonts w:hint="eastAsia"/>
          <w:b/>
          <w:bCs/>
        </w:rPr>
        <w:t xml:space="preserve"> scrapy </w:t>
      </w:r>
      <w:r w:rsidRPr="00C50325">
        <w:rPr>
          <w:rFonts w:hint="eastAsia"/>
          <w:b/>
          <w:bCs/>
        </w:rPr>
        <w:t>的</w:t>
      </w:r>
      <w:r w:rsidRPr="00C50325">
        <w:rPr>
          <w:rFonts w:hint="eastAsia"/>
          <w:b/>
          <w:bCs/>
        </w:rPr>
        <w:t xml:space="preserve"> request </w:t>
      </w:r>
      <w:r w:rsidRPr="00C50325">
        <w:rPr>
          <w:rFonts w:hint="eastAsia"/>
          <w:b/>
          <w:bCs/>
        </w:rPr>
        <w:t>会自动把</w:t>
      </w:r>
      <w:r w:rsidRPr="00C50325">
        <w:rPr>
          <w:rFonts w:hint="eastAsia"/>
          <w:b/>
          <w:bCs/>
        </w:rPr>
        <w:t xml:space="preserve"> cookies </w:t>
      </w:r>
      <w:r w:rsidRPr="00C50325">
        <w:rPr>
          <w:rFonts w:hint="eastAsia"/>
          <w:b/>
          <w:bCs/>
        </w:rPr>
        <w:t>带上</w:t>
      </w:r>
      <w:r>
        <w:rPr>
          <w:rFonts w:hint="eastAsia"/>
        </w:rPr>
        <w:t>？</w:t>
      </w:r>
    </w:p>
    <w:p w14:paraId="2D0CE037" w14:textId="70399744" w:rsidR="00E927D6" w:rsidRDefault="00E927D6" w:rsidP="00E927D6">
      <w:pPr>
        <w:rPr>
          <w:rFonts w:hint="eastAsia"/>
        </w:rPr>
      </w:pPr>
      <w:r>
        <w:rPr>
          <w:rFonts w:hint="eastAsia"/>
        </w:rPr>
        <w:t>首先我们打开</w:t>
      </w:r>
      <w:r>
        <w:rPr>
          <w:rFonts w:hint="eastAsia"/>
        </w:rPr>
        <w:t>cookies.py</w:t>
      </w:r>
      <w:r>
        <w:rPr>
          <w:rFonts w:hint="eastAsia"/>
        </w:rPr>
        <w:t>文件，该文件位于</w:t>
      </w:r>
      <w:r w:rsidRPr="005D339E">
        <w:rPr>
          <w:rFonts w:hint="eastAsia"/>
          <w:b/>
          <w:bCs/>
          <w:color w:val="00B050"/>
        </w:rPr>
        <w:t>/site-packages/scrapy/</w:t>
      </w:r>
      <w:r w:rsidR="00156B87" w:rsidRPr="005D339E">
        <w:rPr>
          <w:b/>
          <w:bCs/>
          <w:color w:val="00B050"/>
        </w:rPr>
        <w:t xml:space="preserve"> </w:t>
      </w:r>
      <w:r w:rsidRPr="005D339E">
        <w:rPr>
          <w:rFonts w:hint="eastAsia"/>
          <w:b/>
          <w:bCs/>
          <w:color w:val="00B050"/>
        </w:rPr>
        <w:t>downloadermiddlewares/</w:t>
      </w:r>
      <w:r>
        <w:rPr>
          <w:rFonts w:hint="eastAsia"/>
        </w:rPr>
        <w:t xml:space="preserve"> </w:t>
      </w:r>
      <w:r>
        <w:rPr>
          <w:rFonts w:hint="eastAsia"/>
        </w:rPr>
        <w:t>文件夹内。</w:t>
      </w:r>
    </w:p>
    <w:p w14:paraId="62025B6B" w14:textId="64708AFC" w:rsidR="00E927D6" w:rsidRDefault="00E927D6" w:rsidP="00E927D6">
      <w:r>
        <w:rPr>
          <w:rFonts w:hint="eastAsia"/>
        </w:rPr>
        <w:t>在</w:t>
      </w:r>
      <w:r>
        <w:rPr>
          <w:rFonts w:hint="eastAsia"/>
        </w:rPr>
        <w:t>cookies.py</w:t>
      </w:r>
      <w:r>
        <w:rPr>
          <w:rFonts w:hint="eastAsia"/>
        </w:rPr>
        <w:t>文件中有一个函数</w:t>
      </w:r>
      <w:r w:rsidRPr="00156B87">
        <w:rPr>
          <w:rFonts w:hint="eastAsia"/>
          <w:b/>
          <w:bCs/>
          <w:color w:val="FF0000"/>
        </w:rPr>
        <w:t>def process_request(self, request, spider)</w:t>
      </w:r>
      <w:r>
        <w:rPr>
          <w:rFonts w:hint="eastAsia"/>
        </w:rPr>
        <w:t>在该函数里面把</w:t>
      </w:r>
      <w:r>
        <w:rPr>
          <w:rFonts w:hint="eastAsia"/>
        </w:rPr>
        <w:t>cookies</w:t>
      </w:r>
      <w:r>
        <w:rPr>
          <w:rFonts w:hint="eastAsia"/>
        </w:rPr>
        <w:t>放进了</w:t>
      </w:r>
      <w:r>
        <w:rPr>
          <w:rFonts w:hint="eastAsia"/>
        </w:rPr>
        <w:t>request</w:t>
      </w:r>
      <w:r>
        <w:rPr>
          <w:rFonts w:hint="eastAsia"/>
        </w:rPr>
        <w:t>当中。</w:t>
      </w:r>
    </w:p>
    <w:p w14:paraId="49162EDA" w14:textId="672DD0A9" w:rsidR="000D5783" w:rsidRPr="00E81B9D" w:rsidRDefault="000D5783" w:rsidP="00F91F91"/>
    <w:p w14:paraId="63AADDD3" w14:textId="77777777" w:rsidR="00E927D6" w:rsidRDefault="00E927D6" w:rsidP="00F91F91">
      <w:pPr>
        <w:rPr>
          <w:rFonts w:hint="eastAsia"/>
        </w:rPr>
      </w:pPr>
    </w:p>
    <w:p w14:paraId="4F00AD99" w14:textId="56A49433" w:rsidR="000D5783" w:rsidRDefault="00F9434F" w:rsidP="00F9434F">
      <w:pPr>
        <w:pStyle w:val="3"/>
      </w:pPr>
      <w:r w:rsidRPr="00F9434F">
        <w:rPr>
          <w:rFonts w:hint="eastAsia"/>
        </w:rPr>
        <w:t>Response</w:t>
      </w:r>
      <w:r w:rsidRPr="00F9434F">
        <w:rPr>
          <w:rFonts w:hint="eastAsia"/>
        </w:rPr>
        <w:t>分析</w:t>
      </w:r>
    </w:p>
    <w:p w14:paraId="02D64B96" w14:textId="03CFD493" w:rsidR="00190A23" w:rsidRPr="00190A23" w:rsidRDefault="00190A23" w:rsidP="00190A23">
      <w:pPr>
        <w:rPr>
          <w:rFonts w:hint="eastAsia"/>
        </w:rPr>
      </w:pPr>
      <w:r>
        <w:rPr>
          <w:rFonts w:hint="eastAsia"/>
        </w:rPr>
        <w:t>初始化方法定义如下：</w:t>
      </w:r>
    </w:p>
    <w:tbl>
      <w:tblPr>
        <w:tblStyle w:val="a5"/>
        <w:tblW w:w="0" w:type="auto"/>
        <w:tblLook w:val="04A0" w:firstRow="1" w:lastRow="0" w:firstColumn="1" w:lastColumn="0" w:noHBand="0" w:noVBand="1"/>
      </w:tblPr>
      <w:tblGrid>
        <w:gridCol w:w="8296"/>
      </w:tblGrid>
      <w:tr w:rsidR="00190A23" w14:paraId="189DD2D0" w14:textId="77777777" w:rsidTr="00190A23">
        <w:tc>
          <w:tcPr>
            <w:tcW w:w="8296" w:type="dxa"/>
          </w:tcPr>
          <w:p w14:paraId="4A78D55B" w14:textId="4605495A" w:rsidR="00190A23" w:rsidRDefault="00190A23" w:rsidP="00F91F91">
            <w:r w:rsidRPr="00190A23">
              <w:t>def __init__(self, url, status=200, headers=None, body=b'', flags=None, request=None)</w:t>
            </w:r>
          </w:p>
        </w:tc>
      </w:tr>
      <w:tr w:rsidR="00044C66" w14:paraId="5A0FCC2A" w14:textId="77777777" w:rsidTr="00190A23">
        <w:tc>
          <w:tcPr>
            <w:tcW w:w="8296" w:type="dxa"/>
          </w:tcPr>
          <w:p w14:paraId="4C3CF856" w14:textId="39E7ACB1" w:rsidR="00044C66" w:rsidRPr="00190A23" w:rsidRDefault="00044C66" w:rsidP="00F91F91">
            <w:r w:rsidRPr="00044C66">
              <w:rPr>
                <w:rFonts w:hint="eastAsia"/>
              </w:rPr>
              <w:t>参数分析</w:t>
            </w:r>
          </w:p>
        </w:tc>
      </w:tr>
      <w:tr w:rsidR="00044C66" w14:paraId="4DC7A74A" w14:textId="77777777" w:rsidTr="00190A23">
        <w:tc>
          <w:tcPr>
            <w:tcW w:w="8296" w:type="dxa"/>
          </w:tcPr>
          <w:p w14:paraId="72B6116E" w14:textId="7C85B2B5" w:rsidR="00044C66" w:rsidRPr="00044C66" w:rsidRDefault="00044C66" w:rsidP="00F91F91">
            <w:pPr>
              <w:rPr>
                <w:rFonts w:hint="eastAsia"/>
              </w:rPr>
            </w:pPr>
            <w:r w:rsidRPr="00044C66">
              <w:rPr>
                <w:rFonts w:hint="eastAsia"/>
              </w:rPr>
              <w:lastRenderedPageBreak/>
              <w:t xml:space="preserve">body </w:t>
            </w:r>
            <w:r w:rsidRPr="00044C66">
              <w:rPr>
                <w:rFonts w:hint="eastAsia"/>
              </w:rPr>
              <w:t>它是返回的</w:t>
            </w:r>
            <w:r w:rsidRPr="00044C66">
              <w:rPr>
                <w:rFonts w:hint="eastAsia"/>
              </w:rPr>
              <w:t xml:space="preserve"> response </w:t>
            </w:r>
            <w:r w:rsidRPr="00044C66">
              <w:rPr>
                <w:rFonts w:hint="eastAsia"/>
              </w:rPr>
              <w:t>的整个内容，它必须是一个字符串，不能是一个</w:t>
            </w:r>
            <w:r w:rsidRPr="00044C66">
              <w:rPr>
                <w:rFonts w:hint="eastAsia"/>
              </w:rPr>
              <w:t xml:space="preserve"> unicode</w:t>
            </w:r>
            <w:r w:rsidRPr="00044C66">
              <w:rPr>
                <w:rFonts w:hint="eastAsia"/>
              </w:rPr>
              <w:t>。</w:t>
            </w:r>
          </w:p>
        </w:tc>
      </w:tr>
      <w:tr w:rsidR="00044C66" w14:paraId="0EDF51A2" w14:textId="77777777" w:rsidTr="00190A23">
        <w:tc>
          <w:tcPr>
            <w:tcW w:w="8296" w:type="dxa"/>
          </w:tcPr>
          <w:p w14:paraId="22FE3FB9" w14:textId="3500CB59" w:rsidR="00044C66" w:rsidRPr="00044C66" w:rsidRDefault="00044C66" w:rsidP="00F91F91">
            <w:pPr>
              <w:rPr>
                <w:rFonts w:hint="eastAsia"/>
              </w:rPr>
            </w:pPr>
            <w:r w:rsidRPr="00044C66">
              <w:rPr>
                <w:rFonts w:hint="eastAsia"/>
              </w:rPr>
              <w:t xml:space="preserve">flags </w:t>
            </w:r>
            <w:r w:rsidRPr="00044C66">
              <w:rPr>
                <w:rFonts w:hint="eastAsia"/>
              </w:rPr>
              <w:t>包含一些初始化的变量和值。</w:t>
            </w:r>
          </w:p>
        </w:tc>
      </w:tr>
    </w:tbl>
    <w:p w14:paraId="715737AA" w14:textId="39FF6048" w:rsidR="00F91F91" w:rsidRDefault="00F91F91" w:rsidP="00F91F91"/>
    <w:p w14:paraId="151D76D0" w14:textId="1EFC17D1" w:rsidR="00F91F91" w:rsidRDefault="00F80389" w:rsidP="00F91F91">
      <w:r>
        <w:rPr>
          <w:rFonts w:hint="eastAsia"/>
        </w:rPr>
        <w:t>Response</w:t>
      </w:r>
      <w:r>
        <w:rPr>
          <w:rFonts w:hint="eastAsia"/>
        </w:rPr>
        <w:t>子类：</w:t>
      </w:r>
    </w:p>
    <w:tbl>
      <w:tblPr>
        <w:tblStyle w:val="a5"/>
        <w:tblW w:w="0" w:type="auto"/>
        <w:tblLook w:val="04A0" w:firstRow="1" w:lastRow="0" w:firstColumn="1" w:lastColumn="0" w:noHBand="0" w:noVBand="1"/>
      </w:tblPr>
      <w:tblGrid>
        <w:gridCol w:w="4148"/>
        <w:gridCol w:w="4148"/>
      </w:tblGrid>
      <w:tr w:rsidR="001F7289" w14:paraId="6ADA3EEC" w14:textId="77777777" w:rsidTr="001F7289">
        <w:tc>
          <w:tcPr>
            <w:tcW w:w="4148" w:type="dxa"/>
          </w:tcPr>
          <w:p w14:paraId="05D165E2" w14:textId="68D70E22" w:rsidR="001F7289" w:rsidRDefault="001F7289" w:rsidP="00F91F91">
            <w:pPr>
              <w:rPr>
                <w:rFonts w:hint="eastAsia"/>
              </w:rPr>
            </w:pPr>
            <w:r w:rsidRPr="001F7289">
              <w:t>TextResponse</w:t>
            </w:r>
          </w:p>
        </w:tc>
        <w:tc>
          <w:tcPr>
            <w:tcW w:w="4148" w:type="dxa"/>
          </w:tcPr>
          <w:p w14:paraId="4D3E51F0" w14:textId="53A8A83B" w:rsidR="001F7289" w:rsidRDefault="001F7289" w:rsidP="00F91F91">
            <w:pPr>
              <w:rPr>
                <w:rFonts w:hint="eastAsia"/>
              </w:rPr>
            </w:pPr>
            <w:r w:rsidRPr="001F7289">
              <w:rPr>
                <w:rFonts w:hint="eastAsia"/>
              </w:rPr>
              <w:t>直接继承</w:t>
            </w:r>
            <w:r w:rsidRPr="001F7289">
              <w:rPr>
                <w:rFonts w:hint="eastAsia"/>
              </w:rPr>
              <w:t xml:space="preserve"> Response</w:t>
            </w:r>
          </w:p>
        </w:tc>
      </w:tr>
      <w:tr w:rsidR="001F7289" w14:paraId="08446BEA" w14:textId="77777777" w:rsidTr="001F7289">
        <w:tc>
          <w:tcPr>
            <w:tcW w:w="4148" w:type="dxa"/>
          </w:tcPr>
          <w:p w14:paraId="51ACE2AA" w14:textId="6E0FD10D" w:rsidR="001F7289" w:rsidRDefault="001F7289" w:rsidP="00F91F91">
            <w:pPr>
              <w:rPr>
                <w:rFonts w:hint="eastAsia"/>
              </w:rPr>
            </w:pPr>
            <w:r w:rsidRPr="001F7289">
              <w:t>HtmlResponse</w:t>
            </w:r>
          </w:p>
        </w:tc>
        <w:tc>
          <w:tcPr>
            <w:tcW w:w="4148" w:type="dxa"/>
          </w:tcPr>
          <w:p w14:paraId="70806235" w14:textId="01038DCF" w:rsidR="001F7289" w:rsidRDefault="001F7289" w:rsidP="00F91F91">
            <w:pPr>
              <w:rPr>
                <w:rFonts w:hint="eastAsia"/>
              </w:rPr>
            </w:pPr>
            <w:r w:rsidRPr="001F7289">
              <w:rPr>
                <w:rFonts w:hint="eastAsia"/>
              </w:rPr>
              <w:t>继承</w:t>
            </w:r>
            <w:r>
              <w:rPr>
                <w:rFonts w:hint="eastAsia"/>
              </w:rPr>
              <w:t>自</w:t>
            </w:r>
            <w:r w:rsidRPr="001F7289">
              <w:rPr>
                <w:rFonts w:hint="eastAsia"/>
              </w:rPr>
              <w:t>TextResponse</w:t>
            </w:r>
          </w:p>
        </w:tc>
      </w:tr>
      <w:tr w:rsidR="001F7289" w14:paraId="69F34B4D" w14:textId="77777777" w:rsidTr="001F7289">
        <w:tc>
          <w:tcPr>
            <w:tcW w:w="4148" w:type="dxa"/>
          </w:tcPr>
          <w:p w14:paraId="43ECAFC6" w14:textId="1A3F481C" w:rsidR="001F7289" w:rsidRDefault="001F7289" w:rsidP="00F91F91">
            <w:pPr>
              <w:rPr>
                <w:rFonts w:hint="eastAsia"/>
              </w:rPr>
            </w:pPr>
            <w:r w:rsidRPr="001F7289">
              <w:t>XmlResponse</w:t>
            </w:r>
          </w:p>
        </w:tc>
        <w:tc>
          <w:tcPr>
            <w:tcW w:w="4148" w:type="dxa"/>
          </w:tcPr>
          <w:p w14:paraId="6A200882" w14:textId="12332E71" w:rsidR="001F7289" w:rsidRDefault="001F7289" w:rsidP="00F91F91">
            <w:pPr>
              <w:rPr>
                <w:rFonts w:hint="eastAsia"/>
              </w:rPr>
            </w:pPr>
            <w:r w:rsidRPr="001F7289">
              <w:rPr>
                <w:rFonts w:hint="eastAsia"/>
              </w:rPr>
              <w:t>继承</w:t>
            </w:r>
            <w:r>
              <w:rPr>
                <w:rFonts w:hint="eastAsia"/>
              </w:rPr>
              <w:t>自</w:t>
            </w:r>
            <w:r w:rsidRPr="001F7289">
              <w:rPr>
                <w:rFonts w:hint="eastAsia"/>
              </w:rPr>
              <w:t>TextResponse</w:t>
            </w:r>
          </w:p>
        </w:tc>
      </w:tr>
    </w:tbl>
    <w:p w14:paraId="482A74A2" w14:textId="77777777" w:rsidR="00F80389" w:rsidRPr="00F91F91" w:rsidRDefault="00F80389" w:rsidP="00F91F91">
      <w:pPr>
        <w:rPr>
          <w:rFonts w:hint="eastAsia"/>
        </w:rPr>
      </w:pPr>
    </w:p>
    <w:p w14:paraId="48DFB28A" w14:textId="551AC9AE" w:rsidR="00F04740" w:rsidRDefault="003B63F2" w:rsidP="00F360E4">
      <w:r w:rsidRPr="003B63F2">
        <w:rPr>
          <w:rFonts w:hint="eastAsia"/>
        </w:rPr>
        <w:t>所以这里只对</w:t>
      </w:r>
      <w:r w:rsidRPr="003B63F2">
        <w:rPr>
          <w:rFonts w:hint="eastAsia"/>
        </w:rPr>
        <w:t xml:space="preserve"> TextResponse </w:t>
      </w:r>
      <w:r w:rsidRPr="003B63F2">
        <w:rPr>
          <w:rFonts w:hint="eastAsia"/>
        </w:rPr>
        <w:t>做个分析</w:t>
      </w:r>
      <w:r w:rsidR="006F4E98">
        <w:rPr>
          <w:rFonts w:hint="eastAsia"/>
        </w:rPr>
        <w:t>，</w:t>
      </w:r>
      <w:r w:rsidR="00F04740" w:rsidRPr="00F04740">
        <w:rPr>
          <w:rFonts w:hint="eastAsia"/>
        </w:rPr>
        <w:t>在</w:t>
      </w:r>
      <w:r w:rsidR="00F04740" w:rsidRPr="00F04740">
        <w:rPr>
          <w:rFonts w:hint="eastAsia"/>
        </w:rPr>
        <w:t xml:space="preserve"> TextResponse </w:t>
      </w:r>
      <w:r w:rsidR="00F04740" w:rsidRPr="00F04740">
        <w:rPr>
          <w:rFonts w:hint="eastAsia"/>
        </w:rPr>
        <w:t>中有两个方法：</w:t>
      </w:r>
    </w:p>
    <w:tbl>
      <w:tblPr>
        <w:tblStyle w:val="a5"/>
        <w:tblW w:w="0" w:type="auto"/>
        <w:tblLook w:val="04A0" w:firstRow="1" w:lastRow="0" w:firstColumn="1" w:lastColumn="0" w:noHBand="0" w:noVBand="1"/>
      </w:tblPr>
      <w:tblGrid>
        <w:gridCol w:w="8296"/>
      </w:tblGrid>
      <w:tr w:rsidR="00F04740" w14:paraId="509D511E" w14:textId="77777777" w:rsidTr="00F04740">
        <w:tc>
          <w:tcPr>
            <w:tcW w:w="8296" w:type="dxa"/>
          </w:tcPr>
          <w:p w14:paraId="1D7C9CEF" w14:textId="47038DEA" w:rsidR="00F04740" w:rsidRDefault="00F04740" w:rsidP="00F360E4">
            <w:pPr>
              <w:rPr>
                <w:rFonts w:hint="eastAsia"/>
              </w:rPr>
            </w:pPr>
            <w:r w:rsidRPr="00F04740">
              <w:rPr>
                <w:rFonts w:hint="eastAsia"/>
              </w:rPr>
              <w:t>xpath(self, query, **kwargs)</w:t>
            </w:r>
          </w:p>
        </w:tc>
      </w:tr>
      <w:tr w:rsidR="00F04740" w14:paraId="64D47E70" w14:textId="77777777" w:rsidTr="00F04740">
        <w:tc>
          <w:tcPr>
            <w:tcW w:w="8296" w:type="dxa"/>
          </w:tcPr>
          <w:p w14:paraId="3E3DD300" w14:textId="5E33AE8D" w:rsidR="00F04740" w:rsidRDefault="00F04740" w:rsidP="00F360E4">
            <w:pPr>
              <w:rPr>
                <w:rFonts w:hint="eastAsia"/>
              </w:rPr>
            </w:pPr>
            <w:r w:rsidRPr="00F04740">
              <w:rPr>
                <w:rFonts w:hint="eastAsia"/>
              </w:rPr>
              <w:t>css(self, query)</w:t>
            </w:r>
          </w:p>
        </w:tc>
      </w:tr>
    </w:tbl>
    <w:p w14:paraId="73FE9EDB" w14:textId="7FBC3554" w:rsidR="005F4F74" w:rsidRDefault="005F4F74" w:rsidP="00F360E4"/>
    <w:p w14:paraId="475F6C6A" w14:textId="32CF0A8E" w:rsidR="00F04740" w:rsidRDefault="00F04740" w:rsidP="00F360E4"/>
    <w:p w14:paraId="4BD4C094" w14:textId="77777777" w:rsidR="00F04740" w:rsidRPr="00F360E4" w:rsidRDefault="00F04740" w:rsidP="00F360E4">
      <w:pPr>
        <w:rPr>
          <w:rFonts w:hint="eastAsia"/>
        </w:rPr>
      </w:pPr>
    </w:p>
    <w:p w14:paraId="0CB87A8F" w14:textId="36EC4389" w:rsidR="004A3010" w:rsidRDefault="004A3010">
      <w:pPr>
        <w:pStyle w:val="2"/>
      </w:pPr>
      <w:r w:rsidRPr="004A3010">
        <w:rPr>
          <w:rFonts w:hint="eastAsia"/>
        </w:rPr>
        <w:t xml:space="preserve">Scrapy </w:t>
      </w:r>
      <w:r w:rsidRPr="004A3010">
        <w:rPr>
          <w:rFonts w:hint="eastAsia"/>
        </w:rPr>
        <w:t>暂停</w:t>
      </w:r>
      <w:r w:rsidRPr="004A3010">
        <w:rPr>
          <w:rFonts w:hint="eastAsia"/>
        </w:rPr>
        <w:t xml:space="preserve"> </w:t>
      </w:r>
      <w:r w:rsidRPr="004A3010">
        <w:rPr>
          <w:rFonts w:hint="eastAsia"/>
        </w:rPr>
        <w:t>和</w:t>
      </w:r>
      <w:r w:rsidRPr="004A3010">
        <w:rPr>
          <w:rFonts w:hint="eastAsia"/>
        </w:rPr>
        <w:t xml:space="preserve"> </w:t>
      </w:r>
      <w:r w:rsidRPr="004A3010">
        <w:rPr>
          <w:rFonts w:hint="eastAsia"/>
        </w:rPr>
        <w:t>重启</w:t>
      </w:r>
    </w:p>
    <w:p w14:paraId="17AD1C4F" w14:textId="77777777" w:rsidR="000019D8" w:rsidRDefault="000019D8" w:rsidP="000019D8">
      <w:pPr>
        <w:rPr>
          <w:rFonts w:hint="eastAsia"/>
        </w:rPr>
      </w:pPr>
      <w:r>
        <w:rPr>
          <w:rFonts w:hint="eastAsia"/>
        </w:rPr>
        <w:t>这里通过</w:t>
      </w:r>
      <w:r>
        <w:rPr>
          <w:rFonts w:hint="eastAsia"/>
        </w:rPr>
        <w:t xml:space="preserve"> cmd </w:t>
      </w:r>
      <w:r>
        <w:rPr>
          <w:rFonts w:hint="eastAsia"/>
        </w:rPr>
        <w:t>命令行操作，首先进入</w:t>
      </w:r>
      <w:r>
        <w:rPr>
          <w:rFonts w:hint="eastAsia"/>
        </w:rPr>
        <w:t xml:space="preserve"> </w:t>
      </w:r>
      <w:r>
        <w:rPr>
          <w:rFonts w:hint="eastAsia"/>
        </w:rPr>
        <w:t>项目</w:t>
      </w:r>
      <w:r>
        <w:rPr>
          <w:rFonts w:hint="eastAsia"/>
        </w:rPr>
        <w:t xml:space="preserve"> </w:t>
      </w:r>
      <w:r>
        <w:rPr>
          <w:rFonts w:hint="eastAsia"/>
        </w:rPr>
        <w:t>目录，比如我这里是</w:t>
      </w:r>
      <w:r>
        <w:rPr>
          <w:rFonts w:hint="eastAsia"/>
        </w:rPr>
        <w:t xml:space="preserve"> D:\workspace\ArticleSpider </w:t>
      </w:r>
      <w:r>
        <w:rPr>
          <w:rFonts w:hint="eastAsia"/>
        </w:rPr>
        <w:t>。</w:t>
      </w:r>
    </w:p>
    <w:p w14:paraId="6723D0C6" w14:textId="77777777" w:rsidR="000019D8" w:rsidRDefault="000019D8" w:rsidP="000019D8"/>
    <w:p w14:paraId="20E7BDDB" w14:textId="6695A664" w:rsidR="004A3010" w:rsidRDefault="000019D8" w:rsidP="000019D8">
      <w:r>
        <w:rPr>
          <w:rFonts w:hint="eastAsia"/>
        </w:rPr>
        <w:t>然后通过命令：</w:t>
      </w:r>
    </w:p>
    <w:tbl>
      <w:tblPr>
        <w:tblStyle w:val="a5"/>
        <w:tblW w:w="0" w:type="auto"/>
        <w:tblLook w:val="04A0" w:firstRow="1" w:lastRow="0" w:firstColumn="1" w:lastColumn="0" w:noHBand="0" w:noVBand="1"/>
      </w:tblPr>
      <w:tblGrid>
        <w:gridCol w:w="8296"/>
      </w:tblGrid>
      <w:tr w:rsidR="00D01821" w14:paraId="50107A7B" w14:textId="77777777" w:rsidTr="00D01821">
        <w:tc>
          <w:tcPr>
            <w:tcW w:w="8296" w:type="dxa"/>
          </w:tcPr>
          <w:p w14:paraId="6012E60D" w14:textId="6E5A9880" w:rsidR="00D01821" w:rsidRDefault="00D01821" w:rsidP="000019D8">
            <w:r w:rsidRPr="00D01821">
              <w:t>scrapy crawl lagou -s JOBDIR=job_info/001</w:t>
            </w:r>
          </w:p>
        </w:tc>
      </w:tr>
    </w:tbl>
    <w:p w14:paraId="161D2A77" w14:textId="674F8DF0" w:rsidR="000019D8" w:rsidRDefault="001D35A4" w:rsidP="000019D8">
      <w:r w:rsidRPr="001D35A4">
        <w:rPr>
          <w:rFonts w:hint="eastAsia"/>
        </w:rPr>
        <w:t>说明：</w:t>
      </w:r>
    </w:p>
    <w:tbl>
      <w:tblPr>
        <w:tblStyle w:val="a5"/>
        <w:tblW w:w="0" w:type="auto"/>
        <w:tblLook w:val="04A0" w:firstRow="1" w:lastRow="0" w:firstColumn="1" w:lastColumn="0" w:noHBand="0" w:noVBand="1"/>
      </w:tblPr>
      <w:tblGrid>
        <w:gridCol w:w="8296"/>
      </w:tblGrid>
      <w:tr w:rsidR="002615AB" w14:paraId="00D2004C" w14:textId="77777777" w:rsidTr="002615AB">
        <w:tc>
          <w:tcPr>
            <w:tcW w:w="8296" w:type="dxa"/>
          </w:tcPr>
          <w:p w14:paraId="303084A1" w14:textId="77777777" w:rsidR="002615AB" w:rsidRDefault="002615AB" w:rsidP="002615AB">
            <w:pPr>
              <w:rPr>
                <w:rFonts w:hint="eastAsia"/>
              </w:rPr>
            </w:pPr>
            <w:r>
              <w:rPr>
                <w:rFonts w:hint="eastAsia"/>
              </w:rPr>
              <w:t xml:space="preserve">    lagou </w:t>
            </w:r>
            <w:r>
              <w:rPr>
                <w:rFonts w:hint="eastAsia"/>
              </w:rPr>
              <w:t>表示</w:t>
            </w:r>
            <w:r>
              <w:rPr>
                <w:rFonts w:hint="eastAsia"/>
              </w:rPr>
              <w:t xml:space="preserve"> spider </w:t>
            </w:r>
            <w:r>
              <w:rPr>
                <w:rFonts w:hint="eastAsia"/>
              </w:rPr>
              <w:t>的名称</w:t>
            </w:r>
          </w:p>
          <w:p w14:paraId="505CECC1" w14:textId="77777777" w:rsidR="002615AB" w:rsidRDefault="002615AB" w:rsidP="002615AB">
            <w:pPr>
              <w:rPr>
                <w:rFonts w:hint="eastAsia"/>
              </w:rPr>
            </w:pPr>
            <w:r>
              <w:rPr>
                <w:rFonts w:hint="eastAsia"/>
              </w:rPr>
              <w:t xml:space="preserve">    -s </w:t>
            </w:r>
            <w:r>
              <w:rPr>
                <w:rFonts w:hint="eastAsia"/>
              </w:rPr>
              <w:t>表示</w:t>
            </w:r>
            <w:r>
              <w:rPr>
                <w:rFonts w:hint="eastAsia"/>
              </w:rPr>
              <w:t xml:space="preserve"> set </w:t>
            </w:r>
            <w:r>
              <w:rPr>
                <w:rFonts w:hint="eastAsia"/>
              </w:rPr>
              <w:t>的意思</w:t>
            </w:r>
          </w:p>
          <w:p w14:paraId="17F380E8" w14:textId="77777777" w:rsidR="002615AB" w:rsidRDefault="002615AB" w:rsidP="002615AB">
            <w:pPr>
              <w:rPr>
                <w:rFonts w:hint="eastAsia"/>
              </w:rPr>
            </w:pPr>
            <w:r>
              <w:rPr>
                <w:rFonts w:hint="eastAsia"/>
              </w:rPr>
              <w:t xml:space="preserve">    JOBDIR </w:t>
            </w:r>
            <w:r>
              <w:rPr>
                <w:rFonts w:hint="eastAsia"/>
              </w:rPr>
              <w:t>表示</w:t>
            </w:r>
            <w:r>
              <w:rPr>
                <w:rFonts w:hint="eastAsia"/>
              </w:rPr>
              <w:t xml:space="preserve"> spider </w:t>
            </w:r>
            <w:r>
              <w:rPr>
                <w:rFonts w:hint="eastAsia"/>
              </w:rPr>
              <w:t>的工作目录</w:t>
            </w:r>
            <w:r>
              <w:rPr>
                <w:rFonts w:hint="eastAsia"/>
              </w:rPr>
              <w:t>,</w:t>
            </w:r>
            <w:r>
              <w:rPr>
                <w:rFonts w:hint="eastAsia"/>
              </w:rPr>
              <w:t>用来保存</w:t>
            </w:r>
            <w:r>
              <w:rPr>
                <w:rFonts w:hint="eastAsia"/>
              </w:rPr>
              <w:t xml:space="preserve"> spider </w:t>
            </w:r>
            <w:r>
              <w:rPr>
                <w:rFonts w:hint="eastAsia"/>
              </w:rPr>
              <w:t>的工作状态</w:t>
            </w:r>
          </w:p>
          <w:p w14:paraId="73A5011F" w14:textId="77777777" w:rsidR="002615AB" w:rsidRDefault="002615AB" w:rsidP="002615AB">
            <w:pPr>
              <w:rPr>
                <w:rFonts w:hint="eastAsia"/>
              </w:rPr>
            </w:pPr>
            <w:r>
              <w:rPr>
                <w:rFonts w:hint="eastAsia"/>
              </w:rPr>
              <w:t xml:space="preserve">        job_info </w:t>
            </w:r>
            <w:r>
              <w:rPr>
                <w:rFonts w:hint="eastAsia"/>
              </w:rPr>
              <w:t>在</w:t>
            </w:r>
            <w:r>
              <w:rPr>
                <w:rFonts w:hint="eastAsia"/>
              </w:rPr>
              <w:t xml:space="preserve"> ArticleSpider </w:t>
            </w:r>
            <w:r>
              <w:rPr>
                <w:rFonts w:hint="eastAsia"/>
              </w:rPr>
              <w:t>项目下建立</w:t>
            </w:r>
            <w:r>
              <w:rPr>
                <w:rFonts w:hint="eastAsia"/>
              </w:rPr>
              <w:t xml:space="preserve"> job_info </w:t>
            </w:r>
            <w:r>
              <w:rPr>
                <w:rFonts w:hint="eastAsia"/>
              </w:rPr>
              <w:t>目录</w:t>
            </w:r>
          </w:p>
          <w:p w14:paraId="41A20CCE" w14:textId="1C28EEFC" w:rsidR="002615AB" w:rsidRDefault="002615AB" w:rsidP="002615AB">
            <w:pPr>
              <w:rPr>
                <w:rFonts w:hint="eastAsia"/>
              </w:rPr>
            </w:pPr>
            <w:r>
              <w:rPr>
                <w:rFonts w:hint="eastAsia"/>
              </w:rPr>
              <w:t xml:space="preserve">        001 </w:t>
            </w:r>
            <w:r>
              <w:rPr>
                <w:rFonts w:hint="eastAsia"/>
              </w:rPr>
              <w:t>，</w:t>
            </w:r>
            <w:r>
              <w:rPr>
                <w:rFonts w:hint="eastAsia"/>
              </w:rPr>
              <w:t xml:space="preserve"> </w:t>
            </w:r>
            <w:r>
              <w:rPr>
                <w:rFonts w:hint="eastAsia"/>
              </w:rPr>
              <w:t>每个</w:t>
            </w:r>
            <w:r>
              <w:rPr>
                <w:rFonts w:hint="eastAsia"/>
              </w:rPr>
              <w:t xml:space="preserve"> spider </w:t>
            </w:r>
            <w:r>
              <w:rPr>
                <w:rFonts w:hint="eastAsia"/>
              </w:rPr>
              <w:t>以及</w:t>
            </w:r>
            <w:r>
              <w:rPr>
                <w:rFonts w:hint="eastAsia"/>
              </w:rPr>
              <w:t xml:space="preserve"> spider </w:t>
            </w:r>
            <w:r>
              <w:rPr>
                <w:rFonts w:hint="eastAsia"/>
              </w:rPr>
              <w:t>每次运行的时候</w:t>
            </w:r>
            <w:r>
              <w:rPr>
                <w:rFonts w:hint="eastAsia"/>
              </w:rPr>
              <w:t xml:space="preserve"> </w:t>
            </w:r>
            <w:r>
              <w:rPr>
                <w:rFonts w:hint="eastAsia"/>
              </w:rPr>
              <w:t>都不能共用同一个目录，否则会覆盖，所以需要在</w:t>
            </w:r>
            <w:r>
              <w:rPr>
                <w:rFonts w:hint="eastAsia"/>
              </w:rPr>
              <w:t xml:space="preserve"> job_info </w:t>
            </w:r>
            <w:r>
              <w:rPr>
                <w:rFonts w:hint="eastAsia"/>
              </w:rPr>
              <w:t>下建立子目录。</w:t>
            </w:r>
          </w:p>
        </w:tc>
      </w:tr>
    </w:tbl>
    <w:p w14:paraId="72052A78" w14:textId="1810C803" w:rsidR="001D35A4" w:rsidRDefault="001D35A4" w:rsidP="000019D8"/>
    <w:p w14:paraId="17EE8FA9" w14:textId="77777777" w:rsidR="00ED1DF9" w:rsidRDefault="00ED1DF9" w:rsidP="00ED1DF9">
      <w:pPr>
        <w:rPr>
          <w:rFonts w:hint="eastAsia"/>
        </w:rPr>
      </w:pPr>
      <w:r>
        <w:rPr>
          <w:rFonts w:hint="eastAsia"/>
        </w:rPr>
        <w:t>在运行上面的代码后，按一次</w:t>
      </w:r>
      <w:r>
        <w:rPr>
          <w:rFonts w:hint="eastAsia"/>
        </w:rPr>
        <w:t xml:space="preserve"> Ctrl + C </w:t>
      </w:r>
      <w:r>
        <w:rPr>
          <w:rFonts w:hint="eastAsia"/>
        </w:rPr>
        <w:t>则会开始保存工作状态，按两次则会强制退出。</w:t>
      </w:r>
    </w:p>
    <w:p w14:paraId="56D5E14C" w14:textId="37B27276" w:rsidR="00ED1DF9" w:rsidRDefault="00ED1DF9" w:rsidP="00ED1DF9">
      <w:r>
        <w:rPr>
          <w:rFonts w:hint="eastAsia"/>
        </w:rPr>
        <w:t>查看工作目录中的文件：</w:t>
      </w:r>
    </w:p>
    <w:tbl>
      <w:tblPr>
        <w:tblStyle w:val="a5"/>
        <w:tblW w:w="0" w:type="auto"/>
        <w:tblLook w:val="04A0" w:firstRow="1" w:lastRow="0" w:firstColumn="1" w:lastColumn="0" w:noHBand="0" w:noVBand="1"/>
      </w:tblPr>
      <w:tblGrid>
        <w:gridCol w:w="8296"/>
      </w:tblGrid>
      <w:tr w:rsidR="003749AD" w14:paraId="42A2F57D" w14:textId="77777777" w:rsidTr="003749AD">
        <w:tc>
          <w:tcPr>
            <w:tcW w:w="8296" w:type="dxa"/>
          </w:tcPr>
          <w:p w14:paraId="0ED7641F" w14:textId="77777777" w:rsidR="003749AD" w:rsidRDefault="003749AD" w:rsidP="003749AD">
            <w:pPr>
              <w:rPr>
                <w:rFonts w:hint="eastAsia"/>
              </w:rPr>
            </w:pPr>
            <w:r>
              <w:rPr>
                <w:rFonts w:hint="eastAsia"/>
              </w:rPr>
              <w:t xml:space="preserve">requets.seen </w:t>
            </w:r>
            <w:r>
              <w:rPr>
                <w:rFonts w:hint="eastAsia"/>
              </w:rPr>
              <w:t>文件，保存访问过的</w:t>
            </w:r>
            <w:r>
              <w:rPr>
                <w:rFonts w:hint="eastAsia"/>
              </w:rPr>
              <w:t xml:space="preserve"> url </w:t>
            </w:r>
            <w:r>
              <w:rPr>
                <w:rFonts w:hint="eastAsia"/>
              </w:rPr>
              <w:t>地址</w:t>
            </w:r>
          </w:p>
          <w:p w14:paraId="7828A77D" w14:textId="77777777" w:rsidR="003749AD" w:rsidRDefault="003749AD" w:rsidP="003749AD">
            <w:pPr>
              <w:rPr>
                <w:rFonts w:hint="eastAsia"/>
              </w:rPr>
            </w:pPr>
            <w:r>
              <w:rPr>
                <w:rFonts w:hint="eastAsia"/>
              </w:rPr>
              <w:t xml:space="preserve">request.queue </w:t>
            </w:r>
            <w:r>
              <w:rPr>
                <w:rFonts w:hint="eastAsia"/>
              </w:rPr>
              <w:t>目录，保存未访问过的</w:t>
            </w:r>
            <w:r>
              <w:rPr>
                <w:rFonts w:hint="eastAsia"/>
              </w:rPr>
              <w:t xml:space="preserve"> url </w:t>
            </w:r>
            <w:r>
              <w:rPr>
                <w:rFonts w:hint="eastAsia"/>
              </w:rPr>
              <w:t>地址</w:t>
            </w:r>
          </w:p>
          <w:p w14:paraId="4AAE6962" w14:textId="77777777" w:rsidR="003749AD" w:rsidRDefault="003749AD" w:rsidP="003749AD">
            <w:pPr>
              <w:rPr>
                <w:rFonts w:hint="eastAsia"/>
              </w:rPr>
            </w:pPr>
            <w:r>
              <w:rPr>
                <w:rFonts w:hint="eastAsia"/>
              </w:rPr>
              <w:t xml:space="preserve">p0 </w:t>
            </w:r>
            <w:r>
              <w:rPr>
                <w:rFonts w:hint="eastAsia"/>
              </w:rPr>
              <w:t>文件，表示需要继续爬取的</w:t>
            </w:r>
            <w:r>
              <w:rPr>
                <w:rFonts w:hint="eastAsia"/>
              </w:rPr>
              <w:t xml:space="preserve"> request</w:t>
            </w:r>
            <w:r>
              <w:rPr>
                <w:rFonts w:hint="eastAsia"/>
              </w:rPr>
              <w:t>，当这里的</w:t>
            </w:r>
            <w:r>
              <w:rPr>
                <w:rFonts w:hint="eastAsia"/>
              </w:rPr>
              <w:t xml:space="preserve"> url </w:t>
            </w:r>
            <w:r>
              <w:rPr>
                <w:rFonts w:hint="eastAsia"/>
              </w:rPr>
              <w:t>跑完了，</w:t>
            </w:r>
            <w:r>
              <w:rPr>
                <w:rFonts w:hint="eastAsia"/>
              </w:rPr>
              <w:t xml:space="preserve"> p0 </w:t>
            </w:r>
            <w:r>
              <w:rPr>
                <w:rFonts w:hint="eastAsia"/>
              </w:rPr>
              <w:t>会自动清除</w:t>
            </w:r>
            <w:r>
              <w:rPr>
                <w:rFonts w:hint="eastAsia"/>
              </w:rPr>
              <w:t xml:space="preserve"> </w:t>
            </w:r>
          </w:p>
          <w:p w14:paraId="5C65A620" w14:textId="200DC1ED" w:rsidR="003749AD" w:rsidRDefault="003749AD" w:rsidP="003749AD">
            <w:pPr>
              <w:rPr>
                <w:rFonts w:hint="eastAsia"/>
              </w:rPr>
            </w:pPr>
            <w:r>
              <w:rPr>
                <w:rFonts w:hint="eastAsia"/>
              </w:rPr>
              <w:t xml:space="preserve">spider.state </w:t>
            </w:r>
            <w:r>
              <w:rPr>
                <w:rFonts w:hint="eastAsia"/>
              </w:rPr>
              <w:t>文件，保存</w:t>
            </w:r>
            <w:r>
              <w:rPr>
                <w:rFonts w:hint="eastAsia"/>
              </w:rPr>
              <w:t xml:space="preserve"> spider </w:t>
            </w:r>
            <w:r>
              <w:rPr>
                <w:rFonts w:hint="eastAsia"/>
              </w:rPr>
              <w:t>的状态信息</w:t>
            </w:r>
          </w:p>
        </w:tc>
      </w:tr>
    </w:tbl>
    <w:p w14:paraId="53DDE49E" w14:textId="256912C5" w:rsidR="00ED1DF9" w:rsidRDefault="003916ED" w:rsidP="00ED1DF9">
      <w:r w:rsidRPr="003916ED">
        <w:rPr>
          <w:rFonts w:hint="eastAsia"/>
        </w:rPr>
        <w:t>重启跟上面暂停的命令一样。如果要重新爬，则把上面的</w:t>
      </w:r>
      <w:r w:rsidRPr="003916ED">
        <w:rPr>
          <w:rFonts w:hint="eastAsia"/>
        </w:rPr>
        <w:t xml:space="preserve"> 001 </w:t>
      </w:r>
      <w:r w:rsidRPr="003916ED">
        <w:rPr>
          <w:rFonts w:hint="eastAsia"/>
        </w:rPr>
        <w:t>修改为</w:t>
      </w:r>
      <w:r w:rsidRPr="003916ED">
        <w:rPr>
          <w:rFonts w:hint="eastAsia"/>
        </w:rPr>
        <w:t xml:space="preserve"> 002 </w:t>
      </w:r>
      <w:r w:rsidRPr="003916ED">
        <w:rPr>
          <w:rFonts w:hint="eastAsia"/>
        </w:rPr>
        <w:t>，也就是使用新的目录来保存状态就是了。</w:t>
      </w:r>
    </w:p>
    <w:p w14:paraId="4B01D912" w14:textId="20F168A6" w:rsidR="003916ED" w:rsidRDefault="003916ED" w:rsidP="00ED1DF9"/>
    <w:p w14:paraId="68486B5D" w14:textId="77777777" w:rsidR="003916ED" w:rsidRDefault="003916ED" w:rsidP="00ED1DF9">
      <w:pPr>
        <w:rPr>
          <w:rFonts w:hint="eastAsia"/>
        </w:rPr>
      </w:pPr>
    </w:p>
    <w:p w14:paraId="3DFE1231" w14:textId="570CC0F5" w:rsidR="00C90BA3" w:rsidRDefault="00C90BA3" w:rsidP="000019D8"/>
    <w:p w14:paraId="1F536B12" w14:textId="5E3F52E0" w:rsidR="00C90BA3" w:rsidRDefault="00C90BA3" w:rsidP="000019D8"/>
    <w:p w14:paraId="3E5B4433" w14:textId="4E5436C9" w:rsidR="00C90BA3" w:rsidRDefault="00C90BA3" w:rsidP="000019D8"/>
    <w:p w14:paraId="0FC6AA31" w14:textId="537BE63A" w:rsidR="00C90BA3" w:rsidRDefault="00C90BA3" w:rsidP="000019D8"/>
    <w:p w14:paraId="533C2366" w14:textId="77777777" w:rsidR="00C90BA3" w:rsidRPr="004A3010" w:rsidRDefault="00C90BA3" w:rsidP="000019D8">
      <w:pPr>
        <w:rPr>
          <w:rFonts w:hint="eastAsia"/>
        </w:rPr>
      </w:pPr>
    </w:p>
    <w:p w14:paraId="25E11E8D" w14:textId="64D990EF" w:rsidR="00F87012" w:rsidRDefault="00F87012">
      <w:pPr>
        <w:pStyle w:val="2"/>
      </w:pPr>
      <w:r w:rsidRPr="00F87012">
        <w:rPr>
          <w:rFonts w:hint="eastAsia"/>
        </w:rPr>
        <w:t xml:space="preserve">Scrapy </w:t>
      </w:r>
      <w:r w:rsidRPr="00F87012">
        <w:rPr>
          <w:rFonts w:hint="eastAsia"/>
        </w:rPr>
        <w:t>去重原理</w:t>
      </w:r>
      <w:r>
        <w:rPr>
          <w:rFonts w:hint="eastAsia"/>
        </w:rPr>
        <w:t>分析</w:t>
      </w:r>
    </w:p>
    <w:p w14:paraId="34A7AD1C" w14:textId="03208F58" w:rsidR="000238B3" w:rsidRDefault="000238B3" w:rsidP="000238B3">
      <w:r>
        <w:rPr>
          <w:rFonts w:hint="eastAsia"/>
        </w:rPr>
        <w:t>S</w:t>
      </w:r>
      <w:r>
        <w:rPr>
          <w:rFonts w:hint="eastAsia"/>
        </w:rPr>
        <w:t>crapy</w:t>
      </w:r>
      <w:r>
        <w:rPr>
          <w:rFonts w:hint="eastAsia"/>
        </w:rPr>
        <w:t>本身自带了去重的中间件的。</w:t>
      </w:r>
    </w:p>
    <w:p w14:paraId="2D0A79E7" w14:textId="77777777" w:rsidR="000238B3" w:rsidRDefault="000238B3" w:rsidP="000238B3"/>
    <w:p w14:paraId="2E127711" w14:textId="1327CFC7" w:rsidR="000238B3" w:rsidRDefault="000238B3" w:rsidP="000238B3">
      <w:r>
        <w:rPr>
          <w:rFonts w:hint="eastAsia"/>
        </w:rPr>
        <w:t>去重的中间件位于</w:t>
      </w:r>
      <w:r>
        <w:rPr>
          <w:rFonts w:hint="eastAsia"/>
        </w:rPr>
        <w:t xml:space="preserve"> site-packages/scrapy/dupefilter.py </w:t>
      </w:r>
      <w:r>
        <w:rPr>
          <w:rFonts w:hint="eastAsia"/>
        </w:rPr>
        <w:t>和</w:t>
      </w:r>
      <w:r>
        <w:rPr>
          <w:rFonts w:hint="eastAsia"/>
        </w:rPr>
        <w:t xml:space="preserve"> dupefilters.py </w:t>
      </w:r>
      <w:r>
        <w:rPr>
          <w:rFonts w:hint="eastAsia"/>
        </w:rPr>
        <w:t>文件中。</w:t>
      </w:r>
    </w:p>
    <w:p w14:paraId="795AD098" w14:textId="77777777" w:rsidR="000238B3" w:rsidRDefault="000238B3" w:rsidP="000238B3">
      <w:pPr>
        <w:rPr>
          <w:rFonts w:hint="eastAsia"/>
        </w:rPr>
      </w:pPr>
    </w:p>
    <w:p w14:paraId="0999FC04" w14:textId="156E842C" w:rsidR="00F87012" w:rsidRDefault="000238B3" w:rsidP="000238B3">
      <w:r>
        <w:rPr>
          <w:rFonts w:hint="eastAsia"/>
        </w:rPr>
        <w:t xml:space="preserve">dupefilter.py </w:t>
      </w:r>
      <w:r>
        <w:rPr>
          <w:rFonts w:hint="eastAsia"/>
        </w:rPr>
        <w:t>声明抛弃过时的用法，</w:t>
      </w:r>
      <w:r>
        <w:rPr>
          <w:rFonts w:hint="eastAsia"/>
        </w:rPr>
        <w:t>dupefilter</w:t>
      </w:r>
      <w:r w:rsidRPr="00090A2B">
        <w:rPr>
          <w:rFonts w:hint="eastAsia"/>
          <w:b/>
          <w:bCs/>
          <w:color w:val="FF0000"/>
        </w:rPr>
        <w:t>s</w:t>
      </w:r>
      <w:r>
        <w:rPr>
          <w:rFonts w:hint="eastAsia"/>
        </w:rPr>
        <w:t xml:space="preserve">.py </w:t>
      </w:r>
      <w:r>
        <w:rPr>
          <w:rFonts w:hint="eastAsia"/>
        </w:rPr>
        <w:t>是真正处理去重的文件。</w:t>
      </w:r>
    </w:p>
    <w:p w14:paraId="274B1C99" w14:textId="45E70B9C" w:rsidR="00F87012" w:rsidRDefault="00F87012" w:rsidP="00F87012"/>
    <w:p w14:paraId="4BB54CB1" w14:textId="7426228F" w:rsidR="001B7C8F" w:rsidRDefault="00090A2B" w:rsidP="00F87012">
      <w:r w:rsidRPr="00090A2B">
        <w:t>dupefilter</w:t>
      </w:r>
      <w:r w:rsidRPr="00090A2B">
        <w:rPr>
          <w:b/>
          <w:bCs/>
          <w:color w:val="FF0000"/>
        </w:rPr>
        <w:t>s</w:t>
      </w:r>
      <w:r w:rsidRPr="00090A2B">
        <w:t>.py</w:t>
      </w:r>
      <w:r>
        <w:rPr>
          <w:rFonts w:hint="eastAsia"/>
        </w:rPr>
        <w:t>分析</w:t>
      </w:r>
    </w:p>
    <w:p w14:paraId="7608B0C5" w14:textId="7DEE1FA4" w:rsidR="00090A2B" w:rsidRDefault="002261C7" w:rsidP="00F87012">
      <w:r w:rsidRPr="002261C7">
        <w:rPr>
          <w:rFonts w:hint="eastAsia"/>
        </w:rPr>
        <w:t xml:space="preserve">class RFDupeFilter </w:t>
      </w:r>
      <w:r w:rsidRPr="002261C7">
        <w:rPr>
          <w:rFonts w:hint="eastAsia"/>
        </w:rPr>
        <w:t>去重器，该类里面有一个函数</w:t>
      </w:r>
      <w:r>
        <w:rPr>
          <w:rFonts w:hint="eastAsia"/>
        </w:rPr>
        <w:t>：</w:t>
      </w:r>
    </w:p>
    <w:p w14:paraId="3340D49C" w14:textId="77777777" w:rsidR="006B054D" w:rsidRDefault="006B054D" w:rsidP="00F87012">
      <w:pPr>
        <w:rPr>
          <w:rFonts w:hint="eastAsia"/>
        </w:rPr>
      </w:pPr>
    </w:p>
    <w:p w14:paraId="7D71103B" w14:textId="77777777" w:rsidR="006B054D" w:rsidRDefault="006B054D" w:rsidP="006B054D">
      <w:pPr>
        <w:rPr>
          <w:rFonts w:hint="eastAsia"/>
        </w:rPr>
      </w:pPr>
      <w:r>
        <w:rPr>
          <w:rFonts w:hint="eastAsia"/>
        </w:rPr>
        <w:t xml:space="preserve">def request_seen </w:t>
      </w:r>
      <w:r>
        <w:rPr>
          <w:rFonts w:hint="eastAsia"/>
        </w:rPr>
        <w:t>该函数在</w:t>
      </w:r>
      <w:r>
        <w:rPr>
          <w:rFonts w:hint="eastAsia"/>
        </w:rPr>
        <w:t xml:space="preserve"> scrapy/core/scheduler.py </w:t>
      </w:r>
      <w:r>
        <w:rPr>
          <w:rFonts w:hint="eastAsia"/>
        </w:rPr>
        <w:t>中的</w:t>
      </w:r>
      <w:r>
        <w:rPr>
          <w:rFonts w:hint="eastAsia"/>
        </w:rPr>
        <w:t xml:space="preserve"> def enqueue_request </w:t>
      </w:r>
      <w:r>
        <w:rPr>
          <w:rFonts w:hint="eastAsia"/>
        </w:rPr>
        <w:t>函数中调用。如果要定义自己的去重器，就要重写</w:t>
      </w:r>
      <w:r>
        <w:rPr>
          <w:rFonts w:hint="eastAsia"/>
        </w:rPr>
        <w:t xml:space="preserve"> def request_seen </w:t>
      </w:r>
      <w:r>
        <w:rPr>
          <w:rFonts w:hint="eastAsia"/>
        </w:rPr>
        <w:t>函数，在</w:t>
      </w:r>
      <w:r>
        <w:rPr>
          <w:rFonts w:hint="eastAsia"/>
        </w:rPr>
        <w:t xml:space="preserve"> def request_seen </w:t>
      </w:r>
      <w:r>
        <w:rPr>
          <w:rFonts w:hint="eastAsia"/>
        </w:rPr>
        <w:t>中调用函数</w:t>
      </w:r>
      <w:r>
        <w:rPr>
          <w:rFonts w:hint="eastAsia"/>
        </w:rPr>
        <w:t xml:space="preserve"> request_fingerprint </w:t>
      </w:r>
      <w:r>
        <w:rPr>
          <w:rFonts w:hint="eastAsia"/>
        </w:rPr>
        <w:t>指纹函数，该函数其实调用的是</w:t>
      </w:r>
      <w:r>
        <w:rPr>
          <w:rFonts w:hint="eastAsia"/>
        </w:rPr>
        <w:t xml:space="preserve"> scrapy/utils/request.py </w:t>
      </w:r>
      <w:r>
        <w:rPr>
          <w:rFonts w:hint="eastAsia"/>
        </w:rPr>
        <w:t>文件中的</w:t>
      </w:r>
      <w:r>
        <w:rPr>
          <w:rFonts w:hint="eastAsia"/>
        </w:rPr>
        <w:t xml:space="preserve"> request_fingerprint </w:t>
      </w:r>
      <w:r>
        <w:rPr>
          <w:rFonts w:hint="eastAsia"/>
        </w:rPr>
        <w:t>函数。</w:t>
      </w:r>
      <w:r>
        <w:rPr>
          <w:rFonts w:hint="eastAsia"/>
        </w:rPr>
        <w:t xml:space="preserve"> </w:t>
      </w:r>
      <w:r>
        <w:rPr>
          <w:rFonts w:hint="eastAsia"/>
        </w:rPr>
        <w:t>在</w:t>
      </w:r>
      <w:r>
        <w:rPr>
          <w:rFonts w:hint="eastAsia"/>
        </w:rPr>
        <w:t xml:space="preserve"> request_fingerprint </w:t>
      </w:r>
      <w:r>
        <w:rPr>
          <w:rFonts w:hint="eastAsia"/>
        </w:rPr>
        <w:t>中，主要用到的是使用</w:t>
      </w:r>
      <w:r>
        <w:rPr>
          <w:rFonts w:hint="eastAsia"/>
        </w:rPr>
        <w:t xml:space="preserve"> sha1 </w:t>
      </w:r>
      <w:r>
        <w:rPr>
          <w:rFonts w:hint="eastAsia"/>
        </w:rPr>
        <w:t>的</w:t>
      </w:r>
      <w:r>
        <w:rPr>
          <w:rFonts w:hint="eastAsia"/>
        </w:rPr>
        <w:t xml:space="preserve"> hash </w:t>
      </w:r>
      <w:r>
        <w:rPr>
          <w:rFonts w:hint="eastAsia"/>
        </w:rPr>
        <w:t>算法，把</w:t>
      </w:r>
      <w:r>
        <w:rPr>
          <w:rFonts w:hint="eastAsia"/>
        </w:rPr>
        <w:t xml:space="preserve"> url </w:t>
      </w:r>
      <w:r>
        <w:rPr>
          <w:rFonts w:hint="eastAsia"/>
        </w:rPr>
        <w:t>生成固定长度的</w:t>
      </w:r>
      <w:r>
        <w:rPr>
          <w:rFonts w:hint="eastAsia"/>
        </w:rPr>
        <w:t xml:space="preserve"> </w:t>
      </w:r>
      <w:r>
        <w:rPr>
          <w:rFonts w:hint="eastAsia"/>
        </w:rPr>
        <w:t>哈希值。在</w:t>
      </w:r>
      <w:r>
        <w:rPr>
          <w:rFonts w:hint="eastAsia"/>
        </w:rPr>
        <w:t xml:space="preserve">  request_fingerprint </w:t>
      </w:r>
      <w:r>
        <w:rPr>
          <w:rFonts w:hint="eastAsia"/>
        </w:rPr>
        <w:t>中的</w:t>
      </w:r>
      <w:r>
        <w:rPr>
          <w:rFonts w:hint="eastAsia"/>
        </w:rPr>
        <w:t xml:space="preserve"> fp.hexdigest </w:t>
      </w:r>
      <w:r>
        <w:rPr>
          <w:rFonts w:hint="eastAsia"/>
        </w:rPr>
        <w:t>则是生成摘要。</w:t>
      </w:r>
    </w:p>
    <w:p w14:paraId="7588A21F" w14:textId="77777777" w:rsidR="006B054D" w:rsidRDefault="006B054D" w:rsidP="006B054D"/>
    <w:p w14:paraId="15C0756D" w14:textId="77777777" w:rsidR="006B054D" w:rsidRDefault="006B054D" w:rsidP="006B054D">
      <w:pPr>
        <w:rPr>
          <w:rFonts w:hint="eastAsia"/>
        </w:rPr>
      </w:pPr>
      <w:r>
        <w:rPr>
          <w:rFonts w:hint="eastAsia"/>
        </w:rPr>
        <w:t>在</w:t>
      </w:r>
      <w:r>
        <w:rPr>
          <w:rFonts w:hint="eastAsia"/>
        </w:rPr>
        <w:t xml:space="preserve"> class RFDupeFilter </w:t>
      </w:r>
      <w:r>
        <w:rPr>
          <w:rFonts w:hint="eastAsia"/>
        </w:rPr>
        <w:t>中，其实</w:t>
      </w:r>
      <w:r>
        <w:rPr>
          <w:rFonts w:hint="eastAsia"/>
        </w:rPr>
        <w:t xml:space="preserve"> url </w:t>
      </w:r>
      <w:r>
        <w:rPr>
          <w:rFonts w:hint="eastAsia"/>
        </w:rPr>
        <w:t>的哈希值是保存带</w:t>
      </w:r>
      <w:r>
        <w:rPr>
          <w:rFonts w:hint="eastAsia"/>
        </w:rPr>
        <w:t xml:space="preserve"> set </w:t>
      </w:r>
      <w:r>
        <w:rPr>
          <w:rFonts w:hint="eastAsia"/>
        </w:rPr>
        <w:t>中的。可以通过代码调试运行看看过程。</w:t>
      </w:r>
    </w:p>
    <w:p w14:paraId="13659B4F" w14:textId="77777777" w:rsidR="006B054D" w:rsidRDefault="006B054D" w:rsidP="006B054D"/>
    <w:p w14:paraId="1F5FEE61" w14:textId="31302CDD" w:rsidR="002261C7" w:rsidRDefault="006B054D" w:rsidP="006B054D">
      <w:r>
        <w:rPr>
          <w:rFonts w:hint="eastAsia"/>
        </w:rPr>
        <w:t>在</w:t>
      </w:r>
      <w:r>
        <w:rPr>
          <w:rFonts w:hint="eastAsia"/>
        </w:rPr>
        <w:t xml:space="preserve"> dupefilters.py </w:t>
      </w:r>
      <w:r>
        <w:rPr>
          <w:rFonts w:hint="eastAsia"/>
        </w:rPr>
        <w:t>的</w:t>
      </w:r>
      <w:r>
        <w:rPr>
          <w:rFonts w:hint="eastAsia"/>
        </w:rPr>
        <w:t xml:space="preserve"> request_seen </w:t>
      </w:r>
      <w:r>
        <w:rPr>
          <w:rFonts w:hint="eastAsia"/>
        </w:rPr>
        <w:t>的</w:t>
      </w:r>
      <w:r>
        <w:rPr>
          <w:rFonts w:hint="eastAsia"/>
        </w:rPr>
        <w:t xml:space="preserve"> fp = self.request_fingerprint(request) </w:t>
      </w:r>
      <w:r>
        <w:rPr>
          <w:rFonts w:hint="eastAsia"/>
        </w:rPr>
        <w:t>设置断点进行测试。</w:t>
      </w:r>
    </w:p>
    <w:p w14:paraId="2035E4FE" w14:textId="06D69366" w:rsidR="00365283" w:rsidRDefault="00365283" w:rsidP="006B054D"/>
    <w:p w14:paraId="70E160AE" w14:textId="77777777" w:rsidR="00F82DAD" w:rsidRPr="00F87012" w:rsidRDefault="00F82DAD" w:rsidP="006B054D">
      <w:pPr>
        <w:rPr>
          <w:rFonts w:hint="eastAsia"/>
        </w:rPr>
      </w:pPr>
    </w:p>
    <w:p w14:paraId="13F51D73" w14:textId="73F57EE6" w:rsidR="006E443D" w:rsidRDefault="006E443D">
      <w:pPr>
        <w:pStyle w:val="2"/>
      </w:pPr>
      <w:r>
        <w:rPr>
          <w:rFonts w:hint="eastAsia"/>
        </w:rPr>
        <w:t>S</w:t>
      </w:r>
      <w:r w:rsidRPr="006E443D">
        <w:rPr>
          <w:rFonts w:hint="eastAsia"/>
        </w:rPr>
        <w:t xml:space="preserve">crapy </w:t>
      </w:r>
      <w:r w:rsidRPr="006E443D">
        <w:rPr>
          <w:rFonts w:hint="eastAsia"/>
        </w:rPr>
        <w:t>的</w:t>
      </w:r>
      <w:r w:rsidRPr="006E443D">
        <w:rPr>
          <w:rFonts w:hint="eastAsia"/>
        </w:rPr>
        <w:t xml:space="preserve"> telnet </w:t>
      </w:r>
      <w:r w:rsidRPr="006E443D">
        <w:rPr>
          <w:rFonts w:hint="eastAsia"/>
        </w:rPr>
        <w:t>服务</w:t>
      </w:r>
    </w:p>
    <w:p w14:paraId="3FA57B91" w14:textId="77777777" w:rsidR="00F405AD" w:rsidRDefault="00F405AD" w:rsidP="00F405AD">
      <w:pPr>
        <w:rPr>
          <w:rFonts w:hint="eastAsia"/>
        </w:rPr>
      </w:pPr>
      <w:r>
        <w:rPr>
          <w:rFonts w:hint="eastAsia"/>
        </w:rPr>
        <w:t>在</w:t>
      </w:r>
      <w:r>
        <w:rPr>
          <w:rFonts w:hint="eastAsia"/>
        </w:rPr>
        <w:t xml:space="preserve"> windows </w:t>
      </w:r>
      <w:r>
        <w:rPr>
          <w:rFonts w:hint="eastAsia"/>
        </w:rPr>
        <w:t>中，使用</w:t>
      </w:r>
      <w:r>
        <w:rPr>
          <w:rFonts w:hint="eastAsia"/>
        </w:rPr>
        <w:t xml:space="preserve"> telnet </w:t>
      </w:r>
      <w:r>
        <w:rPr>
          <w:rFonts w:hint="eastAsia"/>
        </w:rPr>
        <w:t>需要</w:t>
      </w:r>
      <w:r>
        <w:rPr>
          <w:rFonts w:hint="eastAsia"/>
        </w:rPr>
        <w:t xml:space="preserve"> </w:t>
      </w:r>
      <w:r>
        <w:rPr>
          <w:rFonts w:hint="eastAsia"/>
        </w:rPr>
        <w:t>开启</w:t>
      </w:r>
      <w:r>
        <w:rPr>
          <w:rFonts w:hint="eastAsia"/>
        </w:rPr>
        <w:t xml:space="preserve"> Telnet</w:t>
      </w:r>
      <w:r>
        <w:rPr>
          <w:rFonts w:hint="eastAsia"/>
        </w:rPr>
        <w:t>服务器</w:t>
      </w:r>
      <w:r>
        <w:rPr>
          <w:rFonts w:hint="eastAsia"/>
        </w:rPr>
        <w:t xml:space="preserve"> </w:t>
      </w:r>
      <w:r>
        <w:rPr>
          <w:rFonts w:hint="eastAsia"/>
        </w:rPr>
        <w:t>和</w:t>
      </w:r>
      <w:r>
        <w:rPr>
          <w:rFonts w:hint="eastAsia"/>
        </w:rPr>
        <w:t xml:space="preserve"> Telnet</w:t>
      </w:r>
      <w:r>
        <w:rPr>
          <w:rFonts w:hint="eastAsia"/>
        </w:rPr>
        <w:t>客户端，这些需要通过</w:t>
      </w:r>
      <w:r>
        <w:rPr>
          <w:rFonts w:hint="eastAsia"/>
        </w:rPr>
        <w:t xml:space="preserve"> </w:t>
      </w:r>
      <w:r>
        <w:rPr>
          <w:rFonts w:hint="eastAsia"/>
        </w:rPr>
        <w:t>控制面板</w:t>
      </w:r>
      <w:r>
        <w:rPr>
          <w:rFonts w:hint="eastAsia"/>
        </w:rPr>
        <w:t xml:space="preserve"> </w:t>
      </w:r>
      <w:r>
        <w:rPr>
          <w:rFonts w:hint="eastAsia"/>
        </w:rPr>
        <w:t>去操作。</w:t>
      </w:r>
    </w:p>
    <w:p w14:paraId="4A822D7C" w14:textId="77777777" w:rsidR="00F405AD" w:rsidRDefault="00F405AD" w:rsidP="00F405AD"/>
    <w:p w14:paraId="7F17D6A5" w14:textId="77777777" w:rsidR="00F405AD" w:rsidRDefault="00F405AD" w:rsidP="00F405AD">
      <w:pPr>
        <w:rPr>
          <w:rFonts w:hint="eastAsia"/>
        </w:rPr>
      </w:pPr>
      <w:r>
        <w:rPr>
          <w:rFonts w:hint="eastAsia"/>
        </w:rPr>
        <w:t xml:space="preserve">scrapy </w:t>
      </w:r>
      <w:r>
        <w:rPr>
          <w:rFonts w:hint="eastAsia"/>
        </w:rPr>
        <w:t>默认是开启</w:t>
      </w:r>
      <w:r>
        <w:rPr>
          <w:rFonts w:hint="eastAsia"/>
        </w:rPr>
        <w:t xml:space="preserve"> telnet </w:t>
      </w:r>
      <w:r>
        <w:rPr>
          <w:rFonts w:hint="eastAsia"/>
        </w:rPr>
        <w:t>服务的。在</w:t>
      </w:r>
      <w:r>
        <w:rPr>
          <w:rFonts w:hint="eastAsia"/>
        </w:rPr>
        <w:t xml:space="preserve"> cmd </w:t>
      </w:r>
      <w:r>
        <w:rPr>
          <w:rFonts w:hint="eastAsia"/>
        </w:rPr>
        <w:t>中运行</w:t>
      </w:r>
      <w:r>
        <w:rPr>
          <w:rFonts w:hint="eastAsia"/>
        </w:rPr>
        <w:t xml:space="preserve">  scrapy crawl lagou </w:t>
      </w:r>
      <w:r>
        <w:rPr>
          <w:rFonts w:hint="eastAsia"/>
        </w:rPr>
        <w:t>，可以观察到</w:t>
      </w:r>
      <w:r>
        <w:rPr>
          <w:rFonts w:hint="eastAsia"/>
        </w:rPr>
        <w:t xml:space="preserve"> telnet </w:t>
      </w:r>
      <w:r>
        <w:rPr>
          <w:rFonts w:hint="eastAsia"/>
        </w:rPr>
        <w:t>的</w:t>
      </w:r>
      <w:r>
        <w:rPr>
          <w:rFonts w:hint="eastAsia"/>
        </w:rPr>
        <w:t xml:space="preserve"> ip </w:t>
      </w:r>
      <w:r>
        <w:rPr>
          <w:rFonts w:hint="eastAsia"/>
        </w:rPr>
        <w:t>和</w:t>
      </w:r>
      <w:r>
        <w:rPr>
          <w:rFonts w:hint="eastAsia"/>
        </w:rPr>
        <w:t xml:space="preserve"> </w:t>
      </w:r>
      <w:r>
        <w:rPr>
          <w:rFonts w:hint="eastAsia"/>
        </w:rPr>
        <w:t>端口。</w:t>
      </w:r>
    </w:p>
    <w:p w14:paraId="509267A9" w14:textId="77777777" w:rsidR="00F405AD" w:rsidRDefault="00F405AD" w:rsidP="00F405AD"/>
    <w:p w14:paraId="1B9F91A4" w14:textId="77777777" w:rsidR="00F405AD" w:rsidRDefault="00F405AD" w:rsidP="00F405AD">
      <w:pPr>
        <w:rPr>
          <w:rFonts w:hint="eastAsia"/>
        </w:rPr>
      </w:pPr>
      <w:r>
        <w:rPr>
          <w:rFonts w:hint="eastAsia"/>
        </w:rPr>
        <w:t>然后打开另外一个</w:t>
      </w:r>
      <w:r>
        <w:rPr>
          <w:rFonts w:hint="eastAsia"/>
        </w:rPr>
        <w:t xml:space="preserve"> cmd </w:t>
      </w:r>
      <w:r>
        <w:rPr>
          <w:rFonts w:hint="eastAsia"/>
        </w:rPr>
        <w:t>来链接</w:t>
      </w:r>
      <w:r>
        <w:rPr>
          <w:rFonts w:hint="eastAsia"/>
        </w:rPr>
        <w:t xml:space="preserve"> </w:t>
      </w:r>
      <w:r>
        <w:rPr>
          <w:rFonts w:hint="eastAsia"/>
        </w:rPr>
        <w:t>，</w:t>
      </w:r>
      <w:r>
        <w:rPr>
          <w:rFonts w:hint="eastAsia"/>
        </w:rPr>
        <w:t xml:space="preserve">telnet localhost 6023 </w:t>
      </w:r>
      <w:r>
        <w:rPr>
          <w:rFonts w:hint="eastAsia"/>
        </w:rPr>
        <w:t>就可以打开</w:t>
      </w:r>
      <w:r>
        <w:rPr>
          <w:rFonts w:hint="eastAsia"/>
        </w:rPr>
        <w:t xml:space="preserve"> telnet </w:t>
      </w:r>
      <w:r>
        <w:rPr>
          <w:rFonts w:hint="eastAsia"/>
        </w:rPr>
        <w:t>链接了。</w:t>
      </w:r>
    </w:p>
    <w:p w14:paraId="53A312D9" w14:textId="77777777" w:rsidR="00F405AD" w:rsidRDefault="00F405AD" w:rsidP="00F405AD"/>
    <w:p w14:paraId="3216F99B" w14:textId="77777777" w:rsidR="00F405AD" w:rsidRDefault="00F405AD" w:rsidP="00F405AD">
      <w:pPr>
        <w:rPr>
          <w:rFonts w:hint="eastAsia"/>
        </w:rPr>
      </w:pPr>
      <w:r>
        <w:rPr>
          <w:rFonts w:hint="eastAsia"/>
        </w:rPr>
        <w:t xml:space="preserve">telnet </w:t>
      </w:r>
      <w:r>
        <w:rPr>
          <w:rFonts w:hint="eastAsia"/>
        </w:rPr>
        <w:t>链接之后，可以使用</w:t>
      </w:r>
      <w:r>
        <w:rPr>
          <w:rFonts w:hint="eastAsia"/>
        </w:rPr>
        <w:t xml:space="preserve"> est() </w:t>
      </w:r>
      <w:r>
        <w:rPr>
          <w:rFonts w:hint="eastAsia"/>
        </w:rPr>
        <w:t>查看</w:t>
      </w:r>
      <w:r>
        <w:rPr>
          <w:rFonts w:hint="eastAsia"/>
        </w:rPr>
        <w:t xml:space="preserve"> spider </w:t>
      </w:r>
      <w:r>
        <w:rPr>
          <w:rFonts w:hint="eastAsia"/>
        </w:rPr>
        <w:t>状态。</w:t>
      </w:r>
    </w:p>
    <w:p w14:paraId="367282EE" w14:textId="77777777" w:rsidR="00F405AD" w:rsidRDefault="00F405AD" w:rsidP="00F405AD"/>
    <w:p w14:paraId="2C123178" w14:textId="6215B335" w:rsidR="006E443D" w:rsidRDefault="00F405AD" w:rsidP="00F405AD">
      <w:r>
        <w:rPr>
          <w:rFonts w:hint="eastAsia"/>
        </w:rPr>
        <w:t>位于</w:t>
      </w:r>
      <w:r>
        <w:rPr>
          <w:rFonts w:hint="eastAsia"/>
        </w:rPr>
        <w:t xml:space="preserve"> scrapy/extensions/telnet.py </w:t>
      </w:r>
      <w:r>
        <w:rPr>
          <w:rFonts w:hint="eastAsia"/>
        </w:rPr>
        <w:t>文件中。</w:t>
      </w:r>
    </w:p>
    <w:p w14:paraId="20644E00" w14:textId="43110907" w:rsidR="006E443D" w:rsidRDefault="006E443D" w:rsidP="006E443D"/>
    <w:p w14:paraId="7F941FC4" w14:textId="77777777" w:rsidR="006E443D" w:rsidRPr="006E443D" w:rsidRDefault="006E443D" w:rsidP="006E443D">
      <w:pPr>
        <w:rPr>
          <w:rFonts w:hint="eastAsia"/>
        </w:rPr>
      </w:pPr>
    </w:p>
    <w:p w14:paraId="6580FD98" w14:textId="677EF206" w:rsidR="0098455B" w:rsidRDefault="0098455B">
      <w:pPr>
        <w:pStyle w:val="2"/>
      </w:pPr>
      <w:r>
        <w:rPr>
          <w:rFonts w:hint="eastAsia"/>
        </w:rPr>
        <w:t>M</w:t>
      </w:r>
      <w:r w:rsidRPr="0098455B">
        <w:rPr>
          <w:rFonts w:hint="eastAsia"/>
        </w:rPr>
        <w:t xml:space="preserve">iddleware </w:t>
      </w:r>
      <w:r w:rsidRPr="0098455B">
        <w:rPr>
          <w:rFonts w:hint="eastAsia"/>
        </w:rPr>
        <w:t>中间件</w:t>
      </w:r>
    </w:p>
    <w:p w14:paraId="400B4C6F" w14:textId="77777777" w:rsidR="008B1077" w:rsidRDefault="008B1077" w:rsidP="008B1077">
      <w:pPr>
        <w:rPr>
          <w:rFonts w:hint="eastAsia"/>
        </w:rPr>
      </w:pPr>
      <w:r>
        <w:rPr>
          <w:rFonts w:hint="eastAsia"/>
        </w:rPr>
        <w:t xml:space="preserve">spider </w:t>
      </w:r>
      <w:r>
        <w:rPr>
          <w:rFonts w:hint="eastAsia"/>
        </w:rPr>
        <w:t>的</w:t>
      </w:r>
      <w:r>
        <w:rPr>
          <w:rFonts w:hint="eastAsia"/>
        </w:rPr>
        <w:t xml:space="preserve"> middleware </w:t>
      </w:r>
      <w:r>
        <w:rPr>
          <w:rFonts w:hint="eastAsia"/>
        </w:rPr>
        <w:t>中间件是介于</w:t>
      </w:r>
      <w:r>
        <w:rPr>
          <w:rFonts w:hint="eastAsia"/>
        </w:rPr>
        <w:t xml:space="preserve"> spider </w:t>
      </w:r>
      <w:r>
        <w:rPr>
          <w:rFonts w:hint="eastAsia"/>
        </w:rPr>
        <w:t>和</w:t>
      </w:r>
      <w:r>
        <w:rPr>
          <w:rFonts w:hint="eastAsia"/>
        </w:rPr>
        <w:t xml:space="preserve"> engine </w:t>
      </w:r>
      <w:r>
        <w:rPr>
          <w:rFonts w:hint="eastAsia"/>
        </w:rPr>
        <w:t>之间的。</w:t>
      </w:r>
    </w:p>
    <w:p w14:paraId="0C800702" w14:textId="77777777" w:rsidR="008B1077" w:rsidRDefault="008B1077" w:rsidP="008B1077">
      <w:pPr>
        <w:rPr>
          <w:rFonts w:hint="eastAsia"/>
        </w:rPr>
      </w:pPr>
      <w:r>
        <w:rPr>
          <w:rFonts w:hint="eastAsia"/>
        </w:rPr>
        <w:t>无论是</w:t>
      </w:r>
      <w:r>
        <w:rPr>
          <w:rFonts w:hint="eastAsia"/>
        </w:rPr>
        <w:t xml:space="preserve"> spider </w:t>
      </w:r>
      <w:r>
        <w:rPr>
          <w:rFonts w:hint="eastAsia"/>
        </w:rPr>
        <w:t>的中间件，还是</w:t>
      </w:r>
      <w:r>
        <w:rPr>
          <w:rFonts w:hint="eastAsia"/>
        </w:rPr>
        <w:t xml:space="preserve"> download </w:t>
      </w:r>
      <w:r>
        <w:rPr>
          <w:rFonts w:hint="eastAsia"/>
        </w:rPr>
        <w:t>的中间件，都会被</w:t>
      </w:r>
      <w:r>
        <w:rPr>
          <w:rFonts w:hint="eastAsia"/>
        </w:rPr>
        <w:t xml:space="preserve"> middleware </w:t>
      </w:r>
      <w:r>
        <w:rPr>
          <w:rFonts w:hint="eastAsia"/>
        </w:rPr>
        <w:t>的</w:t>
      </w:r>
      <w:r>
        <w:rPr>
          <w:rFonts w:hint="eastAsia"/>
        </w:rPr>
        <w:t xml:space="preserve"> manager </w:t>
      </w:r>
      <w:r>
        <w:rPr>
          <w:rFonts w:hint="eastAsia"/>
        </w:rPr>
        <w:t>调用的。</w:t>
      </w:r>
    </w:p>
    <w:p w14:paraId="2699928C" w14:textId="77777777" w:rsidR="008B1077" w:rsidRDefault="008B1077" w:rsidP="008B1077"/>
    <w:p w14:paraId="0C17B017" w14:textId="16E8C5FD" w:rsidR="0098455B" w:rsidRDefault="008B1077" w:rsidP="008B1077">
      <w:r>
        <w:rPr>
          <w:rFonts w:hint="eastAsia"/>
        </w:rPr>
        <w:t>我们以</w:t>
      </w:r>
      <w:r>
        <w:rPr>
          <w:rFonts w:hint="eastAsia"/>
        </w:rPr>
        <w:t xml:space="preserve"> ArticleSpider </w:t>
      </w:r>
      <w:r>
        <w:rPr>
          <w:rFonts w:hint="eastAsia"/>
        </w:rPr>
        <w:t>项目中的</w:t>
      </w:r>
      <w:r>
        <w:rPr>
          <w:rFonts w:hint="eastAsia"/>
        </w:rPr>
        <w:t xml:space="preserve"> middlewares.py </w:t>
      </w:r>
      <w:r>
        <w:rPr>
          <w:rFonts w:hint="eastAsia"/>
        </w:rPr>
        <w:t>中的默认中间件</w:t>
      </w:r>
      <w:r>
        <w:rPr>
          <w:rFonts w:hint="eastAsia"/>
        </w:rPr>
        <w:t xml:space="preserve"> class ArticlespiderSpiderMiddleware </w:t>
      </w:r>
      <w:r>
        <w:rPr>
          <w:rFonts w:hint="eastAsia"/>
        </w:rPr>
        <w:t>来说明。</w:t>
      </w:r>
    </w:p>
    <w:p w14:paraId="7B00478F" w14:textId="54C6322F" w:rsidR="008B1077" w:rsidRDefault="008B1077" w:rsidP="008B1077"/>
    <w:p w14:paraId="30E44EAD" w14:textId="77777777" w:rsidR="00FD65FE" w:rsidRDefault="00FD65FE" w:rsidP="00FD65FE">
      <w:pPr>
        <w:rPr>
          <w:rFonts w:hint="eastAsia"/>
        </w:rPr>
      </w:pPr>
      <w:r w:rsidRPr="00FD65FE">
        <w:rPr>
          <w:rFonts w:hint="eastAsia"/>
          <w:b/>
          <w:bCs/>
          <w:color w:val="FF0000"/>
        </w:rPr>
        <w:t>def from_crawler</w:t>
      </w:r>
      <w:r>
        <w:rPr>
          <w:rFonts w:hint="eastAsia"/>
        </w:rPr>
        <w:t xml:space="preserve"> </w:t>
      </w:r>
      <w:r>
        <w:rPr>
          <w:rFonts w:hint="eastAsia"/>
        </w:rPr>
        <w:t>会被</w:t>
      </w:r>
      <w:r>
        <w:rPr>
          <w:rFonts w:hint="eastAsia"/>
        </w:rPr>
        <w:t xml:space="preserve"> middleware </w:t>
      </w:r>
      <w:r>
        <w:rPr>
          <w:rFonts w:hint="eastAsia"/>
        </w:rPr>
        <w:t>的</w:t>
      </w:r>
      <w:r>
        <w:rPr>
          <w:rFonts w:hint="eastAsia"/>
        </w:rPr>
        <w:t xml:space="preserve"> manager </w:t>
      </w:r>
      <w:r>
        <w:rPr>
          <w:rFonts w:hint="eastAsia"/>
        </w:rPr>
        <w:t>调用。无论是</w:t>
      </w:r>
      <w:r>
        <w:rPr>
          <w:rFonts w:hint="eastAsia"/>
        </w:rPr>
        <w:t xml:space="preserve"> spider </w:t>
      </w:r>
      <w:r>
        <w:rPr>
          <w:rFonts w:hint="eastAsia"/>
        </w:rPr>
        <w:t>的中间件，还是</w:t>
      </w:r>
      <w:r>
        <w:rPr>
          <w:rFonts w:hint="eastAsia"/>
        </w:rPr>
        <w:t xml:space="preserve"> download </w:t>
      </w:r>
      <w:r>
        <w:rPr>
          <w:rFonts w:hint="eastAsia"/>
        </w:rPr>
        <w:t>的中间件都可以重载</w:t>
      </w:r>
      <w:r>
        <w:rPr>
          <w:rFonts w:hint="eastAsia"/>
        </w:rPr>
        <w:t xml:space="preserve"> def from_crawler </w:t>
      </w:r>
      <w:r>
        <w:rPr>
          <w:rFonts w:hint="eastAsia"/>
        </w:rPr>
        <w:t>函数。</w:t>
      </w:r>
    </w:p>
    <w:p w14:paraId="41AB0250" w14:textId="77777777" w:rsidR="00FD65FE" w:rsidRDefault="00FD65FE" w:rsidP="00FD65FE">
      <w:pPr>
        <w:rPr>
          <w:rFonts w:hint="eastAsia"/>
        </w:rPr>
      </w:pPr>
      <w:r w:rsidRPr="00FD65FE">
        <w:rPr>
          <w:rFonts w:hint="eastAsia"/>
          <w:b/>
          <w:bCs/>
          <w:color w:val="FF0000"/>
        </w:rPr>
        <w:t>def process_spider_input</w:t>
      </w:r>
      <w:r>
        <w:rPr>
          <w:rFonts w:hint="eastAsia"/>
        </w:rPr>
        <w:t xml:space="preserve"> </w:t>
      </w:r>
      <w:r>
        <w:rPr>
          <w:rFonts w:hint="eastAsia"/>
        </w:rPr>
        <w:t>当</w:t>
      </w:r>
      <w:r>
        <w:rPr>
          <w:rFonts w:hint="eastAsia"/>
        </w:rPr>
        <w:t xml:space="preserve"> engine </w:t>
      </w:r>
      <w:r>
        <w:rPr>
          <w:rFonts w:hint="eastAsia"/>
        </w:rPr>
        <w:t>把</w:t>
      </w:r>
      <w:r>
        <w:rPr>
          <w:rFonts w:hint="eastAsia"/>
        </w:rPr>
        <w:t xml:space="preserve"> response </w:t>
      </w:r>
      <w:r>
        <w:rPr>
          <w:rFonts w:hint="eastAsia"/>
        </w:rPr>
        <w:t>交给</w:t>
      </w:r>
      <w:r>
        <w:rPr>
          <w:rFonts w:hint="eastAsia"/>
        </w:rPr>
        <w:t xml:space="preserve"> spider </w:t>
      </w:r>
      <w:r>
        <w:rPr>
          <w:rFonts w:hint="eastAsia"/>
        </w:rPr>
        <w:t>的时候，那么在这里可以加上处理逻辑。</w:t>
      </w:r>
    </w:p>
    <w:p w14:paraId="58848B22" w14:textId="77777777" w:rsidR="00FD65FE" w:rsidRDefault="00FD65FE" w:rsidP="00FD65FE">
      <w:pPr>
        <w:rPr>
          <w:rFonts w:hint="eastAsia"/>
        </w:rPr>
      </w:pPr>
      <w:r w:rsidRPr="00FD65FE">
        <w:rPr>
          <w:rFonts w:hint="eastAsia"/>
          <w:b/>
          <w:bCs/>
          <w:color w:val="FF0000"/>
        </w:rPr>
        <w:t>def process_spider_output</w:t>
      </w:r>
      <w:r>
        <w:rPr>
          <w:rFonts w:hint="eastAsia"/>
        </w:rPr>
        <w:t xml:space="preserve"> </w:t>
      </w:r>
      <w:r>
        <w:rPr>
          <w:rFonts w:hint="eastAsia"/>
        </w:rPr>
        <w:t>在</w:t>
      </w:r>
      <w:r>
        <w:rPr>
          <w:rFonts w:hint="eastAsia"/>
        </w:rPr>
        <w:t xml:space="preserve"> spider </w:t>
      </w:r>
      <w:r>
        <w:rPr>
          <w:rFonts w:hint="eastAsia"/>
        </w:rPr>
        <w:t>解析完</w:t>
      </w:r>
      <w:r>
        <w:rPr>
          <w:rFonts w:hint="eastAsia"/>
        </w:rPr>
        <w:t xml:space="preserve"> request </w:t>
      </w:r>
      <w:r>
        <w:rPr>
          <w:rFonts w:hint="eastAsia"/>
        </w:rPr>
        <w:t>交给</w:t>
      </w:r>
      <w:r>
        <w:rPr>
          <w:rFonts w:hint="eastAsia"/>
        </w:rPr>
        <w:t xml:space="preserve"> engine </w:t>
      </w:r>
      <w:r>
        <w:rPr>
          <w:rFonts w:hint="eastAsia"/>
        </w:rPr>
        <w:t>的时候，可以在这里加上处理逻辑。</w:t>
      </w:r>
    </w:p>
    <w:p w14:paraId="6FDA698C" w14:textId="77777777" w:rsidR="00FD65FE" w:rsidRDefault="00FD65FE" w:rsidP="00FD65FE"/>
    <w:p w14:paraId="291003AA" w14:textId="67511928" w:rsidR="00FD65FE" w:rsidRDefault="00FD65FE" w:rsidP="00FD65FE">
      <w:r>
        <w:rPr>
          <w:rFonts w:hint="eastAsia"/>
        </w:rPr>
        <w:t xml:space="preserve">scrapy/spidermiddlewares </w:t>
      </w:r>
      <w:r>
        <w:rPr>
          <w:rFonts w:hint="eastAsia"/>
        </w:rPr>
        <w:t>目录下有很多</w:t>
      </w:r>
      <w:r>
        <w:rPr>
          <w:rFonts w:hint="eastAsia"/>
        </w:rPr>
        <w:t xml:space="preserve"> </w:t>
      </w:r>
      <w:r>
        <w:rPr>
          <w:rFonts w:hint="eastAsia"/>
        </w:rPr>
        <w:t>中间件</w:t>
      </w:r>
      <w:r>
        <w:rPr>
          <w:rFonts w:hint="eastAsia"/>
        </w:rPr>
        <w:t xml:space="preserve"> </w:t>
      </w:r>
      <w:r>
        <w:rPr>
          <w:rFonts w:hint="eastAsia"/>
        </w:rPr>
        <w:t>的源码可以分析和学习，这里以</w:t>
      </w:r>
      <w:r>
        <w:rPr>
          <w:rFonts w:hint="eastAsia"/>
        </w:rPr>
        <w:t xml:space="preserve"> depth.py </w:t>
      </w:r>
      <w:r>
        <w:rPr>
          <w:rFonts w:hint="eastAsia"/>
        </w:rPr>
        <w:t>和</w:t>
      </w:r>
      <w:r>
        <w:rPr>
          <w:rFonts w:hint="eastAsia"/>
        </w:rPr>
        <w:t xml:space="preserve"> httperror.py</w:t>
      </w:r>
      <w:r>
        <w:rPr>
          <w:rFonts w:hint="eastAsia"/>
        </w:rPr>
        <w:t>为例：</w:t>
      </w:r>
    </w:p>
    <w:p w14:paraId="2D3F0D11" w14:textId="77777777" w:rsidR="00FD65FE" w:rsidRDefault="00FD65FE" w:rsidP="00FD65FE">
      <w:pPr>
        <w:rPr>
          <w:rFonts w:hint="eastAsia"/>
        </w:rPr>
      </w:pPr>
    </w:p>
    <w:p w14:paraId="52800B04" w14:textId="6669687F" w:rsidR="008B1077" w:rsidRDefault="00FD65FE" w:rsidP="00FD65FE">
      <w:pPr>
        <w:rPr>
          <w:rFonts w:hint="eastAsia"/>
        </w:rPr>
      </w:pPr>
      <w:r>
        <w:rPr>
          <w:rFonts w:hint="eastAsia"/>
        </w:rPr>
        <w:t xml:space="preserve">class DepthMiddleware </w:t>
      </w:r>
      <w:r>
        <w:rPr>
          <w:rFonts w:hint="eastAsia"/>
        </w:rPr>
        <w:t>用来监控</w:t>
      </w:r>
      <w:r>
        <w:rPr>
          <w:rFonts w:hint="eastAsia"/>
        </w:rPr>
        <w:t xml:space="preserve"> spider </w:t>
      </w:r>
      <w:r>
        <w:rPr>
          <w:rFonts w:hint="eastAsia"/>
        </w:rPr>
        <w:t>可以爬取的</w:t>
      </w:r>
      <w:r>
        <w:rPr>
          <w:rFonts w:hint="eastAsia"/>
        </w:rPr>
        <w:t>URL</w:t>
      </w:r>
      <w:r>
        <w:rPr>
          <w:rFonts w:hint="eastAsia"/>
        </w:rPr>
        <w:t>的深度。主要查看这两个文件的</w:t>
      </w:r>
      <w:r>
        <w:rPr>
          <w:rFonts w:hint="eastAsia"/>
        </w:rPr>
        <w:t xml:space="preserve"> </w:t>
      </w:r>
      <w:r>
        <w:rPr>
          <w:rFonts w:hint="eastAsia"/>
        </w:rPr>
        <w:t>上面</w:t>
      </w:r>
      <w:r>
        <w:rPr>
          <w:rFonts w:hint="eastAsia"/>
        </w:rPr>
        <w:t xml:space="preserve"> </w:t>
      </w:r>
      <w:r>
        <w:rPr>
          <w:rFonts w:hint="eastAsia"/>
        </w:rPr>
        <w:t>三个函数的处理代码逻辑。</w:t>
      </w:r>
    </w:p>
    <w:p w14:paraId="23F13CF2" w14:textId="77777777" w:rsidR="0098455B" w:rsidRPr="0098455B" w:rsidRDefault="0098455B" w:rsidP="0098455B">
      <w:pPr>
        <w:rPr>
          <w:rFonts w:hint="eastAsia"/>
        </w:rPr>
      </w:pPr>
    </w:p>
    <w:p w14:paraId="1FCA7BD1" w14:textId="0571E922" w:rsidR="007E19AC" w:rsidRDefault="007E19AC">
      <w:pPr>
        <w:pStyle w:val="2"/>
      </w:pPr>
      <w:r>
        <w:rPr>
          <w:rFonts w:hint="eastAsia"/>
        </w:rPr>
        <w:t>S</w:t>
      </w:r>
      <w:r w:rsidRPr="007E19AC">
        <w:rPr>
          <w:rFonts w:hint="eastAsia"/>
        </w:rPr>
        <w:t>crapy</w:t>
      </w:r>
      <w:r w:rsidR="00EA58FC">
        <w:t xml:space="preserve"> </w:t>
      </w:r>
      <w:r w:rsidRPr="007E19AC">
        <w:rPr>
          <w:rFonts w:hint="eastAsia"/>
        </w:rPr>
        <w:t>数据收集</w:t>
      </w:r>
    </w:p>
    <w:p w14:paraId="33403B23" w14:textId="2B91CD3E" w:rsidR="00292EF4" w:rsidRDefault="00292EF4" w:rsidP="00292EF4">
      <w:r>
        <w:rPr>
          <w:rFonts w:hint="eastAsia"/>
        </w:rPr>
        <w:t>数据收集</w:t>
      </w:r>
      <w:r>
        <w:rPr>
          <w:rFonts w:hint="eastAsia"/>
        </w:rPr>
        <w:t>(Stats Collection)</w:t>
      </w:r>
      <w:r>
        <w:rPr>
          <w:rFonts w:hint="eastAsia"/>
        </w:rPr>
        <w:t>文档：</w:t>
      </w:r>
    </w:p>
    <w:p w14:paraId="5ADCEB97" w14:textId="5FF4F3FA" w:rsidR="00292EF4" w:rsidRDefault="00292EF4" w:rsidP="00292EF4">
      <w:hyperlink r:id="rId34" w:history="1">
        <w:r w:rsidRPr="006A16B8">
          <w:rPr>
            <w:rStyle w:val="af4"/>
            <w:rFonts w:hint="eastAsia"/>
          </w:rPr>
          <w:t>http://scrapy-chs.readthedocs.io/zh_CN/1.0/topics/stats.html</w:t>
        </w:r>
      </w:hyperlink>
    </w:p>
    <w:p w14:paraId="4984153E" w14:textId="137B896F" w:rsidR="00292EF4" w:rsidRDefault="00292EF4" w:rsidP="00292EF4">
      <w:r>
        <w:rPr>
          <w:rFonts w:hint="eastAsia"/>
        </w:rPr>
        <w:t>在</w:t>
      </w:r>
      <w:r>
        <w:rPr>
          <w:rFonts w:hint="eastAsia"/>
        </w:rPr>
        <w:t xml:space="preserve"> scrapy </w:t>
      </w:r>
      <w:r>
        <w:rPr>
          <w:rFonts w:hint="eastAsia"/>
        </w:rPr>
        <w:t>里面的数据收集，其实也就是状态收集。</w:t>
      </w:r>
    </w:p>
    <w:p w14:paraId="05542CDD" w14:textId="77777777" w:rsidR="00292EF4" w:rsidRDefault="00292EF4" w:rsidP="00292EF4">
      <w:pPr>
        <w:rPr>
          <w:rFonts w:hint="eastAsia"/>
        </w:rPr>
      </w:pPr>
    </w:p>
    <w:p w14:paraId="0B0940E4" w14:textId="0949BCFB" w:rsidR="007E19AC" w:rsidRDefault="00292EF4" w:rsidP="00292EF4">
      <w:r>
        <w:rPr>
          <w:rFonts w:hint="eastAsia"/>
        </w:rPr>
        <w:t>如何使用数据收集器呢？在</w:t>
      </w:r>
      <w:r>
        <w:rPr>
          <w:rFonts w:hint="eastAsia"/>
        </w:rPr>
        <w:t xml:space="preserve"> spider </w:t>
      </w:r>
      <w:r>
        <w:rPr>
          <w:rFonts w:hint="eastAsia"/>
        </w:rPr>
        <w:t>文件中，添加如下代码，来收集</w:t>
      </w:r>
      <w:r>
        <w:rPr>
          <w:rFonts w:hint="eastAsia"/>
        </w:rPr>
        <w:t xml:space="preserve"> 404 </w:t>
      </w:r>
      <w:r>
        <w:rPr>
          <w:rFonts w:hint="eastAsia"/>
        </w:rPr>
        <w:t>页面的</w:t>
      </w:r>
      <w:r>
        <w:rPr>
          <w:rFonts w:hint="eastAsia"/>
        </w:rPr>
        <w:t xml:space="preserve"> url </w:t>
      </w:r>
      <w:r>
        <w:rPr>
          <w:rFonts w:hint="eastAsia"/>
        </w:rPr>
        <w:t>地址</w:t>
      </w:r>
      <w:r>
        <w:rPr>
          <w:rFonts w:hint="eastAsia"/>
        </w:rPr>
        <w:t xml:space="preserve"> </w:t>
      </w:r>
      <w:r>
        <w:rPr>
          <w:rFonts w:hint="eastAsia"/>
        </w:rPr>
        <w:t>和</w:t>
      </w:r>
      <w:r>
        <w:rPr>
          <w:rFonts w:hint="eastAsia"/>
        </w:rPr>
        <w:t xml:space="preserve"> 404</w:t>
      </w:r>
      <w:r>
        <w:rPr>
          <w:rFonts w:hint="eastAsia"/>
        </w:rPr>
        <w:t>页面的条数，代码如下：</w:t>
      </w:r>
    </w:p>
    <w:tbl>
      <w:tblPr>
        <w:tblStyle w:val="a5"/>
        <w:tblW w:w="0" w:type="auto"/>
        <w:tblLook w:val="04A0" w:firstRow="1" w:lastRow="0" w:firstColumn="1" w:lastColumn="0" w:noHBand="0" w:noVBand="1"/>
      </w:tblPr>
      <w:tblGrid>
        <w:gridCol w:w="8296"/>
      </w:tblGrid>
      <w:tr w:rsidR="00E95D3A" w14:paraId="5BF680EA" w14:textId="77777777" w:rsidTr="00E95D3A">
        <w:tc>
          <w:tcPr>
            <w:tcW w:w="8296" w:type="dxa"/>
          </w:tcPr>
          <w:p w14:paraId="586D49B0" w14:textId="77777777" w:rsidR="00E95D3A" w:rsidRDefault="00E95D3A" w:rsidP="00E95D3A">
            <w:pPr>
              <w:rPr>
                <w:rFonts w:hint="eastAsia"/>
              </w:rPr>
            </w:pPr>
            <w:r>
              <w:rPr>
                <w:rFonts w:hint="eastAsia"/>
              </w:rPr>
              <w:t xml:space="preserve">    #</w:t>
            </w:r>
            <w:r>
              <w:rPr>
                <w:rFonts w:hint="eastAsia"/>
              </w:rPr>
              <w:t>收集伯乐在线所有</w:t>
            </w:r>
            <w:r>
              <w:rPr>
                <w:rFonts w:hint="eastAsia"/>
              </w:rPr>
              <w:t>404</w:t>
            </w:r>
            <w:r>
              <w:rPr>
                <w:rFonts w:hint="eastAsia"/>
              </w:rPr>
              <w:t>的</w:t>
            </w:r>
            <w:r>
              <w:rPr>
                <w:rFonts w:hint="eastAsia"/>
              </w:rPr>
              <w:t>url</w:t>
            </w:r>
            <w:r>
              <w:rPr>
                <w:rFonts w:hint="eastAsia"/>
              </w:rPr>
              <w:t>以及</w:t>
            </w:r>
            <w:r>
              <w:rPr>
                <w:rFonts w:hint="eastAsia"/>
              </w:rPr>
              <w:t>404</w:t>
            </w:r>
            <w:r>
              <w:rPr>
                <w:rFonts w:hint="eastAsia"/>
              </w:rPr>
              <w:t>页面数</w:t>
            </w:r>
          </w:p>
          <w:p w14:paraId="73B0BA34" w14:textId="77777777" w:rsidR="00E95D3A" w:rsidRDefault="00E95D3A" w:rsidP="00E95D3A">
            <w:pPr>
              <w:rPr>
                <w:rFonts w:hint="eastAsia"/>
              </w:rPr>
            </w:pPr>
            <w:r>
              <w:rPr>
                <w:rFonts w:hint="eastAsia"/>
              </w:rPr>
              <w:t xml:space="preserve">    handle_httpstatus_list = [404] # handle_httpstatus_list </w:t>
            </w:r>
            <w:r>
              <w:rPr>
                <w:rFonts w:hint="eastAsia"/>
              </w:rPr>
              <w:t>参考</w:t>
            </w:r>
            <w:r>
              <w:rPr>
                <w:rFonts w:hint="eastAsia"/>
              </w:rPr>
              <w:t xml:space="preserve"> httperror.py </w:t>
            </w:r>
            <w:r>
              <w:rPr>
                <w:rFonts w:hint="eastAsia"/>
              </w:rPr>
              <w:t>文件</w:t>
            </w:r>
          </w:p>
          <w:p w14:paraId="5DE451DA" w14:textId="77777777" w:rsidR="00E95D3A" w:rsidRDefault="00E95D3A" w:rsidP="00E95D3A"/>
          <w:p w14:paraId="1B2506DE" w14:textId="77777777" w:rsidR="00E95D3A" w:rsidRDefault="00E95D3A" w:rsidP="00E95D3A">
            <w:r>
              <w:tab/>
              <w:t>def __init__(self, **kwargs):</w:t>
            </w:r>
          </w:p>
          <w:p w14:paraId="768530FC" w14:textId="77777777" w:rsidR="00E95D3A" w:rsidRDefault="00E95D3A" w:rsidP="00E95D3A">
            <w:r>
              <w:tab/>
            </w:r>
            <w:r>
              <w:tab/>
              <w:t>self.fail_urls = []</w:t>
            </w:r>
          </w:p>
          <w:p w14:paraId="6EB5388B" w14:textId="77777777" w:rsidR="00E95D3A" w:rsidRDefault="00E95D3A" w:rsidP="00E95D3A"/>
          <w:p w14:paraId="39471638" w14:textId="77777777" w:rsidR="00E95D3A" w:rsidRDefault="00E95D3A" w:rsidP="00E95D3A">
            <w:r>
              <w:tab/>
              <w:t>def parse(self, response):</w:t>
            </w:r>
          </w:p>
          <w:p w14:paraId="772C4792" w14:textId="77777777" w:rsidR="00E95D3A" w:rsidRDefault="00E95D3A" w:rsidP="00E95D3A">
            <w:r>
              <w:tab/>
            </w:r>
            <w:r>
              <w:tab/>
              <w:t>if response.status == 404:</w:t>
            </w:r>
          </w:p>
          <w:p w14:paraId="78C29516" w14:textId="77777777" w:rsidR="00E95D3A" w:rsidRDefault="00E95D3A" w:rsidP="00E95D3A">
            <w:r>
              <w:tab/>
            </w:r>
            <w:r>
              <w:tab/>
            </w:r>
            <w:r>
              <w:tab/>
              <w:t>self.fail_urls.append(response.url)</w:t>
            </w:r>
          </w:p>
          <w:p w14:paraId="679F0E5A" w14:textId="5BDE604E" w:rsidR="00E95D3A" w:rsidRDefault="00E95D3A" w:rsidP="00E95D3A">
            <w:r>
              <w:lastRenderedPageBreak/>
              <w:tab/>
            </w:r>
            <w:r>
              <w:tab/>
            </w:r>
            <w:r>
              <w:tab/>
              <w:t>self.crawler.stats.inc_value("failed_url")</w:t>
            </w:r>
          </w:p>
        </w:tc>
      </w:tr>
    </w:tbl>
    <w:p w14:paraId="6CE3A07A" w14:textId="73906A78" w:rsidR="00292EF4" w:rsidRDefault="00292EF4" w:rsidP="00292EF4"/>
    <w:p w14:paraId="06516B11" w14:textId="77777777" w:rsidR="00292EF4" w:rsidRDefault="00292EF4" w:rsidP="00292EF4">
      <w:pPr>
        <w:rPr>
          <w:rFonts w:hint="eastAsia"/>
        </w:rPr>
      </w:pPr>
    </w:p>
    <w:p w14:paraId="2F991C5F" w14:textId="77777777" w:rsidR="007E19AC" w:rsidRPr="007E19AC" w:rsidRDefault="007E19AC" w:rsidP="007E19AC">
      <w:pPr>
        <w:rPr>
          <w:rFonts w:hint="eastAsia"/>
        </w:rPr>
      </w:pPr>
    </w:p>
    <w:p w14:paraId="7E0967C2" w14:textId="0E6151A2" w:rsidR="00EA58FC" w:rsidRDefault="00EA58FC">
      <w:pPr>
        <w:pStyle w:val="2"/>
      </w:pPr>
      <w:r>
        <w:rPr>
          <w:rFonts w:hint="eastAsia"/>
        </w:rPr>
        <w:t>S</w:t>
      </w:r>
      <w:r w:rsidRPr="00EA58FC">
        <w:rPr>
          <w:rFonts w:hint="eastAsia"/>
        </w:rPr>
        <w:t xml:space="preserve">crapy </w:t>
      </w:r>
      <w:r w:rsidRPr="00EA58FC">
        <w:rPr>
          <w:rFonts w:hint="eastAsia"/>
        </w:rPr>
        <w:t>信号详解</w:t>
      </w:r>
    </w:p>
    <w:p w14:paraId="10DC9112" w14:textId="101D2CA8" w:rsidR="00AE47D3" w:rsidRDefault="00AE47D3" w:rsidP="00AE47D3">
      <w:hyperlink r:id="rId35" w:history="1">
        <w:r w:rsidRPr="006A16B8">
          <w:rPr>
            <w:rStyle w:val="af4"/>
          </w:rPr>
          <w:t>http://scrapy-chs.readthedocs.io/zh_CN/1.0/topics/signals.html</w:t>
        </w:r>
      </w:hyperlink>
    </w:p>
    <w:p w14:paraId="52841B5B" w14:textId="77777777" w:rsidR="00AE47D3" w:rsidRPr="00AE47D3" w:rsidRDefault="00AE47D3" w:rsidP="00AE47D3">
      <w:pPr>
        <w:rPr>
          <w:rFonts w:hint="eastAsia"/>
        </w:rPr>
      </w:pPr>
    </w:p>
    <w:p w14:paraId="46857903" w14:textId="55A3F6F4" w:rsidR="00EA58FC" w:rsidRDefault="00AE47D3" w:rsidP="00AE47D3">
      <w:r>
        <w:rPr>
          <w:rFonts w:hint="eastAsia"/>
        </w:rPr>
        <w:t>在上节的代码上完善，代码如下：</w:t>
      </w:r>
    </w:p>
    <w:tbl>
      <w:tblPr>
        <w:tblStyle w:val="a5"/>
        <w:tblW w:w="0" w:type="auto"/>
        <w:tblLook w:val="04A0" w:firstRow="1" w:lastRow="0" w:firstColumn="1" w:lastColumn="0" w:noHBand="0" w:noVBand="1"/>
      </w:tblPr>
      <w:tblGrid>
        <w:gridCol w:w="8296"/>
      </w:tblGrid>
      <w:tr w:rsidR="00853F93" w14:paraId="2930B6EE" w14:textId="77777777" w:rsidTr="00853F93">
        <w:tc>
          <w:tcPr>
            <w:tcW w:w="8296" w:type="dxa"/>
          </w:tcPr>
          <w:p w14:paraId="7D2FCF34" w14:textId="77777777" w:rsidR="00853F93" w:rsidRDefault="00853F93" w:rsidP="00853F93">
            <w:pPr>
              <w:rPr>
                <w:rFonts w:hint="eastAsia"/>
              </w:rPr>
            </w:pPr>
            <w:r>
              <w:rPr>
                <w:rFonts w:hint="eastAsia"/>
              </w:rPr>
              <w:t>#</w:t>
            </w:r>
            <w:r>
              <w:rPr>
                <w:rFonts w:hint="eastAsia"/>
              </w:rPr>
              <w:t>收集伯乐在线所有</w:t>
            </w:r>
            <w:r>
              <w:rPr>
                <w:rFonts w:hint="eastAsia"/>
              </w:rPr>
              <w:t>404</w:t>
            </w:r>
            <w:r>
              <w:rPr>
                <w:rFonts w:hint="eastAsia"/>
              </w:rPr>
              <w:t>的</w:t>
            </w:r>
            <w:r>
              <w:rPr>
                <w:rFonts w:hint="eastAsia"/>
              </w:rPr>
              <w:t>url</w:t>
            </w:r>
            <w:r>
              <w:rPr>
                <w:rFonts w:hint="eastAsia"/>
              </w:rPr>
              <w:t>以及</w:t>
            </w:r>
            <w:r>
              <w:rPr>
                <w:rFonts w:hint="eastAsia"/>
              </w:rPr>
              <w:t>404</w:t>
            </w:r>
            <w:r>
              <w:rPr>
                <w:rFonts w:hint="eastAsia"/>
              </w:rPr>
              <w:t>页面数</w:t>
            </w:r>
          </w:p>
          <w:p w14:paraId="2E2CF627" w14:textId="77777777" w:rsidR="00853F93" w:rsidRDefault="00853F93" w:rsidP="00853F93">
            <w:pPr>
              <w:rPr>
                <w:rFonts w:hint="eastAsia"/>
              </w:rPr>
            </w:pPr>
            <w:r>
              <w:rPr>
                <w:rFonts w:hint="eastAsia"/>
              </w:rPr>
              <w:t xml:space="preserve">handle_httpstatus_list = [404] # handle_httpstatus_list </w:t>
            </w:r>
            <w:r>
              <w:rPr>
                <w:rFonts w:hint="eastAsia"/>
              </w:rPr>
              <w:t>参考</w:t>
            </w:r>
            <w:r>
              <w:rPr>
                <w:rFonts w:hint="eastAsia"/>
              </w:rPr>
              <w:t xml:space="preserve"> httperror.py </w:t>
            </w:r>
            <w:r>
              <w:rPr>
                <w:rFonts w:hint="eastAsia"/>
              </w:rPr>
              <w:t>文件</w:t>
            </w:r>
          </w:p>
          <w:p w14:paraId="0DEBFE2D" w14:textId="77777777" w:rsidR="00853F93" w:rsidRDefault="00853F93" w:rsidP="00853F93"/>
          <w:p w14:paraId="3182CD2E" w14:textId="77777777" w:rsidR="00853F93" w:rsidRDefault="00853F93" w:rsidP="00853F93"/>
          <w:p w14:paraId="02062678" w14:textId="77777777" w:rsidR="00853F93" w:rsidRDefault="00853F93" w:rsidP="00853F93">
            <w:r>
              <w:t>def __init__(self, **kwargs):</w:t>
            </w:r>
          </w:p>
          <w:p w14:paraId="40FE8B62" w14:textId="77777777" w:rsidR="00853F93" w:rsidRDefault="00853F93" w:rsidP="00853F93">
            <w:r>
              <w:t xml:space="preserve">    self.fail_urls = []</w:t>
            </w:r>
          </w:p>
          <w:p w14:paraId="0035F484" w14:textId="77777777" w:rsidR="00853F93" w:rsidRDefault="00853F93" w:rsidP="00853F93">
            <w:r>
              <w:t xml:space="preserve">    dispatcher.connect(self.handle_spider_closed, signals.spider_closed)</w:t>
            </w:r>
          </w:p>
          <w:p w14:paraId="30F22221" w14:textId="77777777" w:rsidR="00853F93" w:rsidRDefault="00853F93" w:rsidP="00853F93"/>
          <w:p w14:paraId="54140BFA" w14:textId="77777777" w:rsidR="00853F93" w:rsidRDefault="00853F93" w:rsidP="00853F93"/>
          <w:p w14:paraId="201C62B2" w14:textId="77777777" w:rsidR="00853F93" w:rsidRDefault="00853F93" w:rsidP="00853F93">
            <w:r>
              <w:t>def handle_spider_closed(self, spider, reason):</w:t>
            </w:r>
          </w:p>
          <w:p w14:paraId="7C02F737" w14:textId="77777777" w:rsidR="00853F93" w:rsidRDefault="00853F93" w:rsidP="00853F93">
            <w:r>
              <w:t xml:space="preserve">    self.crawler.stats.set_value("failed_urls", ",".join(self.fail_urls))</w:t>
            </w:r>
          </w:p>
          <w:p w14:paraId="18D2EDCC" w14:textId="77777777" w:rsidR="00853F93" w:rsidRDefault="00853F93" w:rsidP="00853F93"/>
          <w:p w14:paraId="6EF9657A" w14:textId="77777777" w:rsidR="00853F93" w:rsidRDefault="00853F93" w:rsidP="00853F93"/>
          <w:p w14:paraId="70B6E643" w14:textId="77777777" w:rsidR="00853F93" w:rsidRDefault="00853F93" w:rsidP="00853F93">
            <w:r>
              <w:t>def parse(self, response):</w:t>
            </w:r>
          </w:p>
          <w:p w14:paraId="33AC9CBD" w14:textId="77777777" w:rsidR="00853F93" w:rsidRDefault="00853F93" w:rsidP="00853F93">
            <w:r>
              <w:t xml:space="preserve">    if response.status == 404:</w:t>
            </w:r>
          </w:p>
          <w:p w14:paraId="0005D701" w14:textId="77777777" w:rsidR="00853F93" w:rsidRDefault="00853F93" w:rsidP="00853F93">
            <w:r>
              <w:t xml:space="preserve">        self.fail_urls.append(response.url)</w:t>
            </w:r>
          </w:p>
          <w:p w14:paraId="0D70531A" w14:textId="7B15FAC1" w:rsidR="00853F93" w:rsidRDefault="00853F93" w:rsidP="00853F93">
            <w:pPr>
              <w:rPr>
                <w:rFonts w:hint="eastAsia"/>
              </w:rPr>
            </w:pPr>
            <w:r>
              <w:t xml:space="preserve">        self.crawler.stats.inc_value("failed_url")</w:t>
            </w:r>
          </w:p>
        </w:tc>
      </w:tr>
    </w:tbl>
    <w:p w14:paraId="0E45D2F9" w14:textId="16161A22" w:rsidR="00AE47D3" w:rsidRDefault="00853F93" w:rsidP="00AE47D3">
      <w:r w:rsidRPr="00853F93">
        <w:rPr>
          <w:rFonts w:hint="eastAsia"/>
        </w:rPr>
        <w:t>在</w:t>
      </w:r>
      <w:r w:rsidRPr="00853F93">
        <w:rPr>
          <w:rFonts w:hint="eastAsia"/>
        </w:rPr>
        <w:t xml:space="preserve"> PyCharm </w:t>
      </w:r>
      <w:r w:rsidRPr="00853F93">
        <w:rPr>
          <w:rFonts w:hint="eastAsia"/>
        </w:rPr>
        <w:t>中运行</w:t>
      </w:r>
      <w:r w:rsidRPr="00853F93">
        <w:rPr>
          <w:rFonts w:hint="eastAsia"/>
        </w:rPr>
        <w:t xml:space="preserve"> spider </w:t>
      </w:r>
      <w:r w:rsidRPr="00853F93">
        <w:rPr>
          <w:rFonts w:hint="eastAsia"/>
        </w:rPr>
        <w:t>的时候，会在</w:t>
      </w:r>
      <w:r w:rsidRPr="00853F93">
        <w:rPr>
          <w:rFonts w:hint="eastAsia"/>
        </w:rPr>
        <w:t xml:space="preserve"> Console </w:t>
      </w:r>
      <w:r w:rsidRPr="00853F93">
        <w:rPr>
          <w:rFonts w:hint="eastAsia"/>
        </w:rPr>
        <w:t>输出上面的变量的内容。</w:t>
      </w:r>
    </w:p>
    <w:p w14:paraId="68F548FD" w14:textId="24FE0C6B" w:rsidR="00853F93" w:rsidRDefault="00853F93" w:rsidP="00AE47D3"/>
    <w:p w14:paraId="412F3E09" w14:textId="3936D4FB" w:rsidR="00853F93" w:rsidRDefault="00CC54D2" w:rsidP="00CC54D2">
      <w:pPr>
        <w:pStyle w:val="2"/>
      </w:pPr>
      <w:r>
        <w:rPr>
          <w:rFonts w:hint="eastAsia"/>
        </w:rPr>
        <w:t>S</w:t>
      </w:r>
      <w:r w:rsidRPr="00CC54D2">
        <w:rPr>
          <w:rFonts w:hint="eastAsia"/>
        </w:rPr>
        <w:t xml:space="preserve">crapy </w:t>
      </w:r>
      <w:r w:rsidRPr="00CC54D2">
        <w:rPr>
          <w:rFonts w:hint="eastAsia"/>
        </w:rPr>
        <w:t>扩展开发</w:t>
      </w:r>
    </w:p>
    <w:p w14:paraId="32016F67" w14:textId="58DE86C1" w:rsidR="005C776F" w:rsidRDefault="005C776F" w:rsidP="005C776F">
      <w:hyperlink r:id="rId36" w:history="1">
        <w:r w:rsidRPr="006A16B8">
          <w:rPr>
            <w:rStyle w:val="af4"/>
            <w:rFonts w:hint="eastAsia"/>
          </w:rPr>
          <w:t>http://scrapy-chs.readthedocs.io/zh_CN/1.0/topics/extensions.html</w:t>
        </w:r>
      </w:hyperlink>
    </w:p>
    <w:p w14:paraId="7D1964CB" w14:textId="77777777" w:rsidR="005C776F" w:rsidRPr="005C776F" w:rsidRDefault="005C776F" w:rsidP="005C776F">
      <w:pPr>
        <w:rPr>
          <w:rFonts w:hint="eastAsia"/>
        </w:rPr>
      </w:pPr>
    </w:p>
    <w:p w14:paraId="079564FF" w14:textId="7C1BA0C0" w:rsidR="00CC54D2" w:rsidRDefault="005C776F" w:rsidP="005C776F">
      <w:r>
        <w:rPr>
          <w:rFonts w:hint="eastAsia"/>
        </w:rPr>
        <w:t>我们可以分析</w:t>
      </w:r>
      <w:r>
        <w:rPr>
          <w:rFonts w:hint="eastAsia"/>
        </w:rPr>
        <w:t xml:space="preserve"> scrapy/extensions/corestats.py </w:t>
      </w:r>
      <w:r>
        <w:rPr>
          <w:rFonts w:hint="eastAsia"/>
        </w:rPr>
        <w:t>和</w:t>
      </w:r>
      <w:r>
        <w:rPr>
          <w:rFonts w:hint="eastAsia"/>
        </w:rPr>
        <w:t xml:space="preserve"> memusage.py </w:t>
      </w:r>
      <w:r>
        <w:rPr>
          <w:rFonts w:hint="eastAsia"/>
        </w:rPr>
        <w:t>（定时监控内存）这个两个文件的代码。</w:t>
      </w:r>
    </w:p>
    <w:p w14:paraId="68A1F6BA" w14:textId="2883371B" w:rsidR="00CC54D2" w:rsidRDefault="00CC54D2" w:rsidP="00CC54D2"/>
    <w:p w14:paraId="4CE5D21C" w14:textId="77777777" w:rsidR="00CC54D2" w:rsidRPr="00CC54D2" w:rsidRDefault="00CC54D2" w:rsidP="00CC54D2">
      <w:pPr>
        <w:rPr>
          <w:rFonts w:hint="eastAsia"/>
        </w:rPr>
      </w:pPr>
    </w:p>
    <w:p w14:paraId="16715007" w14:textId="1417D019" w:rsidR="00EA58FC" w:rsidRDefault="00EA58FC" w:rsidP="00EA58FC"/>
    <w:p w14:paraId="7097015B" w14:textId="77777777" w:rsidR="00EA58FC" w:rsidRPr="00EA58FC" w:rsidRDefault="00EA58FC" w:rsidP="00EA58FC">
      <w:pPr>
        <w:rPr>
          <w:rFonts w:hint="eastAsia"/>
        </w:rPr>
      </w:pPr>
    </w:p>
    <w:p w14:paraId="4E5878D7" w14:textId="50336C41" w:rsidR="00D92E26" w:rsidRDefault="00902F89" w:rsidP="00902F89">
      <w:pPr>
        <w:pStyle w:val="1"/>
      </w:pPr>
      <w:r>
        <w:rPr>
          <w:rFonts w:hint="eastAsia"/>
        </w:rPr>
        <w:lastRenderedPageBreak/>
        <w:t>Scrapy-Redis</w:t>
      </w:r>
      <w:r>
        <w:rPr>
          <w:rFonts w:hint="eastAsia"/>
        </w:rPr>
        <w:t>分布式爬虫</w:t>
      </w:r>
    </w:p>
    <w:p w14:paraId="5FCCDAB9" w14:textId="50EFC545" w:rsidR="006D44CC" w:rsidRDefault="006D44CC" w:rsidP="006D44CC"/>
    <w:p w14:paraId="196FCEA5" w14:textId="71575CF7" w:rsidR="006D44CC" w:rsidRDefault="006D44CC" w:rsidP="006D44CC"/>
    <w:p w14:paraId="3F966571" w14:textId="77777777" w:rsidR="006D44CC" w:rsidRPr="006D44CC" w:rsidRDefault="006D44CC" w:rsidP="006D44CC">
      <w:pPr>
        <w:rPr>
          <w:rFonts w:hint="eastAsia"/>
        </w:rPr>
      </w:pPr>
    </w:p>
    <w:p w14:paraId="7E5D0A2F" w14:textId="49866CC1" w:rsidR="00B61A5C" w:rsidRDefault="00B61A5C" w:rsidP="00B61A5C">
      <w:pPr>
        <w:pStyle w:val="2"/>
      </w:pPr>
      <w:r>
        <w:rPr>
          <w:rFonts w:hint="eastAsia"/>
        </w:rPr>
        <w:t>分布式面临的问题</w:t>
      </w:r>
    </w:p>
    <w:p w14:paraId="0AB04846" w14:textId="6CCBDFCF" w:rsidR="006A2557" w:rsidRDefault="006A2557" w:rsidP="006A2557">
      <w:pPr>
        <w:rPr>
          <w:rFonts w:hint="eastAsia"/>
        </w:rPr>
      </w:pPr>
      <w:r>
        <w:rPr>
          <w:rFonts w:hint="eastAsia"/>
        </w:rPr>
        <w:t>在使用</w:t>
      </w:r>
      <w:r>
        <w:rPr>
          <w:rFonts w:hint="eastAsia"/>
        </w:rPr>
        <w:t>分布式</w:t>
      </w:r>
      <w:r>
        <w:rPr>
          <w:rFonts w:hint="eastAsia"/>
        </w:rPr>
        <w:t>的过程中，将面临以下两个</w:t>
      </w:r>
      <w:r>
        <w:rPr>
          <w:rFonts w:hint="eastAsia"/>
        </w:rPr>
        <w:t>需要解决的问题：</w:t>
      </w:r>
    </w:p>
    <w:p w14:paraId="27D15396" w14:textId="1DDEC377" w:rsidR="006A2557" w:rsidRDefault="006A2557" w:rsidP="006A2557">
      <w:pPr>
        <w:pStyle w:val="a4"/>
        <w:numPr>
          <w:ilvl w:val="0"/>
          <w:numId w:val="30"/>
        </w:numPr>
        <w:ind w:firstLineChars="0"/>
        <w:rPr>
          <w:rFonts w:hint="eastAsia"/>
        </w:rPr>
      </w:pPr>
      <w:r>
        <w:rPr>
          <w:rFonts w:hint="eastAsia"/>
        </w:rPr>
        <w:t>request</w:t>
      </w:r>
      <w:r>
        <w:rPr>
          <w:rFonts w:hint="eastAsia"/>
        </w:rPr>
        <w:t>队列的集中管理</w:t>
      </w:r>
    </w:p>
    <w:p w14:paraId="24807723" w14:textId="05FD77FD" w:rsidR="006A2557" w:rsidRDefault="006A2557" w:rsidP="006A2557">
      <w:pPr>
        <w:pStyle w:val="a4"/>
        <w:numPr>
          <w:ilvl w:val="0"/>
          <w:numId w:val="30"/>
        </w:numPr>
        <w:ind w:firstLineChars="0"/>
        <w:rPr>
          <w:rFonts w:hint="eastAsia"/>
        </w:rPr>
      </w:pPr>
      <w:r>
        <w:rPr>
          <w:rFonts w:hint="eastAsia"/>
        </w:rPr>
        <w:t>url</w:t>
      </w:r>
      <w:r>
        <w:rPr>
          <w:rFonts w:hint="eastAsia"/>
        </w:rPr>
        <w:t>去重的集中管理</w:t>
      </w:r>
    </w:p>
    <w:p w14:paraId="6F6744CA" w14:textId="77777777" w:rsidR="006A2557" w:rsidRPr="006A2557" w:rsidRDefault="006A2557" w:rsidP="006A2557"/>
    <w:p w14:paraId="67C6F9BC" w14:textId="7E34F555" w:rsidR="006A2557" w:rsidRDefault="006A2557" w:rsidP="006A2557">
      <w:pPr>
        <w:rPr>
          <w:rFonts w:hint="eastAsia"/>
        </w:rPr>
      </w:pPr>
      <w:r>
        <w:rPr>
          <w:rFonts w:hint="eastAsia"/>
        </w:rPr>
        <w:t>为什么要解决上面的问题呢？我们通过</w:t>
      </w:r>
      <w:r>
        <w:rPr>
          <w:rFonts w:hint="eastAsia"/>
        </w:rPr>
        <w:t>scrapy</w:t>
      </w:r>
      <w:r>
        <w:rPr>
          <w:rFonts w:hint="eastAsia"/>
        </w:rPr>
        <w:t>的架构图可以知道，</w:t>
      </w:r>
      <w:r>
        <w:rPr>
          <w:rFonts w:hint="eastAsia"/>
        </w:rPr>
        <w:t xml:space="preserve">scrapy </w:t>
      </w:r>
      <w:r>
        <w:rPr>
          <w:rFonts w:hint="eastAsia"/>
        </w:rPr>
        <w:t>的</w:t>
      </w:r>
      <w:r>
        <w:rPr>
          <w:rFonts w:hint="eastAsia"/>
        </w:rPr>
        <w:t xml:space="preserve"> request </w:t>
      </w:r>
      <w:r>
        <w:rPr>
          <w:rFonts w:hint="eastAsia"/>
        </w:rPr>
        <w:t>任务调度和</w:t>
      </w:r>
      <w:r>
        <w:rPr>
          <w:rFonts w:hint="eastAsia"/>
        </w:rPr>
        <w:t xml:space="preserve"> url </w:t>
      </w:r>
      <w:r>
        <w:rPr>
          <w:rFonts w:hint="eastAsia"/>
        </w:rPr>
        <w:t>去重是在内存的</w:t>
      </w:r>
      <w:r>
        <w:rPr>
          <w:rFonts w:hint="eastAsia"/>
        </w:rPr>
        <w:t xml:space="preserve"> set </w:t>
      </w:r>
      <w:r>
        <w:rPr>
          <w:rFonts w:hint="eastAsia"/>
        </w:rPr>
        <w:t>集合中去处理的，而一台机器是不可能去调用另一台机器的内存的。</w:t>
      </w:r>
    </w:p>
    <w:p w14:paraId="576780FB" w14:textId="77777777" w:rsidR="006A2557" w:rsidRPr="00F669A0" w:rsidRDefault="006A2557" w:rsidP="006A2557"/>
    <w:p w14:paraId="38CBF54D" w14:textId="77777777" w:rsidR="006A2557" w:rsidRDefault="006A2557" w:rsidP="006A2557">
      <w:pPr>
        <w:rPr>
          <w:rFonts w:hint="eastAsia"/>
        </w:rPr>
      </w:pPr>
      <w:r>
        <w:rPr>
          <w:rFonts w:hint="eastAsia"/>
        </w:rPr>
        <w:t>所以要使</w:t>
      </w:r>
      <w:r>
        <w:rPr>
          <w:rFonts w:hint="eastAsia"/>
        </w:rPr>
        <w:t xml:space="preserve"> scrapy </w:t>
      </w:r>
      <w:r>
        <w:rPr>
          <w:rFonts w:hint="eastAsia"/>
        </w:rPr>
        <w:t>变成分布式，那么就必须解决上面这两个问题，同时由第三方对队列和去重进行管理。</w:t>
      </w:r>
    </w:p>
    <w:p w14:paraId="3E7D25A3" w14:textId="4D351295" w:rsidR="00C40235" w:rsidRDefault="00C40235" w:rsidP="006A2557">
      <w:pPr>
        <w:rPr>
          <w:rFonts w:hint="eastAsia"/>
        </w:rPr>
      </w:pPr>
    </w:p>
    <w:p w14:paraId="450700C1" w14:textId="0D3C6637" w:rsidR="00B61A5C" w:rsidRDefault="002D4449" w:rsidP="006A2557">
      <w:r>
        <w:rPr>
          <w:rFonts w:hint="eastAsia"/>
        </w:rPr>
        <w:t>而这些问题</w:t>
      </w:r>
      <w:r w:rsidR="006A2557">
        <w:rPr>
          <w:rFonts w:hint="eastAsia"/>
        </w:rPr>
        <w:t>就是</w:t>
      </w:r>
      <w:r w:rsidR="006A2557">
        <w:rPr>
          <w:rFonts w:hint="eastAsia"/>
        </w:rPr>
        <w:t xml:space="preserve"> redis </w:t>
      </w:r>
      <w:r>
        <w:rPr>
          <w:rFonts w:hint="eastAsia"/>
        </w:rPr>
        <w:t>本身</w:t>
      </w:r>
      <w:r w:rsidR="006A2557">
        <w:rPr>
          <w:rFonts w:hint="eastAsia"/>
        </w:rPr>
        <w:t>要解决的问题。</w:t>
      </w:r>
    </w:p>
    <w:p w14:paraId="6129F45D" w14:textId="21909051" w:rsidR="00E524CA" w:rsidRDefault="00E524CA" w:rsidP="006A2557"/>
    <w:p w14:paraId="41FD48EB" w14:textId="24FDD44B" w:rsidR="00E524CA" w:rsidRDefault="00A672D9" w:rsidP="00A672D9">
      <w:pPr>
        <w:pStyle w:val="2"/>
      </w:pPr>
      <w:r>
        <w:rPr>
          <w:rFonts w:hint="eastAsia"/>
        </w:rPr>
        <w:t>Redis</w:t>
      </w:r>
      <w:r w:rsidR="0037208E">
        <w:t xml:space="preserve"> </w:t>
      </w:r>
      <w:r>
        <w:rPr>
          <w:rFonts w:hint="eastAsia"/>
        </w:rPr>
        <w:t>内容相关</w:t>
      </w:r>
    </w:p>
    <w:p w14:paraId="300CDCEB" w14:textId="3B95645B" w:rsidR="0073303E" w:rsidRDefault="0073303E" w:rsidP="0073303E">
      <w:pPr>
        <w:pStyle w:val="3"/>
      </w:pPr>
      <w:r>
        <w:rPr>
          <w:rFonts w:hint="eastAsia"/>
        </w:rPr>
        <w:t>Redis</w:t>
      </w:r>
      <w:r>
        <w:rPr>
          <w:rFonts w:hint="eastAsia"/>
        </w:rPr>
        <w:t>介绍</w:t>
      </w:r>
    </w:p>
    <w:p w14:paraId="35EC03A4" w14:textId="0B12FA40" w:rsidR="00EF0209" w:rsidRDefault="00EF0209" w:rsidP="00EF0209">
      <w:r>
        <w:rPr>
          <w:rFonts w:hint="eastAsia"/>
        </w:rPr>
        <w:t>Redis_</w:t>
      </w:r>
      <w:r>
        <w:rPr>
          <w:rFonts w:hint="eastAsia"/>
        </w:rPr>
        <w:t>百度百科：</w:t>
      </w:r>
      <w:r>
        <w:rPr>
          <w:rFonts w:hint="eastAsia"/>
        </w:rPr>
        <w:t xml:space="preserve"> </w:t>
      </w:r>
      <w:hyperlink r:id="rId37" w:history="1">
        <w:r w:rsidRPr="006A16B8">
          <w:rPr>
            <w:rStyle w:val="af4"/>
            <w:rFonts w:hint="eastAsia"/>
          </w:rPr>
          <w:t>http://baike.baidu.com/item/Redis</w:t>
        </w:r>
      </w:hyperlink>
    </w:p>
    <w:p w14:paraId="7D82E3C5" w14:textId="77777777" w:rsidR="00EF0209" w:rsidRPr="00EF0209" w:rsidRDefault="00EF0209" w:rsidP="00EF0209">
      <w:pPr>
        <w:rPr>
          <w:rFonts w:hint="eastAsia"/>
        </w:rPr>
      </w:pPr>
    </w:p>
    <w:p w14:paraId="3A547A9A" w14:textId="2AFCDEE3" w:rsidR="00EF0209" w:rsidRDefault="00EF0209" w:rsidP="00EF0209">
      <w:r>
        <w:rPr>
          <w:rFonts w:hint="eastAsia"/>
        </w:rPr>
        <w:t>Redis</w:t>
      </w:r>
      <w:r>
        <w:rPr>
          <w:rFonts w:hint="eastAsia"/>
        </w:rPr>
        <w:t>官网：</w:t>
      </w:r>
      <w:r>
        <w:rPr>
          <w:rFonts w:hint="eastAsia"/>
        </w:rPr>
        <w:t xml:space="preserve"> </w:t>
      </w:r>
      <w:hyperlink r:id="rId38" w:history="1">
        <w:r w:rsidRPr="006A16B8">
          <w:rPr>
            <w:rStyle w:val="af4"/>
            <w:rFonts w:hint="eastAsia"/>
          </w:rPr>
          <w:t>https://redis.io/</w:t>
        </w:r>
      </w:hyperlink>
    </w:p>
    <w:p w14:paraId="6F62FCA7" w14:textId="77777777" w:rsidR="00EF0209" w:rsidRPr="00EF0209" w:rsidRDefault="00EF0209" w:rsidP="00EF0209">
      <w:pPr>
        <w:rPr>
          <w:rFonts w:hint="eastAsia"/>
        </w:rPr>
      </w:pPr>
    </w:p>
    <w:p w14:paraId="55F03F7C" w14:textId="073BBA64" w:rsidR="00EF0209" w:rsidRDefault="00EF0209" w:rsidP="00EF0209">
      <w:r>
        <w:rPr>
          <w:rFonts w:hint="eastAsia"/>
        </w:rPr>
        <w:t>Redis</w:t>
      </w:r>
      <w:r>
        <w:rPr>
          <w:rFonts w:hint="eastAsia"/>
        </w:rPr>
        <w:t>中文官网：</w:t>
      </w:r>
      <w:r>
        <w:rPr>
          <w:rFonts w:hint="eastAsia"/>
        </w:rPr>
        <w:t xml:space="preserve"> </w:t>
      </w:r>
      <w:hyperlink r:id="rId39" w:history="1">
        <w:r w:rsidRPr="006A16B8">
          <w:rPr>
            <w:rStyle w:val="af4"/>
            <w:rFonts w:hint="eastAsia"/>
          </w:rPr>
          <w:t>http://www.redis.cn/</w:t>
        </w:r>
      </w:hyperlink>
    </w:p>
    <w:p w14:paraId="41C0C398" w14:textId="77777777" w:rsidR="00EF0209" w:rsidRPr="00EF0209" w:rsidRDefault="00EF0209" w:rsidP="00EF0209">
      <w:pPr>
        <w:rPr>
          <w:rFonts w:hint="eastAsia"/>
        </w:rPr>
      </w:pPr>
    </w:p>
    <w:p w14:paraId="7CC05435" w14:textId="77777777" w:rsidR="00EF0209" w:rsidRDefault="00EF0209" w:rsidP="00EF0209">
      <w:pPr>
        <w:rPr>
          <w:rFonts w:hint="eastAsia"/>
        </w:rPr>
      </w:pPr>
      <w:r>
        <w:rPr>
          <w:rFonts w:hint="eastAsia"/>
        </w:rPr>
        <w:t>中文教程：</w:t>
      </w:r>
    </w:p>
    <w:p w14:paraId="796B5F20" w14:textId="5D91DE5E" w:rsidR="00EF0209" w:rsidRDefault="00EF0209" w:rsidP="00EF0209">
      <w:pPr>
        <w:ind w:firstLine="420"/>
      </w:pPr>
      <w:hyperlink r:id="rId40" w:history="1">
        <w:r w:rsidRPr="006A16B8">
          <w:rPr>
            <w:rStyle w:val="af4"/>
          </w:rPr>
          <w:t>http://www.runoob.com/redis/redis-tutorial.html</w:t>
        </w:r>
      </w:hyperlink>
    </w:p>
    <w:p w14:paraId="272D41CB" w14:textId="618E151F" w:rsidR="00EF0209" w:rsidRDefault="00EF0209" w:rsidP="00EF0209">
      <w:pPr>
        <w:ind w:firstLine="420"/>
      </w:pPr>
      <w:hyperlink r:id="rId41" w:history="1">
        <w:r w:rsidRPr="006A16B8">
          <w:rPr>
            <w:rStyle w:val="af4"/>
          </w:rPr>
          <w:t>http://www.yiibai.com/redis/</w:t>
        </w:r>
      </w:hyperlink>
    </w:p>
    <w:p w14:paraId="3C048312" w14:textId="77777777" w:rsidR="00EF0209" w:rsidRPr="00EF0209" w:rsidRDefault="00EF0209" w:rsidP="00EF0209">
      <w:pPr>
        <w:rPr>
          <w:rFonts w:hint="eastAsia"/>
        </w:rPr>
      </w:pPr>
    </w:p>
    <w:p w14:paraId="6D37BC37" w14:textId="00EE4B18" w:rsidR="0073303E" w:rsidRDefault="00EF0209" w:rsidP="00EF0209">
      <w:r>
        <w:rPr>
          <w:rFonts w:hint="eastAsia"/>
        </w:rPr>
        <w:t xml:space="preserve">Redis </w:t>
      </w:r>
      <w:r>
        <w:rPr>
          <w:rFonts w:hint="eastAsia"/>
        </w:rPr>
        <w:t>命令参考：</w:t>
      </w:r>
      <w:r>
        <w:rPr>
          <w:rFonts w:hint="eastAsia"/>
        </w:rPr>
        <w:t xml:space="preserve"> </w:t>
      </w:r>
      <w:hyperlink r:id="rId42" w:history="1">
        <w:r w:rsidRPr="006A16B8">
          <w:rPr>
            <w:rStyle w:val="af4"/>
            <w:rFonts w:hint="eastAsia"/>
          </w:rPr>
          <w:t>http://redisdoc.com/</w:t>
        </w:r>
      </w:hyperlink>
    </w:p>
    <w:p w14:paraId="523CEB43" w14:textId="77777777" w:rsidR="00EF0209" w:rsidRPr="0073303E" w:rsidRDefault="00EF0209" w:rsidP="00EF0209">
      <w:pPr>
        <w:rPr>
          <w:rFonts w:hint="eastAsia"/>
        </w:rPr>
      </w:pPr>
    </w:p>
    <w:p w14:paraId="7208585D" w14:textId="6C516CB1" w:rsidR="00A672D9" w:rsidRDefault="00CD414C" w:rsidP="00CD414C">
      <w:pPr>
        <w:pStyle w:val="3"/>
      </w:pPr>
      <w:r w:rsidRPr="00CD414C">
        <w:rPr>
          <w:rFonts w:hint="eastAsia"/>
        </w:rPr>
        <w:t xml:space="preserve">Redis </w:t>
      </w:r>
      <w:r w:rsidRPr="00CD414C">
        <w:rPr>
          <w:rFonts w:hint="eastAsia"/>
        </w:rPr>
        <w:t>安装</w:t>
      </w:r>
    </w:p>
    <w:p w14:paraId="1D57FFDC" w14:textId="64183D31" w:rsidR="00F14A12" w:rsidRDefault="00F14A12" w:rsidP="00F14A12">
      <w:r>
        <w:rPr>
          <w:rFonts w:hint="eastAsia"/>
        </w:rPr>
        <w:t>L</w:t>
      </w:r>
      <w:r>
        <w:rPr>
          <w:rFonts w:hint="eastAsia"/>
        </w:rPr>
        <w:t>inux</w:t>
      </w:r>
      <w:r>
        <w:rPr>
          <w:rFonts w:hint="eastAsia"/>
        </w:rPr>
        <w:t>中的安装命令：</w:t>
      </w:r>
    </w:p>
    <w:tbl>
      <w:tblPr>
        <w:tblStyle w:val="a5"/>
        <w:tblW w:w="0" w:type="auto"/>
        <w:tblLook w:val="04A0" w:firstRow="1" w:lastRow="0" w:firstColumn="1" w:lastColumn="0" w:noHBand="0" w:noVBand="1"/>
      </w:tblPr>
      <w:tblGrid>
        <w:gridCol w:w="8296"/>
      </w:tblGrid>
      <w:tr w:rsidR="00F14A12" w14:paraId="645B00D7" w14:textId="77777777" w:rsidTr="00F14A12">
        <w:tc>
          <w:tcPr>
            <w:tcW w:w="8296" w:type="dxa"/>
          </w:tcPr>
          <w:p w14:paraId="7B6ECA7C" w14:textId="7AA0D6B7" w:rsidR="00F14A12" w:rsidRDefault="00F14A12" w:rsidP="00F14A12">
            <w:pPr>
              <w:rPr>
                <w:rFonts w:hint="eastAsia"/>
              </w:rPr>
            </w:pPr>
            <w:r w:rsidRPr="00F14A12">
              <w:t>sudo apt-get install redis-server</w:t>
            </w:r>
          </w:p>
        </w:tc>
      </w:tr>
    </w:tbl>
    <w:p w14:paraId="5C54F42F" w14:textId="52E85509" w:rsidR="00F14A12" w:rsidRDefault="00F14A12" w:rsidP="00F14A12">
      <w:pPr>
        <w:rPr>
          <w:rFonts w:hint="eastAsia"/>
        </w:rPr>
      </w:pPr>
      <w:r>
        <w:rPr>
          <w:rFonts w:hint="eastAsia"/>
        </w:rPr>
        <w:lastRenderedPageBreak/>
        <w:t>使用</w:t>
      </w:r>
      <w:r>
        <w:rPr>
          <w:rFonts w:hint="eastAsia"/>
        </w:rPr>
        <w:t>Redis</w:t>
      </w:r>
      <w:r>
        <w:rPr>
          <w:rFonts w:hint="eastAsia"/>
        </w:rPr>
        <w:t>之前，我们</w:t>
      </w:r>
      <w:r>
        <w:rPr>
          <w:rFonts w:hint="eastAsia"/>
        </w:rPr>
        <w:t>还需要安装</w:t>
      </w:r>
      <w:r>
        <w:rPr>
          <w:rFonts w:hint="eastAsia"/>
        </w:rPr>
        <w:t xml:space="preserve"> redis </w:t>
      </w:r>
      <w:r>
        <w:rPr>
          <w:rFonts w:hint="eastAsia"/>
        </w:rPr>
        <w:t>的客户端</w:t>
      </w:r>
    </w:p>
    <w:p w14:paraId="4228A46A" w14:textId="77777777" w:rsidR="00F14A12" w:rsidRDefault="00F14A12" w:rsidP="00F14A12"/>
    <w:p w14:paraId="5D1DBF47" w14:textId="7E408C3F" w:rsidR="00F14A12" w:rsidRDefault="00F14A12" w:rsidP="00F14A12">
      <w:r>
        <w:rPr>
          <w:rFonts w:hint="eastAsia"/>
        </w:rPr>
        <w:t>windows:</w:t>
      </w:r>
    </w:p>
    <w:p w14:paraId="0D51405B" w14:textId="1431D64C" w:rsidR="00F14A12" w:rsidRDefault="00F14A12" w:rsidP="00F14A12">
      <w:hyperlink r:id="rId43" w:history="1">
        <w:r>
          <w:rPr>
            <w:rStyle w:val="af4"/>
          </w:rPr>
          <w:t>https://github.com/ServiceStack/redis-windows/tree/master/downloads</w:t>
        </w:r>
      </w:hyperlink>
    </w:p>
    <w:p w14:paraId="2C383B38" w14:textId="5ADFFDDD" w:rsidR="00F14A12" w:rsidRDefault="00F14A12" w:rsidP="00F14A12">
      <w:pPr>
        <w:rPr>
          <w:rFonts w:hint="eastAsia"/>
        </w:rPr>
      </w:pPr>
      <w:r>
        <w:rPr>
          <w:rFonts w:hint="eastAsia"/>
        </w:rPr>
        <w:t>从这里下载压缩版本，解压缩即可使用。这里的压缩包包含了服务端和客户端，而官网下载的</w:t>
      </w:r>
      <w:r>
        <w:rPr>
          <w:rFonts w:hint="eastAsia"/>
        </w:rPr>
        <w:t xml:space="preserve"> mis </w:t>
      </w:r>
      <w:r>
        <w:rPr>
          <w:rFonts w:hint="eastAsia"/>
        </w:rPr>
        <w:t>（</w:t>
      </w:r>
      <w:r>
        <w:rPr>
          <w:rFonts w:hint="eastAsia"/>
        </w:rPr>
        <w:t xml:space="preserve">https://github.com/MSOpenTech/redis/releases </w:t>
      </w:r>
      <w:r>
        <w:rPr>
          <w:rFonts w:hint="eastAsia"/>
        </w:rPr>
        <w:t>）</w:t>
      </w:r>
      <w:r>
        <w:rPr>
          <w:rFonts w:hint="eastAsia"/>
        </w:rPr>
        <w:t xml:space="preserve"> </w:t>
      </w:r>
      <w:r>
        <w:rPr>
          <w:rFonts w:hint="eastAsia"/>
        </w:rPr>
        <w:t>文件则只包含服务端且安装完成之后会自动加入系统服务，并随系统启动而启动。</w:t>
      </w:r>
    </w:p>
    <w:p w14:paraId="04449C7A" w14:textId="77777777" w:rsidR="00F14A12" w:rsidRDefault="00F14A12" w:rsidP="00F14A12"/>
    <w:p w14:paraId="0AC3ADE7" w14:textId="3818E3C0" w:rsidR="00CD414C" w:rsidRDefault="00F14A12" w:rsidP="00F14A12">
      <w:r>
        <w:rPr>
          <w:rFonts w:hint="eastAsia"/>
        </w:rPr>
        <w:t>这里以</w:t>
      </w:r>
      <w:r>
        <w:rPr>
          <w:rFonts w:hint="eastAsia"/>
        </w:rPr>
        <w:t xml:space="preserve"> windows </w:t>
      </w:r>
      <w:r>
        <w:rPr>
          <w:rFonts w:hint="eastAsia"/>
        </w:rPr>
        <w:t>环境为主学习。</w:t>
      </w:r>
    </w:p>
    <w:p w14:paraId="2DE61A30" w14:textId="2BA4F3B3" w:rsidR="00140295" w:rsidRDefault="00140295" w:rsidP="00F14A12"/>
    <w:p w14:paraId="7225D2BF" w14:textId="3B4DDE19" w:rsidR="001C00B1" w:rsidRDefault="001C00B1" w:rsidP="001C00B1">
      <w:pPr>
        <w:pStyle w:val="3"/>
      </w:pPr>
      <w:r w:rsidRPr="001C00B1">
        <w:rPr>
          <w:rFonts w:hint="eastAsia"/>
        </w:rPr>
        <w:t>数据类型</w:t>
      </w:r>
    </w:p>
    <w:p w14:paraId="354E2DFD" w14:textId="73E92969" w:rsidR="00730C7F" w:rsidRDefault="007C118B" w:rsidP="00730C7F">
      <w:r>
        <w:rPr>
          <w:rFonts w:hint="eastAsia"/>
        </w:rPr>
        <w:t>Redis</w:t>
      </w:r>
      <w:r>
        <w:rPr>
          <w:rFonts w:hint="eastAsia"/>
        </w:rPr>
        <w:t>中的数据类型主要包括如下几项：</w:t>
      </w:r>
    </w:p>
    <w:p w14:paraId="4EDA2AAC" w14:textId="34ABB455" w:rsidR="007C118B" w:rsidRDefault="007C118B" w:rsidP="007C118B">
      <w:pPr>
        <w:pStyle w:val="a4"/>
        <w:numPr>
          <w:ilvl w:val="0"/>
          <w:numId w:val="32"/>
        </w:numPr>
        <w:ind w:firstLineChars="0"/>
        <w:rPr>
          <w:rFonts w:hint="eastAsia"/>
        </w:rPr>
      </w:pPr>
      <w:r>
        <w:rPr>
          <w:rFonts w:hint="eastAsia"/>
        </w:rPr>
        <w:t>字符串</w:t>
      </w:r>
    </w:p>
    <w:p w14:paraId="22A3F2CF" w14:textId="2A39D7CC" w:rsidR="007C118B" w:rsidRDefault="007C118B" w:rsidP="007C118B">
      <w:pPr>
        <w:pStyle w:val="a4"/>
        <w:numPr>
          <w:ilvl w:val="0"/>
          <w:numId w:val="32"/>
        </w:numPr>
        <w:ind w:firstLineChars="0"/>
        <w:rPr>
          <w:rFonts w:hint="eastAsia"/>
        </w:rPr>
      </w:pPr>
      <w:r>
        <w:rPr>
          <w:rFonts w:hint="eastAsia"/>
        </w:rPr>
        <w:t>散列</w:t>
      </w:r>
      <w:r>
        <w:rPr>
          <w:rFonts w:hint="eastAsia"/>
        </w:rPr>
        <w:t>/</w:t>
      </w:r>
      <w:r>
        <w:rPr>
          <w:rFonts w:hint="eastAsia"/>
        </w:rPr>
        <w:t>哈希</w:t>
      </w:r>
      <w:r>
        <w:rPr>
          <w:rFonts w:hint="eastAsia"/>
        </w:rPr>
        <w:t xml:space="preserve"> </w:t>
      </w:r>
      <w:r>
        <w:rPr>
          <w:rFonts w:hint="eastAsia"/>
        </w:rPr>
        <w:t>→</w:t>
      </w:r>
      <w:r>
        <w:rPr>
          <w:rFonts w:hint="eastAsia"/>
        </w:rPr>
        <w:t xml:space="preserve"> dict</w:t>
      </w:r>
      <w:r>
        <w:rPr>
          <w:rFonts w:hint="eastAsia"/>
        </w:rPr>
        <w:t>字典</w:t>
      </w:r>
    </w:p>
    <w:p w14:paraId="06A6BF60" w14:textId="633EC5DE" w:rsidR="007C118B" w:rsidRDefault="007C118B" w:rsidP="007C118B">
      <w:pPr>
        <w:pStyle w:val="a4"/>
        <w:numPr>
          <w:ilvl w:val="0"/>
          <w:numId w:val="32"/>
        </w:numPr>
        <w:ind w:firstLineChars="0"/>
        <w:rPr>
          <w:rFonts w:hint="eastAsia"/>
        </w:rPr>
      </w:pPr>
      <w:r>
        <w:rPr>
          <w:rFonts w:hint="eastAsia"/>
        </w:rPr>
        <w:t>列表</w:t>
      </w:r>
      <w:r>
        <w:rPr>
          <w:rFonts w:hint="eastAsia"/>
        </w:rPr>
        <w:t xml:space="preserve"> </w:t>
      </w:r>
      <w:r>
        <w:rPr>
          <w:rFonts w:hint="eastAsia"/>
        </w:rPr>
        <w:t>→</w:t>
      </w:r>
      <w:r>
        <w:rPr>
          <w:rFonts w:hint="eastAsia"/>
        </w:rPr>
        <w:t xml:space="preserve"> list</w:t>
      </w:r>
    </w:p>
    <w:p w14:paraId="460886FD" w14:textId="2ECD6498" w:rsidR="007C118B" w:rsidRDefault="007C118B" w:rsidP="007C118B">
      <w:pPr>
        <w:pStyle w:val="a4"/>
        <w:numPr>
          <w:ilvl w:val="0"/>
          <w:numId w:val="32"/>
        </w:numPr>
        <w:ind w:firstLineChars="0"/>
        <w:rPr>
          <w:rFonts w:hint="eastAsia"/>
        </w:rPr>
      </w:pPr>
      <w:r>
        <w:rPr>
          <w:rFonts w:hint="eastAsia"/>
        </w:rPr>
        <w:t>无序</w:t>
      </w:r>
      <w:r>
        <w:rPr>
          <w:rFonts w:hint="eastAsia"/>
        </w:rPr>
        <w:t>集合</w:t>
      </w:r>
      <w:r>
        <w:rPr>
          <w:rFonts w:hint="eastAsia"/>
        </w:rPr>
        <w:t xml:space="preserve"> </w:t>
      </w:r>
      <w:r>
        <w:rPr>
          <w:rFonts w:hint="eastAsia"/>
        </w:rPr>
        <w:t>→</w:t>
      </w:r>
      <w:r>
        <w:rPr>
          <w:rFonts w:hint="eastAsia"/>
        </w:rPr>
        <w:t xml:space="preserve"> set</w:t>
      </w:r>
    </w:p>
    <w:p w14:paraId="52E69A74" w14:textId="215757BB" w:rsidR="007C118B" w:rsidRPr="00730C7F" w:rsidRDefault="007C118B" w:rsidP="007C118B">
      <w:pPr>
        <w:pStyle w:val="a4"/>
        <w:numPr>
          <w:ilvl w:val="0"/>
          <w:numId w:val="32"/>
        </w:numPr>
        <w:ind w:firstLineChars="0"/>
        <w:rPr>
          <w:rFonts w:hint="eastAsia"/>
        </w:rPr>
      </w:pPr>
      <w:r>
        <w:rPr>
          <w:rFonts w:hint="eastAsia"/>
        </w:rPr>
        <w:t>有序</w:t>
      </w:r>
      <w:r>
        <w:rPr>
          <w:rFonts w:hint="eastAsia"/>
        </w:rPr>
        <w:t>集合：</w:t>
      </w:r>
      <w:r>
        <w:rPr>
          <w:rFonts w:hint="eastAsia"/>
        </w:rPr>
        <w:t xml:space="preserve"> </w:t>
      </w:r>
      <w:r>
        <w:rPr>
          <w:rFonts w:hint="eastAsia"/>
        </w:rPr>
        <w:t>可对集合进行排序</w:t>
      </w:r>
    </w:p>
    <w:p w14:paraId="5051EC0D" w14:textId="77777777" w:rsidR="001C00B1" w:rsidRPr="001C00B1" w:rsidRDefault="001C00B1" w:rsidP="001C00B1">
      <w:pPr>
        <w:rPr>
          <w:rFonts w:hint="eastAsia"/>
        </w:rPr>
      </w:pPr>
    </w:p>
    <w:p w14:paraId="096B9B34" w14:textId="66A4618E" w:rsidR="00B61A5C" w:rsidRDefault="00D24C42" w:rsidP="00B61A5C">
      <w:r w:rsidRPr="00D24C42">
        <w:rPr>
          <w:rFonts w:hint="eastAsia"/>
        </w:rPr>
        <w:t>字符串操作</w:t>
      </w:r>
      <w:r>
        <w:rPr>
          <w:rFonts w:hint="eastAsia"/>
        </w:rPr>
        <w:t>：</w:t>
      </w:r>
    </w:p>
    <w:p w14:paraId="5137B0F8" w14:textId="4C47CF1C" w:rsidR="00356E4C" w:rsidRDefault="00356E4C" w:rsidP="00356E4C">
      <w:pPr>
        <w:widowControl/>
        <w:jc w:val="left"/>
        <w:rPr>
          <w:rFonts w:ascii="宋体" w:hAnsi="宋体" w:cs="宋体"/>
          <w:kern w:val="0"/>
          <w:sz w:val="24"/>
        </w:rPr>
      </w:pPr>
    </w:p>
    <w:p w14:paraId="05A8A5E7" w14:textId="77777777" w:rsidR="00B6099A" w:rsidRPr="00B6099A" w:rsidRDefault="00B6099A" w:rsidP="00B6099A">
      <w:pPr>
        <w:widowControl/>
        <w:jc w:val="left"/>
        <w:rPr>
          <w:rFonts w:ascii="宋体" w:hAnsi="宋体" w:cs="宋体"/>
          <w:kern w:val="0"/>
          <w:sz w:val="24"/>
        </w:rPr>
      </w:pPr>
    </w:p>
    <w:tbl>
      <w:tblPr>
        <w:tblW w:w="8214" w:type="dxa"/>
        <w:tblBorders>
          <w:top w:val="single" w:sz="6" w:space="0" w:color="A7AFBC"/>
          <w:left w:val="single" w:sz="6" w:space="0" w:color="A7AFBC"/>
          <w:bottom w:val="single" w:sz="6" w:space="0" w:color="A7AFBC"/>
          <w:right w:val="single" w:sz="6" w:space="0" w:color="A7AFBC"/>
        </w:tblBorders>
        <w:tblCellMar>
          <w:top w:w="15" w:type="dxa"/>
          <w:left w:w="15" w:type="dxa"/>
          <w:bottom w:w="15" w:type="dxa"/>
          <w:right w:w="15" w:type="dxa"/>
        </w:tblCellMar>
        <w:tblLook w:val="04A0" w:firstRow="1" w:lastRow="0" w:firstColumn="1" w:lastColumn="0" w:noHBand="0" w:noVBand="1"/>
      </w:tblPr>
      <w:tblGrid>
        <w:gridCol w:w="3600"/>
        <w:gridCol w:w="4614"/>
      </w:tblGrid>
      <w:tr w:rsidR="00B6099A" w:rsidRPr="00B6099A" w14:paraId="38B5B7A6" w14:textId="77777777" w:rsidTr="00B6099A">
        <w:trPr>
          <w:trHeight w:val="306"/>
        </w:trPr>
        <w:tc>
          <w:tcPr>
            <w:tcW w:w="3600"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31F137CB" w14:textId="77777777" w:rsidR="00B6099A" w:rsidRPr="00B6099A" w:rsidRDefault="00B6099A" w:rsidP="00B6099A">
            <w:pPr>
              <w:widowControl/>
              <w:jc w:val="left"/>
              <w:rPr>
                <w:rFonts w:ascii="宋体" w:hAnsi="宋体" w:cs="宋体"/>
                <w:kern w:val="0"/>
                <w:sz w:val="24"/>
              </w:rPr>
            </w:pPr>
            <w:r w:rsidRPr="00B6099A">
              <w:rPr>
                <w:rFonts w:ascii="宋体" w:hAnsi="宋体" w:cs="宋体"/>
                <w:kern w:val="0"/>
                <w:sz w:val="24"/>
              </w:rPr>
              <w:t>set course_name "scrapy-redis"</w:t>
            </w:r>
          </w:p>
        </w:tc>
        <w:tc>
          <w:tcPr>
            <w:tcW w:w="4614"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0DF630AB" w14:textId="77777777" w:rsidR="00B6099A" w:rsidRPr="00B6099A" w:rsidRDefault="00B6099A" w:rsidP="00B6099A">
            <w:pPr>
              <w:widowControl/>
              <w:jc w:val="left"/>
              <w:rPr>
                <w:rFonts w:ascii="宋体" w:hAnsi="宋体" w:cs="宋体"/>
                <w:kern w:val="0"/>
                <w:sz w:val="24"/>
              </w:rPr>
            </w:pPr>
            <w:r w:rsidRPr="00B6099A">
              <w:rPr>
                <w:rFonts w:ascii="宋体" w:hAnsi="宋体" w:cs="宋体"/>
                <w:kern w:val="0"/>
                <w:sz w:val="24"/>
              </w:rPr>
              <w:t>设置字符串 course_name 的值</w:t>
            </w:r>
          </w:p>
        </w:tc>
      </w:tr>
      <w:tr w:rsidR="00B6099A" w:rsidRPr="00B6099A" w14:paraId="079A0D30" w14:textId="77777777" w:rsidTr="00B6099A">
        <w:trPr>
          <w:trHeight w:val="306"/>
        </w:trPr>
        <w:tc>
          <w:tcPr>
            <w:tcW w:w="3600"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2E531AE2" w14:textId="77777777" w:rsidR="00B6099A" w:rsidRPr="00B6099A" w:rsidRDefault="00B6099A" w:rsidP="00B6099A">
            <w:pPr>
              <w:widowControl/>
              <w:jc w:val="left"/>
              <w:rPr>
                <w:rFonts w:ascii="宋体" w:hAnsi="宋体" w:cs="宋体"/>
                <w:kern w:val="0"/>
                <w:sz w:val="24"/>
              </w:rPr>
            </w:pPr>
            <w:r w:rsidRPr="00B6099A">
              <w:rPr>
                <w:rFonts w:ascii="宋体" w:hAnsi="宋体" w:cs="宋体"/>
                <w:kern w:val="0"/>
                <w:sz w:val="24"/>
              </w:rPr>
              <w:t>get course_name</w:t>
            </w:r>
          </w:p>
        </w:tc>
        <w:tc>
          <w:tcPr>
            <w:tcW w:w="4614"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453B1B7B" w14:textId="77777777" w:rsidR="00B6099A" w:rsidRPr="00B6099A" w:rsidRDefault="00B6099A" w:rsidP="00B6099A">
            <w:pPr>
              <w:widowControl/>
              <w:jc w:val="left"/>
              <w:rPr>
                <w:rFonts w:ascii="宋体" w:hAnsi="宋体" w:cs="宋体"/>
                <w:kern w:val="0"/>
                <w:sz w:val="24"/>
              </w:rPr>
            </w:pPr>
            <w:r w:rsidRPr="00B6099A">
              <w:rPr>
                <w:rFonts w:ascii="宋体" w:hAnsi="宋体" w:cs="宋体"/>
                <w:kern w:val="0"/>
                <w:sz w:val="24"/>
              </w:rPr>
              <w:t>获取字符串 course_name 的值</w:t>
            </w:r>
          </w:p>
        </w:tc>
      </w:tr>
      <w:tr w:rsidR="00B6099A" w:rsidRPr="00B6099A" w14:paraId="42DF253C" w14:textId="77777777" w:rsidTr="00B6099A">
        <w:trPr>
          <w:trHeight w:val="306"/>
        </w:trPr>
        <w:tc>
          <w:tcPr>
            <w:tcW w:w="3600"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3BF89333" w14:textId="77777777" w:rsidR="00B6099A" w:rsidRPr="00B6099A" w:rsidRDefault="00B6099A" w:rsidP="00B6099A">
            <w:pPr>
              <w:widowControl/>
              <w:jc w:val="left"/>
              <w:rPr>
                <w:rFonts w:ascii="宋体" w:hAnsi="宋体" w:cs="宋体"/>
                <w:kern w:val="0"/>
                <w:sz w:val="24"/>
              </w:rPr>
            </w:pPr>
            <w:r w:rsidRPr="00B6099A">
              <w:rPr>
                <w:rFonts w:ascii="宋体" w:hAnsi="宋体" w:cs="宋体"/>
                <w:kern w:val="0"/>
                <w:sz w:val="24"/>
              </w:rPr>
              <w:t>getrange course_name start end</w:t>
            </w:r>
          </w:p>
        </w:tc>
        <w:tc>
          <w:tcPr>
            <w:tcW w:w="4614"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4A33DE2C" w14:textId="77777777" w:rsidR="00B6099A" w:rsidRPr="00B6099A" w:rsidRDefault="00B6099A" w:rsidP="00B6099A">
            <w:pPr>
              <w:widowControl/>
              <w:jc w:val="left"/>
              <w:rPr>
                <w:rFonts w:ascii="宋体" w:hAnsi="宋体" w:cs="宋体"/>
                <w:kern w:val="0"/>
                <w:sz w:val="24"/>
              </w:rPr>
            </w:pPr>
            <w:r w:rsidRPr="00B6099A">
              <w:rPr>
                <w:rFonts w:ascii="宋体" w:hAnsi="宋体" w:cs="宋体"/>
                <w:kern w:val="0"/>
                <w:sz w:val="24"/>
              </w:rPr>
              <w:t>getrange course_name 2 5 获取子串</w:t>
            </w:r>
          </w:p>
        </w:tc>
      </w:tr>
      <w:tr w:rsidR="00B6099A" w:rsidRPr="00B6099A" w14:paraId="446A9F04" w14:textId="77777777" w:rsidTr="00B6099A">
        <w:trPr>
          <w:trHeight w:val="306"/>
        </w:trPr>
        <w:tc>
          <w:tcPr>
            <w:tcW w:w="3600"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05A4542E" w14:textId="77777777" w:rsidR="00B6099A" w:rsidRPr="00B6099A" w:rsidRDefault="00B6099A" w:rsidP="00B6099A">
            <w:pPr>
              <w:widowControl/>
              <w:jc w:val="left"/>
              <w:rPr>
                <w:rFonts w:ascii="宋体" w:hAnsi="宋体" w:cs="宋体"/>
                <w:kern w:val="0"/>
                <w:sz w:val="24"/>
              </w:rPr>
            </w:pPr>
            <w:r w:rsidRPr="00B6099A">
              <w:rPr>
                <w:rFonts w:ascii="宋体" w:hAnsi="宋体" w:cs="宋体"/>
                <w:kern w:val="0"/>
                <w:sz w:val="24"/>
              </w:rPr>
              <w:t>strlen course_name</w:t>
            </w:r>
          </w:p>
        </w:tc>
        <w:tc>
          <w:tcPr>
            <w:tcW w:w="4614"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0C3E12F9" w14:textId="77777777" w:rsidR="00B6099A" w:rsidRPr="00B6099A" w:rsidRDefault="00B6099A" w:rsidP="00B6099A">
            <w:pPr>
              <w:widowControl/>
              <w:jc w:val="left"/>
              <w:rPr>
                <w:rFonts w:ascii="宋体" w:hAnsi="宋体" w:cs="宋体"/>
                <w:kern w:val="0"/>
                <w:sz w:val="24"/>
              </w:rPr>
            </w:pPr>
            <w:r w:rsidRPr="00B6099A">
              <w:rPr>
                <w:rFonts w:ascii="宋体" w:hAnsi="宋体" w:cs="宋体"/>
                <w:kern w:val="0"/>
                <w:sz w:val="24"/>
              </w:rPr>
              <w:t>获取字符串长度</w:t>
            </w:r>
          </w:p>
        </w:tc>
      </w:tr>
      <w:tr w:rsidR="00B6099A" w:rsidRPr="00B6099A" w14:paraId="0B192781" w14:textId="77777777" w:rsidTr="00B6099A">
        <w:trPr>
          <w:trHeight w:val="599"/>
        </w:trPr>
        <w:tc>
          <w:tcPr>
            <w:tcW w:w="3600"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49633E02" w14:textId="77777777" w:rsidR="00B6099A" w:rsidRPr="00B6099A" w:rsidRDefault="00B6099A" w:rsidP="00B6099A">
            <w:pPr>
              <w:widowControl/>
              <w:jc w:val="left"/>
              <w:rPr>
                <w:rFonts w:ascii="宋体" w:hAnsi="宋体" w:cs="宋体"/>
                <w:kern w:val="0"/>
                <w:sz w:val="24"/>
              </w:rPr>
            </w:pPr>
            <w:r w:rsidRPr="00B6099A">
              <w:rPr>
                <w:rFonts w:ascii="宋体" w:hAnsi="宋体" w:cs="宋体"/>
                <w:kern w:val="0"/>
                <w:sz w:val="24"/>
              </w:rPr>
              <w:t>incr/decr course_name</w:t>
            </w:r>
          </w:p>
        </w:tc>
        <w:tc>
          <w:tcPr>
            <w:tcW w:w="4614"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7F4EBF98" w14:textId="77777777" w:rsidR="00B6099A" w:rsidRPr="00B6099A" w:rsidRDefault="00B6099A" w:rsidP="00B6099A">
            <w:pPr>
              <w:widowControl/>
              <w:jc w:val="left"/>
              <w:rPr>
                <w:rFonts w:ascii="宋体" w:hAnsi="宋体" w:cs="宋体"/>
                <w:kern w:val="0"/>
                <w:sz w:val="24"/>
              </w:rPr>
            </w:pPr>
            <w:r w:rsidRPr="00B6099A">
              <w:rPr>
                <w:rFonts w:ascii="宋体" w:hAnsi="宋体" w:cs="宋体"/>
                <w:kern w:val="0"/>
                <w:sz w:val="24"/>
              </w:rPr>
              <w:t>incr/decr 是 加一 和 减一 操作，变量必须是 int 或者 可以转换为 int 的 字符串</w:t>
            </w:r>
          </w:p>
        </w:tc>
      </w:tr>
      <w:tr w:rsidR="00B6099A" w:rsidRPr="00B6099A" w14:paraId="3D3337CD" w14:textId="77777777" w:rsidTr="00B6099A">
        <w:trPr>
          <w:trHeight w:val="293"/>
        </w:trPr>
        <w:tc>
          <w:tcPr>
            <w:tcW w:w="3600"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5F0D27F3" w14:textId="77777777" w:rsidR="00B6099A" w:rsidRPr="00B6099A" w:rsidRDefault="00B6099A" w:rsidP="00B6099A">
            <w:pPr>
              <w:widowControl/>
              <w:jc w:val="left"/>
              <w:rPr>
                <w:rFonts w:ascii="宋体" w:hAnsi="宋体" w:cs="宋体"/>
                <w:kern w:val="0"/>
                <w:sz w:val="24"/>
              </w:rPr>
            </w:pPr>
            <w:r w:rsidRPr="00B6099A">
              <w:rPr>
                <w:rFonts w:ascii="宋体" w:hAnsi="宋体" w:cs="宋体"/>
                <w:kern w:val="0"/>
                <w:sz w:val="24"/>
              </w:rPr>
              <w:t>append course_name ".cn"</w:t>
            </w:r>
          </w:p>
        </w:tc>
        <w:tc>
          <w:tcPr>
            <w:tcW w:w="4614"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16C275F0" w14:textId="77777777" w:rsidR="00B6099A" w:rsidRPr="00B6099A" w:rsidRDefault="00B6099A" w:rsidP="00B6099A">
            <w:pPr>
              <w:widowControl/>
              <w:jc w:val="left"/>
              <w:rPr>
                <w:rFonts w:ascii="宋体" w:hAnsi="宋体" w:cs="宋体"/>
                <w:kern w:val="0"/>
                <w:sz w:val="24"/>
              </w:rPr>
            </w:pPr>
            <w:r w:rsidRPr="00B6099A">
              <w:rPr>
                <w:rFonts w:ascii="宋体" w:hAnsi="宋体" w:cs="宋体"/>
                <w:kern w:val="0"/>
                <w:sz w:val="24"/>
              </w:rPr>
              <w:t>字符串拼接</w:t>
            </w:r>
          </w:p>
        </w:tc>
      </w:tr>
    </w:tbl>
    <w:p w14:paraId="79E15410" w14:textId="77777777" w:rsidR="00B6099A" w:rsidRPr="00356E4C" w:rsidRDefault="00B6099A" w:rsidP="00356E4C">
      <w:pPr>
        <w:widowControl/>
        <w:jc w:val="left"/>
        <w:rPr>
          <w:rFonts w:ascii="宋体" w:hAnsi="宋体" w:cs="宋体" w:hint="eastAsia"/>
          <w:kern w:val="0"/>
          <w:sz w:val="24"/>
        </w:rPr>
      </w:pPr>
    </w:p>
    <w:p w14:paraId="4B3F7A86" w14:textId="5D4C3CC5" w:rsidR="00D24C42" w:rsidRDefault="00D24C42" w:rsidP="00B61A5C"/>
    <w:p w14:paraId="50C44674" w14:textId="7B0AE6E2" w:rsidR="00D24C42" w:rsidRDefault="00356E4C" w:rsidP="00B61A5C">
      <w:r w:rsidRPr="00356E4C">
        <w:rPr>
          <w:rFonts w:hint="eastAsia"/>
        </w:rPr>
        <w:t>哈希操作</w:t>
      </w:r>
      <w:r>
        <w:rPr>
          <w:rFonts w:hint="eastAsia"/>
        </w:rPr>
        <w:t>：</w:t>
      </w:r>
    </w:p>
    <w:p w14:paraId="6C487452" w14:textId="02CC7D49" w:rsidR="00356E4C" w:rsidRDefault="00356E4C" w:rsidP="00B61A5C"/>
    <w:p w14:paraId="325BE58C" w14:textId="77777777" w:rsidR="00B6099A" w:rsidRPr="00B6099A" w:rsidRDefault="00B6099A" w:rsidP="00B6099A"/>
    <w:tbl>
      <w:tblPr>
        <w:tblW w:w="8241" w:type="dxa"/>
        <w:tblBorders>
          <w:top w:val="single" w:sz="6" w:space="0" w:color="A7AFBC"/>
          <w:left w:val="single" w:sz="6" w:space="0" w:color="A7AFBC"/>
          <w:bottom w:val="single" w:sz="6" w:space="0" w:color="A7AFBC"/>
          <w:right w:val="single" w:sz="6" w:space="0" w:color="A7AFBC"/>
        </w:tblBorders>
        <w:tblCellMar>
          <w:top w:w="15" w:type="dxa"/>
          <w:left w:w="15" w:type="dxa"/>
          <w:bottom w:w="15" w:type="dxa"/>
          <w:right w:w="15" w:type="dxa"/>
        </w:tblCellMar>
        <w:tblLook w:val="04A0" w:firstRow="1" w:lastRow="0" w:firstColumn="1" w:lastColumn="0" w:noHBand="0" w:noVBand="1"/>
      </w:tblPr>
      <w:tblGrid>
        <w:gridCol w:w="3484"/>
        <w:gridCol w:w="4757"/>
      </w:tblGrid>
      <w:tr w:rsidR="00B6099A" w:rsidRPr="00B6099A" w14:paraId="71E821DE" w14:textId="77777777" w:rsidTr="00B6099A">
        <w:trPr>
          <w:trHeight w:val="592"/>
        </w:trPr>
        <w:tc>
          <w:tcPr>
            <w:tcW w:w="3484"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0A81E9FB" w14:textId="77777777" w:rsidR="00B6099A" w:rsidRPr="00B6099A" w:rsidRDefault="00B6099A" w:rsidP="00B6099A">
            <w:r w:rsidRPr="00B6099A">
              <w:t xml:space="preserve">hset </w:t>
            </w:r>
            <w:r w:rsidRPr="00B6099A">
              <w:t>哈希变量名</w:t>
            </w:r>
            <w:r w:rsidRPr="00B6099A">
              <w:t xml:space="preserve"> </w:t>
            </w:r>
            <w:r w:rsidRPr="00B6099A">
              <w:t>键</w:t>
            </w:r>
            <w:r w:rsidRPr="00B6099A">
              <w:t xml:space="preserve"> </w:t>
            </w:r>
            <w:r w:rsidRPr="00B6099A">
              <w:t>值</w:t>
            </w:r>
          </w:p>
        </w:tc>
        <w:tc>
          <w:tcPr>
            <w:tcW w:w="4757"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34F9E58D" w14:textId="77777777" w:rsidR="00B6099A" w:rsidRPr="00B6099A" w:rsidRDefault="00B6099A" w:rsidP="00B6099A">
            <w:r w:rsidRPr="00B6099A">
              <w:t>hset myhash name "zls.com"</w:t>
            </w:r>
          </w:p>
        </w:tc>
      </w:tr>
      <w:tr w:rsidR="00B6099A" w:rsidRPr="00B6099A" w14:paraId="42CDBC27" w14:textId="77777777" w:rsidTr="00B6099A">
        <w:trPr>
          <w:trHeight w:val="568"/>
        </w:trPr>
        <w:tc>
          <w:tcPr>
            <w:tcW w:w="3484"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71684512" w14:textId="77777777" w:rsidR="00B6099A" w:rsidRPr="00B6099A" w:rsidRDefault="00B6099A" w:rsidP="00B6099A">
            <w:r w:rsidRPr="00B6099A">
              <w:lastRenderedPageBreak/>
              <w:t xml:space="preserve">hget </w:t>
            </w:r>
            <w:r w:rsidRPr="00B6099A">
              <w:t>哈希变量名</w:t>
            </w:r>
            <w:r w:rsidRPr="00B6099A">
              <w:t xml:space="preserve"> </w:t>
            </w:r>
            <w:r w:rsidRPr="00B6099A">
              <w:t>键</w:t>
            </w:r>
          </w:p>
        </w:tc>
        <w:tc>
          <w:tcPr>
            <w:tcW w:w="4757"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482EB475" w14:textId="77777777" w:rsidR="00B6099A" w:rsidRPr="00B6099A" w:rsidRDefault="00B6099A" w:rsidP="00B6099A">
            <w:r w:rsidRPr="00B6099A">
              <w:t>hget myhash name</w:t>
            </w:r>
          </w:p>
        </w:tc>
      </w:tr>
      <w:tr w:rsidR="00B6099A" w:rsidRPr="00B6099A" w14:paraId="41243FBE" w14:textId="77777777" w:rsidTr="00B6099A">
        <w:trPr>
          <w:trHeight w:val="592"/>
        </w:trPr>
        <w:tc>
          <w:tcPr>
            <w:tcW w:w="3484"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69B8013A" w14:textId="77777777" w:rsidR="00B6099A" w:rsidRPr="00B6099A" w:rsidRDefault="00B6099A" w:rsidP="00B6099A">
            <w:r w:rsidRPr="00B6099A">
              <w:t xml:space="preserve">hgetall </w:t>
            </w:r>
            <w:r w:rsidRPr="00B6099A">
              <w:t>哈希变量名</w:t>
            </w:r>
          </w:p>
        </w:tc>
        <w:tc>
          <w:tcPr>
            <w:tcW w:w="4757"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5313FED6" w14:textId="77777777" w:rsidR="00B6099A" w:rsidRPr="00B6099A" w:rsidRDefault="00B6099A" w:rsidP="00B6099A">
            <w:r w:rsidRPr="00B6099A">
              <w:t xml:space="preserve">hgetall myhash </w:t>
            </w:r>
            <w:r w:rsidRPr="00B6099A">
              <w:t>返回键值</w:t>
            </w:r>
          </w:p>
        </w:tc>
      </w:tr>
      <w:tr w:rsidR="00B6099A" w:rsidRPr="00B6099A" w14:paraId="2BC4D1D6" w14:textId="77777777" w:rsidTr="00B6099A">
        <w:trPr>
          <w:trHeight w:val="592"/>
        </w:trPr>
        <w:tc>
          <w:tcPr>
            <w:tcW w:w="3484"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26AE3A5C" w14:textId="77777777" w:rsidR="00B6099A" w:rsidRPr="00B6099A" w:rsidRDefault="00B6099A" w:rsidP="00B6099A">
            <w:r w:rsidRPr="00B6099A">
              <w:t>hexists </w:t>
            </w:r>
            <w:r w:rsidRPr="00B6099A">
              <w:t>哈希变量名</w:t>
            </w:r>
            <w:r w:rsidRPr="00B6099A">
              <w:t xml:space="preserve"> </w:t>
            </w:r>
            <w:r w:rsidRPr="00B6099A">
              <w:t>键</w:t>
            </w:r>
          </w:p>
        </w:tc>
        <w:tc>
          <w:tcPr>
            <w:tcW w:w="4757"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0501A934" w14:textId="77777777" w:rsidR="00B6099A" w:rsidRPr="00B6099A" w:rsidRDefault="00B6099A" w:rsidP="00B6099A">
            <w:r w:rsidRPr="00B6099A">
              <w:t>判断是否存在某个键</w:t>
            </w:r>
            <w:r w:rsidRPr="00B6099A">
              <w:t xml:space="preserve">: 1 </w:t>
            </w:r>
            <w:r w:rsidRPr="00B6099A">
              <w:t>表示存在</w:t>
            </w:r>
            <w:r w:rsidRPr="00B6099A">
              <w:t xml:space="preserve">; 0 </w:t>
            </w:r>
            <w:r w:rsidRPr="00B6099A">
              <w:t>表示不存在</w:t>
            </w:r>
          </w:p>
        </w:tc>
      </w:tr>
      <w:tr w:rsidR="00B6099A" w:rsidRPr="00B6099A" w14:paraId="4D5FCCFD" w14:textId="77777777" w:rsidTr="00B6099A">
        <w:trPr>
          <w:trHeight w:val="592"/>
        </w:trPr>
        <w:tc>
          <w:tcPr>
            <w:tcW w:w="3484"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38B2BD15" w14:textId="77777777" w:rsidR="00B6099A" w:rsidRPr="00B6099A" w:rsidRDefault="00B6099A" w:rsidP="00B6099A">
            <w:r w:rsidRPr="00B6099A">
              <w:t>hdel </w:t>
            </w:r>
            <w:r w:rsidRPr="00B6099A">
              <w:t>哈希变量名</w:t>
            </w:r>
            <w:r w:rsidRPr="00B6099A">
              <w:t xml:space="preserve"> </w:t>
            </w:r>
            <w:r w:rsidRPr="00B6099A">
              <w:t>键</w:t>
            </w:r>
          </w:p>
        </w:tc>
        <w:tc>
          <w:tcPr>
            <w:tcW w:w="4757"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3C0CAD44" w14:textId="77777777" w:rsidR="00B6099A" w:rsidRPr="00B6099A" w:rsidRDefault="00B6099A" w:rsidP="00B6099A">
            <w:r w:rsidRPr="00B6099A">
              <w:t>删除键</w:t>
            </w:r>
          </w:p>
        </w:tc>
      </w:tr>
      <w:tr w:rsidR="00B6099A" w:rsidRPr="00B6099A" w14:paraId="71A7F848" w14:textId="77777777" w:rsidTr="00B6099A">
        <w:trPr>
          <w:trHeight w:val="592"/>
        </w:trPr>
        <w:tc>
          <w:tcPr>
            <w:tcW w:w="3484"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6F47E418" w14:textId="77777777" w:rsidR="00B6099A" w:rsidRPr="00B6099A" w:rsidRDefault="00B6099A" w:rsidP="00B6099A">
            <w:r w:rsidRPr="00B6099A">
              <w:t>hkeys </w:t>
            </w:r>
            <w:r w:rsidRPr="00B6099A">
              <w:t>哈希变量名</w:t>
            </w:r>
          </w:p>
        </w:tc>
        <w:tc>
          <w:tcPr>
            <w:tcW w:w="4757"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340652EC" w14:textId="77777777" w:rsidR="00B6099A" w:rsidRPr="00B6099A" w:rsidRDefault="00B6099A" w:rsidP="00B6099A">
            <w:r w:rsidRPr="00B6099A">
              <w:t>列出所有键</w:t>
            </w:r>
          </w:p>
        </w:tc>
      </w:tr>
      <w:tr w:rsidR="00B6099A" w:rsidRPr="00B6099A" w14:paraId="66E80211" w14:textId="77777777" w:rsidTr="00B6099A">
        <w:trPr>
          <w:trHeight w:val="568"/>
        </w:trPr>
        <w:tc>
          <w:tcPr>
            <w:tcW w:w="3484"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53ECC61C" w14:textId="77777777" w:rsidR="00B6099A" w:rsidRPr="00B6099A" w:rsidRDefault="00B6099A" w:rsidP="00B6099A">
            <w:r w:rsidRPr="00B6099A">
              <w:t>hvals </w:t>
            </w:r>
            <w:r w:rsidRPr="00B6099A">
              <w:t>哈希变量名</w:t>
            </w:r>
          </w:p>
        </w:tc>
        <w:tc>
          <w:tcPr>
            <w:tcW w:w="4757" w:type="dxa"/>
            <w:tcBorders>
              <w:top w:val="single" w:sz="6" w:space="0" w:color="A7AFBC"/>
              <w:left w:val="single" w:sz="6" w:space="0" w:color="A7AFBC"/>
              <w:bottom w:val="single" w:sz="6" w:space="0" w:color="A7AFBC"/>
              <w:right w:val="single" w:sz="6" w:space="0" w:color="A7AFBC"/>
            </w:tcBorders>
            <w:tcMar>
              <w:top w:w="60" w:type="dxa"/>
              <w:left w:w="120" w:type="dxa"/>
              <w:bottom w:w="60" w:type="dxa"/>
              <w:right w:w="120" w:type="dxa"/>
            </w:tcMar>
            <w:vAlign w:val="center"/>
            <w:hideMark/>
          </w:tcPr>
          <w:p w14:paraId="3D790600" w14:textId="77777777" w:rsidR="00B6099A" w:rsidRPr="00B6099A" w:rsidRDefault="00B6099A" w:rsidP="00B6099A">
            <w:r w:rsidRPr="00B6099A">
              <w:t>列出所有值</w:t>
            </w:r>
          </w:p>
        </w:tc>
      </w:tr>
    </w:tbl>
    <w:p w14:paraId="79EEF8D6" w14:textId="77777777" w:rsidR="00B6099A" w:rsidRDefault="00B6099A" w:rsidP="00B61A5C">
      <w:pPr>
        <w:rPr>
          <w:rFonts w:hint="eastAsia"/>
        </w:rPr>
      </w:pPr>
    </w:p>
    <w:p w14:paraId="62ECB3D2" w14:textId="247A64BE" w:rsidR="000A4E50" w:rsidRDefault="000A4E50" w:rsidP="000A4E50">
      <w:pPr>
        <w:rPr>
          <w:rFonts w:hint="eastAsia"/>
        </w:rPr>
      </w:pPr>
      <w:r>
        <w:rPr>
          <w:rFonts w:hint="eastAsia"/>
        </w:rPr>
        <w:t>列表操作</w:t>
      </w:r>
      <w:r>
        <w:rPr>
          <w:rFonts w:hint="eastAsia"/>
        </w:rPr>
        <w:t>：</w:t>
      </w:r>
    </w:p>
    <w:p w14:paraId="2DBB7B99" w14:textId="6919049F" w:rsidR="000A4E50" w:rsidRDefault="000A4E50" w:rsidP="000A4E50">
      <w:hyperlink r:id="rId44" w:history="1">
        <w:r w:rsidRPr="00FF5463">
          <w:rPr>
            <w:rStyle w:val="af4"/>
          </w:rPr>
          <w:t>http://www.yiibai.com/redis/redis_lists.html</w:t>
        </w:r>
      </w:hyperlink>
    </w:p>
    <w:p w14:paraId="34A2DC7B" w14:textId="77777777" w:rsidR="000A4E50" w:rsidRPr="000A4E50" w:rsidRDefault="000A4E50" w:rsidP="000A4E50">
      <w:pPr>
        <w:rPr>
          <w:rFonts w:hint="eastAsia"/>
        </w:rPr>
      </w:pPr>
    </w:p>
    <w:p w14:paraId="0C815D2C" w14:textId="6185ECCA" w:rsidR="000A4E50" w:rsidRDefault="000A4E50" w:rsidP="000A4E50">
      <w:pPr>
        <w:rPr>
          <w:rFonts w:hint="eastAsia"/>
        </w:rPr>
      </w:pPr>
      <w:r>
        <w:rPr>
          <w:rFonts w:hint="eastAsia"/>
        </w:rPr>
        <w:t>无序集合操作</w:t>
      </w:r>
      <w:r>
        <w:rPr>
          <w:rFonts w:hint="eastAsia"/>
        </w:rPr>
        <w:t>：</w:t>
      </w:r>
    </w:p>
    <w:p w14:paraId="59E02A7D" w14:textId="7213716D" w:rsidR="000A4E50" w:rsidRDefault="000A4E50" w:rsidP="000A4E50">
      <w:hyperlink r:id="rId45" w:history="1">
        <w:r w:rsidRPr="00FF5463">
          <w:rPr>
            <w:rStyle w:val="af4"/>
          </w:rPr>
          <w:t>http://www.yiibai.com/redis/redis_sets.html</w:t>
        </w:r>
      </w:hyperlink>
    </w:p>
    <w:p w14:paraId="17700AD6" w14:textId="77777777" w:rsidR="000A4E50" w:rsidRPr="000A4E50" w:rsidRDefault="000A4E50" w:rsidP="000A4E50">
      <w:pPr>
        <w:rPr>
          <w:rFonts w:hint="eastAsia"/>
        </w:rPr>
      </w:pPr>
    </w:p>
    <w:p w14:paraId="07CADE85" w14:textId="468750F0" w:rsidR="000A4E50" w:rsidRDefault="000A4E50" w:rsidP="000A4E50">
      <w:pPr>
        <w:rPr>
          <w:rFonts w:hint="eastAsia"/>
        </w:rPr>
      </w:pPr>
      <w:r>
        <w:rPr>
          <w:rFonts w:hint="eastAsia"/>
        </w:rPr>
        <w:t>有序集合操作</w:t>
      </w:r>
      <w:r>
        <w:rPr>
          <w:rFonts w:hint="eastAsia"/>
        </w:rPr>
        <w:t>：</w:t>
      </w:r>
    </w:p>
    <w:p w14:paraId="7FC9BC0E" w14:textId="782B5F01" w:rsidR="00D24C42" w:rsidRDefault="000A4E50" w:rsidP="000A4E50">
      <w:hyperlink r:id="rId46" w:history="1">
        <w:r w:rsidRPr="00FF5463">
          <w:rPr>
            <w:rStyle w:val="af4"/>
          </w:rPr>
          <w:t>http://www.runoob.com/redis/redis-sorted-sets.html</w:t>
        </w:r>
      </w:hyperlink>
    </w:p>
    <w:p w14:paraId="32FDA59E" w14:textId="77777777" w:rsidR="000A4E50" w:rsidRPr="000A4E50" w:rsidRDefault="000A4E50" w:rsidP="000A4E50">
      <w:pPr>
        <w:rPr>
          <w:rFonts w:hint="eastAsia"/>
        </w:rPr>
      </w:pPr>
    </w:p>
    <w:p w14:paraId="37C24AE3" w14:textId="33BFBD75" w:rsidR="00D24C42" w:rsidRDefault="00D24C42" w:rsidP="00B61A5C"/>
    <w:p w14:paraId="5DD406EC" w14:textId="2A1A6846" w:rsidR="00D24C42" w:rsidRDefault="00D24C42" w:rsidP="00B61A5C"/>
    <w:p w14:paraId="521F056B" w14:textId="0B1FB85C" w:rsidR="00D24C42" w:rsidRDefault="00D24C42" w:rsidP="00B61A5C"/>
    <w:p w14:paraId="5AF056C5" w14:textId="77777777" w:rsidR="00D24C42" w:rsidRDefault="00D24C42" w:rsidP="00B61A5C">
      <w:pPr>
        <w:rPr>
          <w:rFonts w:hint="eastAsia"/>
        </w:rPr>
      </w:pPr>
    </w:p>
    <w:p w14:paraId="2BC71242" w14:textId="77777777" w:rsidR="007C118B" w:rsidRPr="002D4449" w:rsidRDefault="007C118B" w:rsidP="00B61A5C">
      <w:pPr>
        <w:rPr>
          <w:rFonts w:hint="eastAsia"/>
        </w:rPr>
      </w:pPr>
    </w:p>
    <w:p w14:paraId="7B489CFE" w14:textId="77777777" w:rsidR="00B61A5C" w:rsidRPr="00B61A5C" w:rsidRDefault="00B61A5C" w:rsidP="00B61A5C">
      <w:pPr>
        <w:rPr>
          <w:rFonts w:hint="eastAsia"/>
        </w:rPr>
      </w:pPr>
    </w:p>
    <w:p w14:paraId="389C018B" w14:textId="69B7CB22" w:rsidR="00876DDB" w:rsidRDefault="00876DDB">
      <w:pPr>
        <w:pStyle w:val="2"/>
      </w:pPr>
      <w:r w:rsidRPr="00876DDB">
        <w:rPr>
          <w:rFonts w:hint="eastAsia"/>
        </w:rPr>
        <w:t>编写分布式爬虫</w:t>
      </w:r>
    </w:p>
    <w:p w14:paraId="601E0433" w14:textId="77777777" w:rsidR="00ED3217" w:rsidRDefault="00ED3217" w:rsidP="00876DDB">
      <w:r w:rsidRPr="00ED3217">
        <w:rPr>
          <w:rFonts w:hint="eastAsia"/>
        </w:rPr>
        <w:t>scrapy-redis</w:t>
      </w:r>
      <w:r w:rsidRPr="00ED3217">
        <w:rPr>
          <w:rFonts w:hint="eastAsia"/>
        </w:rPr>
        <w:t>下载地址：</w:t>
      </w:r>
    </w:p>
    <w:p w14:paraId="4AF8D827" w14:textId="6CF892BE" w:rsidR="00876DDB" w:rsidRDefault="00ED3217" w:rsidP="00876DDB">
      <w:hyperlink r:id="rId47" w:history="1">
        <w:r w:rsidRPr="00FF5463">
          <w:rPr>
            <w:rStyle w:val="af4"/>
            <w:rFonts w:hint="eastAsia"/>
          </w:rPr>
          <w:t>https://github.com/rolando/scrapy-redis</w:t>
        </w:r>
      </w:hyperlink>
    </w:p>
    <w:p w14:paraId="059DB558" w14:textId="11AA9845" w:rsidR="00ED3217" w:rsidRDefault="00ED3217" w:rsidP="00876DDB"/>
    <w:p w14:paraId="58A037E7" w14:textId="37CD9646" w:rsidR="00ED3217" w:rsidRDefault="00BB7902" w:rsidP="00876DDB">
      <w:r>
        <w:rPr>
          <w:rFonts w:hint="eastAsia"/>
        </w:rPr>
        <w:t>安装</w:t>
      </w:r>
      <w:r>
        <w:rPr>
          <w:rFonts w:hint="eastAsia"/>
        </w:rPr>
        <w:t>redis</w:t>
      </w:r>
      <w:r>
        <w:rPr>
          <w:rFonts w:hint="eastAsia"/>
        </w:rPr>
        <w:t>：</w:t>
      </w:r>
    </w:p>
    <w:tbl>
      <w:tblPr>
        <w:tblStyle w:val="a5"/>
        <w:tblW w:w="0" w:type="auto"/>
        <w:tblLook w:val="04A0" w:firstRow="1" w:lastRow="0" w:firstColumn="1" w:lastColumn="0" w:noHBand="0" w:noVBand="1"/>
      </w:tblPr>
      <w:tblGrid>
        <w:gridCol w:w="8296"/>
      </w:tblGrid>
      <w:tr w:rsidR="00BB7902" w14:paraId="2A71F2C1" w14:textId="77777777" w:rsidTr="00BB7902">
        <w:tc>
          <w:tcPr>
            <w:tcW w:w="8296" w:type="dxa"/>
          </w:tcPr>
          <w:p w14:paraId="4B878E7B" w14:textId="04487A7F" w:rsidR="00BB7902" w:rsidRDefault="00BB7902" w:rsidP="00876DDB">
            <w:pPr>
              <w:rPr>
                <w:rFonts w:hint="eastAsia"/>
              </w:rPr>
            </w:pPr>
            <w:r w:rsidRPr="00BB7902">
              <w:t>pip install</w:t>
            </w:r>
            <w:r w:rsidR="0019233F">
              <w:t xml:space="preserve"> </w:t>
            </w:r>
            <w:r w:rsidR="0019233F">
              <w:t>-i https://pypi.doubanio.com/simple/</w:t>
            </w:r>
            <w:r w:rsidRPr="00BB7902">
              <w:t xml:space="preserve"> redis</w:t>
            </w:r>
          </w:p>
        </w:tc>
      </w:tr>
    </w:tbl>
    <w:p w14:paraId="650AC6F5" w14:textId="10001687" w:rsidR="00BB7902" w:rsidRDefault="00BB7902" w:rsidP="00876DDB"/>
    <w:p w14:paraId="6E6D0265" w14:textId="34361E69" w:rsidR="00DD0FAD" w:rsidRDefault="007A7711" w:rsidP="00876DDB">
      <w:r w:rsidRPr="007A7711">
        <w:rPr>
          <w:rFonts w:hint="eastAsia"/>
        </w:rPr>
        <w:t>然后我们在</w:t>
      </w:r>
      <w:r w:rsidRPr="007A7711">
        <w:rPr>
          <w:rFonts w:hint="eastAsia"/>
        </w:rPr>
        <w:t xml:space="preserve"> workspace </w:t>
      </w:r>
      <w:r w:rsidRPr="007A7711">
        <w:rPr>
          <w:rFonts w:hint="eastAsia"/>
        </w:rPr>
        <w:t>新建一个</w:t>
      </w:r>
      <w:r w:rsidRPr="007A7711">
        <w:rPr>
          <w:rFonts w:hint="eastAsia"/>
        </w:rPr>
        <w:t xml:space="preserve"> scrapy </w:t>
      </w:r>
      <w:r w:rsidRPr="007A7711">
        <w:rPr>
          <w:rFonts w:hint="eastAsia"/>
        </w:rPr>
        <w:t>项目：</w:t>
      </w:r>
    </w:p>
    <w:tbl>
      <w:tblPr>
        <w:tblStyle w:val="a5"/>
        <w:tblW w:w="0" w:type="auto"/>
        <w:tblLook w:val="04A0" w:firstRow="1" w:lastRow="0" w:firstColumn="1" w:lastColumn="0" w:noHBand="0" w:noVBand="1"/>
      </w:tblPr>
      <w:tblGrid>
        <w:gridCol w:w="8296"/>
      </w:tblGrid>
      <w:tr w:rsidR="00C060F3" w14:paraId="54A5DCA6" w14:textId="77777777" w:rsidTr="00C060F3">
        <w:tc>
          <w:tcPr>
            <w:tcW w:w="8296" w:type="dxa"/>
          </w:tcPr>
          <w:p w14:paraId="5C9B80B7" w14:textId="0EAD70A8" w:rsidR="00C060F3" w:rsidRDefault="00C060F3" w:rsidP="00876DDB">
            <w:pPr>
              <w:rPr>
                <w:rFonts w:hint="eastAsia"/>
              </w:rPr>
            </w:pPr>
            <w:r w:rsidRPr="00C060F3">
              <w:t>scrapy startproject ScrapyRedisTest</w:t>
            </w:r>
          </w:p>
        </w:tc>
      </w:tr>
    </w:tbl>
    <w:p w14:paraId="1B396FD9" w14:textId="77777777" w:rsidR="007A7711" w:rsidRPr="0019233F" w:rsidRDefault="007A7711" w:rsidP="00876DDB">
      <w:pPr>
        <w:rPr>
          <w:rFonts w:hint="eastAsia"/>
        </w:rPr>
      </w:pPr>
    </w:p>
    <w:p w14:paraId="029DFD97" w14:textId="77777777" w:rsidR="00A84753" w:rsidRDefault="00A84753" w:rsidP="00A84753">
      <w:pPr>
        <w:rPr>
          <w:rFonts w:hint="eastAsia"/>
        </w:rPr>
      </w:pPr>
      <w:r>
        <w:rPr>
          <w:rFonts w:hint="eastAsia"/>
        </w:rPr>
        <w:t>创建完成之后，然后从</w:t>
      </w:r>
      <w:r>
        <w:rPr>
          <w:rFonts w:hint="eastAsia"/>
        </w:rPr>
        <w:t xml:space="preserve"> https://github.com/rolando/scrapy-redis </w:t>
      </w:r>
      <w:r>
        <w:rPr>
          <w:rFonts w:hint="eastAsia"/>
        </w:rPr>
        <w:t>下载</w:t>
      </w:r>
      <w:r>
        <w:rPr>
          <w:rFonts w:hint="eastAsia"/>
        </w:rPr>
        <w:t xml:space="preserve"> scrapy-redis </w:t>
      </w:r>
      <w:r>
        <w:rPr>
          <w:rFonts w:hint="eastAsia"/>
        </w:rPr>
        <w:t>的</w:t>
      </w:r>
      <w:r>
        <w:rPr>
          <w:rFonts w:hint="eastAsia"/>
        </w:rPr>
        <w:t xml:space="preserve"> zip </w:t>
      </w:r>
      <w:r>
        <w:rPr>
          <w:rFonts w:hint="eastAsia"/>
        </w:rPr>
        <w:t>压缩包，下载下来之后进行解压缩，然后把</w:t>
      </w:r>
      <w:r>
        <w:rPr>
          <w:rFonts w:hint="eastAsia"/>
        </w:rPr>
        <w:t xml:space="preserve"> </w:t>
      </w:r>
      <w:r>
        <w:rPr>
          <w:rFonts w:hint="eastAsia"/>
        </w:rPr>
        <w:lastRenderedPageBreak/>
        <w:t xml:space="preserve">src/scrapy_redis </w:t>
      </w:r>
      <w:r>
        <w:rPr>
          <w:rFonts w:hint="eastAsia"/>
        </w:rPr>
        <w:t>文件夹复制粘贴到</w:t>
      </w:r>
      <w:r>
        <w:rPr>
          <w:rFonts w:hint="eastAsia"/>
        </w:rPr>
        <w:t xml:space="preserve"> D:\workspace\ScrapyRedisTest </w:t>
      </w:r>
      <w:r>
        <w:rPr>
          <w:rFonts w:hint="eastAsia"/>
        </w:rPr>
        <w:t>项目目录下。</w:t>
      </w:r>
    </w:p>
    <w:p w14:paraId="02163000" w14:textId="77777777" w:rsidR="00A84753" w:rsidRDefault="00A84753" w:rsidP="00A84753"/>
    <w:p w14:paraId="757EF07D" w14:textId="2307EC13" w:rsidR="00876DDB" w:rsidRDefault="00A84753" w:rsidP="00A84753">
      <w:r>
        <w:rPr>
          <w:rFonts w:hint="eastAsia"/>
        </w:rPr>
        <w:t>创建</w:t>
      </w:r>
      <w:r>
        <w:rPr>
          <w:rFonts w:hint="eastAsia"/>
        </w:rPr>
        <w:t xml:space="preserve"> spider </w:t>
      </w:r>
      <w:r>
        <w:rPr>
          <w:rFonts w:hint="eastAsia"/>
        </w:rPr>
        <w:t>文件，与之前不同的是，我们不需要通过之前的方式创建，因为我们不使用</w:t>
      </w:r>
      <w:r>
        <w:rPr>
          <w:rFonts w:hint="eastAsia"/>
        </w:rPr>
        <w:t xml:space="preserve"> scrapy </w:t>
      </w:r>
      <w:r>
        <w:rPr>
          <w:rFonts w:hint="eastAsia"/>
        </w:rPr>
        <w:t>提供的模板，在这里直接在</w:t>
      </w:r>
      <w:r>
        <w:rPr>
          <w:rFonts w:hint="eastAsia"/>
        </w:rPr>
        <w:t xml:space="preserve"> spiders </w:t>
      </w:r>
      <w:r>
        <w:rPr>
          <w:rFonts w:hint="eastAsia"/>
        </w:rPr>
        <w:t>目录下新建</w:t>
      </w:r>
      <w:r>
        <w:rPr>
          <w:rFonts w:hint="eastAsia"/>
        </w:rPr>
        <w:t xml:space="preserve"> jobbole.py </w:t>
      </w:r>
      <w:r>
        <w:rPr>
          <w:rFonts w:hint="eastAsia"/>
        </w:rPr>
        <w:t>文件，然后编写如下代码：</w:t>
      </w:r>
    </w:p>
    <w:tbl>
      <w:tblPr>
        <w:tblStyle w:val="a5"/>
        <w:tblW w:w="0" w:type="auto"/>
        <w:tblLook w:val="04A0" w:firstRow="1" w:lastRow="0" w:firstColumn="1" w:lastColumn="0" w:noHBand="0" w:noVBand="1"/>
      </w:tblPr>
      <w:tblGrid>
        <w:gridCol w:w="8296"/>
      </w:tblGrid>
      <w:tr w:rsidR="00DD3984" w14:paraId="59D1592F" w14:textId="77777777" w:rsidTr="00DD3984">
        <w:tc>
          <w:tcPr>
            <w:tcW w:w="8296" w:type="dxa"/>
          </w:tcPr>
          <w:p w14:paraId="7F62AFC3" w14:textId="77777777" w:rsidR="00DD3984" w:rsidRDefault="00DD3984" w:rsidP="00DD3984">
            <w:r>
              <w:t>#!/usr/bin/python</w:t>
            </w:r>
          </w:p>
          <w:p w14:paraId="07FDBD6F" w14:textId="77777777" w:rsidR="00DD3984" w:rsidRDefault="00DD3984" w:rsidP="00DD3984">
            <w:r>
              <w:t># _*_ coding:utf-8 _*_</w:t>
            </w:r>
          </w:p>
          <w:p w14:paraId="2C590CE3" w14:textId="77777777" w:rsidR="00DD3984" w:rsidRDefault="00DD3984" w:rsidP="00DD3984"/>
          <w:p w14:paraId="6F5037D4" w14:textId="77777777" w:rsidR="00DD3984" w:rsidRDefault="00DD3984" w:rsidP="00DD3984">
            <w:r>
              <w:t>from scrapy.http import Request</w:t>
            </w:r>
          </w:p>
          <w:p w14:paraId="737AB846" w14:textId="77777777" w:rsidR="00DD3984" w:rsidRDefault="00DD3984" w:rsidP="00DD3984">
            <w:r>
              <w:t>from urllib import parse</w:t>
            </w:r>
          </w:p>
          <w:p w14:paraId="45FC43CD" w14:textId="77777777" w:rsidR="00DD3984" w:rsidRDefault="00DD3984" w:rsidP="00DD3984">
            <w:r>
              <w:t>from scrapy_redis.spiders import RedisSpider</w:t>
            </w:r>
          </w:p>
          <w:p w14:paraId="79C1D860" w14:textId="77777777" w:rsidR="00DD3984" w:rsidRDefault="00DD3984" w:rsidP="00DD3984"/>
          <w:p w14:paraId="1C96D0F7" w14:textId="77777777" w:rsidR="00DD3984" w:rsidRDefault="00DD3984" w:rsidP="00DD3984">
            <w:pPr>
              <w:rPr>
                <w:rFonts w:hint="eastAsia"/>
              </w:rPr>
            </w:pPr>
            <w:r>
              <w:rPr>
                <w:rFonts w:hint="eastAsia"/>
              </w:rPr>
              <w:t xml:space="preserve"># </w:t>
            </w:r>
            <w:r>
              <w:rPr>
                <w:rFonts w:hint="eastAsia"/>
              </w:rPr>
              <w:t>继承的是</w:t>
            </w:r>
            <w:r>
              <w:rPr>
                <w:rFonts w:hint="eastAsia"/>
              </w:rPr>
              <w:t xml:space="preserve"> RedisSpider </w:t>
            </w:r>
            <w:r>
              <w:rPr>
                <w:rFonts w:hint="eastAsia"/>
              </w:rPr>
              <w:t>而不是</w:t>
            </w:r>
            <w:r>
              <w:rPr>
                <w:rFonts w:hint="eastAsia"/>
              </w:rPr>
              <w:t xml:space="preserve"> scrapy </w:t>
            </w:r>
            <w:r>
              <w:rPr>
                <w:rFonts w:hint="eastAsia"/>
              </w:rPr>
              <w:t>提供的</w:t>
            </w:r>
            <w:r>
              <w:rPr>
                <w:rFonts w:hint="eastAsia"/>
              </w:rPr>
              <w:t xml:space="preserve"> Spider</w:t>
            </w:r>
          </w:p>
          <w:p w14:paraId="60DB5165" w14:textId="77777777" w:rsidR="00DD3984" w:rsidRDefault="00DD3984" w:rsidP="00DD3984">
            <w:pPr>
              <w:rPr>
                <w:rFonts w:hint="eastAsia"/>
              </w:rPr>
            </w:pPr>
            <w:r>
              <w:rPr>
                <w:rFonts w:hint="eastAsia"/>
              </w:rPr>
              <w:t xml:space="preserve"># </w:t>
            </w:r>
            <w:r>
              <w:rPr>
                <w:rFonts w:hint="eastAsia"/>
              </w:rPr>
              <w:t>而</w:t>
            </w:r>
            <w:r>
              <w:rPr>
                <w:rFonts w:hint="eastAsia"/>
              </w:rPr>
              <w:t xml:space="preserve"> RedisSpider </w:t>
            </w:r>
            <w:r>
              <w:rPr>
                <w:rFonts w:hint="eastAsia"/>
              </w:rPr>
              <w:t>其实继承了两个类</w:t>
            </w:r>
            <w:r>
              <w:rPr>
                <w:rFonts w:hint="eastAsia"/>
              </w:rPr>
              <w:t xml:space="preserve"> </w:t>
            </w:r>
            <w:r>
              <w:rPr>
                <w:rFonts w:hint="eastAsia"/>
              </w:rPr>
              <w:t>其中一个是</w:t>
            </w:r>
            <w:r>
              <w:rPr>
                <w:rFonts w:hint="eastAsia"/>
              </w:rPr>
              <w:t xml:space="preserve"> scrapy </w:t>
            </w:r>
            <w:r>
              <w:rPr>
                <w:rFonts w:hint="eastAsia"/>
              </w:rPr>
              <w:t>提供的</w:t>
            </w:r>
            <w:r>
              <w:rPr>
                <w:rFonts w:hint="eastAsia"/>
              </w:rPr>
              <w:t xml:space="preserve"> Spider</w:t>
            </w:r>
          </w:p>
          <w:p w14:paraId="58CE7C56" w14:textId="77777777" w:rsidR="00DD3984" w:rsidRDefault="00DD3984" w:rsidP="00DD3984">
            <w:r>
              <w:t>class JobboleSpider(RedisSpider):</w:t>
            </w:r>
          </w:p>
          <w:p w14:paraId="0484D79F" w14:textId="77777777" w:rsidR="00DD3984" w:rsidRDefault="00DD3984" w:rsidP="00DD3984">
            <w:r>
              <w:t xml:space="preserve">    name = 'jobbole'</w:t>
            </w:r>
          </w:p>
          <w:p w14:paraId="7750A335" w14:textId="77777777" w:rsidR="00DD3984" w:rsidRDefault="00DD3984" w:rsidP="00DD3984">
            <w:r>
              <w:t xml:space="preserve">    allowed_domains = ["blog.jobbole.com"]</w:t>
            </w:r>
          </w:p>
          <w:p w14:paraId="6B922E26" w14:textId="77777777" w:rsidR="00DD3984" w:rsidRDefault="00DD3984" w:rsidP="00DD3984">
            <w:r>
              <w:t xml:space="preserve">    redis_key = 'jobbole:start_urls'</w:t>
            </w:r>
          </w:p>
          <w:p w14:paraId="6201586C" w14:textId="77777777" w:rsidR="00DD3984" w:rsidRDefault="00DD3984" w:rsidP="00DD3984"/>
          <w:p w14:paraId="68AA015F" w14:textId="77777777" w:rsidR="00DD3984" w:rsidRDefault="00DD3984" w:rsidP="00DD3984">
            <w:r>
              <w:t xml:space="preserve">    handle_httpstatus_list = [404]</w:t>
            </w:r>
          </w:p>
          <w:p w14:paraId="5D03870E" w14:textId="77777777" w:rsidR="00DD3984" w:rsidRDefault="00DD3984" w:rsidP="00DD3984"/>
          <w:p w14:paraId="6B61135A" w14:textId="77777777" w:rsidR="00DD3984" w:rsidRDefault="00DD3984" w:rsidP="00DD3984">
            <w:r>
              <w:t xml:space="preserve">    def parse(self, response):</w:t>
            </w:r>
          </w:p>
          <w:p w14:paraId="063059C9" w14:textId="77777777" w:rsidR="00DD3984" w:rsidRDefault="00DD3984" w:rsidP="00DD3984">
            <w:r>
              <w:t xml:space="preserve">        if response.status == 404:</w:t>
            </w:r>
          </w:p>
          <w:p w14:paraId="07F131B0" w14:textId="77777777" w:rsidR="00DD3984" w:rsidRDefault="00DD3984" w:rsidP="00DD3984">
            <w:r>
              <w:t xml:space="preserve">            self.fail_urls.append(response.url)</w:t>
            </w:r>
          </w:p>
          <w:p w14:paraId="4B0BF338" w14:textId="77777777" w:rsidR="00DD3984" w:rsidRDefault="00DD3984" w:rsidP="00DD3984">
            <w:r>
              <w:t xml:space="preserve">            self.crawler.stats.inc_value("failed_url")</w:t>
            </w:r>
          </w:p>
          <w:p w14:paraId="247E93B9" w14:textId="77777777" w:rsidR="00DD3984" w:rsidRDefault="00DD3984" w:rsidP="00DD3984"/>
          <w:p w14:paraId="26F5D4A9" w14:textId="77777777" w:rsidR="00DD3984" w:rsidRDefault="00DD3984" w:rsidP="00DD3984">
            <w:r>
              <w:t xml:space="preserve">        post_nodes = response.css("#archive .floated-thumb .post-thumb a")</w:t>
            </w:r>
          </w:p>
          <w:p w14:paraId="3FEC1091" w14:textId="77777777" w:rsidR="00DD3984" w:rsidRDefault="00DD3984" w:rsidP="00DD3984">
            <w:r>
              <w:t xml:space="preserve">        for post_node in post_nodes:</w:t>
            </w:r>
          </w:p>
          <w:p w14:paraId="5E4454DA" w14:textId="77777777" w:rsidR="00DD3984" w:rsidRDefault="00DD3984" w:rsidP="00DD3984">
            <w:r>
              <w:t xml:space="preserve">            image_url = post_node.css("img::attr(src)").extract_first("")</w:t>
            </w:r>
          </w:p>
          <w:p w14:paraId="7E7828A7" w14:textId="77777777" w:rsidR="00DD3984" w:rsidRDefault="00DD3984" w:rsidP="00DD3984">
            <w:r>
              <w:t xml:space="preserve">            post_url = post_node.css("::attr(href)").extract_first("")</w:t>
            </w:r>
          </w:p>
          <w:p w14:paraId="62BC795D" w14:textId="77777777" w:rsidR="00DD3984" w:rsidRDefault="00DD3984" w:rsidP="00DD3984">
            <w:r>
              <w:t xml:space="preserve">            yield Request(url=parse.urljoin(response.url, post_url), meta={"front_image_url": image_url},</w:t>
            </w:r>
          </w:p>
          <w:p w14:paraId="7388D7CC" w14:textId="77777777" w:rsidR="00DD3984" w:rsidRDefault="00DD3984" w:rsidP="00DD3984">
            <w:r>
              <w:t xml:space="preserve">                          callback=self.parse_detail)</w:t>
            </w:r>
          </w:p>
          <w:p w14:paraId="63CBA657" w14:textId="77777777" w:rsidR="00DD3984" w:rsidRDefault="00DD3984" w:rsidP="00DD3984"/>
          <w:p w14:paraId="16B953EA" w14:textId="77777777" w:rsidR="00DD3984" w:rsidRDefault="00DD3984" w:rsidP="00DD3984">
            <w:r>
              <w:t xml:space="preserve">        next_url = response.css(".next.page-numbers::attr(href)").extract_first("")</w:t>
            </w:r>
          </w:p>
          <w:p w14:paraId="5ED4F898" w14:textId="77777777" w:rsidR="00DD3984" w:rsidRDefault="00DD3984" w:rsidP="00DD3984">
            <w:r>
              <w:t xml:space="preserve">        if next_url:</w:t>
            </w:r>
          </w:p>
          <w:p w14:paraId="2B51CF17" w14:textId="77777777" w:rsidR="00DD3984" w:rsidRDefault="00DD3984" w:rsidP="00DD3984">
            <w:r>
              <w:t xml:space="preserve">            yield Request(url=parse.urljoin(response.url, post_url), callback=self.parse)</w:t>
            </w:r>
          </w:p>
          <w:p w14:paraId="7C826019" w14:textId="77777777" w:rsidR="00DD3984" w:rsidRDefault="00DD3984" w:rsidP="00DD3984"/>
          <w:p w14:paraId="30AD8882" w14:textId="77777777" w:rsidR="00DD3984" w:rsidRDefault="00DD3984" w:rsidP="00DD3984">
            <w:r>
              <w:lastRenderedPageBreak/>
              <w:t xml:space="preserve">    def parse_detail(self, response):</w:t>
            </w:r>
          </w:p>
          <w:p w14:paraId="36403F83" w14:textId="0C5AAC96" w:rsidR="00DD3984" w:rsidRDefault="00DD3984" w:rsidP="00DD3984">
            <w:pPr>
              <w:rPr>
                <w:rFonts w:hint="eastAsia"/>
              </w:rPr>
            </w:pPr>
            <w:r>
              <w:t xml:space="preserve">        pass</w:t>
            </w:r>
          </w:p>
        </w:tc>
      </w:tr>
    </w:tbl>
    <w:p w14:paraId="01F85C77" w14:textId="1215436A" w:rsidR="00A84753" w:rsidRDefault="00B4100F" w:rsidP="00A84753">
      <w:r w:rsidRPr="00B4100F">
        <w:rPr>
          <w:rFonts w:hint="eastAsia"/>
        </w:rPr>
        <w:lastRenderedPageBreak/>
        <w:t>然后在</w:t>
      </w:r>
      <w:r w:rsidRPr="00B4100F">
        <w:rPr>
          <w:rFonts w:hint="eastAsia"/>
        </w:rPr>
        <w:t xml:space="preserve"> scrapy </w:t>
      </w:r>
      <w:r w:rsidRPr="00B4100F">
        <w:rPr>
          <w:rFonts w:hint="eastAsia"/>
        </w:rPr>
        <w:t>的</w:t>
      </w:r>
      <w:r w:rsidRPr="00B4100F">
        <w:rPr>
          <w:rFonts w:hint="eastAsia"/>
        </w:rPr>
        <w:t xml:space="preserve"> settings.py </w:t>
      </w:r>
      <w:r w:rsidRPr="00B4100F">
        <w:rPr>
          <w:rFonts w:hint="eastAsia"/>
        </w:rPr>
        <w:t>编写如下配置：</w:t>
      </w:r>
    </w:p>
    <w:tbl>
      <w:tblPr>
        <w:tblStyle w:val="a5"/>
        <w:tblW w:w="0" w:type="auto"/>
        <w:tblLook w:val="04A0" w:firstRow="1" w:lastRow="0" w:firstColumn="1" w:lastColumn="0" w:noHBand="0" w:noVBand="1"/>
      </w:tblPr>
      <w:tblGrid>
        <w:gridCol w:w="8296"/>
      </w:tblGrid>
      <w:tr w:rsidR="005577C3" w14:paraId="0458746A" w14:textId="77777777" w:rsidTr="005577C3">
        <w:tc>
          <w:tcPr>
            <w:tcW w:w="8296" w:type="dxa"/>
          </w:tcPr>
          <w:p w14:paraId="37BFE993" w14:textId="77777777" w:rsidR="005577C3" w:rsidRDefault="005577C3" w:rsidP="005577C3">
            <w:r>
              <w:t># -*- coding: utf-8 -*-</w:t>
            </w:r>
          </w:p>
          <w:p w14:paraId="5870880A" w14:textId="77777777" w:rsidR="005577C3" w:rsidRDefault="005577C3" w:rsidP="005577C3"/>
          <w:p w14:paraId="701FC717" w14:textId="77777777" w:rsidR="005577C3" w:rsidRDefault="005577C3" w:rsidP="005577C3">
            <w:r>
              <w:t>BOT_NAME = 'ScrapyRedisTest'</w:t>
            </w:r>
          </w:p>
          <w:p w14:paraId="0E25A6EF" w14:textId="77777777" w:rsidR="005577C3" w:rsidRDefault="005577C3" w:rsidP="005577C3"/>
          <w:p w14:paraId="5581CFC0" w14:textId="77777777" w:rsidR="005577C3" w:rsidRDefault="005577C3" w:rsidP="005577C3">
            <w:r>
              <w:t>SPIDER_MODULES = ['ScrapyRedisTest.spiders']</w:t>
            </w:r>
          </w:p>
          <w:p w14:paraId="700BEA0A" w14:textId="77777777" w:rsidR="005577C3" w:rsidRDefault="005577C3" w:rsidP="005577C3">
            <w:r>
              <w:t>NEWSPIDER_MODULE = 'ScrapyRedisTest.spiders'</w:t>
            </w:r>
          </w:p>
          <w:p w14:paraId="141E740D" w14:textId="77777777" w:rsidR="005577C3" w:rsidRDefault="005577C3" w:rsidP="005577C3">
            <w:r>
              <w:t>ROBOTSTXT_OBEY = False</w:t>
            </w:r>
          </w:p>
          <w:p w14:paraId="6F56D848" w14:textId="77777777" w:rsidR="005577C3" w:rsidRDefault="005577C3" w:rsidP="005577C3"/>
          <w:p w14:paraId="71B43FE2" w14:textId="77777777" w:rsidR="005577C3" w:rsidRDefault="005577C3" w:rsidP="005577C3">
            <w:r>
              <w:t>SCHEDULER = "scrapy_redis.scheduler.Scheduler"</w:t>
            </w:r>
          </w:p>
          <w:p w14:paraId="2B03B983" w14:textId="77777777" w:rsidR="005577C3" w:rsidRDefault="005577C3" w:rsidP="005577C3">
            <w:r>
              <w:t>DUPEFILTER_CLASS = "scrapy_redis.dupefilter.RFPDupeFilter"</w:t>
            </w:r>
          </w:p>
          <w:p w14:paraId="48F0AC88" w14:textId="77777777" w:rsidR="005577C3" w:rsidRDefault="005577C3" w:rsidP="005577C3">
            <w:r>
              <w:t>ITEM_PIPELINES = {</w:t>
            </w:r>
          </w:p>
          <w:p w14:paraId="5417C45B" w14:textId="77777777" w:rsidR="005577C3" w:rsidRDefault="005577C3" w:rsidP="005577C3">
            <w:r>
              <w:t xml:space="preserve">    'scrapy_redis.pipelines.RedisPipeline': 300</w:t>
            </w:r>
          </w:p>
          <w:p w14:paraId="24DE6F16" w14:textId="2ED4C6EE" w:rsidR="005577C3" w:rsidRDefault="005577C3" w:rsidP="005577C3">
            <w:pPr>
              <w:rPr>
                <w:rFonts w:hint="eastAsia"/>
              </w:rPr>
            </w:pPr>
            <w:r>
              <w:t>}</w:t>
            </w:r>
          </w:p>
        </w:tc>
      </w:tr>
    </w:tbl>
    <w:p w14:paraId="54C7E6C3" w14:textId="77777777" w:rsidR="00B4100F" w:rsidRDefault="00B4100F" w:rsidP="00A84753">
      <w:pPr>
        <w:rPr>
          <w:rFonts w:hint="eastAsia"/>
        </w:rPr>
      </w:pPr>
    </w:p>
    <w:p w14:paraId="21C22D1A" w14:textId="77777777" w:rsidR="0065091A" w:rsidRDefault="0065091A" w:rsidP="0065091A">
      <w:pPr>
        <w:rPr>
          <w:rFonts w:hint="eastAsia"/>
        </w:rPr>
      </w:pPr>
      <w:r>
        <w:rPr>
          <w:rFonts w:hint="eastAsia"/>
        </w:rPr>
        <w:t>然后把之前的</w:t>
      </w:r>
      <w:r>
        <w:rPr>
          <w:rFonts w:hint="eastAsia"/>
        </w:rPr>
        <w:t xml:space="preserve"> main.py </w:t>
      </w:r>
      <w:r>
        <w:rPr>
          <w:rFonts w:hint="eastAsia"/>
        </w:rPr>
        <w:t>文件复制过来。</w:t>
      </w:r>
    </w:p>
    <w:p w14:paraId="31490ACC" w14:textId="77777777" w:rsidR="0065091A" w:rsidRDefault="0065091A" w:rsidP="0065091A"/>
    <w:p w14:paraId="5A301178" w14:textId="77777777" w:rsidR="0065091A" w:rsidRDefault="0065091A" w:rsidP="0065091A">
      <w:pPr>
        <w:rPr>
          <w:rFonts w:hint="eastAsia"/>
        </w:rPr>
      </w:pPr>
      <w:r>
        <w:rPr>
          <w:rFonts w:hint="eastAsia"/>
        </w:rPr>
        <w:t>然后设置一些断点。</w:t>
      </w:r>
    </w:p>
    <w:p w14:paraId="011B0EE0" w14:textId="77777777" w:rsidR="0065091A" w:rsidRDefault="0065091A" w:rsidP="0065091A"/>
    <w:p w14:paraId="06165888" w14:textId="77777777" w:rsidR="0065091A" w:rsidRDefault="0065091A" w:rsidP="0065091A">
      <w:pPr>
        <w:rPr>
          <w:rFonts w:hint="eastAsia"/>
        </w:rPr>
      </w:pPr>
      <w:r>
        <w:rPr>
          <w:rFonts w:hint="eastAsia"/>
        </w:rPr>
        <w:t>开始运行</w:t>
      </w:r>
      <w:r>
        <w:rPr>
          <w:rFonts w:hint="eastAsia"/>
        </w:rPr>
        <w:t xml:space="preserve"> main.py </w:t>
      </w:r>
      <w:r>
        <w:rPr>
          <w:rFonts w:hint="eastAsia"/>
        </w:rPr>
        <w:t>文件，这个时候</w:t>
      </w:r>
      <w:r>
        <w:rPr>
          <w:rFonts w:hint="eastAsia"/>
        </w:rPr>
        <w:t xml:space="preserve"> PyCharm </w:t>
      </w:r>
      <w:r>
        <w:rPr>
          <w:rFonts w:hint="eastAsia"/>
        </w:rPr>
        <w:t>的</w:t>
      </w:r>
      <w:r>
        <w:rPr>
          <w:rFonts w:hint="eastAsia"/>
        </w:rPr>
        <w:t xml:space="preserve"> Console </w:t>
      </w:r>
      <w:r>
        <w:rPr>
          <w:rFonts w:hint="eastAsia"/>
        </w:rPr>
        <w:t>开始</w:t>
      </w:r>
      <w:r>
        <w:rPr>
          <w:rFonts w:hint="eastAsia"/>
        </w:rPr>
        <w:t xml:space="preserve"> </w:t>
      </w:r>
      <w:r>
        <w:rPr>
          <w:rFonts w:hint="eastAsia"/>
        </w:rPr>
        <w:t>监听</w:t>
      </w:r>
      <w:r>
        <w:rPr>
          <w:rFonts w:hint="eastAsia"/>
        </w:rPr>
        <w:t xml:space="preserve"> scrapy-redis </w:t>
      </w:r>
      <w:r>
        <w:rPr>
          <w:rFonts w:hint="eastAsia"/>
        </w:rPr>
        <w:t>。</w:t>
      </w:r>
    </w:p>
    <w:p w14:paraId="7DF19CEA" w14:textId="77777777" w:rsidR="0065091A" w:rsidRDefault="0065091A" w:rsidP="0065091A"/>
    <w:p w14:paraId="31FD2695" w14:textId="1A3BA9E6" w:rsidR="00876DDB" w:rsidRDefault="0065091A" w:rsidP="0065091A">
      <w:r>
        <w:rPr>
          <w:rFonts w:hint="eastAsia"/>
        </w:rPr>
        <w:t>我们在命令行输入：</w:t>
      </w:r>
    </w:p>
    <w:tbl>
      <w:tblPr>
        <w:tblStyle w:val="a5"/>
        <w:tblW w:w="0" w:type="auto"/>
        <w:tblLook w:val="04A0" w:firstRow="1" w:lastRow="0" w:firstColumn="1" w:lastColumn="0" w:noHBand="0" w:noVBand="1"/>
      </w:tblPr>
      <w:tblGrid>
        <w:gridCol w:w="8296"/>
      </w:tblGrid>
      <w:tr w:rsidR="00C31CF1" w14:paraId="52CD8857" w14:textId="77777777" w:rsidTr="00C31CF1">
        <w:tc>
          <w:tcPr>
            <w:tcW w:w="8296" w:type="dxa"/>
          </w:tcPr>
          <w:p w14:paraId="321460AD" w14:textId="3E3D8D11" w:rsidR="00C31CF1" w:rsidRDefault="00C31CF1" w:rsidP="0065091A">
            <w:pPr>
              <w:rPr>
                <w:rFonts w:hint="eastAsia"/>
              </w:rPr>
            </w:pPr>
            <w:r w:rsidRPr="00C31CF1">
              <w:t>redis-cli lpush jobbole:start_urls http://blog.jobbole.com/all-posts/</w:t>
            </w:r>
          </w:p>
        </w:tc>
      </w:tr>
    </w:tbl>
    <w:p w14:paraId="20C0A9B8" w14:textId="76EB99A5" w:rsidR="0065091A" w:rsidRDefault="00990796" w:rsidP="0065091A">
      <w:r w:rsidRPr="00990796">
        <w:rPr>
          <w:rFonts w:hint="eastAsia"/>
        </w:rPr>
        <w:t>这个时候</w:t>
      </w:r>
      <w:r w:rsidRPr="00990796">
        <w:rPr>
          <w:rFonts w:hint="eastAsia"/>
        </w:rPr>
        <w:t xml:space="preserve"> Console </w:t>
      </w:r>
      <w:r w:rsidRPr="00990796">
        <w:rPr>
          <w:rFonts w:hint="eastAsia"/>
        </w:rPr>
        <w:t>又有新的输出了，在命令行输入</w:t>
      </w:r>
      <w:r w:rsidRPr="00990796">
        <w:rPr>
          <w:rFonts w:hint="eastAsia"/>
        </w:rPr>
        <w:t xml:space="preserve"> keys * </w:t>
      </w:r>
      <w:r w:rsidRPr="00990796">
        <w:rPr>
          <w:rFonts w:hint="eastAsia"/>
        </w:rPr>
        <w:t>可以查看所有变量，</w:t>
      </w:r>
      <w:r w:rsidRPr="00990796">
        <w:rPr>
          <w:rFonts w:hint="eastAsia"/>
        </w:rPr>
        <w:t xml:space="preserve">type jobbole:requests </w:t>
      </w:r>
      <w:r w:rsidRPr="00990796">
        <w:rPr>
          <w:rFonts w:hint="eastAsia"/>
        </w:rPr>
        <w:t>查看数据类型。</w:t>
      </w:r>
    </w:p>
    <w:p w14:paraId="47724A59" w14:textId="069B1878" w:rsidR="00990796" w:rsidRDefault="00990796" w:rsidP="0065091A"/>
    <w:p w14:paraId="6C05AE7C" w14:textId="77777777" w:rsidR="00EF6C99" w:rsidRDefault="00EF6C99" w:rsidP="00EF6C99">
      <w:pPr>
        <w:rPr>
          <w:rFonts w:hint="eastAsia"/>
        </w:rPr>
      </w:pPr>
      <w:r>
        <w:rPr>
          <w:rFonts w:hint="eastAsia"/>
        </w:rPr>
        <w:t>使用说明：</w:t>
      </w:r>
    </w:p>
    <w:p w14:paraId="3103BEBD" w14:textId="77777777" w:rsidR="00EF6C99" w:rsidRDefault="00EF6C99" w:rsidP="00EF6C99">
      <w:pPr>
        <w:rPr>
          <w:rFonts w:hint="eastAsia"/>
        </w:rPr>
      </w:pPr>
      <w:r>
        <w:rPr>
          <w:rFonts w:hint="eastAsia"/>
        </w:rPr>
        <w:t>1</w:t>
      </w:r>
      <w:r>
        <w:rPr>
          <w:rFonts w:hint="eastAsia"/>
        </w:rPr>
        <w:t>、</w:t>
      </w:r>
      <w:r>
        <w:rPr>
          <w:rFonts w:hint="eastAsia"/>
        </w:rPr>
        <w:t xml:space="preserve"> </w:t>
      </w:r>
      <w:r>
        <w:rPr>
          <w:rFonts w:hint="eastAsia"/>
        </w:rPr>
        <w:t>在</w:t>
      </w:r>
      <w:r>
        <w:rPr>
          <w:rFonts w:hint="eastAsia"/>
        </w:rPr>
        <w:t xml:space="preserve"> spider </w:t>
      </w:r>
      <w:r>
        <w:rPr>
          <w:rFonts w:hint="eastAsia"/>
        </w:rPr>
        <w:t>文件中继承的类为</w:t>
      </w:r>
      <w:r>
        <w:rPr>
          <w:rFonts w:hint="eastAsia"/>
        </w:rPr>
        <w:t xml:space="preserve"> RedisSpider </w:t>
      </w:r>
      <w:r>
        <w:rPr>
          <w:rFonts w:hint="eastAsia"/>
        </w:rPr>
        <w:t>，然后定义</w:t>
      </w:r>
      <w:r>
        <w:rPr>
          <w:rFonts w:hint="eastAsia"/>
        </w:rPr>
        <w:t xml:space="preserve"> redis_key</w:t>
      </w:r>
    </w:p>
    <w:p w14:paraId="070668CC" w14:textId="13AE4E63" w:rsidR="00990796" w:rsidRDefault="00EF6C99" w:rsidP="00EF6C99">
      <w:r>
        <w:rPr>
          <w:rFonts w:hint="eastAsia"/>
        </w:rPr>
        <w:t>2</w:t>
      </w:r>
      <w:r>
        <w:rPr>
          <w:rFonts w:hint="eastAsia"/>
        </w:rPr>
        <w:t>、</w:t>
      </w:r>
      <w:r>
        <w:rPr>
          <w:rFonts w:hint="eastAsia"/>
        </w:rPr>
        <w:t xml:space="preserve"> </w:t>
      </w:r>
      <w:r>
        <w:rPr>
          <w:rFonts w:hint="eastAsia"/>
        </w:rPr>
        <w:t>在</w:t>
      </w:r>
      <w:r>
        <w:rPr>
          <w:rFonts w:hint="eastAsia"/>
        </w:rPr>
        <w:t xml:space="preserve"> settings.py </w:t>
      </w:r>
      <w:r>
        <w:rPr>
          <w:rFonts w:hint="eastAsia"/>
        </w:rPr>
        <w:t>文件增加如下三行代码：</w:t>
      </w:r>
    </w:p>
    <w:tbl>
      <w:tblPr>
        <w:tblStyle w:val="a5"/>
        <w:tblW w:w="0" w:type="auto"/>
        <w:tblLook w:val="04A0" w:firstRow="1" w:lastRow="0" w:firstColumn="1" w:lastColumn="0" w:noHBand="0" w:noVBand="1"/>
      </w:tblPr>
      <w:tblGrid>
        <w:gridCol w:w="8296"/>
      </w:tblGrid>
      <w:tr w:rsidR="00EF6C99" w14:paraId="02BFBD6A" w14:textId="77777777" w:rsidTr="00EF6C99">
        <w:tc>
          <w:tcPr>
            <w:tcW w:w="8296" w:type="dxa"/>
          </w:tcPr>
          <w:p w14:paraId="1F27085A" w14:textId="77777777" w:rsidR="00EF6C99" w:rsidRDefault="00EF6C99" w:rsidP="00EF6C99">
            <w:r>
              <w:t>SCHEDULER = "scrapy_redis.scheduler.Scheduler"</w:t>
            </w:r>
          </w:p>
          <w:p w14:paraId="377831B9" w14:textId="77777777" w:rsidR="00EF6C99" w:rsidRDefault="00EF6C99" w:rsidP="00EF6C99">
            <w:r>
              <w:t>DUPEFILTER_CLASS = "scrapy_redis.dupefilter.RFPDupeFilter"</w:t>
            </w:r>
          </w:p>
          <w:p w14:paraId="1918558F" w14:textId="77777777" w:rsidR="00EF6C99" w:rsidRDefault="00EF6C99" w:rsidP="00EF6C99">
            <w:r>
              <w:t>ITEM_PIPELINES = {</w:t>
            </w:r>
          </w:p>
          <w:p w14:paraId="55971023" w14:textId="77777777" w:rsidR="00EF6C99" w:rsidRDefault="00EF6C99" w:rsidP="00EF6C99">
            <w:r>
              <w:t xml:space="preserve">    'scrapy_redis.pipelines.RedisPipeline': 300</w:t>
            </w:r>
          </w:p>
          <w:p w14:paraId="5B2DAFD7" w14:textId="1F52E99B" w:rsidR="00EF6C99" w:rsidRDefault="00EF6C99" w:rsidP="00EF6C99">
            <w:pPr>
              <w:rPr>
                <w:rFonts w:hint="eastAsia"/>
              </w:rPr>
            </w:pPr>
            <w:r>
              <w:t>}</w:t>
            </w:r>
          </w:p>
        </w:tc>
      </w:tr>
    </w:tbl>
    <w:p w14:paraId="2101E224" w14:textId="6E4A30C0" w:rsidR="00EF6C99" w:rsidRDefault="00EF6C99" w:rsidP="00EF6C99">
      <w:r w:rsidRPr="00EF6C99">
        <w:rPr>
          <w:rFonts w:hint="eastAsia"/>
        </w:rPr>
        <w:t>其他就没啥不同了。</w:t>
      </w:r>
    </w:p>
    <w:p w14:paraId="2F3D283E" w14:textId="77777777" w:rsidR="00EF6C99" w:rsidRDefault="00EF6C99" w:rsidP="00EF6C99">
      <w:pPr>
        <w:rPr>
          <w:rFonts w:hint="eastAsia"/>
        </w:rPr>
      </w:pPr>
    </w:p>
    <w:p w14:paraId="2AAF765A" w14:textId="285C1571" w:rsidR="00876DDB" w:rsidRDefault="00876DDB" w:rsidP="00876DDB"/>
    <w:p w14:paraId="6FAF531C" w14:textId="341448D1" w:rsidR="00876DDB" w:rsidRDefault="00876DDB" w:rsidP="00876DDB"/>
    <w:p w14:paraId="093A4648" w14:textId="1BA6EF28" w:rsidR="00876DDB" w:rsidRDefault="00876DDB" w:rsidP="00876DDB"/>
    <w:p w14:paraId="6E319171" w14:textId="7EA599ED" w:rsidR="00876DDB" w:rsidRDefault="00876DDB" w:rsidP="00876DDB"/>
    <w:p w14:paraId="320F1F4C" w14:textId="77777777" w:rsidR="00876DDB" w:rsidRPr="00876DDB" w:rsidRDefault="00876DDB" w:rsidP="00876DDB">
      <w:pPr>
        <w:rPr>
          <w:rFonts w:hint="eastAsia"/>
        </w:rPr>
      </w:pPr>
    </w:p>
    <w:p w14:paraId="31EECCA5" w14:textId="75E0A2EE" w:rsidR="00973E09" w:rsidRDefault="00973E09">
      <w:pPr>
        <w:pStyle w:val="2"/>
      </w:pPr>
      <w:r>
        <w:rPr>
          <w:rFonts w:hint="eastAsia"/>
        </w:rPr>
        <w:t>S</w:t>
      </w:r>
      <w:r w:rsidRPr="00973E09">
        <w:rPr>
          <w:rFonts w:hint="eastAsia"/>
        </w:rPr>
        <w:t>crapy-</w:t>
      </w:r>
      <w:r>
        <w:rPr>
          <w:rFonts w:hint="eastAsia"/>
        </w:rPr>
        <w:t>R</w:t>
      </w:r>
      <w:r w:rsidRPr="00973E09">
        <w:rPr>
          <w:rFonts w:hint="eastAsia"/>
        </w:rPr>
        <w:t>edis</w:t>
      </w:r>
      <w:r>
        <w:t xml:space="preserve"> </w:t>
      </w:r>
      <w:r w:rsidRPr="00973E09">
        <w:rPr>
          <w:rFonts w:hint="eastAsia"/>
        </w:rPr>
        <w:t>源码分析</w:t>
      </w:r>
    </w:p>
    <w:p w14:paraId="45D78749" w14:textId="57BC4DF3" w:rsidR="0080221D" w:rsidRPr="0080221D" w:rsidRDefault="0080221D" w:rsidP="0080221D">
      <w:pPr>
        <w:rPr>
          <w:rFonts w:hint="eastAsia"/>
        </w:rPr>
      </w:pPr>
      <w:r>
        <w:rPr>
          <w:rFonts w:hint="eastAsia"/>
        </w:rPr>
        <w:t>S</w:t>
      </w:r>
      <w:r w:rsidRPr="0080221D">
        <w:rPr>
          <w:rFonts w:hint="eastAsia"/>
        </w:rPr>
        <w:t xml:space="preserve">crapy + </w:t>
      </w:r>
      <w:r>
        <w:rPr>
          <w:rFonts w:hint="eastAsia"/>
        </w:rPr>
        <w:t>R</w:t>
      </w:r>
      <w:r w:rsidRPr="0080221D">
        <w:rPr>
          <w:rFonts w:hint="eastAsia"/>
        </w:rPr>
        <w:t xml:space="preserve">edis </w:t>
      </w:r>
      <w:r w:rsidRPr="0080221D">
        <w:rPr>
          <w:rFonts w:hint="eastAsia"/>
        </w:rPr>
        <w:t>的架构图</w:t>
      </w:r>
      <w:r>
        <w:rPr>
          <w:rFonts w:hint="eastAsia"/>
        </w:rPr>
        <w:t>：</w:t>
      </w:r>
    </w:p>
    <w:p w14:paraId="7B3FF9E9" w14:textId="2DF8DE52" w:rsidR="00973E09" w:rsidRDefault="00411EC8" w:rsidP="00973E09">
      <w:r>
        <w:rPr>
          <w:noProof/>
        </w:rPr>
        <w:drawing>
          <wp:inline distT="0" distB="0" distL="0" distR="0" wp14:anchorId="2CDCE64A" wp14:editId="76296AF3">
            <wp:extent cx="5274310" cy="349567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3495675"/>
                    </a:xfrm>
                    <a:prstGeom prst="rect">
                      <a:avLst/>
                    </a:prstGeom>
                    <a:noFill/>
                    <a:ln>
                      <a:noFill/>
                    </a:ln>
                  </pic:spPr>
                </pic:pic>
              </a:graphicData>
            </a:graphic>
          </wp:inline>
        </w:drawing>
      </w:r>
    </w:p>
    <w:p w14:paraId="3F75B4F3" w14:textId="21AB9ADB" w:rsidR="00411EC8" w:rsidRDefault="00411EC8" w:rsidP="00973E09"/>
    <w:p w14:paraId="4F608F76" w14:textId="466C7BC8" w:rsidR="00411EC8" w:rsidRDefault="00411EC8" w:rsidP="00973E09"/>
    <w:p w14:paraId="7197DD2F" w14:textId="6698A248" w:rsidR="007023DE" w:rsidRPr="007023DE" w:rsidRDefault="007023DE" w:rsidP="007023DE">
      <w:pPr>
        <w:rPr>
          <w:rFonts w:hint="eastAsia"/>
          <w:b/>
          <w:bCs/>
        </w:rPr>
      </w:pPr>
      <w:r w:rsidRPr="007023DE">
        <w:rPr>
          <w:rFonts w:hint="eastAsia"/>
          <w:b/>
          <w:bCs/>
        </w:rPr>
        <w:t xml:space="preserve">connection.py </w:t>
      </w:r>
      <w:r w:rsidRPr="007023DE">
        <w:rPr>
          <w:rFonts w:hint="eastAsia"/>
          <w:b/>
          <w:bCs/>
        </w:rPr>
        <w:t>分析</w:t>
      </w:r>
      <w:r>
        <w:rPr>
          <w:rFonts w:hint="eastAsia"/>
          <w:b/>
          <w:bCs/>
        </w:rPr>
        <w:t>：</w:t>
      </w:r>
    </w:p>
    <w:p w14:paraId="6A0D479D" w14:textId="5EE49A01" w:rsidR="007023DE" w:rsidRDefault="007023DE" w:rsidP="007023DE">
      <w:r>
        <w:rPr>
          <w:rFonts w:hint="eastAsia"/>
        </w:rPr>
        <w:t>该文件是用来连接</w:t>
      </w:r>
      <w:r>
        <w:rPr>
          <w:rFonts w:hint="eastAsia"/>
        </w:rPr>
        <w:t xml:space="preserve"> redis </w:t>
      </w:r>
      <w:r>
        <w:rPr>
          <w:rFonts w:hint="eastAsia"/>
        </w:rPr>
        <w:t>的，也是最重要的文件，本文件是连接</w:t>
      </w:r>
      <w:r>
        <w:rPr>
          <w:rFonts w:hint="eastAsia"/>
        </w:rPr>
        <w:t xml:space="preserve"> redis </w:t>
      </w:r>
      <w:r>
        <w:rPr>
          <w:rFonts w:hint="eastAsia"/>
        </w:rPr>
        <w:t>最基本的文件，主要实现连接</w:t>
      </w:r>
      <w:r>
        <w:rPr>
          <w:rFonts w:hint="eastAsia"/>
        </w:rPr>
        <w:t xml:space="preserve"> redis </w:t>
      </w:r>
      <w:r>
        <w:rPr>
          <w:rFonts w:hint="eastAsia"/>
        </w:rPr>
        <w:t>的配置参数设置。</w:t>
      </w:r>
    </w:p>
    <w:p w14:paraId="02F509F5" w14:textId="77777777" w:rsidR="007023DE" w:rsidRDefault="007023DE" w:rsidP="007023DE">
      <w:pPr>
        <w:rPr>
          <w:rFonts w:hint="eastAsia"/>
        </w:rPr>
      </w:pPr>
    </w:p>
    <w:p w14:paraId="1A812F79" w14:textId="46035317" w:rsidR="007023DE" w:rsidRPr="007023DE" w:rsidRDefault="007023DE" w:rsidP="007023DE">
      <w:pPr>
        <w:rPr>
          <w:rFonts w:hint="eastAsia"/>
          <w:b/>
          <w:bCs/>
        </w:rPr>
      </w:pPr>
      <w:r w:rsidRPr="007023DE">
        <w:rPr>
          <w:rFonts w:hint="eastAsia"/>
          <w:b/>
          <w:bCs/>
        </w:rPr>
        <w:t xml:space="preserve">defaults.py </w:t>
      </w:r>
      <w:r w:rsidRPr="007023DE">
        <w:rPr>
          <w:rFonts w:hint="eastAsia"/>
          <w:b/>
          <w:bCs/>
        </w:rPr>
        <w:t>分析</w:t>
      </w:r>
      <w:r w:rsidRPr="007023DE">
        <w:rPr>
          <w:rFonts w:hint="eastAsia"/>
          <w:b/>
          <w:bCs/>
        </w:rPr>
        <w:t>：</w:t>
      </w:r>
    </w:p>
    <w:p w14:paraId="4AD5804C" w14:textId="08977299" w:rsidR="00411EC8" w:rsidRDefault="007023DE" w:rsidP="007023DE">
      <w:pPr>
        <w:rPr>
          <w:rFonts w:hint="eastAsia"/>
        </w:rPr>
      </w:pPr>
      <w:r>
        <w:rPr>
          <w:rFonts w:hint="eastAsia"/>
        </w:rPr>
        <w:t>该文件用来编写各个配置参数，代码如下：</w:t>
      </w:r>
    </w:p>
    <w:tbl>
      <w:tblPr>
        <w:tblStyle w:val="a5"/>
        <w:tblW w:w="0" w:type="auto"/>
        <w:tblLook w:val="04A0" w:firstRow="1" w:lastRow="0" w:firstColumn="1" w:lastColumn="0" w:noHBand="0" w:noVBand="1"/>
      </w:tblPr>
      <w:tblGrid>
        <w:gridCol w:w="8296"/>
      </w:tblGrid>
      <w:tr w:rsidR="00D74A2A" w14:paraId="684C013A" w14:textId="77777777" w:rsidTr="00D74A2A">
        <w:tc>
          <w:tcPr>
            <w:tcW w:w="8296" w:type="dxa"/>
          </w:tcPr>
          <w:p w14:paraId="2B513497" w14:textId="77777777" w:rsidR="00D74A2A" w:rsidRDefault="00D74A2A" w:rsidP="00D74A2A">
            <w:r>
              <w:t>import redis</w:t>
            </w:r>
          </w:p>
          <w:p w14:paraId="655B3E66" w14:textId="77777777" w:rsidR="00D74A2A" w:rsidRDefault="00D74A2A" w:rsidP="00D74A2A"/>
          <w:p w14:paraId="7875BC12" w14:textId="77777777" w:rsidR="00D74A2A" w:rsidRDefault="00D74A2A" w:rsidP="00D74A2A">
            <w:pPr>
              <w:rPr>
                <w:rFonts w:hint="eastAsia"/>
              </w:rPr>
            </w:pPr>
            <w:r>
              <w:rPr>
                <w:rFonts w:hint="eastAsia"/>
              </w:rPr>
              <w:t xml:space="preserve"># </w:t>
            </w:r>
            <w:r>
              <w:rPr>
                <w:rFonts w:hint="eastAsia"/>
              </w:rPr>
              <w:t>保存访问过的</w:t>
            </w:r>
            <w:r>
              <w:rPr>
                <w:rFonts w:hint="eastAsia"/>
              </w:rPr>
              <w:t xml:space="preserve"> request </w:t>
            </w:r>
            <w:r>
              <w:rPr>
                <w:rFonts w:hint="eastAsia"/>
              </w:rPr>
              <w:t>指纹</w:t>
            </w:r>
          </w:p>
          <w:p w14:paraId="57BD09C1" w14:textId="77777777" w:rsidR="00D74A2A" w:rsidRDefault="00D74A2A" w:rsidP="00D74A2A">
            <w:r>
              <w:t>DUPEFILTER_KEY = 'dupefilter:%(timestamp)s'</w:t>
            </w:r>
          </w:p>
          <w:p w14:paraId="0A2C1DD6" w14:textId="77777777" w:rsidR="00D74A2A" w:rsidRDefault="00D74A2A" w:rsidP="00D74A2A">
            <w:r>
              <w:t>PIPELINE_KEY = '%(spider)s:items'</w:t>
            </w:r>
          </w:p>
          <w:p w14:paraId="598163B9" w14:textId="77777777" w:rsidR="00D74A2A" w:rsidRDefault="00D74A2A" w:rsidP="00D74A2A"/>
          <w:p w14:paraId="53DB86E6" w14:textId="77777777" w:rsidR="00D74A2A" w:rsidRDefault="00D74A2A" w:rsidP="00D74A2A">
            <w:pPr>
              <w:rPr>
                <w:rFonts w:hint="eastAsia"/>
              </w:rPr>
            </w:pPr>
            <w:r>
              <w:rPr>
                <w:rFonts w:hint="eastAsia"/>
              </w:rPr>
              <w:t xml:space="preserve"># https://github.com/andymccurdy/redis-py redis </w:t>
            </w:r>
            <w:r>
              <w:rPr>
                <w:rFonts w:hint="eastAsia"/>
              </w:rPr>
              <w:t>模块</w:t>
            </w:r>
          </w:p>
          <w:p w14:paraId="27D30577" w14:textId="77777777" w:rsidR="00D74A2A" w:rsidRDefault="00D74A2A" w:rsidP="00D74A2A">
            <w:r>
              <w:t>REDIS_CLS = redis.StrictRedis</w:t>
            </w:r>
          </w:p>
          <w:p w14:paraId="65856CE3" w14:textId="77777777" w:rsidR="00D74A2A" w:rsidRDefault="00D74A2A" w:rsidP="00D74A2A"/>
          <w:p w14:paraId="4AAF2551" w14:textId="77777777" w:rsidR="00D74A2A" w:rsidRDefault="00D74A2A" w:rsidP="00D74A2A">
            <w:pPr>
              <w:rPr>
                <w:rFonts w:hint="eastAsia"/>
              </w:rPr>
            </w:pPr>
            <w:r>
              <w:rPr>
                <w:rFonts w:hint="eastAsia"/>
              </w:rPr>
              <w:t xml:space="preserve"># </w:t>
            </w:r>
            <w:r>
              <w:rPr>
                <w:rFonts w:hint="eastAsia"/>
              </w:rPr>
              <w:t>链接</w:t>
            </w:r>
            <w:r>
              <w:rPr>
                <w:rFonts w:hint="eastAsia"/>
              </w:rPr>
              <w:t xml:space="preserve"> redis </w:t>
            </w:r>
            <w:r>
              <w:rPr>
                <w:rFonts w:hint="eastAsia"/>
              </w:rPr>
              <w:t>指名编码</w:t>
            </w:r>
          </w:p>
          <w:p w14:paraId="3C3780FF" w14:textId="77777777" w:rsidR="00D74A2A" w:rsidRDefault="00D74A2A" w:rsidP="00D74A2A">
            <w:r>
              <w:t>REDIS_ENCODING = 'utf-8'</w:t>
            </w:r>
          </w:p>
          <w:p w14:paraId="385C980B" w14:textId="77777777" w:rsidR="00D74A2A" w:rsidRDefault="00D74A2A" w:rsidP="00D74A2A"/>
          <w:p w14:paraId="5341BCEE" w14:textId="77777777" w:rsidR="00D74A2A" w:rsidRDefault="00D74A2A" w:rsidP="00D74A2A">
            <w:pPr>
              <w:rPr>
                <w:rFonts w:hint="eastAsia"/>
              </w:rPr>
            </w:pPr>
            <w:r>
              <w:rPr>
                <w:rFonts w:hint="eastAsia"/>
              </w:rPr>
              <w:t xml:space="preserve"># </w:t>
            </w:r>
            <w:r>
              <w:rPr>
                <w:rFonts w:hint="eastAsia"/>
              </w:rPr>
              <w:t>链接</w:t>
            </w:r>
            <w:r>
              <w:rPr>
                <w:rFonts w:hint="eastAsia"/>
              </w:rPr>
              <w:t xml:space="preserve"> redis </w:t>
            </w:r>
            <w:r>
              <w:rPr>
                <w:rFonts w:hint="eastAsia"/>
              </w:rPr>
              <w:t>的参数</w:t>
            </w:r>
            <w:r>
              <w:rPr>
                <w:rFonts w:hint="eastAsia"/>
              </w:rPr>
              <w:t>,</w:t>
            </w:r>
            <w:r>
              <w:rPr>
                <w:rFonts w:hint="eastAsia"/>
              </w:rPr>
              <w:t>供</w:t>
            </w:r>
            <w:r>
              <w:rPr>
                <w:rFonts w:hint="eastAsia"/>
              </w:rPr>
              <w:t xml:space="preserve"> redis.py </w:t>
            </w:r>
            <w:r>
              <w:rPr>
                <w:rFonts w:hint="eastAsia"/>
              </w:rPr>
              <w:t>调用</w:t>
            </w:r>
          </w:p>
          <w:p w14:paraId="1BF9D59F" w14:textId="77777777" w:rsidR="00D74A2A" w:rsidRDefault="00D74A2A" w:rsidP="00D74A2A">
            <w:r>
              <w:lastRenderedPageBreak/>
              <w:t>REDIS_PARAMS = {</w:t>
            </w:r>
          </w:p>
          <w:p w14:paraId="5A850276" w14:textId="77777777" w:rsidR="00D74A2A" w:rsidRDefault="00D74A2A" w:rsidP="00D74A2A">
            <w:r>
              <w:t xml:space="preserve">    'socket_timeout': 30,</w:t>
            </w:r>
          </w:p>
          <w:p w14:paraId="3BBC5092" w14:textId="77777777" w:rsidR="00D74A2A" w:rsidRDefault="00D74A2A" w:rsidP="00D74A2A">
            <w:r>
              <w:t xml:space="preserve">    'socket_connect_timeout': 30,</w:t>
            </w:r>
          </w:p>
          <w:p w14:paraId="426BB380" w14:textId="77777777" w:rsidR="00D74A2A" w:rsidRDefault="00D74A2A" w:rsidP="00D74A2A">
            <w:r>
              <w:t xml:space="preserve">    'retry_on_timeout': True,</w:t>
            </w:r>
          </w:p>
          <w:p w14:paraId="38D213C3" w14:textId="77777777" w:rsidR="00D74A2A" w:rsidRDefault="00D74A2A" w:rsidP="00D74A2A">
            <w:r>
              <w:t xml:space="preserve">    'encoding': REDIS_ENCODING,</w:t>
            </w:r>
          </w:p>
          <w:p w14:paraId="6E4CE6A5" w14:textId="77777777" w:rsidR="00D74A2A" w:rsidRDefault="00D74A2A" w:rsidP="00D74A2A">
            <w:r>
              <w:t>}</w:t>
            </w:r>
          </w:p>
          <w:p w14:paraId="17393ABC" w14:textId="77777777" w:rsidR="00D74A2A" w:rsidRDefault="00D74A2A" w:rsidP="00D74A2A"/>
          <w:p w14:paraId="098EFC44" w14:textId="77777777" w:rsidR="00D74A2A" w:rsidRDefault="00D74A2A" w:rsidP="00D74A2A">
            <w:pPr>
              <w:rPr>
                <w:rFonts w:hint="eastAsia"/>
              </w:rPr>
            </w:pPr>
            <w:r>
              <w:rPr>
                <w:rFonts w:hint="eastAsia"/>
              </w:rPr>
              <w:t xml:space="preserve"># request </w:t>
            </w:r>
            <w:r>
              <w:rPr>
                <w:rFonts w:hint="eastAsia"/>
              </w:rPr>
              <w:t>队列的</w:t>
            </w:r>
            <w:r>
              <w:rPr>
                <w:rFonts w:hint="eastAsia"/>
              </w:rPr>
              <w:t xml:space="preserve"> key</w:t>
            </w:r>
          </w:p>
          <w:p w14:paraId="4D70787F" w14:textId="77777777" w:rsidR="00D74A2A" w:rsidRDefault="00D74A2A" w:rsidP="00D74A2A">
            <w:r>
              <w:t>SCHEDULER_QUEUE_KEY = '%(spider)s:requests'</w:t>
            </w:r>
          </w:p>
          <w:p w14:paraId="6ECB7806" w14:textId="77777777" w:rsidR="00D74A2A" w:rsidRDefault="00D74A2A" w:rsidP="00D74A2A">
            <w:pPr>
              <w:rPr>
                <w:rFonts w:hint="eastAsia"/>
              </w:rPr>
            </w:pPr>
            <w:r>
              <w:rPr>
                <w:rFonts w:hint="eastAsia"/>
              </w:rPr>
              <w:t xml:space="preserve"># </w:t>
            </w:r>
            <w:r>
              <w:rPr>
                <w:rFonts w:hint="eastAsia"/>
              </w:rPr>
              <w:t>指名</w:t>
            </w:r>
            <w:r>
              <w:rPr>
                <w:rFonts w:hint="eastAsia"/>
              </w:rPr>
              <w:t xml:space="preserve"> request </w:t>
            </w:r>
            <w:r>
              <w:rPr>
                <w:rFonts w:hint="eastAsia"/>
              </w:rPr>
              <w:t>队列</w:t>
            </w:r>
            <w:r>
              <w:rPr>
                <w:rFonts w:hint="eastAsia"/>
              </w:rPr>
              <w:t xml:space="preserve"> </w:t>
            </w:r>
            <w:r>
              <w:rPr>
                <w:rFonts w:hint="eastAsia"/>
              </w:rPr>
              <w:t>的类型，也就是先进先出，后进先出，优先级队列</w:t>
            </w:r>
            <w:r>
              <w:rPr>
                <w:rFonts w:hint="eastAsia"/>
              </w:rPr>
              <w:t xml:space="preserve"> </w:t>
            </w:r>
            <w:r>
              <w:rPr>
                <w:rFonts w:hint="eastAsia"/>
              </w:rPr>
              <w:t>这三种中的一种</w:t>
            </w:r>
          </w:p>
          <w:p w14:paraId="0EC880DC" w14:textId="77777777" w:rsidR="00D74A2A" w:rsidRDefault="00D74A2A" w:rsidP="00D74A2A">
            <w:r>
              <w:t>SCHEDULER_QUEUE_CLASS = 'scrapy_redis.queue.PriorityQueue'</w:t>
            </w:r>
          </w:p>
          <w:p w14:paraId="3D042302" w14:textId="77777777" w:rsidR="00D74A2A" w:rsidRDefault="00D74A2A" w:rsidP="00D74A2A">
            <w:pPr>
              <w:rPr>
                <w:rFonts w:hint="eastAsia"/>
              </w:rPr>
            </w:pPr>
            <w:r>
              <w:rPr>
                <w:rFonts w:hint="eastAsia"/>
              </w:rPr>
              <w:t xml:space="preserve"># dupefilter </w:t>
            </w:r>
            <w:r>
              <w:rPr>
                <w:rFonts w:hint="eastAsia"/>
              </w:rPr>
              <w:t>去重的</w:t>
            </w:r>
            <w:r>
              <w:rPr>
                <w:rFonts w:hint="eastAsia"/>
              </w:rPr>
              <w:t xml:space="preserve"> key</w:t>
            </w:r>
          </w:p>
          <w:p w14:paraId="62BFC836" w14:textId="77777777" w:rsidR="00D74A2A" w:rsidRDefault="00D74A2A" w:rsidP="00D74A2A">
            <w:r>
              <w:t>SCHEDULER_DUPEFILTER_KEY = '%(spider)s:dupefilter'</w:t>
            </w:r>
          </w:p>
          <w:p w14:paraId="72709A34" w14:textId="77777777" w:rsidR="00D74A2A" w:rsidRDefault="00D74A2A" w:rsidP="00D74A2A">
            <w:pPr>
              <w:rPr>
                <w:rFonts w:hint="eastAsia"/>
              </w:rPr>
            </w:pPr>
            <w:r>
              <w:rPr>
                <w:rFonts w:hint="eastAsia"/>
              </w:rPr>
              <w:t xml:space="preserve"># dupefilter </w:t>
            </w:r>
            <w:r>
              <w:rPr>
                <w:rFonts w:hint="eastAsia"/>
              </w:rPr>
              <w:t>去重器</w:t>
            </w:r>
            <w:r>
              <w:rPr>
                <w:rFonts w:hint="eastAsia"/>
              </w:rPr>
              <w:t xml:space="preserve"> </w:t>
            </w:r>
            <w:r>
              <w:rPr>
                <w:rFonts w:hint="eastAsia"/>
              </w:rPr>
              <w:t>的类型</w:t>
            </w:r>
          </w:p>
          <w:p w14:paraId="64D8ADE1" w14:textId="77777777" w:rsidR="00D74A2A" w:rsidRDefault="00D74A2A" w:rsidP="00D74A2A">
            <w:r>
              <w:t>SCHEDULER_DUPEFILTER_CLASS = 'scrapy_redis.dupefilter.RFPDupeFilter'</w:t>
            </w:r>
          </w:p>
          <w:p w14:paraId="67938DA4" w14:textId="77777777" w:rsidR="00D74A2A" w:rsidRDefault="00D74A2A" w:rsidP="00D74A2A"/>
          <w:p w14:paraId="22ADC4EA" w14:textId="77777777" w:rsidR="00D74A2A" w:rsidRDefault="00D74A2A" w:rsidP="00D74A2A">
            <w:r>
              <w:t>START_URLS_KEY = '%(name)s:start_urls'</w:t>
            </w:r>
          </w:p>
          <w:p w14:paraId="465FE7CA" w14:textId="7F6813E7" w:rsidR="00D74A2A" w:rsidRDefault="00D74A2A" w:rsidP="00D74A2A">
            <w:r>
              <w:t>START_URLS_AS_SET = False</w:t>
            </w:r>
          </w:p>
        </w:tc>
      </w:tr>
    </w:tbl>
    <w:p w14:paraId="5F389B63" w14:textId="19AE18A8" w:rsidR="00973E09" w:rsidRPr="008736C4" w:rsidRDefault="00973E09" w:rsidP="00973E09"/>
    <w:p w14:paraId="3B21CD60" w14:textId="76AA8231" w:rsidR="0024574C" w:rsidRPr="0024574C" w:rsidRDefault="0024574C" w:rsidP="0024574C">
      <w:pPr>
        <w:rPr>
          <w:b/>
          <w:bCs/>
        </w:rPr>
      </w:pPr>
      <w:r w:rsidRPr="0024574C">
        <w:rPr>
          <w:b/>
          <w:bCs/>
        </w:rPr>
        <w:t>dupefilter.py</w:t>
      </w:r>
      <w:r w:rsidRPr="0024574C">
        <w:rPr>
          <w:rFonts w:hint="eastAsia"/>
          <w:b/>
          <w:bCs/>
        </w:rPr>
        <w:t>分析：</w:t>
      </w:r>
    </w:p>
    <w:p w14:paraId="46F4A9E4" w14:textId="7E4F3759" w:rsidR="00973E09" w:rsidRDefault="0024574C" w:rsidP="0024574C">
      <w:r>
        <w:rPr>
          <w:rFonts w:hint="eastAsia"/>
        </w:rPr>
        <w:t>用来过滤重复的</w:t>
      </w:r>
      <w:r>
        <w:rPr>
          <w:rFonts w:hint="eastAsia"/>
        </w:rPr>
        <w:t>URL</w:t>
      </w:r>
      <w:r>
        <w:rPr>
          <w:rFonts w:hint="eastAsia"/>
        </w:rPr>
        <w:t>，替换了</w:t>
      </w:r>
      <w:r>
        <w:rPr>
          <w:rFonts w:hint="eastAsia"/>
        </w:rPr>
        <w:t>scrapy</w:t>
      </w:r>
      <w:r>
        <w:rPr>
          <w:rFonts w:hint="eastAsia"/>
        </w:rPr>
        <w:t>原来的去重器。该文件与</w:t>
      </w:r>
      <w:r>
        <w:rPr>
          <w:rFonts w:hint="eastAsia"/>
        </w:rPr>
        <w:t xml:space="preserve"> scrapy </w:t>
      </w:r>
      <w:r>
        <w:rPr>
          <w:rFonts w:hint="eastAsia"/>
        </w:rPr>
        <w:t>的</w:t>
      </w:r>
      <w:r>
        <w:rPr>
          <w:rFonts w:hint="eastAsia"/>
        </w:rPr>
        <w:t xml:space="preserve"> dupefilters.py </w:t>
      </w:r>
      <w:r>
        <w:rPr>
          <w:rFonts w:hint="eastAsia"/>
        </w:rPr>
        <w:t>的代码差不多。</w:t>
      </w:r>
    </w:p>
    <w:tbl>
      <w:tblPr>
        <w:tblStyle w:val="a5"/>
        <w:tblW w:w="0" w:type="auto"/>
        <w:tblLook w:val="04A0" w:firstRow="1" w:lastRow="0" w:firstColumn="1" w:lastColumn="0" w:noHBand="0" w:noVBand="1"/>
      </w:tblPr>
      <w:tblGrid>
        <w:gridCol w:w="8296"/>
      </w:tblGrid>
      <w:tr w:rsidR="00F11387" w14:paraId="3508E614" w14:textId="77777777" w:rsidTr="00F11387">
        <w:tc>
          <w:tcPr>
            <w:tcW w:w="8296" w:type="dxa"/>
          </w:tcPr>
          <w:p w14:paraId="3AA9DC3C" w14:textId="2FEE2D9B" w:rsidR="00F11387" w:rsidRDefault="00C779DF" w:rsidP="00F11387">
            <w:r>
              <w:tab/>
            </w:r>
            <w:r w:rsidR="00F11387">
              <w:t>@classmethod</w:t>
            </w:r>
          </w:p>
          <w:p w14:paraId="2172AC09" w14:textId="77777777" w:rsidR="00F11387" w:rsidRDefault="00F11387" w:rsidP="00F11387">
            <w:r>
              <w:t xml:space="preserve">    def from_settings(cls, settings):</w:t>
            </w:r>
          </w:p>
          <w:p w14:paraId="473E9EA0" w14:textId="77777777" w:rsidR="00F11387" w:rsidRDefault="00F11387" w:rsidP="00F11387">
            <w:pPr>
              <w:rPr>
                <w:rFonts w:hint="eastAsia"/>
              </w:rPr>
            </w:pPr>
            <w:r>
              <w:rPr>
                <w:rFonts w:hint="eastAsia"/>
              </w:rPr>
              <w:tab/>
            </w:r>
            <w:r>
              <w:rPr>
                <w:rFonts w:hint="eastAsia"/>
              </w:rPr>
              <w:tab/>
              <w:t xml:space="preserve"># </w:t>
            </w:r>
            <w:r>
              <w:rPr>
                <w:rFonts w:hint="eastAsia"/>
              </w:rPr>
              <w:t>这个</w:t>
            </w:r>
            <w:r>
              <w:rPr>
                <w:rFonts w:hint="eastAsia"/>
              </w:rPr>
              <w:t xml:space="preserve"> server </w:t>
            </w:r>
            <w:r>
              <w:rPr>
                <w:rFonts w:hint="eastAsia"/>
              </w:rPr>
              <w:t>其实就是链接</w:t>
            </w:r>
            <w:r>
              <w:rPr>
                <w:rFonts w:hint="eastAsia"/>
              </w:rPr>
              <w:t xml:space="preserve"> redis </w:t>
            </w:r>
            <w:r>
              <w:rPr>
                <w:rFonts w:hint="eastAsia"/>
              </w:rPr>
              <w:t>的</w:t>
            </w:r>
          </w:p>
          <w:p w14:paraId="4AC65071" w14:textId="4858334C" w:rsidR="00F11387" w:rsidRDefault="00F11387" w:rsidP="00F11387">
            <w:r>
              <w:t xml:space="preserve">        server = get_redis_from_settings(settings)</w:t>
            </w:r>
          </w:p>
        </w:tc>
      </w:tr>
      <w:tr w:rsidR="00F11387" w14:paraId="012EBBBF" w14:textId="77777777" w:rsidTr="00F11387">
        <w:tc>
          <w:tcPr>
            <w:tcW w:w="8296" w:type="dxa"/>
          </w:tcPr>
          <w:p w14:paraId="37D7681A" w14:textId="77777777" w:rsidR="00F11387" w:rsidRDefault="00F11387" w:rsidP="00F11387">
            <w:pPr>
              <w:rPr>
                <w:rFonts w:hint="eastAsia"/>
              </w:rPr>
            </w:pPr>
            <w:r>
              <w:rPr>
                <w:rFonts w:hint="eastAsia"/>
              </w:rPr>
              <w:tab/>
              <w:t xml:space="preserve"># </w:t>
            </w:r>
            <w:r>
              <w:rPr>
                <w:rFonts w:hint="eastAsia"/>
              </w:rPr>
              <w:t>这个用来把</w:t>
            </w:r>
            <w:r>
              <w:rPr>
                <w:rFonts w:hint="eastAsia"/>
              </w:rPr>
              <w:t xml:space="preserve"> request </w:t>
            </w:r>
            <w:r>
              <w:rPr>
                <w:rFonts w:hint="eastAsia"/>
              </w:rPr>
              <w:t>生成指纹并加入序列</w:t>
            </w:r>
            <w:r>
              <w:rPr>
                <w:rFonts w:hint="eastAsia"/>
              </w:rPr>
              <w:t>,</w:t>
            </w:r>
            <w:r>
              <w:rPr>
                <w:rFonts w:hint="eastAsia"/>
              </w:rPr>
              <w:t>成功</w:t>
            </w:r>
            <w:r>
              <w:rPr>
                <w:rFonts w:hint="eastAsia"/>
              </w:rPr>
              <w:t>,</w:t>
            </w:r>
            <w:r>
              <w:rPr>
                <w:rFonts w:hint="eastAsia"/>
              </w:rPr>
              <w:t>说明没重复返回</w:t>
            </w:r>
            <w:r>
              <w:rPr>
                <w:rFonts w:hint="eastAsia"/>
              </w:rPr>
              <w:t xml:space="preserve"> True</w:t>
            </w:r>
          </w:p>
          <w:p w14:paraId="5DC17526" w14:textId="77777777" w:rsidR="00F11387" w:rsidRDefault="00F11387" w:rsidP="00F11387">
            <w:pPr>
              <w:rPr>
                <w:rFonts w:hint="eastAsia"/>
              </w:rPr>
            </w:pPr>
            <w:r>
              <w:rPr>
                <w:rFonts w:hint="eastAsia"/>
              </w:rPr>
              <w:tab/>
              <w:t xml:space="preserve"># </w:t>
            </w:r>
            <w:r>
              <w:rPr>
                <w:rFonts w:hint="eastAsia"/>
              </w:rPr>
              <w:t>失败</w:t>
            </w:r>
            <w:r>
              <w:rPr>
                <w:rFonts w:hint="eastAsia"/>
              </w:rPr>
              <w:t>,</w:t>
            </w:r>
            <w:r>
              <w:rPr>
                <w:rFonts w:hint="eastAsia"/>
              </w:rPr>
              <w:t>说明重复了返回</w:t>
            </w:r>
            <w:r>
              <w:rPr>
                <w:rFonts w:hint="eastAsia"/>
              </w:rPr>
              <w:t xml:space="preserve"> False</w:t>
            </w:r>
          </w:p>
          <w:p w14:paraId="61B82C7D" w14:textId="77777777" w:rsidR="00F11387" w:rsidRDefault="00F11387" w:rsidP="00F11387">
            <w:r>
              <w:t xml:space="preserve">    def request_seen(self, request):</w:t>
            </w:r>
          </w:p>
          <w:p w14:paraId="718F90A6" w14:textId="77777777" w:rsidR="00F11387" w:rsidRDefault="00F11387" w:rsidP="00F11387">
            <w:r>
              <w:t xml:space="preserve">        fp = self.request_fingerprint(request)</w:t>
            </w:r>
          </w:p>
          <w:p w14:paraId="2BAD16F5" w14:textId="77777777" w:rsidR="00F11387" w:rsidRDefault="00F11387" w:rsidP="00F11387">
            <w:r>
              <w:t xml:space="preserve">        added = self.server.sadd(self.key, fp)</w:t>
            </w:r>
          </w:p>
          <w:p w14:paraId="186BF8A6" w14:textId="2A568926" w:rsidR="00F11387" w:rsidRDefault="00F11387" w:rsidP="00F11387">
            <w:r>
              <w:t xml:space="preserve">        return added == 0</w:t>
            </w:r>
          </w:p>
        </w:tc>
      </w:tr>
    </w:tbl>
    <w:p w14:paraId="63463B93" w14:textId="3324383C" w:rsidR="00973E09" w:rsidRDefault="00973E09" w:rsidP="00973E09"/>
    <w:p w14:paraId="0F8E32C9" w14:textId="4B71F2D8" w:rsidR="00942E5C" w:rsidRDefault="00942E5C" w:rsidP="00942E5C">
      <w:pPr>
        <w:rPr>
          <w:rFonts w:hint="eastAsia"/>
        </w:rPr>
      </w:pPr>
      <w:r w:rsidRPr="00942E5C">
        <w:rPr>
          <w:b/>
          <w:bCs/>
        </w:rPr>
        <w:t>picklecompat.py</w:t>
      </w:r>
      <w:r w:rsidRPr="00942E5C">
        <w:rPr>
          <w:rFonts w:hint="eastAsia"/>
          <w:b/>
          <w:bCs/>
        </w:rPr>
        <w:t>介绍：</w:t>
      </w:r>
      <w:r>
        <w:rPr>
          <w:rFonts w:hint="eastAsia"/>
        </w:rPr>
        <w:t>完成序列化操作</w:t>
      </w:r>
      <w:r>
        <w:rPr>
          <w:rFonts w:hint="eastAsia"/>
        </w:rPr>
        <w:t>。</w:t>
      </w:r>
    </w:p>
    <w:p w14:paraId="7A644C6F" w14:textId="6D7E14D1" w:rsidR="00973E09" w:rsidRDefault="00973E09" w:rsidP="00973E09"/>
    <w:p w14:paraId="7C795B4B" w14:textId="73C5E4E8" w:rsidR="00C5378B" w:rsidRPr="00C5378B" w:rsidRDefault="00C5378B" w:rsidP="00C5378B">
      <w:pPr>
        <w:rPr>
          <w:b/>
          <w:bCs/>
        </w:rPr>
      </w:pPr>
      <w:r w:rsidRPr="00C5378B">
        <w:rPr>
          <w:b/>
          <w:bCs/>
        </w:rPr>
        <w:t>pipelines.py</w:t>
      </w:r>
      <w:r w:rsidRPr="00C5378B">
        <w:rPr>
          <w:rFonts w:hint="eastAsia"/>
          <w:b/>
          <w:bCs/>
        </w:rPr>
        <w:t>介绍：</w:t>
      </w:r>
    </w:p>
    <w:p w14:paraId="18F199A7" w14:textId="56B046D4" w:rsidR="00942E5C" w:rsidRDefault="00C5378B" w:rsidP="00C5378B">
      <w:pPr>
        <w:rPr>
          <w:rFonts w:hint="eastAsia"/>
        </w:rPr>
      </w:pPr>
      <w:r>
        <w:rPr>
          <w:rFonts w:hint="eastAsia"/>
        </w:rPr>
        <w:t>将</w:t>
      </w:r>
      <w:r>
        <w:rPr>
          <w:rFonts w:hint="eastAsia"/>
        </w:rPr>
        <w:t xml:space="preserve"> item </w:t>
      </w:r>
      <w:r>
        <w:rPr>
          <w:rFonts w:hint="eastAsia"/>
        </w:rPr>
        <w:t>保存到</w:t>
      </w:r>
      <w:r>
        <w:rPr>
          <w:rFonts w:hint="eastAsia"/>
        </w:rPr>
        <w:t xml:space="preserve"> redis </w:t>
      </w:r>
      <w:r>
        <w:rPr>
          <w:rFonts w:hint="eastAsia"/>
        </w:rPr>
        <w:t>中，实现了</w:t>
      </w:r>
      <w:r>
        <w:rPr>
          <w:rFonts w:hint="eastAsia"/>
        </w:rPr>
        <w:t xml:space="preserve"> item </w:t>
      </w:r>
      <w:r>
        <w:rPr>
          <w:rFonts w:hint="eastAsia"/>
        </w:rPr>
        <w:t>的分布式保存。</w:t>
      </w:r>
    </w:p>
    <w:tbl>
      <w:tblPr>
        <w:tblStyle w:val="a5"/>
        <w:tblW w:w="0" w:type="auto"/>
        <w:tblLook w:val="04A0" w:firstRow="1" w:lastRow="0" w:firstColumn="1" w:lastColumn="0" w:noHBand="0" w:noVBand="1"/>
      </w:tblPr>
      <w:tblGrid>
        <w:gridCol w:w="8296"/>
      </w:tblGrid>
      <w:tr w:rsidR="00065D3C" w14:paraId="001A26F1" w14:textId="77777777" w:rsidTr="00065D3C">
        <w:tc>
          <w:tcPr>
            <w:tcW w:w="8296" w:type="dxa"/>
          </w:tcPr>
          <w:p w14:paraId="02D824D3" w14:textId="77777777" w:rsidR="00065D3C" w:rsidRDefault="00065D3C" w:rsidP="00065D3C">
            <w:r>
              <w:t xml:space="preserve">    def process_item(self, item, spider):</w:t>
            </w:r>
          </w:p>
          <w:p w14:paraId="39097471" w14:textId="77777777" w:rsidR="00065D3C" w:rsidRDefault="00065D3C" w:rsidP="00065D3C">
            <w:pPr>
              <w:rPr>
                <w:rFonts w:hint="eastAsia"/>
              </w:rPr>
            </w:pPr>
            <w:r>
              <w:rPr>
                <w:rFonts w:hint="eastAsia"/>
              </w:rPr>
              <w:tab/>
            </w:r>
            <w:r>
              <w:rPr>
                <w:rFonts w:hint="eastAsia"/>
              </w:rPr>
              <w:tab/>
              <w:t xml:space="preserve"># </w:t>
            </w:r>
            <w:r>
              <w:rPr>
                <w:rFonts w:hint="eastAsia"/>
              </w:rPr>
              <w:t>异步操作</w:t>
            </w:r>
            <w:r>
              <w:rPr>
                <w:rFonts w:hint="eastAsia"/>
              </w:rPr>
              <w:t>,</w:t>
            </w:r>
            <w:r>
              <w:rPr>
                <w:rFonts w:hint="eastAsia"/>
              </w:rPr>
              <w:t>每次开启一个</w:t>
            </w:r>
            <w:r>
              <w:rPr>
                <w:rFonts w:hint="eastAsia"/>
              </w:rPr>
              <w:t xml:space="preserve"> </w:t>
            </w:r>
            <w:r>
              <w:rPr>
                <w:rFonts w:hint="eastAsia"/>
              </w:rPr>
              <w:t>新线程</w:t>
            </w:r>
          </w:p>
          <w:p w14:paraId="1D2DC638" w14:textId="3AC4D8F6" w:rsidR="00065D3C" w:rsidRDefault="00065D3C" w:rsidP="00065D3C">
            <w:r>
              <w:t xml:space="preserve">        return deferToThread(self._process_item, item, spider)</w:t>
            </w:r>
          </w:p>
        </w:tc>
      </w:tr>
    </w:tbl>
    <w:p w14:paraId="33F7B0ED" w14:textId="2B85D9E6" w:rsidR="00973E09" w:rsidRDefault="00973E09" w:rsidP="00973E09"/>
    <w:p w14:paraId="72E911F8" w14:textId="19B85B14" w:rsidR="00646D9D" w:rsidRPr="00646D9D" w:rsidRDefault="00646D9D" w:rsidP="00646D9D">
      <w:pPr>
        <w:rPr>
          <w:b/>
          <w:bCs/>
        </w:rPr>
      </w:pPr>
      <w:r w:rsidRPr="00646D9D">
        <w:rPr>
          <w:b/>
          <w:bCs/>
        </w:rPr>
        <w:t>queue.py</w:t>
      </w:r>
      <w:r w:rsidRPr="00646D9D">
        <w:rPr>
          <w:rFonts w:hint="eastAsia"/>
          <w:b/>
          <w:bCs/>
        </w:rPr>
        <w:t>介绍</w:t>
      </w:r>
      <w:r w:rsidR="00D85AB2">
        <w:rPr>
          <w:rFonts w:hint="eastAsia"/>
          <w:b/>
          <w:bCs/>
        </w:rPr>
        <w:t>：</w:t>
      </w:r>
    </w:p>
    <w:p w14:paraId="49050FC4" w14:textId="4FE46F2F" w:rsidR="00065D3C" w:rsidRDefault="00646D9D" w:rsidP="00646D9D">
      <w:r>
        <w:rPr>
          <w:rFonts w:hint="eastAsia"/>
        </w:rPr>
        <w:t>处理</w:t>
      </w:r>
      <w:r>
        <w:rPr>
          <w:rFonts w:hint="eastAsia"/>
        </w:rPr>
        <w:t xml:space="preserve"> request </w:t>
      </w:r>
      <w:r>
        <w:rPr>
          <w:rFonts w:hint="eastAsia"/>
        </w:rPr>
        <w:t>的队列，里面有三种模式的队列，先进先出，后进先出，优先级排序队列。</w:t>
      </w:r>
      <w:r>
        <w:rPr>
          <w:rFonts w:hint="eastAsia"/>
        </w:rPr>
        <w:lastRenderedPageBreak/>
        <w:t xml:space="preserve">scarpy </w:t>
      </w:r>
      <w:r>
        <w:rPr>
          <w:rFonts w:hint="eastAsia"/>
        </w:rPr>
        <w:t>其实也是三种队列。主要是三种队列的不同操作函数。</w:t>
      </w:r>
    </w:p>
    <w:tbl>
      <w:tblPr>
        <w:tblStyle w:val="a5"/>
        <w:tblW w:w="0" w:type="auto"/>
        <w:tblLook w:val="04A0" w:firstRow="1" w:lastRow="0" w:firstColumn="1" w:lastColumn="0" w:noHBand="0" w:noVBand="1"/>
      </w:tblPr>
      <w:tblGrid>
        <w:gridCol w:w="8296"/>
      </w:tblGrid>
      <w:tr w:rsidR="005022D8" w14:paraId="361DFEC9" w14:textId="77777777" w:rsidTr="005022D8">
        <w:tc>
          <w:tcPr>
            <w:tcW w:w="8296" w:type="dxa"/>
          </w:tcPr>
          <w:p w14:paraId="14760154" w14:textId="77777777" w:rsidR="005022D8" w:rsidRDefault="005022D8" w:rsidP="005022D8">
            <w:pPr>
              <w:rPr>
                <w:rFonts w:hint="eastAsia"/>
              </w:rPr>
            </w:pPr>
            <w:r>
              <w:rPr>
                <w:rFonts w:hint="eastAsia"/>
              </w:rPr>
              <w:t xml:space="preserve"># Fifo </w:t>
            </w:r>
            <w:r>
              <w:rPr>
                <w:rFonts w:hint="eastAsia"/>
              </w:rPr>
              <w:t>→</w:t>
            </w:r>
            <w:r>
              <w:rPr>
                <w:rFonts w:hint="eastAsia"/>
              </w:rPr>
              <w:t xml:space="preserve"> first in first out </w:t>
            </w:r>
            <w:r>
              <w:rPr>
                <w:rFonts w:hint="eastAsia"/>
              </w:rPr>
              <w:t>先进先出</w:t>
            </w:r>
            <w:r>
              <w:rPr>
                <w:rFonts w:hint="eastAsia"/>
              </w:rPr>
              <w:t>,</w:t>
            </w:r>
            <w:r>
              <w:rPr>
                <w:rFonts w:hint="eastAsia"/>
              </w:rPr>
              <w:t>有序队列</w:t>
            </w:r>
          </w:p>
          <w:p w14:paraId="0E1DA8DE" w14:textId="77777777" w:rsidR="005022D8" w:rsidRDefault="005022D8" w:rsidP="005022D8">
            <w:r>
              <w:t>SpiderQueue = FifoQueue</w:t>
            </w:r>
          </w:p>
          <w:p w14:paraId="22E40CB7" w14:textId="77777777" w:rsidR="005022D8" w:rsidRDefault="005022D8" w:rsidP="005022D8"/>
          <w:p w14:paraId="21C88792" w14:textId="77777777" w:rsidR="005022D8" w:rsidRDefault="005022D8" w:rsidP="005022D8">
            <w:pPr>
              <w:rPr>
                <w:rFonts w:hint="eastAsia"/>
              </w:rPr>
            </w:pPr>
            <w:r>
              <w:rPr>
                <w:rFonts w:hint="eastAsia"/>
              </w:rPr>
              <w:t xml:space="preserve"># Lifo </w:t>
            </w:r>
            <w:r>
              <w:rPr>
                <w:rFonts w:hint="eastAsia"/>
              </w:rPr>
              <w:t>→</w:t>
            </w:r>
            <w:r>
              <w:rPr>
                <w:rFonts w:hint="eastAsia"/>
              </w:rPr>
              <w:t xml:space="preserve"> last in first out </w:t>
            </w:r>
            <w:r>
              <w:rPr>
                <w:rFonts w:hint="eastAsia"/>
              </w:rPr>
              <w:t>后进先出</w:t>
            </w:r>
          </w:p>
          <w:p w14:paraId="2505C3A2" w14:textId="77777777" w:rsidR="005022D8" w:rsidRDefault="005022D8" w:rsidP="005022D8">
            <w:r>
              <w:t>SpiderStack = LifoQueue</w:t>
            </w:r>
          </w:p>
          <w:p w14:paraId="692EDE4A" w14:textId="77777777" w:rsidR="005022D8" w:rsidRDefault="005022D8" w:rsidP="005022D8"/>
          <w:p w14:paraId="46129ED0" w14:textId="77777777" w:rsidR="005022D8" w:rsidRDefault="005022D8" w:rsidP="005022D8">
            <w:pPr>
              <w:rPr>
                <w:rFonts w:hint="eastAsia"/>
              </w:rPr>
            </w:pPr>
            <w:r>
              <w:rPr>
                <w:rFonts w:hint="eastAsia"/>
              </w:rPr>
              <w:t xml:space="preserve"># </w:t>
            </w:r>
            <w:r>
              <w:rPr>
                <w:rFonts w:hint="eastAsia"/>
              </w:rPr>
              <w:t>优先级队列</w:t>
            </w:r>
            <w:r>
              <w:rPr>
                <w:rFonts w:hint="eastAsia"/>
              </w:rPr>
              <w:t>,</w:t>
            </w:r>
            <w:r>
              <w:rPr>
                <w:rFonts w:hint="eastAsia"/>
              </w:rPr>
              <w:t>有序集合</w:t>
            </w:r>
            <w:r>
              <w:rPr>
                <w:rFonts w:hint="eastAsia"/>
              </w:rPr>
              <w:t>,</w:t>
            </w:r>
            <w:r>
              <w:rPr>
                <w:rFonts w:hint="eastAsia"/>
              </w:rPr>
              <w:t>通过</w:t>
            </w:r>
            <w:r>
              <w:rPr>
                <w:rFonts w:hint="eastAsia"/>
              </w:rPr>
              <w:t xml:space="preserve"> score </w:t>
            </w:r>
            <w:r>
              <w:rPr>
                <w:rFonts w:hint="eastAsia"/>
              </w:rPr>
              <w:t>来排序</w:t>
            </w:r>
          </w:p>
          <w:p w14:paraId="54720B07" w14:textId="53637AE9" w:rsidR="005022D8" w:rsidRDefault="005022D8" w:rsidP="005022D8">
            <w:r>
              <w:t>SpiderPriorityQueue = PriorityQueue</w:t>
            </w:r>
          </w:p>
        </w:tc>
      </w:tr>
    </w:tbl>
    <w:p w14:paraId="098A32E6" w14:textId="3DB749F7" w:rsidR="00646D9D" w:rsidRDefault="00646D9D" w:rsidP="00646D9D"/>
    <w:p w14:paraId="1026BC09" w14:textId="4CD77EE0" w:rsidR="00B81786" w:rsidRPr="00B81786" w:rsidRDefault="00B81786" w:rsidP="00B81786">
      <w:pPr>
        <w:rPr>
          <w:b/>
          <w:bCs/>
        </w:rPr>
      </w:pPr>
      <w:r w:rsidRPr="00B81786">
        <w:rPr>
          <w:b/>
          <w:bCs/>
        </w:rPr>
        <w:t>scheduler.py</w:t>
      </w:r>
      <w:r w:rsidRPr="00B81786">
        <w:rPr>
          <w:rFonts w:hint="eastAsia"/>
          <w:b/>
          <w:bCs/>
        </w:rPr>
        <w:t>介绍：</w:t>
      </w:r>
    </w:p>
    <w:p w14:paraId="39085B5E" w14:textId="77777777" w:rsidR="00B81786" w:rsidRDefault="00B81786" w:rsidP="00B81786">
      <w:pPr>
        <w:rPr>
          <w:rFonts w:hint="eastAsia"/>
        </w:rPr>
      </w:pPr>
      <w:r>
        <w:rPr>
          <w:rFonts w:hint="eastAsia"/>
        </w:rPr>
        <w:t xml:space="preserve">url </w:t>
      </w:r>
      <w:r>
        <w:rPr>
          <w:rFonts w:hint="eastAsia"/>
        </w:rPr>
        <w:t>调度器。可对比</w:t>
      </w:r>
      <w:r>
        <w:rPr>
          <w:rFonts w:hint="eastAsia"/>
        </w:rPr>
        <w:t xml:space="preserve"> scarpy </w:t>
      </w:r>
      <w:r>
        <w:rPr>
          <w:rFonts w:hint="eastAsia"/>
        </w:rPr>
        <w:t>的</w:t>
      </w:r>
      <w:r>
        <w:rPr>
          <w:rFonts w:hint="eastAsia"/>
        </w:rPr>
        <w:t xml:space="preserve"> scheduler.py </w:t>
      </w:r>
      <w:r>
        <w:rPr>
          <w:rFonts w:hint="eastAsia"/>
        </w:rPr>
        <w:t>进行源码分析。</w:t>
      </w:r>
    </w:p>
    <w:p w14:paraId="10A60489" w14:textId="022B25D4" w:rsidR="00B81786" w:rsidRDefault="00B81786" w:rsidP="00B81786">
      <w:r>
        <w:rPr>
          <w:rFonts w:hint="eastAsia"/>
        </w:rPr>
        <w:t>主要函数为</w:t>
      </w:r>
      <w:r>
        <w:rPr>
          <w:rFonts w:hint="eastAsia"/>
        </w:rPr>
        <w:t xml:space="preserve"> enqueue_request </w:t>
      </w:r>
      <w:r>
        <w:rPr>
          <w:rFonts w:hint="eastAsia"/>
        </w:rPr>
        <w:t>和</w:t>
      </w:r>
      <w:r>
        <w:rPr>
          <w:rFonts w:hint="eastAsia"/>
        </w:rPr>
        <w:t xml:space="preserve"> next_request</w:t>
      </w:r>
      <w:r>
        <w:rPr>
          <w:rFonts w:hint="eastAsia"/>
        </w:rPr>
        <w:t>。</w:t>
      </w:r>
    </w:p>
    <w:p w14:paraId="4C56F04F" w14:textId="77777777" w:rsidR="00B81786" w:rsidRDefault="00B81786" w:rsidP="00B81786">
      <w:pPr>
        <w:rPr>
          <w:rFonts w:hint="eastAsia"/>
        </w:rPr>
      </w:pPr>
    </w:p>
    <w:p w14:paraId="4C08B803" w14:textId="43982B94" w:rsidR="00B81786" w:rsidRPr="00B81786" w:rsidRDefault="00B81786" w:rsidP="00B81786">
      <w:pPr>
        <w:rPr>
          <w:b/>
          <w:bCs/>
        </w:rPr>
      </w:pPr>
      <w:r w:rsidRPr="00B81786">
        <w:rPr>
          <w:b/>
          <w:bCs/>
        </w:rPr>
        <w:t>spiders.py</w:t>
      </w:r>
      <w:r w:rsidRPr="00B81786">
        <w:rPr>
          <w:rFonts w:hint="eastAsia"/>
          <w:b/>
          <w:bCs/>
        </w:rPr>
        <w:t>介绍：</w:t>
      </w:r>
    </w:p>
    <w:p w14:paraId="0588266E" w14:textId="77777777" w:rsidR="00B81786" w:rsidRDefault="00B81786" w:rsidP="00B81786">
      <w:pPr>
        <w:rPr>
          <w:rFonts w:hint="eastAsia"/>
        </w:rPr>
      </w:pPr>
      <w:r>
        <w:rPr>
          <w:rFonts w:hint="eastAsia"/>
        </w:rPr>
        <w:t>通过</w:t>
      </w:r>
      <w:r>
        <w:rPr>
          <w:rFonts w:hint="eastAsia"/>
        </w:rPr>
        <w:t xml:space="preserve"> redis </w:t>
      </w:r>
      <w:r>
        <w:rPr>
          <w:rFonts w:hint="eastAsia"/>
        </w:rPr>
        <w:t>读取</w:t>
      </w:r>
      <w:r>
        <w:rPr>
          <w:rFonts w:hint="eastAsia"/>
        </w:rPr>
        <w:t xml:space="preserve"> start_urls</w:t>
      </w:r>
      <w:r>
        <w:rPr>
          <w:rFonts w:hint="eastAsia"/>
        </w:rPr>
        <w:t>，重点分析</w:t>
      </w:r>
      <w:r>
        <w:rPr>
          <w:rFonts w:hint="eastAsia"/>
        </w:rPr>
        <w:t xml:space="preserve"> next_requests </w:t>
      </w:r>
      <w:r>
        <w:rPr>
          <w:rFonts w:hint="eastAsia"/>
        </w:rPr>
        <w:t>函数。</w:t>
      </w:r>
    </w:p>
    <w:p w14:paraId="27BEC9E4" w14:textId="77777777" w:rsidR="00B81786" w:rsidRDefault="00B81786" w:rsidP="00B81786"/>
    <w:p w14:paraId="53370D8C" w14:textId="0763E103" w:rsidR="00B81786" w:rsidRPr="00B81786" w:rsidRDefault="00B81786" w:rsidP="00B81786">
      <w:pPr>
        <w:rPr>
          <w:b/>
          <w:bCs/>
        </w:rPr>
      </w:pPr>
      <w:r w:rsidRPr="00B81786">
        <w:rPr>
          <w:b/>
          <w:bCs/>
        </w:rPr>
        <w:t>utils.py</w:t>
      </w:r>
      <w:r w:rsidRPr="00B81786">
        <w:rPr>
          <w:rFonts w:hint="eastAsia"/>
          <w:b/>
          <w:bCs/>
        </w:rPr>
        <w:t>介绍：</w:t>
      </w:r>
    </w:p>
    <w:p w14:paraId="3B9D52AF" w14:textId="020F878F" w:rsidR="005022D8" w:rsidRDefault="00B81786" w:rsidP="00B81786">
      <w:pPr>
        <w:rPr>
          <w:rFonts w:hint="eastAsia"/>
        </w:rPr>
      </w:pPr>
      <w:r>
        <w:rPr>
          <w:rFonts w:hint="eastAsia"/>
        </w:rPr>
        <w:t>该文件只是实现了</w:t>
      </w:r>
      <w:r>
        <w:rPr>
          <w:rFonts w:hint="eastAsia"/>
        </w:rPr>
        <w:t xml:space="preserve"> py3 </w:t>
      </w:r>
      <w:r>
        <w:rPr>
          <w:rFonts w:hint="eastAsia"/>
        </w:rPr>
        <w:t>的兼容。</w:t>
      </w:r>
    </w:p>
    <w:p w14:paraId="4BCA7EED" w14:textId="77777777" w:rsidR="00646D9D" w:rsidRPr="00646D9D" w:rsidRDefault="00646D9D" w:rsidP="00646D9D">
      <w:pPr>
        <w:rPr>
          <w:rFonts w:hint="eastAsia"/>
        </w:rPr>
      </w:pPr>
    </w:p>
    <w:p w14:paraId="0DFAB8CB" w14:textId="77777777" w:rsidR="001C3BC9" w:rsidRPr="00973E09" w:rsidRDefault="001C3BC9" w:rsidP="00973E09">
      <w:pPr>
        <w:rPr>
          <w:rFonts w:hint="eastAsia"/>
        </w:rPr>
      </w:pPr>
    </w:p>
    <w:p w14:paraId="5240B2C4" w14:textId="4CC47E1C" w:rsidR="00084009" w:rsidRDefault="00084009">
      <w:pPr>
        <w:pStyle w:val="2"/>
      </w:pPr>
      <w:r w:rsidRPr="00084009">
        <w:rPr>
          <w:rFonts w:hint="eastAsia"/>
        </w:rPr>
        <w:t>集成</w:t>
      </w:r>
      <w:r w:rsidRPr="00084009">
        <w:rPr>
          <w:rFonts w:hint="eastAsia"/>
        </w:rPr>
        <w:t xml:space="preserve"> bloomfilter </w:t>
      </w:r>
      <w:r w:rsidRPr="00084009">
        <w:rPr>
          <w:rFonts w:hint="eastAsia"/>
        </w:rPr>
        <w:t>到</w:t>
      </w:r>
      <w:r w:rsidRPr="00084009">
        <w:rPr>
          <w:rFonts w:hint="eastAsia"/>
        </w:rPr>
        <w:t xml:space="preserve"> scrapy-redis </w:t>
      </w:r>
      <w:r w:rsidRPr="00084009">
        <w:rPr>
          <w:rFonts w:hint="eastAsia"/>
        </w:rPr>
        <w:t>中</w:t>
      </w:r>
    </w:p>
    <w:p w14:paraId="2926D72F" w14:textId="6065DF33" w:rsidR="00FF505D" w:rsidRDefault="00370B62" w:rsidP="00FF505D">
      <w:r w:rsidRPr="00370B62">
        <w:rPr>
          <w:rFonts w:hint="eastAsia"/>
        </w:rPr>
        <w:t>百度</w:t>
      </w:r>
      <w:r w:rsidRPr="00370B62">
        <w:rPr>
          <w:rFonts w:hint="eastAsia"/>
        </w:rPr>
        <w:t xml:space="preserve"> </w:t>
      </w:r>
      <w:r w:rsidRPr="00370B62">
        <w:rPr>
          <w:rFonts w:hint="eastAsia"/>
        </w:rPr>
        <w:t>“</w:t>
      </w:r>
      <w:r w:rsidRPr="00370B62">
        <w:rPr>
          <w:rFonts w:hint="eastAsia"/>
        </w:rPr>
        <w:t>BloomFilter</w:t>
      </w:r>
      <w:r w:rsidRPr="00370B62">
        <w:rPr>
          <w:rFonts w:hint="eastAsia"/>
        </w:rPr>
        <w:t>——大规模数据处理利器”</w:t>
      </w:r>
      <w:r w:rsidRPr="00370B62">
        <w:rPr>
          <w:rFonts w:hint="eastAsia"/>
        </w:rPr>
        <w:t xml:space="preserve"> </w:t>
      </w:r>
      <w:r w:rsidRPr="00370B62">
        <w:rPr>
          <w:rFonts w:hint="eastAsia"/>
        </w:rPr>
        <w:t>可找到很多</w:t>
      </w:r>
      <w:r w:rsidRPr="00370B62">
        <w:rPr>
          <w:rFonts w:hint="eastAsia"/>
        </w:rPr>
        <w:t xml:space="preserve">BloomFilter </w:t>
      </w:r>
      <w:r w:rsidRPr="00370B62">
        <w:rPr>
          <w:rFonts w:hint="eastAsia"/>
        </w:rPr>
        <w:t>参考文章，比如：</w:t>
      </w:r>
      <w:hyperlink r:id="rId49" w:history="1">
        <w:r w:rsidR="005C71CA">
          <w:rPr>
            <w:rStyle w:val="af4"/>
          </w:rPr>
          <w:t>https://www.cnblogs.com/heaad/archive/2011/01/02/1924195.html</w:t>
        </w:r>
      </w:hyperlink>
    </w:p>
    <w:p w14:paraId="3F309DC4" w14:textId="60DF970B" w:rsidR="005C71CA" w:rsidRDefault="00E11A78" w:rsidP="00FF505D">
      <w:r w:rsidRPr="00E11A78">
        <w:rPr>
          <w:rFonts w:hint="eastAsia"/>
        </w:rPr>
        <w:t xml:space="preserve">imooc </w:t>
      </w:r>
      <w:r w:rsidRPr="00E11A78">
        <w:rPr>
          <w:rFonts w:hint="eastAsia"/>
        </w:rPr>
        <w:t>的一个实现：</w:t>
      </w:r>
      <w:hyperlink r:id="rId50" w:history="1">
        <w:r w:rsidRPr="00FF5463">
          <w:rPr>
            <w:rStyle w:val="af4"/>
            <w:rFonts w:hint="eastAsia"/>
          </w:rPr>
          <w:t>https://github.com/liyaopinner/BloomFilter_imooc</w:t>
        </w:r>
      </w:hyperlink>
      <w:r w:rsidRPr="00E11A78">
        <w:rPr>
          <w:rFonts w:hint="eastAsia"/>
        </w:rPr>
        <w:t>，这里附上代码：</w:t>
      </w:r>
    </w:p>
    <w:tbl>
      <w:tblPr>
        <w:tblStyle w:val="a5"/>
        <w:tblW w:w="0" w:type="auto"/>
        <w:tblLook w:val="04A0" w:firstRow="1" w:lastRow="0" w:firstColumn="1" w:lastColumn="0" w:noHBand="0" w:noVBand="1"/>
      </w:tblPr>
      <w:tblGrid>
        <w:gridCol w:w="8296"/>
      </w:tblGrid>
      <w:tr w:rsidR="00FF4CB3" w14:paraId="54B32297" w14:textId="77777777" w:rsidTr="00FF4CB3">
        <w:tc>
          <w:tcPr>
            <w:tcW w:w="8296" w:type="dxa"/>
          </w:tcPr>
          <w:p w14:paraId="704F100C" w14:textId="77777777" w:rsidR="00FF4CB3" w:rsidRDefault="00FF4CB3" w:rsidP="00FF4CB3">
            <w:r>
              <w:t># -*- coding: utf-8 -*-</w:t>
            </w:r>
          </w:p>
          <w:p w14:paraId="24278A22" w14:textId="77777777" w:rsidR="00FF4CB3" w:rsidRDefault="00FF4CB3" w:rsidP="00FF4CB3">
            <w:r>
              <w:t>import mmh3</w:t>
            </w:r>
          </w:p>
          <w:p w14:paraId="1BEAF1E0" w14:textId="77777777" w:rsidR="00FF4CB3" w:rsidRDefault="00FF4CB3" w:rsidP="00FF4CB3">
            <w:r>
              <w:t>import redis</w:t>
            </w:r>
          </w:p>
          <w:p w14:paraId="1F4DE8B5" w14:textId="77777777" w:rsidR="00FF4CB3" w:rsidRDefault="00FF4CB3" w:rsidP="00FF4CB3">
            <w:r>
              <w:t>import math</w:t>
            </w:r>
          </w:p>
          <w:p w14:paraId="0AE5226D" w14:textId="77777777" w:rsidR="00FF4CB3" w:rsidRDefault="00FF4CB3" w:rsidP="00FF4CB3">
            <w:r>
              <w:t>import time</w:t>
            </w:r>
          </w:p>
          <w:p w14:paraId="13666BB1" w14:textId="77777777" w:rsidR="00FF4CB3" w:rsidRDefault="00FF4CB3" w:rsidP="00FF4CB3"/>
          <w:p w14:paraId="5B3E32B3" w14:textId="77777777" w:rsidR="00FF4CB3" w:rsidRDefault="00FF4CB3" w:rsidP="00FF4CB3"/>
          <w:p w14:paraId="7C2BEF37" w14:textId="77777777" w:rsidR="00FF4CB3" w:rsidRDefault="00FF4CB3" w:rsidP="00FF4CB3">
            <w:r>
              <w:t>class PyBloomFilter():</w:t>
            </w:r>
          </w:p>
          <w:p w14:paraId="3C850A4A" w14:textId="77777777" w:rsidR="00FF4CB3" w:rsidRDefault="00FF4CB3" w:rsidP="00FF4CB3">
            <w:pPr>
              <w:rPr>
                <w:rFonts w:hint="eastAsia"/>
              </w:rPr>
            </w:pPr>
            <w:r>
              <w:rPr>
                <w:rFonts w:hint="eastAsia"/>
              </w:rPr>
              <w:t xml:space="preserve">    #</w:t>
            </w:r>
            <w:r>
              <w:rPr>
                <w:rFonts w:hint="eastAsia"/>
              </w:rPr>
              <w:t>内置</w:t>
            </w:r>
            <w:r>
              <w:rPr>
                <w:rFonts w:hint="eastAsia"/>
              </w:rPr>
              <w:t>100</w:t>
            </w:r>
            <w:r>
              <w:rPr>
                <w:rFonts w:hint="eastAsia"/>
              </w:rPr>
              <w:t>个随机种子</w:t>
            </w:r>
          </w:p>
          <w:p w14:paraId="56E895B8" w14:textId="77777777" w:rsidR="00FF4CB3" w:rsidRDefault="00FF4CB3" w:rsidP="00FF4CB3">
            <w:r>
              <w:t xml:space="preserve">    SEEDS = [543, 460, 171, 876, 796, 607, 650, 81, 837, 545, 591, 946, 846, 521, 913, 636, 878, 735, 414, 372,</w:t>
            </w:r>
          </w:p>
          <w:p w14:paraId="33C48FB5" w14:textId="77777777" w:rsidR="00FF4CB3" w:rsidRDefault="00FF4CB3" w:rsidP="00FF4CB3">
            <w:r>
              <w:t xml:space="preserve">             344, 324, 223, 180, 327, 891, 798, 933, 493, 293, 836, 10, 6, 544, 924, 849, 438, 41, 862, 648, 338,</w:t>
            </w:r>
          </w:p>
          <w:p w14:paraId="16C9E0C2" w14:textId="77777777" w:rsidR="00FF4CB3" w:rsidRDefault="00FF4CB3" w:rsidP="00FF4CB3">
            <w:r>
              <w:t xml:space="preserve">             465, 562, 693, 979, 52, 763, 103, 387, 374, 349, 94, 384, 680, 574, 480, 307, 580, 71, 535, 300, 53,</w:t>
            </w:r>
          </w:p>
          <w:p w14:paraId="59C02953" w14:textId="77777777" w:rsidR="00FF4CB3" w:rsidRDefault="00FF4CB3" w:rsidP="00FF4CB3">
            <w:r>
              <w:t xml:space="preserve">             481, 519, 644, 219, 686, 236, 424, 326, 244, 212, 909, </w:t>
            </w:r>
            <w:r>
              <w:lastRenderedPageBreak/>
              <w:t>202, 951, 56, 812, 901, 926, 250, 507, 739, 371,</w:t>
            </w:r>
          </w:p>
          <w:p w14:paraId="3BFE2D7E" w14:textId="77777777" w:rsidR="00FF4CB3" w:rsidRDefault="00FF4CB3" w:rsidP="00FF4CB3">
            <w:r>
              <w:t xml:space="preserve">             63, 584, 154, 7, 284, 617, 332, 472, 140, 605, 262, 355, 526, 647, 923, 199, 518]</w:t>
            </w:r>
          </w:p>
          <w:p w14:paraId="21241A89" w14:textId="77777777" w:rsidR="00FF4CB3" w:rsidRDefault="00FF4CB3" w:rsidP="00FF4CB3"/>
          <w:p w14:paraId="011AB27F" w14:textId="77777777" w:rsidR="00FF4CB3" w:rsidRDefault="00FF4CB3" w:rsidP="00FF4CB3"/>
          <w:p w14:paraId="783E5281" w14:textId="77777777" w:rsidR="00FF4CB3" w:rsidRDefault="00FF4CB3" w:rsidP="00FF4CB3">
            <w:pPr>
              <w:rPr>
                <w:rFonts w:hint="eastAsia"/>
              </w:rPr>
            </w:pPr>
            <w:r>
              <w:rPr>
                <w:rFonts w:hint="eastAsia"/>
              </w:rPr>
              <w:t xml:space="preserve">    #capacity</w:t>
            </w:r>
            <w:r>
              <w:rPr>
                <w:rFonts w:hint="eastAsia"/>
              </w:rPr>
              <w:t>是预先估计要去重的数量</w:t>
            </w:r>
          </w:p>
          <w:p w14:paraId="09F00AB1" w14:textId="77777777" w:rsidR="00FF4CB3" w:rsidRDefault="00FF4CB3" w:rsidP="00FF4CB3">
            <w:pPr>
              <w:rPr>
                <w:rFonts w:hint="eastAsia"/>
              </w:rPr>
            </w:pPr>
            <w:r>
              <w:rPr>
                <w:rFonts w:hint="eastAsia"/>
              </w:rPr>
              <w:t xml:space="preserve">    #error_rate</w:t>
            </w:r>
            <w:r>
              <w:rPr>
                <w:rFonts w:hint="eastAsia"/>
              </w:rPr>
              <w:t>表示错误率</w:t>
            </w:r>
          </w:p>
          <w:p w14:paraId="58D6CFA3" w14:textId="77777777" w:rsidR="00FF4CB3" w:rsidRDefault="00FF4CB3" w:rsidP="00FF4CB3">
            <w:pPr>
              <w:rPr>
                <w:rFonts w:hint="eastAsia"/>
              </w:rPr>
            </w:pPr>
            <w:r>
              <w:rPr>
                <w:rFonts w:hint="eastAsia"/>
              </w:rPr>
              <w:t xml:space="preserve">    #conn</w:t>
            </w:r>
            <w:r>
              <w:rPr>
                <w:rFonts w:hint="eastAsia"/>
              </w:rPr>
              <w:t>表示</w:t>
            </w:r>
            <w:r>
              <w:rPr>
                <w:rFonts w:hint="eastAsia"/>
              </w:rPr>
              <w:t>redis</w:t>
            </w:r>
            <w:r>
              <w:rPr>
                <w:rFonts w:hint="eastAsia"/>
              </w:rPr>
              <w:t>的连接客户端</w:t>
            </w:r>
          </w:p>
          <w:p w14:paraId="43E887EA" w14:textId="77777777" w:rsidR="00FF4CB3" w:rsidRDefault="00FF4CB3" w:rsidP="00FF4CB3">
            <w:pPr>
              <w:rPr>
                <w:rFonts w:hint="eastAsia"/>
              </w:rPr>
            </w:pPr>
            <w:r>
              <w:rPr>
                <w:rFonts w:hint="eastAsia"/>
              </w:rPr>
              <w:t xml:space="preserve">    #key</w:t>
            </w:r>
            <w:r>
              <w:rPr>
                <w:rFonts w:hint="eastAsia"/>
              </w:rPr>
              <w:t>表示在</w:t>
            </w:r>
            <w:r>
              <w:rPr>
                <w:rFonts w:hint="eastAsia"/>
              </w:rPr>
              <w:t>redis</w:t>
            </w:r>
            <w:r>
              <w:rPr>
                <w:rFonts w:hint="eastAsia"/>
              </w:rPr>
              <w:t>中的键的名字前缀</w:t>
            </w:r>
          </w:p>
          <w:p w14:paraId="4AB304D5" w14:textId="77777777" w:rsidR="00FF4CB3" w:rsidRDefault="00FF4CB3" w:rsidP="00FF4CB3">
            <w:r>
              <w:t xml:space="preserve">    def __init__(self, capacity=1000000000, error_rate=0.00000001, conn=None, key='BloomFilter'):</w:t>
            </w:r>
          </w:p>
          <w:p w14:paraId="50CD3DA3" w14:textId="77777777" w:rsidR="00FF4CB3" w:rsidRDefault="00FF4CB3" w:rsidP="00FF4CB3">
            <w:pPr>
              <w:rPr>
                <w:rFonts w:hint="eastAsia"/>
              </w:rPr>
            </w:pPr>
            <w:r>
              <w:rPr>
                <w:rFonts w:hint="eastAsia"/>
              </w:rPr>
              <w:t xml:space="preserve">        self.m = math.ceil(capacity*math.log2(math.e)*math.log2(1/error_rate))      #</w:t>
            </w:r>
            <w:r>
              <w:rPr>
                <w:rFonts w:hint="eastAsia"/>
              </w:rPr>
              <w:t>需要的总</w:t>
            </w:r>
            <w:r>
              <w:rPr>
                <w:rFonts w:hint="eastAsia"/>
              </w:rPr>
              <w:t>bit</w:t>
            </w:r>
            <w:r>
              <w:rPr>
                <w:rFonts w:hint="eastAsia"/>
              </w:rPr>
              <w:t>位数</w:t>
            </w:r>
          </w:p>
          <w:p w14:paraId="6CC28362" w14:textId="77777777" w:rsidR="00FF4CB3" w:rsidRDefault="00FF4CB3" w:rsidP="00FF4CB3">
            <w:pPr>
              <w:rPr>
                <w:rFonts w:hint="eastAsia"/>
              </w:rPr>
            </w:pPr>
            <w:r>
              <w:rPr>
                <w:rFonts w:hint="eastAsia"/>
              </w:rPr>
              <w:t xml:space="preserve">        self.k = math.ceil(math.log1p(2)*self.m/capacity)                           #</w:t>
            </w:r>
            <w:r>
              <w:rPr>
                <w:rFonts w:hint="eastAsia"/>
              </w:rPr>
              <w:t>需要最少的</w:t>
            </w:r>
            <w:r>
              <w:rPr>
                <w:rFonts w:hint="eastAsia"/>
              </w:rPr>
              <w:t>hash</w:t>
            </w:r>
            <w:r>
              <w:rPr>
                <w:rFonts w:hint="eastAsia"/>
              </w:rPr>
              <w:t>次数</w:t>
            </w:r>
          </w:p>
          <w:p w14:paraId="7D373963" w14:textId="77777777" w:rsidR="00FF4CB3" w:rsidRDefault="00FF4CB3" w:rsidP="00FF4CB3">
            <w:pPr>
              <w:rPr>
                <w:rFonts w:hint="eastAsia"/>
              </w:rPr>
            </w:pPr>
            <w:r>
              <w:rPr>
                <w:rFonts w:hint="eastAsia"/>
              </w:rPr>
              <w:t xml:space="preserve">        self.mem = math.ceil(self.m/8/1024/1024)                                    #</w:t>
            </w:r>
            <w:r>
              <w:rPr>
                <w:rFonts w:hint="eastAsia"/>
              </w:rPr>
              <w:t>需要的多少</w:t>
            </w:r>
            <w:r>
              <w:rPr>
                <w:rFonts w:hint="eastAsia"/>
              </w:rPr>
              <w:t>M</w:t>
            </w:r>
            <w:r>
              <w:rPr>
                <w:rFonts w:hint="eastAsia"/>
              </w:rPr>
              <w:t>内存</w:t>
            </w:r>
          </w:p>
          <w:p w14:paraId="4AA195A8" w14:textId="77777777" w:rsidR="00FF4CB3" w:rsidRDefault="00FF4CB3" w:rsidP="00FF4CB3">
            <w:pPr>
              <w:rPr>
                <w:rFonts w:hint="eastAsia"/>
              </w:rPr>
            </w:pPr>
            <w:r>
              <w:rPr>
                <w:rFonts w:hint="eastAsia"/>
              </w:rPr>
              <w:t xml:space="preserve">        self.blocknum = math.ceil(self.mem/512)                                     #</w:t>
            </w:r>
            <w:r>
              <w:rPr>
                <w:rFonts w:hint="eastAsia"/>
              </w:rPr>
              <w:t>需要多少个</w:t>
            </w:r>
            <w:r>
              <w:rPr>
                <w:rFonts w:hint="eastAsia"/>
              </w:rPr>
              <w:t>512M</w:t>
            </w:r>
            <w:r>
              <w:rPr>
                <w:rFonts w:hint="eastAsia"/>
              </w:rPr>
              <w:t>的内存块</w:t>
            </w:r>
            <w:r>
              <w:rPr>
                <w:rFonts w:hint="eastAsia"/>
              </w:rPr>
              <w:t>,value</w:t>
            </w:r>
            <w:r>
              <w:rPr>
                <w:rFonts w:hint="eastAsia"/>
              </w:rPr>
              <w:t>的第一个字符必须是</w:t>
            </w:r>
            <w:r>
              <w:rPr>
                <w:rFonts w:hint="eastAsia"/>
              </w:rPr>
              <w:t>ascii</w:t>
            </w:r>
            <w:r>
              <w:rPr>
                <w:rFonts w:hint="eastAsia"/>
              </w:rPr>
              <w:t>码，所有最多有</w:t>
            </w:r>
            <w:r>
              <w:rPr>
                <w:rFonts w:hint="eastAsia"/>
              </w:rPr>
              <w:t>256</w:t>
            </w:r>
            <w:r>
              <w:rPr>
                <w:rFonts w:hint="eastAsia"/>
              </w:rPr>
              <w:t>个内存块</w:t>
            </w:r>
          </w:p>
          <w:p w14:paraId="33F73043" w14:textId="77777777" w:rsidR="00FF4CB3" w:rsidRDefault="00FF4CB3" w:rsidP="00FF4CB3">
            <w:r>
              <w:t xml:space="preserve">        self.seeds = self.SEEDS[0:self.k]</w:t>
            </w:r>
          </w:p>
          <w:p w14:paraId="2D035933" w14:textId="77777777" w:rsidR="00FF4CB3" w:rsidRDefault="00FF4CB3" w:rsidP="00FF4CB3">
            <w:r>
              <w:t xml:space="preserve">        self.key = key</w:t>
            </w:r>
          </w:p>
          <w:p w14:paraId="7481D1B7" w14:textId="77777777" w:rsidR="00FF4CB3" w:rsidRDefault="00FF4CB3" w:rsidP="00FF4CB3">
            <w:r>
              <w:t xml:space="preserve">        self.N = 2**31-1</w:t>
            </w:r>
          </w:p>
          <w:p w14:paraId="335751AB" w14:textId="77777777" w:rsidR="00FF4CB3" w:rsidRDefault="00FF4CB3" w:rsidP="00FF4CB3">
            <w:r>
              <w:t xml:space="preserve">        self.redis = conn</w:t>
            </w:r>
          </w:p>
          <w:p w14:paraId="37E4CE16" w14:textId="77777777" w:rsidR="00FF4CB3" w:rsidRDefault="00FF4CB3" w:rsidP="00FF4CB3">
            <w:r>
              <w:t xml:space="preserve">        # print(self.mem)</w:t>
            </w:r>
          </w:p>
          <w:p w14:paraId="5FC2E7F9" w14:textId="77777777" w:rsidR="00FF4CB3" w:rsidRDefault="00FF4CB3" w:rsidP="00FF4CB3">
            <w:r>
              <w:t xml:space="preserve">        # print(self.k)</w:t>
            </w:r>
          </w:p>
          <w:p w14:paraId="534A2E52" w14:textId="77777777" w:rsidR="00FF4CB3" w:rsidRDefault="00FF4CB3" w:rsidP="00FF4CB3"/>
          <w:p w14:paraId="5FDFEB16" w14:textId="77777777" w:rsidR="00FF4CB3" w:rsidRDefault="00FF4CB3" w:rsidP="00FF4CB3"/>
          <w:p w14:paraId="2C4A8907" w14:textId="77777777" w:rsidR="00FF4CB3" w:rsidRDefault="00FF4CB3" w:rsidP="00FF4CB3">
            <w:r>
              <w:t xml:space="preserve">    def add(self, value):</w:t>
            </w:r>
          </w:p>
          <w:p w14:paraId="4277A9CF" w14:textId="77777777" w:rsidR="00FF4CB3" w:rsidRDefault="00FF4CB3" w:rsidP="00FF4CB3">
            <w:r>
              <w:t xml:space="preserve">        name = self.key + "_" + str(ord(value[0])%self.blocknum)</w:t>
            </w:r>
          </w:p>
          <w:p w14:paraId="03BA42FE" w14:textId="77777777" w:rsidR="00FF4CB3" w:rsidRDefault="00FF4CB3" w:rsidP="00FF4CB3">
            <w:r>
              <w:t xml:space="preserve">        hashs = self.get_hashs(value)</w:t>
            </w:r>
          </w:p>
          <w:p w14:paraId="1BA8C71E" w14:textId="77777777" w:rsidR="00FF4CB3" w:rsidRDefault="00FF4CB3" w:rsidP="00FF4CB3">
            <w:r>
              <w:t xml:space="preserve">        for hash in hashs:</w:t>
            </w:r>
          </w:p>
          <w:p w14:paraId="34EB9042" w14:textId="77777777" w:rsidR="00FF4CB3" w:rsidRDefault="00FF4CB3" w:rsidP="00FF4CB3">
            <w:r>
              <w:t xml:space="preserve">            self.redis.setbit(name, hash, 1)</w:t>
            </w:r>
          </w:p>
          <w:p w14:paraId="4C09FCF5" w14:textId="77777777" w:rsidR="00FF4CB3" w:rsidRDefault="00FF4CB3" w:rsidP="00FF4CB3"/>
          <w:p w14:paraId="363A19B2" w14:textId="77777777" w:rsidR="00FF4CB3" w:rsidRDefault="00FF4CB3" w:rsidP="00FF4CB3"/>
          <w:p w14:paraId="6DF8A192" w14:textId="77777777" w:rsidR="00FF4CB3" w:rsidRDefault="00FF4CB3" w:rsidP="00FF4CB3">
            <w:r>
              <w:t xml:space="preserve">    def is_exist(self, value):</w:t>
            </w:r>
          </w:p>
          <w:p w14:paraId="765B4B0F" w14:textId="77777777" w:rsidR="00FF4CB3" w:rsidRDefault="00FF4CB3" w:rsidP="00FF4CB3">
            <w:r>
              <w:t xml:space="preserve">        name = self.key + "_" + str(ord(value[0])%self.blocknum)</w:t>
            </w:r>
          </w:p>
          <w:p w14:paraId="275B6361" w14:textId="77777777" w:rsidR="00FF4CB3" w:rsidRDefault="00FF4CB3" w:rsidP="00FF4CB3">
            <w:r>
              <w:t xml:space="preserve">        hashs = self.get_hashs(value)</w:t>
            </w:r>
          </w:p>
          <w:p w14:paraId="78004D7C" w14:textId="77777777" w:rsidR="00FF4CB3" w:rsidRDefault="00FF4CB3" w:rsidP="00FF4CB3">
            <w:r>
              <w:t xml:space="preserve">        exist = True</w:t>
            </w:r>
          </w:p>
          <w:p w14:paraId="3EA998AA" w14:textId="77777777" w:rsidR="00FF4CB3" w:rsidRDefault="00FF4CB3" w:rsidP="00FF4CB3">
            <w:r>
              <w:t xml:space="preserve">        for hash in hashs:</w:t>
            </w:r>
          </w:p>
          <w:p w14:paraId="0B528D19" w14:textId="77777777" w:rsidR="00FF4CB3" w:rsidRDefault="00FF4CB3" w:rsidP="00FF4CB3">
            <w:r>
              <w:t xml:space="preserve">            exist = exist &amp; self.redis.getbit(name, hash)</w:t>
            </w:r>
          </w:p>
          <w:p w14:paraId="78FBBBAA" w14:textId="77777777" w:rsidR="00FF4CB3" w:rsidRDefault="00FF4CB3" w:rsidP="00FF4CB3">
            <w:r>
              <w:t xml:space="preserve">        return exist</w:t>
            </w:r>
          </w:p>
          <w:p w14:paraId="6C5B62D0" w14:textId="77777777" w:rsidR="00FF4CB3" w:rsidRDefault="00FF4CB3" w:rsidP="00FF4CB3"/>
          <w:p w14:paraId="08EAC1B9" w14:textId="77777777" w:rsidR="00FF4CB3" w:rsidRDefault="00FF4CB3" w:rsidP="00FF4CB3"/>
          <w:p w14:paraId="311688EF" w14:textId="77777777" w:rsidR="00FF4CB3" w:rsidRDefault="00FF4CB3" w:rsidP="00FF4CB3">
            <w:r>
              <w:t xml:space="preserve">    def get_hashs(self, value):</w:t>
            </w:r>
          </w:p>
          <w:p w14:paraId="4890118A" w14:textId="77777777" w:rsidR="00FF4CB3" w:rsidRDefault="00FF4CB3" w:rsidP="00FF4CB3">
            <w:r>
              <w:t xml:space="preserve">        hashs = list()</w:t>
            </w:r>
          </w:p>
          <w:p w14:paraId="59FDB75E" w14:textId="77777777" w:rsidR="00FF4CB3" w:rsidRDefault="00FF4CB3" w:rsidP="00FF4CB3">
            <w:r>
              <w:t xml:space="preserve">        for seed in self.seeds:</w:t>
            </w:r>
          </w:p>
          <w:p w14:paraId="757081FD" w14:textId="77777777" w:rsidR="00FF4CB3" w:rsidRDefault="00FF4CB3" w:rsidP="00FF4CB3">
            <w:r>
              <w:t xml:space="preserve">            hash = mmh3.hash(value, seed)</w:t>
            </w:r>
          </w:p>
          <w:p w14:paraId="7837B5E0" w14:textId="77777777" w:rsidR="00FF4CB3" w:rsidRDefault="00FF4CB3" w:rsidP="00FF4CB3">
            <w:r>
              <w:t xml:space="preserve">            if hash &gt;= 0:</w:t>
            </w:r>
          </w:p>
          <w:p w14:paraId="0C495308" w14:textId="77777777" w:rsidR="00FF4CB3" w:rsidRDefault="00FF4CB3" w:rsidP="00FF4CB3">
            <w:r>
              <w:t xml:space="preserve">                hashs.append(hash)</w:t>
            </w:r>
          </w:p>
          <w:p w14:paraId="740308BC" w14:textId="77777777" w:rsidR="00FF4CB3" w:rsidRDefault="00FF4CB3" w:rsidP="00FF4CB3">
            <w:r>
              <w:t xml:space="preserve">            else:</w:t>
            </w:r>
          </w:p>
          <w:p w14:paraId="3373024B" w14:textId="77777777" w:rsidR="00FF4CB3" w:rsidRDefault="00FF4CB3" w:rsidP="00FF4CB3">
            <w:r>
              <w:t xml:space="preserve">                hashs.append(self.N - hash)</w:t>
            </w:r>
          </w:p>
          <w:p w14:paraId="5E2BC399" w14:textId="77777777" w:rsidR="00FF4CB3" w:rsidRDefault="00FF4CB3" w:rsidP="00FF4CB3">
            <w:r>
              <w:t xml:space="preserve">        return hashs</w:t>
            </w:r>
          </w:p>
          <w:p w14:paraId="4FFBA1F1" w14:textId="77777777" w:rsidR="00FF4CB3" w:rsidRDefault="00FF4CB3" w:rsidP="00FF4CB3"/>
          <w:p w14:paraId="038080D5" w14:textId="77777777" w:rsidR="00FF4CB3" w:rsidRDefault="00FF4CB3" w:rsidP="00FF4CB3"/>
          <w:p w14:paraId="73DB1C87" w14:textId="77777777" w:rsidR="00FF4CB3" w:rsidRDefault="00FF4CB3" w:rsidP="00FF4CB3">
            <w:r>
              <w:t>pool = redis.ConnectionPool(host='127.0.0.1', port=6379, db=0)</w:t>
            </w:r>
          </w:p>
          <w:p w14:paraId="37E26D3E" w14:textId="77777777" w:rsidR="00FF4CB3" w:rsidRDefault="00FF4CB3" w:rsidP="00FF4CB3">
            <w:r>
              <w:t>conn = redis.StrictRedis(connection_pool=pool)</w:t>
            </w:r>
          </w:p>
          <w:p w14:paraId="0485A34B" w14:textId="77777777" w:rsidR="00FF4CB3" w:rsidRDefault="00FF4CB3" w:rsidP="00FF4CB3"/>
          <w:p w14:paraId="15D61777" w14:textId="77777777" w:rsidR="00FF4CB3" w:rsidRDefault="00FF4CB3" w:rsidP="00FF4CB3"/>
          <w:p w14:paraId="514EF1F1" w14:textId="77777777" w:rsidR="00FF4CB3" w:rsidRDefault="00FF4CB3" w:rsidP="00FF4CB3">
            <w:r>
              <w:t>if __name__ == "__main__":</w:t>
            </w:r>
          </w:p>
          <w:p w14:paraId="5CA48FDA" w14:textId="77777777" w:rsidR="00FF4CB3" w:rsidRDefault="00FF4CB3" w:rsidP="00FF4CB3">
            <w:r>
              <w:t xml:space="preserve">    bf = PyBloomFilter(conn=conn)</w:t>
            </w:r>
          </w:p>
          <w:p w14:paraId="302F8E37" w14:textId="77777777" w:rsidR="00FF4CB3" w:rsidRDefault="00FF4CB3" w:rsidP="00FF4CB3">
            <w:r>
              <w:t xml:space="preserve">    bf.add('www.jobbole.com')</w:t>
            </w:r>
          </w:p>
          <w:p w14:paraId="2B6F9CAA" w14:textId="77777777" w:rsidR="00FF4CB3" w:rsidRDefault="00FF4CB3" w:rsidP="00FF4CB3">
            <w:r>
              <w:t xml:space="preserve">    bf.add('www.zhihu.com')</w:t>
            </w:r>
          </w:p>
          <w:p w14:paraId="73D9E093" w14:textId="77777777" w:rsidR="00FF4CB3" w:rsidRDefault="00FF4CB3" w:rsidP="00FF4CB3">
            <w:r>
              <w:t xml:space="preserve">    print(bf.is_exist('www.zhihu.com'))</w:t>
            </w:r>
          </w:p>
          <w:p w14:paraId="0FA8AAF5" w14:textId="088957CC" w:rsidR="00FF4CB3" w:rsidRDefault="00FF4CB3" w:rsidP="00FF4CB3">
            <w:pPr>
              <w:rPr>
                <w:rFonts w:hint="eastAsia"/>
              </w:rPr>
            </w:pPr>
            <w:r>
              <w:t xml:space="preserve">    print(bf.is_exist('www.lagou.com'))</w:t>
            </w:r>
          </w:p>
        </w:tc>
      </w:tr>
    </w:tbl>
    <w:p w14:paraId="26F30348" w14:textId="77777777" w:rsidR="00671DC1" w:rsidRDefault="00671DC1" w:rsidP="00671DC1">
      <w:pPr>
        <w:rPr>
          <w:rFonts w:hint="eastAsia"/>
        </w:rPr>
      </w:pPr>
      <w:r>
        <w:rPr>
          <w:rFonts w:hint="eastAsia"/>
        </w:rPr>
        <w:lastRenderedPageBreak/>
        <w:t>在项目下建立</w:t>
      </w:r>
      <w:r>
        <w:rPr>
          <w:rFonts w:hint="eastAsia"/>
        </w:rPr>
        <w:t xml:space="preserve"> utils </w:t>
      </w:r>
      <w:r>
        <w:rPr>
          <w:rFonts w:hint="eastAsia"/>
        </w:rPr>
        <w:t>包，然后新建一个</w:t>
      </w:r>
      <w:r>
        <w:rPr>
          <w:rFonts w:hint="eastAsia"/>
        </w:rPr>
        <w:t xml:space="preserve"> bloomfilter.py </w:t>
      </w:r>
      <w:r>
        <w:rPr>
          <w:rFonts w:hint="eastAsia"/>
        </w:rPr>
        <w:t>文件，然后把上面的</w:t>
      </w:r>
      <w:r>
        <w:rPr>
          <w:rFonts w:hint="eastAsia"/>
        </w:rPr>
        <w:t xml:space="preserve"> imooc </w:t>
      </w:r>
      <w:r>
        <w:rPr>
          <w:rFonts w:hint="eastAsia"/>
        </w:rPr>
        <w:t>的实现的代码复制进去，由于该代码依赖</w:t>
      </w:r>
      <w:r>
        <w:rPr>
          <w:rFonts w:hint="eastAsia"/>
        </w:rPr>
        <w:t xml:space="preserve"> mmh3 </w:t>
      </w:r>
      <w:r>
        <w:rPr>
          <w:rFonts w:hint="eastAsia"/>
        </w:rPr>
        <w:t>库文件，所以需要</w:t>
      </w:r>
      <w:r>
        <w:rPr>
          <w:rFonts w:hint="eastAsia"/>
        </w:rPr>
        <w:t xml:space="preserve"> pip install mmh3 </w:t>
      </w:r>
      <w:r>
        <w:rPr>
          <w:rFonts w:hint="eastAsia"/>
        </w:rPr>
        <w:t>进行安装。</w:t>
      </w:r>
    </w:p>
    <w:p w14:paraId="53D1AC9C" w14:textId="77777777" w:rsidR="00671DC1" w:rsidRDefault="00671DC1" w:rsidP="00671DC1"/>
    <w:p w14:paraId="2DD7B324" w14:textId="77777777" w:rsidR="00671DC1" w:rsidRDefault="00671DC1" w:rsidP="00671DC1">
      <w:pPr>
        <w:rPr>
          <w:rFonts w:hint="eastAsia"/>
        </w:rPr>
      </w:pPr>
      <w:r>
        <w:rPr>
          <w:rFonts w:hint="eastAsia"/>
        </w:rPr>
        <w:t>如何使用呢？这里我们就需要对</w:t>
      </w:r>
      <w:r>
        <w:rPr>
          <w:rFonts w:hint="eastAsia"/>
        </w:rPr>
        <w:t xml:space="preserve"> scrapy-redis </w:t>
      </w:r>
      <w:r>
        <w:rPr>
          <w:rFonts w:hint="eastAsia"/>
        </w:rPr>
        <w:t>的</w:t>
      </w:r>
      <w:r>
        <w:rPr>
          <w:rFonts w:hint="eastAsia"/>
        </w:rPr>
        <w:t xml:space="preserve"> dupefilter.py </w:t>
      </w:r>
      <w:r>
        <w:rPr>
          <w:rFonts w:hint="eastAsia"/>
        </w:rPr>
        <w:t>这个文件进行改造了。主要改造两个函数：</w:t>
      </w:r>
    </w:p>
    <w:p w14:paraId="5FCD4A3D" w14:textId="1443FCB3" w:rsidR="005C71CA" w:rsidRDefault="00671DC1" w:rsidP="00671DC1">
      <w:r>
        <w:rPr>
          <w:rFonts w:hint="eastAsia"/>
        </w:rPr>
        <w:t xml:space="preserve">def __init__(self, server, key, debug=False) </w:t>
      </w:r>
      <w:r>
        <w:rPr>
          <w:rFonts w:hint="eastAsia"/>
        </w:rPr>
        <w:t>增加一句代码：</w:t>
      </w:r>
    </w:p>
    <w:tbl>
      <w:tblPr>
        <w:tblStyle w:val="a5"/>
        <w:tblW w:w="0" w:type="auto"/>
        <w:tblLook w:val="04A0" w:firstRow="1" w:lastRow="0" w:firstColumn="1" w:lastColumn="0" w:noHBand="0" w:noVBand="1"/>
      </w:tblPr>
      <w:tblGrid>
        <w:gridCol w:w="8296"/>
      </w:tblGrid>
      <w:tr w:rsidR="000A16CC" w14:paraId="5E5A9181" w14:textId="77777777" w:rsidTr="000A16CC">
        <w:tc>
          <w:tcPr>
            <w:tcW w:w="8296" w:type="dxa"/>
          </w:tcPr>
          <w:p w14:paraId="7A59B3FB" w14:textId="32C826A2" w:rsidR="000A16CC" w:rsidRDefault="000A16CC" w:rsidP="00671DC1">
            <w:pPr>
              <w:rPr>
                <w:rFonts w:hint="eastAsia"/>
              </w:rPr>
            </w:pPr>
            <w:r w:rsidRPr="000A16CC">
              <w:t>self.bf = PyBloomFilter(conn=conn, key=key)</w:t>
            </w:r>
          </w:p>
        </w:tc>
      </w:tr>
    </w:tbl>
    <w:p w14:paraId="0F421654" w14:textId="5F609C85" w:rsidR="0030388C" w:rsidRDefault="00A813A3" w:rsidP="00671DC1">
      <w:r w:rsidRPr="00A813A3">
        <w:rPr>
          <w:rFonts w:hint="eastAsia"/>
        </w:rPr>
        <w:t xml:space="preserve">def request_seen(self, request) </w:t>
      </w:r>
      <w:r w:rsidRPr="00A813A3">
        <w:rPr>
          <w:rFonts w:hint="eastAsia"/>
        </w:rPr>
        <w:t>代码修改如下：</w:t>
      </w:r>
    </w:p>
    <w:tbl>
      <w:tblPr>
        <w:tblStyle w:val="a5"/>
        <w:tblW w:w="0" w:type="auto"/>
        <w:tblLook w:val="04A0" w:firstRow="1" w:lastRow="0" w:firstColumn="1" w:lastColumn="0" w:noHBand="0" w:noVBand="1"/>
      </w:tblPr>
      <w:tblGrid>
        <w:gridCol w:w="8296"/>
      </w:tblGrid>
      <w:tr w:rsidR="00CA4C99" w14:paraId="069EB621" w14:textId="77777777" w:rsidTr="00CA4C99">
        <w:tc>
          <w:tcPr>
            <w:tcW w:w="8296" w:type="dxa"/>
          </w:tcPr>
          <w:p w14:paraId="50025843" w14:textId="77777777" w:rsidR="00CA4C99" w:rsidRDefault="00CA4C99" w:rsidP="00CA4C99">
            <w:r>
              <w:t xml:space="preserve">        if self.bf.is_exist(fp):</w:t>
            </w:r>
          </w:p>
          <w:p w14:paraId="0500D42A" w14:textId="77777777" w:rsidR="00CA4C99" w:rsidRDefault="00CA4C99" w:rsidP="00CA4C99">
            <w:r>
              <w:t xml:space="preserve">            return True</w:t>
            </w:r>
          </w:p>
          <w:p w14:paraId="0BD81039" w14:textId="77777777" w:rsidR="00CA4C99" w:rsidRDefault="00CA4C99" w:rsidP="00CA4C99">
            <w:r>
              <w:t xml:space="preserve">        else:</w:t>
            </w:r>
          </w:p>
          <w:p w14:paraId="7AF320B0" w14:textId="77777777" w:rsidR="00CA4C99" w:rsidRDefault="00CA4C99" w:rsidP="00CA4C99">
            <w:r>
              <w:t xml:space="preserve">            self.bf.add(fp)</w:t>
            </w:r>
          </w:p>
          <w:p w14:paraId="62EF04F9" w14:textId="5C39F2CD" w:rsidR="00CA4C99" w:rsidRDefault="00CA4C99" w:rsidP="00CA4C99">
            <w:pPr>
              <w:rPr>
                <w:rFonts w:hint="eastAsia"/>
              </w:rPr>
            </w:pPr>
            <w:r>
              <w:t xml:space="preserve">            return False</w:t>
            </w:r>
          </w:p>
        </w:tc>
      </w:tr>
    </w:tbl>
    <w:p w14:paraId="18618D7C" w14:textId="700428A9" w:rsidR="00A813A3" w:rsidRDefault="00AE5175" w:rsidP="00671DC1">
      <w:r w:rsidRPr="00AE5175">
        <w:rPr>
          <w:rFonts w:hint="eastAsia"/>
        </w:rPr>
        <w:t>整理后的代码如下：</w:t>
      </w:r>
    </w:p>
    <w:tbl>
      <w:tblPr>
        <w:tblStyle w:val="a5"/>
        <w:tblW w:w="0" w:type="auto"/>
        <w:tblLook w:val="04A0" w:firstRow="1" w:lastRow="0" w:firstColumn="1" w:lastColumn="0" w:noHBand="0" w:noVBand="1"/>
      </w:tblPr>
      <w:tblGrid>
        <w:gridCol w:w="8296"/>
      </w:tblGrid>
      <w:tr w:rsidR="005E3D66" w14:paraId="2BD41C04" w14:textId="77777777" w:rsidTr="005E3D66">
        <w:tc>
          <w:tcPr>
            <w:tcW w:w="8296" w:type="dxa"/>
          </w:tcPr>
          <w:p w14:paraId="67548C5C" w14:textId="77777777" w:rsidR="00C13202" w:rsidRDefault="00C13202" w:rsidP="00C13202">
            <w:r>
              <w:t>from ScrapyRedisTest.utils.bloomfilter import conn, PyBloomFilter</w:t>
            </w:r>
          </w:p>
          <w:p w14:paraId="3199A3FA" w14:textId="77777777" w:rsidR="00C13202" w:rsidRDefault="00C13202" w:rsidP="00C13202"/>
          <w:p w14:paraId="6E347FA4" w14:textId="77777777" w:rsidR="00C13202" w:rsidRDefault="00C13202" w:rsidP="00C13202"/>
          <w:p w14:paraId="6F119DE7" w14:textId="77777777" w:rsidR="00C13202" w:rsidRDefault="00C13202" w:rsidP="00C13202">
            <w:r>
              <w:t xml:space="preserve">    def __init__(self, server, key, debug=False):</w:t>
            </w:r>
          </w:p>
          <w:p w14:paraId="11E39358" w14:textId="77777777" w:rsidR="00C13202" w:rsidRDefault="00C13202" w:rsidP="00C13202">
            <w:r>
              <w:t xml:space="preserve">        self.server = server</w:t>
            </w:r>
          </w:p>
          <w:p w14:paraId="62984426" w14:textId="77777777" w:rsidR="00C13202" w:rsidRDefault="00C13202" w:rsidP="00C13202">
            <w:r>
              <w:t xml:space="preserve">        self.key = key</w:t>
            </w:r>
          </w:p>
          <w:p w14:paraId="067B53F4" w14:textId="77777777" w:rsidR="00C13202" w:rsidRDefault="00C13202" w:rsidP="00C13202">
            <w:r>
              <w:t xml:space="preserve">        self.debug = debug</w:t>
            </w:r>
          </w:p>
          <w:p w14:paraId="44506B91" w14:textId="77777777" w:rsidR="00C13202" w:rsidRDefault="00C13202" w:rsidP="00C13202">
            <w:r>
              <w:lastRenderedPageBreak/>
              <w:t xml:space="preserve">        self.logdupes = True</w:t>
            </w:r>
          </w:p>
          <w:p w14:paraId="5C3B6ECB" w14:textId="77777777" w:rsidR="00C13202" w:rsidRDefault="00C13202" w:rsidP="00C13202"/>
          <w:p w14:paraId="6F1648C5" w14:textId="77777777" w:rsidR="00C13202" w:rsidRDefault="00C13202" w:rsidP="00C13202"/>
          <w:p w14:paraId="44F2A467" w14:textId="77777777" w:rsidR="00C13202" w:rsidRDefault="00C13202" w:rsidP="00C13202">
            <w:r>
              <w:t xml:space="preserve">        self.bf = PyBloomFilter(conn=conn, key=key)</w:t>
            </w:r>
          </w:p>
          <w:p w14:paraId="2B99E08E" w14:textId="77777777" w:rsidR="00C13202" w:rsidRDefault="00C13202" w:rsidP="00C13202">
            <w:r>
              <w:tab/>
            </w:r>
          </w:p>
          <w:p w14:paraId="494878F5" w14:textId="77777777" w:rsidR="00C13202" w:rsidRDefault="00C13202" w:rsidP="00C13202">
            <w:r>
              <w:tab/>
              <w:t>def request_seen(self, request):</w:t>
            </w:r>
          </w:p>
          <w:p w14:paraId="7C5532E1" w14:textId="77777777" w:rsidR="00C13202" w:rsidRDefault="00C13202" w:rsidP="00C13202"/>
          <w:p w14:paraId="6B8DE6CF" w14:textId="77777777" w:rsidR="00C13202" w:rsidRDefault="00C13202" w:rsidP="00C13202"/>
          <w:p w14:paraId="3DDC83D1" w14:textId="77777777" w:rsidR="00C13202" w:rsidRDefault="00C13202" w:rsidP="00C13202">
            <w:r>
              <w:t xml:space="preserve">        fp = self.request_fingerprint(request)</w:t>
            </w:r>
          </w:p>
          <w:p w14:paraId="4FB9C310" w14:textId="77777777" w:rsidR="00C13202" w:rsidRDefault="00C13202" w:rsidP="00C13202"/>
          <w:p w14:paraId="247D2A5C" w14:textId="77777777" w:rsidR="00C13202" w:rsidRDefault="00C13202" w:rsidP="00C13202"/>
          <w:p w14:paraId="70CED453" w14:textId="77777777" w:rsidR="00C13202" w:rsidRDefault="00C13202" w:rsidP="00C13202">
            <w:r>
              <w:t xml:space="preserve">        if self.bf.is_exist(fp):</w:t>
            </w:r>
          </w:p>
          <w:p w14:paraId="49B46A3D" w14:textId="77777777" w:rsidR="00C13202" w:rsidRDefault="00C13202" w:rsidP="00C13202">
            <w:r>
              <w:t xml:space="preserve">            return True</w:t>
            </w:r>
          </w:p>
          <w:p w14:paraId="295C8A31" w14:textId="77777777" w:rsidR="00C13202" w:rsidRDefault="00C13202" w:rsidP="00C13202">
            <w:r>
              <w:t xml:space="preserve">        else:</w:t>
            </w:r>
          </w:p>
          <w:p w14:paraId="5E2E4015" w14:textId="77777777" w:rsidR="00C13202" w:rsidRDefault="00C13202" w:rsidP="00C13202">
            <w:r>
              <w:t xml:space="preserve">            self.bf.add(fp)</w:t>
            </w:r>
          </w:p>
          <w:p w14:paraId="73D41FC7" w14:textId="2F5D4E01" w:rsidR="005E3D66" w:rsidRDefault="00C13202" w:rsidP="00C13202">
            <w:pPr>
              <w:rPr>
                <w:rFonts w:hint="eastAsia"/>
              </w:rPr>
            </w:pPr>
            <w:r>
              <w:t xml:space="preserve">            return False</w:t>
            </w:r>
          </w:p>
        </w:tc>
      </w:tr>
    </w:tbl>
    <w:p w14:paraId="6A98CCE9" w14:textId="0615450C" w:rsidR="00AE5175" w:rsidRDefault="00A02757" w:rsidP="00671DC1">
      <w:r w:rsidRPr="00A02757">
        <w:rPr>
          <w:rFonts w:hint="eastAsia"/>
        </w:rPr>
        <w:lastRenderedPageBreak/>
        <w:t>到这里</w:t>
      </w:r>
      <w:r w:rsidRPr="00A02757">
        <w:rPr>
          <w:rFonts w:hint="eastAsia"/>
        </w:rPr>
        <w:t xml:space="preserve"> BloomFilter </w:t>
      </w:r>
      <w:r w:rsidRPr="00A02757">
        <w:rPr>
          <w:rFonts w:hint="eastAsia"/>
        </w:rPr>
        <w:t>集成到</w:t>
      </w:r>
      <w:r w:rsidRPr="00A02757">
        <w:rPr>
          <w:rFonts w:hint="eastAsia"/>
        </w:rPr>
        <w:t xml:space="preserve"> scrapy-redis </w:t>
      </w:r>
      <w:r w:rsidRPr="00A02757">
        <w:rPr>
          <w:rFonts w:hint="eastAsia"/>
        </w:rPr>
        <w:t>就完成了。</w:t>
      </w:r>
    </w:p>
    <w:p w14:paraId="7906A18A" w14:textId="77777777" w:rsidR="00A02757" w:rsidRPr="00E11A78" w:rsidRDefault="00A02757" w:rsidP="00671DC1">
      <w:pPr>
        <w:rPr>
          <w:rFonts w:hint="eastAsia"/>
        </w:rPr>
      </w:pPr>
    </w:p>
    <w:p w14:paraId="5AAFBEDC" w14:textId="77777777" w:rsidR="00370B62" w:rsidRDefault="00370B62" w:rsidP="00FF505D">
      <w:pPr>
        <w:rPr>
          <w:rFonts w:hint="eastAsia"/>
        </w:rPr>
      </w:pPr>
    </w:p>
    <w:p w14:paraId="469332AF" w14:textId="77777777" w:rsidR="00FF505D" w:rsidRPr="00FF505D" w:rsidRDefault="00FF505D" w:rsidP="00FF505D">
      <w:pPr>
        <w:rPr>
          <w:rFonts w:hint="eastAsia"/>
        </w:rPr>
      </w:pPr>
    </w:p>
    <w:p w14:paraId="7F7E89B0" w14:textId="42911A69" w:rsidR="008534A6" w:rsidRDefault="008534A6">
      <w:pPr>
        <w:pStyle w:val="2"/>
      </w:pPr>
      <w:r w:rsidRPr="008534A6">
        <w:rPr>
          <w:rFonts w:hint="eastAsia"/>
        </w:rPr>
        <w:t xml:space="preserve">redis-cli </w:t>
      </w:r>
      <w:r w:rsidRPr="008534A6">
        <w:rPr>
          <w:rFonts w:hint="eastAsia"/>
        </w:rPr>
        <w:t>常用操作</w:t>
      </w:r>
    </w:p>
    <w:p w14:paraId="53AEF759" w14:textId="25A602D7" w:rsidR="008534A6" w:rsidRDefault="00D74CD0" w:rsidP="008534A6">
      <w:r>
        <w:rPr>
          <w:rFonts w:hint="eastAsia"/>
        </w:rPr>
        <w:t>请求所有数据：</w:t>
      </w:r>
    </w:p>
    <w:tbl>
      <w:tblPr>
        <w:tblStyle w:val="a5"/>
        <w:tblW w:w="0" w:type="auto"/>
        <w:tblLook w:val="04A0" w:firstRow="1" w:lastRow="0" w:firstColumn="1" w:lastColumn="0" w:noHBand="0" w:noVBand="1"/>
      </w:tblPr>
      <w:tblGrid>
        <w:gridCol w:w="8296"/>
      </w:tblGrid>
      <w:tr w:rsidR="00D74CD0" w14:paraId="1DA7799C" w14:textId="77777777" w:rsidTr="00D74CD0">
        <w:tc>
          <w:tcPr>
            <w:tcW w:w="8296" w:type="dxa"/>
          </w:tcPr>
          <w:p w14:paraId="5D30367E" w14:textId="03B54DBB" w:rsidR="00D74CD0" w:rsidRDefault="00D74CD0" w:rsidP="008534A6">
            <w:pPr>
              <w:rPr>
                <w:rFonts w:hint="eastAsia"/>
              </w:rPr>
            </w:pPr>
            <w:r w:rsidRPr="00D74CD0">
              <w:t>redis-cli flushall</w:t>
            </w:r>
          </w:p>
        </w:tc>
      </w:tr>
    </w:tbl>
    <w:p w14:paraId="6CC7C68C" w14:textId="60FC3B0D" w:rsidR="00D74CD0" w:rsidRDefault="00D74CD0" w:rsidP="008534A6"/>
    <w:p w14:paraId="4772502B" w14:textId="1EFD52B6" w:rsidR="001B4662" w:rsidRDefault="001B4662" w:rsidP="008534A6">
      <w:r w:rsidRPr="001B4662">
        <w:rPr>
          <w:rFonts w:hint="eastAsia"/>
        </w:rPr>
        <w:t>执行批量</w:t>
      </w:r>
      <w:r w:rsidRPr="001B4662">
        <w:rPr>
          <w:rFonts w:hint="eastAsia"/>
        </w:rPr>
        <w:t>URL</w:t>
      </w:r>
      <w:r w:rsidRPr="001B4662">
        <w:rPr>
          <w:rFonts w:hint="eastAsia"/>
        </w:rPr>
        <w:t>地址</w:t>
      </w:r>
      <w:r>
        <w:rPr>
          <w:rFonts w:hint="eastAsia"/>
        </w:rPr>
        <w:t>：</w:t>
      </w:r>
    </w:p>
    <w:tbl>
      <w:tblPr>
        <w:tblStyle w:val="a5"/>
        <w:tblW w:w="0" w:type="auto"/>
        <w:tblLook w:val="04A0" w:firstRow="1" w:lastRow="0" w:firstColumn="1" w:lastColumn="0" w:noHBand="0" w:noVBand="1"/>
      </w:tblPr>
      <w:tblGrid>
        <w:gridCol w:w="8296"/>
      </w:tblGrid>
      <w:tr w:rsidR="00F044CE" w14:paraId="291C714C" w14:textId="77777777" w:rsidTr="00F044CE">
        <w:tc>
          <w:tcPr>
            <w:tcW w:w="8296" w:type="dxa"/>
          </w:tcPr>
          <w:p w14:paraId="197E9B67" w14:textId="535A85B0" w:rsidR="00F044CE" w:rsidRDefault="00F044CE" w:rsidP="008534A6">
            <w:pPr>
              <w:rPr>
                <w:rFonts w:hint="eastAsia"/>
              </w:rPr>
            </w:pPr>
            <w:r w:rsidRPr="00F044CE">
              <w:t>redis-cli lpush mtsohucom:start_urls http://mt.sohu.com/news http://mt.sohu.com/sports http://mt.sohu.com/business http://mt.sohu.com/game http://mt.sohu.com/fashion http://mt.sohu.com/it http://mt.sohu.com/auto http://mt.sohu.com/learning http://mt.sohu.com/health http://mt.sohu.com/travel http://mt.sohu.com/joke http://mt.sohu.com/yule http://mt.sohu.com/astro http://mt.sohu.com/acg http://mt.sohu.com/cul http://mt.sohu.com/history http://mt.sohu.com/pets http://mt.sohu.com/view http://mt.sohu.com/food</w:t>
            </w:r>
          </w:p>
        </w:tc>
      </w:tr>
    </w:tbl>
    <w:p w14:paraId="775ACFE1" w14:textId="77777777" w:rsidR="001B4662" w:rsidRPr="008534A6" w:rsidRDefault="001B4662" w:rsidP="008534A6">
      <w:pPr>
        <w:rPr>
          <w:rFonts w:hint="eastAsia"/>
        </w:rPr>
      </w:pPr>
    </w:p>
    <w:p w14:paraId="41E95DCF" w14:textId="7E0232A7" w:rsidR="00623B57" w:rsidRDefault="00623B57">
      <w:pPr>
        <w:pStyle w:val="2"/>
      </w:pPr>
      <w:r w:rsidRPr="00623B57">
        <w:rPr>
          <w:rFonts w:hint="eastAsia"/>
        </w:rPr>
        <w:t xml:space="preserve">PyChram </w:t>
      </w:r>
      <w:r w:rsidRPr="00623B57">
        <w:rPr>
          <w:rFonts w:hint="eastAsia"/>
        </w:rPr>
        <w:t>安装</w:t>
      </w:r>
      <w:r w:rsidRPr="00623B57">
        <w:rPr>
          <w:rFonts w:hint="eastAsia"/>
        </w:rPr>
        <w:t xml:space="preserve"> Iedis </w:t>
      </w:r>
      <w:r w:rsidRPr="00623B57">
        <w:rPr>
          <w:rFonts w:hint="eastAsia"/>
        </w:rPr>
        <w:t>插件</w:t>
      </w:r>
    </w:p>
    <w:p w14:paraId="355E2508" w14:textId="153E293D" w:rsidR="00623B57" w:rsidRDefault="000A52F9" w:rsidP="000A52F9">
      <w:r>
        <w:rPr>
          <w:rFonts w:hint="eastAsia"/>
        </w:rPr>
        <w:t xml:space="preserve">File </w:t>
      </w:r>
      <w:r>
        <w:rPr>
          <w:rFonts w:hint="eastAsia"/>
        </w:rPr>
        <w:t>→</w:t>
      </w:r>
      <w:r>
        <w:rPr>
          <w:rFonts w:hint="eastAsia"/>
        </w:rPr>
        <w:t xml:space="preserve"> Settings </w:t>
      </w:r>
      <w:r>
        <w:rPr>
          <w:rFonts w:hint="eastAsia"/>
        </w:rPr>
        <w:t>→</w:t>
      </w:r>
      <w:r>
        <w:rPr>
          <w:rFonts w:hint="eastAsia"/>
        </w:rPr>
        <w:t xml:space="preserve"> Plugins</w:t>
      </w:r>
      <w:r>
        <w:rPr>
          <w:rFonts w:hint="eastAsia"/>
        </w:rPr>
        <w:t>，搜索</w:t>
      </w:r>
      <w:r>
        <w:rPr>
          <w:rFonts w:hint="eastAsia"/>
        </w:rPr>
        <w:t xml:space="preserve"> Iedis</w:t>
      </w:r>
      <w:r>
        <w:rPr>
          <w:rFonts w:hint="eastAsia"/>
        </w:rPr>
        <w:t>，点击</w:t>
      </w:r>
      <w:r>
        <w:rPr>
          <w:rFonts w:hint="eastAsia"/>
        </w:rPr>
        <w:t xml:space="preserve"> Search in repositories </w:t>
      </w:r>
      <w:r>
        <w:rPr>
          <w:rFonts w:hint="eastAsia"/>
        </w:rPr>
        <w:t>进行安装。安装完成之后，重启</w:t>
      </w:r>
      <w:r>
        <w:rPr>
          <w:rFonts w:hint="eastAsia"/>
        </w:rPr>
        <w:t xml:space="preserve"> PyCharm </w:t>
      </w:r>
      <w:r>
        <w:rPr>
          <w:rFonts w:hint="eastAsia"/>
        </w:rPr>
        <w:t>就可以了。</w:t>
      </w:r>
    </w:p>
    <w:p w14:paraId="0CC0BF90" w14:textId="77777777" w:rsidR="00D85DBE" w:rsidRPr="00623B57" w:rsidRDefault="00D85DBE" w:rsidP="000A52F9">
      <w:pPr>
        <w:rPr>
          <w:rFonts w:hint="eastAsia"/>
        </w:rPr>
      </w:pPr>
    </w:p>
    <w:p w14:paraId="2008290D" w14:textId="1E361A50" w:rsidR="00902F89" w:rsidRDefault="00902F89" w:rsidP="00902F89">
      <w:pPr>
        <w:pStyle w:val="1"/>
      </w:pPr>
      <w:r>
        <w:rPr>
          <w:rFonts w:hint="eastAsia"/>
        </w:rPr>
        <w:lastRenderedPageBreak/>
        <w:t>ElasticSearch</w:t>
      </w:r>
      <w:r>
        <w:rPr>
          <w:rFonts w:hint="eastAsia"/>
        </w:rPr>
        <w:t>搜索引擎的使用</w:t>
      </w:r>
    </w:p>
    <w:p w14:paraId="1C9C2BC2" w14:textId="2E4769E6" w:rsidR="006D44CC" w:rsidRDefault="006D44CC" w:rsidP="006D44CC"/>
    <w:p w14:paraId="04B66DC8" w14:textId="659E413C" w:rsidR="006D44CC" w:rsidRDefault="006D44CC" w:rsidP="006D44CC"/>
    <w:p w14:paraId="033981C1" w14:textId="77777777" w:rsidR="006D44CC" w:rsidRPr="006D44CC" w:rsidRDefault="006D44CC" w:rsidP="006D44CC">
      <w:pPr>
        <w:rPr>
          <w:rFonts w:hint="eastAsia"/>
        </w:rPr>
      </w:pPr>
    </w:p>
    <w:p w14:paraId="09CBE0AB" w14:textId="17B59CCA" w:rsidR="00902F89" w:rsidRDefault="00902F89" w:rsidP="00902F89">
      <w:pPr>
        <w:pStyle w:val="1"/>
      </w:pPr>
      <w:r>
        <w:rPr>
          <w:rFonts w:hint="eastAsia"/>
        </w:rPr>
        <w:t>Django</w:t>
      </w:r>
      <w:r>
        <w:rPr>
          <w:rFonts w:hint="eastAsia"/>
        </w:rPr>
        <w:t>搭建搜索网站</w:t>
      </w:r>
    </w:p>
    <w:p w14:paraId="2D4CA1DD" w14:textId="6FEA62C4" w:rsidR="006D44CC" w:rsidRDefault="006D44CC" w:rsidP="006D44CC"/>
    <w:p w14:paraId="0DDBDDFC" w14:textId="46DFCBDC" w:rsidR="006D44CC" w:rsidRDefault="006D44CC" w:rsidP="006D44CC"/>
    <w:p w14:paraId="129CA36C" w14:textId="77777777" w:rsidR="006D44CC" w:rsidRPr="006D44CC" w:rsidRDefault="006D44CC" w:rsidP="006D44CC">
      <w:pPr>
        <w:rPr>
          <w:rFonts w:hint="eastAsia"/>
        </w:rPr>
      </w:pPr>
    </w:p>
    <w:p w14:paraId="00B92869" w14:textId="77777777" w:rsidR="00902F89" w:rsidRPr="00902F89" w:rsidRDefault="00902F89" w:rsidP="00902F89">
      <w:pPr>
        <w:rPr>
          <w:rFonts w:hint="eastAsia"/>
        </w:rPr>
      </w:pPr>
    </w:p>
    <w:p w14:paraId="23DFF114" w14:textId="77777777" w:rsidR="00647AFA" w:rsidRPr="00647AFA" w:rsidRDefault="00647AFA" w:rsidP="00647AFA">
      <w:pPr>
        <w:rPr>
          <w:rFonts w:hint="eastAsia"/>
        </w:rPr>
      </w:pPr>
    </w:p>
    <w:p w14:paraId="1A529589" w14:textId="3BFA61B8" w:rsidR="00F12938" w:rsidRDefault="00F12938" w:rsidP="0026708C">
      <w:pPr>
        <w:pStyle w:val="1"/>
      </w:pPr>
      <w:r>
        <w:rPr>
          <w:rFonts w:hint="eastAsia"/>
        </w:rPr>
        <w:t>Scrapy</w:t>
      </w:r>
      <w:r>
        <w:rPr>
          <w:rFonts w:hint="eastAsia"/>
        </w:rPr>
        <w:t>项目部署</w:t>
      </w:r>
    </w:p>
    <w:p w14:paraId="0F8390F6" w14:textId="066DFE6C" w:rsidR="00F12938" w:rsidRDefault="00D74A80" w:rsidP="00F12938">
      <w:pPr>
        <w:rPr>
          <w:rFonts w:ascii="Helvetica" w:hAnsi="Helvetica" w:cs="Helvetica"/>
          <w:color w:val="000000"/>
          <w:shd w:val="clear" w:color="auto" w:fill="FFFFFF"/>
        </w:rPr>
      </w:pPr>
      <w:r>
        <w:rPr>
          <w:rFonts w:hint="eastAsia"/>
        </w:rPr>
        <w:t>使用的是</w:t>
      </w:r>
      <w:r>
        <w:rPr>
          <w:rFonts w:ascii="Helvetica" w:hAnsi="Helvetica" w:cs="Helvetica"/>
          <w:color w:val="000000"/>
          <w:shd w:val="clear" w:color="auto" w:fill="FFFFFF"/>
        </w:rPr>
        <w:t>scrapyd</w:t>
      </w:r>
      <w:r>
        <w:rPr>
          <w:rFonts w:ascii="Helvetica" w:hAnsi="Helvetica" w:cs="Helvetica" w:hint="eastAsia"/>
          <w:color w:val="000000"/>
          <w:shd w:val="clear" w:color="auto" w:fill="FFFFFF"/>
        </w:rPr>
        <w:t>来进行项目部署。</w:t>
      </w:r>
    </w:p>
    <w:p w14:paraId="44C6256A" w14:textId="22A0DAD2" w:rsidR="00D74A80" w:rsidRDefault="00794E58" w:rsidP="00F12938">
      <w:pPr>
        <w:rPr>
          <w:rFonts w:ascii="Helvetica" w:hAnsi="Helvetica" w:cs="Helvetica"/>
          <w:color w:val="000000"/>
          <w:shd w:val="clear" w:color="auto" w:fill="FFFFFF"/>
        </w:rPr>
      </w:pPr>
      <w:hyperlink r:id="rId51" w:history="1">
        <w:r w:rsidRPr="006A16B8">
          <w:rPr>
            <w:rStyle w:val="af4"/>
            <w:rFonts w:ascii="Helvetica" w:hAnsi="Helvetica" w:cs="Helvetica"/>
            <w:shd w:val="clear" w:color="auto" w:fill="FFFFFF"/>
          </w:rPr>
          <w:t>http://scrapyd.readthedocs.io/en/stable/</w:t>
        </w:r>
      </w:hyperlink>
    </w:p>
    <w:p w14:paraId="4C1F8B8A" w14:textId="5D95A299" w:rsidR="00794E58" w:rsidRDefault="00794E58" w:rsidP="00F12938">
      <w:pPr>
        <w:rPr>
          <w:rFonts w:ascii="Helvetica" w:hAnsi="Helvetica" w:cs="Helvetica"/>
          <w:color w:val="000000"/>
          <w:shd w:val="clear" w:color="auto" w:fill="FFFFFF"/>
        </w:rPr>
      </w:pPr>
    </w:p>
    <w:p w14:paraId="508BB221" w14:textId="227FF95E" w:rsidR="00794E58" w:rsidRDefault="001B1184" w:rsidP="001B1184">
      <w:pPr>
        <w:pStyle w:val="2"/>
        <w:rPr>
          <w:shd w:val="clear" w:color="auto" w:fill="FFFFFF"/>
        </w:rPr>
      </w:pPr>
      <w:r>
        <w:rPr>
          <w:rFonts w:hint="eastAsia"/>
          <w:shd w:val="clear" w:color="auto" w:fill="FFFFFF"/>
        </w:rPr>
        <w:t>部署步骤</w:t>
      </w:r>
    </w:p>
    <w:p w14:paraId="228E607E" w14:textId="081B3EF4" w:rsidR="001B1184" w:rsidRPr="001B1184" w:rsidRDefault="00197E2B" w:rsidP="001B1184">
      <w:pPr>
        <w:rPr>
          <w:rFonts w:hint="eastAsia"/>
        </w:rPr>
      </w:pPr>
      <w:r w:rsidRPr="00197E2B">
        <w:rPr>
          <w:rFonts w:hint="eastAsia"/>
        </w:rPr>
        <w:t>1</w:t>
      </w:r>
      <w:r w:rsidRPr="00197E2B">
        <w:rPr>
          <w:rFonts w:hint="eastAsia"/>
        </w:rPr>
        <w:t>、</w:t>
      </w:r>
      <w:r w:rsidRPr="00197E2B">
        <w:rPr>
          <w:rFonts w:hint="eastAsia"/>
        </w:rPr>
        <w:t xml:space="preserve"> </w:t>
      </w:r>
      <w:r w:rsidRPr="00197E2B">
        <w:rPr>
          <w:rFonts w:hint="eastAsia"/>
        </w:rPr>
        <w:t>安装</w:t>
      </w:r>
      <w:r w:rsidRPr="00197E2B">
        <w:rPr>
          <w:rFonts w:hint="eastAsia"/>
        </w:rPr>
        <w:t xml:space="preserve"> scrapyd </w:t>
      </w:r>
      <w:r w:rsidRPr="00197E2B">
        <w:rPr>
          <w:rFonts w:hint="eastAsia"/>
        </w:rPr>
        <w:t>，安装完成之后，可以使用</w:t>
      </w:r>
      <w:r w:rsidRPr="00197E2B">
        <w:rPr>
          <w:rFonts w:hint="eastAsia"/>
        </w:rPr>
        <w:t xml:space="preserve"> scrapyd </w:t>
      </w:r>
      <w:r w:rsidRPr="00197E2B">
        <w:rPr>
          <w:rFonts w:hint="eastAsia"/>
        </w:rPr>
        <w:t>命令。该命令在</w:t>
      </w:r>
      <w:r w:rsidRPr="00197E2B">
        <w:rPr>
          <w:rFonts w:hint="eastAsia"/>
        </w:rPr>
        <w:t xml:space="preserve"> Scripts </w:t>
      </w:r>
      <w:r w:rsidRPr="00197E2B">
        <w:rPr>
          <w:rFonts w:hint="eastAsia"/>
        </w:rPr>
        <w:t>目录下。同时会在对应的</w:t>
      </w:r>
      <w:r w:rsidRPr="00197E2B">
        <w:rPr>
          <w:rFonts w:hint="eastAsia"/>
        </w:rPr>
        <w:t xml:space="preserve"> Python </w:t>
      </w:r>
      <w:r w:rsidRPr="00197E2B">
        <w:rPr>
          <w:rFonts w:hint="eastAsia"/>
        </w:rPr>
        <w:t>环境的</w:t>
      </w:r>
      <w:r w:rsidRPr="00197E2B">
        <w:rPr>
          <w:rFonts w:hint="eastAsia"/>
        </w:rPr>
        <w:t xml:space="preserve"> Scripts </w:t>
      </w:r>
      <w:r w:rsidRPr="00197E2B">
        <w:rPr>
          <w:rFonts w:hint="eastAsia"/>
        </w:rPr>
        <w:t>目录下安装一个</w:t>
      </w:r>
      <w:r w:rsidRPr="00197E2B">
        <w:rPr>
          <w:rFonts w:hint="eastAsia"/>
        </w:rPr>
        <w:t xml:space="preserve"> scrapyd-deploy </w:t>
      </w:r>
      <w:r w:rsidRPr="00197E2B">
        <w:rPr>
          <w:rFonts w:hint="eastAsia"/>
        </w:rPr>
        <w:t>这样一个没有后缀的文件。这个文件是无法直接运行的，该命令在</w:t>
      </w:r>
      <w:r w:rsidRPr="00197E2B">
        <w:rPr>
          <w:rFonts w:hint="eastAsia"/>
        </w:rPr>
        <w:t xml:space="preserve"> Linux </w:t>
      </w:r>
      <w:r w:rsidRPr="00197E2B">
        <w:rPr>
          <w:rFonts w:hint="eastAsia"/>
        </w:rPr>
        <w:t>中可以直接运行，在</w:t>
      </w:r>
      <w:r w:rsidRPr="00197E2B">
        <w:rPr>
          <w:rFonts w:hint="eastAsia"/>
        </w:rPr>
        <w:t xml:space="preserve"> windows </w:t>
      </w:r>
      <w:r w:rsidRPr="00197E2B">
        <w:rPr>
          <w:rFonts w:hint="eastAsia"/>
        </w:rPr>
        <w:t>中无法直接运行，在该目录下我们新建一个</w:t>
      </w:r>
      <w:r w:rsidRPr="00197E2B">
        <w:rPr>
          <w:rFonts w:hint="eastAsia"/>
        </w:rPr>
        <w:t xml:space="preserve"> scrapyd-deploy.bat </w:t>
      </w:r>
      <w:r w:rsidRPr="00197E2B">
        <w:rPr>
          <w:rFonts w:hint="eastAsia"/>
        </w:rPr>
        <w:t>文件，代码如下：</w:t>
      </w:r>
    </w:p>
    <w:tbl>
      <w:tblPr>
        <w:tblStyle w:val="a5"/>
        <w:tblW w:w="0" w:type="auto"/>
        <w:tblLook w:val="04A0" w:firstRow="1" w:lastRow="0" w:firstColumn="1" w:lastColumn="0" w:noHBand="0" w:noVBand="1"/>
      </w:tblPr>
      <w:tblGrid>
        <w:gridCol w:w="8296"/>
      </w:tblGrid>
      <w:tr w:rsidR="00F14165" w14:paraId="181860E5" w14:textId="77777777" w:rsidTr="00F14165">
        <w:tc>
          <w:tcPr>
            <w:tcW w:w="8296" w:type="dxa"/>
          </w:tcPr>
          <w:p w14:paraId="7179D94F" w14:textId="77777777" w:rsidR="00F14165" w:rsidRDefault="00F14165" w:rsidP="00F14165">
            <w:r>
              <w:t>@echo off</w:t>
            </w:r>
          </w:p>
          <w:p w14:paraId="6A92A06F" w14:textId="77777777" w:rsidR="00F14165" w:rsidRDefault="00F14165" w:rsidP="00F14165"/>
          <w:p w14:paraId="5D1C0C80" w14:textId="1621C288" w:rsidR="00F14165" w:rsidRDefault="00F14165" w:rsidP="00F14165">
            <w:r>
              <w:t>"C:\Anaconda3\python.exe" "C:\Anaconda3\Scripts\scrapyd-deploy" %1 %2 %3 %4 %5 %6 %7 %8 %9</w:t>
            </w:r>
          </w:p>
        </w:tc>
      </w:tr>
    </w:tbl>
    <w:p w14:paraId="1B28AE96" w14:textId="184ADA74" w:rsidR="00D74A80" w:rsidRDefault="00D74A80" w:rsidP="00F12938"/>
    <w:p w14:paraId="0AAB5661" w14:textId="569B9E70" w:rsidR="00197E2B" w:rsidRDefault="006E3377" w:rsidP="00F12938">
      <w:r w:rsidRPr="006E3377">
        <w:rPr>
          <w:rFonts w:hint="eastAsia"/>
        </w:rPr>
        <w:t>然后再次运行</w:t>
      </w:r>
      <w:r w:rsidRPr="006E3377">
        <w:rPr>
          <w:rFonts w:hint="eastAsia"/>
        </w:rPr>
        <w:t xml:space="preserve"> scrapyd-deploy </w:t>
      </w:r>
      <w:r w:rsidRPr="006E3377">
        <w:rPr>
          <w:rFonts w:hint="eastAsia"/>
        </w:rPr>
        <w:t>就可以了，该命令是用来部署项目的。</w:t>
      </w:r>
      <w:r w:rsidRPr="006E3377">
        <w:rPr>
          <w:rFonts w:hint="eastAsia"/>
        </w:rPr>
        <w:t xml:space="preserve">scrapyd-deploy </w:t>
      </w:r>
      <w:r w:rsidRPr="006E3377">
        <w:rPr>
          <w:rFonts w:hint="eastAsia"/>
        </w:rPr>
        <w:t>参数：</w:t>
      </w:r>
      <w:r w:rsidRPr="006E3377">
        <w:rPr>
          <w:rFonts w:hint="eastAsia"/>
        </w:rPr>
        <w:t xml:space="preserve">-l </w:t>
      </w:r>
      <w:r w:rsidRPr="006E3377">
        <w:rPr>
          <w:rFonts w:hint="eastAsia"/>
        </w:rPr>
        <w:t>列出已部署的项目列表</w:t>
      </w:r>
      <w:r>
        <w:rPr>
          <w:rFonts w:hint="eastAsia"/>
        </w:rPr>
        <w:t>。</w:t>
      </w:r>
    </w:p>
    <w:p w14:paraId="2B1A17D0" w14:textId="23105A56" w:rsidR="006E3377" w:rsidRDefault="006E3377" w:rsidP="00F12938"/>
    <w:p w14:paraId="2BF4F7A7" w14:textId="77777777" w:rsidR="00AA63D7" w:rsidRDefault="00AA63D7" w:rsidP="00AA63D7">
      <w:pPr>
        <w:rPr>
          <w:rFonts w:hint="eastAsia"/>
        </w:rPr>
      </w:pPr>
      <w:r>
        <w:rPr>
          <w:rFonts w:hint="eastAsia"/>
        </w:rPr>
        <w:t>2</w:t>
      </w:r>
      <w:r>
        <w:rPr>
          <w:rFonts w:hint="eastAsia"/>
        </w:rPr>
        <w:t>、</w:t>
      </w:r>
      <w:r>
        <w:rPr>
          <w:rFonts w:hint="eastAsia"/>
        </w:rPr>
        <w:t xml:space="preserve"> </w:t>
      </w:r>
      <w:r>
        <w:rPr>
          <w:rFonts w:hint="eastAsia"/>
        </w:rPr>
        <w:t>进入要部署爬虫的一个空目录，</w:t>
      </w:r>
      <w:r>
        <w:rPr>
          <w:rFonts w:hint="eastAsia"/>
        </w:rPr>
        <w:t xml:space="preserve"> </w:t>
      </w:r>
      <w:r>
        <w:rPr>
          <w:rFonts w:hint="eastAsia"/>
        </w:rPr>
        <w:t>运行</w:t>
      </w:r>
      <w:r>
        <w:rPr>
          <w:rFonts w:hint="eastAsia"/>
        </w:rPr>
        <w:t xml:space="preserve"> scrapyd </w:t>
      </w:r>
      <w:r>
        <w:rPr>
          <w:rFonts w:hint="eastAsia"/>
        </w:rPr>
        <w:t>命令，该目录会作为</w:t>
      </w:r>
      <w:r>
        <w:rPr>
          <w:rFonts w:hint="eastAsia"/>
        </w:rPr>
        <w:t xml:space="preserve"> scrapyd </w:t>
      </w:r>
      <w:r>
        <w:rPr>
          <w:rFonts w:hint="eastAsia"/>
        </w:rPr>
        <w:t>服务器的工作目录。工作端口为</w:t>
      </w:r>
      <w:r>
        <w:rPr>
          <w:rFonts w:hint="eastAsia"/>
        </w:rPr>
        <w:t xml:space="preserve"> 6800 </w:t>
      </w:r>
      <w:r>
        <w:rPr>
          <w:rFonts w:hint="eastAsia"/>
        </w:rPr>
        <w:t>。</w:t>
      </w:r>
    </w:p>
    <w:p w14:paraId="6FCD92BD" w14:textId="77777777" w:rsidR="00AA63D7" w:rsidRDefault="00AA63D7" w:rsidP="00AA63D7"/>
    <w:p w14:paraId="3C834B08" w14:textId="77777777" w:rsidR="00AA63D7" w:rsidRDefault="00AA63D7" w:rsidP="00AA63D7">
      <w:pPr>
        <w:rPr>
          <w:rFonts w:hint="eastAsia"/>
        </w:rPr>
      </w:pPr>
      <w:r>
        <w:rPr>
          <w:rFonts w:hint="eastAsia"/>
        </w:rPr>
        <w:t>3</w:t>
      </w:r>
      <w:r>
        <w:rPr>
          <w:rFonts w:hint="eastAsia"/>
        </w:rPr>
        <w:t>、</w:t>
      </w:r>
      <w:r>
        <w:rPr>
          <w:rFonts w:hint="eastAsia"/>
        </w:rPr>
        <w:t xml:space="preserve"> </w:t>
      </w:r>
      <w:r>
        <w:rPr>
          <w:rFonts w:hint="eastAsia"/>
        </w:rPr>
        <w:t>到这里</w:t>
      </w:r>
      <w:r>
        <w:rPr>
          <w:rFonts w:hint="eastAsia"/>
        </w:rPr>
        <w:t xml:space="preserve"> scrapyd </w:t>
      </w:r>
      <w:r>
        <w:rPr>
          <w:rFonts w:hint="eastAsia"/>
        </w:rPr>
        <w:t>就运行起来了。</w:t>
      </w:r>
    </w:p>
    <w:p w14:paraId="13E23AD1" w14:textId="77777777" w:rsidR="00AA63D7" w:rsidRDefault="00AA63D7" w:rsidP="00AA63D7"/>
    <w:p w14:paraId="68F70D49" w14:textId="77777777" w:rsidR="00AA63D7" w:rsidRDefault="00AA63D7" w:rsidP="00AA63D7">
      <w:pPr>
        <w:rPr>
          <w:rFonts w:hint="eastAsia"/>
        </w:rPr>
      </w:pPr>
      <w:r>
        <w:rPr>
          <w:rFonts w:hint="eastAsia"/>
        </w:rPr>
        <w:t>4</w:t>
      </w:r>
      <w:r>
        <w:rPr>
          <w:rFonts w:hint="eastAsia"/>
        </w:rPr>
        <w:t>、</w:t>
      </w:r>
      <w:r>
        <w:rPr>
          <w:rFonts w:hint="eastAsia"/>
        </w:rPr>
        <w:t xml:space="preserve"> </w:t>
      </w:r>
      <w:r>
        <w:rPr>
          <w:rFonts w:hint="eastAsia"/>
        </w:rPr>
        <w:t>安装</w:t>
      </w:r>
      <w:r>
        <w:rPr>
          <w:rFonts w:hint="eastAsia"/>
        </w:rPr>
        <w:t xml:space="preserve"> scrapyd </w:t>
      </w:r>
      <w:r>
        <w:rPr>
          <w:rFonts w:hint="eastAsia"/>
        </w:rPr>
        <w:t>客户端</w:t>
      </w:r>
      <w:r>
        <w:rPr>
          <w:rFonts w:hint="eastAsia"/>
        </w:rPr>
        <w:t xml:space="preserve"> scrapyd-client </w:t>
      </w:r>
      <w:r>
        <w:rPr>
          <w:rFonts w:hint="eastAsia"/>
        </w:rPr>
        <w:t>该软件是负责打包项目。</w:t>
      </w:r>
    </w:p>
    <w:p w14:paraId="68C58D8C" w14:textId="77777777" w:rsidR="00AA63D7" w:rsidRDefault="00AA63D7" w:rsidP="00AA63D7"/>
    <w:p w14:paraId="7DD42080" w14:textId="77777777" w:rsidR="00AA63D7" w:rsidRDefault="00AA63D7" w:rsidP="00AA63D7">
      <w:pPr>
        <w:rPr>
          <w:rFonts w:hint="eastAsia"/>
        </w:rPr>
      </w:pPr>
      <w:r>
        <w:rPr>
          <w:rFonts w:hint="eastAsia"/>
        </w:rPr>
        <w:lastRenderedPageBreak/>
        <w:t>5</w:t>
      </w:r>
      <w:r>
        <w:rPr>
          <w:rFonts w:hint="eastAsia"/>
        </w:rPr>
        <w:t>、</w:t>
      </w:r>
      <w:r>
        <w:rPr>
          <w:rFonts w:hint="eastAsia"/>
        </w:rPr>
        <w:t xml:space="preserve"> cd </w:t>
      </w:r>
      <w:r>
        <w:rPr>
          <w:rFonts w:hint="eastAsia"/>
        </w:rPr>
        <w:t>进入我们</w:t>
      </w:r>
      <w:r>
        <w:rPr>
          <w:rFonts w:hint="eastAsia"/>
        </w:rPr>
        <w:t xml:space="preserve"> scrapy </w:t>
      </w:r>
      <w:r>
        <w:rPr>
          <w:rFonts w:hint="eastAsia"/>
        </w:rPr>
        <w:t>项目所在目录。</w:t>
      </w:r>
    </w:p>
    <w:p w14:paraId="4DEFDD3D" w14:textId="77777777" w:rsidR="00AA63D7" w:rsidRDefault="00AA63D7" w:rsidP="00AA63D7"/>
    <w:p w14:paraId="0607480D" w14:textId="77777777" w:rsidR="00AA63D7" w:rsidRDefault="00AA63D7" w:rsidP="00AA63D7">
      <w:pPr>
        <w:rPr>
          <w:rFonts w:hint="eastAsia"/>
        </w:rPr>
      </w:pPr>
      <w:r>
        <w:rPr>
          <w:rFonts w:hint="eastAsia"/>
        </w:rPr>
        <w:t>6</w:t>
      </w:r>
      <w:r>
        <w:rPr>
          <w:rFonts w:hint="eastAsia"/>
        </w:rPr>
        <w:t>、</w:t>
      </w:r>
      <w:r>
        <w:rPr>
          <w:rFonts w:hint="eastAsia"/>
        </w:rPr>
        <w:t xml:space="preserve"> </w:t>
      </w:r>
      <w:r>
        <w:rPr>
          <w:rFonts w:hint="eastAsia"/>
        </w:rPr>
        <w:t>编辑</w:t>
      </w:r>
      <w:r>
        <w:rPr>
          <w:rFonts w:hint="eastAsia"/>
        </w:rPr>
        <w:t xml:space="preserve"> scrapy.cfg </w:t>
      </w:r>
      <w:r>
        <w:rPr>
          <w:rFonts w:hint="eastAsia"/>
        </w:rPr>
        <w:t>文件，把</w:t>
      </w:r>
      <w:r>
        <w:rPr>
          <w:rFonts w:hint="eastAsia"/>
        </w:rPr>
        <w:t xml:space="preserve"> url </w:t>
      </w:r>
      <w:r>
        <w:rPr>
          <w:rFonts w:hint="eastAsia"/>
        </w:rPr>
        <w:t>的注释去掉，然后把</w:t>
      </w:r>
      <w:r>
        <w:rPr>
          <w:rFonts w:hint="eastAsia"/>
        </w:rPr>
        <w:t xml:space="preserve"> [deploy] </w:t>
      </w:r>
      <w:r>
        <w:rPr>
          <w:rFonts w:hint="eastAsia"/>
        </w:rPr>
        <w:t>修改为</w:t>
      </w:r>
      <w:r>
        <w:rPr>
          <w:rFonts w:hint="eastAsia"/>
        </w:rPr>
        <w:t xml:space="preserve"> [deploy:myredis]</w:t>
      </w:r>
    </w:p>
    <w:p w14:paraId="6063DADC" w14:textId="77777777" w:rsidR="00AA63D7" w:rsidRDefault="00AA63D7" w:rsidP="00AA63D7"/>
    <w:p w14:paraId="71D01657" w14:textId="77777777" w:rsidR="00AA63D7" w:rsidRDefault="00AA63D7" w:rsidP="00AA63D7">
      <w:pPr>
        <w:rPr>
          <w:rFonts w:hint="eastAsia"/>
        </w:rPr>
      </w:pPr>
      <w:r>
        <w:rPr>
          <w:rFonts w:hint="eastAsia"/>
        </w:rPr>
        <w:t>7</w:t>
      </w:r>
      <w:r>
        <w:rPr>
          <w:rFonts w:hint="eastAsia"/>
        </w:rPr>
        <w:t>、</w:t>
      </w:r>
      <w:r>
        <w:rPr>
          <w:rFonts w:hint="eastAsia"/>
        </w:rPr>
        <w:t xml:space="preserve"> scrapy list </w:t>
      </w:r>
      <w:r>
        <w:rPr>
          <w:rFonts w:hint="eastAsia"/>
        </w:rPr>
        <w:t>查看</w:t>
      </w:r>
      <w:r>
        <w:rPr>
          <w:rFonts w:hint="eastAsia"/>
        </w:rPr>
        <w:t xml:space="preserve"> spider </w:t>
      </w:r>
      <w:r>
        <w:rPr>
          <w:rFonts w:hint="eastAsia"/>
        </w:rPr>
        <w:t>的名称和数量。</w:t>
      </w:r>
    </w:p>
    <w:p w14:paraId="56F60170" w14:textId="77777777" w:rsidR="00AA63D7" w:rsidRDefault="00AA63D7" w:rsidP="00AA63D7"/>
    <w:p w14:paraId="45664B91" w14:textId="712170C2" w:rsidR="006E3377" w:rsidRDefault="00AA63D7" w:rsidP="00AA63D7">
      <w:pPr>
        <w:rPr>
          <w:rFonts w:hint="eastAsia"/>
        </w:rPr>
      </w:pPr>
      <w:r>
        <w:rPr>
          <w:rFonts w:hint="eastAsia"/>
        </w:rPr>
        <w:t>8</w:t>
      </w:r>
      <w:r>
        <w:rPr>
          <w:rFonts w:hint="eastAsia"/>
        </w:rPr>
        <w:t>、</w:t>
      </w:r>
      <w:r>
        <w:rPr>
          <w:rFonts w:hint="eastAsia"/>
        </w:rPr>
        <w:t xml:space="preserve"> </w:t>
      </w:r>
      <w:r>
        <w:rPr>
          <w:rFonts w:hint="eastAsia"/>
        </w:rPr>
        <w:t>在项目目录下</w:t>
      </w:r>
      <w:r>
        <w:rPr>
          <w:rFonts w:hint="eastAsia"/>
        </w:rPr>
        <w:t xml:space="preserve"> </w:t>
      </w:r>
      <w:r>
        <w:rPr>
          <w:rFonts w:hint="eastAsia"/>
        </w:rPr>
        <w:t>运行</w:t>
      </w:r>
      <w:r>
        <w:rPr>
          <w:rFonts w:hint="eastAsia"/>
        </w:rPr>
        <w:t xml:space="preserve"> scrapyd-deploy zlsscrapy -p scrapypro </w:t>
      </w:r>
      <w:r>
        <w:rPr>
          <w:rFonts w:hint="eastAsia"/>
        </w:rPr>
        <w:t>部署</w:t>
      </w:r>
      <w:r>
        <w:rPr>
          <w:rFonts w:hint="eastAsia"/>
        </w:rPr>
        <w:t>，比如：</w:t>
      </w:r>
    </w:p>
    <w:tbl>
      <w:tblPr>
        <w:tblStyle w:val="a5"/>
        <w:tblW w:w="0" w:type="auto"/>
        <w:tblLook w:val="04A0" w:firstRow="1" w:lastRow="0" w:firstColumn="1" w:lastColumn="0" w:noHBand="0" w:noVBand="1"/>
      </w:tblPr>
      <w:tblGrid>
        <w:gridCol w:w="8296"/>
      </w:tblGrid>
      <w:tr w:rsidR="00D11120" w14:paraId="1A385D77" w14:textId="77777777" w:rsidTr="00D11120">
        <w:tc>
          <w:tcPr>
            <w:tcW w:w="8296" w:type="dxa"/>
          </w:tcPr>
          <w:p w14:paraId="1633C6D5" w14:textId="77777777" w:rsidR="00D11120" w:rsidRDefault="00D11120" w:rsidP="00D11120">
            <w:r>
              <w:t>[deploy:myredis]</w:t>
            </w:r>
          </w:p>
          <w:p w14:paraId="5B5FA3C8" w14:textId="77777777" w:rsidR="00D11120" w:rsidRDefault="00D11120" w:rsidP="00D11120">
            <w:r>
              <w:tab/>
              <w:t>url = http://localhost:6800/</w:t>
            </w:r>
          </w:p>
          <w:p w14:paraId="31D3823E" w14:textId="7F1B17A7" w:rsidR="00D11120" w:rsidRDefault="00D11120" w:rsidP="00D11120">
            <w:r>
              <w:tab/>
              <w:t>project = RedisNews</w:t>
            </w:r>
          </w:p>
        </w:tc>
      </w:tr>
    </w:tbl>
    <w:p w14:paraId="0B40EA65" w14:textId="546CC9A1" w:rsidR="00197E2B" w:rsidRDefault="00197E2B" w:rsidP="00F12938"/>
    <w:p w14:paraId="6C801461" w14:textId="129492F1" w:rsidR="00197E2B" w:rsidRDefault="001108EC" w:rsidP="00F12938">
      <w:r w:rsidRPr="001108EC">
        <w:rPr>
          <w:rFonts w:hint="eastAsia"/>
        </w:rPr>
        <w:t>9</w:t>
      </w:r>
      <w:r w:rsidRPr="001108EC">
        <w:rPr>
          <w:rFonts w:hint="eastAsia"/>
        </w:rPr>
        <w:t>、</w:t>
      </w:r>
      <w:r w:rsidRPr="001108EC">
        <w:rPr>
          <w:rFonts w:hint="eastAsia"/>
        </w:rPr>
        <w:t xml:space="preserve"> </w:t>
      </w:r>
      <w:r w:rsidRPr="001108EC">
        <w:rPr>
          <w:rFonts w:hint="eastAsia"/>
        </w:rPr>
        <w:t>使用</w:t>
      </w:r>
      <w:r w:rsidRPr="001108EC">
        <w:rPr>
          <w:rFonts w:hint="eastAsia"/>
        </w:rPr>
        <w:t xml:space="preserve"> scrapyd </w:t>
      </w:r>
      <w:r w:rsidRPr="001108EC">
        <w:rPr>
          <w:rFonts w:hint="eastAsia"/>
        </w:rPr>
        <w:t>的项目命令来运行</w:t>
      </w:r>
      <w:r w:rsidRPr="001108EC">
        <w:rPr>
          <w:rFonts w:hint="eastAsia"/>
        </w:rPr>
        <w:t xml:space="preserve"> scrapy </w:t>
      </w:r>
      <w:r w:rsidRPr="001108EC">
        <w:rPr>
          <w:rFonts w:hint="eastAsia"/>
        </w:rPr>
        <w:t>项目</w:t>
      </w:r>
      <w:r>
        <w:rPr>
          <w:rFonts w:hint="eastAsia"/>
        </w:rPr>
        <w:t>：</w:t>
      </w:r>
    </w:p>
    <w:tbl>
      <w:tblPr>
        <w:tblStyle w:val="a5"/>
        <w:tblW w:w="0" w:type="auto"/>
        <w:tblLook w:val="04A0" w:firstRow="1" w:lastRow="0" w:firstColumn="1" w:lastColumn="0" w:noHBand="0" w:noVBand="1"/>
      </w:tblPr>
      <w:tblGrid>
        <w:gridCol w:w="8296"/>
      </w:tblGrid>
      <w:tr w:rsidR="0035255D" w14:paraId="3AB43D1E" w14:textId="77777777" w:rsidTr="0035255D">
        <w:tc>
          <w:tcPr>
            <w:tcW w:w="8296" w:type="dxa"/>
          </w:tcPr>
          <w:p w14:paraId="674D7090" w14:textId="77777777" w:rsidR="0035255D" w:rsidRDefault="0035255D" w:rsidP="0035255D">
            <w:pPr>
              <w:rPr>
                <w:rFonts w:hint="eastAsia"/>
              </w:rPr>
            </w:pPr>
            <w:r>
              <w:rPr>
                <w:rFonts w:hint="eastAsia"/>
              </w:rPr>
              <w:t xml:space="preserve">curl http://localhost:6800/listspiders.json?project=RedisNews </w:t>
            </w:r>
            <w:r>
              <w:rPr>
                <w:rFonts w:hint="eastAsia"/>
              </w:rPr>
              <w:t>列出项目里面有多少爬虫</w:t>
            </w:r>
          </w:p>
          <w:p w14:paraId="20E4305C" w14:textId="77777777" w:rsidR="0035255D" w:rsidRDefault="0035255D" w:rsidP="0035255D"/>
          <w:p w14:paraId="6D201069" w14:textId="77777777" w:rsidR="0035255D" w:rsidRDefault="0035255D" w:rsidP="0035255D">
            <w:pPr>
              <w:rPr>
                <w:rFonts w:hint="eastAsia"/>
              </w:rPr>
            </w:pPr>
            <w:r>
              <w:rPr>
                <w:rFonts w:hint="eastAsia"/>
              </w:rPr>
              <w:t xml:space="preserve">curl http://localhost:6800/listprojects.json </w:t>
            </w:r>
            <w:r>
              <w:rPr>
                <w:rFonts w:hint="eastAsia"/>
              </w:rPr>
              <w:t>列出有多少项目</w:t>
            </w:r>
          </w:p>
          <w:p w14:paraId="022287EE" w14:textId="77777777" w:rsidR="0035255D" w:rsidRDefault="0035255D" w:rsidP="0035255D"/>
          <w:p w14:paraId="01C56BA3" w14:textId="77777777" w:rsidR="0035255D" w:rsidRDefault="0035255D" w:rsidP="0035255D">
            <w:pPr>
              <w:rPr>
                <w:rFonts w:hint="eastAsia"/>
              </w:rPr>
            </w:pPr>
            <w:r>
              <w:rPr>
                <w:rFonts w:hint="eastAsia"/>
              </w:rPr>
              <w:t xml:space="preserve">curl http://localhost:6800/daemonstatus.json </w:t>
            </w:r>
            <w:r>
              <w:rPr>
                <w:rFonts w:hint="eastAsia"/>
              </w:rPr>
              <w:t>查看状态</w:t>
            </w:r>
          </w:p>
          <w:p w14:paraId="0DBF0C36" w14:textId="77777777" w:rsidR="0035255D" w:rsidRDefault="0035255D" w:rsidP="0035255D"/>
          <w:p w14:paraId="75441C5F" w14:textId="77777777" w:rsidR="0035255D" w:rsidRDefault="0035255D" w:rsidP="0035255D">
            <w:pPr>
              <w:rPr>
                <w:rFonts w:hint="eastAsia"/>
              </w:rPr>
            </w:pPr>
            <w:r>
              <w:rPr>
                <w:rFonts w:hint="eastAsia"/>
              </w:rPr>
              <w:t xml:space="preserve">curl http://localhost:6800/listjobs.json?project=RedisNews </w:t>
            </w:r>
            <w:r>
              <w:rPr>
                <w:rFonts w:hint="eastAsia"/>
              </w:rPr>
              <w:t>列出所有</w:t>
            </w:r>
            <w:r>
              <w:rPr>
                <w:rFonts w:hint="eastAsia"/>
              </w:rPr>
              <w:t xml:space="preserve"> job</w:t>
            </w:r>
          </w:p>
          <w:p w14:paraId="510159E5" w14:textId="77777777" w:rsidR="0035255D" w:rsidRDefault="0035255D" w:rsidP="0035255D"/>
          <w:p w14:paraId="3BE297DC" w14:textId="77777777" w:rsidR="0035255D" w:rsidRDefault="0035255D" w:rsidP="0035255D">
            <w:pPr>
              <w:rPr>
                <w:rFonts w:hint="eastAsia"/>
              </w:rPr>
            </w:pPr>
            <w:r>
              <w:rPr>
                <w:rFonts w:hint="eastAsia"/>
              </w:rPr>
              <w:t xml:space="preserve">curl http://localhost:6800/schedule.json </w:t>
            </w:r>
            <w:r>
              <w:rPr>
                <w:rFonts w:hint="eastAsia"/>
              </w:rPr>
              <w:t>部署</w:t>
            </w:r>
          </w:p>
          <w:p w14:paraId="7EE89B73" w14:textId="77777777" w:rsidR="0035255D" w:rsidRDefault="0035255D" w:rsidP="0035255D">
            <w:r>
              <w:tab/>
              <w:t>curl http://localhost:6800/schedule.json -d project=RedisNews -d spider=mtsohucom</w:t>
            </w:r>
          </w:p>
          <w:p w14:paraId="3CA08463" w14:textId="77777777" w:rsidR="0035255D" w:rsidRDefault="0035255D" w:rsidP="0035255D"/>
          <w:p w14:paraId="75039C4F" w14:textId="77777777" w:rsidR="0035255D" w:rsidRDefault="0035255D" w:rsidP="0035255D">
            <w:pPr>
              <w:rPr>
                <w:rFonts w:hint="eastAsia"/>
              </w:rPr>
            </w:pPr>
            <w:r>
              <w:rPr>
                <w:rFonts w:hint="eastAsia"/>
              </w:rPr>
              <w:t xml:space="preserve">curl http://localhost:6800/delproject.json </w:t>
            </w:r>
            <w:r>
              <w:rPr>
                <w:rFonts w:hint="eastAsia"/>
              </w:rPr>
              <w:t>删除项目</w:t>
            </w:r>
          </w:p>
          <w:p w14:paraId="26907471" w14:textId="77777777" w:rsidR="0035255D" w:rsidRDefault="0035255D" w:rsidP="0035255D">
            <w:r>
              <w:tab/>
              <w:t>curl http://localhost:6800/delproject.json -d project=RedisNews</w:t>
            </w:r>
          </w:p>
          <w:p w14:paraId="0ECFE2B4" w14:textId="77777777" w:rsidR="0035255D" w:rsidRDefault="0035255D" w:rsidP="0035255D"/>
          <w:p w14:paraId="5838CA16" w14:textId="77777777" w:rsidR="0035255D" w:rsidRDefault="0035255D" w:rsidP="0035255D">
            <w:pPr>
              <w:rPr>
                <w:rFonts w:hint="eastAsia"/>
              </w:rPr>
            </w:pPr>
            <w:r>
              <w:rPr>
                <w:rFonts w:hint="eastAsia"/>
              </w:rPr>
              <w:t xml:space="preserve">curl http://localhost:6800/cancel.json </w:t>
            </w:r>
            <w:r>
              <w:rPr>
                <w:rFonts w:hint="eastAsia"/>
              </w:rPr>
              <w:t>取消某个</w:t>
            </w:r>
            <w:r>
              <w:rPr>
                <w:rFonts w:hint="eastAsia"/>
              </w:rPr>
              <w:t xml:space="preserve"> spider job </w:t>
            </w:r>
            <w:r>
              <w:rPr>
                <w:rFonts w:hint="eastAsia"/>
              </w:rPr>
              <w:t>任务</w:t>
            </w:r>
          </w:p>
          <w:p w14:paraId="7EC7311E" w14:textId="15AD9EC3" w:rsidR="0035255D" w:rsidRDefault="0035255D" w:rsidP="0035255D">
            <w:pPr>
              <w:rPr>
                <w:rFonts w:hint="eastAsia"/>
              </w:rPr>
            </w:pPr>
            <w:r>
              <w:tab/>
              <w:t>curl http://localhost:6800/cancel.json -d project=RedisNews -d job=58ea4d46715111e7840d685d43942450</w:t>
            </w:r>
          </w:p>
        </w:tc>
      </w:tr>
    </w:tbl>
    <w:p w14:paraId="68D5F600" w14:textId="77777777" w:rsidR="001108EC" w:rsidRDefault="001108EC" w:rsidP="00F12938">
      <w:pPr>
        <w:rPr>
          <w:rFonts w:hint="eastAsia"/>
        </w:rPr>
      </w:pPr>
    </w:p>
    <w:p w14:paraId="6788D266" w14:textId="3E03BF11" w:rsidR="001108EC" w:rsidRDefault="0062578E" w:rsidP="00F12938">
      <w:r w:rsidRPr="0062578E">
        <w:rPr>
          <w:rFonts w:hint="eastAsia"/>
        </w:rPr>
        <w:t>注意在</w:t>
      </w:r>
      <w:r w:rsidRPr="0062578E">
        <w:rPr>
          <w:rFonts w:hint="eastAsia"/>
        </w:rPr>
        <w:t xml:space="preserve"> spider </w:t>
      </w:r>
      <w:r w:rsidRPr="0062578E">
        <w:rPr>
          <w:rFonts w:hint="eastAsia"/>
        </w:rPr>
        <w:t>的</w:t>
      </w:r>
      <w:r w:rsidRPr="0062578E">
        <w:rPr>
          <w:rFonts w:hint="eastAsia"/>
        </w:rPr>
        <w:t xml:space="preserve"> __init__ </w:t>
      </w:r>
      <w:r w:rsidRPr="0062578E">
        <w:rPr>
          <w:rFonts w:hint="eastAsia"/>
        </w:rPr>
        <w:t>中需要加</w:t>
      </w:r>
      <w:r w:rsidRPr="0062578E">
        <w:rPr>
          <w:rFonts w:hint="eastAsia"/>
        </w:rPr>
        <w:t xml:space="preserve"> **kwargs </w:t>
      </w:r>
      <w:r w:rsidRPr="0062578E">
        <w:rPr>
          <w:rFonts w:hint="eastAsia"/>
        </w:rPr>
        <w:t>不然部署会出问题。</w:t>
      </w:r>
      <w:r w:rsidRPr="0062578E">
        <w:rPr>
          <w:rFonts w:hint="eastAsia"/>
        </w:rPr>
        <w:t xml:space="preserve"> def __init__(self , **kwargs):</w:t>
      </w:r>
    </w:p>
    <w:p w14:paraId="1F1805C7" w14:textId="77A25C76" w:rsidR="001108EC" w:rsidRDefault="001108EC" w:rsidP="00F12938"/>
    <w:p w14:paraId="2AC20B69" w14:textId="713C8E63" w:rsidR="001108EC" w:rsidRDefault="001108EC" w:rsidP="00F12938"/>
    <w:p w14:paraId="3B2F649A" w14:textId="77777777" w:rsidR="001108EC" w:rsidRPr="00F12938" w:rsidRDefault="001108EC" w:rsidP="00F12938">
      <w:pPr>
        <w:rPr>
          <w:rFonts w:hint="eastAsia"/>
        </w:rPr>
      </w:pPr>
    </w:p>
    <w:p w14:paraId="5F4DF1F6" w14:textId="73025817" w:rsidR="005E3DBC" w:rsidRDefault="00F12938" w:rsidP="0026708C">
      <w:pPr>
        <w:pStyle w:val="1"/>
      </w:pPr>
      <w:r>
        <w:rPr>
          <w:rFonts w:hint="eastAsia"/>
        </w:rPr>
        <w:t>相关</w:t>
      </w:r>
      <w:r w:rsidR="005E3DBC">
        <w:rPr>
          <w:rFonts w:hint="eastAsia"/>
        </w:rPr>
        <w:t>错误处理</w:t>
      </w:r>
    </w:p>
    <w:p w14:paraId="46331440" w14:textId="2206A98B" w:rsidR="005E3DBC" w:rsidRDefault="002E3FD5" w:rsidP="002E3FD5">
      <w:pPr>
        <w:pStyle w:val="2"/>
      </w:pPr>
      <w:r w:rsidRPr="002E3FD5">
        <w:lastRenderedPageBreak/>
        <w:t>MySQLdb-cursors.py-313- Warning- (1300- -Invalid u</w:t>
      </w:r>
    </w:p>
    <w:p w14:paraId="74A30638" w14:textId="155A5D2B" w:rsidR="0069091E" w:rsidRPr="0069091E" w:rsidRDefault="0069091E" w:rsidP="0069091E">
      <w:r>
        <w:rPr>
          <w:rFonts w:hint="eastAsia"/>
        </w:rPr>
        <w:t>出现如下错误提示信息：</w:t>
      </w:r>
    </w:p>
    <w:tbl>
      <w:tblPr>
        <w:tblStyle w:val="a5"/>
        <w:tblW w:w="0" w:type="auto"/>
        <w:tblLook w:val="04A0" w:firstRow="1" w:lastRow="0" w:firstColumn="1" w:lastColumn="0" w:noHBand="0" w:noVBand="1"/>
      </w:tblPr>
      <w:tblGrid>
        <w:gridCol w:w="8296"/>
      </w:tblGrid>
      <w:tr w:rsidR="0069091E" w14:paraId="0E1DDBB3" w14:textId="77777777" w:rsidTr="0069091E">
        <w:tc>
          <w:tcPr>
            <w:tcW w:w="8296" w:type="dxa"/>
          </w:tcPr>
          <w:p w14:paraId="5B5B22A5" w14:textId="77777777" w:rsidR="0069091E" w:rsidRDefault="0069091E" w:rsidP="0069091E">
            <w:r>
              <w:t>MySQLdb\cursors.py:313: Warning: (1300, "Invalid utf8 character string: 'F09F87'")</w:t>
            </w:r>
          </w:p>
          <w:p w14:paraId="72CBC3A7" w14:textId="524CEC48" w:rsidR="0069091E" w:rsidRPr="0069091E" w:rsidRDefault="0069091E" w:rsidP="0069091E">
            <w:r>
              <w:t>MySQLdb\cursors.py:313: Warning: (1366, "Incorrect string value: '\\xF0\\x9F\\x87\\xAB\\xF0\\x9F...' for column 'body' at row 1")</w:t>
            </w:r>
          </w:p>
        </w:tc>
      </w:tr>
    </w:tbl>
    <w:p w14:paraId="0056E655" w14:textId="3D50DD20" w:rsidR="002E3FD5" w:rsidRDefault="00C42F58" w:rsidP="002E3FD5">
      <w:r w:rsidRPr="00C42F58">
        <w:rPr>
          <w:rFonts w:hint="eastAsia"/>
        </w:rPr>
        <w:t>这个问题是由编码问题造成的，当编码为</w:t>
      </w:r>
      <w:r w:rsidRPr="00C42F58">
        <w:rPr>
          <w:rFonts w:hint="eastAsia"/>
        </w:rPr>
        <w:t xml:space="preserve"> utf-8 </w:t>
      </w:r>
      <w:r w:rsidRPr="00C42F58">
        <w:rPr>
          <w:rFonts w:hint="eastAsia"/>
        </w:rPr>
        <w:t>时，只能保存</w:t>
      </w:r>
      <w:r w:rsidRPr="00C42F58">
        <w:rPr>
          <w:rFonts w:hint="eastAsia"/>
        </w:rPr>
        <w:t xml:space="preserve"> 3 </w:t>
      </w:r>
      <w:r w:rsidRPr="00C42F58">
        <w:rPr>
          <w:rFonts w:hint="eastAsia"/>
        </w:rPr>
        <w:t>个长度的编码，当长度是</w:t>
      </w:r>
      <w:r w:rsidRPr="00C42F58">
        <w:rPr>
          <w:rFonts w:hint="eastAsia"/>
        </w:rPr>
        <w:t xml:space="preserve"> 4 </w:t>
      </w:r>
      <w:r w:rsidRPr="00C42F58">
        <w:rPr>
          <w:rFonts w:hint="eastAsia"/>
        </w:rPr>
        <w:t>个的时候，需要使用</w:t>
      </w:r>
      <w:r w:rsidRPr="00C42F58">
        <w:rPr>
          <w:rFonts w:hint="eastAsia"/>
        </w:rPr>
        <w:t xml:space="preserve"> utf8mb4 </w:t>
      </w:r>
      <w:r w:rsidRPr="00C42F58">
        <w:rPr>
          <w:rFonts w:hint="eastAsia"/>
        </w:rPr>
        <w:t>才可以解决该问题。</w:t>
      </w:r>
    </w:p>
    <w:p w14:paraId="623FF668" w14:textId="77777777" w:rsidR="00C42F58" w:rsidRPr="002E3FD5" w:rsidRDefault="00C42F58" w:rsidP="002E3FD5"/>
    <w:p w14:paraId="21414AFC" w14:textId="40B22BB5" w:rsidR="00B14DAA" w:rsidRDefault="0032391A" w:rsidP="002F2CA5">
      <w:r w:rsidRPr="0032391A">
        <w:rPr>
          <w:rFonts w:hint="eastAsia"/>
        </w:rPr>
        <w:t>下面是对应的修改相关编码的语句</w:t>
      </w:r>
      <w:r>
        <w:rPr>
          <w:rFonts w:hint="eastAsia"/>
        </w:rPr>
        <w:t>：</w:t>
      </w:r>
    </w:p>
    <w:tbl>
      <w:tblPr>
        <w:tblStyle w:val="a5"/>
        <w:tblW w:w="0" w:type="auto"/>
        <w:tblLook w:val="04A0" w:firstRow="1" w:lastRow="0" w:firstColumn="1" w:lastColumn="0" w:noHBand="0" w:noVBand="1"/>
      </w:tblPr>
      <w:tblGrid>
        <w:gridCol w:w="8296"/>
      </w:tblGrid>
      <w:tr w:rsidR="005532F3" w14:paraId="2E5472C8" w14:textId="77777777" w:rsidTr="005532F3">
        <w:tc>
          <w:tcPr>
            <w:tcW w:w="8296" w:type="dxa"/>
          </w:tcPr>
          <w:p w14:paraId="33DCFA97" w14:textId="77777777" w:rsidR="005532F3" w:rsidRDefault="005532F3" w:rsidP="002F2CA5">
            <w:r w:rsidRPr="005532F3">
              <w:t>ALTER DATABASE mypro CHARACTER SET utf8mb4;</w:t>
            </w:r>
          </w:p>
          <w:p w14:paraId="6B542729" w14:textId="77777777" w:rsidR="00965BA3" w:rsidRDefault="00965BA3" w:rsidP="00965BA3">
            <w:r>
              <w:t>USE mypro;</w:t>
            </w:r>
          </w:p>
          <w:p w14:paraId="166F40D0" w14:textId="77777777" w:rsidR="00965BA3" w:rsidRDefault="00965BA3" w:rsidP="00965BA3">
            <w:r>
              <w:t>SHOW VARIABLES LIKE 'CHARACTER_SET_DATABASE';</w:t>
            </w:r>
          </w:p>
          <w:p w14:paraId="4FEC10FC" w14:textId="45163B36" w:rsidR="00965BA3" w:rsidRPr="00965BA3" w:rsidRDefault="00965BA3" w:rsidP="00965BA3">
            <w:r>
              <w:t>ALTER TABLE zlszzc CONVERT TO CHARACTER SET utf8mb4;</w:t>
            </w:r>
          </w:p>
        </w:tc>
      </w:tr>
    </w:tbl>
    <w:p w14:paraId="0E43A569" w14:textId="639390ED" w:rsidR="0032391A" w:rsidRDefault="00B4609C" w:rsidP="002F2CA5">
      <w:r w:rsidRPr="00B4609C">
        <w:rPr>
          <w:rFonts w:hint="eastAsia"/>
        </w:rPr>
        <w:t xml:space="preserve">PHP </w:t>
      </w:r>
      <w:r w:rsidRPr="00B4609C">
        <w:rPr>
          <w:rFonts w:hint="eastAsia"/>
        </w:rPr>
        <w:t>或者</w:t>
      </w:r>
      <w:r w:rsidRPr="00B4609C">
        <w:rPr>
          <w:rFonts w:hint="eastAsia"/>
        </w:rPr>
        <w:t xml:space="preserve"> Python </w:t>
      </w:r>
      <w:r w:rsidRPr="00B4609C">
        <w:rPr>
          <w:rFonts w:hint="eastAsia"/>
        </w:rPr>
        <w:t>中的数据库链接的编码也需要修改为</w:t>
      </w:r>
      <w:r w:rsidRPr="00B4609C">
        <w:rPr>
          <w:rFonts w:hint="eastAsia"/>
        </w:rPr>
        <w:t xml:space="preserve"> utf8mb4</w:t>
      </w:r>
      <w:r w:rsidRPr="00B4609C">
        <w:rPr>
          <w:rFonts w:hint="eastAsia"/>
        </w:rPr>
        <w:t>。</w:t>
      </w:r>
    </w:p>
    <w:p w14:paraId="2F2BC491" w14:textId="3D20BACE" w:rsidR="00B4609C" w:rsidRDefault="00B4609C" w:rsidP="002F2CA5"/>
    <w:p w14:paraId="798846D3" w14:textId="77777777" w:rsidR="00FD39D9" w:rsidRDefault="00FD39D9" w:rsidP="00FD39D9">
      <w:r>
        <w:rPr>
          <w:rFonts w:hint="eastAsia"/>
        </w:rPr>
        <w:t>参考文件</w:t>
      </w:r>
      <w:r>
        <w:rPr>
          <w:rFonts w:hint="eastAsia"/>
        </w:rPr>
        <w:t>:</w:t>
      </w:r>
    </w:p>
    <w:p w14:paraId="7C11F8EC" w14:textId="1AFBF785" w:rsidR="00FD39D9" w:rsidRDefault="00AF28C1" w:rsidP="00FD39D9">
      <w:hyperlink r:id="rId52" w:history="1">
        <w:r w:rsidR="00FD39D9" w:rsidRPr="00081146">
          <w:rPr>
            <w:rStyle w:val="af4"/>
          </w:rPr>
          <w:t>http://blog.csdn.net/hhtnan/article/details/76769264</w:t>
        </w:r>
      </w:hyperlink>
    </w:p>
    <w:p w14:paraId="588761B4" w14:textId="5C078EF2" w:rsidR="00FD39D9" w:rsidRDefault="00AF28C1" w:rsidP="00FD39D9">
      <w:hyperlink r:id="rId53" w:history="1">
        <w:r w:rsidR="00FD39D9" w:rsidRPr="00081146">
          <w:rPr>
            <w:rStyle w:val="af4"/>
          </w:rPr>
          <w:t>http://blog.csdn.net/hzw19920329/article/details/55670782</w:t>
        </w:r>
      </w:hyperlink>
    </w:p>
    <w:p w14:paraId="2BAB394B" w14:textId="4D6ABEBF" w:rsidR="00B4609C" w:rsidRDefault="00AF28C1" w:rsidP="00FD39D9">
      <w:hyperlink r:id="rId54" w:history="1">
        <w:r w:rsidR="00FD39D9" w:rsidRPr="00081146">
          <w:rPr>
            <w:rStyle w:val="af4"/>
          </w:rPr>
          <w:t>https://www.cnblogs.com/shihaiming/p/5855616.html</w:t>
        </w:r>
      </w:hyperlink>
    </w:p>
    <w:p w14:paraId="1C42119D" w14:textId="77777777" w:rsidR="00FD39D9" w:rsidRPr="00FD39D9" w:rsidRDefault="00FD39D9" w:rsidP="00FD39D9"/>
    <w:p w14:paraId="1EF0105D" w14:textId="77777777" w:rsidR="005532F3" w:rsidRPr="002F2CA5" w:rsidRDefault="005532F3" w:rsidP="002F2CA5"/>
    <w:p w14:paraId="438618AD" w14:textId="263274EC" w:rsidR="009D5D37" w:rsidRDefault="009D5D37">
      <w:pPr>
        <w:pStyle w:val="2"/>
      </w:pPr>
      <w:r w:rsidRPr="009D5D37">
        <w:rPr>
          <w:rFonts w:hint="eastAsia"/>
        </w:rPr>
        <w:t>设置</w:t>
      </w:r>
      <w:r w:rsidRPr="009D5D37">
        <w:rPr>
          <w:rFonts w:hint="eastAsia"/>
        </w:rPr>
        <w:t xml:space="preserve">  insert </w:t>
      </w:r>
      <w:r w:rsidRPr="009D5D37">
        <w:rPr>
          <w:rFonts w:hint="eastAsia"/>
        </w:rPr>
        <w:t>的优先级高于</w:t>
      </w:r>
      <w:r w:rsidRPr="009D5D37">
        <w:rPr>
          <w:rFonts w:hint="eastAsia"/>
        </w:rPr>
        <w:t xml:space="preserve"> select </w:t>
      </w:r>
      <w:r w:rsidRPr="009D5D37">
        <w:rPr>
          <w:rFonts w:hint="eastAsia"/>
        </w:rPr>
        <w:t>和</w:t>
      </w:r>
      <w:r w:rsidRPr="009D5D37">
        <w:rPr>
          <w:rFonts w:hint="eastAsia"/>
        </w:rPr>
        <w:t xml:space="preserve"> update</w:t>
      </w:r>
    </w:p>
    <w:p w14:paraId="78BC3EDF" w14:textId="34B112BB" w:rsidR="009D5D37" w:rsidRDefault="009D5D37" w:rsidP="009D5D37">
      <w:r w:rsidRPr="009D5D37">
        <w:rPr>
          <w:rFonts w:hint="eastAsia"/>
        </w:rPr>
        <w:t xml:space="preserve">my.ini </w:t>
      </w:r>
      <w:r w:rsidRPr="009D5D37">
        <w:rPr>
          <w:rFonts w:hint="eastAsia"/>
        </w:rPr>
        <w:t>加入如下语句</w:t>
      </w:r>
    </w:p>
    <w:tbl>
      <w:tblPr>
        <w:tblStyle w:val="a5"/>
        <w:tblW w:w="0" w:type="auto"/>
        <w:tblLook w:val="04A0" w:firstRow="1" w:lastRow="0" w:firstColumn="1" w:lastColumn="0" w:noHBand="0" w:noVBand="1"/>
      </w:tblPr>
      <w:tblGrid>
        <w:gridCol w:w="8296"/>
      </w:tblGrid>
      <w:tr w:rsidR="009D5D37" w14:paraId="041DAD42" w14:textId="77777777" w:rsidTr="009D5D37">
        <w:tc>
          <w:tcPr>
            <w:tcW w:w="8296" w:type="dxa"/>
          </w:tcPr>
          <w:p w14:paraId="5AFED90E" w14:textId="77777777" w:rsidR="009D5D37" w:rsidRDefault="009D5D37" w:rsidP="009D5D37">
            <w:pPr>
              <w:rPr>
                <w:rFonts w:hint="eastAsia"/>
              </w:rPr>
            </w:pPr>
            <w:r>
              <w:rPr>
                <w:rFonts w:hint="eastAsia"/>
              </w:rPr>
              <w:t xml:space="preserve"># </w:t>
            </w:r>
            <w:r>
              <w:rPr>
                <w:rFonts w:hint="eastAsia"/>
              </w:rPr>
              <w:t>不管表有没有空洞</w:t>
            </w:r>
            <w:r>
              <w:rPr>
                <w:rFonts w:hint="eastAsia"/>
              </w:rPr>
              <w:t>,</w:t>
            </w:r>
            <w:r>
              <w:rPr>
                <w:rFonts w:hint="eastAsia"/>
              </w:rPr>
              <w:t>都允许在数据文件结尾并发插入</w:t>
            </w:r>
          </w:p>
          <w:p w14:paraId="2F6D0320" w14:textId="7DD9C214" w:rsidR="009D5D37" w:rsidRDefault="009D5D37" w:rsidP="009D5D37">
            <w:pPr>
              <w:rPr>
                <w:rFonts w:hint="eastAsia"/>
              </w:rPr>
            </w:pPr>
            <w:r>
              <w:t>concurrent_insert=2</w:t>
            </w:r>
          </w:p>
        </w:tc>
      </w:tr>
    </w:tbl>
    <w:p w14:paraId="08284DE7" w14:textId="54EFC7E2" w:rsidR="009D5D37" w:rsidRDefault="009D5D37" w:rsidP="009D5D37">
      <w:r w:rsidRPr="009D5D37">
        <w:rPr>
          <w:rFonts w:hint="eastAsia"/>
        </w:rPr>
        <w:t>然后在</w:t>
      </w:r>
      <w:r w:rsidRPr="009D5D37">
        <w:rPr>
          <w:rFonts w:hint="eastAsia"/>
        </w:rPr>
        <w:t xml:space="preserve"> insert </w:t>
      </w:r>
      <w:r w:rsidRPr="009D5D37">
        <w:rPr>
          <w:rFonts w:hint="eastAsia"/>
        </w:rPr>
        <w:t>语句加</w:t>
      </w:r>
      <w:r w:rsidRPr="009D5D37">
        <w:rPr>
          <w:rFonts w:hint="eastAsia"/>
        </w:rPr>
        <w:t xml:space="preserve"> HIGH_PRIORITY </w:t>
      </w:r>
      <w:r w:rsidRPr="009D5D37">
        <w:rPr>
          <w:rFonts w:hint="eastAsia"/>
        </w:rPr>
        <w:t>优先设置，比如：</w:t>
      </w:r>
    </w:p>
    <w:p w14:paraId="0DD40CD6" w14:textId="77777777" w:rsidR="009D5D37" w:rsidRPr="009D5D37" w:rsidRDefault="009D5D37" w:rsidP="009D5D37">
      <w:pPr>
        <w:rPr>
          <w:rFonts w:hint="eastAsia"/>
        </w:rPr>
      </w:pPr>
    </w:p>
    <w:sectPr w:rsidR="009D5D37" w:rsidRPr="009D5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32348" w14:textId="77777777" w:rsidR="00AF28C1" w:rsidRDefault="00AF28C1" w:rsidP="00877762">
      <w:r>
        <w:separator/>
      </w:r>
    </w:p>
  </w:endnote>
  <w:endnote w:type="continuationSeparator" w:id="0">
    <w:p w14:paraId="2F194117" w14:textId="77777777" w:rsidR="00AF28C1" w:rsidRDefault="00AF28C1" w:rsidP="00877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94BC7" w14:textId="77777777" w:rsidR="00AF28C1" w:rsidRDefault="00AF28C1" w:rsidP="00877762">
      <w:r>
        <w:separator/>
      </w:r>
    </w:p>
  </w:footnote>
  <w:footnote w:type="continuationSeparator" w:id="0">
    <w:p w14:paraId="2EF85ECF" w14:textId="77777777" w:rsidR="00AF28C1" w:rsidRDefault="00AF28C1" w:rsidP="00877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A2F711"/>
    <w:multiLevelType w:val="singleLevel"/>
    <w:tmpl w:val="83A2F711"/>
    <w:lvl w:ilvl="0">
      <w:start w:val="1"/>
      <w:numFmt w:val="decimal"/>
      <w:suff w:val="nothing"/>
      <w:lvlText w:val="%1、"/>
      <w:lvlJc w:val="left"/>
    </w:lvl>
  </w:abstractNum>
  <w:abstractNum w:abstractNumId="1" w15:restartNumberingAfterBreak="0">
    <w:nsid w:val="A734251D"/>
    <w:multiLevelType w:val="singleLevel"/>
    <w:tmpl w:val="A734251D"/>
    <w:lvl w:ilvl="0">
      <w:start w:val="1"/>
      <w:numFmt w:val="lowerLetter"/>
      <w:suff w:val="nothing"/>
      <w:lvlText w:val="%1、"/>
      <w:lvlJc w:val="left"/>
    </w:lvl>
  </w:abstractNum>
  <w:abstractNum w:abstractNumId="2" w15:restartNumberingAfterBreak="0">
    <w:nsid w:val="ACA5189F"/>
    <w:multiLevelType w:val="singleLevel"/>
    <w:tmpl w:val="ACA5189F"/>
    <w:lvl w:ilvl="0">
      <w:start w:val="1"/>
      <w:numFmt w:val="decimal"/>
      <w:suff w:val="nothing"/>
      <w:lvlText w:val="%1、"/>
      <w:lvlJc w:val="left"/>
    </w:lvl>
  </w:abstractNum>
  <w:abstractNum w:abstractNumId="3" w15:restartNumberingAfterBreak="0">
    <w:nsid w:val="CC201629"/>
    <w:multiLevelType w:val="singleLevel"/>
    <w:tmpl w:val="CC201629"/>
    <w:lvl w:ilvl="0">
      <w:start w:val="1"/>
      <w:numFmt w:val="lowerLetter"/>
      <w:suff w:val="nothing"/>
      <w:lvlText w:val="%1、"/>
      <w:lvlJc w:val="left"/>
    </w:lvl>
  </w:abstractNum>
  <w:abstractNum w:abstractNumId="4" w15:restartNumberingAfterBreak="0">
    <w:nsid w:val="D4E4B687"/>
    <w:multiLevelType w:val="singleLevel"/>
    <w:tmpl w:val="D4E4B687"/>
    <w:lvl w:ilvl="0">
      <w:start w:val="1"/>
      <w:numFmt w:val="decimal"/>
      <w:suff w:val="nothing"/>
      <w:lvlText w:val="%1、"/>
      <w:lvlJc w:val="left"/>
    </w:lvl>
  </w:abstractNum>
  <w:abstractNum w:abstractNumId="5" w15:restartNumberingAfterBreak="0">
    <w:nsid w:val="D6286134"/>
    <w:multiLevelType w:val="multilevel"/>
    <w:tmpl w:val="D6286134"/>
    <w:lvl w:ilvl="0">
      <w:start w:val="1"/>
      <w:numFmt w:val="low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DC9EF970"/>
    <w:multiLevelType w:val="singleLevel"/>
    <w:tmpl w:val="DC9EF970"/>
    <w:lvl w:ilvl="0">
      <w:start w:val="1"/>
      <w:numFmt w:val="decimal"/>
      <w:suff w:val="nothing"/>
      <w:lvlText w:val="%1、"/>
      <w:lvlJc w:val="left"/>
    </w:lvl>
  </w:abstractNum>
  <w:abstractNum w:abstractNumId="7" w15:restartNumberingAfterBreak="0">
    <w:nsid w:val="E57DEC13"/>
    <w:multiLevelType w:val="singleLevel"/>
    <w:tmpl w:val="E57DEC13"/>
    <w:lvl w:ilvl="0">
      <w:start w:val="1"/>
      <w:numFmt w:val="decimal"/>
      <w:suff w:val="nothing"/>
      <w:lvlText w:val="%1、"/>
      <w:lvlJc w:val="left"/>
    </w:lvl>
  </w:abstractNum>
  <w:abstractNum w:abstractNumId="8" w15:restartNumberingAfterBreak="0">
    <w:nsid w:val="E8D198E5"/>
    <w:multiLevelType w:val="singleLevel"/>
    <w:tmpl w:val="E8D198E5"/>
    <w:lvl w:ilvl="0">
      <w:start w:val="1"/>
      <w:numFmt w:val="bullet"/>
      <w:lvlText w:val=""/>
      <w:lvlJc w:val="left"/>
      <w:pPr>
        <w:ind w:left="420" w:hanging="420"/>
      </w:pPr>
      <w:rPr>
        <w:rFonts w:ascii="Wingdings" w:hAnsi="Wingdings" w:hint="default"/>
      </w:rPr>
    </w:lvl>
  </w:abstractNum>
  <w:abstractNum w:abstractNumId="9" w15:restartNumberingAfterBreak="0">
    <w:nsid w:val="EC731F54"/>
    <w:multiLevelType w:val="multilevel"/>
    <w:tmpl w:val="EC731F54"/>
    <w:lvl w:ilvl="0">
      <w:start w:val="1"/>
      <w:numFmt w:val="decimal"/>
      <w:pStyle w:val="1"/>
      <w:suff w:val="nothing"/>
      <w:lvlText w:val="%1、"/>
      <w:lvlJc w:val="center"/>
      <w:pPr>
        <w:tabs>
          <w:tab w:val="left" w:pos="0"/>
        </w:tabs>
        <w:ind w:left="432" w:hanging="144"/>
      </w:pPr>
      <w:rPr>
        <w:rFonts w:ascii="宋体" w:eastAsia="宋体" w:hAnsi="宋体" w:cs="宋体" w:hint="default"/>
      </w:rPr>
    </w:lvl>
    <w:lvl w:ilvl="1">
      <w:start w:val="1"/>
      <w:numFmt w:val="decimal"/>
      <w:pStyle w:val="2"/>
      <w:suff w:val="nothing"/>
      <w:lvlText w:val="%1.%2、"/>
      <w:lvlJc w:val="left"/>
      <w:pPr>
        <w:tabs>
          <w:tab w:val="left" w:pos="420"/>
        </w:tabs>
        <w:ind w:left="576" w:hanging="576"/>
      </w:pPr>
      <w:rPr>
        <w:rFonts w:ascii="宋体" w:eastAsia="宋体" w:hAnsi="宋体" w:cs="宋体" w:hint="default"/>
        <w:sz w:val="30"/>
        <w:szCs w:val="30"/>
      </w:rPr>
    </w:lvl>
    <w:lvl w:ilvl="2">
      <w:start w:val="1"/>
      <w:numFmt w:val="decimal"/>
      <w:pStyle w:val="3"/>
      <w:suff w:val="nothing"/>
      <w:lvlText w:val="%1.%2.%3、"/>
      <w:lvlJc w:val="left"/>
      <w:pPr>
        <w:tabs>
          <w:tab w:val="left" w:pos="420"/>
        </w:tabs>
        <w:ind w:left="720" w:hanging="720"/>
      </w:pPr>
      <w:rPr>
        <w:rFonts w:ascii="宋体" w:eastAsia="宋体" w:hAnsi="宋体" w:cs="宋体" w:hint="default"/>
      </w:rPr>
    </w:lvl>
    <w:lvl w:ilvl="3">
      <w:start w:val="1"/>
      <w:numFmt w:val="decimal"/>
      <w:pStyle w:val="4"/>
      <w:suff w:val="nothing"/>
      <w:lvlText w:val="%1.%2.%3.%4、"/>
      <w:lvlJc w:val="left"/>
      <w:pPr>
        <w:tabs>
          <w:tab w:val="left" w:pos="420"/>
        </w:tabs>
        <w:ind w:left="864" w:hanging="864"/>
      </w:pPr>
      <w:rPr>
        <w:rFonts w:ascii="宋体" w:eastAsia="宋体" w:hAnsi="宋体" w:cs="宋体" w:hint="default"/>
      </w:rPr>
    </w:lvl>
    <w:lvl w:ilvl="4">
      <w:start w:val="1"/>
      <w:numFmt w:val="decimal"/>
      <w:pStyle w:val="5"/>
      <w:suff w:val="nothing"/>
      <w:lvlText w:val="%1.%2.%3.%4.%5、"/>
      <w:lvlJc w:val="left"/>
      <w:pPr>
        <w:tabs>
          <w:tab w:val="left" w:pos="420"/>
        </w:tabs>
        <w:ind w:left="1008" w:hanging="1008"/>
      </w:pPr>
      <w:rPr>
        <w:rFonts w:ascii="宋体" w:eastAsia="宋体" w:hAnsi="宋体" w:cs="宋体" w:hint="default"/>
      </w:rPr>
    </w:lvl>
    <w:lvl w:ilvl="5">
      <w:start w:val="1"/>
      <w:numFmt w:val="decimal"/>
      <w:pStyle w:val="6"/>
      <w:suff w:val="nothing"/>
      <w:lvlText w:val="%1.%2.%3.%4.%5.%6、"/>
      <w:lvlJc w:val="left"/>
      <w:pPr>
        <w:tabs>
          <w:tab w:val="left" w:pos="420"/>
        </w:tabs>
        <w:ind w:left="1152" w:hanging="1152"/>
      </w:pPr>
      <w:rPr>
        <w:rFonts w:ascii="宋体" w:eastAsia="宋体" w:hAnsi="宋体" w:cs="宋体" w:hint="default"/>
      </w:rPr>
    </w:lvl>
    <w:lvl w:ilvl="6">
      <w:start w:val="1"/>
      <w:numFmt w:val="decimal"/>
      <w:pStyle w:val="7"/>
      <w:suff w:val="nothing"/>
      <w:lvlText w:val="%1.%2.%3.%4.%5.%6.%7、"/>
      <w:lvlJc w:val="left"/>
      <w:pPr>
        <w:tabs>
          <w:tab w:val="left" w:pos="420"/>
        </w:tabs>
        <w:ind w:left="1296" w:hanging="1296"/>
      </w:pPr>
      <w:rPr>
        <w:rFonts w:ascii="宋体" w:eastAsia="宋体" w:hAnsi="宋体" w:cs="宋体" w:hint="default"/>
      </w:rPr>
    </w:lvl>
    <w:lvl w:ilvl="7">
      <w:start w:val="1"/>
      <w:numFmt w:val="decimal"/>
      <w:pStyle w:val="8"/>
      <w:suff w:val="nothing"/>
      <w:lvlText w:val="%1.%2.%3.%4.%5.%6.%7.%8、"/>
      <w:lvlJc w:val="left"/>
      <w:pPr>
        <w:tabs>
          <w:tab w:val="left" w:pos="420"/>
        </w:tabs>
        <w:ind w:left="1440" w:hanging="1440"/>
      </w:pPr>
      <w:rPr>
        <w:rFonts w:ascii="宋体" w:eastAsia="宋体" w:hAnsi="宋体" w:cs="宋体" w:hint="default"/>
      </w:rPr>
    </w:lvl>
    <w:lvl w:ilvl="8">
      <w:start w:val="1"/>
      <w:numFmt w:val="decimal"/>
      <w:pStyle w:val="9"/>
      <w:suff w:val="nothing"/>
      <w:lvlText w:val="%1.%2.%3.%4.%5.%6.%7.%8.%9、"/>
      <w:lvlJc w:val="left"/>
      <w:pPr>
        <w:tabs>
          <w:tab w:val="left" w:pos="420"/>
        </w:tabs>
        <w:ind w:left="1584" w:hanging="1584"/>
      </w:pPr>
      <w:rPr>
        <w:rFonts w:ascii="宋体" w:eastAsia="宋体" w:hAnsi="宋体" w:cs="宋体" w:hint="default"/>
      </w:rPr>
    </w:lvl>
  </w:abstractNum>
  <w:abstractNum w:abstractNumId="10" w15:restartNumberingAfterBreak="0">
    <w:nsid w:val="ED683308"/>
    <w:multiLevelType w:val="singleLevel"/>
    <w:tmpl w:val="ED683308"/>
    <w:lvl w:ilvl="0">
      <w:start w:val="1"/>
      <w:numFmt w:val="decimal"/>
      <w:suff w:val="nothing"/>
      <w:lvlText w:val="%1、"/>
      <w:lvlJc w:val="left"/>
    </w:lvl>
  </w:abstractNum>
  <w:abstractNum w:abstractNumId="11" w15:restartNumberingAfterBreak="0">
    <w:nsid w:val="02D48F69"/>
    <w:multiLevelType w:val="singleLevel"/>
    <w:tmpl w:val="02D48F69"/>
    <w:lvl w:ilvl="0">
      <w:start w:val="1"/>
      <w:numFmt w:val="decimal"/>
      <w:lvlText w:val="%1)"/>
      <w:lvlJc w:val="left"/>
      <w:pPr>
        <w:ind w:left="425" w:hanging="425"/>
      </w:pPr>
      <w:rPr>
        <w:rFonts w:hint="default"/>
      </w:rPr>
    </w:lvl>
  </w:abstractNum>
  <w:abstractNum w:abstractNumId="12" w15:restartNumberingAfterBreak="0">
    <w:nsid w:val="072E1441"/>
    <w:multiLevelType w:val="hybridMultilevel"/>
    <w:tmpl w:val="532AF4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0D4C2DCB"/>
    <w:multiLevelType w:val="singleLevel"/>
    <w:tmpl w:val="0D4C2DCB"/>
    <w:lvl w:ilvl="0">
      <w:start w:val="1"/>
      <w:numFmt w:val="decimal"/>
      <w:suff w:val="nothing"/>
      <w:lvlText w:val="%1、"/>
      <w:lvlJc w:val="left"/>
    </w:lvl>
  </w:abstractNum>
  <w:abstractNum w:abstractNumId="14" w15:restartNumberingAfterBreak="0">
    <w:nsid w:val="1329D2C9"/>
    <w:multiLevelType w:val="singleLevel"/>
    <w:tmpl w:val="1329D2C9"/>
    <w:lvl w:ilvl="0">
      <w:start w:val="1"/>
      <w:numFmt w:val="lowerLetter"/>
      <w:suff w:val="nothing"/>
      <w:lvlText w:val="%1、"/>
      <w:lvlJc w:val="left"/>
    </w:lvl>
  </w:abstractNum>
  <w:abstractNum w:abstractNumId="15" w15:restartNumberingAfterBreak="0">
    <w:nsid w:val="18983F1D"/>
    <w:multiLevelType w:val="hybridMultilevel"/>
    <w:tmpl w:val="E21E48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2C6A5DA"/>
    <w:multiLevelType w:val="singleLevel"/>
    <w:tmpl w:val="22C6A5DA"/>
    <w:lvl w:ilvl="0">
      <w:start w:val="1"/>
      <w:numFmt w:val="decimal"/>
      <w:suff w:val="nothing"/>
      <w:lvlText w:val="%1、"/>
      <w:lvlJc w:val="left"/>
    </w:lvl>
  </w:abstractNum>
  <w:abstractNum w:abstractNumId="17" w15:restartNumberingAfterBreak="0">
    <w:nsid w:val="2F6CD74C"/>
    <w:multiLevelType w:val="singleLevel"/>
    <w:tmpl w:val="2F6CD74C"/>
    <w:lvl w:ilvl="0">
      <w:start w:val="1"/>
      <w:numFmt w:val="decimal"/>
      <w:suff w:val="nothing"/>
      <w:lvlText w:val="%1、"/>
      <w:lvlJc w:val="left"/>
    </w:lvl>
  </w:abstractNum>
  <w:abstractNum w:abstractNumId="18" w15:restartNumberingAfterBreak="0">
    <w:nsid w:val="3E6F6E51"/>
    <w:multiLevelType w:val="singleLevel"/>
    <w:tmpl w:val="3E6F6E51"/>
    <w:lvl w:ilvl="0">
      <w:start w:val="1"/>
      <w:numFmt w:val="decimal"/>
      <w:suff w:val="nothing"/>
      <w:lvlText w:val="%1、"/>
      <w:lvlJc w:val="left"/>
    </w:lvl>
  </w:abstractNum>
  <w:abstractNum w:abstractNumId="19" w15:restartNumberingAfterBreak="0">
    <w:nsid w:val="42663FD8"/>
    <w:multiLevelType w:val="singleLevel"/>
    <w:tmpl w:val="42663FD8"/>
    <w:lvl w:ilvl="0">
      <w:start w:val="1"/>
      <w:numFmt w:val="bullet"/>
      <w:lvlText w:val=""/>
      <w:lvlJc w:val="left"/>
      <w:pPr>
        <w:ind w:left="420" w:hanging="420"/>
      </w:pPr>
      <w:rPr>
        <w:rFonts w:ascii="Wingdings" w:hAnsi="Wingdings" w:hint="default"/>
      </w:rPr>
    </w:lvl>
  </w:abstractNum>
  <w:abstractNum w:abstractNumId="20" w15:restartNumberingAfterBreak="0">
    <w:nsid w:val="455332B0"/>
    <w:multiLevelType w:val="multilevel"/>
    <w:tmpl w:val="455332B0"/>
    <w:lvl w:ilvl="0">
      <w:start w:val="1"/>
      <w:numFmt w:val="bullet"/>
      <w:lvlText w:val=""/>
      <w:lvlJc w:val="left"/>
      <w:pPr>
        <w:tabs>
          <w:tab w:val="left" w:pos="900"/>
        </w:tabs>
        <w:ind w:left="900" w:hanging="420"/>
      </w:pPr>
      <w:rPr>
        <w:rFonts w:ascii="Wingdings" w:hAnsi="Wingdings" w:hint="default"/>
      </w:rPr>
    </w:lvl>
    <w:lvl w:ilvl="1">
      <w:start w:val="1"/>
      <w:numFmt w:val="bullet"/>
      <w:pStyle w:val="a"/>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21" w15:restartNumberingAfterBreak="0">
    <w:nsid w:val="6B148542"/>
    <w:multiLevelType w:val="singleLevel"/>
    <w:tmpl w:val="6B148542"/>
    <w:lvl w:ilvl="0">
      <w:start w:val="1"/>
      <w:numFmt w:val="bullet"/>
      <w:lvlText w:val=""/>
      <w:lvlJc w:val="left"/>
      <w:pPr>
        <w:ind w:left="420" w:hanging="420"/>
      </w:pPr>
      <w:rPr>
        <w:rFonts w:ascii="Wingdings" w:hAnsi="Wingdings" w:hint="default"/>
      </w:rPr>
    </w:lvl>
  </w:abstractNum>
  <w:abstractNum w:abstractNumId="22" w15:restartNumberingAfterBreak="0">
    <w:nsid w:val="6E68DFC2"/>
    <w:multiLevelType w:val="singleLevel"/>
    <w:tmpl w:val="6E68DFC2"/>
    <w:lvl w:ilvl="0">
      <w:start w:val="1"/>
      <w:numFmt w:val="bullet"/>
      <w:lvlText w:val=""/>
      <w:lvlJc w:val="left"/>
      <w:pPr>
        <w:ind w:left="420" w:hanging="420"/>
      </w:pPr>
      <w:rPr>
        <w:rFonts w:ascii="Wingdings" w:hAnsi="Wingdings" w:hint="default"/>
      </w:rPr>
    </w:lvl>
  </w:abstractNum>
  <w:abstractNum w:abstractNumId="23" w15:restartNumberingAfterBreak="0">
    <w:nsid w:val="781F9A67"/>
    <w:multiLevelType w:val="singleLevel"/>
    <w:tmpl w:val="781F9A67"/>
    <w:lvl w:ilvl="0">
      <w:start w:val="1"/>
      <w:numFmt w:val="lowerLetter"/>
      <w:suff w:val="nothing"/>
      <w:lvlText w:val="%1、"/>
      <w:lvlJc w:val="left"/>
    </w:lvl>
  </w:abstractNum>
  <w:num w:numId="1">
    <w:abstractNumId w:val="9"/>
  </w:num>
  <w:num w:numId="2">
    <w:abstractNumId w:val="20"/>
  </w:num>
  <w:num w:numId="3">
    <w:abstractNumId w:val="3"/>
  </w:num>
  <w:num w:numId="4">
    <w:abstractNumId w:val="13"/>
  </w:num>
  <w:num w:numId="5">
    <w:abstractNumId w:val="4"/>
  </w:num>
  <w:num w:numId="6">
    <w:abstractNumId w:val="1"/>
  </w:num>
  <w:num w:numId="7">
    <w:abstractNumId w:val="8"/>
  </w:num>
  <w:num w:numId="8">
    <w:abstractNumId w:val="11"/>
  </w:num>
  <w:num w:numId="9">
    <w:abstractNumId w:val="19"/>
  </w:num>
  <w:num w:numId="10">
    <w:abstractNumId w:val="22"/>
  </w:num>
  <w:num w:numId="11">
    <w:abstractNumId w:val="2"/>
  </w:num>
  <w:num w:numId="12">
    <w:abstractNumId w:val="21"/>
  </w:num>
  <w:num w:numId="13">
    <w:abstractNumId w:val="6"/>
  </w:num>
  <w:num w:numId="14">
    <w:abstractNumId w:val="17"/>
  </w:num>
  <w:num w:numId="15">
    <w:abstractNumId w:val="10"/>
  </w:num>
  <w:num w:numId="16">
    <w:abstractNumId w:val="0"/>
  </w:num>
  <w:num w:numId="17">
    <w:abstractNumId w:val="5"/>
  </w:num>
  <w:num w:numId="18">
    <w:abstractNumId w:val="7"/>
  </w:num>
  <w:num w:numId="19">
    <w:abstractNumId w:val="23"/>
  </w:num>
  <w:num w:numId="20">
    <w:abstractNumId w:val="18"/>
  </w:num>
  <w:num w:numId="21">
    <w:abstractNumId w:val="14"/>
  </w:num>
  <w:num w:numId="22">
    <w:abstractNumId w:val="16"/>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12"/>
  </w:num>
  <w:num w:numId="31">
    <w:abstractNumId w:val="9"/>
  </w:num>
  <w:num w:numId="32">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6"/>
    <w:rsid w:val="000001E9"/>
    <w:rsid w:val="000019D8"/>
    <w:rsid w:val="00011D73"/>
    <w:rsid w:val="00012469"/>
    <w:rsid w:val="00012741"/>
    <w:rsid w:val="00014C85"/>
    <w:rsid w:val="000238B3"/>
    <w:rsid w:val="00023C18"/>
    <w:rsid w:val="0002681D"/>
    <w:rsid w:val="00026E1D"/>
    <w:rsid w:val="00027F7E"/>
    <w:rsid w:val="00033E3E"/>
    <w:rsid w:val="000366DB"/>
    <w:rsid w:val="00036CAE"/>
    <w:rsid w:val="00037317"/>
    <w:rsid w:val="00044C66"/>
    <w:rsid w:val="00065D3C"/>
    <w:rsid w:val="00067463"/>
    <w:rsid w:val="00071CDF"/>
    <w:rsid w:val="00076086"/>
    <w:rsid w:val="00076FB3"/>
    <w:rsid w:val="000779AE"/>
    <w:rsid w:val="000811DD"/>
    <w:rsid w:val="00083CBF"/>
    <w:rsid w:val="00084009"/>
    <w:rsid w:val="00090A2B"/>
    <w:rsid w:val="000910B1"/>
    <w:rsid w:val="00091B7C"/>
    <w:rsid w:val="00095742"/>
    <w:rsid w:val="000957C1"/>
    <w:rsid w:val="000A16CC"/>
    <w:rsid w:val="000A46A9"/>
    <w:rsid w:val="000A4E50"/>
    <w:rsid w:val="000A52F9"/>
    <w:rsid w:val="000B02CD"/>
    <w:rsid w:val="000C6FA7"/>
    <w:rsid w:val="000D35A4"/>
    <w:rsid w:val="000D5783"/>
    <w:rsid w:val="000D7164"/>
    <w:rsid w:val="000E2D2A"/>
    <w:rsid w:val="000E36B5"/>
    <w:rsid w:val="000F0D70"/>
    <w:rsid w:val="000F4705"/>
    <w:rsid w:val="001108EC"/>
    <w:rsid w:val="001144FD"/>
    <w:rsid w:val="00114CFC"/>
    <w:rsid w:val="001205E3"/>
    <w:rsid w:val="00127D4B"/>
    <w:rsid w:val="001306E2"/>
    <w:rsid w:val="00131E8C"/>
    <w:rsid w:val="00132E73"/>
    <w:rsid w:val="00133E38"/>
    <w:rsid w:val="00134EA8"/>
    <w:rsid w:val="00140295"/>
    <w:rsid w:val="001431F0"/>
    <w:rsid w:val="0014705B"/>
    <w:rsid w:val="001472C3"/>
    <w:rsid w:val="0015031C"/>
    <w:rsid w:val="00153468"/>
    <w:rsid w:val="00156B87"/>
    <w:rsid w:val="001601B2"/>
    <w:rsid w:val="00161273"/>
    <w:rsid w:val="00167461"/>
    <w:rsid w:val="00170F5C"/>
    <w:rsid w:val="00172B09"/>
    <w:rsid w:val="00175279"/>
    <w:rsid w:val="00180B03"/>
    <w:rsid w:val="00182595"/>
    <w:rsid w:val="00190A23"/>
    <w:rsid w:val="0019233F"/>
    <w:rsid w:val="00194B17"/>
    <w:rsid w:val="00195CBF"/>
    <w:rsid w:val="00197E2B"/>
    <w:rsid w:val="001A64E6"/>
    <w:rsid w:val="001B1184"/>
    <w:rsid w:val="001B4662"/>
    <w:rsid w:val="001B62DD"/>
    <w:rsid w:val="001B7C8F"/>
    <w:rsid w:val="001C00B1"/>
    <w:rsid w:val="001C13F9"/>
    <w:rsid w:val="001C3BC9"/>
    <w:rsid w:val="001C5DEB"/>
    <w:rsid w:val="001D35A4"/>
    <w:rsid w:val="001E772D"/>
    <w:rsid w:val="001F3AA0"/>
    <w:rsid w:val="001F6551"/>
    <w:rsid w:val="001F7289"/>
    <w:rsid w:val="00203A93"/>
    <w:rsid w:val="00207D75"/>
    <w:rsid w:val="00216270"/>
    <w:rsid w:val="0021772D"/>
    <w:rsid w:val="00221099"/>
    <w:rsid w:val="00222BDA"/>
    <w:rsid w:val="00224A08"/>
    <w:rsid w:val="00224D52"/>
    <w:rsid w:val="00225C24"/>
    <w:rsid w:val="002261C7"/>
    <w:rsid w:val="00240F7E"/>
    <w:rsid w:val="00243A19"/>
    <w:rsid w:val="0024434C"/>
    <w:rsid w:val="0024445C"/>
    <w:rsid w:val="0024502A"/>
    <w:rsid w:val="0024574C"/>
    <w:rsid w:val="00246627"/>
    <w:rsid w:val="00252BD9"/>
    <w:rsid w:val="00255F9E"/>
    <w:rsid w:val="002615AB"/>
    <w:rsid w:val="00262E7A"/>
    <w:rsid w:val="002651A6"/>
    <w:rsid w:val="0026708C"/>
    <w:rsid w:val="00275895"/>
    <w:rsid w:val="00276644"/>
    <w:rsid w:val="00277F02"/>
    <w:rsid w:val="00283AA5"/>
    <w:rsid w:val="002925E8"/>
    <w:rsid w:val="00292EF4"/>
    <w:rsid w:val="002944C8"/>
    <w:rsid w:val="00296E3D"/>
    <w:rsid w:val="0029741D"/>
    <w:rsid w:val="00297F6B"/>
    <w:rsid w:val="002A08FE"/>
    <w:rsid w:val="002B5504"/>
    <w:rsid w:val="002B742D"/>
    <w:rsid w:val="002C37B7"/>
    <w:rsid w:val="002D02DF"/>
    <w:rsid w:val="002D049B"/>
    <w:rsid w:val="002D1BCB"/>
    <w:rsid w:val="002D4449"/>
    <w:rsid w:val="002D5855"/>
    <w:rsid w:val="002E3FD5"/>
    <w:rsid w:val="002E4023"/>
    <w:rsid w:val="002E536E"/>
    <w:rsid w:val="002E56B8"/>
    <w:rsid w:val="002F2CA5"/>
    <w:rsid w:val="0030388C"/>
    <w:rsid w:val="0030430A"/>
    <w:rsid w:val="0030675D"/>
    <w:rsid w:val="00313024"/>
    <w:rsid w:val="003200F9"/>
    <w:rsid w:val="00320517"/>
    <w:rsid w:val="0032391A"/>
    <w:rsid w:val="00323B71"/>
    <w:rsid w:val="00342A5D"/>
    <w:rsid w:val="00342C5B"/>
    <w:rsid w:val="0035255D"/>
    <w:rsid w:val="003539A1"/>
    <w:rsid w:val="00356E4C"/>
    <w:rsid w:val="003574F4"/>
    <w:rsid w:val="00360893"/>
    <w:rsid w:val="003620CC"/>
    <w:rsid w:val="00362F7F"/>
    <w:rsid w:val="00365283"/>
    <w:rsid w:val="00365E44"/>
    <w:rsid w:val="00367044"/>
    <w:rsid w:val="00370B62"/>
    <w:rsid w:val="0037208E"/>
    <w:rsid w:val="00372314"/>
    <w:rsid w:val="00373975"/>
    <w:rsid w:val="003749AD"/>
    <w:rsid w:val="00376511"/>
    <w:rsid w:val="00377AD3"/>
    <w:rsid w:val="00383830"/>
    <w:rsid w:val="00385B87"/>
    <w:rsid w:val="003916ED"/>
    <w:rsid w:val="00391E8F"/>
    <w:rsid w:val="003A1D54"/>
    <w:rsid w:val="003B0AEB"/>
    <w:rsid w:val="003B55C4"/>
    <w:rsid w:val="003B63F2"/>
    <w:rsid w:val="003C0774"/>
    <w:rsid w:val="003C18C0"/>
    <w:rsid w:val="003C4D7A"/>
    <w:rsid w:val="003D0C47"/>
    <w:rsid w:val="003E13D9"/>
    <w:rsid w:val="003F7886"/>
    <w:rsid w:val="00400D00"/>
    <w:rsid w:val="00403AAB"/>
    <w:rsid w:val="004050E2"/>
    <w:rsid w:val="00405B46"/>
    <w:rsid w:val="00406F81"/>
    <w:rsid w:val="004072FF"/>
    <w:rsid w:val="0041116A"/>
    <w:rsid w:val="00411EC8"/>
    <w:rsid w:val="0041490A"/>
    <w:rsid w:val="00422412"/>
    <w:rsid w:val="00424C0D"/>
    <w:rsid w:val="00426067"/>
    <w:rsid w:val="00431147"/>
    <w:rsid w:val="004325C3"/>
    <w:rsid w:val="00434A1C"/>
    <w:rsid w:val="00443400"/>
    <w:rsid w:val="0044602F"/>
    <w:rsid w:val="00450024"/>
    <w:rsid w:val="00451633"/>
    <w:rsid w:val="00454089"/>
    <w:rsid w:val="00461CB2"/>
    <w:rsid w:val="004632F5"/>
    <w:rsid w:val="0046343C"/>
    <w:rsid w:val="0047035C"/>
    <w:rsid w:val="00477BB0"/>
    <w:rsid w:val="00481A70"/>
    <w:rsid w:val="00486F61"/>
    <w:rsid w:val="00487F5A"/>
    <w:rsid w:val="0049563B"/>
    <w:rsid w:val="004A005F"/>
    <w:rsid w:val="004A3010"/>
    <w:rsid w:val="004A7E0C"/>
    <w:rsid w:val="004B5C87"/>
    <w:rsid w:val="004C2836"/>
    <w:rsid w:val="004C3EC3"/>
    <w:rsid w:val="004E14B4"/>
    <w:rsid w:val="004E5156"/>
    <w:rsid w:val="004F43C0"/>
    <w:rsid w:val="004F4529"/>
    <w:rsid w:val="005006BF"/>
    <w:rsid w:val="005022D8"/>
    <w:rsid w:val="0050685C"/>
    <w:rsid w:val="00510CD2"/>
    <w:rsid w:val="005141EE"/>
    <w:rsid w:val="00514A2B"/>
    <w:rsid w:val="00514B57"/>
    <w:rsid w:val="005321F5"/>
    <w:rsid w:val="005374B4"/>
    <w:rsid w:val="005439BA"/>
    <w:rsid w:val="00550223"/>
    <w:rsid w:val="0055150F"/>
    <w:rsid w:val="005532F3"/>
    <w:rsid w:val="005577C3"/>
    <w:rsid w:val="00564F59"/>
    <w:rsid w:val="00567C27"/>
    <w:rsid w:val="005727B6"/>
    <w:rsid w:val="0057740A"/>
    <w:rsid w:val="005830B7"/>
    <w:rsid w:val="0058516C"/>
    <w:rsid w:val="0058676B"/>
    <w:rsid w:val="00593EBF"/>
    <w:rsid w:val="005967C3"/>
    <w:rsid w:val="005A6722"/>
    <w:rsid w:val="005B17B6"/>
    <w:rsid w:val="005B3297"/>
    <w:rsid w:val="005B35D8"/>
    <w:rsid w:val="005B68AE"/>
    <w:rsid w:val="005B7018"/>
    <w:rsid w:val="005C17AE"/>
    <w:rsid w:val="005C5B91"/>
    <w:rsid w:val="005C71CA"/>
    <w:rsid w:val="005C776F"/>
    <w:rsid w:val="005C77D3"/>
    <w:rsid w:val="005D339E"/>
    <w:rsid w:val="005D35BC"/>
    <w:rsid w:val="005D6D6B"/>
    <w:rsid w:val="005E22E1"/>
    <w:rsid w:val="005E3D66"/>
    <w:rsid w:val="005E3DBC"/>
    <w:rsid w:val="005E4101"/>
    <w:rsid w:val="005E4BD5"/>
    <w:rsid w:val="005E7842"/>
    <w:rsid w:val="005F07B7"/>
    <w:rsid w:val="005F4F74"/>
    <w:rsid w:val="005F70EB"/>
    <w:rsid w:val="005F7E05"/>
    <w:rsid w:val="00607199"/>
    <w:rsid w:val="00614F92"/>
    <w:rsid w:val="006172D7"/>
    <w:rsid w:val="00623B57"/>
    <w:rsid w:val="0062578E"/>
    <w:rsid w:val="0062721F"/>
    <w:rsid w:val="0063251A"/>
    <w:rsid w:val="00633060"/>
    <w:rsid w:val="0063390A"/>
    <w:rsid w:val="00644A7B"/>
    <w:rsid w:val="00644B0F"/>
    <w:rsid w:val="00646D9D"/>
    <w:rsid w:val="00647AFA"/>
    <w:rsid w:val="0065091A"/>
    <w:rsid w:val="00650F6A"/>
    <w:rsid w:val="006530C1"/>
    <w:rsid w:val="0065433C"/>
    <w:rsid w:val="006633E0"/>
    <w:rsid w:val="00671DC1"/>
    <w:rsid w:val="00675EF0"/>
    <w:rsid w:val="006761EC"/>
    <w:rsid w:val="006828D9"/>
    <w:rsid w:val="00687B0B"/>
    <w:rsid w:val="0069091E"/>
    <w:rsid w:val="00695C62"/>
    <w:rsid w:val="0069629C"/>
    <w:rsid w:val="0069648D"/>
    <w:rsid w:val="006A2188"/>
    <w:rsid w:val="006A2557"/>
    <w:rsid w:val="006A54ED"/>
    <w:rsid w:val="006A7EA7"/>
    <w:rsid w:val="006B054D"/>
    <w:rsid w:val="006B4036"/>
    <w:rsid w:val="006D3A06"/>
    <w:rsid w:val="006D44CC"/>
    <w:rsid w:val="006E3377"/>
    <w:rsid w:val="006E3456"/>
    <w:rsid w:val="006E443D"/>
    <w:rsid w:val="006E4C5B"/>
    <w:rsid w:val="006F4E98"/>
    <w:rsid w:val="006F7BF9"/>
    <w:rsid w:val="007023DE"/>
    <w:rsid w:val="007125E7"/>
    <w:rsid w:val="007128BB"/>
    <w:rsid w:val="00712CF9"/>
    <w:rsid w:val="00715B19"/>
    <w:rsid w:val="007219FF"/>
    <w:rsid w:val="00721EA5"/>
    <w:rsid w:val="00723AB7"/>
    <w:rsid w:val="00724C99"/>
    <w:rsid w:val="007274D4"/>
    <w:rsid w:val="00730C7F"/>
    <w:rsid w:val="0073303E"/>
    <w:rsid w:val="007470B3"/>
    <w:rsid w:val="00752253"/>
    <w:rsid w:val="00752766"/>
    <w:rsid w:val="00754283"/>
    <w:rsid w:val="00757143"/>
    <w:rsid w:val="007572D0"/>
    <w:rsid w:val="007606CF"/>
    <w:rsid w:val="00771EA0"/>
    <w:rsid w:val="0078111C"/>
    <w:rsid w:val="00794E58"/>
    <w:rsid w:val="00795CAC"/>
    <w:rsid w:val="00795FBF"/>
    <w:rsid w:val="007A0157"/>
    <w:rsid w:val="007A2CD0"/>
    <w:rsid w:val="007A7711"/>
    <w:rsid w:val="007B300B"/>
    <w:rsid w:val="007B4687"/>
    <w:rsid w:val="007B70CE"/>
    <w:rsid w:val="007B766A"/>
    <w:rsid w:val="007B7DE2"/>
    <w:rsid w:val="007B7E65"/>
    <w:rsid w:val="007C118B"/>
    <w:rsid w:val="007C5FF9"/>
    <w:rsid w:val="007C65FB"/>
    <w:rsid w:val="007E19AC"/>
    <w:rsid w:val="007E4875"/>
    <w:rsid w:val="007E7C3C"/>
    <w:rsid w:val="007F1B61"/>
    <w:rsid w:val="007F2488"/>
    <w:rsid w:val="0080082A"/>
    <w:rsid w:val="008014F7"/>
    <w:rsid w:val="0080221D"/>
    <w:rsid w:val="00804180"/>
    <w:rsid w:val="00813443"/>
    <w:rsid w:val="00814C3A"/>
    <w:rsid w:val="008155A9"/>
    <w:rsid w:val="008157E3"/>
    <w:rsid w:val="00816893"/>
    <w:rsid w:val="0082445D"/>
    <w:rsid w:val="008371B9"/>
    <w:rsid w:val="008420A4"/>
    <w:rsid w:val="008532CF"/>
    <w:rsid w:val="008534A6"/>
    <w:rsid w:val="008536EF"/>
    <w:rsid w:val="00853F93"/>
    <w:rsid w:val="00854E5B"/>
    <w:rsid w:val="00860480"/>
    <w:rsid w:val="008626F6"/>
    <w:rsid w:val="008736C4"/>
    <w:rsid w:val="00873BBB"/>
    <w:rsid w:val="00875B5A"/>
    <w:rsid w:val="0087682F"/>
    <w:rsid w:val="00876DDB"/>
    <w:rsid w:val="00877762"/>
    <w:rsid w:val="0089721E"/>
    <w:rsid w:val="008A6241"/>
    <w:rsid w:val="008A6C63"/>
    <w:rsid w:val="008B1077"/>
    <w:rsid w:val="008B1E3F"/>
    <w:rsid w:val="008B5CE9"/>
    <w:rsid w:val="008C22DF"/>
    <w:rsid w:val="008C5F5B"/>
    <w:rsid w:val="008C7615"/>
    <w:rsid w:val="008E06C0"/>
    <w:rsid w:val="008E799A"/>
    <w:rsid w:val="008F2CF2"/>
    <w:rsid w:val="008F4CED"/>
    <w:rsid w:val="00902F89"/>
    <w:rsid w:val="00910485"/>
    <w:rsid w:val="00910A39"/>
    <w:rsid w:val="00910F9F"/>
    <w:rsid w:val="00911BFD"/>
    <w:rsid w:val="00914A4D"/>
    <w:rsid w:val="009157E0"/>
    <w:rsid w:val="00917E7E"/>
    <w:rsid w:val="00925FDA"/>
    <w:rsid w:val="00926770"/>
    <w:rsid w:val="00926D0F"/>
    <w:rsid w:val="0093745A"/>
    <w:rsid w:val="00937A00"/>
    <w:rsid w:val="00941790"/>
    <w:rsid w:val="00942E5C"/>
    <w:rsid w:val="00957621"/>
    <w:rsid w:val="00961805"/>
    <w:rsid w:val="00964CFD"/>
    <w:rsid w:val="00965BA3"/>
    <w:rsid w:val="00965E41"/>
    <w:rsid w:val="00973544"/>
    <w:rsid w:val="009735C1"/>
    <w:rsid w:val="00973E09"/>
    <w:rsid w:val="00975948"/>
    <w:rsid w:val="009774FB"/>
    <w:rsid w:val="00980A36"/>
    <w:rsid w:val="009820AD"/>
    <w:rsid w:val="009841EB"/>
    <w:rsid w:val="0098455B"/>
    <w:rsid w:val="00990796"/>
    <w:rsid w:val="00995849"/>
    <w:rsid w:val="009A448E"/>
    <w:rsid w:val="009A4CB5"/>
    <w:rsid w:val="009A5F02"/>
    <w:rsid w:val="009A64F9"/>
    <w:rsid w:val="009C445F"/>
    <w:rsid w:val="009C539C"/>
    <w:rsid w:val="009C7730"/>
    <w:rsid w:val="009D45BA"/>
    <w:rsid w:val="009D472A"/>
    <w:rsid w:val="009D5D37"/>
    <w:rsid w:val="009E57FE"/>
    <w:rsid w:val="009E7CF1"/>
    <w:rsid w:val="009F165D"/>
    <w:rsid w:val="009F38DC"/>
    <w:rsid w:val="009F3B4E"/>
    <w:rsid w:val="009F510E"/>
    <w:rsid w:val="00A0070A"/>
    <w:rsid w:val="00A0108F"/>
    <w:rsid w:val="00A01F18"/>
    <w:rsid w:val="00A02757"/>
    <w:rsid w:val="00A05409"/>
    <w:rsid w:val="00A11457"/>
    <w:rsid w:val="00A20512"/>
    <w:rsid w:val="00A206F3"/>
    <w:rsid w:val="00A210C8"/>
    <w:rsid w:val="00A258C3"/>
    <w:rsid w:val="00A34995"/>
    <w:rsid w:val="00A44C72"/>
    <w:rsid w:val="00A45EC9"/>
    <w:rsid w:val="00A47E50"/>
    <w:rsid w:val="00A516B5"/>
    <w:rsid w:val="00A51BB7"/>
    <w:rsid w:val="00A60CE3"/>
    <w:rsid w:val="00A60F9F"/>
    <w:rsid w:val="00A66B36"/>
    <w:rsid w:val="00A672D9"/>
    <w:rsid w:val="00A747B3"/>
    <w:rsid w:val="00A75933"/>
    <w:rsid w:val="00A813A3"/>
    <w:rsid w:val="00A81783"/>
    <w:rsid w:val="00A84753"/>
    <w:rsid w:val="00A85F4D"/>
    <w:rsid w:val="00A92A14"/>
    <w:rsid w:val="00A960E8"/>
    <w:rsid w:val="00AA63D7"/>
    <w:rsid w:val="00AB1471"/>
    <w:rsid w:val="00AB2369"/>
    <w:rsid w:val="00AC1508"/>
    <w:rsid w:val="00AC36AB"/>
    <w:rsid w:val="00AC726B"/>
    <w:rsid w:val="00AD0414"/>
    <w:rsid w:val="00AD16AA"/>
    <w:rsid w:val="00AE16AF"/>
    <w:rsid w:val="00AE3AA5"/>
    <w:rsid w:val="00AE42AA"/>
    <w:rsid w:val="00AE47D3"/>
    <w:rsid w:val="00AE5175"/>
    <w:rsid w:val="00AF0E3D"/>
    <w:rsid w:val="00AF28C1"/>
    <w:rsid w:val="00AF2ED0"/>
    <w:rsid w:val="00B11F03"/>
    <w:rsid w:val="00B135AF"/>
    <w:rsid w:val="00B14DAA"/>
    <w:rsid w:val="00B2708B"/>
    <w:rsid w:val="00B4100F"/>
    <w:rsid w:val="00B43FF2"/>
    <w:rsid w:val="00B4609C"/>
    <w:rsid w:val="00B502DB"/>
    <w:rsid w:val="00B6099A"/>
    <w:rsid w:val="00B61A5C"/>
    <w:rsid w:val="00B62687"/>
    <w:rsid w:val="00B6409F"/>
    <w:rsid w:val="00B64234"/>
    <w:rsid w:val="00B65860"/>
    <w:rsid w:val="00B733EE"/>
    <w:rsid w:val="00B7392C"/>
    <w:rsid w:val="00B75A43"/>
    <w:rsid w:val="00B802A1"/>
    <w:rsid w:val="00B80667"/>
    <w:rsid w:val="00B81786"/>
    <w:rsid w:val="00B83113"/>
    <w:rsid w:val="00B868A8"/>
    <w:rsid w:val="00B90133"/>
    <w:rsid w:val="00B941AA"/>
    <w:rsid w:val="00BA1368"/>
    <w:rsid w:val="00BA22E7"/>
    <w:rsid w:val="00BA334A"/>
    <w:rsid w:val="00BA5A68"/>
    <w:rsid w:val="00BB262A"/>
    <w:rsid w:val="00BB493F"/>
    <w:rsid w:val="00BB5403"/>
    <w:rsid w:val="00BB7902"/>
    <w:rsid w:val="00BD0884"/>
    <w:rsid w:val="00BD3DAC"/>
    <w:rsid w:val="00BE0C66"/>
    <w:rsid w:val="00BF21AC"/>
    <w:rsid w:val="00BF4FB4"/>
    <w:rsid w:val="00C03C15"/>
    <w:rsid w:val="00C049DC"/>
    <w:rsid w:val="00C060F3"/>
    <w:rsid w:val="00C06564"/>
    <w:rsid w:val="00C13202"/>
    <w:rsid w:val="00C13972"/>
    <w:rsid w:val="00C15681"/>
    <w:rsid w:val="00C22F87"/>
    <w:rsid w:val="00C2349C"/>
    <w:rsid w:val="00C26252"/>
    <w:rsid w:val="00C301C7"/>
    <w:rsid w:val="00C31CF1"/>
    <w:rsid w:val="00C37F7C"/>
    <w:rsid w:val="00C40235"/>
    <w:rsid w:val="00C422F0"/>
    <w:rsid w:val="00C427EA"/>
    <w:rsid w:val="00C42F58"/>
    <w:rsid w:val="00C441CA"/>
    <w:rsid w:val="00C47B57"/>
    <w:rsid w:val="00C50325"/>
    <w:rsid w:val="00C5378B"/>
    <w:rsid w:val="00C604AB"/>
    <w:rsid w:val="00C779DF"/>
    <w:rsid w:val="00C8473D"/>
    <w:rsid w:val="00C85378"/>
    <w:rsid w:val="00C90BA3"/>
    <w:rsid w:val="00C94F4F"/>
    <w:rsid w:val="00C96678"/>
    <w:rsid w:val="00CA2D73"/>
    <w:rsid w:val="00CA3284"/>
    <w:rsid w:val="00CA4C99"/>
    <w:rsid w:val="00CA5E90"/>
    <w:rsid w:val="00CB2C84"/>
    <w:rsid w:val="00CB3A1B"/>
    <w:rsid w:val="00CC54D2"/>
    <w:rsid w:val="00CD3FDE"/>
    <w:rsid w:val="00CD414C"/>
    <w:rsid w:val="00CD4BC2"/>
    <w:rsid w:val="00CF1EA4"/>
    <w:rsid w:val="00CF2497"/>
    <w:rsid w:val="00D01821"/>
    <w:rsid w:val="00D05456"/>
    <w:rsid w:val="00D105C1"/>
    <w:rsid w:val="00D11120"/>
    <w:rsid w:val="00D1326C"/>
    <w:rsid w:val="00D173F4"/>
    <w:rsid w:val="00D22DBE"/>
    <w:rsid w:val="00D24786"/>
    <w:rsid w:val="00D24C42"/>
    <w:rsid w:val="00D31FB1"/>
    <w:rsid w:val="00D3337E"/>
    <w:rsid w:val="00D360B2"/>
    <w:rsid w:val="00D44033"/>
    <w:rsid w:val="00D44D5E"/>
    <w:rsid w:val="00D4731D"/>
    <w:rsid w:val="00D4741B"/>
    <w:rsid w:val="00D57EE3"/>
    <w:rsid w:val="00D644B7"/>
    <w:rsid w:val="00D72C4F"/>
    <w:rsid w:val="00D74A2A"/>
    <w:rsid w:val="00D74A80"/>
    <w:rsid w:val="00D74CD0"/>
    <w:rsid w:val="00D7759E"/>
    <w:rsid w:val="00D85AB2"/>
    <w:rsid w:val="00D85DBE"/>
    <w:rsid w:val="00D92E26"/>
    <w:rsid w:val="00D9614B"/>
    <w:rsid w:val="00DB181B"/>
    <w:rsid w:val="00DB6E35"/>
    <w:rsid w:val="00DC22AE"/>
    <w:rsid w:val="00DC75D3"/>
    <w:rsid w:val="00DD0FAD"/>
    <w:rsid w:val="00DD3984"/>
    <w:rsid w:val="00DE70DF"/>
    <w:rsid w:val="00DF08D6"/>
    <w:rsid w:val="00DF16F4"/>
    <w:rsid w:val="00E02BAF"/>
    <w:rsid w:val="00E0336C"/>
    <w:rsid w:val="00E11A78"/>
    <w:rsid w:val="00E15503"/>
    <w:rsid w:val="00E1690C"/>
    <w:rsid w:val="00E1783E"/>
    <w:rsid w:val="00E200FF"/>
    <w:rsid w:val="00E2045E"/>
    <w:rsid w:val="00E21FA5"/>
    <w:rsid w:val="00E27862"/>
    <w:rsid w:val="00E43880"/>
    <w:rsid w:val="00E524CA"/>
    <w:rsid w:val="00E53136"/>
    <w:rsid w:val="00E642C1"/>
    <w:rsid w:val="00E64836"/>
    <w:rsid w:val="00E723D6"/>
    <w:rsid w:val="00E7369B"/>
    <w:rsid w:val="00E73D78"/>
    <w:rsid w:val="00E81B9D"/>
    <w:rsid w:val="00E829D2"/>
    <w:rsid w:val="00E85B42"/>
    <w:rsid w:val="00E91809"/>
    <w:rsid w:val="00E927D6"/>
    <w:rsid w:val="00E95D3A"/>
    <w:rsid w:val="00EA0CDB"/>
    <w:rsid w:val="00EA0FDC"/>
    <w:rsid w:val="00EA1020"/>
    <w:rsid w:val="00EA3CA9"/>
    <w:rsid w:val="00EA58FC"/>
    <w:rsid w:val="00EB08AE"/>
    <w:rsid w:val="00EB2624"/>
    <w:rsid w:val="00EB336E"/>
    <w:rsid w:val="00EB71A6"/>
    <w:rsid w:val="00EC0883"/>
    <w:rsid w:val="00EC4CCB"/>
    <w:rsid w:val="00ED1B6E"/>
    <w:rsid w:val="00ED1DF9"/>
    <w:rsid w:val="00ED3217"/>
    <w:rsid w:val="00EE42E8"/>
    <w:rsid w:val="00EE6CFC"/>
    <w:rsid w:val="00EF0209"/>
    <w:rsid w:val="00EF6C99"/>
    <w:rsid w:val="00EF748B"/>
    <w:rsid w:val="00F044CE"/>
    <w:rsid w:val="00F04740"/>
    <w:rsid w:val="00F11387"/>
    <w:rsid w:val="00F12072"/>
    <w:rsid w:val="00F12938"/>
    <w:rsid w:val="00F13379"/>
    <w:rsid w:val="00F13D43"/>
    <w:rsid w:val="00F14165"/>
    <w:rsid w:val="00F14A12"/>
    <w:rsid w:val="00F15F5A"/>
    <w:rsid w:val="00F1679F"/>
    <w:rsid w:val="00F170D7"/>
    <w:rsid w:val="00F30549"/>
    <w:rsid w:val="00F32DA9"/>
    <w:rsid w:val="00F33559"/>
    <w:rsid w:val="00F360E4"/>
    <w:rsid w:val="00F405AD"/>
    <w:rsid w:val="00F4114E"/>
    <w:rsid w:val="00F429A6"/>
    <w:rsid w:val="00F504B9"/>
    <w:rsid w:val="00F55094"/>
    <w:rsid w:val="00F669A0"/>
    <w:rsid w:val="00F67542"/>
    <w:rsid w:val="00F768CD"/>
    <w:rsid w:val="00F80389"/>
    <w:rsid w:val="00F815EC"/>
    <w:rsid w:val="00F82DAD"/>
    <w:rsid w:val="00F839D9"/>
    <w:rsid w:val="00F87012"/>
    <w:rsid w:val="00F91F91"/>
    <w:rsid w:val="00F93F95"/>
    <w:rsid w:val="00F9434F"/>
    <w:rsid w:val="00F97DDB"/>
    <w:rsid w:val="00FA6D24"/>
    <w:rsid w:val="00FB1B08"/>
    <w:rsid w:val="00FC361A"/>
    <w:rsid w:val="00FD20A8"/>
    <w:rsid w:val="00FD39D9"/>
    <w:rsid w:val="00FD65FE"/>
    <w:rsid w:val="00FD7D9E"/>
    <w:rsid w:val="00FE0650"/>
    <w:rsid w:val="00FE4517"/>
    <w:rsid w:val="00FE78CC"/>
    <w:rsid w:val="00FE7FB9"/>
    <w:rsid w:val="00FF0F4C"/>
    <w:rsid w:val="00FF4CB3"/>
    <w:rsid w:val="00FF505D"/>
    <w:rsid w:val="00FF7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C3783"/>
  <w15:chartTrackingRefBased/>
  <w15:docId w15:val="{791BF2AF-7EFC-45FF-97CD-E185A8FFE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E536E"/>
    <w:pPr>
      <w:widowControl w:val="0"/>
      <w:jc w:val="both"/>
    </w:pPr>
    <w:rPr>
      <w:rFonts w:ascii="Courier New" w:eastAsia="宋体" w:hAnsi="Courier New" w:cs="Times New Roman"/>
      <w:szCs w:val="24"/>
    </w:rPr>
  </w:style>
  <w:style w:type="paragraph" w:styleId="1">
    <w:name w:val="heading 1"/>
    <w:basedOn w:val="a0"/>
    <w:next w:val="a0"/>
    <w:link w:val="10"/>
    <w:qFormat/>
    <w:rsid w:val="002E536E"/>
    <w:pPr>
      <w:numPr>
        <w:numId w:val="1"/>
      </w:numPr>
      <w:tabs>
        <w:tab w:val="left" w:pos="432"/>
      </w:tabs>
      <w:spacing w:before="240" w:after="240" w:line="300" w:lineRule="auto"/>
      <w:outlineLvl w:val="0"/>
    </w:pPr>
    <w:rPr>
      <w:rFonts w:eastAsia="黑体"/>
      <w:b/>
      <w:bCs/>
      <w:kern w:val="44"/>
      <w:sz w:val="32"/>
      <w:szCs w:val="32"/>
    </w:rPr>
  </w:style>
  <w:style w:type="paragraph" w:styleId="2">
    <w:name w:val="heading 2"/>
    <w:basedOn w:val="a0"/>
    <w:next w:val="a0"/>
    <w:link w:val="20"/>
    <w:qFormat/>
    <w:rsid w:val="002E536E"/>
    <w:pPr>
      <w:keepNext/>
      <w:keepLines/>
      <w:numPr>
        <w:ilvl w:val="1"/>
        <w:numId w:val="1"/>
      </w:numPr>
      <w:tabs>
        <w:tab w:val="clear" w:pos="420"/>
        <w:tab w:val="left" w:pos="576"/>
      </w:tabs>
      <w:spacing w:before="240" w:after="120" w:line="300" w:lineRule="auto"/>
      <w:outlineLvl w:val="1"/>
    </w:pPr>
    <w:rPr>
      <w:rFonts w:eastAsia="黑体"/>
      <w:b/>
      <w:bCs/>
      <w:sz w:val="30"/>
      <w:szCs w:val="30"/>
    </w:rPr>
  </w:style>
  <w:style w:type="paragraph" w:styleId="3">
    <w:name w:val="heading 3"/>
    <w:basedOn w:val="a0"/>
    <w:next w:val="a0"/>
    <w:link w:val="30"/>
    <w:qFormat/>
    <w:rsid w:val="002E536E"/>
    <w:pPr>
      <w:keepNext/>
      <w:keepLines/>
      <w:numPr>
        <w:ilvl w:val="2"/>
        <w:numId w:val="1"/>
      </w:numPr>
      <w:tabs>
        <w:tab w:val="left" w:pos="0"/>
        <w:tab w:val="left" w:pos="720"/>
      </w:tabs>
      <w:spacing w:before="120" w:after="120" w:line="300" w:lineRule="auto"/>
      <w:outlineLvl w:val="2"/>
    </w:pPr>
    <w:rPr>
      <w:rFonts w:eastAsia="黑体"/>
      <w:b/>
      <w:bCs/>
      <w:sz w:val="28"/>
      <w:szCs w:val="28"/>
    </w:rPr>
  </w:style>
  <w:style w:type="paragraph" w:styleId="4">
    <w:name w:val="heading 4"/>
    <w:basedOn w:val="a0"/>
    <w:next w:val="a0"/>
    <w:link w:val="40"/>
    <w:qFormat/>
    <w:rsid w:val="002E536E"/>
    <w:pPr>
      <w:keepNext/>
      <w:keepLines/>
      <w:numPr>
        <w:ilvl w:val="3"/>
        <w:numId w:val="1"/>
      </w:numPr>
      <w:tabs>
        <w:tab w:val="clear" w:pos="420"/>
        <w:tab w:val="left" w:pos="864"/>
      </w:tabs>
      <w:spacing w:before="120" w:after="120" w:line="300" w:lineRule="auto"/>
      <w:outlineLvl w:val="3"/>
    </w:pPr>
    <w:rPr>
      <w:rFonts w:eastAsia="黑体"/>
      <w:b/>
      <w:bCs/>
      <w:sz w:val="24"/>
    </w:rPr>
  </w:style>
  <w:style w:type="paragraph" w:styleId="5">
    <w:name w:val="heading 5"/>
    <w:basedOn w:val="a0"/>
    <w:next w:val="a0"/>
    <w:link w:val="50"/>
    <w:qFormat/>
    <w:rsid w:val="002E536E"/>
    <w:pPr>
      <w:keepNext/>
      <w:keepLines/>
      <w:numPr>
        <w:ilvl w:val="4"/>
        <w:numId w:val="1"/>
      </w:numPr>
      <w:tabs>
        <w:tab w:val="clear" w:pos="420"/>
        <w:tab w:val="left" w:pos="1008"/>
        <w:tab w:val="left" w:pos="1071"/>
      </w:tabs>
      <w:spacing w:before="120" w:after="120" w:line="300" w:lineRule="auto"/>
      <w:outlineLvl w:val="4"/>
    </w:pPr>
    <w:rPr>
      <w:rFonts w:eastAsia="黑体"/>
      <w:b/>
      <w:bCs/>
      <w:sz w:val="24"/>
      <w:szCs w:val="28"/>
    </w:rPr>
  </w:style>
  <w:style w:type="paragraph" w:styleId="6">
    <w:name w:val="heading 6"/>
    <w:basedOn w:val="a0"/>
    <w:next w:val="a0"/>
    <w:link w:val="60"/>
    <w:qFormat/>
    <w:rsid w:val="002E536E"/>
    <w:pPr>
      <w:keepNext/>
      <w:keepLines/>
      <w:numPr>
        <w:ilvl w:val="5"/>
        <w:numId w:val="1"/>
      </w:numPr>
      <w:tabs>
        <w:tab w:val="clear" w:pos="420"/>
        <w:tab w:val="left" w:pos="1152"/>
        <w:tab w:val="left" w:pos="1281"/>
      </w:tabs>
      <w:spacing w:before="120" w:after="120" w:line="300" w:lineRule="auto"/>
      <w:outlineLvl w:val="5"/>
    </w:pPr>
    <w:rPr>
      <w:rFonts w:eastAsia="黑体"/>
      <w:b/>
      <w:bCs/>
      <w:sz w:val="24"/>
    </w:rPr>
  </w:style>
  <w:style w:type="paragraph" w:styleId="7">
    <w:name w:val="heading 7"/>
    <w:basedOn w:val="a0"/>
    <w:next w:val="a0"/>
    <w:link w:val="70"/>
    <w:qFormat/>
    <w:rsid w:val="002E536E"/>
    <w:pPr>
      <w:keepNext/>
      <w:keepLines/>
      <w:numPr>
        <w:ilvl w:val="6"/>
        <w:numId w:val="1"/>
      </w:numPr>
      <w:tabs>
        <w:tab w:val="clear" w:pos="420"/>
        <w:tab w:val="left" w:pos="1296"/>
      </w:tabs>
      <w:spacing w:before="240" w:after="64" w:line="320" w:lineRule="auto"/>
      <w:outlineLvl w:val="6"/>
    </w:pPr>
    <w:rPr>
      <w:b/>
      <w:bCs/>
      <w:sz w:val="24"/>
    </w:rPr>
  </w:style>
  <w:style w:type="paragraph" w:styleId="8">
    <w:name w:val="heading 8"/>
    <w:basedOn w:val="a0"/>
    <w:next w:val="a0"/>
    <w:link w:val="80"/>
    <w:qFormat/>
    <w:rsid w:val="002E536E"/>
    <w:pPr>
      <w:keepNext/>
      <w:keepLines/>
      <w:numPr>
        <w:ilvl w:val="7"/>
        <w:numId w:val="1"/>
      </w:numPr>
      <w:tabs>
        <w:tab w:val="clear" w:pos="420"/>
        <w:tab w:val="left" w:pos="1440"/>
      </w:tabs>
      <w:spacing w:before="240" w:after="64" w:line="320" w:lineRule="auto"/>
      <w:outlineLvl w:val="7"/>
    </w:pPr>
    <w:rPr>
      <w:rFonts w:eastAsia="黑体"/>
      <w:sz w:val="24"/>
    </w:rPr>
  </w:style>
  <w:style w:type="paragraph" w:styleId="9">
    <w:name w:val="heading 9"/>
    <w:basedOn w:val="a0"/>
    <w:next w:val="a0"/>
    <w:link w:val="90"/>
    <w:qFormat/>
    <w:rsid w:val="002E536E"/>
    <w:pPr>
      <w:keepNext/>
      <w:keepLines/>
      <w:numPr>
        <w:ilvl w:val="8"/>
        <w:numId w:val="1"/>
      </w:numPr>
      <w:tabs>
        <w:tab w:val="clear" w:pos="420"/>
        <w:tab w:val="left" w:pos="1584"/>
      </w:tabs>
      <w:spacing w:before="240" w:after="64" w:line="320" w:lineRule="auto"/>
      <w:outlineLvl w:val="8"/>
    </w:pPr>
    <w:rPr>
      <w:rFonts w:eastAsia="黑体"/>
      <w:szCs w:val="21"/>
    </w:rPr>
  </w:style>
  <w:style w:type="character" w:default="1" w:styleId="a1">
    <w:name w:val="Default Paragraph Font"/>
    <w:uiPriority w:val="1"/>
    <w:unhideWhenUsed/>
    <w:rsid w:val="002E536E"/>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2E536E"/>
  </w:style>
  <w:style w:type="character" w:customStyle="1" w:styleId="10">
    <w:name w:val="标题 1 字符"/>
    <w:basedOn w:val="a1"/>
    <w:link w:val="1"/>
    <w:qFormat/>
    <w:rsid w:val="002E536E"/>
    <w:rPr>
      <w:rFonts w:ascii="Courier New" w:eastAsia="黑体" w:hAnsi="Courier New" w:cs="Times New Roman"/>
      <w:b/>
      <w:bCs/>
      <w:kern w:val="44"/>
      <w:sz w:val="32"/>
      <w:szCs w:val="32"/>
    </w:rPr>
  </w:style>
  <w:style w:type="character" w:customStyle="1" w:styleId="20">
    <w:name w:val="标题 2 字符"/>
    <w:basedOn w:val="a1"/>
    <w:link w:val="2"/>
    <w:qFormat/>
    <w:rsid w:val="002E536E"/>
    <w:rPr>
      <w:rFonts w:ascii="Courier New" w:eastAsia="黑体" w:hAnsi="Courier New" w:cs="Times New Roman"/>
      <w:b/>
      <w:bCs/>
      <w:sz w:val="30"/>
      <w:szCs w:val="30"/>
    </w:rPr>
  </w:style>
  <w:style w:type="character" w:customStyle="1" w:styleId="30">
    <w:name w:val="标题 3 字符"/>
    <w:basedOn w:val="a1"/>
    <w:link w:val="3"/>
    <w:qFormat/>
    <w:rsid w:val="002E536E"/>
    <w:rPr>
      <w:rFonts w:ascii="Courier New" w:eastAsia="黑体" w:hAnsi="Courier New" w:cs="Times New Roman"/>
      <w:b/>
      <w:bCs/>
      <w:sz w:val="28"/>
      <w:szCs w:val="28"/>
    </w:rPr>
  </w:style>
  <w:style w:type="character" w:customStyle="1" w:styleId="40">
    <w:name w:val="标题 4 字符"/>
    <w:basedOn w:val="a1"/>
    <w:link w:val="4"/>
    <w:qFormat/>
    <w:rsid w:val="002E536E"/>
    <w:rPr>
      <w:rFonts w:ascii="Courier New" w:eastAsia="黑体" w:hAnsi="Courier New" w:cs="Times New Roman"/>
      <w:b/>
      <w:bCs/>
      <w:sz w:val="24"/>
      <w:szCs w:val="24"/>
    </w:rPr>
  </w:style>
  <w:style w:type="paragraph" w:styleId="a4">
    <w:name w:val="List Paragraph"/>
    <w:basedOn w:val="a0"/>
    <w:uiPriority w:val="34"/>
    <w:qFormat/>
    <w:rsid w:val="006530C1"/>
    <w:pPr>
      <w:ind w:firstLineChars="200" w:firstLine="420"/>
    </w:pPr>
  </w:style>
  <w:style w:type="table" w:styleId="a5">
    <w:name w:val="Table Grid"/>
    <w:basedOn w:val="a2"/>
    <w:uiPriority w:val="59"/>
    <w:qFormat/>
    <w:rsid w:val="002E536E"/>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50">
    <w:name w:val="标题 5 字符"/>
    <w:basedOn w:val="a1"/>
    <w:link w:val="5"/>
    <w:qFormat/>
    <w:rsid w:val="002E536E"/>
    <w:rPr>
      <w:rFonts w:ascii="Courier New" w:eastAsia="黑体" w:hAnsi="Courier New" w:cs="Times New Roman"/>
      <w:b/>
      <w:bCs/>
      <w:sz w:val="24"/>
      <w:szCs w:val="28"/>
    </w:rPr>
  </w:style>
  <w:style w:type="character" w:customStyle="1" w:styleId="60">
    <w:name w:val="标题 6 字符"/>
    <w:basedOn w:val="a1"/>
    <w:link w:val="6"/>
    <w:qFormat/>
    <w:rsid w:val="002E536E"/>
    <w:rPr>
      <w:rFonts w:ascii="Courier New" w:eastAsia="黑体" w:hAnsi="Courier New" w:cs="Times New Roman"/>
      <w:b/>
      <w:bCs/>
      <w:sz w:val="24"/>
      <w:szCs w:val="24"/>
    </w:rPr>
  </w:style>
  <w:style w:type="character" w:customStyle="1" w:styleId="70">
    <w:name w:val="标题 7 字符"/>
    <w:basedOn w:val="a1"/>
    <w:link w:val="7"/>
    <w:qFormat/>
    <w:rsid w:val="002E536E"/>
    <w:rPr>
      <w:rFonts w:ascii="Courier New" w:eastAsia="宋体" w:hAnsi="Courier New" w:cs="Times New Roman"/>
      <w:b/>
      <w:bCs/>
      <w:sz w:val="24"/>
      <w:szCs w:val="24"/>
    </w:rPr>
  </w:style>
  <w:style w:type="character" w:customStyle="1" w:styleId="80">
    <w:name w:val="标题 8 字符"/>
    <w:basedOn w:val="a1"/>
    <w:link w:val="8"/>
    <w:qFormat/>
    <w:rsid w:val="002E536E"/>
    <w:rPr>
      <w:rFonts w:ascii="Courier New" w:eastAsia="黑体" w:hAnsi="Courier New" w:cs="Times New Roman"/>
      <w:sz w:val="24"/>
      <w:szCs w:val="24"/>
    </w:rPr>
  </w:style>
  <w:style w:type="character" w:customStyle="1" w:styleId="90">
    <w:name w:val="标题 9 字符"/>
    <w:basedOn w:val="a1"/>
    <w:link w:val="9"/>
    <w:qFormat/>
    <w:rsid w:val="002E536E"/>
    <w:rPr>
      <w:rFonts w:ascii="Courier New" w:eastAsia="黑体" w:hAnsi="Courier New" w:cs="Times New Roman"/>
      <w:szCs w:val="21"/>
    </w:rPr>
  </w:style>
  <w:style w:type="paragraph" w:styleId="a6">
    <w:name w:val="caption"/>
    <w:basedOn w:val="a0"/>
    <w:next w:val="a0"/>
    <w:qFormat/>
    <w:rsid w:val="002E536E"/>
    <w:rPr>
      <w:rFonts w:ascii="Arial" w:eastAsia="黑体" w:hAnsi="Arial" w:cs="Arial"/>
      <w:sz w:val="20"/>
      <w:szCs w:val="20"/>
    </w:rPr>
  </w:style>
  <w:style w:type="paragraph" w:styleId="a7">
    <w:name w:val="Document Map"/>
    <w:basedOn w:val="a0"/>
    <w:link w:val="a8"/>
    <w:uiPriority w:val="99"/>
    <w:unhideWhenUsed/>
    <w:qFormat/>
    <w:rsid w:val="002E536E"/>
    <w:rPr>
      <w:rFonts w:ascii="宋体"/>
      <w:sz w:val="18"/>
      <w:szCs w:val="18"/>
    </w:rPr>
  </w:style>
  <w:style w:type="character" w:customStyle="1" w:styleId="a8">
    <w:name w:val="文档结构图 字符"/>
    <w:basedOn w:val="a1"/>
    <w:link w:val="a7"/>
    <w:uiPriority w:val="99"/>
    <w:qFormat/>
    <w:rsid w:val="002E536E"/>
    <w:rPr>
      <w:rFonts w:ascii="宋体" w:eastAsia="宋体" w:hAnsi="Courier New" w:cs="Times New Roman"/>
      <w:sz w:val="18"/>
      <w:szCs w:val="18"/>
    </w:rPr>
  </w:style>
  <w:style w:type="paragraph" w:styleId="TOC3">
    <w:name w:val="toc 3"/>
    <w:basedOn w:val="a0"/>
    <w:next w:val="a0"/>
    <w:semiHidden/>
    <w:qFormat/>
    <w:rsid w:val="002E536E"/>
    <w:pPr>
      <w:ind w:left="420"/>
      <w:jc w:val="left"/>
    </w:pPr>
    <w:rPr>
      <w:i/>
      <w:iCs/>
      <w:sz w:val="20"/>
      <w:szCs w:val="20"/>
    </w:rPr>
  </w:style>
  <w:style w:type="paragraph" w:styleId="a9">
    <w:name w:val="Balloon Text"/>
    <w:basedOn w:val="a0"/>
    <w:link w:val="aa"/>
    <w:uiPriority w:val="99"/>
    <w:unhideWhenUsed/>
    <w:qFormat/>
    <w:rsid w:val="002E536E"/>
    <w:rPr>
      <w:sz w:val="18"/>
      <w:szCs w:val="18"/>
    </w:rPr>
  </w:style>
  <w:style w:type="character" w:customStyle="1" w:styleId="aa">
    <w:name w:val="批注框文本 字符"/>
    <w:basedOn w:val="a1"/>
    <w:link w:val="a9"/>
    <w:uiPriority w:val="99"/>
    <w:qFormat/>
    <w:rsid w:val="002E536E"/>
    <w:rPr>
      <w:rFonts w:ascii="Courier New" w:eastAsia="宋体" w:hAnsi="Courier New" w:cs="Times New Roman"/>
      <w:sz w:val="18"/>
      <w:szCs w:val="18"/>
    </w:rPr>
  </w:style>
  <w:style w:type="paragraph" w:styleId="ab">
    <w:name w:val="footer"/>
    <w:basedOn w:val="a0"/>
    <w:link w:val="ac"/>
    <w:qFormat/>
    <w:rsid w:val="002E536E"/>
    <w:pPr>
      <w:tabs>
        <w:tab w:val="center" w:pos="4153"/>
        <w:tab w:val="right" w:pos="8306"/>
      </w:tabs>
      <w:snapToGrid w:val="0"/>
      <w:jc w:val="left"/>
    </w:pPr>
    <w:rPr>
      <w:sz w:val="18"/>
      <w:szCs w:val="18"/>
    </w:rPr>
  </w:style>
  <w:style w:type="character" w:customStyle="1" w:styleId="ac">
    <w:name w:val="页脚 字符"/>
    <w:basedOn w:val="a1"/>
    <w:link w:val="ab"/>
    <w:qFormat/>
    <w:rsid w:val="002E536E"/>
    <w:rPr>
      <w:rFonts w:ascii="Courier New" w:eastAsia="宋体" w:hAnsi="Courier New" w:cs="Times New Roman"/>
      <w:sz w:val="18"/>
      <w:szCs w:val="18"/>
    </w:rPr>
  </w:style>
  <w:style w:type="paragraph" w:styleId="ad">
    <w:name w:val="header"/>
    <w:basedOn w:val="a0"/>
    <w:link w:val="ae"/>
    <w:qFormat/>
    <w:rsid w:val="002E536E"/>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qFormat/>
    <w:rsid w:val="002E536E"/>
    <w:rPr>
      <w:rFonts w:ascii="Courier New" w:eastAsia="宋体" w:hAnsi="Courier New" w:cs="Times New Roman"/>
      <w:sz w:val="18"/>
      <w:szCs w:val="18"/>
    </w:rPr>
  </w:style>
  <w:style w:type="paragraph" w:styleId="TOC1">
    <w:name w:val="toc 1"/>
    <w:basedOn w:val="a0"/>
    <w:next w:val="a0"/>
    <w:semiHidden/>
    <w:qFormat/>
    <w:rsid w:val="002E536E"/>
    <w:pPr>
      <w:spacing w:before="120" w:after="120"/>
      <w:jc w:val="left"/>
    </w:pPr>
    <w:rPr>
      <w:b/>
      <w:bCs/>
      <w:caps/>
      <w:sz w:val="20"/>
      <w:szCs w:val="20"/>
    </w:rPr>
  </w:style>
  <w:style w:type="paragraph" w:styleId="TOC2">
    <w:name w:val="toc 2"/>
    <w:basedOn w:val="a0"/>
    <w:next w:val="a0"/>
    <w:semiHidden/>
    <w:qFormat/>
    <w:rsid w:val="002E536E"/>
    <w:pPr>
      <w:ind w:left="210"/>
      <w:jc w:val="left"/>
    </w:pPr>
    <w:rPr>
      <w:smallCaps/>
      <w:sz w:val="20"/>
      <w:szCs w:val="20"/>
    </w:rPr>
  </w:style>
  <w:style w:type="paragraph" w:styleId="HTML">
    <w:name w:val="HTML Preformatted"/>
    <w:basedOn w:val="a0"/>
    <w:link w:val="HTML0"/>
    <w:uiPriority w:val="99"/>
    <w:unhideWhenUsed/>
    <w:qFormat/>
    <w:rsid w:val="002E53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qFormat/>
    <w:rsid w:val="002E536E"/>
    <w:rPr>
      <w:rFonts w:ascii="宋体" w:eastAsia="宋体" w:hAnsi="宋体" w:cs="宋体"/>
      <w:kern w:val="0"/>
      <w:sz w:val="24"/>
      <w:szCs w:val="24"/>
    </w:rPr>
  </w:style>
  <w:style w:type="paragraph" w:styleId="af">
    <w:name w:val="Normal (Web)"/>
    <w:basedOn w:val="a0"/>
    <w:uiPriority w:val="99"/>
    <w:unhideWhenUsed/>
    <w:qFormat/>
    <w:rsid w:val="002E536E"/>
    <w:pPr>
      <w:widowControl/>
      <w:spacing w:before="100" w:beforeAutospacing="1" w:after="100" w:afterAutospacing="1"/>
      <w:jc w:val="left"/>
    </w:pPr>
    <w:rPr>
      <w:rFonts w:ascii="宋体" w:hAnsi="宋体" w:cs="宋体"/>
      <w:kern w:val="0"/>
      <w:sz w:val="24"/>
    </w:rPr>
  </w:style>
  <w:style w:type="paragraph" w:styleId="af0">
    <w:name w:val="Title"/>
    <w:basedOn w:val="a0"/>
    <w:next w:val="a0"/>
    <w:link w:val="af1"/>
    <w:uiPriority w:val="10"/>
    <w:qFormat/>
    <w:rsid w:val="002E536E"/>
    <w:pPr>
      <w:spacing w:before="240" w:after="60"/>
      <w:jc w:val="center"/>
      <w:outlineLvl w:val="0"/>
    </w:pPr>
    <w:rPr>
      <w:b/>
      <w:bCs/>
      <w:sz w:val="32"/>
      <w:szCs w:val="32"/>
    </w:rPr>
  </w:style>
  <w:style w:type="character" w:customStyle="1" w:styleId="af1">
    <w:name w:val="标题 字符"/>
    <w:basedOn w:val="a1"/>
    <w:link w:val="af0"/>
    <w:uiPriority w:val="10"/>
    <w:qFormat/>
    <w:rsid w:val="002E536E"/>
    <w:rPr>
      <w:rFonts w:ascii="Courier New" w:eastAsia="宋体" w:hAnsi="Courier New" w:cs="Times New Roman"/>
      <w:b/>
      <w:bCs/>
      <w:sz w:val="32"/>
      <w:szCs w:val="32"/>
    </w:rPr>
  </w:style>
  <w:style w:type="character" w:styleId="af2">
    <w:name w:val="page number"/>
    <w:basedOn w:val="a1"/>
    <w:qFormat/>
    <w:rsid w:val="002E536E"/>
  </w:style>
  <w:style w:type="character" w:styleId="af3">
    <w:name w:val="FollowedHyperlink"/>
    <w:basedOn w:val="a1"/>
    <w:qFormat/>
    <w:rsid w:val="002E536E"/>
    <w:rPr>
      <w:color w:val="800080"/>
      <w:u w:val="single"/>
    </w:rPr>
  </w:style>
  <w:style w:type="character" w:styleId="af4">
    <w:name w:val="Hyperlink"/>
    <w:basedOn w:val="a1"/>
    <w:qFormat/>
    <w:rsid w:val="002E536E"/>
    <w:rPr>
      <w:color w:val="0000FF"/>
      <w:u w:val="none"/>
    </w:rPr>
  </w:style>
  <w:style w:type="paragraph" w:customStyle="1" w:styleId="AltM">
    <w:name w:val="Alt+M_表内文字（居中）"/>
    <w:basedOn w:val="a0"/>
    <w:qFormat/>
    <w:rsid w:val="002E536E"/>
    <w:pPr>
      <w:spacing w:line="300" w:lineRule="auto"/>
      <w:jc w:val="center"/>
    </w:pPr>
    <w:rPr>
      <w:rFonts w:cs="宋体"/>
      <w:szCs w:val="20"/>
    </w:rPr>
  </w:style>
  <w:style w:type="paragraph" w:customStyle="1" w:styleId="af5">
    <w:name w:val="代码"/>
    <w:link w:val="af6"/>
    <w:qFormat/>
    <w:rsid w:val="002E536E"/>
    <w:rPr>
      <w:rFonts w:ascii="Calibri" w:eastAsia="宋体" w:hAnsi="Calibri" w:cs="Times New Roman"/>
      <w:color w:val="FF0000"/>
      <w:kern w:val="0"/>
      <w:sz w:val="20"/>
      <w:szCs w:val="20"/>
    </w:rPr>
  </w:style>
  <w:style w:type="paragraph" w:customStyle="1" w:styleId="af7">
    <w:name w:val="封面（文件名称）"/>
    <w:basedOn w:val="a0"/>
    <w:qFormat/>
    <w:rsid w:val="002E536E"/>
    <w:pPr>
      <w:spacing w:line="300" w:lineRule="auto"/>
      <w:jc w:val="center"/>
    </w:pPr>
    <w:rPr>
      <w:rFonts w:eastAsia="黑体" w:cs="宋体"/>
      <w:b/>
      <w:bCs/>
      <w:sz w:val="60"/>
      <w:szCs w:val="60"/>
    </w:rPr>
  </w:style>
  <w:style w:type="paragraph" w:customStyle="1" w:styleId="af8">
    <w:name w:val="目录"/>
    <w:basedOn w:val="a0"/>
    <w:qFormat/>
    <w:rsid w:val="002E536E"/>
    <w:pPr>
      <w:spacing w:beforeLines="50" w:afterLines="50" w:line="300" w:lineRule="auto"/>
      <w:jc w:val="center"/>
    </w:pPr>
    <w:rPr>
      <w:rFonts w:ascii="宋体" w:hAnsi="宋体" w:cs="宋体"/>
      <w:b/>
      <w:bCs/>
      <w:sz w:val="32"/>
      <w:szCs w:val="20"/>
    </w:rPr>
  </w:style>
  <w:style w:type="paragraph" w:customStyle="1" w:styleId="af9">
    <w:name w:val="封面（编制、审核、批准）"/>
    <w:basedOn w:val="a0"/>
    <w:qFormat/>
    <w:rsid w:val="002E536E"/>
    <w:pPr>
      <w:spacing w:before="156" w:after="156" w:line="360" w:lineRule="auto"/>
      <w:jc w:val="center"/>
    </w:pPr>
    <w:rPr>
      <w:rFonts w:ascii="宋体" w:eastAsia="黑体" w:cs="宋体"/>
      <w:b/>
      <w:bCs/>
      <w:sz w:val="36"/>
      <w:szCs w:val="32"/>
    </w:rPr>
  </w:style>
  <w:style w:type="paragraph" w:customStyle="1" w:styleId="afa">
    <w:name w:val="封面（项目名称）"/>
    <w:basedOn w:val="a0"/>
    <w:qFormat/>
    <w:rsid w:val="002E536E"/>
    <w:pPr>
      <w:spacing w:beforeLines="50" w:afterLines="50" w:line="300" w:lineRule="auto"/>
      <w:jc w:val="center"/>
    </w:pPr>
    <w:rPr>
      <w:rFonts w:eastAsia="黑体" w:cs="宋体"/>
      <w:b/>
      <w:bCs/>
      <w:sz w:val="48"/>
      <w:szCs w:val="20"/>
    </w:rPr>
  </w:style>
  <w:style w:type="paragraph" w:customStyle="1" w:styleId="AltL">
    <w:name w:val="Alt+L表内文字（左对齐）"/>
    <w:basedOn w:val="AltM"/>
    <w:link w:val="AltLChar"/>
    <w:qFormat/>
    <w:rsid w:val="002E536E"/>
    <w:pPr>
      <w:tabs>
        <w:tab w:val="left" w:pos="828"/>
        <w:tab w:val="left" w:pos="1845"/>
      </w:tabs>
      <w:jc w:val="left"/>
    </w:pPr>
  </w:style>
  <w:style w:type="paragraph" w:customStyle="1" w:styleId="a">
    <w:name w:val="二级标号"/>
    <w:basedOn w:val="a0"/>
    <w:link w:val="Char"/>
    <w:qFormat/>
    <w:rsid w:val="002E536E"/>
    <w:pPr>
      <w:numPr>
        <w:ilvl w:val="1"/>
        <w:numId w:val="2"/>
      </w:numPr>
      <w:spacing w:line="300" w:lineRule="auto"/>
    </w:pPr>
    <w:rPr>
      <w:rFonts w:cs="宋体"/>
      <w:sz w:val="24"/>
    </w:rPr>
  </w:style>
  <w:style w:type="character" w:customStyle="1" w:styleId="af6">
    <w:name w:val="代码 字符"/>
    <w:link w:val="af5"/>
    <w:qFormat/>
    <w:rsid w:val="002E536E"/>
    <w:rPr>
      <w:rFonts w:ascii="Calibri" w:eastAsia="宋体" w:hAnsi="Calibri" w:cs="Times New Roman"/>
      <w:color w:val="FF0000"/>
      <w:kern w:val="0"/>
      <w:sz w:val="20"/>
      <w:szCs w:val="20"/>
    </w:rPr>
  </w:style>
  <w:style w:type="character" w:customStyle="1" w:styleId="Char">
    <w:name w:val="二级标号 Char"/>
    <w:basedOn w:val="a1"/>
    <w:link w:val="a"/>
    <w:qFormat/>
    <w:rsid w:val="002E536E"/>
    <w:rPr>
      <w:rFonts w:ascii="Courier New" w:eastAsia="宋体" w:hAnsi="Courier New" w:cs="宋体"/>
      <w:sz w:val="24"/>
      <w:szCs w:val="24"/>
    </w:rPr>
  </w:style>
  <w:style w:type="character" w:customStyle="1" w:styleId="AltLChar">
    <w:name w:val="Alt+L表内文字（左对齐） Char"/>
    <w:basedOn w:val="a1"/>
    <w:link w:val="AltL"/>
    <w:qFormat/>
    <w:rsid w:val="002E536E"/>
    <w:rPr>
      <w:rFonts w:ascii="Courier New" w:eastAsia="宋体" w:hAnsi="Courier New" w:cs="宋体"/>
      <w:szCs w:val="20"/>
    </w:rPr>
  </w:style>
  <w:style w:type="character" w:customStyle="1" w:styleId="11">
    <w:name w:val="未处理的提及1"/>
    <w:basedOn w:val="a1"/>
    <w:uiPriority w:val="99"/>
    <w:unhideWhenUsed/>
    <w:qFormat/>
    <w:rsid w:val="002E536E"/>
    <w:rPr>
      <w:color w:val="808080"/>
      <w:shd w:val="clear" w:color="auto" w:fill="E6E6E6"/>
    </w:rPr>
  </w:style>
  <w:style w:type="character" w:styleId="afb">
    <w:name w:val="Unresolved Mention"/>
    <w:basedOn w:val="a1"/>
    <w:uiPriority w:val="99"/>
    <w:semiHidden/>
    <w:unhideWhenUsed/>
    <w:rsid w:val="006A7EA7"/>
    <w:rPr>
      <w:color w:val="605E5C"/>
      <w:shd w:val="clear" w:color="auto" w:fill="E1DFDD"/>
    </w:rPr>
  </w:style>
  <w:style w:type="character" w:customStyle="1" w:styleId="apple-converted-space">
    <w:name w:val="apple-converted-space"/>
    <w:basedOn w:val="a1"/>
    <w:rsid w:val="00356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073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072">
          <w:marLeft w:val="0"/>
          <w:marRight w:val="0"/>
          <w:marTop w:val="0"/>
          <w:marBottom w:val="300"/>
          <w:divBdr>
            <w:top w:val="none" w:sz="0" w:space="0" w:color="auto"/>
            <w:left w:val="none" w:sz="0" w:space="0" w:color="auto"/>
            <w:bottom w:val="none" w:sz="0" w:space="0" w:color="auto"/>
            <w:right w:val="none" w:sz="0" w:space="0" w:color="auto"/>
          </w:divBdr>
          <w:divsChild>
            <w:div w:id="6644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40855">
      <w:bodyDiv w:val="1"/>
      <w:marLeft w:val="0"/>
      <w:marRight w:val="0"/>
      <w:marTop w:val="0"/>
      <w:marBottom w:val="0"/>
      <w:divBdr>
        <w:top w:val="none" w:sz="0" w:space="0" w:color="auto"/>
        <w:left w:val="none" w:sz="0" w:space="0" w:color="auto"/>
        <w:bottom w:val="none" w:sz="0" w:space="0" w:color="auto"/>
        <w:right w:val="none" w:sz="0" w:space="0" w:color="auto"/>
      </w:divBdr>
    </w:div>
    <w:div w:id="416219919">
      <w:bodyDiv w:val="1"/>
      <w:marLeft w:val="0"/>
      <w:marRight w:val="0"/>
      <w:marTop w:val="0"/>
      <w:marBottom w:val="0"/>
      <w:divBdr>
        <w:top w:val="none" w:sz="0" w:space="0" w:color="auto"/>
        <w:left w:val="none" w:sz="0" w:space="0" w:color="auto"/>
        <w:bottom w:val="none" w:sz="0" w:space="0" w:color="auto"/>
        <w:right w:val="none" w:sz="0" w:space="0" w:color="auto"/>
      </w:divBdr>
      <w:divsChild>
        <w:div w:id="303508392">
          <w:marLeft w:val="0"/>
          <w:marRight w:val="0"/>
          <w:marTop w:val="120"/>
          <w:marBottom w:val="0"/>
          <w:divBdr>
            <w:top w:val="none" w:sz="0" w:space="0" w:color="auto"/>
            <w:left w:val="none" w:sz="0" w:space="0" w:color="auto"/>
            <w:bottom w:val="none" w:sz="0" w:space="0" w:color="auto"/>
            <w:right w:val="none" w:sz="0" w:space="0" w:color="auto"/>
          </w:divBdr>
        </w:div>
        <w:div w:id="1482114693">
          <w:marLeft w:val="0"/>
          <w:marRight w:val="0"/>
          <w:marTop w:val="120"/>
          <w:marBottom w:val="0"/>
          <w:divBdr>
            <w:top w:val="none" w:sz="0" w:space="0" w:color="auto"/>
            <w:left w:val="none" w:sz="0" w:space="0" w:color="auto"/>
            <w:bottom w:val="none" w:sz="0" w:space="0" w:color="auto"/>
            <w:right w:val="none" w:sz="0" w:space="0" w:color="auto"/>
          </w:divBdr>
        </w:div>
        <w:div w:id="2089955048">
          <w:marLeft w:val="0"/>
          <w:marRight w:val="0"/>
          <w:marTop w:val="120"/>
          <w:marBottom w:val="0"/>
          <w:divBdr>
            <w:top w:val="none" w:sz="0" w:space="0" w:color="auto"/>
            <w:left w:val="none" w:sz="0" w:space="0" w:color="auto"/>
            <w:bottom w:val="none" w:sz="0" w:space="0" w:color="auto"/>
            <w:right w:val="none" w:sz="0" w:space="0" w:color="auto"/>
          </w:divBdr>
        </w:div>
      </w:divsChild>
    </w:div>
    <w:div w:id="494222233">
      <w:bodyDiv w:val="1"/>
      <w:marLeft w:val="0"/>
      <w:marRight w:val="0"/>
      <w:marTop w:val="0"/>
      <w:marBottom w:val="0"/>
      <w:divBdr>
        <w:top w:val="none" w:sz="0" w:space="0" w:color="auto"/>
        <w:left w:val="none" w:sz="0" w:space="0" w:color="auto"/>
        <w:bottom w:val="none" w:sz="0" w:space="0" w:color="auto"/>
        <w:right w:val="none" w:sz="0" w:space="0" w:color="auto"/>
      </w:divBdr>
      <w:divsChild>
        <w:div w:id="1812600080">
          <w:marLeft w:val="0"/>
          <w:marRight w:val="0"/>
          <w:marTop w:val="0"/>
          <w:marBottom w:val="300"/>
          <w:divBdr>
            <w:top w:val="none" w:sz="0" w:space="0" w:color="auto"/>
            <w:left w:val="none" w:sz="0" w:space="0" w:color="auto"/>
            <w:bottom w:val="none" w:sz="0" w:space="0" w:color="auto"/>
            <w:right w:val="none" w:sz="0" w:space="0" w:color="auto"/>
          </w:divBdr>
          <w:divsChild>
            <w:div w:id="12249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69102">
      <w:bodyDiv w:val="1"/>
      <w:marLeft w:val="0"/>
      <w:marRight w:val="0"/>
      <w:marTop w:val="0"/>
      <w:marBottom w:val="0"/>
      <w:divBdr>
        <w:top w:val="none" w:sz="0" w:space="0" w:color="auto"/>
        <w:left w:val="none" w:sz="0" w:space="0" w:color="auto"/>
        <w:bottom w:val="none" w:sz="0" w:space="0" w:color="auto"/>
        <w:right w:val="none" w:sz="0" w:space="0" w:color="auto"/>
      </w:divBdr>
      <w:divsChild>
        <w:div w:id="487137541">
          <w:marLeft w:val="0"/>
          <w:marRight w:val="0"/>
          <w:marTop w:val="120"/>
          <w:marBottom w:val="0"/>
          <w:divBdr>
            <w:top w:val="none" w:sz="0" w:space="0" w:color="auto"/>
            <w:left w:val="none" w:sz="0" w:space="0" w:color="auto"/>
            <w:bottom w:val="none" w:sz="0" w:space="0" w:color="auto"/>
            <w:right w:val="none" w:sz="0" w:space="0" w:color="auto"/>
          </w:divBdr>
          <w:divsChild>
            <w:div w:id="439834330">
              <w:marLeft w:val="0"/>
              <w:marRight w:val="0"/>
              <w:marTop w:val="120"/>
              <w:marBottom w:val="0"/>
              <w:divBdr>
                <w:top w:val="none" w:sz="0" w:space="0" w:color="auto"/>
                <w:left w:val="none" w:sz="0" w:space="0" w:color="auto"/>
                <w:bottom w:val="none" w:sz="0" w:space="0" w:color="auto"/>
                <w:right w:val="none" w:sz="0" w:space="0" w:color="auto"/>
              </w:divBdr>
            </w:div>
          </w:divsChild>
        </w:div>
        <w:div w:id="1492021273">
          <w:marLeft w:val="0"/>
          <w:marRight w:val="0"/>
          <w:marTop w:val="120"/>
          <w:marBottom w:val="0"/>
          <w:divBdr>
            <w:top w:val="none" w:sz="0" w:space="0" w:color="auto"/>
            <w:left w:val="none" w:sz="0" w:space="0" w:color="auto"/>
            <w:bottom w:val="none" w:sz="0" w:space="0" w:color="auto"/>
            <w:right w:val="none" w:sz="0" w:space="0" w:color="auto"/>
          </w:divBdr>
        </w:div>
      </w:divsChild>
    </w:div>
    <w:div w:id="765466075">
      <w:bodyDiv w:val="1"/>
      <w:marLeft w:val="0"/>
      <w:marRight w:val="0"/>
      <w:marTop w:val="0"/>
      <w:marBottom w:val="0"/>
      <w:divBdr>
        <w:top w:val="none" w:sz="0" w:space="0" w:color="auto"/>
        <w:left w:val="none" w:sz="0" w:space="0" w:color="auto"/>
        <w:bottom w:val="none" w:sz="0" w:space="0" w:color="auto"/>
        <w:right w:val="none" w:sz="0" w:space="0" w:color="auto"/>
      </w:divBdr>
      <w:divsChild>
        <w:div w:id="181894669">
          <w:marLeft w:val="0"/>
          <w:marRight w:val="0"/>
          <w:marTop w:val="120"/>
          <w:marBottom w:val="0"/>
          <w:divBdr>
            <w:top w:val="none" w:sz="0" w:space="0" w:color="auto"/>
            <w:left w:val="none" w:sz="0" w:space="0" w:color="auto"/>
            <w:bottom w:val="none" w:sz="0" w:space="0" w:color="auto"/>
            <w:right w:val="none" w:sz="0" w:space="0" w:color="auto"/>
          </w:divBdr>
        </w:div>
        <w:div w:id="1455320919">
          <w:marLeft w:val="0"/>
          <w:marRight w:val="0"/>
          <w:marTop w:val="120"/>
          <w:marBottom w:val="0"/>
          <w:divBdr>
            <w:top w:val="none" w:sz="0" w:space="0" w:color="auto"/>
            <w:left w:val="none" w:sz="0" w:space="0" w:color="auto"/>
            <w:bottom w:val="none" w:sz="0" w:space="0" w:color="auto"/>
            <w:right w:val="none" w:sz="0" w:space="0" w:color="auto"/>
          </w:divBdr>
        </w:div>
        <w:div w:id="2033219249">
          <w:marLeft w:val="0"/>
          <w:marRight w:val="0"/>
          <w:marTop w:val="120"/>
          <w:marBottom w:val="0"/>
          <w:divBdr>
            <w:top w:val="none" w:sz="0" w:space="0" w:color="auto"/>
            <w:left w:val="none" w:sz="0" w:space="0" w:color="auto"/>
            <w:bottom w:val="none" w:sz="0" w:space="0" w:color="auto"/>
            <w:right w:val="none" w:sz="0" w:space="0" w:color="auto"/>
          </w:divBdr>
        </w:div>
        <w:div w:id="152991395">
          <w:marLeft w:val="0"/>
          <w:marRight w:val="0"/>
          <w:marTop w:val="120"/>
          <w:marBottom w:val="0"/>
          <w:divBdr>
            <w:top w:val="none" w:sz="0" w:space="0" w:color="auto"/>
            <w:left w:val="none" w:sz="0" w:space="0" w:color="auto"/>
            <w:bottom w:val="none" w:sz="0" w:space="0" w:color="auto"/>
            <w:right w:val="none" w:sz="0" w:space="0" w:color="auto"/>
          </w:divBdr>
        </w:div>
        <w:div w:id="2075470719">
          <w:marLeft w:val="0"/>
          <w:marRight w:val="0"/>
          <w:marTop w:val="120"/>
          <w:marBottom w:val="0"/>
          <w:divBdr>
            <w:top w:val="none" w:sz="0" w:space="0" w:color="auto"/>
            <w:left w:val="none" w:sz="0" w:space="0" w:color="auto"/>
            <w:bottom w:val="none" w:sz="0" w:space="0" w:color="auto"/>
            <w:right w:val="none" w:sz="0" w:space="0" w:color="auto"/>
          </w:divBdr>
        </w:div>
        <w:div w:id="978265713">
          <w:marLeft w:val="0"/>
          <w:marRight w:val="0"/>
          <w:marTop w:val="120"/>
          <w:marBottom w:val="0"/>
          <w:divBdr>
            <w:top w:val="none" w:sz="0" w:space="0" w:color="auto"/>
            <w:left w:val="none" w:sz="0" w:space="0" w:color="auto"/>
            <w:bottom w:val="none" w:sz="0" w:space="0" w:color="auto"/>
            <w:right w:val="none" w:sz="0" w:space="0" w:color="auto"/>
          </w:divBdr>
        </w:div>
        <w:div w:id="1403796785">
          <w:marLeft w:val="0"/>
          <w:marRight w:val="0"/>
          <w:marTop w:val="120"/>
          <w:marBottom w:val="0"/>
          <w:divBdr>
            <w:top w:val="none" w:sz="0" w:space="0" w:color="auto"/>
            <w:left w:val="none" w:sz="0" w:space="0" w:color="auto"/>
            <w:bottom w:val="none" w:sz="0" w:space="0" w:color="auto"/>
            <w:right w:val="none" w:sz="0" w:space="0" w:color="auto"/>
          </w:divBdr>
        </w:div>
        <w:div w:id="320888693">
          <w:marLeft w:val="0"/>
          <w:marRight w:val="0"/>
          <w:marTop w:val="120"/>
          <w:marBottom w:val="0"/>
          <w:divBdr>
            <w:top w:val="none" w:sz="0" w:space="0" w:color="auto"/>
            <w:left w:val="none" w:sz="0" w:space="0" w:color="auto"/>
            <w:bottom w:val="none" w:sz="0" w:space="0" w:color="auto"/>
            <w:right w:val="none" w:sz="0" w:space="0" w:color="auto"/>
          </w:divBdr>
        </w:div>
        <w:div w:id="1088505224">
          <w:marLeft w:val="0"/>
          <w:marRight w:val="0"/>
          <w:marTop w:val="120"/>
          <w:marBottom w:val="0"/>
          <w:divBdr>
            <w:top w:val="none" w:sz="0" w:space="0" w:color="auto"/>
            <w:left w:val="none" w:sz="0" w:space="0" w:color="auto"/>
            <w:bottom w:val="none" w:sz="0" w:space="0" w:color="auto"/>
            <w:right w:val="none" w:sz="0" w:space="0" w:color="auto"/>
          </w:divBdr>
        </w:div>
        <w:div w:id="2114199806">
          <w:marLeft w:val="0"/>
          <w:marRight w:val="0"/>
          <w:marTop w:val="120"/>
          <w:marBottom w:val="0"/>
          <w:divBdr>
            <w:top w:val="none" w:sz="0" w:space="0" w:color="auto"/>
            <w:left w:val="none" w:sz="0" w:space="0" w:color="auto"/>
            <w:bottom w:val="none" w:sz="0" w:space="0" w:color="auto"/>
            <w:right w:val="none" w:sz="0" w:space="0" w:color="auto"/>
          </w:divBdr>
        </w:div>
        <w:div w:id="1418596480">
          <w:marLeft w:val="0"/>
          <w:marRight w:val="0"/>
          <w:marTop w:val="120"/>
          <w:marBottom w:val="0"/>
          <w:divBdr>
            <w:top w:val="none" w:sz="0" w:space="0" w:color="auto"/>
            <w:left w:val="none" w:sz="0" w:space="0" w:color="auto"/>
            <w:bottom w:val="none" w:sz="0" w:space="0" w:color="auto"/>
            <w:right w:val="none" w:sz="0" w:space="0" w:color="auto"/>
          </w:divBdr>
        </w:div>
        <w:div w:id="2062896924">
          <w:marLeft w:val="0"/>
          <w:marRight w:val="0"/>
          <w:marTop w:val="120"/>
          <w:marBottom w:val="0"/>
          <w:divBdr>
            <w:top w:val="none" w:sz="0" w:space="0" w:color="auto"/>
            <w:left w:val="none" w:sz="0" w:space="0" w:color="auto"/>
            <w:bottom w:val="none" w:sz="0" w:space="0" w:color="auto"/>
            <w:right w:val="none" w:sz="0" w:space="0" w:color="auto"/>
          </w:divBdr>
        </w:div>
        <w:div w:id="274750207">
          <w:marLeft w:val="0"/>
          <w:marRight w:val="0"/>
          <w:marTop w:val="120"/>
          <w:marBottom w:val="0"/>
          <w:divBdr>
            <w:top w:val="none" w:sz="0" w:space="0" w:color="auto"/>
            <w:left w:val="none" w:sz="0" w:space="0" w:color="auto"/>
            <w:bottom w:val="none" w:sz="0" w:space="0" w:color="auto"/>
            <w:right w:val="none" w:sz="0" w:space="0" w:color="auto"/>
          </w:divBdr>
        </w:div>
        <w:div w:id="405613001">
          <w:marLeft w:val="0"/>
          <w:marRight w:val="0"/>
          <w:marTop w:val="120"/>
          <w:marBottom w:val="0"/>
          <w:divBdr>
            <w:top w:val="none" w:sz="0" w:space="0" w:color="auto"/>
            <w:left w:val="none" w:sz="0" w:space="0" w:color="auto"/>
            <w:bottom w:val="none" w:sz="0" w:space="0" w:color="auto"/>
            <w:right w:val="none" w:sz="0" w:space="0" w:color="auto"/>
          </w:divBdr>
        </w:div>
        <w:div w:id="469975865">
          <w:marLeft w:val="0"/>
          <w:marRight w:val="0"/>
          <w:marTop w:val="120"/>
          <w:marBottom w:val="0"/>
          <w:divBdr>
            <w:top w:val="none" w:sz="0" w:space="0" w:color="auto"/>
            <w:left w:val="none" w:sz="0" w:space="0" w:color="auto"/>
            <w:bottom w:val="none" w:sz="0" w:space="0" w:color="auto"/>
            <w:right w:val="none" w:sz="0" w:space="0" w:color="auto"/>
          </w:divBdr>
        </w:div>
        <w:div w:id="1873372034">
          <w:marLeft w:val="0"/>
          <w:marRight w:val="0"/>
          <w:marTop w:val="120"/>
          <w:marBottom w:val="0"/>
          <w:divBdr>
            <w:top w:val="none" w:sz="0" w:space="0" w:color="auto"/>
            <w:left w:val="none" w:sz="0" w:space="0" w:color="auto"/>
            <w:bottom w:val="none" w:sz="0" w:space="0" w:color="auto"/>
            <w:right w:val="none" w:sz="0" w:space="0" w:color="auto"/>
          </w:divBdr>
        </w:div>
        <w:div w:id="282418211">
          <w:marLeft w:val="0"/>
          <w:marRight w:val="0"/>
          <w:marTop w:val="120"/>
          <w:marBottom w:val="0"/>
          <w:divBdr>
            <w:top w:val="none" w:sz="0" w:space="0" w:color="auto"/>
            <w:left w:val="none" w:sz="0" w:space="0" w:color="auto"/>
            <w:bottom w:val="none" w:sz="0" w:space="0" w:color="auto"/>
            <w:right w:val="none" w:sz="0" w:space="0" w:color="auto"/>
          </w:divBdr>
        </w:div>
        <w:div w:id="1299409709">
          <w:marLeft w:val="0"/>
          <w:marRight w:val="0"/>
          <w:marTop w:val="120"/>
          <w:marBottom w:val="0"/>
          <w:divBdr>
            <w:top w:val="none" w:sz="0" w:space="0" w:color="auto"/>
            <w:left w:val="none" w:sz="0" w:space="0" w:color="auto"/>
            <w:bottom w:val="none" w:sz="0" w:space="0" w:color="auto"/>
            <w:right w:val="none" w:sz="0" w:space="0" w:color="auto"/>
          </w:divBdr>
        </w:div>
        <w:div w:id="1332098113">
          <w:marLeft w:val="0"/>
          <w:marRight w:val="0"/>
          <w:marTop w:val="120"/>
          <w:marBottom w:val="0"/>
          <w:divBdr>
            <w:top w:val="none" w:sz="0" w:space="0" w:color="auto"/>
            <w:left w:val="none" w:sz="0" w:space="0" w:color="auto"/>
            <w:bottom w:val="none" w:sz="0" w:space="0" w:color="auto"/>
            <w:right w:val="none" w:sz="0" w:space="0" w:color="auto"/>
          </w:divBdr>
        </w:div>
        <w:div w:id="786899697">
          <w:marLeft w:val="0"/>
          <w:marRight w:val="0"/>
          <w:marTop w:val="120"/>
          <w:marBottom w:val="0"/>
          <w:divBdr>
            <w:top w:val="none" w:sz="0" w:space="0" w:color="auto"/>
            <w:left w:val="none" w:sz="0" w:space="0" w:color="auto"/>
            <w:bottom w:val="none" w:sz="0" w:space="0" w:color="auto"/>
            <w:right w:val="none" w:sz="0" w:space="0" w:color="auto"/>
          </w:divBdr>
        </w:div>
        <w:div w:id="364253132">
          <w:marLeft w:val="0"/>
          <w:marRight w:val="0"/>
          <w:marTop w:val="120"/>
          <w:marBottom w:val="0"/>
          <w:divBdr>
            <w:top w:val="none" w:sz="0" w:space="0" w:color="auto"/>
            <w:left w:val="none" w:sz="0" w:space="0" w:color="auto"/>
            <w:bottom w:val="none" w:sz="0" w:space="0" w:color="auto"/>
            <w:right w:val="none" w:sz="0" w:space="0" w:color="auto"/>
          </w:divBdr>
        </w:div>
      </w:divsChild>
    </w:div>
    <w:div w:id="1423718262">
      <w:bodyDiv w:val="1"/>
      <w:marLeft w:val="0"/>
      <w:marRight w:val="0"/>
      <w:marTop w:val="0"/>
      <w:marBottom w:val="0"/>
      <w:divBdr>
        <w:top w:val="none" w:sz="0" w:space="0" w:color="auto"/>
        <w:left w:val="none" w:sz="0" w:space="0" w:color="auto"/>
        <w:bottom w:val="none" w:sz="0" w:space="0" w:color="auto"/>
        <w:right w:val="none" w:sz="0" w:space="0" w:color="auto"/>
      </w:divBdr>
      <w:divsChild>
        <w:div w:id="526065416">
          <w:marLeft w:val="0"/>
          <w:marRight w:val="0"/>
          <w:marTop w:val="120"/>
          <w:marBottom w:val="0"/>
          <w:divBdr>
            <w:top w:val="none" w:sz="0" w:space="0" w:color="auto"/>
            <w:left w:val="none" w:sz="0" w:space="0" w:color="auto"/>
            <w:bottom w:val="none" w:sz="0" w:space="0" w:color="auto"/>
            <w:right w:val="none" w:sz="0" w:space="0" w:color="auto"/>
          </w:divBdr>
        </w:div>
        <w:div w:id="186724337">
          <w:blockQuote w:val="1"/>
          <w:marLeft w:val="600"/>
          <w:marRight w:val="0"/>
          <w:marTop w:val="0"/>
          <w:marBottom w:val="0"/>
          <w:divBdr>
            <w:top w:val="none" w:sz="0" w:space="0" w:color="auto"/>
            <w:left w:val="none" w:sz="0" w:space="0" w:color="auto"/>
            <w:bottom w:val="none" w:sz="0" w:space="0" w:color="auto"/>
            <w:right w:val="none" w:sz="0" w:space="0" w:color="auto"/>
          </w:divBdr>
          <w:divsChild>
            <w:div w:id="150751830">
              <w:marLeft w:val="0"/>
              <w:marRight w:val="0"/>
              <w:marTop w:val="0"/>
              <w:marBottom w:val="0"/>
              <w:divBdr>
                <w:top w:val="none" w:sz="0" w:space="0" w:color="auto"/>
                <w:left w:val="none" w:sz="0" w:space="0" w:color="auto"/>
                <w:bottom w:val="none" w:sz="0" w:space="0" w:color="auto"/>
                <w:right w:val="none" w:sz="0" w:space="0" w:color="auto"/>
              </w:divBdr>
            </w:div>
            <w:div w:id="1664435373">
              <w:marLeft w:val="0"/>
              <w:marRight w:val="0"/>
              <w:marTop w:val="120"/>
              <w:marBottom w:val="0"/>
              <w:divBdr>
                <w:top w:val="none" w:sz="0" w:space="0" w:color="auto"/>
                <w:left w:val="none" w:sz="0" w:space="0" w:color="auto"/>
                <w:bottom w:val="none" w:sz="0" w:space="0" w:color="auto"/>
                <w:right w:val="none" w:sz="0" w:space="0" w:color="auto"/>
              </w:divBdr>
            </w:div>
            <w:div w:id="814571453">
              <w:marLeft w:val="0"/>
              <w:marRight w:val="0"/>
              <w:marTop w:val="120"/>
              <w:marBottom w:val="0"/>
              <w:divBdr>
                <w:top w:val="none" w:sz="0" w:space="0" w:color="auto"/>
                <w:left w:val="none" w:sz="0" w:space="0" w:color="auto"/>
                <w:bottom w:val="none" w:sz="0" w:space="0" w:color="auto"/>
                <w:right w:val="none" w:sz="0" w:space="0" w:color="auto"/>
              </w:divBdr>
            </w:div>
          </w:divsChild>
        </w:div>
        <w:div w:id="421267435">
          <w:blockQuote w:val="1"/>
          <w:marLeft w:val="600"/>
          <w:marRight w:val="0"/>
          <w:marTop w:val="0"/>
          <w:marBottom w:val="0"/>
          <w:divBdr>
            <w:top w:val="none" w:sz="0" w:space="0" w:color="auto"/>
            <w:left w:val="none" w:sz="0" w:space="0" w:color="auto"/>
            <w:bottom w:val="none" w:sz="0" w:space="0" w:color="auto"/>
            <w:right w:val="none" w:sz="0" w:space="0" w:color="auto"/>
          </w:divBdr>
          <w:divsChild>
            <w:div w:id="1407530110">
              <w:marLeft w:val="0"/>
              <w:marRight w:val="0"/>
              <w:marTop w:val="0"/>
              <w:marBottom w:val="0"/>
              <w:divBdr>
                <w:top w:val="none" w:sz="0" w:space="0" w:color="auto"/>
                <w:left w:val="none" w:sz="0" w:space="0" w:color="auto"/>
                <w:bottom w:val="none" w:sz="0" w:space="0" w:color="auto"/>
                <w:right w:val="none" w:sz="0" w:space="0" w:color="auto"/>
              </w:divBdr>
            </w:div>
            <w:div w:id="1433821852">
              <w:marLeft w:val="0"/>
              <w:marRight w:val="0"/>
              <w:marTop w:val="120"/>
              <w:marBottom w:val="0"/>
              <w:divBdr>
                <w:top w:val="none" w:sz="0" w:space="0" w:color="auto"/>
                <w:left w:val="none" w:sz="0" w:space="0" w:color="auto"/>
                <w:bottom w:val="none" w:sz="0" w:space="0" w:color="auto"/>
                <w:right w:val="none" w:sz="0" w:space="0" w:color="auto"/>
              </w:divBdr>
            </w:div>
            <w:div w:id="784423126">
              <w:marLeft w:val="0"/>
              <w:marRight w:val="0"/>
              <w:marTop w:val="120"/>
              <w:marBottom w:val="0"/>
              <w:divBdr>
                <w:top w:val="none" w:sz="0" w:space="0" w:color="auto"/>
                <w:left w:val="none" w:sz="0" w:space="0" w:color="auto"/>
                <w:bottom w:val="none" w:sz="0" w:space="0" w:color="auto"/>
                <w:right w:val="none" w:sz="0" w:space="0" w:color="auto"/>
              </w:divBdr>
            </w:div>
            <w:div w:id="980771609">
              <w:marLeft w:val="0"/>
              <w:marRight w:val="0"/>
              <w:marTop w:val="120"/>
              <w:marBottom w:val="0"/>
              <w:divBdr>
                <w:top w:val="none" w:sz="0" w:space="0" w:color="auto"/>
                <w:left w:val="none" w:sz="0" w:space="0" w:color="auto"/>
                <w:bottom w:val="none" w:sz="0" w:space="0" w:color="auto"/>
                <w:right w:val="none" w:sz="0" w:space="0" w:color="auto"/>
              </w:divBdr>
            </w:div>
            <w:div w:id="1566331206">
              <w:marLeft w:val="0"/>
              <w:marRight w:val="0"/>
              <w:marTop w:val="120"/>
              <w:marBottom w:val="0"/>
              <w:divBdr>
                <w:top w:val="none" w:sz="0" w:space="0" w:color="auto"/>
                <w:left w:val="none" w:sz="0" w:space="0" w:color="auto"/>
                <w:bottom w:val="none" w:sz="0" w:space="0" w:color="auto"/>
                <w:right w:val="none" w:sz="0" w:space="0" w:color="auto"/>
              </w:divBdr>
            </w:div>
          </w:divsChild>
        </w:div>
        <w:div w:id="263079926">
          <w:marLeft w:val="0"/>
          <w:marRight w:val="0"/>
          <w:marTop w:val="120"/>
          <w:marBottom w:val="0"/>
          <w:divBdr>
            <w:top w:val="none" w:sz="0" w:space="0" w:color="auto"/>
            <w:left w:val="none" w:sz="0" w:space="0" w:color="auto"/>
            <w:bottom w:val="none" w:sz="0" w:space="0" w:color="auto"/>
            <w:right w:val="none" w:sz="0" w:space="0" w:color="auto"/>
          </w:divBdr>
          <w:divsChild>
            <w:div w:id="26881348">
              <w:marLeft w:val="0"/>
              <w:marRight w:val="0"/>
              <w:marTop w:val="0"/>
              <w:marBottom w:val="300"/>
              <w:divBdr>
                <w:top w:val="none" w:sz="0" w:space="0" w:color="auto"/>
                <w:left w:val="none" w:sz="0" w:space="0" w:color="auto"/>
                <w:bottom w:val="none" w:sz="0" w:space="0" w:color="auto"/>
                <w:right w:val="none" w:sz="0" w:space="0" w:color="auto"/>
              </w:divBdr>
              <w:divsChild>
                <w:div w:id="167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1218">
          <w:marLeft w:val="0"/>
          <w:marRight w:val="0"/>
          <w:marTop w:val="120"/>
          <w:marBottom w:val="0"/>
          <w:divBdr>
            <w:top w:val="none" w:sz="0" w:space="0" w:color="auto"/>
            <w:left w:val="none" w:sz="0" w:space="0" w:color="auto"/>
            <w:bottom w:val="none" w:sz="0" w:space="0" w:color="auto"/>
            <w:right w:val="none" w:sz="0" w:space="0" w:color="auto"/>
          </w:divBdr>
          <w:divsChild>
            <w:div w:id="1276402510">
              <w:marLeft w:val="0"/>
              <w:marRight w:val="0"/>
              <w:marTop w:val="0"/>
              <w:marBottom w:val="300"/>
              <w:divBdr>
                <w:top w:val="none" w:sz="0" w:space="0" w:color="auto"/>
                <w:left w:val="none" w:sz="0" w:space="0" w:color="auto"/>
                <w:bottom w:val="none" w:sz="0" w:space="0" w:color="auto"/>
                <w:right w:val="none" w:sz="0" w:space="0" w:color="auto"/>
              </w:divBdr>
              <w:divsChild>
                <w:div w:id="9360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073">
          <w:marLeft w:val="0"/>
          <w:marRight w:val="0"/>
          <w:marTop w:val="120"/>
          <w:marBottom w:val="0"/>
          <w:divBdr>
            <w:top w:val="none" w:sz="0" w:space="0" w:color="auto"/>
            <w:left w:val="none" w:sz="0" w:space="0" w:color="auto"/>
            <w:bottom w:val="none" w:sz="0" w:space="0" w:color="auto"/>
            <w:right w:val="none" w:sz="0" w:space="0" w:color="auto"/>
          </w:divBdr>
          <w:divsChild>
            <w:div w:id="1489402899">
              <w:marLeft w:val="0"/>
              <w:marRight w:val="0"/>
              <w:marTop w:val="0"/>
              <w:marBottom w:val="300"/>
              <w:divBdr>
                <w:top w:val="none" w:sz="0" w:space="0" w:color="auto"/>
                <w:left w:val="none" w:sz="0" w:space="0" w:color="auto"/>
                <w:bottom w:val="none" w:sz="0" w:space="0" w:color="auto"/>
                <w:right w:val="none" w:sz="0" w:space="0" w:color="auto"/>
              </w:divBdr>
              <w:divsChild>
                <w:div w:id="1213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80679">
      <w:bodyDiv w:val="1"/>
      <w:marLeft w:val="0"/>
      <w:marRight w:val="0"/>
      <w:marTop w:val="0"/>
      <w:marBottom w:val="0"/>
      <w:divBdr>
        <w:top w:val="none" w:sz="0" w:space="0" w:color="auto"/>
        <w:left w:val="none" w:sz="0" w:space="0" w:color="auto"/>
        <w:bottom w:val="none" w:sz="0" w:space="0" w:color="auto"/>
        <w:right w:val="none" w:sz="0" w:space="0" w:color="auto"/>
      </w:divBdr>
      <w:divsChild>
        <w:div w:id="1103955132">
          <w:marLeft w:val="0"/>
          <w:marRight w:val="0"/>
          <w:marTop w:val="120"/>
          <w:marBottom w:val="0"/>
          <w:divBdr>
            <w:top w:val="none" w:sz="0" w:space="0" w:color="auto"/>
            <w:left w:val="none" w:sz="0" w:space="0" w:color="auto"/>
            <w:bottom w:val="none" w:sz="0" w:space="0" w:color="auto"/>
            <w:right w:val="none" w:sz="0" w:space="0" w:color="auto"/>
          </w:divBdr>
        </w:div>
        <w:div w:id="607086928">
          <w:marLeft w:val="0"/>
          <w:marRight w:val="0"/>
          <w:marTop w:val="120"/>
          <w:marBottom w:val="0"/>
          <w:divBdr>
            <w:top w:val="none" w:sz="0" w:space="0" w:color="auto"/>
            <w:left w:val="none" w:sz="0" w:space="0" w:color="auto"/>
            <w:bottom w:val="none" w:sz="0" w:space="0" w:color="auto"/>
            <w:right w:val="none" w:sz="0" w:space="0" w:color="auto"/>
          </w:divBdr>
        </w:div>
      </w:divsChild>
    </w:div>
    <w:div w:id="1544322679">
      <w:bodyDiv w:val="1"/>
      <w:marLeft w:val="0"/>
      <w:marRight w:val="0"/>
      <w:marTop w:val="0"/>
      <w:marBottom w:val="0"/>
      <w:divBdr>
        <w:top w:val="none" w:sz="0" w:space="0" w:color="auto"/>
        <w:left w:val="none" w:sz="0" w:space="0" w:color="auto"/>
        <w:bottom w:val="none" w:sz="0" w:space="0" w:color="auto"/>
        <w:right w:val="none" w:sz="0" w:space="0" w:color="auto"/>
      </w:divBdr>
      <w:divsChild>
        <w:div w:id="132796344">
          <w:marLeft w:val="0"/>
          <w:marRight w:val="0"/>
          <w:marTop w:val="0"/>
          <w:marBottom w:val="300"/>
          <w:divBdr>
            <w:top w:val="none" w:sz="0" w:space="0" w:color="auto"/>
            <w:left w:val="none" w:sz="0" w:space="0" w:color="auto"/>
            <w:bottom w:val="none" w:sz="0" w:space="0" w:color="auto"/>
            <w:right w:val="none" w:sz="0" w:space="0" w:color="auto"/>
          </w:divBdr>
          <w:divsChild>
            <w:div w:id="20130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zhihu.com" TargetMode="External"/><Relationship Id="rId18" Type="http://schemas.openxmlformats.org/officeDocument/2006/relationships/image" Target="media/image4.png"/><Relationship Id="rId26" Type="http://schemas.openxmlformats.org/officeDocument/2006/relationships/hyperlink" Target="https://detail.tmall.com/item.htm?id=540616520279&amp;sku_properties=4065700:30197460" TargetMode="External"/><Relationship Id="rId39" Type="http://schemas.openxmlformats.org/officeDocument/2006/relationships/hyperlink" Target="http://www.redis.cn/" TargetMode="External"/><Relationship Id="rId21" Type="http://schemas.openxmlformats.org/officeDocument/2006/relationships/image" Target="media/image6.png"/><Relationship Id="rId34" Type="http://schemas.openxmlformats.org/officeDocument/2006/relationships/hyperlink" Target="http://scrapy-chs.readthedocs.io/zh_CN/1.0/topics/stats.html" TargetMode="External"/><Relationship Id="rId42" Type="http://schemas.openxmlformats.org/officeDocument/2006/relationships/hyperlink" Target="http://redisdoc.com/" TargetMode="External"/><Relationship Id="rId47" Type="http://schemas.openxmlformats.org/officeDocument/2006/relationships/hyperlink" Target="https://github.com/rolando/scrapy-redis" TargetMode="External"/><Relationship Id="rId50" Type="http://schemas.openxmlformats.org/officeDocument/2006/relationships/hyperlink" Target="https://github.com/liyaopinner/BloomFilter_imooc" TargetMode="External"/><Relationship Id="rId55" Type="http://schemas.openxmlformats.org/officeDocument/2006/relationships/fontTable" Target="fontTable.xml"/><Relationship Id="rId7" Type="http://schemas.openxmlformats.org/officeDocument/2006/relationships/hyperlink" Target="http://www.lfd.uci.edu/~gohlke/pythonlibs/" TargetMode="Externa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crapy-chs.readthedocs.io/zh_CN/latest/topics/autothrottle.html" TargetMode="External"/><Relationship Id="rId33" Type="http://schemas.openxmlformats.org/officeDocument/2006/relationships/image" Target="media/image9.png"/><Relationship Id="rId38" Type="http://schemas.openxmlformats.org/officeDocument/2006/relationships/hyperlink" Target="https://redis.io/" TargetMode="External"/><Relationship Id="rId46" Type="http://schemas.openxmlformats.org/officeDocument/2006/relationships/hyperlink" Target="http://www.runoob.com/redis/redis-sorted-sets.html" TargetMode="External"/><Relationship Id="rId2" Type="http://schemas.openxmlformats.org/officeDocument/2006/relationships/styles" Target="styles.xml"/><Relationship Id="rId16" Type="http://schemas.openxmlformats.org/officeDocument/2006/relationships/hyperlink" Target="https://www.zhihu.com/question/61098126" TargetMode="External"/><Relationship Id="rId20" Type="http://schemas.openxmlformats.org/officeDocument/2006/relationships/image" Target="media/image5.png"/><Relationship Id="rId29" Type="http://schemas.openxmlformats.org/officeDocument/2006/relationships/hyperlink" Target="https://sites.google.com/a/chromium.org/chromedriver/downloads" TargetMode="External"/><Relationship Id="rId41" Type="http://schemas.openxmlformats.org/officeDocument/2006/relationships/hyperlink" Target="http://www.yiibai.com/redis/" TargetMode="External"/><Relationship Id="rId54" Type="http://schemas.openxmlformats.org/officeDocument/2006/relationships/hyperlink" Target="https://www.cnblogs.com/shihaiming/p/5855616.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8.png"/><Relationship Id="rId37" Type="http://schemas.openxmlformats.org/officeDocument/2006/relationships/hyperlink" Target="http://baike.baidu.com/item/Redis" TargetMode="External"/><Relationship Id="rId40" Type="http://schemas.openxmlformats.org/officeDocument/2006/relationships/hyperlink" Target="http://www.runoob.com/redis/redis-tutorial.html" TargetMode="External"/><Relationship Id="rId45" Type="http://schemas.openxmlformats.org/officeDocument/2006/relationships/hyperlink" Target="http://www.yiibai.com/redis/redis_sets.html" TargetMode="External"/><Relationship Id="rId53" Type="http://schemas.openxmlformats.org/officeDocument/2006/relationships/hyperlink" Target="http://blog.csdn.net/hzw19920329/article/details/55670782" TargetMode="External"/><Relationship Id="rId5" Type="http://schemas.openxmlformats.org/officeDocument/2006/relationships/footnotes" Target="footnotes.xml"/><Relationship Id="rId15" Type="http://schemas.openxmlformats.org/officeDocument/2006/relationships/hyperlink" Target="https://www.zhihu.com/question/61098126/answer/185683826" TargetMode="External"/><Relationship Id="rId23" Type="http://schemas.openxmlformats.org/officeDocument/2006/relationships/hyperlink" Target="http://www.xicidaili.com/" TargetMode="External"/><Relationship Id="rId28" Type="http://schemas.openxmlformats.org/officeDocument/2006/relationships/hyperlink" Target="http://selenium-python.readthedocs.io/api.html" TargetMode="External"/><Relationship Id="rId36" Type="http://schemas.openxmlformats.org/officeDocument/2006/relationships/hyperlink" Target="http://scrapy-chs.readthedocs.io/zh_CN/1.0/topics/extensions.html" TargetMode="External"/><Relationship Id="rId49" Type="http://schemas.openxmlformats.org/officeDocument/2006/relationships/hyperlink" Target="https://www.cnblogs.com/heaad/archive/2011/01/02/1924195.html" TargetMode="External"/><Relationship Id="rId10" Type="http://schemas.openxmlformats.org/officeDocument/2006/relationships/hyperlink" Target="http://jobbole.com" TargetMode="External"/><Relationship Id="rId19" Type="http://schemas.openxmlformats.org/officeDocument/2006/relationships/hyperlink" Target="http://www.lagou.com" TargetMode="External"/><Relationship Id="rId31" Type="http://schemas.openxmlformats.org/officeDocument/2006/relationships/hyperlink" Target="http://phantomjs.org/" TargetMode="External"/><Relationship Id="rId44" Type="http://schemas.openxmlformats.org/officeDocument/2006/relationships/hyperlink" Target="http://www.yiibai.com/redis/redis_lists.html" TargetMode="External"/><Relationship Id="rId52" Type="http://schemas.openxmlformats.org/officeDocument/2006/relationships/hyperlink" Target="http://blog.csdn.net/hhtnan/article/details/76769264" TargetMode="External"/><Relationship Id="rId4" Type="http://schemas.openxmlformats.org/officeDocument/2006/relationships/webSettings" Target="webSettings.xml"/><Relationship Id="rId9" Type="http://schemas.openxmlformats.org/officeDocument/2006/relationships/hyperlink" Target="http://blog.jobbole.com/111422/" TargetMode="External"/><Relationship Id="rId14" Type="http://schemas.openxmlformats.org/officeDocument/2006/relationships/hyperlink" Target="https://www.zhihu.com/" TargetMode="External"/><Relationship Id="rId22" Type="http://schemas.openxmlformats.org/officeDocument/2006/relationships/hyperlink" Target="https://doc.scrapy.org/en/latest/topics/downloader-middleware.html" TargetMode="External"/><Relationship Id="rId27" Type="http://schemas.openxmlformats.org/officeDocument/2006/relationships/hyperlink" Target="http://baike.baidu.com/item/Selenium/18266" TargetMode="External"/><Relationship Id="rId30" Type="http://schemas.openxmlformats.org/officeDocument/2006/relationships/hyperlink" Target="https://github.com/flisky/scrapy-phantomjs-downloader" TargetMode="External"/><Relationship Id="rId35" Type="http://schemas.openxmlformats.org/officeDocument/2006/relationships/hyperlink" Target="http://scrapy-chs.readthedocs.io/zh_CN/1.0/topics/signals.html" TargetMode="External"/><Relationship Id="rId43" Type="http://schemas.openxmlformats.org/officeDocument/2006/relationships/hyperlink" Target="https://github.com/ServiceStack/redis-windows/tree/master/downloads" TargetMode="External"/><Relationship Id="rId48" Type="http://schemas.openxmlformats.org/officeDocument/2006/relationships/image" Target="media/image10.png"/><Relationship Id="rId56" Type="http://schemas.openxmlformats.org/officeDocument/2006/relationships/theme" Target="theme/theme1.xml"/><Relationship Id="rId8" Type="http://schemas.openxmlformats.org/officeDocument/2006/relationships/hyperlink" Target="http://www.jobbole.com" TargetMode="External"/><Relationship Id="rId51" Type="http://schemas.openxmlformats.org/officeDocument/2006/relationships/hyperlink" Target="http://scrapyd.readthedocs.io/en/stable/"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31354;&#20889;&#2031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空写作模板.dotx</Template>
  <TotalTime>1355</TotalTime>
  <Pages>122</Pages>
  <Words>20947</Words>
  <Characters>119403</Characters>
  <Application>Microsoft Office Word</Application>
  <DocSecurity>0</DocSecurity>
  <Lines>995</Lines>
  <Paragraphs>280</Paragraphs>
  <ScaleCrop>false</ScaleCrop>
  <Company>P R C</Company>
  <LinksUpToDate>false</LinksUpToDate>
  <CharactersWithSpaces>140070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657</cp:revision>
  <dcterms:created xsi:type="dcterms:W3CDTF">2020-05-21T02:13:00Z</dcterms:created>
  <dcterms:modified xsi:type="dcterms:W3CDTF">2020-07-03T09:22:00Z</dcterms:modified>
</cp:coreProperties>
</file>