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F4D12" w14:textId="42D70BA8" w:rsidR="00F60DD2" w:rsidRDefault="00E1786C" w:rsidP="00E1786C">
      <w:pPr>
        <w:pStyle w:val="2"/>
      </w:pPr>
      <w:r>
        <w:rPr>
          <w:rFonts w:hint="eastAsia"/>
        </w:rPr>
        <w:t>火车头</w:t>
      </w:r>
      <w:r>
        <w:rPr>
          <w:rFonts w:hint="eastAsia"/>
        </w:rPr>
        <w:t>V</w:t>
      </w:r>
      <w:r>
        <w:t>7.6</w:t>
      </w:r>
      <w:r>
        <w:rPr>
          <w:rFonts w:hint="eastAsia"/>
        </w:rPr>
        <w:t>激活过程</w:t>
      </w:r>
    </w:p>
    <w:p w14:paraId="4EE70160" w14:textId="36267A11" w:rsidR="00E1786C" w:rsidRDefault="00E1786C" w:rsidP="00E1786C">
      <w:r w:rsidRPr="00E1786C">
        <w:rPr>
          <w:rFonts w:hint="eastAsia"/>
        </w:rPr>
        <w:t>在使用火车头</w:t>
      </w:r>
      <w:r w:rsidRPr="00E1786C">
        <w:rPr>
          <w:rFonts w:hint="eastAsia"/>
        </w:rPr>
        <w:t xml:space="preserve"> V 7.6 </w:t>
      </w:r>
      <w:r w:rsidRPr="00E1786C">
        <w:rPr>
          <w:rFonts w:hint="eastAsia"/>
        </w:rPr>
        <w:t>破解版的时候，我们需要先在</w:t>
      </w:r>
      <w:r w:rsidRPr="00E1786C">
        <w:rPr>
          <w:rFonts w:hint="eastAsia"/>
        </w:rPr>
        <w:t xml:space="preserve"> hosts </w:t>
      </w:r>
      <w:r w:rsidRPr="00E1786C">
        <w:rPr>
          <w:rFonts w:hint="eastAsia"/>
        </w:rPr>
        <w:t>文件添加如下代码：</w:t>
      </w:r>
    </w:p>
    <w:tbl>
      <w:tblPr>
        <w:tblStyle w:val="af0"/>
        <w:tblW w:w="0" w:type="auto"/>
        <w:tblLook w:val="04A0" w:firstRow="1" w:lastRow="0" w:firstColumn="1" w:lastColumn="0" w:noHBand="0" w:noVBand="1"/>
      </w:tblPr>
      <w:tblGrid>
        <w:gridCol w:w="8296"/>
      </w:tblGrid>
      <w:tr w:rsidR="00E1786C" w14:paraId="05C751BE" w14:textId="77777777" w:rsidTr="00E1786C">
        <w:tc>
          <w:tcPr>
            <w:tcW w:w="8296" w:type="dxa"/>
          </w:tcPr>
          <w:p w14:paraId="127DC569" w14:textId="77777777" w:rsidR="00E1786C" w:rsidRDefault="00E1786C" w:rsidP="00E1786C">
            <w:pPr>
              <w:rPr>
                <w:rFonts w:hint="eastAsia"/>
              </w:rPr>
            </w:pPr>
            <w:r>
              <w:rPr>
                <w:rFonts w:hint="eastAsia"/>
              </w:rPr>
              <w:t xml:space="preserve"># </w:t>
            </w:r>
            <w:r>
              <w:rPr>
                <w:rFonts w:hint="eastAsia"/>
              </w:rPr>
              <w:t>火车头闪退处理</w:t>
            </w:r>
          </w:p>
          <w:p w14:paraId="7E0B13B9" w14:textId="77777777" w:rsidR="00E1786C" w:rsidRDefault="00E1786C" w:rsidP="00E1786C">
            <w:r>
              <w:t>127.0.0.1 check.locoy.com</w:t>
            </w:r>
          </w:p>
          <w:p w14:paraId="0A00A476" w14:textId="77777777" w:rsidR="00E1786C" w:rsidRDefault="00E1786C" w:rsidP="00E1786C">
            <w:r>
              <w:t>8.8.8.8 check.locoy.com</w:t>
            </w:r>
          </w:p>
          <w:p w14:paraId="55B1E6E8" w14:textId="77777777" w:rsidR="00E1786C" w:rsidRDefault="00E1786C" w:rsidP="00E1786C">
            <w:r>
              <w:t>127.0.0.1 locoy.com</w:t>
            </w:r>
          </w:p>
          <w:p w14:paraId="24F43A49" w14:textId="77777777" w:rsidR="00E1786C" w:rsidRDefault="00E1786C" w:rsidP="00E1786C">
            <w:r>
              <w:t>127.0.0.1 file.locoy.com</w:t>
            </w:r>
          </w:p>
          <w:p w14:paraId="486CBA7E" w14:textId="77777777" w:rsidR="00E1786C" w:rsidRDefault="00E1786C" w:rsidP="00E1786C">
            <w:r>
              <w:t>127.0.0.1 file1.locoy.com</w:t>
            </w:r>
          </w:p>
          <w:p w14:paraId="0E3B418D" w14:textId="77777777" w:rsidR="00E1786C" w:rsidRDefault="00E1786C" w:rsidP="00E1786C">
            <w:r>
              <w:t>127.0.0.1 log.locoy.com</w:t>
            </w:r>
          </w:p>
          <w:p w14:paraId="124E8688" w14:textId="77777777" w:rsidR="00E1786C" w:rsidRDefault="00E1786C" w:rsidP="00E1786C">
            <w:r>
              <w:t>127.0.0.1 61.191.55.91</w:t>
            </w:r>
          </w:p>
          <w:p w14:paraId="698BCDBF" w14:textId="77777777" w:rsidR="00E1786C" w:rsidRDefault="00E1786C" w:rsidP="00E1786C">
            <w:r>
              <w:t>127.0.0.1 api.locoy.com</w:t>
            </w:r>
          </w:p>
          <w:p w14:paraId="3360F706" w14:textId="77777777" w:rsidR="00E1786C" w:rsidRDefault="00E1786C" w:rsidP="00E1786C">
            <w:r>
              <w:t>127.0.0.1 121.40.26.57</w:t>
            </w:r>
          </w:p>
          <w:p w14:paraId="29F16478" w14:textId="77777777" w:rsidR="00E1786C" w:rsidRDefault="00E1786C" w:rsidP="00E1786C">
            <w:r>
              <w:t>127.0.0.1 www.locoy.com</w:t>
            </w:r>
          </w:p>
          <w:p w14:paraId="2CA8076B" w14:textId="77777777" w:rsidR="00E1786C" w:rsidRDefault="00E1786C" w:rsidP="00E1786C">
            <w:r>
              <w:t>127.0.0.1 welcom.locoy.com</w:t>
            </w:r>
          </w:p>
          <w:p w14:paraId="453153B6" w14:textId="77777777" w:rsidR="00E1786C" w:rsidRDefault="00E1786C" w:rsidP="00E1786C">
            <w:r>
              <w:t>127.0.0.1 log8537.locoy.com</w:t>
            </w:r>
          </w:p>
          <w:p w14:paraId="10653DAB" w14:textId="77777777" w:rsidR="00E1786C" w:rsidRDefault="00E1786C" w:rsidP="00E1786C">
            <w:r>
              <w:t>127.0.0.1 112.124.118.42:918</w:t>
            </w:r>
          </w:p>
          <w:p w14:paraId="16FB86B7" w14:textId="77777777" w:rsidR="00E1786C" w:rsidRDefault="00E1786C" w:rsidP="00E1786C">
            <w:r>
              <w:t>127.0.0.1 log11226.locoy.com</w:t>
            </w:r>
          </w:p>
          <w:p w14:paraId="4A6BD9CB" w14:textId="77777777" w:rsidR="00E1786C" w:rsidRDefault="00E1786C" w:rsidP="00E1786C">
            <w:r>
              <w:t>127.0.0.1 60.169.1.135</w:t>
            </w:r>
          </w:p>
          <w:p w14:paraId="268F2D3E" w14:textId="77777777" w:rsidR="00E1786C" w:rsidRDefault="00E1786C" w:rsidP="00E1786C">
            <w:r>
              <w:t>127.0.0.1 *.locoy.com</w:t>
            </w:r>
          </w:p>
          <w:p w14:paraId="5DC77DF6" w14:textId="77777777" w:rsidR="00E1786C" w:rsidRDefault="00E1786C" w:rsidP="00E1786C">
            <w:r>
              <w:t>127.0.0.1 *.locoy.com*</w:t>
            </w:r>
          </w:p>
          <w:p w14:paraId="4938296C" w14:textId="77777777" w:rsidR="00E1786C" w:rsidRDefault="00E1786C" w:rsidP="00E1786C">
            <w:r>
              <w:t>127.0.0.1 61.191.55.*</w:t>
            </w:r>
          </w:p>
          <w:p w14:paraId="0A99F306" w14:textId="77777777" w:rsidR="00E1786C" w:rsidRDefault="00E1786C" w:rsidP="00E1786C">
            <w:r>
              <w:t>127.0.0.1 file2.locoy.com</w:t>
            </w:r>
          </w:p>
          <w:p w14:paraId="4F0CD80A" w14:textId="77777777" w:rsidR="00E1786C" w:rsidRDefault="00E1786C" w:rsidP="00E1786C">
            <w:r>
              <w:t>127.0.0.1 file3.locoy.com</w:t>
            </w:r>
          </w:p>
          <w:p w14:paraId="3AC8CD94" w14:textId="77777777" w:rsidR="00E1786C" w:rsidRDefault="00E1786C" w:rsidP="00E1786C">
            <w:r>
              <w:t>127.0.0.1 file4.locoy.com</w:t>
            </w:r>
          </w:p>
          <w:p w14:paraId="4483675B" w14:textId="77777777" w:rsidR="00E1786C" w:rsidRDefault="00E1786C" w:rsidP="00E1786C">
            <w:r>
              <w:t>127.0.0.1 file5.locoy.com</w:t>
            </w:r>
          </w:p>
          <w:p w14:paraId="0020D791" w14:textId="77777777" w:rsidR="00E1786C" w:rsidRDefault="00E1786C" w:rsidP="00E1786C">
            <w:r>
              <w:t>127.0.0.1 file6.locoy.com</w:t>
            </w:r>
          </w:p>
          <w:p w14:paraId="06FA906C" w14:textId="77777777" w:rsidR="00E1786C" w:rsidRDefault="00E1786C" w:rsidP="00E1786C">
            <w:r>
              <w:t>127.0.0.1 file7.locoy.com</w:t>
            </w:r>
          </w:p>
          <w:p w14:paraId="5583424C" w14:textId="77777777" w:rsidR="00E1786C" w:rsidRDefault="00E1786C" w:rsidP="00E1786C">
            <w:r>
              <w:t>127.0.0.1 file8.locoy.com</w:t>
            </w:r>
          </w:p>
          <w:p w14:paraId="27933545" w14:textId="77777777" w:rsidR="00E1786C" w:rsidRDefault="00E1786C" w:rsidP="00E1786C">
            <w:r>
              <w:t>127.0.0.1 file9.locoy.com</w:t>
            </w:r>
          </w:p>
          <w:p w14:paraId="556F5030" w14:textId="77777777" w:rsidR="00E1786C" w:rsidRDefault="00E1786C" w:rsidP="00E1786C">
            <w:r>
              <w:t>127.0.0.1 file10.locoy.com</w:t>
            </w:r>
          </w:p>
          <w:p w14:paraId="2A641D27" w14:textId="77777777" w:rsidR="00E1786C" w:rsidRDefault="00E1786C" w:rsidP="00E1786C">
            <w:r>
              <w:t>127.0.0.1 61.191.55.91:818</w:t>
            </w:r>
          </w:p>
          <w:p w14:paraId="5DBF213B" w14:textId="77777777" w:rsidR="00E1786C" w:rsidRDefault="00E1786C" w:rsidP="00E1786C">
            <w:r>
              <w:t>127.0.0.1 update.locoy.com</w:t>
            </w:r>
          </w:p>
          <w:p w14:paraId="086AB9E4" w14:textId="77777777" w:rsidR="00E1786C" w:rsidRDefault="00E1786C" w:rsidP="00E1786C">
            <w:r>
              <w:t>127.0.0.1 120.26.85.60</w:t>
            </w:r>
          </w:p>
          <w:p w14:paraId="016A110F" w14:textId="77777777" w:rsidR="00E1786C" w:rsidRDefault="00E1786C" w:rsidP="00E1786C">
            <w:r>
              <w:t>127.0.0.1 60.174.233.104</w:t>
            </w:r>
          </w:p>
          <w:p w14:paraId="54A2D4B7" w14:textId="5D1D2CE3" w:rsidR="00E1786C" w:rsidRDefault="00E1786C" w:rsidP="00E1786C">
            <w:pPr>
              <w:rPr>
                <w:rFonts w:hint="eastAsia"/>
              </w:rPr>
            </w:pPr>
            <w:r>
              <w:t>127.0.0.1 220.181.131.230</w:t>
            </w:r>
          </w:p>
        </w:tc>
      </w:tr>
    </w:tbl>
    <w:p w14:paraId="7D25C1C1" w14:textId="7B28DDB0" w:rsidR="00E1786C" w:rsidRDefault="00E1786C" w:rsidP="00E1786C"/>
    <w:p w14:paraId="69CDA863" w14:textId="44C673E1" w:rsidR="00F753F4" w:rsidRDefault="00F753F4" w:rsidP="00E1786C">
      <w:r>
        <w:rPr>
          <w:rFonts w:hint="eastAsia"/>
        </w:rPr>
        <w:t>破解版软件地址：网盘</w:t>
      </w:r>
      <w:r>
        <w:rPr>
          <w:rFonts w:hint="eastAsia"/>
        </w:rPr>
        <w:t>-</w:t>
      </w:r>
      <w:r w:rsidRPr="00F753F4">
        <w:t>LocoySpider.zip</w:t>
      </w:r>
    </w:p>
    <w:p w14:paraId="0C5857E8" w14:textId="3431189A" w:rsidR="00F753F4" w:rsidRDefault="00F753F4" w:rsidP="00E1786C"/>
    <w:p w14:paraId="5A89A40F" w14:textId="40756654" w:rsidR="00F753F4" w:rsidRDefault="009D30B1" w:rsidP="009D30B1">
      <w:pPr>
        <w:pStyle w:val="2"/>
      </w:pPr>
      <w:r>
        <w:rPr>
          <w:rFonts w:hint="eastAsia"/>
        </w:rPr>
        <w:t>免登陆发布接口使用说明</w:t>
      </w:r>
    </w:p>
    <w:p w14:paraId="72E388C4" w14:textId="77777777" w:rsidR="009D30B1" w:rsidRPr="009D30B1" w:rsidRDefault="009D30B1" w:rsidP="009D30B1">
      <w:pPr>
        <w:rPr>
          <w:rFonts w:hint="eastAsia"/>
        </w:rPr>
      </w:pPr>
    </w:p>
    <w:p w14:paraId="1A610A95" w14:textId="28B30B43" w:rsidR="009D30B1" w:rsidRDefault="009D30B1" w:rsidP="00E1786C">
      <w:pPr>
        <w:pStyle w:val="3"/>
        <w:rPr>
          <w:rFonts w:hint="eastAsia"/>
        </w:rPr>
      </w:pPr>
      <w:r>
        <w:rPr>
          <w:rFonts w:hint="eastAsia"/>
        </w:rPr>
        <w:lastRenderedPageBreak/>
        <w:t>DeDeCMS</w:t>
      </w:r>
      <w:r>
        <w:t>5.6</w:t>
      </w:r>
      <w:r>
        <w:rPr>
          <w:rFonts w:hint="eastAsia"/>
        </w:rPr>
        <w:t>免登陆发布接口</w:t>
      </w:r>
    </w:p>
    <w:p w14:paraId="0FA3DEB0" w14:textId="77777777" w:rsidR="001E6C53" w:rsidRDefault="001E6C53" w:rsidP="001E6C53">
      <w:pPr>
        <w:rPr>
          <w:rFonts w:hint="eastAsia"/>
        </w:rPr>
      </w:pPr>
      <w:r>
        <w:rPr>
          <w:rFonts w:hint="eastAsia"/>
        </w:rPr>
        <w:t>一、功能特性</w:t>
      </w:r>
    </w:p>
    <w:p w14:paraId="1CA2B9B7" w14:textId="77777777" w:rsidR="001E6C53" w:rsidRDefault="001E6C53" w:rsidP="001E6C53">
      <w:pPr>
        <w:rPr>
          <w:rFonts w:hint="eastAsia"/>
        </w:rPr>
      </w:pPr>
      <w:r>
        <w:rPr>
          <w:rFonts w:hint="eastAsia"/>
        </w:rPr>
        <w:t>1</w:t>
      </w:r>
      <w:r>
        <w:rPr>
          <w:rFonts w:hint="eastAsia"/>
        </w:rPr>
        <w:t>、免登陆</w:t>
      </w:r>
      <w:r>
        <w:rPr>
          <w:rFonts w:hint="eastAsia"/>
        </w:rPr>
        <w:t>,</w:t>
      </w:r>
      <w:r>
        <w:rPr>
          <w:rFonts w:hint="eastAsia"/>
        </w:rPr>
        <w:t>用户可以设置验证密码来防止未授权的访问</w:t>
      </w:r>
      <w:r>
        <w:rPr>
          <w:rFonts w:hint="eastAsia"/>
        </w:rPr>
        <w:t>.</w:t>
      </w:r>
    </w:p>
    <w:p w14:paraId="29BB68AA" w14:textId="77777777" w:rsidR="001E6C53" w:rsidRDefault="001E6C53" w:rsidP="001E6C53">
      <w:pPr>
        <w:rPr>
          <w:rFonts w:hint="eastAsia"/>
        </w:rPr>
      </w:pPr>
      <w:r>
        <w:rPr>
          <w:rFonts w:hint="eastAsia"/>
        </w:rPr>
        <w:t>2</w:t>
      </w:r>
      <w:r>
        <w:rPr>
          <w:rFonts w:hint="eastAsia"/>
        </w:rPr>
        <w:t>、多用户随机发布文章</w:t>
      </w:r>
      <w:r>
        <w:rPr>
          <w:rFonts w:hint="eastAsia"/>
        </w:rPr>
        <w:t>.</w:t>
      </w:r>
    </w:p>
    <w:p w14:paraId="15AB0AAA" w14:textId="77777777" w:rsidR="001E6C53" w:rsidRDefault="001E6C53" w:rsidP="001E6C53">
      <w:pPr>
        <w:rPr>
          <w:rFonts w:hint="eastAsia"/>
        </w:rPr>
      </w:pPr>
      <w:r>
        <w:rPr>
          <w:rFonts w:hint="eastAsia"/>
        </w:rPr>
        <w:t>3</w:t>
      </w:r>
      <w:r>
        <w:rPr>
          <w:rFonts w:hint="eastAsia"/>
        </w:rPr>
        <w:t>、可以达到和手工发布文章完全一样的效果</w:t>
      </w:r>
      <w:r>
        <w:rPr>
          <w:rFonts w:hint="eastAsia"/>
        </w:rPr>
        <w:t>,</w:t>
      </w:r>
      <w:r>
        <w:rPr>
          <w:rFonts w:hint="eastAsia"/>
        </w:rPr>
        <w:t>包括是否生成静态</w:t>
      </w:r>
      <w:r>
        <w:rPr>
          <w:rFonts w:hint="eastAsia"/>
        </w:rPr>
        <w:t>,</w:t>
      </w:r>
      <w:r>
        <w:rPr>
          <w:rFonts w:hint="eastAsia"/>
        </w:rPr>
        <w:t>去掉外链</w:t>
      </w:r>
      <w:r>
        <w:rPr>
          <w:rFonts w:hint="eastAsia"/>
        </w:rPr>
        <w:t>,</w:t>
      </w:r>
      <w:r>
        <w:rPr>
          <w:rFonts w:hint="eastAsia"/>
        </w:rPr>
        <w:t>下载远程图片等功能</w:t>
      </w:r>
      <w:r>
        <w:rPr>
          <w:rFonts w:hint="eastAsia"/>
        </w:rPr>
        <w:t>.</w:t>
      </w:r>
    </w:p>
    <w:p w14:paraId="5DC4EB7B" w14:textId="77777777" w:rsidR="001E6C53" w:rsidRDefault="001E6C53" w:rsidP="001E6C53"/>
    <w:p w14:paraId="668AB1B6" w14:textId="77777777" w:rsidR="001E6C53" w:rsidRDefault="001E6C53" w:rsidP="001E6C53">
      <w:pPr>
        <w:rPr>
          <w:rFonts w:hint="eastAsia"/>
        </w:rPr>
      </w:pPr>
      <w:r>
        <w:rPr>
          <w:rFonts w:hint="eastAsia"/>
        </w:rPr>
        <w:t>二、使用教程</w:t>
      </w:r>
    </w:p>
    <w:p w14:paraId="71D07FC3" w14:textId="77777777" w:rsidR="001E6C53" w:rsidRDefault="001E6C53" w:rsidP="001E6C53">
      <w:pPr>
        <w:rPr>
          <w:rFonts w:hint="eastAsia"/>
        </w:rPr>
      </w:pPr>
      <w:r>
        <w:rPr>
          <w:rFonts w:hint="eastAsia"/>
        </w:rPr>
        <w:t>1</w:t>
      </w:r>
      <w:r>
        <w:rPr>
          <w:rFonts w:hint="eastAsia"/>
        </w:rPr>
        <w:t>、选择您网站对应的接口文件</w:t>
      </w:r>
      <w:r>
        <w:rPr>
          <w:rFonts w:hint="eastAsia"/>
        </w:rPr>
        <w:t>.</w:t>
      </w:r>
      <w:r>
        <w:rPr>
          <w:rFonts w:hint="eastAsia"/>
        </w:rPr>
        <w:t>如您网站是</w:t>
      </w:r>
      <w:r>
        <w:rPr>
          <w:rFonts w:hint="eastAsia"/>
        </w:rPr>
        <w:t>gbk</w:t>
      </w:r>
      <w:r>
        <w:rPr>
          <w:rFonts w:hint="eastAsia"/>
        </w:rPr>
        <w:t>编码</w:t>
      </w:r>
      <w:r>
        <w:rPr>
          <w:rFonts w:hint="eastAsia"/>
        </w:rPr>
        <w:t>,</w:t>
      </w:r>
      <w:r>
        <w:rPr>
          <w:rFonts w:hint="eastAsia"/>
        </w:rPr>
        <w:t>请选择</w:t>
      </w:r>
      <w:r>
        <w:rPr>
          <w:rFonts w:hint="eastAsia"/>
        </w:rPr>
        <w:t xml:space="preserve"> jiekou_gbk.php.</w:t>
      </w:r>
    </w:p>
    <w:p w14:paraId="66C24437" w14:textId="77777777" w:rsidR="001E6C53" w:rsidRDefault="001E6C53" w:rsidP="001E6C53">
      <w:pPr>
        <w:rPr>
          <w:rFonts w:hint="eastAsia"/>
        </w:rPr>
      </w:pPr>
      <w:r>
        <w:rPr>
          <w:rFonts w:hint="eastAsia"/>
        </w:rPr>
        <w:t>2</w:t>
      </w:r>
      <w:r>
        <w:rPr>
          <w:rFonts w:hint="eastAsia"/>
        </w:rPr>
        <w:t>、打开接口文件</w:t>
      </w:r>
      <w:r>
        <w:rPr>
          <w:rFonts w:hint="eastAsia"/>
        </w:rPr>
        <w:t>,</w:t>
      </w:r>
      <w:r>
        <w:rPr>
          <w:rFonts w:hint="eastAsia"/>
        </w:rPr>
        <w:t>修改验证密码</w:t>
      </w:r>
      <w:r>
        <w:rPr>
          <w:rFonts w:hint="eastAsia"/>
        </w:rPr>
        <w:t>,</w:t>
      </w:r>
      <w:r>
        <w:rPr>
          <w:rFonts w:hint="eastAsia"/>
        </w:rPr>
        <w:t>然后保存</w:t>
      </w:r>
      <w:r>
        <w:rPr>
          <w:rFonts w:hint="eastAsia"/>
        </w:rPr>
        <w:t>.</w:t>
      </w:r>
    </w:p>
    <w:p w14:paraId="45BFCCDE" w14:textId="77777777" w:rsidR="001E6C53" w:rsidRDefault="001E6C53" w:rsidP="001E6C53">
      <w:pPr>
        <w:rPr>
          <w:rFonts w:hint="eastAsia"/>
        </w:rPr>
      </w:pPr>
      <w:r>
        <w:rPr>
          <w:rFonts w:hint="eastAsia"/>
        </w:rPr>
        <w:t>3</w:t>
      </w:r>
      <w:r>
        <w:rPr>
          <w:rFonts w:hint="eastAsia"/>
        </w:rPr>
        <w:t>、修改接口文件名并上传至网站的管理目录</w:t>
      </w:r>
      <w:r>
        <w:rPr>
          <w:rFonts w:hint="eastAsia"/>
        </w:rPr>
        <w:t>.</w:t>
      </w:r>
      <w:r>
        <w:rPr>
          <w:rFonts w:hint="eastAsia"/>
        </w:rPr>
        <w:t>如默认的</w:t>
      </w:r>
      <w:r>
        <w:rPr>
          <w:rFonts w:hint="eastAsia"/>
        </w:rPr>
        <w:t>dede</w:t>
      </w:r>
      <w:r>
        <w:rPr>
          <w:rFonts w:hint="eastAsia"/>
        </w:rPr>
        <w:t>目录</w:t>
      </w:r>
      <w:r>
        <w:rPr>
          <w:rFonts w:hint="eastAsia"/>
        </w:rPr>
        <w:t>.</w:t>
      </w:r>
    </w:p>
    <w:p w14:paraId="6A234726" w14:textId="77777777" w:rsidR="001E6C53" w:rsidRDefault="001E6C53" w:rsidP="001E6C53">
      <w:pPr>
        <w:rPr>
          <w:rFonts w:hint="eastAsia"/>
        </w:rPr>
      </w:pPr>
      <w:r>
        <w:rPr>
          <w:rFonts w:hint="eastAsia"/>
        </w:rPr>
        <w:t>4</w:t>
      </w:r>
      <w:r>
        <w:rPr>
          <w:rFonts w:hint="eastAsia"/>
        </w:rPr>
        <w:t>、修改发布模块</w:t>
      </w:r>
      <w:r>
        <w:rPr>
          <w:rFonts w:hint="eastAsia"/>
        </w:rPr>
        <w:t xml:space="preserve"> DedeCMS 5.6 </w:t>
      </w:r>
      <w:r>
        <w:rPr>
          <w:rFonts w:hint="eastAsia"/>
        </w:rPr>
        <w:t>免登陆接口文章发布模块</w:t>
      </w:r>
      <w:r>
        <w:rPr>
          <w:rFonts w:hint="eastAsia"/>
        </w:rPr>
        <w:t>.cwr ,</w:t>
      </w:r>
      <w:r>
        <w:rPr>
          <w:rFonts w:hint="eastAsia"/>
        </w:rPr>
        <w:t>将发布模块里的发布文件地址后缀及刷新列表文件地址后缀中的文件名修改为您刚才修改的接口文件名</w:t>
      </w:r>
      <w:r>
        <w:rPr>
          <w:rFonts w:hint="eastAsia"/>
        </w:rPr>
        <w:t>.</w:t>
      </w:r>
    </w:p>
    <w:p w14:paraId="666D6939" w14:textId="77777777" w:rsidR="001E6C53" w:rsidRDefault="001E6C53" w:rsidP="001E6C53">
      <w:pPr>
        <w:rPr>
          <w:rFonts w:hint="eastAsia"/>
        </w:rPr>
      </w:pPr>
      <w:r>
        <w:rPr>
          <w:rFonts w:hint="eastAsia"/>
        </w:rPr>
        <w:t>5</w:t>
      </w:r>
      <w:r>
        <w:rPr>
          <w:rFonts w:hint="eastAsia"/>
        </w:rPr>
        <w:t>、设置发布配置</w:t>
      </w:r>
      <w:r>
        <w:rPr>
          <w:rFonts w:hint="eastAsia"/>
        </w:rPr>
        <w:t>,</w:t>
      </w:r>
      <w:r>
        <w:rPr>
          <w:rFonts w:hint="eastAsia"/>
        </w:rPr>
        <w:t>采集并开始发布</w:t>
      </w:r>
      <w:r>
        <w:rPr>
          <w:rFonts w:hint="eastAsia"/>
        </w:rPr>
        <w:t>.</w:t>
      </w:r>
    </w:p>
    <w:p w14:paraId="0E6AA98B" w14:textId="77777777" w:rsidR="001E6C53" w:rsidRDefault="001E6C53" w:rsidP="001E6C53"/>
    <w:p w14:paraId="2CF6FA50" w14:textId="77777777" w:rsidR="001E6C53" w:rsidRDefault="001E6C53" w:rsidP="001E6C53">
      <w:pPr>
        <w:rPr>
          <w:rFonts w:hint="eastAsia"/>
        </w:rPr>
      </w:pPr>
      <w:r>
        <w:rPr>
          <w:rFonts w:hint="eastAsia"/>
        </w:rPr>
        <w:t>三、注意事项</w:t>
      </w:r>
    </w:p>
    <w:p w14:paraId="19ED871D" w14:textId="77777777" w:rsidR="001E6C53" w:rsidRDefault="001E6C53" w:rsidP="001E6C53">
      <w:pPr>
        <w:rPr>
          <w:rFonts w:hint="eastAsia"/>
        </w:rPr>
      </w:pPr>
      <w:r>
        <w:rPr>
          <w:rFonts w:hint="eastAsia"/>
        </w:rPr>
        <w:t>1</w:t>
      </w:r>
      <w:r>
        <w:rPr>
          <w:rFonts w:hint="eastAsia"/>
        </w:rPr>
        <w:t>、该接口仅适用于发布文章到</w:t>
      </w:r>
      <w:r>
        <w:rPr>
          <w:rFonts w:hint="eastAsia"/>
        </w:rPr>
        <w:t>DEDECMS</w:t>
      </w:r>
      <w:r>
        <w:rPr>
          <w:rFonts w:hint="eastAsia"/>
        </w:rPr>
        <w:t>频道内容模型为普通文章的栏目</w:t>
      </w:r>
      <w:r>
        <w:rPr>
          <w:rFonts w:hint="eastAsia"/>
        </w:rPr>
        <w:t>.</w:t>
      </w:r>
    </w:p>
    <w:p w14:paraId="486511EA" w14:textId="77777777" w:rsidR="001E6C53" w:rsidRDefault="001E6C53" w:rsidP="001E6C53">
      <w:pPr>
        <w:rPr>
          <w:rFonts w:hint="eastAsia"/>
        </w:rPr>
      </w:pPr>
      <w:r>
        <w:rPr>
          <w:rFonts w:hint="eastAsia"/>
        </w:rPr>
        <w:t>2</w:t>
      </w:r>
      <w:r>
        <w:rPr>
          <w:rFonts w:hint="eastAsia"/>
        </w:rPr>
        <w:t>、该接口基于</w:t>
      </w:r>
      <w:r>
        <w:rPr>
          <w:rFonts w:hint="eastAsia"/>
        </w:rPr>
        <w:t>DedeCMS 5.6 GBK</w:t>
      </w:r>
      <w:r>
        <w:rPr>
          <w:rFonts w:hint="eastAsia"/>
        </w:rPr>
        <w:t>版制作，适用于</w:t>
      </w:r>
      <w:r>
        <w:rPr>
          <w:rFonts w:hint="eastAsia"/>
        </w:rPr>
        <w:t>dedecms5.6 GBK/utf-8/BIG5</w:t>
      </w:r>
      <w:r>
        <w:rPr>
          <w:rFonts w:hint="eastAsia"/>
        </w:rPr>
        <w:t>等版本，请在使用时接口选择不同的版本</w:t>
      </w:r>
      <w:r>
        <w:rPr>
          <w:rFonts w:hint="eastAsia"/>
        </w:rPr>
        <w:t>.</w:t>
      </w:r>
    </w:p>
    <w:p w14:paraId="686D288E" w14:textId="77777777" w:rsidR="001E6C53" w:rsidRDefault="001E6C53" w:rsidP="001E6C53">
      <w:pPr>
        <w:rPr>
          <w:rFonts w:hint="eastAsia"/>
        </w:rPr>
      </w:pPr>
      <w:r>
        <w:rPr>
          <w:rFonts w:hint="eastAsia"/>
        </w:rPr>
        <w:t>3</w:t>
      </w:r>
      <w:r>
        <w:rPr>
          <w:rFonts w:hint="eastAsia"/>
        </w:rPr>
        <w:t>、分页代码</w:t>
      </w:r>
      <w:r>
        <w:rPr>
          <w:rFonts w:hint="eastAsia"/>
        </w:rPr>
        <w:t xml:space="preserve"> </w:t>
      </w:r>
      <w:r>
        <w:rPr>
          <w:rFonts w:hint="eastAsia"/>
        </w:rPr>
        <w:t>“</w:t>
      </w:r>
      <w:r>
        <w:rPr>
          <w:rFonts w:hint="eastAsia"/>
        </w:rPr>
        <w:t>#p#</w:t>
      </w:r>
      <w:r>
        <w:rPr>
          <w:rFonts w:hint="eastAsia"/>
        </w:rPr>
        <w:t>分页标题</w:t>
      </w:r>
      <w:r>
        <w:rPr>
          <w:rFonts w:hint="eastAsia"/>
        </w:rPr>
        <w:t>#e#</w:t>
      </w:r>
      <w:r>
        <w:rPr>
          <w:rFonts w:hint="eastAsia"/>
        </w:rPr>
        <w:t>”</w:t>
      </w:r>
      <w:r>
        <w:rPr>
          <w:rFonts w:hint="eastAsia"/>
        </w:rPr>
        <w:t>.</w:t>
      </w:r>
    </w:p>
    <w:p w14:paraId="1FD4C424" w14:textId="77C3E02E" w:rsidR="009D30B1" w:rsidRDefault="001E6C53" w:rsidP="001E6C53">
      <w:r>
        <w:rPr>
          <w:rFonts w:hint="eastAsia"/>
        </w:rPr>
        <w:t>4</w:t>
      </w:r>
      <w:r>
        <w:rPr>
          <w:rFonts w:hint="eastAsia"/>
        </w:rPr>
        <w:t>、默认接口以</w:t>
      </w:r>
      <w:r>
        <w:rPr>
          <w:rFonts w:hint="eastAsia"/>
        </w:rPr>
        <w:t>id</w:t>
      </w:r>
      <w:r>
        <w:rPr>
          <w:rFonts w:hint="eastAsia"/>
        </w:rPr>
        <w:t>为</w:t>
      </w:r>
      <w:r>
        <w:rPr>
          <w:rFonts w:hint="eastAsia"/>
        </w:rPr>
        <w:t>1</w:t>
      </w:r>
      <w:r>
        <w:rPr>
          <w:rFonts w:hint="eastAsia"/>
        </w:rPr>
        <w:t>的管理员发文章，如果要修改，请修改插件中的</w:t>
      </w:r>
      <w:r>
        <w:rPr>
          <w:rFonts w:hint="eastAsia"/>
        </w:rPr>
        <w:t>userID</w:t>
      </w:r>
      <w:r>
        <w:rPr>
          <w:rFonts w:hint="eastAsia"/>
        </w:rPr>
        <w:t>的值为新的管理员的</w:t>
      </w:r>
      <w:r>
        <w:rPr>
          <w:rFonts w:hint="eastAsia"/>
        </w:rPr>
        <w:t>id</w:t>
      </w:r>
    </w:p>
    <w:tbl>
      <w:tblPr>
        <w:tblStyle w:val="af0"/>
        <w:tblW w:w="0" w:type="auto"/>
        <w:tblLook w:val="04A0" w:firstRow="1" w:lastRow="0" w:firstColumn="1" w:lastColumn="0" w:noHBand="0" w:noVBand="1"/>
      </w:tblPr>
      <w:tblGrid>
        <w:gridCol w:w="8296"/>
      </w:tblGrid>
      <w:tr w:rsidR="001E6C53" w14:paraId="3C8F0CC0" w14:textId="77777777" w:rsidTr="001E6C53">
        <w:tc>
          <w:tcPr>
            <w:tcW w:w="8296" w:type="dxa"/>
          </w:tcPr>
          <w:p w14:paraId="0E9A76A9" w14:textId="77777777" w:rsidR="001E6C53" w:rsidRDefault="001E6C53" w:rsidP="001E6C53">
            <w:r>
              <w:t>$cuserLogin = new userLogin();</w:t>
            </w:r>
          </w:p>
          <w:p w14:paraId="6B768311" w14:textId="56C6DB6E" w:rsidR="001E6C53" w:rsidRDefault="001E6C53" w:rsidP="001E6C53">
            <w:pPr>
              <w:rPr>
                <w:rFonts w:hint="eastAsia"/>
              </w:rPr>
            </w:pPr>
            <w:r>
              <w:t>$cuserLogin-&gt;userID = 1;</w:t>
            </w:r>
          </w:p>
        </w:tc>
      </w:tr>
    </w:tbl>
    <w:p w14:paraId="307C328F" w14:textId="77FD0AB1" w:rsidR="001E6C53" w:rsidRDefault="001E6C53" w:rsidP="001E6C53"/>
    <w:p w14:paraId="41900D3B" w14:textId="268B5CE8" w:rsidR="001E6C53" w:rsidRDefault="001E6C53" w:rsidP="001E6C53">
      <w:r w:rsidRPr="001E6C53">
        <w:rPr>
          <w:rFonts w:hint="eastAsia"/>
        </w:rPr>
        <w:t>四、参数说明</w:t>
      </w:r>
    </w:p>
    <w:tbl>
      <w:tblPr>
        <w:tblStyle w:val="af0"/>
        <w:tblW w:w="0" w:type="auto"/>
        <w:tblLook w:val="04A0" w:firstRow="1" w:lastRow="0" w:firstColumn="1" w:lastColumn="0" w:noHBand="0" w:noVBand="1"/>
      </w:tblPr>
      <w:tblGrid>
        <w:gridCol w:w="8296"/>
      </w:tblGrid>
      <w:tr w:rsidR="008966C9" w14:paraId="7B0B7B4E" w14:textId="77777777" w:rsidTr="008966C9">
        <w:tc>
          <w:tcPr>
            <w:tcW w:w="8296" w:type="dxa"/>
          </w:tcPr>
          <w:p w14:paraId="4BD938A3" w14:textId="77777777" w:rsidR="008966C9" w:rsidRDefault="008966C9" w:rsidP="008966C9">
            <w:pPr>
              <w:rPr>
                <w:rFonts w:hint="eastAsia"/>
              </w:rPr>
            </w:pPr>
            <w:r>
              <w:rPr>
                <w:rFonts w:hint="eastAsia"/>
              </w:rPr>
              <w:t>1</w:t>
            </w:r>
            <w:r>
              <w:rPr>
                <w:rFonts w:hint="eastAsia"/>
              </w:rPr>
              <w:t>、必选参数</w:t>
            </w:r>
          </w:p>
          <w:p w14:paraId="675E965C" w14:textId="77777777" w:rsidR="008966C9" w:rsidRDefault="008966C9" w:rsidP="008966C9">
            <w:pPr>
              <w:rPr>
                <w:rFonts w:hint="eastAsia"/>
              </w:rPr>
            </w:pPr>
            <w:r>
              <w:rPr>
                <w:rFonts w:hint="eastAsia"/>
              </w:rPr>
              <w:t xml:space="preserve">　　</w:t>
            </w:r>
            <w:r>
              <w:rPr>
                <w:rFonts w:hint="eastAsia"/>
              </w:rPr>
              <w:t>title</w:t>
            </w:r>
            <w:r>
              <w:rPr>
                <w:rFonts w:hint="eastAsia"/>
              </w:rPr>
              <w:t xml:space="preserve">　　　　　</w:t>
            </w:r>
            <w:r>
              <w:rPr>
                <w:rFonts w:hint="eastAsia"/>
              </w:rPr>
              <w:t xml:space="preserve"> </w:t>
            </w:r>
            <w:r>
              <w:rPr>
                <w:rFonts w:hint="eastAsia"/>
              </w:rPr>
              <w:t xml:space="preserve">　标题</w:t>
            </w:r>
          </w:p>
          <w:p w14:paraId="32BB3CC3" w14:textId="77777777" w:rsidR="008966C9" w:rsidRDefault="008966C9" w:rsidP="008966C9">
            <w:pPr>
              <w:rPr>
                <w:rFonts w:hint="eastAsia"/>
              </w:rPr>
            </w:pPr>
            <w:r>
              <w:rPr>
                <w:rFonts w:hint="eastAsia"/>
              </w:rPr>
              <w:t xml:space="preserve">　　</w:t>
            </w:r>
            <w:r>
              <w:rPr>
                <w:rFonts w:hint="eastAsia"/>
              </w:rPr>
              <w:t>body</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内容</w:t>
            </w:r>
          </w:p>
          <w:p w14:paraId="5416C98C" w14:textId="77777777" w:rsidR="008966C9" w:rsidRDefault="008966C9" w:rsidP="008966C9">
            <w:pPr>
              <w:rPr>
                <w:rFonts w:hint="eastAsia"/>
              </w:rPr>
            </w:pPr>
            <w:r>
              <w:rPr>
                <w:rFonts w:hint="eastAsia"/>
              </w:rPr>
              <w:t xml:space="preserve">    typeid </w:t>
            </w:r>
            <w:r>
              <w:rPr>
                <w:rFonts w:hint="eastAsia"/>
              </w:rPr>
              <w:t xml:space="preserve">　　　　　</w:t>
            </w:r>
            <w:r>
              <w:rPr>
                <w:rFonts w:hint="eastAsia"/>
              </w:rPr>
              <w:t xml:space="preserve"> </w:t>
            </w:r>
            <w:r>
              <w:rPr>
                <w:rFonts w:hint="eastAsia"/>
              </w:rPr>
              <w:t>主栏目</w:t>
            </w:r>
            <w:r>
              <w:rPr>
                <w:rFonts w:hint="eastAsia"/>
              </w:rPr>
              <w:t>ID</w:t>
            </w:r>
            <w:r>
              <w:rPr>
                <w:rFonts w:hint="eastAsia"/>
              </w:rPr>
              <w:t>，必填，可在后台网站栏目管理处查看该</w:t>
            </w:r>
            <w:r>
              <w:rPr>
                <w:rFonts w:hint="eastAsia"/>
              </w:rPr>
              <w:t>id</w:t>
            </w:r>
          </w:p>
          <w:p w14:paraId="093EEF5B" w14:textId="77777777" w:rsidR="008966C9" w:rsidRDefault="008966C9" w:rsidP="008966C9">
            <w:pPr>
              <w:rPr>
                <w:rFonts w:hint="eastAsia"/>
              </w:rPr>
            </w:pPr>
            <w:r>
              <w:rPr>
                <w:rFonts w:hint="eastAsia"/>
              </w:rPr>
              <w:t xml:space="preserve">    username          </w:t>
            </w:r>
            <w:r>
              <w:rPr>
                <w:rFonts w:hint="eastAsia"/>
              </w:rPr>
              <w:t>用户名</w:t>
            </w:r>
            <w:r>
              <w:rPr>
                <w:rFonts w:hint="eastAsia"/>
              </w:rPr>
              <w:t>,</w:t>
            </w:r>
            <w:r>
              <w:rPr>
                <w:rFonts w:hint="eastAsia"/>
              </w:rPr>
              <w:t>必须使用网站上已存在的用户名</w:t>
            </w:r>
            <w:r>
              <w:rPr>
                <w:rFonts w:hint="eastAsia"/>
              </w:rPr>
              <w:t>,</w:t>
            </w:r>
            <w:r>
              <w:rPr>
                <w:rFonts w:hint="eastAsia"/>
              </w:rPr>
              <w:t>默认是随机用户名</w:t>
            </w:r>
            <w:r>
              <w:rPr>
                <w:rFonts w:hint="eastAsia"/>
              </w:rPr>
              <w:t>,</w:t>
            </w:r>
            <w:r>
              <w:rPr>
                <w:rFonts w:hint="eastAsia"/>
              </w:rPr>
              <w:t>用户需要在模块中设置</w:t>
            </w:r>
          </w:p>
          <w:p w14:paraId="4E713453" w14:textId="77777777" w:rsidR="008966C9" w:rsidRDefault="008966C9" w:rsidP="008966C9">
            <w:pPr>
              <w:rPr>
                <w:rFonts w:hint="eastAsia"/>
              </w:rPr>
            </w:pPr>
            <w:r>
              <w:rPr>
                <w:rFonts w:hint="eastAsia"/>
              </w:rPr>
              <w:t xml:space="preserve">    pw                </w:t>
            </w:r>
            <w:r>
              <w:rPr>
                <w:rFonts w:hint="eastAsia"/>
              </w:rPr>
              <w:t>验证密码</w:t>
            </w:r>
            <w:r>
              <w:rPr>
                <w:rFonts w:hint="eastAsia"/>
              </w:rPr>
              <w:t>.</w:t>
            </w:r>
            <w:r>
              <w:rPr>
                <w:rFonts w:hint="eastAsia"/>
              </w:rPr>
              <w:t>在刷新列表和</w:t>
            </w:r>
            <w:r>
              <w:rPr>
                <w:rFonts w:hint="eastAsia"/>
              </w:rPr>
              <w:t>post</w:t>
            </w:r>
            <w:r>
              <w:rPr>
                <w:rFonts w:hint="eastAsia"/>
              </w:rPr>
              <w:t>发布时使用</w:t>
            </w:r>
            <w:r>
              <w:rPr>
                <w:rFonts w:hint="eastAsia"/>
              </w:rPr>
              <w:t>,</w:t>
            </w:r>
            <w:r>
              <w:rPr>
                <w:rFonts w:hint="eastAsia"/>
              </w:rPr>
              <w:t>需要模块和接口中的验证密码一致</w:t>
            </w:r>
            <w:r>
              <w:rPr>
                <w:rFonts w:hint="eastAsia"/>
              </w:rPr>
              <w:t>.</w:t>
            </w:r>
          </w:p>
          <w:p w14:paraId="67F12BD1" w14:textId="77777777" w:rsidR="008966C9" w:rsidRDefault="008966C9" w:rsidP="008966C9"/>
          <w:p w14:paraId="2A2ADEB3" w14:textId="77777777" w:rsidR="008966C9" w:rsidRDefault="008966C9" w:rsidP="008966C9">
            <w:pPr>
              <w:rPr>
                <w:rFonts w:hint="eastAsia"/>
              </w:rPr>
            </w:pPr>
            <w:r>
              <w:rPr>
                <w:rFonts w:hint="eastAsia"/>
              </w:rPr>
              <w:t>2</w:t>
            </w:r>
            <w:r>
              <w:rPr>
                <w:rFonts w:hint="eastAsia"/>
              </w:rPr>
              <w:t>、可选参数</w:t>
            </w:r>
            <w:r>
              <w:rPr>
                <w:rFonts w:hint="eastAsia"/>
              </w:rPr>
              <w:t xml:space="preserve"> </w:t>
            </w:r>
          </w:p>
          <w:p w14:paraId="49AE3079" w14:textId="77777777" w:rsidR="008966C9" w:rsidRDefault="008966C9" w:rsidP="008966C9">
            <w:pPr>
              <w:rPr>
                <w:rFonts w:hint="eastAsia"/>
              </w:rPr>
            </w:pPr>
            <w:r>
              <w:rPr>
                <w:rFonts w:hint="eastAsia"/>
              </w:rPr>
              <w:t xml:space="preserve">　　</w:t>
            </w:r>
            <w:r>
              <w:rPr>
                <w:rFonts w:hint="eastAsia"/>
              </w:rPr>
              <w:t>ishtml=1</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是否生成</w:t>
            </w:r>
            <w:r>
              <w:rPr>
                <w:rFonts w:hint="eastAsia"/>
              </w:rPr>
              <w:t>HTML</w:t>
            </w:r>
            <w:r>
              <w:rPr>
                <w:rFonts w:hint="eastAsia"/>
              </w:rPr>
              <w:t>，</w:t>
            </w:r>
            <w:r>
              <w:rPr>
                <w:rFonts w:hint="eastAsia"/>
              </w:rPr>
              <w:t>1</w:t>
            </w:r>
            <w:r>
              <w:rPr>
                <w:rFonts w:hint="eastAsia"/>
              </w:rPr>
              <w:t>为是，</w:t>
            </w:r>
            <w:r>
              <w:rPr>
                <w:rFonts w:hint="eastAsia"/>
              </w:rPr>
              <w:t>0</w:t>
            </w:r>
            <w:r>
              <w:rPr>
                <w:rFonts w:hint="eastAsia"/>
              </w:rPr>
              <w:t>为否；</w:t>
            </w:r>
          </w:p>
          <w:p w14:paraId="3A867BAE" w14:textId="77777777" w:rsidR="008966C9" w:rsidRDefault="008966C9" w:rsidP="008966C9">
            <w:pPr>
              <w:rPr>
                <w:rFonts w:hint="eastAsia"/>
              </w:rPr>
            </w:pPr>
            <w:r>
              <w:rPr>
                <w:rFonts w:hint="eastAsia"/>
              </w:rPr>
              <w:t xml:space="preserve">　　</w:t>
            </w:r>
            <w:r>
              <w:rPr>
                <w:rFonts w:hint="eastAsia"/>
              </w:rPr>
              <w:t>remote=1</w:t>
            </w:r>
            <w:r>
              <w:rPr>
                <w:rFonts w:hint="eastAsia"/>
              </w:rPr>
              <w:t xml:space="preserve">　　　　　是否下载远程图片和资源，</w:t>
            </w:r>
            <w:r>
              <w:rPr>
                <w:rFonts w:hint="eastAsia"/>
              </w:rPr>
              <w:t>1</w:t>
            </w:r>
            <w:r>
              <w:rPr>
                <w:rFonts w:hint="eastAsia"/>
              </w:rPr>
              <w:t>为是，</w:t>
            </w:r>
            <w:r>
              <w:rPr>
                <w:rFonts w:hint="eastAsia"/>
              </w:rPr>
              <w:t>0</w:t>
            </w:r>
            <w:r>
              <w:rPr>
                <w:rFonts w:hint="eastAsia"/>
              </w:rPr>
              <w:t>为否</w:t>
            </w:r>
          </w:p>
          <w:p w14:paraId="5443A75D" w14:textId="77777777" w:rsidR="008966C9" w:rsidRDefault="008966C9" w:rsidP="008966C9">
            <w:pPr>
              <w:rPr>
                <w:rFonts w:hint="eastAsia"/>
              </w:rPr>
            </w:pPr>
            <w:r>
              <w:rPr>
                <w:rFonts w:hint="eastAsia"/>
              </w:rPr>
              <w:t xml:space="preserve">　　</w:t>
            </w:r>
            <w:r>
              <w:rPr>
                <w:rFonts w:hint="eastAsia"/>
              </w:rPr>
              <w:t xml:space="preserve">dellink=0         </w:t>
            </w:r>
            <w:r>
              <w:rPr>
                <w:rFonts w:hint="eastAsia"/>
              </w:rPr>
              <w:t>是否删除非站内链接，</w:t>
            </w:r>
            <w:r>
              <w:rPr>
                <w:rFonts w:hint="eastAsia"/>
              </w:rPr>
              <w:t>1</w:t>
            </w:r>
            <w:r>
              <w:rPr>
                <w:rFonts w:hint="eastAsia"/>
              </w:rPr>
              <w:t>为是，</w:t>
            </w:r>
            <w:r>
              <w:rPr>
                <w:rFonts w:hint="eastAsia"/>
              </w:rPr>
              <w:t>0</w:t>
            </w:r>
            <w:r>
              <w:rPr>
                <w:rFonts w:hint="eastAsia"/>
              </w:rPr>
              <w:t>或空为否；</w:t>
            </w:r>
          </w:p>
          <w:p w14:paraId="42787CDE" w14:textId="77777777" w:rsidR="008966C9" w:rsidRDefault="008966C9" w:rsidP="008966C9"/>
          <w:p w14:paraId="235B2193" w14:textId="77777777" w:rsidR="008966C9" w:rsidRDefault="008966C9" w:rsidP="008966C9">
            <w:pPr>
              <w:rPr>
                <w:rFonts w:hint="eastAsia"/>
              </w:rPr>
            </w:pPr>
            <w:r>
              <w:rPr>
                <w:rFonts w:hint="eastAsia"/>
              </w:rPr>
              <w:t xml:space="preserve">　　</w:t>
            </w:r>
            <w:r>
              <w:rPr>
                <w:rFonts w:hint="eastAsia"/>
              </w:rPr>
              <w:t>shorttitle</w:t>
            </w:r>
            <w:r>
              <w:rPr>
                <w:rFonts w:hint="eastAsia"/>
              </w:rPr>
              <w:t xml:space="preserve">　　　　简略标题</w:t>
            </w:r>
          </w:p>
          <w:p w14:paraId="7A23BE78" w14:textId="77777777" w:rsidR="008966C9" w:rsidRDefault="008966C9" w:rsidP="008966C9">
            <w:pPr>
              <w:rPr>
                <w:rFonts w:hint="eastAsia"/>
              </w:rPr>
            </w:pPr>
            <w:r>
              <w:rPr>
                <w:rFonts w:hint="eastAsia"/>
              </w:rPr>
              <w:t xml:space="preserve">　　</w:t>
            </w:r>
            <w:r>
              <w:rPr>
                <w:rFonts w:hint="eastAsia"/>
              </w:rPr>
              <w:t>description</w:t>
            </w:r>
            <w:r>
              <w:rPr>
                <w:rFonts w:hint="eastAsia"/>
              </w:rPr>
              <w:t xml:space="preserve">　　　</w:t>
            </w:r>
            <w:r>
              <w:rPr>
                <w:rFonts w:hint="eastAsia"/>
              </w:rPr>
              <w:t xml:space="preserve"> </w:t>
            </w:r>
            <w:r>
              <w:rPr>
                <w:rFonts w:hint="eastAsia"/>
              </w:rPr>
              <w:t>内容摘要</w:t>
            </w:r>
          </w:p>
          <w:p w14:paraId="484EF907" w14:textId="77777777" w:rsidR="008966C9" w:rsidRDefault="008966C9" w:rsidP="008966C9">
            <w:pPr>
              <w:rPr>
                <w:rFonts w:hint="eastAsia"/>
              </w:rPr>
            </w:pPr>
            <w:r>
              <w:rPr>
                <w:rFonts w:hint="eastAsia"/>
              </w:rPr>
              <w:t xml:space="preserve">　　</w:t>
            </w:r>
            <w:r>
              <w:rPr>
                <w:rFonts w:hint="eastAsia"/>
              </w:rPr>
              <w:t>color=</w:t>
            </w:r>
            <w:r>
              <w:rPr>
                <w:rFonts w:hint="eastAsia"/>
              </w:rPr>
              <w:t xml:space="preserve">　　　　　　标题颜色，格式如</w:t>
            </w:r>
            <w:r>
              <w:rPr>
                <w:rFonts w:hint="eastAsia"/>
              </w:rPr>
              <w:t>#FF0000</w:t>
            </w:r>
          </w:p>
          <w:p w14:paraId="18B47011" w14:textId="77777777" w:rsidR="008966C9" w:rsidRDefault="008966C9" w:rsidP="008966C9">
            <w:pPr>
              <w:rPr>
                <w:rFonts w:hint="eastAsia"/>
              </w:rPr>
            </w:pPr>
            <w:r>
              <w:rPr>
                <w:rFonts w:hint="eastAsia"/>
              </w:rPr>
              <w:lastRenderedPageBreak/>
              <w:t xml:space="preserve">　　</w:t>
            </w:r>
            <w:r>
              <w:rPr>
                <w:rFonts w:hint="eastAsia"/>
              </w:rPr>
              <w:t>flags[]=h</w:t>
            </w:r>
            <w:r>
              <w:rPr>
                <w:rFonts w:hint="eastAsia"/>
              </w:rPr>
              <w:t xml:space="preserve">　　　　</w:t>
            </w:r>
            <w:r>
              <w:rPr>
                <w:rFonts w:hint="eastAsia"/>
              </w:rPr>
              <w:t xml:space="preserve"> </w:t>
            </w:r>
            <w:r>
              <w:rPr>
                <w:rFonts w:hint="eastAsia"/>
              </w:rPr>
              <w:t>文章属性，头条</w:t>
            </w:r>
          </w:p>
          <w:p w14:paraId="5D3BEC94" w14:textId="77777777" w:rsidR="008966C9" w:rsidRDefault="008966C9" w:rsidP="008966C9">
            <w:pPr>
              <w:rPr>
                <w:rFonts w:hint="eastAsia"/>
              </w:rPr>
            </w:pPr>
            <w:r>
              <w:rPr>
                <w:rFonts w:hint="eastAsia"/>
              </w:rPr>
              <w:t xml:space="preserve">　　</w:t>
            </w:r>
            <w:r>
              <w:rPr>
                <w:rFonts w:hint="eastAsia"/>
              </w:rPr>
              <w:t>flags[]=c</w:t>
            </w:r>
            <w:r>
              <w:rPr>
                <w:rFonts w:hint="eastAsia"/>
              </w:rPr>
              <w:t xml:space="preserve">　　　　</w:t>
            </w:r>
            <w:r>
              <w:rPr>
                <w:rFonts w:hint="eastAsia"/>
              </w:rPr>
              <w:t xml:space="preserve"> </w:t>
            </w:r>
            <w:r>
              <w:rPr>
                <w:rFonts w:hint="eastAsia"/>
              </w:rPr>
              <w:t>文章属性，推荐</w:t>
            </w:r>
          </w:p>
          <w:p w14:paraId="5EEFD0A4" w14:textId="77777777" w:rsidR="008966C9" w:rsidRDefault="008966C9" w:rsidP="008966C9">
            <w:pPr>
              <w:rPr>
                <w:rFonts w:hint="eastAsia"/>
              </w:rPr>
            </w:pPr>
            <w:r>
              <w:rPr>
                <w:rFonts w:hint="eastAsia"/>
              </w:rPr>
              <w:t xml:space="preserve">　　</w:t>
            </w:r>
            <w:r>
              <w:rPr>
                <w:rFonts w:hint="eastAsia"/>
              </w:rPr>
              <w:t>flags[]=f</w:t>
            </w:r>
            <w:r>
              <w:rPr>
                <w:rFonts w:hint="eastAsia"/>
              </w:rPr>
              <w:t xml:space="preserve">　　　　</w:t>
            </w:r>
            <w:r>
              <w:rPr>
                <w:rFonts w:hint="eastAsia"/>
              </w:rPr>
              <w:t xml:space="preserve"> </w:t>
            </w:r>
            <w:r>
              <w:rPr>
                <w:rFonts w:hint="eastAsia"/>
              </w:rPr>
              <w:t>文章属性，幻灯</w:t>
            </w:r>
          </w:p>
          <w:p w14:paraId="31240C7B" w14:textId="77777777" w:rsidR="008966C9" w:rsidRDefault="008966C9" w:rsidP="008966C9">
            <w:pPr>
              <w:rPr>
                <w:rFonts w:hint="eastAsia"/>
              </w:rPr>
            </w:pPr>
            <w:r>
              <w:rPr>
                <w:rFonts w:hint="eastAsia"/>
              </w:rPr>
              <w:t xml:space="preserve">　　</w:t>
            </w:r>
            <w:r>
              <w:rPr>
                <w:rFonts w:hint="eastAsia"/>
              </w:rPr>
              <w:t>flags[]=a</w:t>
            </w:r>
            <w:r>
              <w:rPr>
                <w:rFonts w:hint="eastAsia"/>
              </w:rPr>
              <w:t xml:space="preserve">　　　　</w:t>
            </w:r>
            <w:r>
              <w:rPr>
                <w:rFonts w:hint="eastAsia"/>
              </w:rPr>
              <w:t xml:space="preserve"> </w:t>
            </w:r>
            <w:r>
              <w:rPr>
                <w:rFonts w:hint="eastAsia"/>
              </w:rPr>
              <w:t>文章属性，特荐</w:t>
            </w:r>
          </w:p>
          <w:p w14:paraId="4EFF898C" w14:textId="77777777" w:rsidR="008966C9" w:rsidRDefault="008966C9" w:rsidP="008966C9">
            <w:pPr>
              <w:rPr>
                <w:rFonts w:hint="eastAsia"/>
              </w:rPr>
            </w:pPr>
            <w:r>
              <w:rPr>
                <w:rFonts w:hint="eastAsia"/>
              </w:rPr>
              <w:t xml:space="preserve">　　</w:t>
            </w:r>
            <w:r>
              <w:rPr>
                <w:rFonts w:hint="eastAsia"/>
              </w:rPr>
              <w:t>flags[]=s</w:t>
            </w:r>
            <w:r>
              <w:rPr>
                <w:rFonts w:hint="eastAsia"/>
              </w:rPr>
              <w:t xml:space="preserve">　　　　</w:t>
            </w:r>
            <w:r>
              <w:rPr>
                <w:rFonts w:hint="eastAsia"/>
              </w:rPr>
              <w:t xml:space="preserve"> </w:t>
            </w:r>
            <w:r>
              <w:rPr>
                <w:rFonts w:hint="eastAsia"/>
              </w:rPr>
              <w:t>文章属性，滚动</w:t>
            </w:r>
          </w:p>
          <w:p w14:paraId="3C4CA8E9" w14:textId="77777777" w:rsidR="008966C9" w:rsidRDefault="008966C9" w:rsidP="008966C9">
            <w:pPr>
              <w:rPr>
                <w:rFonts w:hint="eastAsia"/>
              </w:rPr>
            </w:pPr>
            <w:r>
              <w:rPr>
                <w:rFonts w:hint="eastAsia"/>
              </w:rPr>
              <w:t xml:space="preserve">　　</w:t>
            </w:r>
            <w:r>
              <w:rPr>
                <w:rFonts w:hint="eastAsia"/>
              </w:rPr>
              <w:t>flags[]=b</w:t>
            </w:r>
            <w:r>
              <w:rPr>
                <w:rFonts w:hint="eastAsia"/>
              </w:rPr>
              <w:t xml:space="preserve">　　　　</w:t>
            </w:r>
            <w:r>
              <w:rPr>
                <w:rFonts w:hint="eastAsia"/>
              </w:rPr>
              <w:t xml:space="preserve"> </w:t>
            </w:r>
            <w:r>
              <w:rPr>
                <w:rFonts w:hint="eastAsia"/>
              </w:rPr>
              <w:t>文章属性，加粗</w:t>
            </w:r>
          </w:p>
          <w:p w14:paraId="63F8BF72" w14:textId="77777777" w:rsidR="008966C9" w:rsidRDefault="008966C9" w:rsidP="008966C9">
            <w:pPr>
              <w:rPr>
                <w:rFonts w:hint="eastAsia"/>
              </w:rPr>
            </w:pPr>
            <w:r>
              <w:rPr>
                <w:rFonts w:hint="eastAsia"/>
              </w:rPr>
              <w:t xml:space="preserve">　　</w:t>
            </w:r>
            <w:r>
              <w:rPr>
                <w:rFonts w:hint="eastAsia"/>
              </w:rPr>
              <w:t>flags[]=p</w:t>
            </w:r>
            <w:r>
              <w:rPr>
                <w:rFonts w:hint="eastAsia"/>
              </w:rPr>
              <w:t xml:space="preserve">　　　　</w:t>
            </w:r>
            <w:r>
              <w:rPr>
                <w:rFonts w:hint="eastAsia"/>
              </w:rPr>
              <w:t xml:space="preserve"> </w:t>
            </w:r>
            <w:r>
              <w:rPr>
                <w:rFonts w:hint="eastAsia"/>
              </w:rPr>
              <w:t>文章属性，图片</w:t>
            </w:r>
          </w:p>
          <w:p w14:paraId="58D55938" w14:textId="77777777" w:rsidR="008966C9" w:rsidRDefault="008966C9" w:rsidP="008966C9">
            <w:pPr>
              <w:rPr>
                <w:rFonts w:hint="eastAsia"/>
              </w:rPr>
            </w:pPr>
            <w:r>
              <w:rPr>
                <w:rFonts w:hint="eastAsia"/>
              </w:rPr>
              <w:t xml:space="preserve">　　</w:t>
            </w:r>
            <w:r>
              <w:rPr>
                <w:rFonts w:hint="eastAsia"/>
              </w:rPr>
              <w:t>flags[]=j</w:t>
            </w:r>
            <w:r>
              <w:rPr>
                <w:rFonts w:hint="eastAsia"/>
              </w:rPr>
              <w:t xml:space="preserve">　　　　</w:t>
            </w:r>
            <w:r>
              <w:rPr>
                <w:rFonts w:hint="eastAsia"/>
              </w:rPr>
              <w:t xml:space="preserve"> </w:t>
            </w:r>
            <w:r>
              <w:rPr>
                <w:rFonts w:hint="eastAsia"/>
              </w:rPr>
              <w:t>文章属性，跳转</w:t>
            </w:r>
          </w:p>
          <w:p w14:paraId="0BCCAD43" w14:textId="77777777" w:rsidR="008966C9" w:rsidRDefault="008966C9" w:rsidP="008966C9">
            <w:pPr>
              <w:rPr>
                <w:rFonts w:hint="eastAsia"/>
              </w:rPr>
            </w:pPr>
            <w:r>
              <w:rPr>
                <w:rFonts w:hint="eastAsia"/>
              </w:rPr>
              <w:t xml:space="preserve">　　</w:t>
            </w:r>
            <w:r>
              <w:rPr>
                <w:rFonts w:hint="eastAsia"/>
              </w:rPr>
              <w:t xml:space="preserve">redirecturl </w:t>
            </w:r>
            <w:r>
              <w:rPr>
                <w:rFonts w:hint="eastAsia"/>
              </w:rPr>
              <w:t xml:space="preserve">　　　跳转网址，当文章属性为跳转时生效；</w:t>
            </w:r>
          </w:p>
          <w:p w14:paraId="461F96BE" w14:textId="77777777" w:rsidR="008966C9" w:rsidRDefault="008966C9" w:rsidP="008966C9"/>
          <w:p w14:paraId="44E6C1BA" w14:textId="77777777" w:rsidR="008966C9" w:rsidRDefault="008966C9" w:rsidP="008966C9">
            <w:pPr>
              <w:rPr>
                <w:rFonts w:hint="eastAsia"/>
              </w:rPr>
            </w:pPr>
            <w:r>
              <w:rPr>
                <w:rFonts w:hint="eastAsia"/>
              </w:rPr>
              <w:t xml:space="preserve">　　</w:t>
            </w:r>
            <w:r>
              <w:rPr>
                <w:rFonts w:hint="eastAsia"/>
              </w:rPr>
              <w:t>autolitpic=1</w:t>
            </w:r>
            <w:r>
              <w:rPr>
                <w:rFonts w:hint="eastAsia"/>
              </w:rPr>
              <w:t xml:space="preserve">　　　是否提取第一个图片为缩略图，</w:t>
            </w:r>
            <w:r>
              <w:rPr>
                <w:rFonts w:hint="eastAsia"/>
              </w:rPr>
              <w:t>1</w:t>
            </w:r>
            <w:r>
              <w:rPr>
                <w:rFonts w:hint="eastAsia"/>
              </w:rPr>
              <w:t>为是，</w:t>
            </w:r>
            <w:r>
              <w:rPr>
                <w:rFonts w:hint="eastAsia"/>
              </w:rPr>
              <w:t>0</w:t>
            </w:r>
            <w:r>
              <w:rPr>
                <w:rFonts w:hint="eastAsia"/>
              </w:rPr>
              <w:t>为否，启用本项则</w:t>
            </w:r>
            <w:r>
              <w:rPr>
                <w:rFonts w:hint="eastAsia"/>
              </w:rPr>
              <w:t>picname</w:t>
            </w:r>
            <w:r>
              <w:rPr>
                <w:rFonts w:hint="eastAsia"/>
              </w:rPr>
              <w:t>应留空；</w:t>
            </w:r>
          </w:p>
          <w:p w14:paraId="63A2DA14" w14:textId="77777777" w:rsidR="008966C9" w:rsidRDefault="008966C9" w:rsidP="008966C9">
            <w:pPr>
              <w:rPr>
                <w:rFonts w:hint="eastAsia"/>
              </w:rPr>
            </w:pPr>
            <w:r>
              <w:rPr>
                <w:rFonts w:hint="eastAsia"/>
              </w:rPr>
              <w:t xml:space="preserve">　　</w:t>
            </w:r>
            <w:r>
              <w:rPr>
                <w:rFonts w:hint="eastAsia"/>
              </w:rPr>
              <w:t xml:space="preserve">picname </w:t>
            </w:r>
            <w:r>
              <w:rPr>
                <w:rFonts w:hint="eastAsia"/>
              </w:rPr>
              <w:t xml:space="preserve">　　　　　缩略图片路径及文件名</w:t>
            </w:r>
          </w:p>
          <w:p w14:paraId="7995257A" w14:textId="77777777" w:rsidR="008966C9" w:rsidRDefault="008966C9" w:rsidP="008966C9">
            <w:pPr>
              <w:rPr>
                <w:rFonts w:hint="eastAsia"/>
              </w:rPr>
            </w:pPr>
            <w:r>
              <w:rPr>
                <w:rFonts w:hint="eastAsia"/>
              </w:rPr>
              <w:t xml:space="preserve">　　</w:t>
            </w:r>
            <w:r>
              <w:rPr>
                <w:rFonts w:hint="eastAsia"/>
              </w:rPr>
              <w:t>ddisremote=0</w:t>
            </w:r>
            <w:r>
              <w:rPr>
                <w:rFonts w:hint="eastAsia"/>
              </w:rPr>
              <w:t xml:space="preserve">　　　是否远程获取缩略图片，</w:t>
            </w:r>
            <w:r>
              <w:rPr>
                <w:rFonts w:hint="eastAsia"/>
              </w:rPr>
              <w:t>1</w:t>
            </w:r>
            <w:r>
              <w:rPr>
                <w:rFonts w:hint="eastAsia"/>
              </w:rPr>
              <w:t>为是，</w:t>
            </w:r>
            <w:r>
              <w:rPr>
                <w:rFonts w:hint="eastAsia"/>
              </w:rPr>
              <w:t>0</w:t>
            </w:r>
            <w:r>
              <w:rPr>
                <w:rFonts w:hint="eastAsia"/>
              </w:rPr>
              <w:t>为否，启用本项必须使</w:t>
            </w:r>
            <w:r>
              <w:rPr>
                <w:rFonts w:hint="eastAsia"/>
              </w:rPr>
              <w:t>PICNAME</w:t>
            </w:r>
            <w:r>
              <w:rPr>
                <w:rFonts w:hint="eastAsia"/>
              </w:rPr>
              <w:t>的值为有效图片网址</w:t>
            </w:r>
          </w:p>
          <w:p w14:paraId="69CBAEF5" w14:textId="77777777" w:rsidR="008966C9" w:rsidRDefault="008966C9" w:rsidP="008966C9"/>
          <w:p w14:paraId="4603CDBC" w14:textId="77777777" w:rsidR="008966C9" w:rsidRDefault="008966C9" w:rsidP="008966C9">
            <w:pPr>
              <w:rPr>
                <w:rFonts w:hint="eastAsia"/>
              </w:rPr>
            </w:pPr>
            <w:r>
              <w:rPr>
                <w:rFonts w:hint="eastAsia"/>
              </w:rPr>
              <w:t xml:space="preserve">　　</w:t>
            </w:r>
            <w:r>
              <w:rPr>
                <w:rFonts w:hint="eastAsia"/>
              </w:rPr>
              <w:t>tags</w:t>
            </w:r>
            <w:r>
              <w:rPr>
                <w:rFonts w:hint="eastAsia"/>
              </w:rPr>
              <w:t xml:space="preserve">　　　　　　　</w:t>
            </w:r>
            <w:r>
              <w:rPr>
                <w:rFonts w:hint="eastAsia"/>
              </w:rPr>
              <w:t>TAG</w:t>
            </w:r>
            <w:r>
              <w:rPr>
                <w:rFonts w:hint="eastAsia"/>
              </w:rPr>
              <w:t>标签</w:t>
            </w:r>
          </w:p>
          <w:p w14:paraId="1AF8923F" w14:textId="77777777" w:rsidR="008966C9" w:rsidRDefault="008966C9" w:rsidP="008966C9">
            <w:pPr>
              <w:rPr>
                <w:rFonts w:hint="eastAsia"/>
              </w:rPr>
            </w:pPr>
            <w:r>
              <w:rPr>
                <w:rFonts w:hint="eastAsia"/>
              </w:rPr>
              <w:t xml:space="preserve">　　</w:t>
            </w:r>
            <w:r>
              <w:rPr>
                <w:rFonts w:hint="eastAsia"/>
              </w:rPr>
              <w:t>source</w:t>
            </w:r>
            <w:r>
              <w:rPr>
                <w:rFonts w:hint="eastAsia"/>
              </w:rPr>
              <w:t xml:space="preserve">　　　　　　文章来源</w:t>
            </w:r>
          </w:p>
          <w:p w14:paraId="4D0F3268" w14:textId="77777777" w:rsidR="008966C9" w:rsidRDefault="008966C9" w:rsidP="008966C9">
            <w:pPr>
              <w:rPr>
                <w:rFonts w:hint="eastAsia"/>
              </w:rPr>
            </w:pPr>
            <w:r>
              <w:rPr>
                <w:rFonts w:hint="eastAsia"/>
              </w:rPr>
              <w:t xml:space="preserve">　　</w:t>
            </w:r>
            <w:r>
              <w:rPr>
                <w:rFonts w:hint="eastAsia"/>
              </w:rPr>
              <w:t>writer</w:t>
            </w:r>
            <w:r>
              <w:rPr>
                <w:rFonts w:hint="eastAsia"/>
              </w:rPr>
              <w:t xml:space="preserve">　　　　　　作者，留空即为用户名</w:t>
            </w:r>
          </w:p>
          <w:p w14:paraId="5B0DB079" w14:textId="77777777" w:rsidR="008966C9" w:rsidRDefault="008966C9" w:rsidP="008966C9">
            <w:pPr>
              <w:rPr>
                <w:rFonts w:hint="eastAsia"/>
              </w:rPr>
            </w:pPr>
            <w:r>
              <w:rPr>
                <w:rFonts w:hint="eastAsia"/>
              </w:rPr>
              <w:t xml:space="preserve">　　</w:t>
            </w:r>
            <w:r>
              <w:rPr>
                <w:rFonts w:hint="eastAsia"/>
              </w:rPr>
              <w:t>keywords</w:t>
            </w:r>
            <w:r>
              <w:rPr>
                <w:rFonts w:hint="eastAsia"/>
              </w:rPr>
              <w:t xml:space="preserve">　　　　　关键字</w:t>
            </w:r>
          </w:p>
          <w:p w14:paraId="3737F2FD" w14:textId="77777777" w:rsidR="008966C9" w:rsidRDefault="008966C9" w:rsidP="008966C9">
            <w:pPr>
              <w:rPr>
                <w:rFonts w:hint="eastAsia"/>
              </w:rPr>
            </w:pPr>
            <w:r>
              <w:rPr>
                <w:rFonts w:hint="eastAsia"/>
              </w:rPr>
              <w:t xml:space="preserve">　　</w:t>
            </w:r>
            <w:r>
              <w:rPr>
                <w:rFonts w:hint="eastAsia"/>
              </w:rPr>
              <w:t>autokey</w:t>
            </w:r>
            <w:r>
              <w:rPr>
                <w:rFonts w:hint="eastAsia"/>
              </w:rPr>
              <w:t>＝</w:t>
            </w:r>
            <w:r>
              <w:rPr>
                <w:rFonts w:hint="eastAsia"/>
              </w:rPr>
              <w:t>1</w:t>
            </w:r>
            <w:r>
              <w:rPr>
                <w:rFonts w:hint="eastAsia"/>
              </w:rPr>
              <w:t xml:space="preserve">　　　　自动获取关键字，</w:t>
            </w:r>
            <w:r>
              <w:rPr>
                <w:rFonts w:hint="eastAsia"/>
              </w:rPr>
              <w:t>1</w:t>
            </w:r>
            <w:r>
              <w:rPr>
                <w:rFonts w:hint="eastAsia"/>
              </w:rPr>
              <w:t>为是，</w:t>
            </w:r>
            <w:r>
              <w:rPr>
                <w:rFonts w:hint="eastAsia"/>
              </w:rPr>
              <w:t>0</w:t>
            </w:r>
            <w:r>
              <w:rPr>
                <w:rFonts w:hint="eastAsia"/>
              </w:rPr>
              <w:t>为否</w:t>
            </w:r>
          </w:p>
          <w:p w14:paraId="7871B65D" w14:textId="77777777" w:rsidR="008966C9" w:rsidRDefault="008966C9" w:rsidP="008966C9">
            <w:pPr>
              <w:rPr>
                <w:rFonts w:hint="eastAsia"/>
              </w:rPr>
            </w:pPr>
            <w:r>
              <w:rPr>
                <w:rFonts w:hint="eastAsia"/>
              </w:rPr>
              <w:t xml:space="preserve">　　</w:t>
            </w:r>
            <w:r>
              <w:rPr>
                <w:rFonts w:hint="eastAsia"/>
              </w:rPr>
              <w:t>dellink=0</w:t>
            </w:r>
            <w:r>
              <w:rPr>
                <w:rFonts w:hint="eastAsia"/>
              </w:rPr>
              <w:t xml:space="preserve">　　　　</w:t>
            </w:r>
            <w:r>
              <w:rPr>
                <w:rFonts w:hint="eastAsia"/>
              </w:rPr>
              <w:t xml:space="preserve"> </w:t>
            </w:r>
            <w:r>
              <w:rPr>
                <w:rFonts w:hint="eastAsia"/>
              </w:rPr>
              <w:t>是否删除非站内链接，</w:t>
            </w:r>
            <w:r>
              <w:rPr>
                <w:rFonts w:hint="eastAsia"/>
              </w:rPr>
              <w:t>1</w:t>
            </w:r>
            <w:r>
              <w:rPr>
                <w:rFonts w:hint="eastAsia"/>
              </w:rPr>
              <w:t>为是，</w:t>
            </w:r>
            <w:r>
              <w:rPr>
                <w:rFonts w:hint="eastAsia"/>
              </w:rPr>
              <w:t>0</w:t>
            </w:r>
            <w:r>
              <w:rPr>
                <w:rFonts w:hint="eastAsia"/>
              </w:rPr>
              <w:t>为否</w:t>
            </w:r>
          </w:p>
          <w:p w14:paraId="3D6E018D" w14:textId="77777777" w:rsidR="008966C9" w:rsidRDefault="008966C9" w:rsidP="008966C9">
            <w:pPr>
              <w:rPr>
                <w:rFonts w:hint="eastAsia"/>
              </w:rPr>
            </w:pPr>
            <w:r>
              <w:rPr>
                <w:rFonts w:hint="eastAsia"/>
              </w:rPr>
              <w:t xml:space="preserve">　　</w:t>
            </w:r>
            <w:r>
              <w:rPr>
                <w:rFonts w:hint="eastAsia"/>
              </w:rPr>
              <w:t>needwatermark=0</w:t>
            </w:r>
            <w:r>
              <w:rPr>
                <w:rFonts w:hint="eastAsia"/>
              </w:rPr>
              <w:t xml:space="preserve">　</w:t>
            </w:r>
            <w:r>
              <w:rPr>
                <w:rFonts w:hint="eastAsia"/>
              </w:rPr>
              <w:t xml:space="preserve"> </w:t>
            </w:r>
            <w:r>
              <w:rPr>
                <w:rFonts w:hint="eastAsia"/>
              </w:rPr>
              <w:t>图片是否加水印，</w:t>
            </w:r>
            <w:r>
              <w:rPr>
                <w:rFonts w:hint="eastAsia"/>
              </w:rPr>
              <w:t>1</w:t>
            </w:r>
            <w:r>
              <w:rPr>
                <w:rFonts w:hint="eastAsia"/>
              </w:rPr>
              <w:t>为是，</w:t>
            </w:r>
            <w:r>
              <w:rPr>
                <w:rFonts w:hint="eastAsia"/>
              </w:rPr>
              <w:t>0</w:t>
            </w:r>
            <w:r>
              <w:rPr>
                <w:rFonts w:hint="eastAsia"/>
              </w:rPr>
              <w:t>为否</w:t>
            </w:r>
          </w:p>
          <w:p w14:paraId="403E4A20" w14:textId="77777777" w:rsidR="008966C9" w:rsidRDefault="008966C9" w:rsidP="008966C9">
            <w:pPr>
              <w:rPr>
                <w:rFonts w:hint="eastAsia"/>
              </w:rPr>
            </w:pPr>
            <w:r>
              <w:rPr>
                <w:rFonts w:hint="eastAsia"/>
              </w:rPr>
              <w:t xml:space="preserve">　　</w:t>
            </w:r>
            <w:r>
              <w:rPr>
                <w:rFonts w:hint="eastAsia"/>
              </w:rPr>
              <w:t>sptype=auto</w:t>
            </w:r>
            <w:r>
              <w:rPr>
                <w:rFonts w:hint="eastAsia"/>
              </w:rPr>
              <w:t xml:space="preserve">　　　</w:t>
            </w:r>
            <w:r>
              <w:rPr>
                <w:rFonts w:hint="eastAsia"/>
              </w:rPr>
              <w:t xml:space="preserve"> </w:t>
            </w:r>
            <w:r>
              <w:rPr>
                <w:rFonts w:hint="eastAsia"/>
              </w:rPr>
              <w:t>分页方式，</w:t>
            </w:r>
            <w:r>
              <w:rPr>
                <w:rFonts w:hint="eastAsia"/>
              </w:rPr>
              <w:t>hand</w:t>
            </w:r>
            <w:r>
              <w:rPr>
                <w:rFonts w:hint="eastAsia"/>
              </w:rPr>
              <w:t>是手动，</w:t>
            </w:r>
            <w:r>
              <w:rPr>
                <w:rFonts w:hint="eastAsia"/>
              </w:rPr>
              <w:t>auto</w:t>
            </w:r>
            <w:r>
              <w:rPr>
                <w:rFonts w:hint="eastAsia"/>
              </w:rPr>
              <w:t>是自动</w:t>
            </w:r>
          </w:p>
          <w:p w14:paraId="30AE878A" w14:textId="77777777" w:rsidR="008966C9" w:rsidRDefault="008966C9" w:rsidP="008966C9">
            <w:pPr>
              <w:rPr>
                <w:rFonts w:hint="eastAsia"/>
              </w:rPr>
            </w:pPr>
            <w:r>
              <w:rPr>
                <w:rFonts w:hint="eastAsia"/>
              </w:rPr>
              <w:t xml:space="preserve">　　</w:t>
            </w:r>
            <w:r>
              <w:rPr>
                <w:rFonts w:hint="eastAsia"/>
              </w:rPr>
              <w:t>spsize=5</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自动分页大小，单位</w:t>
            </w:r>
            <w:r>
              <w:rPr>
                <w:rFonts w:hint="eastAsia"/>
              </w:rPr>
              <w:t>K</w:t>
            </w:r>
          </w:p>
          <w:p w14:paraId="329291C6" w14:textId="77777777" w:rsidR="008966C9" w:rsidRDefault="008966C9" w:rsidP="008966C9">
            <w:pPr>
              <w:rPr>
                <w:rFonts w:hint="eastAsia"/>
              </w:rPr>
            </w:pPr>
            <w:r>
              <w:rPr>
                <w:rFonts w:hint="eastAsia"/>
              </w:rPr>
              <w:t xml:space="preserve">　　</w:t>
            </w:r>
            <w:r>
              <w:rPr>
                <w:rFonts w:hint="eastAsia"/>
              </w:rPr>
              <w:t>notpost=0</w:t>
            </w:r>
            <w:r>
              <w:rPr>
                <w:rFonts w:hint="eastAsia"/>
              </w:rPr>
              <w:t xml:space="preserve">　　</w:t>
            </w:r>
            <w:r>
              <w:rPr>
                <w:rFonts w:hint="eastAsia"/>
              </w:rPr>
              <w:t xml:space="preserve"> </w:t>
            </w:r>
            <w:r>
              <w:rPr>
                <w:rFonts w:hint="eastAsia"/>
              </w:rPr>
              <w:t xml:space="preserve">　　是否禁止评论，</w:t>
            </w:r>
            <w:r>
              <w:rPr>
                <w:rFonts w:hint="eastAsia"/>
              </w:rPr>
              <w:t>1</w:t>
            </w:r>
            <w:r>
              <w:rPr>
                <w:rFonts w:hint="eastAsia"/>
              </w:rPr>
              <w:t>为是，</w:t>
            </w:r>
            <w:r>
              <w:rPr>
                <w:rFonts w:hint="eastAsia"/>
              </w:rPr>
              <w:t>0</w:t>
            </w:r>
            <w:r>
              <w:rPr>
                <w:rFonts w:hint="eastAsia"/>
              </w:rPr>
              <w:t>为否</w:t>
            </w:r>
          </w:p>
          <w:p w14:paraId="3BEF2E33" w14:textId="77777777" w:rsidR="008966C9" w:rsidRDefault="008966C9" w:rsidP="008966C9">
            <w:pPr>
              <w:rPr>
                <w:rFonts w:hint="eastAsia"/>
              </w:rPr>
            </w:pPr>
            <w:r>
              <w:rPr>
                <w:rFonts w:hint="eastAsia"/>
              </w:rPr>
              <w:t xml:space="preserve">　　</w:t>
            </w:r>
            <w:r>
              <w:rPr>
                <w:rFonts w:hint="eastAsia"/>
              </w:rPr>
              <w:t>click=50</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起始浏览次数</w:t>
            </w:r>
          </w:p>
          <w:p w14:paraId="61CC2920" w14:textId="77777777" w:rsidR="008966C9" w:rsidRDefault="008966C9" w:rsidP="008966C9">
            <w:pPr>
              <w:rPr>
                <w:rFonts w:hint="eastAsia"/>
              </w:rPr>
            </w:pPr>
            <w:r>
              <w:rPr>
                <w:rFonts w:hint="eastAsia"/>
              </w:rPr>
              <w:t xml:space="preserve">　　</w:t>
            </w:r>
            <w:r>
              <w:rPr>
                <w:rFonts w:hint="eastAsia"/>
              </w:rPr>
              <w:t>sortup=0</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文章排序方式，</w:t>
            </w:r>
            <w:r>
              <w:rPr>
                <w:rFonts w:hint="eastAsia"/>
              </w:rPr>
              <w:t>0</w:t>
            </w:r>
            <w:r>
              <w:rPr>
                <w:rFonts w:hint="eastAsia"/>
              </w:rPr>
              <w:t>为默认排序，</w:t>
            </w:r>
            <w:r>
              <w:rPr>
                <w:rFonts w:hint="eastAsia"/>
              </w:rPr>
              <w:t>7</w:t>
            </w:r>
            <w:r>
              <w:rPr>
                <w:rFonts w:hint="eastAsia"/>
              </w:rPr>
              <w:t>为置顶一周，</w:t>
            </w:r>
            <w:r>
              <w:rPr>
                <w:rFonts w:hint="eastAsia"/>
              </w:rPr>
              <w:t>30</w:t>
            </w:r>
            <w:r>
              <w:rPr>
                <w:rFonts w:hint="eastAsia"/>
              </w:rPr>
              <w:t>为置顶一个月，</w:t>
            </w:r>
            <w:r>
              <w:rPr>
                <w:rFonts w:hint="eastAsia"/>
              </w:rPr>
              <w:t>90</w:t>
            </w:r>
            <w:r>
              <w:rPr>
                <w:rFonts w:hint="eastAsia"/>
              </w:rPr>
              <w:t>为置顶三个月，</w:t>
            </w:r>
            <w:r>
              <w:rPr>
                <w:rFonts w:hint="eastAsia"/>
              </w:rPr>
              <w:t>180</w:t>
            </w:r>
            <w:r>
              <w:rPr>
                <w:rFonts w:hint="eastAsia"/>
              </w:rPr>
              <w:t>为置顶半年，</w:t>
            </w:r>
            <w:r>
              <w:rPr>
                <w:rFonts w:hint="eastAsia"/>
              </w:rPr>
              <w:t>360</w:t>
            </w:r>
            <w:r>
              <w:rPr>
                <w:rFonts w:hint="eastAsia"/>
              </w:rPr>
              <w:t>为置顶一年</w:t>
            </w:r>
          </w:p>
          <w:p w14:paraId="70529F37" w14:textId="77777777" w:rsidR="008966C9" w:rsidRDefault="008966C9" w:rsidP="008966C9">
            <w:pPr>
              <w:rPr>
                <w:rFonts w:hint="eastAsia"/>
              </w:rPr>
            </w:pPr>
            <w:r>
              <w:rPr>
                <w:rFonts w:hint="eastAsia"/>
              </w:rPr>
              <w:t xml:space="preserve">　　</w:t>
            </w:r>
            <w:r>
              <w:rPr>
                <w:rFonts w:hint="eastAsia"/>
              </w:rPr>
              <w:t>arcrank=0</w:t>
            </w:r>
            <w:r>
              <w:rPr>
                <w:rFonts w:hint="eastAsia"/>
              </w:rPr>
              <w:t xml:space="preserve">　　</w:t>
            </w:r>
            <w:r>
              <w:rPr>
                <w:rFonts w:hint="eastAsia"/>
              </w:rPr>
              <w:t xml:space="preserve"> </w:t>
            </w:r>
            <w:r>
              <w:rPr>
                <w:rFonts w:hint="eastAsia"/>
              </w:rPr>
              <w:t xml:space="preserve">　　阅读权限，</w:t>
            </w:r>
            <w:r>
              <w:rPr>
                <w:rFonts w:hint="eastAsia"/>
              </w:rPr>
              <w:t>0</w:t>
            </w:r>
            <w:r>
              <w:rPr>
                <w:rFonts w:hint="eastAsia"/>
              </w:rPr>
              <w:t>为开放浏览，</w:t>
            </w:r>
            <w:r>
              <w:rPr>
                <w:rFonts w:hint="eastAsia"/>
              </w:rPr>
              <w:t>-1</w:t>
            </w:r>
            <w:r>
              <w:rPr>
                <w:rFonts w:hint="eastAsia"/>
              </w:rPr>
              <w:t>为待审核稿件，</w:t>
            </w:r>
            <w:r>
              <w:rPr>
                <w:rFonts w:hint="eastAsia"/>
              </w:rPr>
              <w:t>10</w:t>
            </w:r>
            <w:r>
              <w:rPr>
                <w:rFonts w:hint="eastAsia"/>
              </w:rPr>
              <w:t>为注册会员，</w:t>
            </w:r>
            <w:r>
              <w:rPr>
                <w:rFonts w:hint="eastAsia"/>
              </w:rPr>
              <w:t>50</w:t>
            </w:r>
            <w:r>
              <w:rPr>
                <w:rFonts w:hint="eastAsia"/>
              </w:rPr>
              <w:t>为中级会员，</w:t>
            </w:r>
            <w:r>
              <w:rPr>
                <w:rFonts w:hint="eastAsia"/>
              </w:rPr>
              <w:t>100</w:t>
            </w:r>
            <w:r>
              <w:rPr>
                <w:rFonts w:hint="eastAsia"/>
              </w:rPr>
              <w:t>为高级会员</w:t>
            </w:r>
          </w:p>
          <w:p w14:paraId="2CB30515" w14:textId="77777777" w:rsidR="008966C9" w:rsidRDefault="008966C9" w:rsidP="008966C9">
            <w:pPr>
              <w:rPr>
                <w:rFonts w:hint="eastAsia"/>
              </w:rPr>
            </w:pPr>
            <w:r>
              <w:rPr>
                <w:rFonts w:hint="eastAsia"/>
              </w:rPr>
              <w:t xml:space="preserve">　　</w:t>
            </w:r>
            <w:r>
              <w:rPr>
                <w:rFonts w:hint="eastAsia"/>
              </w:rPr>
              <w:t>money=0</w:t>
            </w:r>
            <w:r>
              <w:rPr>
                <w:rFonts w:hint="eastAsia"/>
              </w:rPr>
              <w:t xml:space="preserve">　　</w:t>
            </w:r>
            <w:r>
              <w:rPr>
                <w:rFonts w:hint="eastAsia"/>
              </w:rPr>
              <w:t xml:space="preserve"> </w:t>
            </w:r>
            <w:r>
              <w:rPr>
                <w:rFonts w:hint="eastAsia"/>
              </w:rPr>
              <w:t xml:space="preserve">　　　消费点数</w:t>
            </w:r>
          </w:p>
          <w:p w14:paraId="6AD6B318" w14:textId="77777777" w:rsidR="008966C9" w:rsidRDefault="008966C9" w:rsidP="008966C9">
            <w:pPr>
              <w:rPr>
                <w:rFonts w:hint="eastAsia"/>
              </w:rPr>
            </w:pPr>
            <w:r>
              <w:rPr>
                <w:rFonts w:hint="eastAsia"/>
              </w:rPr>
              <w:t xml:space="preserve">　　</w:t>
            </w:r>
            <w:r>
              <w:rPr>
                <w:rFonts w:hint="eastAsia"/>
              </w:rPr>
              <w:t>pubdate</w:t>
            </w:r>
            <w:r>
              <w:rPr>
                <w:rFonts w:hint="eastAsia"/>
              </w:rPr>
              <w:t xml:space="preserve">　　</w:t>
            </w:r>
            <w:r>
              <w:rPr>
                <w:rFonts w:hint="eastAsia"/>
              </w:rPr>
              <w:t xml:space="preserve"> </w:t>
            </w:r>
            <w:r>
              <w:rPr>
                <w:rFonts w:hint="eastAsia"/>
              </w:rPr>
              <w:t xml:space="preserve">　　　发布时间</w:t>
            </w:r>
          </w:p>
          <w:p w14:paraId="6EEFA7F6" w14:textId="49A18FF6" w:rsidR="008966C9" w:rsidRDefault="008966C9" w:rsidP="008966C9">
            <w:pPr>
              <w:rPr>
                <w:rFonts w:hint="eastAsia"/>
              </w:rPr>
            </w:pPr>
            <w:r>
              <w:rPr>
                <w:rFonts w:hint="eastAsia"/>
              </w:rPr>
              <w:t xml:space="preserve">　　</w:t>
            </w:r>
            <w:r>
              <w:rPr>
                <w:rFonts w:hint="eastAsia"/>
              </w:rPr>
              <w:t xml:space="preserve">weight=0          </w:t>
            </w:r>
            <w:r>
              <w:rPr>
                <w:rFonts w:hint="eastAsia"/>
              </w:rPr>
              <w:t>权重，越小越靠前</w:t>
            </w:r>
          </w:p>
        </w:tc>
      </w:tr>
    </w:tbl>
    <w:p w14:paraId="5B7961CE" w14:textId="77777777" w:rsidR="00B42237" w:rsidRDefault="00B42237" w:rsidP="00B42237">
      <w:pPr>
        <w:rPr>
          <w:rFonts w:hint="eastAsia"/>
        </w:rPr>
      </w:pPr>
      <w:r>
        <w:rPr>
          <w:rFonts w:hint="eastAsia"/>
        </w:rPr>
        <w:lastRenderedPageBreak/>
        <w:t>参考地址：</w:t>
      </w:r>
    </w:p>
    <w:p w14:paraId="4B77E5DB" w14:textId="2A3F3298" w:rsidR="001E6C53" w:rsidRDefault="00B42237" w:rsidP="00B42237">
      <w:hyperlink r:id="rId8" w:history="1">
        <w:r w:rsidRPr="00A00FD7">
          <w:rPr>
            <w:rStyle w:val="af3"/>
          </w:rPr>
          <w:t>http://board.locoy.com/?post=4</w:t>
        </w:r>
      </w:hyperlink>
    </w:p>
    <w:p w14:paraId="48346F59" w14:textId="3E7C1DA8" w:rsidR="00B42237" w:rsidRDefault="008D741D" w:rsidP="00B42237">
      <w:r>
        <w:rPr>
          <w:rFonts w:hint="eastAsia"/>
        </w:rPr>
        <w:t>附件地址：网盘</w:t>
      </w:r>
      <w:r>
        <w:rPr>
          <w:rFonts w:hint="eastAsia"/>
        </w:rPr>
        <w:t>-</w:t>
      </w:r>
      <w:r w:rsidR="000048EB" w:rsidRPr="000048EB">
        <w:rPr>
          <w:rFonts w:hint="eastAsia"/>
        </w:rPr>
        <w:t xml:space="preserve">DeDeCMS 5.6 </w:t>
      </w:r>
      <w:r w:rsidR="000048EB" w:rsidRPr="000048EB">
        <w:rPr>
          <w:rFonts w:hint="eastAsia"/>
        </w:rPr>
        <w:t>文章免登陆发布接口</w:t>
      </w:r>
      <w:r w:rsidR="000048EB" w:rsidRPr="000048EB">
        <w:rPr>
          <w:rFonts w:hint="eastAsia"/>
        </w:rPr>
        <w:t>.7z</w:t>
      </w:r>
    </w:p>
    <w:p w14:paraId="3A8A92CB" w14:textId="77777777" w:rsidR="004228F7" w:rsidRPr="00B42237" w:rsidRDefault="004228F7" w:rsidP="00B42237">
      <w:pPr>
        <w:rPr>
          <w:rFonts w:hint="eastAsia"/>
        </w:rPr>
      </w:pPr>
    </w:p>
    <w:sectPr w:rsidR="004228F7" w:rsidRPr="00B42237">
      <w:headerReference w:type="even"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7804E" w14:textId="77777777" w:rsidR="00702B44" w:rsidRDefault="00702B44">
      <w:r>
        <w:separator/>
      </w:r>
    </w:p>
  </w:endnote>
  <w:endnote w:type="continuationSeparator" w:id="0">
    <w:p w14:paraId="5FB6C623" w14:textId="77777777" w:rsidR="00702B44" w:rsidRDefault="00702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72F29" w14:textId="77777777" w:rsidR="00702B44" w:rsidRDefault="00702B44">
      <w:r>
        <w:separator/>
      </w:r>
    </w:p>
  </w:footnote>
  <w:footnote w:type="continuationSeparator" w:id="0">
    <w:p w14:paraId="24996C74" w14:textId="77777777" w:rsidR="00702B44" w:rsidRDefault="00702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F54B3" w14:textId="77777777" w:rsidR="00F60DD2" w:rsidRDefault="00F60DD2"/>
  <w:p w14:paraId="1BC1075C" w14:textId="77777777" w:rsidR="00F60DD2" w:rsidRDefault="00F60D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A2F711"/>
    <w:multiLevelType w:val="singleLevel"/>
    <w:tmpl w:val="83A2F711"/>
    <w:lvl w:ilvl="0">
      <w:start w:val="1"/>
      <w:numFmt w:val="decimal"/>
      <w:suff w:val="nothing"/>
      <w:lvlText w:val="%1、"/>
      <w:lvlJc w:val="left"/>
    </w:lvl>
  </w:abstractNum>
  <w:abstractNum w:abstractNumId="1" w15:restartNumberingAfterBreak="0">
    <w:nsid w:val="A734251D"/>
    <w:multiLevelType w:val="singleLevel"/>
    <w:tmpl w:val="A734251D"/>
    <w:lvl w:ilvl="0">
      <w:start w:val="1"/>
      <w:numFmt w:val="lowerLetter"/>
      <w:suff w:val="nothing"/>
      <w:lvlText w:val="%1、"/>
      <w:lvlJc w:val="left"/>
    </w:lvl>
  </w:abstractNum>
  <w:abstractNum w:abstractNumId="2" w15:restartNumberingAfterBreak="0">
    <w:nsid w:val="ACA5189F"/>
    <w:multiLevelType w:val="singleLevel"/>
    <w:tmpl w:val="ACA5189F"/>
    <w:lvl w:ilvl="0">
      <w:start w:val="1"/>
      <w:numFmt w:val="decimal"/>
      <w:suff w:val="nothing"/>
      <w:lvlText w:val="%1、"/>
      <w:lvlJc w:val="left"/>
    </w:lvl>
  </w:abstractNum>
  <w:abstractNum w:abstractNumId="3" w15:restartNumberingAfterBreak="0">
    <w:nsid w:val="CC201629"/>
    <w:multiLevelType w:val="singleLevel"/>
    <w:tmpl w:val="CC201629"/>
    <w:lvl w:ilvl="0">
      <w:start w:val="1"/>
      <w:numFmt w:val="lowerLetter"/>
      <w:suff w:val="nothing"/>
      <w:lvlText w:val="%1、"/>
      <w:lvlJc w:val="left"/>
    </w:lvl>
  </w:abstractNum>
  <w:abstractNum w:abstractNumId="4" w15:restartNumberingAfterBreak="0">
    <w:nsid w:val="D4E4B687"/>
    <w:multiLevelType w:val="singleLevel"/>
    <w:tmpl w:val="D4E4B687"/>
    <w:lvl w:ilvl="0">
      <w:start w:val="1"/>
      <w:numFmt w:val="decimal"/>
      <w:suff w:val="nothing"/>
      <w:lvlText w:val="%1、"/>
      <w:lvlJc w:val="left"/>
    </w:lvl>
  </w:abstractNum>
  <w:abstractNum w:abstractNumId="5" w15:restartNumberingAfterBreak="0">
    <w:nsid w:val="D6286134"/>
    <w:multiLevelType w:val="multilevel"/>
    <w:tmpl w:val="D6286134"/>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DC9EF970"/>
    <w:multiLevelType w:val="singleLevel"/>
    <w:tmpl w:val="DC9EF970"/>
    <w:lvl w:ilvl="0">
      <w:start w:val="1"/>
      <w:numFmt w:val="decimal"/>
      <w:suff w:val="nothing"/>
      <w:lvlText w:val="%1、"/>
      <w:lvlJc w:val="left"/>
    </w:lvl>
  </w:abstractNum>
  <w:abstractNum w:abstractNumId="7" w15:restartNumberingAfterBreak="0">
    <w:nsid w:val="E57DEC13"/>
    <w:multiLevelType w:val="singleLevel"/>
    <w:tmpl w:val="E57DEC13"/>
    <w:lvl w:ilvl="0">
      <w:start w:val="1"/>
      <w:numFmt w:val="decimal"/>
      <w:suff w:val="nothing"/>
      <w:lvlText w:val="%1、"/>
      <w:lvlJc w:val="left"/>
    </w:lvl>
  </w:abstractNum>
  <w:abstractNum w:abstractNumId="8" w15:restartNumberingAfterBreak="0">
    <w:nsid w:val="E8D198E5"/>
    <w:multiLevelType w:val="singleLevel"/>
    <w:tmpl w:val="E8D198E5"/>
    <w:lvl w:ilvl="0">
      <w:start w:val="1"/>
      <w:numFmt w:val="bullet"/>
      <w:lvlText w:val=""/>
      <w:lvlJc w:val="left"/>
      <w:pPr>
        <w:ind w:left="420" w:hanging="420"/>
      </w:pPr>
      <w:rPr>
        <w:rFonts w:ascii="Wingdings" w:hAnsi="Wingdings" w:hint="default"/>
      </w:rPr>
    </w:lvl>
  </w:abstractNum>
  <w:abstractNum w:abstractNumId="9" w15:restartNumberingAfterBreak="0">
    <w:nsid w:val="EC731F54"/>
    <w:multiLevelType w:val="multilevel"/>
    <w:tmpl w:val="EC731F54"/>
    <w:lvl w:ilvl="0">
      <w:start w:val="1"/>
      <w:numFmt w:val="decimal"/>
      <w:pStyle w:val="1"/>
      <w:suff w:val="nothing"/>
      <w:lvlText w:val="%1、"/>
      <w:lvlJc w:val="center"/>
      <w:pPr>
        <w:tabs>
          <w:tab w:val="left" w:pos="0"/>
        </w:tabs>
        <w:ind w:left="432" w:hanging="144"/>
      </w:pPr>
      <w:rPr>
        <w:rFonts w:ascii="宋体" w:eastAsia="宋体" w:hAnsi="宋体" w:cs="宋体" w:hint="default"/>
      </w:rPr>
    </w:lvl>
    <w:lvl w:ilvl="1">
      <w:start w:val="1"/>
      <w:numFmt w:val="decimal"/>
      <w:pStyle w:val="2"/>
      <w:suff w:val="nothing"/>
      <w:lvlText w:val="%1.%2、"/>
      <w:lvlJc w:val="left"/>
      <w:pPr>
        <w:tabs>
          <w:tab w:val="left" w:pos="420"/>
        </w:tabs>
        <w:ind w:left="576" w:hanging="576"/>
      </w:pPr>
      <w:rPr>
        <w:rFonts w:ascii="宋体" w:eastAsia="宋体" w:hAnsi="宋体" w:cs="宋体" w:hint="default"/>
        <w:sz w:val="30"/>
        <w:szCs w:val="30"/>
      </w:rPr>
    </w:lvl>
    <w:lvl w:ilvl="2">
      <w:start w:val="1"/>
      <w:numFmt w:val="decimal"/>
      <w:pStyle w:val="3"/>
      <w:suff w:val="nothing"/>
      <w:lvlText w:val="%1.%2.%3、"/>
      <w:lvlJc w:val="left"/>
      <w:pPr>
        <w:tabs>
          <w:tab w:val="left" w:pos="420"/>
        </w:tabs>
        <w:ind w:left="720" w:hanging="720"/>
      </w:pPr>
      <w:rPr>
        <w:rFonts w:ascii="宋体" w:eastAsia="宋体" w:hAnsi="宋体" w:cs="宋体" w:hint="default"/>
      </w:rPr>
    </w:lvl>
    <w:lvl w:ilvl="3">
      <w:start w:val="1"/>
      <w:numFmt w:val="decimal"/>
      <w:pStyle w:val="4"/>
      <w:suff w:val="nothing"/>
      <w:lvlText w:val="%1.%2.%3.%4、"/>
      <w:lvlJc w:val="left"/>
      <w:pPr>
        <w:tabs>
          <w:tab w:val="left" w:pos="420"/>
        </w:tabs>
        <w:ind w:left="864" w:hanging="864"/>
      </w:pPr>
      <w:rPr>
        <w:rFonts w:ascii="宋体" w:eastAsia="宋体" w:hAnsi="宋体" w:cs="宋体" w:hint="default"/>
      </w:rPr>
    </w:lvl>
    <w:lvl w:ilvl="4">
      <w:start w:val="1"/>
      <w:numFmt w:val="decimal"/>
      <w:pStyle w:val="5"/>
      <w:suff w:val="nothing"/>
      <w:lvlText w:val="%1.%2.%3.%4.%5、"/>
      <w:lvlJc w:val="left"/>
      <w:pPr>
        <w:tabs>
          <w:tab w:val="left" w:pos="420"/>
        </w:tabs>
        <w:ind w:left="1008" w:hanging="1008"/>
      </w:pPr>
      <w:rPr>
        <w:rFonts w:ascii="宋体" w:eastAsia="宋体" w:hAnsi="宋体" w:cs="宋体" w:hint="default"/>
      </w:rPr>
    </w:lvl>
    <w:lvl w:ilvl="5">
      <w:start w:val="1"/>
      <w:numFmt w:val="decimal"/>
      <w:pStyle w:val="6"/>
      <w:suff w:val="nothing"/>
      <w:lvlText w:val="%1.%2.%3.%4.%5.%6、"/>
      <w:lvlJc w:val="left"/>
      <w:pPr>
        <w:tabs>
          <w:tab w:val="left" w:pos="420"/>
        </w:tabs>
        <w:ind w:left="1152" w:hanging="1152"/>
      </w:pPr>
      <w:rPr>
        <w:rFonts w:ascii="宋体" w:eastAsia="宋体" w:hAnsi="宋体" w:cs="宋体" w:hint="default"/>
      </w:rPr>
    </w:lvl>
    <w:lvl w:ilvl="6">
      <w:start w:val="1"/>
      <w:numFmt w:val="decimal"/>
      <w:pStyle w:val="7"/>
      <w:suff w:val="nothing"/>
      <w:lvlText w:val="%1.%2.%3.%4.%5.%6.%7、"/>
      <w:lvlJc w:val="left"/>
      <w:pPr>
        <w:tabs>
          <w:tab w:val="left" w:pos="420"/>
        </w:tabs>
        <w:ind w:left="1296" w:hanging="1296"/>
      </w:pPr>
      <w:rPr>
        <w:rFonts w:ascii="宋体" w:eastAsia="宋体" w:hAnsi="宋体" w:cs="宋体" w:hint="default"/>
      </w:rPr>
    </w:lvl>
    <w:lvl w:ilvl="7">
      <w:start w:val="1"/>
      <w:numFmt w:val="decimal"/>
      <w:pStyle w:val="8"/>
      <w:suff w:val="nothing"/>
      <w:lvlText w:val="%1.%2.%3.%4.%5.%6.%7.%8、"/>
      <w:lvlJc w:val="left"/>
      <w:pPr>
        <w:tabs>
          <w:tab w:val="left" w:pos="420"/>
        </w:tabs>
        <w:ind w:left="1440" w:hanging="1440"/>
      </w:pPr>
      <w:rPr>
        <w:rFonts w:ascii="宋体" w:eastAsia="宋体" w:hAnsi="宋体" w:cs="宋体" w:hint="default"/>
      </w:rPr>
    </w:lvl>
    <w:lvl w:ilvl="8">
      <w:start w:val="1"/>
      <w:numFmt w:val="decimal"/>
      <w:pStyle w:val="9"/>
      <w:suff w:val="nothing"/>
      <w:lvlText w:val="%1.%2.%3.%4.%5.%6.%7.%8.%9、"/>
      <w:lvlJc w:val="left"/>
      <w:pPr>
        <w:tabs>
          <w:tab w:val="left" w:pos="420"/>
        </w:tabs>
        <w:ind w:left="1584" w:hanging="1584"/>
      </w:pPr>
      <w:rPr>
        <w:rFonts w:ascii="宋体" w:eastAsia="宋体" w:hAnsi="宋体" w:cs="宋体" w:hint="default"/>
      </w:rPr>
    </w:lvl>
  </w:abstractNum>
  <w:abstractNum w:abstractNumId="10" w15:restartNumberingAfterBreak="0">
    <w:nsid w:val="ED683308"/>
    <w:multiLevelType w:val="singleLevel"/>
    <w:tmpl w:val="ED683308"/>
    <w:lvl w:ilvl="0">
      <w:start w:val="1"/>
      <w:numFmt w:val="decimal"/>
      <w:suff w:val="nothing"/>
      <w:lvlText w:val="%1、"/>
      <w:lvlJc w:val="left"/>
    </w:lvl>
  </w:abstractNum>
  <w:abstractNum w:abstractNumId="11" w15:restartNumberingAfterBreak="0">
    <w:nsid w:val="02D48F69"/>
    <w:multiLevelType w:val="singleLevel"/>
    <w:tmpl w:val="02D48F69"/>
    <w:lvl w:ilvl="0">
      <w:start w:val="1"/>
      <w:numFmt w:val="decimal"/>
      <w:lvlText w:val="%1)"/>
      <w:lvlJc w:val="left"/>
      <w:pPr>
        <w:ind w:left="425" w:hanging="425"/>
      </w:pPr>
      <w:rPr>
        <w:rFonts w:hint="default"/>
      </w:rPr>
    </w:lvl>
  </w:abstractNum>
  <w:abstractNum w:abstractNumId="12" w15:restartNumberingAfterBreak="0">
    <w:nsid w:val="0D4C2DCB"/>
    <w:multiLevelType w:val="singleLevel"/>
    <w:tmpl w:val="0D4C2DCB"/>
    <w:lvl w:ilvl="0">
      <w:start w:val="1"/>
      <w:numFmt w:val="decimal"/>
      <w:suff w:val="nothing"/>
      <w:lvlText w:val="%1、"/>
      <w:lvlJc w:val="left"/>
    </w:lvl>
  </w:abstractNum>
  <w:abstractNum w:abstractNumId="13" w15:restartNumberingAfterBreak="0">
    <w:nsid w:val="1329D2C9"/>
    <w:multiLevelType w:val="singleLevel"/>
    <w:tmpl w:val="1329D2C9"/>
    <w:lvl w:ilvl="0">
      <w:start w:val="1"/>
      <w:numFmt w:val="lowerLetter"/>
      <w:suff w:val="nothing"/>
      <w:lvlText w:val="%1、"/>
      <w:lvlJc w:val="left"/>
    </w:lvl>
  </w:abstractNum>
  <w:abstractNum w:abstractNumId="14" w15:restartNumberingAfterBreak="0">
    <w:nsid w:val="22C6A5DA"/>
    <w:multiLevelType w:val="singleLevel"/>
    <w:tmpl w:val="22C6A5DA"/>
    <w:lvl w:ilvl="0">
      <w:start w:val="1"/>
      <w:numFmt w:val="decimal"/>
      <w:suff w:val="nothing"/>
      <w:lvlText w:val="%1、"/>
      <w:lvlJc w:val="left"/>
    </w:lvl>
  </w:abstractNum>
  <w:abstractNum w:abstractNumId="15" w15:restartNumberingAfterBreak="0">
    <w:nsid w:val="2F6CD74C"/>
    <w:multiLevelType w:val="singleLevel"/>
    <w:tmpl w:val="2F6CD74C"/>
    <w:lvl w:ilvl="0">
      <w:start w:val="1"/>
      <w:numFmt w:val="decimal"/>
      <w:suff w:val="nothing"/>
      <w:lvlText w:val="%1、"/>
      <w:lvlJc w:val="left"/>
    </w:lvl>
  </w:abstractNum>
  <w:abstractNum w:abstractNumId="16" w15:restartNumberingAfterBreak="0">
    <w:nsid w:val="3E6F6E51"/>
    <w:multiLevelType w:val="singleLevel"/>
    <w:tmpl w:val="3E6F6E51"/>
    <w:lvl w:ilvl="0">
      <w:start w:val="1"/>
      <w:numFmt w:val="decimal"/>
      <w:suff w:val="nothing"/>
      <w:lvlText w:val="%1、"/>
      <w:lvlJc w:val="left"/>
    </w:lvl>
  </w:abstractNum>
  <w:abstractNum w:abstractNumId="17" w15:restartNumberingAfterBreak="0">
    <w:nsid w:val="42663FD8"/>
    <w:multiLevelType w:val="singleLevel"/>
    <w:tmpl w:val="42663FD8"/>
    <w:lvl w:ilvl="0">
      <w:start w:val="1"/>
      <w:numFmt w:val="bullet"/>
      <w:lvlText w:val=""/>
      <w:lvlJc w:val="left"/>
      <w:pPr>
        <w:ind w:left="420" w:hanging="420"/>
      </w:pPr>
      <w:rPr>
        <w:rFonts w:ascii="Wingdings" w:hAnsi="Wingdings" w:hint="default"/>
      </w:rPr>
    </w:lvl>
  </w:abstractNum>
  <w:abstractNum w:abstractNumId="18" w15:restartNumberingAfterBreak="0">
    <w:nsid w:val="455332B0"/>
    <w:multiLevelType w:val="multilevel"/>
    <w:tmpl w:val="455332B0"/>
    <w:lvl w:ilvl="0">
      <w:start w:val="1"/>
      <w:numFmt w:val="bullet"/>
      <w:lvlText w:val=""/>
      <w:lvlJc w:val="left"/>
      <w:pPr>
        <w:tabs>
          <w:tab w:val="left" w:pos="900"/>
        </w:tabs>
        <w:ind w:left="900" w:hanging="420"/>
      </w:pPr>
      <w:rPr>
        <w:rFonts w:ascii="Wingdings" w:hAnsi="Wingdings" w:hint="default"/>
      </w:rPr>
    </w:lvl>
    <w:lvl w:ilvl="1">
      <w:start w:val="1"/>
      <w:numFmt w:val="bullet"/>
      <w:pStyle w:val="a"/>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9" w15:restartNumberingAfterBreak="0">
    <w:nsid w:val="6B148542"/>
    <w:multiLevelType w:val="singleLevel"/>
    <w:tmpl w:val="6B148542"/>
    <w:lvl w:ilvl="0">
      <w:start w:val="1"/>
      <w:numFmt w:val="bullet"/>
      <w:lvlText w:val=""/>
      <w:lvlJc w:val="left"/>
      <w:pPr>
        <w:ind w:left="420" w:hanging="420"/>
      </w:pPr>
      <w:rPr>
        <w:rFonts w:ascii="Wingdings" w:hAnsi="Wingdings" w:hint="default"/>
      </w:rPr>
    </w:lvl>
  </w:abstractNum>
  <w:abstractNum w:abstractNumId="20" w15:restartNumberingAfterBreak="0">
    <w:nsid w:val="6E68DFC2"/>
    <w:multiLevelType w:val="singleLevel"/>
    <w:tmpl w:val="6E68DFC2"/>
    <w:lvl w:ilvl="0">
      <w:start w:val="1"/>
      <w:numFmt w:val="bullet"/>
      <w:lvlText w:val=""/>
      <w:lvlJc w:val="left"/>
      <w:pPr>
        <w:ind w:left="420" w:hanging="420"/>
      </w:pPr>
      <w:rPr>
        <w:rFonts w:ascii="Wingdings" w:hAnsi="Wingdings" w:hint="default"/>
      </w:rPr>
    </w:lvl>
  </w:abstractNum>
  <w:abstractNum w:abstractNumId="21" w15:restartNumberingAfterBreak="0">
    <w:nsid w:val="781F9A67"/>
    <w:multiLevelType w:val="singleLevel"/>
    <w:tmpl w:val="781F9A67"/>
    <w:lvl w:ilvl="0">
      <w:start w:val="1"/>
      <w:numFmt w:val="lowerLetter"/>
      <w:suff w:val="nothing"/>
      <w:lvlText w:val="%1、"/>
      <w:lvlJc w:val="left"/>
    </w:lvl>
  </w:abstractNum>
  <w:num w:numId="1">
    <w:abstractNumId w:val="9"/>
  </w:num>
  <w:num w:numId="2">
    <w:abstractNumId w:val="18"/>
  </w:num>
  <w:num w:numId="3">
    <w:abstractNumId w:val="3"/>
  </w:num>
  <w:num w:numId="4">
    <w:abstractNumId w:val="12"/>
  </w:num>
  <w:num w:numId="5">
    <w:abstractNumId w:val="4"/>
  </w:num>
  <w:num w:numId="6">
    <w:abstractNumId w:val="1"/>
  </w:num>
  <w:num w:numId="7">
    <w:abstractNumId w:val="8"/>
  </w:num>
  <w:num w:numId="8">
    <w:abstractNumId w:val="11"/>
  </w:num>
  <w:num w:numId="9">
    <w:abstractNumId w:val="17"/>
  </w:num>
  <w:num w:numId="10">
    <w:abstractNumId w:val="20"/>
  </w:num>
  <w:num w:numId="11">
    <w:abstractNumId w:val="2"/>
  </w:num>
  <w:num w:numId="12">
    <w:abstractNumId w:val="19"/>
  </w:num>
  <w:num w:numId="13">
    <w:abstractNumId w:val="6"/>
  </w:num>
  <w:num w:numId="14">
    <w:abstractNumId w:val="15"/>
  </w:num>
  <w:num w:numId="15">
    <w:abstractNumId w:val="10"/>
  </w:num>
  <w:num w:numId="16">
    <w:abstractNumId w:val="0"/>
  </w:num>
  <w:num w:numId="17">
    <w:abstractNumId w:val="5"/>
  </w:num>
  <w:num w:numId="18">
    <w:abstractNumId w:val="7"/>
  </w:num>
  <w:num w:numId="19">
    <w:abstractNumId w:val="21"/>
  </w:num>
  <w:num w:numId="20">
    <w:abstractNumId w:val="16"/>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79"/>
    <w:rsid w:val="000006FB"/>
    <w:rsid w:val="0000184C"/>
    <w:rsid w:val="00001DF0"/>
    <w:rsid w:val="000048EB"/>
    <w:rsid w:val="0001633B"/>
    <w:rsid w:val="000319AA"/>
    <w:rsid w:val="00032C0F"/>
    <w:rsid w:val="00037269"/>
    <w:rsid w:val="00043FB1"/>
    <w:rsid w:val="000448EE"/>
    <w:rsid w:val="0004589D"/>
    <w:rsid w:val="00051557"/>
    <w:rsid w:val="00055882"/>
    <w:rsid w:val="00065CEE"/>
    <w:rsid w:val="000730F3"/>
    <w:rsid w:val="00084D39"/>
    <w:rsid w:val="0008657C"/>
    <w:rsid w:val="00093191"/>
    <w:rsid w:val="000A6BB1"/>
    <w:rsid w:val="000A71D9"/>
    <w:rsid w:val="000A789A"/>
    <w:rsid w:val="000B04D3"/>
    <w:rsid w:val="000B532C"/>
    <w:rsid w:val="000B6758"/>
    <w:rsid w:val="000B72AF"/>
    <w:rsid w:val="000C076D"/>
    <w:rsid w:val="000C287B"/>
    <w:rsid w:val="000C77FA"/>
    <w:rsid w:val="000D0930"/>
    <w:rsid w:val="000D21DE"/>
    <w:rsid w:val="000D2DB8"/>
    <w:rsid w:val="000E19E7"/>
    <w:rsid w:val="000F5C72"/>
    <w:rsid w:val="000F601A"/>
    <w:rsid w:val="001028AA"/>
    <w:rsid w:val="001031B8"/>
    <w:rsid w:val="001037F5"/>
    <w:rsid w:val="00115071"/>
    <w:rsid w:val="001218F3"/>
    <w:rsid w:val="00122081"/>
    <w:rsid w:val="0012533C"/>
    <w:rsid w:val="00125444"/>
    <w:rsid w:val="0013668B"/>
    <w:rsid w:val="001474CF"/>
    <w:rsid w:val="001532AF"/>
    <w:rsid w:val="001552A4"/>
    <w:rsid w:val="00156D3E"/>
    <w:rsid w:val="00160E54"/>
    <w:rsid w:val="00166EB9"/>
    <w:rsid w:val="001726D6"/>
    <w:rsid w:val="00186733"/>
    <w:rsid w:val="00191245"/>
    <w:rsid w:val="00193A4C"/>
    <w:rsid w:val="001A1B7A"/>
    <w:rsid w:val="001A30A7"/>
    <w:rsid w:val="001A69FA"/>
    <w:rsid w:val="001C4C3B"/>
    <w:rsid w:val="001C69E4"/>
    <w:rsid w:val="001D055E"/>
    <w:rsid w:val="001D46CF"/>
    <w:rsid w:val="001D4C26"/>
    <w:rsid w:val="001E01F1"/>
    <w:rsid w:val="001E2A2C"/>
    <w:rsid w:val="001E326C"/>
    <w:rsid w:val="001E4662"/>
    <w:rsid w:val="001E536B"/>
    <w:rsid w:val="001E5AC8"/>
    <w:rsid w:val="001E6C53"/>
    <w:rsid w:val="001E6DDB"/>
    <w:rsid w:val="001E7E2A"/>
    <w:rsid w:val="001F58D0"/>
    <w:rsid w:val="00200502"/>
    <w:rsid w:val="00201A6A"/>
    <w:rsid w:val="00206113"/>
    <w:rsid w:val="00221661"/>
    <w:rsid w:val="00222C96"/>
    <w:rsid w:val="00231733"/>
    <w:rsid w:val="00232805"/>
    <w:rsid w:val="00234159"/>
    <w:rsid w:val="00234897"/>
    <w:rsid w:val="002360F7"/>
    <w:rsid w:val="00236412"/>
    <w:rsid w:val="00241445"/>
    <w:rsid w:val="002422E3"/>
    <w:rsid w:val="002566B5"/>
    <w:rsid w:val="00262E97"/>
    <w:rsid w:val="0027607A"/>
    <w:rsid w:val="00283E12"/>
    <w:rsid w:val="00285DD5"/>
    <w:rsid w:val="002A13A0"/>
    <w:rsid w:val="002A190F"/>
    <w:rsid w:val="002A26F5"/>
    <w:rsid w:val="002A68A6"/>
    <w:rsid w:val="002A7053"/>
    <w:rsid w:val="002B13CD"/>
    <w:rsid w:val="002B1598"/>
    <w:rsid w:val="002B594C"/>
    <w:rsid w:val="002C4F17"/>
    <w:rsid w:val="002D0077"/>
    <w:rsid w:val="002D6232"/>
    <w:rsid w:val="002E189A"/>
    <w:rsid w:val="002E1940"/>
    <w:rsid w:val="002E43CB"/>
    <w:rsid w:val="002E4C81"/>
    <w:rsid w:val="002E5588"/>
    <w:rsid w:val="002E55A6"/>
    <w:rsid w:val="002F66A2"/>
    <w:rsid w:val="00305D64"/>
    <w:rsid w:val="0031648C"/>
    <w:rsid w:val="003373DA"/>
    <w:rsid w:val="003414C2"/>
    <w:rsid w:val="00342799"/>
    <w:rsid w:val="0034749B"/>
    <w:rsid w:val="00352751"/>
    <w:rsid w:val="00354E55"/>
    <w:rsid w:val="003641C4"/>
    <w:rsid w:val="00371342"/>
    <w:rsid w:val="003749AF"/>
    <w:rsid w:val="0037534F"/>
    <w:rsid w:val="0037574F"/>
    <w:rsid w:val="00375ED2"/>
    <w:rsid w:val="00376C2B"/>
    <w:rsid w:val="00380E46"/>
    <w:rsid w:val="00381E51"/>
    <w:rsid w:val="00383046"/>
    <w:rsid w:val="00395177"/>
    <w:rsid w:val="003A17B5"/>
    <w:rsid w:val="003A205D"/>
    <w:rsid w:val="003B3BD5"/>
    <w:rsid w:val="003B7A70"/>
    <w:rsid w:val="003C1F48"/>
    <w:rsid w:val="003C2182"/>
    <w:rsid w:val="003C3B61"/>
    <w:rsid w:val="003D1FA6"/>
    <w:rsid w:val="003E609A"/>
    <w:rsid w:val="003E6C48"/>
    <w:rsid w:val="003F1DC1"/>
    <w:rsid w:val="003F24E8"/>
    <w:rsid w:val="0040387C"/>
    <w:rsid w:val="0041338A"/>
    <w:rsid w:val="00421853"/>
    <w:rsid w:val="00422237"/>
    <w:rsid w:val="004228F7"/>
    <w:rsid w:val="0042462E"/>
    <w:rsid w:val="004271D4"/>
    <w:rsid w:val="004363E6"/>
    <w:rsid w:val="00436BBF"/>
    <w:rsid w:val="00444CFD"/>
    <w:rsid w:val="0044695B"/>
    <w:rsid w:val="00447934"/>
    <w:rsid w:val="00451393"/>
    <w:rsid w:val="00451DA8"/>
    <w:rsid w:val="0045310D"/>
    <w:rsid w:val="004629EF"/>
    <w:rsid w:val="00463CCE"/>
    <w:rsid w:val="00465BA8"/>
    <w:rsid w:val="00477C77"/>
    <w:rsid w:val="0048039C"/>
    <w:rsid w:val="004809F8"/>
    <w:rsid w:val="004832A5"/>
    <w:rsid w:val="00484063"/>
    <w:rsid w:val="004864FB"/>
    <w:rsid w:val="00493678"/>
    <w:rsid w:val="00493D4F"/>
    <w:rsid w:val="00494E15"/>
    <w:rsid w:val="004A0E15"/>
    <w:rsid w:val="004A2482"/>
    <w:rsid w:val="004A3BB3"/>
    <w:rsid w:val="004A7217"/>
    <w:rsid w:val="004B4893"/>
    <w:rsid w:val="004B6002"/>
    <w:rsid w:val="004B62A7"/>
    <w:rsid w:val="004C09BD"/>
    <w:rsid w:val="004C5F29"/>
    <w:rsid w:val="004D4C18"/>
    <w:rsid w:val="004D7AE2"/>
    <w:rsid w:val="004E2DDA"/>
    <w:rsid w:val="004E7874"/>
    <w:rsid w:val="004F1D3D"/>
    <w:rsid w:val="004F2420"/>
    <w:rsid w:val="004F36D2"/>
    <w:rsid w:val="004F7CBE"/>
    <w:rsid w:val="00504380"/>
    <w:rsid w:val="00505C77"/>
    <w:rsid w:val="00505CFB"/>
    <w:rsid w:val="0051649B"/>
    <w:rsid w:val="00516FC3"/>
    <w:rsid w:val="00520056"/>
    <w:rsid w:val="00523A07"/>
    <w:rsid w:val="00527004"/>
    <w:rsid w:val="00540E50"/>
    <w:rsid w:val="005423C0"/>
    <w:rsid w:val="00543393"/>
    <w:rsid w:val="00557426"/>
    <w:rsid w:val="0056099E"/>
    <w:rsid w:val="005626E5"/>
    <w:rsid w:val="0056797F"/>
    <w:rsid w:val="005705D7"/>
    <w:rsid w:val="0057084A"/>
    <w:rsid w:val="00570ABC"/>
    <w:rsid w:val="005725C8"/>
    <w:rsid w:val="00573CB6"/>
    <w:rsid w:val="0057412E"/>
    <w:rsid w:val="00584A1A"/>
    <w:rsid w:val="00584C60"/>
    <w:rsid w:val="005865ED"/>
    <w:rsid w:val="00587462"/>
    <w:rsid w:val="005914DE"/>
    <w:rsid w:val="00595542"/>
    <w:rsid w:val="00595DBD"/>
    <w:rsid w:val="005963A3"/>
    <w:rsid w:val="005B2121"/>
    <w:rsid w:val="005C0F52"/>
    <w:rsid w:val="005C369F"/>
    <w:rsid w:val="005E3F27"/>
    <w:rsid w:val="005E5EAD"/>
    <w:rsid w:val="005E6C25"/>
    <w:rsid w:val="005F4A25"/>
    <w:rsid w:val="005F52AA"/>
    <w:rsid w:val="00606787"/>
    <w:rsid w:val="00614688"/>
    <w:rsid w:val="00617D9B"/>
    <w:rsid w:val="0062298E"/>
    <w:rsid w:val="006238F6"/>
    <w:rsid w:val="00624AE3"/>
    <w:rsid w:val="0062753E"/>
    <w:rsid w:val="00635EE4"/>
    <w:rsid w:val="00637B84"/>
    <w:rsid w:val="00640F38"/>
    <w:rsid w:val="00644001"/>
    <w:rsid w:val="00647C55"/>
    <w:rsid w:val="00647CE5"/>
    <w:rsid w:val="0065341F"/>
    <w:rsid w:val="00655176"/>
    <w:rsid w:val="00662760"/>
    <w:rsid w:val="0066434B"/>
    <w:rsid w:val="00666E0F"/>
    <w:rsid w:val="0067154F"/>
    <w:rsid w:val="006812B6"/>
    <w:rsid w:val="00681386"/>
    <w:rsid w:val="0068632D"/>
    <w:rsid w:val="00686E1F"/>
    <w:rsid w:val="00691114"/>
    <w:rsid w:val="00692C46"/>
    <w:rsid w:val="00697948"/>
    <w:rsid w:val="00697FC5"/>
    <w:rsid w:val="006A0677"/>
    <w:rsid w:val="006B2E2A"/>
    <w:rsid w:val="006B3085"/>
    <w:rsid w:val="006B3425"/>
    <w:rsid w:val="006B4998"/>
    <w:rsid w:val="006B4D46"/>
    <w:rsid w:val="006B5396"/>
    <w:rsid w:val="006C3933"/>
    <w:rsid w:val="006D0E62"/>
    <w:rsid w:val="006E277B"/>
    <w:rsid w:val="006E4519"/>
    <w:rsid w:val="006E4664"/>
    <w:rsid w:val="006E58C9"/>
    <w:rsid w:val="006F50CD"/>
    <w:rsid w:val="00702B44"/>
    <w:rsid w:val="00707E69"/>
    <w:rsid w:val="0073446E"/>
    <w:rsid w:val="00740096"/>
    <w:rsid w:val="0074294A"/>
    <w:rsid w:val="0074490C"/>
    <w:rsid w:val="00744EBA"/>
    <w:rsid w:val="00746467"/>
    <w:rsid w:val="00747B72"/>
    <w:rsid w:val="0075210A"/>
    <w:rsid w:val="00752114"/>
    <w:rsid w:val="00755D98"/>
    <w:rsid w:val="00756377"/>
    <w:rsid w:val="00762B1F"/>
    <w:rsid w:val="00764201"/>
    <w:rsid w:val="0077046C"/>
    <w:rsid w:val="00775BD9"/>
    <w:rsid w:val="00777E78"/>
    <w:rsid w:val="00780241"/>
    <w:rsid w:val="00781DFF"/>
    <w:rsid w:val="00790D70"/>
    <w:rsid w:val="0079141D"/>
    <w:rsid w:val="00792B56"/>
    <w:rsid w:val="007A5BE5"/>
    <w:rsid w:val="007B1250"/>
    <w:rsid w:val="007B5F23"/>
    <w:rsid w:val="007B63AE"/>
    <w:rsid w:val="007C3918"/>
    <w:rsid w:val="007C5EBC"/>
    <w:rsid w:val="007C6F38"/>
    <w:rsid w:val="007D0B0D"/>
    <w:rsid w:val="007D7344"/>
    <w:rsid w:val="007E1653"/>
    <w:rsid w:val="007E5353"/>
    <w:rsid w:val="007F0A20"/>
    <w:rsid w:val="007F17BB"/>
    <w:rsid w:val="007F504F"/>
    <w:rsid w:val="00802AC4"/>
    <w:rsid w:val="00810585"/>
    <w:rsid w:val="00820862"/>
    <w:rsid w:val="00825296"/>
    <w:rsid w:val="0082727C"/>
    <w:rsid w:val="008275E5"/>
    <w:rsid w:val="00837D74"/>
    <w:rsid w:val="008616EA"/>
    <w:rsid w:val="00862A8C"/>
    <w:rsid w:val="008643A5"/>
    <w:rsid w:val="00864871"/>
    <w:rsid w:val="00864974"/>
    <w:rsid w:val="008663D6"/>
    <w:rsid w:val="00870608"/>
    <w:rsid w:val="008712E3"/>
    <w:rsid w:val="008726E3"/>
    <w:rsid w:val="00873166"/>
    <w:rsid w:val="0087532B"/>
    <w:rsid w:val="008765E1"/>
    <w:rsid w:val="00881666"/>
    <w:rsid w:val="00882B08"/>
    <w:rsid w:val="00883D62"/>
    <w:rsid w:val="00885BDC"/>
    <w:rsid w:val="00887431"/>
    <w:rsid w:val="008966C9"/>
    <w:rsid w:val="008A21ED"/>
    <w:rsid w:val="008A2EC9"/>
    <w:rsid w:val="008A3075"/>
    <w:rsid w:val="008B3D25"/>
    <w:rsid w:val="008C7795"/>
    <w:rsid w:val="008D1316"/>
    <w:rsid w:val="008D6856"/>
    <w:rsid w:val="008D741D"/>
    <w:rsid w:val="008E1C71"/>
    <w:rsid w:val="008E3D57"/>
    <w:rsid w:val="008E41E9"/>
    <w:rsid w:val="008E555D"/>
    <w:rsid w:val="008F2547"/>
    <w:rsid w:val="008F2683"/>
    <w:rsid w:val="008F28F6"/>
    <w:rsid w:val="00900840"/>
    <w:rsid w:val="00902C0C"/>
    <w:rsid w:val="00910E10"/>
    <w:rsid w:val="00911252"/>
    <w:rsid w:val="00921E81"/>
    <w:rsid w:val="00924C5D"/>
    <w:rsid w:val="00924F66"/>
    <w:rsid w:val="00937A03"/>
    <w:rsid w:val="00937B97"/>
    <w:rsid w:val="00937CF9"/>
    <w:rsid w:val="0094216C"/>
    <w:rsid w:val="00942456"/>
    <w:rsid w:val="009434B6"/>
    <w:rsid w:val="0095117F"/>
    <w:rsid w:val="0095389F"/>
    <w:rsid w:val="009546A9"/>
    <w:rsid w:val="00957E0F"/>
    <w:rsid w:val="00960675"/>
    <w:rsid w:val="00961E57"/>
    <w:rsid w:val="0096400A"/>
    <w:rsid w:val="00970078"/>
    <w:rsid w:val="0098016D"/>
    <w:rsid w:val="00982881"/>
    <w:rsid w:val="009836D2"/>
    <w:rsid w:val="00994873"/>
    <w:rsid w:val="00995DBA"/>
    <w:rsid w:val="0099724C"/>
    <w:rsid w:val="0099793B"/>
    <w:rsid w:val="009A1059"/>
    <w:rsid w:val="009A4C10"/>
    <w:rsid w:val="009B4224"/>
    <w:rsid w:val="009C06AC"/>
    <w:rsid w:val="009C4B0B"/>
    <w:rsid w:val="009C4F50"/>
    <w:rsid w:val="009C601D"/>
    <w:rsid w:val="009C7173"/>
    <w:rsid w:val="009D0EB6"/>
    <w:rsid w:val="009D145B"/>
    <w:rsid w:val="009D1A17"/>
    <w:rsid w:val="009D30B1"/>
    <w:rsid w:val="009D60DB"/>
    <w:rsid w:val="009E0FFD"/>
    <w:rsid w:val="009E4810"/>
    <w:rsid w:val="009E5CC9"/>
    <w:rsid w:val="009E7058"/>
    <w:rsid w:val="009F12BA"/>
    <w:rsid w:val="009F4B4B"/>
    <w:rsid w:val="009F56FB"/>
    <w:rsid w:val="00A014D5"/>
    <w:rsid w:val="00A06953"/>
    <w:rsid w:val="00A158F1"/>
    <w:rsid w:val="00A2156D"/>
    <w:rsid w:val="00A24EC9"/>
    <w:rsid w:val="00A26822"/>
    <w:rsid w:val="00A30C35"/>
    <w:rsid w:val="00A37F66"/>
    <w:rsid w:val="00A404FE"/>
    <w:rsid w:val="00A41FA7"/>
    <w:rsid w:val="00A43D87"/>
    <w:rsid w:val="00A43F3A"/>
    <w:rsid w:val="00A46348"/>
    <w:rsid w:val="00A468CF"/>
    <w:rsid w:val="00A50289"/>
    <w:rsid w:val="00A51D25"/>
    <w:rsid w:val="00A548C0"/>
    <w:rsid w:val="00A5735F"/>
    <w:rsid w:val="00A6675C"/>
    <w:rsid w:val="00A75CC9"/>
    <w:rsid w:val="00A830B5"/>
    <w:rsid w:val="00A84F24"/>
    <w:rsid w:val="00A90282"/>
    <w:rsid w:val="00A96208"/>
    <w:rsid w:val="00AA0F84"/>
    <w:rsid w:val="00AA46D7"/>
    <w:rsid w:val="00AB75DB"/>
    <w:rsid w:val="00AC6604"/>
    <w:rsid w:val="00AD1F85"/>
    <w:rsid w:val="00AD258A"/>
    <w:rsid w:val="00AD57B0"/>
    <w:rsid w:val="00AD6DBC"/>
    <w:rsid w:val="00AD7BE5"/>
    <w:rsid w:val="00AE06DC"/>
    <w:rsid w:val="00AE0A8F"/>
    <w:rsid w:val="00AE3BCC"/>
    <w:rsid w:val="00AE5155"/>
    <w:rsid w:val="00AF0456"/>
    <w:rsid w:val="00AF2C0B"/>
    <w:rsid w:val="00AF48D1"/>
    <w:rsid w:val="00B02CBD"/>
    <w:rsid w:val="00B0328C"/>
    <w:rsid w:val="00B07EA4"/>
    <w:rsid w:val="00B14914"/>
    <w:rsid w:val="00B167BE"/>
    <w:rsid w:val="00B168A5"/>
    <w:rsid w:val="00B2050B"/>
    <w:rsid w:val="00B229DB"/>
    <w:rsid w:val="00B2401C"/>
    <w:rsid w:val="00B2415E"/>
    <w:rsid w:val="00B25569"/>
    <w:rsid w:val="00B2632A"/>
    <w:rsid w:val="00B279D4"/>
    <w:rsid w:val="00B31210"/>
    <w:rsid w:val="00B42237"/>
    <w:rsid w:val="00B445B8"/>
    <w:rsid w:val="00B460D7"/>
    <w:rsid w:val="00B50DE6"/>
    <w:rsid w:val="00B55E38"/>
    <w:rsid w:val="00B61D76"/>
    <w:rsid w:val="00B63C67"/>
    <w:rsid w:val="00B63DC4"/>
    <w:rsid w:val="00B642A9"/>
    <w:rsid w:val="00B65919"/>
    <w:rsid w:val="00B71893"/>
    <w:rsid w:val="00B76079"/>
    <w:rsid w:val="00B76092"/>
    <w:rsid w:val="00B760D0"/>
    <w:rsid w:val="00B76260"/>
    <w:rsid w:val="00B90F11"/>
    <w:rsid w:val="00B92151"/>
    <w:rsid w:val="00B9322B"/>
    <w:rsid w:val="00B94124"/>
    <w:rsid w:val="00B94CD6"/>
    <w:rsid w:val="00BA2C63"/>
    <w:rsid w:val="00BB2A75"/>
    <w:rsid w:val="00BC24BB"/>
    <w:rsid w:val="00BC4911"/>
    <w:rsid w:val="00BD0790"/>
    <w:rsid w:val="00BD300D"/>
    <w:rsid w:val="00BD3EF5"/>
    <w:rsid w:val="00BE765A"/>
    <w:rsid w:val="00BF6085"/>
    <w:rsid w:val="00BF61BC"/>
    <w:rsid w:val="00C25E3A"/>
    <w:rsid w:val="00C3023F"/>
    <w:rsid w:val="00C3187C"/>
    <w:rsid w:val="00C319CE"/>
    <w:rsid w:val="00C41AA2"/>
    <w:rsid w:val="00C46471"/>
    <w:rsid w:val="00C53BA6"/>
    <w:rsid w:val="00C5545F"/>
    <w:rsid w:val="00C55D49"/>
    <w:rsid w:val="00C60271"/>
    <w:rsid w:val="00C6255D"/>
    <w:rsid w:val="00C62882"/>
    <w:rsid w:val="00C63093"/>
    <w:rsid w:val="00C67B4A"/>
    <w:rsid w:val="00C71991"/>
    <w:rsid w:val="00C83888"/>
    <w:rsid w:val="00C901D7"/>
    <w:rsid w:val="00C969B1"/>
    <w:rsid w:val="00CA0946"/>
    <w:rsid w:val="00CA549D"/>
    <w:rsid w:val="00CB031B"/>
    <w:rsid w:val="00CB355E"/>
    <w:rsid w:val="00CD29B2"/>
    <w:rsid w:val="00CE2514"/>
    <w:rsid w:val="00CE2CDF"/>
    <w:rsid w:val="00CF5F16"/>
    <w:rsid w:val="00CF6498"/>
    <w:rsid w:val="00CF652C"/>
    <w:rsid w:val="00D07E3B"/>
    <w:rsid w:val="00D159BE"/>
    <w:rsid w:val="00D2093D"/>
    <w:rsid w:val="00D20AC4"/>
    <w:rsid w:val="00D26009"/>
    <w:rsid w:val="00D43848"/>
    <w:rsid w:val="00D458E9"/>
    <w:rsid w:val="00D4593F"/>
    <w:rsid w:val="00D4654F"/>
    <w:rsid w:val="00D5493C"/>
    <w:rsid w:val="00D57E04"/>
    <w:rsid w:val="00D618D0"/>
    <w:rsid w:val="00D61B19"/>
    <w:rsid w:val="00D62919"/>
    <w:rsid w:val="00D6321D"/>
    <w:rsid w:val="00D66051"/>
    <w:rsid w:val="00D675F5"/>
    <w:rsid w:val="00D70581"/>
    <w:rsid w:val="00D74604"/>
    <w:rsid w:val="00D803A7"/>
    <w:rsid w:val="00D86C4E"/>
    <w:rsid w:val="00D90A49"/>
    <w:rsid w:val="00D94D95"/>
    <w:rsid w:val="00D96E8E"/>
    <w:rsid w:val="00DA7A47"/>
    <w:rsid w:val="00DB2A69"/>
    <w:rsid w:val="00DB4117"/>
    <w:rsid w:val="00DC10E3"/>
    <w:rsid w:val="00DC3404"/>
    <w:rsid w:val="00DC37FF"/>
    <w:rsid w:val="00DC60F3"/>
    <w:rsid w:val="00DD2AE4"/>
    <w:rsid w:val="00DD3A75"/>
    <w:rsid w:val="00DD4591"/>
    <w:rsid w:val="00DD47B3"/>
    <w:rsid w:val="00DD4D6B"/>
    <w:rsid w:val="00DE1067"/>
    <w:rsid w:val="00DE645E"/>
    <w:rsid w:val="00DF5961"/>
    <w:rsid w:val="00DF7719"/>
    <w:rsid w:val="00E0216F"/>
    <w:rsid w:val="00E06A6E"/>
    <w:rsid w:val="00E110A0"/>
    <w:rsid w:val="00E13386"/>
    <w:rsid w:val="00E1786C"/>
    <w:rsid w:val="00E2257B"/>
    <w:rsid w:val="00E261B4"/>
    <w:rsid w:val="00E264DB"/>
    <w:rsid w:val="00E26EDC"/>
    <w:rsid w:val="00E3206A"/>
    <w:rsid w:val="00E32532"/>
    <w:rsid w:val="00E4382B"/>
    <w:rsid w:val="00E45901"/>
    <w:rsid w:val="00E528DC"/>
    <w:rsid w:val="00E531FA"/>
    <w:rsid w:val="00E56E9B"/>
    <w:rsid w:val="00E615C4"/>
    <w:rsid w:val="00E61C43"/>
    <w:rsid w:val="00E656E2"/>
    <w:rsid w:val="00E674EB"/>
    <w:rsid w:val="00E7354C"/>
    <w:rsid w:val="00E74DAD"/>
    <w:rsid w:val="00E82EBB"/>
    <w:rsid w:val="00E850F9"/>
    <w:rsid w:val="00E92C7C"/>
    <w:rsid w:val="00EB139B"/>
    <w:rsid w:val="00EB220D"/>
    <w:rsid w:val="00EB25C7"/>
    <w:rsid w:val="00EB6355"/>
    <w:rsid w:val="00EB7E63"/>
    <w:rsid w:val="00EC511A"/>
    <w:rsid w:val="00ED7370"/>
    <w:rsid w:val="00EE0602"/>
    <w:rsid w:val="00EE34F1"/>
    <w:rsid w:val="00EE49A7"/>
    <w:rsid w:val="00EE4DA4"/>
    <w:rsid w:val="00EE602B"/>
    <w:rsid w:val="00EF1025"/>
    <w:rsid w:val="00EF3D80"/>
    <w:rsid w:val="00F07D0B"/>
    <w:rsid w:val="00F149B9"/>
    <w:rsid w:val="00F30DFC"/>
    <w:rsid w:val="00F33B12"/>
    <w:rsid w:val="00F376AC"/>
    <w:rsid w:val="00F46611"/>
    <w:rsid w:val="00F4706B"/>
    <w:rsid w:val="00F5607A"/>
    <w:rsid w:val="00F60DD2"/>
    <w:rsid w:val="00F67304"/>
    <w:rsid w:val="00F70242"/>
    <w:rsid w:val="00F71719"/>
    <w:rsid w:val="00F74237"/>
    <w:rsid w:val="00F753F4"/>
    <w:rsid w:val="00F84640"/>
    <w:rsid w:val="00F84939"/>
    <w:rsid w:val="00F9030D"/>
    <w:rsid w:val="00F90678"/>
    <w:rsid w:val="00F929C5"/>
    <w:rsid w:val="00F94793"/>
    <w:rsid w:val="00FA14AB"/>
    <w:rsid w:val="00FA2F6C"/>
    <w:rsid w:val="00FA484A"/>
    <w:rsid w:val="00FA5CD2"/>
    <w:rsid w:val="00FA609A"/>
    <w:rsid w:val="00FB1019"/>
    <w:rsid w:val="00FB382A"/>
    <w:rsid w:val="00FB5669"/>
    <w:rsid w:val="00FC0131"/>
    <w:rsid w:val="00FC1A96"/>
    <w:rsid w:val="00FD3C5D"/>
    <w:rsid w:val="00FD517D"/>
    <w:rsid w:val="00FE310E"/>
    <w:rsid w:val="00FF04E6"/>
    <w:rsid w:val="00FF1E3B"/>
    <w:rsid w:val="00FF2950"/>
    <w:rsid w:val="00FF6304"/>
    <w:rsid w:val="012206E4"/>
    <w:rsid w:val="012D266C"/>
    <w:rsid w:val="014318CE"/>
    <w:rsid w:val="014D0097"/>
    <w:rsid w:val="015F7CF4"/>
    <w:rsid w:val="01634B43"/>
    <w:rsid w:val="019B45E0"/>
    <w:rsid w:val="019D0402"/>
    <w:rsid w:val="01AB3C90"/>
    <w:rsid w:val="01AC2DD0"/>
    <w:rsid w:val="01BA0C9E"/>
    <w:rsid w:val="01CE4D0E"/>
    <w:rsid w:val="01E16D89"/>
    <w:rsid w:val="01E17F71"/>
    <w:rsid w:val="020240BB"/>
    <w:rsid w:val="02137B46"/>
    <w:rsid w:val="021F02BE"/>
    <w:rsid w:val="022B0AFD"/>
    <w:rsid w:val="022B4432"/>
    <w:rsid w:val="023A23C6"/>
    <w:rsid w:val="025A7974"/>
    <w:rsid w:val="027E7588"/>
    <w:rsid w:val="028347E7"/>
    <w:rsid w:val="029514A8"/>
    <w:rsid w:val="02976316"/>
    <w:rsid w:val="02A845F1"/>
    <w:rsid w:val="02CE3699"/>
    <w:rsid w:val="02E306D2"/>
    <w:rsid w:val="03065D82"/>
    <w:rsid w:val="031C4577"/>
    <w:rsid w:val="031C4788"/>
    <w:rsid w:val="033E2799"/>
    <w:rsid w:val="034468DD"/>
    <w:rsid w:val="03662240"/>
    <w:rsid w:val="037734B8"/>
    <w:rsid w:val="038831C9"/>
    <w:rsid w:val="038B5268"/>
    <w:rsid w:val="039A1ED0"/>
    <w:rsid w:val="03A04613"/>
    <w:rsid w:val="03A50EC8"/>
    <w:rsid w:val="03AB524B"/>
    <w:rsid w:val="03E147EC"/>
    <w:rsid w:val="03E94AE1"/>
    <w:rsid w:val="0405600E"/>
    <w:rsid w:val="040E4A0B"/>
    <w:rsid w:val="040E7640"/>
    <w:rsid w:val="04156B59"/>
    <w:rsid w:val="0419708B"/>
    <w:rsid w:val="043C7E11"/>
    <w:rsid w:val="0445787F"/>
    <w:rsid w:val="047345D8"/>
    <w:rsid w:val="04805BB1"/>
    <w:rsid w:val="048927B2"/>
    <w:rsid w:val="04A4561B"/>
    <w:rsid w:val="04AA4792"/>
    <w:rsid w:val="04D420F6"/>
    <w:rsid w:val="04D63321"/>
    <w:rsid w:val="04D84A03"/>
    <w:rsid w:val="04E01DCB"/>
    <w:rsid w:val="04F60AF5"/>
    <w:rsid w:val="05044835"/>
    <w:rsid w:val="050637B3"/>
    <w:rsid w:val="05207A94"/>
    <w:rsid w:val="05255512"/>
    <w:rsid w:val="05305B6F"/>
    <w:rsid w:val="05352E02"/>
    <w:rsid w:val="05386934"/>
    <w:rsid w:val="054E22A9"/>
    <w:rsid w:val="05520B16"/>
    <w:rsid w:val="056228FA"/>
    <w:rsid w:val="056A2145"/>
    <w:rsid w:val="05707889"/>
    <w:rsid w:val="057A62B7"/>
    <w:rsid w:val="05AA734E"/>
    <w:rsid w:val="05BA5443"/>
    <w:rsid w:val="05E41EB2"/>
    <w:rsid w:val="05F14A61"/>
    <w:rsid w:val="05F66A07"/>
    <w:rsid w:val="05F90735"/>
    <w:rsid w:val="06067AEA"/>
    <w:rsid w:val="0650419E"/>
    <w:rsid w:val="065C0199"/>
    <w:rsid w:val="066A27E4"/>
    <w:rsid w:val="067F0E65"/>
    <w:rsid w:val="0693177F"/>
    <w:rsid w:val="069755F8"/>
    <w:rsid w:val="069A3EFA"/>
    <w:rsid w:val="06BD5438"/>
    <w:rsid w:val="06CC597C"/>
    <w:rsid w:val="06DF6DEF"/>
    <w:rsid w:val="06E86215"/>
    <w:rsid w:val="06F06022"/>
    <w:rsid w:val="070F491E"/>
    <w:rsid w:val="071D7AA9"/>
    <w:rsid w:val="07211850"/>
    <w:rsid w:val="072B6EB4"/>
    <w:rsid w:val="074148D4"/>
    <w:rsid w:val="07662D18"/>
    <w:rsid w:val="07701201"/>
    <w:rsid w:val="078F5DCD"/>
    <w:rsid w:val="07942BC2"/>
    <w:rsid w:val="07964F7E"/>
    <w:rsid w:val="07B4376C"/>
    <w:rsid w:val="07BC5763"/>
    <w:rsid w:val="07BF3C2F"/>
    <w:rsid w:val="07C36A4B"/>
    <w:rsid w:val="07C465C3"/>
    <w:rsid w:val="07C740C0"/>
    <w:rsid w:val="07C74ED7"/>
    <w:rsid w:val="07DA3804"/>
    <w:rsid w:val="07ED3C89"/>
    <w:rsid w:val="080168B6"/>
    <w:rsid w:val="08094699"/>
    <w:rsid w:val="082C583C"/>
    <w:rsid w:val="08310E49"/>
    <w:rsid w:val="083D1C03"/>
    <w:rsid w:val="0845239F"/>
    <w:rsid w:val="086372B3"/>
    <w:rsid w:val="08747AD8"/>
    <w:rsid w:val="087808E0"/>
    <w:rsid w:val="08AB33FA"/>
    <w:rsid w:val="08B603E2"/>
    <w:rsid w:val="08C25834"/>
    <w:rsid w:val="08DE3A07"/>
    <w:rsid w:val="08FA7403"/>
    <w:rsid w:val="092E4AC2"/>
    <w:rsid w:val="094A7C2A"/>
    <w:rsid w:val="09567369"/>
    <w:rsid w:val="0958451D"/>
    <w:rsid w:val="095F42FD"/>
    <w:rsid w:val="096B1ED6"/>
    <w:rsid w:val="096B599E"/>
    <w:rsid w:val="09757BAC"/>
    <w:rsid w:val="097F41F9"/>
    <w:rsid w:val="099B3E08"/>
    <w:rsid w:val="09A60A88"/>
    <w:rsid w:val="09B408B5"/>
    <w:rsid w:val="09FE3616"/>
    <w:rsid w:val="0A323603"/>
    <w:rsid w:val="0A3B59F7"/>
    <w:rsid w:val="0A562E1C"/>
    <w:rsid w:val="0AB16C6F"/>
    <w:rsid w:val="0ABB5A6F"/>
    <w:rsid w:val="0AD67692"/>
    <w:rsid w:val="0AEA4BFD"/>
    <w:rsid w:val="0AFF266D"/>
    <w:rsid w:val="0B0929EE"/>
    <w:rsid w:val="0B196044"/>
    <w:rsid w:val="0B205C13"/>
    <w:rsid w:val="0B2A3526"/>
    <w:rsid w:val="0B2D2129"/>
    <w:rsid w:val="0B40058A"/>
    <w:rsid w:val="0B5B476F"/>
    <w:rsid w:val="0B632529"/>
    <w:rsid w:val="0B6334DF"/>
    <w:rsid w:val="0B6E0133"/>
    <w:rsid w:val="0B712C36"/>
    <w:rsid w:val="0B7322F2"/>
    <w:rsid w:val="0B872809"/>
    <w:rsid w:val="0B89591B"/>
    <w:rsid w:val="0B9B2194"/>
    <w:rsid w:val="0BA640B5"/>
    <w:rsid w:val="0BAA4FA0"/>
    <w:rsid w:val="0BB3117E"/>
    <w:rsid w:val="0BC85533"/>
    <w:rsid w:val="0BD626AD"/>
    <w:rsid w:val="0C0600BC"/>
    <w:rsid w:val="0C091972"/>
    <w:rsid w:val="0C0A0CAC"/>
    <w:rsid w:val="0C246E10"/>
    <w:rsid w:val="0C34279D"/>
    <w:rsid w:val="0C5C405A"/>
    <w:rsid w:val="0C843AAF"/>
    <w:rsid w:val="0C8869BC"/>
    <w:rsid w:val="0C8C3A79"/>
    <w:rsid w:val="0C960D8A"/>
    <w:rsid w:val="0CB76D3C"/>
    <w:rsid w:val="0CBE5F18"/>
    <w:rsid w:val="0CDD5B71"/>
    <w:rsid w:val="0CDF65D5"/>
    <w:rsid w:val="0CE8268C"/>
    <w:rsid w:val="0CF13A53"/>
    <w:rsid w:val="0D214A42"/>
    <w:rsid w:val="0D322354"/>
    <w:rsid w:val="0D374D7D"/>
    <w:rsid w:val="0D391590"/>
    <w:rsid w:val="0D3B6171"/>
    <w:rsid w:val="0D3C3F9B"/>
    <w:rsid w:val="0D413746"/>
    <w:rsid w:val="0D475E13"/>
    <w:rsid w:val="0D4B2368"/>
    <w:rsid w:val="0D5A0E20"/>
    <w:rsid w:val="0D6B0EBF"/>
    <w:rsid w:val="0D74604D"/>
    <w:rsid w:val="0D892C21"/>
    <w:rsid w:val="0D8B073F"/>
    <w:rsid w:val="0DB373E5"/>
    <w:rsid w:val="0DCF3115"/>
    <w:rsid w:val="0DD558C3"/>
    <w:rsid w:val="0DDB1817"/>
    <w:rsid w:val="0DE219F1"/>
    <w:rsid w:val="0DF26897"/>
    <w:rsid w:val="0DF349DF"/>
    <w:rsid w:val="0DF83CCB"/>
    <w:rsid w:val="0E053EB7"/>
    <w:rsid w:val="0E1E43E9"/>
    <w:rsid w:val="0E3A1250"/>
    <w:rsid w:val="0E4419E4"/>
    <w:rsid w:val="0E5A21CB"/>
    <w:rsid w:val="0E5F42B5"/>
    <w:rsid w:val="0E73262E"/>
    <w:rsid w:val="0E7A7FB0"/>
    <w:rsid w:val="0E837BE4"/>
    <w:rsid w:val="0E8D068B"/>
    <w:rsid w:val="0E8E0BAC"/>
    <w:rsid w:val="0E923343"/>
    <w:rsid w:val="0E947245"/>
    <w:rsid w:val="0E9C6ED4"/>
    <w:rsid w:val="0EA00306"/>
    <w:rsid w:val="0EA21F26"/>
    <w:rsid w:val="0EAC5C46"/>
    <w:rsid w:val="0EF71A87"/>
    <w:rsid w:val="0F1D022D"/>
    <w:rsid w:val="0F490C68"/>
    <w:rsid w:val="0F5F33FF"/>
    <w:rsid w:val="0F6D4FCC"/>
    <w:rsid w:val="0F711B36"/>
    <w:rsid w:val="0F723890"/>
    <w:rsid w:val="0F764435"/>
    <w:rsid w:val="0F796ED0"/>
    <w:rsid w:val="0FCE08E8"/>
    <w:rsid w:val="0FD60E10"/>
    <w:rsid w:val="0FE05B6D"/>
    <w:rsid w:val="0FE23A15"/>
    <w:rsid w:val="0FE6638F"/>
    <w:rsid w:val="0FEC6D92"/>
    <w:rsid w:val="104B2183"/>
    <w:rsid w:val="10675E14"/>
    <w:rsid w:val="10920789"/>
    <w:rsid w:val="10AA2362"/>
    <w:rsid w:val="10AE0415"/>
    <w:rsid w:val="10CD2D5D"/>
    <w:rsid w:val="10D337BD"/>
    <w:rsid w:val="10FA5A7F"/>
    <w:rsid w:val="10FE310D"/>
    <w:rsid w:val="111F3ABD"/>
    <w:rsid w:val="11202E4C"/>
    <w:rsid w:val="112D7095"/>
    <w:rsid w:val="11444681"/>
    <w:rsid w:val="114D054A"/>
    <w:rsid w:val="11501A08"/>
    <w:rsid w:val="1165327C"/>
    <w:rsid w:val="116B3E22"/>
    <w:rsid w:val="11801446"/>
    <w:rsid w:val="11855ECD"/>
    <w:rsid w:val="11D058BC"/>
    <w:rsid w:val="12360918"/>
    <w:rsid w:val="123820FB"/>
    <w:rsid w:val="1252715C"/>
    <w:rsid w:val="127C1E3E"/>
    <w:rsid w:val="127F4324"/>
    <w:rsid w:val="12914364"/>
    <w:rsid w:val="12964AF1"/>
    <w:rsid w:val="129A1087"/>
    <w:rsid w:val="129A34B6"/>
    <w:rsid w:val="12A73EEE"/>
    <w:rsid w:val="12B072B2"/>
    <w:rsid w:val="12B224E3"/>
    <w:rsid w:val="12C22A9F"/>
    <w:rsid w:val="12DB7482"/>
    <w:rsid w:val="12DC7FCF"/>
    <w:rsid w:val="12DF4A50"/>
    <w:rsid w:val="12F41B55"/>
    <w:rsid w:val="12FF2635"/>
    <w:rsid w:val="132A137E"/>
    <w:rsid w:val="133C189B"/>
    <w:rsid w:val="133C592F"/>
    <w:rsid w:val="134C0C40"/>
    <w:rsid w:val="134E3641"/>
    <w:rsid w:val="136816AF"/>
    <w:rsid w:val="136B7984"/>
    <w:rsid w:val="13760D2F"/>
    <w:rsid w:val="137968B8"/>
    <w:rsid w:val="13920CD9"/>
    <w:rsid w:val="13B8338E"/>
    <w:rsid w:val="13B912A4"/>
    <w:rsid w:val="13CC71F4"/>
    <w:rsid w:val="13DB31B2"/>
    <w:rsid w:val="140D166B"/>
    <w:rsid w:val="141B382B"/>
    <w:rsid w:val="141D079C"/>
    <w:rsid w:val="145370C4"/>
    <w:rsid w:val="145E36DB"/>
    <w:rsid w:val="147E78C5"/>
    <w:rsid w:val="14AB63CF"/>
    <w:rsid w:val="14B53028"/>
    <w:rsid w:val="14C42EFB"/>
    <w:rsid w:val="14C91B27"/>
    <w:rsid w:val="14E17C99"/>
    <w:rsid w:val="14EA786F"/>
    <w:rsid w:val="1531001D"/>
    <w:rsid w:val="153E4D87"/>
    <w:rsid w:val="15574D6B"/>
    <w:rsid w:val="155F7492"/>
    <w:rsid w:val="1591578C"/>
    <w:rsid w:val="15DD20FA"/>
    <w:rsid w:val="15FD1413"/>
    <w:rsid w:val="16086B70"/>
    <w:rsid w:val="161A19BE"/>
    <w:rsid w:val="16324AB1"/>
    <w:rsid w:val="165D449F"/>
    <w:rsid w:val="169A714B"/>
    <w:rsid w:val="16BA10D3"/>
    <w:rsid w:val="16E33EDC"/>
    <w:rsid w:val="16E5021A"/>
    <w:rsid w:val="1702501E"/>
    <w:rsid w:val="170C39D0"/>
    <w:rsid w:val="170E5F9F"/>
    <w:rsid w:val="171432DE"/>
    <w:rsid w:val="171A307E"/>
    <w:rsid w:val="175B7606"/>
    <w:rsid w:val="177C40EA"/>
    <w:rsid w:val="1788544F"/>
    <w:rsid w:val="17A66D31"/>
    <w:rsid w:val="17AE7942"/>
    <w:rsid w:val="17B71EC9"/>
    <w:rsid w:val="17D268D1"/>
    <w:rsid w:val="17DB4EB6"/>
    <w:rsid w:val="17EF419E"/>
    <w:rsid w:val="18084E2B"/>
    <w:rsid w:val="181D78C2"/>
    <w:rsid w:val="18261ED9"/>
    <w:rsid w:val="1833653C"/>
    <w:rsid w:val="18363E7B"/>
    <w:rsid w:val="184275E6"/>
    <w:rsid w:val="185E184A"/>
    <w:rsid w:val="185E6212"/>
    <w:rsid w:val="18697036"/>
    <w:rsid w:val="189026E3"/>
    <w:rsid w:val="18A1025C"/>
    <w:rsid w:val="18CC4CF3"/>
    <w:rsid w:val="18D75489"/>
    <w:rsid w:val="18E96707"/>
    <w:rsid w:val="18F05960"/>
    <w:rsid w:val="18F52129"/>
    <w:rsid w:val="19055F7E"/>
    <w:rsid w:val="190D5FE6"/>
    <w:rsid w:val="19251481"/>
    <w:rsid w:val="193A6F22"/>
    <w:rsid w:val="197E0E15"/>
    <w:rsid w:val="19962D3C"/>
    <w:rsid w:val="19BE4693"/>
    <w:rsid w:val="19C271D1"/>
    <w:rsid w:val="19D206A7"/>
    <w:rsid w:val="19D612FD"/>
    <w:rsid w:val="19E75CF1"/>
    <w:rsid w:val="19FB30DA"/>
    <w:rsid w:val="19FE5761"/>
    <w:rsid w:val="1A124B22"/>
    <w:rsid w:val="1A2C3531"/>
    <w:rsid w:val="1A3218FB"/>
    <w:rsid w:val="1A3B2B65"/>
    <w:rsid w:val="1A5C6386"/>
    <w:rsid w:val="1A637E8D"/>
    <w:rsid w:val="1A6B5BB2"/>
    <w:rsid w:val="1A7233D9"/>
    <w:rsid w:val="1A856A42"/>
    <w:rsid w:val="1A8A7444"/>
    <w:rsid w:val="1A8B1571"/>
    <w:rsid w:val="1AB410C7"/>
    <w:rsid w:val="1ACF7F97"/>
    <w:rsid w:val="1ADA06AE"/>
    <w:rsid w:val="1AF71BDC"/>
    <w:rsid w:val="1B063C96"/>
    <w:rsid w:val="1B082E16"/>
    <w:rsid w:val="1B0A74AA"/>
    <w:rsid w:val="1B4D494D"/>
    <w:rsid w:val="1B5155ED"/>
    <w:rsid w:val="1B6B21EB"/>
    <w:rsid w:val="1B6D7A09"/>
    <w:rsid w:val="1B796341"/>
    <w:rsid w:val="1B8A331D"/>
    <w:rsid w:val="1B8F3E7D"/>
    <w:rsid w:val="1BCD3245"/>
    <w:rsid w:val="1BDC250B"/>
    <w:rsid w:val="1BEC6397"/>
    <w:rsid w:val="1BFA2D77"/>
    <w:rsid w:val="1C056EDE"/>
    <w:rsid w:val="1C2663D3"/>
    <w:rsid w:val="1C4532CB"/>
    <w:rsid w:val="1C4D4437"/>
    <w:rsid w:val="1C515440"/>
    <w:rsid w:val="1C5557E3"/>
    <w:rsid w:val="1C6A10CF"/>
    <w:rsid w:val="1C6F567F"/>
    <w:rsid w:val="1C8525FC"/>
    <w:rsid w:val="1CA037AE"/>
    <w:rsid w:val="1CA143C7"/>
    <w:rsid w:val="1CB93D05"/>
    <w:rsid w:val="1CB95FBB"/>
    <w:rsid w:val="1CBA19DB"/>
    <w:rsid w:val="1CC66160"/>
    <w:rsid w:val="1CEB516C"/>
    <w:rsid w:val="1CF461BE"/>
    <w:rsid w:val="1D1C412E"/>
    <w:rsid w:val="1D5279C0"/>
    <w:rsid w:val="1DAC2777"/>
    <w:rsid w:val="1DB939EF"/>
    <w:rsid w:val="1DBE47F9"/>
    <w:rsid w:val="1DC20E4A"/>
    <w:rsid w:val="1DD867AC"/>
    <w:rsid w:val="1DE77F00"/>
    <w:rsid w:val="1DEC7814"/>
    <w:rsid w:val="1DF05C7E"/>
    <w:rsid w:val="1E070602"/>
    <w:rsid w:val="1E071B01"/>
    <w:rsid w:val="1E0C054E"/>
    <w:rsid w:val="1E2F0B48"/>
    <w:rsid w:val="1E425A20"/>
    <w:rsid w:val="1E480A68"/>
    <w:rsid w:val="1E482B20"/>
    <w:rsid w:val="1E6902E9"/>
    <w:rsid w:val="1E7D2AA2"/>
    <w:rsid w:val="1E9062D2"/>
    <w:rsid w:val="1E9A52D2"/>
    <w:rsid w:val="1EA171E4"/>
    <w:rsid w:val="1EA355EC"/>
    <w:rsid w:val="1F094E69"/>
    <w:rsid w:val="1F1F36B3"/>
    <w:rsid w:val="1F3E298F"/>
    <w:rsid w:val="1F5E0772"/>
    <w:rsid w:val="1F790A14"/>
    <w:rsid w:val="1F890763"/>
    <w:rsid w:val="1F8A09AB"/>
    <w:rsid w:val="1F95204D"/>
    <w:rsid w:val="1FAF67B6"/>
    <w:rsid w:val="1FB402D2"/>
    <w:rsid w:val="1FBA7173"/>
    <w:rsid w:val="1FE12023"/>
    <w:rsid w:val="1FFC7461"/>
    <w:rsid w:val="201B2455"/>
    <w:rsid w:val="2031698F"/>
    <w:rsid w:val="203B0065"/>
    <w:rsid w:val="204E5873"/>
    <w:rsid w:val="20616C7D"/>
    <w:rsid w:val="20664A69"/>
    <w:rsid w:val="206B253C"/>
    <w:rsid w:val="207D4305"/>
    <w:rsid w:val="209B10C5"/>
    <w:rsid w:val="20BF7580"/>
    <w:rsid w:val="20E71FAB"/>
    <w:rsid w:val="210831EC"/>
    <w:rsid w:val="210874CB"/>
    <w:rsid w:val="212F218F"/>
    <w:rsid w:val="2146110C"/>
    <w:rsid w:val="215F5280"/>
    <w:rsid w:val="21877A93"/>
    <w:rsid w:val="219A13F7"/>
    <w:rsid w:val="21BB71B7"/>
    <w:rsid w:val="21F924D0"/>
    <w:rsid w:val="221F0532"/>
    <w:rsid w:val="22324EFA"/>
    <w:rsid w:val="224F196A"/>
    <w:rsid w:val="225218B4"/>
    <w:rsid w:val="22591AFD"/>
    <w:rsid w:val="225D20FA"/>
    <w:rsid w:val="22600BC9"/>
    <w:rsid w:val="22633EF5"/>
    <w:rsid w:val="227A055A"/>
    <w:rsid w:val="22804D91"/>
    <w:rsid w:val="228430F6"/>
    <w:rsid w:val="228541D3"/>
    <w:rsid w:val="22941D28"/>
    <w:rsid w:val="22B939D1"/>
    <w:rsid w:val="22C64915"/>
    <w:rsid w:val="22CE161D"/>
    <w:rsid w:val="22CF1C36"/>
    <w:rsid w:val="22D3507C"/>
    <w:rsid w:val="22D71699"/>
    <w:rsid w:val="22D83623"/>
    <w:rsid w:val="22D93CB9"/>
    <w:rsid w:val="22FA1DCF"/>
    <w:rsid w:val="22FE778D"/>
    <w:rsid w:val="22FF5658"/>
    <w:rsid w:val="2323273D"/>
    <w:rsid w:val="232A2F05"/>
    <w:rsid w:val="23620AF7"/>
    <w:rsid w:val="2370491D"/>
    <w:rsid w:val="23AE52D7"/>
    <w:rsid w:val="23C26B52"/>
    <w:rsid w:val="23D81E9A"/>
    <w:rsid w:val="242320EE"/>
    <w:rsid w:val="2446686B"/>
    <w:rsid w:val="24477F46"/>
    <w:rsid w:val="24741500"/>
    <w:rsid w:val="24746142"/>
    <w:rsid w:val="248C1F48"/>
    <w:rsid w:val="248F7EF0"/>
    <w:rsid w:val="249717BA"/>
    <w:rsid w:val="24BF2CC8"/>
    <w:rsid w:val="250E43AA"/>
    <w:rsid w:val="251146A3"/>
    <w:rsid w:val="25183D14"/>
    <w:rsid w:val="2536514D"/>
    <w:rsid w:val="254514FB"/>
    <w:rsid w:val="2569042E"/>
    <w:rsid w:val="25823815"/>
    <w:rsid w:val="25872CBA"/>
    <w:rsid w:val="258A5123"/>
    <w:rsid w:val="25AA11E3"/>
    <w:rsid w:val="25E232AB"/>
    <w:rsid w:val="25EE270B"/>
    <w:rsid w:val="25F35CB4"/>
    <w:rsid w:val="260A0357"/>
    <w:rsid w:val="260D6C0B"/>
    <w:rsid w:val="26237765"/>
    <w:rsid w:val="262A0D8D"/>
    <w:rsid w:val="262D384A"/>
    <w:rsid w:val="265E2EA5"/>
    <w:rsid w:val="266B79C0"/>
    <w:rsid w:val="267E3C6E"/>
    <w:rsid w:val="268522C2"/>
    <w:rsid w:val="269C1C62"/>
    <w:rsid w:val="26B01B0C"/>
    <w:rsid w:val="26B26B7E"/>
    <w:rsid w:val="26C746E9"/>
    <w:rsid w:val="26EE58FF"/>
    <w:rsid w:val="27431059"/>
    <w:rsid w:val="27595016"/>
    <w:rsid w:val="276C11DF"/>
    <w:rsid w:val="279762F4"/>
    <w:rsid w:val="27A4644E"/>
    <w:rsid w:val="27B66F36"/>
    <w:rsid w:val="2811513B"/>
    <w:rsid w:val="281B3718"/>
    <w:rsid w:val="287515A7"/>
    <w:rsid w:val="287A6A88"/>
    <w:rsid w:val="287E328F"/>
    <w:rsid w:val="28A3392C"/>
    <w:rsid w:val="28C26AD4"/>
    <w:rsid w:val="28FC0C6B"/>
    <w:rsid w:val="28FF7702"/>
    <w:rsid w:val="291F6C8E"/>
    <w:rsid w:val="29296EE8"/>
    <w:rsid w:val="294F40C3"/>
    <w:rsid w:val="29520529"/>
    <w:rsid w:val="298349BC"/>
    <w:rsid w:val="299076D5"/>
    <w:rsid w:val="29BF5973"/>
    <w:rsid w:val="29C9209F"/>
    <w:rsid w:val="29CC1279"/>
    <w:rsid w:val="29D72CDA"/>
    <w:rsid w:val="29E35519"/>
    <w:rsid w:val="2A0018BB"/>
    <w:rsid w:val="2A1F26E4"/>
    <w:rsid w:val="2A1F3619"/>
    <w:rsid w:val="2A78174B"/>
    <w:rsid w:val="2A992476"/>
    <w:rsid w:val="2AA14A30"/>
    <w:rsid w:val="2AAA022F"/>
    <w:rsid w:val="2AAD6FAC"/>
    <w:rsid w:val="2AC13CD3"/>
    <w:rsid w:val="2ADC40C3"/>
    <w:rsid w:val="2AE21475"/>
    <w:rsid w:val="2AE561B3"/>
    <w:rsid w:val="2B1A03C3"/>
    <w:rsid w:val="2B2160FB"/>
    <w:rsid w:val="2B2B317D"/>
    <w:rsid w:val="2B4019CA"/>
    <w:rsid w:val="2B4D65DE"/>
    <w:rsid w:val="2B4E1C65"/>
    <w:rsid w:val="2B630D12"/>
    <w:rsid w:val="2B6342CC"/>
    <w:rsid w:val="2B9301F5"/>
    <w:rsid w:val="2B961B8F"/>
    <w:rsid w:val="2BB12BBA"/>
    <w:rsid w:val="2BBB618E"/>
    <w:rsid w:val="2BDE6B86"/>
    <w:rsid w:val="2BDE74E9"/>
    <w:rsid w:val="2C104525"/>
    <w:rsid w:val="2C11480C"/>
    <w:rsid w:val="2C1C353E"/>
    <w:rsid w:val="2C1F5594"/>
    <w:rsid w:val="2C220453"/>
    <w:rsid w:val="2C257B6F"/>
    <w:rsid w:val="2C2829C5"/>
    <w:rsid w:val="2C3917D6"/>
    <w:rsid w:val="2C685AA7"/>
    <w:rsid w:val="2C6E44D4"/>
    <w:rsid w:val="2C7A36C3"/>
    <w:rsid w:val="2C7B03D1"/>
    <w:rsid w:val="2C86418F"/>
    <w:rsid w:val="2C9A513C"/>
    <w:rsid w:val="2CAB2565"/>
    <w:rsid w:val="2CB20EB9"/>
    <w:rsid w:val="2CB81966"/>
    <w:rsid w:val="2CE666BA"/>
    <w:rsid w:val="2D0E5ADF"/>
    <w:rsid w:val="2D1950EC"/>
    <w:rsid w:val="2D272A9A"/>
    <w:rsid w:val="2D517498"/>
    <w:rsid w:val="2D575DBD"/>
    <w:rsid w:val="2D6646C2"/>
    <w:rsid w:val="2D6C263D"/>
    <w:rsid w:val="2DBA7B2B"/>
    <w:rsid w:val="2DBE50C5"/>
    <w:rsid w:val="2DC42468"/>
    <w:rsid w:val="2DD44566"/>
    <w:rsid w:val="2DF14D09"/>
    <w:rsid w:val="2DFA0E86"/>
    <w:rsid w:val="2E05263B"/>
    <w:rsid w:val="2E092BCC"/>
    <w:rsid w:val="2E0C56B1"/>
    <w:rsid w:val="2E126BCA"/>
    <w:rsid w:val="2E29213C"/>
    <w:rsid w:val="2E2E6074"/>
    <w:rsid w:val="2E3249CD"/>
    <w:rsid w:val="2E69497E"/>
    <w:rsid w:val="2E697D1B"/>
    <w:rsid w:val="2E7C268A"/>
    <w:rsid w:val="2E932866"/>
    <w:rsid w:val="2EE769EE"/>
    <w:rsid w:val="2F0B2765"/>
    <w:rsid w:val="2F0C747B"/>
    <w:rsid w:val="2F1970E6"/>
    <w:rsid w:val="2F4D1A80"/>
    <w:rsid w:val="2F51260A"/>
    <w:rsid w:val="2FA445D6"/>
    <w:rsid w:val="2FBC1AA8"/>
    <w:rsid w:val="2FC97928"/>
    <w:rsid w:val="2FD84E33"/>
    <w:rsid w:val="2FF97E6B"/>
    <w:rsid w:val="30095155"/>
    <w:rsid w:val="30203EDF"/>
    <w:rsid w:val="30254453"/>
    <w:rsid w:val="30284779"/>
    <w:rsid w:val="302F658B"/>
    <w:rsid w:val="30567F9E"/>
    <w:rsid w:val="305957FB"/>
    <w:rsid w:val="305F59AF"/>
    <w:rsid w:val="307F6105"/>
    <w:rsid w:val="308030AA"/>
    <w:rsid w:val="3087202C"/>
    <w:rsid w:val="30881827"/>
    <w:rsid w:val="308B6F9E"/>
    <w:rsid w:val="31093F22"/>
    <w:rsid w:val="31226D09"/>
    <w:rsid w:val="31302683"/>
    <w:rsid w:val="3139464C"/>
    <w:rsid w:val="314A3BE6"/>
    <w:rsid w:val="31515E5A"/>
    <w:rsid w:val="31555A92"/>
    <w:rsid w:val="316E5862"/>
    <w:rsid w:val="318656C2"/>
    <w:rsid w:val="318A1614"/>
    <w:rsid w:val="318B6C88"/>
    <w:rsid w:val="31AB188F"/>
    <w:rsid w:val="31D93F57"/>
    <w:rsid w:val="31E951B0"/>
    <w:rsid w:val="31EC29ED"/>
    <w:rsid w:val="31FF741B"/>
    <w:rsid w:val="32043639"/>
    <w:rsid w:val="32092BC1"/>
    <w:rsid w:val="320E7269"/>
    <w:rsid w:val="32173D12"/>
    <w:rsid w:val="321B3211"/>
    <w:rsid w:val="32280413"/>
    <w:rsid w:val="323E3A49"/>
    <w:rsid w:val="32497875"/>
    <w:rsid w:val="326D66E4"/>
    <w:rsid w:val="32AD0418"/>
    <w:rsid w:val="32EC5E46"/>
    <w:rsid w:val="33186BF2"/>
    <w:rsid w:val="33315102"/>
    <w:rsid w:val="333C731C"/>
    <w:rsid w:val="335F2D05"/>
    <w:rsid w:val="338630FC"/>
    <w:rsid w:val="33916A0B"/>
    <w:rsid w:val="33CF6DEB"/>
    <w:rsid w:val="340B6058"/>
    <w:rsid w:val="3414186D"/>
    <w:rsid w:val="341B7444"/>
    <w:rsid w:val="341E3AA3"/>
    <w:rsid w:val="34395191"/>
    <w:rsid w:val="344B3397"/>
    <w:rsid w:val="346D2D49"/>
    <w:rsid w:val="346D6856"/>
    <w:rsid w:val="347E2509"/>
    <w:rsid w:val="3492459E"/>
    <w:rsid w:val="34B67D56"/>
    <w:rsid w:val="34B74216"/>
    <w:rsid w:val="34CB1A46"/>
    <w:rsid w:val="34DE2599"/>
    <w:rsid w:val="350B1EF3"/>
    <w:rsid w:val="351038BE"/>
    <w:rsid w:val="352B22EB"/>
    <w:rsid w:val="352F6C19"/>
    <w:rsid w:val="353B2666"/>
    <w:rsid w:val="353B7F8C"/>
    <w:rsid w:val="35426A3F"/>
    <w:rsid w:val="354B3084"/>
    <w:rsid w:val="354B48E6"/>
    <w:rsid w:val="355E0DCC"/>
    <w:rsid w:val="358A596E"/>
    <w:rsid w:val="359E1139"/>
    <w:rsid w:val="35BC2010"/>
    <w:rsid w:val="35C55717"/>
    <w:rsid w:val="35F1258C"/>
    <w:rsid w:val="35F3020D"/>
    <w:rsid w:val="36346A17"/>
    <w:rsid w:val="363C0797"/>
    <w:rsid w:val="363C150D"/>
    <w:rsid w:val="363C4D9A"/>
    <w:rsid w:val="363E6579"/>
    <w:rsid w:val="36647711"/>
    <w:rsid w:val="366A4FE7"/>
    <w:rsid w:val="367D6686"/>
    <w:rsid w:val="36846FD6"/>
    <w:rsid w:val="368B2761"/>
    <w:rsid w:val="36A55751"/>
    <w:rsid w:val="36C00306"/>
    <w:rsid w:val="36C4625F"/>
    <w:rsid w:val="36C962C2"/>
    <w:rsid w:val="36DF0668"/>
    <w:rsid w:val="36E115D8"/>
    <w:rsid w:val="370E00A6"/>
    <w:rsid w:val="370E6D76"/>
    <w:rsid w:val="37180503"/>
    <w:rsid w:val="37227B98"/>
    <w:rsid w:val="375E0F65"/>
    <w:rsid w:val="37C77937"/>
    <w:rsid w:val="37CE3A5C"/>
    <w:rsid w:val="37D10C39"/>
    <w:rsid w:val="37E06F66"/>
    <w:rsid w:val="37E94960"/>
    <w:rsid w:val="37EC4E94"/>
    <w:rsid w:val="385E6558"/>
    <w:rsid w:val="385F3D1F"/>
    <w:rsid w:val="38637186"/>
    <w:rsid w:val="38671E8F"/>
    <w:rsid w:val="388478D6"/>
    <w:rsid w:val="38875CF4"/>
    <w:rsid w:val="388A6FC6"/>
    <w:rsid w:val="38A5069B"/>
    <w:rsid w:val="38AB7DEA"/>
    <w:rsid w:val="38B33217"/>
    <w:rsid w:val="38CB1D16"/>
    <w:rsid w:val="38DA5422"/>
    <w:rsid w:val="38EC436F"/>
    <w:rsid w:val="38FA48AB"/>
    <w:rsid w:val="39021CD5"/>
    <w:rsid w:val="3919423B"/>
    <w:rsid w:val="391B6D4A"/>
    <w:rsid w:val="392E33CE"/>
    <w:rsid w:val="39415176"/>
    <w:rsid w:val="39477DA0"/>
    <w:rsid w:val="394D65CE"/>
    <w:rsid w:val="39597483"/>
    <w:rsid w:val="396B3E19"/>
    <w:rsid w:val="397D49FE"/>
    <w:rsid w:val="397E7D0F"/>
    <w:rsid w:val="39831954"/>
    <w:rsid w:val="39861912"/>
    <w:rsid w:val="39956C74"/>
    <w:rsid w:val="39961E82"/>
    <w:rsid w:val="39A30504"/>
    <w:rsid w:val="39AC0858"/>
    <w:rsid w:val="39B67BAA"/>
    <w:rsid w:val="39EC5D61"/>
    <w:rsid w:val="3A25388C"/>
    <w:rsid w:val="3A480C4B"/>
    <w:rsid w:val="3A507C55"/>
    <w:rsid w:val="3A526D8E"/>
    <w:rsid w:val="3A757013"/>
    <w:rsid w:val="3A75711E"/>
    <w:rsid w:val="3A8D66C1"/>
    <w:rsid w:val="3A97535C"/>
    <w:rsid w:val="3ABB2E8A"/>
    <w:rsid w:val="3AED5B82"/>
    <w:rsid w:val="3AF07B07"/>
    <w:rsid w:val="3B04317D"/>
    <w:rsid w:val="3B073A90"/>
    <w:rsid w:val="3B0959C3"/>
    <w:rsid w:val="3B0A7458"/>
    <w:rsid w:val="3B117A56"/>
    <w:rsid w:val="3B1209FB"/>
    <w:rsid w:val="3B2409BF"/>
    <w:rsid w:val="3B4B4094"/>
    <w:rsid w:val="3B557482"/>
    <w:rsid w:val="3B852CFE"/>
    <w:rsid w:val="3B92059A"/>
    <w:rsid w:val="3BAE2BAF"/>
    <w:rsid w:val="3BB7198D"/>
    <w:rsid w:val="3BD64314"/>
    <w:rsid w:val="3BD73EE3"/>
    <w:rsid w:val="3BDE6073"/>
    <w:rsid w:val="3BF73C20"/>
    <w:rsid w:val="3BFA62CA"/>
    <w:rsid w:val="3C2B48E2"/>
    <w:rsid w:val="3C2C4A9F"/>
    <w:rsid w:val="3C321E86"/>
    <w:rsid w:val="3C377379"/>
    <w:rsid w:val="3C505FF8"/>
    <w:rsid w:val="3C530F4D"/>
    <w:rsid w:val="3C5E66C8"/>
    <w:rsid w:val="3C622657"/>
    <w:rsid w:val="3C647C52"/>
    <w:rsid w:val="3C66659F"/>
    <w:rsid w:val="3C687B88"/>
    <w:rsid w:val="3C6D285E"/>
    <w:rsid w:val="3C9C6F7B"/>
    <w:rsid w:val="3CB324B7"/>
    <w:rsid w:val="3CB5061D"/>
    <w:rsid w:val="3CD15832"/>
    <w:rsid w:val="3CD21FAF"/>
    <w:rsid w:val="3CF05B08"/>
    <w:rsid w:val="3CF561E8"/>
    <w:rsid w:val="3D06470C"/>
    <w:rsid w:val="3D0732CE"/>
    <w:rsid w:val="3D171054"/>
    <w:rsid w:val="3D202357"/>
    <w:rsid w:val="3D2D40F7"/>
    <w:rsid w:val="3D340F08"/>
    <w:rsid w:val="3D4A209A"/>
    <w:rsid w:val="3D4D1437"/>
    <w:rsid w:val="3D564C6F"/>
    <w:rsid w:val="3D7201B3"/>
    <w:rsid w:val="3D9315A2"/>
    <w:rsid w:val="3DAC04AB"/>
    <w:rsid w:val="3DB16B4F"/>
    <w:rsid w:val="3DBD2EE3"/>
    <w:rsid w:val="3DBF000D"/>
    <w:rsid w:val="3DD17B14"/>
    <w:rsid w:val="3DF40332"/>
    <w:rsid w:val="3DFA034D"/>
    <w:rsid w:val="3DFB0294"/>
    <w:rsid w:val="3E1B53F1"/>
    <w:rsid w:val="3E1F4B98"/>
    <w:rsid w:val="3E3F05E1"/>
    <w:rsid w:val="3E433FA3"/>
    <w:rsid w:val="3E5B57E5"/>
    <w:rsid w:val="3E602AE5"/>
    <w:rsid w:val="3E622333"/>
    <w:rsid w:val="3E7C4353"/>
    <w:rsid w:val="3E942E85"/>
    <w:rsid w:val="3EA22733"/>
    <w:rsid w:val="3EAB0D5A"/>
    <w:rsid w:val="3EB40B7C"/>
    <w:rsid w:val="3EBC636A"/>
    <w:rsid w:val="3EC92C75"/>
    <w:rsid w:val="3ECF74EE"/>
    <w:rsid w:val="3ED560F2"/>
    <w:rsid w:val="3EDA0C74"/>
    <w:rsid w:val="3EDB770F"/>
    <w:rsid w:val="3F04407A"/>
    <w:rsid w:val="3F085B47"/>
    <w:rsid w:val="3F2F2497"/>
    <w:rsid w:val="3F685ABA"/>
    <w:rsid w:val="3F6A7B17"/>
    <w:rsid w:val="3F8F5719"/>
    <w:rsid w:val="3F93147A"/>
    <w:rsid w:val="3F9914CF"/>
    <w:rsid w:val="3FE1303B"/>
    <w:rsid w:val="3FE135C8"/>
    <w:rsid w:val="3FED20F4"/>
    <w:rsid w:val="402809DA"/>
    <w:rsid w:val="40330E75"/>
    <w:rsid w:val="407B2555"/>
    <w:rsid w:val="407C0AB0"/>
    <w:rsid w:val="4082496F"/>
    <w:rsid w:val="40AD1109"/>
    <w:rsid w:val="40B75815"/>
    <w:rsid w:val="40D97BED"/>
    <w:rsid w:val="40DE11BB"/>
    <w:rsid w:val="40FD69F1"/>
    <w:rsid w:val="4102318A"/>
    <w:rsid w:val="410B15D3"/>
    <w:rsid w:val="411D62C3"/>
    <w:rsid w:val="41312B78"/>
    <w:rsid w:val="41681AEE"/>
    <w:rsid w:val="416C262D"/>
    <w:rsid w:val="4183724D"/>
    <w:rsid w:val="41891DAE"/>
    <w:rsid w:val="419E6106"/>
    <w:rsid w:val="419F4AF9"/>
    <w:rsid w:val="41A131EE"/>
    <w:rsid w:val="41AA5EED"/>
    <w:rsid w:val="41AE20D5"/>
    <w:rsid w:val="41C02CEB"/>
    <w:rsid w:val="41D658D3"/>
    <w:rsid w:val="423C510F"/>
    <w:rsid w:val="428A6997"/>
    <w:rsid w:val="42C34537"/>
    <w:rsid w:val="42D02CAE"/>
    <w:rsid w:val="42D81056"/>
    <w:rsid w:val="42E502D5"/>
    <w:rsid w:val="42F70321"/>
    <w:rsid w:val="430850E1"/>
    <w:rsid w:val="431D502A"/>
    <w:rsid w:val="43322A4C"/>
    <w:rsid w:val="43490CB5"/>
    <w:rsid w:val="43493C44"/>
    <w:rsid w:val="43531C71"/>
    <w:rsid w:val="435D58F7"/>
    <w:rsid w:val="437055C6"/>
    <w:rsid w:val="43734FF2"/>
    <w:rsid w:val="439044AE"/>
    <w:rsid w:val="439430EC"/>
    <w:rsid w:val="43A244BE"/>
    <w:rsid w:val="43AA38FE"/>
    <w:rsid w:val="43C5291F"/>
    <w:rsid w:val="440F1F80"/>
    <w:rsid w:val="441961AC"/>
    <w:rsid w:val="441A070C"/>
    <w:rsid w:val="442C279C"/>
    <w:rsid w:val="444658E8"/>
    <w:rsid w:val="446118BB"/>
    <w:rsid w:val="44A57BF2"/>
    <w:rsid w:val="44C36115"/>
    <w:rsid w:val="44DB4153"/>
    <w:rsid w:val="4501285E"/>
    <w:rsid w:val="452F726B"/>
    <w:rsid w:val="45380485"/>
    <w:rsid w:val="454D5902"/>
    <w:rsid w:val="45521829"/>
    <w:rsid w:val="455C2859"/>
    <w:rsid w:val="456634AC"/>
    <w:rsid w:val="45706E5D"/>
    <w:rsid w:val="458D6624"/>
    <w:rsid w:val="45C1361D"/>
    <w:rsid w:val="45C16BE9"/>
    <w:rsid w:val="45CF3D58"/>
    <w:rsid w:val="45DD28D2"/>
    <w:rsid w:val="45E36DA6"/>
    <w:rsid w:val="46101908"/>
    <w:rsid w:val="461F418E"/>
    <w:rsid w:val="462078A3"/>
    <w:rsid w:val="463A7BEB"/>
    <w:rsid w:val="46481434"/>
    <w:rsid w:val="465B3F10"/>
    <w:rsid w:val="46643BA5"/>
    <w:rsid w:val="46B50D78"/>
    <w:rsid w:val="46C01C44"/>
    <w:rsid w:val="46CD560A"/>
    <w:rsid w:val="46E14C12"/>
    <w:rsid w:val="46E81108"/>
    <w:rsid w:val="47053250"/>
    <w:rsid w:val="47096A65"/>
    <w:rsid w:val="473C3276"/>
    <w:rsid w:val="47416AA4"/>
    <w:rsid w:val="47515B1F"/>
    <w:rsid w:val="4786728C"/>
    <w:rsid w:val="478832D5"/>
    <w:rsid w:val="478E3A41"/>
    <w:rsid w:val="47F34066"/>
    <w:rsid w:val="47FF3BDD"/>
    <w:rsid w:val="480370B9"/>
    <w:rsid w:val="48184635"/>
    <w:rsid w:val="482740D8"/>
    <w:rsid w:val="483E1759"/>
    <w:rsid w:val="484F05C8"/>
    <w:rsid w:val="48604F72"/>
    <w:rsid w:val="486E7732"/>
    <w:rsid w:val="488F2B28"/>
    <w:rsid w:val="48B31342"/>
    <w:rsid w:val="48BE0A4F"/>
    <w:rsid w:val="48D25071"/>
    <w:rsid w:val="491470FA"/>
    <w:rsid w:val="491829B8"/>
    <w:rsid w:val="49393AF5"/>
    <w:rsid w:val="498C33DE"/>
    <w:rsid w:val="499B4D61"/>
    <w:rsid w:val="49BB7385"/>
    <w:rsid w:val="49D85839"/>
    <w:rsid w:val="49DD5E93"/>
    <w:rsid w:val="49EF7D06"/>
    <w:rsid w:val="49F75F34"/>
    <w:rsid w:val="4A0D10B4"/>
    <w:rsid w:val="4A1D3088"/>
    <w:rsid w:val="4A1D646F"/>
    <w:rsid w:val="4A30541B"/>
    <w:rsid w:val="4A3312C1"/>
    <w:rsid w:val="4A383D3E"/>
    <w:rsid w:val="4A3C37C6"/>
    <w:rsid w:val="4A3C40BE"/>
    <w:rsid w:val="4A5406F8"/>
    <w:rsid w:val="4A5F1B78"/>
    <w:rsid w:val="4A6E449B"/>
    <w:rsid w:val="4A7971BF"/>
    <w:rsid w:val="4A7975E9"/>
    <w:rsid w:val="4A88640C"/>
    <w:rsid w:val="4A8A5F78"/>
    <w:rsid w:val="4A9D19DD"/>
    <w:rsid w:val="4AA756DF"/>
    <w:rsid w:val="4AC254ED"/>
    <w:rsid w:val="4AEC28A2"/>
    <w:rsid w:val="4B084BEA"/>
    <w:rsid w:val="4B1022E8"/>
    <w:rsid w:val="4B1D64A2"/>
    <w:rsid w:val="4B2D50C8"/>
    <w:rsid w:val="4B307343"/>
    <w:rsid w:val="4B38141C"/>
    <w:rsid w:val="4B457DAE"/>
    <w:rsid w:val="4B4F5C0F"/>
    <w:rsid w:val="4B577059"/>
    <w:rsid w:val="4B740AB6"/>
    <w:rsid w:val="4B814123"/>
    <w:rsid w:val="4B8D2AD3"/>
    <w:rsid w:val="4BA94635"/>
    <w:rsid w:val="4BAD276D"/>
    <w:rsid w:val="4BB36382"/>
    <w:rsid w:val="4BBA7070"/>
    <w:rsid w:val="4BD61C1F"/>
    <w:rsid w:val="4BD630AD"/>
    <w:rsid w:val="4BDD2D8E"/>
    <w:rsid w:val="4BF50F76"/>
    <w:rsid w:val="4BF77D69"/>
    <w:rsid w:val="4C0258A7"/>
    <w:rsid w:val="4C187150"/>
    <w:rsid w:val="4C1A2BFF"/>
    <w:rsid w:val="4C1D0E8B"/>
    <w:rsid w:val="4C206B84"/>
    <w:rsid w:val="4C3752E2"/>
    <w:rsid w:val="4C3832B1"/>
    <w:rsid w:val="4C4A0B3F"/>
    <w:rsid w:val="4C4A649B"/>
    <w:rsid w:val="4C4C674A"/>
    <w:rsid w:val="4C7E4D63"/>
    <w:rsid w:val="4C825778"/>
    <w:rsid w:val="4C886D96"/>
    <w:rsid w:val="4C887E24"/>
    <w:rsid w:val="4CA02198"/>
    <w:rsid w:val="4CAE474D"/>
    <w:rsid w:val="4CB50551"/>
    <w:rsid w:val="4CBE1939"/>
    <w:rsid w:val="4CC6264E"/>
    <w:rsid w:val="4CCB22E5"/>
    <w:rsid w:val="4CD20198"/>
    <w:rsid w:val="4CF53CC5"/>
    <w:rsid w:val="4D094760"/>
    <w:rsid w:val="4D33160D"/>
    <w:rsid w:val="4D341C70"/>
    <w:rsid w:val="4D9179A9"/>
    <w:rsid w:val="4DA703D3"/>
    <w:rsid w:val="4DBA275F"/>
    <w:rsid w:val="4DCB7C0F"/>
    <w:rsid w:val="4DD60B36"/>
    <w:rsid w:val="4DDC66EA"/>
    <w:rsid w:val="4DF605DE"/>
    <w:rsid w:val="4DF935E9"/>
    <w:rsid w:val="4E083BC9"/>
    <w:rsid w:val="4E0F2167"/>
    <w:rsid w:val="4E207F2C"/>
    <w:rsid w:val="4E2C4C12"/>
    <w:rsid w:val="4E4E6969"/>
    <w:rsid w:val="4E520853"/>
    <w:rsid w:val="4E596C71"/>
    <w:rsid w:val="4E5B2BCA"/>
    <w:rsid w:val="4E75078A"/>
    <w:rsid w:val="4E7B423B"/>
    <w:rsid w:val="4E8164B9"/>
    <w:rsid w:val="4E8E38D6"/>
    <w:rsid w:val="4EA04704"/>
    <w:rsid w:val="4EA97C3A"/>
    <w:rsid w:val="4EB32615"/>
    <w:rsid w:val="4EB81E71"/>
    <w:rsid w:val="4EE31336"/>
    <w:rsid w:val="4EEF64B2"/>
    <w:rsid w:val="4F033073"/>
    <w:rsid w:val="4F106390"/>
    <w:rsid w:val="4F24124A"/>
    <w:rsid w:val="4F301FB6"/>
    <w:rsid w:val="4F381B46"/>
    <w:rsid w:val="4F60215E"/>
    <w:rsid w:val="4F616A4E"/>
    <w:rsid w:val="4FA25E68"/>
    <w:rsid w:val="4FAE7835"/>
    <w:rsid w:val="4FCD12FA"/>
    <w:rsid w:val="4FCD6746"/>
    <w:rsid w:val="4FF75B60"/>
    <w:rsid w:val="4FFC5839"/>
    <w:rsid w:val="4FFF3A30"/>
    <w:rsid w:val="500347C6"/>
    <w:rsid w:val="500A66E3"/>
    <w:rsid w:val="502169F3"/>
    <w:rsid w:val="50274980"/>
    <w:rsid w:val="504E6446"/>
    <w:rsid w:val="506558F9"/>
    <w:rsid w:val="507860E8"/>
    <w:rsid w:val="508074B1"/>
    <w:rsid w:val="508A2249"/>
    <w:rsid w:val="508E0A6B"/>
    <w:rsid w:val="509170C7"/>
    <w:rsid w:val="50982BBA"/>
    <w:rsid w:val="509A48F3"/>
    <w:rsid w:val="509B07EE"/>
    <w:rsid w:val="50C40B42"/>
    <w:rsid w:val="50CA6825"/>
    <w:rsid w:val="50E91393"/>
    <w:rsid w:val="5148470D"/>
    <w:rsid w:val="514D7928"/>
    <w:rsid w:val="516C7FA5"/>
    <w:rsid w:val="51795F82"/>
    <w:rsid w:val="5188772A"/>
    <w:rsid w:val="518C109F"/>
    <w:rsid w:val="519815B6"/>
    <w:rsid w:val="51B13C90"/>
    <w:rsid w:val="51B90C54"/>
    <w:rsid w:val="51C63C63"/>
    <w:rsid w:val="51C844A5"/>
    <w:rsid w:val="51EE0330"/>
    <w:rsid w:val="52071FF4"/>
    <w:rsid w:val="52431117"/>
    <w:rsid w:val="52563BF6"/>
    <w:rsid w:val="52686572"/>
    <w:rsid w:val="52CC1572"/>
    <w:rsid w:val="52CE0ED6"/>
    <w:rsid w:val="52DD1EF2"/>
    <w:rsid w:val="52F1728E"/>
    <w:rsid w:val="52F31928"/>
    <w:rsid w:val="53035CC9"/>
    <w:rsid w:val="5305529F"/>
    <w:rsid w:val="530E39E2"/>
    <w:rsid w:val="531E6D7E"/>
    <w:rsid w:val="53201198"/>
    <w:rsid w:val="53225DA1"/>
    <w:rsid w:val="534356A5"/>
    <w:rsid w:val="5357378A"/>
    <w:rsid w:val="535D23D5"/>
    <w:rsid w:val="535D6C91"/>
    <w:rsid w:val="537A7A82"/>
    <w:rsid w:val="539F6687"/>
    <w:rsid w:val="53BA734E"/>
    <w:rsid w:val="53C85FB5"/>
    <w:rsid w:val="53D3141E"/>
    <w:rsid w:val="53EC60DE"/>
    <w:rsid w:val="53F24810"/>
    <w:rsid w:val="541910DE"/>
    <w:rsid w:val="54417449"/>
    <w:rsid w:val="54452792"/>
    <w:rsid w:val="5456228E"/>
    <w:rsid w:val="5462477B"/>
    <w:rsid w:val="546C346E"/>
    <w:rsid w:val="548F7E84"/>
    <w:rsid w:val="54905228"/>
    <w:rsid w:val="54A36ACC"/>
    <w:rsid w:val="54A64CB9"/>
    <w:rsid w:val="54AD4B57"/>
    <w:rsid w:val="54D04FDA"/>
    <w:rsid w:val="54D379FD"/>
    <w:rsid w:val="54ED3DA2"/>
    <w:rsid w:val="54F77025"/>
    <w:rsid w:val="550838AD"/>
    <w:rsid w:val="55224E39"/>
    <w:rsid w:val="55336724"/>
    <w:rsid w:val="553724B1"/>
    <w:rsid w:val="553A5748"/>
    <w:rsid w:val="55402D5A"/>
    <w:rsid w:val="555553BC"/>
    <w:rsid w:val="55611405"/>
    <w:rsid w:val="55950C78"/>
    <w:rsid w:val="559D5BC4"/>
    <w:rsid w:val="55A13B60"/>
    <w:rsid w:val="55B44838"/>
    <w:rsid w:val="55F41D93"/>
    <w:rsid w:val="562E2AA2"/>
    <w:rsid w:val="56436B37"/>
    <w:rsid w:val="564D62E3"/>
    <w:rsid w:val="56905CAD"/>
    <w:rsid w:val="56B46CE0"/>
    <w:rsid w:val="56B71078"/>
    <w:rsid w:val="56C90726"/>
    <w:rsid w:val="56DA729F"/>
    <w:rsid w:val="56DD2757"/>
    <w:rsid w:val="5710477F"/>
    <w:rsid w:val="57120AE3"/>
    <w:rsid w:val="573A6735"/>
    <w:rsid w:val="575128DE"/>
    <w:rsid w:val="575A3E1A"/>
    <w:rsid w:val="575A5828"/>
    <w:rsid w:val="57633592"/>
    <w:rsid w:val="57636E69"/>
    <w:rsid w:val="576F208D"/>
    <w:rsid w:val="57701531"/>
    <w:rsid w:val="57A734E8"/>
    <w:rsid w:val="57CE063C"/>
    <w:rsid w:val="57E877DD"/>
    <w:rsid w:val="57EE7928"/>
    <w:rsid w:val="58053FA1"/>
    <w:rsid w:val="5809245F"/>
    <w:rsid w:val="580A4078"/>
    <w:rsid w:val="58137629"/>
    <w:rsid w:val="581B39D6"/>
    <w:rsid w:val="58264966"/>
    <w:rsid w:val="58265CBA"/>
    <w:rsid w:val="582B584E"/>
    <w:rsid w:val="58311E1C"/>
    <w:rsid w:val="5849057F"/>
    <w:rsid w:val="58494E51"/>
    <w:rsid w:val="584B61FD"/>
    <w:rsid w:val="584F61B5"/>
    <w:rsid w:val="585C3524"/>
    <w:rsid w:val="586A7ED9"/>
    <w:rsid w:val="58810B5D"/>
    <w:rsid w:val="588C185B"/>
    <w:rsid w:val="588C3D99"/>
    <w:rsid w:val="588E79B0"/>
    <w:rsid w:val="589F08AB"/>
    <w:rsid w:val="58C4634D"/>
    <w:rsid w:val="58C63435"/>
    <w:rsid w:val="58C83803"/>
    <w:rsid w:val="58EE6A33"/>
    <w:rsid w:val="58F925F7"/>
    <w:rsid w:val="590C39AC"/>
    <w:rsid w:val="593E452F"/>
    <w:rsid w:val="59433FCE"/>
    <w:rsid w:val="59533F26"/>
    <w:rsid w:val="596A417E"/>
    <w:rsid w:val="59811790"/>
    <w:rsid w:val="599415DB"/>
    <w:rsid w:val="59966BF1"/>
    <w:rsid w:val="59BD169D"/>
    <w:rsid w:val="59D76F69"/>
    <w:rsid w:val="59DA017A"/>
    <w:rsid w:val="59E357B4"/>
    <w:rsid w:val="59ED4B69"/>
    <w:rsid w:val="59F2742A"/>
    <w:rsid w:val="5A0944FC"/>
    <w:rsid w:val="5A284604"/>
    <w:rsid w:val="5A43387A"/>
    <w:rsid w:val="5A5427B3"/>
    <w:rsid w:val="5A664857"/>
    <w:rsid w:val="5A806F3E"/>
    <w:rsid w:val="5AB61AC6"/>
    <w:rsid w:val="5ACC14A7"/>
    <w:rsid w:val="5ACF4CEC"/>
    <w:rsid w:val="5AF10C90"/>
    <w:rsid w:val="5AF94BF9"/>
    <w:rsid w:val="5B066C54"/>
    <w:rsid w:val="5B0F6E20"/>
    <w:rsid w:val="5B1F5745"/>
    <w:rsid w:val="5B36283B"/>
    <w:rsid w:val="5B45572D"/>
    <w:rsid w:val="5B514291"/>
    <w:rsid w:val="5B527157"/>
    <w:rsid w:val="5B663847"/>
    <w:rsid w:val="5B9D475F"/>
    <w:rsid w:val="5BA01BF7"/>
    <w:rsid w:val="5BA96327"/>
    <w:rsid w:val="5BB74455"/>
    <w:rsid w:val="5BBD1458"/>
    <w:rsid w:val="5BD75DF4"/>
    <w:rsid w:val="5BFB2F7A"/>
    <w:rsid w:val="5C06356E"/>
    <w:rsid w:val="5C095107"/>
    <w:rsid w:val="5C0D5272"/>
    <w:rsid w:val="5C414396"/>
    <w:rsid w:val="5C59721E"/>
    <w:rsid w:val="5C5F3FF7"/>
    <w:rsid w:val="5C8A16D9"/>
    <w:rsid w:val="5CA11E11"/>
    <w:rsid w:val="5CA51A1A"/>
    <w:rsid w:val="5CAD5C22"/>
    <w:rsid w:val="5CAF07EC"/>
    <w:rsid w:val="5CD86AC0"/>
    <w:rsid w:val="5CDD0ED2"/>
    <w:rsid w:val="5CF527D3"/>
    <w:rsid w:val="5CF77D8D"/>
    <w:rsid w:val="5D1E2EEC"/>
    <w:rsid w:val="5D234029"/>
    <w:rsid w:val="5D294A09"/>
    <w:rsid w:val="5D5B408D"/>
    <w:rsid w:val="5D5D0D16"/>
    <w:rsid w:val="5D660ECA"/>
    <w:rsid w:val="5D8E0EC5"/>
    <w:rsid w:val="5DDA4A41"/>
    <w:rsid w:val="5DE77D8B"/>
    <w:rsid w:val="5DE85B86"/>
    <w:rsid w:val="5DEC0AF0"/>
    <w:rsid w:val="5DF83422"/>
    <w:rsid w:val="5E0D252F"/>
    <w:rsid w:val="5E176E92"/>
    <w:rsid w:val="5E1D4CB9"/>
    <w:rsid w:val="5E2D32A8"/>
    <w:rsid w:val="5E37028B"/>
    <w:rsid w:val="5E5625B6"/>
    <w:rsid w:val="5E634B55"/>
    <w:rsid w:val="5E6E1C6D"/>
    <w:rsid w:val="5E8C1BDE"/>
    <w:rsid w:val="5E9965A5"/>
    <w:rsid w:val="5E9A1E9D"/>
    <w:rsid w:val="5EA11A20"/>
    <w:rsid w:val="5EB34BBB"/>
    <w:rsid w:val="5EB44AD1"/>
    <w:rsid w:val="5EDB7C1B"/>
    <w:rsid w:val="5EDE5752"/>
    <w:rsid w:val="5EE23A40"/>
    <w:rsid w:val="5EED5D96"/>
    <w:rsid w:val="5EF502D6"/>
    <w:rsid w:val="5F0A5D8F"/>
    <w:rsid w:val="5F0B7DBD"/>
    <w:rsid w:val="5F123752"/>
    <w:rsid w:val="5F1F5A03"/>
    <w:rsid w:val="5F4E680A"/>
    <w:rsid w:val="5F512209"/>
    <w:rsid w:val="5F5F0385"/>
    <w:rsid w:val="5F6D5D37"/>
    <w:rsid w:val="5F836718"/>
    <w:rsid w:val="5F937916"/>
    <w:rsid w:val="5FA64206"/>
    <w:rsid w:val="602340BC"/>
    <w:rsid w:val="603B4FFB"/>
    <w:rsid w:val="603F09AC"/>
    <w:rsid w:val="608B1F43"/>
    <w:rsid w:val="609456D7"/>
    <w:rsid w:val="609F5243"/>
    <w:rsid w:val="60A776DB"/>
    <w:rsid w:val="60B74E5B"/>
    <w:rsid w:val="60C148BE"/>
    <w:rsid w:val="60C776EB"/>
    <w:rsid w:val="60FA513E"/>
    <w:rsid w:val="60FD12B9"/>
    <w:rsid w:val="612A5B8D"/>
    <w:rsid w:val="613D257E"/>
    <w:rsid w:val="61655A02"/>
    <w:rsid w:val="61672AFA"/>
    <w:rsid w:val="616D2B0B"/>
    <w:rsid w:val="61C56365"/>
    <w:rsid w:val="61DD4938"/>
    <w:rsid w:val="61EA4A13"/>
    <w:rsid w:val="62090A83"/>
    <w:rsid w:val="620A0EA9"/>
    <w:rsid w:val="6214617A"/>
    <w:rsid w:val="621B2A17"/>
    <w:rsid w:val="62220C8B"/>
    <w:rsid w:val="62255424"/>
    <w:rsid w:val="623D301C"/>
    <w:rsid w:val="625D2EA6"/>
    <w:rsid w:val="625D4132"/>
    <w:rsid w:val="62670991"/>
    <w:rsid w:val="62732599"/>
    <w:rsid w:val="628E7BF5"/>
    <w:rsid w:val="62BC71B0"/>
    <w:rsid w:val="62D4087C"/>
    <w:rsid w:val="62EF1889"/>
    <w:rsid w:val="62FE6AC6"/>
    <w:rsid w:val="6324316D"/>
    <w:rsid w:val="63307FD3"/>
    <w:rsid w:val="633715F3"/>
    <w:rsid w:val="634C0FA0"/>
    <w:rsid w:val="636561C2"/>
    <w:rsid w:val="63A2569F"/>
    <w:rsid w:val="63A519F0"/>
    <w:rsid w:val="63A553A0"/>
    <w:rsid w:val="63AA1A17"/>
    <w:rsid w:val="63BA2245"/>
    <w:rsid w:val="63CE56B2"/>
    <w:rsid w:val="63D41A5C"/>
    <w:rsid w:val="63F329AB"/>
    <w:rsid w:val="63FB2CD2"/>
    <w:rsid w:val="640A3A5D"/>
    <w:rsid w:val="640B50ED"/>
    <w:rsid w:val="64202CBC"/>
    <w:rsid w:val="64257B08"/>
    <w:rsid w:val="64496F72"/>
    <w:rsid w:val="644C737D"/>
    <w:rsid w:val="646A7A04"/>
    <w:rsid w:val="64864606"/>
    <w:rsid w:val="64946186"/>
    <w:rsid w:val="64A17B1F"/>
    <w:rsid w:val="64AD7FD8"/>
    <w:rsid w:val="64CD61D0"/>
    <w:rsid w:val="64EF705D"/>
    <w:rsid w:val="651154DF"/>
    <w:rsid w:val="6542420D"/>
    <w:rsid w:val="65567FA6"/>
    <w:rsid w:val="655D7815"/>
    <w:rsid w:val="657E6BB5"/>
    <w:rsid w:val="65B0786C"/>
    <w:rsid w:val="65C818A4"/>
    <w:rsid w:val="65C86BCB"/>
    <w:rsid w:val="65CF1ED7"/>
    <w:rsid w:val="65DE44DF"/>
    <w:rsid w:val="65F2171D"/>
    <w:rsid w:val="660107C5"/>
    <w:rsid w:val="66032F1E"/>
    <w:rsid w:val="663744C2"/>
    <w:rsid w:val="66417299"/>
    <w:rsid w:val="66423CB6"/>
    <w:rsid w:val="664775EC"/>
    <w:rsid w:val="66694466"/>
    <w:rsid w:val="668473E0"/>
    <w:rsid w:val="66A2558D"/>
    <w:rsid w:val="66A7691B"/>
    <w:rsid w:val="66AC03E9"/>
    <w:rsid w:val="66AD3BB5"/>
    <w:rsid w:val="66BC4C82"/>
    <w:rsid w:val="66C268F5"/>
    <w:rsid w:val="66DA14D3"/>
    <w:rsid w:val="66DA58AE"/>
    <w:rsid w:val="66F74A96"/>
    <w:rsid w:val="66F82241"/>
    <w:rsid w:val="67042C3F"/>
    <w:rsid w:val="671A45EF"/>
    <w:rsid w:val="671B14FE"/>
    <w:rsid w:val="675A66A4"/>
    <w:rsid w:val="67960A42"/>
    <w:rsid w:val="67A93C89"/>
    <w:rsid w:val="67AA1666"/>
    <w:rsid w:val="67BD0210"/>
    <w:rsid w:val="67F31EC5"/>
    <w:rsid w:val="67FC0F7E"/>
    <w:rsid w:val="6809145C"/>
    <w:rsid w:val="68133059"/>
    <w:rsid w:val="683707EC"/>
    <w:rsid w:val="68772A8A"/>
    <w:rsid w:val="688309BF"/>
    <w:rsid w:val="688C63C6"/>
    <w:rsid w:val="688D1929"/>
    <w:rsid w:val="68A1099A"/>
    <w:rsid w:val="68D110C0"/>
    <w:rsid w:val="68F0534B"/>
    <w:rsid w:val="69021AFA"/>
    <w:rsid w:val="6916042D"/>
    <w:rsid w:val="694C1FDE"/>
    <w:rsid w:val="69503E67"/>
    <w:rsid w:val="69610311"/>
    <w:rsid w:val="69640002"/>
    <w:rsid w:val="6999084F"/>
    <w:rsid w:val="699C129A"/>
    <w:rsid w:val="69E02211"/>
    <w:rsid w:val="69EC0F8B"/>
    <w:rsid w:val="69FC379C"/>
    <w:rsid w:val="6A0D479A"/>
    <w:rsid w:val="6A1E4A9D"/>
    <w:rsid w:val="6A2121E3"/>
    <w:rsid w:val="6A264D9A"/>
    <w:rsid w:val="6A2F2481"/>
    <w:rsid w:val="6A373B47"/>
    <w:rsid w:val="6A4822C5"/>
    <w:rsid w:val="6A4F4BF3"/>
    <w:rsid w:val="6A5368B2"/>
    <w:rsid w:val="6A610DCC"/>
    <w:rsid w:val="6A73751A"/>
    <w:rsid w:val="6A752B76"/>
    <w:rsid w:val="6A98001B"/>
    <w:rsid w:val="6A9D65BE"/>
    <w:rsid w:val="6AA11C4B"/>
    <w:rsid w:val="6AA85604"/>
    <w:rsid w:val="6AAE753A"/>
    <w:rsid w:val="6AB96418"/>
    <w:rsid w:val="6AC8476A"/>
    <w:rsid w:val="6B04032F"/>
    <w:rsid w:val="6B081668"/>
    <w:rsid w:val="6B2621BF"/>
    <w:rsid w:val="6B4A24D7"/>
    <w:rsid w:val="6B5068D8"/>
    <w:rsid w:val="6B5C55E5"/>
    <w:rsid w:val="6B782C46"/>
    <w:rsid w:val="6B7F2D1B"/>
    <w:rsid w:val="6B9930F3"/>
    <w:rsid w:val="6BB75008"/>
    <w:rsid w:val="6BBE1E06"/>
    <w:rsid w:val="6BC025B0"/>
    <w:rsid w:val="6BC02D54"/>
    <w:rsid w:val="6BC40C86"/>
    <w:rsid w:val="6BC939AA"/>
    <w:rsid w:val="6BCC2E53"/>
    <w:rsid w:val="6BDC0C23"/>
    <w:rsid w:val="6C2B6753"/>
    <w:rsid w:val="6C4F7452"/>
    <w:rsid w:val="6C961B7E"/>
    <w:rsid w:val="6CA45802"/>
    <w:rsid w:val="6CCE5FA7"/>
    <w:rsid w:val="6CCF2E70"/>
    <w:rsid w:val="6CDD573A"/>
    <w:rsid w:val="6CEA2B58"/>
    <w:rsid w:val="6CFB7281"/>
    <w:rsid w:val="6D170474"/>
    <w:rsid w:val="6D1E74DC"/>
    <w:rsid w:val="6D372C93"/>
    <w:rsid w:val="6D3B69D8"/>
    <w:rsid w:val="6D3E3B63"/>
    <w:rsid w:val="6D580A1A"/>
    <w:rsid w:val="6D596E9F"/>
    <w:rsid w:val="6D71075E"/>
    <w:rsid w:val="6D8B50C8"/>
    <w:rsid w:val="6D9A5ECC"/>
    <w:rsid w:val="6DA0571A"/>
    <w:rsid w:val="6DA4106E"/>
    <w:rsid w:val="6DA8271C"/>
    <w:rsid w:val="6DAB6D63"/>
    <w:rsid w:val="6DAC3584"/>
    <w:rsid w:val="6DB17E3C"/>
    <w:rsid w:val="6DB711D4"/>
    <w:rsid w:val="6DB741AD"/>
    <w:rsid w:val="6DC8068B"/>
    <w:rsid w:val="6DD17AD7"/>
    <w:rsid w:val="6DE71708"/>
    <w:rsid w:val="6DFD0256"/>
    <w:rsid w:val="6E067223"/>
    <w:rsid w:val="6E0C0B0F"/>
    <w:rsid w:val="6E1E7AED"/>
    <w:rsid w:val="6E2744DC"/>
    <w:rsid w:val="6E2A1A8C"/>
    <w:rsid w:val="6E381AF5"/>
    <w:rsid w:val="6E526272"/>
    <w:rsid w:val="6E575099"/>
    <w:rsid w:val="6E665E73"/>
    <w:rsid w:val="6E6D38A3"/>
    <w:rsid w:val="6E8A7367"/>
    <w:rsid w:val="6E9B6DFB"/>
    <w:rsid w:val="6EA61E6A"/>
    <w:rsid w:val="6EC62887"/>
    <w:rsid w:val="6ECD3370"/>
    <w:rsid w:val="6ED87F3C"/>
    <w:rsid w:val="6EF93375"/>
    <w:rsid w:val="6F2820C0"/>
    <w:rsid w:val="6F2A68E0"/>
    <w:rsid w:val="6F362013"/>
    <w:rsid w:val="6F3C7041"/>
    <w:rsid w:val="6F3D3979"/>
    <w:rsid w:val="6F513BE3"/>
    <w:rsid w:val="6F616F0A"/>
    <w:rsid w:val="6F707B7E"/>
    <w:rsid w:val="6F935CC8"/>
    <w:rsid w:val="6F975689"/>
    <w:rsid w:val="6FAE44ED"/>
    <w:rsid w:val="6FB600D6"/>
    <w:rsid w:val="6FC70E09"/>
    <w:rsid w:val="6FDD4620"/>
    <w:rsid w:val="6FFB253E"/>
    <w:rsid w:val="702D2EE9"/>
    <w:rsid w:val="703C56C4"/>
    <w:rsid w:val="70434ED0"/>
    <w:rsid w:val="704B46D4"/>
    <w:rsid w:val="70507EA7"/>
    <w:rsid w:val="70574A1D"/>
    <w:rsid w:val="70855E0B"/>
    <w:rsid w:val="709539F5"/>
    <w:rsid w:val="7098256F"/>
    <w:rsid w:val="70A76624"/>
    <w:rsid w:val="70BA7623"/>
    <w:rsid w:val="70C12A82"/>
    <w:rsid w:val="70C879EE"/>
    <w:rsid w:val="70F80639"/>
    <w:rsid w:val="711B1AA7"/>
    <w:rsid w:val="711D041B"/>
    <w:rsid w:val="712167F9"/>
    <w:rsid w:val="713974D0"/>
    <w:rsid w:val="714E57BF"/>
    <w:rsid w:val="714F6604"/>
    <w:rsid w:val="71593780"/>
    <w:rsid w:val="715C3B62"/>
    <w:rsid w:val="716B5106"/>
    <w:rsid w:val="71785BA5"/>
    <w:rsid w:val="718068CF"/>
    <w:rsid w:val="71896702"/>
    <w:rsid w:val="718E6F05"/>
    <w:rsid w:val="71A12A7F"/>
    <w:rsid w:val="71B2779E"/>
    <w:rsid w:val="71EA0AA5"/>
    <w:rsid w:val="722C1EBD"/>
    <w:rsid w:val="724A1503"/>
    <w:rsid w:val="724A4FA6"/>
    <w:rsid w:val="727E7156"/>
    <w:rsid w:val="72957E08"/>
    <w:rsid w:val="729F2F4C"/>
    <w:rsid w:val="72D235DC"/>
    <w:rsid w:val="72DE1988"/>
    <w:rsid w:val="72E03502"/>
    <w:rsid w:val="72EC4ADA"/>
    <w:rsid w:val="72F7356C"/>
    <w:rsid w:val="73122A0E"/>
    <w:rsid w:val="7329373D"/>
    <w:rsid w:val="73424D20"/>
    <w:rsid w:val="734F0926"/>
    <w:rsid w:val="73753957"/>
    <w:rsid w:val="73824D8F"/>
    <w:rsid w:val="73B3653C"/>
    <w:rsid w:val="73BB423C"/>
    <w:rsid w:val="73D519AB"/>
    <w:rsid w:val="73DC7D98"/>
    <w:rsid w:val="73DF17FE"/>
    <w:rsid w:val="73E40AE4"/>
    <w:rsid w:val="73FC24C6"/>
    <w:rsid w:val="74020DA9"/>
    <w:rsid w:val="74163883"/>
    <w:rsid w:val="742F7CC3"/>
    <w:rsid w:val="742F7DCC"/>
    <w:rsid w:val="743B12BE"/>
    <w:rsid w:val="74440B60"/>
    <w:rsid w:val="74A12614"/>
    <w:rsid w:val="74B81902"/>
    <w:rsid w:val="74B96376"/>
    <w:rsid w:val="74BE5E70"/>
    <w:rsid w:val="74F67864"/>
    <w:rsid w:val="751A6428"/>
    <w:rsid w:val="7528727F"/>
    <w:rsid w:val="753A5231"/>
    <w:rsid w:val="753E709C"/>
    <w:rsid w:val="75452E6A"/>
    <w:rsid w:val="758104E1"/>
    <w:rsid w:val="75917967"/>
    <w:rsid w:val="75A87A19"/>
    <w:rsid w:val="761339F1"/>
    <w:rsid w:val="763D43C2"/>
    <w:rsid w:val="764359A4"/>
    <w:rsid w:val="764A7AA0"/>
    <w:rsid w:val="765419A1"/>
    <w:rsid w:val="765D368D"/>
    <w:rsid w:val="76613A99"/>
    <w:rsid w:val="76692909"/>
    <w:rsid w:val="769D1889"/>
    <w:rsid w:val="76A25DF6"/>
    <w:rsid w:val="76A57917"/>
    <w:rsid w:val="76B039F1"/>
    <w:rsid w:val="76C057B6"/>
    <w:rsid w:val="76D431D6"/>
    <w:rsid w:val="76D95BB7"/>
    <w:rsid w:val="771331B5"/>
    <w:rsid w:val="77160D46"/>
    <w:rsid w:val="772271BC"/>
    <w:rsid w:val="77250B8F"/>
    <w:rsid w:val="776F3CCB"/>
    <w:rsid w:val="778B466D"/>
    <w:rsid w:val="77A02672"/>
    <w:rsid w:val="77A92C96"/>
    <w:rsid w:val="77DC5403"/>
    <w:rsid w:val="77DF1FA4"/>
    <w:rsid w:val="77FD6B3B"/>
    <w:rsid w:val="78077FD0"/>
    <w:rsid w:val="781465E7"/>
    <w:rsid w:val="78187798"/>
    <w:rsid w:val="78280A39"/>
    <w:rsid w:val="782F6557"/>
    <w:rsid w:val="785E0D77"/>
    <w:rsid w:val="786D4997"/>
    <w:rsid w:val="787F4788"/>
    <w:rsid w:val="78851445"/>
    <w:rsid w:val="789418C9"/>
    <w:rsid w:val="78957941"/>
    <w:rsid w:val="78987EB4"/>
    <w:rsid w:val="78B34312"/>
    <w:rsid w:val="78BA59DC"/>
    <w:rsid w:val="78BB4567"/>
    <w:rsid w:val="78CD0012"/>
    <w:rsid w:val="78CF2DAF"/>
    <w:rsid w:val="78D065EE"/>
    <w:rsid w:val="78D4387C"/>
    <w:rsid w:val="78E32B0D"/>
    <w:rsid w:val="78E32C3D"/>
    <w:rsid w:val="78E41F90"/>
    <w:rsid w:val="78E537C5"/>
    <w:rsid w:val="78FD26EE"/>
    <w:rsid w:val="790A57F8"/>
    <w:rsid w:val="793F24EE"/>
    <w:rsid w:val="793F509B"/>
    <w:rsid w:val="7957373E"/>
    <w:rsid w:val="795C0F17"/>
    <w:rsid w:val="795D01FA"/>
    <w:rsid w:val="797E79FB"/>
    <w:rsid w:val="79C873B4"/>
    <w:rsid w:val="79D21B42"/>
    <w:rsid w:val="79D83BA6"/>
    <w:rsid w:val="79E73865"/>
    <w:rsid w:val="79EE7FF0"/>
    <w:rsid w:val="7A0401D7"/>
    <w:rsid w:val="7A103CFB"/>
    <w:rsid w:val="7A10495B"/>
    <w:rsid w:val="7A10527A"/>
    <w:rsid w:val="7A7A568A"/>
    <w:rsid w:val="7A87726B"/>
    <w:rsid w:val="7AA605D5"/>
    <w:rsid w:val="7AEC1CA4"/>
    <w:rsid w:val="7B1A064A"/>
    <w:rsid w:val="7B2733D9"/>
    <w:rsid w:val="7B2C4590"/>
    <w:rsid w:val="7B392728"/>
    <w:rsid w:val="7B3D4FCB"/>
    <w:rsid w:val="7B404D86"/>
    <w:rsid w:val="7B5237E2"/>
    <w:rsid w:val="7B6E06BE"/>
    <w:rsid w:val="7B885833"/>
    <w:rsid w:val="7B9A1A42"/>
    <w:rsid w:val="7BBA358E"/>
    <w:rsid w:val="7BBB754E"/>
    <w:rsid w:val="7BC2237F"/>
    <w:rsid w:val="7BC9024C"/>
    <w:rsid w:val="7BD60067"/>
    <w:rsid w:val="7C031571"/>
    <w:rsid w:val="7C1412E3"/>
    <w:rsid w:val="7C31745F"/>
    <w:rsid w:val="7C42184D"/>
    <w:rsid w:val="7C456F1F"/>
    <w:rsid w:val="7CA97C0E"/>
    <w:rsid w:val="7CC70108"/>
    <w:rsid w:val="7CD10579"/>
    <w:rsid w:val="7CD33E16"/>
    <w:rsid w:val="7CD4544F"/>
    <w:rsid w:val="7CE32DA7"/>
    <w:rsid w:val="7CE82441"/>
    <w:rsid w:val="7D0B744F"/>
    <w:rsid w:val="7D1506FD"/>
    <w:rsid w:val="7D2523FD"/>
    <w:rsid w:val="7D464C34"/>
    <w:rsid w:val="7D4F4DA3"/>
    <w:rsid w:val="7D7B5A59"/>
    <w:rsid w:val="7D7F6A6F"/>
    <w:rsid w:val="7D8360C1"/>
    <w:rsid w:val="7DAD2EC5"/>
    <w:rsid w:val="7DBE4143"/>
    <w:rsid w:val="7DC07A8E"/>
    <w:rsid w:val="7DC14C9C"/>
    <w:rsid w:val="7DE74F1C"/>
    <w:rsid w:val="7DFF01C5"/>
    <w:rsid w:val="7E115461"/>
    <w:rsid w:val="7E2D59DB"/>
    <w:rsid w:val="7E363EE4"/>
    <w:rsid w:val="7E3E3263"/>
    <w:rsid w:val="7E4A59FD"/>
    <w:rsid w:val="7E4C0C05"/>
    <w:rsid w:val="7E4D1A60"/>
    <w:rsid w:val="7E6A4A5F"/>
    <w:rsid w:val="7E6F51A4"/>
    <w:rsid w:val="7EA7529C"/>
    <w:rsid w:val="7EB24C65"/>
    <w:rsid w:val="7EB76D18"/>
    <w:rsid w:val="7EBB2EC9"/>
    <w:rsid w:val="7ECA4E9A"/>
    <w:rsid w:val="7EE27F41"/>
    <w:rsid w:val="7EEA6A12"/>
    <w:rsid w:val="7EEF22C2"/>
    <w:rsid w:val="7F024C2A"/>
    <w:rsid w:val="7F554261"/>
    <w:rsid w:val="7F64556C"/>
    <w:rsid w:val="7F8E0F2F"/>
    <w:rsid w:val="7F9E6AA9"/>
    <w:rsid w:val="7FAA6070"/>
    <w:rsid w:val="7FB26D45"/>
    <w:rsid w:val="7FC00D57"/>
    <w:rsid w:val="7FCD30B3"/>
    <w:rsid w:val="7FD03AD9"/>
    <w:rsid w:val="7FD832EF"/>
    <w:rsid w:val="7FE5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7385"/>
  <w15:docId w15:val="{4190E461-61EF-4236-A089-B85C1B9D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header" w:qFormat="1"/>
    <w:lsdException w:name="footer" w:qFormat="1"/>
    <w:lsdException w:name="caption" w:qFormat="1"/>
    <w:lsdException w:name="page number" w:qFormat="1"/>
    <w:lsdException w:name="Title" w:uiPriority="10"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HTML Variable" w:semiHidden="1"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qFormat="1"/>
    <w:lsdException w:name="Table Grid" w:uiPriority="59"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C24BB"/>
    <w:pPr>
      <w:widowControl w:val="0"/>
      <w:jc w:val="both"/>
    </w:pPr>
    <w:rPr>
      <w:rFonts w:ascii="Courier New" w:hAnsi="Courier New"/>
      <w:kern w:val="2"/>
      <w:sz w:val="21"/>
      <w:szCs w:val="24"/>
    </w:rPr>
  </w:style>
  <w:style w:type="paragraph" w:styleId="1">
    <w:name w:val="heading 1"/>
    <w:basedOn w:val="a0"/>
    <w:next w:val="a0"/>
    <w:link w:val="10"/>
    <w:qFormat/>
    <w:rsid w:val="00BC24BB"/>
    <w:pPr>
      <w:numPr>
        <w:numId w:val="1"/>
      </w:numPr>
      <w:tabs>
        <w:tab w:val="clear" w:pos="0"/>
        <w:tab w:val="left" w:pos="432"/>
      </w:tabs>
      <w:spacing w:before="240" w:after="240" w:line="300" w:lineRule="auto"/>
      <w:outlineLvl w:val="0"/>
    </w:pPr>
    <w:rPr>
      <w:rFonts w:eastAsia="黑体"/>
      <w:b/>
      <w:bCs/>
      <w:kern w:val="44"/>
      <w:sz w:val="32"/>
      <w:szCs w:val="32"/>
    </w:rPr>
  </w:style>
  <w:style w:type="paragraph" w:styleId="2">
    <w:name w:val="heading 2"/>
    <w:basedOn w:val="a0"/>
    <w:next w:val="a0"/>
    <w:link w:val="20"/>
    <w:qFormat/>
    <w:rsid w:val="00BC24BB"/>
    <w:pPr>
      <w:keepNext/>
      <w:keepLines/>
      <w:numPr>
        <w:ilvl w:val="1"/>
        <w:numId w:val="1"/>
      </w:numPr>
      <w:tabs>
        <w:tab w:val="clear" w:pos="420"/>
        <w:tab w:val="left" w:pos="576"/>
      </w:tabs>
      <w:spacing w:before="240" w:after="120" w:line="300" w:lineRule="auto"/>
      <w:outlineLvl w:val="1"/>
    </w:pPr>
    <w:rPr>
      <w:rFonts w:eastAsia="黑体"/>
      <w:b/>
      <w:bCs/>
      <w:sz w:val="30"/>
      <w:szCs w:val="30"/>
    </w:rPr>
  </w:style>
  <w:style w:type="paragraph" w:styleId="3">
    <w:name w:val="heading 3"/>
    <w:basedOn w:val="a0"/>
    <w:next w:val="a0"/>
    <w:link w:val="30"/>
    <w:qFormat/>
    <w:rsid w:val="00BC24BB"/>
    <w:pPr>
      <w:keepNext/>
      <w:keepLines/>
      <w:numPr>
        <w:ilvl w:val="2"/>
        <w:numId w:val="1"/>
      </w:numPr>
      <w:tabs>
        <w:tab w:val="clear" w:pos="420"/>
        <w:tab w:val="left" w:pos="720"/>
      </w:tabs>
      <w:spacing w:before="120" w:after="120" w:line="300" w:lineRule="auto"/>
      <w:outlineLvl w:val="2"/>
    </w:pPr>
    <w:rPr>
      <w:rFonts w:eastAsia="黑体"/>
      <w:b/>
      <w:bCs/>
      <w:sz w:val="28"/>
      <w:szCs w:val="28"/>
    </w:rPr>
  </w:style>
  <w:style w:type="paragraph" w:styleId="4">
    <w:name w:val="heading 4"/>
    <w:basedOn w:val="a0"/>
    <w:next w:val="a0"/>
    <w:link w:val="40"/>
    <w:qFormat/>
    <w:rsid w:val="00BC24BB"/>
    <w:pPr>
      <w:keepNext/>
      <w:keepLines/>
      <w:numPr>
        <w:ilvl w:val="3"/>
        <w:numId w:val="1"/>
      </w:numPr>
      <w:tabs>
        <w:tab w:val="clear" w:pos="420"/>
        <w:tab w:val="left" w:pos="864"/>
      </w:tabs>
      <w:spacing w:before="120" w:after="120" w:line="300" w:lineRule="auto"/>
      <w:outlineLvl w:val="3"/>
    </w:pPr>
    <w:rPr>
      <w:rFonts w:eastAsia="黑体"/>
      <w:b/>
      <w:bCs/>
      <w:sz w:val="24"/>
    </w:rPr>
  </w:style>
  <w:style w:type="paragraph" w:styleId="5">
    <w:name w:val="heading 5"/>
    <w:basedOn w:val="a0"/>
    <w:next w:val="a0"/>
    <w:link w:val="50"/>
    <w:qFormat/>
    <w:rsid w:val="00BC24BB"/>
    <w:pPr>
      <w:keepNext/>
      <w:keepLines/>
      <w:numPr>
        <w:ilvl w:val="4"/>
        <w:numId w:val="1"/>
      </w:numPr>
      <w:tabs>
        <w:tab w:val="clear" w:pos="420"/>
        <w:tab w:val="left" w:pos="1008"/>
        <w:tab w:val="left" w:pos="1071"/>
      </w:tabs>
      <w:spacing w:before="120" w:after="120" w:line="300" w:lineRule="auto"/>
      <w:outlineLvl w:val="4"/>
    </w:pPr>
    <w:rPr>
      <w:rFonts w:eastAsia="黑体"/>
      <w:b/>
      <w:bCs/>
      <w:sz w:val="24"/>
      <w:szCs w:val="28"/>
    </w:rPr>
  </w:style>
  <w:style w:type="paragraph" w:styleId="6">
    <w:name w:val="heading 6"/>
    <w:basedOn w:val="a0"/>
    <w:next w:val="a0"/>
    <w:link w:val="60"/>
    <w:qFormat/>
    <w:rsid w:val="00BC24BB"/>
    <w:pPr>
      <w:keepNext/>
      <w:keepLines/>
      <w:numPr>
        <w:ilvl w:val="5"/>
        <w:numId w:val="1"/>
      </w:numPr>
      <w:tabs>
        <w:tab w:val="clear" w:pos="420"/>
        <w:tab w:val="left" w:pos="1152"/>
        <w:tab w:val="left" w:pos="1281"/>
      </w:tabs>
      <w:spacing w:before="120" w:after="120" w:line="300" w:lineRule="auto"/>
      <w:outlineLvl w:val="5"/>
    </w:pPr>
    <w:rPr>
      <w:rFonts w:eastAsia="黑体"/>
      <w:b/>
      <w:bCs/>
      <w:sz w:val="24"/>
    </w:rPr>
  </w:style>
  <w:style w:type="paragraph" w:styleId="7">
    <w:name w:val="heading 7"/>
    <w:basedOn w:val="a0"/>
    <w:next w:val="a0"/>
    <w:link w:val="70"/>
    <w:qFormat/>
    <w:rsid w:val="00BC24BB"/>
    <w:pPr>
      <w:keepNext/>
      <w:keepLines/>
      <w:numPr>
        <w:ilvl w:val="6"/>
        <w:numId w:val="1"/>
      </w:numPr>
      <w:tabs>
        <w:tab w:val="clear" w:pos="420"/>
        <w:tab w:val="left" w:pos="1296"/>
      </w:tabs>
      <w:spacing w:before="240" w:after="64" w:line="320" w:lineRule="auto"/>
      <w:outlineLvl w:val="6"/>
    </w:pPr>
    <w:rPr>
      <w:b/>
      <w:bCs/>
      <w:sz w:val="24"/>
    </w:rPr>
  </w:style>
  <w:style w:type="paragraph" w:styleId="8">
    <w:name w:val="heading 8"/>
    <w:basedOn w:val="a0"/>
    <w:next w:val="a0"/>
    <w:link w:val="80"/>
    <w:qFormat/>
    <w:rsid w:val="00BC24BB"/>
    <w:pPr>
      <w:keepNext/>
      <w:keepLines/>
      <w:numPr>
        <w:ilvl w:val="7"/>
        <w:numId w:val="1"/>
      </w:numPr>
      <w:tabs>
        <w:tab w:val="clear" w:pos="420"/>
        <w:tab w:val="left" w:pos="1440"/>
      </w:tabs>
      <w:spacing w:before="240" w:after="64" w:line="320" w:lineRule="auto"/>
      <w:outlineLvl w:val="7"/>
    </w:pPr>
    <w:rPr>
      <w:rFonts w:eastAsia="黑体"/>
      <w:sz w:val="24"/>
    </w:rPr>
  </w:style>
  <w:style w:type="paragraph" w:styleId="9">
    <w:name w:val="heading 9"/>
    <w:basedOn w:val="a0"/>
    <w:next w:val="a0"/>
    <w:link w:val="90"/>
    <w:qFormat/>
    <w:rsid w:val="00BC24BB"/>
    <w:pPr>
      <w:keepNext/>
      <w:keepLines/>
      <w:numPr>
        <w:ilvl w:val="8"/>
        <w:numId w:val="1"/>
      </w:numPr>
      <w:tabs>
        <w:tab w:val="clear" w:pos="420"/>
        <w:tab w:val="left" w:pos="1584"/>
      </w:tabs>
      <w:spacing w:before="240" w:after="64" w:line="320" w:lineRule="auto"/>
      <w:outlineLvl w:val="8"/>
    </w:pPr>
    <w:rPr>
      <w:rFonts w:eastAsia="黑体"/>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Pr>
      <w:rFonts w:ascii="Arial" w:eastAsia="黑体" w:hAnsi="Arial" w:cs="Arial"/>
      <w:sz w:val="20"/>
      <w:szCs w:val="20"/>
    </w:rPr>
  </w:style>
  <w:style w:type="paragraph" w:styleId="a5">
    <w:name w:val="Document Map"/>
    <w:basedOn w:val="a0"/>
    <w:link w:val="a6"/>
    <w:uiPriority w:val="99"/>
    <w:unhideWhenUsed/>
    <w:qFormat/>
    <w:rPr>
      <w:rFonts w:ascii="宋体"/>
      <w:sz w:val="18"/>
      <w:szCs w:val="18"/>
    </w:rPr>
  </w:style>
  <w:style w:type="paragraph" w:styleId="TOC3">
    <w:name w:val="toc 3"/>
    <w:basedOn w:val="a0"/>
    <w:next w:val="a0"/>
    <w:semiHidden/>
    <w:qFormat/>
    <w:pPr>
      <w:ind w:left="420"/>
      <w:jc w:val="left"/>
    </w:pPr>
    <w:rPr>
      <w:i/>
      <w:iCs/>
      <w:sz w:val="20"/>
      <w:szCs w:val="20"/>
    </w:rPr>
  </w:style>
  <w:style w:type="paragraph" w:styleId="a7">
    <w:name w:val="Balloon Text"/>
    <w:basedOn w:val="a0"/>
    <w:link w:val="a8"/>
    <w:uiPriority w:val="99"/>
    <w:unhideWhenUsed/>
    <w:qFormat/>
    <w:rPr>
      <w:sz w:val="18"/>
      <w:szCs w:val="18"/>
    </w:rPr>
  </w:style>
  <w:style w:type="paragraph" w:styleId="a9">
    <w:name w:val="footer"/>
    <w:basedOn w:val="a0"/>
    <w:link w:val="aa"/>
    <w:qFormat/>
    <w:pPr>
      <w:tabs>
        <w:tab w:val="center" w:pos="4153"/>
        <w:tab w:val="right" w:pos="8306"/>
      </w:tabs>
      <w:snapToGrid w:val="0"/>
      <w:jc w:val="left"/>
    </w:pPr>
    <w:rPr>
      <w:sz w:val="18"/>
      <w:szCs w:val="18"/>
    </w:rPr>
  </w:style>
  <w:style w:type="paragraph" w:styleId="ab">
    <w:name w:val="header"/>
    <w:basedOn w:val="a0"/>
    <w:link w:val="ac"/>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qFormat/>
    <w:pPr>
      <w:spacing w:before="120" w:after="120"/>
      <w:jc w:val="left"/>
    </w:pPr>
    <w:rPr>
      <w:b/>
      <w:bCs/>
      <w:caps/>
      <w:sz w:val="20"/>
      <w:szCs w:val="20"/>
    </w:rPr>
  </w:style>
  <w:style w:type="paragraph" w:styleId="TOC2">
    <w:name w:val="toc 2"/>
    <w:basedOn w:val="a0"/>
    <w:next w:val="a0"/>
    <w:semiHidden/>
    <w:qFormat/>
    <w:pPr>
      <w:ind w:left="210"/>
      <w:jc w:val="left"/>
    </w:pPr>
    <w:rPr>
      <w:smallCaps/>
      <w:sz w:val="20"/>
      <w:szCs w:val="20"/>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paragraph" w:styleId="ae">
    <w:name w:val="Title"/>
    <w:basedOn w:val="a0"/>
    <w:next w:val="a0"/>
    <w:link w:val="af"/>
    <w:uiPriority w:val="10"/>
    <w:qFormat/>
    <w:rsid w:val="00FC1A96"/>
    <w:pPr>
      <w:spacing w:before="240" w:after="60"/>
      <w:jc w:val="center"/>
      <w:outlineLvl w:val="0"/>
    </w:pPr>
    <w:rPr>
      <w:b/>
      <w:bCs/>
      <w:sz w:val="32"/>
      <w:szCs w:val="32"/>
    </w:rPr>
  </w:style>
  <w:style w:type="table" w:styleId="af0">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page number"/>
    <w:basedOn w:val="a1"/>
    <w:qFormat/>
  </w:style>
  <w:style w:type="character" w:styleId="af2">
    <w:name w:val="FollowedHyperlink"/>
    <w:basedOn w:val="a1"/>
    <w:qFormat/>
    <w:rPr>
      <w:color w:val="800080"/>
      <w:u w:val="single"/>
    </w:rPr>
  </w:style>
  <w:style w:type="character" w:styleId="af3">
    <w:name w:val="Hyperlink"/>
    <w:basedOn w:val="a1"/>
    <w:qFormat/>
    <w:rsid w:val="00FC1A96"/>
    <w:rPr>
      <w:color w:val="0000FF"/>
      <w:u w:val="none"/>
    </w:rPr>
  </w:style>
  <w:style w:type="paragraph" w:customStyle="1" w:styleId="AltM">
    <w:name w:val="Alt+M_表内文字（居中）"/>
    <w:basedOn w:val="a0"/>
    <w:qFormat/>
    <w:pPr>
      <w:spacing w:line="300" w:lineRule="auto"/>
      <w:jc w:val="center"/>
    </w:pPr>
    <w:rPr>
      <w:rFonts w:cs="宋体"/>
      <w:szCs w:val="20"/>
    </w:rPr>
  </w:style>
  <w:style w:type="paragraph" w:customStyle="1" w:styleId="af4">
    <w:name w:val="代码"/>
    <w:link w:val="af5"/>
    <w:qFormat/>
    <w:rPr>
      <w:rFonts w:ascii="Calibri" w:hAnsi="Calibri"/>
      <w:color w:val="FF0000"/>
    </w:rPr>
  </w:style>
  <w:style w:type="paragraph" w:customStyle="1" w:styleId="af6">
    <w:name w:val="封面（文件名称）"/>
    <w:basedOn w:val="a0"/>
    <w:qFormat/>
    <w:pPr>
      <w:spacing w:line="300" w:lineRule="auto"/>
      <w:jc w:val="center"/>
    </w:pPr>
    <w:rPr>
      <w:rFonts w:eastAsia="黑体" w:cs="宋体"/>
      <w:b/>
      <w:bCs/>
      <w:sz w:val="60"/>
      <w:szCs w:val="60"/>
    </w:rPr>
  </w:style>
  <w:style w:type="paragraph" w:customStyle="1" w:styleId="af7">
    <w:name w:val="目录"/>
    <w:basedOn w:val="a0"/>
    <w:qFormat/>
    <w:pPr>
      <w:spacing w:beforeLines="50" w:afterLines="50" w:line="300" w:lineRule="auto"/>
      <w:jc w:val="center"/>
    </w:pPr>
    <w:rPr>
      <w:rFonts w:ascii="宋体" w:hAnsi="宋体" w:cs="宋体"/>
      <w:b/>
      <w:bCs/>
      <w:sz w:val="32"/>
      <w:szCs w:val="20"/>
    </w:rPr>
  </w:style>
  <w:style w:type="paragraph" w:customStyle="1" w:styleId="af8">
    <w:name w:val="封面（编制、审核、批准）"/>
    <w:basedOn w:val="a0"/>
    <w:qFormat/>
    <w:pPr>
      <w:spacing w:before="156" w:after="156" w:line="360" w:lineRule="auto"/>
      <w:jc w:val="center"/>
    </w:pPr>
    <w:rPr>
      <w:rFonts w:ascii="宋体" w:eastAsia="黑体" w:cs="宋体"/>
      <w:b/>
      <w:bCs/>
      <w:sz w:val="36"/>
      <w:szCs w:val="32"/>
    </w:rPr>
  </w:style>
  <w:style w:type="paragraph" w:customStyle="1" w:styleId="af9">
    <w:name w:val="封面（项目名称）"/>
    <w:basedOn w:val="a0"/>
    <w:qFormat/>
    <w:pPr>
      <w:spacing w:beforeLines="50" w:afterLines="50" w:line="300" w:lineRule="auto"/>
      <w:jc w:val="center"/>
    </w:pPr>
    <w:rPr>
      <w:rFonts w:eastAsia="黑体" w:cs="宋体"/>
      <w:b/>
      <w:bCs/>
      <w:sz w:val="48"/>
      <w:szCs w:val="20"/>
    </w:rPr>
  </w:style>
  <w:style w:type="paragraph" w:customStyle="1" w:styleId="AltL">
    <w:name w:val="Alt+L表内文字（左对齐）"/>
    <w:basedOn w:val="AltM"/>
    <w:link w:val="AltLChar"/>
    <w:qFormat/>
    <w:pPr>
      <w:tabs>
        <w:tab w:val="left" w:pos="828"/>
        <w:tab w:val="left" w:pos="1845"/>
      </w:tabs>
      <w:jc w:val="left"/>
    </w:pPr>
  </w:style>
  <w:style w:type="paragraph" w:customStyle="1" w:styleId="a">
    <w:name w:val="二级标号"/>
    <w:basedOn w:val="a0"/>
    <w:link w:val="Char"/>
    <w:qFormat/>
    <w:pPr>
      <w:numPr>
        <w:ilvl w:val="1"/>
        <w:numId w:val="2"/>
      </w:numPr>
      <w:spacing w:line="300" w:lineRule="auto"/>
    </w:pPr>
    <w:rPr>
      <w:rFonts w:cs="宋体"/>
      <w:sz w:val="24"/>
    </w:rPr>
  </w:style>
  <w:style w:type="character" w:customStyle="1" w:styleId="10">
    <w:name w:val="标题 1 字符"/>
    <w:basedOn w:val="a1"/>
    <w:link w:val="1"/>
    <w:qFormat/>
    <w:rsid w:val="00BC24BB"/>
    <w:rPr>
      <w:rFonts w:ascii="Courier New" w:eastAsia="黑体" w:hAnsi="Courier New"/>
      <w:b/>
      <w:bCs/>
      <w:kern w:val="44"/>
      <w:sz w:val="32"/>
      <w:szCs w:val="32"/>
    </w:rPr>
  </w:style>
  <w:style w:type="character" w:customStyle="1" w:styleId="40">
    <w:name w:val="标题 4 字符"/>
    <w:basedOn w:val="a1"/>
    <w:link w:val="4"/>
    <w:qFormat/>
    <w:rsid w:val="00BC24BB"/>
    <w:rPr>
      <w:rFonts w:ascii="Courier New" w:eastAsia="黑体" w:hAnsi="Courier New"/>
      <w:b/>
      <w:bCs/>
      <w:kern w:val="2"/>
      <w:sz w:val="24"/>
      <w:szCs w:val="24"/>
    </w:rPr>
  </w:style>
  <w:style w:type="character" w:customStyle="1" w:styleId="20">
    <w:name w:val="标题 2 字符"/>
    <w:basedOn w:val="a1"/>
    <w:link w:val="2"/>
    <w:qFormat/>
    <w:rsid w:val="00BC24BB"/>
    <w:rPr>
      <w:rFonts w:ascii="Courier New" w:eastAsia="黑体" w:hAnsi="Courier New"/>
      <w:b/>
      <w:bCs/>
      <w:kern w:val="2"/>
      <w:sz w:val="30"/>
      <w:szCs w:val="30"/>
    </w:rPr>
  </w:style>
  <w:style w:type="character" w:customStyle="1" w:styleId="30">
    <w:name w:val="标题 3 字符"/>
    <w:basedOn w:val="a1"/>
    <w:link w:val="3"/>
    <w:qFormat/>
    <w:rsid w:val="00BC24BB"/>
    <w:rPr>
      <w:rFonts w:ascii="Courier New" w:eastAsia="黑体" w:hAnsi="Courier New"/>
      <w:b/>
      <w:bCs/>
      <w:kern w:val="2"/>
      <w:sz w:val="28"/>
      <w:szCs w:val="28"/>
    </w:rPr>
  </w:style>
  <w:style w:type="character" w:customStyle="1" w:styleId="50">
    <w:name w:val="标题 5 字符"/>
    <w:basedOn w:val="a1"/>
    <w:link w:val="5"/>
    <w:qFormat/>
    <w:rsid w:val="00BC24BB"/>
    <w:rPr>
      <w:rFonts w:ascii="Courier New" w:eastAsia="黑体" w:hAnsi="Courier New"/>
      <w:b/>
      <w:bCs/>
      <w:kern w:val="2"/>
      <w:sz w:val="24"/>
      <w:szCs w:val="28"/>
    </w:rPr>
  </w:style>
  <w:style w:type="character" w:customStyle="1" w:styleId="60">
    <w:name w:val="标题 6 字符"/>
    <w:basedOn w:val="a1"/>
    <w:link w:val="6"/>
    <w:qFormat/>
    <w:rsid w:val="00BC24BB"/>
    <w:rPr>
      <w:rFonts w:ascii="Courier New" w:eastAsia="黑体" w:hAnsi="Courier New"/>
      <w:b/>
      <w:bCs/>
      <w:kern w:val="2"/>
      <w:sz w:val="24"/>
      <w:szCs w:val="24"/>
    </w:rPr>
  </w:style>
  <w:style w:type="character" w:customStyle="1" w:styleId="70">
    <w:name w:val="标题 7 字符"/>
    <w:basedOn w:val="a1"/>
    <w:link w:val="7"/>
    <w:qFormat/>
    <w:rsid w:val="00BC24BB"/>
    <w:rPr>
      <w:rFonts w:ascii="Courier New" w:hAnsi="Courier New"/>
      <w:b/>
      <w:bCs/>
      <w:kern w:val="2"/>
      <w:sz w:val="24"/>
      <w:szCs w:val="24"/>
    </w:rPr>
  </w:style>
  <w:style w:type="character" w:customStyle="1" w:styleId="80">
    <w:name w:val="标题 8 字符"/>
    <w:basedOn w:val="a1"/>
    <w:link w:val="8"/>
    <w:qFormat/>
    <w:rsid w:val="00BC24BB"/>
    <w:rPr>
      <w:rFonts w:ascii="Courier New" w:eastAsia="黑体" w:hAnsi="Courier New"/>
      <w:kern w:val="2"/>
      <w:sz w:val="24"/>
      <w:szCs w:val="24"/>
    </w:rPr>
  </w:style>
  <w:style w:type="character" w:customStyle="1" w:styleId="90">
    <w:name w:val="标题 9 字符"/>
    <w:basedOn w:val="a1"/>
    <w:link w:val="9"/>
    <w:qFormat/>
    <w:rsid w:val="00BC24BB"/>
    <w:rPr>
      <w:rFonts w:ascii="Courier New" w:eastAsia="黑体" w:hAnsi="Courier New"/>
      <w:kern w:val="2"/>
      <w:sz w:val="21"/>
      <w:szCs w:val="21"/>
    </w:rPr>
  </w:style>
  <w:style w:type="character" w:customStyle="1" w:styleId="af">
    <w:name w:val="标题 字符"/>
    <w:basedOn w:val="a1"/>
    <w:link w:val="ae"/>
    <w:uiPriority w:val="10"/>
    <w:qFormat/>
    <w:rsid w:val="00FC1A96"/>
    <w:rPr>
      <w:rFonts w:ascii="Courier New" w:hAnsi="Courier New"/>
      <w:b/>
      <w:bCs/>
      <w:kern w:val="2"/>
      <w:sz w:val="32"/>
      <w:szCs w:val="32"/>
    </w:rPr>
  </w:style>
  <w:style w:type="character" w:customStyle="1" w:styleId="a6">
    <w:name w:val="文档结构图 字符"/>
    <w:basedOn w:val="a1"/>
    <w:link w:val="a5"/>
    <w:uiPriority w:val="99"/>
    <w:semiHidden/>
    <w:qFormat/>
    <w:rPr>
      <w:rFonts w:ascii="宋体" w:eastAsia="宋体" w:hAnsi="Times New Roman" w:cs="Times New Roman"/>
      <w:sz w:val="18"/>
      <w:szCs w:val="18"/>
    </w:rPr>
  </w:style>
  <w:style w:type="character" w:customStyle="1" w:styleId="ac">
    <w:name w:val="页眉 字符"/>
    <w:basedOn w:val="a1"/>
    <w:link w:val="ab"/>
    <w:qFormat/>
    <w:rPr>
      <w:rFonts w:ascii="Times New Roman" w:eastAsia="宋体" w:hAnsi="Times New Roman" w:cs="Times New Roman"/>
      <w:sz w:val="18"/>
      <w:szCs w:val="18"/>
    </w:rPr>
  </w:style>
  <w:style w:type="character" w:customStyle="1" w:styleId="aa">
    <w:name w:val="页脚 字符"/>
    <w:basedOn w:val="a1"/>
    <w:link w:val="a9"/>
    <w:qFormat/>
    <w:rPr>
      <w:rFonts w:ascii="Times New Roman" w:eastAsia="宋体" w:hAnsi="Times New Roman" w:cs="Times New Roman"/>
      <w:sz w:val="18"/>
      <w:szCs w:val="18"/>
    </w:rPr>
  </w:style>
  <w:style w:type="character" w:customStyle="1" w:styleId="af5">
    <w:name w:val="代码 字符"/>
    <w:link w:val="af4"/>
    <w:qFormat/>
    <w:rPr>
      <w:rFonts w:ascii="Times New Roman" w:eastAsia="宋体" w:hAnsi="Times New Roman" w:cs="宋体"/>
      <w:color w:val="FF0000"/>
      <w:sz w:val="24"/>
      <w:szCs w:val="24"/>
    </w:rPr>
  </w:style>
  <w:style w:type="character" w:customStyle="1" w:styleId="Char">
    <w:name w:val="二级标号 Char"/>
    <w:basedOn w:val="a1"/>
    <w:link w:val="a"/>
    <w:qFormat/>
    <w:rPr>
      <w:rFonts w:ascii="Times New Roman" w:eastAsia="宋体" w:hAnsi="Times New Roman" w:cs="宋体"/>
      <w:sz w:val="24"/>
      <w:szCs w:val="24"/>
    </w:rPr>
  </w:style>
  <w:style w:type="character" w:customStyle="1" w:styleId="AltLChar">
    <w:name w:val="Alt+L表内文字（左对齐） Char"/>
    <w:basedOn w:val="a1"/>
    <w:link w:val="AltL"/>
    <w:qFormat/>
    <w:rPr>
      <w:rFonts w:ascii="Times New Roman" w:eastAsia="宋体" w:hAnsi="Times New Roman" w:cs="宋体"/>
      <w:szCs w:val="20"/>
    </w:rPr>
  </w:style>
  <w:style w:type="character" w:customStyle="1" w:styleId="11">
    <w:name w:val="未处理的提及1"/>
    <w:basedOn w:val="a1"/>
    <w:uiPriority w:val="99"/>
    <w:unhideWhenUsed/>
    <w:qFormat/>
    <w:rPr>
      <w:color w:val="808080"/>
      <w:shd w:val="clear" w:color="auto" w:fill="E6E6E6"/>
    </w:rPr>
  </w:style>
  <w:style w:type="character" w:customStyle="1" w:styleId="HTML0">
    <w:name w:val="HTML 预设格式 字符"/>
    <w:basedOn w:val="a1"/>
    <w:link w:val="HTML"/>
    <w:uiPriority w:val="99"/>
    <w:semiHidden/>
    <w:qFormat/>
    <w:rPr>
      <w:rFonts w:ascii="宋体" w:eastAsia="宋体" w:hAnsi="宋体" w:cs="宋体"/>
      <w:kern w:val="0"/>
      <w:sz w:val="24"/>
      <w:szCs w:val="24"/>
    </w:rPr>
  </w:style>
  <w:style w:type="character" w:customStyle="1" w:styleId="a8">
    <w:name w:val="批注框文本 字符"/>
    <w:basedOn w:val="a1"/>
    <w:link w:val="a7"/>
    <w:uiPriority w:val="99"/>
    <w:semiHidden/>
    <w:qFormat/>
    <w:rPr>
      <w:rFonts w:ascii="Times New Roman" w:eastAsia="宋体" w:hAnsi="Times New Roman" w:cs="Times New Roman"/>
      <w:sz w:val="18"/>
      <w:szCs w:val="18"/>
    </w:rPr>
  </w:style>
  <w:style w:type="character" w:styleId="afa">
    <w:name w:val="Unresolved Mention"/>
    <w:basedOn w:val="a1"/>
    <w:uiPriority w:val="99"/>
    <w:semiHidden/>
    <w:unhideWhenUsed/>
    <w:rsid w:val="00B42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oard.locoy.com/?post=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31354;&#20889;&#20316;&#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空写作模板.dotx</Template>
  <TotalTime>8</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2020-06-02T10:01:00Z</dcterms:created>
  <dcterms:modified xsi:type="dcterms:W3CDTF">2020-06-02T10:09:00Z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vt:lpwstr>6</vt:lpwstr>
  </property>
</Properties>
</file>