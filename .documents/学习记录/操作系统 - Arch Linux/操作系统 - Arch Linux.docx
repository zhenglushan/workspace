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789D9" w14:textId="446FFC6B" w:rsidR="00362ABF" w:rsidRDefault="00ED7F18" w:rsidP="006D5AE2">
      <w:pPr>
        <w:pStyle w:val="ae"/>
      </w:pPr>
      <w:r w:rsidRPr="00ED7F18">
        <w:rPr>
          <w:rFonts w:hint="eastAsia"/>
        </w:rPr>
        <w:t>操作系统</w:t>
      </w:r>
      <w:r w:rsidRPr="00ED7F18">
        <w:rPr>
          <w:rFonts w:hint="eastAsia"/>
        </w:rPr>
        <w:t xml:space="preserve"> - Arch Linux</w:t>
      </w:r>
    </w:p>
    <w:p w14:paraId="17336C3E" w14:textId="77777777" w:rsidR="006D5AE2" w:rsidRPr="006D5AE2" w:rsidRDefault="006D5AE2" w:rsidP="006D5AE2">
      <w:pPr>
        <w:rPr>
          <w:rFonts w:hint="eastAsia"/>
        </w:rPr>
      </w:pPr>
    </w:p>
    <w:sectPr w:rsidR="006D5AE2" w:rsidRPr="006D5AE2">
      <w:headerReference w:type="even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26C20" w14:textId="77777777" w:rsidR="00EC2DCB" w:rsidRDefault="00EC2DCB">
      <w:r>
        <w:separator/>
      </w:r>
    </w:p>
  </w:endnote>
  <w:endnote w:type="continuationSeparator" w:id="0">
    <w:p w14:paraId="5DCD60CC" w14:textId="77777777" w:rsidR="00EC2DCB" w:rsidRDefault="00EC2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3F982" w14:textId="77777777" w:rsidR="00EC2DCB" w:rsidRDefault="00EC2DCB">
      <w:r>
        <w:separator/>
      </w:r>
    </w:p>
  </w:footnote>
  <w:footnote w:type="continuationSeparator" w:id="0">
    <w:p w14:paraId="4C796EEC" w14:textId="77777777" w:rsidR="00EC2DCB" w:rsidRDefault="00EC2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FE6AD" w14:textId="77777777" w:rsidR="00F60DD2" w:rsidRDefault="00F60DD2"/>
  <w:p w14:paraId="556133CB" w14:textId="77777777"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1649167C"/>
    <w:multiLevelType w:val="hybridMultilevel"/>
    <w:tmpl w:val="A9D254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43C06F5A"/>
    <w:multiLevelType w:val="hybridMultilevel"/>
    <w:tmpl w:val="DED42C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7985665"/>
    <w:multiLevelType w:val="hybridMultilevel"/>
    <w:tmpl w:val="6C4E58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83F3ACE"/>
    <w:multiLevelType w:val="hybridMultilevel"/>
    <w:tmpl w:val="4544D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20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8"/>
  </w:num>
  <w:num w:numId="10">
    <w:abstractNumId w:val="24"/>
  </w:num>
  <w:num w:numId="11">
    <w:abstractNumId w:val="2"/>
  </w:num>
  <w:num w:numId="12">
    <w:abstractNumId w:val="23"/>
  </w:num>
  <w:num w:numId="13">
    <w:abstractNumId w:val="6"/>
  </w:num>
  <w:num w:numId="14">
    <w:abstractNumId w:val="16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5"/>
  </w:num>
  <w:num w:numId="20">
    <w:abstractNumId w:val="17"/>
  </w:num>
  <w:num w:numId="21">
    <w:abstractNumId w:val="13"/>
  </w:num>
  <w:num w:numId="22">
    <w:abstractNumId w:val="15"/>
  </w:num>
  <w:num w:numId="23">
    <w:abstractNumId w:val="22"/>
  </w:num>
  <w:num w:numId="24">
    <w:abstractNumId w:val="14"/>
  </w:num>
  <w:num w:numId="25">
    <w:abstractNumId w:val="19"/>
  </w:num>
  <w:num w:numId="26">
    <w:abstractNumId w:val="21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60"/>
    <w:rsid w:val="000006FB"/>
    <w:rsid w:val="0000184C"/>
    <w:rsid w:val="00001DF0"/>
    <w:rsid w:val="00001E66"/>
    <w:rsid w:val="00002024"/>
    <w:rsid w:val="000038EC"/>
    <w:rsid w:val="00013046"/>
    <w:rsid w:val="000144AB"/>
    <w:rsid w:val="0001520C"/>
    <w:rsid w:val="0001633B"/>
    <w:rsid w:val="00020C6B"/>
    <w:rsid w:val="00020CF1"/>
    <w:rsid w:val="0002513F"/>
    <w:rsid w:val="00027033"/>
    <w:rsid w:val="000319AA"/>
    <w:rsid w:val="000320F3"/>
    <w:rsid w:val="00032C0F"/>
    <w:rsid w:val="00034353"/>
    <w:rsid w:val="00036716"/>
    <w:rsid w:val="00037269"/>
    <w:rsid w:val="00040115"/>
    <w:rsid w:val="00042E5F"/>
    <w:rsid w:val="00043C48"/>
    <w:rsid w:val="00043FB1"/>
    <w:rsid w:val="000448EE"/>
    <w:rsid w:val="0004589D"/>
    <w:rsid w:val="0005010B"/>
    <w:rsid w:val="00051557"/>
    <w:rsid w:val="00055882"/>
    <w:rsid w:val="00060301"/>
    <w:rsid w:val="00060E4E"/>
    <w:rsid w:val="00062C4E"/>
    <w:rsid w:val="00065679"/>
    <w:rsid w:val="00065CEE"/>
    <w:rsid w:val="00066CFF"/>
    <w:rsid w:val="000730F3"/>
    <w:rsid w:val="000744BD"/>
    <w:rsid w:val="00077BE1"/>
    <w:rsid w:val="00084D39"/>
    <w:rsid w:val="0008657C"/>
    <w:rsid w:val="000912A4"/>
    <w:rsid w:val="00093191"/>
    <w:rsid w:val="0009410D"/>
    <w:rsid w:val="00094A41"/>
    <w:rsid w:val="00094E39"/>
    <w:rsid w:val="000953D7"/>
    <w:rsid w:val="00095DA2"/>
    <w:rsid w:val="000976D4"/>
    <w:rsid w:val="000A6BB1"/>
    <w:rsid w:val="000A71D9"/>
    <w:rsid w:val="000A789A"/>
    <w:rsid w:val="000B04D3"/>
    <w:rsid w:val="000B079F"/>
    <w:rsid w:val="000B0DB1"/>
    <w:rsid w:val="000B532C"/>
    <w:rsid w:val="000B5396"/>
    <w:rsid w:val="000B6758"/>
    <w:rsid w:val="000B6B7C"/>
    <w:rsid w:val="000B72AF"/>
    <w:rsid w:val="000C076D"/>
    <w:rsid w:val="000C1E98"/>
    <w:rsid w:val="000C287B"/>
    <w:rsid w:val="000C77FA"/>
    <w:rsid w:val="000C7DA7"/>
    <w:rsid w:val="000D0930"/>
    <w:rsid w:val="000D21DE"/>
    <w:rsid w:val="000D2DB8"/>
    <w:rsid w:val="000D39FE"/>
    <w:rsid w:val="000D65D3"/>
    <w:rsid w:val="000D7016"/>
    <w:rsid w:val="000D7973"/>
    <w:rsid w:val="000E03DB"/>
    <w:rsid w:val="000E19E7"/>
    <w:rsid w:val="000E1DCD"/>
    <w:rsid w:val="000E3502"/>
    <w:rsid w:val="000E63A0"/>
    <w:rsid w:val="000F1DEC"/>
    <w:rsid w:val="000F2739"/>
    <w:rsid w:val="000F369C"/>
    <w:rsid w:val="000F5C72"/>
    <w:rsid w:val="000F601A"/>
    <w:rsid w:val="000F6D62"/>
    <w:rsid w:val="001009AC"/>
    <w:rsid w:val="00100CC0"/>
    <w:rsid w:val="001022B5"/>
    <w:rsid w:val="001028AA"/>
    <w:rsid w:val="001031B8"/>
    <w:rsid w:val="0010368B"/>
    <w:rsid w:val="001037F5"/>
    <w:rsid w:val="001149A3"/>
    <w:rsid w:val="00115071"/>
    <w:rsid w:val="00120F40"/>
    <w:rsid w:val="001218F3"/>
    <w:rsid w:val="00122081"/>
    <w:rsid w:val="00122EE9"/>
    <w:rsid w:val="0012533C"/>
    <w:rsid w:val="00125444"/>
    <w:rsid w:val="00134EA3"/>
    <w:rsid w:val="0013668B"/>
    <w:rsid w:val="001366FF"/>
    <w:rsid w:val="00137C78"/>
    <w:rsid w:val="00143071"/>
    <w:rsid w:val="001474CF"/>
    <w:rsid w:val="00150FAA"/>
    <w:rsid w:val="00150FD1"/>
    <w:rsid w:val="001532AF"/>
    <w:rsid w:val="00154BDD"/>
    <w:rsid w:val="001552A4"/>
    <w:rsid w:val="001565EE"/>
    <w:rsid w:val="00156718"/>
    <w:rsid w:val="00156D3E"/>
    <w:rsid w:val="00157DD9"/>
    <w:rsid w:val="00160E54"/>
    <w:rsid w:val="001617EF"/>
    <w:rsid w:val="0016269A"/>
    <w:rsid w:val="001652C4"/>
    <w:rsid w:val="00166EB9"/>
    <w:rsid w:val="001723B9"/>
    <w:rsid w:val="001726D6"/>
    <w:rsid w:val="001741AE"/>
    <w:rsid w:val="0017604D"/>
    <w:rsid w:val="00176815"/>
    <w:rsid w:val="00180753"/>
    <w:rsid w:val="00183EC3"/>
    <w:rsid w:val="00183FBF"/>
    <w:rsid w:val="00184197"/>
    <w:rsid w:val="00185C97"/>
    <w:rsid w:val="00186733"/>
    <w:rsid w:val="00191245"/>
    <w:rsid w:val="00191B90"/>
    <w:rsid w:val="00191E81"/>
    <w:rsid w:val="00192F64"/>
    <w:rsid w:val="00193A4C"/>
    <w:rsid w:val="00195470"/>
    <w:rsid w:val="00196E60"/>
    <w:rsid w:val="001A1B7A"/>
    <w:rsid w:val="001A30A7"/>
    <w:rsid w:val="001A4C25"/>
    <w:rsid w:val="001A69FA"/>
    <w:rsid w:val="001B151A"/>
    <w:rsid w:val="001C13ED"/>
    <w:rsid w:val="001C4C3B"/>
    <w:rsid w:val="001C69E4"/>
    <w:rsid w:val="001D005A"/>
    <w:rsid w:val="001D055E"/>
    <w:rsid w:val="001D0810"/>
    <w:rsid w:val="001D46CF"/>
    <w:rsid w:val="001D4C26"/>
    <w:rsid w:val="001D5678"/>
    <w:rsid w:val="001D58DA"/>
    <w:rsid w:val="001D6796"/>
    <w:rsid w:val="001D7759"/>
    <w:rsid w:val="001E01F1"/>
    <w:rsid w:val="001E2A2C"/>
    <w:rsid w:val="001E2B16"/>
    <w:rsid w:val="001E326C"/>
    <w:rsid w:val="001E4662"/>
    <w:rsid w:val="001E536B"/>
    <w:rsid w:val="001E5754"/>
    <w:rsid w:val="001E5AC8"/>
    <w:rsid w:val="001E6A6B"/>
    <w:rsid w:val="001E6C2A"/>
    <w:rsid w:val="001E6DDB"/>
    <w:rsid w:val="001E7E2A"/>
    <w:rsid w:val="001F090A"/>
    <w:rsid w:val="001F1BEE"/>
    <w:rsid w:val="001F26D4"/>
    <w:rsid w:val="001F2845"/>
    <w:rsid w:val="001F38E6"/>
    <w:rsid w:val="001F58D0"/>
    <w:rsid w:val="00200502"/>
    <w:rsid w:val="00200704"/>
    <w:rsid w:val="002011F8"/>
    <w:rsid w:val="00201A6A"/>
    <w:rsid w:val="00206113"/>
    <w:rsid w:val="0021315F"/>
    <w:rsid w:val="00213B54"/>
    <w:rsid w:val="00221661"/>
    <w:rsid w:val="00222C96"/>
    <w:rsid w:val="0022323A"/>
    <w:rsid w:val="00224082"/>
    <w:rsid w:val="00224628"/>
    <w:rsid w:val="002301BF"/>
    <w:rsid w:val="00231733"/>
    <w:rsid w:val="00232805"/>
    <w:rsid w:val="00232E02"/>
    <w:rsid w:val="00233021"/>
    <w:rsid w:val="00234159"/>
    <w:rsid w:val="00234897"/>
    <w:rsid w:val="002360F7"/>
    <w:rsid w:val="002363BC"/>
    <w:rsid w:val="00236412"/>
    <w:rsid w:val="00241445"/>
    <w:rsid w:val="002422E3"/>
    <w:rsid w:val="00246311"/>
    <w:rsid w:val="002505A0"/>
    <w:rsid w:val="002540EC"/>
    <w:rsid w:val="002566B5"/>
    <w:rsid w:val="00260437"/>
    <w:rsid w:val="00262572"/>
    <w:rsid w:val="00262E97"/>
    <w:rsid w:val="00263BE0"/>
    <w:rsid w:val="00266E10"/>
    <w:rsid w:val="00271974"/>
    <w:rsid w:val="00276022"/>
    <w:rsid w:val="0027607A"/>
    <w:rsid w:val="00280BDB"/>
    <w:rsid w:val="00282CF6"/>
    <w:rsid w:val="00283A98"/>
    <w:rsid w:val="00283E12"/>
    <w:rsid w:val="00285DA0"/>
    <w:rsid w:val="00285DD5"/>
    <w:rsid w:val="00287CE8"/>
    <w:rsid w:val="00290F7D"/>
    <w:rsid w:val="002A13A0"/>
    <w:rsid w:val="002A190F"/>
    <w:rsid w:val="002A26F5"/>
    <w:rsid w:val="002A478C"/>
    <w:rsid w:val="002A4995"/>
    <w:rsid w:val="002A51E2"/>
    <w:rsid w:val="002A640C"/>
    <w:rsid w:val="002A68A6"/>
    <w:rsid w:val="002A7053"/>
    <w:rsid w:val="002B13CD"/>
    <w:rsid w:val="002B1598"/>
    <w:rsid w:val="002B17B6"/>
    <w:rsid w:val="002B3F0B"/>
    <w:rsid w:val="002B594C"/>
    <w:rsid w:val="002B6093"/>
    <w:rsid w:val="002C4F17"/>
    <w:rsid w:val="002C5360"/>
    <w:rsid w:val="002D0077"/>
    <w:rsid w:val="002D26E3"/>
    <w:rsid w:val="002D6232"/>
    <w:rsid w:val="002E05C5"/>
    <w:rsid w:val="002E189A"/>
    <w:rsid w:val="002E1940"/>
    <w:rsid w:val="002E1E88"/>
    <w:rsid w:val="002E43CB"/>
    <w:rsid w:val="002E4C81"/>
    <w:rsid w:val="002E5588"/>
    <w:rsid w:val="002E55A6"/>
    <w:rsid w:val="002E706B"/>
    <w:rsid w:val="002E7232"/>
    <w:rsid w:val="002F06AD"/>
    <w:rsid w:val="002F0EF3"/>
    <w:rsid w:val="002F2EB6"/>
    <w:rsid w:val="002F491A"/>
    <w:rsid w:val="002F66A2"/>
    <w:rsid w:val="003050C5"/>
    <w:rsid w:val="00305D64"/>
    <w:rsid w:val="003102B8"/>
    <w:rsid w:val="00310E01"/>
    <w:rsid w:val="00313DE2"/>
    <w:rsid w:val="0031648C"/>
    <w:rsid w:val="00323D44"/>
    <w:rsid w:val="00333713"/>
    <w:rsid w:val="00336447"/>
    <w:rsid w:val="003373DA"/>
    <w:rsid w:val="003414C2"/>
    <w:rsid w:val="00342799"/>
    <w:rsid w:val="00342987"/>
    <w:rsid w:val="003457A1"/>
    <w:rsid w:val="0034749B"/>
    <w:rsid w:val="00347BAC"/>
    <w:rsid w:val="00350365"/>
    <w:rsid w:val="00352751"/>
    <w:rsid w:val="00354E55"/>
    <w:rsid w:val="00355E4F"/>
    <w:rsid w:val="0035788F"/>
    <w:rsid w:val="00361499"/>
    <w:rsid w:val="00362ABF"/>
    <w:rsid w:val="003641C4"/>
    <w:rsid w:val="003675DE"/>
    <w:rsid w:val="00371342"/>
    <w:rsid w:val="0037324B"/>
    <w:rsid w:val="00373B3D"/>
    <w:rsid w:val="003749AF"/>
    <w:rsid w:val="0037525E"/>
    <w:rsid w:val="0037534F"/>
    <w:rsid w:val="0037574F"/>
    <w:rsid w:val="00375ED2"/>
    <w:rsid w:val="00376766"/>
    <w:rsid w:val="00376C2B"/>
    <w:rsid w:val="00380378"/>
    <w:rsid w:val="00380E46"/>
    <w:rsid w:val="00381E51"/>
    <w:rsid w:val="00383046"/>
    <w:rsid w:val="00385446"/>
    <w:rsid w:val="00395177"/>
    <w:rsid w:val="003A17B5"/>
    <w:rsid w:val="003A205D"/>
    <w:rsid w:val="003A66B8"/>
    <w:rsid w:val="003B0959"/>
    <w:rsid w:val="003B3BD5"/>
    <w:rsid w:val="003B7022"/>
    <w:rsid w:val="003B71A0"/>
    <w:rsid w:val="003B7A70"/>
    <w:rsid w:val="003C1F48"/>
    <w:rsid w:val="003C2182"/>
    <w:rsid w:val="003C21C4"/>
    <w:rsid w:val="003C3055"/>
    <w:rsid w:val="003C3B61"/>
    <w:rsid w:val="003C68C9"/>
    <w:rsid w:val="003C6E6A"/>
    <w:rsid w:val="003D1FA6"/>
    <w:rsid w:val="003D30D7"/>
    <w:rsid w:val="003D5CD6"/>
    <w:rsid w:val="003D6C65"/>
    <w:rsid w:val="003E2F6E"/>
    <w:rsid w:val="003E4581"/>
    <w:rsid w:val="003E609A"/>
    <w:rsid w:val="003E6C48"/>
    <w:rsid w:val="003E70A2"/>
    <w:rsid w:val="003F1DC1"/>
    <w:rsid w:val="003F24E8"/>
    <w:rsid w:val="003F3E51"/>
    <w:rsid w:val="003F4B11"/>
    <w:rsid w:val="003F57DC"/>
    <w:rsid w:val="00400F74"/>
    <w:rsid w:val="0040387C"/>
    <w:rsid w:val="00404A54"/>
    <w:rsid w:val="0040581F"/>
    <w:rsid w:val="004065AE"/>
    <w:rsid w:val="0040774A"/>
    <w:rsid w:val="0041338A"/>
    <w:rsid w:val="00414B09"/>
    <w:rsid w:val="00416112"/>
    <w:rsid w:val="004203A0"/>
    <w:rsid w:val="00420E2E"/>
    <w:rsid w:val="00421853"/>
    <w:rsid w:val="00422237"/>
    <w:rsid w:val="00424509"/>
    <w:rsid w:val="0042462E"/>
    <w:rsid w:val="004271D4"/>
    <w:rsid w:val="004363E6"/>
    <w:rsid w:val="00436750"/>
    <w:rsid w:val="00436BBF"/>
    <w:rsid w:val="0044019B"/>
    <w:rsid w:val="004410CD"/>
    <w:rsid w:val="004445FA"/>
    <w:rsid w:val="00444CFD"/>
    <w:rsid w:val="0044695B"/>
    <w:rsid w:val="00447934"/>
    <w:rsid w:val="00451393"/>
    <w:rsid w:val="00451DA8"/>
    <w:rsid w:val="0045310D"/>
    <w:rsid w:val="00455290"/>
    <w:rsid w:val="004625FD"/>
    <w:rsid w:val="004629EF"/>
    <w:rsid w:val="00463CCE"/>
    <w:rsid w:val="00465B69"/>
    <w:rsid w:val="00465BA8"/>
    <w:rsid w:val="00465EE3"/>
    <w:rsid w:val="0047673B"/>
    <w:rsid w:val="00477C77"/>
    <w:rsid w:val="0048039C"/>
    <w:rsid w:val="004809F8"/>
    <w:rsid w:val="004832A5"/>
    <w:rsid w:val="00484063"/>
    <w:rsid w:val="004841DD"/>
    <w:rsid w:val="004864FB"/>
    <w:rsid w:val="0049191F"/>
    <w:rsid w:val="00492011"/>
    <w:rsid w:val="00493678"/>
    <w:rsid w:val="00493D4F"/>
    <w:rsid w:val="00494E15"/>
    <w:rsid w:val="004A0E15"/>
    <w:rsid w:val="004A2482"/>
    <w:rsid w:val="004A2660"/>
    <w:rsid w:val="004A3BB3"/>
    <w:rsid w:val="004A4812"/>
    <w:rsid w:val="004A7217"/>
    <w:rsid w:val="004A762D"/>
    <w:rsid w:val="004B1305"/>
    <w:rsid w:val="004B4893"/>
    <w:rsid w:val="004B6002"/>
    <w:rsid w:val="004B62A7"/>
    <w:rsid w:val="004B7D0B"/>
    <w:rsid w:val="004C09BD"/>
    <w:rsid w:val="004C5BB9"/>
    <w:rsid w:val="004C5F29"/>
    <w:rsid w:val="004D1220"/>
    <w:rsid w:val="004D1BD9"/>
    <w:rsid w:val="004D4C18"/>
    <w:rsid w:val="004D7AE2"/>
    <w:rsid w:val="004E1894"/>
    <w:rsid w:val="004E2DDA"/>
    <w:rsid w:val="004E2F91"/>
    <w:rsid w:val="004E6568"/>
    <w:rsid w:val="004E74CC"/>
    <w:rsid w:val="004E7874"/>
    <w:rsid w:val="004F1D3D"/>
    <w:rsid w:val="004F2420"/>
    <w:rsid w:val="004F36D2"/>
    <w:rsid w:val="004F7CBE"/>
    <w:rsid w:val="005017C4"/>
    <w:rsid w:val="00504380"/>
    <w:rsid w:val="00505C77"/>
    <w:rsid w:val="00505CFB"/>
    <w:rsid w:val="00510002"/>
    <w:rsid w:val="0051649B"/>
    <w:rsid w:val="00516FC3"/>
    <w:rsid w:val="00520056"/>
    <w:rsid w:val="005208CF"/>
    <w:rsid w:val="00520A7F"/>
    <w:rsid w:val="00523A07"/>
    <w:rsid w:val="00525C1E"/>
    <w:rsid w:val="00527004"/>
    <w:rsid w:val="00532351"/>
    <w:rsid w:val="00535899"/>
    <w:rsid w:val="00540E50"/>
    <w:rsid w:val="00541E40"/>
    <w:rsid w:val="005423C0"/>
    <w:rsid w:val="00543393"/>
    <w:rsid w:val="0054343E"/>
    <w:rsid w:val="00546CE7"/>
    <w:rsid w:val="00554249"/>
    <w:rsid w:val="00557426"/>
    <w:rsid w:val="0056099E"/>
    <w:rsid w:val="00561CE1"/>
    <w:rsid w:val="005626E5"/>
    <w:rsid w:val="00562FCC"/>
    <w:rsid w:val="00563684"/>
    <w:rsid w:val="00564EBB"/>
    <w:rsid w:val="0056797F"/>
    <w:rsid w:val="005705D7"/>
    <w:rsid w:val="0057084A"/>
    <w:rsid w:val="00570ABC"/>
    <w:rsid w:val="005725C8"/>
    <w:rsid w:val="00573CB6"/>
    <w:rsid w:val="0057412E"/>
    <w:rsid w:val="005831C6"/>
    <w:rsid w:val="00584A1A"/>
    <w:rsid w:val="00584C60"/>
    <w:rsid w:val="00585C51"/>
    <w:rsid w:val="005865ED"/>
    <w:rsid w:val="00587462"/>
    <w:rsid w:val="005914DE"/>
    <w:rsid w:val="00591FF7"/>
    <w:rsid w:val="0059497A"/>
    <w:rsid w:val="00595542"/>
    <w:rsid w:val="00595DBD"/>
    <w:rsid w:val="005963A3"/>
    <w:rsid w:val="005A4458"/>
    <w:rsid w:val="005B1C62"/>
    <w:rsid w:val="005B2121"/>
    <w:rsid w:val="005B2C38"/>
    <w:rsid w:val="005B41B8"/>
    <w:rsid w:val="005C0F52"/>
    <w:rsid w:val="005C2853"/>
    <w:rsid w:val="005C369F"/>
    <w:rsid w:val="005D5D1A"/>
    <w:rsid w:val="005E0401"/>
    <w:rsid w:val="005E3F27"/>
    <w:rsid w:val="005E5EAD"/>
    <w:rsid w:val="005E6C25"/>
    <w:rsid w:val="005E734F"/>
    <w:rsid w:val="005F4A25"/>
    <w:rsid w:val="005F52AA"/>
    <w:rsid w:val="005F5793"/>
    <w:rsid w:val="00600D46"/>
    <w:rsid w:val="00601A97"/>
    <w:rsid w:val="00606787"/>
    <w:rsid w:val="00610F3D"/>
    <w:rsid w:val="00614688"/>
    <w:rsid w:val="00617D9B"/>
    <w:rsid w:val="00620BEC"/>
    <w:rsid w:val="0062298E"/>
    <w:rsid w:val="006238F6"/>
    <w:rsid w:val="00623A45"/>
    <w:rsid w:val="00624AE3"/>
    <w:rsid w:val="0062753E"/>
    <w:rsid w:val="00630DD7"/>
    <w:rsid w:val="006321E2"/>
    <w:rsid w:val="00635EE4"/>
    <w:rsid w:val="00636322"/>
    <w:rsid w:val="00637B84"/>
    <w:rsid w:val="00640F38"/>
    <w:rsid w:val="00643345"/>
    <w:rsid w:val="00644001"/>
    <w:rsid w:val="00647C55"/>
    <w:rsid w:val="00647CE5"/>
    <w:rsid w:val="00650488"/>
    <w:rsid w:val="00652FA2"/>
    <w:rsid w:val="0065341F"/>
    <w:rsid w:val="00655176"/>
    <w:rsid w:val="00657A9D"/>
    <w:rsid w:val="006616A1"/>
    <w:rsid w:val="00662760"/>
    <w:rsid w:val="0066434B"/>
    <w:rsid w:val="00666E0F"/>
    <w:rsid w:val="006711AB"/>
    <w:rsid w:val="0067154F"/>
    <w:rsid w:val="00672733"/>
    <w:rsid w:val="00673930"/>
    <w:rsid w:val="00675904"/>
    <w:rsid w:val="00675D99"/>
    <w:rsid w:val="006812B6"/>
    <w:rsid w:val="00681386"/>
    <w:rsid w:val="0068506C"/>
    <w:rsid w:val="0068632D"/>
    <w:rsid w:val="00686A97"/>
    <w:rsid w:val="00686E1F"/>
    <w:rsid w:val="00691114"/>
    <w:rsid w:val="00692B07"/>
    <w:rsid w:val="00692C46"/>
    <w:rsid w:val="00693732"/>
    <w:rsid w:val="0069518F"/>
    <w:rsid w:val="00695D0B"/>
    <w:rsid w:val="00697948"/>
    <w:rsid w:val="00697FC5"/>
    <w:rsid w:val="006A028F"/>
    <w:rsid w:val="006A0677"/>
    <w:rsid w:val="006A5AE2"/>
    <w:rsid w:val="006B133E"/>
    <w:rsid w:val="006B2E2A"/>
    <w:rsid w:val="006B3085"/>
    <w:rsid w:val="006B3425"/>
    <w:rsid w:val="006B4998"/>
    <w:rsid w:val="006B4D46"/>
    <w:rsid w:val="006B5396"/>
    <w:rsid w:val="006B69A8"/>
    <w:rsid w:val="006C3933"/>
    <w:rsid w:val="006C4D63"/>
    <w:rsid w:val="006C55C4"/>
    <w:rsid w:val="006C612D"/>
    <w:rsid w:val="006C7CBE"/>
    <w:rsid w:val="006C7DBE"/>
    <w:rsid w:val="006D0E62"/>
    <w:rsid w:val="006D5AE2"/>
    <w:rsid w:val="006D6F40"/>
    <w:rsid w:val="006E277B"/>
    <w:rsid w:val="006E36DB"/>
    <w:rsid w:val="006E4509"/>
    <w:rsid w:val="006E4519"/>
    <w:rsid w:val="006E4664"/>
    <w:rsid w:val="006E58C9"/>
    <w:rsid w:val="006F0CFF"/>
    <w:rsid w:val="006F49C5"/>
    <w:rsid w:val="006F50CD"/>
    <w:rsid w:val="006F68F0"/>
    <w:rsid w:val="00701776"/>
    <w:rsid w:val="00703BB1"/>
    <w:rsid w:val="0070587C"/>
    <w:rsid w:val="00707620"/>
    <w:rsid w:val="00707E69"/>
    <w:rsid w:val="00707F8C"/>
    <w:rsid w:val="0071287D"/>
    <w:rsid w:val="00713665"/>
    <w:rsid w:val="00716D1A"/>
    <w:rsid w:val="00720FBC"/>
    <w:rsid w:val="00724B73"/>
    <w:rsid w:val="00725F09"/>
    <w:rsid w:val="00730DC1"/>
    <w:rsid w:val="0073446E"/>
    <w:rsid w:val="00737CEF"/>
    <w:rsid w:val="00740096"/>
    <w:rsid w:val="0074055C"/>
    <w:rsid w:val="0074294A"/>
    <w:rsid w:val="0074490C"/>
    <w:rsid w:val="00744EBA"/>
    <w:rsid w:val="00746467"/>
    <w:rsid w:val="00747584"/>
    <w:rsid w:val="00747B72"/>
    <w:rsid w:val="0075210A"/>
    <w:rsid w:val="00752114"/>
    <w:rsid w:val="00753B7B"/>
    <w:rsid w:val="00755D98"/>
    <w:rsid w:val="00756377"/>
    <w:rsid w:val="007624E0"/>
    <w:rsid w:val="00762B1F"/>
    <w:rsid w:val="00764201"/>
    <w:rsid w:val="0077046C"/>
    <w:rsid w:val="0077118C"/>
    <w:rsid w:val="007716E5"/>
    <w:rsid w:val="00775BD9"/>
    <w:rsid w:val="00775E58"/>
    <w:rsid w:val="007770D5"/>
    <w:rsid w:val="00777E78"/>
    <w:rsid w:val="00780138"/>
    <w:rsid w:val="00780241"/>
    <w:rsid w:val="00781DFF"/>
    <w:rsid w:val="00782EF4"/>
    <w:rsid w:val="00785314"/>
    <w:rsid w:val="007863CA"/>
    <w:rsid w:val="007907D8"/>
    <w:rsid w:val="00790D70"/>
    <w:rsid w:val="0079141D"/>
    <w:rsid w:val="00792B56"/>
    <w:rsid w:val="00794068"/>
    <w:rsid w:val="00795296"/>
    <w:rsid w:val="007A5BE5"/>
    <w:rsid w:val="007A73A0"/>
    <w:rsid w:val="007A7EAC"/>
    <w:rsid w:val="007B03BE"/>
    <w:rsid w:val="007B1250"/>
    <w:rsid w:val="007B5F23"/>
    <w:rsid w:val="007B63AE"/>
    <w:rsid w:val="007C0527"/>
    <w:rsid w:val="007C102F"/>
    <w:rsid w:val="007C278D"/>
    <w:rsid w:val="007C3918"/>
    <w:rsid w:val="007C3F1D"/>
    <w:rsid w:val="007C5EBC"/>
    <w:rsid w:val="007C6F38"/>
    <w:rsid w:val="007D0B0D"/>
    <w:rsid w:val="007D0E17"/>
    <w:rsid w:val="007D3147"/>
    <w:rsid w:val="007D3B06"/>
    <w:rsid w:val="007D7344"/>
    <w:rsid w:val="007D7AE1"/>
    <w:rsid w:val="007E0FA7"/>
    <w:rsid w:val="007E1653"/>
    <w:rsid w:val="007E5353"/>
    <w:rsid w:val="007F08E1"/>
    <w:rsid w:val="007F0A20"/>
    <w:rsid w:val="007F17BB"/>
    <w:rsid w:val="007F504F"/>
    <w:rsid w:val="007F6D0C"/>
    <w:rsid w:val="00802AC4"/>
    <w:rsid w:val="00802FCC"/>
    <w:rsid w:val="00804B5E"/>
    <w:rsid w:val="00805E18"/>
    <w:rsid w:val="0080727A"/>
    <w:rsid w:val="00810585"/>
    <w:rsid w:val="00810BD7"/>
    <w:rsid w:val="00813FD5"/>
    <w:rsid w:val="0081675E"/>
    <w:rsid w:val="008177D3"/>
    <w:rsid w:val="00820862"/>
    <w:rsid w:val="00825296"/>
    <w:rsid w:val="008253F6"/>
    <w:rsid w:val="0082727C"/>
    <w:rsid w:val="008275E5"/>
    <w:rsid w:val="00830981"/>
    <w:rsid w:val="00834865"/>
    <w:rsid w:val="008355A9"/>
    <w:rsid w:val="00836194"/>
    <w:rsid w:val="00837D74"/>
    <w:rsid w:val="008420F2"/>
    <w:rsid w:val="00850D79"/>
    <w:rsid w:val="008576D3"/>
    <w:rsid w:val="00860EA5"/>
    <w:rsid w:val="008616EA"/>
    <w:rsid w:val="00862A8C"/>
    <w:rsid w:val="008643A5"/>
    <w:rsid w:val="00864871"/>
    <w:rsid w:val="00864974"/>
    <w:rsid w:val="008663D6"/>
    <w:rsid w:val="00870608"/>
    <w:rsid w:val="008712E3"/>
    <w:rsid w:val="00871804"/>
    <w:rsid w:val="008726E3"/>
    <w:rsid w:val="00873166"/>
    <w:rsid w:val="0087532B"/>
    <w:rsid w:val="008765E1"/>
    <w:rsid w:val="00881666"/>
    <w:rsid w:val="00882B08"/>
    <w:rsid w:val="00883421"/>
    <w:rsid w:val="00883D62"/>
    <w:rsid w:val="00885BDC"/>
    <w:rsid w:val="00887431"/>
    <w:rsid w:val="00890CA2"/>
    <w:rsid w:val="0089371B"/>
    <w:rsid w:val="008975C9"/>
    <w:rsid w:val="008A21ED"/>
    <w:rsid w:val="008A2EC9"/>
    <w:rsid w:val="008A3075"/>
    <w:rsid w:val="008A3184"/>
    <w:rsid w:val="008A766B"/>
    <w:rsid w:val="008B3D25"/>
    <w:rsid w:val="008B56C1"/>
    <w:rsid w:val="008C2D77"/>
    <w:rsid w:val="008C7795"/>
    <w:rsid w:val="008D1316"/>
    <w:rsid w:val="008D5BFE"/>
    <w:rsid w:val="008D5F80"/>
    <w:rsid w:val="008D6856"/>
    <w:rsid w:val="008D6D39"/>
    <w:rsid w:val="008E1C71"/>
    <w:rsid w:val="008E3D57"/>
    <w:rsid w:val="008E41E9"/>
    <w:rsid w:val="008E555D"/>
    <w:rsid w:val="008F0B44"/>
    <w:rsid w:val="008F1B1A"/>
    <w:rsid w:val="008F2547"/>
    <w:rsid w:val="008F2683"/>
    <w:rsid w:val="008F28F6"/>
    <w:rsid w:val="009001C5"/>
    <w:rsid w:val="00900840"/>
    <w:rsid w:val="0090141D"/>
    <w:rsid w:val="00902C0C"/>
    <w:rsid w:val="009041E5"/>
    <w:rsid w:val="0090512E"/>
    <w:rsid w:val="00906AAF"/>
    <w:rsid w:val="00910E10"/>
    <w:rsid w:val="00911252"/>
    <w:rsid w:val="0091741A"/>
    <w:rsid w:val="00921E81"/>
    <w:rsid w:val="00924C5D"/>
    <w:rsid w:val="00924F66"/>
    <w:rsid w:val="0092724F"/>
    <w:rsid w:val="00934891"/>
    <w:rsid w:val="00934F76"/>
    <w:rsid w:val="00937A03"/>
    <w:rsid w:val="00937B97"/>
    <w:rsid w:val="00937CF9"/>
    <w:rsid w:val="00941748"/>
    <w:rsid w:val="0094216C"/>
    <w:rsid w:val="00942456"/>
    <w:rsid w:val="009434B6"/>
    <w:rsid w:val="00943D35"/>
    <w:rsid w:val="009441BB"/>
    <w:rsid w:val="0094672E"/>
    <w:rsid w:val="00946BDD"/>
    <w:rsid w:val="0095117F"/>
    <w:rsid w:val="0095389F"/>
    <w:rsid w:val="009546A9"/>
    <w:rsid w:val="00955174"/>
    <w:rsid w:val="00956DB5"/>
    <w:rsid w:val="00956E5C"/>
    <w:rsid w:val="00957A18"/>
    <w:rsid w:val="00957E0F"/>
    <w:rsid w:val="0096017E"/>
    <w:rsid w:val="00960675"/>
    <w:rsid w:val="00961E57"/>
    <w:rsid w:val="00962723"/>
    <w:rsid w:val="0096400A"/>
    <w:rsid w:val="00965F6C"/>
    <w:rsid w:val="00966D43"/>
    <w:rsid w:val="009674EB"/>
    <w:rsid w:val="00970078"/>
    <w:rsid w:val="00971CFA"/>
    <w:rsid w:val="0097529F"/>
    <w:rsid w:val="0098016D"/>
    <w:rsid w:val="009803A0"/>
    <w:rsid w:val="00982881"/>
    <w:rsid w:val="009836D2"/>
    <w:rsid w:val="009838C2"/>
    <w:rsid w:val="0098493B"/>
    <w:rsid w:val="00986A17"/>
    <w:rsid w:val="009936A0"/>
    <w:rsid w:val="00994873"/>
    <w:rsid w:val="00995DBA"/>
    <w:rsid w:val="0099724C"/>
    <w:rsid w:val="00997458"/>
    <w:rsid w:val="0099793B"/>
    <w:rsid w:val="009A1059"/>
    <w:rsid w:val="009A4C10"/>
    <w:rsid w:val="009A5172"/>
    <w:rsid w:val="009A61C6"/>
    <w:rsid w:val="009B14B6"/>
    <w:rsid w:val="009B4224"/>
    <w:rsid w:val="009C06AC"/>
    <w:rsid w:val="009C29BF"/>
    <w:rsid w:val="009C30F8"/>
    <w:rsid w:val="009C3CFC"/>
    <w:rsid w:val="009C4291"/>
    <w:rsid w:val="009C4B0B"/>
    <w:rsid w:val="009C4F50"/>
    <w:rsid w:val="009C5A07"/>
    <w:rsid w:val="009C601D"/>
    <w:rsid w:val="009C7173"/>
    <w:rsid w:val="009C7940"/>
    <w:rsid w:val="009D0EB6"/>
    <w:rsid w:val="009D145B"/>
    <w:rsid w:val="009D1A17"/>
    <w:rsid w:val="009D4466"/>
    <w:rsid w:val="009D60DB"/>
    <w:rsid w:val="009E0FFD"/>
    <w:rsid w:val="009E1FB0"/>
    <w:rsid w:val="009E4810"/>
    <w:rsid w:val="009E5CC9"/>
    <w:rsid w:val="009E7058"/>
    <w:rsid w:val="009E7E78"/>
    <w:rsid w:val="009F07D3"/>
    <w:rsid w:val="009F12BA"/>
    <w:rsid w:val="009F4B4B"/>
    <w:rsid w:val="009F52FF"/>
    <w:rsid w:val="009F56FB"/>
    <w:rsid w:val="00A014D5"/>
    <w:rsid w:val="00A01791"/>
    <w:rsid w:val="00A06953"/>
    <w:rsid w:val="00A14CF4"/>
    <w:rsid w:val="00A158F1"/>
    <w:rsid w:val="00A17441"/>
    <w:rsid w:val="00A207B1"/>
    <w:rsid w:val="00A2156D"/>
    <w:rsid w:val="00A224ED"/>
    <w:rsid w:val="00A24EC9"/>
    <w:rsid w:val="00A26134"/>
    <w:rsid w:val="00A26822"/>
    <w:rsid w:val="00A26E2B"/>
    <w:rsid w:val="00A30C35"/>
    <w:rsid w:val="00A36F95"/>
    <w:rsid w:val="00A37F66"/>
    <w:rsid w:val="00A404FE"/>
    <w:rsid w:val="00A40AFA"/>
    <w:rsid w:val="00A4133C"/>
    <w:rsid w:val="00A41AA8"/>
    <w:rsid w:val="00A41E6A"/>
    <w:rsid w:val="00A41FA7"/>
    <w:rsid w:val="00A430E0"/>
    <w:rsid w:val="00A43D87"/>
    <w:rsid w:val="00A43F3A"/>
    <w:rsid w:val="00A46348"/>
    <w:rsid w:val="00A468CF"/>
    <w:rsid w:val="00A50289"/>
    <w:rsid w:val="00A50D0D"/>
    <w:rsid w:val="00A51D25"/>
    <w:rsid w:val="00A52AAD"/>
    <w:rsid w:val="00A53C67"/>
    <w:rsid w:val="00A548C0"/>
    <w:rsid w:val="00A5735F"/>
    <w:rsid w:val="00A60E2F"/>
    <w:rsid w:val="00A642DD"/>
    <w:rsid w:val="00A6675C"/>
    <w:rsid w:val="00A716F7"/>
    <w:rsid w:val="00A75CC9"/>
    <w:rsid w:val="00A75F60"/>
    <w:rsid w:val="00A804B6"/>
    <w:rsid w:val="00A830B5"/>
    <w:rsid w:val="00A84F24"/>
    <w:rsid w:val="00A87AC0"/>
    <w:rsid w:val="00A90282"/>
    <w:rsid w:val="00A93AE1"/>
    <w:rsid w:val="00A93FE0"/>
    <w:rsid w:val="00A95440"/>
    <w:rsid w:val="00A96208"/>
    <w:rsid w:val="00AA0549"/>
    <w:rsid w:val="00AA0F84"/>
    <w:rsid w:val="00AA2B0F"/>
    <w:rsid w:val="00AA46D7"/>
    <w:rsid w:val="00AA4925"/>
    <w:rsid w:val="00AB11B5"/>
    <w:rsid w:val="00AB75DB"/>
    <w:rsid w:val="00AC555F"/>
    <w:rsid w:val="00AC6058"/>
    <w:rsid w:val="00AC6604"/>
    <w:rsid w:val="00AD1F85"/>
    <w:rsid w:val="00AD258A"/>
    <w:rsid w:val="00AD57B0"/>
    <w:rsid w:val="00AD6DBC"/>
    <w:rsid w:val="00AD7BE5"/>
    <w:rsid w:val="00AE06DC"/>
    <w:rsid w:val="00AE0A8F"/>
    <w:rsid w:val="00AE3BCC"/>
    <w:rsid w:val="00AE5155"/>
    <w:rsid w:val="00AE57FF"/>
    <w:rsid w:val="00AF0456"/>
    <w:rsid w:val="00AF0481"/>
    <w:rsid w:val="00AF1F15"/>
    <w:rsid w:val="00AF2C0B"/>
    <w:rsid w:val="00AF3134"/>
    <w:rsid w:val="00AF314A"/>
    <w:rsid w:val="00AF420E"/>
    <w:rsid w:val="00AF48D1"/>
    <w:rsid w:val="00AF5734"/>
    <w:rsid w:val="00B02CBD"/>
    <w:rsid w:val="00B0328C"/>
    <w:rsid w:val="00B07EA4"/>
    <w:rsid w:val="00B14914"/>
    <w:rsid w:val="00B167BE"/>
    <w:rsid w:val="00B168A5"/>
    <w:rsid w:val="00B2050B"/>
    <w:rsid w:val="00B21518"/>
    <w:rsid w:val="00B229DB"/>
    <w:rsid w:val="00B2401C"/>
    <w:rsid w:val="00B2415E"/>
    <w:rsid w:val="00B25569"/>
    <w:rsid w:val="00B2632A"/>
    <w:rsid w:val="00B279D4"/>
    <w:rsid w:val="00B31210"/>
    <w:rsid w:val="00B349DB"/>
    <w:rsid w:val="00B37E10"/>
    <w:rsid w:val="00B37F96"/>
    <w:rsid w:val="00B445B8"/>
    <w:rsid w:val="00B460D7"/>
    <w:rsid w:val="00B5077A"/>
    <w:rsid w:val="00B50DE6"/>
    <w:rsid w:val="00B524FD"/>
    <w:rsid w:val="00B55E38"/>
    <w:rsid w:val="00B617D2"/>
    <w:rsid w:val="00B61D76"/>
    <w:rsid w:val="00B61FA3"/>
    <w:rsid w:val="00B63C67"/>
    <w:rsid w:val="00B63DC4"/>
    <w:rsid w:val="00B642A9"/>
    <w:rsid w:val="00B65919"/>
    <w:rsid w:val="00B67184"/>
    <w:rsid w:val="00B71893"/>
    <w:rsid w:val="00B75CBB"/>
    <w:rsid w:val="00B76092"/>
    <w:rsid w:val="00B760D0"/>
    <w:rsid w:val="00B76260"/>
    <w:rsid w:val="00B81CF0"/>
    <w:rsid w:val="00B84960"/>
    <w:rsid w:val="00B84DBD"/>
    <w:rsid w:val="00B8704E"/>
    <w:rsid w:val="00B90F11"/>
    <w:rsid w:val="00B9101F"/>
    <w:rsid w:val="00B92151"/>
    <w:rsid w:val="00B9322B"/>
    <w:rsid w:val="00B94124"/>
    <w:rsid w:val="00B94957"/>
    <w:rsid w:val="00B94CD6"/>
    <w:rsid w:val="00BA0575"/>
    <w:rsid w:val="00BA0830"/>
    <w:rsid w:val="00BA2C63"/>
    <w:rsid w:val="00BA3728"/>
    <w:rsid w:val="00BA3E7B"/>
    <w:rsid w:val="00BB2A75"/>
    <w:rsid w:val="00BB2B5E"/>
    <w:rsid w:val="00BB70DF"/>
    <w:rsid w:val="00BC01CE"/>
    <w:rsid w:val="00BC0CD3"/>
    <w:rsid w:val="00BC14F6"/>
    <w:rsid w:val="00BC1B89"/>
    <w:rsid w:val="00BC24BB"/>
    <w:rsid w:val="00BC45B7"/>
    <w:rsid w:val="00BC4911"/>
    <w:rsid w:val="00BC6797"/>
    <w:rsid w:val="00BD0790"/>
    <w:rsid w:val="00BD0CEF"/>
    <w:rsid w:val="00BD300D"/>
    <w:rsid w:val="00BD3EF5"/>
    <w:rsid w:val="00BD5592"/>
    <w:rsid w:val="00BE765A"/>
    <w:rsid w:val="00BF4908"/>
    <w:rsid w:val="00BF6085"/>
    <w:rsid w:val="00BF61BC"/>
    <w:rsid w:val="00C01B6F"/>
    <w:rsid w:val="00C023D9"/>
    <w:rsid w:val="00C044A5"/>
    <w:rsid w:val="00C057D1"/>
    <w:rsid w:val="00C12745"/>
    <w:rsid w:val="00C165C4"/>
    <w:rsid w:val="00C21B1E"/>
    <w:rsid w:val="00C22AB3"/>
    <w:rsid w:val="00C24FA7"/>
    <w:rsid w:val="00C25E3A"/>
    <w:rsid w:val="00C3023F"/>
    <w:rsid w:val="00C3187C"/>
    <w:rsid w:val="00C319CE"/>
    <w:rsid w:val="00C34124"/>
    <w:rsid w:val="00C36D6E"/>
    <w:rsid w:val="00C41AA2"/>
    <w:rsid w:val="00C46471"/>
    <w:rsid w:val="00C51888"/>
    <w:rsid w:val="00C525F8"/>
    <w:rsid w:val="00C53BA6"/>
    <w:rsid w:val="00C54049"/>
    <w:rsid w:val="00C543ED"/>
    <w:rsid w:val="00C5545F"/>
    <w:rsid w:val="00C55D49"/>
    <w:rsid w:val="00C60271"/>
    <w:rsid w:val="00C61168"/>
    <w:rsid w:val="00C6255D"/>
    <w:rsid w:val="00C62882"/>
    <w:rsid w:val="00C63093"/>
    <w:rsid w:val="00C63EF3"/>
    <w:rsid w:val="00C67B4A"/>
    <w:rsid w:val="00C70B5B"/>
    <w:rsid w:val="00C71991"/>
    <w:rsid w:val="00C732C8"/>
    <w:rsid w:val="00C74A69"/>
    <w:rsid w:val="00C808B5"/>
    <w:rsid w:val="00C83282"/>
    <w:rsid w:val="00C83888"/>
    <w:rsid w:val="00C8526F"/>
    <w:rsid w:val="00C901D7"/>
    <w:rsid w:val="00C914C8"/>
    <w:rsid w:val="00C91820"/>
    <w:rsid w:val="00C9263F"/>
    <w:rsid w:val="00C94C1F"/>
    <w:rsid w:val="00C969B1"/>
    <w:rsid w:val="00CA0946"/>
    <w:rsid w:val="00CA392C"/>
    <w:rsid w:val="00CA4181"/>
    <w:rsid w:val="00CA42E4"/>
    <w:rsid w:val="00CA4F60"/>
    <w:rsid w:val="00CA549D"/>
    <w:rsid w:val="00CA79F0"/>
    <w:rsid w:val="00CB031B"/>
    <w:rsid w:val="00CB355E"/>
    <w:rsid w:val="00CB3561"/>
    <w:rsid w:val="00CB79C9"/>
    <w:rsid w:val="00CC4E20"/>
    <w:rsid w:val="00CD0DD8"/>
    <w:rsid w:val="00CD29B2"/>
    <w:rsid w:val="00CD3D9E"/>
    <w:rsid w:val="00CD7DA3"/>
    <w:rsid w:val="00CE2514"/>
    <w:rsid w:val="00CE2CDF"/>
    <w:rsid w:val="00CE4166"/>
    <w:rsid w:val="00CF1957"/>
    <w:rsid w:val="00CF5F16"/>
    <w:rsid w:val="00CF633F"/>
    <w:rsid w:val="00CF6498"/>
    <w:rsid w:val="00CF652C"/>
    <w:rsid w:val="00CF68EF"/>
    <w:rsid w:val="00CF7806"/>
    <w:rsid w:val="00D0140F"/>
    <w:rsid w:val="00D05A7D"/>
    <w:rsid w:val="00D07E3B"/>
    <w:rsid w:val="00D1025F"/>
    <w:rsid w:val="00D12C0C"/>
    <w:rsid w:val="00D13EE6"/>
    <w:rsid w:val="00D159BE"/>
    <w:rsid w:val="00D2093D"/>
    <w:rsid w:val="00D20AC4"/>
    <w:rsid w:val="00D24FDF"/>
    <w:rsid w:val="00D26009"/>
    <w:rsid w:val="00D2612F"/>
    <w:rsid w:val="00D328D4"/>
    <w:rsid w:val="00D33F3C"/>
    <w:rsid w:val="00D35F58"/>
    <w:rsid w:val="00D40AD4"/>
    <w:rsid w:val="00D43848"/>
    <w:rsid w:val="00D458E9"/>
    <w:rsid w:val="00D4593F"/>
    <w:rsid w:val="00D4654F"/>
    <w:rsid w:val="00D47208"/>
    <w:rsid w:val="00D5493C"/>
    <w:rsid w:val="00D57260"/>
    <w:rsid w:val="00D57E04"/>
    <w:rsid w:val="00D618D0"/>
    <w:rsid w:val="00D61B19"/>
    <w:rsid w:val="00D62919"/>
    <w:rsid w:val="00D6321D"/>
    <w:rsid w:val="00D66051"/>
    <w:rsid w:val="00D66966"/>
    <w:rsid w:val="00D675F5"/>
    <w:rsid w:val="00D70581"/>
    <w:rsid w:val="00D74604"/>
    <w:rsid w:val="00D751A6"/>
    <w:rsid w:val="00D803A7"/>
    <w:rsid w:val="00D80E8D"/>
    <w:rsid w:val="00D84975"/>
    <w:rsid w:val="00D861FA"/>
    <w:rsid w:val="00D86C4E"/>
    <w:rsid w:val="00D90A49"/>
    <w:rsid w:val="00D92F9D"/>
    <w:rsid w:val="00D94D95"/>
    <w:rsid w:val="00D96E8E"/>
    <w:rsid w:val="00DA1138"/>
    <w:rsid w:val="00DA35B8"/>
    <w:rsid w:val="00DA437E"/>
    <w:rsid w:val="00DA4555"/>
    <w:rsid w:val="00DA7A47"/>
    <w:rsid w:val="00DB2A69"/>
    <w:rsid w:val="00DB4117"/>
    <w:rsid w:val="00DB442A"/>
    <w:rsid w:val="00DC10E3"/>
    <w:rsid w:val="00DC3404"/>
    <w:rsid w:val="00DC37FF"/>
    <w:rsid w:val="00DC5261"/>
    <w:rsid w:val="00DC60F3"/>
    <w:rsid w:val="00DD0676"/>
    <w:rsid w:val="00DD0C03"/>
    <w:rsid w:val="00DD1FAE"/>
    <w:rsid w:val="00DD2AE4"/>
    <w:rsid w:val="00DD3A75"/>
    <w:rsid w:val="00DD4591"/>
    <w:rsid w:val="00DD47B3"/>
    <w:rsid w:val="00DD48F0"/>
    <w:rsid w:val="00DD4D6B"/>
    <w:rsid w:val="00DD4E34"/>
    <w:rsid w:val="00DD6C48"/>
    <w:rsid w:val="00DE1067"/>
    <w:rsid w:val="00DE645E"/>
    <w:rsid w:val="00DF5961"/>
    <w:rsid w:val="00DF7719"/>
    <w:rsid w:val="00E0216F"/>
    <w:rsid w:val="00E067D9"/>
    <w:rsid w:val="00E06A6E"/>
    <w:rsid w:val="00E10548"/>
    <w:rsid w:val="00E110A0"/>
    <w:rsid w:val="00E13386"/>
    <w:rsid w:val="00E162E3"/>
    <w:rsid w:val="00E206DF"/>
    <w:rsid w:val="00E21617"/>
    <w:rsid w:val="00E2257B"/>
    <w:rsid w:val="00E261B4"/>
    <w:rsid w:val="00E264DB"/>
    <w:rsid w:val="00E26EDC"/>
    <w:rsid w:val="00E30B4C"/>
    <w:rsid w:val="00E3206A"/>
    <w:rsid w:val="00E32532"/>
    <w:rsid w:val="00E36ADC"/>
    <w:rsid w:val="00E375EE"/>
    <w:rsid w:val="00E4382B"/>
    <w:rsid w:val="00E45901"/>
    <w:rsid w:val="00E528DC"/>
    <w:rsid w:val="00E531FA"/>
    <w:rsid w:val="00E544FB"/>
    <w:rsid w:val="00E5582D"/>
    <w:rsid w:val="00E56E9B"/>
    <w:rsid w:val="00E615C4"/>
    <w:rsid w:val="00E61C43"/>
    <w:rsid w:val="00E656E2"/>
    <w:rsid w:val="00E674EB"/>
    <w:rsid w:val="00E70817"/>
    <w:rsid w:val="00E734D2"/>
    <w:rsid w:val="00E7354C"/>
    <w:rsid w:val="00E74679"/>
    <w:rsid w:val="00E74DAD"/>
    <w:rsid w:val="00E82EBB"/>
    <w:rsid w:val="00E850F9"/>
    <w:rsid w:val="00E85A8B"/>
    <w:rsid w:val="00E8601D"/>
    <w:rsid w:val="00E86BB8"/>
    <w:rsid w:val="00E92678"/>
    <w:rsid w:val="00E92C7C"/>
    <w:rsid w:val="00EA5145"/>
    <w:rsid w:val="00EA5C41"/>
    <w:rsid w:val="00EB139B"/>
    <w:rsid w:val="00EB220D"/>
    <w:rsid w:val="00EB25C7"/>
    <w:rsid w:val="00EB6355"/>
    <w:rsid w:val="00EB7E63"/>
    <w:rsid w:val="00EC0229"/>
    <w:rsid w:val="00EC2DCB"/>
    <w:rsid w:val="00EC3DFD"/>
    <w:rsid w:val="00EC3F55"/>
    <w:rsid w:val="00EC511A"/>
    <w:rsid w:val="00ED03A5"/>
    <w:rsid w:val="00ED1409"/>
    <w:rsid w:val="00ED5250"/>
    <w:rsid w:val="00ED5BE3"/>
    <w:rsid w:val="00ED7370"/>
    <w:rsid w:val="00ED7F18"/>
    <w:rsid w:val="00EE0602"/>
    <w:rsid w:val="00EE34F1"/>
    <w:rsid w:val="00EE49A7"/>
    <w:rsid w:val="00EE4DA4"/>
    <w:rsid w:val="00EE602B"/>
    <w:rsid w:val="00EF0FCB"/>
    <w:rsid w:val="00EF1025"/>
    <w:rsid w:val="00EF3BD3"/>
    <w:rsid w:val="00EF3D80"/>
    <w:rsid w:val="00EF5297"/>
    <w:rsid w:val="00EF5DDB"/>
    <w:rsid w:val="00EF6E30"/>
    <w:rsid w:val="00F0152A"/>
    <w:rsid w:val="00F0310F"/>
    <w:rsid w:val="00F06250"/>
    <w:rsid w:val="00F07D0B"/>
    <w:rsid w:val="00F149B9"/>
    <w:rsid w:val="00F14ED5"/>
    <w:rsid w:val="00F2335E"/>
    <w:rsid w:val="00F23D41"/>
    <w:rsid w:val="00F30DFC"/>
    <w:rsid w:val="00F321BF"/>
    <w:rsid w:val="00F33B12"/>
    <w:rsid w:val="00F3631F"/>
    <w:rsid w:val="00F376AC"/>
    <w:rsid w:val="00F400CF"/>
    <w:rsid w:val="00F41AA4"/>
    <w:rsid w:val="00F46611"/>
    <w:rsid w:val="00F4706B"/>
    <w:rsid w:val="00F50252"/>
    <w:rsid w:val="00F52EEA"/>
    <w:rsid w:val="00F54691"/>
    <w:rsid w:val="00F5607A"/>
    <w:rsid w:val="00F57C49"/>
    <w:rsid w:val="00F60DD2"/>
    <w:rsid w:val="00F618DC"/>
    <w:rsid w:val="00F66E4A"/>
    <w:rsid w:val="00F67304"/>
    <w:rsid w:val="00F70242"/>
    <w:rsid w:val="00F70FA9"/>
    <w:rsid w:val="00F71719"/>
    <w:rsid w:val="00F74237"/>
    <w:rsid w:val="00F76F83"/>
    <w:rsid w:val="00F77C9F"/>
    <w:rsid w:val="00F77FD7"/>
    <w:rsid w:val="00F84640"/>
    <w:rsid w:val="00F84939"/>
    <w:rsid w:val="00F9030D"/>
    <w:rsid w:val="00F90678"/>
    <w:rsid w:val="00F929C5"/>
    <w:rsid w:val="00F94793"/>
    <w:rsid w:val="00F9720F"/>
    <w:rsid w:val="00FA14AB"/>
    <w:rsid w:val="00FA2F6C"/>
    <w:rsid w:val="00FA34B7"/>
    <w:rsid w:val="00FA484A"/>
    <w:rsid w:val="00FA5CD2"/>
    <w:rsid w:val="00FA609A"/>
    <w:rsid w:val="00FA6F37"/>
    <w:rsid w:val="00FA78D4"/>
    <w:rsid w:val="00FB1019"/>
    <w:rsid w:val="00FB382A"/>
    <w:rsid w:val="00FB5669"/>
    <w:rsid w:val="00FB6DB3"/>
    <w:rsid w:val="00FC0131"/>
    <w:rsid w:val="00FC1A96"/>
    <w:rsid w:val="00FD2CDC"/>
    <w:rsid w:val="00FD3C5D"/>
    <w:rsid w:val="00FD3CE5"/>
    <w:rsid w:val="00FD45D1"/>
    <w:rsid w:val="00FD517D"/>
    <w:rsid w:val="00FE310E"/>
    <w:rsid w:val="00FF04E6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BEF66"/>
  <w15:docId w15:val="{92B3BBCE-D49F-4D7B-BBF4-CF0088B4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left" w:pos="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rsid w:val="00FC1A96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qFormat/>
    <w:rsid w:val="00FC1A96"/>
    <w:rPr>
      <w:color w:val="0000FF"/>
      <w:u w:val="non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sid w:val="00FC1A96"/>
    <w:rPr>
      <w:rFonts w:ascii="Courier New" w:hAnsi="Courier New"/>
      <w:b/>
      <w:bCs/>
      <w:kern w:val="2"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fa">
    <w:name w:val="Unresolved Mention"/>
    <w:basedOn w:val="a1"/>
    <w:uiPriority w:val="99"/>
    <w:semiHidden/>
    <w:unhideWhenUsed/>
    <w:rsid w:val="00D861FA"/>
    <w:rPr>
      <w:color w:val="605E5C"/>
      <w:shd w:val="clear" w:color="auto" w:fill="E1DFDD"/>
    </w:rPr>
  </w:style>
  <w:style w:type="paragraph" w:styleId="afb">
    <w:name w:val="List Paragraph"/>
    <w:basedOn w:val="a0"/>
    <w:uiPriority w:val="99"/>
    <w:rsid w:val="00134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4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0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7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35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1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77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30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06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3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45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18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35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2124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郑 炉山</cp:lastModifiedBy>
  <cp:revision>589</cp:revision>
  <dcterms:created xsi:type="dcterms:W3CDTF">2020-05-26T01:09:00Z</dcterms:created>
  <dcterms:modified xsi:type="dcterms:W3CDTF">2020-08-24T02:44:00Z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