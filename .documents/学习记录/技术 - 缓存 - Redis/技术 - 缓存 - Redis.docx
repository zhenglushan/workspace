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2F80F" w14:textId="11ED09FE" w:rsidR="00D36EB0" w:rsidRDefault="00D36EB0" w:rsidP="00BF5879">
      <w:pPr>
        <w:pStyle w:val="1"/>
      </w:pPr>
      <w:r>
        <w:rPr>
          <w:rFonts w:hint="eastAsia"/>
        </w:rPr>
        <w:t>安装</w:t>
      </w:r>
    </w:p>
    <w:p w14:paraId="4DA4FD6F" w14:textId="74208C22" w:rsidR="00291C69" w:rsidRDefault="00291C69" w:rsidP="00BF5879">
      <w:r>
        <w:rPr>
          <w:rFonts w:hint="eastAsia"/>
        </w:rPr>
        <w:t>官网地址：</w:t>
      </w:r>
      <w:hyperlink r:id="rId7" w:history="1">
        <w:r>
          <w:rPr>
            <w:rStyle w:val="a9"/>
          </w:rPr>
          <w:t>https://redis.io/</w:t>
        </w:r>
      </w:hyperlink>
    </w:p>
    <w:p w14:paraId="1FACE4D2" w14:textId="7A59EB80" w:rsidR="00291C69" w:rsidRDefault="00942C37" w:rsidP="00BF5879">
      <w:r>
        <w:rPr>
          <w:rFonts w:hint="eastAsia"/>
        </w:rPr>
        <w:t>下载地址：</w:t>
      </w:r>
      <w:hyperlink r:id="rId8" w:history="1">
        <w:r>
          <w:rPr>
            <w:rStyle w:val="a9"/>
          </w:rPr>
          <w:t>https://redis.io/download</w:t>
        </w:r>
      </w:hyperlink>
    </w:p>
    <w:p w14:paraId="66AC865B" w14:textId="5E5FA239" w:rsidR="00942C37" w:rsidRDefault="00942C37" w:rsidP="00BF5879"/>
    <w:p w14:paraId="15DF443E" w14:textId="3149C8B4" w:rsidR="004932A7" w:rsidRDefault="004932A7" w:rsidP="00BF5879"/>
    <w:p w14:paraId="76A5747C" w14:textId="77777777" w:rsidR="004932A7" w:rsidRPr="00291C69" w:rsidRDefault="004932A7" w:rsidP="00BF5879"/>
    <w:p w14:paraId="5399924B" w14:textId="75FAB734" w:rsidR="000B5376" w:rsidRDefault="000B5376" w:rsidP="00BF5879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服务端</w:t>
      </w:r>
    </w:p>
    <w:p w14:paraId="2E532FD7" w14:textId="59C54773" w:rsidR="00B1612D" w:rsidRDefault="00B1612D" w:rsidP="00BF5879"/>
    <w:p w14:paraId="0052F4ED" w14:textId="77777777" w:rsidR="0034597D" w:rsidRPr="00B1612D" w:rsidRDefault="0034597D" w:rsidP="00BF5879"/>
    <w:p w14:paraId="0F04F6B0" w14:textId="485F1EF3" w:rsidR="000B5376" w:rsidRDefault="000B5376" w:rsidP="00BF5879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服务端</w:t>
      </w:r>
    </w:p>
    <w:p w14:paraId="720FA304" w14:textId="6EEC771A" w:rsidR="005A2E60" w:rsidRDefault="00D77AAA" w:rsidP="00BF5879"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Redis</w:t>
      </w:r>
      <w:r>
        <w:rPr>
          <w:rFonts w:hint="eastAsia"/>
        </w:rPr>
        <w:t>的下载地址为：</w:t>
      </w:r>
    </w:p>
    <w:p w14:paraId="00A208C0" w14:textId="7731D2D1" w:rsidR="00D77AAA" w:rsidRDefault="00D64DC2" w:rsidP="00BF5879">
      <w:hyperlink r:id="rId9" w:history="1">
        <w:r w:rsidR="001356B8">
          <w:rPr>
            <w:rStyle w:val="a9"/>
          </w:rPr>
          <w:t>https://github.com/tporadowski/redis</w:t>
        </w:r>
      </w:hyperlink>
    </w:p>
    <w:p w14:paraId="4D7196A8" w14:textId="2F5959F2" w:rsidR="001356B8" w:rsidRDefault="00D64DC2" w:rsidP="00BF5879">
      <w:hyperlink r:id="rId10" w:history="1">
        <w:r w:rsidR="00B7371D">
          <w:rPr>
            <w:rStyle w:val="a9"/>
          </w:rPr>
          <w:t>https://github.com/tporadowski/redis/releases</w:t>
        </w:r>
      </w:hyperlink>
    </w:p>
    <w:p w14:paraId="11DC7275" w14:textId="5790FE42" w:rsidR="00B7371D" w:rsidRDefault="00B7371D" w:rsidP="00BF5879">
      <w:r>
        <w:rPr>
          <w:rFonts w:hint="eastAsia"/>
        </w:rPr>
        <w:t>这里，我们下载最新版本：</w:t>
      </w:r>
      <w:r w:rsidR="008F7E1B" w:rsidRPr="008F7E1B">
        <w:rPr>
          <w:b/>
          <w:bCs/>
          <w:color w:val="0066FF"/>
        </w:rPr>
        <w:t>Redis-x64-5.0.9.msi</w:t>
      </w:r>
    </w:p>
    <w:p w14:paraId="5AAA381B" w14:textId="4ED347F3" w:rsidR="00B7371D" w:rsidRDefault="00B7371D" w:rsidP="00BF5879"/>
    <w:p w14:paraId="1A7C272C" w14:textId="7F633592" w:rsidR="00E44503" w:rsidRDefault="003B60DC" w:rsidP="00BF5879">
      <w:r>
        <w:rPr>
          <w:rFonts w:hint="eastAsia"/>
        </w:rPr>
        <w:t>安装过程如下：</w:t>
      </w:r>
    </w:p>
    <w:p w14:paraId="1C0B1B80" w14:textId="18597752" w:rsidR="003B60DC" w:rsidRDefault="003B60DC" w:rsidP="00BF5879">
      <w:pPr>
        <w:jc w:val="center"/>
      </w:pPr>
      <w:r>
        <w:rPr>
          <w:noProof/>
        </w:rPr>
        <w:drawing>
          <wp:inline distT="0" distB="0" distL="0" distR="0" wp14:anchorId="7B658EB2" wp14:editId="02203802">
            <wp:extent cx="47529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424" w14:textId="5EC38FE5" w:rsidR="003B60DC" w:rsidRDefault="00AD5C4C" w:rsidP="00BF5879">
      <w:pPr>
        <w:jc w:val="center"/>
      </w:pPr>
      <w:r>
        <w:rPr>
          <w:noProof/>
        </w:rPr>
        <w:lastRenderedPageBreak/>
        <w:drawing>
          <wp:inline distT="0" distB="0" distL="0" distR="0" wp14:anchorId="162562A2" wp14:editId="3345AB7B">
            <wp:extent cx="4752975" cy="3705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284D" w14:textId="0674B554" w:rsidR="00AD5C4C" w:rsidRDefault="00F1686F" w:rsidP="00BF5879">
      <w:pPr>
        <w:jc w:val="center"/>
      </w:pPr>
      <w:r>
        <w:rPr>
          <w:noProof/>
        </w:rPr>
        <w:drawing>
          <wp:inline distT="0" distB="0" distL="0" distR="0" wp14:anchorId="465CFC28" wp14:editId="78425D8C">
            <wp:extent cx="4752975" cy="3705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42D" w14:textId="4A33F416" w:rsidR="00AD5C4C" w:rsidRDefault="004804DD" w:rsidP="00BF5879">
      <w:r>
        <w:rPr>
          <w:rFonts w:hint="eastAsia"/>
        </w:rPr>
        <w:t>安装完成之后，自动加入了</w:t>
      </w:r>
      <w:r>
        <w:rPr>
          <w:rFonts w:hint="eastAsia"/>
        </w:rPr>
        <w:t>Path</w:t>
      </w:r>
      <w:r>
        <w:rPr>
          <w:rFonts w:hint="eastAsia"/>
        </w:rPr>
        <w:t>变量并注册为系统服务，如下图所示：</w:t>
      </w:r>
    </w:p>
    <w:p w14:paraId="4627DD76" w14:textId="0EBE3DC7" w:rsidR="004804DD" w:rsidRDefault="0047304A" w:rsidP="00BF5879">
      <w:pPr>
        <w:jc w:val="center"/>
      </w:pPr>
      <w:r>
        <w:rPr>
          <w:noProof/>
        </w:rPr>
        <w:drawing>
          <wp:inline distT="0" distB="0" distL="0" distR="0" wp14:anchorId="3354A122" wp14:editId="50B664C6">
            <wp:extent cx="48768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9EC" w14:textId="7446DEB4" w:rsidR="008F7E1B" w:rsidRDefault="00C03C0B" w:rsidP="00BF5879">
      <w:pPr>
        <w:jc w:val="center"/>
      </w:pPr>
      <w:r>
        <w:rPr>
          <w:noProof/>
        </w:rPr>
        <w:drawing>
          <wp:inline distT="0" distB="0" distL="0" distR="0" wp14:anchorId="5DDA89B6" wp14:editId="23E201BB">
            <wp:extent cx="515302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F919" w14:textId="02ED2049" w:rsidR="00C91F5C" w:rsidRDefault="00C56747" w:rsidP="00BF5879"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服务的属性，可以看到可执行文件路径</w:t>
      </w:r>
      <w:r w:rsidR="00F74CF0">
        <w:rPr>
          <w:rFonts w:hint="eastAsia"/>
        </w:rPr>
        <w:t>格式</w:t>
      </w:r>
      <w:r>
        <w:rPr>
          <w:rFonts w:hint="eastAsia"/>
        </w:rPr>
        <w:t>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9FF" w14:paraId="231AF429" w14:textId="77777777" w:rsidTr="001459FF">
        <w:tc>
          <w:tcPr>
            <w:tcW w:w="8296" w:type="dxa"/>
          </w:tcPr>
          <w:p w14:paraId="42110C8A" w14:textId="29E46FB7" w:rsidR="001459FF" w:rsidRDefault="002C0147" w:rsidP="00BF5879">
            <w:r>
              <w:lastRenderedPageBreak/>
              <w:t>…</w:t>
            </w:r>
            <w:r w:rsidR="00F74CF0" w:rsidRPr="00F74CF0">
              <w:t>\redis-server.exe --service-run "</w:t>
            </w:r>
            <w:r>
              <w:t>…</w:t>
            </w:r>
            <w:r w:rsidR="00F74CF0" w:rsidRPr="00F74CF0">
              <w:t>\redis.windows-service.conf"</w:t>
            </w:r>
          </w:p>
        </w:tc>
      </w:tr>
    </w:tbl>
    <w:p w14:paraId="46A4EDBC" w14:textId="7A010B2D" w:rsidR="00C56747" w:rsidRDefault="00C56747" w:rsidP="00BF5879"/>
    <w:p w14:paraId="1516ABA5" w14:textId="46AD36E5" w:rsidR="00B66E1F" w:rsidRDefault="00B66E1F" w:rsidP="00BF5879">
      <w:pPr>
        <w:pStyle w:val="3"/>
      </w:pPr>
      <w:r>
        <w:rPr>
          <w:rFonts w:hint="eastAsia"/>
        </w:rPr>
        <w:t>启动错误问题</w:t>
      </w:r>
    </w:p>
    <w:p w14:paraId="6575F9E7" w14:textId="77777777" w:rsidR="00B66E1F" w:rsidRDefault="00B66E1F" w:rsidP="00BF5879"/>
    <w:p w14:paraId="29C89BE3" w14:textId="59BD3CFB" w:rsidR="001459FF" w:rsidRDefault="00BC4363" w:rsidP="00BF5879">
      <w:r>
        <w:rPr>
          <w:rFonts w:hint="eastAsia"/>
        </w:rPr>
        <w:t>我们启动服务，提示如下错误信息：</w:t>
      </w:r>
    </w:p>
    <w:p w14:paraId="7C37EFB2" w14:textId="329A3B3E" w:rsidR="001459FF" w:rsidRDefault="001459FF" w:rsidP="00BF5879">
      <w:pPr>
        <w:jc w:val="center"/>
      </w:pPr>
      <w:r>
        <w:rPr>
          <w:noProof/>
        </w:rPr>
        <w:drawing>
          <wp:inline distT="0" distB="0" distL="0" distR="0" wp14:anchorId="61DF75EA" wp14:editId="2719E868">
            <wp:extent cx="3323645" cy="165269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118" cy="16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EDC3" w14:textId="47E32B57" w:rsidR="001459FF" w:rsidRPr="0068188B" w:rsidRDefault="00BD3B18" w:rsidP="00BF5879">
      <w:pPr>
        <w:rPr>
          <w:b/>
          <w:bCs/>
        </w:rPr>
      </w:pPr>
      <w:r w:rsidRPr="0068188B">
        <w:rPr>
          <w:rFonts w:hint="eastAsia"/>
          <w:b/>
          <w:bCs/>
        </w:rPr>
        <w:t>第一步：把</w:t>
      </w:r>
      <w:r w:rsidR="0068188B" w:rsidRPr="0068188B">
        <w:rPr>
          <w:rFonts w:hint="eastAsia"/>
          <w:b/>
          <w:bCs/>
        </w:rPr>
        <w:t>Redis</w:t>
      </w:r>
      <w:r w:rsidRPr="0068188B">
        <w:rPr>
          <w:rFonts w:hint="eastAsia"/>
          <w:b/>
          <w:bCs/>
        </w:rPr>
        <w:t>网络服务修改为本地服务</w:t>
      </w:r>
    </w:p>
    <w:p w14:paraId="5B2AA90F" w14:textId="5266605E" w:rsidR="00BD3B18" w:rsidRDefault="00BD3B18" w:rsidP="00BF5879">
      <w:r>
        <w:rPr>
          <w:rFonts w:hint="eastAsia"/>
        </w:rPr>
        <w:t>双击</w:t>
      </w:r>
      <w:r>
        <w:rPr>
          <w:rFonts w:hint="eastAsia"/>
        </w:rPr>
        <w:t>Redis</w:t>
      </w:r>
      <w:r>
        <w:rPr>
          <w:rFonts w:hint="eastAsia"/>
        </w:rPr>
        <w:t>服务，把网络服务修改为本地服务：</w:t>
      </w:r>
    </w:p>
    <w:p w14:paraId="3C8BE09F" w14:textId="0BFD3188" w:rsidR="00BD3B18" w:rsidRDefault="00BD3B18" w:rsidP="00BF5879">
      <w:pPr>
        <w:jc w:val="center"/>
      </w:pPr>
      <w:r>
        <w:rPr>
          <w:noProof/>
        </w:rPr>
        <w:drawing>
          <wp:inline distT="0" distB="0" distL="0" distR="0" wp14:anchorId="0B61D6A5" wp14:editId="4D04F0BE">
            <wp:extent cx="3633713" cy="1812898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488" cy="18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480" w14:textId="224CF0F4" w:rsidR="007161AA" w:rsidRDefault="00BD3B18" w:rsidP="00BF5879">
      <w:r>
        <w:rPr>
          <w:rFonts w:hint="eastAsia"/>
        </w:rPr>
        <w:t>重新启动发现还是启动不了，查看</w:t>
      </w:r>
      <w:r>
        <w:rPr>
          <w:rFonts w:hint="eastAsia"/>
        </w:rPr>
        <w:t>Redis</w:t>
      </w:r>
      <w:r>
        <w:rPr>
          <w:rFonts w:hint="eastAsia"/>
        </w:rPr>
        <w:t>安装根目录下的</w:t>
      </w:r>
      <w:r w:rsidRPr="00BD3B18">
        <w:t>server_log.txt</w:t>
      </w:r>
      <w:r>
        <w:rPr>
          <w:rFonts w:hint="eastAsia"/>
        </w:rPr>
        <w:t>日志文件，显示如下错误信息：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6F4" w14:paraId="1AAACB9D" w14:textId="77777777" w:rsidTr="00DE36F4">
        <w:tc>
          <w:tcPr>
            <w:tcW w:w="8296" w:type="dxa"/>
          </w:tcPr>
          <w:p w14:paraId="32AFECEC" w14:textId="77777777" w:rsidR="00DE36F4" w:rsidRDefault="00DE36F4" w:rsidP="00BF5879">
            <w:r>
              <w:t>oO0OoO0OoO0Oo Redis is starting oO0OoO0OoO0Oo</w:t>
            </w:r>
          </w:p>
          <w:p w14:paraId="2220E08B" w14:textId="77777777" w:rsidR="00DE36F4" w:rsidRDefault="00DE36F4" w:rsidP="00BF5879">
            <w:r>
              <w:t>Redis version=5.0.9, bits=64, commit=9414ab9b, modified=0, pid=13000, just started</w:t>
            </w:r>
          </w:p>
          <w:p w14:paraId="625300EC" w14:textId="77777777" w:rsidR="00DE36F4" w:rsidRDefault="00DE36F4" w:rsidP="00BF5879">
            <w:r>
              <w:t>Configuration loaded</w:t>
            </w:r>
          </w:p>
          <w:p w14:paraId="290407C5" w14:textId="25574211" w:rsidR="00DE36F4" w:rsidRDefault="00DE36F4" w:rsidP="00BF5879">
            <w:r>
              <w:rPr>
                <w:rFonts w:hint="eastAsia"/>
              </w:rPr>
              <w:t xml:space="preserve">Could not create server TCP listening socket 127.0.0.1:6379: bind: </w:t>
            </w:r>
            <w:r>
              <w:rPr>
                <w:rFonts w:hint="eastAsia"/>
              </w:rPr>
              <w:t>存储控制块地址无效。</w:t>
            </w:r>
          </w:p>
        </w:tc>
      </w:tr>
    </w:tbl>
    <w:p w14:paraId="533839F7" w14:textId="77777777" w:rsidR="001C07EB" w:rsidRDefault="00CC0932" w:rsidP="00BF5879">
      <w:r>
        <w:rPr>
          <w:rFonts w:hint="eastAsia"/>
        </w:rPr>
        <w:t>这个问题应该是我们安装之后，已经自动启动了，只是</w:t>
      </w:r>
      <w:r>
        <w:rPr>
          <w:rFonts w:hint="eastAsia"/>
        </w:rPr>
        <w:t>Redis</w:t>
      </w:r>
      <w:r>
        <w:rPr>
          <w:rFonts w:hint="eastAsia"/>
        </w:rPr>
        <w:t>服务没有显示已经启动，所以我们在</w:t>
      </w:r>
      <w:r>
        <w:rPr>
          <w:rFonts w:hint="eastAsia"/>
        </w:rPr>
        <w:t>Redis</w:t>
      </w:r>
      <w:r>
        <w:rPr>
          <w:rFonts w:hint="eastAsia"/>
        </w:rPr>
        <w:t>点击启动时，一直都是显示“存储控制块地址无效”的错误信息。</w:t>
      </w:r>
    </w:p>
    <w:p w14:paraId="427BA5E5" w14:textId="76D6E8AC" w:rsidR="001C07EB" w:rsidRDefault="001C07EB" w:rsidP="00BF5879"/>
    <w:p w14:paraId="2DA8F3F0" w14:textId="6497DB3A" w:rsidR="000222A3" w:rsidRPr="00594835" w:rsidRDefault="000222A3" w:rsidP="00BF5879">
      <w:pPr>
        <w:rPr>
          <w:b/>
          <w:bCs/>
        </w:rPr>
      </w:pPr>
      <w:r w:rsidRPr="00594835">
        <w:rPr>
          <w:rFonts w:hint="eastAsia"/>
          <w:b/>
          <w:bCs/>
        </w:rPr>
        <w:t>第二步：尝试关闭</w:t>
      </w:r>
      <w:r w:rsidR="00594835" w:rsidRPr="00594835">
        <w:rPr>
          <w:rFonts w:hint="eastAsia"/>
          <w:b/>
          <w:bCs/>
        </w:rPr>
        <w:t>Redis</w:t>
      </w:r>
      <w:r w:rsidRPr="00594835">
        <w:rPr>
          <w:rFonts w:hint="eastAsia"/>
          <w:b/>
          <w:bCs/>
        </w:rPr>
        <w:t>服务再重启</w:t>
      </w:r>
    </w:p>
    <w:p w14:paraId="7CC49109" w14:textId="2F148D40" w:rsidR="00BD3B18" w:rsidRDefault="00CC0932" w:rsidP="00BF5879">
      <w:r>
        <w:rPr>
          <w:rFonts w:hint="eastAsia"/>
        </w:rPr>
        <w:t>我们用管理员身份打开命令行，输入如下信息：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7EB" w14:paraId="394D230A" w14:textId="77777777" w:rsidTr="001C07EB">
        <w:tc>
          <w:tcPr>
            <w:tcW w:w="8296" w:type="dxa"/>
          </w:tcPr>
          <w:p w14:paraId="0DCC1D9D" w14:textId="77777777" w:rsidR="001C07EB" w:rsidRDefault="001C07EB" w:rsidP="00BF5879">
            <w:r>
              <w:t>C:\Users\Administrator\Desktop</w:t>
            </w:r>
          </w:p>
          <w:p w14:paraId="6A98C934" w14:textId="77777777" w:rsidR="001C07EB" w:rsidRDefault="001C07EB" w:rsidP="00BF5879">
            <w:r>
              <w:rPr>
                <w:rFonts w:hint="eastAsia"/>
              </w:rPr>
              <w:t>λ</w:t>
            </w:r>
            <w:r>
              <w:t xml:space="preserve"> redis-cli.exe</w:t>
            </w:r>
          </w:p>
          <w:p w14:paraId="026BC070" w14:textId="77777777" w:rsidR="001C07EB" w:rsidRDefault="001C07EB" w:rsidP="00BF5879">
            <w:r>
              <w:t>127.0.0.1:6379&gt; shutdown</w:t>
            </w:r>
          </w:p>
          <w:p w14:paraId="0411C8B3" w14:textId="7AC2356B" w:rsidR="001C07EB" w:rsidRDefault="001C07EB" w:rsidP="00BF5879">
            <w:r>
              <w:lastRenderedPageBreak/>
              <w:t>not connected&gt;</w:t>
            </w:r>
          </w:p>
        </w:tc>
      </w:tr>
    </w:tbl>
    <w:p w14:paraId="4109C5DE" w14:textId="4D1FC3C7" w:rsidR="00CC0932" w:rsidRDefault="001C07EB" w:rsidP="00BF5879">
      <w:r>
        <w:rPr>
          <w:rFonts w:hint="eastAsia"/>
        </w:rPr>
        <w:lastRenderedPageBreak/>
        <w:t>也就是说我们先登录客户端，然后关闭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14:paraId="56A67AE4" w14:textId="4BC54F40" w:rsidR="001C07EB" w:rsidRDefault="001C07EB" w:rsidP="00BF5879"/>
    <w:p w14:paraId="6B7E1C98" w14:textId="0182B635" w:rsidR="001C07EB" w:rsidRDefault="001C07EB" w:rsidP="00BF5879">
      <w:r>
        <w:rPr>
          <w:rFonts w:hint="eastAsia"/>
        </w:rPr>
        <w:t>现在我们打开</w:t>
      </w:r>
      <w:r>
        <w:rPr>
          <w:rFonts w:hint="eastAsia"/>
        </w:rPr>
        <w:t>Redis</w:t>
      </w:r>
      <w:r>
        <w:rPr>
          <w:rFonts w:hint="eastAsia"/>
        </w:rPr>
        <w:t>系统服务，进行启动，发现启动成功，如下图所示：</w:t>
      </w:r>
    </w:p>
    <w:p w14:paraId="0E94AEF4" w14:textId="506DC5E7" w:rsidR="001C07EB" w:rsidRDefault="00625611" w:rsidP="00BF5879">
      <w:pPr>
        <w:jc w:val="center"/>
      </w:pPr>
      <w:r>
        <w:rPr>
          <w:noProof/>
        </w:rPr>
        <w:drawing>
          <wp:inline distT="0" distB="0" distL="0" distR="0" wp14:anchorId="1E4E11D4" wp14:editId="1E7E6CF2">
            <wp:extent cx="4524292" cy="8410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1017" cy="8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4D5" w14:textId="63DC5092" w:rsidR="00CC0932" w:rsidRDefault="00307EF7" w:rsidP="00BF5879">
      <w:r>
        <w:rPr>
          <w:rFonts w:hint="eastAsia"/>
        </w:rPr>
        <w:t>这样就可以了。</w:t>
      </w:r>
    </w:p>
    <w:p w14:paraId="160BD140" w14:textId="7D1DBF61" w:rsidR="00307EF7" w:rsidRDefault="00307EF7" w:rsidP="00BF5879"/>
    <w:p w14:paraId="7943E432" w14:textId="68199920" w:rsidR="00E807D4" w:rsidRDefault="00E807D4" w:rsidP="00BF5879">
      <w:r>
        <w:rPr>
          <w:rFonts w:hint="eastAsia"/>
        </w:rPr>
        <w:t>回顾一下之前的“存储控制块地址无效”的错误信息，很明显应该是已经启动了占用了配置的存储块地址了，我们在</w:t>
      </w:r>
      <w:r>
        <w:rPr>
          <w:rFonts w:hint="eastAsia"/>
        </w:rPr>
        <w:t>Redis</w:t>
      </w:r>
      <w:r>
        <w:rPr>
          <w:rFonts w:hint="eastAsia"/>
        </w:rPr>
        <w:t>系统服务点击启动，自然无法在使用相同的存储块了，所以才显示“存储块地址无效”的错误。</w:t>
      </w:r>
    </w:p>
    <w:p w14:paraId="391444F4" w14:textId="0213D7CF" w:rsidR="00E807D4" w:rsidRDefault="00E807D4" w:rsidP="00BF5879"/>
    <w:p w14:paraId="4E4AD5C6" w14:textId="77777777" w:rsidR="00533F77" w:rsidRPr="002C52BF" w:rsidRDefault="00533F77" w:rsidP="00BF5879"/>
    <w:p w14:paraId="3C600977" w14:textId="3F56EDB4" w:rsidR="002E4391" w:rsidRDefault="002E4391" w:rsidP="00BF5879">
      <w:pPr>
        <w:pStyle w:val="3"/>
      </w:pPr>
      <w:r>
        <w:rPr>
          <w:rFonts w:hint="eastAsia"/>
        </w:rPr>
        <w:t>命令行启动和关闭服务</w:t>
      </w:r>
    </w:p>
    <w:p w14:paraId="04E9E6D7" w14:textId="1C496E6B" w:rsidR="002E4391" w:rsidRDefault="002E4391" w:rsidP="00BF587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D4B65" w14:paraId="75D439D2" w14:textId="77777777" w:rsidTr="001D4B65">
        <w:tc>
          <w:tcPr>
            <w:tcW w:w="2405" w:type="dxa"/>
          </w:tcPr>
          <w:p w14:paraId="3621A1FD" w14:textId="5F213D65" w:rsidR="001D4B65" w:rsidRDefault="001D4B65" w:rsidP="00BF5879">
            <w:r>
              <w:rPr>
                <w:rFonts w:hint="eastAsia"/>
              </w:rPr>
              <w:t>启动服务</w:t>
            </w:r>
          </w:p>
        </w:tc>
        <w:tc>
          <w:tcPr>
            <w:tcW w:w="5891" w:type="dxa"/>
          </w:tcPr>
          <w:p w14:paraId="43502CD2" w14:textId="5C8BA954" w:rsidR="001D4B65" w:rsidRDefault="001D4B65" w:rsidP="00BF5879">
            <w:r w:rsidRPr="001D4B65">
              <w:t>redis-server --service-start</w:t>
            </w:r>
          </w:p>
        </w:tc>
      </w:tr>
      <w:tr w:rsidR="001D4B65" w14:paraId="73C9832A" w14:textId="77777777" w:rsidTr="001D4B65">
        <w:tc>
          <w:tcPr>
            <w:tcW w:w="2405" w:type="dxa"/>
          </w:tcPr>
          <w:p w14:paraId="69BB1CB5" w14:textId="1775E973" w:rsidR="001D4B65" w:rsidRDefault="001D4B65" w:rsidP="00BF5879">
            <w:r>
              <w:rPr>
                <w:rFonts w:hint="eastAsia"/>
              </w:rPr>
              <w:t>停止服务</w:t>
            </w:r>
          </w:p>
        </w:tc>
        <w:tc>
          <w:tcPr>
            <w:tcW w:w="5891" w:type="dxa"/>
          </w:tcPr>
          <w:p w14:paraId="4A49297D" w14:textId="34CD2183" w:rsidR="001D4B65" w:rsidRDefault="001D4B65" w:rsidP="00BF5879">
            <w:r w:rsidRPr="001D4B65">
              <w:t>redis-server --service-stop</w:t>
            </w:r>
          </w:p>
        </w:tc>
      </w:tr>
    </w:tbl>
    <w:p w14:paraId="481DCE12" w14:textId="0E001D85" w:rsidR="002E4391" w:rsidRDefault="002E4391" w:rsidP="00BF5879"/>
    <w:p w14:paraId="35792B2B" w14:textId="00F14022" w:rsidR="00CE3EF5" w:rsidRDefault="00CE3EF5" w:rsidP="00BF5879">
      <w:pPr>
        <w:pStyle w:val="3"/>
      </w:pPr>
      <w:r>
        <w:rPr>
          <w:rFonts w:hint="eastAsia"/>
        </w:rPr>
        <w:t>配置文件</w:t>
      </w:r>
      <w:r w:rsidR="00CE1B6D">
        <w:rPr>
          <w:rFonts w:hint="eastAsia"/>
        </w:rPr>
        <w:t>地址</w:t>
      </w:r>
    </w:p>
    <w:p w14:paraId="349B6EE6" w14:textId="691BBFFE" w:rsidR="00CE3EF5" w:rsidRPr="00CE3EF5" w:rsidRDefault="00CE3EF5" w:rsidP="00CE3EF5">
      <w:r>
        <w:rPr>
          <w:rFonts w:hint="eastAsia"/>
        </w:rPr>
        <w:t>Redis</w:t>
      </w:r>
      <w:r>
        <w:rPr>
          <w:rFonts w:hint="eastAsia"/>
        </w:rPr>
        <w:t>的配置文件为安装根目录下的</w:t>
      </w:r>
      <w:r w:rsidRPr="00B27746">
        <w:rPr>
          <w:b/>
          <w:bCs/>
          <w:color w:val="FF0000"/>
        </w:rPr>
        <w:t>redis.windows-service.conf</w:t>
      </w:r>
      <w:r>
        <w:rPr>
          <w:rFonts w:hint="eastAsia"/>
        </w:rPr>
        <w:t>文件</w:t>
      </w:r>
      <w:r w:rsidR="005C0839">
        <w:rPr>
          <w:rFonts w:hint="eastAsia"/>
        </w:rPr>
        <w:t>。</w:t>
      </w:r>
    </w:p>
    <w:p w14:paraId="1453BFE1" w14:textId="718CFB42" w:rsidR="00BB4CDA" w:rsidRDefault="004D12C6" w:rsidP="002E4391">
      <w:r>
        <w:rPr>
          <w:rFonts w:hint="eastAsia"/>
        </w:rPr>
        <w:t>由于</w:t>
      </w:r>
      <w:r>
        <w:rPr>
          <w:rFonts w:hint="eastAsia"/>
        </w:rPr>
        <w:t>Redis</w:t>
      </w:r>
      <w:r>
        <w:rPr>
          <w:rFonts w:hint="eastAsia"/>
        </w:rPr>
        <w:t>启动时使用的是该配置文件，所以我们可以在这里修改我们的</w:t>
      </w:r>
      <w:r>
        <w:rPr>
          <w:rFonts w:hint="eastAsia"/>
        </w:rPr>
        <w:t>Redis</w:t>
      </w:r>
      <w:r>
        <w:rPr>
          <w:rFonts w:hint="eastAsia"/>
        </w:rPr>
        <w:t>启动时的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、端口等配置信息。</w:t>
      </w:r>
    </w:p>
    <w:p w14:paraId="33EAAC8C" w14:textId="77777777" w:rsidR="004D12C6" w:rsidRDefault="004D12C6" w:rsidP="002E4391"/>
    <w:p w14:paraId="02F48DAD" w14:textId="77777777" w:rsidR="002969C0" w:rsidRDefault="002969C0" w:rsidP="002E4391"/>
    <w:p w14:paraId="476CD926" w14:textId="237D549E" w:rsidR="00BF5879" w:rsidRDefault="00CE1B6D" w:rsidP="00CE1B6D">
      <w:pPr>
        <w:pStyle w:val="3"/>
      </w:pPr>
      <w:r>
        <w:rPr>
          <w:rFonts w:hint="eastAsia"/>
        </w:rPr>
        <w:t>Redis</w:t>
      </w:r>
      <w:r w:rsidR="00BF5879">
        <w:rPr>
          <w:rFonts w:hint="eastAsia"/>
        </w:rPr>
        <w:t>配置项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4954" w14:paraId="1ABCBA10" w14:textId="77777777" w:rsidTr="00594954">
        <w:tc>
          <w:tcPr>
            <w:tcW w:w="1696" w:type="dxa"/>
          </w:tcPr>
          <w:p w14:paraId="37464D9D" w14:textId="0891C947" w:rsidR="00594954" w:rsidRDefault="00594954" w:rsidP="007C771B">
            <w:r>
              <w:rPr>
                <w:rFonts w:hint="eastAsia"/>
              </w:rPr>
              <w:t>r</w:t>
            </w:r>
            <w:r>
              <w:t>equirepass</w:t>
            </w:r>
          </w:p>
        </w:tc>
        <w:tc>
          <w:tcPr>
            <w:tcW w:w="6600" w:type="dxa"/>
          </w:tcPr>
          <w:p w14:paraId="1F1C462C" w14:textId="7446DCC2" w:rsidR="00594954" w:rsidRDefault="00594954" w:rsidP="007C771B">
            <w:r>
              <w:rPr>
                <w:rFonts w:hint="eastAsia"/>
              </w:rPr>
              <w:t>配置认证密码</w:t>
            </w:r>
            <w:r w:rsidR="00D159B2">
              <w:rPr>
                <w:rFonts w:hint="eastAsia"/>
              </w:rPr>
              <w:t>。</w:t>
            </w:r>
          </w:p>
        </w:tc>
      </w:tr>
      <w:tr w:rsidR="00594954" w14:paraId="4B658C87" w14:textId="77777777" w:rsidTr="00594954">
        <w:tc>
          <w:tcPr>
            <w:tcW w:w="1696" w:type="dxa"/>
          </w:tcPr>
          <w:p w14:paraId="553AB481" w14:textId="3CFBA1A4" w:rsidR="00594954" w:rsidRDefault="000731CA" w:rsidP="007C771B">
            <w:r>
              <w:rPr>
                <w:rFonts w:hint="eastAsia"/>
              </w:rPr>
              <w:t>database</w:t>
            </w:r>
          </w:p>
        </w:tc>
        <w:tc>
          <w:tcPr>
            <w:tcW w:w="6600" w:type="dxa"/>
          </w:tcPr>
          <w:p w14:paraId="482B97A6" w14:textId="3F79829B" w:rsidR="00594954" w:rsidRDefault="000731CA" w:rsidP="007C771B">
            <w:r>
              <w:rPr>
                <w:rFonts w:hint="eastAsia"/>
              </w:rPr>
              <w:t>修改默认数据库的数量，必须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个以上。</w:t>
            </w:r>
          </w:p>
        </w:tc>
      </w:tr>
      <w:tr w:rsidR="00594954" w14:paraId="59E50601" w14:textId="77777777" w:rsidTr="00594954">
        <w:tc>
          <w:tcPr>
            <w:tcW w:w="1696" w:type="dxa"/>
          </w:tcPr>
          <w:p w14:paraId="11CCECFD" w14:textId="77777777" w:rsidR="00594954" w:rsidRDefault="00594954" w:rsidP="007C771B"/>
        </w:tc>
        <w:tc>
          <w:tcPr>
            <w:tcW w:w="6600" w:type="dxa"/>
          </w:tcPr>
          <w:p w14:paraId="7DAC667F" w14:textId="77777777" w:rsidR="00594954" w:rsidRDefault="00594954" w:rsidP="007C771B"/>
        </w:tc>
      </w:tr>
      <w:tr w:rsidR="00594954" w14:paraId="2E19C0FD" w14:textId="77777777" w:rsidTr="00594954">
        <w:tc>
          <w:tcPr>
            <w:tcW w:w="1696" w:type="dxa"/>
          </w:tcPr>
          <w:p w14:paraId="4224358C" w14:textId="77777777" w:rsidR="00594954" w:rsidRDefault="00594954" w:rsidP="007C771B"/>
        </w:tc>
        <w:tc>
          <w:tcPr>
            <w:tcW w:w="6600" w:type="dxa"/>
          </w:tcPr>
          <w:p w14:paraId="022705E5" w14:textId="77777777" w:rsidR="00594954" w:rsidRDefault="00594954" w:rsidP="007C771B"/>
        </w:tc>
      </w:tr>
      <w:tr w:rsidR="00594954" w14:paraId="00B90047" w14:textId="77777777" w:rsidTr="00594954">
        <w:tc>
          <w:tcPr>
            <w:tcW w:w="1696" w:type="dxa"/>
          </w:tcPr>
          <w:p w14:paraId="2D0D767E" w14:textId="77777777" w:rsidR="00594954" w:rsidRDefault="00594954" w:rsidP="007C771B"/>
        </w:tc>
        <w:tc>
          <w:tcPr>
            <w:tcW w:w="6600" w:type="dxa"/>
          </w:tcPr>
          <w:p w14:paraId="78877C50" w14:textId="77777777" w:rsidR="00594954" w:rsidRDefault="00594954" w:rsidP="007C771B"/>
        </w:tc>
      </w:tr>
      <w:tr w:rsidR="00594954" w14:paraId="1E9466F4" w14:textId="77777777" w:rsidTr="00594954">
        <w:tc>
          <w:tcPr>
            <w:tcW w:w="1696" w:type="dxa"/>
          </w:tcPr>
          <w:p w14:paraId="544C56F8" w14:textId="77777777" w:rsidR="00594954" w:rsidRDefault="00594954" w:rsidP="007C771B"/>
        </w:tc>
        <w:tc>
          <w:tcPr>
            <w:tcW w:w="6600" w:type="dxa"/>
          </w:tcPr>
          <w:p w14:paraId="0FB14443" w14:textId="77777777" w:rsidR="00594954" w:rsidRDefault="00594954" w:rsidP="007C771B"/>
        </w:tc>
      </w:tr>
      <w:tr w:rsidR="00594954" w14:paraId="25084F48" w14:textId="77777777" w:rsidTr="00594954">
        <w:tc>
          <w:tcPr>
            <w:tcW w:w="1696" w:type="dxa"/>
          </w:tcPr>
          <w:p w14:paraId="3E3E635A" w14:textId="77777777" w:rsidR="00594954" w:rsidRDefault="00594954" w:rsidP="007C771B"/>
        </w:tc>
        <w:tc>
          <w:tcPr>
            <w:tcW w:w="6600" w:type="dxa"/>
          </w:tcPr>
          <w:p w14:paraId="7A763CD2" w14:textId="77777777" w:rsidR="00594954" w:rsidRDefault="00594954" w:rsidP="007C771B"/>
        </w:tc>
      </w:tr>
      <w:tr w:rsidR="00594954" w14:paraId="29E68927" w14:textId="77777777" w:rsidTr="00594954">
        <w:tc>
          <w:tcPr>
            <w:tcW w:w="1696" w:type="dxa"/>
          </w:tcPr>
          <w:p w14:paraId="4AD654E6" w14:textId="77777777" w:rsidR="00594954" w:rsidRDefault="00594954" w:rsidP="007C771B"/>
        </w:tc>
        <w:tc>
          <w:tcPr>
            <w:tcW w:w="6600" w:type="dxa"/>
          </w:tcPr>
          <w:p w14:paraId="1B83C9EF" w14:textId="77777777" w:rsidR="00594954" w:rsidRDefault="00594954" w:rsidP="007C771B"/>
        </w:tc>
      </w:tr>
    </w:tbl>
    <w:p w14:paraId="1A23F85C" w14:textId="77777777" w:rsidR="007C771B" w:rsidRPr="007C771B" w:rsidRDefault="007C771B" w:rsidP="007C771B"/>
    <w:p w14:paraId="423D3AC6" w14:textId="77777777" w:rsidR="00BF5879" w:rsidRPr="002E4391" w:rsidRDefault="00BF5879" w:rsidP="002E4391"/>
    <w:p w14:paraId="75D0D4B4" w14:textId="77777777" w:rsidR="00D36EB0" w:rsidRDefault="00D36EB0" w:rsidP="00BF5879">
      <w:pPr>
        <w:pStyle w:val="1"/>
      </w:pPr>
      <w:r>
        <w:rPr>
          <w:rFonts w:hint="eastAsia"/>
        </w:rPr>
        <w:lastRenderedPageBreak/>
        <w:t>数据类型</w:t>
      </w:r>
    </w:p>
    <w:p w14:paraId="677CF234" w14:textId="77777777" w:rsidR="00D36EB0" w:rsidRDefault="00D36EB0" w:rsidP="00BF5879">
      <w:pPr>
        <w:pStyle w:val="2"/>
      </w:pPr>
      <w:r>
        <w:rPr>
          <w:rFonts w:hint="eastAsia"/>
        </w:rPr>
        <w:t>字符串类型</w:t>
      </w:r>
    </w:p>
    <w:p w14:paraId="3F6495A0" w14:textId="77777777" w:rsidR="00D36EB0" w:rsidRPr="00277B06" w:rsidRDefault="00D36EB0" w:rsidP="00BF5879"/>
    <w:p w14:paraId="10CCE1B6" w14:textId="77777777" w:rsidR="00D36EB0" w:rsidRDefault="00D36EB0" w:rsidP="00BF5879">
      <w:pPr>
        <w:pStyle w:val="2"/>
      </w:pPr>
      <w:r w:rsidRPr="00277B06">
        <w:t>散列类型</w:t>
      </w:r>
    </w:p>
    <w:p w14:paraId="1EFBBAA4" w14:textId="77777777" w:rsidR="00D36EB0" w:rsidRPr="00277B06" w:rsidRDefault="00D36EB0" w:rsidP="00BF5879"/>
    <w:p w14:paraId="3A33EFE8" w14:textId="77777777" w:rsidR="00D36EB0" w:rsidRDefault="00D36EB0" w:rsidP="00BF5879">
      <w:pPr>
        <w:pStyle w:val="2"/>
      </w:pPr>
      <w:r>
        <w:rPr>
          <w:rFonts w:hint="eastAsia"/>
        </w:rPr>
        <w:t>列表类型</w:t>
      </w:r>
    </w:p>
    <w:p w14:paraId="7587784F" w14:textId="77777777" w:rsidR="00D36EB0" w:rsidRPr="00277B06" w:rsidRDefault="00D36EB0" w:rsidP="00BF5879"/>
    <w:p w14:paraId="691F7784" w14:textId="77777777" w:rsidR="00D36EB0" w:rsidRDefault="00D36EB0" w:rsidP="00BF5879">
      <w:pPr>
        <w:pStyle w:val="2"/>
      </w:pPr>
      <w:r>
        <w:rPr>
          <w:rFonts w:hint="eastAsia"/>
        </w:rPr>
        <w:t>集合类型</w:t>
      </w:r>
    </w:p>
    <w:p w14:paraId="7738F6DD" w14:textId="77777777" w:rsidR="00D36EB0" w:rsidRPr="00277B06" w:rsidRDefault="00D36EB0" w:rsidP="00BF5879"/>
    <w:p w14:paraId="5F637C69" w14:textId="77777777" w:rsidR="00D36EB0" w:rsidRDefault="00D36EB0" w:rsidP="00BF5879">
      <w:pPr>
        <w:pStyle w:val="2"/>
      </w:pPr>
      <w:r>
        <w:rPr>
          <w:rFonts w:hint="eastAsia"/>
        </w:rPr>
        <w:t>有序集合类型</w:t>
      </w:r>
    </w:p>
    <w:p w14:paraId="06A8B95D" w14:textId="77777777" w:rsidR="00D36EB0" w:rsidRPr="00277B06" w:rsidRDefault="00D36EB0" w:rsidP="00D36EB0"/>
    <w:p w14:paraId="11DBE9DF" w14:textId="77777777" w:rsidR="00D36EB0" w:rsidRPr="00D61EBC" w:rsidRDefault="00D36EB0" w:rsidP="00D36EB0"/>
    <w:p w14:paraId="3CA7D59F" w14:textId="2DC51326" w:rsidR="00D36EB0" w:rsidRDefault="00D36EB0" w:rsidP="00BF5879">
      <w:pPr>
        <w:pStyle w:val="1"/>
      </w:pPr>
      <w:r>
        <w:rPr>
          <w:rFonts w:hint="eastAsia"/>
        </w:rPr>
        <w:t>缓存</w:t>
      </w:r>
    </w:p>
    <w:p w14:paraId="7C7C5DBC" w14:textId="7990BF4E" w:rsidR="004F0934" w:rsidRDefault="004F0934" w:rsidP="004F0934">
      <w:pPr>
        <w:pStyle w:val="2"/>
      </w:pPr>
      <w:r>
        <w:rPr>
          <w:rFonts w:hint="eastAsia"/>
        </w:rPr>
        <w:t>文件缓存</w:t>
      </w:r>
    </w:p>
    <w:p w14:paraId="41081231" w14:textId="0650DEC8" w:rsidR="004F0934" w:rsidRDefault="00C44F3A" w:rsidP="004F0934">
      <w:r>
        <w:rPr>
          <w:rFonts w:hint="eastAsia"/>
        </w:rPr>
        <w:t>假如我们有几千万个</w:t>
      </w:r>
      <w:r>
        <w:rPr>
          <w:rFonts w:hint="eastAsia"/>
        </w:rPr>
        <w:t>tag</w:t>
      </w:r>
      <w:r>
        <w:rPr>
          <w:rFonts w:hint="eastAsia"/>
        </w:rPr>
        <w:t>列表分页需要缓存，怎么办？</w:t>
      </w:r>
    </w:p>
    <w:p w14:paraId="677F45FE" w14:textId="72DC379B" w:rsidR="00C44F3A" w:rsidRDefault="00C44F3A" w:rsidP="004F0934">
      <w:r>
        <w:rPr>
          <w:rFonts w:hint="eastAsia"/>
        </w:rPr>
        <w:t>我们可以给每个</w:t>
      </w:r>
      <w:r>
        <w:rPr>
          <w:rFonts w:hint="eastAsia"/>
        </w:rPr>
        <w:t>tag</w:t>
      </w:r>
      <w:r>
        <w:rPr>
          <w:rFonts w:hint="eastAsia"/>
        </w:rPr>
        <w:t>列表内容生成一个缓存文件，然后把该缓存文件的路径和键保存到</w:t>
      </w:r>
      <w:r>
        <w:rPr>
          <w:rFonts w:hint="eastAsia"/>
        </w:rPr>
        <w:t>Redis</w:t>
      </w:r>
      <w:r>
        <w:rPr>
          <w:rFonts w:hint="eastAsia"/>
        </w:rPr>
        <w:t>缓存中。</w:t>
      </w:r>
    </w:p>
    <w:p w14:paraId="054E258E" w14:textId="22036FF6" w:rsidR="00C44F3A" w:rsidRDefault="00C44F3A" w:rsidP="004F0934"/>
    <w:p w14:paraId="413E2148" w14:textId="73201103" w:rsidR="00C44F3A" w:rsidRDefault="00C44F3A" w:rsidP="004F0934">
      <w:r>
        <w:rPr>
          <w:rFonts w:hint="eastAsia"/>
        </w:rPr>
        <w:t>或者是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键来对应几千万个</w:t>
      </w:r>
      <w:r>
        <w:rPr>
          <w:rFonts w:hint="eastAsia"/>
        </w:rPr>
        <w:t>tag</w:t>
      </w:r>
      <w:r>
        <w:rPr>
          <w:rFonts w:hint="eastAsia"/>
        </w:rPr>
        <w:t>列表页的数组，在数组中的每个元素也是一个键值对，而这个键值对才是各个</w:t>
      </w:r>
      <w:r>
        <w:rPr>
          <w:rFonts w:hint="eastAsia"/>
        </w:rPr>
        <w:t>tag</w:t>
      </w:r>
      <w:r>
        <w:rPr>
          <w:rFonts w:hint="eastAsia"/>
        </w:rPr>
        <w:t>标签对应的分页数据。只是这样处理的话，几千万个</w:t>
      </w:r>
      <w:r>
        <w:rPr>
          <w:rFonts w:hint="eastAsia"/>
        </w:rPr>
        <w:t>tag</w:t>
      </w:r>
      <w:r>
        <w:rPr>
          <w:rFonts w:hint="eastAsia"/>
        </w:rPr>
        <w:t>如果同时过期，那查询的时候估计数据库会崩掉。</w:t>
      </w:r>
    </w:p>
    <w:p w14:paraId="30399966" w14:textId="2CBEBAE4" w:rsidR="00C44F3A" w:rsidRDefault="00C44F3A" w:rsidP="004F0934"/>
    <w:p w14:paraId="2C1498B1" w14:textId="4821A021" w:rsidR="00C44F3A" w:rsidRDefault="00AA4569" w:rsidP="004F0934">
      <w:r w:rsidRPr="00AA4569">
        <w:rPr>
          <w:rFonts w:hint="eastAsia"/>
        </w:rPr>
        <w:t>php</w:t>
      </w:r>
      <w:r w:rsidRPr="00AA4569">
        <w:rPr>
          <w:rFonts w:hint="eastAsia"/>
        </w:rPr>
        <w:t>读写</w:t>
      </w:r>
      <w:r w:rsidRPr="00AA4569">
        <w:rPr>
          <w:rFonts w:hint="eastAsia"/>
        </w:rPr>
        <w:t>txt</w:t>
      </w:r>
      <w:r w:rsidRPr="00AA4569">
        <w:rPr>
          <w:rFonts w:hint="eastAsia"/>
        </w:rPr>
        <w:t>文件与读写数据库哪个更快？解决办法</w:t>
      </w:r>
      <w:r>
        <w:rPr>
          <w:rFonts w:hint="eastAsia"/>
        </w:rPr>
        <w:t>：</w:t>
      </w:r>
    </w:p>
    <w:p w14:paraId="4D08DDAA" w14:textId="7FC8EFCC" w:rsidR="00AA4569" w:rsidRDefault="00AA4569" w:rsidP="004F0934">
      <w:hyperlink r:id="rId19" w:history="1">
        <w:r>
          <w:rPr>
            <w:rStyle w:val="a9"/>
          </w:rPr>
          <w:t>https://blog.csdn.net/forest_fire/article/details/50944166</w:t>
        </w:r>
      </w:hyperlink>
    </w:p>
    <w:p w14:paraId="5AA4550D" w14:textId="3F016E8F" w:rsidR="00A9007A" w:rsidRDefault="00A9007A" w:rsidP="004F0934"/>
    <w:p w14:paraId="34FB30E7" w14:textId="410E11C4" w:rsidR="00A67D86" w:rsidRDefault="00A67D86" w:rsidP="004F0934">
      <w:r>
        <w:rPr>
          <w:rFonts w:hint="eastAsia"/>
        </w:rPr>
        <w:t>另外一种更好的做法是：</w:t>
      </w:r>
    </w:p>
    <w:p w14:paraId="53CC70E8" w14:textId="6774A2A3" w:rsidR="00A67D86" w:rsidRDefault="00A67D86" w:rsidP="004F0934">
      <w:r>
        <w:rPr>
          <w:rFonts w:hint="eastAsia"/>
        </w:rPr>
        <w:t>把缓存</w:t>
      </w:r>
      <w:r w:rsidR="002F7EC1">
        <w:rPr>
          <w:rFonts w:hint="eastAsia"/>
        </w:rPr>
        <w:t>索引</w:t>
      </w:r>
      <w:r>
        <w:rPr>
          <w:rFonts w:hint="eastAsia"/>
        </w:rPr>
        <w:t>写在硬盘上，当我们需要读取某个</w:t>
      </w:r>
      <w:r>
        <w:rPr>
          <w:rFonts w:hint="eastAsia"/>
        </w:rPr>
        <w:t>tag</w:t>
      </w:r>
      <w:r>
        <w:rPr>
          <w:rFonts w:hint="eastAsia"/>
        </w:rPr>
        <w:t>时，我们可以</w:t>
      </w:r>
      <w:r w:rsidR="002F7EC1">
        <w:rPr>
          <w:rFonts w:hint="eastAsia"/>
        </w:rPr>
        <w:t>先</w:t>
      </w:r>
      <w:r>
        <w:rPr>
          <w:rFonts w:hint="eastAsia"/>
        </w:rPr>
        <w:t>把缓存</w:t>
      </w:r>
      <w:r w:rsidR="002F7EC1">
        <w:rPr>
          <w:rFonts w:hint="eastAsia"/>
        </w:rPr>
        <w:t>索引</w:t>
      </w:r>
      <w:r>
        <w:rPr>
          <w:rFonts w:hint="eastAsia"/>
        </w:rPr>
        <w:t>文件读取出来，然后再</w:t>
      </w:r>
      <w:r w:rsidR="002F7EC1">
        <w:rPr>
          <w:rFonts w:hint="eastAsia"/>
        </w:rPr>
        <w:t>从</w:t>
      </w:r>
      <w:r>
        <w:rPr>
          <w:rFonts w:hint="eastAsia"/>
        </w:rPr>
        <w:t>缓存</w:t>
      </w:r>
      <w:r w:rsidR="002F7EC1">
        <w:rPr>
          <w:rFonts w:hint="eastAsia"/>
        </w:rPr>
        <w:t>索引</w:t>
      </w:r>
      <w:r>
        <w:rPr>
          <w:rFonts w:hint="eastAsia"/>
        </w:rPr>
        <w:t>文件中找到该</w:t>
      </w:r>
      <w:r>
        <w:rPr>
          <w:rFonts w:hint="eastAsia"/>
        </w:rPr>
        <w:t>tag</w:t>
      </w:r>
      <w:r>
        <w:rPr>
          <w:rFonts w:hint="eastAsia"/>
        </w:rPr>
        <w:t>信息的缓存过期时间以及对应的缓存文件，判断是否缓存过期再读取数据库重新生成内容。</w:t>
      </w:r>
      <w:r w:rsidR="002F7EC1">
        <w:rPr>
          <w:rFonts w:hint="eastAsia"/>
        </w:rPr>
        <w:t>另外，在</w:t>
      </w:r>
      <w:r w:rsidR="002F7EC1">
        <w:rPr>
          <w:rFonts w:hint="eastAsia"/>
        </w:rPr>
        <w:t>tag</w:t>
      </w:r>
      <w:r w:rsidR="002F7EC1">
        <w:rPr>
          <w:rFonts w:hint="eastAsia"/>
        </w:rPr>
        <w:t>数量特别大的时候</w:t>
      </w:r>
      <w:r w:rsidR="00E01C76">
        <w:rPr>
          <w:rFonts w:hint="eastAsia"/>
        </w:rPr>
        <w:t>，我们可以根</w:t>
      </w:r>
      <w:r w:rsidR="00E01C76">
        <w:rPr>
          <w:rFonts w:hint="eastAsia"/>
        </w:rPr>
        <w:lastRenderedPageBreak/>
        <w:t>据</w:t>
      </w:r>
      <w:r w:rsidR="00E01C76">
        <w:rPr>
          <w:rFonts w:hint="eastAsia"/>
        </w:rPr>
        <w:t>tag</w:t>
      </w:r>
      <w:r w:rsidR="00E01C76">
        <w:rPr>
          <w:rFonts w:hint="eastAsia"/>
        </w:rPr>
        <w:t>的</w:t>
      </w:r>
      <w:r w:rsidR="00E01C76">
        <w:rPr>
          <w:rFonts w:hint="eastAsia"/>
        </w:rPr>
        <w:t>I</w:t>
      </w:r>
      <w:r w:rsidR="00E01C76">
        <w:t>D</w:t>
      </w:r>
      <w:r w:rsidR="00E01C76">
        <w:rPr>
          <w:rFonts w:hint="eastAsia"/>
        </w:rPr>
        <w:t>来进行求余运算，把</w:t>
      </w:r>
      <w:r w:rsidR="00E01C76">
        <w:rPr>
          <w:rFonts w:hint="eastAsia"/>
        </w:rPr>
        <w:t>tag</w:t>
      </w:r>
      <w:r w:rsidR="00E01C76">
        <w:rPr>
          <w:rFonts w:hint="eastAsia"/>
        </w:rPr>
        <w:t>分配到不同的缓存索引文件中去。</w:t>
      </w:r>
      <w:r w:rsidR="00766A24">
        <w:rPr>
          <w:rFonts w:hint="eastAsia"/>
        </w:rPr>
        <w:t>但是仍然是有个问题，就是缓存文件同时过期的问题。</w:t>
      </w:r>
    </w:p>
    <w:p w14:paraId="0090343D" w14:textId="3730C6A7" w:rsidR="00766A24" w:rsidRDefault="00766A24" w:rsidP="004F0934"/>
    <w:p w14:paraId="6541BAE0" w14:textId="67B56A21" w:rsidR="00766A24" w:rsidRDefault="00766A24" w:rsidP="004F0934">
      <w:r w:rsidRPr="008951E3">
        <w:rPr>
          <w:rFonts w:hint="eastAsia"/>
          <w:b/>
          <w:bCs/>
        </w:rPr>
        <w:t>最保险和安全的做法是</w:t>
      </w:r>
      <w:r>
        <w:rPr>
          <w:rFonts w:hint="eastAsia"/>
        </w:rPr>
        <w:t>：</w:t>
      </w:r>
    </w:p>
    <w:p w14:paraId="35B55685" w14:textId="1A41D8F4" w:rsidR="00766A24" w:rsidRDefault="00766A24" w:rsidP="004F0934">
      <w:r>
        <w:rPr>
          <w:rFonts w:hint="eastAsia"/>
        </w:rPr>
        <w:t>一个</w:t>
      </w:r>
      <w:r>
        <w:rPr>
          <w:rFonts w:hint="eastAsia"/>
        </w:rPr>
        <w:t>tag</w:t>
      </w:r>
      <w:r>
        <w:rPr>
          <w:rFonts w:hint="eastAsia"/>
        </w:rPr>
        <w:t>对应一个</w:t>
      </w:r>
      <w:r>
        <w:rPr>
          <w:rFonts w:hint="eastAsia"/>
        </w:rPr>
        <w:t xml:space="preserve"> redis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，并设置不同的过期时间，</w:t>
      </w:r>
      <w:r>
        <w:rPr>
          <w:rFonts w:hint="eastAsia"/>
        </w:rPr>
        <w:t>value</w:t>
      </w:r>
      <w:r>
        <w:rPr>
          <w:rFonts w:hint="eastAsia"/>
        </w:rPr>
        <w:t>则是对应的文件路径。</w:t>
      </w:r>
    </w:p>
    <w:p w14:paraId="70D8CB7F" w14:textId="0D9906EF" w:rsidR="00766A24" w:rsidRDefault="00766A24" w:rsidP="004F0934">
      <w:r>
        <w:rPr>
          <w:rFonts w:hint="eastAsia"/>
        </w:rPr>
        <w:t>这样的话</w:t>
      </w:r>
      <w:r>
        <w:rPr>
          <w:rFonts w:hint="eastAsia"/>
        </w:rPr>
        <w:t>Redis</w:t>
      </w:r>
      <w:r>
        <w:rPr>
          <w:rFonts w:hint="eastAsia"/>
        </w:rPr>
        <w:t>需要几千万个</w:t>
      </w:r>
      <w:r>
        <w:rPr>
          <w:rFonts w:hint="eastAsia"/>
        </w:rPr>
        <w:t>key</w:t>
      </w:r>
      <w:r>
        <w:rPr>
          <w:rFonts w:hint="eastAsia"/>
        </w:rPr>
        <w:t>来保存对应的</w:t>
      </w:r>
      <w:r>
        <w:rPr>
          <w:rFonts w:hint="eastAsia"/>
        </w:rPr>
        <w:t>tag</w:t>
      </w:r>
      <w:r>
        <w:rPr>
          <w:rFonts w:hint="eastAsia"/>
        </w:rPr>
        <w:t>列表数据。</w:t>
      </w:r>
    </w:p>
    <w:p w14:paraId="59B31C81" w14:textId="798F6CE4" w:rsidR="00E01C76" w:rsidRPr="002F7EC1" w:rsidRDefault="00AB0028" w:rsidP="004F0934">
      <w:r>
        <w:rPr>
          <w:rFonts w:hint="eastAsia"/>
        </w:rPr>
        <w:t>就算</w:t>
      </w:r>
      <w:r>
        <w:rPr>
          <w:rFonts w:hint="eastAsia"/>
        </w:rPr>
        <w:t>Redis</w:t>
      </w:r>
      <w:r>
        <w:rPr>
          <w:rFonts w:hint="eastAsia"/>
        </w:rPr>
        <w:t>宕机了，也不影响读取</w:t>
      </w:r>
      <w:r>
        <w:rPr>
          <w:rFonts w:hint="eastAsia"/>
        </w:rPr>
        <w:t>tag</w:t>
      </w:r>
      <w:r>
        <w:rPr>
          <w:rFonts w:hint="eastAsia"/>
        </w:rPr>
        <w:t>缓存数据，因为缓存的目的是用来更新数据而已。</w:t>
      </w:r>
    </w:p>
    <w:p w14:paraId="4BDF4735" w14:textId="2E894CE9" w:rsidR="00E01C76" w:rsidRDefault="00E01C76" w:rsidP="004F0934"/>
    <w:p w14:paraId="64584309" w14:textId="11F2AF64" w:rsidR="00D20BBB" w:rsidRDefault="00D20BBB" w:rsidP="004F0934">
      <w:pPr>
        <w:rPr>
          <w:rFonts w:hint="eastAsia"/>
        </w:rPr>
      </w:pPr>
      <w:r>
        <w:rPr>
          <w:rFonts w:hint="eastAsia"/>
        </w:rPr>
        <w:t>另外一个要考虑用户和爬虫，同时访问</w:t>
      </w:r>
      <w:r>
        <w:rPr>
          <w:rFonts w:hint="eastAsia"/>
        </w:rPr>
        <w:t>tag</w:t>
      </w:r>
      <w:r>
        <w:rPr>
          <w:rFonts w:hint="eastAsia"/>
        </w:rPr>
        <w:t>的频率的高低问题。</w:t>
      </w:r>
    </w:p>
    <w:p w14:paraId="08CED212" w14:textId="4349C71A" w:rsidR="00C44F3A" w:rsidRPr="004F0934" w:rsidRDefault="00C44F3A" w:rsidP="004F0934">
      <w:pPr>
        <w:rPr>
          <w:rFonts w:hint="eastAsia"/>
        </w:rPr>
      </w:pPr>
    </w:p>
    <w:p w14:paraId="0DBB04CA" w14:textId="57FEDEBD" w:rsidR="00D36EB0" w:rsidRDefault="00D36EB0" w:rsidP="00BF5879">
      <w:pPr>
        <w:pStyle w:val="1"/>
      </w:pPr>
      <w:r>
        <w:rPr>
          <w:rFonts w:hint="eastAsia"/>
        </w:rPr>
        <w:t>分布式锁</w:t>
      </w:r>
    </w:p>
    <w:p w14:paraId="67B3D8CB" w14:textId="77777777" w:rsidR="004F0934" w:rsidRPr="004F0934" w:rsidRDefault="004F0934" w:rsidP="004F0934">
      <w:pPr>
        <w:rPr>
          <w:rFonts w:hint="eastAsia"/>
        </w:rPr>
      </w:pPr>
    </w:p>
    <w:p w14:paraId="5AB36C8F" w14:textId="77777777" w:rsidR="00D36EB0" w:rsidRDefault="00D36EB0" w:rsidP="00BF5879">
      <w:pPr>
        <w:pStyle w:val="1"/>
      </w:pPr>
      <w:r>
        <w:rPr>
          <w:rFonts w:hint="eastAsia"/>
        </w:rPr>
        <w:t>消息队列</w:t>
      </w:r>
    </w:p>
    <w:p w14:paraId="3058861D" w14:textId="77777777" w:rsidR="00D36EB0" w:rsidRDefault="00D36EB0" w:rsidP="00BF5879">
      <w:pPr>
        <w:pStyle w:val="1"/>
      </w:pPr>
      <w:r>
        <w:rPr>
          <w:rFonts w:hint="eastAsia"/>
        </w:rPr>
        <w:t>过滤器</w:t>
      </w:r>
    </w:p>
    <w:p w14:paraId="4F1DCA0C" w14:textId="69C83AEC" w:rsidR="00D36EB0" w:rsidRDefault="00D36EB0" w:rsidP="00D36EB0"/>
    <w:p w14:paraId="41895C02" w14:textId="4DFB29AF" w:rsidR="00EC190A" w:rsidRDefault="00EC190A" w:rsidP="00D36EB0"/>
    <w:p w14:paraId="377B059A" w14:textId="5883404D" w:rsidR="00EC190A" w:rsidRDefault="00EC190A" w:rsidP="00D36EB0">
      <w:r w:rsidRPr="00EC190A">
        <w:rPr>
          <w:rFonts w:hint="eastAsia"/>
        </w:rPr>
        <w:t>10</w:t>
      </w:r>
      <w:r w:rsidRPr="00EC190A">
        <w:rPr>
          <w:rFonts w:hint="eastAsia"/>
        </w:rPr>
        <w:t>分钟彻底理解</w:t>
      </w:r>
      <w:r w:rsidRPr="00EC190A">
        <w:rPr>
          <w:rFonts w:hint="eastAsia"/>
        </w:rPr>
        <w:t>Redis</w:t>
      </w:r>
      <w:r w:rsidRPr="00EC190A">
        <w:rPr>
          <w:rFonts w:hint="eastAsia"/>
        </w:rPr>
        <w:t>的持久化机制：</w:t>
      </w:r>
      <w:r w:rsidRPr="00EC190A">
        <w:rPr>
          <w:rFonts w:hint="eastAsia"/>
        </w:rPr>
        <w:t>RDB</w:t>
      </w:r>
      <w:r w:rsidRPr="00EC190A">
        <w:rPr>
          <w:rFonts w:hint="eastAsia"/>
        </w:rPr>
        <w:t>和</w:t>
      </w:r>
      <w:r w:rsidRPr="00EC190A">
        <w:rPr>
          <w:rFonts w:hint="eastAsia"/>
        </w:rPr>
        <w:t>AOF</w:t>
      </w:r>
    </w:p>
    <w:p w14:paraId="3E46A0AA" w14:textId="763DAE04" w:rsidR="00EC190A" w:rsidRDefault="00D64DC2" w:rsidP="00D36EB0">
      <w:hyperlink r:id="rId20" w:history="1">
        <w:r w:rsidR="00EC190A">
          <w:rPr>
            <w:rStyle w:val="a9"/>
          </w:rPr>
          <w:t>https://juejin.im/post/5d09a9ff51882577eb133aa9</w:t>
        </w:r>
      </w:hyperlink>
    </w:p>
    <w:p w14:paraId="3749D820" w14:textId="77777777" w:rsidR="00EC190A" w:rsidRPr="00301E1D" w:rsidRDefault="00EC190A" w:rsidP="00D36EB0"/>
    <w:p w14:paraId="7FD9E93E" w14:textId="6FF47B16" w:rsidR="00301E1D" w:rsidRDefault="00F70228" w:rsidP="00D36EB0">
      <w:r w:rsidRPr="00F70228">
        <w:rPr>
          <w:rFonts w:hint="eastAsia"/>
        </w:rPr>
        <w:t>看完这篇</w:t>
      </w:r>
      <w:r w:rsidRPr="00F70228">
        <w:rPr>
          <w:rFonts w:hint="eastAsia"/>
        </w:rPr>
        <w:t>Redis</w:t>
      </w:r>
      <w:r w:rsidRPr="00F70228">
        <w:rPr>
          <w:rFonts w:hint="eastAsia"/>
        </w:rPr>
        <w:t>缓存三大问题，保你面试能造火箭，工作能拧螺丝。</w:t>
      </w:r>
    </w:p>
    <w:p w14:paraId="1122FBDF" w14:textId="727BFF47" w:rsidR="00F70228" w:rsidRDefault="00D64DC2" w:rsidP="00D36EB0">
      <w:hyperlink r:id="rId21" w:history="1">
        <w:r w:rsidR="00F70228">
          <w:rPr>
            <w:rStyle w:val="a9"/>
          </w:rPr>
          <w:t>https://juejin.im/post/5edceb206fb9a047a644684f</w:t>
        </w:r>
      </w:hyperlink>
    </w:p>
    <w:p w14:paraId="19FD2B0D" w14:textId="206946B3" w:rsidR="00F70228" w:rsidRDefault="00F70228" w:rsidP="00D36EB0"/>
    <w:p w14:paraId="01CA049E" w14:textId="345B42C7" w:rsidR="00F70228" w:rsidRDefault="00BC7DD3" w:rsidP="00D36EB0">
      <w:r w:rsidRPr="00BC7DD3">
        <w:rPr>
          <w:rFonts w:hint="eastAsia"/>
        </w:rPr>
        <w:t xml:space="preserve">redis </w:t>
      </w:r>
      <w:r w:rsidRPr="00BC7DD3">
        <w:rPr>
          <w:rFonts w:hint="eastAsia"/>
        </w:rPr>
        <w:t>实现搜索热词统计</w:t>
      </w:r>
    </w:p>
    <w:p w14:paraId="2C1DA310" w14:textId="66A6083A" w:rsidR="00BC7DD3" w:rsidRDefault="00D64DC2" w:rsidP="00D36EB0">
      <w:hyperlink r:id="rId22" w:history="1">
        <w:r w:rsidR="00BC7DD3">
          <w:rPr>
            <w:rStyle w:val="a9"/>
          </w:rPr>
          <w:t>https://juejin.im/post/5ed736dce51d45784f800dda</w:t>
        </w:r>
      </w:hyperlink>
    </w:p>
    <w:p w14:paraId="0A968B57" w14:textId="4C6C3C28" w:rsidR="00BC7DD3" w:rsidRDefault="00BC7DD3" w:rsidP="00D36EB0"/>
    <w:p w14:paraId="6F4CA32B" w14:textId="7725F6AE" w:rsidR="00BC7DD3" w:rsidRDefault="00BC7DD3" w:rsidP="00D36EB0"/>
    <w:p w14:paraId="06757AC8" w14:textId="2810D4A3" w:rsidR="00C3581C" w:rsidRDefault="00C87A82" w:rsidP="00D36EB0">
      <w:r w:rsidRPr="00C87A82">
        <w:rPr>
          <w:rFonts w:hint="eastAsia"/>
        </w:rPr>
        <w:t>【</w:t>
      </w:r>
      <w:r w:rsidRPr="00C87A82">
        <w:rPr>
          <w:rFonts w:hint="eastAsia"/>
        </w:rPr>
        <w:t>Redis</w:t>
      </w:r>
      <w:r w:rsidRPr="00C87A82">
        <w:rPr>
          <w:rFonts w:hint="eastAsia"/>
        </w:rPr>
        <w:t>面试题】如何使用</w:t>
      </w:r>
      <w:r w:rsidRPr="00C87A82">
        <w:rPr>
          <w:rFonts w:hint="eastAsia"/>
        </w:rPr>
        <w:t>Redis</w:t>
      </w:r>
      <w:r w:rsidRPr="00C87A82">
        <w:rPr>
          <w:rFonts w:hint="eastAsia"/>
        </w:rPr>
        <w:t>实现微信步数排行榜？</w:t>
      </w:r>
    </w:p>
    <w:p w14:paraId="28BA35DA" w14:textId="3EA16FE2" w:rsidR="00C87A82" w:rsidRDefault="00D64DC2" w:rsidP="00D36EB0">
      <w:hyperlink r:id="rId23" w:history="1">
        <w:r w:rsidR="00C87A82">
          <w:rPr>
            <w:rStyle w:val="a9"/>
          </w:rPr>
          <w:t>https://juejin.im/post/5ed9af276fb9a047ec3f9bd3</w:t>
        </w:r>
      </w:hyperlink>
    </w:p>
    <w:p w14:paraId="524E0745" w14:textId="1679C307" w:rsidR="005E013A" w:rsidRDefault="005E013A" w:rsidP="00D36EB0"/>
    <w:p w14:paraId="583B98AA" w14:textId="5475C2C1" w:rsidR="005E013A" w:rsidRDefault="005E013A" w:rsidP="00D36EB0">
      <w:r w:rsidRPr="005E013A">
        <w:rPr>
          <w:rFonts w:hint="eastAsia"/>
        </w:rPr>
        <w:t>基于</w:t>
      </w:r>
      <w:r w:rsidRPr="005E013A">
        <w:rPr>
          <w:rFonts w:hint="eastAsia"/>
        </w:rPr>
        <w:t>Redis</w:t>
      </w:r>
      <w:r w:rsidRPr="005E013A">
        <w:rPr>
          <w:rFonts w:hint="eastAsia"/>
        </w:rPr>
        <w:t>的分布式锁实现</w:t>
      </w:r>
    </w:p>
    <w:p w14:paraId="44BD5814" w14:textId="79D425F7" w:rsidR="005E013A" w:rsidRDefault="00D64DC2" w:rsidP="00D36EB0">
      <w:hyperlink r:id="rId24" w:history="1">
        <w:r w:rsidR="005E013A">
          <w:rPr>
            <w:rStyle w:val="a9"/>
          </w:rPr>
          <w:t>https://juejin.im/post/5cc165816fb9a03202221dd5</w:t>
        </w:r>
      </w:hyperlink>
    </w:p>
    <w:p w14:paraId="5AC15E74" w14:textId="47516D5E" w:rsidR="00997DFF" w:rsidRDefault="00997DFF" w:rsidP="00D36EB0"/>
    <w:p w14:paraId="19DD9833" w14:textId="26973944" w:rsidR="00997DFF" w:rsidRDefault="00997DFF" w:rsidP="00D36EB0">
      <w:r w:rsidRPr="00997DFF">
        <w:rPr>
          <w:rFonts w:hint="eastAsia"/>
        </w:rPr>
        <w:t>如何用</w:t>
      </w:r>
      <w:r w:rsidRPr="00997DFF">
        <w:rPr>
          <w:rFonts w:hint="eastAsia"/>
        </w:rPr>
        <w:t>Redis</w:t>
      </w:r>
      <w:r w:rsidRPr="00997DFF">
        <w:rPr>
          <w:rFonts w:hint="eastAsia"/>
        </w:rPr>
        <w:t>实现分布式锁？</w:t>
      </w:r>
    </w:p>
    <w:p w14:paraId="5AE4EA65" w14:textId="792BA0AB" w:rsidR="005E013A" w:rsidRDefault="00D64DC2" w:rsidP="00D36EB0">
      <w:hyperlink r:id="rId25" w:history="1">
        <w:r w:rsidR="00997DFF">
          <w:rPr>
            <w:rStyle w:val="a9"/>
          </w:rPr>
          <w:t>https://juejin.im/post/5e9473f5e51d454702460323</w:t>
        </w:r>
      </w:hyperlink>
    </w:p>
    <w:p w14:paraId="0BE020A3" w14:textId="3050BA19" w:rsidR="00C87A82" w:rsidRDefault="00C87A82" w:rsidP="00D36EB0"/>
    <w:p w14:paraId="2400235B" w14:textId="7740F943" w:rsidR="00C87A82" w:rsidRDefault="00E536A7" w:rsidP="00D36EB0">
      <w:r w:rsidRPr="00E536A7">
        <w:rPr>
          <w:rFonts w:hint="eastAsia"/>
        </w:rPr>
        <w:t>Redis</w:t>
      </w:r>
      <w:r w:rsidRPr="00E536A7">
        <w:rPr>
          <w:rFonts w:hint="eastAsia"/>
        </w:rPr>
        <w:t>系列</w:t>
      </w:r>
      <w:r w:rsidRPr="00E536A7">
        <w:rPr>
          <w:rFonts w:hint="eastAsia"/>
        </w:rPr>
        <w:t>(</w:t>
      </w:r>
      <w:r w:rsidRPr="00E536A7">
        <w:rPr>
          <w:rFonts w:hint="eastAsia"/>
        </w:rPr>
        <w:t>一</w:t>
      </w:r>
      <w:r w:rsidRPr="00E536A7">
        <w:rPr>
          <w:rFonts w:hint="eastAsia"/>
        </w:rPr>
        <w:t>)</w:t>
      </w:r>
      <w:r w:rsidRPr="00E536A7">
        <w:rPr>
          <w:rFonts w:hint="eastAsia"/>
        </w:rPr>
        <w:t>：</w:t>
      </w:r>
      <w:r w:rsidRPr="00E536A7">
        <w:rPr>
          <w:rFonts w:hint="eastAsia"/>
        </w:rPr>
        <w:t>Redis</w:t>
      </w:r>
      <w:r w:rsidRPr="00E536A7">
        <w:rPr>
          <w:rFonts w:hint="eastAsia"/>
        </w:rPr>
        <w:t>简介及环境安装</w:t>
      </w:r>
    </w:p>
    <w:p w14:paraId="12A781F1" w14:textId="006E01A2" w:rsidR="00E536A7" w:rsidRDefault="00D64DC2" w:rsidP="00D36EB0">
      <w:hyperlink r:id="rId26" w:history="1">
        <w:r w:rsidR="00E536A7">
          <w:rPr>
            <w:rStyle w:val="a9"/>
          </w:rPr>
          <w:t>https://juejin.im/post/5e1bc399f265da3e505f0ec4</w:t>
        </w:r>
      </w:hyperlink>
    </w:p>
    <w:p w14:paraId="1741517C" w14:textId="3FDFCD47" w:rsidR="00E536A7" w:rsidRDefault="00E536A7" w:rsidP="00D36EB0"/>
    <w:p w14:paraId="07D2E9DC" w14:textId="532FDB18" w:rsidR="00E536A7" w:rsidRDefault="0072372B" w:rsidP="00D36EB0">
      <w:r w:rsidRPr="0072372B">
        <w:rPr>
          <w:rFonts w:hint="eastAsia"/>
        </w:rPr>
        <w:lastRenderedPageBreak/>
        <w:t>Redis</w:t>
      </w:r>
      <w:r w:rsidRPr="0072372B">
        <w:rPr>
          <w:rFonts w:hint="eastAsia"/>
        </w:rPr>
        <w:t>系列</w:t>
      </w:r>
      <w:r w:rsidRPr="0072372B">
        <w:rPr>
          <w:rFonts w:hint="eastAsia"/>
        </w:rPr>
        <w:t>(</w:t>
      </w:r>
      <w:r w:rsidRPr="0072372B">
        <w:rPr>
          <w:rFonts w:hint="eastAsia"/>
        </w:rPr>
        <w:t>二</w:t>
      </w:r>
      <w:r w:rsidRPr="0072372B">
        <w:rPr>
          <w:rFonts w:hint="eastAsia"/>
        </w:rPr>
        <w:t>)</w:t>
      </w:r>
      <w:r w:rsidRPr="0072372B">
        <w:rPr>
          <w:rFonts w:hint="eastAsia"/>
        </w:rPr>
        <w:t>：</w:t>
      </w:r>
      <w:r w:rsidRPr="0072372B">
        <w:rPr>
          <w:rFonts w:hint="eastAsia"/>
        </w:rPr>
        <w:t>Redis</w:t>
      </w:r>
      <w:r w:rsidRPr="0072372B">
        <w:rPr>
          <w:rFonts w:hint="eastAsia"/>
        </w:rPr>
        <w:t>的</w:t>
      </w:r>
      <w:r w:rsidRPr="0072372B">
        <w:rPr>
          <w:rFonts w:hint="eastAsia"/>
        </w:rPr>
        <w:t>5</w:t>
      </w:r>
      <w:r w:rsidRPr="0072372B">
        <w:rPr>
          <w:rFonts w:hint="eastAsia"/>
        </w:rPr>
        <w:t>种数据结构及其常用命令</w:t>
      </w:r>
    </w:p>
    <w:p w14:paraId="6DF508AC" w14:textId="39D96DBF" w:rsidR="0072372B" w:rsidRDefault="00D64DC2" w:rsidP="00D36EB0">
      <w:hyperlink r:id="rId27" w:history="1">
        <w:r w:rsidR="0072372B">
          <w:rPr>
            <w:rStyle w:val="a9"/>
          </w:rPr>
          <w:t>https://juejin.im/post/5e24f57de51d4531037176db</w:t>
        </w:r>
      </w:hyperlink>
    </w:p>
    <w:p w14:paraId="65541C0A" w14:textId="66C49BCC" w:rsidR="0072372B" w:rsidRDefault="0072372B" w:rsidP="00D36EB0"/>
    <w:p w14:paraId="1F99DE18" w14:textId="2503B951" w:rsidR="0072372B" w:rsidRDefault="00CA54BD" w:rsidP="00D36EB0">
      <w:r w:rsidRPr="00CA54BD">
        <w:rPr>
          <w:rFonts w:hint="eastAsia"/>
        </w:rPr>
        <w:t>Redis</w:t>
      </w:r>
      <w:r w:rsidRPr="00CA54BD">
        <w:rPr>
          <w:rFonts w:hint="eastAsia"/>
        </w:rPr>
        <w:t>系列</w:t>
      </w:r>
      <w:r w:rsidRPr="00CA54BD">
        <w:rPr>
          <w:rFonts w:hint="eastAsia"/>
        </w:rPr>
        <w:t>(</w:t>
      </w:r>
      <w:r w:rsidRPr="00CA54BD">
        <w:rPr>
          <w:rFonts w:hint="eastAsia"/>
        </w:rPr>
        <w:t>三</w:t>
      </w:r>
      <w:r w:rsidRPr="00CA54BD">
        <w:rPr>
          <w:rFonts w:hint="eastAsia"/>
        </w:rPr>
        <w:t>)</w:t>
      </w:r>
      <w:r w:rsidRPr="00CA54BD">
        <w:rPr>
          <w:rFonts w:hint="eastAsia"/>
        </w:rPr>
        <w:t>：</w:t>
      </w:r>
      <w:r w:rsidRPr="00CA54BD">
        <w:rPr>
          <w:rFonts w:hint="eastAsia"/>
        </w:rPr>
        <w:t>Redis</w:t>
      </w:r>
      <w:r w:rsidRPr="00CA54BD">
        <w:rPr>
          <w:rFonts w:hint="eastAsia"/>
        </w:rPr>
        <w:t>的持久化机制</w:t>
      </w:r>
      <w:r w:rsidRPr="00CA54BD">
        <w:rPr>
          <w:rFonts w:hint="eastAsia"/>
        </w:rPr>
        <w:t>(RDB</w:t>
      </w:r>
      <w:r w:rsidRPr="00CA54BD">
        <w:rPr>
          <w:rFonts w:hint="eastAsia"/>
        </w:rPr>
        <w:t>、</w:t>
      </w:r>
      <w:r w:rsidRPr="00CA54BD">
        <w:rPr>
          <w:rFonts w:hint="eastAsia"/>
        </w:rPr>
        <w:t>AOF)</w:t>
      </w:r>
    </w:p>
    <w:p w14:paraId="1AE92681" w14:textId="31F1E310" w:rsidR="00CA54BD" w:rsidRDefault="00D64DC2" w:rsidP="00D36EB0">
      <w:hyperlink r:id="rId28" w:history="1">
        <w:r w:rsidR="00CA54BD">
          <w:rPr>
            <w:rStyle w:val="a9"/>
          </w:rPr>
          <w:t>https://juejin.im/post/5e426906f265da571c4c8a49</w:t>
        </w:r>
      </w:hyperlink>
    </w:p>
    <w:p w14:paraId="27A0AE69" w14:textId="5A4FC490" w:rsidR="00CA54BD" w:rsidRDefault="00CA54BD" w:rsidP="00D36EB0"/>
    <w:p w14:paraId="4134C106" w14:textId="6E611D1F" w:rsidR="00CA54BD" w:rsidRDefault="00FC51CE" w:rsidP="00D36EB0">
      <w:r w:rsidRPr="00FC51CE">
        <w:rPr>
          <w:rFonts w:hint="eastAsia"/>
        </w:rPr>
        <w:t>Redis</w:t>
      </w:r>
      <w:r w:rsidRPr="00FC51CE">
        <w:rPr>
          <w:rFonts w:hint="eastAsia"/>
        </w:rPr>
        <w:t>系列</w:t>
      </w:r>
      <w:r w:rsidRPr="00FC51CE">
        <w:rPr>
          <w:rFonts w:hint="eastAsia"/>
        </w:rPr>
        <w:t>(</w:t>
      </w:r>
      <w:r w:rsidRPr="00FC51CE">
        <w:rPr>
          <w:rFonts w:hint="eastAsia"/>
        </w:rPr>
        <w:t>四</w:t>
      </w:r>
      <w:r w:rsidRPr="00FC51CE">
        <w:rPr>
          <w:rFonts w:hint="eastAsia"/>
        </w:rPr>
        <w:t>)</w:t>
      </w:r>
      <w:r w:rsidRPr="00FC51CE">
        <w:rPr>
          <w:rFonts w:hint="eastAsia"/>
        </w:rPr>
        <w:t>：</w:t>
      </w:r>
      <w:r w:rsidRPr="00FC51CE">
        <w:rPr>
          <w:rFonts w:hint="eastAsia"/>
        </w:rPr>
        <w:t>Redis</w:t>
      </w:r>
      <w:r w:rsidRPr="00FC51CE">
        <w:rPr>
          <w:rFonts w:hint="eastAsia"/>
        </w:rPr>
        <w:t>的复制机制</w:t>
      </w:r>
      <w:r w:rsidRPr="00FC51CE">
        <w:rPr>
          <w:rFonts w:hint="eastAsia"/>
        </w:rPr>
        <w:t>(</w:t>
      </w:r>
      <w:r w:rsidRPr="00FC51CE">
        <w:rPr>
          <w:rFonts w:hint="eastAsia"/>
        </w:rPr>
        <w:t>主从复制</w:t>
      </w:r>
      <w:r w:rsidRPr="00FC51CE">
        <w:rPr>
          <w:rFonts w:hint="eastAsia"/>
        </w:rPr>
        <w:t>)</w:t>
      </w:r>
    </w:p>
    <w:p w14:paraId="1EA718D0" w14:textId="491174C9" w:rsidR="00FC51CE" w:rsidRDefault="00D64DC2" w:rsidP="00D36EB0">
      <w:hyperlink r:id="rId29" w:history="1">
        <w:r w:rsidR="00FC51CE">
          <w:rPr>
            <w:rStyle w:val="a9"/>
          </w:rPr>
          <w:t>https://juejin.im/post/5e8bd91df265da47fa28b8f4</w:t>
        </w:r>
      </w:hyperlink>
    </w:p>
    <w:p w14:paraId="3DBA25DA" w14:textId="6B663104" w:rsidR="00FC51CE" w:rsidRDefault="00FC51CE" w:rsidP="00D36EB0"/>
    <w:p w14:paraId="4A735CFD" w14:textId="77777777" w:rsidR="00064FE9" w:rsidRPr="00D36EB0" w:rsidRDefault="00064FE9" w:rsidP="00D36EB0"/>
    <w:sectPr w:rsidR="00064FE9" w:rsidRPr="00D3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43C6" w14:textId="77777777" w:rsidR="00D64DC2" w:rsidRDefault="00D64DC2" w:rsidP="00D36EB0">
      <w:r>
        <w:separator/>
      </w:r>
    </w:p>
  </w:endnote>
  <w:endnote w:type="continuationSeparator" w:id="0">
    <w:p w14:paraId="6E0ECE0B" w14:textId="77777777" w:rsidR="00D64DC2" w:rsidRDefault="00D64DC2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3F97C" w14:textId="77777777" w:rsidR="00D64DC2" w:rsidRDefault="00D64DC2" w:rsidP="00D36EB0">
      <w:r>
        <w:separator/>
      </w:r>
    </w:p>
  </w:footnote>
  <w:footnote w:type="continuationSeparator" w:id="0">
    <w:p w14:paraId="61F0396C" w14:textId="77777777" w:rsidR="00D64DC2" w:rsidRDefault="00D64DC2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222A3"/>
    <w:rsid w:val="00040980"/>
    <w:rsid w:val="00064FE9"/>
    <w:rsid w:val="00065450"/>
    <w:rsid w:val="000731CA"/>
    <w:rsid w:val="000B5376"/>
    <w:rsid w:val="000C6FA7"/>
    <w:rsid w:val="00127D4B"/>
    <w:rsid w:val="001356B8"/>
    <w:rsid w:val="001459FF"/>
    <w:rsid w:val="00176E1E"/>
    <w:rsid w:val="001B1386"/>
    <w:rsid w:val="001C07EB"/>
    <w:rsid w:val="001D4B65"/>
    <w:rsid w:val="001E772D"/>
    <w:rsid w:val="00222D91"/>
    <w:rsid w:val="002431F7"/>
    <w:rsid w:val="00246627"/>
    <w:rsid w:val="00275895"/>
    <w:rsid w:val="00277B06"/>
    <w:rsid w:val="00291C69"/>
    <w:rsid w:val="002969C0"/>
    <w:rsid w:val="002C0147"/>
    <w:rsid w:val="002C52BF"/>
    <w:rsid w:val="002D7B2F"/>
    <w:rsid w:val="002E2DDA"/>
    <w:rsid w:val="002E4391"/>
    <w:rsid w:val="002F7EC1"/>
    <w:rsid w:val="00301E1D"/>
    <w:rsid w:val="00307EF7"/>
    <w:rsid w:val="00315B47"/>
    <w:rsid w:val="003200F9"/>
    <w:rsid w:val="0034597D"/>
    <w:rsid w:val="003574F4"/>
    <w:rsid w:val="00365E44"/>
    <w:rsid w:val="00383830"/>
    <w:rsid w:val="0038766C"/>
    <w:rsid w:val="003A5703"/>
    <w:rsid w:val="003B60DC"/>
    <w:rsid w:val="00400D00"/>
    <w:rsid w:val="00405B46"/>
    <w:rsid w:val="00437619"/>
    <w:rsid w:val="00442B29"/>
    <w:rsid w:val="00450024"/>
    <w:rsid w:val="00466E7A"/>
    <w:rsid w:val="0047304A"/>
    <w:rsid w:val="00475162"/>
    <w:rsid w:val="004804DD"/>
    <w:rsid w:val="00481853"/>
    <w:rsid w:val="00486F61"/>
    <w:rsid w:val="004932A7"/>
    <w:rsid w:val="004D12C6"/>
    <w:rsid w:val="004E6C45"/>
    <w:rsid w:val="004F0934"/>
    <w:rsid w:val="004F43C0"/>
    <w:rsid w:val="005011E5"/>
    <w:rsid w:val="00533F77"/>
    <w:rsid w:val="0054609C"/>
    <w:rsid w:val="00554246"/>
    <w:rsid w:val="00594835"/>
    <w:rsid w:val="00594954"/>
    <w:rsid w:val="0059691D"/>
    <w:rsid w:val="005A2E60"/>
    <w:rsid w:val="005A444D"/>
    <w:rsid w:val="005B7018"/>
    <w:rsid w:val="005C0839"/>
    <w:rsid w:val="005E013A"/>
    <w:rsid w:val="005E4431"/>
    <w:rsid w:val="0060496C"/>
    <w:rsid w:val="00625611"/>
    <w:rsid w:val="0062721F"/>
    <w:rsid w:val="006530C1"/>
    <w:rsid w:val="006567BA"/>
    <w:rsid w:val="0068188B"/>
    <w:rsid w:val="0069648D"/>
    <w:rsid w:val="006D3899"/>
    <w:rsid w:val="007043F6"/>
    <w:rsid w:val="007161AA"/>
    <w:rsid w:val="007166EC"/>
    <w:rsid w:val="0072372B"/>
    <w:rsid w:val="00747D1E"/>
    <w:rsid w:val="00764DBD"/>
    <w:rsid w:val="00766A24"/>
    <w:rsid w:val="007A0157"/>
    <w:rsid w:val="007C771B"/>
    <w:rsid w:val="007E303F"/>
    <w:rsid w:val="007F751F"/>
    <w:rsid w:val="00804ED5"/>
    <w:rsid w:val="008146EC"/>
    <w:rsid w:val="008536EF"/>
    <w:rsid w:val="008951E3"/>
    <w:rsid w:val="008F7E1B"/>
    <w:rsid w:val="00911BFD"/>
    <w:rsid w:val="00942C37"/>
    <w:rsid w:val="00957621"/>
    <w:rsid w:val="009735C1"/>
    <w:rsid w:val="00997DFF"/>
    <w:rsid w:val="00A11457"/>
    <w:rsid w:val="00A210C8"/>
    <w:rsid w:val="00A63EC0"/>
    <w:rsid w:val="00A67D86"/>
    <w:rsid w:val="00A9007A"/>
    <w:rsid w:val="00A96718"/>
    <w:rsid w:val="00AA4569"/>
    <w:rsid w:val="00AB0028"/>
    <w:rsid w:val="00AD5C4C"/>
    <w:rsid w:val="00B1612D"/>
    <w:rsid w:val="00B27746"/>
    <w:rsid w:val="00B40FF3"/>
    <w:rsid w:val="00B502DB"/>
    <w:rsid w:val="00B56E39"/>
    <w:rsid w:val="00B62687"/>
    <w:rsid w:val="00B66E1F"/>
    <w:rsid w:val="00B7371D"/>
    <w:rsid w:val="00BB4CDA"/>
    <w:rsid w:val="00BC4363"/>
    <w:rsid w:val="00BC7DD3"/>
    <w:rsid w:val="00BD3B18"/>
    <w:rsid w:val="00BF4FB4"/>
    <w:rsid w:val="00BF5879"/>
    <w:rsid w:val="00C03C0B"/>
    <w:rsid w:val="00C32D79"/>
    <w:rsid w:val="00C3379D"/>
    <w:rsid w:val="00C3581C"/>
    <w:rsid w:val="00C44F3A"/>
    <w:rsid w:val="00C47B57"/>
    <w:rsid w:val="00C56747"/>
    <w:rsid w:val="00C8069A"/>
    <w:rsid w:val="00C87A82"/>
    <w:rsid w:val="00C91F5C"/>
    <w:rsid w:val="00CA54BD"/>
    <w:rsid w:val="00CA5E90"/>
    <w:rsid w:val="00CB595E"/>
    <w:rsid w:val="00CC0932"/>
    <w:rsid w:val="00CC3058"/>
    <w:rsid w:val="00CE1B6D"/>
    <w:rsid w:val="00CE3EF5"/>
    <w:rsid w:val="00D159B2"/>
    <w:rsid w:val="00D20BBB"/>
    <w:rsid w:val="00D36EB0"/>
    <w:rsid w:val="00D61EBC"/>
    <w:rsid w:val="00D64AA3"/>
    <w:rsid w:val="00D64DC2"/>
    <w:rsid w:val="00D77AAA"/>
    <w:rsid w:val="00DE36F4"/>
    <w:rsid w:val="00E01C76"/>
    <w:rsid w:val="00E44503"/>
    <w:rsid w:val="00E50DDC"/>
    <w:rsid w:val="00E536A7"/>
    <w:rsid w:val="00E53739"/>
    <w:rsid w:val="00E724EF"/>
    <w:rsid w:val="00E807D4"/>
    <w:rsid w:val="00E94B1B"/>
    <w:rsid w:val="00E97433"/>
    <w:rsid w:val="00EA0CDB"/>
    <w:rsid w:val="00EC0883"/>
    <w:rsid w:val="00EC190A"/>
    <w:rsid w:val="00ED684A"/>
    <w:rsid w:val="00F12C3B"/>
    <w:rsid w:val="00F1686F"/>
    <w:rsid w:val="00F429A6"/>
    <w:rsid w:val="00F70228"/>
    <w:rsid w:val="00F74CF0"/>
    <w:rsid w:val="00F953AA"/>
    <w:rsid w:val="00FA46B2"/>
    <w:rsid w:val="00F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934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4F0934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4F0934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4F0934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4F0934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4F0934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4F0934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4F0934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4F0934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4F0934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4F093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F0934"/>
  </w:style>
  <w:style w:type="character" w:customStyle="1" w:styleId="10">
    <w:name w:val="标题 1 字符"/>
    <w:basedOn w:val="a1"/>
    <w:link w:val="1"/>
    <w:qFormat/>
    <w:rsid w:val="004F0934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4F0934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4F0934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4F0934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4F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4F0934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4F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4F0934"/>
    <w:rPr>
      <w:rFonts w:ascii="Courier New" w:eastAsia="宋体" w:hAnsi="Courier New" w:cs="Times New Roman"/>
      <w:sz w:val="18"/>
      <w:szCs w:val="18"/>
    </w:rPr>
  </w:style>
  <w:style w:type="character" w:styleId="a9">
    <w:name w:val="Hyperlink"/>
    <w:basedOn w:val="a1"/>
    <w:qFormat/>
    <w:rsid w:val="004F0934"/>
    <w:rPr>
      <w:color w:val="0000FF"/>
      <w:u w:val="none"/>
    </w:rPr>
  </w:style>
  <w:style w:type="character" w:customStyle="1" w:styleId="50">
    <w:name w:val="标题 5 字符"/>
    <w:basedOn w:val="a1"/>
    <w:link w:val="5"/>
    <w:qFormat/>
    <w:rsid w:val="004F0934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4F0934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4F0934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4F0934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4F0934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4F0934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4F0934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4F0934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4F0934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4F0934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4F0934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4F093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4F0934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4F0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4F0934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4F09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4F0934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4F0934"/>
    <w:rPr>
      <w:rFonts w:ascii="Courier New" w:eastAsia="宋体" w:hAnsi="Courier New" w:cs="Times New Roman"/>
      <w:b/>
      <w:bCs/>
      <w:sz w:val="32"/>
      <w:szCs w:val="32"/>
    </w:rPr>
  </w:style>
  <w:style w:type="table" w:styleId="af2">
    <w:name w:val="Table Grid"/>
    <w:basedOn w:val="a2"/>
    <w:uiPriority w:val="59"/>
    <w:qFormat/>
    <w:rsid w:val="004F093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1"/>
    <w:qFormat/>
    <w:rsid w:val="004F0934"/>
  </w:style>
  <w:style w:type="character" w:styleId="af4">
    <w:name w:val="FollowedHyperlink"/>
    <w:basedOn w:val="a1"/>
    <w:qFormat/>
    <w:rsid w:val="004F0934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4F0934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4F0934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4F0934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4F0934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4F0934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4F0934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4F0934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4F0934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4F0934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4F0934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4F0934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4F0934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43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uejin.im/post/5e1bc399f265da3e505f0ec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ejin.im/post/5edceb206fb9a047a644684f" TargetMode="External"/><Relationship Id="rId7" Type="http://schemas.openxmlformats.org/officeDocument/2006/relationships/hyperlink" Target="https://redis.i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uejin.im/post/5e9473f5e51d45470246032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ejin.im/post/5d09a9ff51882577eb133aa9" TargetMode="External"/><Relationship Id="rId29" Type="http://schemas.openxmlformats.org/officeDocument/2006/relationships/hyperlink" Target="https://juejin.im/post/5e8bd91df265da47fa28b8f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juejin.im/post/5cc165816fb9a03202221dd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juejin.im/post/5ed9af276fb9a047ec3f9bd3" TargetMode="External"/><Relationship Id="rId28" Type="http://schemas.openxmlformats.org/officeDocument/2006/relationships/hyperlink" Target="https://juejin.im/post/5e426906f265da571c4c8a49" TargetMode="External"/><Relationship Id="rId10" Type="http://schemas.openxmlformats.org/officeDocument/2006/relationships/hyperlink" Target="https://github.com/tporadowski/redis/releases" TargetMode="External"/><Relationship Id="rId19" Type="http://schemas.openxmlformats.org/officeDocument/2006/relationships/hyperlink" Target="https://blog.csdn.net/forest_fire/article/details/5094416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poradowski/redi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ejin.im/post/5ed736dce51d45784f800dda" TargetMode="External"/><Relationship Id="rId27" Type="http://schemas.openxmlformats.org/officeDocument/2006/relationships/hyperlink" Target="https://juejin.im/post/5e24f57de51d4531037176db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227</TotalTime>
  <Pages>7</Pages>
  <Words>559</Words>
  <Characters>3189</Characters>
  <Application>Microsoft Office Word</Application>
  <DocSecurity>0</DocSecurity>
  <Lines>26</Lines>
  <Paragraphs>7</Paragraphs>
  <ScaleCrop>false</ScaleCrop>
  <Company>P R C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127</cp:revision>
  <dcterms:created xsi:type="dcterms:W3CDTF">2020-05-22T07:13:00Z</dcterms:created>
  <dcterms:modified xsi:type="dcterms:W3CDTF">2020-08-05T03:52:00Z</dcterms:modified>
</cp:coreProperties>
</file>