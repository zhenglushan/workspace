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871B" w14:textId="036D547D" w:rsidR="000F369C" w:rsidRDefault="00BB2B5E" w:rsidP="009945E7">
      <w:pPr>
        <w:pStyle w:val="1"/>
      </w:pPr>
      <w:r>
        <w:rPr>
          <w:rFonts w:hint="eastAsia"/>
        </w:rPr>
        <w:t>使用经验</w:t>
      </w:r>
    </w:p>
    <w:p w14:paraId="6D43E7DB" w14:textId="77777777" w:rsidR="008355A9" w:rsidRDefault="008355A9" w:rsidP="008355A9">
      <w:r>
        <w:rPr>
          <w:rFonts w:hint="eastAsia"/>
        </w:rPr>
        <w:t xml:space="preserve">CentOS </w:t>
      </w:r>
      <w:r>
        <w:rPr>
          <w:rFonts w:hint="eastAsia"/>
        </w:rPr>
        <w:t>全部版本下载地址：</w:t>
      </w:r>
    </w:p>
    <w:p w14:paraId="74F53E79" w14:textId="4D3C0FDC" w:rsidR="0006210A" w:rsidRPr="008355A9" w:rsidRDefault="00EB0D49" w:rsidP="009945E7">
      <w:pPr>
        <w:rPr>
          <w:rFonts w:hint="eastAsia"/>
        </w:rPr>
      </w:pPr>
      <w:hyperlink r:id="rId9" w:history="1">
        <w:r w:rsidR="008355A9" w:rsidRPr="0020124B">
          <w:rPr>
            <w:rStyle w:val="af3"/>
          </w:rPr>
          <w:t>http://vault.centos.org/</w:t>
        </w:r>
      </w:hyperlink>
    </w:p>
    <w:p w14:paraId="44DC0E65" w14:textId="77777777" w:rsidR="00AE57FF" w:rsidRPr="008854CF" w:rsidRDefault="00AE57FF" w:rsidP="00EB0D49">
      <w:pPr>
        <w:pStyle w:val="2"/>
        <w:numPr>
          <w:ilvl w:val="0"/>
          <w:numId w:val="27"/>
        </w:numPr>
      </w:pPr>
      <w:r w:rsidRPr="008854CF">
        <w:rPr>
          <w:rFonts w:hint="eastAsia"/>
        </w:rPr>
        <w:t>安装</w:t>
      </w:r>
      <w:r w:rsidRPr="008854CF">
        <w:rPr>
          <w:rFonts w:hint="eastAsia"/>
        </w:rPr>
        <w:t>CentOS</w:t>
      </w:r>
      <w:r w:rsidRPr="008854CF">
        <w:t>7</w:t>
      </w:r>
      <w:r w:rsidRPr="008854CF">
        <w:rPr>
          <w:rFonts w:hint="eastAsia"/>
        </w:rPr>
        <w:t>虚拟机</w:t>
      </w:r>
    </w:p>
    <w:p w14:paraId="49210EA2" w14:textId="77777777" w:rsidR="00A36F95" w:rsidRDefault="00A36F95" w:rsidP="004A031E">
      <w:pPr>
        <w:pStyle w:val="3"/>
      </w:pPr>
      <w:r>
        <w:rPr>
          <w:rFonts w:hint="eastAsia"/>
        </w:rPr>
        <w:t>系统下载</w:t>
      </w:r>
    </w:p>
    <w:p w14:paraId="143B43CE" w14:textId="77777777" w:rsidR="009A5172" w:rsidRDefault="009A5172" w:rsidP="00A36F95">
      <w:r>
        <w:rPr>
          <w:rFonts w:hint="eastAsia"/>
        </w:rPr>
        <w:t>打开</w:t>
      </w:r>
      <w:r>
        <w:rPr>
          <w:rFonts w:hint="eastAsia"/>
        </w:rPr>
        <w:t>CentOS</w:t>
      </w:r>
      <w:r>
        <w:rPr>
          <w:rFonts w:hint="eastAsia"/>
        </w:rPr>
        <w:t>的镜像地址：</w:t>
      </w:r>
      <w:hyperlink r:id="rId10" w:history="1">
        <w:r>
          <w:rPr>
            <w:rStyle w:val="af3"/>
          </w:rPr>
          <w:t>https://mirror-status.centos.org/</w:t>
        </w:r>
      </w:hyperlink>
    </w:p>
    <w:p w14:paraId="40A4FF57" w14:textId="77777777" w:rsidR="009A5172" w:rsidRDefault="009A5172" w:rsidP="009A5172">
      <w:pPr>
        <w:jc w:val="center"/>
      </w:pPr>
      <w:r>
        <w:rPr>
          <w:noProof/>
        </w:rPr>
        <w:drawing>
          <wp:inline distT="0" distB="0" distL="0" distR="0" wp14:anchorId="3F50E7B6" wp14:editId="1DD610CE">
            <wp:extent cx="5274310" cy="3678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DB7" w14:textId="77777777" w:rsidR="009A5172" w:rsidRDefault="009A5172" w:rsidP="00A36F95">
      <w:r>
        <w:rPr>
          <w:rFonts w:hint="eastAsia"/>
        </w:rPr>
        <w:t>也就是</w:t>
      </w:r>
      <w:r>
        <w:rPr>
          <w:rFonts w:hint="eastAsia"/>
        </w:rPr>
        <w:t xml:space="preserve"> </w:t>
      </w:r>
      <w:hyperlink r:id="rId12" w:history="1">
        <w:r>
          <w:rPr>
            <w:rStyle w:val="af3"/>
          </w:rPr>
          <w:t>http://mirrors.neusoft.edu.cn/centos/</w:t>
        </w:r>
      </w:hyperlink>
      <w:r>
        <w:t xml:space="preserve"> </w:t>
      </w:r>
      <w:r>
        <w:rPr>
          <w:rFonts w:hint="eastAsia"/>
        </w:rPr>
        <w:t>这个地址。</w:t>
      </w:r>
    </w:p>
    <w:p w14:paraId="1F1D688B" w14:textId="77777777" w:rsidR="009A5172" w:rsidRDefault="009A5172" w:rsidP="00A36F95">
      <w:r>
        <w:rPr>
          <w:rFonts w:hint="eastAsia"/>
        </w:rPr>
        <w:t>一路点击下去到：</w:t>
      </w:r>
    </w:p>
    <w:p w14:paraId="464065C7" w14:textId="77777777" w:rsidR="009A5172" w:rsidRDefault="00EB0D49" w:rsidP="00A36F95">
      <w:hyperlink r:id="rId13" w:history="1">
        <w:r w:rsidR="009A5172">
          <w:rPr>
            <w:rStyle w:val="af3"/>
          </w:rPr>
          <w:t>http://mirrors.neusoft.edu.cn/centos/7.8.2003/isos/x86_64/</w:t>
        </w:r>
      </w:hyperlink>
    </w:p>
    <w:p w14:paraId="2F8D4F7F" w14:textId="77777777" w:rsidR="009A5172" w:rsidRDefault="009A5172" w:rsidP="00A36F95">
      <w:r>
        <w:rPr>
          <w:rFonts w:hint="eastAsia"/>
        </w:rPr>
        <w:t>选择</w:t>
      </w:r>
      <w:hyperlink r:id="rId14" w:history="1">
        <w:r w:rsidRPr="009A5172">
          <w:rPr>
            <w:rStyle w:val="af3"/>
          </w:rPr>
          <w:t>CentOS-7-x86_64-DVD-2003.iso</w:t>
        </w:r>
      </w:hyperlink>
      <w:r>
        <w:rPr>
          <w:rFonts w:hint="eastAsia"/>
        </w:rPr>
        <w:t>进行下载。</w:t>
      </w:r>
    </w:p>
    <w:p w14:paraId="5B2F8A8F" w14:textId="77777777" w:rsidR="00E74679" w:rsidRDefault="00E74679" w:rsidP="00A36F95"/>
    <w:p w14:paraId="49E37E78" w14:textId="77777777" w:rsidR="001149A3" w:rsidRDefault="001149A3" w:rsidP="00A36F95">
      <w:r>
        <w:rPr>
          <w:rFonts w:hint="eastAsia"/>
        </w:rPr>
        <w:t>最新版本的</w:t>
      </w:r>
      <w:r>
        <w:rPr>
          <w:rFonts w:hint="eastAsia"/>
        </w:rPr>
        <w:t>CentOS</w:t>
      </w:r>
      <w:r>
        <w:rPr>
          <w:rFonts w:hint="eastAsia"/>
        </w:rPr>
        <w:t>可通过</w:t>
      </w:r>
      <w:r>
        <w:rPr>
          <w:rFonts w:hint="eastAsia"/>
        </w:rPr>
        <w:t xml:space="preserve"> </w:t>
      </w:r>
      <w:hyperlink r:id="rId15" w:history="1">
        <w:r>
          <w:rPr>
            <w:rStyle w:val="af3"/>
          </w:rPr>
          <w:t>https://developer.aliyun.com/mirror/</w:t>
        </w:r>
      </w:hyperlink>
      <w:r>
        <w:t xml:space="preserve"> </w:t>
      </w:r>
      <w:r>
        <w:rPr>
          <w:rFonts w:hint="eastAsia"/>
        </w:rPr>
        <w:t>进行下载。</w:t>
      </w:r>
    </w:p>
    <w:p w14:paraId="3777985D" w14:textId="77777777" w:rsidR="00285DA0" w:rsidRPr="009A5172" w:rsidRDefault="00285DA0" w:rsidP="00A36F95"/>
    <w:p w14:paraId="021CE84D" w14:textId="77777777" w:rsidR="00F76F83" w:rsidRDefault="001D58DA" w:rsidP="00A716F7">
      <w:pPr>
        <w:pStyle w:val="3"/>
      </w:pPr>
      <w:r>
        <w:rPr>
          <w:rFonts w:hint="eastAsia"/>
        </w:rPr>
        <w:t>硬件</w:t>
      </w:r>
      <w:r w:rsidR="00F76F83">
        <w:rPr>
          <w:rFonts w:hint="eastAsia"/>
        </w:rPr>
        <w:t>配置</w:t>
      </w:r>
    </w:p>
    <w:p w14:paraId="2A089483" w14:textId="77777777" w:rsidR="00A716F7" w:rsidRDefault="00A716F7" w:rsidP="00A716F7">
      <w:r>
        <w:rPr>
          <w:rFonts w:hint="eastAsia"/>
        </w:rPr>
        <w:t>内存</w:t>
      </w:r>
      <w:r w:rsidR="00E5582D">
        <w:rPr>
          <w:rFonts w:hint="eastAsia"/>
        </w:rPr>
        <w:t>配置</w:t>
      </w:r>
      <w:r w:rsidR="00A430E0">
        <w:rPr>
          <w:rFonts w:hint="eastAsia"/>
        </w:rPr>
        <w:t>：</w:t>
      </w:r>
      <w:r w:rsidR="00A430E0">
        <w:rPr>
          <w:rFonts w:hint="eastAsia"/>
        </w:rPr>
        <w:t>8G</w:t>
      </w:r>
      <w:r w:rsidR="00A430E0">
        <w:rPr>
          <w:rFonts w:hint="eastAsia"/>
        </w:rPr>
        <w:t>，因为我们要安装</w:t>
      </w:r>
      <w:r w:rsidR="00A430E0">
        <w:rPr>
          <w:rFonts w:hint="eastAsia"/>
        </w:rPr>
        <w:t>MySQL</w:t>
      </w:r>
      <w:r w:rsidR="00A430E0">
        <w:t>8.0</w:t>
      </w:r>
      <w:r w:rsidR="00A430E0">
        <w:rPr>
          <w:rFonts w:hint="eastAsia"/>
        </w:rPr>
        <w:t>数据库。</w:t>
      </w:r>
    </w:p>
    <w:p w14:paraId="26362475" w14:textId="77777777" w:rsidR="00A430E0" w:rsidRDefault="00A430E0" w:rsidP="00A716F7"/>
    <w:p w14:paraId="06217632" w14:textId="77777777" w:rsidR="00E5582D" w:rsidRPr="00A716F7" w:rsidRDefault="003B71A0" w:rsidP="00A716F7">
      <w:pPr>
        <w:pStyle w:val="3"/>
      </w:pPr>
      <w:r>
        <w:rPr>
          <w:rFonts w:hint="eastAsia"/>
        </w:rPr>
        <w:lastRenderedPageBreak/>
        <w:t>安装选项配置</w:t>
      </w:r>
    </w:p>
    <w:p w14:paraId="4CC01FE6" w14:textId="77777777" w:rsidR="00A41AA8" w:rsidRDefault="00A41AA8" w:rsidP="00A41AA8">
      <w:pPr>
        <w:pStyle w:val="afb"/>
        <w:numPr>
          <w:ilvl w:val="0"/>
          <w:numId w:val="24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Server with GUI </w:t>
      </w:r>
      <w:r>
        <w:rPr>
          <w:rFonts w:hint="eastAsia"/>
        </w:rPr>
        <w:t>图形界面。</w:t>
      </w:r>
    </w:p>
    <w:p w14:paraId="01949C31" w14:textId="77777777" w:rsidR="00A41AA8" w:rsidRDefault="00A41AA8" w:rsidP="00A41AA8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选中磁盘</w:t>
      </w:r>
      <w:r>
        <w:rPr>
          <w:rFonts w:hint="eastAsia"/>
        </w:rPr>
        <w:t>(</w:t>
      </w:r>
      <w:r>
        <w:rPr>
          <w:rFonts w:hint="eastAsia"/>
        </w:rPr>
        <w:t>即，磁盘显示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即为选中</w:t>
      </w:r>
      <w:r>
        <w:rPr>
          <w:rFonts w:hint="eastAsia"/>
        </w:rPr>
        <w:t>)</w:t>
      </w:r>
      <w:r>
        <w:rPr>
          <w:rFonts w:hint="eastAsia"/>
        </w:rPr>
        <w:t>，同时，</w:t>
      </w:r>
      <w:r>
        <w:rPr>
          <w:rFonts w:hint="eastAsia"/>
        </w:rPr>
        <w:t xml:space="preserve">Device Selection </w:t>
      </w:r>
      <w:r>
        <w:rPr>
          <w:rFonts w:hint="eastAsia"/>
        </w:rPr>
        <w:t>选中</w:t>
      </w:r>
      <w:r>
        <w:rPr>
          <w:rFonts w:hint="eastAsia"/>
        </w:rPr>
        <w:t xml:space="preserve"> Automatic(</w:t>
      </w:r>
      <w:r>
        <w:rPr>
          <w:rFonts w:hint="eastAsia"/>
        </w:rPr>
        <w:t>默认</w:t>
      </w:r>
      <w:r>
        <w:rPr>
          <w:rFonts w:hint="eastAsia"/>
        </w:rPr>
        <w:t>)</w:t>
      </w:r>
      <w:r w:rsidR="00062C4E">
        <w:rPr>
          <w:rFonts w:hint="eastAsia"/>
        </w:rPr>
        <w:t>，如下图所示：</w:t>
      </w:r>
    </w:p>
    <w:p w14:paraId="3D38AAEA" w14:textId="77777777" w:rsidR="00062C4E" w:rsidRDefault="00062C4E" w:rsidP="00062C4E">
      <w:pPr>
        <w:pStyle w:val="afb"/>
        <w:ind w:left="420" w:firstLineChars="0" w:firstLine="0"/>
      </w:pPr>
      <w:r>
        <w:rPr>
          <w:noProof/>
        </w:rPr>
        <w:drawing>
          <wp:inline distT="0" distB="0" distL="0" distR="0" wp14:anchorId="384F6097" wp14:editId="58394BB5">
            <wp:extent cx="4324350" cy="3714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5CE" w14:textId="77777777" w:rsidR="00062C4E" w:rsidRDefault="00062C4E" w:rsidP="00062C4E">
      <w:pPr>
        <w:pStyle w:val="afb"/>
        <w:ind w:left="420" w:firstLineChars="0" w:firstLine="0"/>
      </w:pPr>
    </w:p>
    <w:p w14:paraId="5442AA20" w14:textId="77777777" w:rsidR="006C4D63" w:rsidRDefault="006C4D63" w:rsidP="00C54049">
      <w:pPr>
        <w:pStyle w:val="afb"/>
        <w:numPr>
          <w:ilvl w:val="0"/>
          <w:numId w:val="26"/>
        </w:numPr>
        <w:ind w:firstLineChars="0"/>
      </w:pPr>
      <w:r>
        <w:rPr>
          <w:rFonts w:hint="eastAsia"/>
        </w:rPr>
        <w:t>网络配置</w:t>
      </w:r>
    </w:p>
    <w:p w14:paraId="1C8562BF" w14:textId="77777777" w:rsidR="00C54049" w:rsidRDefault="00F2335E" w:rsidP="00C54049">
      <w:pPr>
        <w:pStyle w:val="afb"/>
        <w:ind w:left="420" w:firstLineChars="0" w:firstLine="0"/>
      </w:pPr>
      <w:r>
        <w:rPr>
          <w:noProof/>
        </w:rPr>
        <w:drawing>
          <wp:inline distT="0" distB="0" distL="0" distR="0" wp14:anchorId="291A4A34" wp14:editId="709D727F">
            <wp:extent cx="5274310" cy="3354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FA0D" w14:textId="77777777" w:rsidR="00830981" w:rsidRDefault="00830981" w:rsidP="00C54049">
      <w:pPr>
        <w:pStyle w:val="afb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33E6886" wp14:editId="6C3CB637">
            <wp:extent cx="5274310" cy="4022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533" w14:textId="77777777" w:rsidR="006C4D63" w:rsidRDefault="006C4D63" w:rsidP="00062C4E">
      <w:pPr>
        <w:pStyle w:val="afb"/>
        <w:ind w:left="420" w:firstLineChars="0" w:firstLine="0"/>
      </w:pPr>
    </w:p>
    <w:p w14:paraId="28EA7C27" w14:textId="77777777" w:rsidR="00134EA3" w:rsidRDefault="00A41AA8" w:rsidP="00134EA3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账号配置</w:t>
      </w:r>
      <w:r w:rsidR="00001E66">
        <w:rPr>
          <w:rFonts w:hint="eastAsia"/>
        </w:rPr>
        <w:t>：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3934"/>
        <w:gridCol w:w="3942"/>
      </w:tblGrid>
      <w:tr w:rsidR="00A14CF4" w14:paraId="23A28923" w14:textId="77777777" w:rsidTr="00A14CF4">
        <w:tc>
          <w:tcPr>
            <w:tcW w:w="4148" w:type="dxa"/>
          </w:tcPr>
          <w:p w14:paraId="46A9A79A" w14:textId="77777777" w:rsidR="00A14CF4" w:rsidRDefault="00A14CF4" w:rsidP="00A14CF4">
            <w:pPr>
              <w:pStyle w:val="afb"/>
              <w:ind w:firstLineChars="0" w:firstLine="0"/>
            </w:pPr>
            <w:r>
              <w:rPr>
                <w:rFonts w:hint="eastAsia"/>
              </w:rPr>
              <w:t>root</w:t>
            </w:r>
          </w:p>
        </w:tc>
        <w:tc>
          <w:tcPr>
            <w:tcW w:w="4148" w:type="dxa"/>
          </w:tcPr>
          <w:p w14:paraId="758FAB10" w14:textId="77777777" w:rsidR="00A14CF4" w:rsidRDefault="00A14CF4" w:rsidP="00A14CF4">
            <w:pPr>
              <w:pStyle w:val="afb"/>
              <w:ind w:firstLineChars="0" w:firstLine="0"/>
            </w:pPr>
            <w:r>
              <w:rPr>
                <w:rFonts w:hint="eastAsia"/>
              </w:rPr>
              <w:t>a</w:t>
            </w:r>
            <w:r>
              <w:t>5s7sh4u</w:t>
            </w:r>
          </w:p>
        </w:tc>
      </w:tr>
      <w:tr w:rsidR="00A14CF4" w14:paraId="6483039C" w14:textId="77777777" w:rsidTr="00A14CF4">
        <w:tc>
          <w:tcPr>
            <w:tcW w:w="4148" w:type="dxa"/>
          </w:tcPr>
          <w:p w14:paraId="2D73D52A" w14:textId="77777777" w:rsidR="00A14CF4" w:rsidRDefault="00A14CF4" w:rsidP="00A14CF4">
            <w:pPr>
              <w:pStyle w:val="afb"/>
              <w:ind w:firstLineChars="0" w:firstLine="0"/>
            </w:pPr>
            <w:r>
              <w:rPr>
                <w:rFonts w:hint="eastAsia"/>
              </w:rPr>
              <w:t>s</w:t>
            </w:r>
            <w:r>
              <w:t>hanhai</w:t>
            </w:r>
          </w:p>
        </w:tc>
        <w:tc>
          <w:tcPr>
            <w:tcW w:w="4148" w:type="dxa"/>
          </w:tcPr>
          <w:p w14:paraId="4FC570BE" w14:textId="77777777" w:rsidR="00A14CF4" w:rsidRDefault="00A14CF4" w:rsidP="00A14CF4">
            <w:pPr>
              <w:pStyle w:val="afb"/>
              <w:ind w:firstLineChars="0" w:firstLine="0"/>
            </w:pPr>
            <w:r>
              <w:rPr>
                <w:rFonts w:hint="eastAsia"/>
              </w:rPr>
              <w:t>a</w:t>
            </w:r>
            <w:r>
              <w:t>5s7sh4u</w:t>
            </w:r>
          </w:p>
        </w:tc>
      </w:tr>
    </w:tbl>
    <w:p w14:paraId="112E68AB" w14:textId="77777777" w:rsidR="00A14CF4" w:rsidRDefault="00A14CF4" w:rsidP="00A14CF4">
      <w:pPr>
        <w:pStyle w:val="afb"/>
        <w:ind w:left="420" w:firstLineChars="0" w:firstLine="0"/>
      </w:pPr>
    </w:p>
    <w:p w14:paraId="3C72184D" w14:textId="77777777" w:rsidR="00720FBC" w:rsidRDefault="00AA0549" w:rsidP="00A41AA8">
      <w:r>
        <w:rPr>
          <w:rFonts w:hint="eastAsia"/>
        </w:rPr>
        <w:t>剩下的就是自动安装的过程了。</w:t>
      </w:r>
    </w:p>
    <w:p w14:paraId="001B13F3" w14:textId="77777777" w:rsidR="00A41AA8" w:rsidRDefault="00A41AA8" w:rsidP="0067590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Tools</w:t>
      </w:r>
    </w:p>
    <w:p w14:paraId="29D8F9D1" w14:textId="77777777" w:rsidR="00A41AA8" w:rsidRDefault="00A41AA8" w:rsidP="00A41AA8"/>
    <w:p w14:paraId="319885A8" w14:textId="2B6115C1" w:rsidR="00C808B5" w:rsidRDefault="00C808B5">
      <w:pPr>
        <w:pStyle w:val="2"/>
      </w:pPr>
      <w:r>
        <w:rPr>
          <w:rFonts w:hint="eastAsia"/>
        </w:rPr>
        <w:t>配置</w:t>
      </w:r>
      <w:r w:rsidRPr="00C808B5">
        <w:rPr>
          <w:rFonts w:hint="eastAsia"/>
        </w:rPr>
        <w:t>root</w:t>
      </w:r>
      <w:r w:rsidRPr="00C808B5">
        <w:rPr>
          <w:rFonts w:hint="eastAsia"/>
        </w:rPr>
        <w:t>登录密码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0BD7" w14:paraId="5CF5BC1C" w14:textId="77777777" w:rsidTr="00810BD7">
        <w:tc>
          <w:tcPr>
            <w:tcW w:w="8296" w:type="dxa"/>
          </w:tcPr>
          <w:p w14:paraId="47853958" w14:textId="377FFBC2" w:rsidR="00810BD7" w:rsidRDefault="00810BD7" w:rsidP="00C808B5">
            <w:r w:rsidRPr="00810BD7">
              <w:t>sudo passwd root</w:t>
            </w:r>
          </w:p>
        </w:tc>
      </w:tr>
    </w:tbl>
    <w:p w14:paraId="468C4C81" w14:textId="2F48E976" w:rsidR="00C808B5" w:rsidRDefault="00810BD7" w:rsidP="00C808B5">
      <w:r w:rsidRPr="00810BD7">
        <w:rPr>
          <w:rFonts w:hint="eastAsia"/>
        </w:rPr>
        <w:t>然后输入新的密码即可。</w:t>
      </w:r>
    </w:p>
    <w:p w14:paraId="6707830C" w14:textId="77777777" w:rsidR="00C808B5" w:rsidRPr="00C808B5" w:rsidRDefault="00C808B5" w:rsidP="00C808B5"/>
    <w:p w14:paraId="03F484AC" w14:textId="77777777" w:rsidR="00A41AA8" w:rsidRDefault="00A41AA8" w:rsidP="00675904">
      <w:pPr>
        <w:pStyle w:val="2"/>
      </w:pPr>
      <w:r>
        <w:rPr>
          <w:rFonts w:hint="eastAsia"/>
        </w:rPr>
        <w:t>修改系统休眠时间</w:t>
      </w:r>
    </w:p>
    <w:p w14:paraId="56926FC2" w14:textId="77777777" w:rsidR="00A41AA8" w:rsidRDefault="002540EC" w:rsidP="00A41AA8">
      <w:r>
        <w:rPr>
          <w:rFonts w:hint="eastAsia"/>
        </w:rPr>
        <w:t>Applications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D328D4">
        <w:rPr>
          <w:rFonts w:hint="eastAsia"/>
        </w:rPr>
        <w:t>System</w:t>
      </w:r>
      <w:r w:rsidR="00D328D4">
        <w:t xml:space="preserve"> </w:t>
      </w:r>
      <w:r w:rsidR="00D328D4">
        <w:rPr>
          <w:rFonts w:hint="eastAsia"/>
        </w:rPr>
        <w:t>Tools</w:t>
      </w:r>
      <w:r w:rsidR="00D328D4">
        <w:t xml:space="preserve"> </w:t>
      </w:r>
      <w:r w:rsidR="00D328D4">
        <w:rPr>
          <w:rFonts w:hint="eastAsia"/>
        </w:rPr>
        <w:t>→</w:t>
      </w:r>
      <w:r w:rsidR="00D328D4">
        <w:t xml:space="preserve"> </w:t>
      </w:r>
      <w:r w:rsidR="00C8526F">
        <w:rPr>
          <w:rFonts w:hint="eastAsia"/>
        </w:rPr>
        <w:t>Settings</w:t>
      </w:r>
      <w:r w:rsidR="00C8526F">
        <w:t xml:space="preserve"> </w:t>
      </w:r>
      <w:r w:rsidR="00C8526F">
        <w:rPr>
          <w:rFonts w:hint="eastAsia"/>
        </w:rPr>
        <w:t>→</w:t>
      </w:r>
      <w:r w:rsidR="00C8526F">
        <w:t xml:space="preserve"> </w:t>
      </w:r>
      <w:r w:rsidR="00D40AD4">
        <w:rPr>
          <w:rFonts w:hint="eastAsia"/>
        </w:rPr>
        <w:t>Power</w:t>
      </w:r>
      <w:r w:rsidR="00DD0676">
        <w:rPr>
          <w:rFonts w:hint="eastAsia"/>
        </w:rPr>
        <w:t xml:space="preserve"> </w:t>
      </w:r>
      <w:r w:rsidR="00DD0676">
        <w:rPr>
          <w:rFonts w:hint="eastAsia"/>
        </w:rPr>
        <w:t>→</w:t>
      </w:r>
      <w:r w:rsidR="00DD0676">
        <w:t xml:space="preserve"> </w:t>
      </w:r>
      <w:r w:rsidR="00DD0676">
        <w:rPr>
          <w:rFonts w:hint="eastAsia"/>
        </w:rPr>
        <w:t>Power</w:t>
      </w:r>
      <w:r w:rsidR="00DD0676">
        <w:t xml:space="preserve"> </w:t>
      </w:r>
      <w:r w:rsidR="00DD0676">
        <w:rPr>
          <w:rFonts w:hint="eastAsia"/>
        </w:rPr>
        <w:t>Saving</w:t>
      </w:r>
      <w:r w:rsidR="00DD0676">
        <w:rPr>
          <w:rFonts w:hint="eastAsia"/>
        </w:rPr>
        <w:t>：</w:t>
      </w:r>
    </w:p>
    <w:p w14:paraId="4AD644EF" w14:textId="77777777" w:rsidR="00DD0676" w:rsidRDefault="00DD0676" w:rsidP="00A41AA8"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Never</w:t>
      </w:r>
      <w:r>
        <w:rPr>
          <w:rFonts w:hint="eastAsia"/>
        </w:rPr>
        <w:t>即可。</w:t>
      </w:r>
    </w:p>
    <w:p w14:paraId="191F6E67" w14:textId="77777777" w:rsidR="009C7940" w:rsidRPr="00AE57FF" w:rsidRDefault="009C7940" w:rsidP="00A41AA8"/>
    <w:p w14:paraId="65DB1645" w14:textId="77777777" w:rsidR="00686A97" w:rsidRDefault="000E3502" w:rsidP="00EF5297">
      <w:pPr>
        <w:pStyle w:val="2"/>
      </w:pPr>
      <w:r>
        <w:rPr>
          <w:rFonts w:hint="eastAsia"/>
        </w:rPr>
        <w:lastRenderedPageBreak/>
        <w:t>配置</w:t>
      </w:r>
      <w:r w:rsidR="00795296">
        <w:rPr>
          <w:rFonts w:hint="eastAsia"/>
        </w:rPr>
        <w:t>阿里</w:t>
      </w:r>
      <w:r w:rsidR="000B079F">
        <w:rPr>
          <w:rFonts w:hint="eastAsia"/>
        </w:rPr>
        <w:t>镜像源</w:t>
      </w:r>
      <w:r>
        <w:rPr>
          <w:rFonts w:hint="eastAsia"/>
        </w:rPr>
        <w:t>地址</w:t>
      </w:r>
    </w:p>
    <w:p w14:paraId="20F23F64" w14:textId="77777777" w:rsidR="008D6D39" w:rsidRDefault="00D861FA" w:rsidP="008D6D39">
      <w:r w:rsidRPr="00D861FA">
        <w:rPr>
          <w:rFonts w:hint="eastAsia"/>
        </w:rPr>
        <w:t>把镜像地址修改为为阿里镜像：</w:t>
      </w:r>
      <w:hyperlink r:id="rId19" w:history="1">
        <w:r w:rsidR="00385446">
          <w:rPr>
            <w:rStyle w:val="af3"/>
          </w:rPr>
          <w:t>https://developer.aliyun.com/mirror/</w:t>
        </w:r>
      </w:hyperlink>
    </w:p>
    <w:p w14:paraId="0876AF81" w14:textId="77777777" w:rsidR="00385446" w:rsidRDefault="00385446" w:rsidP="008D6D39"/>
    <w:p w14:paraId="4C37A8FA" w14:textId="77777777" w:rsidR="00D861FA" w:rsidRDefault="000D65D3" w:rsidP="008D6D39">
      <w:r>
        <w:rPr>
          <w:rFonts w:hint="eastAsia"/>
        </w:rPr>
        <w:t>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B16" w14:paraId="67C03985" w14:textId="77777777" w:rsidTr="001E2B16">
        <w:tc>
          <w:tcPr>
            <w:tcW w:w="8296" w:type="dxa"/>
          </w:tcPr>
          <w:p w14:paraId="0E5A52BE" w14:textId="77777777" w:rsidR="001E2B16" w:rsidRDefault="001E2B16" w:rsidP="001E2B16">
            <w:r>
              <w:t>mv /etc/yum.repos.d/CentOS-Base.repo /etc/yum.repos.d/CentOS-Base.repo.backup</w:t>
            </w:r>
          </w:p>
          <w:p w14:paraId="3A250749" w14:textId="77777777" w:rsidR="001E2B16" w:rsidRDefault="001E2B16" w:rsidP="001E2B16">
            <w:r>
              <w:t>wget -O /etc/yum.repos.d/CentOS-Base.repo http://mirrors.aliyun.com/repo/Centos-7.repo</w:t>
            </w:r>
          </w:p>
          <w:p w14:paraId="39954134" w14:textId="77777777" w:rsidR="001E2B16" w:rsidRDefault="001E2B16" w:rsidP="001E2B16">
            <w:r>
              <w:t>yum clean all</w:t>
            </w:r>
          </w:p>
          <w:p w14:paraId="2DF33EE2" w14:textId="77777777" w:rsidR="001E2B16" w:rsidRDefault="001E2B16" w:rsidP="001E2B16">
            <w:r>
              <w:t>yum makecache</w:t>
            </w:r>
          </w:p>
        </w:tc>
      </w:tr>
    </w:tbl>
    <w:p w14:paraId="546B7FDA" w14:textId="77777777" w:rsidR="00157DD9" w:rsidRDefault="00157DD9" w:rsidP="008D6D39"/>
    <w:p w14:paraId="3B14B48C" w14:textId="77777777" w:rsidR="000D65D3" w:rsidRDefault="001E2B16" w:rsidP="008D6D39">
      <w:r w:rsidRPr="001E2B16">
        <w:rPr>
          <w:rFonts w:hint="eastAsia"/>
        </w:rPr>
        <w:t>参考</w:t>
      </w:r>
      <w:r>
        <w:rPr>
          <w:rFonts w:hint="eastAsia"/>
        </w:rPr>
        <w:t>安装地址</w:t>
      </w:r>
      <w:r w:rsidRPr="001E2B16">
        <w:rPr>
          <w:rFonts w:hint="eastAsia"/>
        </w:rPr>
        <w:t>：</w:t>
      </w:r>
      <w:hyperlink r:id="rId20" w:history="1">
        <w:r w:rsidRPr="00D96187">
          <w:rPr>
            <w:rStyle w:val="af3"/>
            <w:rFonts w:hint="eastAsia"/>
          </w:rPr>
          <w:t>https://yq.aliyun.com/articles/525282</w:t>
        </w:r>
      </w:hyperlink>
    </w:p>
    <w:p w14:paraId="245F3D59" w14:textId="77777777" w:rsidR="001E2B16" w:rsidRDefault="001E2B16" w:rsidP="008D6D39"/>
    <w:p w14:paraId="5C6FA490" w14:textId="72F885A6" w:rsidR="008253F6" w:rsidRDefault="008253F6" w:rsidP="008253F6">
      <w:pPr>
        <w:pStyle w:val="3"/>
      </w:pPr>
      <w:r w:rsidRPr="008253F6">
        <w:rPr>
          <w:rFonts w:hint="eastAsia"/>
        </w:rPr>
        <w:t xml:space="preserve">CentOS 7.5 </w:t>
      </w:r>
      <w:r w:rsidRPr="008253F6">
        <w:rPr>
          <w:rFonts w:hint="eastAsia"/>
        </w:rPr>
        <w:t>更新</w:t>
      </w:r>
      <w:r w:rsidRPr="008253F6">
        <w:rPr>
          <w:rFonts w:hint="eastAsia"/>
        </w:rPr>
        <w:t xml:space="preserve"> yum </w:t>
      </w:r>
      <w:r w:rsidRPr="008253F6">
        <w:rPr>
          <w:rFonts w:hint="eastAsia"/>
        </w:rPr>
        <w:t>源</w:t>
      </w:r>
    </w:p>
    <w:p w14:paraId="432C14E2" w14:textId="6C14D4EF" w:rsidR="008253F6" w:rsidRDefault="006C55C4" w:rsidP="008253F6">
      <w:r w:rsidRPr="006C55C4">
        <w:rPr>
          <w:rFonts w:hint="eastAsia"/>
        </w:rPr>
        <w:t>1</w:t>
      </w:r>
      <w:r w:rsidRPr="006C55C4">
        <w:rPr>
          <w:rFonts w:hint="eastAsia"/>
        </w:rPr>
        <w:t>、打开</w:t>
      </w:r>
      <w:r w:rsidRPr="006C55C4">
        <w:rPr>
          <w:rFonts w:hint="eastAsia"/>
        </w:rPr>
        <w:t xml:space="preserve"> CentOS </w:t>
      </w:r>
      <w:r w:rsidRPr="006C55C4">
        <w:rPr>
          <w:rFonts w:hint="eastAsia"/>
        </w:rPr>
        <w:t>的</w:t>
      </w:r>
      <w:r w:rsidRPr="006C55C4">
        <w:rPr>
          <w:rFonts w:hint="eastAsia"/>
        </w:rPr>
        <w:t xml:space="preserve"> yum </w:t>
      </w:r>
      <w:r w:rsidRPr="006C55C4">
        <w:rPr>
          <w:rFonts w:hint="eastAsia"/>
        </w:rPr>
        <w:t>目录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EE9" w14:paraId="6E9E24BC" w14:textId="77777777" w:rsidTr="00122EE9">
        <w:tc>
          <w:tcPr>
            <w:tcW w:w="8296" w:type="dxa"/>
          </w:tcPr>
          <w:p w14:paraId="45B93E77" w14:textId="35ED9E27" w:rsidR="00122EE9" w:rsidRDefault="00122EE9" w:rsidP="008253F6">
            <w:r w:rsidRPr="00122EE9">
              <w:t>cd /etc/yum.repos.d/</w:t>
            </w:r>
          </w:p>
        </w:tc>
      </w:tr>
    </w:tbl>
    <w:p w14:paraId="7639CE6E" w14:textId="4C3ADC3A" w:rsidR="006C55C4" w:rsidRDefault="006C55C4" w:rsidP="008253F6"/>
    <w:p w14:paraId="091F8094" w14:textId="70FEF3FD" w:rsidR="00122EE9" w:rsidRDefault="00C044A5" w:rsidP="008253F6">
      <w:r w:rsidRPr="00C044A5">
        <w:rPr>
          <w:rFonts w:hint="eastAsia"/>
        </w:rPr>
        <w:t>2</w:t>
      </w:r>
      <w:r w:rsidRPr="00C044A5">
        <w:rPr>
          <w:rFonts w:hint="eastAsia"/>
        </w:rPr>
        <w:t>、用</w:t>
      </w:r>
      <w:r w:rsidRPr="00C044A5">
        <w:rPr>
          <w:rFonts w:hint="eastAsia"/>
        </w:rPr>
        <w:t xml:space="preserve"> wget </w:t>
      </w:r>
      <w:r w:rsidRPr="00C044A5">
        <w:rPr>
          <w:rFonts w:hint="eastAsia"/>
        </w:rPr>
        <w:t>下载</w:t>
      </w:r>
      <w:r w:rsidRPr="00C044A5">
        <w:rPr>
          <w:rFonts w:hint="eastAsia"/>
        </w:rPr>
        <w:t xml:space="preserve"> repo </w:t>
      </w:r>
      <w:r w:rsidRPr="00C044A5"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DA3" w14:paraId="16B301C2" w14:textId="77777777" w:rsidTr="00CD7DA3">
        <w:tc>
          <w:tcPr>
            <w:tcW w:w="8296" w:type="dxa"/>
          </w:tcPr>
          <w:p w14:paraId="1CC0420F" w14:textId="7B268C2D" w:rsidR="00CD7DA3" w:rsidRDefault="00CD7DA3" w:rsidP="008253F6">
            <w:r w:rsidRPr="00CD7DA3">
              <w:t>wget http://mirrors.aliyun.com/repo/Centos-7.repo</w:t>
            </w:r>
          </w:p>
        </w:tc>
      </w:tr>
    </w:tbl>
    <w:p w14:paraId="11088EF0" w14:textId="77777777" w:rsidR="00CE4166" w:rsidRDefault="00CE4166" w:rsidP="00CE4166">
      <w:r>
        <w:rPr>
          <w:rFonts w:hint="eastAsia"/>
        </w:rPr>
        <w:t>注意</w:t>
      </w:r>
      <w:r>
        <w:rPr>
          <w:rFonts w:hint="eastAsia"/>
        </w:rPr>
        <w:t>:</w:t>
      </w:r>
    </w:p>
    <w:p w14:paraId="7AE9C750" w14:textId="10605546" w:rsidR="006C55C4" w:rsidRDefault="00CE4166" w:rsidP="00CE4166">
      <w:r>
        <w:rPr>
          <w:rFonts w:hint="eastAsia"/>
        </w:rPr>
        <w:t>a</w:t>
      </w:r>
      <w:r>
        <w:rPr>
          <w:rFonts w:hint="eastAsia"/>
        </w:rPr>
        <w:t>、如果</w:t>
      </w:r>
      <w:r>
        <w:rPr>
          <w:rFonts w:hint="eastAsia"/>
        </w:rPr>
        <w:t xml:space="preserve"> wget </w:t>
      </w:r>
      <w:r>
        <w:rPr>
          <w:rFonts w:hint="eastAsia"/>
        </w:rPr>
        <w:t>命令不生效，说明还没有安装</w:t>
      </w:r>
      <w:r>
        <w:rPr>
          <w:rFonts w:hint="eastAsia"/>
        </w:rPr>
        <w:t xml:space="preserve"> wget </w:t>
      </w:r>
      <w:r>
        <w:rPr>
          <w:rFonts w:hint="eastAsia"/>
        </w:rPr>
        <w:t>工具，输入</w:t>
      </w:r>
      <w:r>
        <w:rPr>
          <w:rFonts w:hint="eastAsia"/>
        </w:rPr>
        <w:t xml:space="preserve"> yum -y install wget </w:t>
      </w:r>
      <w:r>
        <w:rPr>
          <w:rFonts w:hint="eastAsia"/>
        </w:rPr>
        <w:t>回车进行安装。</w:t>
      </w:r>
    </w:p>
    <w:p w14:paraId="3D19D477" w14:textId="76D5FAD5" w:rsidR="006C55C4" w:rsidRDefault="006C55C4" w:rsidP="008253F6"/>
    <w:p w14:paraId="0A04BE1C" w14:textId="396D930E" w:rsidR="00B21518" w:rsidRDefault="00B21518" w:rsidP="008253F6">
      <w:r w:rsidRPr="00B21518">
        <w:rPr>
          <w:rFonts w:hint="eastAsia"/>
        </w:rPr>
        <w:t>3</w:t>
      </w:r>
      <w:r w:rsidRPr="00B21518">
        <w:rPr>
          <w:rFonts w:hint="eastAsia"/>
        </w:rPr>
        <w:t>、备份系统原来的</w:t>
      </w:r>
      <w:r w:rsidRPr="00B21518">
        <w:rPr>
          <w:rFonts w:hint="eastAsia"/>
        </w:rPr>
        <w:t xml:space="preserve"> repo </w:t>
      </w:r>
      <w:r w:rsidRPr="00B21518">
        <w:rPr>
          <w:rFonts w:hint="eastAsia"/>
        </w:rPr>
        <w:t>文件，其实就是重命名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518" w14:paraId="64BA1956" w14:textId="77777777" w:rsidTr="00B21518">
        <w:tc>
          <w:tcPr>
            <w:tcW w:w="8296" w:type="dxa"/>
          </w:tcPr>
          <w:p w14:paraId="6C286510" w14:textId="5041CB85" w:rsidR="00B21518" w:rsidRDefault="00B21518" w:rsidP="008253F6">
            <w:r w:rsidRPr="00B21518">
              <w:t>mv CentOS-Base.repo CentOS-Base.repo.bak</w:t>
            </w:r>
          </w:p>
        </w:tc>
      </w:tr>
    </w:tbl>
    <w:p w14:paraId="12A20CD7" w14:textId="6DD35CDC" w:rsidR="00B21518" w:rsidRDefault="00B21518" w:rsidP="008253F6"/>
    <w:p w14:paraId="609E4C12" w14:textId="5143BBEC" w:rsidR="00B21518" w:rsidRDefault="00B21518" w:rsidP="008253F6">
      <w:r w:rsidRPr="00B21518">
        <w:rPr>
          <w:rFonts w:hint="eastAsia"/>
        </w:rPr>
        <w:t>4</w:t>
      </w:r>
      <w:r w:rsidRPr="00B21518">
        <w:rPr>
          <w:rFonts w:hint="eastAsia"/>
        </w:rPr>
        <w:t>、替换系统原来的</w:t>
      </w:r>
      <w:r w:rsidRPr="00B21518">
        <w:rPr>
          <w:rFonts w:hint="eastAsia"/>
        </w:rPr>
        <w:t xml:space="preserve"> repo </w:t>
      </w:r>
      <w:r w:rsidRPr="00B21518"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518" w14:paraId="7B1B0DCD" w14:textId="77777777" w:rsidTr="00B21518">
        <w:tc>
          <w:tcPr>
            <w:tcW w:w="8296" w:type="dxa"/>
          </w:tcPr>
          <w:p w14:paraId="49F29A6C" w14:textId="7F2E1CD4" w:rsidR="00B21518" w:rsidRDefault="00B21518" w:rsidP="008253F6">
            <w:r w:rsidRPr="00B21518">
              <w:t>mv Centos-7.repo CentOS-Base.repo</w:t>
            </w:r>
          </w:p>
        </w:tc>
      </w:tr>
    </w:tbl>
    <w:p w14:paraId="2FB7C2D7" w14:textId="37BA72EB" w:rsidR="00B21518" w:rsidRDefault="00B21518" w:rsidP="008253F6"/>
    <w:p w14:paraId="06D77FC9" w14:textId="0FEA2160" w:rsidR="00B21518" w:rsidRDefault="00C74A69" w:rsidP="008253F6">
      <w:r w:rsidRPr="00C74A69">
        <w:rPr>
          <w:rFonts w:hint="eastAsia"/>
        </w:rPr>
        <w:t>5</w:t>
      </w:r>
      <w:r w:rsidRPr="00C74A69">
        <w:rPr>
          <w:rFonts w:hint="eastAsia"/>
        </w:rPr>
        <w:t>、执行</w:t>
      </w:r>
      <w:r w:rsidRPr="00C74A69">
        <w:rPr>
          <w:rFonts w:hint="eastAsia"/>
        </w:rPr>
        <w:t xml:space="preserve"> yum </w:t>
      </w:r>
      <w:r w:rsidRPr="00C74A69">
        <w:rPr>
          <w:rFonts w:hint="eastAsia"/>
        </w:rPr>
        <w:t>源更新命令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A69" w14:paraId="6CC75D52" w14:textId="77777777" w:rsidTr="00C74A69">
        <w:tc>
          <w:tcPr>
            <w:tcW w:w="8296" w:type="dxa"/>
          </w:tcPr>
          <w:p w14:paraId="208F7E85" w14:textId="77777777" w:rsidR="00C74A69" w:rsidRDefault="00C74A69" w:rsidP="00C74A69">
            <w:r>
              <w:t>yum clean all</w:t>
            </w:r>
          </w:p>
          <w:p w14:paraId="3BF58637" w14:textId="77777777" w:rsidR="00C74A69" w:rsidRDefault="00C74A69" w:rsidP="00C74A69">
            <w:r>
              <w:rPr>
                <w:rFonts w:hint="eastAsia"/>
              </w:rPr>
              <w:t>yum makecache 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yum </w:t>
            </w:r>
            <w:r>
              <w:rPr>
                <w:rFonts w:hint="eastAsia"/>
              </w:rPr>
              <w:t>源缓存到本地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加快软件的搜索和安装速度</w:t>
            </w:r>
          </w:p>
          <w:p w14:paraId="5BEB4BCA" w14:textId="552AB3E9" w:rsidR="00C74A69" w:rsidRDefault="00C74A69" w:rsidP="00C74A69">
            <w:r>
              <w:t>yum -y update</w:t>
            </w:r>
          </w:p>
        </w:tc>
      </w:tr>
    </w:tbl>
    <w:p w14:paraId="2B9D0D09" w14:textId="4309D9C0" w:rsidR="00B21518" w:rsidRDefault="00B21518" w:rsidP="008253F6"/>
    <w:p w14:paraId="6BF37F87" w14:textId="5699C08F" w:rsidR="00B21518" w:rsidRDefault="00C74A69" w:rsidP="008253F6">
      <w:r w:rsidRPr="00C74A69">
        <w:rPr>
          <w:rFonts w:hint="eastAsia"/>
        </w:rPr>
        <w:t>6</w:t>
      </w:r>
      <w:r w:rsidRPr="00C74A69">
        <w:rPr>
          <w:rFonts w:hint="eastAsia"/>
        </w:rPr>
        <w:t>、完成</w:t>
      </w:r>
      <w:r w:rsidRPr="00C74A69">
        <w:rPr>
          <w:rFonts w:hint="eastAsia"/>
        </w:rPr>
        <w:t xml:space="preserve"> yum </w:t>
      </w:r>
      <w:r w:rsidRPr="00C74A69">
        <w:rPr>
          <w:rFonts w:hint="eastAsia"/>
        </w:rPr>
        <w:t>源更新操作。</w:t>
      </w:r>
    </w:p>
    <w:p w14:paraId="28DFF679" w14:textId="32FF383B" w:rsidR="00B21518" w:rsidRDefault="00B21518" w:rsidP="008253F6"/>
    <w:p w14:paraId="6A72E448" w14:textId="77777777" w:rsidR="00C74A69" w:rsidRDefault="00C74A69" w:rsidP="00C74A69">
      <w:r>
        <w:rPr>
          <w:rFonts w:hint="eastAsia"/>
        </w:rPr>
        <w:t>附带阿里云和</w:t>
      </w:r>
      <w:r>
        <w:rPr>
          <w:rFonts w:hint="eastAsia"/>
        </w:rPr>
        <w:t xml:space="preserve"> 163 </w:t>
      </w:r>
      <w:r>
        <w:rPr>
          <w:rFonts w:hint="eastAsia"/>
        </w:rPr>
        <w:t>的</w:t>
      </w:r>
      <w:r>
        <w:rPr>
          <w:rFonts w:hint="eastAsia"/>
        </w:rPr>
        <w:t xml:space="preserve">yum </w:t>
      </w:r>
      <w:r>
        <w:rPr>
          <w:rFonts w:hint="eastAsia"/>
        </w:rPr>
        <w:t>源</w:t>
      </w:r>
      <w:r>
        <w:rPr>
          <w:rFonts w:hint="eastAsia"/>
        </w:rPr>
        <w:t>:</w:t>
      </w:r>
    </w:p>
    <w:p w14:paraId="54AC7FA3" w14:textId="77777777" w:rsidR="00C74A69" w:rsidRDefault="00C74A69" w:rsidP="00C74A69">
      <w:r>
        <w:t>http://mirrors.aliyun.com/repo/</w:t>
      </w:r>
    </w:p>
    <w:p w14:paraId="78A9761D" w14:textId="77777777" w:rsidR="00C74A69" w:rsidRDefault="00C74A69" w:rsidP="00C74A69">
      <w:r>
        <w:t>http://mirrors.aliyun.com/repo/Centos-7.repo</w:t>
      </w:r>
    </w:p>
    <w:p w14:paraId="182537F0" w14:textId="77777777" w:rsidR="00C74A69" w:rsidRDefault="00C74A69" w:rsidP="00C74A69">
      <w:r>
        <w:t>http://mirrors.aliyun.com/repo/Centos-6.repo</w:t>
      </w:r>
    </w:p>
    <w:p w14:paraId="66DFC056" w14:textId="77777777" w:rsidR="00C74A69" w:rsidRDefault="00C74A69" w:rsidP="00C74A69">
      <w:r>
        <w:t>http://mirrors.aliyun.com/repo/Centos-5.repo</w:t>
      </w:r>
    </w:p>
    <w:p w14:paraId="30E28E64" w14:textId="77777777" w:rsidR="00C74A69" w:rsidRDefault="00C74A69" w:rsidP="00C74A69">
      <w:r>
        <w:lastRenderedPageBreak/>
        <w:t>http://mirrors.163.com/.help/centos.html</w:t>
      </w:r>
    </w:p>
    <w:p w14:paraId="7E7D626C" w14:textId="77777777" w:rsidR="00C74A69" w:rsidRDefault="00C74A69" w:rsidP="00C74A69">
      <w:r>
        <w:t>http://mirrors.163.com/.help/CentOS7-Base-163.repo</w:t>
      </w:r>
    </w:p>
    <w:p w14:paraId="2B35D01B" w14:textId="77777777" w:rsidR="00C74A69" w:rsidRDefault="00C74A69" w:rsidP="00C74A69">
      <w:r>
        <w:t>http://mirrors.163.com/.help/CentOS6-Base-163.repo</w:t>
      </w:r>
    </w:p>
    <w:p w14:paraId="4A7D73D9" w14:textId="77777777" w:rsidR="00C74A69" w:rsidRDefault="00C74A69" w:rsidP="00C74A69">
      <w:r>
        <w:t>http://mirrors.163.com/.help/CentOS5-Base-163.repo</w:t>
      </w:r>
    </w:p>
    <w:p w14:paraId="49D23614" w14:textId="77777777" w:rsidR="00C74A69" w:rsidRDefault="00C74A69" w:rsidP="00C74A69"/>
    <w:p w14:paraId="20718CD6" w14:textId="77777777" w:rsidR="00C74A69" w:rsidRDefault="00C74A69" w:rsidP="00C74A69">
      <w:r>
        <w:rPr>
          <w:rFonts w:hint="eastAsia"/>
        </w:rPr>
        <w:t xml:space="preserve">CentOS 7 </w:t>
      </w:r>
      <w:r>
        <w:rPr>
          <w:rFonts w:hint="eastAsia"/>
        </w:rPr>
        <w:t>安装</w:t>
      </w:r>
      <w:r>
        <w:rPr>
          <w:rFonts w:hint="eastAsia"/>
        </w:rPr>
        <w:t xml:space="preserve"> Tengine</w:t>
      </w:r>
    </w:p>
    <w:p w14:paraId="3F34B2FA" w14:textId="77777777" w:rsidR="00C74A69" w:rsidRDefault="00C74A69" w:rsidP="00C74A69">
      <w:r>
        <w:t>https://www.jianshu.com/p/0a2892028350</w:t>
      </w:r>
    </w:p>
    <w:p w14:paraId="63C2F45D" w14:textId="77777777" w:rsidR="00C74A69" w:rsidRDefault="00C74A69" w:rsidP="00C74A69"/>
    <w:p w14:paraId="492581EE" w14:textId="77777777" w:rsidR="00C74A69" w:rsidRDefault="00C74A69" w:rsidP="00C74A69">
      <w:r>
        <w:rPr>
          <w:rFonts w:hint="eastAsia"/>
        </w:rPr>
        <w:t xml:space="preserve">CentOS 7.4 Tengine </w:t>
      </w:r>
      <w:r>
        <w:rPr>
          <w:rFonts w:hint="eastAsia"/>
        </w:rPr>
        <w:t>安装配置详解</w:t>
      </w:r>
    </w:p>
    <w:p w14:paraId="3EF661C0" w14:textId="77777777" w:rsidR="00C74A69" w:rsidRDefault="00C74A69" w:rsidP="00C74A69">
      <w:r>
        <w:t>https://blog.csdn.net/With__Sunshine/article/details/84581451</w:t>
      </w:r>
    </w:p>
    <w:p w14:paraId="0D10D7DF" w14:textId="77777777" w:rsidR="00C74A69" w:rsidRDefault="00C74A69" w:rsidP="00C74A69"/>
    <w:p w14:paraId="5A3646AC" w14:textId="77777777" w:rsidR="00C74A69" w:rsidRDefault="00C74A69" w:rsidP="00C74A69">
      <w:r>
        <w:rPr>
          <w:rFonts w:hint="eastAsia"/>
        </w:rPr>
        <w:t>安装</w:t>
      </w:r>
      <w:r>
        <w:rPr>
          <w:rFonts w:hint="eastAsia"/>
        </w:rPr>
        <w:t xml:space="preserve"> CentOS 7.5 </w:t>
      </w:r>
      <w:r>
        <w:rPr>
          <w:rFonts w:hint="eastAsia"/>
        </w:rPr>
        <w:t>以后的事</w:t>
      </w:r>
    </w:p>
    <w:p w14:paraId="6F422B51" w14:textId="77777777" w:rsidR="00C74A69" w:rsidRDefault="00C74A69" w:rsidP="00C74A69">
      <w:r>
        <w:t>https://blog.csdn.net/qq_34562959/article/details/82905865</w:t>
      </w:r>
    </w:p>
    <w:p w14:paraId="5884C5C6" w14:textId="77777777" w:rsidR="00C74A69" w:rsidRDefault="00C74A69" w:rsidP="00C74A69"/>
    <w:p w14:paraId="78A426CD" w14:textId="77777777" w:rsidR="00C74A69" w:rsidRDefault="00C74A69" w:rsidP="00C74A69">
      <w:r>
        <w:rPr>
          <w:rFonts w:hint="eastAsia"/>
        </w:rPr>
        <w:t xml:space="preserve">CentOS 7.2 </w:t>
      </w:r>
      <w:r>
        <w:rPr>
          <w:rFonts w:hint="eastAsia"/>
        </w:rPr>
        <w:t>编译安装</w:t>
      </w:r>
      <w:r>
        <w:rPr>
          <w:rFonts w:hint="eastAsia"/>
        </w:rPr>
        <w:t xml:space="preserve"> Tengine</w:t>
      </w:r>
    </w:p>
    <w:p w14:paraId="4C717990" w14:textId="77777777" w:rsidR="00C74A69" w:rsidRDefault="00C74A69" w:rsidP="00C74A69">
      <w:r>
        <w:t>https://www.cnblogs.com/doseoer/p/6257939.html</w:t>
      </w:r>
    </w:p>
    <w:p w14:paraId="2555A0D7" w14:textId="77777777" w:rsidR="00C74A69" w:rsidRDefault="00C74A69" w:rsidP="00C74A69"/>
    <w:p w14:paraId="041CF2B9" w14:textId="6108317E" w:rsidR="00B21518" w:rsidRDefault="00C74A69" w:rsidP="00C74A69">
      <w:r>
        <w:t>yum install gcc gcc-c++ autoconf automake</w:t>
      </w:r>
    </w:p>
    <w:p w14:paraId="20E901BF" w14:textId="77777777" w:rsidR="00B21518" w:rsidRDefault="00B21518" w:rsidP="008253F6"/>
    <w:p w14:paraId="39765129" w14:textId="77777777" w:rsidR="006C55C4" w:rsidRPr="008253F6" w:rsidRDefault="006C55C4" w:rsidP="008253F6"/>
    <w:p w14:paraId="74C134AE" w14:textId="77777777" w:rsidR="000D7973" w:rsidRDefault="000D7973" w:rsidP="00C91820">
      <w:pPr>
        <w:pStyle w:val="2"/>
      </w:pPr>
      <w:r>
        <w:rPr>
          <w:rFonts w:hint="eastAsia"/>
        </w:rPr>
        <w:t>系统更新命令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820" w14:paraId="5C599BBE" w14:textId="77777777" w:rsidTr="00C91820">
        <w:tc>
          <w:tcPr>
            <w:tcW w:w="8296" w:type="dxa"/>
          </w:tcPr>
          <w:p w14:paraId="330EDDA4" w14:textId="77777777" w:rsidR="00C91820" w:rsidRDefault="00C91820" w:rsidP="00C91820">
            <w:r>
              <w:rPr>
                <w:rFonts w:hint="eastAsia"/>
              </w:rPr>
              <w:t>yum</w:t>
            </w:r>
            <w:r>
              <w:t xml:space="preserve"> </w:t>
            </w:r>
            <w:r>
              <w:rPr>
                <w:rFonts w:hint="eastAsia"/>
              </w:rPr>
              <w:t>-y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</w:p>
        </w:tc>
      </w:tr>
      <w:tr w:rsidR="00716D1A" w14:paraId="6ADB84CF" w14:textId="77777777" w:rsidTr="00C91820">
        <w:tc>
          <w:tcPr>
            <w:tcW w:w="8296" w:type="dxa"/>
          </w:tcPr>
          <w:p w14:paraId="74B8A694" w14:textId="77777777" w:rsidR="00716D1A" w:rsidRDefault="00716D1A" w:rsidP="00C91820">
            <w:r>
              <w:rPr>
                <w:rFonts w:hint="eastAsia"/>
              </w:rPr>
              <w:t>yum</w:t>
            </w:r>
            <w:r>
              <w:t xml:space="preserve"> </w:t>
            </w:r>
            <w:r>
              <w:rPr>
                <w:rFonts w:hint="eastAsia"/>
              </w:rPr>
              <w:t>-y</w:t>
            </w:r>
            <w:r>
              <w:t xml:space="preserve"> </w:t>
            </w:r>
            <w:r>
              <w:rPr>
                <w:rFonts w:hint="eastAsia"/>
              </w:rPr>
              <w:t>upgrade</w:t>
            </w:r>
          </w:p>
        </w:tc>
      </w:tr>
    </w:tbl>
    <w:p w14:paraId="0282DB96" w14:textId="77777777" w:rsidR="00C91820" w:rsidRDefault="00D35F58" w:rsidP="00C91820">
      <w:r>
        <w:rPr>
          <w:rFonts w:hint="eastAsia"/>
        </w:rPr>
        <w:t>更新完成之后，重启系统。</w:t>
      </w:r>
    </w:p>
    <w:p w14:paraId="712EA9A2" w14:textId="77777777" w:rsidR="007F08E1" w:rsidRDefault="007F08E1" w:rsidP="00C91820"/>
    <w:p w14:paraId="262EA923" w14:textId="77777777" w:rsidR="00707F8C" w:rsidRDefault="00707F8C" w:rsidP="00701776">
      <w:pPr>
        <w:pStyle w:val="2"/>
      </w:pPr>
      <w:r>
        <w:rPr>
          <w:rFonts w:hint="eastAsia"/>
        </w:rPr>
        <w:t>查看系统版本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FCC" w14:paraId="6E29932B" w14:textId="77777777" w:rsidTr="00802FCC">
        <w:tc>
          <w:tcPr>
            <w:tcW w:w="8296" w:type="dxa"/>
          </w:tcPr>
          <w:p w14:paraId="671B62E1" w14:textId="77777777" w:rsidR="00802FCC" w:rsidRDefault="00802FCC" w:rsidP="00802FCC">
            <w:r>
              <w:t xml:space="preserve">[root@local ~]# cat /etc/redhat-release </w:t>
            </w:r>
          </w:p>
          <w:p w14:paraId="20AD304D" w14:textId="77777777" w:rsidR="00802FCC" w:rsidRDefault="00802FCC" w:rsidP="00802FCC">
            <w:bookmarkStart w:id="0" w:name="_Hlk41381394"/>
            <w:r>
              <w:t>CentOS Linux release 7.8.2003 (Core)</w:t>
            </w:r>
          </w:p>
          <w:bookmarkEnd w:id="0"/>
          <w:p w14:paraId="2F22B64B" w14:textId="77777777" w:rsidR="00802FCC" w:rsidRDefault="00802FCC" w:rsidP="00802FCC">
            <w:r>
              <w:t>[root@local ~]# uname -a</w:t>
            </w:r>
          </w:p>
          <w:p w14:paraId="61B81730" w14:textId="77777777" w:rsidR="00802FCC" w:rsidRDefault="00802FCC" w:rsidP="00802FCC">
            <w:r>
              <w:t>Linux local 3.10.0-1127.8.2.el7.x86_64 #1 SMP Tue May 12 16:57:42 UTC 2020 x86_64 x86_64 x86_64 GNU/Linux</w:t>
            </w:r>
          </w:p>
          <w:p w14:paraId="6E5E7243" w14:textId="77777777" w:rsidR="00802FCC" w:rsidRDefault="00802FCC" w:rsidP="00802FCC">
            <w:r>
              <w:t>[root@local ~]# getconf LONG_BIT</w:t>
            </w:r>
          </w:p>
          <w:p w14:paraId="38526EC6" w14:textId="77777777" w:rsidR="00802FCC" w:rsidRDefault="00802FCC" w:rsidP="00802FCC">
            <w:r>
              <w:t>64</w:t>
            </w:r>
          </w:p>
          <w:p w14:paraId="4D707446" w14:textId="77777777" w:rsidR="00802FCC" w:rsidRDefault="00802FCC" w:rsidP="00802FCC">
            <w:r>
              <w:t>[root@local ~]#</w:t>
            </w:r>
          </w:p>
        </w:tc>
      </w:tr>
    </w:tbl>
    <w:p w14:paraId="4BFFCE7C" w14:textId="77777777" w:rsidR="00802FCC" w:rsidRPr="00802FCC" w:rsidRDefault="00802FCC" w:rsidP="00802FCC"/>
    <w:p w14:paraId="2FA13A3F" w14:textId="77777777" w:rsidR="00747584" w:rsidRPr="00747584" w:rsidRDefault="00747584" w:rsidP="00747584"/>
    <w:p w14:paraId="57445C80" w14:textId="77777777" w:rsidR="007F08E1" w:rsidRDefault="007F08E1" w:rsidP="00701776">
      <w:pPr>
        <w:pStyle w:val="2"/>
      </w:pPr>
      <w:r>
        <w:rPr>
          <w:rFonts w:hint="eastAsia"/>
        </w:rPr>
        <w:t>系统重启命令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3"/>
        <w:gridCol w:w="2799"/>
        <w:gridCol w:w="2544"/>
      </w:tblGrid>
      <w:tr w:rsidR="00F9720F" w14:paraId="30D6122F" w14:textId="77777777" w:rsidTr="00F9720F">
        <w:tc>
          <w:tcPr>
            <w:tcW w:w="2953" w:type="dxa"/>
          </w:tcPr>
          <w:p w14:paraId="749D7DA1" w14:textId="77777777" w:rsidR="00F9720F" w:rsidRDefault="00F9720F" w:rsidP="00043C48">
            <w:r>
              <w:rPr>
                <w:rFonts w:hint="eastAsia"/>
              </w:rPr>
              <w:t>reboot</w:t>
            </w:r>
          </w:p>
        </w:tc>
        <w:tc>
          <w:tcPr>
            <w:tcW w:w="2799" w:type="dxa"/>
          </w:tcPr>
          <w:p w14:paraId="58E96F3D" w14:textId="77777777" w:rsidR="00F9720F" w:rsidRDefault="00F9720F" w:rsidP="00043C48">
            <w:r>
              <w:rPr>
                <w:rFonts w:hint="eastAsia"/>
              </w:rPr>
              <w:t>普通重启</w:t>
            </w:r>
          </w:p>
        </w:tc>
        <w:tc>
          <w:tcPr>
            <w:tcW w:w="2544" w:type="dxa"/>
          </w:tcPr>
          <w:p w14:paraId="0E5D6AC7" w14:textId="77777777" w:rsidR="00F9720F" w:rsidRDefault="00F9720F" w:rsidP="00043C48"/>
        </w:tc>
      </w:tr>
      <w:tr w:rsidR="00F9720F" w14:paraId="08A5D9D3" w14:textId="77777777" w:rsidTr="00F9720F">
        <w:tc>
          <w:tcPr>
            <w:tcW w:w="2953" w:type="dxa"/>
          </w:tcPr>
          <w:p w14:paraId="1F847044" w14:textId="77777777" w:rsidR="00F9720F" w:rsidRDefault="00F9720F" w:rsidP="00043C48">
            <w:r>
              <w:rPr>
                <w:rFonts w:hint="eastAsia"/>
              </w:rPr>
              <w:lastRenderedPageBreak/>
              <w:t>shutdown</w:t>
            </w:r>
            <w:r>
              <w:t xml:space="preserve"> </w:t>
            </w:r>
            <w:r>
              <w:rPr>
                <w:rFonts w:hint="eastAsia"/>
              </w:rPr>
              <w:t>-r</w:t>
            </w:r>
            <w:r>
              <w:t xml:space="preserve"> </w:t>
            </w:r>
            <w:r>
              <w:rPr>
                <w:rFonts w:hint="eastAsia"/>
              </w:rPr>
              <w:t>now</w:t>
            </w:r>
          </w:p>
        </w:tc>
        <w:tc>
          <w:tcPr>
            <w:tcW w:w="2799" w:type="dxa"/>
          </w:tcPr>
          <w:p w14:paraId="36D3965A" w14:textId="77777777" w:rsidR="00F9720F" w:rsidRDefault="00F9720F" w:rsidP="00043C48">
            <w:r>
              <w:rPr>
                <w:rFonts w:hint="eastAsia"/>
              </w:rPr>
              <w:t>立刻重启</w:t>
            </w:r>
          </w:p>
        </w:tc>
        <w:tc>
          <w:tcPr>
            <w:tcW w:w="2544" w:type="dxa"/>
          </w:tcPr>
          <w:p w14:paraId="6E3BD6A1" w14:textId="77777777" w:rsidR="00F9720F" w:rsidRDefault="00D05A7D" w:rsidP="00043C48"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用户使用</w:t>
            </w:r>
          </w:p>
        </w:tc>
      </w:tr>
      <w:tr w:rsidR="00F9720F" w14:paraId="0ABA45A0" w14:textId="77777777" w:rsidTr="00F9720F">
        <w:tc>
          <w:tcPr>
            <w:tcW w:w="2953" w:type="dxa"/>
          </w:tcPr>
          <w:p w14:paraId="5DA22687" w14:textId="77777777" w:rsidR="00F9720F" w:rsidRDefault="00F9720F" w:rsidP="00043C48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-r</w:t>
            </w:r>
            <w:r>
              <w:t xml:space="preserve"> 10</w:t>
            </w:r>
          </w:p>
        </w:tc>
        <w:tc>
          <w:tcPr>
            <w:tcW w:w="2799" w:type="dxa"/>
          </w:tcPr>
          <w:p w14:paraId="30ACEFB2" w14:textId="77777777" w:rsidR="00F9720F" w:rsidRDefault="00F9720F" w:rsidP="00043C48">
            <w:r>
              <w:rPr>
                <w:rFonts w:hint="eastAsia"/>
              </w:rPr>
              <w:t>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分钟自动重启</w:t>
            </w:r>
          </w:p>
        </w:tc>
        <w:tc>
          <w:tcPr>
            <w:tcW w:w="2544" w:type="dxa"/>
          </w:tcPr>
          <w:p w14:paraId="757453A8" w14:textId="77777777" w:rsidR="00F9720F" w:rsidRDefault="00D05A7D" w:rsidP="00043C48"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用户使用</w:t>
            </w:r>
          </w:p>
        </w:tc>
      </w:tr>
      <w:tr w:rsidR="00F9720F" w14:paraId="13532ABB" w14:textId="77777777" w:rsidTr="00F9720F">
        <w:tc>
          <w:tcPr>
            <w:tcW w:w="2953" w:type="dxa"/>
          </w:tcPr>
          <w:p w14:paraId="270DCCB0" w14:textId="77777777" w:rsidR="00F9720F" w:rsidRDefault="00F9720F" w:rsidP="00043C48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-r</w:t>
            </w:r>
            <w:r>
              <w:t xml:space="preserve"> 20:35</w:t>
            </w:r>
          </w:p>
        </w:tc>
        <w:tc>
          <w:tcPr>
            <w:tcW w:w="2799" w:type="dxa"/>
          </w:tcPr>
          <w:p w14:paraId="5772534E" w14:textId="77777777" w:rsidR="00F9720F" w:rsidRDefault="00F9720F" w:rsidP="00043C48">
            <w:r>
              <w:rPr>
                <w:rFonts w:hint="eastAsia"/>
              </w:rPr>
              <w:t>在时间为</w:t>
            </w:r>
            <w:r>
              <w:rPr>
                <w:rFonts w:hint="eastAsia"/>
              </w:rPr>
              <w:t>2</w:t>
            </w:r>
            <w:r>
              <w:t>0:35</w:t>
            </w:r>
            <w:r>
              <w:rPr>
                <w:rFonts w:hint="eastAsia"/>
              </w:rPr>
              <w:t>时自动重启</w:t>
            </w:r>
          </w:p>
        </w:tc>
        <w:tc>
          <w:tcPr>
            <w:tcW w:w="2544" w:type="dxa"/>
          </w:tcPr>
          <w:p w14:paraId="57F2A93B" w14:textId="77777777" w:rsidR="00F9720F" w:rsidRDefault="00D05A7D" w:rsidP="00043C48"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用户使用</w:t>
            </w:r>
          </w:p>
        </w:tc>
      </w:tr>
    </w:tbl>
    <w:p w14:paraId="789B09CB" w14:textId="77777777" w:rsidR="007F08E1" w:rsidRDefault="004841DD" w:rsidP="00C91820">
      <w:r>
        <w:rPr>
          <w:rFonts w:hint="eastAsia"/>
        </w:rPr>
        <w:t>如果我们要取消</w:t>
      </w:r>
      <w:r w:rsidR="003B7022">
        <w:rPr>
          <w:rFonts w:hint="eastAsia"/>
        </w:rPr>
        <w:t>shutdown</w:t>
      </w:r>
      <w:r w:rsidR="003B7022">
        <w:rPr>
          <w:rFonts w:hint="eastAsia"/>
        </w:rPr>
        <w:t>设置的</w:t>
      </w:r>
      <w:r>
        <w:rPr>
          <w:rFonts w:hint="eastAsia"/>
        </w:rPr>
        <w:t>重启命令怎么办？输入如下命令即可：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E20" w14:paraId="4846E279" w14:textId="77777777" w:rsidTr="00CC4E20">
        <w:tc>
          <w:tcPr>
            <w:tcW w:w="8296" w:type="dxa"/>
          </w:tcPr>
          <w:p w14:paraId="6ED3A3FC" w14:textId="77777777" w:rsidR="00CC4E20" w:rsidRDefault="00CC4E20" w:rsidP="00C91820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-c</w:t>
            </w:r>
          </w:p>
        </w:tc>
      </w:tr>
    </w:tbl>
    <w:p w14:paraId="626B1366" w14:textId="77777777" w:rsidR="004841DD" w:rsidRDefault="004841DD" w:rsidP="00C91820"/>
    <w:p w14:paraId="40D408EB" w14:textId="77777777" w:rsidR="004841DD" w:rsidRDefault="00D12C0C" w:rsidP="0074055C">
      <w:pPr>
        <w:pStyle w:val="2"/>
      </w:pPr>
      <w:r>
        <w:rPr>
          <w:rFonts w:hint="eastAsia"/>
        </w:rPr>
        <w:t>系统关机命令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1"/>
        <w:gridCol w:w="2688"/>
        <w:gridCol w:w="2607"/>
      </w:tblGrid>
      <w:tr w:rsidR="001D5678" w14:paraId="2E6095DC" w14:textId="77777777" w:rsidTr="001D5678">
        <w:tc>
          <w:tcPr>
            <w:tcW w:w="3001" w:type="dxa"/>
          </w:tcPr>
          <w:p w14:paraId="2167098C" w14:textId="77777777" w:rsidR="001D5678" w:rsidRDefault="001D5678" w:rsidP="0074055C">
            <w:r>
              <w:rPr>
                <w:rFonts w:hint="eastAsia"/>
              </w:rPr>
              <w:t>halt</w:t>
            </w:r>
          </w:p>
        </w:tc>
        <w:tc>
          <w:tcPr>
            <w:tcW w:w="2688" w:type="dxa"/>
          </w:tcPr>
          <w:p w14:paraId="08E6021A" w14:textId="77777777" w:rsidR="001D5678" w:rsidRDefault="001D5678" w:rsidP="0074055C">
            <w:r>
              <w:rPr>
                <w:rFonts w:hint="eastAsia"/>
              </w:rPr>
              <w:t>立刻关机</w:t>
            </w:r>
          </w:p>
        </w:tc>
        <w:tc>
          <w:tcPr>
            <w:tcW w:w="2607" w:type="dxa"/>
          </w:tcPr>
          <w:p w14:paraId="7AEB426F" w14:textId="77777777" w:rsidR="001D5678" w:rsidRDefault="001D5678" w:rsidP="0074055C"/>
        </w:tc>
      </w:tr>
      <w:tr w:rsidR="001D5678" w14:paraId="113C2A7B" w14:textId="77777777" w:rsidTr="001D5678">
        <w:tc>
          <w:tcPr>
            <w:tcW w:w="3001" w:type="dxa"/>
          </w:tcPr>
          <w:p w14:paraId="4A61E460" w14:textId="77777777" w:rsidR="001D5678" w:rsidRDefault="001D5678" w:rsidP="0074055C">
            <w:r>
              <w:rPr>
                <w:rFonts w:hint="eastAsia"/>
              </w:rPr>
              <w:t>poweroff</w:t>
            </w:r>
          </w:p>
        </w:tc>
        <w:tc>
          <w:tcPr>
            <w:tcW w:w="2688" w:type="dxa"/>
          </w:tcPr>
          <w:p w14:paraId="28830D58" w14:textId="77777777" w:rsidR="001D5678" w:rsidRDefault="001D5678" w:rsidP="0074055C">
            <w:r>
              <w:rPr>
                <w:rFonts w:hint="eastAsia"/>
              </w:rPr>
              <w:t>立刻关机</w:t>
            </w:r>
          </w:p>
        </w:tc>
        <w:tc>
          <w:tcPr>
            <w:tcW w:w="2607" w:type="dxa"/>
          </w:tcPr>
          <w:p w14:paraId="46A3B3F9" w14:textId="77777777" w:rsidR="001D5678" w:rsidRDefault="001D5678" w:rsidP="0074055C"/>
        </w:tc>
      </w:tr>
      <w:tr w:rsidR="001D5678" w14:paraId="7EA1932A" w14:textId="77777777" w:rsidTr="001D5678">
        <w:tc>
          <w:tcPr>
            <w:tcW w:w="3001" w:type="dxa"/>
          </w:tcPr>
          <w:p w14:paraId="4C366E0D" w14:textId="77777777" w:rsidR="001D5678" w:rsidRDefault="001D5678" w:rsidP="0074055C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-h</w:t>
            </w:r>
            <w:r>
              <w:t xml:space="preserve"> </w:t>
            </w:r>
            <w:r>
              <w:rPr>
                <w:rFonts w:hint="eastAsia"/>
              </w:rPr>
              <w:t>now</w:t>
            </w:r>
          </w:p>
        </w:tc>
        <w:tc>
          <w:tcPr>
            <w:tcW w:w="2688" w:type="dxa"/>
          </w:tcPr>
          <w:p w14:paraId="5F28B97E" w14:textId="77777777" w:rsidR="001D5678" w:rsidRDefault="001D5678" w:rsidP="0074055C">
            <w:r>
              <w:rPr>
                <w:rFonts w:hint="eastAsia"/>
              </w:rPr>
              <w:t>立刻关机</w:t>
            </w:r>
          </w:p>
        </w:tc>
        <w:tc>
          <w:tcPr>
            <w:tcW w:w="2607" w:type="dxa"/>
          </w:tcPr>
          <w:p w14:paraId="38610FA2" w14:textId="77777777" w:rsidR="001D5678" w:rsidRDefault="001D5678" w:rsidP="0074055C"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用户使用</w:t>
            </w:r>
          </w:p>
        </w:tc>
      </w:tr>
      <w:tr w:rsidR="001D5678" w14:paraId="2B2A9F83" w14:textId="77777777" w:rsidTr="001D5678">
        <w:tc>
          <w:tcPr>
            <w:tcW w:w="3001" w:type="dxa"/>
          </w:tcPr>
          <w:p w14:paraId="17979FE1" w14:textId="77777777" w:rsidR="001D5678" w:rsidRDefault="002011F8" w:rsidP="0074055C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-h</w:t>
            </w:r>
            <w:r>
              <w:t xml:space="preserve"> 10</w:t>
            </w:r>
          </w:p>
        </w:tc>
        <w:tc>
          <w:tcPr>
            <w:tcW w:w="2688" w:type="dxa"/>
          </w:tcPr>
          <w:p w14:paraId="2EDD4AB0" w14:textId="77777777" w:rsidR="001D5678" w:rsidRDefault="002011F8" w:rsidP="0074055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分钟后自动关机</w:t>
            </w:r>
          </w:p>
        </w:tc>
        <w:tc>
          <w:tcPr>
            <w:tcW w:w="2607" w:type="dxa"/>
          </w:tcPr>
          <w:p w14:paraId="7A871481" w14:textId="77777777" w:rsidR="001D5678" w:rsidRDefault="001D5678" w:rsidP="0074055C"/>
        </w:tc>
      </w:tr>
    </w:tbl>
    <w:p w14:paraId="1D3627CE" w14:textId="77777777" w:rsidR="002B6093" w:rsidRDefault="002B6093" w:rsidP="002B6093">
      <w:r>
        <w:rPr>
          <w:rFonts w:hint="eastAsia"/>
        </w:rPr>
        <w:t>如果我们要取消</w:t>
      </w:r>
      <w:r w:rsidR="003B7022">
        <w:rPr>
          <w:rFonts w:hint="eastAsia"/>
        </w:rPr>
        <w:t>shutdown</w:t>
      </w:r>
      <w:r w:rsidR="003B7022">
        <w:rPr>
          <w:rFonts w:hint="eastAsia"/>
        </w:rPr>
        <w:t>设置的</w:t>
      </w:r>
      <w:r>
        <w:rPr>
          <w:rFonts w:hint="eastAsia"/>
        </w:rPr>
        <w:t>关机命令怎么办？输入如下命令即可：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093" w14:paraId="7483DC42" w14:textId="77777777" w:rsidTr="00EB0D49">
        <w:tc>
          <w:tcPr>
            <w:tcW w:w="8296" w:type="dxa"/>
          </w:tcPr>
          <w:p w14:paraId="41A1BAB0" w14:textId="77777777" w:rsidR="002B6093" w:rsidRDefault="002B6093" w:rsidP="00EB0D49">
            <w:r>
              <w:rPr>
                <w:rFonts w:hint="eastAsia"/>
              </w:rPr>
              <w:t>shutdown</w:t>
            </w:r>
            <w:r>
              <w:t xml:space="preserve"> </w:t>
            </w:r>
            <w:r>
              <w:rPr>
                <w:rFonts w:hint="eastAsia"/>
              </w:rPr>
              <w:t>-c</w:t>
            </w:r>
          </w:p>
        </w:tc>
      </w:tr>
    </w:tbl>
    <w:p w14:paraId="01A5C684" w14:textId="77777777" w:rsidR="002B6093" w:rsidRDefault="002B6093" w:rsidP="002B6093"/>
    <w:p w14:paraId="4FBD7737" w14:textId="77777777" w:rsidR="0074055C" w:rsidRPr="0074055C" w:rsidRDefault="0074055C" w:rsidP="0074055C"/>
    <w:p w14:paraId="32935AD7" w14:textId="77777777" w:rsidR="000E63A0" w:rsidRPr="00C91820" w:rsidRDefault="000E63A0" w:rsidP="00C91820"/>
    <w:p w14:paraId="5A10B196" w14:textId="77777777" w:rsidR="008D6D39" w:rsidRDefault="008D6D39" w:rsidP="00DD1FAE">
      <w:pPr>
        <w:pStyle w:val="2"/>
      </w:pPr>
      <w:r>
        <w:rPr>
          <w:rFonts w:hint="eastAsia"/>
        </w:rPr>
        <w:t>查看可登陆系统的用户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FAE" w14:paraId="4FD2B8AB" w14:textId="77777777" w:rsidTr="00DD1FAE">
        <w:tc>
          <w:tcPr>
            <w:tcW w:w="8296" w:type="dxa"/>
          </w:tcPr>
          <w:p w14:paraId="4D79AC45" w14:textId="77777777" w:rsidR="00DD1FAE" w:rsidRDefault="00DD1FAE" w:rsidP="00DD1FAE">
            <w:r w:rsidRPr="00DD1FAE">
              <w:t>cat /etc/passwd | grep -v /sbin/nologin | cut -d : -f 1</w:t>
            </w:r>
          </w:p>
        </w:tc>
      </w:tr>
    </w:tbl>
    <w:p w14:paraId="62035DA6" w14:textId="77777777" w:rsidR="00DD1FAE" w:rsidRPr="00DD1FAE" w:rsidRDefault="00DD1FAE" w:rsidP="00DD1FAE"/>
    <w:p w14:paraId="362C87DD" w14:textId="77777777" w:rsidR="00EF5297" w:rsidRDefault="00CA392C" w:rsidP="00246311">
      <w:pPr>
        <w:pStyle w:val="2"/>
      </w:pPr>
      <w:r>
        <w:rPr>
          <w:rFonts w:hint="eastAsia"/>
        </w:rPr>
        <w:t>批量创建目录命令</w:t>
      </w:r>
    </w:p>
    <w:p w14:paraId="65650BF7" w14:textId="77777777" w:rsidR="00246311" w:rsidRDefault="004D1BD9" w:rsidP="00246311">
      <w:r>
        <w:rPr>
          <w:rFonts w:hint="eastAsia"/>
        </w:rPr>
        <w:t>脚本代码如下：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4B6" w14:paraId="2DA1AB0A" w14:textId="77777777" w:rsidTr="00A804B6">
        <w:tc>
          <w:tcPr>
            <w:tcW w:w="8296" w:type="dxa"/>
          </w:tcPr>
          <w:p w14:paraId="7088E509" w14:textId="77777777" w:rsidR="00A804B6" w:rsidRDefault="00A804B6" w:rsidP="00A804B6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开始时间为：</w:t>
            </w:r>
            <w:r>
              <w:rPr>
                <w:rFonts w:hint="eastAsia"/>
              </w:rPr>
              <w:t>`date +%Y-%m-%d,%H:%M:%S`"</w:t>
            </w:r>
          </w:p>
          <w:p w14:paraId="4EC77019" w14:textId="77777777" w:rsidR="00A804B6" w:rsidRDefault="00A804B6" w:rsidP="00A804B6">
            <w:r>
              <w:t>for i in {1..10000};</w:t>
            </w:r>
          </w:p>
          <w:p w14:paraId="5424433A" w14:textId="77777777" w:rsidR="00A804B6" w:rsidRDefault="00A804B6" w:rsidP="00A804B6">
            <w:r>
              <w:t>do</w:t>
            </w:r>
          </w:p>
          <w:p w14:paraId="0E33E13D" w14:textId="77777777" w:rsidR="00A804B6" w:rsidRDefault="00A804B6" w:rsidP="00A804B6">
            <w:r>
              <w:t>mkdir one_$i</w:t>
            </w:r>
          </w:p>
          <w:p w14:paraId="77549A7A" w14:textId="77777777" w:rsidR="00A804B6" w:rsidRDefault="00A804B6" w:rsidP="00A804B6">
            <w:r>
              <w:t>cd one_$i</w:t>
            </w:r>
          </w:p>
          <w:p w14:paraId="03B738CE" w14:textId="77777777" w:rsidR="00A804B6" w:rsidRDefault="00A804B6" w:rsidP="00A804B6">
            <w:r>
              <w:tab/>
              <w:t>for j in {1..10000};</w:t>
            </w:r>
          </w:p>
          <w:p w14:paraId="270ADB54" w14:textId="77777777" w:rsidR="00A804B6" w:rsidRDefault="00A804B6" w:rsidP="00A804B6">
            <w:r>
              <w:tab/>
              <w:t>do</w:t>
            </w:r>
          </w:p>
          <w:p w14:paraId="668CEA99" w14:textId="77777777" w:rsidR="00A804B6" w:rsidRDefault="00A804B6" w:rsidP="00A804B6">
            <w:r>
              <w:tab/>
              <w:t>mkdir two_$j</w:t>
            </w:r>
          </w:p>
          <w:p w14:paraId="4710DB8E" w14:textId="77777777" w:rsidR="00A804B6" w:rsidRDefault="00A804B6" w:rsidP="00A804B6">
            <w:r>
              <w:tab/>
              <w:t>done</w:t>
            </w:r>
          </w:p>
          <w:p w14:paraId="6CC3A69B" w14:textId="77777777" w:rsidR="00A804B6" w:rsidRDefault="00A804B6" w:rsidP="00A804B6">
            <w:r>
              <w:t>cd ..</w:t>
            </w:r>
          </w:p>
          <w:p w14:paraId="28DB8837" w14:textId="77777777" w:rsidR="00A804B6" w:rsidRDefault="00A804B6" w:rsidP="00A804B6">
            <w:r>
              <w:t>done</w:t>
            </w:r>
          </w:p>
          <w:p w14:paraId="09055BDC" w14:textId="77777777" w:rsidR="00A804B6" w:rsidRDefault="00A804B6" w:rsidP="00A804B6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结束时间为：</w:t>
            </w:r>
            <w:r>
              <w:rPr>
                <w:rFonts w:hint="eastAsia"/>
              </w:rPr>
              <w:t>`date +%Y-%m-%d,%H:%M:%S`"</w:t>
            </w:r>
          </w:p>
        </w:tc>
      </w:tr>
    </w:tbl>
    <w:p w14:paraId="2E2B673D" w14:textId="77777777" w:rsidR="004D1BD9" w:rsidRPr="00246311" w:rsidRDefault="004D1BD9" w:rsidP="00246311"/>
    <w:p w14:paraId="5224695F" w14:textId="77777777" w:rsidR="0005010B" w:rsidRDefault="00B349DB" w:rsidP="002E7232">
      <w:pPr>
        <w:pStyle w:val="2"/>
      </w:pPr>
      <w:r>
        <w:rPr>
          <w:rFonts w:hint="eastAsia"/>
        </w:rPr>
        <w:lastRenderedPageBreak/>
        <w:t>设置显示中文界面</w:t>
      </w:r>
    </w:p>
    <w:p w14:paraId="59EB5606" w14:textId="77777777" w:rsidR="002E7232" w:rsidRDefault="00150FAA" w:rsidP="002E7232">
      <w:r>
        <w:rPr>
          <w:rFonts w:hint="eastAsia"/>
        </w:rPr>
        <w:t>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AA" w14:paraId="7E68D99C" w14:textId="77777777" w:rsidTr="00150FAA">
        <w:tc>
          <w:tcPr>
            <w:tcW w:w="8296" w:type="dxa"/>
          </w:tcPr>
          <w:p w14:paraId="34500F54" w14:textId="77777777" w:rsidR="00150FAA" w:rsidRDefault="00150FAA" w:rsidP="002E7232">
            <w:r w:rsidRPr="00150FAA">
              <w:t>gedit /etc/locale.conf</w:t>
            </w:r>
          </w:p>
        </w:tc>
      </w:tr>
    </w:tbl>
    <w:p w14:paraId="17713C8C" w14:textId="77777777" w:rsidR="00150FAA" w:rsidRDefault="00150FAA" w:rsidP="002E7232">
      <w:r>
        <w:rPr>
          <w:rFonts w:hint="eastAsia"/>
        </w:rPr>
        <w:t>然后把：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AA" w14:paraId="3B190A05" w14:textId="77777777" w:rsidTr="00150FAA">
        <w:tc>
          <w:tcPr>
            <w:tcW w:w="8296" w:type="dxa"/>
          </w:tcPr>
          <w:p w14:paraId="6E2C7889" w14:textId="77777777" w:rsidR="00150FAA" w:rsidRDefault="00150FAA" w:rsidP="002E7232">
            <w:r w:rsidRPr="00150FAA">
              <w:t>LANG="en_US.UTF-8"</w:t>
            </w:r>
          </w:p>
        </w:tc>
      </w:tr>
    </w:tbl>
    <w:p w14:paraId="4AA22B2C" w14:textId="77777777" w:rsidR="00150FAA" w:rsidRDefault="00150FAA" w:rsidP="002E7232">
      <w:r>
        <w:rPr>
          <w:rFonts w:hint="eastAsia"/>
        </w:rPr>
        <w:t>修改为：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174" w14:paraId="3B156BD6" w14:textId="77777777" w:rsidTr="00955174">
        <w:tc>
          <w:tcPr>
            <w:tcW w:w="8296" w:type="dxa"/>
          </w:tcPr>
          <w:p w14:paraId="4A5F0A28" w14:textId="77777777" w:rsidR="00955174" w:rsidRDefault="00955174" w:rsidP="002E7232">
            <w:r w:rsidRPr="00955174">
              <w:t>LANG="zh_CN.UTF-8"</w:t>
            </w:r>
          </w:p>
        </w:tc>
      </w:tr>
    </w:tbl>
    <w:p w14:paraId="3FD6B946" w14:textId="77777777" w:rsidR="00150FAA" w:rsidRPr="002E7232" w:rsidRDefault="002A640C" w:rsidP="002E7232">
      <w:r w:rsidRPr="002A640C">
        <w:rPr>
          <w:rFonts w:hint="eastAsia"/>
        </w:rPr>
        <w:t>并重启系统。这样就可以设置为中文界面了，反之可以设置为英文界面。</w:t>
      </w:r>
    </w:p>
    <w:p w14:paraId="2B8E85AD" w14:textId="77777777" w:rsidR="00B349DB" w:rsidRDefault="00B349DB" w:rsidP="00EF5297"/>
    <w:p w14:paraId="15AB101F" w14:textId="77777777" w:rsidR="005A4458" w:rsidRDefault="005A4458" w:rsidP="004C5BB9">
      <w:pPr>
        <w:pStyle w:val="2"/>
      </w:pPr>
      <w:r>
        <w:rPr>
          <w:rFonts w:hint="eastAsia"/>
        </w:rPr>
        <w:t>创建软件桌面快捷方式</w:t>
      </w:r>
    </w:p>
    <w:p w14:paraId="5E9639AB" w14:textId="77777777" w:rsidR="004C5BB9" w:rsidRDefault="004C5BB9" w:rsidP="004C5BB9">
      <w:r>
        <w:rPr>
          <w:rFonts w:hint="eastAsia"/>
        </w:rPr>
        <w:t>我们这里以</w:t>
      </w:r>
      <w:r>
        <w:rPr>
          <w:rFonts w:hint="eastAsia"/>
        </w:rPr>
        <w:t>PyCharm</w:t>
      </w:r>
      <w:r>
        <w:rPr>
          <w:rFonts w:hint="eastAsia"/>
        </w:rPr>
        <w:t>为例说明：</w:t>
      </w:r>
    </w:p>
    <w:p w14:paraId="442F4F1B" w14:textId="77777777" w:rsidR="004C5BB9" w:rsidRDefault="00F52EEA" w:rsidP="004C5BB9">
      <w:r w:rsidRPr="00F52EEA">
        <w:rPr>
          <w:rFonts w:hint="eastAsia"/>
        </w:rPr>
        <w:t>解压缩</w:t>
      </w:r>
      <w:r w:rsidRPr="00F52EEA">
        <w:rPr>
          <w:rFonts w:hint="eastAsia"/>
        </w:rPr>
        <w:t xml:space="preserve"> PyCharm </w:t>
      </w:r>
      <w:r w:rsidRPr="00F52EEA">
        <w:rPr>
          <w:rFonts w:hint="eastAsia"/>
        </w:rPr>
        <w:t>压缩包：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EEA" w14:paraId="58157D1E" w14:textId="77777777" w:rsidTr="00F52EEA">
        <w:tc>
          <w:tcPr>
            <w:tcW w:w="8296" w:type="dxa"/>
          </w:tcPr>
          <w:p w14:paraId="65FA8D8E" w14:textId="77777777" w:rsidR="00F52EEA" w:rsidRDefault="00F52EEA" w:rsidP="004C5BB9">
            <w:r w:rsidRPr="00F52EEA">
              <w:t>tar -zxvf pycharm-professional-2019.2.4.tar.gz</w:t>
            </w:r>
          </w:p>
        </w:tc>
      </w:tr>
    </w:tbl>
    <w:p w14:paraId="4B6DBD64" w14:textId="77777777" w:rsidR="00F52EEA" w:rsidRDefault="00F52EEA" w:rsidP="004C5BB9">
      <w:r w:rsidRPr="00F52EEA">
        <w:rPr>
          <w:rFonts w:hint="eastAsia"/>
        </w:rPr>
        <w:t>进入当前用户的</w:t>
      </w:r>
      <w:r w:rsidRPr="00F52EEA">
        <w:rPr>
          <w:rFonts w:hint="eastAsia"/>
        </w:rPr>
        <w:t xml:space="preserve"> /Home/Desktop </w:t>
      </w:r>
      <w:r w:rsidRPr="00F52EEA">
        <w:rPr>
          <w:rFonts w:hint="eastAsia"/>
        </w:rPr>
        <w:t>目录，并创建如下文件：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EEA" w14:paraId="5819359C" w14:textId="77777777" w:rsidTr="00F52EEA">
        <w:tc>
          <w:tcPr>
            <w:tcW w:w="8296" w:type="dxa"/>
          </w:tcPr>
          <w:p w14:paraId="4C0788D5" w14:textId="77777777" w:rsidR="00F52EEA" w:rsidRDefault="00F52EEA" w:rsidP="004C5BB9">
            <w:r w:rsidRPr="00F52EEA">
              <w:t>gedit PyCharm.desktop</w:t>
            </w:r>
          </w:p>
        </w:tc>
      </w:tr>
    </w:tbl>
    <w:p w14:paraId="5A2A8088" w14:textId="77777777" w:rsidR="00F52EEA" w:rsidRDefault="00F52EEA" w:rsidP="004C5BB9">
      <w:r w:rsidRPr="00F52EEA">
        <w:rPr>
          <w:rFonts w:hint="eastAsia"/>
        </w:rPr>
        <w:t>在创建的文件中，编写如下代码：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EEA" w14:paraId="68243E8A" w14:textId="77777777" w:rsidTr="00F52EEA">
        <w:tc>
          <w:tcPr>
            <w:tcW w:w="8296" w:type="dxa"/>
          </w:tcPr>
          <w:p w14:paraId="2B91B999" w14:textId="77777777" w:rsidR="00F52EEA" w:rsidRDefault="00F52EEA" w:rsidP="00F52EEA">
            <w:r>
              <w:t>[Desktop Entry]</w:t>
            </w:r>
          </w:p>
          <w:p w14:paraId="1089F468" w14:textId="77777777" w:rsidR="00F52EEA" w:rsidRDefault="00F52EEA" w:rsidP="00F52EEA">
            <w:r>
              <w:t>Encoding=UTF-8</w:t>
            </w:r>
          </w:p>
          <w:p w14:paraId="1771FABF" w14:textId="77777777" w:rsidR="00F52EEA" w:rsidRDefault="00F52EEA" w:rsidP="00F52EEA">
            <w:r>
              <w:t>Type=Application</w:t>
            </w:r>
          </w:p>
          <w:p w14:paraId="0AAD3760" w14:textId="77777777" w:rsidR="00F52EEA" w:rsidRDefault="00F52EEA" w:rsidP="00F52EEA">
            <w:r>
              <w:t>Name=PyCharm</w:t>
            </w:r>
          </w:p>
          <w:p w14:paraId="32320404" w14:textId="77777777" w:rsidR="00F52EEA" w:rsidRDefault="00F52EEA" w:rsidP="00F52EEA">
            <w:r>
              <w:t>Exec=/root/Downloads/PyCharm/bin/pycharm.sh</w:t>
            </w:r>
          </w:p>
          <w:p w14:paraId="43D0D263" w14:textId="77777777" w:rsidR="00F52EEA" w:rsidRDefault="00F52EEA" w:rsidP="00F52EEA">
            <w:r>
              <w:t>GenericName=PyCharm</w:t>
            </w:r>
          </w:p>
          <w:p w14:paraId="3D23FE00" w14:textId="77777777" w:rsidR="00F52EEA" w:rsidRDefault="00F52EEA" w:rsidP="00F52EEA">
            <w:r>
              <w:t>Comment=Python Development Tools</w:t>
            </w:r>
          </w:p>
          <w:p w14:paraId="28D41E44" w14:textId="77777777" w:rsidR="00F52EEA" w:rsidRDefault="00F52EEA" w:rsidP="00F52EEA">
            <w:r>
              <w:t>Icon=/root/Downloads/PyCharm/bin/pycharm.png</w:t>
            </w:r>
          </w:p>
          <w:p w14:paraId="6C99EF7E" w14:textId="77777777" w:rsidR="00F52EEA" w:rsidRDefault="00F52EEA" w:rsidP="00F52EEA">
            <w:r>
              <w:t>Categories=Application</w:t>
            </w:r>
          </w:p>
          <w:p w14:paraId="688597FA" w14:textId="77777777" w:rsidR="00F52EEA" w:rsidRDefault="00F52EEA" w:rsidP="00F52EEA">
            <w:r>
              <w:t>Terminal=false</w:t>
            </w:r>
          </w:p>
        </w:tc>
      </w:tr>
    </w:tbl>
    <w:p w14:paraId="5180237A" w14:textId="77777777" w:rsidR="00F52EEA" w:rsidRDefault="00F52EEA" w:rsidP="004C5BB9">
      <w:r w:rsidRPr="00F52EEA">
        <w:rPr>
          <w:rFonts w:hint="eastAsia"/>
        </w:rPr>
        <w:t>然后把该文件复制到桌面粘贴即可，然后</w:t>
      </w:r>
      <w:r w:rsidRPr="00F52EEA">
        <w:rPr>
          <w:rFonts w:hint="eastAsia"/>
        </w:rPr>
        <w:t xml:space="preserve"> ==</w:t>
      </w:r>
      <w:r w:rsidRPr="00F52EEA">
        <w:rPr>
          <w:rFonts w:hint="eastAsia"/>
        </w:rPr>
        <w:t>双击</w:t>
      </w:r>
      <w:r w:rsidRPr="00F52EEA">
        <w:rPr>
          <w:rFonts w:hint="eastAsia"/>
        </w:rPr>
        <w:t xml:space="preserve"> </w:t>
      </w:r>
      <w:r w:rsidRPr="00F52EEA">
        <w:rPr>
          <w:rFonts w:hint="eastAsia"/>
        </w:rPr>
        <w:t>→</w:t>
      </w:r>
      <w:r w:rsidRPr="00F52EEA">
        <w:rPr>
          <w:rFonts w:hint="eastAsia"/>
        </w:rPr>
        <w:t xml:space="preserve"> trust and launch== </w:t>
      </w:r>
      <w:r w:rsidRPr="00F52EEA">
        <w:rPr>
          <w:rFonts w:hint="eastAsia"/>
        </w:rPr>
        <w:t>即可。如下图所示：</w:t>
      </w:r>
    </w:p>
    <w:p w14:paraId="3BDDD603" w14:textId="77777777" w:rsidR="00F52EEA" w:rsidRDefault="00F52EEA" w:rsidP="00F52EEA">
      <w:pPr>
        <w:jc w:val="center"/>
      </w:pPr>
      <w:r>
        <w:rPr>
          <w:noProof/>
        </w:rPr>
        <w:lastRenderedPageBreak/>
        <w:drawing>
          <wp:inline distT="0" distB="0" distL="0" distR="0" wp14:anchorId="70275E81" wp14:editId="316164E3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10FF" w14:textId="77777777" w:rsidR="00F52EEA" w:rsidRPr="004C5BB9" w:rsidRDefault="00F52EEA" w:rsidP="004C5BB9"/>
    <w:p w14:paraId="5B60F3A8" w14:textId="77777777" w:rsidR="004C5BB9" w:rsidRPr="004C5BB9" w:rsidRDefault="004C5BB9" w:rsidP="004C5BB9"/>
    <w:p w14:paraId="317058E3" w14:textId="77777777" w:rsidR="005A4458" w:rsidRDefault="005A4458" w:rsidP="00EF5297"/>
    <w:p w14:paraId="3E0EC2AC" w14:textId="77777777" w:rsidR="0068506C" w:rsidRDefault="0068506C" w:rsidP="0069518F">
      <w:pPr>
        <w:pStyle w:val="1"/>
      </w:pPr>
      <w:r>
        <w:rPr>
          <w:rFonts w:hint="eastAsia"/>
        </w:rPr>
        <w:t>文件列表</w:t>
      </w:r>
    </w:p>
    <w:p w14:paraId="574F21E4" w14:textId="77777777" w:rsidR="0068506C" w:rsidRDefault="0068506C" w:rsidP="0068506C">
      <w:pPr>
        <w:pStyle w:val="2"/>
      </w:pPr>
      <w:r>
        <w:rPr>
          <w:rFonts w:hint="eastAsia"/>
        </w:rPr>
        <w:t>列出详细的文件和目录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6C" w14:paraId="0E144601" w14:textId="77777777" w:rsidTr="0068506C">
        <w:tc>
          <w:tcPr>
            <w:tcW w:w="8296" w:type="dxa"/>
          </w:tcPr>
          <w:p w14:paraId="11D406C4" w14:textId="77777777" w:rsidR="0068506C" w:rsidRDefault="0068506C" w:rsidP="0068506C">
            <w:r w:rsidRPr="0068506C">
              <w:t>ll -a</w:t>
            </w:r>
          </w:p>
        </w:tc>
      </w:tr>
      <w:tr w:rsidR="0068506C" w14:paraId="436AC507" w14:textId="77777777" w:rsidTr="0068506C">
        <w:tc>
          <w:tcPr>
            <w:tcW w:w="8296" w:type="dxa"/>
          </w:tcPr>
          <w:p w14:paraId="3ACE3BB4" w14:textId="77777777" w:rsidR="0068506C" w:rsidRDefault="0068506C" w:rsidP="0068506C">
            <w:r>
              <w:t>[git@local ~]$ ll -a</w:t>
            </w:r>
          </w:p>
          <w:p w14:paraId="14D529BB" w14:textId="77777777" w:rsidR="0068506C" w:rsidRDefault="0068506C" w:rsidP="0068506C">
            <w:r>
              <w:t>total 16</w:t>
            </w:r>
          </w:p>
          <w:p w14:paraId="50AEAD65" w14:textId="77777777" w:rsidR="0068506C" w:rsidRDefault="0068506C" w:rsidP="0068506C">
            <w:r>
              <w:t>drwx------. 5 git  git  128 May 26 13:49 .</w:t>
            </w:r>
          </w:p>
          <w:p w14:paraId="583ED9F3" w14:textId="77777777" w:rsidR="0068506C" w:rsidRDefault="0068506C" w:rsidP="0068506C">
            <w:r>
              <w:t>drwxr-xr-x. 4 root root  32 May 26 11:38 ..</w:t>
            </w:r>
          </w:p>
          <w:p w14:paraId="7E3C2C72" w14:textId="77777777" w:rsidR="0068506C" w:rsidRDefault="0068506C" w:rsidP="0068506C">
            <w:r>
              <w:t>-rw-------. 1 git  git   53 May 26 13:46 .bash_history</w:t>
            </w:r>
          </w:p>
          <w:p w14:paraId="65820434" w14:textId="77777777" w:rsidR="0068506C" w:rsidRDefault="0068506C" w:rsidP="0068506C">
            <w:r>
              <w:t>-rw-r--r--. 1 git  git   18 Apr  1 10:17 .bash_logout</w:t>
            </w:r>
          </w:p>
          <w:p w14:paraId="47E82338" w14:textId="77777777" w:rsidR="0068506C" w:rsidRDefault="0068506C" w:rsidP="0068506C">
            <w:r>
              <w:t>-rw-r--r--. 1 git  git  193 Apr  1 10:17 .bash_profile</w:t>
            </w:r>
          </w:p>
          <w:p w14:paraId="2F9BFD80" w14:textId="77777777" w:rsidR="0068506C" w:rsidRDefault="0068506C" w:rsidP="0068506C">
            <w:r>
              <w:t>-rw-r--r--. 1 git  git  231 Apr  1 10:17 .bashrc</w:t>
            </w:r>
          </w:p>
          <w:p w14:paraId="0E58EF65" w14:textId="77777777" w:rsidR="0068506C" w:rsidRDefault="0068506C" w:rsidP="0068506C">
            <w:r>
              <w:t>drwxrwxr-x. 3 git  git   18 May 26 11:39 .cache</w:t>
            </w:r>
          </w:p>
          <w:p w14:paraId="04E4ABA5" w14:textId="77777777" w:rsidR="0068506C" w:rsidRDefault="0068506C" w:rsidP="0068506C">
            <w:r>
              <w:t>drwxrwxr-x. 3 git  git   18 May 26 11:39 .config</w:t>
            </w:r>
          </w:p>
          <w:p w14:paraId="53998406" w14:textId="77777777" w:rsidR="0068506C" w:rsidRDefault="0068506C" w:rsidP="0068506C">
            <w:r>
              <w:t>drwxr-xr-x. 4 git  git   39 May 19 16:18 .mozilla</w:t>
            </w:r>
          </w:p>
        </w:tc>
      </w:tr>
    </w:tbl>
    <w:p w14:paraId="72157821" w14:textId="77777777" w:rsidR="0068506C" w:rsidRPr="0068506C" w:rsidRDefault="0068506C" w:rsidP="0068506C"/>
    <w:p w14:paraId="03D8AE31" w14:textId="00FAAB99" w:rsidR="004E74CC" w:rsidRDefault="004E74CC">
      <w:pPr>
        <w:pStyle w:val="2"/>
      </w:pPr>
      <w:r w:rsidRPr="004E74CC">
        <w:rPr>
          <w:rFonts w:hint="eastAsia"/>
        </w:rPr>
        <w:t>无法解压</w:t>
      </w:r>
      <w:r w:rsidRPr="004E74CC">
        <w:rPr>
          <w:rFonts w:hint="eastAsia"/>
        </w:rPr>
        <w:t xml:space="preserve"> Windows </w:t>
      </w:r>
      <w:r w:rsidRPr="004E74CC">
        <w:rPr>
          <w:rFonts w:hint="eastAsia"/>
        </w:rPr>
        <w:t>下用</w:t>
      </w:r>
      <w:r w:rsidRPr="004E74CC">
        <w:rPr>
          <w:rFonts w:hint="eastAsia"/>
        </w:rPr>
        <w:t xml:space="preserve"> 7zip </w:t>
      </w:r>
      <w:r w:rsidRPr="004E74CC">
        <w:rPr>
          <w:rFonts w:hint="eastAsia"/>
        </w:rPr>
        <w:t>压缩的</w:t>
      </w:r>
      <w:r w:rsidRPr="004E74CC">
        <w:rPr>
          <w:rFonts w:hint="eastAsia"/>
        </w:rPr>
        <w:t xml:space="preserve"> zip</w:t>
      </w:r>
      <w:r w:rsidRPr="004E74CC">
        <w:rPr>
          <w:rFonts w:hint="eastAsia"/>
        </w:rPr>
        <w:t>文件</w:t>
      </w:r>
    </w:p>
    <w:p w14:paraId="4BBE3EC9" w14:textId="77777777" w:rsidR="00DA1138" w:rsidRDefault="00DA1138" w:rsidP="00DA1138">
      <w:r>
        <w:rPr>
          <w:rFonts w:hint="eastAsia"/>
        </w:rPr>
        <w:t>一般都是文件没有复制完全，注意查看文件大小。</w:t>
      </w:r>
    </w:p>
    <w:p w14:paraId="5C7B73C5" w14:textId="77777777" w:rsidR="00DA1138" w:rsidRDefault="00DA1138" w:rsidP="00DA1138">
      <w:r>
        <w:rPr>
          <w:rFonts w:hint="eastAsia"/>
        </w:rPr>
        <w:t>不要直接上传，用</w:t>
      </w:r>
      <w:r>
        <w:rPr>
          <w:rFonts w:hint="eastAsia"/>
        </w:rPr>
        <w:t xml:space="preserve"> FTP </w:t>
      </w:r>
      <w:r>
        <w:rPr>
          <w:rFonts w:hint="eastAsia"/>
        </w:rPr>
        <w:t>上传才不会出错。</w:t>
      </w:r>
    </w:p>
    <w:p w14:paraId="071522BD" w14:textId="77777777" w:rsidR="00DA1138" w:rsidRDefault="00DA1138" w:rsidP="00DA1138"/>
    <w:p w14:paraId="50E25BCA" w14:textId="77777777" w:rsidR="00DA1138" w:rsidRDefault="00DA1138" w:rsidP="00DA1138">
      <w:r>
        <w:rPr>
          <w:rFonts w:hint="eastAsia"/>
        </w:rPr>
        <w:t>需要在</w:t>
      </w:r>
      <w:r>
        <w:rPr>
          <w:rFonts w:hint="eastAsia"/>
        </w:rPr>
        <w:t xml:space="preserve"> CentOS </w:t>
      </w:r>
      <w:r>
        <w:rPr>
          <w:rFonts w:hint="eastAsia"/>
        </w:rPr>
        <w:t>上也安装</w:t>
      </w:r>
      <w:r>
        <w:rPr>
          <w:rFonts w:hint="eastAsia"/>
        </w:rPr>
        <w:t xml:space="preserve"> 7zip </w:t>
      </w:r>
      <w:r>
        <w:rPr>
          <w:rFonts w:hint="eastAsia"/>
        </w:rPr>
        <w:t>，然后用</w:t>
      </w:r>
      <w:r>
        <w:rPr>
          <w:rFonts w:hint="eastAsia"/>
        </w:rPr>
        <w:t xml:space="preserve"> 7zip </w:t>
      </w:r>
      <w:r>
        <w:rPr>
          <w:rFonts w:hint="eastAsia"/>
        </w:rPr>
        <w:t>命令来解压缩：</w:t>
      </w:r>
    </w:p>
    <w:p w14:paraId="16E837E4" w14:textId="512780D5" w:rsidR="00DA1138" w:rsidRDefault="00DA1138" w:rsidP="00DA1138">
      <w:r>
        <w:rPr>
          <w:rFonts w:hint="eastAsia"/>
        </w:rPr>
        <w:t>打开</w:t>
      </w:r>
      <w:r>
        <w:rPr>
          <w:rFonts w:hint="eastAsia"/>
        </w:rPr>
        <w:t xml:space="preserve"> https://www.7-zip.org/  </w:t>
      </w:r>
      <w:r>
        <w:rPr>
          <w:rFonts w:hint="eastAsia"/>
        </w:rPr>
        <w:t>→</w:t>
      </w:r>
      <w:r>
        <w:rPr>
          <w:rFonts w:hint="eastAsia"/>
        </w:rPr>
        <w:t xml:space="preserve"> Download </w:t>
      </w:r>
      <w:r>
        <w:rPr>
          <w:rFonts w:hint="eastAsia"/>
        </w:rPr>
        <w:t>→</w:t>
      </w:r>
      <w:r>
        <w:rPr>
          <w:rFonts w:hint="eastAsia"/>
        </w:rPr>
        <w:t xml:space="preserve"> https://www.7-zip.org/download.html  </w:t>
      </w:r>
      <w:r>
        <w:rPr>
          <w:rFonts w:hint="eastAsia"/>
        </w:rPr>
        <w:t>→</w:t>
      </w:r>
      <w:r>
        <w:rPr>
          <w:rFonts w:hint="eastAsia"/>
        </w:rPr>
        <w:t xml:space="preserve"> Download p7zip for Linux </w:t>
      </w:r>
      <w:r>
        <w:rPr>
          <w:rFonts w:hint="eastAsia"/>
        </w:rPr>
        <w:t>→</w:t>
      </w:r>
      <w:r>
        <w:rPr>
          <w:rFonts w:hint="eastAsia"/>
        </w:rPr>
        <w:t xml:space="preserve"> Download p7zip </w:t>
      </w:r>
      <w:r>
        <w:rPr>
          <w:rFonts w:hint="eastAsia"/>
        </w:rPr>
        <w:t>→</w:t>
      </w:r>
      <w:r>
        <w:rPr>
          <w:rFonts w:hint="eastAsia"/>
        </w:rPr>
        <w:t xml:space="preserve"> http://sourceforge.net/projects/p7zip/files/  </w:t>
      </w:r>
      <w:r>
        <w:rPr>
          <w:rFonts w:hint="eastAsia"/>
        </w:rPr>
        <w:t>→</w:t>
      </w:r>
      <w:r>
        <w:rPr>
          <w:rFonts w:hint="eastAsia"/>
        </w:rPr>
        <w:t xml:space="preserve"> https://sourceforge.net/projects/p7zip/files/latest/download  </w:t>
      </w:r>
      <w:r>
        <w:rPr>
          <w:rFonts w:hint="eastAsia"/>
        </w:rPr>
        <w:t>即可下载。</w:t>
      </w:r>
    </w:p>
    <w:p w14:paraId="738652B4" w14:textId="77777777" w:rsidR="00DA1138" w:rsidRDefault="00DA1138" w:rsidP="00DA1138"/>
    <w:p w14:paraId="2B95BEEF" w14:textId="7F70B2B1" w:rsidR="004E74CC" w:rsidRDefault="00DA1138" w:rsidP="00DA1138">
      <w:r>
        <w:rPr>
          <w:rFonts w:hint="eastAsia"/>
        </w:rPr>
        <w:t>安装过程：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812" w14:paraId="6DEA38DF" w14:textId="77777777" w:rsidTr="004A4812">
        <w:tc>
          <w:tcPr>
            <w:tcW w:w="8296" w:type="dxa"/>
          </w:tcPr>
          <w:p w14:paraId="7E531177" w14:textId="77777777" w:rsidR="004A4812" w:rsidRDefault="004A4812" w:rsidP="004A4812">
            <w:r>
              <w:t>wget https://nchc.dl.sourceforge.net/project/p7zip/p7zip/16.02/p7zip_16.02_src_all.tar.bz2</w:t>
            </w:r>
          </w:p>
          <w:p w14:paraId="53D1F864" w14:textId="77777777" w:rsidR="004A4812" w:rsidRDefault="004A4812" w:rsidP="004A4812">
            <w:r>
              <w:t>tar -jxvf p7zip_16.02_src_all.tar.bz2</w:t>
            </w:r>
          </w:p>
          <w:p w14:paraId="3932FF67" w14:textId="77777777" w:rsidR="004A4812" w:rsidRDefault="004A4812" w:rsidP="004A4812">
            <w:r>
              <w:t>cd p7zip_16.02/</w:t>
            </w:r>
          </w:p>
          <w:p w14:paraId="15EE3169" w14:textId="747CDB8C" w:rsidR="004A4812" w:rsidRDefault="004A4812" w:rsidP="004A4812">
            <w:r>
              <w:t>make &amp;&amp; make install</w:t>
            </w:r>
          </w:p>
        </w:tc>
      </w:tr>
    </w:tbl>
    <w:p w14:paraId="21842DA8" w14:textId="34AC2F68" w:rsidR="00DA1138" w:rsidRDefault="00DA1138" w:rsidP="00DA1138"/>
    <w:p w14:paraId="4CA37236" w14:textId="45F6DB1B" w:rsidR="004A4812" w:rsidRDefault="004A4812" w:rsidP="00DA1138">
      <w:r w:rsidRPr="004A4812">
        <w:rPr>
          <w:rFonts w:hint="eastAsia"/>
        </w:rPr>
        <w:t>使用方式：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5B8" w14:paraId="76CB9C62" w14:textId="77777777" w:rsidTr="00DA35B8">
        <w:tc>
          <w:tcPr>
            <w:tcW w:w="8296" w:type="dxa"/>
          </w:tcPr>
          <w:p w14:paraId="13852AE7" w14:textId="1240CA62" w:rsidR="00DA35B8" w:rsidRDefault="00DA35B8" w:rsidP="00DA1138">
            <w:r w:rsidRPr="00DA35B8">
              <w:t>7za x list.zip</w:t>
            </w:r>
          </w:p>
        </w:tc>
      </w:tr>
    </w:tbl>
    <w:p w14:paraId="2A4066DD" w14:textId="42D5B38C" w:rsidR="004A4812" w:rsidRDefault="00DA35B8" w:rsidP="00DA1138">
      <w:r w:rsidRPr="00DA35B8">
        <w:rPr>
          <w:rFonts w:hint="eastAsia"/>
        </w:rPr>
        <w:t>很简单。</w:t>
      </w:r>
    </w:p>
    <w:p w14:paraId="1B4214DF" w14:textId="77777777" w:rsidR="00DA1138" w:rsidRPr="004E74CC" w:rsidRDefault="00DA1138" w:rsidP="00DA1138"/>
    <w:p w14:paraId="3CAE7AFB" w14:textId="77777777" w:rsidR="005A4458" w:rsidRDefault="006D6F40" w:rsidP="0069518F">
      <w:pPr>
        <w:pStyle w:val="1"/>
      </w:pPr>
      <w:r>
        <w:rPr>
          <w:rFonts w:hint="eastAsia"/>
        </w:rPr>
        <w:t>端口操作</w:t>
      </w:r>
    </w:p>
    <w:p w14:paraId="0CB0C5BB" w14:textId="77777777" w:rsidR="0069518F" w:rsidRDefault="00D80E8D" w:rsidP="00E92678">
      <w:pPr>
        <w:pStyle w:val="2"/>
      </w:pPr>
      <w:r>
        <w:rPr>
          <w:rFonts w:hint="eastAsia"/>
        </w:rPr>
        <w:t>查看端口开放状态</w:t>
      </w:r>
    </w:p>
    <w:p w14:paraId="749E428A" w14:textId="77777777" w:rsidR="000744BD" w:rsidRDefault="00E92678" w:rsidP="0069518F">
      <w:r>
        <w:rPr>
          <w:rFonts w:hint="eastAsia"/>
        </w:rPr>
        <w:t>比如，查看</w:t>
      </w:r>
      <w:r>
        <w:rPr>
          <w:rFonts w:hint="eastAsia"/>
        </w:rPr>
        <w:t xml:space="preserve"> </w:t>
      </w:r>
      <w:r>
        <w:t xml:space="preserve">8888 </w:t>
      </w:r>
      <w:r>
        <w:rPr>
          <w:rFonts w:hint="eastAsia"/>
        </w:rPr>
        <w:t>这个端口是否开放：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6D4" w14:paraId="19820FE0" w14:textId="77777777" w:rsidTr="000976D4">
        <w:tc>
          <w:tcPr>
            <w:tcW w:w="8296" w:type="dxa"/>
          </w:tcPr>
          <w:p w14:paraId="766B9D65" w14:textId="77777777" w:rsidR="000976D4" w:rsidRDefault="000976D4" w:rsidP="0069518F">
            <w:r w:rsidRPr="000976D4">
              <w:t>firewall-cmd --query-port=8888/tcp</w:t>
            </w:r>
          </w:p>
        </w:tc>
      </w:tr>
    </w:tbl>
    <w:p w14:paraId="2DA7B24F" w14:textId="77777777" w:rsidR="00E92678" w:rsidRDefault="00183FBF" w:rsidP="0069518F">
      <w:r>
        <w:rPr>
          <w:rFonts w:hint="eastAsia"/>
        </w:rPr>
        <w:t>结果为</w:t>
      </w:r>
      <w:r>
        <w:rPr>
          <w:rFonts w:hint="eastAsia"/>
        </w:rPr>
        <w:t>yes</w:t>
      </w:r>
      <w:r>
        <w:rPr>
          <w:rFonts w:hint="eastAsia"/>
        </w:rPr>
        <w:t>，说明</w:t>
      </w:r>
      <w:r>
        <w:rPr>
          <w:rFonts w:hint="eastAsia"/>
        </w:rPr>
        <w:t>8</w:t>
      </w:r>
      <w:r>
        <w:t>888</w:t>
      </w:r>
      <w:r>
        <w:rPr>
          <w:rFonts w:hint="eastAsia"/>
        </w:rPr>
        <w:t>端口正常开放。</w:t>
      </w:r>
    </w:p>
    <w:p w14:paraId="15704171" w14:textId="77777777" w:rsidR="002F2EB6" w:rsidRPr="0069518F" w:rsidRDefault="002F2EB6" w:rsidP="0069518F"/>
    <w:p w14:paraId="2DDC3915" w14:textId="6C7759C4" w:rsidR="00262572" w:rsidRDefault="00262572">
      <w:pPr>
        <w:pStyle w:val="2"/>
      </w:pPr>
      <w:r w:rsidRPr="00262572">
        <w:rPr>
          <w:rFonts w:hint="eastAsia"/>
        </w:rPr>
        <w:t>修改</w:t>
      </w:r>
      <w:r w:rsidRPr="00262572">
        <w:rPr>
          <w:rFonts w:hint="eastAsia"/>
        </w:rPr>
        <w:t xml:space="preserve"> SSH </w:t>
      </w:r>
      <w:r w:rsidRPr="00262572">
        <w:rPr>
          <w:rFonts w:hint="eastAsia"/>
        </w:rPr>
        <w:t>的</w:t>
      </w:r>
      <w:r w:rsidRPr="00262572">
        <w:rPr>
          <w:rFonts w:hint="eastAsia"/>
        </w:rPr>
        <w:t xml:space="preserve"> 22 </w:t>
      </w:r>
      <w:r w:rsidRPr="00262572">
        <w:rPr>
          <w:rFonts w:hint="eastAsia"/>
        </w:rPr>
        <w:t>端口</w:t>
      </w:r>
    </w:p>
    <w:p w14:paraId="39BBA5CC" w14:textId="3BDA8599" w:rsidR="00262572" w:rsidRDefault="00E8601D" w:rsidP="00262572">
      <w:r w:rsidRPr="00E8601D">
        <w:rPr>
          <w:rFonts w:hint="eastAsia"/>
        </w:rPr>
        <w:t>在命令行输入：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E10" w14:paraId="5C92A256" w14:textId="77777777" w:rsidTr="00266E10">
        <w:tc>
          <w:tcPr>
            <w:tcW w:w="8296" w:type="dxa"/>
          </w:tcPr>
          <w:p w14:paraId="7309DDE5" w14:textId="5D3E34AD" w:rsidR="00266E10" w:rsidRDefault="00266E10" w:rsidP="00262572">
            <w:r w:rsidRPr="00266E10">
              <w:t>gedit /etc/ssh/sshd_config</w:t>
            </w:r>
          </w:p>
        </w:tc>
      </w:tr>
    </w:tbl>
    <w:p w14:paraId="494406BD" w14:textId="02303758" w:rsidR="00E8601D" w:rsidRDefault="00934891" w:rsidP="00262572">
      <w:r w:rsidRPr="00934891">
        <w:rPr>
          <w:rFonts w:hint="eastAsia"/>
        </w:rPr>
        <w:t>把如下代码：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891" w14:paraId="6292536D" w14:textId="77777777" w:rsidTr="00934891">
        <w:tc>
          <w:tcPr>
            <w:tcW w:w="8296" w:type="dxa"/>
          </w:tcPr>
          <w:p w14:paraId="5F6C8E0C" w14:textId="2877EA43" w:rsidR="00934891" w:rsidRDefault="00934891" w:rsidP="00262572">
            <w:r w:rsidRPr="00934891">
              <w:t>#Port 22</w:t>
            </w:r>
          </w:p>
        </w:tc>
      </w:tr>
    </w:tbl>
    <w:p w14:paraId="605B51D9" w14:textId="17A3C44B" w:rsidR="00262572" w:rsidRDefault="00934891" w:rsidP="00262572">
      <w:r w:rsidRPr="00934891">
        <w:rPr>
          <w:rFonts w:hint="eastAsia"/>
        </w:rPr>
        <w:t>删除，同时增加如下代码：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891" w14:paraId="30497B8D" w14:textId="77777777" w:rsidTr="00934891">
        <w:tc>
          <w:tcPr>
            <w:tcW w:w="8296" w:type="dxa"/>
          </w:tcPr>
          <w:p w14:paraId="3F7CC2C9" w14:textId="61B9C154" w:rsidR="00934891" w:rsidRDefault="00934891" w:rsidP="00262572">
            <w:r w:rsidRPr="00934891">
              <w:t>Port 20110</w:t>
            </w:r>
          </w:p>
        </w:tc>
      </w:tr>
    </w:tbl>
    <w:p w14:paraId="3CAA2264" w14:textId="289F0F98" w:rsidR="00262572" w:rsidRDefault="00224628" w:rsidP="00262572">
      <w:r w:rsidRPr="00224628">
        <w:rPr>
          <w:rFonts w:hint="eastAsia"/>
        </w:rPr>
        <w:t>然后执行如下代码：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3F1D" w14:paraId="60057F47" w14:textId="77777777" w:rsidTr="007C3F1D">
        <w:tc>
          <w:tcPr>
            <w:tcW w:w="8296" w:type="dxa"/>
          </w:tcPr>
          <w:p w14:paraId="28F5ADDE" w14:textId="77777777" w:rsidR="007C3F1D" w:rsidRDefault="007C3F1D" w:rsidP="007C3F1D">
            <w:r>
              <w:t>semanage port -a -t ssh_port_t -p tcp 20110</w:t>
            </w:r>
          </w:p>
          <w:p w14:paraId="741BE68D" w14:textId="77777777" w:rsidR="007C3F1D" w:rsidRDefault="007C3F1D" w:rsidP="007C3F1D">
            <w:r>
              <w:t>firewall-cmd --zone=public --add-port=20110/tcp --permanent</w:t>
            </w:r>
          </w:p>
          <w:p w14:paraId="0A28F32B" w14:textId="6D68A54F" w:rsidR="007C3F1D" w:rsidRDefault="007C3F1D" w:rsidP="007C3F1D"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 xml:space="preserve"> semanage </w:t>
            </w:r>
            <w:r>
              <w:rPr>
                <w:rFonts w:hint="eastAsia"/>
              </w:rPr>
              <w:t>则执行</w:t>
            </w:r>
            <w:r>
              <w:rPr>
                <w:rFonts w:hint="eastAsia"/>
              </w:rPr>
              <w:t xml:space="preserve"> yum -y install policycoreutils-python</w:t>
            </w:r>
          </w:p>
        </w:tc>
      </w:tr>
    </w:tbl>
    <w:p w14:paraId="62854169" w14:textId="77777777" w:rsidR="007C3F1D" w:rsidRDefault="007C3F1D" w:rsidP="007C3F1D">
      <w:r>
        <w:rPr>
          <w:rFonts w:hint="eastAsia"/>
        </w:rPr>
        <w:t>注意：如果没有</w:t>
      </w:r>
      <w:r>
        <w:rPr>
          <w:rFonts w:hint="eastAsia"/>
        </w:rPr>
        <w:t xml:space="preserve"> semanage </w:t>
      </w:r>
      <w:r>
        <w:rPr>
          <w:rFonts w:hint="eastAsia"/>
        </w:rPr>
        <w:t>命令，则执行如下两个命令进行安装：</w:t>
      </w:r>
    </w:p>
    <w:p w14:paraId="2D2B4A10" w14:textId="77777777" w:rsidR="007C3F1D" w:rsidRDefault="007C3F1D" w:rsidP="007C3F1D">
      <w:r>
        <w:rPr>
          <w:rFonts w:hint="eastAsia"/>
        </w:rPr>
        <w:lastRenderedPageBreak/>
        <w:t>参考地址</w:t>
      </w:r>
      <w:r>
        <w:rPr>
          <w:rFonts w:hint="eastAsia"/>
        </w:rPr>
        <w:t>:</w:t>
      </w:r>
    </w:p>
    <w:p w14:paraId="70C51762" w14:textId="64CF75AA" w:rsidR="007C3F1D" w:rsidRDefault="00EB0D49" w:rsidP="007C3F1D">
      <w:hyperlink r:id="rId22" w:history="1">
        <w:r w:rsidR="007C3F1D" w:rsidRPr="007B79AB">
          <w:rPr>
            <w:rStyle w:val="af3"/>
          </w:rPr>
          <w:t>https://blog.csdn.net/sean908/article/details/89020888</w:t>
        </w:r>
      </w:hyperlink>
    </w:p>
    <w:p w14:paraId="792602AC" w14:textId="61780485" w:rsidR="00224628" w:rsidRDefault="00EB0D49" w:rsidP="007C3F1D">
      <w:hyperlink r:id="rId23" w:history="1">
        <w:r w:rsidR="007C3F1D" w:rsidRPr="007B79AB">
          <w:rPr>
            <w:rStyle w:val="af3"/>
          </w:rPr>
          <w:t>https://blog.csdn.net/runsnail2018/article/details/81185653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208" w14:paraId="1438701E" w14:textId="77777777" w:rsidTr="00D47208">
        <w:tc>
          <w:tcPr>
            <w:tcW w:w="8296" w:type="dxa"/>
          </w:tcPr>
          <w:p w14:paraId="222325A9" w14:textId="77777777" w:rsidR="00D47208" w:rsidRDefault="00D47208" w:rsidP="00D47208">
            <w:r>
              <w:t>yum provides semanage</w:t>
            </w:r>
          </w:p>
          <w:p w14:paraId="12063BFF" w14:textId="39688582" w:rsidR="00D47208" w:rsidRDefault="00D47208" w:rsidP="00D47208">
            <w:r>
              <w:t>yum install -y policycoreutils-python</w:t>
            </w:r>
          </w:p>
        </w:tc>
      </w:tr>
    </w:tbl>
    <w:p w14:paraId="48DAC77C" w14:textId="3BAAF4A1" w:rsidR="007C3F1D" w:rsidRDefault="00D47208" w:rsidP="007C3F1D">
      <w:r w:rsidRPr="00D47208">
        <w:rPr>
          <w:rFonts w:hint="eastAsia"/>
        </w:rPr>
        <w:t>然后执行删除</w:t>
      </w:r>
      <w:r w:rsidRPr="00D47208">
        <w:rPr>
          <w:rFonts w:hint="eastAsia"/>
        </w:rPr>
        <w:t xml:space="preserve"> 22 </w:t>
      </w:r>
      <w:r w:rsidRPr="00D47208">
        <w:rPr>
          <w:rFonts w:hint="eastAsia"/>
        </w:rPr>
        <w:t>端口的防火墙规则：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134" w14:paraId="75C78155" w14:textId="77777777" w:rsidTr="00A26134">
        <w:tc>
          <w:tcPr>
            <w:tcW w:w="8296" w:type="dxa"/>
          </w:tcPr>
          <w:p w14:paraId="6370B473" w14:textId="694016B3" w:rsidR="00A26134" w:rsidRDefault="00A26134" w:rsidP="007C3F1D">
            <w:r w:rsidRPr="00A26134">
              <w:t>firewall-cmd --zone=public --remove-port=22/tcp --permanent</w:t>
            </w:r>
          </w:p>
        </w:tc>
      </w:tr>
    </w:tbl>
    <w:p w14:paraId="59BCADAA" w14:textId="77777777" w:rsidR="00A26134" w:rsidRDefault="00A26134" w:rsidP="007C3F1D"/>
    <w:p w14:paraId="28779171" w14:textId="08B3186C" w:rsidR="00D47208" w:rsidRDefault="00A26134" w:rsidP="007C3F1D">
      <w:r w:rsidRPr="00A26134">
        <w:rPr>
          <w:rFonts w:hint="eastAsia"/>
        </w:rPr>
        <w:t>然后执行重启防火墙操作：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134" w14:paraId="01BA3728" w14:textId="77777777" w:rsidTr="00A26134">
        <w:tc>
          <w:tcPr>
            <w:tcW w:w="8296" w:type="dxa"/>
          </w:tcPr>
          <w:p w14:paraId="092667C9" w14:textId="77777777" w:rsidR="00A26134" w:rsidRDefault="00A26134" w:rsidP="00A26134">
            <w:r>
              <w:t>firewall-cmd --reload</w:t>
            </w:r>
          </w:p>
          <w:p w14:paraId="21684C68" w14:textId="77777777" w:rsidR="00A26134" w:rsidRDefault="00A26134" w:rsidP="00A26134">
            <w:r>
              <w:t>systemctl restart sshd</w:t>
            </w:r>
          </w:p>
          <w:p w14:paraId="3AB9B74F" w14:textId="39480913" w:rsidR="00A26134" w:rsidRDefault="00A26134" w:rsidP="00A26134">
            <w:r>
              <w:t>systemctl restart firewalld.service</w:t>
            </w:r>
          </w:p>
        </w:tc>
      </w:tr>
    </w:tbl>
    <w:p w14:paraId="1900BBA3" w14:textId="77777777" w:rsidR="00D47208" w:rsidRDefault="00D47208" w:rsidP="007C3F1D"/>
    <w:p w14:paraId="161D34DF" w14:textId="38424387" w:rsidR="007C3F1D" w:rsidRDefault="00A26134" w:rsidP="007C3F1D">
      <w:r w:rsidRPr="00A26134">
        <w:rPr>
          <w:rFonts w:hint="eastAsia"/>
        </w:rPr>
        <w:t>以下是一些查询：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5FD" w14:paraId="2D16B58B" w14:textId="77777777" w:rsidTr="004625FD">
        <w:tc>
          <w:tcPr>
            <w:tcW w:w="8296" w:type="dxa"/>
          </w:tcPr>
          <w:p w14:paraId="14634BD9" w14:textId="77777777" w:rsidR="004625FD" w:rsidRDefault="004625FD" w:rsidP="004625FD">
            <w:r>
              <w:rPr>
                <w:rFonts w:hint="eastAsia"/>
              </w:rPr>
              <w:t xml:space="preserve">firewall-cmd --permanent --query-port=20110/tcp # </w:t>
            </w:r>
            <w:r>
              <w:rPr>
                <w:rFonts w:hint="eastAsia"/>
              </w:rPr>
              <w:t>查询防火墙是否开启某个端口号</w:t>
            </w:r>
          </w:p>
          <w:p w14:paraId="406176B5" w14:textId="77777777" w:rsidR="004625FD" w:rsidRDefault="004625FD" w:rsidP="004625FD">
            <w:r>
              <w:rPr>
                <w:rFonts w:hint="eastAsia"/>
              </w:rPr>
              <w:t xml:space="preserve">firewall-cmd --zone=public --list-ports # </w:t>
            </w:r>
            <w:r>
              <w:rPr>
                <w:rFonts w:hint="eastAsia"/>
              </w:rPr>
              <w:t>查询防火墙开放的端口号</w:t>
            </w:r>
          </w:p>
          <w:p w14:paraId="7613E467" w14:textId="77777777" w:rsidR="004625FD" w:rsidRDefault="004625FD" w:rsidP="004625FD">
            <w:r>
              <w:rPr>
                <w:rFonts w:hint="eastAsia"/>
              </w:rPr>
              <w:t xml:space="preserve">netstat -ntlp|grep 20110 # </w:t>
            </w:r>
            <w:r>
              <w:rPr>
                <w:rFonts w:hint="eastAsia"/>
              </w:rPr>
              <w:t>查看端口是否开启</w:t>
            </w:r>
          </w:p>
          <w:p w14:paraId="04B4F48F" w14:textId="742E3DC6" w:rsidR="004625FD" w:rsidRDefault="004625FD" w:rsidP="004625FD">
            <w:r>
              <w:rPr>
                <w:rFonts w:hint="eastAsia"/>
              </w:rPr>
              <w:t xml:space="preserve">semanage port -l|grep ssh 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SSH </w:t>
            </w:r>
            <w:r>
              <w:rPr>
                <w:rFonts w:hint="eastAsia"/>
              </w:rPr>
              <w:t>可用的端口号</w:t>
            </w:r>
          </w:p>
        </w:tc>
      </w:tr>
    </w:tbl>
    <w:p w14:paraId="61255D92" w14:textId="1DCDCD4F" w:rsidR="00A26134" w:rsidRDefault="00A26134" w:rsidP="007C3F1D"/>
    <w:p w14:paraId="7B4A0AF7" w14:textId="4EA6A01F" w:rsidR="00180753" w:rsidRPr="007C3F1D" w:rsidRDefault="00707620" w:rsidP="007C3F1D">
      <w:r w:rsidRPr="00707620">
        <w:rPr>
          <w:rFonts w:hint="eastAsia"/>
        </w:rPr>
        <w:t>到这里就完成了</w:t>
      </w:r>
      <w:r w:rsidRPr="00707620">
        <w:rPr>
          <w:rFonts w:hint="eastAsia"/>
        </w:rPr>
        <w:t xml:space="preserve"> SSH </w:t>
      </w:r>
      <w:r w:rsidRPr="00707620">
        <w:rPr>
          <w:rFonts w:hint="eastAsia"/>
        </w:rPr>
        <w:t>端口号修改的操作了。</w:t>
      </w:r>
    </w:p>
    <w:p w14:paraId="318E68B0" w14:textId="2CC264E4" w:rsidR="00262572" w:rsidRDefault="00262572" w:rsidP="00262572"/>
    <w:p w14:paraId="38A55406" w14:textId="77777777" w:rsidR="00934891" w:rsidRPr="00262572" w:rsidRDefault="00934891" w:rsidP="00262572"/>
    <w:p w14:paraId="0E8B3D22" w14:textId="77777777" w:rsidR="00F60DD2" w:rsidRDefault="00563684" w:rsidP="00B5077A">
      <w:pPr>
        <w:pStyle w:val="1"/>
      </w:pPr>
      <w:r>
        <w:rPr>
          <w:rFonts w:hint="eastAsia"/>
        </w:rPr>
        <w:t>软件安装</w:t>
      </w:r>
    </w:p>
    <w:p w14:paraId="0EB4F3DB" w14:textId="77777777" w:rsidR="00C01B6F" w:rsidRDefault="00FA6F37" w:rsidP="00FA6F37">
      <w:pPr>
        <w:pStyle w:val="2"/>
      </w:pPr>
      <w:r>
        <w:rPr>
          <w:rFonts w:hint="eastAsia"/>
        </w:rPr>
        <w:t>宝塔面板</w:t>
      </w:r>
    </w:p>
    <w:p w14:paraId="4EFBDC5E" w14:textId="77777777" w:rsidR="00FA6F37" w:rsidRDefault="00FA6F37" w:rsidP="00FA6F37">
      <w:r>
        <w:rPr>
          <w:rFonts w:hint="eastAsia"/>
        </w:rPr>
        <w:t>宝塔面板官方网站：</w:t>
      </w:r>
      <w:hyperlink r:id="rId24" w:history="1">
        <w:r w:rsidRPr="00CA375D">
          <w:rPr>
            <w:color w:val="0000FF"/>
            <w:u w:val="single"/>
          </w:rPr>
          <w:t>https://www.bt.cn/</w:t>
        </w:r>
      </w:hyperlink>
    </w:p>
    <w:p w14:paraId="2F41EAC0" w14:textId="77777777" w:rsidR="00FA6F37" w:rsidRPr="00FA6F37" w:rsidRDefault="00FA6F37" w:rsidP="00FA6F37"/>
    <w:p w14:paraId="0ED7911C" w14:textId="77777777" w:rsidR="00060301" w:rsidRDefault="00FA6F37" w:rsidP="00060301">
      <w:pPr>
        <w:pStyle w:val="3"/>
      </w:pPr>
      <w:r>
        <w:rPr>
          <w:rFonts w:hint="eastAsia"/>
        </w:rPr>
        <w:t>宝塔面板安装</w:t>
      </w:r>
    </w:p>
    <w:p w14:paraId="7EE68BFA" w14:textId="77777777" w:rsidR="00060301" w:rsidRDefault="00060301" w:rsidP="00060301">
      <w:r>
        <w:rPr>
          <w:rFonts w:hint="eastAsia"/>
        </w:rPr>
        <w:t>CentOS7</w:t>
      </w:r>
      <w:r>
        <w:rPr>
          <w:rFonts w:hint="eastAsia"/>
        </w:rPr>
        <w:t>安装宝塔面板，安装参考地址：</w:t>
      </w:r>
    </w:p>
    <w:p w14:paraId="6D94E77C" w14:textId="77777777" w:rsidR="00060301" w:rsidRDefault="00EB0D49" w:rsidP="00060301">
      <w:hyperlink r:id="rId25" w:history="1">
        <w:r w:rsidR="00060301" w:rsidRPr="00007B97">
          <w:rPr>
            <w:color w:val="0000FF"/>
            <w:u w:val="single"/>
          </w:rPr>
          <w:t>https://www.bt.cn/bbs/thread-19376-1-1.html</w:t>
        </w:r>
      </w:hyperlink>
    </w:p>
    <w:p w14:paraId="04816F05" w14:textId="77777777" w:rsidR="00060301" w:rsidRDefault="00060301" w:rsidP="00060301"/>
    <w:p w14:paraId="748CC6BD" w14:textId="77777777" w:rsidR="00060301" w:rsidRDefault="00060301" w:rsidP="00060301">
      <w:r>
        <w:rPr>
          <w:rFonts w:hint="eastAsia"/>
        </w:rPr>
        <w:t>安装命令：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01" w14:paraId="455D181B" w14:textId="77777777" w:rsidTr="00EB0D49">
        <w:tc>
          <w:tcPr>
            <w:tcW w:w="8296" w:type="dxa"/>
          </w:tcPr>
          <w:p w14:paraId="57B13C24" w14:textId="77777777" w:rsidR="00060301" w:rsidRDefault="00060301" w:rsidP="00EB0D49">
            <w:r w:rsidRPr="006E41C4">
              <w:t>yum install -y wget &amp;&amp; wget -O install.sh http://download.bt.cn/install/install_6.0.sh &amp;&amp; sh install.sh</w:t>
            </w:r>
          </w:p>
        </w:tc>
      </w:tr>
    </w:tbl>
    <w:p w14:paraId="1F729449" w14:textId="77777777" w:rsidR="00060301" w:rsidRDefault="00060301" w:rsidP="00060301">
      <w:r>
        <w:rPr>
          <w:rFonts w:hint="eastAsia"/>
        </w:rPr>
        <w:t>然后开始自动安装，安装成功后，显示如下信息：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01" w14:paraId="7CE25AAE" w14:textId="77777777" w:rsidTr="00EB0D49">
        <w:tc>
          <w:tcPr>
            <w:tcW w:w="8296" w:type="dxa"/>
          </w:tcPr>
          <w:p w14:paraId="09AF6B25" w14:textId="77777777" w:rsidR="00137C78" w:rsidRDefault="00137C78" w:rsidP="00137C78">
            <w:r>
              <w:t>==================================================================</w:t>
            </w:r>
          </w:p>
          <w:p w14:paraId="29AE2DE1" w14:textId="77777777" w:rsidR="00137C78" w:rsidRDefault="00137C78" w:rsidP="00137C78">
            <w:r>
              <w:t>Congratulations! Installed successfully!</w:t>
            </w:r>
          </w:p>
          <w:p w14:paraId="1A22D680" w14:textId="77777777" w:rsidR="00137C78" w:rsidRDefault="00137C78" w:rsidP="00137C78">
            <w:r>
              <w:lastRenderedPageBreak/>
              <w:t>==================================================================</w:t>
            </w:r>
          </w:p>
          <w:p w14:paraId="458BA419" w14:textId="77777777" w:rsidR="00137C78" w:rsidRDefault="00137C78" w:rsidP="00137C78">
            <w:r>
              <w:t>Bt-Panel: http://117.25.180.91:8888/67677a27</w:t>
            </w:r>
          </w:p>
          <w:p w14:paraId="19232462" w14:textId="77777777" w:rsidR="00137C78" w:rsidRDefault="00137C78" w:rsidP="00137C78">
            <w:r>
              <w:t>username: lqahvonw</w:t>
            </w:r>
          </w:p>
          <w:p w14:paraId="74377A26" w14:textId="77777777" w:rsidR="00137C78" w:rsidRDefault="00137C78" w:rsidP="00137C78">
            <w:r>
              <w:t>password: 73dcd792</w:t>
            </w:r>
          </w:p>
          <w:p w14:paraId="0F55E6A3" w14:textId="77777777" w:rsidR="00137C78" w:rsidRDefault="00137C78" w:rsidP="00137C78">
            <w:r>
              <w:t>If you cannot access the panel,</w:t>
            </w:r>
          </w:p>
          <w:p w14:paraId="6D7DC52B" w14:textId="77777777" w:rsidR="00137C78" w:rsidRDefault="00137C78" w:rsidP="00137C78">
            <w:r>
              <w:t>release the following panel port [8888] in the security group</w:t>
            </w:r>
          </w:p>
          <w:p w14:paraId="0D01E72E" w14:textId="77777777" w:rsidR="00137C78" w:rsidRDefault="00137C78" w:rsidP="00137C78">
            <w:r>
              <w:rPr>
                <w:rFonts w:hint="eastAsia"/>
              </w:rPr>
              <w:t>若无法访问面板，请检查防火墙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安全组是否有放行面板</w:t>
            </w:r>
            <w:r>
              <w:rPr>
                <w:rFonts w:hint="eastAsia"/>
              </w:rPr>
              <w:t>[8888]</w:t>
            </w:r>
            <w:r>
              <w:rPr>
                <w:rFonts w:hint="eastAsia"/>
              </w:rPr>
              <w:t>端口</w:t>
            </w:r>
          </w:p>
          <w:p w14:paraId="1D0E7A33" w14:textId="77777777" w:rsidR="00137C78" w:rsidRDefault="00137C78" w:rsidP="00137C78">
            <w:r>
              <w:t>==================================================================</w:t>
            </w:r>
          </w:p>
          <w:p w14:paraId="4F72A9A1" w14:textId="77777777" w:rsidR="00060301" w:rsidRDefault="00137C78" w:rsidP="00137C78">
            <w:r>
              <w:t>Time consumed: 2 Minute!</w:t>
            </w:r>
          </w:p>
        </w:tc>
      </w:tr>
    </w:tbl>
    <w:p w14:paraId="12BDB335" w14:textId="77777777" w:rsidR="00060301" w:rsidRDefault="00060301" w:rsidP="00060301">
      <w:r>
        <w:rPr>
          <w:rFonts w:hint="eastAsia"/>
        </w:rPr>
        <w:lastRenderedPageBreak/>
        <w:t>虚拟机本机访问的地址是：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01" w14:paraId="56D34BAB" w14:textId="77777777" w:rsidTr="00EB0D49">
        <w:tc>
          <w:tcPr>
            <w:tcW w:w="8296" w:type="dxa"/>
          </w:tcPr>
          <w:p w14:paraId="1290C49C" w14:textId="77777777" w:rsidR="00060301" w:rsidRDefault="00060301" w:rsidP="00EB0D49">
            <w:r w:rsidRPr="00FC2768">
              <w:t>http://127.0.0.1:8888/</w:t>
            </w:r>
            <w:r w:rsidR="00280BDB">
              <w:t>67677a27</w:t>
            </w:r>
            <w:r w:rsidRPr="00FC2768">
              <w:t>/</w:t>
            </w:r>
          </w:p>
        </w:tc>
      </w:tr>
    </w:tbl>
    <w:p w14:paraId="030AC567" w14:textId="77777777" w:rsidR="00060301" w:rsidRDefault="00060301" w:rsidP="00060301">
      <w:r>
        <w:rPr>
          <w:rFonts w:hint="eastAsia"/>
        </w:rPr>
        <w:t>Windows</w:t>
      </w:r>
      <w:r>
        <w:rPr>
          <w:rFonts w:hint="eastAsia"/>
        </w:rPr>
        <w:t>客户端访问虚拟机的地址是：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01" w14:paraId="73000DDF" w14:textId="77777777" w:rsidTr="00EB0D49">
        <w:tc>
          <w:tcPr>
            <w:tcW w:w="8296" w:type="dxa"/>
          </w:tcPr>
          <w:p w14:paraId="4F43B192" w14:textId="77777777" w:rsidR="00060301" w:rsidRDefault="00060301" w:rsidP="00EB0D49">
            <w:r w:rsidRPr="00932538">
              <w:t>http://192.168.119.128:8888/</w:t>
            </w:r>
            <w:r w:rsidR="00280BDB">
              <w:t>67677a27</w:t>
            </w:r>
            <w:r w:rsidRPr="00932538">
              <w:t>/</w:t>
            </w:r>
          </w:p>
        </w:tc>
      </w:tr>
      <w:tr w:rsidR="00060301" w14:paraId="65FE6928" w14:textId="77777777" w:rsidTr="00EB0D49">
        <w:tc>
          <w:tcPr>
            <w:tcW w:w="8296" w:type="dxa"/>
          </w:tcPr>
          <w:p w14:paraId="64212111" w14:textId="77777777" w:rsidR="00060301" w:rsidRPr="00932538" w:rsidRDefault="00060301" w:rsidP="00EB0D49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 w:rsidRPr="00932538">
              <w:t>192.168.119.128</w:t>
            </w:r>
            <w:r>
              <w:t xml:space="preserve"> </w:t>
            </w:r>
            <w:r>
              <w:rPr>
                <w:rFonts w:hint="eastAsia"/>
              </w:rPr>
              <w:t>为虚拟机的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地址。</w:t>
            </w:r>
          </w:p>
        </w:tc>
      </w:tr>
    </w:tbl>
    <w:p w14:paraId="6C151785" w14:textId="77777777" w:rsidR="00FA6F37" w:rsidRDefault="000B5396" w:rsidP="00FA6F37">
      <w:r>
        <w:rPr>
          <w:rFonts w:hint="eastAsia"/>
        </w:rPr>
        <w:t>如果面板登陆信息丢失了，无法登陆怎么办？</w:t>
      </w:r>
    </w:p>
    <w:p w14:paraId="00342A0E" w14:textId="77777777" w:rsidR="000B5396" w:rsidRDefault="000B5396" w:rsidP="00FA6F37"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服务器上打开终端，然后输入如下命令：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396" w14:paraId="20E19D18" w14:textId="77777777" w:rsidTr="000B5396">
        <w:tc>
          <w:tcPr>
            <w:tcW w:w="8296" w:type="dxa"/>
          </w:tcPr>
          <w:p w14:paraId="6C3DFB61" w14:textId="77777777" w:rsidR="000B5396" w:rsidRDefault="000B5396" w:rsidP="00FA6F37">
            <w:r w:rsidRPr="000B5396">
              <w:t>/etc/init.d/bt default</w:t>
            </w:r>
          </w:p>
        </w:tc>
      </w:tr>
    </w:tbl>
    <w:p w14:paraId="0A547651" w14:textId="77777777" w:rsidR="000B5396" w:rsidRDefault="000B5396" w:rsidP="00FA6F37">
      <w:r>
        <w:rPr>
          <w:rFonts w:hint="eastAsia"/>
        </w:rPr>
        <w:t>即可查看相关登陆地址、账号和密码。</w:t>
      </w:r>
    </w:p>
    <w:p w14:paraId="654BB7AC" w14:textId="77777777" w:rsidR="000B5396" w:rsidRDefault="001741AE" w:rsidP="00FA6F37">
      <w:r>
        <w:rPr>
          <w:rFonts w:hint="eastAsia"/>
        </w:rPr>
        <w:t>目前，把登陆地址、账号、密码修改成如下，统一管理：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6DB5" w14:paraId="768B10F0" w14:textId="77777777" w:rsidTr="002E1E88">
        <w:tc>
          <w:tcPr>
            <w:tcW w:w="2765" w:type="dxa"/>
          </w:tcPr>
          <w:p w14:paraId="24D22ECF" w14:textId="77777777" w:rsidR="00956DB5" w:rsidRDefault="00956DB5" w:rsidP="00FA6F3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5" w:type="dxa"/>
          </w:tcPr>
          <w:p w14:paraId="2E5A6F33" w14:textId="77777777" w:rsidR="00956DB5" w:rsidRDefault="00956DB5" w:rsidP="00FA6F37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6" w:type="dxa"/>
          </w:tcPr>
          <w:p w14:paraId="5E68D39D" w14:textId="77777777" w:rsidR="00956DB5" w:rsidRDefault="00956DB5" w:rsidP="00FA6F37">
            <w:r>
              <w:rPr>
                <w:rFonts w:hint="eastAsia"/>
              </w:rPr>
              <w:t>P</w:t>
            </w:r>
            <w:r>
              <w:t>ASSWORD</w:t>
            </w:r>
          </w:p>
        </w:tc>
      </w:tr>
      <w:tr w:rsidR="002E1E88" w14:paraId="544D1243" w14:textId="77777777" w:rsidTr="002E1E88">
        <w:tc>
          <w:tcPr>
            <w:tcW w:w="2765" w:type="dxa"/>
          </w:tcPr>
          <w:p w14:paraId="5015BE66" w14:textId="77777777" w:rsidR="002E1E88" w:rsidRDefault="002E1E88" w:rsidP="00FA6F37">
            <w:r>
              <w:rPr>
                <w:rFonts w:hint="eastAsia"/>
              </w:rPr>
              <w:t>o</w:t>
            </w:r>
            <w:r>
              <w:t>range</w:t>
            </w:r>
          </w:p>
        </w:tc>
        <w:tc>
          <w:tcPr>
            <w:tcW w:w="2765" w:type="dxa"/>
          </w:tcPr>
          <w:p w14:paraId="6D362897" w14:textId="77777777" w:rsidR="002E1E88" w:rsidRDefault="002E1E88" w:rsidP="00FA6F37">
            <w:r>
              <w:rPr>
                <w:rFonts w:hint="eastAsia"/>
              </w:rPr>
              <w:t>o</w:t>
            </w:r>
            <w:r>
              <w:t>range</w:t>
            </w:r>
          </w:p>
        </w:tc>
        <w:tc>
          <w:tcPr>
            <w:tcW w:w="2766" w:type="dxa"/>
          </w:tcPr>
          <w:p w14:paraId="51C02B61" w14:textId="77777777" w:rsidR="002E1E88" w:rsidRDefault="002E1E88" w:rsidP="00FA6F37">
            <w:r>
              <w:rPr>
                <w:rFonts w:hint="eastAsia"/>
              </w:rPr>
              <w:t>a</w:t>
            </w:r>
            <w:r>
              <w:t>5s7sh4u</w:t>
            </w:r>
          </w:p>
        </w:tc>
      </w:tr>
    </w:tbl>
    <w:p w14:paraId="2BC26F01" w14:textId="77777777" w:rsidR="001741AE" w:rsidRDefault="001741AE" w:rsidP="00FA6F37"/>
    <w:p w14:paraId="5D294AF5" w14:textId="77777777" w:rsidR="000B5396" w:rsidRPr="000B5396" w:rsidRDefault="000B5396" w:rsidP="00FA6F37"/>
    <w:p w14:paraId="142D91CB" w14:textId="77777777" w:rsidR="00492011" w:rsidRDefault="00492011" w:rsidP="0001520C">
      <w:pPr>
        <w:pStyle w:val="3"/>
      </w:pPr>
      <w:r>
        <w:rPr>
          <w:rFonts w:hint="eastAsia"/>
        </w:rPr>
        <w:t>选择和安装网站</w:t>
      </w:r>
      <w:r w:rsidR="00ED1409">
        <w:rPr>
          <w:rFonts w:hint="eastAsia"/>
        </w:rPr>
        <w:t>环境</w:t>
      </w:r>
    </w:p>
    <w:p w14:paraId="333EC4BB" w14:textId="77777777" w:rsidR="0001520C" w:rsidRDefault="0001520C" w:rsidP="0001520C">
      <w:r>
        <w:rPr>
          <w:rFonts w:hint="eastAsia"/>
        </w:rPr>
        <w:t>在宝塔面板中，我们要安装</w:t>
      </w:r>
      <w:r>
        <w:rPr>
          <w:rFonts w:hint="eastAsia"/>
        </w:rPr>
        <w:t>MySQL</w:t>
      </w:r>
      <w:r>
        <w:t>8.0</w:t>
      </w:r>
      <w:r>
        <w:rPr>
          <w:rFonts w:hint="eastAsia"/>
        </w:rPr>
        <w:t>数据库，要求内存至少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。</w:t>
      </w:r>
    </w:p>
    <w:p w14:paraId="0A0E0551" w14:textId="77777777" w:rsidR="0001520C" w:rsidRDefault="0001520C" w:rsidP="0001520C"/>
    <w:p w14:paraId="56EE9D8F" w14:textId="77777777" w:rsidR="0001520C" w:rsidRDefault="0001520C" w:rsidP="0001520C">
      <w:r>
        <w:rPr>
          <w:noProof/>
        </w:rPr>
        <w:lastRenderedPageBreak/>
        <w:drawing>
          <wp:inline distT="0" distB="0" distL="0" distR="0" wp14:anchorId="00683335" wp14:editId="38812A75">
            <wp:extent cx="5274310" cy="355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C70" w14:textId="77777777" w:rsidR="0001520C" w:rsidRDefault="00416112" w:rsidP="0001520C">
      <w:r>
        <w:rPr>
          <w:noProof/>
        </w:rPr>
        <w:drawing>
          <wp:inline distT="0" distB="0" distL="0" distR="0" wp14:anchorId="4E4698CE" wp14:editId="0560F7F2">
            <wp:extent cx="5274310" cy="3413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D756" w14:textId="77777777" w:rsidR="00890CA2" w:rsidRDefault="00890CA2" w:rsidP="0001520C">
      <w:r>
        <w:rPr>
          <w:noProof/>
        </w:rPr>
        <w:lastRenderedPageBreak/>
        <w:drawing>
          <wp:inline distT="0" distB="0" distL="0" distR="0" wp14:anchorId="7414C1F9" wp14:editId="5B625D19">
            <wp:extent cx="5274310" cy="219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BF21" w14:textId="77777777" w:rsidR="00416112" w:rsidRPr="0001520C" w:rsidRDefault="00416112" w:rsidP="0001520C"/>
    <w:p w14:paraId="24653A5E" w14:textId="77777777" w:rsidR="00EC3DFD" w:rsidRDefault="00FB6DB3" w:rsidP="00195470">
      <w:pPr>
        <w:pStyle w:val="3"/>
      </w:pPr>
      <w:r>
        <w:rPr>
          <w:rFonts w:hint="eastAsia"/>
        </w:rPr>
        <w:t>宝塔面板设置</w:t>
      </w:r>
    </w:p>
    <w:p w14:paraId="5A7CF8D8" w14:textId="77777777" w:rsidR="00FB6DB3" w:rsidRDefault="00313DE2" w:rsidP="00FB6DB3">
      <w:r>
        <w:rPr>
          <w:rFonts w:hint="eastAsia"/>
        </w:rPr>
        <w:t>为了提高安全，在面板设置界面中可对以下几项做修改：</w:t>
      </w:r>
    </w:p>
    <w:p w14:paraId="0763685D" w14:textId="77777777" w:rsidR="00313DE2" w:rsidRDefault="005831C6" w:rsidP="005831C6">
      <w:pPr>
        <w:pStyle w:val="afb"/>
        <w:numPr>
          <w:ilvl w:val="1"/>
          <w:numId w:val="25"/>
        </w:numPr>
        <w:ind w:firstLineChars="0"/>
      </w:pPr>
      <w:r>
        <w:rPr>
          <w:rFonts w:hint="eastAsia"/>
        </w:rPr>
        <w:t>面板端口</w:t>
      </w:r>
    </w:p>
    <w:p w14:paraId="0BA76EDC" w14:textId="77777777" w:rsidR="005831C6" w:rsidRDefault="005831C6" w:rsidP="005831C6">
      <w:pPr>
        <w:pStyle w:val="afb"/>
        <w:numPr>
          <w:ilvl w:val="1"/>
          <w:numId w:val="25"/>
        </w:numPr>
        <w:ind w:firstLineChars="0"/>
      </w:pPr>
      <w:r>
        <w:rPr>
          <w:rFonts w:hint="eastAsia"/>
        </w:rPr>
        <w:t>安全入口</w:t>
      </w:r>
    </w:p>
    <w:p w14:paraId="3154B4CE" w14:textId="77777777" w:rsidR="005831C6" w:rsidRDefault="005831C6" w:rsidP="005831C6">
      <w:pPr>
        <w:pStyle w:val="afb"/>
        <w:numPr>
          <w:ilvl w:val="1"/>
          <w:numId w:val="25"/>
        </w:numPr>
        <w:ind w:firstLineChars="0"/>
      </w:pPr>
      <w:r>
        <w:rPr>
          <w:rFonts w:hint="eastAsia"/>
        </w:rPr>
        <w:t>面板用户</w:t>
      </w:r>
    </w:p>
    <w:p w14:paraId="19A9163C" w14:textId="77777777" w:rsidR="005831C6" w:rsidRDefault="005831C6" w:rsidP="005831C6">
      <w:pPr>
        <w:pStyle w:val="afb"/>
        <w:numPr>
          <w:ilvl w:val="1"/>
          <w:numId w:val="25"/>
        </w:numPr>
        <w:ind w:firstLineChars="0"/>
      </w:pPr>
      <w:r>
        <w:rPr>
          <w:rFonts w:hint="eastAsia"/>
        </w:rPr>
        <w:t>面板密码</w:t>
      </w:r>
    </w:p>
    <w:p w14:paraId="06C6B5A5" w14:textId="77777777" w:rsidR="00313DE2" w:rsidRPr="00FB6DB3" w:rsidRDefault="00313DE2" w:rsidP="00FB6DB3"/>
    <w:p w14:paraId="1033371D" w14:textId="77777777" w:rsidR="0022323A" w:rsidRDefault="004B7D0B" w:rsidP="00195470">
      <w:pPr>
        <w:pStyle w:val="3"/>
      </w:pPr>
      <w:r>
        <w:rPr>
          <w:rFonts w:hint="eastAsia"/>
        </w:rPr>
        <w:t>宝塔面板升级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B73" w14:paraId="0805F935" w14:textId="77777777" w:rsidTr="00724B73">
        <w:tc>
          <w:tcPr>
            <w:tcW w:w="8296" w:type="dxa"/>
          </w:tcPr>
          <w:p w14:paraId="17D6018B" w14:textId="77777777" w:rsidR="00724B73" w:rsidRDefault="00724B73" w:rsidP="00195470">
            <w:r w:rsidRPr="00724B73">
              <w:t>wget -O update.sh http://download.bt.cn/install/update_pro.sh &amp;&amp; bash update.sh pro</w:t>
            </w:r>
          </w:p>
        </w:tc>
      </w:tr>
    </w:tbl>
    <w:p w14:paraId="68361335" w14:textId="77777777" w:rsidR="00195470" w:rsidRPr="00195470" w:rsidRDefault="00195470" w:rsidP="00195470"/>
    <w:p w14:paraId="7D8BD7DA" w14:textId="77777777" w:rsidR="004B7D0B" w:rsidRDefault="004B7D0B" w:rsidP="00FA6F37"/>
    <w:p w14:paraId="78E4D335" w14:textId="77777777" w:rsidR="00AF0481" w:rsidRDefault="00AF0481" w:rsidP="00077BE1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7D8792C2" w14:textId="77777777" w:rsidR="00CF68EF" w:rsidRDefault="00CF68EF" w:rsidP="00CF68EF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服务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8EF" w14:paraId="4C4011FE" w14:textId="77777777" w:rsidTr="00CF68EF">
        <w:tc>
          <w:tcPr>
            <w:tcW w:w="8296" w:type="dxa"/>
          </w:tcPr>
          <w:p w14:paraId="55161C14" w14:textId="77777777" w:rsidR="00CF68EF" w:rsidRDefault="00CF68EF" w:rsidP="00CF68EF">
            <w:r>
              <w:rPr>
                <w:rFonts w:hint="eastAsia"/>
              </w:rPr>
              <w:t>yum</w:t>
            </w:r>
            <w:r>
              <w:t xml:space="preserve"> </w:t>
            </w:r>
            <w:r>
              <w:rPr>
                <w:rFonts w:hint="eastAsia"/>
              </w:rPr>
              <w:t>-y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git</w:t>
            </w:r>
          </w:p>
        </w:tc>
      </w:tr>
      <w:tr w:rsidR="0092724F" w14:paraId="4F970A35" w14:textId="77777777" w:rsidTr="00CF68EF">
        <w:tc>
          <w:tcPr>
            <w:tcW w:w="8296" w:type="dxa"/>
          </w:tcPr>
          <w:p w14:paraId="50FF183C" w14:textId="77777777" w:rsidR="0092724F" w:rsidRDefault="0092724F" w:rsidP="0092724F">
            <w:r>
              <w:t>[root@local ~]# git --version</w:t>
            </w:r>
          </w:p>
          <w:p w14:paraId="6551A344" w14:textId="77777777" w:rsidR="0092724F" w:rsidRDefault="0092724F" w:rsidP="0092724F">
            <w:r>
              <w:t>git version 1.8.3.1</w:t>
            </w:r>
          </w:p>
          <w:p w14:paraId="07F15002" w14:textId="77777777" w:rsidR="0092724F" w:rsidRDefault="0092724F" w:rsidP="0092724F">
            <w:r>
              <w:t>[root@local ~]#</w:t>
            </w:r>
          </w:p>
        </w:tc>
      </w:tr>
    </w:tbl>
    <w:p w14:paraId="706F76E8" w14:textId="77777777" w:rsidR="00196E60" w:rsidRDefault="00196E60" w:rsidP="00CF68EF"/>
    <w:p w14:paraId="7F319272" w14:textId="77777777" w:rsidR="000F2739" w:rsidRPr="00CF68EF" w:rsidRDefault="000F2739" w:rsidP="00AA2B0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用户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53"/>
        <w:gridCol w:w="2419"/>
        <w:gridCol w:w="5324"/>
      </w:tblGrid>
      <w:tr w:rsidR="00CB3561" w14:paraId="04D88B11" w14:textId="77777777" w:rsidTr="0021315F">
        <w:tc>
          <w:tcPr>
            <w:tcW w:w="553" w:type="dxa"/>
          </w:tcPr>
          <w:p w14:paraId="2BCC1C79" w14:textId="77777777" w:rsidR="00CB3561" w:rsidRDefault="00CB3561" w:rsidP="00077B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2419" w:type="dxa"/>
          </w:tcPr>
          <w:p w14:paraId="506D0794" w14:textId="77777777" w:rsidR="00CB3561" w:rsidRDefault="00BA3728" w:rsidP="00077BE1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用户组</w:t>
            </w:r>
            <w:r w:rsidR="0021315F">
              <w:rPr>
                <w:rFonts w:hint="eastAsia"/>
              </w:rPr>
              <w:t>和用户</w:t>
            </w:r>
          </w:p>
        </w:tc>
        <w:tc>
          <w:tcPr>
            <w:tcW w:w="5324" w:type="dxa"/>
          </w:tcPr>
          <w:p w14:paraId="01C88665" w14:textId="77777777" w:rsidR="00CB3561" w:rsidRDefault="0021315F" w:rsidP="00077BE1">
            <w:r w:rsidRPr="0021315F">
              <w:t>adduser git</w:t>
            </w:r>
          </w:p>
        </w:tc>
      </w:tr>
      <w:tr w:rsidR="00CB3561" w14:paraId="1070D7D5" w14:textId="77777777" w:rsidTr="0021315F">
        <w:tc>
          <w:tcPr>
            <w:tcW w:w="553" w:type="dxa"/>
          </w:tcPr>
          <w:p w14:paraId="025BAB67" w14:textId="77777777" w:rsidR="00CB3561" w:rsidRDefault="00BA3728" w:rsidP="00077B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2419" w:type="dxa"/>
          </w:tcPr>
          <w:p w14:paraId="11CB3693" w14:textId="77777777" w:rsidR="00CB3561" w:rsidRDefault="0021315F" w:rsidP="00077BE1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5324" w:type="dxa"/>
          </w:tcPr>
          <w:p w14:paraId="3BF95769" w14:textId="77777777" w:rsidR="00CB3561" w:rsidRDefault="0021315F" w:rsidP="00077BE1">
            <w:r w:rsidRPr="0021315F">
              <w:t>passwd git</w:t>
            </w:r>
          </w:p>
          <w:p w14:paraId="679B2EF1" w14:textId="77777777" w:rsidR="0021315F" w:rsidRDefault="0021315F" w:rsidP="0021315F">
            <w:r>
              <w:lastRenderedPageBreak/>
              <w:t>Changing password for user git.</w:t>
            </w:r>
          </w:p>
          <w:p w14:paraId="4764B0C3" w14:textId="77777777" w:rsidR="0021315F" w:rsidRDefault="0021315F" w:rsidP="0021315F">
            <w:r>
              <w:t>New password: a5s7sh4u</w:t>
            </w:r>
          </w:p>
          <w:p w14:paraId="7CDE012D" w14:textId="77777777" w:rsidR="0021315F" w:rsidRDefault="0021315F" w:rsidP="0021315F">
            <w:r>
              <w:t>Retype new password: a5s7sh4u</w:t>
            </w:r>
          </w:p>
          <w:p w14:paraId="6BE02178" w14:textId="77777777" w:rsidR="0021315F" w:rsidRDefault="0021315F" w:rsidP="0021315F">
            <w:r>
              <w:t>passwd: all authentication tokens updated successfully.</w:t>
            </w:r>
          </w:p>
        </w:tc>
      </w:tr>
      <w:tr w:rsidR="0021315F" w14:paraId="4E020842" w14:textId="77777777" w:rsidTr="00EB0D49">
        <w:tc>
          <w:tcPr>
            <w:tcW w:w="8296" w:type="dxa"/>
            <w:gridSpan w:val="3"/>
          </w:tcPr>
          <w:p w14:paraId="5414B4C2" w14:textId="77777777" w:rsidR="0021315F" w:rsidRDefault="0021315F" w:rsidP="00675D99">
            <w:r w:rsidRPr="00D24FDF">
              <w:rPr>
                <w:rFonts w:hint="eastAsia"/>
                <w:b/>
              </w:rPr>
              <w:lastRenderedPageBreak/>
              <w:t>adduser</w:t>
            </w:r>
            <w:r w:rsidRPr="00D24FDF">
              <w:rPr>
                <w:b/>
              </w:rPr>
              <w:t xml:space="preserve"> </w:t>
            </w:r>
            <w:r w:rsidRPr="00D24FDF">
              <w:rPr>
                <w:rFonts w:hint="eastAsia"/>
                <w:b/>
              </w:rPr>
              <w:t>git</w:t>
            </w:r>
            <w:r w:rsidR="00962723">
              <w:rPr>
                <w:rFonts w:hint="eastAsia"/>
              </w:rPr>
              <w:t>命令说明：</w:t>
            </w:r>
          </w:p>
          <w:p w14:paraId="39676106" w14:textId="77777777" w:rsidR="00C9263F" w:rsidRPr="00F41AA4" w:rsidRDefault="0021315F" w:rsidP="00675D99">
            <w:r>
              <w:tab/>
            </w:r>
            <w:r w:rsidR="009001C5">
              <w:rPr>
                <w:rFonts w:hint="eastAsia"/>
              </w:rPr>
              <w:t>建立一个</w:t>
            </w:r>
            <w:r w:rsidR="009001C5">
              <w:rPr>
                <w:rFonts w:hint="eastAsia"/>
              </w:rPr>
              <w:t>CentOS</w:t>
            </w:r>
            <w:r w:rsidR="009001C5">
              <w:rPr>
                <w:rFonts w:hint="eastAsia"/>
              </w:rPr>
              <w:t>的用户，用户名为</w:t>
            </w:r>
            <w:r w:rsidR="009001C5">
              <w:rPr>
                <w:rFonts w:hint="eastAsia"/>
              </w:rPr>
              <w:t>git</w:t>
            </w:r>
            <w:r w:rsidR="009001C5">
              <w:rPr>
                <w:rFonts w:hint="eastAsia"/>
              </w:rPr>
              <w:t>，同时会自动生成一个对应的用户组</w:t>
            </w:r>
            <w:r w:rsidR="009001C5">
              <w:rPr>
                <w:rFonts w:hint="eastAsia"/>
              </w:rPr>
              <w:t>git</w:t>
            </w:r>
            <w:r w:rsidR="009001C5">
              <w:rPr>
                <w:rFonts w:hint="eastAsia"/>
              </w:rPr>
              <w:t>。</w:t>
            </w:r>
            <w:r w:rsidR="00C9263F">
              <w:br/>
            </w:r>
            <w:r w:rsidR="00C9263F">
              <w:tab/>
            </w:r>
            <w:r w:rsidR="00C9263F">
              <w:rPr>
                <w:rFonts w:hint="eastAsia"/>
              </w:rPr>
              <w:t>用户列表文件地址：</w:t>
            </w:r>
            <w:r w:rsidR="00C9263F">
              <w:rPr>
                <w:rFonts w:hint="eastAsia"/>
              </w:rPr>
              <w:t>/</w:t>
            </w:r>
            <w:r w:rsidR="00C9263F">
              <w:t>etc/passwd</w:t>
            </w:r>
            <w:r w:rsidR="00C9263F">
              <w:br/>
            </w:r>
            <w:r w:rsidR="00C9263F">
              <w:tab/>
            </w:r>
            <w:r w:rsidR="00C9263F">
              <w:rPr>
                <w:rFonts w:hint="eastAsia"/>
              </w:rPr>
              <w:t>用户组列表文件地址：</w:t>
            </w:r>
            <w:r w:rsidR="00C9263F">
              <w:rPr>
                <w:rFonts w:hint="eastAsia"/>
              </w:rPr>
              <w:t>/</w:t>
            </w:r>
            <w:r w:rsidR="00C9263F">
              <w:t>etc/group</w:t>
            </w:r>
          </w:p>
        </w:tc>
      </w:tr>
    </w:tbl>
    <w:p w14:paraId="3F03A717" w14:textId="77777777" w:rsidR="00672733" w:rsidRPr="00672733" w:rsidRDefault="00672733" w:rsidP="00672733"/>
    <w:p w14:paraId="0A2DF267" w14:textId="77777777" w:rsidR="009803A0" w:rsidRDefault="007F6D0C" w:rsidP="001F26D4">
      <w:pPr>
        <w:pStyle w:val="3"/>
      </w:pPr>
      <w:r>
        <w:rPr>
          <w:rFonts w:hint="eastAsia"/>
        </w:rPr>
        <w:t>创建安全证书</w:t>
      </w:r>
    </w:p>
    <w:p w14:paraId="1FB9131D" w14:textId="77777777" w:rsidR="00465B69" w:rsidRDefault="00465B69" w:rsidP="00465B69">
      <w:r>
        <w:rPr>
          <w:rFonts w:hint="eastAsia"/>
        </w:rPr>
        <w:t>创建</w:t>
      </w:r>
      <w:r w:rsidR="008F1B1A">
        <w:rPr>
          <w:rFonts w:hint="eastAsia"/>
        </w:rPr>
        <w:t>保存安全证书的目录并创建安全证书</w:t>
      </w:r>
      <w:r w:rsidR="00002024">
        <w:rPr>
          <w:rFonts w:hint="eastAsia"/>
        </w:rPr>
        <w:t>，我们需要先切换到刚刚创建的</w:t>
      </w:r>
      <w:r w:rsidR="00002024">
        <w:rPr>
          <w:rFonts w:hint="eastAsia"/>
        </w:rPr>
        <w:t>git</w:t>
      </w:r>
      <w:r w:rsidR="00002024">
        <w:rPr>
          <w:rFonts w:hint="eastAsia"/>
        </w:rPr>
        <w:t>用户，操作步骤如下：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24" w14:paraId="55A339B6" w14:textId="77777777" w:rsidTr="00002024">
        <w:tc>
          <w:tcPr>
            <w:tcW w:w="8296" w:type="dxa"/>
          </w:tcPr>
          <w:p w14:paraId="1A1F1422" w14:textId="77777777" w:rsidR="00002024" w:rsidRDefault="00002024" w:rsidP="00002024">
            <w:r>
              <w:t>[root@local ~]# su git</w:t>
            </w:r>
          </w:p>
          <w:p w14:paraId="3554129A" w14:textId="77777777" w:rsidR="00002024" w:rsidRDefault="00002024" w:rsidP="00002024">
            <w:r>
              <w:t>[git@local root]$ cd ~</w:t>
            </w:r>
          </w:p>
          <w:p w14:paraId="755A64E6" w14:textId="77777777" w:rsidR="00002024" w:rsidRDefault="00002024" w:rsidP="00002024">
            <w:r>
              <w:t>[git@local ~]$ mkdir .ssh</w:t>
            </w:r>
          </w:p>
          <w:p w14:paraId="27DDCC49" w14:textId="77777777" w:rsidR="00002024" w:rsidRDefault="00002024" w:rsidP="00002024">
            <w:r>
              <w:t xml:space="preserve">[git@local ~]$ ssh-keygen </w:t>
            </w:r>
          </w:p>
          <w:p w14:paraId="02F2C266" w14:textId="77777777" w:rsidR="00002024" w:rsidRDefault="00002024" w:rsidP="00002024">
            <w:r>
              <w:t>Generating public/private rsa key pair.</w:t>
            </w:r>
          </w:p>
          <w:p w14:paraId="3618672C" w14:textId="77777777" w:rsidR="00002024" w:rsidRDefault="00002024" w:rsidP="00002024">
            <w:r>
              <w:t xml:space="preserve">Enter file in which to save the key (/home/git/.ssh/id_rsa): </w:t>
            </w:r>
          </w:p>
          <w:p w14:paraId="613ACB97" w14:textId="77777777" w:rsidR="00002024" w:rsidRDefault="00002024" w:rsidP="00002024">
            <w:r>
              <w:t xml:space="preserve">Enter passphrase (empty for no passphrase): </w:t>
            </w:r>
          </w:p>
          <w:p w14:paraId="27A15113" w14:textId="77777777" w:rsidR="00002024" w:rsidRDefault="00002024" w:rsidP="00002024">
            <w:r>
              <w:t xml:space="preserve">Enter same passphrase again: </w:t>
            </w:r>
          </w:p>
          <w:p w14:paraId="72B00AFC" w14:textId="77777777" w:rsidR="00002024" w:rsidRDefault="00002024" w:rsidP="00002024">
            <w:r>
              <w:t>Your identification has been saved in /home/git/.ssh/id_rsa.</w:t>
            </w:r>
          </w:p>
          <w:p w14:paraId="66A25184" w14:textId="77777777" w:rsidR="00002024" w:rsidRDefault="00002024" w:rsidP="00002024">
            <w:r>
              <w:t>Your public key has been saved in /home/git/.ssh/id_rsa.pub.</w:t>
            </w:r>
          </w:p>
          <w:p w14:paraId="7C1E2B69" w14:textId="77777777" w:rsidR="00002024" w:rsidRDefault="00002024" w:rsidP="00002024">
            <w:r>
              <w:t>The key fingerprint is:</w:t>
            </w:r>
          </w:p>
          <w:p w14:paraId="2C746204" w14:textId="77777777" w:rsidR="00002024" w:rsidRDefault="00002024" w:rsidP="00002024">
            <w:r>
              <w:t>SHA256:C6AFmcUvQh3ae6sq+qOMCBZSsPi85BL5c8BeUU+5bMg git@local</w:t>
            </w:r>
          </w:p>
          <w:p w14:paraId="07E10B7F" w14:textId="77777777" w:rsidR="00002024" w:rsidRDefault="00002024" w:rsidP="00002024">
            <w:r>
              <w:t>The key's randomart image is:</w:t>
            </w:r>
          </w:p>
          <w:p w14:paraId="5F82CB05" w14:textId="77777777" w:rsidR="00002024" w:rsidRDefault="00002024" w:rsidP="00002024">
            <w:r>
              <w:t>+---[RSA 2048]----+</w:t>
            </w:r>
          </w:p>
          <w:p w14:paraId="37B36E63" w14:textId="77777777" w:rsidR="00002024" w:rsidRDefault="00002024" w:rsidP="00002024">
            <w:r>
              <w:t>|. .*o.. ..       |</w:t>
            </w:r>
          </w:p>
          <w:p w14:paraId="799E9132" w14:textId="77777777" w:rsidR="00002024" w:rsidRDefault="00002024" w:rsidP="00002024">
            <w:r>
              <w:t>|.o++o. o.        |</w:t>
            </w:r>
          </w:p>
          <w:p w14:paraId="53352512" w14:textId="77777777" w:rsidR="00002024" w:rsidRDefault="00002024" w:rsidP="00002024">
            <w:r>
              <w:t>|o.o =o o..       |</w:t>
            </w:r>
          </w:p>
          <w:p w14:paraId="38DC11C2" w14:textId="77777777" w:rsidR="00002024" w:rsidRDefault="00002024" w:rsidP="00002024">
            <w:r>
              <w:t>| *.o.+E +        |</w:t>
            </w:r>
          </w:p>
          <w:p w14:paraId="6DA220BB" w14:textId="77777777" w:rsidR="00002024" w:rsidRDefault="00002024" w:rsidP="00002024">
            <w:r>
              <w:t>|+.B.o.o.S        |</w:t>
            </w:r>
          </w:p>
          <w:p w14:paraId="7FCE9D4A" w14:textId="77777777" w:rsidR="00002024" w:rsidRDefault="00002024" w:rsidP="00002024">
            <w:r>
              <w:t>|.*.+ . o .       |</w:t>
            </w:r>
          </w:p>
          <w:p w14:paraId="34752DB9" w14:textId="77777777" w:rsidR="00002024" w:rsidRDefault="00002024" w:rsidP="00002024">
            <w:r>
              <w:t>|o.* . . .        |</w:t>
            </w:r>
          </w:p>
          <w:p w14:paraId="0E67E634" w14:textId="77777777" w:rsidR="00002024" w:rsidRDefault="00002024" w:rsidP="00002024">
            <w:r>
              <w:t>|B..o .           |</w:t>
            </w:r>
          </w:p>
          <w:p w14:paraId="42F7241E" w14:textId="77777777" w:rsidR="00002024" w:rsidRDefault="00002024" w:rsidP="00002024">
            <w:r>
              <w:t>|*=oo.            |</w:t>
            </w:r>
          </w:p>
          <w:p w14:paraId="1E317AD4" w14:textId="77777777" w:rsidR="00002024" w:rsidRDefault="00002024" w:rsidP="00002024">
            <w:r>
              <w:t>+----[SHA256]-----+</w:t>
            </w:r>
          </w:p>
          <w:p w14:paraId="6B41C804" w14:textId="77777777" w:rsidR="00002024" w:rsidRDefault="00002024" w:rsidP="00002024">
            <w:r>
              <w:t>[git@local ~]$</w:t>
            </w:r>
          </w:p>
        </w:tc>
      </w:tr>
    </w:tbl>
    <w:p w14:paraId="71E9E97C" w14:textId="77777777" w:rsidR="00465B69" w:rsidRPr="00465B69" w:rsidRDefault="00465B69" w:rsidP="00465B69"/>
    <w:p w14:paraId="35AF293E" w14:textId="77777777" w:rsidR="00EF6E30" w:rsidRDefault="005D5D1A" w:rsidP="001F26D4">
      <w:r>
        <w:rPr>
          <w:rFonts w:hint="eastAsia"/>
        </w:rPr>
        <w:t>把证书导入到</w:t>
      </w:r>
      <w:r w:rsidR="00100CC0" w:rsidRPr="00100CC0">
        <w:t>authorized_keys</w:t>
      </w:r>
      <w:r w:rsidR="00100CC0"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FA7" w14:paraId="5E3040D2" w14:textId="77777777" w:rsidTr="00C24FA7">
        <w:tc>
          <w:tcPr>
            <w:tcW w:w="8296" w:type="dxa"/>
          </w:tcPr>
          <w:p w14:paraId="1BCDF848" w14:textId="77777777" w:rsidR="00100CC0" w:rsidRDefault="00100CC0" w:rsidP="00100CC0">
            <w:r>
              <w:t>[git@local ~]$ cd .ssh/</w:t>
            </w:r>
          </w:p>
          <w:p w14:paraId="47BAA3F1" w14:textId="77777777" w:rsidR="00C24FA7" w:rsidRPr="00100CC0" w:rsidRDefault="00100CC0" w:rsidP="00100CC0">
            <w:r>
              <w:t>[git@local .ssh]$ cat ./id_rsa.pub &gt;&gt; ./authorized_keys</w:t>
            </w:r>
          </w:p>
        </w:tc>
      </w:tr>
      <w:tr w:rsidR="0047673B" w14:paraId="642E8E7E" w14:textId="77777777" w:rsidTr="00C24FA7">
        <w:tc>
          <w:tcPr>
            <w:tcW w:w="8296" w:type="dxa"/>
          </w:tcPr>
          <w:p w14:paraId="7C33A42F" w14:textId="77777777" w:rsidR="0047673B" w:rsidRPr="0047673B" w:rsidRDefault="0047673B" w:rsidP="00100CC0">
            <w:r w:rsidRPr="00525C1E">
              <w:rPr>
                <w:rFonts w:hint="eastAsia"/>
                <w:b/>
                <w:color w:val="FF0000"/>
              </w:rPr>
              <w:lastRenderedPageBreak/>
              <w:t>或者</w:t>
            </w:r>
            <w:r>
              <w:rPr>
                <w:rFonts w:hint="eastAsia"/>
              </w:rPr>
              <w:t>通过</w:t>
            </w:r>
            <w:r w:rsidRPr="008177D3">
              <w:rPr>
                <w:rFonts w:hint="eastAsia"/>
                <w:highlight w:val="yellow"/>
              </w:rPr>
              <w:t>复制文件并重命名</w:t>
            </w:r>
            <w:r>
              <w:rPr>
                <w:rFonts w:hint="eastAsia"/>
              </w:rPr>
              <w:t>的方式来达到导入证书的目的</w:t>
            </w:r>
          </w:p>
        </w:tc>
      </w:tr>
      <w:tr w:rsidR="0047673B" w14:paraId="25663EFC" w14:textId="77777777" w:rsidTr="00C24FA7">
        <w:tc>
          <w:tcPr>
            <w:tcW w:w="8296" w:type="dxa"/>
          </w:tcPr>
          <w:p w14:paraId="691D5582" w14:textId="77777777" w:rsidR="0047673B" w:rsidRDefault="0047673B" w:rsidP="00100CC0">
            <w:r>
              <w:t xml:space="preserve">[git@local .ssh]$ </w:t>
            </w:r>
            <w:r w:rsidRPr="0047673B">
              <w:t xml:space="preserve">cp -r id_rsa.pub </w:t>
            </w:r>
            <w:r>
              <w:t>authorized_keys</w:t>
            </w:r>
          </w:p>
        </w:tc>
      </w:tr>
    </w:tbl>
    <w:p w14:paraId="5E8B0C75" w14:textId="77777777" w:rsidR="003B0959" w:rsidRDefault="003B0959" w:rsidP="003B0959"/>
    <w:p w14:paraId="1769C637" w14:textId="77777777" w:rsidR="008177D3" w:rsidRPr="0047673B" w:rsidRDefault="008177D3" w:rsidP="003B0959"/>
    <w:p w14:paraId="4FE5DA10" w14:textId="77777777" w:rsidR="00713665" w:rsidRDefault="00600D46" w:rsidP="003457A1">
      <w:pPr>
        <w:pStyle w:val="3"/>
      </w:pPr>
      <w:r>
        <w:rPr>
          <w:rFonts w:hint="eastAsia"/>
        </w:rPr>
        <w:t>创建存放</w:t>
      </w:r>
      <w:r w:rsidR="007A73A0">
        <w:rPr>
          <w:rFonts w:hint="eastAsia"/>
        </w:rPr>
        <w:t>仓库</w:t>
      </w:r>
      <w:r>
        <w:rPr>
          <w:rFonts w:hint="eastAsia"/>
        </w:rPr>
        <w:t>的</w:t>
      </w:r>
      <w:r w:rsidR="007A73A0">
        <w:rPr>
          <w:rFonts w:hint="eastAsia"/>
        </w:rPr>
        <w:t>目录</w:t>
      </w:r>
    </w:p>
    <w:p w14:paraId="3FEB667D" w14:textId="77777777" w:rsidR="003457A1" w:rsidRDefault="00DA437E" w:rsidP="003457A1">
      <w:r>
        <w:rPr>
          <w:rFonts w:hint="eastAsia"/>
        </w:rPr>
        <w:t>在这里，我们把所有仓库都放在</w:t>
      </w:r>
      <w:r w:rsidR="005017C4">
        <w:rPr>
          <w:rFonts w:hint="eastAsia"/>
        </w:rPr>
        <w:t>git</w:t>
      </w:r>
      <w:r>
        <w:rPr>
          <w:rFonts w:hint="eastAsia"/>
        </w:rPr>
        <w:t>用户目录下的</w:t>
      </w:r>
      <w:r w:rsidR="009838C2">
        <w:rPr>
          <w:rFonts w:hint="eastAsia"/>
        </w:rPr>
        <w:t>GitRepo</w:t>
      </w:r>
      <w:r w:rsidR="009838C2">
        <w:rPr>
          <w:rFonts w:hint="eastAsia"/>
        </w:rPr>
        <w:t>目录下。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DBD" w14:paraId="74C7DF8C" w14:textId="77777777" w:rsidTr="00B84DBD">
        <w:tc>
          <w:tcPr>
            <w:tcW w:w="8296" w:type="dxa"/>
          </w:tcPr>
          <w:p w14:paraId="44C7989C" w14:textId="77777777" w:rsidR="0017604D" w:rsidRDefault="0017604D" w:rsidP="0017604D">
            <w:r>
              <w:t>[root@local ~]# su git</w:t>
            </w:r>
          </w:p>
          <w:p w14:paraId="38367249" w14:textId="77777777" w:rsidR="0017604D" w:rsidRDefault="0017604D" w:rsidP="0017604D">
            <w:r>
              <w:t>[git@local root]$ cd ~</w:t>
            </w:r>
          </w:p>
          <w:p w14:paraId="1BCB3DA7" w14:textId="77777777" w:rsidR="0017604D" w:rsidRDefault="0017604D" w:rsidP="0017604D">
            <w:r>
              <w:t>[git@local ~]$ mkdir GitRepo</w:t>
            </w:r>
          </w:p>
          <w:p w14:paraId="5F08EF0E" w14:textId="77777777" w:rsidR="00B84DBD" w:rsidRDefault="0017604D" w:rsidP="0017604D">
            <w:r>
              <w:t>[git@local ~]$</w:t>
            </w:r>
          </w:p>
        </w:tc>
      </w:tr>
    </w:tbl>
    <w:p w14:paraId="32D7FA8B" w14:textId="77777777" w:rsidR="00A53C67" w:rsidRPr="003457A1" w:rsidRDefault="00A53C67" w:rsidP="003457A1"/>
    <w:p w14:paraId="22B36391" w14:textId="77777777" w:rsidR="00695D0B" w:rsidRDefault="00600D46" w:rsidP="0002513F">
      <w:pPr>
        <w:pStyle w:val="3"/>
      </w:pPr>
      <w:r>
        <w:rPr>
          <w:rFonts w:hint="eastAsia"/>
        </w:rPr>
        <w:t>在仓库目录</w:t>
      </w:r>
      <w:r w:rsidR="00B84DBD">
        <w:rPr>
          <w:rFonts w:hint="eastAsia"/>
        </w:rPr>
        <w:t>创建空仓库</w:t>
      </w:r>
    </w:p>
    <w:p w14:paraId="56FF6693" w14:textId="77777777" w:rsidR="0002513F" w:rsidRDefault="0094672E" w:rsidP="0002513F">
      <w:r>
        <w:rPr>
          <w:rFonts w:hint="eastAsia"/>
        </w:rPr>
        <w:t>需要进入仓库目录，才能创建空仓库，过程如下所示：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DA7" w14:paraId="70C0F2FD" w14:textId="77777777" w:rsidTr="000C7DA7">
        <w:tc>
          <w:tcPr>
            <w:tcW w:w="8296" w:type="dxa"/>
          </w:tcPr>
          <w:p w14:paraId="1F0EF863" w14:textId="77777777" w:rsidR="002B3F0B" w:rsidRDefault="002B3F0B" w:rsidP="002B3F0B">
            <w:r>
              <w:t>[root@local ~]# su git</w:t>
            </w:r>
          </w:p>
          <w:p w14:paraId="1C5B9F6C" w14:textId="77777777" w:rsidR="002B3F0B" w:rsidRDefault="002B3F0B" w:rsidP="002B3F0B">
            <w:r>
              <w:t>[git@local root]$ cd ~/GitRepo/</w:t>
            </w:r>
          </w:p>
          <w:p w14:paraId="01FFA138" w14:textId="77777777" w:rsidR="002B3F0B" w:rsidRDefault="002B3F0B" w:rsidP="002B3F0B">
            <w:r>
              <w:t xml:space="preserve">[git@local GitRepo]$ </w:t>
            </w:r>
            <w:r w:rsidRPr="009A61C6">
              <w:rPr>
                <w:b/>
              </w:rPr>
              <w:t>git init --bare dedecms.git</w:t>
            </w:r>
          </w:p>
          <w:p w14:paraId="46D8908C" w14:textId="77777777" w:rsidR="002B3F0B" w:rsidRDefault="002B3F0B" w:rsidP="002B3F0B">
            <w:r>
              <w:t>Initialized empty Git repository in /home/git/GitRepo/dedecms.git/</w:t>
            </w:r>
          </w:p>
          <w:p w14:paraId="7D2E3555" w14:textId="77777777" w:rsidR="000C7DA7" w:rsidRDefault="002B3F0B" w:rsidP="002B3F0B">
            <w:r>
              <w:t>[git@local GitRepo]$</w:t>
            </w:r>
          </w:p>
        </w:tc>
      </w:tr>
    </w:tbl>
    <w:p w14:paraId="3536D084" w14:textId="77777777" w:rsidR="000C7DA7" w:rsidRDefault="00CF7806" w:rsidP="0002513F">
      <w:r>
        <w:rPr>
          <w:rFonts w:hint="eastAsia"/>
        </w:rPr>
        <w:t>到这里，我们就已经创建了一个</w:t>
      </w:r>
      <w:r>
        <w:rPr>
          <w:rFonts w:hint="eastAsia"/>
        </w:rPr>
        <w:t>git</w:t>
      </w:r>
      <w:r>
        <w:rPr>
          <w:rFonts w:hint="eastAsia"/>
        </w:rPr>
        <w:t>空的仓库了。</w:t>
      </w:r>
    </w:p>
    <w:p w14:paraId="12EA347E" w14:textId="77777777" w:rsidR="007907D8" w:rsidRDefault="007907D8" w:rsidP="0002513F"/>
    <w:p w14:paraId="3DEC85C3" w14:textId="6C1EAD4E" w:rsidR="007907D8" w:rsidRDefault="007907D8" w:rsidP="0002513F">
      <w:r>
        <w:rPr>
          <w:rFonts w:hint="eastAsia"/>
        </w:rPr>
        <w:t>当我们需要新增仓库的时候，执行该步骤进行创建就可以了。</w:t>
      </w:r>
    </w:p>
    <w:p w14:paraId="6FEB7B4D" w14:textId="37E61D74" w:rsidR="008D5F80" w:rsidRDefault="008D5F80" w:rsidP="0002513F"/>
    <w:p w14:paraId="1204B4F3" w14:textId="0C740486" w:rsidR="008D5F80" w:rsidRDefault="008D5F80" w:rsidP="0002513F">
      <w:r>
        <w:rPr>
          <w:rFonts w:hint="eastAsia"/>
        </w:rPr>
        <w:t>如果是要把已存在的目录创建为</w:t>
      </w:r>
      <w:r>
        <w:rPr>
          <w:rFonts w:hint="eastAsia"/>
        </w:rPr>
        <w:t>git</w:t>
      </w:r>
      <w:r>
        <w:rPr>
          <w:rFonts w:hint="eastAsia"/>
        </w:rPr>
        <w:t>仓库，如何操作呢？</w:t>
      </w:r>
    </w:p>
    <w:p w14:paraId="59DE364F" w14:textId="14EB5E42" w:rsidR="008D5F80" w:rsidRDefault="008D5F80" w:rsidP="0002513F">
      <w:r>
        <w:tab/>
      </w:r>
      <w:r>
        <w:rPr>
          <w:rFonts w:hint="eastAsia"/>
        </w:rPr>
        <w:t>首先进入该目录；</w:t>
      </w:r>
    </w:p>
    <w:p w14:paraId="248BC0FA" w14:textId="7BA33739" w:rsidR="008D5F80" w:rsidRDefault="008D5F80" w:rsidP="0002513F">
      <w:r>
        <w:tab/>
      </w:r>
      <w:r>
        <w:rPr>
          <w:rFonts w:hint="eastAsia"/>
        </w:rPr>
        <w:t>然后执行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命令即可。</w:t>
      </w:r>
    </w:p>
    <w:p w14:paraId="3F8A76C6" w14:textId="03A5D12D" w:rsidR="00B37E10" w:rsidRDefault="00B37E10" w:rsidP="0002513F">
      <w:r>
        <w:tab/>
      </w:r>
      <w:r>
        <w:rPr>
          <w:rFonts w:hint="eastAsia"/>
        </w:rPr>
        <w:t>这样就会在目录中生成一个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文件夹，这样目录就变成了一个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B564D72" w14:textId="5AC05C98" w:rsidR="00027033" w:rsidRDefault="00027033" w:rsidP="0002513F">
      <w:r>
        <w:rPr>
          <w:rFonts w:hint="eastAsia"/>
        </w:rPr>
        <w:t>比如：我执行如下代码创建一个目录，如下所示：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DC1" w14:paraId="50E6F1F7" w14:textId="77777777" w:rsidTr="00730DC1">
        <w:tc>
          <w:tcPr>
            <w:tcW w:w="8296" w:type="dxa"/>
          </w:tcPr>
          <w:p w14:paraId="110D1D4C" w14:textId="77777777" w:rsidR="00730DC1" w:rsidRDefault="00730DC1" w:rsidP="00730DC1">
            <w:r>
              <w:t>[git@localhost GitRepo]$ composer create-project --prefer-dist laravel/laravel ./mycms</w:t>
            </w:r>
          </w:p>
          <w:p w14:paraId="3F29B19E" w14:textId="77777777" w:rsidR="00730DC1" w:rsidRDefault="00730DC1" w:rsidP="00730DC1">
            <w:r>
              <w:t>Creating a "laravel/laravel" project at "./mycms"</w:t>
            </w:r>
          </w:p>
          <w:p w14:paraId="3D8FDF67" w14:textId="77777777" w:rsidR="00730DC1" w:rsidRDefault="00730DC1" w:rsidP="00730DC1">
            <w:r>
              <w:t>Installing laravel/laravel (v7.12.0)</w:t>
            </w:r>
          </w:p>
          <w:p w14:paraId="537A4690" w14:textId="77777777" w:rsidR="00730DC1" w:rsidRDefault="00730DC1" w:rsidP="00730DC1">
            <w:r>
              <w:t xml:space="preserve">  - Installing laravel/laravel (v7.12.0): Downloading (100%)         </w:t>
            </w:r>
          </w:p>
          <w:p w14:paraId="14F1DB7B" w14:textId="77777777" w:rsidR="00730DC1" w:rsidRDefault="00730DC1" w:rsidP="00730DC1">
            <w:r>
              <w:t>Created project in /home/git/GitRepo/./mycms</w:t>
            </w:r>
          </w:p>
          <w:p w14:paraId="1D7DB702" w14:textId="77777777" w:rsidR="00730DC1" w:rsidRDefault="00730DC1" w:rsidP="00730DC1">
            <w:r>
              <w:t>&gt; @php -r "file_exists('.env') || copy('.env.example', '.env');"</w:t>
            </w:r>
          </w:p>
          <w:p w14:paraId="7AE2797A" w14:textId="77777777" w:rsidR="00730DC1" w:rsidRDefault="00730DC1" w:rsidP="00730DC1">
            <w:r>
              <w:t>Loading composer repositories with package information</w:t>
            </w:r>
          </w:p>
          <w:p w14:paraId="414380ED" w14:textId="77777777" w:rsidR="00730DC1" w:rsidRDefault="00730DC1" w:rsidP="00730DC1">
            <w:r>
              <w:t>Updating dependencies (including require-dev)</w:t>
            </w:r>
          </w:p>
          <w:p w14:paraId="481B0DA3" w14:textId="5AF5DACA" w:rsidR="00730DC1" w:rsidRDefault="00730DC1" w:rsidP="00730DC1">
            <w:r>
              <w:rPr>
                <w:rFonts w:hint="eastAsia"/>
              </w:rPr>
              <w:t>……</w:t>
            </w:r>
          </w:p>
        </w:tc>
      </w:tr>
    </w:tbl>
    <w:p w14:paraId="20AD1527" w14:textId="13A5F349" w:rsidR="00027033" w:rsidRPr="008D5F80" w:rsidRDefault="00730DC1" w:rsidP="0002513F">
      <w:r>
        <w:rPr>
          <w:rFonts w:hint="eastAsia"/>
        </w:rPr>
        <w:t>然后再把</w:t>
      </w:r>
      <w:r>
        <w:rPr>
          <w:rFonts w:hint="eastAsia"/>
        </w:rPr>
        <w:t>mycms</w:t>
      </w:r>
      <w:r>
        <w:rPr>
          <w:rFonts w:hint="eastAsia"/>
        </w:rPr>
        <w:t>初始化为</w:t>
      </w:r>
      <w:r>
        <w:rPr>
          <w:rFonts w:hint="eastAsia"/>
        </w:rPr>
        <w:t>git</w:t>
      </w:r>
      <w:r>
        <w:rPr>
          <w:rFonts w:hint="eastAsia"/>
        </w:rPr>
        <w:t>仓库，然后再到</w:t>
      </w:r>
      <w:r>
        <w:rPr>
          <w:rFonts w:hint="eastAsia"/>
        </w:rPr>
        <w:t>Windows</w:t>
      </w:r>
      <w:r>
        <w:rPr>
          <w:rFonts w:hint="eastAsia"/>
        </w:rPr>
        <w:t>系统中拉取该仓库代码。</w:t>
      </w:r>
    </w:p>
    <w:p w14:paraId="35D46853" w14:textId="77777777" w:rsidR="00561CE1" w:rsidRDefault="00561CE1" w:rsidP="0002513F"/>
    <w:p w14:paraId="30B313DE" w14:textId="77777777" w:rsidR="00AF314A" w:rsidRDefault="001C13ED" w:rsidP="001652C4">
      <w:pPr>
        <w:pStyle w:val="3"/>
      </w:pPr>
      <w:r>
        <w:rPr>
          <w:rFonts w:hint="eastAsia"/>
        </w:rPr>
        <w:lastRenderedPageBreak/>
        <w:t>测试仓库服务</w:t>
      </w:r>
    </w:p>
    <w:p w14:paraId="610DEBB6" w14:textId="77777777" w:rsidR="001652C4" w:rsidRDefault="00191E81" w:rsidP="001652C4">
      <w:r>
        <w:rPr>
          <w:rFonts w:hint="eastAsia"/>
        </w:rPr>
        <w:t>这里，我的客户端是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系统，虚拟机的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地址为：</w:t>
      </w:r>
      <w:r w:rsidR="004A762D" w:rsidRPr="00932538">
        <w:t>192.168.119.128</w:t>
      </w:r>
      <w:r w:rsidR="004A762D">
        <w:rPr>
          <w:rFonts w:hint="eastAsia"/>
        </w:rPr>
        <w:t>。</w:t>
      </w:r>
    </w:p>
    <w:p w14:paraId="6E188A91" w14:textId="77777777" w:rsidR="004A762D" w:rsidRDefault="004A762D" w:rsidP="001652C4">
      <w:r>
        <w:rPr>
          <w:rFonts w:hint="eastAsia"/>
        </w:rPr>
        <w:t>所以测试的命令为：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CBB" w14:paraId="2338395E" w14:textId="77777777" w:rsidTr="00B75CBB">
        <w:tc>
          <w:tcPr>
            <w:tcW w:w="8296" w:type="dxa"/>
          </w:tcPr>
          <w:p w14:paraId="3E88DAA1" w14:textId="77777777" w:rsidR="00B75CBB" w:rsidRDefault="00290F7D" w:rsidP="001652C4">
            <w:r w:rsidRPr="00290F7D">
              <w:t>git clone git@192.168.119.128:/home/git/GitRepo/dedecms.git</w:t>
            </w:r>
          </w:p>
        </w:tc>
      </w:tr>
    </w:tbl>
    <w:p w14:paraId="3EFD8DAF" w14:textId="77777777" w:rsidR="004A762D" w:rsidRDefault="00355E4F" w:rsidP="001652C4">
      <w:r>
        <w:rPr>
          <w:rFonts w:hint="eastAsia"/>
        </w:rPr>
        <w:t>我们在客户端打开</w:t>
      </w:r>
      <w:r>
        <w:rPr>
          <w:rFonts w:hint="eastAsia"/>
        </w:rPr>
        <w:t>Cmder</w:t>
      </w:r>
      <w:r>
        <w:rPr>
          <w:rFonts w:hint="eastAsia"/>
        </w:rPr>
        <w:t>软件，然后输入以上的命令，</w:t>
      </w:r>
      <w:r w:rsidR="002F06AD">
        <w:rPr>
          <w:rFonts w:hint="eastAsia"/>
        </w:rPr>
        <w:t>完整过程如下：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DDB" w14:paraId="35E144EB" w14:textId="77777777" w:rsidTr="00EF5DDB">
        <w:tc>
          <w:tcPr>
            <w:tcW w:w="8296" w:type="dxa"/>
          </w:tcPr>
          <w:p w14:paraId="203157CE" w14:textId="77777777" w:rsidR="00EF5DDB" w:rsidRDefault="00EF5DDB" w:rsidP="00EF5DDB">
            <w:r>
              <w:t>C:\Users\Administrator\Desktop</w:t>
            </w:r>
          </w:p>
          <w:p w14:paraId="20023C86" w14:textId="77777777" w:rsidR="00EF5DDB" w:rsidRDefault="00EF5DDB" w:rsidP="00EF5DDB">
            <w:r>
              <w:rPr>
                <w:rFonts w:hint="eastAsia"/>
              </w:rPr>
              <w:t>λ</w:t>
            </w:r>
            <w:r>
              <w:t xml:space="preserve"> git clone git@192.168.119.128:/home/git/GitRepo/dedecms.git</w:t>
            </w:r>
          </w:p>
          <w:p w14:paraId="10D8AD7C" w14:textId="77777777" w:rsidR="00EF5DDB" w:rsidRDefault="00EF5DDB" w:rsidP="00EF5DDB">
            <w:r>
              <w:t>Cloning into 'dedecms'...</w:t>
            </w:r>
          </w:p>
          <w:p w14:paraId="6384287D" w14:textId="77777777" w:rsidR="00EF5DDB" w:rsidRDefault="00EF5DDB" w:rsidP="00EF5DDB">
            <w:r>
              <w:t>git@192.168.119.128's password:</w:t>
            </w:r>
          </w:p>
          <w:p w14:paraId="60123753" w14:textId="77777777" w:rsidR="00EF5DDB" w:rsidRDefault="00EF5DDB" w:rsidP="00EF5DDB">
            <w:r>
              <w:t>warning: You appear to have cloned an empty repository.</w:t>
            </w:r>
          </w:p>
        </w:tc>
      </w:tr>
    </w:tbl>
    <w:p w14:paraId="1E1DB614" w14:textId="77777777" w:rsidR="0094672E" w:rsidRDefault="001F090A" w:rsidP="0002513F">
      <w:r>
        <w:rPr>
          <w:rFonts w:hint="eastAsia"/>
        </w:rPr>
        <w:t>结果显示如下：</w:t>
      </w:r>
    </w:p>
    <w:p w14:paraId="74DED469" w14:textId="77777777" w:rsidR="001F090A" w:rsidRDefault="001F090A" w:rsidP="0002513F">
      <w:r>
        <w:rPr>
          <w:noProof/>
        </w:rPr>
        <w:drawing>
          <wp:inline distT="0" distB="0" distL="0" distR="0" wp14:anchorId="679A7ACC" wp14:editId="2C65C179">
            <wp:extent cx="5274310" cy="2323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45C" w14:textId="77777777" w:rsidR="00C63EF3" w:rsidRDefault="00C63EF3" w:rsidP="0002513F"/>
    <w:p w14:paraId="281EFCC6" w14:textId="77777777" w:rsidR="00C63EF3" w:rsidRDefault="00C63EF3" w:rsidP="0002513F">
      <w:r>
        <w:rPr>
          <w:rFonts w:hint="eastAsia"/>
        </w:rPr>
        <w:t>如果出现如下错误信息：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EF3" w14:paraId="22B7C771" w14:textId="77777777" w:rsidTr="00C63EF3">
        <w:tc>
          <w:tcPr>
            <w:tcW w:w="8296" w:type="dxa"/>
          </w:tcPr>
          <w:p w14:paraId="47D3F91E" w14:textId="77777777" w:rsidR="00A4133C" w:rsidRDefault="00A4133C" w:rsidP="00A4133C">
            <w:r>
              <w:t>D:\WorkSpace</w:t>
            </w:r>
          </w:p>
          <w:p w14:paraId="2A08CECA" w14:textId="77777777" w:rsidR="00A4133C" w:rsidRDefault="00A4133C" w:rsidP="00A4133C">
            <w:r>
              <w:rPr>
                <w:rFonts w:hint="eastAsia"/>
              </w:rPr>
              <w:t>λ</w:t>
            </w:r>
            <w:r>
              <w:t xml:space="preserve"> git clone git@192.168.119.128:/home/git/GitRepo/dedecms.git</w:t>
            </w:r>
          </w:p>
          <w:p w14:paraId="2EF1DB86" w14:textId="77777777" w:rsidR="00A4133C" w:rsidRDefault="00A4133C" w:rsidP="00A4133C">
            <w:r>
              <w:t>Cloning into 'dedecms'...</w:t>
            </w:r>
          </w:p>
          <w:p w14:paraId="0F7F69BE" w14:textId="77777777" w:rsidR="00A4133C" w:rsidRDefault="00A4133C" w:rsidP="00A4133C">
            <w:r>
              <w:t>@@@@@@@@@@@@@@@@@@@@@@@@@@@@@@@@@@@@@@@@@@@@@@@@@@@@@@@@@@@</w:t>
            </w:r>
          </w:p>
          <w:p w14:paraId="26084B22" w14:textId="77777777" w:rsidR="00A4133C" w:rsidRDefault="00A4133C" w:rsidP="00A4133C">
            <w:r>
              <w:t>@    WARNING: REMOTE HOST IDENTIFICATION HAS CHANGED!     @</w:t>
            </w:r>
          </w:p>
          <w:p w14:paraId="2737182B" w14:textId="77777777" w:rsidR="00A4133C" w:rsidRDefault="00A4133C" w:rsidP="00A4133C">
            <w:r>
              <w:t>@@@@@@@@@@@@@@@@@@@@@@@@@@@@@@@@@@@@@@@@@@@@@@@@@@@@@@@@@@@</w:t>
            </w:r>
          </w:p>
          <w:p w14:paraId="07A6E1AC" w14:textId="77777777" w:rsidR="00A4133C" w:rsidRDefault="00A4133C" w:rsidP="00A4133C">
            <w:r>
              <w:t>IT IS POSSIBLE THAT SOMEONE IS DOING SOMETHING NASTY!</w:t>
            </w:r>
          </w:p>
          <w:p w14:paraId="282C31DE" w14:textId="77777777" w:rsidR="00A4133C" w:rsidRDefault="00A4133C" w:rsidP="00A4133C">
            <w:r>
              <w:t>Someone could be eavesdropping on you right now (man-in-the-middle attack)!</w:t>
            </w:r>
          </w:p>
          <w:p w14:paraId="4281D5D5" w14:textId="77777777" w:rsidR="00A4133C" w:rsidRDefault="00A4133C" w:rsidP="00A4133C">
            <w:r>
              <w:t>It is also possible that a host key has just been changed.</w:t>
            </w:r>
          </w:p>
          <w:p w14:paraId="09F53176" w14:textId="77777777" w:rsidR="00A4133C" w:rsidRDefault="00A4133C" w:rsidP="00A4133C">
            <w:r>
              <w:t>The fingerprint for the ECDSA key sent by the remote host is</w:t>
            </w:r>
          </w:p>
          <w:p w14:paraId="1E77309E" w14:textId="77777777" w:rsidR="00A4133C" w:rsidRDefault="00A4133C" w:rsidP="00A4133C">
            <w:r>
              <w:t>SHA256:B2nsMcZhyvFxU1Umu0kHkl2cEI78cA5wNozfhAFPsLM.</w:t>
            </w:r>
          </w:p>
          <w:p w14:paraId="5D90F271" w14:textId="77777777" w:rsidR="00A4133C" w:rsidRDefault="00A4133C" w:rsidP="00A4133C">
            <w:r>
              <w:t>Please contact your system administrator.</w:t>
            </w:r>
          </w:p>
          <w:p w14:paraId="1CB1B91D" w14:textId="77777777" w:rsidR="00A4133C" w:rsidRDefault="00A4133C" w:rsidP="00A4133C">
            <w:r>
              <w:t>Add correct host key in /c/Users/Administrator/.ssh/known_hosts to get rid of this message.</w:t>
            </w:r>
          </w:p>
          <w:p w14:paraId="69173BC4" w14:textId="77777777" w:rsidR="00A4133C" w:rsidRDefault="00A4133C" w:rsidP="00A4133C">
            <w:r>
              <w:t>Offending ECDSA key in /c/Users/Administrator/.ssh/known_hosts:1</w:t>
            </w:r>
          </w:p>
          <w:p w14:paraId="3B5CAAD1" w14:textId="77777777" w:rsidR="00A4133C" w:rsidRDefault="00A4133C" w:rsidP="00A4133C">
            <w:r>
              <w:t>ECDSA host key for 192.168.119.128 has changed and you have requested strict checking.</w:t>
            </w:r>
          </w:p>
          <w:p w14:paraId="6D11DAE1" w14:textId="77777777" w:rsidR="00A4133C" w:rsidRDefault="00A4133C" w:rsidP="00A4133C">
            <w:r>
              <w:lastRenderedPageBreak/>
              <w:t>Host key verification failed.</w:t>
            </w:r>
          </w:p>
          <w:p w14:paraId="6106EA77" w14:textId="77777777" w:rsidR="00A4133C" w:rsidRDefault="00A4133C" w:rsidP="00A4133C">
            <w:r>
              <w:t>fatal: Could not read from remote repository.</w:t>
            </w:r>
          </w:p>
          <w:p w14:paraId="615DB377" w14:textId="77777777" w:rsidR="00A4133C" w:rsidRDefault="00A4133C" w:rsidP="00A4133C"/>
          <w:p w14:paraId="62BACD12" w14:textId="77777777" w:rsidR="00A4133C" w:rsidRDefault="00A4133C" w:rsidP="00A4133C">
            <w:r>
              <w:t>Please make sure you have the correct access rights</w:t>
            </w:r>
          </w:p>
          <w:p w14:paraId="335A1A82" w14:textId="77777777" w:rsidR="00C63EF3" w:rsidRDefault="00A4133C" w:rsidP="00A4133C">
            <w:r>
              <w:t>and the repository exists.</w:t>
            </w:r>
          </w:p>
        </w:tc>
      </w:tr>
    </w:tbl>
    <w:p w14:paraId="7F6B0833" w14:textId="77777777" w:rsidR="001F090A" w:rsidRDefault="00A4133C" w:rsidP="0002513F">
      <w:r>
        <w:rPr>
          <w:rFonts w:hint="eastAsia"/>
        </w:rPr>
        <w:lastRenderedPageBreak/>
        <w:t>则进入</w:t>
      </w:r>
      <w:r w:rsidR="0081675E" w:rsidRPr="0081675E">
        <w:t>C:\Users\Administrator\.ssh</w:t>
      </w:r>
      <w:r w:rsidR="0081675E">
        <w:rPr>
          <w:rFonts w:hint="eastAsia"/>
        </w:rPr>
        <w:t>目录，把</w:t>
      </w:r>
      <w:r w:rsidR="0081675E" w:rsidRPr="0081675E">
        <w:t>known_hosts</w:t>
      </w:r>
      <w:r w:rsidR="0081675E">
        <w:rPr>
          <w:rFonts w:hint="eastAsia"/>
        </w:rPr>
        <w:t>文件删除，再重新拉取即可。</w:t>
      </w:r>
    </w:p>
    <w:p w14:paraId="482677AD" w14:textId="21FE78B0" w:rsidR="001E5754" w:rsidRDefault="001E5754" w:rsidP="0002513F"/>
    <w:p w14:paraId="3A68C1D1" w14:textId="19E9F3BF" w:rsidR="00224082" w:rsidRDefault="00224082" w:rsidP="0002513F">
      <w:r>
        <w:rPr>
          <w:rFonts w:hint="eastAsia"/>
        </w:rPr>
        <w:t>如果我们添加并提交新的文件，则这些提交的文件会保存到</w:t>
      </w:r>
      <w:r>
        <w:rPr>
          <w:rFonts w:hint="eastAsia"/>
        </w:rPr>
        <w:t>objects</w:t>
      </w:r>
      <w:r>
        <w:rPr>
          <w:rFonts w:hint="eastAsia"/>
        </w:rPr>
        <w:t>目录下，如下图所示：</w:t>
      </w:r>
    </w:p>
    <w:p w14:paraId="3F389B36" w14:textId="32396BAE" w:rsidR="007863CA" w:rsidRDefault="007863CA" w:rsidP="0002513F">
      <w:r>
        <w:rPr>
          <w:noProof/>
        </w:rPr>
        <w:drawing>
          <wp:inline distT="0" distB="0" distL="0" distR="0" wp14:anchorId="5FE4CE4C" wp14:editId="16B1DE15">
            <wp:extent cx="5274310" cy="4001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FE33" w14:textId="77777777" w:rsidR="00224082" w:rsidRPr="00224082" w:rsidRDefault="00224082" w:rsidP="0002513F"/>
    <w:p w14:paraId="06C9F81A" w14:textId="77777777" w:rsidR="001E5754" w:rsidRDefault="001E5754" w:rsidP="001E5754"/>
    <w:p w14:paraId="59369FAD" w14:textId="5BE74BCB" w:rsidR="009E7E78" w:rsidRDefault="009E7E78" w:rsidP="001E575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hooks</w:t>
      </w:r>
      <w:r>
        <w:rPr>
          <w:rFonts w:hint="eastAsia"/>
        </w:rPr>
        <w:t>自动部署</w:t>
      </w:r>
    </w:p>
    <w:p w14:paraId="5353A062" w14:textId="59F3C999" w:rsidR="009E7E78" w:rsidRDefault="00673930" w:rsidP="009E7E78">
      <w:r>
        <w:rPr>
          <w:rFonts w:hint="eastAsia"/>
        </w:rPr>
        <w:t>通过</w:t>
      </w:r>
      <w:r>
        <w:rPr>
          <w:rFonts w:hint="eastAsia"/>
        </w:rPr>
        <w:t>hooks</w:t>
      </w:r>
      <w:r>
        <w:rPr>
          <w:rFonts w:hint="eastAsia"/>
        </w:rPr>
        <w:t>，我们可以把我们提交的文件同步部署到对应的网站根目录中，如何实现这个过程呢？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AE2" w14:paraId="6D46CFF1" w14:textId="77777777" w:rsidTr="006A5AE2">
        <w:tc>
          <w:tcPr>
            <w:tcW w:w="8296" w:type="dxa"/>
          </w:tcPr>
          <w:p w14:paraId="06AEEBEE" w14:textId="77777777" w:rsidR="006A5AE2" w:rsidRDefault="006A5AE2" w:rsidP="009E7E78">
            <w:r w:rsidRPr="006A5AE2">
              <w:t>su git</w:t>
            </w:r>
          </w:p>
          <w:p w14:paraId="07CF311C" w14:textId="77777777" w:rsidR="006A5AE2" w:rsidRDefault="002301BF" w:rsidP="009E7E78">
            <w:r w:rsidRPr="002301BF">
              <w:t>cd GitRepo/PHPStudy.git/hooks/</w:t>
            </w:r>
          </w:p>
          <w:p w14:paraId="0EA42DDA" w14:textId="77777777" w:rsidR="002301BF" w:rsidRDefault="002301BF" w:rsidP="009E7E78">
            <w:r>
              <w:rPr>
                <w:rFonts w:hint="eastAsia"/>
              </w:rPr>
              <w:t>vim</w:t>
            </w:r>
            <w:r>
              <w:t xml:space="preserve"> </w:t>
            </w:r>
            <w:r w:rsidRPr="002301BF">
              <w:t>post-receive</w:t>
            </w:r>
          </w:p>
          <w:p w14:paraId="491D292D" w14:textId="5FAA4F15" w:rsidR="002301BF" w:rsidRDefault="00BC0CD3" w:rsidP="009E7E7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 w:rsidRPr="00BC0CD3">
              <w:t>git --work-tree=/www/wwwroot/phpstudy checkout -f</w:t>
            </w:r>
          </w:p>
          <w:p w14:paraId="23C8E6B1" w14:textId="3E18082D" w:rsidR="00BC0CD3" w:rsidRDefault="007D0E17" w:rsidP="009E7E78">
            <w:r w:rsidRPr="007D0E17">
              <w:t>chmod +x post-receive</w:t>
            </w:r>
          </w:p>
        </w:tc>
      </w:tr>
    </w:tbl>
    <w:p w14:paraId="7889D46F" w14:textId="7075C4B9" w:rsidR="006A5AE2" w:rsidRDefault="00C83282" w:rsidP="009E7E78">
      <w:r>
        <w:rPr>
          <w:rFonts w:hint="eastAsia"/>
        </w:rPr>
        <w:t>这样就可以把</w:t>
      </w:r>
      <w:r w:rsidRPr="00C83282">
        <w:t>PHPStudy.git</w:t>
      </w:r>
      <w:r>
        <w:rPr>
          <w:rFonts w:hint="eastAsia"/>
        </w:rPr>
        <w:t>里面的所有我们提交的文件都同步到</w:t>
      </w:r>
      <w:r w:rsidRPr="00BC0CD3">
        <w:t>/www/wwwroot/phpstudy</w:t>
      </w:r>
      <w:r>
        <w:rPr>
          <w:rFonts w:hint="eastAsia"/>
        </w:rPr>
        <w:t>目录中</w:t>
      </w:r>
      <w:r w:rsidR="004B1305">
        <w:rPr>
          <w:rFonts w:hint="eastAsia"/>
        </w:rPr>
        <w:t>，以下截图是同步到</w:t>
      </w:r>
      <w:r w:rsidR="004B1305" w:rsidRPr="00BC0CD3">
        <w:t>/www/wwwroot/phpstudy</w:t>
      </w:r>
      <w:r w:rsidR="004B1305">
        <w:rPr>
          <w:rFonts w:hint="eastAsia"/>
        </w:rPr>
        <w:t>目录</w:t>
      </w:r>
      <w:r w:rsidR="004B1305">
        <w:rPr>
          <w:rFonts w:hint="eastAsia"/>
        </w:rPr>
        <w:lastRenderedPageBreak/>
        <w:t>后的文件列表：</w:t>
      </w:r>
    </w:p>
    <w:p w14:paraId="22C639DD" w14:textId="4FA6230A" w:rsidR="004B1305" w:rsidRPr="004B1305" w:rsidRDefault="004B1305" w:rsidP="009E7E78">
      <w:r>
        <w:rPr>
          <w:noProof/>
        </w:rPr>
        <w:drawing>
          <wp:inline distT="0" distB="0" distL="0" distR="0" wp14:anchorId="339B07C8" wp14:editId="68CFE225">
            <wp:extent cx="5274310" cy="2765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CB6" w14:textId="71081772" w:rsidR="00673930" w:rsidRDefault="004B1305" w:rsidP="009E7E78">
      <w:r>
        <w:rPr>
          <w:rFonts w:hint="eastAsia"/>
        </w:rPr>
        <w:t>我们在截图中可以看到，同步过来的文件的所有者仍然是</w:t>
      </w:r>
      <w:r>
        <w:rPr>
          <w:rFonts w:hint="eastAsia"/>
        </w:rPr>
        <w:t>git</w:t>
      </w:r>
      <w:r>
        <w:rPr>
          <w:rFonts w:hint="eastAsia"/>
        </w:rPr>
        <w:t>，而不是</w:t>
      </w:r>
      <w:r>
        <w:rPr>
          <w:rFonts w:hint="eastAsia"/>
        </w:rPr>
        <w:t>www</w:t>
      </w:r>
      <w:r>
        <w:rPr>
          <w:rFonts w:hint="eastAsia"/>
        </w:rPr>
        <w:t>，但是不影响我们对网站的正常访问。</w:t>
      </w:r>
    </w:p>
    <w:p w14:paraId="7E018CE4" w14:textId="77777777" w:rsidR="004B1305" w:rsidRPr="009E7E78" w:rsidRDefault="004B1305" w:rsidP="009E7E78"/>
    <w:p w14:paraId="0D3F9F2B" w14:textId="16B92E6C" w:rsidR="001E5754" w:rsidRDefault="001E5754" w:rsidP="001E5754">
      <w:pPr>
        <w:pStyle w:val="3"/>
      </w:pPr>
      <w:r>
        <w:rPr>
          <w:rFonts w:hint="eastAsia"/>
        </w:rPr>
        <w:t>禁止</w:t>
      </w:r>
      <w:r>
        <w:rPr>
          <w:rFonts w:hint="eastAsia"/>
        </w:rPr>
        <w:t>Git</w:t>
      </w:r>
      <w:r>
        <w:rPr>
          <w:rFonts w:hint="eastAsia"/>
        </w:rPr>
        <w:t>账号登陆</w:t>
      </w:r>
      <w:r>
        <w:rPr>
          <w:rFonts w:hint="eastAsia"/>
        </w:rPr>
        <w:t>Shell</w:t>
      </w:r>
    </w:p>
    <w:p w14:paraId="5CC9DE0E" w14:textId="77777777" w:rsidR="001D0810" w:rsidRDefault="001D0810" w:rsidP="001E5754">
      <w:r>
        <w:rPr>
          <w:rFonts w:hint="eastAsia"/>
        </w:rPr>
        <w:t>通常情况下，为了安全性着想，我们在上面使用完</w:t>
      </w:r>
      <w:r>
        <w:rPr>
          <w:rFonts w:hint="eastAsia"/>
        </w:rPr>
        <w:t>git</w:t>
      </w:r>
      <w:r>
        <w:rPr>
          <w:rFonts w:hint="eastAsia"/>
        </w:rPr>
        <w:t>账号之后，需要禁止</w:t>
      </w:r>
      <w:r>
        <w:rPr>
          <w:rFonts w:hint="eastAsia"/>
        </w:rPr>
        <w:t>git</w:t>
      </w:r>
      <w:r>
        <w:rPr>
          <w:rFonts w:hint="eastAsia"/>
        </w:rPr>
        <w:t>登陆</w:t>
      </w:r>
      <w:r>
        <w:rPr>
          <w:rFonts w:hint="eastAsia"/>
        </w:rPr>
        <w:t>shell</w:t>
      </w:r>
      <w:r>
        <w:rPr>
          <w:rFonts w:hint="eastAsia"/>
        </w:rPr>
        <w:t>的权限，操作过程如下所示：</w:t>
      </w:r>
    </w:p>
    <w:p w14:paraId="4758AA15" w14:textId="77777777" w:rsidR="001E5754" w:rsidRDefault="001E5754" w:rsidP="001E575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754" w14:paraId="221B50EB" w14:textId="77777777" w:rsidTr="00EB0D49">
        <w:tc>
          <w:tcPr>
            <w:tcW w:w="8296" w:type="dxa"/>
          </w:tcPr>
          <w:p w14:paraId="2F81D028" w14:textId="77777777" w:rsidR="001E5754" w:rsidRDefault="001E5754" w:rsidP="00EB0D49">
            <w:r w:rsidRPr="00420E2E">
              <w:t>gedit /etc/passwd</w:t>
            </w:r>
          </w:p>
        </w:tc>
      </w:tr>
    </w:tbl>
    <w:p w14:paraId="0CFC1EAA" w14:textId="77777777" w:rsidR="001E5754" w:rsidRDefault="001E5754" w:rsidP="001E5754">
      <w:r>
        <w:rPr>
          <w:rFonts w:hint="eastAsia"/>
        </w:rPr>
        <w:t>然后把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754" w14:paraId="5C3F6DFD" w14:textId="77777777" w:rsidTr="00EB0D49">
        <w:tc>
          <w:tcPr>
            <w:tcW w:w="8296" w:type="dxa"/>
          </w:tcPr>
          <w:p w14:paraId="3F312AB0" w14:textId="77777777" w:rsidR="001E5754" w:rsidRDefault="001E5754" w:rsidP="00EB0D49">
            <w:r w:rsidRPr="000B6B7C">
              <w:t>git:x:1001:1001::/home/git:/bin/bash</w:t>
            </w:r>
          </w:p>
        </w:tc>
      </w:tr>
    </w:tbl>
    <w:p w14:paraId="086B6AC4" w14:textId="77777777" w:rsidR="001E5754" w:rsidRDefault="001E5754" w:rsidP="001E5754">
      <w:r>
        <w:rPr>
          <w:rFonts w:hint="eastAsia"/>
        </w:rPr>
        <w:t>修改成如下：（这里的</w:t>
      </w:r>
      <w:r>
        <w:t>1001</w:t>
      </w:r>
      <w:r>
        <w:rPr>
          <w:rFonts w:hint="eastAsia"/>
        </w:rPr>
        <w:t>也可能是别的数字）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754" w14:paraId="3649792E" w14:textId="77777777" w:rsidTr="00EB0D49">
        <w:tc>
          <w:tcPr>
            <w:tcW w:w="8296" w:type="dxa"/>
          </w:tcPr>
          <w:p w14:paraId="1BEB8B3E" w14:textId="77777777" w:rsidR="001E5754" w:rsidRDefault="001E5754" w:rsidP="00EB0D49">
            <w:r w:rsidRPr="000B6B7C">
              <w:t>git:x:1001:1001::/home/git:/usr/bin/git-shell</w:t>
            </w:r>
          </w:p>
        </w:tc>
      </w:tr>
    </w:tbl>
    <w:p w14:paraId="3BBAA145" w14:textId="77777777" w:rsidR="001E5754" w:rsidRPr="00176815" w:rsidRDefault="001E5754" w:rsidP="001E5754"/>
    <w:p w14:paraId="01C99974" w14:textId="77777777" w:rsidR="001E5754" w:rsidRDefault="00753B7B" w:rsidP="001E5754">
      <w:r>
        <w:rPr>
          <w:rFonts w:hint="eastAsia"/>
        </w:rPr>
        <w:t>由于我们是在本地的</w:t>
      </w:r>
      <w:r>
        <w:rPr>
          <w:rFonts w:hint="eastAsia"/>
        </w:rPr>
        <w:t>CentOS</w:t>
      </w:r>
      <w:r>
        <w:rPr>
          <w:rFonts w:hint="eastAsia"/>
        </w:rPr>
        <w:t>虚拟机上操作的，可能需要创建多个仓库，所以这里我们就不禁止了。</w:t>
      </w:r>
    </w:p>
    <w:p w14:paraId="2E10B243" w14:textId="511EABDC" w:rsidR="001D0810" w:rsidRDefault="001D0810" w:rsidP="001E5754"/>
    <w:p w14:paraId="20B3E8D2" w14:textId="13BB6AEB" w:rsidR="00585C51" w:rsidRDefault="00585C51" w:rsidP="00585C5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14:paraId="180180A1" w14:textId="32866495" w:rsidR="00585C51" w:rsidRDefault="00585C51" w:rsidP="00585C51">
      <w:r>
        <w:rPr>
          <w:rFonts w:hint="eastAsia"/>
        </w:rPr>
        <w:t>可以使用</w:t>
      </w:r>
      <w:r>
        <w:rPr>
          <w:rFonts w:hint="eastAsia"/>
        </w:rPr>
        <w:t>yum</w:t>
      </w:r>
      <w:r>
        <w:rPr>
          <w:rFonts w:hint="eastAsia"/>
        </w:rPr>
        <w:t>方式安装</w:t>
      </w:r>
      <w:r>
        <w:rPr>
          <w:rFonts w:hint="eastAsia"/>
        </w:rPr>
        <w:t>rpm</w:t>
      </w:r>
      <w:r>
        <w:rPr>
          <w:rFonts w:hint="eastAsia"/>
        </w:rPr>
        <w:t>包，会自动解决依赖问题，比如：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4B6" w14:paraId="6FF0CAC2" w14:textId="77777777" w:rsidTr="009B14B6">
        <w:tc>
          <w:tcPr>
            <w:tcW w:w="8296" w:type="dxa"/>
          </w:tcPr>
          <w:p w14:paraId="444D98EE" w14:textId="163807DC" w:rsidR="009B14B6" w:rsidRDefault="009B14B6" w:rsidP="00585C51">
            <w:r w:rsidRPr="009B14B6">
              <w:t>rpm -ivh google-chrome-stable_current_x86_64.rpm</w:t>
            </w:r>
          </w:p>
        </w:tc>
      </w:tr>
    </w:tbl>
    <w:p w14:paraId="68CD8497" w14:textId="57D4B0BD" w:rsidR="00585C51" w:rsidRDefault="009B14B6" w:rsidP="00585C51">
      <w:r>
        <w:rPr>
          <w:rFonts w:hint="eastAsia"/>
        </w:rPr>
        <w:t>出现如下问题：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AAF" w14:paraId="3938FF81" w14:textId="77777777" w:rsidTr="00906AAF">
        <w:tc>
          <w:tcPr>
            <w:tcW w:w="8296" w:type="dxa"/>
          </w:tcPr>
          <w:p w14:paraId="248936AD" w14:textId="77777777" w:rsidR="00906AAF" w:rsidRDefault="00906AAF" w:rsidP="00906AAF">
            <w:r>
              <w:t>warning: google-chrome-stable_current_x86_64.rpm: Header V4 DSA/SHA1 Signature, key ID 7fac5991: NOKEY</w:t>
            </w:r>
          </w:p>
          <w:p w14:paraId="3F03539A" w14:textId="77777777" w:rsidR="00906AAF" w:rsidRDefault="00906AAF" w:rsidP="00906AAF">
            <w:r>
              <w:t>error: Failed dependencies:</w:t>
            </w:r>
          </w:p>
          <w:p w14:paraId="7DAB2318" w14:textId="77777777" w:rsidR="00906AAF" w:rsidRDefault="00906AAF" w:rsidP="00906AAF">
            <w:r>
              <w:tab/>
              <w:t>libXss.so.1()(64bit) is needed by google-chrome-stable-83.0.4103.97-1.x86_64</w:t>
            </w:r>
          </w:p>
          <w:p w14:paraId="296E3BFE" w14:textId="77777777" w:rsidR="00906AAF" w:rsidRDefault="00906AAF" w:rsidP="00906AAF">
            <w:r>
              <w:lastRenderedPageBreak/>
              <w:tab/>
              <w:t>libappindicator3.so.1()(64bit) is needed by google-chrome-stable-83.0.4103.97-1.x86_64</w:t>
            </w:r>
          </w:p>
          <w:p w14:paraId="050044E3" w14:textId="77777777" w:rsidR="00906AAF" w:rsidRDefault="00906AAF" w:rsidP="00906AAF">
            <w:r>
              <w:tab/>
              <w:t>liberation-fonts is needed by google-chrome-stable-83.0.4103.97-1.x86_64</w:t>
            </w:r>
          </w:p>
          <w:p w14:paraId="66A0931F" w14:textId="765F621F" w:rsidR="00906AAF" w:rsidRDefault="00906AAF" w:rsidP="00906AAF">
            <w:r>
              <w:tab/>
              <w:t>libvulkan.so.1()(64bit) is needed by google-chrome-stable-83.0.4103.97-1.x86_64</w:t>
            </w:r>
          </w:p>
        </w:tc>
      </w:tr>
    </w:tbl>
    <w:p w14:paraId="66870C64" w14:textId="77777777" w:rsidR="00535899" w:rsidRDefault="00535899" w:rsidP="00585C51"/>
    <w:p w14:paraId="158D30CF" w14:textId="341D63B6" w:rsidR="009B14B6" w:rsidRDefault="00906AAF" w:rsidP="00585C51">
      <w:r>
        <w:rPr>
          <w:rFonts w:hint="eastAsia"/>
        </w:rPr>
        <w:t>修改成</w:t>
      </w:r>
      <w:r>
        <w:rPr>
          <w:rFonts w:hint="eastAsia"/>
        </w:rPr>
        <w:t>yum</w:t>
      </w:r>
      <w:r>
        <w:rPr>
          <w:rFonts w:hint="eastAsia"/>
        </w:rPr>
        <w:t>方式安装：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6B8" w14:paraId="4AA4ED03" w14:textId="77777777" w:rsidTr="003A66B8">
        <w:tc>
          <w:tcPr>
            <w:tcW w:w="8296" w:type="dxa"/>
          </w:tcPr>
          <w:p w14:paraId="115024EA" w14:textId="50E97F03" w:rsidR="003A66B8" w:rsidRDefault="003A66B8" w:rsidP="00585C51">
            <w:r w:rsidRPr="003A66B8">
              <w:t>yum -y install google-chrome-stable_current_x86_64.rpm</w:t>
            </w:r>
          </w:p>
        </w:tc>
      </w:tr>
    </w:tbl>
    <w:p w14:paraId="5D1ED7BD" w14:textId="2DD7EDAB" w:rsidR="00906AAF" w:rsidRDefault="003A66B8" w:rsidP="00585C51">
      <w:r>
        <w:rPr>
          <w:rFonts w:hint="eastAsia"/>
        </w:rPr>
        <w:t>安装结果如下：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B54" w14:paraId="1C14DD40" w14:textId="77777777" w:rsidTr="00213B54">
        <w:tc>
          <w:tcPr>
            <w:tcW w:w="8296" w:type="dxa"/>
          </w:tcPr>
          <w:p w14:paraId="795F732A" w14:textId="77777777" w:rsidR="00213B54" w:rsidRDefault="00213B54" w:rsidP="00213B54">
            <w:r>
              <w:t>Installed:</w:t>
            </w:r>
          </w:p>
          <w:p w14:paraId="5DD215E8" w14:textId="77777777" w:rsidR="00213B54" w:rsidRDefault="00213B54" w:rsidP="00213B54">
            <w:r>
              <w:t xml:space="preserve">  google-chrome-stable.x86_64 0:83.0.4103.97-1                                                             </w:t>
            </w:r>
          </w:p>
          <w:p w14:paraId="5F9F44AA" w14:textId="77777777" w:rsidR="00213B54" w:rsidRDefault="00213B54" w:rsidP="00213B54"/>
          <w:p w14:paraId="7C1A105C" w14:textId="77777777" w:rsidR="00213B54" w:rsidRDefault="00213B54" w:rsidP="00213B54">
            <w:r>
              <w:t>Dependency Installed:</w:t>
            </w:r>
          </w:p>
          <w:p w14:paraId="0EF29B20" w14:textId="77777777" w:rsidR="00213B54" w:rsidRDefault="00213B54" w:rsidP="00213B54">
            <w:r>
              <w:t xml:space="preserve">  libXScrnSaver.x86_64 0:1.2.2-6.1.el7              libappindicator-gtk3.x86_64 0:12.10.0-13.el7          </w:t>
            </w:r>
          </w:p>
          <w:p w14:paraId="0C35DE4A" w14:textId="77777777" w:rsidR="00213B54" w:rsidRDefault="00213B54" w:rsidP="00213B54">
            <w:r>
              <w:t xml:space="preserve">  libdbusmenu.x86_64 0:16.04.0-4.el7                libdbusmenu-gtk3.x86_64 0:16.04.0-4.el7               </w:t>
            </w:r>
          </w:p>
          <w:p w14:paraId="099D7130" w14:textId="77777777" w:rsidR="00213B54" w:rsidRDefault="00213B54" w:rsidP="00213B54">
            <w:r>
              <w:t xml:space="preserve">  liberation-fonts.noarch 1:1.07.2-16.el7           liberation-narrow-fonts.noarch 1:1.07.2-16.el7        </w:t>
            </w:r>
          </w:p>
          <w:p w14:paraId="780BE9AB" w14:textId="77777777" w:rsidR="00213B54" w:rsidRDefault="00213B54" w:rsidP="00213B54">
            <w:r>
              <w:t xml:space="preserve">  libindicator-gtk3.x86_64 0:12.10.1-6.el7          vulkan.x86_64 0:1.1.97.0-1.el7                        </w:t>
            </w:r>
          </w:p>
          <w:p w14:paraId="7C103DE7" w14:textId="77777777" w:rsidR="00213B54" w:rsidRDefault="00213B54" w:rsidP="00213B54">
            <w:r>
              <w:t xml:space="preserve">  vulkan-filesystem.noarch 0:1.1.97.0-1.el7        </w:t>
            </w:r>
          </w:p>
          <w:p w14:paraId="1623BFA1" w14:textId="77777777" w:rsidR="00213B54" w:rsidRDefault="00213B54" w:rsidP="00213B54"/>
          <w:p w14:paraId="000006E3" w14:textId="747B4EF0" w:rsidR="00213B54" w:rsidRDefault="00213B54" w:rsidP="00213B54">
            <w:r>
              <w:t>Complete!</w:t>
            </w:r>
          </w:p>
        </w:tc>
      </w:tr>
    </w:tbl>
    <w:p w14:paraId="4FC59761" w14:textId="37A8B44D" w:rsidR="003A66B8" w:rsidRDefault="00424509" w:rsidP="00585C51">
      <w:r>
        <w:rPr>
          <w:rFonts w:hint="eastAsia"/>
        </w:rPr>
        <w:t>可以看出</w:t>
      </w:r>
      <w:r>
        <w:rPr>
          <w:rFonts w:hint="eastAsia"/>
        </w:rPr>
        <w:t>yum</w:t>
      </w:r>
      <w:r>
        <w:rPr>
          <w:rFonts w:hint="eastAsia"/>
        </w:rPr>
        <w:t>方式安装解决了依赖问题。</w:t>
      </w:r>
    </w:p>
    <w:p w14:paraId="5E19BDEB" w14:textId="1C97D94F" w:rsidR="00A207B1" w:rsidRDefault="00A207B1" w:rsidP="00585C51"/>
    <w:p w14:paraId="0878659F" w14:textId="784E6193" w:rsidR="00A207B1" w:rsidRDefault="0090141D" w:rsidP="0090141D">
      <w:pPr>
        <w:pStyle w:val="2"/>
      </w:pPr>
      <w:r>
        <w:rPr>
          <w:rFonts w:hint="eastAsia"/>
        </w:rPr>
        <w:t>deb</w:t>
      </w:r>
      <w:r>
        <w:rPr>
          <w:rFonts w:hint="eastAsia"/>
        </w:rPr>
        <w:t>转化为</w:t>
      </w:r>
      <w:r>
        <w:rPr>
          <w:rFonts w:hint="eastAsia"/>
        </w:rPr>
        <w:t>rpm</w:t>
      </w:r>
    </w:p>
    <w:p w14:paraId="7202420E" w14:textId="5331AEDF" w:rsidR="0090141D" w:rsidRDefault="0090141D" w:rsidP="0090141D">
      <w:r>
        <w:rPr>
          <w:rFonts w:hint="eastAsia"/>
        </w:rPr>
        <w:t>第一步：安装</w:t>
      </w:r>
      <w:r>
        <w:rPr>
          <w:rFonts w:hint="eastAsia"/>
        </w:rPr>
        <w:t>alien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41D" w14:paraId="081E6572" w14:textId="77777777" w:rsidTr="0090141D">
        <w:tc>
          <w:tcPr>
            <w:tcW w:w="8296" w:type="dxa"/>
          </w:tcPr>
          <w:p w14:paraId="031DF6A5" w14:textId="77777777" w:rsidR="0090141D" w:rsidRDefault="00A93AE1" w:rsidP="0090141D">
            <w:r w:rsidRPr="00A93AE1">
              <w:t>yum install epel-release</w:t>
            </w:r>
          </w:p>
          <w:p w14:paraId="1E4E6EB6" w14:textId="77777777" w:rsidR="000038EC" w:rsidRDefault="000038EC" w:rsidP="0090141D"/>
          <w:p w14:paraId="1FBA288D" w14:textId="6D1D7640" w:rsidR="00A93AE1" w:rsidRDefault="00E85A8B" w:rsidP="0090141D">
            <w:r w:rsidRPr="00E85A8B">
              <w:t>rpm --import http://li.nux.ro/download/nux/RPM-GPG-KEY-nux.ro</w:t>
            </w:r>
          </w:p>
          <w:p w14:paraId="2EF30EAA" w14:textId="77777777" w:rsidR="000038EC" w:rsidRDefault="000038EC" w:rsidP="0090141D"/>
          <w:p w14:paraId="2CE2ED78" w14:textId="41FA0087" w:rsidR="00A93AE1" w:rsidRDefault="000038EC" w:rsidP="0090141D">
            <w:r w:rsidRPr="000038EC">
              <w:t>rpm -Uvh http://li.nux.ro/download/nux/dextop/el7/x86_64/nux-dextop-release-0-5.el7.nux.noarch.rpm</w:t>
            </w:r>
          </w:p>
          <w:p w14:paraId="40D2A5ED" w14:textId="3D865E82" w:rsidR="000038EC" w:rsidRDefault="000038EC" w:rsidP="0090141D"/>
          <w:p w14:paraId="5A18E537" w14:textId="68B20749" w:rsidR="00A93AE1" w:rsidRDefault="008576D3" w:rsidP="0090141D">
            <w:r w:rsidRPr="008576D3">
              <w:t>yum update &amp;&amp; yum install alien</w:t>
            </w:r>
          </w:p>
        </w:tc>
      </w:tr>
    </w:tbl>
    <w:p w14:paraId="100CA97C" w14:textId="62D51B9F" w:rsidR="0090141D" w:rsidRDefault="008576D3" w:rsidP="0090141D">
      <w:r>
        <w:rPr>
          <w:rFonts w:hint="eastAsia"/>
        </w:rPr>
        <w:t>到这一步就安装完了</w:t>
      </w:r>
      <w:r>
        <w:rPr>
          <w:rFonts w:hint="eastAsia"/>
        </w:rPr>
        <w:t>alien</w:t>
      </w:r>
      <w:r>
        <w:rPr>
          <w:rFonts w:hint="eastAsia"/>
        </w:rPr>
        <w:t>。</w:t>
      </w:r>
    </w:p>
    <w:p w14:paraId="24919148" w14:textId="7F7F4DEB" w:rsidR="008576D3" w:rsidRDefault="008576D3" w:rsidP="0090141D"/>
    <w:p w14:paraId="51DD3D9C" w14:textId="73624CBD" w:rsidR="008576D3" w:rsidRDefault="008576D3" w:rsidP="0090141D">
      <w:r>
        <w:rPr>
          <w:rFonts w:hint="eastAsia"/>
        </w:rPr>
        <w:t>第二步：把</w:t>
      </w:r>
      <w:r>
        <w:rPr>
          <w:rFonts w:hint="eastAsia"/>
        </w:rPr>
        <w:t>.</w:t>
      </w:r>
      <w:r>
        <w:t>deb</w:t>
      </w:r>
      <w:r>
        <w:rPr>
          <w:rFonts w:hint="eastAsia"/>
        </w:rPr>
        <w:t>转化为</w:t>
      </w:r>
      <w:r>
        <w:rPr>
          <w:rFonts w:hint="eastAsia"/>
        </w:rPr>
        <w:t>.</w:t>
      </w:r>
      <w:r>
        <w:t>rpm</w:t>
      </w:r>
      <w:r>
        <w:rPr>
          <w:rFonts w:hint="eastAsia"/>
        </w:rPr>
        <w:t>软件包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250" w14:paraId="652C1B66" w14:textId="77777777" w:rsidTr="00F06250">
        <w:tc>
          <w:tcPr>
            <w:tcW w:w="8296" w:type="dxa"/>
          </w:tcPr>
          <w:p w14:paraId="795C4E13" w14:textId="21B5153D" w:rsidR="00F06250" w:rsidRDefault="00F06250" w:rsidP="0090141D">
            <w:r w:rsidRPr="00F06250">
              <w:t xml:space="preserve">alien --to-rpm --scripts </w:t>
            </w:r>
            <w:r>
              <w:t>xxxxxx</w:t>
            </w:r>
            <w:r w:rsidRPr="00F06250">
              <w:t>_amd64.deb</w:t>
            </w:r>
          </w:p>
        </w:tc>
      </w:tr>
    </w:tbl>
    <w:p w14:paraId="1D26D829" w14:textId="77777777" w:rsidR="008576D3" w:rsidRDefault="008576D3" w:rsidP="0090141D"/>
    <w:p w14:paraId="23232805" w14:textId="77777777" w:rsidR="0090141D" w:rsidRDefault="0090141D" w:rsidP="0090141D"/>
    <w:p w14:paraId="524051A2" w14:textId="77777777" w:rsidR="0090141D" w:rsidRDefault="0090141D" w:rsidP="0090141D"/>
    <w:p w14:paraId="340E79BA" w14:textId="16C3026A" w:rsidR="0090141D" w:rsidRDefault="0090141D" w:rsidP="0090141D">
      <w:r>
        <w:rPr>
          <w:rFonts w:hint="eastAsia"/>
        </w:rPr>
        <w:t>参考地址：</w:t>
      </w:r>
    </w:p>
    <w:p w14:paraId="0285C1A6" w14:textId="6F6C7B0E" w:rsidR="0090141D" w:rsidRPr="0090141D" w:rsidRDefault="00EB0D49" w:rsidP="0090141D">
      <w:hyperlink r:id="rId32" w:history="1">
        <w:r w:rsidR="0090141D">
          <w:rPr>
            <w:rStyle w:val="af3"/>
          </w:rPr>
          <w:t>https://www.tecmint.com/convert-from-rpm-to-deb-and-deb-to-rpm-package-using-alien/</w:t>
        </w:r>
      </w:hyperlink>
    </w:p>
    <w:p w14:paraId="6FB485BE" w14:textId="7B7BB10C" w:rsidR="009B14B6" w:rsidRDefault="009B14B6" w:rsidP="00585C51"/>
    <w:p w14:paraId="53441045" w14:textId="75310B18" w:rsidR="009B14B6" w:rsidRDefault="009B14B6" w:rsidP="00585C51"/>
    <w:p w14:paraId="7583845D" w14:textId="77777777" w:rsidR="009B14B6" w:rsidRPr="00585C51" w:rsidRDefault="009B14B6" w:rsidP="00585C51"/>
    <w:p w14:paraId="519373E1" w14:textId="77777777" w:rsidR="001E5754" w:rsidRPr="001E5754" w:rsidRDefault="001E5754" w:rsidP="0002513F"/>
    <w:p w14:paraId="20D170C8" w14:textId="77777777" w:rsidR="00563684" w:rsidRDefault="00B5077A" w:rsidP="00B5077A">
      <w:pPr>
        <w:pStyle w:val="2"/>
      </w:pPr>
      <w:r>
        <w:rPr>
          <w:rFonts w:hint="eastAsia"/>
        </w:rPr>
        <w:t>ifconfig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77A" w14:paraId="45DBF7C3" w14:textId="77777777" w:rsidTr="00B5077A">
        <w:tc>
          <w:tcPr>
            <w:tcW w:w="8296" w:type="dxa"/>
          </w:tcPr>
          <w:p w14:paraId="1DE06DAB" w14:textId="77777777" w:rsidR="00B5077A" w:rsidRDefault="00B5077A" w:rsidP="00B5077A"/>
        </w:tc>
      </w:tr>
    </w:tbl>
    <w:p w14:paraId="22BCC7FD" w14:textId="77777777" w:rsidR="00B5077A" w:rsidRPr="00B5077A" w:rsidRDefault="00B5077A" w:rsidP="00B5077A"/>
    <w:p w14:paraId="0C39D3BE" w14:textId="7330CEE2" w:rsidR="00ED5BE3" w:rsidRDefault="00ED5BE3">
      <w:pPr>
        <w:pStyle w:val="2"/>
      </w:pPr>
      <w:r w:rsidRPr="00ED5BE3">
        <w:rPr>
          <w:rFonts w:hint="eastAsia"/>
        </w:rPr>
        <w:t>安装</w:t>
      </w:r>
      <w:r w:rsidRPr="00ED5BE3">
        <w:rPr>
          <w:rFonts w:hint="eastAsia"/>
        </w:rPr>
        <w:t xml:space="preserve"> GNOME </w:t>
      </w:r>
      <w:r w:rsidRPr="00ED5BE3">
        <w:rPr>
          <w:rFonts w:hint="eastAsia"/>
        </w:rPr>
        <w:t>图形桌面</w:t>
      </w:r>
      <w:r w:rsidRPr="00ED5BE3">
        <w:rPr>
          <w:rFonts w:hint="eastAsia"/>
        </w:rPr>
        <w:t xml:space="preserve"> </w:t>
      </w:r>
      <w:r w:rsidRPr="00ED5BE3">
        <w:rPr>
          <w:rFonts w:hint="eastAsia"/>
        </w:rPr>
        <w:t>和</w:t>
      </w:r>
      <w:r w:rsidRPr="00ED5BE3">
        <w:rPr>
          <w:rFonts w:hint="eastAsia"/>
        </w:rPr>
        <w:t xml:space="preserve"> </w:t>
      </w:r>
      <w:r w:rsidRPr="00ED5BE3">
        <w:rPr>
          <w:rFonts w:hint="eastAsia"/>
        </w:rPr>
        <w:t>远程桌面连接</w:t>
      </w:r>
    </w:p>
    <w:p w14:paraId="59CB1112" w14:textId="77777777" w:rsidR="002D26E3" w:rsidRDefault="002D26E3" w:rsidP="002D26E3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 GNOME </w:t>
      </w:r>
      <w:r>
        <w:rPr>
          <w:rFonts w:hint="eastAsia"/>
        </w:rPr>
        <w:t>图形桌面</w:t>
      </w:r>
    </w:p>
    <w:p w14:paraId="5E5ABE19" w14:textId="77777777" w:rsidR="002D26E3" w:rsidRDefault="002D26E3" w:rsidP="002D26E3">
      <w:r>
        <w:rPr>
          <w:rFonts w:hint="eastAsia"/>
        </w:rPr>
        <w:t>2</w:t>
      </w:r>
      <w:r>
        <w:rPr>
          <w:rFonts w:hint="eastAsia"/>
        </w:rPr>
        <w:t>、安装远程桌面连接工具</w:t>
      </w:r>
    </w:p>
    <w:p w14:paraId="327DB5BB" w14:textId="3D9FC625" w:rsidR="00ED5BE3" w:rsidRDefault="002D26E3" w:rsidP="002D26E3">
      <w:r>
        <w:rPr>
          <w:rFonts w:hint="eastAsia"/>
        </w:rPr>
        <w:t>在安装之前先更新系统：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FCB" w14:paraId="6299B9FA" w14:textId="77777777" w:rsidTr="00EF0FCB">
        <w:tc>
          <w:tcPr>
            <w:tcW w:w="8296" w:type="dxa"/>
          </w:tcPr>
          <w:p w14:paraId="2B1869A5" w14:textId="1FF9F6D8" w:rsidR="00EF0FCB" w:rsidRDefault="00EF0FCB" w:rsidP="002D26E3">
            <w:r w:rsidRPr="00EF0FCB">
              <w:t>yum -y update</w:t>
            </w:r>
          </w:p>
        </w:tc>
      </w:tr>
    </w:tbl>
    <w:p w14:paraId="716A8B17" w14:textId="77777777" w:rsidR="00EF0FCB" w:rsidRDefault="00EF0FCB" w:rsidP="00EF0FCB">
      <w:r>
        <w:rPr>
          <w:rFonts w:hint="eastAsia"/>
        </w:rPr>
        <w:t>安装</w:t>
      </w:r>
      <w:r>
        <w:rPr>
          <w:rFonts w:hint="eastAsia"/>
        </w:rPr>
        <w:t xml:space="preserve"> GNOME </w:t>
      </w:r>
      <w:r>
        <w:rPr>
          <w:rFonts w:hint="eastAsia"/>
        </w:rPr>
        <w:t>图形桌面：</w:t>
      </w:r>
    </w:p>
    <w:p w14:paraId="35815F45" w14:textId="4A62174D" w:rsidR="002D26E3" w:rsidRDefault="00EF0FCB" w:rsidP="00EF0FCB">
      <w:r>
        <w:rPr>
          <w:rFonts w:hint="eastAsia"/>
        </w:rPr>
        <w:t>开启虚拟机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root root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打开终端，输入如下命令：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229" w14:paraId="341AFCD0" w14:textId="77777777" w:rsidTr="00EC0229">
        <w:tc>
          <w:tcPr>
            <w:tcW w:w="8296" w:type="dxa"/>
          </w:tcPr>
          <w:p w14:paraId="246B9815" w14:textId="77777777" w:rsidR="00EC0229" w:rsidRDefault="00EC0229" w:rsidP="00EC0229">
            <w:r>
              <w:t>yum groupinstall "GNOME Desktop" "Graphical Administration Tools"</w:t>
            </w:r>
          </w:p>
          <w:p w14:paraId="3BA13FD7" w14:textId="4EB61620" w:rsidR="00EC0229" w:rsidRDefault="00EC0229" w:rsidP="00EC0229">
            <w:r>
              <w:rPr>
                <w:rFonts w:hint="eastAsia"/>
              </w:rPr>
              <w:t xml:space="preserve">ln -sf /lib/systemd/system/runlevel5.target /etc/systemd/system/default.target # </w:t>
            </w:r>
            <w:r>
              <w:rPr>
                <w:rFonts w:hint="eastAsia"/>
              </w:rPr>
              <w:t>如果该语句不行，则使用下面的方式</w:t>
            </w:r>
          </w:p>
        </w:tc>
      </w:tr>
    </w:tbl>
    <w:p w14:paraId="3024BDFD" w14:textId="26848F5A" w:rsidR="00EF0FCB" w:rsidRDefault="00EC0229" w:rsidP="00EF0FCB">
      <w:r w:rsidRPr="00EC0229">
        <w:rPr>
          <w:rFonts w:hint="eastAsia"/>
        </w:rPr>
        <w:t>如果出现如下错误：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9C5" w14:paraId="6B6E90B3" w14:textId="77777777" w:rsidTr="006F49C5">
        <w:tc>
          <w:tcPr>
            <w:tcW w:w="8296" w:type="dxa"/>
          </w:tcPr>
          <w:p w14:paraId="742484FE" w14:textId="77777777" w:rsidR="006F49C5" w:rsidRDefault="006F49C5" w:rsidP="006F49C5">
            <w:r>
              <w:t>centos 7.5 cannot find a valid baseurl for repo: base/7/x86_64</w:t>
            </w:r>
          </w:p>
          <w:p w14:paraId="380F0A8C" w14:textId="77777777" w:rsidR="006F49C5" w:rsidRDefault="006F49C5" w:rsidP="006F49C5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 xml:space="preserve"> vi /etc/sysconfig/network-scripts/ifcfg-ens33 </w:t>
            </w:r>
            <w:r>
              <w:rPr>
                <w:rFonts w:hint="eastAsia"/>
              </w:rPr>
              <w:t>每个机子都可能不一样，但格式会是</w:t>
            </w:r>
            <w:r>
              <w:rPr>
                <w:rFonts w:hint="eastAsia"/>
              </w:rPr>
              <w:t>"ifcfg-eth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"</w:t>
            </w:r>
          </w:p>
          <w:p w14:paraId="34146385" w14:textId="77777777" w:rsidR="006F49C5" w:rsidRDefault="006F49C5" w:rsidP="006F49C5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ONBOOT=no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ONBOOT=yes</w:t>
            </w:r>
          </w:p>
          <w:p w14:paraId="0D3AA3CF" w14:textId="77777777" w:rsidR="006F49C5" w:rsidRDefault="006F49C5" w:rsidP="006F49C5">
            <w:r>
              <w:rPr>
                <w:rFonts w:hint="eastAsia"/>
              </w:rPr>
              <w:t>保存后重启网络服务</w:t>
            </w:r>
          </w:p>
          <w:p w14:paraId="1DAB0269" w14:textId="77777777" w:rsidR="006F49C5" w:rsidRDefault="006F49C5" w:rsidP="006F49C5">
            <w:r>
              <w:t>service network restart</w:t>
            </w:r>
          </w:p>
          <w:p w14:paraId="44883130" w14:textId="77777777" w:rsidR="006F49C5" w:rsidRDefault="006F49C5" w:rsidP="006F49C5">
            <w:r>
              <w:rPr>
                <w:rFonts w:hint="eastAsia"/>
              </w:rPr>
              <w:t>然后</w:t>
            </w:r>
          </w:p>
          <w:p w14:paraId="37D3DD5F" w14:textId="77777777" w:rsidR="006F49C5" w:rsidRDefault="006F49C5" w:rsidP="006F49C5">
            <w:r>
              <w:t>ping www.baidu.com</w:t>
            </w:r>
          </w:p>
          <w:p w14:paraId="16FC62FF" w14:textId="55E064AB" w:rsidR="006F49C5" w:rsidRDefault="006F49C5" w:rsidP="006F49C5">
            <w:r>
              <w:rPr>
                <w:rFonts w:hint="eastAsia"/>
              </w:rPr>
              <w:t>看看能不能</w:t>
            </w:r>
            <w:r>
              <w:rPr>
                <w:rFonts w:hint="eastAsia"/>
              </w:rPr>
              <w:t xml:space="preserve"> ping </w:t>
            </w:r>
            <w:r>
              <w:rPr>
                <w:rFonts w:hint="eastAsia"/>
              </w:rPr>
              <w:t>通</w:t>
            </w:r>
          </w:p>
        </w:tc>
      </w:tr>
    </w:tbl>
    <w:p w14:paraId="467C4830" w14:textId="41E6541B" w:rsidR="00EC0229" w:rsidRDefault="00871804" w:rsidP="00EF0FCB">
      <w:r w:rsidRPr="00871804">
        <w:rPr>
          <w:rFonts w:hint="eastAsia"/>
        </w:rPr>
        <w:t>出现如下错误：</w:t>
      </w:r>
    </w:p>
    <w:p w14:paraId="3C355F3C" w14:textId="7E3539A2" w:rsidR="00871804" w:rsidRDefault="00C21B1E" w:rsidP="00EF0FCB">
      <w:r>
        <w:rPr>
          <w:noProof/>
        </w:rPr>
        <w:drawing>
          <wp:inline distT="0" distB="0" distL="0" distR="0" wp14:anchorId="02F3679D" wp14:editId="641B1659">
            <wp:extent cx="5274310" cy="471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EBDE" w14:textId="2285A5D9" w:rsidR="00C21B1E" w:rsidRDefault="003C21C4" w:rsidP="00EF0FCB">
      <w:r w:rsidRPr="003C21C4">
        <w:rPr>
          <w:rFonts w:hint="eastAsia"/>
        </w:rPr>
        <w:t>则执行：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1C4" w14:paraId="57E42793" w14:textId="77777777" w:rsidTr="003C21C4">
        <w:tc>
          <w:tcPr>
            <w:tcW w:w="8296" w:type="dxa"/>
          </w:tcPr>
          <w:p w14:paraId="730C8C46" w14:textId="77777777" w:rsidR="003C21C4" w:rsidRDefault="003C21C4" w:rsidP="003C21C4">
            <w:r>
              <w:t>yum update grub2-common</w:t>
            </w:r>
          </w:p>
          <w:p w14:paraId="0B3A5539" w14:textId="436E518A" w:rsidR="003C21C4" w:rsidRDefault="003C21C4" w:rsidP="003C21C4">
            <w:r>
              <w:t>yum install fwupdate-efi</w:t>
            </w:r>
          </w:p>
        </w:tc>
      </w:tr>
    </w:tbl>
    <w:p w14:paraId="7C382D77" w14:textId="20D84BB6" w:rsidR="003C21C4" w:rsidRDefault="0037324B" w:rsidP="00EF0FCB">
      <w:r w:rsidRPr="0037324B">
        <w:rPr>
          <w:rFonts w:hint="eastAsia"/>
        </w:rPr>
        <w:t>安装完成之后，重启，就可以进入图形界面了，如图：</w:t>
      </w:r>
    </w:p>
    <w:p w14:paraId="65918105" w14:textId="2AC1EABB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lastRenderedPageBreak/>
        <w:drawing>
          <wp:inline distT="0" distB="0" distL="0" distR="0" wp14:anchorId="47D34D14" wp14:editId="2A2D667F">
            <wp:extent cx="5274310" cy="32099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900F" w14:textId="643358C8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1040D182" wp14:editId="26389831">
            <wp:extent cx="5274310" cy="40265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50DC" w14:textId="4258ACC6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lastRenderedPageBreak/>
        <w:drawing>
          <wp:inline distT="0" distB="0" distL="0" distR="0" wp14:anchorId="21B22884" wp14:editId="082303E2">
            <wp:extent cx="5257800" cy="2371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7B8" w14:textId="2004BE10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4AC923F3" wp14:editId="11FFDE6D">
            <wp:extent cx="5274310" cy="20307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019E" w14:textId="1FBE09F7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2174EC82" wp14:editId="793274F6">
            <wp:extent cx="4324350" cy="2314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F7F1" w14:textId="6483439C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lastRenderedPageBreak/>
        <w:drawing>
          <wp:inline distT="0" distB="0" distL="0" distR="0" wp14:anchorId="1DA1F8CB" wp14:editId="55457416">
            <wp:extent cx="5274310" cy="24866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C7F9" w14:textId="7D59241F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69D234BF" wp14:editId="22504AFA">
            <wp:extent cx="3657600" cy="4448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52C1" w14:textId="075E31AA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lastRenderedPageBreak/>
        <w:drawing>
          <wp:inline distT="0" distB="0" distL="0" distR="0" wp14:anchorId="403E7BA6" wp14:editId="12CE173D">
            <wp:extent cx="5274310" cy="3732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91E7" w14:textId="3AB4D87F" w:rsidR="00361499" w:rsidRPr="00361499" w:rsidRDefault="00361499" w:rsidP="0036149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36149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381A573D" wp14:editId="06EFDB18">
            <wp:extent cx="5274310" cy="4466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9A13" w14:textId="77777777" w:rsidR="00361499" w:rsidRDefault="00361499" w:rsidP="00361499">
      <w:r>
        <w:rPr>
          <w:rFonts w:hint="eastAsia"/>
        </w:rPr>
        <w:t>重启，用</w:t>
      </w:r>
      <w:r>
        <w:rPr>
          <w:rFonts w:hint="eastAsia"/>
        </w:rPr>
        <w:t xml:space="preserve"> root </w:t>
      </w:r>
      <w:r>
        <w:rPr>
          <w:rFonts w:hint="eastAsia"/>
        </w:rPr>
        <w:t>登录。</w:t>
      </w:r>
    </w:p>
    <w:p w14:paraId="24DD4183" w14:textId="5B0D9B46" w:rsidR="0037324B" w:rsidRDefault="00361499" w:rsidP="00361499">
      <w:r>
        <w:rPr>
          <w:rFonts w:hint="eastAsia"/>
        </w:rPr>
        <w:t>图形界面与字符界面切换：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A97" w14:paraId="4F75522B" w14:textId="77777777" w:rsidTr="00601A97">
        <w:tc>
          <w:tcPr>
            <w:tcW w:w="8296" w:type="dxa"/>
          </w:tcPr>
          <w:p w14:paraId="2F5A1A98" w14:textId="77777777" w:rsidR="00601A97" w:rsidRDefault="00601A97" w:rsidP="00601A97">
            <w:r>
              <w:rPr>
                <w:rFonts w:hint="eastAsia"/>
              </w:rPr>
              <w:lastRenderedPageBreak/>
              <w:t>图形界面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字符界面</w:t>
            </w:r>
            <w:r>
              <w:rPr>
                <w:rFonts w:hint="eastAsia"/>
              </w:rPr>
              <w:t>:</w:t>
            </w:r>
          </w:p>
          <w:p w14:paraId="2EBB0366" w14:textId="77777777" w:rsidR="00601A97" w:rsidRDefault="00601A97" w:rsidP="00601A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台式电脑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Ctrl+Alt+F6</w:t>
            </w:r>
          </w:p>
          <w:p w14:paraId="577E3326" w14:textId="77777777" w:rsidR="00601A97" w:rsidRDefault="00601A97" w:rsidP="00601A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Ctrl+Alt+shift+Fn</w:t>
            </w:r>
          </w:p>
          <w:p w14:paraId="1F7D2381" w14:textId="77777777" w:rsidR="00601A97" w:rsidRDefault="00601A97" w:rsidP="00601A97">
            <w:r>
              <w:rPr>
                <w:rFonts w:hint="eastAsia"/>
              </w:rPr>
              <w:t>字符界面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图形界面</w:t>
            </w:r>
            <w:r>
              <w:rPr>
                <w:rFonts w:hint="eastAsia"/>
              </w:rPr>
              <w:t>:</w:t>
            </w:r>
          </w:p>
          <w:p w14:paraId="1EC7D884" w14:textId="77777777" w:rsidR="00601A97" w:rsidRDefault="00601A97" w:rsidP="00601A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台式电脑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Ctrl+Alt+F1</w:t>
            </w:r>
          </w:p>
          <w:p w14:paraId="5F5B5FC1" w14:textId="73CA12D2" w:rsidR="00601A97" w:rsidRDefault="00601A97" w:rsidP="00601A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Alt+F7</w:t>
            </w:r>
          </w:p>
        </w:tc>
      </w:tr>
    </w:tbl>
    <w:p w14:paraId="340AC238" w14:textId="1AB1BB6B" w:rsidR="00361499" w:rsidRDefault="00CD0DD8" w:rsidP="00361499">
      <w:r w:rsidRPr="00CD0DD8">
        <w:rPr>
          <w:rFonts w:hint="eastAsia"/>
        </w:rPr>
        <w:t>取消自动锁屏：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9" w14:paraId="5BA29280" w14:textId="77777777" w:rsidTr="00C023D9">
        <w:tc>
          <w:tcPr>
            <w:tcW w:w="8296" w:type="dxa"/>
          </w:tcPr>
          <w:p w14:paraId="7A098E3C" w14:textId="13F79165" w:rsidR="00C023D9" w:rsidRDefault="00C023D9" w:rsidP="00361499">
            <w:r w:rsidRPr="00C023D9">
              <w:rPr>
                <w:rFonts w:hint="eastAsia"/>
              </w:rPr>
              <w:t xml:space="preserve">Application </w:t>
            </w:r>
            <w:r w:rsidRPr="00C023D9">
              <w:rPr>
                <w:rFonts w:hint="eastAsia"/>
              </w:rPr>
              <w:t>→</w:t>
            </w:r>
            <w:r w:rsidRPr="00C023D9">
              <w:rPr>
                <w:rFonts w:hint="eastAsia"/>
              </w:rPr>
              <w:t xml:space="preserve"> System Tools </w:t>
            </w:r>
            <w:r w:rsidRPr="00C023D9">
              <w:rPr>
                <w:rFonts w:hint="eastAsia"/>
              </w:rPr>
              <w:t>→</w:t>
            </w:r>
            <w:r w:rsidRPr="00C023D9">
              <w:rPr>
                <w:rFonts w:hint="eastAsia"/>
              </w:rPr>
              <w:t xml:space="preserve"> Setting </w:t>
            </w:r>
            <w:r w:rsidRPr="00C023D9">
              <w:rPr>
                <w:rFonts w:hint="eastAsia"/>
              </w:rPr>
              <w:t>→</w:t>
            </w:r>
            <w:r w:rsidRPr="00C023D9">
              <w:rPr>
                <w:rFonts w:hint="eastAsia"/>
              </w:rPr>
              <w:t xml:space="preserve"> Power </w:t>
            </w:r>
            <w:r w:rsidRPr="00C023D9">
              <w:rPr>
                <w:rFonts w:hint="eastAsia"/>
              </w:rPr>
              <w:t>→</w:t>
            </w:r>
            <w:r w:rsidRPr="00C023D9">
              <w:rPr>
                <w:rFonts w:hint="eastAsia"/>
              </w:rPr>
              <w:t xml:space="preserve"> Blank screen </w:t>
            </w:r>
            <w:r w:rsidRPr="00C023D9">
              <w:rPr>
                <w:rFonts w:hint="eastAsia"/>
              </w:rPr>
              <w:t>→</w:t>
            </w:r>
            <w:r w:rsidRPr="00C023D9">
              <w:rPr>
                <w:rFonts w:hint="eastAsia"/>
              </w:rPr>
              <w:t xml:space="preserve"> Never</w:t>
            </w:r>
          </w:p>
        </w:tc>
      </w:tr>
    </w:tbl>
    <w:p w14:paraId="2F6FB2B1" w14:textId="77777777" w:rsidR="00CD0DD8" w:rsidRDefault="00CD0DD8" w:rsidP="00361499"/>
    <w:p w14:paraId="5C8A95D1" w14:textId="65CA043A" w:rsidR="00361499" w:rsidRDefault="00C023D9" w:rsidP="00EF0FCB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安装远程连接软件</w:t>
      </w:r>
      <w:r>
        <w:rPr>
          <w:rFonts w:ascii="Helvetica" w:hAnsi="Helvetica" w:cs="Helvetica"/>
          <w:shd w:val="clear" w:color="auto" w:fill="FFFFFF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8F0" w14:paraId="24843C18" w14:textId="77777777" w:rsidTr="00DD48F0">
        <w:tc>
          <w:tcPr>
            <w:tcW w:w="8296" w:type="dxa"/>
          </w:tcPr>
          <w:p w14:paraId="4FEE0F43" w14:textId="77777777" w:rsidR="00DD48F0" w:rsidRDefault="00DD48F0" w:rsidP="00DD48F0">
            <w:r>
              <w:t>yum -y install perl make gcc kernel-headers kernel-devel</w:t>
            </w:r>
          </w:p>
          <w:p w14:paraId="3EBE45B0" w14:textId="7ACC52FB" w:rsidR="00DD48F0" w:rsidRDefault="00DD48F0" w:rsidP="00DD48F0">
            <w:r>
              <w:t>yum install epel-release</w:t>
            </w:r>
          </w:p>
        </w:tc>
      </w:tr>
    </w:tbl>
    <w:p w14:paraId="58DBAEAB" w14:textId="382E3B99" w:rsidR="00DD48F0" w:rsidRPr="00DD48F0" w:rsidRDefault="00DD48F0" w:rsidP="00DD48F0">
      <w:pPr>
        <w:widowControl/>
        <w:jc w:val="center"/>
        <w:rPr>
          <w:rFonts w:ascii="Helvetica" w:hAnsi="Helvetica" w:cs="Helvetica"/>
          <w:color w:val="000000"/>
          <w:kern w:val="0"/>
          <w:sz w:val="24"/>
        </w:rPr>
      </w:pPr>
      <w:r w:rsidRPr="00DD48F0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14F8F913" wp14:editId="500DB038">
            <wp:extent cx="2695575" cy="571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C683" w14:textId="786DF78A" w:rsidR="00DD48F0" w:rsidRPr="00DD48F0" w:rsidRDefault="00DD48F0" w:rsidP="00DD48F0">
      <w:pPr>
        <w:widowControl/>
        <w:jc w:val="center"/>
        <w:rPr>
          <w:rFonts w:ascii="Helvetica" w:hAnsi="Helvetica" w:cs="Helvetica"/>
          <w:color w:val="000000"/>
          <w:kern w:val="0"/>
          <w:sz w:val="24"/>
        </w:rPr>
      </w:pPr>
      <w:r w:rsidRPr="00DD48F0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2E78178F" wp14:editId="2A57769C">
            <wp:extent cx="5274310" cy="7969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7B1C" w14:textId="60B11B98" w:rsidR="00DD48F0" w:rsidRDefault="00DD48F0" w:rsidP="00DD48F0">
      <w:pPr>
        <w:widowControl/>
        <w:jc w:val="center"/>
        <w:rPr>
          <w:rFonts w:ascii="Helvetica" w:hAnsi="Helvetica" w:cs="Helvetica"/>
          <w:color w:val="000000"/>
          <w:kern w:val="0"/>
          <w:sz w:val="24"/>
        </w:rPr>
      </w:pPr>
      <w:r w:rsidRPr="00DD48F0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502C91A1" wp14:editId="2028F2B8">
            <wp:extent cx="4124325" cy="1419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8F0" w14:paraId="659B5150" w14:textId="77777777" w:rsidTr="00DD48F0">
        <w:tc>
          <w:tcPr>
            <w:tcW w:w="8296" w:type="dxa"/>
          </w:tcPr>
          <w:p w14:paraId="6AEB16A8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/>
                <w:color w:val="000000"/>
                <w:kern w:val="0"/>
                <w:sz w:val="24"/>
              </w:rPr>
              <w:t>https://kojipkgs.fedoraproject.org/packages/xorgxrdp/</w:t>
            </w:r>
          </w:p>
          <w:p w14:paraId="57D12098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0CDC40E9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方式一</w:t>
            </w: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:</w:t>
            </w:r>
          </w:p>
          <w:p w14:paraId="78B2EE60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/>
                <w:color w:val="000000"/>
                <w:kern w:val="0"/>
                <w:sz w:val="24"/>
              </w:rPr>
              <w:t>yum install https://kojipkgs.fedoraproject.org//packages/xorgxrdp/0.2.6/2.el7/x86_64/xorgxrdp-0.2.6-2.el7.x86_64.rpm</w:t>
            </w:r>
          </w:p>
          <w:p w14:paraId="036FE0E0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/>
                <w:color w:val="000000"/>
                <w:kern w:val="0"/>
                <w:sz w:val="24"/>
              </w:rPr>
              <w:t>yum install xrdp</w:t>
            </w:r>
          </w:p>
          <w:p w14:paraId="7612988F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4273A614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方式二</w:t>
            </w: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:</w:t>
            </w:r>
          </w:p>
          <w:p w14:paraId="69B7181E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/>
                <w:color w:val="000000"/>
                <w:kern w:val="0"/>
                <w:sz w:val="24"/>
              </w:rPr>
              <w:t>yum install https://kojipkgs.fedoraproject.org/packages/xorgxrdp/0.2.8/1.el7/x86_64/xorgxrdp-0.2.8-1.el7.x86_64.rpm</w:t>
            </w:r>
          </w:p>
          <w:p w14:paraId="30252259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/>
                <w:color w:val="000000"/>
                <w:kern w:val="0"/>
                <w:sz w:val="24"/>
              </w:rPr>
              <w:t>yum install xrdp</w:t>
            </w:r>
          </w:p>
          <w:p w14:paraId="1BA375F1" w14:textId="77777777" w:rsidR="00DD48F0" w:rsidRP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</w:p>
          <w:p w14:paraId="36B8AB95" w14:textId="68F06E92" w:rsidR="00DD48F0" w:rsidRDefault="00DD48F0" w:rsidP="00DD48F0">
            <w:pPr>
              <w:widowControl/>
              <w:jc w:val="left"/>
              <w:rPr>
                <w:rFonts w:ascii="Helvetica" w:hAnsi="Helvetica" w:cs="Helvetica"/>
                <w:color w:val="000000"/>
                <w:kern w:val="0"/>
                <w:sz w:val="24"/>
              </w:rPr>
            </w:pP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以上两种方式都可以正常安装</w:t>
            </w: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 xml:space="preserve"> xrdp </w:t>
            </w:r>
            <w:r w:rsidRPr="00DD48F0">
              <w:rPr>
                <w:rFonts w:ascii="Helvetica" w:hAnsi="Helvetica" w:cs="Helvetica" w:hint="eastAsia"/>
                <w:color w:val="000000"/>
                <w:kern w:val="0"/>
                <w:sz w:val="24"/>
              </w:rPr>
              <w:t>库文件，过程如下：</w:t>
            </w:r>
          </w:p>
        </w:tc>
      </w:tr>
    </w:tbl>
    <w:p w14:paraId="0FAFA1B2" w14:textId="17F1CBEC" w:rsidR="006E4509" w:rsidRPr="006E4509" w:rsidRDefault="006E4509" w:rsidP="006E450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6E4509">
        <w:rPr>
          <w:rFonts w:ascii="Helvetica" w:hAnsi="Helvetica" w:cs="Helvetica"/>
          <w:noProof/>
          <w:color w:val="000000"/>
          <w:kern w:val="0"/>
          <w:sz w:val="24"/>
        </w:rPr>
        <w:lastRenderedPageBreak/>
        <w:drawing>
          <wp:inline distT="0" distB="0" distL="0" distR="0" wp14:anchorId="3EFD51F3" wp14:editId="73B593BE">
            <wp:extent cx="2400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E947" w14:textId="246F74A9" w:rsidR="006E4509" w:rsidRPr="006E4509" w:rsidRDefault="006E4509" w:rsidP="006E450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6E450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173DAE32" wp14:editId="0E4266D3">
            <wp:extent cx="5274310" cy="10585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2ACC" w14:textId="51F9E638" w:rsidR="006E4509" w:rsidRPr="006E4509" w:rsidRDefault="006E4509" w:rsidP="006E4509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6E4509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3450829D" wp14:editId="1DAEB246">
            <wp:extent cx="5274310" cy="3326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8D35" w14:textId="77777777" w:rsidR="00DD48F0" w:rsidRPr="00DD48F0" w:rsidRDefault="00DD48F0" w:rsidP="00DD48F0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</w:p>
    <w:p w14:paraId="402ACBBA" w14:textId="4FAB0A2F" w:rsidR="00C023D9" w:rsidRDefault="006E4509" w:rsidP="00EF0FCB">
      <w:r w:rsidRPr="006E4509">
        <w:rPr>
          <w:rFonts w:hint="eastAsia"/>
        </w:rPr>
        <w:t>安装</w:t>
      </w:r>
      <w:r w:rsidRPr="006E4509">
        <w:rPr>
          <w:rFonts w:hint="eastAsia"/>
        </w:rPr>
        <w:t xml:space="preserve"> tigervnc-server </w:t>
      </w:r>
      <w:r w:rsidRPr="006E4509">
        <w:rPr>
          <w:rFonts w:hint="eastAsia"/>
        </w:rPr>
        <w:t>库文件：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055" w14:paraId="1016B638" w14:textId="77777777" w:rsidTr="003C3055">
        <w:tc>
          <w:tcPr>
            <w:tcW w:w="8296" w:type="dxa"/>
          </w:tcPr>
          <w:p w14:paraId="12EDC1E0" w14:textId="77777777" w:rsidR="003C3055" w:rsidRDefault="003C3055" w:rsidP="003C3055">
            <w:r>
              <w:t>yum -y install tigervnc-server</w:t>
            </w:r>
          </w:p>
          <w:p w14:paraId="7D325C95" w14:textId="463356C3" w:rsidR="003C3055" w:rsidRDefault="003C3055" w:rsidP="003C3055">
            <w:r>
              <w:rPr>
                <w:rFonts w:hint="eastAsia"/>
              </w:rPr>
              <w:t xml:space="preserve">yum install tigervnc # </w:t>
            </w:r>
            <w:r>
              <w:rPr>
                <w:rFonts w:hint="eastAsia"/>
              </w:rPr>
              <w:t>如果需要客户端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在服务器上不需要安装</w:t>
            </w:r>
          </w:p>
        </w:tc>
      </w:tr>
    </w:tbl>
    <w:p w14:paraId="6FB29C6A" w14:textId="1F1939A3" w:rsidR="006E4509" w:rsidRDefault="006E4509" w:rsidP="00EF0FCB"/>
    <w:p w14:paraId="25C4E8F3" w14:textId="5D6B5A7C" w:rsidR="003C3055" w:rsidRDefault="003C3055" w:rsidP="00EF0FCB">
      <w:r w:rsidRPr="003C3055">
        <w:rPr>
          <w:rFonts w:hint="eastAsia"/>
        </w:rPr>
        <w:t>设置</w:t>
      </w:r>
      <w:r w:rsidRPr="003C3055">
        <w:rPr>
          <w:rFonts w:hint="eastAsia"/>
        </w:rPr>
        <w:t xml:space="preserve"> tigervnc-server </w:t>
      </w:r>
      <w:r w:rsidRPr="003C3055">
        <w:rPr>
          <w:rFonts w:hint="eastAsia"/>
        </w:rPr>
        <w:t>密码：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AC0" w14:paraId="09C8A5C4" w14:textId="77777777" w:rsidTr="00A87AC0">
        <w:tc>
          <w:tcPr>
            <w:tcW w:w="8296" w:type="dxa"/>
          </w:tcPr>
          <w:p w14:paraId="54D868FB" w14:textId="77777777" w:rsidR="00A87AC0" w:rsidRDefault="00A87AC0" w:rsidP="00A87AC0"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 xml:space="preserve"> root </w:t>
            </w:r>
            <w:r>
              <w:rPr>
                <w:rFonts w:hint="eastAsia"/>
              </w:rPr>
              <w:t>用户，输入</w:t>
            </w:r>
          </w:p>
          <w:p w14:paraId="0D4040C0" w14:textId="77777777" w:rsidR="00A87AC0" w:rsidRDefault="00A87AC0" w:rsidP="00A87AC0">
            <w:r>
              <w:t>vncpasswd a5s7sh4u</w:t>
            </w:r>
          </w:p>
          <w:p w14:paraId="1E49A195" w14:textId="7500B7E0" w:rsidR="00A87AC0" w:rsidRDefault="00A87AC0" w:rsidP="00A87AC0">
            <w:r>
              <w:t>Would you like to enter a view-only password (y/n)? n</w:t>
            </w:r>
          </w:p>
        </w:tc>
      </w:tr>
    </w:tbl>
    <w:p w14:paraId="7A7B2561" w14:textId="77777777" w:rsidR="003C3055" w:rsidRDefault="003C3055" w:rsidP="00EF0FCB"/>
    <w:p w14:paraId="38F7FC69" w14:textId="02798F33" w:rsidR="00EC0229" w:rsidRDefault="00A87AC0" w:rsidP="00EF0FCB">
      <w:r w:rsidRPr="00A87AC0">
        <w:rPr>
          <w:rFonts w:hint="eastAsia"/>
        </w:rPr>
        <w:t>配置</w:t>
      </w:r>
      <w:r w:rsidRPr="00A87AC0">
        <w:rPr>
          <w:rFonts w:hint="eastAsia"/>
        </w:rPr>
        <w:t xml:space="preserve"> xrdp.ini </w:t>
      </w:r>
      <w:r w:rsidRPr="00A87AC0">
        <w:rPr>
          <w:rFonts w:hint="eastAsia"/>
        </w:rPr>
        <w:t>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147" w14:paraId="3ED3A699" w14:textId="77777777" w:rsidTr="007D3147">
        <w:tc>
          <w:tcPr>
            <w:tcW w:w="8296" w:type="dxa"/>
          </w:tcPr>
          <w:p w14:paraId="03326184" w14:textId="78971CE1" w:rsidR="007D3147" w:rsidRDefault="007D3147" w:rsidP="00EF0FCB">
            <w:r w:rsidRPr="007D3147">
              <w:t>gedit /etc/xrdp/xrdp.ini</w:t>
            </w:r>
          </w:p>
        </w:tc>
      </w:tr>
    </w:tbl>
    <w:p w14:paraId="0C774217" w14:textId="4CA00C94" w:rsidR="00A87AC0" w:rsidRDefault="007D3147" w:rsidP="00EF0FCB">
      <w:r w:rsidRPr="007D3147">
        <w:rPr>
          <w:rFonts w:hint="eastAsia"/>
        </w:rPr>
        <w:t>把</w:t>
      </w:r>
      <w:r w:rsidRPr="007D3147">
        <w:rPr>
          <w:rFonts w:hint="eastAsia"/>
        </w:rPr>
        <w:t xml:space="preserve"> max_bpp </w:t>
      </w:r>
      <w:r w:rsidRPr="007D3147">
        <w:rPr>
          <w:rFonts w:hint="eastAsia"/>
        </w:rPr>
        <w:t>的值</w:t>
      </w:r>
      <w:r w:rsidRPr="007D3147">
        <w:rPr>
          <w:rFonts w:hint="eastAsia"/>
        </w:rPr>
        <w:t xml:space="preserve"> 32 </w:t>
      </w:r>
      <w:r w:rsidRPr="007D3147">
        <w:rPr>
          <w:rFonts w:hint="eastAsia"/>
        </w:rPr>
        <w:t>修改为</w:t>
      </w:r>
      <w:r w:rsidRPr="007D3147">
        <w:rPr>
          <w:rFonts w:hint="eastAsia"/>
        </w:rPr>
        <w:t xml:space="preserve"> 24 </w:t>
      </w:r>
      <w:r w:rsidRPr="007D3147">
        <w:rPr>
          <w:rFonts w:hint="eastAsia"/>
        </w:rPr>
        <w:t>然后保存，并且把远程桌面连接端口号进行修改，如下：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7184" w14:paraId="171E4FD4" w14:textId="77777777" w:rsidTr="00B67184">
        <w:tc>
          <w:tcPr>
            <w:tcW w:w="8296" w:type="dxa"/>
          </w:tcPr>
          <w:p w14:paraId="43F64ABF" w14:textId="77777777" w:rsidR="00B67184" w:rsidRDefault="00B67184" w:rsidP="00B67184">
            <w:r>
              <w:t>[Globals]</w:t>
            </w:r>
          </w:p>
          <w:p w14:paraId="5A9E589A" w14:textId="77777777" w:rsidR="00B67184" w:rsidRDefault="00B67184" w:rsidP="00B67184">
            <w:r>
              <w:t>; xrdp.ini file version number</w:t>
            </w:r>
          </w:p>
          <w:p w14:paraId="07B9F646" w14:textId="77777777" w:rsidR="00B67184" w:rsidRDefault="00B67184" w:rsidP="00B67184">
            <w:r>
              <w:t>ini_version=1</w:t>
            </w:r>
          </w:p>
          <w:p w14:paraId="0429853E" w14:textId="77777777" w:rsidR="00B67184" w:rsidRDefault="00B67184" w:rsidP="00B67184"/>
          <w:p w14:paraId="47E95CA3" w14:textId="77777777" w:rsidR="00B67184" w:rsidRDefault="00B67184" w:rsidP="00B67184">
            <w:r>
              <w:lastRenderedPageBreak/>
              <w:t>; fork a new process for each incoming connection</w:t>
            </w:r>
          </w:p>
          <w:p w14:paraId="5E93AD22" w14:textId="77777777" w:rsidR="00B67184" w:rsidRDefault="00B67184" w:rsidP="00B67184">
            <w:r>
              <w:t>fork=true</w:t>
            </w:r>
          </w:p>
          <w:p w14:paraId="6265DBF9" w14:textId="77777777" w:rsidR="00B67184" w:rsidRDefault="00B67184" w:rsidP="00B67184">
            <w:r>
              <w:t>; tcp port to listen</w:t>
            </w:r>
          </w:p>
          <w:p w14:paraId="78B4CB80" w14:textId="77777777" w:rsidR="00B67184" w:rsidRDefault="00B67184" w:rsidP="00B67184">
            <w:r>
              <w:t>port=3389</w:t>
            </w:r>
          </w:p>
          <w:p w14:paraId="4AEFEADB" w14:textId="77777777" w:rsidR="00B67184" w:rsidRDefault="00B67184" w:rsidP="00B67184"/>
          <w:p w14:paraId="2EE80BED" w14:textId="7111A90D" w:rsidR="00B67184" w:rsidRDefault="00B67184" w:rsidP="00B67184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3389 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 xml:space="preserve"> 20183</w:t>
            </w:r>
          </w:p>
        </w:tc>
      </w:tr>
    </w:tbl>
    <w:p w14:paraId="330F622F" w14:textId="552B7B6F" w:rsidR="007D3147" w:rsidRDefault="007D3147" w:rsidP="00EF0FCB"/>
    <w:p w14:paraId="002B258C" w14:textId="6A3273DB" w:rsidR="00A40AFA" w:rsidRDefault="00A40AFA" w:rsidP="00EF0FCB">
      <w:r w:rsidRPr="00A40AFA">
        <w:rPr>
          <w:rFonts w:hint="eastAsia"/>
        </w:rPr>
        <w:t>配置</w:t>
      </w:r>
      <w:r w:rsidRPr="00A40AFA">
        <w:rPr>
          <w:rFonts w:hint="eastAsia"/>
        </w:rPr>
        <w:t xml:space="preserve"> selinux </w:t>
      </w:r>
      <w:r w:rsidRPr="00A40AFA">
        <w:rPr>
          <w:rFonts w:hint="eastAsia"/>
        </w:rPr>
        <w:t>服务：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B44" w14:paraId="7E69EF83" w14:textId="77777777" w:rsidTr="008F0B44">
        <w:tc>
          <w:tcPr>
            <w:tcW w:w="8296" w:type="dxa"/>
          </w:tcPr>
          <w:p w14:paraId="0154B7ED" w14:textId="77777777" w:rsidR="008F0B44" w:rsidRDefault="008F0B44" w:rsidP="008F0B44">
            <w:r>
              <w:t>chcon -t bin_t /usr/sbin/xrdp</w:t>
            </w:r>
          </w:p>
          <w:p w14:paraId="29ECD9BD" w14:textId="2A20C276" w:rsidR="008F0B44" w:rsidRDefault="008F0B44" w:rsidP="008F0B44">
            <w:r>
              <w:t>chcon -t bin_t /usr/sbin/xrdp-sesman</w:t>
            </w:r>
          </w:p>
        </w:tc>
      </w:tr>
    </w:tbl>
    <w:p w14:paraId="2C938A3A" w14:textId="29E046C4" w:rsidR="00A40AFA" w:rsidRDefault="00A40AFA" w:rsidP="00EF0FCB"/>
    <w:p w14:paraId="1C078ADF" w14:textId="2D28F3F4" w:rsidR="001F1BEE" w:rsidRDefault="00276022" w:rsidP="00EF0FCB">
      <w:r w:rsidRPr="00276022">
        <w:rPr>
          <w:rFonts w:hint="eastAsia"/>
        </w:rPr>
        <w:t>然后，我们把</w:t>
      </w:r>
      <w:r w:rsidRPr="00276022">
        <w:rPr>
          <w:rFonts w:hint="eastAsia"/>
        </w:rPr>
        <w:t xml:space="preserve"> xrdp </w:t>
      </w:r>
      <w:r w:rsidRPr="00276022">
        <w:rPr>
          <w:rFonts w:hint="eastAsia"/>
        </w:rPr>
        <w:t>设置为系统服务，并开启该服务：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2B" w14:paraId="2DD9EF46" w14:textId="77777777" w:rsidTr="00A26E2B">
        <w:tc>
          <w:tcPr>
            <w:tcW w:w="8296" w:type="dxa"/>
          </w:tcPr>
          <w:p w14:paraId="3210C211" w14:textId="77777777" w:rsidR="00A26E2B" w:rsidRDefault="00A26E2B" w:rsidP="00A26E2B">
            <w:r>
              <w:rPr>
                <w:rFonts w:hint="eastAsia"/>
              </w:rPr>
              <w:t>systemctl start xrdp #</w:t>
            </w:r>
            <w:r>
              <w:rPr>
                <w:rFonts w:hint="eastAsia"/>
              </w:rPr>
              <w:t>设置为系统服务</w:t>
            </w:r>
          </w:p>
          <w:p w14:paraId="47F1C737" w14:textId="77777777" w:rsidR="00A26E2B" w:rsidRDefault="00A26E2B" w:rsidP="00A26E2B">
            <w:r>
              <w:rPr>
                <w:rFonts w:hint="eastAsia"/>
              </w:rPr>
              <w:t>systemctl enable xrdp #</w:t>
            </w:r>
            <w:r>
              <w:rPr>
                <w:rFonts w:hint="eastAsia"/>
              </w:rPr>
              <w:t>设置为开机启动</w:t>
            </w:r>
          </w:p>
          <w:p w14:paraId="675E75CC" w14:textId="217455EF" w:rsidR="00A26E2B" w:rsidRDefault="00A26E2B" w:rsidP="00A26E2B">
            <w:r>
              <w:rPr>
                <w:rFonts w:hint="eastAsia"/>
              </w:rPr>
              <w:t>systemctl restart xrdp #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 xml:space="preserve"> xrdp </w:t>
            </w:r>
            <w:r>
              <w:rPr>
                <w:rFonts w:hint="eastAsia"/>
              </w:rPr>
              <w:t>服务</w:t>
            </w:r>
          </w:p>
        </w:tc>
      </w:tr>
    </w:tbl>
    <w:p w14:paraId="1723971C" w14:textId="77777777" w:rsidR="00276022" w:rsidRDefault="00276022" w:rsidP="00EF0FCB"/>
    <w:p w14:paraId="5EF34C9F" w14:textId="3E46600A" w:rsidR="001F1BEE" w:rsidRDefault="00A26E2B" w:rsidP="00EF0FCB">
      <w:r w:rsidRPr="00A26E2B">
        <w:rPr>
          <w:rFonts w:hint="eastAsia"/>
        </w:rPr>
        <w:t>查看</w:t>
      </w:r>
      <w:r w:rsidRPr="00A26E2B">
        <w:rPr>
          <w:rFonts w:hint="eastAsia"/>
        </w:rPr>
        <w:t>xrdp</w:t>
      </w:r>
      <w:r w:rsidRPr="00A26E2B">
        <w:rPr>
          <w:rFonts w:hint="eastAsia"/>
        </w:rPr>
        <w:t>服务是否正常启动用如下两个命令中的任意一个：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ADC" w14:paraId="36091684" w14:textId="77777777" w:rsidTr="00E36ADC">
        <w:tc>
          <w:tcPr>
            <w:tcW w:w="8296" w:type="dxa"/>
          </w:tcPr>
          <w:p w14:paraId="0A0E6A8C" w14:textId="77777777" w:rsidR="00E36ADC" w:rsidRDefault="00E36ADC" w:rsidP="00E36ADC">
            <w:r>
              <w:t>systemctl status xrdp.service</w:t>
            </w:r>
          </w:p>
          <w:p w14:paraId="08AED409" w14:textId="661A3BA6" w:rsidR="00E36ADC" w:rsidRDefault="00E36ADC" w:rsidP="00E36ADC">
            <w:r>
              <w:t>ss -antup|grep xrdp</w:t>
            </w:r>
          </w:p>
        </w:tc>
      </w:tr>
    </w:tbl>
    <w:p w14:paraId="2CDF23D2" w14:textId="73B27B7C" w:rsidR="00A26E2B" w:rsidRDefault="00E36ADC" w:rsidP="00EF0FCB">
      <w:r>
        <w:rPr>
          <w:noProof/>
        </w:rPr>
        <w:drawing>
          <wp:inline distT="0" distB="0" distL="0" distR="0" wp14:anchorId="10B22B92" wp14:editId="7F7FBD9A">
            <wp:extent cx="5274310" cy="10763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7DA8" w14:textId="3EE665CC" w:rsidR="00E36ADC" w:rsidRDefault="00E36ADC" w:rsidP="00E36ADC">
      <w:r>
        <w:rPr>
          <w:rFonts w:hint="eastAsia"/>
        </w:rPr>
        <w:t>说明</w:t>
      </w:r>
      <w:r>
        <w:rPr>
          <w:rFonts w:hint="eastAsia"/>
        </w:rPr>
        <w:t xml:space="preserve"> xrdp </w:t>
      </w:r>
      <w:r>
        <w:rPr>
          <w:rFonts w:hint="eastAsia"/>
        </w:rPr>
        <w:t>处于运行状态中。因为要进行桌面远程连接，所以</w:t>
      </w:r>
      <w:r>
        <w:rPr>
          <w:rFonts w:hint="eastAsia"/>
        </w:rPr>
        <w:t xml:space="preserve"> 3389 </w:t>
      </w:r>
      <w:r>
        <w:rPr>
          <w:rFonts w:hint="eastAsia"/>
        </w:rPr>
        <w:t>端口需要打开，当然在后面我们可以把</w:t>
      </w:r>
      <w:r>
        <w:rPr>
          <w:rFonts w:hint="eastAsia"/>
        </w:rPr>
        <w:t xml:space="preserve"> 3389 </w:t>
      </w:r>
      <w:r>
        <w:rPr>
          <w:rFonts w:hint="eastAsia"/>
        </w:rPr>
        <w:t>端口修改成别的端口。</w:t>
      </w:r>
    </w:p>
    <w:p w14:paraId="0BEFEC52" w14:textId="77777777" w:rsidR="00E36ADC" w:rsidRPr="006F0CFF" w:rsidRDefault="00E36ADC" w:rsidP="00E36ADC"/>
    <w:p w14:paraId="496CC8F0" w14:textId="0E49AB1B" w:rsidR="001F1BEE" w:rsidRDefault="00E36ADC" w:rsidP="00E36ADC">
      <w:r>
        <w:rPr>
          <w:rFonts w:hint="eastAsia"/>
        </w:rPr>
        <w:t>查看防火墙是否打开：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C9" w14:paraId="219A65B7" w14:textId="77777777" w:rsidTr="008975C9">
        <w:tc>
          <w:tcPr>
            <w:tcW w:w="8296" w:type="dxa"/>
          </w:tcPr>
          <w:p w14:paraId="69B6B714" w14:textId="26BA63E5" w:rsidR="008975C9" w:rsidRDefault="008975C9" w:rsidP="00E36ADC">
            <w:r w:rsidRPr="008975C9">
              <w:rPr>
                <w:rFonts w:hint="eastAsia"/>
              </w:rPr>
              <w:t>/usr/sbin/sestatus -v #</w:t>
            </w:r>
            <w:r w:rsidRPr="008975C9">
              <w:rPr>
                <w:rFonts w:hint="eastAsia"/>
              </w:rPr>
              <w:t>查看</w:t>
            </w:r>
            <w:r w:rsidRPr="008975C9">
              <w:rPr>
                <w:rFonts w:hint="eastAsia"/>
              </w:rPr>
              <w:t xml:space="preserve"> SELinux </w:t>
            </w:r>
            <w:r w:rsidRPr="008975C9">
              <w:rPr>
                <w:rFonts w:hint="eastAsia"/>
              </w:rPr>
              <w:t>状态</w:t>
            </w:r>
          </w:p>
        </w:tc>
      </w:tr>
    </w:tbl>
    <w:p w14:paraId="3B35EFD1" w14:textId="5B8BA378" w:rsidR="00E36ADC" w:rsidRDefault="008975C9" w:rsidP="00E36ADC">
      <w:r>
        <w:rPr>
          <w:noProof/>
        </w:rPr>
        <w:drawing>
          <wp:inline distT="0" distB="0" distL="0" distR="0" wp14:anchorId="686E325E" wp14:editId="6106C39F">
            <wp:extent cx="4162425" cy="666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34CF" w14:textId="77777777" w:rsidR="008975C9" w:rsidRDefault="008975C9" w:rsidP="00EF0FCB"/>
    <w:p w14:paraId="66880E3E" w14:textId="2457AD63" w:rsidR="001F1BEE" w:rsidRDefault="008975C9" w:rsidP="00EF0FCB">
      <w:r w:rsidRPr="008975C9">
        <w:rPr>
          <w:rFonts w:hint="eastAsia"/>
        </w:rPr>
        <w:t>把远程连接端口加入防火墙规则：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1E40" w14:paraId="00EBC724" w14:textId="77777777" w:rsidTr="00541E40">
        <w:tc>
          <w:tcPr>
            <w:tcW w:w="8296" w:type="dxa"/>
          </w:tcPr>
          <w:p w14:paraId="46676057" w14:textId="77777777" w:rsidR="00541E40" w:rsidRDefault="00541E40" w:rsidP="00541E40">
            <w:r>
              <w:rPr>
                <w:rFonts w:hint="eastAsia"/>
              </w:rPr>
              <w:t>firewall-cmd --zone=public --add-port=20183/tcp --permanent #</w:t>
            </w:r>
            <w:r>
              <w:rPr>
                <w:rFonts w:hint="eastAsia"/>
              </w:rPr>
              <w:t>增加</w:t>
            </w:r>
          </w:p>
          <w:p w14:paraId="06E7B55D" w14:textId="77777777" w:rsidR="00541E40" w:rsidRDefault="00541E40" w:rsidP="00541E40">
            <w:r>
              <w:rPr>
                <w:rFonts w:hint="eastAsia"/>
              </w:rPr>
              <w:t>firewall-cmd --zone=public --remove-port=20183/tcp --permanent #</w:t>
            </w:r>
            <w:r>
              <w:rPr>
                <w:rFonts w:hint="eastAsia"/>
              </w:rPr>
              <w:t>删除</w:t>
            </w:r>
          </w:p>
          <w:p w14:paraId="793EFFE4" w14:textId="022564CA" w:rsidR="00541E40" w:rsidRDefault="00541E40" w:rsidP="00541E40">
            <w:r>
              <w:t>firewall-cmd --reload</w:t>
            </w:r>
          </w:p>
        </w:tc>
      </w:tr>
    </w:tbl>
    <w:p w14:paraId="52A36DAE" w14:textId="5DAC7A9F" w:rsidR="008975C9" w:rsidRDefault="00D13EE6" w:rsidP="00EF0FCB">
      <w:r w:rsidRPr="00D13EE6">
        <w:rPr>
          <w:rFonts w:hint="eastAsia"/>
        </w:rPr>
        <w:t>重启系统，然后就可以使用</w:t>
      </w:r>
      <w:r w:rsidRPr="00D13EE6">
        <w:rPr>
          <w:rFonts w:hint="eastAsia"/>
        </w:rPr>
        <w:t xml:space="preserve"> Windows </w:t>
      </w:r>
      <w:r w:rsidRPr="00D13EE6">
        <w:rPr>
          <w:rFonts w:hint="eastAsia"/>
        </w:rPr>
        <w:t>的远程桌面连接</w:t>
      </w:r>
      <w:r w:rsidRPr="00D13EE6">
        <w:rPr>
          <w:rFonts w:hint="eastAsia"/>
        </w:rPr>
        <w:t xml:space="preserve"> Linux </w:t>
      </w:r>
      <w:r w:rsidRPr="00D13EE6">
        <w:rPr>
          <w:rFonts w:hint="eastAsia"/>
        </w:rPr>
        <w:t>了。</w:t>
      </w:r>
    </w:p>
    <w:p w14:paraId="3CE90EA9" w14:textId="31583FAC" w:rsidR="00D13EE6" w:rsidRDefault="00E734D2" w:rsidP="00EF0FCB">
      <w:r>
        <w:rPr>
          <w:noProof/>
        </w:rPr>
        <w:lastRenderedPageBreak/>
        <w:drawing>
          <wp:inline distT="0" distB="0" distL="0" distR="0" wp14:anchorId="0FD6E80D" wp14:editId="6784B14E">
            <wp:extent cx="5274310" cy="6819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763B" w14:textId="15348430" w:rsidR="001F1BEE" w:rsidRDefault="001F1BEE" w:rsidP="00EF0FCB"/>
    <w:p w14:paraId="1ABFD53F" w14:textId="29710FC3" w:rsidR="001F1BEE" w:rsidRDefault="00E734D2" w:rsidP="00EF0FCB">
      <w:r w:rsidRPr="00E734D2">
        <w:rPr>
          <w:rFonts w:hint="eastAsia"/>
        </w:rPr>
        <w:t>查看所有打开的端口：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93B" w14:paraId="2D0AD6CA" w14:textId="77777777" w:rsidTr="0098493B">
        <w:tc>
          <w:tcPr>
            <w:tcW w:w="8296" w:type="dxa"/>
          </w:tcPr>
          <w:p w14:paraId="4B58E9B6" w14:textId="2289FE64" w:rsidR="0098493B" w:rsidRDefault="0098493B" w:rsidP="00EF0FCB">
            <w:r w:rsidRPr="0098493B">
              <w:t>firewall-cmd --zone=public --list-ports</w:t>
            </w:r>
          </w:p>
        </w:tc>
      </w:tr>
    </w:tbl>
    <w:p w14:paraId="1FEE452E" w14:textId="77777777" w:rsidR="003D5CD6" w:rsidRDefault="003D5CD6" w:rsidP="00EF0FCB"/>
    <w:p w14:paraId="71766B00" w14:textId="2DB550EC" w:rsidR="00E734D2" w:rsidRDefault="008D5BFE" w:rsidP="00EF0FCB">
      <w:r w:rsidRPr="008D5BFE">
        <w:rPr>
          <w:rFonts w:hint="eastAsia"/>
        </w:rPr>
        <w:t>在远程连接虚拟机之前，需要查看虚拟机的端口，输入：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D6" w14:paraId="260F5DA3" w14:textId="77777777" w:rsidTr="003D5CD6">
        <w:tc>
          <w:tcPr>
            <w:tcW w:w="8296" w:type="dxa"/>
          </w:tcPr>
          <w:p w14:paraId="29E089B3" w14:textId="2F54A3D5" w:rsidR="003D5CD6" w:rsidRDefault="003D5CD6" w:rsidP="00EF0FCB">
            <w:r w:rsidRPr="003D5CD6">
              <w:t>ifconfig</w:t>
            </w:r>
          </w:p>
        </w:tc>
      </w:tr>
    </w:tbl>
    <w:p w14:paraId="7CF00497" w14:textId="12E0A837" w:rsidR="008D5BFE" w:rsidRDefault="003D5CD6" w:rsidP="00EF0FCB">
      <w:r>
        <w:rPr>
          <w:noProof/>
        </w:rPr>
        <w:drawing>
          <wp:inline distT="0" distB="0" distL="0" distR="0" wp14:anchorId="65449259" wp14:editId="6D001C89">
            <wp:extent cx="2847975" cy="514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09CA" w14:textId="165E72FC" w:rsidR="003D5CD6" w:rsidRDefault="003D5CD6" w:rsidP="00EF0FCB"/>
    <w:p w14:paraId="406DF6E7" w14:textId="7573A1C4" w:rsidR="003D5CD6" w:rsidRDefault="003D5CD6" w:rsidP="00EF0FCB">
      <w:r w:rsidRPr="003D5CD6">
        <w:rPr>
          <w:rFonts w:hint="eastAsia"/>
        </w:rPr>
        <w:t>启动</w:t>
      </w:r>
      <w:r w:rsidRPr="003D5CD6">
        <w:rPr>
          <w:rFonts w:hint="eastAsia"/>
        </w:rPr>
        <w:t xml:space="preserve"> ifconfig </w:t>
      </w:r>
      <w:r w:rsidRPr="003D5CD6">
        <w:rPr>
          <w:rFonts w:hint="eastAsia"/>
        </w:rPr>
        <w:t>经过如下步骤：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134" w14:paraId="4D9EEDDF" w14:textId="77777777" w:rsidTr="00AF3134">
        <w:tc>
          <w:tcPr>
            <w:tcW w:w="8296" w:type="dxa"/>
          </w:tcPr>
          <w:p w14:paraId="6D9D7BB0" w14:textId="273BF053" w:rsidR="00AF3134" w:rsidRDefault="00AF3134" w:rsidP="00EF0FCB">
            <w:r w:rsidRPr="00AF3134">
              <w:t>yum provides ifconfig</w:t>
            </w:r>
          </w:p>
        </w:tc>
      </w:tr>
    </w:tbl>
    <w:p w14:paraId="7011D85B" w14:textId="36492A12" w:rsidR="003D5CD6" w:rsidRDefault="00AF3134" w:rsidP="00EF0FCB">
      <w:r>
        <w:rPr>
          <w:noProof/>
        </w:rPr>
        <w:drawing>
          <wp:inline distT="0" distB="0" distL="0" distR="0" wp14:anchorId="632425F1" wp14:editId="05C0A74B">
            <wp:extent cx="5274310" cy="22485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134" w14:paraId="55853038" w14:textId="77777777" w:rsidTr="00AF3134">
        <w:tc>
          <w:tcPr>
            <w:tcW w:w="8296" w:type="dxa"/>
          </w:tcPr>
          <w:p w14:paraId="62D30C21" w14:textId="06227D05" w:rsidR="00AF3134" w:rsidRDefault="00AF3134" w:rsidP="00EF0FCB">
            <w:r w:rsidRPr="00AF3134">
              <w:t>yum install net-tools</w:t>
            </w:r>
          </w:p>
        </w:tc>
      </w:tr>
    </w:tbl>
    <w:p w14:paraId="38D61076" w14:textId="74988A17" w:rsidR="00B37F96" w:rsidRPr="00B37F96" w:rsidRDefault="00B37F96" w:rsidP="00B37F96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B37F96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76158BF7" wp14:editId="15122816">
            <wp:extent cx="2247900" cy="552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4B99" w14:textId="738A19B5" w:rsidR="00B37F96" w:rsidRPr="00B37F96" w:rsidRDefault="00B37F96" w:rsidP="00B37F96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B37F96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33A76B8F" wp14:editId="783A66E3">
            <wp:extent cx="4610100" cy="1238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70A8" w14:textId="41289903" w:rsidR="003D5CD6" w:rsidRDefault="00B37F96" w:rsidP="00EF0FCB">
      <w:r w:rsidRPr="00B37F96">
        <w:rPr>
          <w:rFonts w:hint="eastAsia"/>
        </w:rPr>
        <w:t>然后我们就可以正常使用</w:t>
      </w:r>
      <w:r w:rsidRPr="00B37F96">
        <w:rPr>
          <w:rFonts w:hint="eastAsia"/>
        </w:rPr>
        <w:t xml:space="preserve"> ifconfig </w:t>
      </w:r>
      <w:r w:rsidRPr="00B37F96">
        <w:rPr>
          <w:rFonts w:hint="eastAsia"/>
        </w:rPr>
        <w:t>功能了。</w:t>
      </w:r>
    </w:p>
    <w:p w14:paraId="32C81658" w14:textId="5F7F5FDF" w:rsidR="003D5CD6" w:rsidRDefault="00B37F96" w:rsidP="00EF0FCB">
      <w:r>
        <w:rPr>
          <w:noProof/>
        </w:rPr>
        <w:lastRenderedPageBreak/>
        <w:drawing>
          <wp:inline distT="0" distB="0" distL="0" distR="0" wp14:anchorId="40E64F94" wp14:editId="69D9B19A">
            <wp:extent cx="5274310" cy="117919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E2AD" w14:textId="503AA36D" w:rsidR="00B37F96" w:rsidRDefault="006C612D" w:rsidP="00EF0FCB">
      <w:r w:rsidRPr="006C612D">
        <w:rPr>
          <w:rFonts w:hint="eastAsia"/>
        </w:rPr>
        <w:t>在设置远程桌面连接的操作中，把端口加入防火墙规则时，发现</w:t>
      </w:r>
      <w:r w:rsidRPr="006C612D">
        <w:rPr>
          <w:rFonts w:hint="eastAsia"/>
        </w:rPr>
        <w:t xml:space="preserve"> firewalld </w:t>
      </w:r>
      <w:r w:rsidRPr="006C612D">
        <w:rPr>
          <w:rFonts w:hint="eastAsia"/>
        </w:rPr>
        <w:t>无效怎么办？这时候需要安装</w:t>
      </w:r>
      <w:r w:rsidRPr="006C612D">
        <w:rPr>
          <w:rFonts w:hint="eastAsia"/>
        </w:rPr>
        <w:t xml:space="preserve"> firewalld </w:t>
      </w:r>
      <w:r w:rsidRPr="006C612D">
        <w:rPr>
          <w:rFonts w:hint="eastAsia"/>
        </w:rPr>
        <w:t>相关软件：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250" w14:paraId="2E6E742A" w14:textId="77777777" w:rsidTr="00ED5250">
        <w:tc>
          <w:tcPr>
            <w:tcW w:w="8296" w:type="dxa"/>
          </w:tcPr>
          <w:p w14:paraId="33569066" w14:textId="77777777" w:rsidR="00ED5250" w:rsidRDefault="00ED5250" w:rsidP="00ED5250">
            <w:r>
              <w:t>yum install firewalld firewall-config</w:t>
            </w:r>
          </w:p>
          <w:p w14:paraId="1AEE5EF7" w14:textId="77777777" w:rsidR="00ED5250" w:rsidRDefault="00ED5250" w:rsidP="00ED5250">
            <w:r>
              <w:t>systemctl start firewalld</w:t>
            </w:r>
          </w:p>
          <w:p w14:paraId="42A0D093" w14:textId="45BDEF44" w:rsidR="00ED5250" w:rsidRDefault="00ED5250" w:rsidP="00ED5250">
            <w:r>
              <w:t>systemctl status firewalld</w:t>
            </w:r>
          </w:p>
        </w:tc>
      </w:tr>
    </w:tbl>
    <w:p w14:paraId="749C7532" w14:textId="54DD8CFF" w:rsidR="006C612D" w:rsidRDefault="00ED5250" w:rsidP="00EF0FCB">
      <w:r w:rsidRPr="00ED5250">
        <w:rPr>
          <w:rFonts w:hint="eastAsia"/>
        </w:rPr>
        <w:t>安装完成之后，重启系统，看是否成功，如果发现启动后，查看状态失败，则进行如下操作：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9F0" w14:paraId="49688F19" w14:textId="77777777" w:rsidTr="00CA79F0">
        <w:tc>
          <w:tcPr>
            <w:tcW w:w="8296" w:type="dxa"/>
          </w:tcPr>
          <w:p w14:paraId="2D58F981" w14:textId="73639597" w:rsidR="00CA79F0" w:rsidRDefault="00CA79F0" w:rsidP="00EF0FCB">
            <w:r w:rsidRPr="00CA79F0">
              <w:t>gedit /etc/dbus-1/system.d/com.foxbryant.demo.conf</w:t>
            </w:r>
          </w:p>
        </w:tc>
      </w:tr>
    </w:tbl>
    <w:p w14:paraId="52770461" w14:textId="68E11FA4" w:rsidR="00ED5250" w:rsidRDefault="00CA79F0" w:rsidP="00EF0FCB">
      <w:r w:rsidRPr="00CA79F0">
        <w:rPr>
          <w:rFonts w:hint="eastAsia"/>
        </w:rPr>
        <w:t>填入如下内容：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69A" w14:paraId="2D16AC88" w14:textId="77777777" w:rsidTr="0016269A">
        <w:tc>
          <w:tcPr>
            <w:tcW w:w="8296" w:type="dxa"/>
          </w:tcPr>
          <w:p w14:paraId="48C5CD66" w14:textId="77777777" w:rsidR="0016269A" w:rsidRDefault="0016269A" w:rsidP="0016269A">
            <w:r>
              <w:t xml:space="preserve">&lt;!DOCTYPE busconfig PUBLIC "-//freedesktop//DTD D-BUS Bus Configuration 1.0//EN" "http://www.freedesktop.org/standards/dbus/1.0/busconfig.dtd"&gt; </w:t>
            </w:r>
          </w:p>
          <w:p w14:paraId="6765AEA0" w14:textId="77777777" w:rsidR="0016269A" w:rsidRDefault="0016269A" w:rsidP="0016269A">
            <w:r>
              <w:t>&lt;busconfig&gt;</w:t>
            </w:r>
          </w:p>
          <w:p w14:paraId="42E91188" w14:textId="77777777" w:rsidR="0016269A" w:rsidRDefault="0016269A" w:rsidP="0016269A">
            <w:r>
              <w:tab/>
              <w:t>&lt;policy user="root"&gt;</w:t>
            </w:r>
          </w:p>
          <w:p w14:paraId="02526D58" w14:textId="77777777" w:rsidR="0016269A" w:rsidRDefault="0016269A" w:rsidP="0016269A">
            <w:r>
              <w:tab/>
            </w:r>
            <w:r>
              <w:tab/>
              <w:t>&lt;allow own="com.foxbryant.demo"/&gt;</w:t>
            </w:r>
          </w:p>
          <w:p w14:paraId="2F3981C4" w14:textId="77777777" w:rsidR="0016269A" w:rsidRDefault="0016269A" w:rsidP="0016269A">
            <w:r>
              <w:tab/>
            </w:r>
            <w:r>
              <w:tab/>
              <w:t>&lt;allow send_destination="com.foxbryant.demo"/&gt;</w:t>
            </w:r>
          </w:p>
          <w:p w14:paraId="4C3409E8" w14:textId="77777777" w:rsidR="0016269A" w:rsidRDefault="0016269A" w:rsidP="0016269A">
            <w:r>
              <w:tab/>
            </w:r>
            <w:r>
              <w:tab/>
              <w:t>&lt;allow send_interface="com.foxbryant.demo"/&gt;</w:t>
            </w:r>
          </w:p>
          <w:p w14:paraId="036CE1A0" w14:textId="77777777" w:rsidR="0016269A" w:rsidRDefault="0016269A" w:rsidP="0016269A">
            <w:r>
              <w:tab/>
              <w:t>&lt;/policy&gt;</w:t>
            </w:r>
          </w:p>
          <w:p w14:paraId="03187086" w14:textId="77777777" w:rsidR="0016269A" w:rsidRDefault="0016269A" w:rsidP="0016269A">
            <w:r>
              <w:tab/>
              <w:t>&lt;policy user="foxbryant"&gt;</w:t>
            </w:r>
          </w:p>
          <w:p w14:paraId="5BA17D66" w14:textId="77777777" w:rsidR="0016269A" w:rsidRDefault="0016269A" w:rsidP="0016269A">
            <w:r>
              <w:tab/>
            </w:r>
            <w:r>
              <w:tab/>
              <w:t>&lt;allow own="com.foxbryant.demo"/&gt;</w:t>
            </w:r>
          </w:p>
          <w:p w14:paraId="5D549F27" w14:textId="77777777" w:rsidR="0016269A" w:rsidRDefault="0016269A" w:rsidP="0016269A">
            <w:r>
              <w:tab/>
            </w:r>
            <w:r>
              <w:tab/>
              <w:t>&lt;allow send_destination="com.foxbryant.demo"/&gt;</w:t>
            </w:r>
          </w:p>
          <w:p w14:paraId="126A77A2" w14:textId="77777777" w:rsidR="0016269A" w:rsidRDefault="0016269A" w:rsidP="0016269A">
            <w:r>
              <w:tab/>
            </w:r>
            <w:r>
              <w:tab/>
              <w:t>&lt;allow send_interface="com.foxbryant.demo"/&gt;</w:t>
            </w:r>
          </w:p>
          <w:p w14:paraId="197C3AE0" w14:textId="77777777" w:rsidR="0016269A" w:rsidRDefault="0016269A" w:rsidP="0016269A">
            <w:r>
              <w:tab/>
              <w:t>&lt;/policy&gt;</w:t>
            </w:r>
          </w:p>
          <w:p w14:paraId="0F7C42AD" w14:textId="4DEB5F9E" w:rsidR="0016269A" w:rsidRDefault="0016269A" w:rsidP="0016269A">
            <w:r>
              <w:t>&lt;/busconfig&gt;</w:t>
            </w:r>
          </w:p>
        </w:tc>
      </w:tr>
    </w:tbl>
    <w:p w14:paraId="725E9E1B" w14:textId="77777777" w:rsidR="0016269A" w:rsidRDefault="0016269A" w:rsidP="0016269A">
      <w:r>
        <w:rPr>
          <w:rFonts w:hint="eastAsia"/>
        </w:rPr>
        <w:t>然后再次重启系统，不重启的话就算配置对了也启动失败。</w:t>
      </w:r>
    </w:p>
    <w:p w14:paraId="02970EA3" w14:textId="77777777" w:rsidR="0016269A" w:rsidRDefault="0016269A" w:rsidP="0016269A"/>
    <w:p w14:paraId="32E476BC" w14:textId="1B8CC610" w:rsidR="0016269A" w:rsidRDefault="0016269A" w:rsidP="0016269A">
      <w:r>
        <w:rPr>
          <w:rFonts w:hint="eastAsia"/>
        </w:rPr>
        <w:t xml:space="preserve">firewall-cmd </w:t>
      </w:r>
      <w:r>
        <w:rPr>
          <w:rFonts w:hint="eastAsia"/>
        </w:rPr>
        <w:t>命令详解：</w:t>
      </w:r>
    </w:p>
    <w:p w14:paraId="01ABC6C5" w14:textId="295BEF90" w:rsidR="0016269A" w:rsidRDefault="00EB0D49" w:rsidP="0016269A">
      <w:hyperlink r:id="rId57" w:history="1">
        <w:r w:rsidR="0016269A" w:rsidRPr="007B79AB">
          <w:rPr>
            <w:rStyle w:val="af3"/>
          </w:rPr>
          <w:t>https://blog.csdn.net/GMingZhou/article/details/78090963</w:t>
        </w:r>
      </w:hyperlink>
    </w:p>
    <w:p w14:paraId="1F87C8FF" w14:textId="0A644105" w:rsidR="00CA79F0" w:rsidRDefault="00EB0D49" w:rsidP="0016269A">
      <w:hyperlink r:id="rId58" w:history="1">
        <w:r w:rsidR="0016269A" w:rsidRPr="007B79AB">
          <w:rPr>
            <w:rStyle w:val="af3"/>
          </w:rPr>
          <w:t>https://blog.csdn.net/s_p_j/article/details/80979450</w:t>
        </w:r>
      </w:hyperlink>
    </w:p>
    <w:p w14:paraId="7C64831B" w14:textId="77777777" w:rsidR="0016269A" w:rsidRPr="0016269A" w:rsidRDefault="0016269A" w:rsidP="0016269A"/>
    <w:p w14:paraId="56012759" w14:textId="054F539B" w:rsidR="006C612D" w:rsidRDefault="006C612D" w:rsidP="00EF0FCB"/>
    <w:p w14:paraId="4F4725B8" w14:textId="777ED776" w:rsidR="006C612D" w:rsidRDefault="006C612D" w:rsidP="00EF0FCB"/>
    <w:p w14:paraId="581CBEFB" w14:textId="77777777" w:rsidR="006C612D" w:rsidRPr="00ED5BE3" w:rsidRDefault="006C612D" w:rsidP="00EF0FCB"/>
    <w:p w14:paraId="022ED615" w14:textId="1A1A037B" w:rsidR="007D3B06" w:rsidRDefault="007D3B06">
      <w:pPr>
        <w:pStyle w:val="2"/>
      </w:pPr>
      <w:r w:rsidRPr="007D3B06">
        <w:rPr>
          <w:rFonts w:hint="eastAsia"/>
        </w:rPr>
        <w:lastRenderedPageBreak/>
        <w:t>远程桌面登录，出现</w:t>
      </w:r>
      <w:r w:rsidRPr="007D3B06">
        <w:rPr>
          <w:rFonts w:hint="eastAsia"/>
        </w:rPr>
        <w:t xml:space="preserve"> Xrdp </w:t>
      </w:r>
      <w:r w:rsidRPr="007D3B06">
        <w:rPr>
          <w:rFonts w:hint="eastAsia"/>
        </w:rPr>
        <w:t>登录界面怎么处理？</w:t>
      </w:r>
    </w:p>
    <w:p w14:paraId="730458A0" w14:textId="307DE6BF" w:rsidR="007D3B06" w:rsidRDefault="0009410D" w:rsidP="0009410D">
      <w:pPr>
        <w:jc w:val="center"/>
      </w:pPr>
      <w:r>
        <w:rPr>
          <w:noProof/>
        </w:rPr>
        <w:drawing>
          <wp:inline distT="0" distB="0" distL="0" distR="0" wp14:anchorId="1BE0F347" wp14:editId="1FE1AE75">
            <wp:extent cx="3333750" cy="40957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FFBB" w14:textId="7E831119" w:rsidR="0009410D" w:rsidRDefault="009C5A07" w:rsidP="0009410D">
      <w:r w:rsidRPr="009C5A07">
        <w:rPr>
          <w:rFonts w:hint="eastAsia"/>
        </w:rPr>
        <w:t>输入</w:t>
      </w:r>
      <w:r w:rsidRPr="009C5A07">
        <w:rPr>
          <w:rFonts w:hint="eastAsia"/>
        </w:rPr>
        <w:t xml:space="preserve"> SSH </w:t>
      </w:r>
      <w:r w:rsidRPr="009C5A07">
        <w:rPr>
          <w:rFonts w:hint="eastAsia"/>
        </w:rPr>
        <w:t>的</w:t>
      </w:r>
      <w:r w:rsidRPr="009C5A07">
        <w:rPr>
          <w:rFonts w:hint="eastAsia"/>
        </w:rPr>
        <w:t xml:space="preserve"> root </w:t>
      </w:r>
      <w:r w:rsidRPr="009C5A07">
        <w:rPr>
          <w:rFonts w:hint="eastAsia"/>
        </w:rPr>
        <w:t>账号和密码即可，如果是输入用户名和密码即可登录，那么很有</w:t>
      </w:r>
      <w:r w:rsidR="0090512E">
        <w:rPr>
          <w:rFonts w:hint="eastAsia"/>
        </w:rPr>
        <w:t>可能</w:t>
      </w:r>
      <w:r w:rsidRPr="009C5A07">
        <w:rPr>
          <w:rFonts w:hint="eastAsia"/>
        </w:rPr>
        <w:t>是我们修改了密码，在远程登录这边没有把密码修改过来。</w:t>
      </w:r>
    </w:p>
    <w:p w14:paraId="0533DF1A" w14:textId="77777777" w:rsidR="0090512E" w:rsidRPr="007D3B06" w:rsidRDefault="0090512E" w:rsidP="0009410D"/>
    <w:p w14:paraId="30A264BA" w14:textId="3DDBC363" w:rsidR="00C057D1" w:rsidRDefault="00C057D1">
      <w:pPr>
        <w:pStyle w:val="2"/>
      </w:pPr>
      <w:r w:rsidRPr="00C057D1">
        <w:rPr>
          <w:rFonts w:hint="eastAsia"/>
        </w:rPr>
        <w:t>安装</w:t>
      </w:r>
      <w:r w:rsidRPr="00C057D1">
        <w:rPr>
          <w:rFonts w:hint="eastAsia"/>
        </w:rPr>
        <w:t xml:space="preserve"> Apache 2.4 </w:t>
      </w:r>
      <w:r w:rsidRPr="00C057D1">
        <w:rPr>
          <w:rFonts w:hint="eastAsia"/>
        </w:rPr>
        <w:t>软件</w:t>
      </w:r>
    </w:p>
    <w:p w14:paraId="32E39471" w14:textId="20C9E59D" w:rsidR="00C057D1" w:rsidRDefault="002A51E2" w:rsidP="00C057D1">
      <w:r w:rsidRPr="002A51E2">
        <w:rPr>
          <w:rFonts w:hint="eastAsia"/>
        </w:rPr>
        <w:t>在安装软件之前，先安装开发工具环境：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CF6" w14:paraId="587945B1" w14:textId="77777777" w:rsidTr="00282CF6">
        <w:tc>
          <w:tcPr>
            <w:tcW w:w="8296" w:type="dxa"/>
          </w:tcPr>
          <w:p w14:paraId="4111871D" w14:textId="64BB015B" w:rsidR="00282CF6" w:rsidRDefault="00282CF6" w:rsidP="00C057D1">
            <w:r w:rsidRPr="00282CF6">
              <w:t>yum groupinstall "Development Tools"</w:t>
            </w:r>
          </w:p>
        </w:tc>
      </w:tr>
    </w:tbl>
    <w:p w14:paraId="7C7A70E7" w14:textId="2661B811" w:rsidR="002A51E2" w:rsidRDefault="002A51E2" w:rsidP="00C057D1"/>
    <w:p w14:paraId="0DDF2C7C" w14:textId="4B351575" w:rsidR="003D6C65" w:rsidRDefault="003D6C65" w:rsidP="00C057D1">
      <w:r w:rsidRPr="003D6C65">
        <w:rPr>
          <w:rFonts w:hint="eastAsia"/>
        </w:rPr>
        <w:t>开始安装</w:t>
      </w:r>
      <w:r w:rsidRPr="003D6C65">
        <w:rPr>
          <w:rFonts w:hint="eastAsia"/>
        </w:rPr>
        <w:t xml:space="preserve"> Apache </w:t>
      </w:r>
      <w:r w:rsidRPr="003D6C65">
        <w:rPr>
          <w:rFonts w:hint="eastAsia"/>
        </w:rPr>
        <w:t>相关软件：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E34" w14:paraId="6ADA081A" w14:textId="77777777" w:rsidTr="00DD4E34">
        <w:tc>
          <w:tcPr>
            <w:tcW w:w="8296" w:type="dxa"/>
          </w:tcPr>
          <w:p w14:paraId="3B3CA089" w14:textId="77777777" w:rsidR="00DD4E34" w:rsidRDefault="00DD4E34" w:rsidP="00DD4E34">
            <w:r>
              <w:rPr>
                <w:rFonts w:hint="eastAsia"/>
              </w:rPr>
              <w:t>官网</w:t>
            </w:r>
            <w:r>
              <w:rPr>
                <w:rFonts w:hint="eastAsia"/>
              </w:rPr>
              <w:t xml:space="preserve"> http://httpd.apache.org/download.cgi</w:t>
            </w:r>
          </w:p>
          <w:p w14:paraId="1FE7862E" w14:textId="77777777" w:rsidR="00DD4E34" w:rsidRDefault="00DD4E34" w:rsidP="00DD4E34"/>
          <w:p w14:paraId="10136775" w14:textId="77777777" w:rsidR="00DD4E34" w:rsidRDefault="00DD4E34" w:rsidP="00DD4E34">
            <w:r>
              <w:t>wget http://archive.apache.org/dist/httpd/httpd-2.4.37.tar.gz</w:t>
            </w:r>
          </w:p>
          <w:p w14:paraId="5374B7B0" w14:textId="77777777" w:rsidR="00DD4E34" w:rsidRDefault="00DD4E34" w:rsidP="00DD4E3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香港</w:t>
            </w:r>
            <w:r>
              <w:rPr>
                <w:rFonts w:hint="eastAsia"/>
              </w:rPr>
              <w:t xml:space="preserve"> wget http://ftp.cuhk.edu.hk/pub/packages/apache.org/httpd/httpd-2.4.37.tar.gz</w:t>
            </w:r>
          </w:p>
          <w:p w14:paraId="3FB7C004" w14:textId="77777777" w:rsidR="00DD4E34" w:rsidRDefault="00DD4E34" w:rsidP="00DD4E34">
            <w:r>
              <w:t>wget https://mirrors.cnnic.cn/apache/apr/apr-1.6.5.tar.gz</w:t>
            </w:r>
          </w:p>
          <w:p w14:paraId="074E3492" w14:textId="77777777" w:rsidR="00DD4E34" w:rsidRDefault="00DD4E34" w:rsidP="00DD4E34">
            <w:r>
              <w:t>wget https://mirrors.cnnic.cn/apache/apr/apr-util-1.6.1.tar.gz</w:t>
            </w:r>
          </w:p>
          <w:p w14:paraId="5E4373B8" w14:textId="77777777" w:rsidR="00DD4E34" w:rsidRDefault="00DD4E34" w:rsidP="00DD4E34">
            <w:r>
              <w:t>wget https://ftp.pcre.org/pub/pcre/pcre-8.42.tar.gz</w:t>
            </w:r>
          </w:p>
          <w:p w14:paraId="5CBB39E7" w14:textId="77777777" w:rsidR="00DD4E34" w:rsidRDefault="00DD4E34" w:rsidP="00DD4E34"/>
          <w:p w14:paraId="15A92784" w14:textId="77777777" w:rsidR="00DD4E34" w:rsidRDefault="00DD4E34" w:rsidP="00DD4E34">
            <w:r>
              <w:t>tar -zxvf httpd-2.4.37.tar.gz</w:t>
            </w:r>
          </w:p>
          <w:p w14:paraId="155DA934" w14:textId="77777777" w:rsidR="00DD4E34" w:rsidRDefault="00DD4E34" w:rsidP="00DD4E34">
            <w:r>
              <w:lastRenderedPageBreak/>
              <w:t>tar -zxvf apr-1.6.5.tar.gz</w:t>
            </w:r>
          </w:p>
          <w:p w14:paraId="4530F6D9" w14:textId="77777777" w:rsidR="00DD4E34" w:rsidRDefault="00DD4E34" w:rsidP="00DD4E34">
            <w:r>
              <w:t>tar -zxvf apr-util-1.6.1.tar.gz</w:t>
            </w:r>
          </w:p>
          <w:p w14:paraId="027ABD33" w14:textId="77777777" w:rsidR="00DD4E34" w:rsidRDefault="00DD4E34" w:rsidP="00DD4E34">
            <w:r>
              <w:t>tar -zxvf pcre-8.42.tar.gz</w:t>
            </w:r>
          </w:p>
          <w:p w14:paraId="39B90340" w14:textId="77777777" w:rsidR="00DD4E34" w:rsidRDefault="00DD4E34" w:rsidP="00DD4E34"/>
          <w:p w14:paraId="09BE9129" w14:textId="77777777" w:rsidR="00DD4E34" w:rsidRDefault="00DD4E34" w:rsidP="00DD4E34">
            <w:r>
              <w:t>cp -r apr-1.6.5 /root/Downloads/httpd-2.4.37/srclib/apr</w:t>
            </w:r>
          </w:p>
          <w:p w14:paraId="6ED39361" w14:textId="77777777" w:rsidR="00DD4E34" w:rsidRDefault="00DD4E34" w:rsidP="00DD4E34">
            <w:r>
              <w:t>cp -r apr-util-1.6.1 /root/Downloads/httpd-2.4.37/srclib/apr-util</w:t>
            </w:r>
          </w:p>
          <w:p w14:paraId="45C9E700" w14:textId="77777777" w:rsidR="00DD4E34" w:rsidRDefault="00DD4E34" w:rsidP="00DD4E34">
            <w:r>
              <w:t>cp -r pcre-8.42 /root/Downloads/httpd-2.4.37/srclib/pcre</w:t>
            </w:r>
          </w:p>
          <w:p w14:paraId="6DAFC117" w14:textId="77777777" w:rsidR="00DD4E34" w:rsidRDefault="00DD4E34" w:rsidP="00DD4E34"/>
          <w:p w14:paraId="0A8F843F" w14:textId="77777777" w:rsidR="00DD4E34" w:rsidRDefault="00DD4E34" w:rsidP="00DD4E34">
            <w:r>
              <w:t>yum install -y expat-devel openssl-devel libevent-devel</w:t>
            </w:r>
          </w:p>
          <w:p w14:paraId="3ED12626" w14:textId="77777777" w:rsidR="00DD4E34" w:rsidRDefault="00DD4E34" w:rsidP="00DD4E34"/>
          <w:p w14:paraId="78B161A8" w14:textId="77777777" w:rsidR="00DD4E34" w:rsidRDefault="00DD4E34" w:rsidP="00DD4E34">
            <w:r>
              <w:t>cd apr-1.6.5</w:t>
            </w:r>
          </w:p>
          <w:p w14:paraId="47FC72C6" w14:textId="77777777" w:rsidR="00DD4E34" w:rsidRDefault="00DD4E34" w:rsidP="00DD4E34">
            <w:r>
              <w:t>./configure --prefix=/zls/server/apr</w:t>
            </w:r>
          </w:p>
          <w:p w14:paraId="3ACC02CD" w14:textId="77777777" w:rsidR="00DD4E34" w:rsidRDefault="00DD4E34" w:rsidP="00DD4E34">
            <w:r>
              <w:t>make &amp;&amp; make install</w:t>
            </w:r>
          </w:p>
          <w:p w14:paraId="3F944964" w14:textId="77777777" w:rsidR="00DD4E34" w:rsidRDefault="00DD4E34" w:rsidP="00DD4E34"/>
          <w:p w14:paraId="36D04FC7" w14:textId="77777777" w:rsidR="00DD4E34" w:rsidRDefault="00DD4E34" w:rsidP="00DD4E34">
            <w:r>
              <w:t>cd apr-util-1.6.1</w:t>
            </w:r>
          </w:p>
          <w:p w14:paraId="709165F3" w14:textId="77777777" w:rsidR="00DD4E34" w:rsidRDefault="00DD4E34" w:rsidP="00DD4E34">
            <w:r>
              <w:t>./configure --prefix=/zls/server/apr-util --with-apr=/zls/server/apr</w:t>
            </w:r>
          </w:p>
          <w:p w14:paraId="15010142" w14:textId="77777777" w:rsidR="00DD4E34" w:rsidRDefault="00DD4E34" w:rsidP="00DD4E34">
            <w:r>
              <w:t>make &amp;&amp; make install</w:t>
            </w:r>
          </w:p>
          <w:p w14:paraId="6299FCB1" w14:textId="77777777" w:rsidR="00DD4E34" w:rsidRDefault="00DD4E34" w:rsidP="00DD4E34"/>
          <w:p w14:paraId="48800996" w14:textId="77777777" w:rsidR="00DD4E34" w:rsidRDefault="00DD4E34" w:rsidP="00DD4E34">
            <w:r>
              <w:t>cd pcre-8.42</w:t>
            </w:r>
          </w:p>
          <w:p w14:paraId="72FC9FEC" w14:textId="77777777" w:rsidR="00DD4E34" w:rsidRDefault="00DD4E34" w:rsidP="00DD4E34">
            <w:r>
              <w:t>./configure --prefix=/zls/server/pcre</w:t>
            </w:r>
          </w:p>
          <w:p w14:paraId="6090182B" w14:textId="77777777" w:rsidR="00DD4E34" w:rsidRDefault="00DD4E34" w:rsidP="00DD4E34">
            <w:r>
              <w:t>make &amp;&amp; make install</w:t>
            </w:r>
          </w:p>
          <w:p w14:paraId="12FC1825" w14:textId="77777777" w:rsidR="00DD4E34" w:rsidRDefault="00DD4E34" w:rsidP="00DD4E34"/>
          <w:p w14:paraId="6C36F3D8" w14:textId="77777777" w:rsidR="00DD4E34" w:rsidRDefault="00DD4E34" w:rsidP="00DD4E34">
            <w:r>
              <w:t>cd httpd-2.4.37</w:t>
            </w:r>
          </w:p>
          <w:p w14:paraId="13358C59" w14:textId="77777777" w:rsidR="00DD4E34" w:rsidRDefault="00DD4E34" w:rsidP="00DD4E34">
            <w:r>
              <w:t>./configure --prefix=/zls/server/apache --enable-so --enable-ssl --enable-cgi --enable-rewrite --enable-zlib --with-pcre --enable-mods-shared=most --enable-module=most --enable-mpms-shared=all --with-mpm=prefork --with-included-apr --with-zlib --enable-deflate --enable-cgid --with-apr=/zls/server/apr --with-apr-util=/zls/server/apr-util --with-pcre=/zls/server/pcre</w:t>
            </w:r>
          </w:p>
          <w:p w14:paraId="0855F4F2" w14:textId="77777777" w:rsidR="00DD4E34" w:rsidRDefault="00DD4E34" w:rsidP="00DD4E34">
            <w:r>
              <w:t>make &amp;&amp; make install</w:t>
            </w:r>
          </w:p>
          <w:p w14:paraId="64A2ADBF" w14:textId="77777777" w:rsidR="00DD4E34" w:rsidRDefault="00DD4E34" w:rsidP="00DD4E34"/>
          <w:p w14:paraId="4FF05D51" w14:textId="77777777" w:rsidR="00DD4E34" w:rsidRDefault="00DD4E34" w:rsidP="00DD4E34">
            <w:r>
              <w:t>gedit /zls/server/apache/conf/httpd.conf</w:t>
            </w:r>
          </w:p>
          <w:p w14:paraId="5338B99A" w14:textId="77777777" w:rsidR="00DD4E34" w:rsidRDefault="00DD4E34" w:rsidP="00DD4E3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#ServerName www.example.com:80 </w:t>
            </w:r>
            <w:r>
              <w:rPr>
                <w:rFonts w:hint="eastAsia"/>
              </w:rPr>
              <w:t>下面添加一行如下</w:t>
            </w:r>
          </w:p>
          <w:p w14:paraId="4235263B" w14:textId="77777777" w:rsidR="00DD4E34" w:rsidRDefault="00DD4E34" w:rsidP="00DD4E34">
            <w:r>
              <w:t>ServerName localhost:80</w:t>
            </w:r>
          </w:p>
          <w:p w14:paraId="0C0884BF" w14:textId="77777777" w:rsidR="00DD4E34" w:rsidRDefault="00DD4E34" w:rsidP="00DD4E34"/>
          <w:p w14:paraId="3DD948A9" w14:textId="77777777" w:rsidR="00DD4E34" w:rsidRDefault="00DD4E34" w:rsidP="00DD4E34">
            <w:r>
              <w:t>/zls/server/apache/bin/apachectl start</w:t>
            </w:r>
          </w:p>
          <w:p w14:paraId="53C55ADA" w14:textId="77777777" w:rsidR="00DD4E34" w:rsidRDefault="00DD4E34" w:rsidP="00DD4E34">
            <w:r>
              <w:t>firewall-cmd --zone=public --add-port=80/tcp --permanent</w:t>
            </w:r>
          </w:p>
          <w:p w14:paraId="553B46C5" w14:textId="77777777" w:rsidR="00DD4E34" w:rsidRDefault="00DD4E34" w:rsidP="00DD4E34">
            <w:r>
              <w:t>firewall-cmd --reload</w:t>
            </w:r>
          </w:p>
          <w:p w14:paraId="5E16CAC8" w14:textId="77777777" w:rsidR="00DD4E34" w:rsidRDefault="00DD4E34" w:rsidP="00DD4E3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如果没有防火墙则</w:t>
            </w:r>
            <w:r>
              <w:rPr>
                <w:rFonts w:hint="eastAsia"/>
              </w:rPr>
              <w:t xml:space="preserve"> https://www.jianshu.com/p/a2eebf4cd6a9</w:t>
            </w:r>
          </w:p>
          <w:p w14:paraId="2B6E44FB" w14:textId="77777777" w:rsidR="00DD4E34" w:rsidRDefault="00DD4E34" w:rsidP="00DD4E34"/>
          <w:p w14:paraId="4059215B" w14:textId="77777777" w:rsidR="00DD4E34" w:rsidRDefault="00DD4E34" w:rsidP="00DD4E34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Apache </w:t>
            </w:r>
            <w:r>
              <w:rPr>
                <w:rFonts w:hint="eastAsia"/>
              </w:rPr>
              <w:t>环境变量</w:t>
            </w:r>
          </w:p>
          <w:p w14:paraId="36618789" w14:textId="77777777" w:rsidR="00DD4E34" w:rsidRDefault="00DD4E34" w:rsidP="00DD4E34">
            <w:r>
              <w:t>gedit /etc/profile</w:t>
            </w:r>
          </w:p>
          <w:p w14:paraId="569966B0" w14:textId="77777777" w:rsidR="00DD4E34" w:rsidRDefault="00DD4E34" w:rsidP="00DD4E34">
            <w:r>
              <w:lastRenderedPageBreak/>
              <w:t>export PATH=$PATH:/zls/server/apache/bin</w:t>
            </w:r>
          </w:p>
          <w:p w14:paraId="5605588F" w14:textId="77777777" w:rsidR="00DD4E34" w:rsidRDefault="00DD4E34" w:rsidP="00DD4E34">
            <w:r>
              <w:t>source /etc/profile</w:t>
            </w:r>
          </w:p>
          <w:p w14:paraId="262351FF" w14:textId="77777777" w:rsidR="00DD4E34" w:rsidRDefault="00DD4E34" w:rsidP="00DD4E34">
            <w:r>
              <w:t>echo $PATH</w:t>
            </w:r>
          </w:p>
          <w:p w14:paraId="340D7AA1" w14:textId="77777777" w:rsidR="00DD4E34" w:rsidRDefault="00DD4E34" w:rsidP="00DD4E34"/>
          <w:p w14:paraId="042647E9" w14:textId="77777777" w:rsidR="00DD4E34" w:rsidRDefault="00DD4E34" w:rsidP="00DD4E34">
            <w:r>
              <w:rPr>
                <w:rFonts w:hint="eastAsia"/>
              </w:rPr>
              <w:t>开机启动方式一</w:t>
            </w:r>
            <w:r>
              <w:rPr>
                <w:rFonts w:hint="eastAsia"/>
              </w:rPr>
              <w:t>:</w:t>
            </w:r>
          </w:p>
          <w:p w14:paraId="4BA16BD1" w14:textId="77777777" w:rsidR="00DD4E34" w:rsidRDefault="00DD4E34" w:rsidP="00DD4E34">
            <w:r>
              <w:t>gedit /etc/rc.d/rc.local</w:t>
            </w:r>
          </w:p>
          <w:p w14:paraId="0AB21748" w14:textId="77777777" w:rsidR="00DD4E34" w:rsidRDefault="00DD4E34" w:rsidP="00DD4E34">
            <w:r>
              <w:t>/zls/server/apache/bin/apachectl start</w:t>
            </w:r>
          </w:p>
          <w:p w14:paraId="6D33DD46" w14:textId="77777777" w:rsidR="00DD4E34" w:rsidRDefault="00DD4E34" w:rsidP="00DD4E34"/>
          <w:p w14:paraId="79BCC881" w14:textId="77777777" w:rsidR="00DD4E34" w:rsidRDefault="00DD4E34" w:rsidP="00DD4E34">
            <w:r>
              <w:rPr>
                <w:rFonts w:hint="eastAsia"/>
              </w:rPr>
              <w:t>开机启动方式二</w:t>
            </w:r>
            <w:r>
              <w:rPr>
                <w:rFonts w:hint="eastAsia"/>
              </w:rPr>
              <w:t>:</w:t>
            </w:r>
          </w:p>
          <w:p w14:paraId="5A64E34A" w14:textId="77777777" w:rsidR="00DD4E34" w:rsidRDefault="00DD4E34" w:rsidP="00DD4E34">
            <w:r>
              <w:t>cp /zls/server/apache/bin/apachectl /etc/rc.d/init.d/httpd</w:t>
            </w:r>
          </w:p>
          <w:p w14:paraId="6B707369" w14:textId="77777777" w:rsidR="00DD4E34" w:rsidRDefault="00DD4E34" w:rsidP="00DD4E34">
            <w:r>
              <w:t>chmod +x /etc/rc.d/init.d/httpd</w:t>
            </w:r>
          </w:p>
          <w:p w14:paraId="540861B4" w14:textId="77777777" w:rsidR="00DD4E34" w:rsidRDefault="00DD4E34" w:rsidP="00DD4E34"/>
          <w:p w14:paraId="60991938" w14:textId="77777777" w:rsidR="00DD4E34" w:rsidRDefault="00DD4E34" w:rsidP="00DD4E34">
            <w:r>
              <w:t>chkconfig --add httpd</w:t>
            </w:r>
          </w:p>
          <w:p w14:paraId="6C696995" w14:textId="77777777" w:rsidR="00DD4E34" w:rsidRDefault="00DD4E34" w:rsidP="00DD4E34">
            <w:r>
              <w:t>chkconfig httpd on</w:t>
            </w:r>
          </w:p>
          <w:p w14:paraId="23047D14" w14:textId="77777777" w:rsidR="00DD4E34" w:rsidRDefault="00DD4E34" w:rsidP="00DD4E34">
            <w:r>
              <w:tab/>
              <w:t>service httpd does not support chkconfig</w:t>
            </w:r>
          </w:p>
          <w:p w14:paraId="7E3F3D28" w14:textId="77777777" w:rsidR="00DD4E34" w:rsidRDefault="00DD4E34" w:rsidP="00DD4E3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解决过程如下：</w:t>
            </w:r>
          </w:p>
          <w:p w14:paraId="5B1A2004" w14:textId="77777777" w:rsidR="00DD4E34" w:rsidRDefault="00DD4E34" w:rsidP="00DD4E34">
            <w:r>
              <w:tab/>
              <w:t>gedit /etc/rc.d/init.d/httpd</w:t>
            </w:r>
          </w:p>
          <w:p w14:paraId="144B164B" w14:textId="77777777" w:rsidR="00DD4E34" w:rsidRDefault="00DD4E34" w:rsidP="00DD4E3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#!/bin/bash </w:t>
            </w:r>
            <w:r>
              <w:rPr>
                <w:rFonts w:hint="eastAsia"/>
              </w:rPr>
              <w:t>语句下添加如下语句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部分</w:t>
            </w:r>
          </w:p>
          <w:p w14:paraId="1FA2F0BF" w14:textId="77777777" w:rsidR="00DD4E34" w:rsidRDefault="00DD4E34" w:rsidP="00DD4E34">
            <w:r>
              <w:rPr>
                <w:rFonts w:hint="eastAsia"/>
              </w:rPr>
              <w:tab/>
              <w:t>#chkconfig:345 61 61   //</w:t>
            </w:r>
            <w:r>
              <w:rPr>
                <w:rFonts w:hint="eastAsia"/>
              </w:rPr>
              <w:t>此行的</w:t>
            </w:r>
            <w:r>
              <w:rPr>
                <w:rFonts w:hint="eastAsia"/>
              </w:rPr>
              <w:t>345</w:t>
            </w:r>
            <w:r>
              <w:rPr>
                <w:rFonts w:hint="eastAsia"/>
              </w:rPr>
              <w:t>参数表示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在哪些运行级别启动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启动序号</w:t>
            </w:r>
            <w:r>
              <w:rPr>
                <w:rFonts w:hint="eastAsia"/>
              </w:rPr>
              <w:t>(S61);</w:t>
            </w:r>
            <w:r>
              <w:rPr>
                <w:rFonts w:hint="eastAsia"/>
              </w:rPr>
              <w:t>关闭序号</w:t>
            </w:r>
            <w:r>
              <w:rPr>
                <w:rFonts w:hint="eastAsia"/>
              </w:rPr>
              <w:t>(K61)</w:t>
            </w:r>
          </w:p>
          <w:p w14:paraId="48FA9D63" w14:textId="77777777" w:rsidR="00DD4E34" w:rsidRDefault="00DD4E34" w:rsidP="00DD4E34">
            <w:r>
              <w:rPr>
                <w:rFonts w:hint="eastAsia"/>
              </w:rPr>
              <w:tab/>
              <w:t>#description:Apache httpd   //</w:t>
            </w:r>
            <w:r>
              <w:rPr>
                <w:rFonts w:hint="eastAsia"/>
              </w:rPr>
              <w:t>此行必写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描述服务</w:t>
            </w:r>
            <w:r>
              <w:rPr>
                <w:rFonts w:hint="eastAsia"/>
              </w:rPr>
              <w:t>.</w:t>
            </w:r>
          </w:p>
          <w:p w14:paraId="5174BC2D" w14:textId="77777777" w:rsidR="00DD4E34" w:rsidRDefault="00DD4E34" w:rsidP="00DD4E34">
            <w:r>
              <w:t>service httpd start</w:t>
            </w:r>
          </w:p>
          <w:p w14:paraId="0663E2B1" w14:textId="77777777" w:rsidR="00DD4E34" w:rsidRDefault="00DD4E34" w:rsidP="00DD4E34">
            <w:r>
              <w:t>service httpd stop</w:t>
            </w:r>
          </w:p>
          <w:p w14:paraId="64715516" w14:textId="40FC59B2" w:rsidR="00DD4E34" w:rsidRDefault="00DD4E34" w:rsidP="00DD4E34">
            <w:r>
              <w:t>service httpd restart</w:t>
            </w:r>
          </w:p>
        </w:tc>
      </w:tr>
    </w:tbl>
    <w:p w14:paraId="4E850AE9" w14:textId="77777777" w:rsidR="003D6C65" w:rsidRDefault="003D6C65" w:rsidP="00C057D1"/>
    <w:p w14:paraId="0EEEFD8A" w14:textId="5ED1FB41" w:rsidR="00282CF6" w:rsidRDefault="00150FD1" w:rsidP="00C057D1">
      <w:r w:rsidRPr="00150FD1">
        <w:rPr>
          <w:rFonts w:hint="eastAsia"/>
        </w:rPr>
        <w:t>在浏览器输入</w:t>
      </w:r>
      <w:r w:rsidRPr="00150FD1">
        <w:rPr>
          <w:rFonts w:hint="eastAsia"/>
        </w:rPr>
        <w:t xml:space="preserve"> 127.0.0.1</w:t>
      </w:r>
      <w:r w:rsidRPr="00150FD1">
        <w:rPr>
          <w:rFonts w:hint="eastAsia"/>
        </w:rPr>
        <w:t>，结果如下：</w:t>
      </w:r>
    </w:p>
    <w:p w14:paraId="38A0DE6E" w14:textId="7594790B" w:rsidR="00150FD1" w:rsidRDefault="00D2612F" w:rsidP="00D2612F">
      <w:pPr>
        <w:jc w:val="center"/>
      </w:pPr>
      <w:r>
        <w:rPr>
          <w:noProof/>
        </w:rPr>
        <w:drawing>
          <wp:inline distT="0" distB="0" distL="0" distR="0" wp14:anchorId="2069848A" wp14:editId="58E6637F">
            <wp:extent cx="3781425" cy="11620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392B" w14:textId="77777777" w:rsidR="00D2612F" w:rsidRDefault="00D2612F" w:rsidP="00D2612F">
      <w:r>
        <w:rPr>
          <w:rFonts w:hint="eastAsia"/>
        </w:rPr>
        <w:t>则表示</w:t>
      </w:r>
      <w:r>
        <w:rPr>
          <w:rFonts w:hint="eastAsia"/>
        </w:rPr>
        <w:t xml:space="preserve"> Apache </w:t>
      </w:r>
      <w:r>
        <w:rPr>
          <w:rFonts w:hint="eastAsia"/>
        </w:rPr>
        <w:t>安装成功。</w:t>
      </w:r>
    </w:p>
    <w:p w14:paraId="51063ABF" w14:textId="77777777" w:rsidR="00D2612F" w:rsidRDefault="00D2612F" w:rsidP="00D2612F"/>
    <w:p w14:paraId="5BF4A3D0" w14:textId="1E201D06" w:rsidR="00D2612F" w:rsidRDefault="00D2612F" w:rsidP="00D2612F">
      <w:r>
        <w:rPr>
          <w:rFonts w:hint="eastAsia"/>
        </w:rPr>
        <w:t>查看</w:t>
      </w:r>
      <w:r>
        <w:rPr>
          <w:rFonts w:hint="eastAsia"/>
        </w:rPr>
        <w:t xml:space="preserve"> Apache </w:t>
      </w:r>
      <w:r>
        <w:rPr>
          <w:rFonts w:hint="eastAsia"/>
        </w:rPr>
        <w:t>是否运行：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745" w14:paraId="1CE2C18D" w14:textId="77777777" w:rsidTr="00C12745">
        <w:tc>
          <w:tcPr>
            <w:tcW w:w="8296" w:type="dxa"/>
          </w:tcPr>
          <w:p w14:paraId="505D0DAF" w14:textId="0F62A5DF" w:rsidR="00C12745" w:rsidRDefault="00C12745" w:rsidP="00D2612F">
            <w:r w:rsidRPr="00C12745">
              <w:t>ps -ef | grep httpd</w:t>
            </w:r>
          </w:p>
        </w:tc>
      </w:tr>
    </w:tbl>
    <w:p w14:paraId="143DB39C" w14:textId="6900EFF9" w:rsidR="00D2612F" w:rsidRDefault="00C12745" w:rsidP="00D2612F">
      <w:r w:rsidRPr="00C12745">
        <w:rPr>
          <w:rFonts w:hint="eastAsia"/>
        </w:rPr>
        <w:t>结果如下图：</w:t>
      </w:r>
    </w:p>
    <w:p w14:paraId="64031AAB" w14:textId="0A715E54" w:rsidR="00C12745" w:rsidRDefault="00CA42E4" w:rsidP="00D2612F">
      <w:r>
        <w:rPr>
          <w:noProof/>
        </w:rPr>
        <w:drawing>
          <wp:inline distT="0" distB="0" distL="0" distR="0" wp14:anchorId="681FEE1D" wp14:editId="2405B805">
            <wp:extent cx="5274310" cy="12649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6D12" w14:textId="660DAD28" w:rsidR="00CA42E4" w:rsidRDefault="00CA42E4" w:rsidP="00D2612F">
      <w:r w:rsidRPr="00CA42E4">
        <w:rPr>
          <w:rFonts w:hint="eastAsia"/>
        </w:rPr>
        <w:lastRenderedPageBreak/>
        <w:t>说明</w:t>
      </w:r>
      <w:r w:rsidRPr="00CA42E4">
        <w:rPr>
          <w:rFonts w:hint="eastAsia"/>
        </w:rPr>
        <w:t xml:space="preserve"> Apache </w:t>
      </w:r>
      <w:r w:rsidRPr="00CA42E4">
        <w:rPr>
          <w:rFonts w:hint="eastAsia"/>
        </w:rPr>
        <w:t>运行正常。</w:t>
      </w:r>
    </w:p>
    <w:p w14:paraId="35B8C4C7" w14:textId="77777777" w:rsidR="00CA42E4" w:rsidRPr="00C057D1" w:rsidRDefault="00CA42E4" w:rsidP="00D2612F"/>
    <w:p w14:paraId="34BE953A" w14:textId="04F7797D" w:rsidR="00F50252" w:rsidRDefault="00F50252">
      <w:pPr>
        <w:pStyle w:val="2"/>
      </w:pPr>
      <w:r w:rsidRPr="00F50252">
        <w:rPr>
          <w:rFonts w:hint="eastAsia"/>
        </w:rPr>
        <w:t>安装</w:t>
      </w:r>
      <w:r w:rsidRPr="00F50252">
        <w:rPr>
          <w:rFonts w:hint="eastAsia"/>
        </w:rPr>
        <w:t xml:space="preserve"> MySQL 5.7 </w:t>
      </w:r>
      <w:r w:rsidRPr="00F50252">
        <w:rPr>
          <w:rFonts w:hint="eastAsia"/>
        </w:rPr>
        <w:t>软件</w:t>
      </w:r>
    </w:p>
    <w:p w14:paraId="24FC52E2" w14:textId="654E8E3C" w:rsidR="00F50252" w:rsidRDefault="00F50252" w:rsidP="00F50252">
      <w:r w:rsidRPr="00F50252">
        <w:rPr>
          <w:rFonts w:hint="eastAsia"/>
        </w:rPr>
        <w:t>下载</w:t>
      </w:r>
      <w:r w:rsidRPr="00F50252">
        <w:rPr>
          <w:rFonts w:hint="eastAsia"/>
        </w:rPr>
        <w:t xml:space="preserve"> MySQL </w:t>
      </w:r>
      <w:r w:rsidRPr="00F50252">
        <w:rPr>
          <w:rFonts w:hint="eastAsia"/>
        </w:rPr>
        <w:t>数据库和安装：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252" w14:paraId="49088BDD" w14:textId="77777777" w:rsidTr="00F50252">
        <w:tc>
          <w:tcPr>
            <w:tcW w:w="8296" w:type="dxa"/>
          </w:tcPr>
          <w:p w14:paraId="7EFBF330" w14:textId="77777777" w:rsidR="00F50252" w:rsidRDefault="00F50252" w:rsidP="00F50252">
            <w:r>
              <w:rPr>
                <w:rFonts w:hint="eastAsia"/>
              </w:rPr>
              <w:t xml:space="preserve">https://dev.mysql.com/downloads/mysql/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Looking for previous GA versions?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:</w:t>
            </w:r>
          </w:p>
          <w:p w14:paraId="22AD6CA8" w14:textId="77777777" w:rsidR="00F50252" w:rsidRDefault="00F50252" w:rsidP="00F50252">
            <w:r>
              <w:t>Select Version: 5.7.24</w:t>
            </w:r>
          </w:p>
          <w:p w14:paraId="722E1D8E" w14:textId="77777777" w:rsidR="00F50252" w:rsidRDefault="00F50252" w:rsidP="00F50252">
            <w:r>
              <w:t>Select Operating System: Linux - Generic</w:t>
            </w:r>
          </w:p>
          <w:p w14:paraId="6E30B716" w14:textId="77777777" w:rsidR="00F50252" w:rsidRDefault="00F50252" w:rsidP="00F50252">
            <w:r>
              <w:t>Select OS Version: Linux - Generic (glibc 2.12) (x86, 64-bit)</w:t>
            </w:r>
          </w:p>
          <w:p w14:paraId="5DECB369" w14:textId="77777777" w:rsidR="00F50252" w:rsidRDefault="00F50252" w:rsidP="00F50252">
            <w:r>
              <w:t>Compressed TAR Archive: mysql-5.7.24-linux-glibc2.12-x86_64.tar.gz</w:t>
            </w:r>
          </w:p>
          <w:p w14:paraId="5CABBD0D" w14:textId="77777777" w:rsidR="00F50252" w:rsidRDefault="00F50252" w:rsidP="00F50252"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Download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No thanks, just start my download.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:</w:t>
            </w:r>
          </w:p>
          <w:p w14:paraId="438089DE" w14:textId="77777777" w:rsidR="00F50252" w:rsidRDefault="00F50252" w:rsidP="00F50252">
            <w:r>
              <w:t>wget https://dev.mysql.com/get/Downloads/MySQL-5.7/mysql-5.7.24-linux-glibc2.12-x86_64.tar.gz</w:t>
            </w:r>
          </w:p>
          <w:p w14:paraId="3535E3F0" w14:textId="77777777" w:rsidR="00F50252" w:rsidRDefault="00F50252" w:rsidP="00F50252">
            <w:r>
              <w:t>wget http://mirrors.sohu.com/mysql/MySQL-5.7/mysql-5.7.24-linux-glibc2.12-x86_64.tar.gz</w:t>
            </w:r>
          </w:p>
          <w:p w14:paraId="6F76434E" w14:textId="77777777" w:rsidR="00F50252" w:rsidRDefault="00F50252" w:rsidP="00F50252">
            <w:r>
              <w:rPr>
                <w:rFonts w:hint="eastAsia"/>
              </w:rPr>
              <w:t>国内镜像下载</w:t>
            </w:r>
            <w:r>
              <w:rPr>
                <w:rFonts w:hint="eastAsia"/>
              </w:rPr>
              <w:t>:</w:t>
            </w:r>
          </w:p>
          <w:p w14:paraId="2700EE5D" w14:textId="77777777" w:rsidR="00F50252" w:rsidRDefault="00F50252" w:rsidP="00F50252">
            <w:r>
              <w:t xml:space="preserve">    http://mirrors.sohu.com/mysql/</w:t>
            </w:r>
          </w:p>
          <w:p w14:paraId="69C53655" w14:textId="77777777" w:rsidR="00F50252" w:rsidRDefault="00F50252" w:rsidP="00F50252">
            <w:r>
              <w:t xml:space="preserve">    http://mirrors.ustc.edu.cn/mysql-ftp/Downloads/</w:t>
            </w:r>
          </w:p>
          <w:p w14:paraId="4DC23ED5" w14:textId="77777777" w:rsidR="00F50252" w:rsidRDefault="00F50252" w:rsidP="00F50252"/>
          <w:p w14:paraId="2FF1570F" w14:textId="77777777" w:rsidR="00F50252" w:rsidRDefault="00F50252" w:rsidP="00F50252">
            <w:r>
              <w:t>tar -zxvf mysql-5.7.24-linux-glibc2.12-x86_64.tar.gz</w:t>
            </w:r>
          </w:p>
          <w:p w14:paraId="58A5A095" w14:textId="77777777" w:rsidR="00F50252" w:rsidRDefault="00F50252" w:rsidP="00F50252"/>
          <w:p w14:paraId="650E4E91" w14:textId="77777777" w:rsidR="00F50252" w:rsidRDefault="00F50252" w:rsidP="00F50252">
            <w:r>
              <w:t>mkdir -p /zls/server/mysql/</w:t>
            </w:r>
          </w:p>
          <w:p w14:paraId="70E8F3BA" w14:textId="77777777" w:rsidR="00F50252" w:rsidRDefault="00F50252" w:rsidP="00F50252"/>
          <w:p w14:paraId="33DB2BB8" w14:textId="77777777" w:rsidR="00F50252" w:rsidRDefault="00F50252" w:rsidP="00F50252">
            <w:r>
              <w:t>mv mysql-5.7.24-linux-glibc2.12-x86_64/* /zls/server/mysql/</w:t>
            </w:r>
          </w:p>
          <w:p w14:paraId="7A290323" w14:textId="77777777" w:rsidR="00F50252" w:rsidRDefault="00F50252" w:rsidP="00F50252"/>
          <w:p w14:paraId="126A58FE" w14:textId="77777777" w:rsidR="00F50252" w:rsidRDefault="00F50252" w:rsidP="00F50252">
            <w:r>
              <w:t>mkdir -p /zls/server/mysql/data/</w:t>
            </w:r>
          </w:p>
          <w:p w14:paraId="14E4C4BE" w14:textId="77777777" w:rsidR="00F50252" w:rsidRDefault="00F50252" w:rsidP="00F50252"/>
          <w:p w14:paraId="275C76E8" w14:textId="77777777" w:rsidR="00F50252" w:rsidRDefault="00F50252" w:rsidP="00F50252">
            <w:r>
              <w:t>mkdir -p /zls/server/mysql/log/</w:t>
            </w:r>
          </w:p>
          <w:p w14:paraId="214A5981" w14:textId="77777777" w:rsidR="00F50252" w:rsidRDefault="00F50252" w:rsidP="00F50252"/>
          <w:p w14:paraId="3C587EAF" w14:textId="77777777" w:rsidR="00F50252" w:rsidRDefault="00F50252" w:rsidP="00F50252">
            <w:r>
              <w:t>groupadd mysql</w:t>
            </w:r>
          </w:p>
          <w:p w14:paraId="2A00CABB" w14:textId="77777777" w:rsidR="00F50252" w:rsidRDefault="00F50252" w:rsidP="00F50252">
            <w:r>
              <w:t>useradd -g mysql -s /bin/false -M mysql</w:t>
            </w:r>
          </w:p>
          <w:p w14:paraId="7B6E2286" w14:textId="77777777" w:rsidR="00F50252" w:rsidRDefault="00F50252" w:rsidP="00F50252">
            <w:r>
              <w:t>chmod -R 777 /zls/server/mysql/log/</w:t>
            </w:r>
          </w:p>
          <w:p w14:paraId="4B2F7088" w14:textId="77777777" w:rsidR="00F50252" w:rsidRDefault="00F50252" w:rsidP="00F50252">
            <w:r>
              <w:t>chown -R mysql:mysql /zls/server/mysql/</w:t>
            </w:r>
          </w:p>
          <w:p w14:paraId="75FCE300" w14:textId="77777777" w:rsidR="00F50252" w:rsidRDefault="00F50252" w:rsidP="00F50252">
            <w:r>
              <w:t>chown -R mysql:mysql /zls/server/mysql/data/</w:t>
            </w:r>
          </w:p>
          <w:p w14:paraId="0F519D34" w14:textId="019D6FCA" w:rsidR="00F50252" w:rsidRDefault="00F50252" w:rsidP="00F50252">
            <w:r>
              <w:t>chown -R mysql:mysql /zls/server/mysql/log/</w:t>
            </w:r>
          </w:p>
        </w:tc>
      </w:tr>
    </w:tbl>
    <w:p w14:paraId="6666948F" w14:textId="77777777" w:rsidR="00F50252" w:rsidRDefault="00F50252" w:rsidP="00F50252"/>
    <w:p w14:paraId="11B384F1" w14:textId="085E2173" w:rsidR="00F50252" w:rsidRDefault="00F50252" w:rsidP="00F50252">
      <w:r w:rsidRPr="00F50252">
        <w:rPr>
          <w:rFonts w:hint="eastAsia"/>
        </w:rPr>
        <w:t>编辑</w:t>
      </w:r>
      <w:r w:rsidRPr="00F50252">
        <w:rPr>
          <w:rFonts w:hint="eastAsia"/>
        </w:rPr>
        <w:t xml:space="preserve"> my.cnf </w:t>
      </w:r>
      <w:r w:rsidRPr="00F50252">
        <w:rPr>
          <w:rFonts w:hint="eastAsia"/>
        </w:rPr>
        <w:t>配置文件：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421" w14:paraId="1D6F2287" w14:textId="77777777" w:rsidTr="00883421">
        <w:tc>
          <w:tcPr>
            <w:tcW w:w="8296" w:type="dxa"/>
          </w:tcPr>
          <w:p w14:paraId="2734CCA4" w14:textId="77777777" w:rsidR="00883421" w:rsidRDefault="00883421" w:rsidP="00883421">
            <w:r>
              <w:t>gedit /etc/my.cnf</w:t>
            </w:r>
          </w:p>
          <w:p w14:paraId="2F9B7FFA" w14:textId="77777777" w:rsidR="00883421" w:rsidRDefault="00883421" w:rsidP="00883421"/>
          <w:p w14:paraId="7B896FD6" w14:textId="77777777" w:rsidR="00883421" w:rsidRDefault="00883421" w:rsidP="00883421">
            <w:r>
              <w:t>[client]</w:t>
            </w:r>
          </w:p>
          <w:p w14:paraId="629452A9" w14:textId="77777777" w:rsidR="00883421" w:rsidRDefault="00883421" w:rsidP="00883421">
            <w:r>
              <w:t>socket=/zls/server/mysql/data/mysql.sock</w:t>
            </w:r>
          </w:p>
          <w:p w14:paraId="6F340937" w14:textId="77777777" w:rsidR="00883421" w:rsidRDefault="00883421" w:rsidP="00883421">
            <w:r>
              <w:lastRenderedPageBreak/>
              <w:t>[mysqld]</w:t>
            </w:r>
          </w:p>
          <w:p w14:paraId="3A526B6E" w14:textId="77777777" w:rsidR="00883421" w:rsidRDefault="00883421" w:rsidP="00883421">
            <w:r>
              <w:t>port=3306</w:t>
            </w:r>
          </w:p>
          <w:p w14:paraId="06F03CE5" w14:textId="77777777" w:rsidR="00883421" w:rsidRDefault="00883421" w:rsidP="00883421">
            <w:r>
              <w:t>user=mysql</w:t>
            </w:r>
          </w:p>
          <w:p w14:paraId="495CE02D" w14:textId="77777777" w:rsidR="00883421" w:rsidRDefault="00883421" w:rsidP="00883421">
            <w:r>
              <w:t>character_set_server=utf8mb4</w:t>
            </w:r>
          </w:p>
          <w:p w14:paraId="0B110707" w14:textId="77777777" w:rsidR="00883421" w:rsidRDefault="00883421" w:rsidP="00883421">
            <w:r>
              <w:t>init_connect='SET NAMES utf8mb4'</w:t>
            </w:r>
          </w:p>
          <w:p w14:paraId="27474181" w14:textId="77777777" w:rsidR="00883421" w:rsidRDefault="00883421" w:rsidP="00883421">
            <w:r>
              <w:t>lower_case_table_names = 1</w:t>
            </w:r>
          </w:p>
          <w:p w14:paraId="73A8C0E9" w14:textId="77777777" w:rsidR="00883421" w:rsidRDefault="00883421" w:rsidP="00883421">
            <w:r>
              <w:t>basedir=/zls/server/mysql/</w:t>
            </w:r>
          </w:p>
          <w:p w14:paraId="2BFD9CB0" w14:textId="77777777" w:rsidR="00883421" w:rsidRDefault="00883421" w:rsidP="00883421">
            <w:r>
              <w:t>datadir=/zls/server/mysql/data/</w:t>
            </w:r>
          </w:p>
          <w:p w14:paraId="3B70D119" w14:textId="77777777" w:rsidR="00883421" w:rsidRDefault="00883421" w:rsidP="00883421">
            <w:r>
              <w:t>socket=/zls/server/mysql/data/mysql.sock</w:t>
            </w:r>
          </w:p>
          <w:p w14:paraId="721278A8" w14:textId="77777777" w:rsidR="00883421" w:rsidRDefault="00883421" w:rsidP="00883421">
            <w:r>
              <w:t>tmpdir=/tmp/</w:t>
            </w:r>
          </w:p>
          <w:p w14:paraId="49ABB74C" w14:textId="77777777" w:rsidR="00883421" w:rsidRDefault="00883421" w:rsidP="00883421">
            <w:r>
              <w:t>log-error=/zls/server/mysql/log/mysqld.log</w:t>
            </w:r>
          </w:p>
          <w:p w14:paraId="5BA3B899" w14:textId="77777777" w:rsidR="00883421" w:rsidRDefault="00883421" w:rsidP="00883421">
            <w:r>
              <w:t>pid-file=/zls/server/mysql/data/mysqld.pid</w:t>
            </w:r>
          </w:p>
          <w:p w14:paraId="32EDA531" w14:textId="77777777" w:rsidR="00883421" w:rsidRDefault="00883421" w:rsidP="00883421">
            <w:r>
              <w:t>server-id=1</w:t>
            </w:r>
          </w:p>
          <w:p w14:paraId="61E719F2" w14:textId="77777777" w:rsidR="00883421" w:rsidRDefault="00883421" w:rsidP="00883421">
            <w:r>
              <w:t>sql_mode=NO_ENGINE_SUBSTITUTION,STRICT_TRANS_TABLES,NO_AUTO_CREATE_USER,NO_AUTO_VALUE_ON_ZERO,NO_ZERO_IN_DATE,NO_ZERO_DATE,ERROR_FOR_DIVISION_BY_ZERO,PIPES_AS_CONCAT,ANSI_QUOTES</w:t>
            </w:r>
          </w:p>
          <w:p w14:paraId="79DB4E40" w14:textId="77777777" w:rsidR="00883421" w:rsidRDefault="00883421" w:rsidP="00883421">
            <w:r>
              <w:t>[mysql]</w:t>
            </w:r>
          </w:p>
          <w:p w14:paraId="6D55D852" w14:textId="77777777" w:rsidR="00883421" w:rsidRDefault="00883421" w:rsidP="00883421">
            <w:r>
              <w:t>socket=/zls/server/mysql/data/mysql.sock</w:t>
            </w:r>
          </w:p>
          <w:p w14:paraId="62818243" w14:textId="1158B15C" w:rsidR="00883421" w:rsidRDefault="00883421" w:rsidP="00883421">
            <w:r>
              <w:t>port=3306</w:t>
            </w:r>
          </w:p>
        </w:tc>
      </w:tr>
    </w:tbl>
    <w:p w14:paraId="1E35E7AF" w14:textId="73961A0F" w:rsidR="00F50252" w:rsidRDefault="00F50252" w:rsidP="00F50252"/>
    <w:p w14:paraId="60729F84" w14:textId="2B81903D" w:rsidR="00692B07" w:rsidRDefault="0097529F" w:rsidP="00F50252">
      <w:r w:rsidRPr="0097529F">
        <w:rPr>
          <w:rFonts w:hint="eastAsia"/>
        </w:rPr>
        <w:t>初始化</w:t>
      </w:r>
      <w:r w:rsidRPr="0097529F">
        <w:rPr>
          <w:rFonts w:hint="eastAsia"/>
        </w:rPr>
        <w:t xml:space="preserve"> MySQL </w:t>
      </w:r>
      <w:r w:rsidRPr="0097529F">
        <w:rPr>
          <w:rFonts w:hint="eastAsia"/>
        </w:rPr>
        <w:t>数据库：</w:t>
      </w:r>
    </w:p>
    <w:p w14:paraId="24874336" w14:textId="742A3A4B" w:rsidR="0097529F" w:rsidRDefault="0097529F" w:rsidP="00F5025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29F" w14:paraId="03F4063F" w14:textId="77777777" w:rsidTr="0097529F">
        <w:tc>
          <w:tcPr>
            <w:tcW w:w="8296" w:type="dxa"/>
          </w:tcPr>
          <w:p w14:paraId="3CAF6105" w14:textId="77777777" w:rsidR="0097529F" w:rsidRDefault="0097529F" w:rsidP="0097529F">
            <w:r>
              <w:t>cd /zls/server/mysql/bin/</w:t>
            </w:r>
          </w:p>
          <w:p w14:paraId="2F29D9BB" w14:textId="77777777" w:rsidR="0097529F" w:rsidRDefault="0097529F" w:rsidP="0097529F"/>
          <w:p w14:paraId="73929766" w14:textId="77777777" w:rsidR="0097529F" w:rsidRDefault="0097529F" w:rsidP="0097529F">
            <w:r>
              <w:t>./mysqld --initialize --user=mysql --basedir=/zls/server/mysql/ --datadir=/zls/server/mysql/data/ --pid-file=/zls/server/mysql/data/mysqld.pid --tmpdir=/tmp/</w:t>
            </w:r>
          </w:p>
          <w:p w14:paraId="59C7144C" w14:textId="77777777" w:rsidR="0097529F" w:rsidRDefault="0097529F" w:rsidP="0097529F">
            <w:r>
              <w:rPr>
                <w:rFonts w:hint="eastAsia"/>
              </w:rPr>
              <w:t>如果出现</w:t>
            </w:r>
            <w:r>
              <w:rPr>
                <w:rFonts w:hint="eastAsia"/>
              </w:rPr>
              <w:t xml:space="preserve"> ./mysqld: error while loading shared libraries: libaio.so.1: cannot open shared object file: No such file or directory </w:t>
            </w:r>
            <w:r>
              <w:rPr>
                <w:rFonts w:hint="eastAsia"/>
              </w:rPr>
              <w:t>错误，则参考</w:t>
            </w:r>
            <w:r>
              <w:rPr>
                <w:rFonts w:hint="eastAsia"/>
              </w:rPr>
              <w:t>https://www.cnblogs.com/hufulinblog/p/10124001.html</w:t>
            </w:r>
          </w:p>
          <w:p w14:paraId="45628558" w14:textId="77777777" w:rsidR="0097529F" w:rsidRDefault="0097529F" w:rsidP="0097529F"/>
          <w:p w14:paraId="6FA263B9" w14:textId="77777777" w:rsidR="0097529F" w:rsidRDefault="0097529F" w:rsidP="0097529F">
            <w:r>
              <w:rPr>
                <w:rFonts w:hint="eastAsia"/>
              </w:rPr>
              <w:t>cat /zls/server/mysql/log/mysqld.log #</w:t>
            </w:r>
            <w:r>
              <w:rPr>
                <w:rFonts w:hint="eastAsia"/>
              </w:rPr>
              <w:t>文件可以找到生成的随机密码</w:t>
            </w:r>
            <w:r>
              <w:rPr>
                <w:rFonts w:hint="eastAsia"/>
              </w:rPr>
              <w:t xml:space="preserve"> G4Utcerc1n=y</w:t>
            </w:r>
          </w:p>
          <w:p w14:paraId="43D8997B" w14:textId="77777777" w:rsidR="0097529F" w:rsidRDefault="0097529F" w:rsidP="0097529F"/>
          <w:p w14:paraId="6784E577" w14:textId="77777777" w:rsidR="0097529F" w:rsidRDefault="0097529F" w:rsidP="0097529F">
            <w:r>
              <w:t>[root@localhost mysql]# cd data/</w:t>
            </w:r>
          </w:p>
          <w:p w14:paraId="7063E1A4" w14:textId="77777777" w:rsidR="0097529F" w:rsidRDefault="0097529F" w:rsidP="0097529F">
            <w:r>
              <w:t>[root@localhost data]# ls</w:t>
            </w:r>
          </w:p>
          <w:p w14:paraId="42D4417F" w14:textId="77777777" w:rsidR="0097529F" w:rsidRDefault="0097529F" w:rsidP="0097529F">
            <w:r>
              <w:t>auto.cnf        ibdata1      ib_logfile1  performance_schema</w:t>
            </w:r>
          </w:p>
          <w:p w14:paraId="63E174C9" w14:textId="77777777" w:rsidR="0097529F" w:rsidRDefault="0097529F" w:rsidP="0097529F">
            <w:r>
              <w:t>ib_buffer_pool  ib_logfile0  mysql        sys</w:t>
            </w:r>
          </w:p>
          <w:p w14:paraId="5B4A2014" w14:textId="77777777" w:rsidR="0097529F" w:rsidRDefault="0097529F" w:rsidP="0097529F"/>
          <w:p w14:paraId="45BD9008" w14:textId="77777777" w:rsidR="0097529F" w:rsidRDefault="0097529F" w:rsidP="0097529F">
            <w:r>
              <w:t>cd /zls/server/mysql/</w:t>
            </w:r>
          </w:p>
          <w:p w14:paraId="144B6AE9" w14:textId="77777777" w:rsidR="0097529F" w:rsidRDefault="0097529F" w:rsidP="0097529F"/>
          <w:p w14:paraId="2C51249E" w14:textId="77777777" w:rsidR="0097529F" w:rsidRDefault="0097529F" w:rsidP="0097529F">
            <w:r>
              <w:t>cp support-files/mysql.server /etc/init.d/mysqld</w:t>
            </w:r>
          </w:p>
          <w:p w14:paraId="3FF68F2D" w14:textId="77777777" w:rsidR="0097529F" w:rsidRDefault="0097529F" w:rsidP="0097529F"/>
          <w:p w14:paraId="70DF79A7" w14:textId="77777777" w:rsidR="0097529F" w:rsidRDefault="0097529F" w:rsidP="0097529F">
            <w:r>
              <w:lastRenderedPageBreak/>
              <w:t>gedit /etc/init.d/mysqld</w:t>
            </w:r>
          </w:p>
          <w:p w14:paraId="484AE05F" w14:textId="77777777" w:rsidR="0097529F" w:rsidRDefault="0097529F" w:rsidP="0097529F"/>
          <w:p w14:paraId="7B8E7B25" w14:textId="77777777" w:rsidR="0097529F" w:rsidRDefault="0097529F" w:rsidP="0097529F">
            <w:r>
              <w:t>basedir=/zls/server/mysql/</w:t>
            </w:r>
          </w:p>
          <w:p w14:paraId="24172418" w14:textId="77777777" w:rsidR="0097529F" w:rsidRDefault="0097529F" w:rsidP="0097529F">
            <w:r>
              <w:t>datadir=/zls/server/mysql/data/</w:t>
            </w:r>
          </w:p>
          <w:p w14:paraId="26D064B1" w14:textId="77777777" w:rsidR="0097529F" w:rsidRDefault="0097529F" w:rsidP="0097529F"/>
          <w:p w14:paraId="23B3A814" w14:textId="77777777" w:rsidR="0097529F" w:rsidRDefault="0097529F" w:rsidP="0097529F">
            <w:r>
              <w:rPr>
                <w:rFonts w:hint="eastAsia"/>
              </w:rPr>
              <w:t xml:space="preserve">service mysqld start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启动之后才会生成</w:t>
            </w:r>
            <w:r>
              <w:rPr>
                <w:rFonts w:hint="eastAsia"/>
              </w:rPr>
              <w:t xml:space="preserve"> mysqld.pid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mysql.sock </w:t>
            </w:r>
            <w:r>
              <w:rPr>
                <w:rFonts w:hint="eastAsia"/>
              </w:rPr>
              <w:t>文件</w:t>
            </w:r>
          </w:p>
          <w:p w14:paraId="3E43CF92" w14:textId="77777777" w:rsidR="0097529F" w:rsidRDefault="0097529F" w:rsidP="0097529F"/>
          <w:p w14:paraId="4A7EF8BE" w14:textId="77777777" w:rsidR="0097529F" w:rsidRDefault="0097529F" w:rsidP="0097529F">
            <w:r>
              <w:t>[root@localhost mysql]# service mysqld start</w:t>
            </w:r>
          </w:p>
          <w:p w14:paraId="04196FA9" w14:textId="77777777" w:rsidR="0097529F" w:rsidRDefault="0097529F" w:rsidP="0097529F">
            <w:r>
              <w:t xml:space="preserve">Starting MySQL.. SUCCESS! </w:t>
            </w:r>
          </w:p>
          <w:p w14:paraId="5EDD69AE" w14:textId="77777777" w:rsidR="0097529F" w:rsidRDefault="0097529F" w:rsidP="0097529F"/>
          <w:p w14:paraId="6F2C1665" w14:textId="77777777" w:rsidR="0097529F" w:rsidRDefault="0097529F" w:rsidP="0097529F">
            <w:r>
              <w:t>[root@localhost mysql]# cd data/</w:t>
            </w:r>
          </w:p>
          <w:p w14:paraId="096406E6" w14:textId="77777777" w:rsidR="0097529F" w:rsidRDefault="0097529F" w:rsidP="0097529F">
            <w:r>
              <w:t>[root@localhost data]# ls</w:t>
            </w:r>
          </w:p>
          <w:p w14:paraId="5D694FBD" w14:textId="77777777" w:rsidR="0097529F" w:rsidRDefault="0097529F" w:rsidP="0097529F">
            <w:r>
              <w:t>auto.cnf        ib_logfile0  mysql       mysql.sock.lock</w:t>
            </w:r>
          </w:p>
          <w:p w14:paraId="2C24E99E" w14:textId="77777777" w:rsidR="0097529F" w:rsidRDefault="0097529F" w:rsidP="0097529F">
            <w:r>
              <w:t>ib_buffer_pool  ib_logfile1  mysqld.pid  performance_schema</w:t>
            </w:r>
          </w:p>
          <w:p w14:paraId="1F2311B7" w14:textId="77777777" w:rsidR="0097529F" w:rsidRDefault="0097529F" w:rsidP="0097529F">
            <w:r>
              <w:t>ibdata1         ibtmp1       mysql.sock  sys</w:t>
            </w:r>
          </w:p>
          <w:p w14:paraId="1F6B5F9E" w14:textId="77777777" w:rsidR="0097529F" w:rsidRDefault="0097529F" w:rsidP="0097529F"/>
          <w:p w14:paraId="753FE478" w14:textId="77777777" w:rsidR="0097529F" w:rsidRDefault="0097529F" w:rsidP="0097529F">
            <w:r>
              <w:t>chkconfig --add mysqld</w:t>
            </w:r>
          </w:p>
          <w:p w14:paraId="2F2CD903" w14:textId="77777777" w:rsidR="0097529F" w:rsidRDefault="0097529F" w:rsidP="0097529F">
            <w:r>
              <w:t>chkconfig mysqld on</w:t>
            </w:r>
          </w:p>
          <w:p w14:paraId="668E2706" w14:textId="77777777" w:rsidR="0097529F" w:rsidRDefault="0097529F" w:rsidP="0097529F"/>
          <w:p w14:paraId="767BF056" w14:textId="77777777" w:rsidR="0097529F" w:rsidRDefault="0097529F" w:rsidP="0097529F">
            <w:r>
              <w:t>ln -s /zls/server/mysql/data/mysql.sock /tmp/mysql.sock</w:t>
            </w:r>
          </w:p>
          <w:p w14:paraId="0BC0074F" w14:textId="77777777" w:rsidR="0097529F" w:rsidRDefault="0097529F" w:rsidP="0097529F">
            <w:r>
              <w:t>ln -s /zls/server/mysql/bin/mysql /usr/bin/mysql</w:t>
            </w:r>
          </w:p>
          <w:p w14:paraId="60E5231C" w14:textId="77777777" w:rsidR="0097529F" w:rsidRDefault="0097529F" w:rsidP="0097529F"/>
          <w:p w14:paraId="5180D8F7" w14:textId="77777777" w:rsidR="0097529F" w:rsidRDefault="0097529F" w:rsidP="0097529F">
            <w:r>
              <w:t>mysql -uroot -p</w:t>
            </w:r>
          </w:p>
          <w:p w14:paraId="571055DE" w14:textId="77777777" w:rsidR="0097529F" w:rsidRDefault="0097529F" w:rsidP="0097529F"/>
          <w:p w14:paraId="28BB1332" w14:textId="77777777" w:rsidR="0097529F" w:rsidRDefault="0097529F" w:rsidP="0097529F">
            <w:r>
              <w:rPr>
                <w:rFonts w:hint="eastAsia"/>
              </w:rPr>
              <w:t>alter user 'root'@'localhost' identified by 'a5s7sh4u'; //</w:t>
            </w:r>
            <w:r>
              <w:rPr>
                <w:rFonts w:hint="eastAsia"/>
              </w:rPr>
              <w:t>修改密码</w:t>
            </w:r>
          </w:p>
          <w:p w14:paraId="2BDC2E12" w14:textId="77777777" w:rsidR="0097529F" w:rsidRDefault="0097529F" w:rsidP="0097529F">
            <w:r>
              <w:rPr>
                <w:rFonts w:hint="eastAsia"/>
              </w:rPr>
              <w:t>或者</w:t>
            </w:r>
          </w:p>
          <w:p w14:paraId="38E03843" w14:textId="77777777" w:rsidR="0097529F" w:rsidRDefault="0097529F" w:rsidP="0097529F">
            <w:r>
              <w:rPr>
                <w:rFonts w:hint="eastAsia"/>
              </w:rPr>
              <w:t xml:space="preserve">./mysqladmin -u root -p password "root" //-u </w:t>
            </w:r>
            <w:r>
              <w:rPr>
                <w:rFonts w:hint="eastAsia"/>
              </w:rPr>
              <w:t>需要修改密码的用户名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新密码为</w:t>
            </w:r>
            <w:r>
              <w:rPr>
                <w:rFonts w:hint="eastAsia"/>
              </w:rPr>
              <w:t xml:space="preserve"> abc123</w:t>
            </w:r>
          </w:p>
          <w:p w14:paraId="0CDB465F" w14:textId="77777777" w:rsidR="0097529F" w:rsidRDefault="0097529F" w:rsidP="0097529F"/>
          <w:p w14:paraId="532770CB" w14:textId="77777777" w:rsidR="0097529F" w:rsidRDefault="0097529F" w:rsidP="0097529F">
            <w:r>
              <w:t>flush privileges;</w:t>
            </w:r>
          </w:p>
          <w:p w14:paraId="4317D285" w14:textId="2B1F041F" w:rsidR="0097529F" w:rsidRDefault="0097529F" w:rsidP="0097529F">
            <w:r>
              <w:t>exit;</w:t>
            </w:r>
          </w:p>
        </w:tc>
      </w:tr>
    </w:tbl>
    <w:p w14:paraId="130B3A9F" w14:textId="77777777" w:rsidR="0097529F" w:rsidRDefault="0097529F" w:rsidP="00F50252"/>
    <w:p w14:paraId="601A7F64" w14:textId="3CDADE0C" w:rsidR="00692B07" w:rsidRDefault="007A7EAC" w:rsidP="00F50252">
      <w:r w:rsidRPr="007A7EAC">
        <w:rPr>
          <w:rFonts w:hint="eastAsia"/>
        </w:rPr>
        <w:t>设置环境变量：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AC" w14:paraId="7EAE3B1F" w14:textId="77777777" w:rsidTr="007A7EAC">
        <w:tc>
          <w:tcPr>
            <w:tcW w:w="8296" w:type="dxa"/>
          </w:tcPr>
          <w:p w14:paraId="327F81B2" w14:textId="77777777" w:rsidR="007A7EAC" w:rsidRDefault="007A7EAC" w:rsidP="007A7EAC">
            <w:r>
              <w:t>echo 'PATH=/zls/server/mysql/bin:/zls/server/mysql/lib:$PATH' &gt;&gt; /etc/profile</w:t>
            </w:r>
          </w:p>
          <w:p w14:paraId="609F5B7C" w14:textId="77777777" w:rsidR="007A7EAC" w:rsidRDefault="007A7EAC" w:rsidP="007A7EAC">
            <w:r>
              <w:t>echo 'export PATH' &gt;&gt; /etc/profile</w:t>
            </w:r>
          </w:p>
          <w:p w14:paraId="5C858B5F" w14:textId="77777777" w:rsidR="007A7EAC" w:rsidRDefault="007A7EAC" w:rsidP="007A7EAC">
            <w:r>
              <w:t>source /etc/profile</w:t>
            </w:r>
          </w:p>
          <w:p w14:paraId="633EE398" w14:textId="0A40A7DD" w:rsidR="007A7EAC" w:rsidRDefault="007A7EAC" w:rsidP="007A7EAC">
            <w:r>
              <w:t>echo $PATH</w:t>
            </w:r>
          </w:p>
        </w:tc>
      </w:tr>
    </w:tbl>
    <w:p w14:paraId="33853F89" w14:textId="19E3480F" w:rsidR="007A7EAC" w:rsidRDefault="007A7EAC" w:rsidP="00F50252"/>
    <w:p w14:paraId="3F502065" w14:textId="33659636" w:rsidR="007A7EAC" w:rsidRDefault="007A7EAC" w:rsidP="00F50252">
      <w:r>
        <w:rPr>
          <w:rFonts w:ascii="Helvetica" w:hAnsi="Helvetica" w:cs="Helvetica"/>
          <w:color w:val="000000"/>
          <w:shd w:val="clear" w:color="auto" w:fill="FFFFFF"/>
        </w:rPr>
        <w:t>授权远程登陆数据库：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AC" w14:paraId="46427794" w14:textId="77777777" w:rsidTr="007A7EAC">
        <w:tc>
          <w:tcPr>
            <w:tcW w:w="8296" w:type="dxa"/>
          </w:tcPr>
          <w:p w14:paraId="0B12EB37" w14:textId="77777777" w:rsidR="007A7EAC" w:rsidRDefault="007A7EAC" w:rsidP="007A7EAC">
            <w:r>
              <w:t>mysql -uroot -p</w:t>
            </w:r>
          </w:p>
          <w:p w14:paraId="6FD65134" w14:textId="77777777" w:rsidR="007A7EAC" w:rsidRDefault="007A7EAC" w:rsidP="007A7EA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代表所有数据库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代表所有表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赋予</w:t>
            </w:r>
            <w:r>
              <w:rPr>
                <w:rFonts w:hint="eastAsia"/>
              </w:rPr>
              <w:t xml:space="preserve"> root 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% </w:t>
            </w:r>
            <w:r>
              <w:rPr>
                <w:rFonts w:hint="eastAsia"/>
              </w:rPr>
              <w:t>代表所有服务器</w:t>
            </w:r>
            <w:r>
              <w:rPr>
                <w:rFonts w:hint="eastAsia"/>
              </w:rPr>
              <w:lastRenderedPageBreak/>
              <w:t>终端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可设为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 xml:space="preserve"> abc123 .</w:t>
            </w:r>
          </w:p>
          <w:p w14:paraId="0BF628E3" w14:textId="77777777" w:rsidR="007A7EAC" w:rsidRDefault="007A7EAC" w:rsidP="007A7EAC">
            <w:r>
              <w:t>grant all privileges on *.* to zlsroot@'%' identified by 'zlS#wJPZz$96%ER';</w:t>
            </w:r>
          </w:p>
          <w:p w14:paraId="7D8B3CA4" w14:textId="77777777" w:rsidR="007A7EAC" w:rsidRDefault="007A7EAC" w:rsidP="007A7EAC">
            <w:r>
              <w:t>flush privileges;</w:t>
            </w:r>
          </w:p>
          <w:p w14:paraId="79B595D8" w14:textId="61A257E9" w:rsidR="007A7EAC" w:rsidRDefault="007A7EAC" w:rsidP="007A7EAC">
            <w:r>
              <w:t>exit;</w:t>
            </w:r>
          </w:p>
        </w:tc>
      </w:tr>
    </w:tbl>
    <w:p w14:paraId="5981DBF9" w14:textId="65E0C92E" w:rsidR="007A7EAC" w:rsidRDefault="007A7EAC" w:rsidP="00F50252"/>
    <w:p w14:paraId="7B92CEDC" w14:textId="61D3B63F" w:rsidR="007A7EAC" w:rsidRDefault="007A7EAC" w:rsidP="00F50252">
      <w:r w:rsidRPr="007A7EAC">
        <w:rPr>
          <w:rFonts w:hint="eastAsia"/>
        </w:rPr>
        <w:t>查看是否运行：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AC" w14:paraId="731EB500" w14:textId="77777777" w:rsidTr="007A7EAC">
        <w:tc>
          <w:tcPr>
            <w:tcW w:w="8296" w:type="dxa"/>
          </w:tcPr>
          <w:p w14:paraId="32333FAE" w14:textId="186E3A9B" w:rsidR="007A7EAC" w:rsidRDefault="007A7EAC" w:rsidP="00F50252">
            <w:r w:rsidRPr="007A7EAC">
              <w:t>ps -ef | grep mysqld</w:t>
            </w:r>
          </w:p>
        </w:tc>
      </w:tr>
    </w:tbl>
    <w:p w14:paraId="120376E4" w14:textId="77777777" w:rsidR="007A7EAC" w:rsidRDefault="007A7EAC" w:rsidP="00F50252"/>
    <w:p w14:paraId="692AA525" w14:textId="65E270E9" w:rsidR="007A7EAC" w:rsidRDefault="007A7EAC" w:rsidP="00F50252">
      <w:r w:rsidRPr="007A7EAC">
        <w:rPr>
          <w:rFonts w:hint="eastAsia"/>
        </w:rPr>
        <w:t>如下图所示：</w:t>
      </w:r>
    </w:p>
    <w:p w14:paraId="3B1293E1" w14:textId="54C11C6E" w:rsidR="007A7EAC" w:rsidRDefault="007A7EAC" w:rsidP="00F50252">
      <w:r>
        <w:rPr>
          <w:noProof/>
        </w:rPr>
        <w:drawing>
          <wp:inline distT="0" distB="0" distL="0" distR="0" wp14:anchorId="0A16C3B4" wp14:editId="0F01D7D1">
            <wp:extent cx="5274310" cy="16402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389B" w14:textId="77777777" w:rsidR="007A7EAC" w:rsidRDefault="007A7EAC" w:rsidP="00F50252"/>
    <w:p w14:paraId="0F6C87F3" w14:textId="4F2CE9E1" w:rsidR="007A7EAC" w:rsidRDefault="007A7EAC" w:rsidP="00F50252">
      <w:r w:rsidRPr="007A7EAC">
        <w:rPr>
          <w:rFonts w:hint="eastAsia"/>
        </w:rPr>
        <w:t>说明</w:t>
      </w:r>
      <w:r w:rsidRPr="007A7EAC">
        <w:rPr>
          <w:rFonts w:hint="eastAsia"/>
        </w:rPr>
        <w:t xml:space="preserve"> MySQL </w:t>
      </w:r>
      <w:r w:rsidRPr="007A7EAC">
        <w:rPr>
          <w:rFonts w:hint="eastAsia"/>
        </w:rPr>
        <w:t>运行正常。把</w:t>
      </w:r>
      <w:r w:rsidRPr="007A7EAC">
        <w:rPr>
          <w:rFonts w:hint="eastAsia"/>
        </w:rPr>
        <w:t xml:space="preserve"> 3306 </w:t>
      </w:r>
      <w:r w:rsidRPr="007A7EAC">
        <w:rPr>
          <w:rFonts w:hint="eastAsia"/>
        </w:rPr>
        <w:t>加入防火墙规则：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AC" w14:paraId="0096CE33" w14:textId="77777777" w:rsidTr="007A7EAC">
        <w:tc>
          <w:tcPr>
            <w:tcW w:w="8296" w:type="dxa"/>
          </w:tcPr>
          <w:p w14:paraId="2E81ED25" w14:textId="77777777" w:rsidR="007A7EAC" w:rsidRDefault="007A7EAC" w:rsidP="007A7EAC">
            <w:r>
              <w:t>firewall-cmd --zone=public --add-port=3306/tcp --permanent</w:t>
            </w:r>
          </w:p>
          <w:p w14:paraId="40D32DF4" w14:textId="49736F85" w:rsidR="007A7EAC" w:rsidRDefault="007A7EAC" w:rsidP="007A7EAC">
            <w:r>
              <w:t>firewall-cmd --reload</w:t>
            </w:r>
          </w:p>
        </w:tc>
      </w:tr>
    </w:tbl>
    <w:p w14:paraId="1599FA88" w14:textId="7161F9FA" w:rsidR="007A7EAC" w:rsidRDefault="007A7EAC" w:rsidP="00F50252">
      <w:r w:rsidRPr="007A7EAC">
        <w:rPr>
          <w:rFonts w:hint="eastAsia"/>
        </w:rPr>
        <w:t>在客户端用</w:t>
      </w:r>
      <w:r w:rsidRPr="007A7EAC">
        <w:rPr>
          <w:rFonts w:hint="eastAsia"/>
        </w:rPr>
        <w:t xml:space="preserve"> Navicat </w:t>
      </w:r>
      <w:r w:rsidRPr="007A7EAC">
        <w:rPr>
          <w:rFonts w:hint="eastAsia"/>
        </w:rPr>
        <w:t>远程连接数据库，看是否能连接上，能连上则说明</w:t>
      </w:r>
      <w:r w:rsidRPr="007A7EAC">
        <w:rPr>
          <w:rFonts w:hint="eastAsia"/>
        </w:rPr>
        <w:t xml:space="preserve"> zlsroot </w:t>
      </w:r>
      <w:r w:rsidRPr="007A7EAC">
        <w:rPr>
          <w:rFonts w:hint="eastAsia"/>
        </w:rPr>
        <w:t>账号正常使用。</w:t>
      </w:r>
    </w:p>
    <w:p w14:paraId="56BFD46B" w14:textId="77777777" w:rsidR="007A7EAC" w:rsidRPr="00F50252" w:rsidRDefault="007A7EAC" w:rsidP="00F50252"/>
    <w:p w14:paraId="6DC36494" w14:textId="13DA2338" w:rsidR="00F54691" w:rsidRDefault="00F54691">
      <w:pPr>
        <w:pStyle w:val="2"/>
      </w:pPr>
      <w:r w:rsidRPr="00F54691">
        <w:rPr>
          <w:rFonts w:hint="eastAsia"/>
        </w:rPr>
        <w:t>安装</w:t>
      </w:r>
      <w:r w:rsidRPr="00F54691">
        <w:rPr>
          <w:rFonts w:hint="eastAsia"/>
        </w:rPr>
        <w:t xml:space="preserve"> PHP 7.1 </w:t>
      </w:r>
      <w:r w:rsidRPr="00F54691">
        <w:rPr>
          <w:rFonts w:hint="eastAsia"/>
        </w:rPr>
        <w:t>软件</w:t>
      </w:r>
    </w:p>
    <w:p w14:paraId="494A2E0C" w14:textId="31550CAC" w:rsidR="002F0EF3" w:rsidRDefault="002F0EF3" w:rsidP="002F0EF3">
      <w:r>
        <w:rPr>
          <w:rFonts w:hint="eastAsia"/>
        </w:rPr>
        <w:t>下载</w:t>
      </w:r>
      <w:r>
        <w:rPr>
          <w:rFonts w:hint="eastAsia"/>
        </w:rPr>
        <w:t xml:space="preserve"> PHP </w:t>
      </w:r>
      <w:r>
        <w:rPr>
          <w:rFonts w:hint="eastAsia"/>
        </w:rPr>
        <w:t>地址：</w:t>
      </w:r>
      <w:hyperlink r:id="rId63" w:history="1">
        <w:r w:rsidRPr="007B79AB">
          <w:rPr>
            <w:rStyle w:val="af3"/>
            <w:rFonts w:hint="eastAsia"/>
          </w:rPr>
          <w:t>http://php.net/downloads.php</w:t>
        </w:r>
      </w:hyperlink>
    </w:p>
    <w:p w14:paraId="4FDFC1CB" w14:textId="77777777" w:rsidR="002F0EF3" w:rsidRPr="002F0EF3" w:rsidRDefault="002F0EF3" w:rsidP="002F0EF3"/>
    <w:p w14:paraId="3285D6EA" w14:textId="1D76ABEE" w:rsidR="00F54691" w:rsidRDefault="002F0EF3" w:rsidP="002F0EF3">
      <w:r>
        <w:rPr>
          <w:rFonts w:hint="eastAsia"/>
        </w:rPr>
        <w:t>下载</w:t>
      </w:r>
      <w:r>
        <w:rPr>
          <w:rFonts w:hint="eastAsia"/>
        </w:rPr>
        <w:t xml:space="preserve"> PHP 7.1 </w:t>
      </w:r>
      <w:r>
        <w:rPr>
          <w:rFonts w:hint="eastAsia"/>
        </w:rPr>
        <w:t>软件：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EF3" w14:paraId="3C5590C6" w14:textId="77777777" w:rsidTr="002F0EF3">
        <w:tc>
          <w:tcPr>
            <w:tcW w:w="8296" w:type="dxa"/>
          </w:tcPr>
          <w:p w14:paraId="1905558F" w14:textId="77777777" w:rsidR="002F0EF3" w:rsidRDefault="002F0EF3" w:rsidP="002F0EF3">
            <w:r>
              <w:t>wget http://cn2.php.net/get/php-7.1.23.tar.gz/from/this/mirror</w:t>
            </w:r>
          </w:p>
          <w:p w14:paraId="4ECA2761" w14:textId="7CB01F1E" w:rsidR="002F0EF3" w:rsidRDefault="002F0EF3" w:rsidP="002F0EF3">
            <w:r>
              <w:t>tar -zxvf mirror</w:t>
            </w:r>
          </w:p>
        </w:tc>
      </w:tr>
    </w:tbl>
    <w:p w14:paraId="6CAE8A46" w14:textId="3BD69405" w:rsidR="002F0EF3" w:rsidRDefault="002F0EF3" w:rsidP="002F0EF3"/>
    <w:p w14:paraId="31F945D4" w14:textId="45ACD087" w:rsidR="002F0EF3" w:rsidRDefault="002F0EF3" w:rsidP="002F0EF3">
      <w:r w:rsidRPr="002F0EF3">
        <w:rPr>
          <w:rFonts w:hint="eastAsia"/>
        </w:rPr>
        <w:t>安装</w:t>
      </w:r>
      <w:r w:rsidRPr="002F0EF3">
        <w:rPr>
          <w:rFonts w:hint="eastAsia"/>
        </w:rPr>
        <w:t xml:space="preserve"> PHP 7.1 </w:t>
      </w:r>
      <w:r w:rsidRPr="002F0EF3">
        <w:rPr>
          <w:rFonts w:hint="eastAsia"/>
        </w:rPr>
        <w:t>依赖库：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EF3" w14:paraId="6220BCCD" w14:textId="77777777" w:rsidTr="002F0EF3">
        <w:tc>
          <w:tcPr>
            <w:tcW w:w="8296" w:type="dxa"/>
          </w:tcPr>
          <w:p w14:paraId="38EC73BC" w14:textId="7D99F6B2" w:rsidR="002F0EF3" w:rsidRDefault="002F0EF3" w:rsidP="002F0EF3">
            <w:r w:rsidRPr="002F0EF3">
              <w:t>yum -y install gcc gcc-c++ autoconf bison bison-devel zlib-devel libmcrypt libmcrypt-devel mcrypt mhash-devel openssl openssl-devel libxml2 libxml2-devel libcurl libcurl-devel bzip2 bzip2-devel readline readline-devel libedit-devel libjpeg libjpeg-devel libpng libpng-devel freetype freetype-devel gmp gmp-devel libxslt libxslt-devel systemd-devel openjpeg-devel php-mysql php-gd php-imap php-ldap php-odbc php-pear php-xml php-xmlrpc</w:t>
            </w:r>
          </w:p>
        </w:tc>
      </w:tr>
    </w:tbl>
    <w:p w14:paraId="11C89CCB" w14:textId="77777777" w:rsidR="002F0EF3" w:rsidRDefault="002F0EF3" w:rsidP="002F0EF3"/>
    <w:p w14:paraId="5DF930EB" w14:textId="00FF9FC5" w:rsidR="002F0EF3" w:rsidRDefault="00AF1F15" w:rsidP="002F0EF3">
      <w:r w:rsidRPr="00AF1F15">
        <w:rPr>
          <w:rFonts w:hint="eastAsia"/>
        </w:rPr>
        <w:lastRenderedPageBreak/>
        <w:t>创建</w:t>
      </w:r>
      <w:r w:rsidRPr="00AF1F15">
        <w:rPr>
          <w:rFonts w:hint="eastAsia"/>
        </w:rPr>
        <w:t xml:space="preserve"> www </w:t>
      </w:r>
      <w:r w:rsidRPr="00AF1F15">
        <w:rPr>
          <w:rFonts w:hint="eastAsia"/>
        </w:rPr>
        <w:t>用户：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F15" w14:paraId="526615D8" w14:textId="77777777" w:rsidTr="00AF1F15">
        <w:tc>
          <w:tcPr>
            <w:tcW w:w="8296" w:type="dxa"/>
          </w:tcPr>
          <w:p w14:paraId="70E0F24A" w14:textId="77777777" w:rsidR="00AF1F15" w:rsidRDefault="00AF1F15" w:rsidP="00AF1F15">
            <w:r>
              <w:t>groupadd www</w:t>
            </w:r>
          </w:p>
          <w:p w14:paraId="00BBF999" w14:textId="77777777" w:rsidR="00AF1F15" w:rsidRDefault="00AF1F15" w:rsidP="00AF1F15">
            <w:r>
              <w:t>useradd -g www -s /sbin/false -M www</w:t>
            </w:r>
          </w:p>
          <w:p w14:paraId="466307AC" w14:textId="77777777" w:rsidR="00AF1F15" w:rsidRDefault="00AF1F15" w:rsidP="00AF1F15"/>
          <w:p w14:paraId="602A27F3" w14:textId="77777777" w:rsidR="00AF1F15" w:rsidRDefault="00AF1F15" w:rsidP="00AF1F15">
            <w:r>
              <w:rPr>
                <w:rFonts w:hint="eastAsia"/>
              </w:rPr>
              <w:t>这里创建的用户名和用户组与编译时的</w:t>
            </w:r>
          </w:p>
          <w:p w14:paraId="6C31ED36" w14:textId="4C4B921C" w:rsidR="00AF1F15" w:rsidRDefault="00AF1F15" w:rsidP="00AF1F15">
            <w:r>
              <w:rPr>
                <w:rFonts w:hint="eastAsia"/>
              </w:rPr>
              <w:t xml:space="preserve">--with-fpm-user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--with-fpm-group </w:t>
            </w:r>
            <w:r>
              <w:rPr>
                <w:rFonts w:hint="eastAsia"/>
              </w:rPr>
              <w:t>的值保持一致</w:t>
            </w:r>
          </w:p>
        </w:tc>
      </w:tr>
    </w:tbl>
    <w:p w14:paraId="69A10BC6" w14:textId="2E88A613" w:rsidR="00AF1F15" w:rsidRDefault="00AF1F15" w:rsidP="002F0EF3"/>
    <w:p w14:paraId="4B57E192" w14:textId="58053BAD" w:rsidR="00094E39" w:rsidRDefault="00094E39" w:rsidP="002F0EF3">
      <w:r w:rsidRPr="00094E39">
        <w:rPr>
          <w:rFonts w:hint="eastAsia"/>
        </w:rPr>
        <w:t>安装</w:t>
      </w:r>
      <w:r w:rsidRPr="00094E39">
        <w:rPr>
          <w:rFonts w:hint="eastAsia"/>
        </w:rPr>
        <w:t xml:space="preserve"> PHP 7.1 </w:t>
      </w:r>
      <w:r w:rsidRPr="00094E39">
        <w:rPr>
          <w:rFonts w:hint="eastAsia"/>
        </w:rPr>
        <w:t>软件：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4E39" w14:paraId="272E03A0" w14:textId="77777777" w:rsidTr="00094E39">
        <w:tc>
          <w:tcPr>
            <w:tcW w:w="8296" w:type="dxa"/>
          </w:tcPr>
          <w:p w14:paraId="680F7776" w14:textId="77777777" w:rsidR="00094E39" w:rsidRDefault="00094E39" w:rsidP="00094E39">
            <w:r>
              <w:t>cd php-7.1.23</w:t>
            </w:r>
          </w:p>
          <w:p w14:paraId="3466DAEF" w14:textId="77777777" w:rsidR="00094E39" w:rsidRDefault="00094E39" w:rsidP="00094E39"/>
          <w:p w14:paraId="68E9E055" w14:textId="77777777" w:rsidR="00094E39" w:rsidRDefault="00094E39" w:rsidP="00094E39">
            <w:r>
              <w:t>./configure --prefix=/zls/server/php/ --with-config-file-path=/zls/server/php/etc/ --with-config-file-scan-dir=/zls/server/php/etc/ --with-apxs2=/zls/server/apache/bin/apxs --enable-inline-optimization --disable-debug --disable-rpath --enable-shared --enable-opcache --enable-fpm --with-fpm-user=www --with-fpm-group=www --with-mysql=mysqlnd --with-mysqli=mysqlnd --with-pdo-mysql=mysqlnd --with-gettext --enable-mbstring --with-iconv --with-mhash --with-mcrypt --with-openssl --enable-bcmath --enable-soap --with-libxml-dir --enable-pcntl --enable-shmop --enable-sysvmsg --enable-sysvsem --enable-sysvshm --enable-sockets --with-curl --with-zlib --enable-zip --with-bz2 --with-readline --without-sqlite3 --without-pdo-sqlite --with-pear --with-iconv-dir --with-freetype-dir --with-png-dir --with-jpeg-dir --enable-gd-native-ttf --with-gd --with-curlwrappers --with-xmlrpc --enable-xml --enable-mbregex --with-sqlite3 --with-pdo-sqlite --enable-session</w:t>
            </w:r>
          </w:p>
          <w:p w14:paraId="6F501117" w14:textId="77777777" w:rsidR="00094E39" w:rsidRDefault="00094E39" w:rsidP="00094E39"/>
          <w:p w14:paraId="6DAC94FE" w14:textId="77777777" w:rsidR="00094E39" w:rsidRDefault="00094E39" w:rsidP="00094E39">
            <w:r>
              <w:rPr>
                <w:rFonts w:hint="eastAsia"/>
              </w:rPr>
              <w:t>如果编译时出现</w:t>
            </w:r>
            <w:r>
              <w:rPr>
                <w:rFonts w:hint="eastAsia"/>
              </w:rPr>
              <w:t xml:space="preserve"> error: mcrypt.h not found. Please reinstall libmcrypt. </w:t>
            </w:r>
            <w:r>
              <w:rPr>
                <w:rFonts w:hint="eastAsia"/>
              </w:rPr>
              <w:t>错误，则执行如下两个步骤安装</w:t>
            </w:r>
          </w:p>
          <w:p w14:paraId="10DCB502" w14:textId="77777777" w:rsidR="00094E39" w:rsidRDefault="00094E39" w:rsidP="00094E39">
            <w:r>
              <w:t>yum install -y epel-release</w:t>
            </w:r>
          </w:p>
          <w:p w14:paraId="7E18D461" w14:textId="77777777" w:rsidR="00094E39" w:rsidRDefault="00094E39" w:rsidP="00094E39">
            <w:r>
              <w:t>yum install -y libmcrypt-devel</w:t>
            </w:r>
          </w:p>
          <w:p w14:paraId="19989875" w14:textId="77777777" w:rsidR="00094E39" w:rsidRDefault="00094E39" w:rsidP="00094E39">
            <w:r>
              <w:rPr>
                <w:rFonts w:hint="eastAsia"/>
              </w:rPr>
              <w:t>然后再执行上面的编译</w:t>
            </w:r>
          </w:p>
          <w:p w14:paraId="0E1D86DD" w14:textId="77777777" w:rsidR="00094E39" w:rsidRDefault="00094E39" w:rsidP="00094E39"/>
          <w:p w14:paraId="55CFFD1C" w14:textId="1DCB9545" w:rsidR="00094E39" w:rsidRDefault="00094E39" w:rsidP="00094E39">
            <w:r>
              <w:t>make &amp;&amp; make install</w:t>
            </w:r>
          </w:p>
        </w:tc>
      </w:tr>
    </w:tbl>
    <w:p w14:paraId="5BCF5036" w14:textId="3B971271" w:rsidR="00094E39" w:rsidRDefault="00094E39" w:rsidP="002F0EF3"/>
    <w:p w14:paraId="2DAB5597" w14:textId="444A8F99" w:rsidR="00120F40" w:rsidRDefault="00120F40" w:rsidP="002F0EF3">
      <w:r w:rsidRPr="00120F40">
        <w:rPr>
          <w:rFonts w:hint="eastAsia"/>
        </w:rPr>
        <w:t>添加环境变量：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40" w14:paraId="2F5BF4EF" w14:textId="77777777" w:rsidTr="00120F40">
        <w:tc>
          <w:tcPr>
            <w:tcW w:w="8296" w:type="dxa"/>
          </w:tcPr>
          <w:p w14:paraId="0BFFAABB" w14:textId="77777777" w:rsidR="00120F40" w:rsidRDefault="00120F40" w:rsidP="00120F40">
            <w:r>
              <w:t>gedit /etc/profile</w:t>
            </w:r>
          </w:p>
          <w:p w14:paraId="6A457749" w14:textId="77777777" w:rsidR="00120F40" w:rsidRDefault="00120F40" w:rsidP="00120F40">
            <w:r>
              <w:t>export PATH=$PATH:/zls/server/php/bin</w:t>
            </w:r>
          </w:p>
          <w:p w14:paraId="05FE23EF" w14:textId="77777777" w:rsidR="00120F40" w:rsidRDefault="00120F40" w:rsidP="00120F40">
            <w:r>
              <w:t>source /etc/profile</w:t>
            </w:r>
          </w:p>
          <w:p w14:paraId="5DC37B3E" w14:textId="01B53755" w:rsidR="00120F40" w:rsidRDefault="00120F40" w:rsidP="00120F40">
            <w:r>
              <w:t>echo $PATH</w:t>
            </w:r>
          </w:p>
        </w:tc>
      </w:tr>
    </w:tbl>
    <w:p w14:paraId="7B73C941" w14:textId="46D8A4EB" w:rsidR="00120F40" w:rsidRDefault="00120F40" w:rsidP="002F0EF3"/>
    <w:p w14:paraId="003B9E05" w14:textId="2BBD02F6" w:rsidR="00120F40" w:rsidRDefault="00120F40" w:rsidP="002F0EF3">
      <w:r w:rsidRPr="00120F40">
        <w:rPr>
          <w:rFonts w:hint="eastAsia"/>
        </w:rPr>
        <w:t>相关配置：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40" w14:paraId="32626886" w14:textId="77777777" w:rsidTr="00120F40">
        <w:tc>
          <w:tcPr>
            <w:tcW w:w="8296" w:type="dxa"/>
          </w:tcPr>
          <w:p w14:paraId="7E8DA366" w14:textId="77777777" w:rsidR="00120F40" w:rsidRDefault="00120F40" w:rsidP="00120F40">
            <w:r>
              <w:t>cd /root/Downloads/php-7.1.23</w:t>
            </w:r>
          </w:p>
          <w:p w14:paraId="1AC27971" w14:textId="77777777" w:rsidR="00120F40" w:rsidRDefault="00120F40" w:rsidP="00120F40"/>
          <w:p w14:paraId="31B9A16B" w14:textId="77777777" w:rsidR="00120F40" w:rsidRDefault="00120F40" w:rsidP="00120F40">
            <w:r>
              <w:lastRenderedPageBreak/>
              <w:t>cp php.ini-production /zls/server/php/etc/php.ini</w:t>
            </w:r>
          </w:p>
          <w:p w14:paraId="397256A5" w14:textId="77777777" w:rsidR="00120F40" w:rsidRDefault="00120F40" w:rsidP="00120F40">
            <w:r>
              <w:t>cp /zls/server/php/etc/php-fpm.conf.default /zls/server/php/etc/php-fpm.conf</w:t>
            </w:r>
          </w:p>
          <w:p w14:paraId="7272CA6F" w14:textId="77777777" w:rsidR="00120F40" w:rsidRDefault="00120F40" w:rsidP="00120F40">
            <w:r>
              <w:t>cp /zls/server/php/etc/php-fpm.d/www.conf.default /zls/server/php/etc/php-fpm.d/www.conf</w:t>
            </w:r>
          </w:p>
          <w:p w14:paraId="38CD0401" w14:textId="77777777" w:rsidR="00120F40" w:rsidRDefault="00120F40" w:rsidP="00120F40"/>
          <w:p w14:paraId="2C1F619F" w14:textId="77777777" w:rsidR="00120F40" w:rsidRDefault="00120F40" w:rsidP="00120F40">
            <w:r>
              <w:t>cd /root/Downloads/php-7.1.23/sapi/fpm</w:t>
            </w:r>
          </w:p>
          <w:p w14:paraId="4AF0E0A3" w14:textId="77777777" w:rsidR="00120F40" w:rsidRDefault="00120F40" w:rsidP="00120F40"/>
          <w:p w14:paraId="15E698D2" w14:textId="77777777" w:rsidR="00120F40" w:rsidRDefault="00120F40" w:rsidP="00120F40">
            <w:r>
              <w:t>cp init.d.php-fpm /etc/init.d/php-fpm</w:t>
            </w:r>
          </w:p>
          <w:p w14:paraId="4A816E54" w14:textId="77777777" w:rsidR="00120F40" w:rsidRDefault="00120F40" w:rsidP="00120F40">
            <w:r>
              <w:t>chmod +x /etc/init.d/php-fpm</w:t>
            </w:r>
          </w:p>
          <w:p w14:paraId="627275A3" w14:textId="77777777" w:rsidR="00120F40" w:rsidRDefault="00120F40" w:rsidP="00120F40"/>
          <w:p w14:paraId="5C17E859" w14:textId="77777777" w:rsidR="00120F40" w:rsidRDefault="00120F40" w:rsidP="00120F40">
            <w:r>
              <w:t>chkconfig --add php-fpm</w:t>
            </w:r>
          </w:p>
          <w:p w14:paraId="1C397B05" w14:textId="77777777" w:rsidR="00120F40" w:rsidRDefault="00120F40" w:rsidP="00120F40">
            <w:r>
              <w:t>chkconfig php-fpm on</w:t>
            </w:r>
          </w:p>
          <w:p w14:paraId="64313CBD" w14:textId="77777777" w:rsidR="00120F40" w:rsidRDefault="00120F40" w:rsidP="00120F40"/>
          <w:p w14:paraId="4FF41B44" w14:textId="77777777" w:rsidR="00120F40" w:rsidRDefault="00120F40" w:rsidP="00120F40">
            <w:r>
              <w:t>service php-fpm start</w:t>
            </w:r>
          </w:p>
          <w:p w14:paraId="62C6DC2A" w14:textId="77777777" w:rsidR="00120F40" w:rsidRDefault="00120F40" w:rsidP="00120F40">
            <w:r>
              <w:t>Starting php-fpm  done</w:t>
            </w:r>
          </w:p>
          <w:p w14:paraId="01F916A5" w14:textId="77777777" w:rsidR="00120F40" w:rsidRDefault="00120F40" w:rsidP="00120F40">
            <w:r>
              <w:t>ps -aux|grep php</w:t>
            </w:r>
          </w:p>
          <w:p w14:paraId="4BE6742F" w14:textId="77777777" w:rsidR="00120F40" w:rsidRDefault="00120F40" w:rsidP="00120F40"/>
          <w:p w14:paraId="7E8AEAE6" w14:textId="63040A6A" w:rsidR="00120F40" w:rsidRDefault="00120F40" w:rsidP="00120F40">
            <w:r>
              <w:t>service php-fpm restart</w:t>
            </w:r>
          </w:p>
        </w:tc>
      </w:tr>
    </w:tbl>
    <w:p w14:paraId="0D277362" w14:textId="6616B19D" w:rsidR="00120F40" w:rsidRDefault="00120F40" w:rsidP="002F0EF3"/>
    <w:p w14:paraId="0FA8C6C1" w14:textId="6E48DA62" w:rsidR="00120F40" w:rsidRDefault="00120F40" w:rsidP="002F0EF3">
      <w:r w:rsidRPr="00120F40">
        <w:rPr>
          <w:rFonts w:hint="eastAsia"/>
        </w:rPr>
        <w:t>配置</w:t>
      </w:r>
      <w:r w:rsidRPr="00120F40">
        <w:rPr>
          <w:rFonts w:hint="eastAsia"/>
        </w:rPr>
        <w:t xml:space="preserve"> php-fpm.conf </w:t>
      </w:r>
      <w:r w:rsidRPr="00120F40">
        <w:rPr>
          <w:rFonts w:hint="eastAsia"/>
        </w:rPr>
        <w:t>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40" w14:paraId="2D82C370" w14:textId="77777777" w:rsidTr="00120F40">
        <w:tc>
          <w:tcPr>
            <w:tcW w:w="8296" w:type="dxa"/>
          </w:tcPr>
          <w:p w14:paraId="26E7D166" w14:textId="77777777" w:rsidR="00120F40" w:rsidRDefault="00120F40" w:rsidP="00120F40">
            <w:r>
              <w:t>gedit /zls/server/php/etc/php-fpm.conf</w:t>
            </w:r>
          </w:p>
          <w:p w14:paraId="2658EB7B" w14:textId="77777777" w:rsidR="00120F40" w:rsidRDefault="00120F40" w:rsidP="00120F40"/>
          <w:p w14:paraId="3C4E94B7" w14:textId="77777777" w:rsidR="00120F40" w:rsidRDefault="00120F40" w:rsidP="00120F40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配置错误日志</w:t>
            </w:r>
          </w:p>
          <w:p w14:paraId="2DAC11D0" w14:textId="77777777" w:rsidR="00120F40" w:rsidRDefault="00120F40" w:rsidP="00120F40">
            <w:r>
              <w:t>error_log = /zls/server/php/var/log/php-fpm.log</w:t>
            </w:r>
          </w:p>
          <w:p w14:paraId="3D343087" w14:textId="77777777" w:rsidR="00120F40" w:rsidRDefault="00120F40" w:rsidP="00120F40"/>
          <w:p w14:paraId="16368E53" w14:textId="77777777" w:rsidR="00120F40" w:rsidRDefault="00120F40" w:rsidP="00120F40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文件</w:t>
            </w:r>
          </w:p>
          <w:p w14:paraId="68916955" w14:textId="45FED37A" w:rsidR="00120F40" w:rsidRDefault="00120F40" w:rsidP="00120F40">
            <w:r>
              <w:t>pid = /zls/server/php/var/run/php-fpm.pid</w:t>
            </w:r>
          </w:p>
        </w:tc>
      </w:tr>
    </w:tbl>
    <w:p w14:paraId="7BEECF38" w14:textId="5C26B23D" w:rsidR="00120F40" w:rsidRDefault="00120F40" w:rsidP="002F0EF3"/>
    <w:p w14:paraId="5390B842" w14:textId="72FA3BA5" w:rsidR="00120F40" w:rsidRDefault="00120F40" w:rsidP="002F0EF3">
      <w:r w:rsidRPr="00120F40">
        <w:rPr>
          <w:rFonts w:hint="eastAsia"/>
        </w:rPr>
        <w:t>配置</w:t>
      </w:r>
      <w:r w:rsidRPr="00120F40">
        <w:rPr>
          <w:rFonts w:hint="eastAsia"/>
        </w:rPr>
        <w:t xml:space="preserve"> php.ini </w:t>
      </w:r>
      <w:r w:rsidRPr="00120F40">
        <w:rPr>
          <w:rFonts w:hint="eastAsia"/>
        </w:rPr>
        <w:t>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40" w14:paraId="264C8DBE" w14:textId="77777777" w:rsidTr="00120F40">
        <w:tc>
          <w:tcPr>
            <w:tcW w:w="8296" w:type="dxa"/>
          </w:tcPr>
          <w:p w14:paraId="6321E49F" w14:textId="342208BA" w:rsidR="00120F40" w:rsidRDefault="00120F40" w:rsidP="002F0EF3">
            <w:r w:rsidRPr="00120F40">
              <w:rPr>
                <w:rFonts w:hint="eastAsia"/>
              </w:rPr>
              <w:t>gedit /zls/server/php/etc/php.ini #</w:t>
            </w:r>
            <w:r w:rsidRPr="00120F40">
              <w:rPr>
                <w:rFonts w:hint="eastAsia"/>
              </w:rPr>
              <w:t>暂无</w:t>
            </w:r>
          </w:p>
        </w:tc>
      </w:tr>
    </w:tbl>
    <w:p w14:paraId="04CF0D29" w14:textId="4D271E2A" w:rsidR="00120F40" w:rsidRDefault="00120F40" w:rsidP="002F0EF3"/>
    <w:p w14:paraId="70BD04A6" w14:textId="51A0BE5E" w:rsidR="00120F40" w:rsidRDefault="00120F40" w:rsidP="002F0EF3">
      <w:r w:rsidRPr="00120F40">
        <w:rPr>
          <w:rFonts w:hint="eastAsia"/>
        </w:rPr>
        <w:t>配置</w:t>
      </w:r>
      <w:r w:rsidRPr="00120F40">
        <w:rPr>
          <w:rFonts w:hint="eastAsia"/>
        </w:rPr>
        <w:t xml:space="preserve"> www.conf </w:t>
      </w:r>
      <w:r w:rsidRPr="00120F40">
        <w:rPr>
          <w:rFonts w:hint="eastAsia"/>
        </w:rPr>
        <w:t>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F40" w14:paraId="760A5896" w14:textId="77777777" w:rsidTr="00120F40">
        <w:tc>
          <w:tcPr>
            <w:tcW w:w="8296" w:type="dxa"/>
          </w:tcPr>
          <w:p w14:paraId="7E3FF0EB" w14:textId="7EA8B541" w:rsidR="00120F40" w:rsidRDefault="00120F40" w:rsidP="002F0EF3">
            <w:r w:rsidRPr="00120F40">
              <w:rPr>
                <w:rFonts w:hint="eastAsia"/>
              </w:rPr>
              <w:t>gedit /zls/server/php/etc/php-fpm.d/www.conf #</w:t>
            </w:r>
            <w:r w:rsidRPr="00120F40">
              <w:rPr>
                <w:rFonts w:hint="eastAsia"/>
              </w:rPr>
              <w:t>暂无</w:t>
            </w:r>
          </w:p>
        </w:tc>
      </w:tr>
    </w:tbl>
    <w:p w14:paraId="1EB3EF79" w14:textId="1608237C" w:rsidR="00120F40" w:rsidRDefault="00120F40" w:rsidP="002F0EF3"/>
    <w:p w14:paraId="51460C69" w14:textId="64A9AF31" w:rsidR="00120F40" w:rsidRDefault="00BB70DF" w:rsidP="002F0EF3">
      <w:r w:rsidRPr="00BB70DF">
        <w:rPr>
          <w:rFonts w:hint="eastAsia"/>
        </w:rPr>
        <w:t xml:space="preserve">Apache </w:t>
      </w:r>
      <w:r w:rsidRPr="00BB70DF">
        <w:rPr>
          <w:rFonts w:hint="eastAsia"/>
        </w:rPr>
        <w:t>关联</w:t>
      </w:r>
      <w:r w:rsidRPr="00BB70DF">
        <w:rPr>
          <w:rFonts w:hint="eastAsia"/>
        </w:rPr>
        <w:t xml:space="preserve"> PHP</w:t>
      </w:r>
      <w:r w:rsidRPr="00BB70DF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0DF" w14:paraId="5D6BD533" w14:textId="77777777" w:rsidTr="00BB70DF">
        <w:tc>
          <w:tcPr>
            <w:tcW w:w="8296" w:type="dxa"/>
          </w:tcPr>
          <w:p w14:paraId="75CACF8B" w14:textId="77777777" w:rsidR="00BB70DF" w:rsidRDefault="00BB70DF" w:rsidP="00BB70DF">
            <w:r>
              <w:t>gedit /zls/server/apache/conf/httpd.conf</w:t>
            </w:r>
          </w:p>
          <w:p w14:paraId="0089109E" w14:textId="77777777" w:rsidR="00BB70DF" w:rsidRDefault="00BB70DF" w:rsidP="00BB70DF"/>
          <w:p w14:paraId="254F4076" w14:textId="77777777" w:rsidR="00BB70DF" w:rsidRDefault="00BB70DF" w:rsidP="00BB70DF">
            <w:r>
              <w:rPr>
                <w:rFonts w:hint="eastAsia"/>
              </w:rPr>
              <w:t>添加以下内容</w:t>
            </w:r>
          </w:p>
          <w:p w14:paraId="6C68B825" w14:textId="77777777" w:rsidR="00BB70DF" w:rsidRDefault="00BB70DF" w:rsidP="00BB70DF">
            <w:r>
              <w:rPr>
                <w:rFonts w:hint="eastAsia"/>
              </w:rPr>
              <w:t>LoadModule php7_module        modules/libphp7.so #</w:t>
            </w:r>
            <w:r>
              <w:rPr>
                <w:rFonts w:hint="eastAsia"/>
              </w:rPr>
              <w:t>这行可能在编译安装</w:t>
            </w:r>
            <w:r>
              <w:rPr>
                <w:rFonts w:hint="eastAsia"/>
              </w:rPr>
              <w:t xml:space="preserve"> php </w:t>
            </w:r>
            <w:r>
              <w:rPr>
                <w:rFonts w:hint="eastAsia"/>
              </w:rPr>
              <w:t>的过程中已经自动添加了</w:t>
            </w:r>
          </w:p>
          <w:p w14:paraId="086D6183" w14:textId="77777777" w:rsidR="00BB70DF" w:rsidRDefault="00BB70DF" w:rsidP="00BB70DF">
            <w:r>
              <w:rPr>
                <w:rFonts w:hint="eastAsia"/>
              </w:rPr>
              <w:t xml:space="preserve">#LoadModule rewrite_module modules/mod_rewrite.so # </w:t>
            </w: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号</w:t>
            </w:r>
          </w:p>
          <w:p w14:paraId="67429669" w14:textId="77777777" w:rsidR="00BB70DF" w:rsidRDefault="00BB70DF" w:rsidP="00BB70DF"/>
          <w:p w14:paraId="0091205A" w14:textId="77777777" w:rsidR="00BB70DF" w:rsidRDefault="00BB70DF" w:rsidP="00BB70DF">
            <w:r>
              <w:rPr>
                <w:rFonts w:hint="eastAsia"/>
              </w:rPr>
              <w:t>在文件最后添加如下三行代码</w:t>
            </w:r>
            <w:r>
              <w:rPr>
                <w:rFonts w:hint="eastAsia"/>
              </w:rPr>
              <w:t>:</w:t>
            </w:r>
          </w:p>
          <w:p w14:paraId="5A92C6E1" w14:textId="77777777" w:rsidR="00BB70DF" w:rsidRDefault="00BB70DF" w:rsidP="00BB70DF">
            <w:r>
              <w:lastRenderedPageBreak/>
              <w:t>&lt;FilesMatch \.php$&gt;</w:t>
            </w:r>
          </w:p>
          <w:p w14:paraId="4BE489B2" w14:textId="77777777" w:rsidR="00BB70DF" w:rsidRDefault="00BB70DF" w:rsidP="00BB70DF">
            <w:r>
              <w:t xml:space="preserve">    SetHandler application/x-httpd-php</w:t>
            </w:r>
          </w:p>
          <w:p w14:paraId="19833C72" w14:textId="77777777" w:rsidR="00BB70DF" w:rsidRDefault="00BB70DF" w:rsidP="00BB70DF">
            <w:r>
              <w:t>&lt;/FilesMatch&gt;</w:t>
            </w:r>
          </w:p>
          <w:p w14:paraId="5AB29F87" w14:textId="77777777" w:rsidR="00BB70DF" w:rsidRDefault="00BB70DF" w:rsidP="00BB70DF"/>
          <w:p w14:paraId="119EEE24" w14:textId="77777777" w:rsidR="00BB70DF" w:rsidRDefault="00BB70DF" w:rsidP="00BB70D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index.php</w:t>
            </w:r>
          </w:p>
          <w:p w14:paraId="1922845E" w14:textId="77777777" w:rsidR="00BB70DF" w:rsidRDefault="00BB70DF" w:rsidP="00BB70DF">
            <w:r>
              <w:t>&lt;IfModule dir_module&gt;</w:t>
            </w:r>
          </w:p>
          <w:p w14:paraId="5C3CC0D8" w14:textId="77777777" w:rsidR="00BB70DF" w:rsidRDefault="00BB70DF" w:rsidP="00BB70DF">
            <w:r>
              <w:t xml:space="preserve">    DirectoryIndex index.php index.html</w:t>
            </w:r>
          </w:p>
          <w:p w14:paraId="313871A0" w14:textId="21BF0F3D" w:rsidR="00BB70DF" w:rsidRDefault="00BB70DF" w:rsidP="00BB70DF">
            <w:r>
              <w:t>&lt;/IfModule&gt;</w:t>
            </w:r>
          </w:p>
        </w:tc>
      </w:tr>
    </w:tbl>
    <w:p w14:paraId="5CB2DE7D" w14:textId="77777777" w:rsidR="00BB70DF" w:rsidRDefault="00BB70DF" w:rsidP="002F0EF3"/>
    <w:p w14:paraId="7C139355" w14:textId="05396CCA" w:rsidR="00120F40" w:rsidRDefault="00AA4925" w:rsidP="002F0EF3">
      <w:r w:rsidRPr="00AA4925">
        <w:rPr>
          <w:rFonts w:hint="eastAsia"/>
        </w:rPr>
        <w:t>测试</w:t>
      </w:r>
      <w:r w:rsidRPr="00AA4925">
        <w:rPr>
          <w:rFonts w:hint="eastAsia"/>
        </w:rPr>
        <w:t xml:space="preserve"> Apache </w:t>
      </w:r>
      <w:r w:rsidRPr="00AA4925">
        <w:rPr>
          <w:rFonts w:hint="eastAsia"/>
        </w:rPr>
        <w:t>是否与</w:t>
      </w:r>
      <w:r w:rsidRPr="00AA4925">
        <w:rPr>
          <w:rFonts w:hint="eastAsia"/>
        </w:rPr>
        <w:t xml:space="preserve"> PHP </w:t>
      </w:r>
      <w:r w:rsidRPr="00AA4925">
        <w:rPr>
          <w:rFonts w:hint="eastAsia"/>
        </w:rPr>
        <w:t>关联成功：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E98" w14:paraId="6A5225B7" w14:textId="77777777" w:rsidTr="000C1E98">
        <w:tc>
          <w:tcPr>
            <w:tcW w:w="8296" w:type="dxa"/>
          </w:tcPr>
          <w:p w14:paraId="6218538F" w14:textId="77777777" w:rsidR="000C1E98" w:rsidRDefault="000C1E98" w:rsidP="000C1E98">
            <w:r>
              <w:t>gedit /zls/server/apache/htdocs/phpzls.php</w:t>
            </w:r>
          </w:p>
          <w:p w14:paraId="5A4A8B09" w14:textId="77777777" w:rsidR="000C1E98" w:rsidRDefault="000C1E98" w:rsidP="000C1E98"/>
          <w:p w14:paraId="78C4BC4C" w14:textId="77777777" w:rsidR="000C1E98" w:rsidRDefault="000C1E98" w:rsidP="000C1E9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添加以下内容</w:t>
            </w:r>
          </w:p>
          <w:p w14:paraId="2E789C42" w14:textId="77777777" w:rsidR="000C1E98" w:rsidRDefault="000C1E98" w:rsidP="000C1E98">
            <w:r>
              <w:t>&lt;?php</w:t>
            </w:r>
          </w:p>
          <w:p w14:paraId="640F5223" w14:textId="77777777" w:rsidR="000C1E98" w:rsidRDefault="000C1E98" w:rsidP="000C1E98">
            <w:r>
              <w:t xml:space="preserve">    phpinfo();</w:t>
            </w:r>
          </w:p>
          <w:p w14:paraId="3365FAC5" w14:textId="3ACEF177" w:rsidR="000C1E98" w:rsidRDefault="000C1E98" w:rsidP="000C1E98">
            <w:r>
              <w:t>?&gt;</w:t>
            </w:r>
          </w:p>
        </w:tc>
      </w:tr>
    </w:tbl>
    <w:p w14:paraId="070F3576" w14:textId="012084C9" w:rsidR="00AA4925" w:rsidRDefault="00AA4925" w:rsidP="002F0EF3"/>
    <w:p w14:paraId="5792BD47" w14:textId="661CC372" w:rsidR="000C1E98" w:rsidRDefault="000C1E98" w:rsidP="002F0EF3">
      <w:r w:rsidRPr="000C1E98">
        <w:rPr>
          <w:rFonts w:hint="eastAsia"/>
        </w:rPr>
        <w:t>重启</w:t>
      </w:r>
      <w:r w:rsidRPr="000C1E98">
        <w:rPr>
          <w:rFonts w:hint="eastAsia"/>
        </w:rPr>
        <w:t xml:space="preserve"> Apache PHP </w:t>
      </w:r>
      <w:r w:rsidRPr="000C1E98">
        <w:rPr>
          <w:rFonts w:hint="eastAsia"/>
        </w:rPr>
        <w:t>服务：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B4C" w14:paraId="2B6363E0" w14:textId="77777777" w:rsidTr="00E30B4C">
        <w:tc>
          <w:tcPr>
            <w:tcW w:w="8296" w:type="dxa"/>
          </w:tcPr>
          <w:p w14:paraId="5D50AA8F" w14:textId="77777777" w:rsidR="00E30B4C" w:rsidRDefault="00E30B4C" w:rsidP="00E30B4C">
            <w:r>
              <w:t>service httpd restart</w:t>
            </w:r>
          </w:p>
          <w:p w14:paraId="7FD50D12" w14:textId="7AAC1B51" w:rsidR="00E30B4C" w:rsidRDefault="00E30B4C" w:rsidP="00E30B4C">
            <w:r>
              <w:t>service php-fpm restart</w:t>
            </w:r>
          </w:p>
        </w:tc>
      </w:tr>
    </w:tbl>
    <w:p w14:paraId="7882D53C" w14:textId="77686606" w:rsidR="000C1E98" w:rsidRDefault="000C1E98" w:rsidP="002F0EF3"/>
    <w:p w14:paraId="7B1EE624" w14:textId="31DEFF09" w:rsidR="00E30B4C" w:rsidRDefault="00E30B4C" w:rsidP="002F0EF3">
      <w:r w:rsidRPr="00E30B4C">
        <w:rPr>
          <w:rFonts w:hint="eastAsia"/>
        </w:rPr>
        <w:t>在浏览器输入</w:t>
      </w:r>
      <w:r w:rsidRPr="00E30B4C">
        <w:rPr>
          <w:rFonts w:hint="eastAsia"/>
        </w:rPr>
        <w:t xml:space="preserve"> </w:t>
      </w:r>
      <w:hyperlink r:id="rId64" w:history="1">
        <w:r w:rsidRPr="007B79AB">
          <w:rPr>
            <w:rStyle w:val="af3"/>
            <w:rFonts w:hint="eastAsia"/>
          </w:rPr>
          <w:t>http://127.0.0.1/</w:t>
        </w:r>
      </w:hyperlink>
      <w:r>
        <w:t xml:space="preserve"> </w:t>
      </w:r>
      <w:r w:rsidRPr="00E30B4C">
        <w:rPr>
          <w:rFonts w:hint="eastAsia"/>
        </w:rPr>
        <w:t>显示如下图所示：</w:t>
      </w:r>
    </w:p>
    <w:p w14:paraId="52EACAB8" w14:textId="78022CBD" w:rsidR="00E30B4C" w:rsidRDefault="00A50D0D" w:rsidP="00A50D0D">
      <w:pPr>
        <w:jc w:val="center"/>
      </w:pPr>
      <w:r>
        <w:rPr>
          <w:noProof/>
        </w:rPr>
        <w:drawing>
          <wp:inline distT="0" distB="0" distL="0" distR="0" wp14:anchorId="54A61FB7" wp14:editId="0F923B86">
            <wp:extent cx="5274310" cy="29521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20FD" w14:textId="77777777" w:rsidR="00A50D0D" w:rsidRDefault="00A50D0D" w:rsidP="00A50D0D">
      <w:r>
        <w:rPr>
          <w:rFonts w:hint="eastAsia"/>
        </w:rPr>
        <w:t>说明</w:t>
      </w:r>
      <w:r>
        <w:rPr>
          <w:rFonts w:hint="eastAsia"/>
        </w:rPr>
        <w:t xml:space="preserve"> Apache + PHP </w:t>
      </w:r>
      <w:r>
        <w:rPr>
          <w:rFonts w:hint="eastAsia"/>
        </w:rPr>
        <w:t>整合成功，同时，</w:t>
      </w:r>
      <w:r>
        <w:rPr>
          <w:rFonts w:hint="eastAsia"/>
        </w:rPr>
        <w:t xml:space="preserve">GD </w:t>
      </w:r>
      <w:r>
        <w:rPr>
          <w:rFonts w:hint="eastAsia"/>
        </w:rPr>
        <w:t>库也是安装成功的。</w:t>
      </w:r>
    </w:p>
    <w:p w14:paraId="4492B72E" w14:textId="77777777" w:rsidR="00A50D0D" w:rsidRDefault="00A50D0D" w:rsidP="00A50D0D"/>
    <w:p w14:paraId="067B3D2F" w14:textId="46AF0D01" w:rsidR="00A50D0D" w:rsidRDefault="00A50D0D" w:rsidP="00A50D0D">
      <w:r>
        <w:rPr>
          <w:rFonts w:hint="eastAsia"/>
        </w:rPr>
        <w:t>测试</w:t>
      </w:r>
      <w:r>
        <w:rPr>
          <w:rFonts w:hint="eastAsia"/>
        </w:rPr>
        <w:t xml:space="preserve"> PHP </w:t>
      </w:r>
      <w:r>
        <w:rPr>
          <w:rFonts w:hint="eastAsia"/>
        </w:rPr>
        <w:t>与</w:t>
      </w:r>
      <w:r>
        <w:rPr>
          <w:rFonts w:hint="eastAsia"/>
        </w:rPr>
        <w:t xml:space="preserve"> MySQL </w:t>
      </w:r>
      <w:r>
        <w:rPr>
          <w:rFonts w:hint="eastAsia"/>
        </w:rPr>
        <w:t>是否关联成功：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CE7" w14:paraId="4206EC3A" w14:textId="77777777" w:rsidTr="00546CE7">
        <w:tc>
          <w:tcPr>
            <w:tcW w:w="8296" w:type="dxa"/>
          </w:tcPr>
          <w:p w14:paraId="5F2AC257" w14:textId="77777777" w:rsidR="00546CE7" w:rsidRDefault="00546CE7" w:rsidP="00546CE7">
            <w:r>
              <w:t>gedit /zls/server/apache/htdocs/mysqlzls.php</w:t>
            </w:r>
          </w:p>
          <w:p w14:paraId="066E6C36" w14:textId="77777777" w:rsidR="00546CE7" w:rsidRDefault="00546CE7" w:rsidP="00546CE7"/>
          <w:p w14:paraId="5539F69C" w14:textId="77777777" w:rsidR="00546CE7" w:rsidRDefault="00546CE7" w:rsidP="00546CE7">
            <w:r>
              <w:t>&lt;?php</w:t>
            </w:r>
          </w:p>
          <w:p w14:paraId="2BB691D8" w14:textId="77777777" w:rsidR="00546CE7" w:rsidRDefault="00546CE7" w:rsidP="00546CE7">
            <w:r>
              <w:t xml:space="preserve">    $mysqli = new mysqli("127.0.0.1", "root", "root");</w:t>
            </w:r>
          </w:p>
          <w:p w14:paraId="1605D6C6" w14:textId="77777777" w:rsidR="00546CE7" w:rsidRDefault="00546CE7" w:rsidP="00546CE7">
            <w:r>
              <w:lastRenderedPageBreak/>
              <w:t xml:space="preserve">    if (!$mysqli) {</w:t>
            </w:r>
          </w:p>
          <w:p w14:paraId="790D3275" w14:textId="77777777" w:rsidR="00546CE7" w:rsidRDefault="00546CE7" w:rsidP="00546CE7">
            <w:r>
              <w:t xml:space="preserve">        echo "database connection error";</w:t>
            </w:r>
          </w:p>
          <w:p w14:paraId="0A55AC1E" w14:textId="77777777" w:rsidR="00546CE7" w:rsidRDefault="00546CE7" w:rsidP="00546CE7">
            <w:r>
              <w:t xml:space="preserve">    } else {</w:t>
            </w:r>
          </w:p>
          <w:p w14:paraId="13B8A6E2" w14:textId="77777777" w:rsidR="00546CE7" w:rsidRDefault="00546CE7" w:rsidP="00546CE7">
            <w:r>
              <w:t xml:space="preserve">        echo "php connection mysql successful";</w:t>
            </w:r>
          </w:p>
          <w:p w14:paraId="2DE6F77B" w14:textId="77777777" w:rsidR="00546CE7" w:rsidRDefault="00546CE7" w:rsidP="00546CE7">
            <w:r>
              <w:t xml:space="preserve">    }</w:t>
            </w:r>
          </w:p>
          <w:p w14:paraId="10B0F930" w14:textId="77777777" w:rsidR="00546CE7" w:rsidRDefault="00546CE7" w:rsidP="00546CE7">
            <w:r>
              <w:t xml:space="preserve">    $mysqli-&gt;close();</w:t>
            </w:r>
          </w:p>
          <w:p w14:paraId="0BB1E0BA" w14:textId="70544F32" w:rsidR="00546CE7" w:rsidRDefault="00546CE7" w:rsidP="00546CE7">
            <w:r>
              <w:t>?&gt;</w:t>
            </w:r>
          </w:p>
        </w:tc>
      </w:tr>
    </w:tbl>
    <w:p w14:paraId="21BF65BF" w14:textId="1ED9E0B1" w:rsidR="00A50D0D" w:rsidRDefault="004203A0" w:rsidP="00A50D0D">
      <w:r w:rsidRPr="004203A0">
        <w:rPr>
          <w:rFonts w:hint="eastAsia"/>
        </w:rPr>
        <w:lastRenderedPageBreak/>
        <w:t>结果如下图所示：</w:t>
      </w:r>
    </w:p>
    <w:p w14:paraId="278DA2EB" w14:textId="6F22A721" w:rsidR="004203A0" w:rsidRDefault="004203A0" w:rsidP="004203A0">
      <w:pPr>
        <w:jc w:val="center"/>
      </w:pPr>
      <w:r>
        <w:rPr>
          <w:noProof/>
        </w:rPr>
        <w:drawing>
          <wp:inline distT="0" distB="0" distL="0" distR="0" wp14:anchorId="3BB328D2" wp14:editId="43C52D90">
            <wp:extent cx="3857625" cy="10096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649D" w14:textId="77777777" w:rsidR="004203A0" w:rsidRDefault="004203A0" w:rsidP="004203A0">
      <w:r>
        <w:rPr>
          <w:rFonts w:hint="eastAsia"/>
        </w:rPr>
        <w:t>说明</w:t>
      </w:r>
      <w:r>
        <w:rPr>
          <w:rFonts w:hint="eastAsia"/>
        </w:rPr>
        <w:t xml:space="preserve"> PHP + MySQL </w:t>
      </w:r>
      <w:r>
        <w:rPr>
          <w:rFonts w:hint="eastAsia"/>
        </w:rPr>
        <w:t>整合成功。</w:t>
      </w:r>
    </w:p>
    <w:p w14:paraId="1F728DE8" w14:textId="1A9052E4" w:rsidR="004203A0" w:rsidRDefault="004203A0" w:rsidP="004203A0">
      <w:r>
        <w:rPr>
          <w:rFonts w:hint="eastAsia"/>
        </w:rPr>
        <w:t>如果测试失败，可以尝试</w:t>
      </w:r>
      <w:r>
        <w:rPr>
          <w:rFonts w:hint="eastAsia"/>
        </w:rPr>
        <w:t xml:space="preserve"> httpd</w:t>
      </w:r>
      <w:r>
        <w:rPr>
          <w:rFonts w:hint="eastAsia"/>
        </w:rPr>
        <w:t>、</w:t>
      </w:r>
      <w:r>
        <w:rPr>
          <w:rFonts w:hint="eastAsia"/>
        </w:rPr>
        <w:t xml:space="preserve">php-fpm </w:t>
      </w:r>
      <w:r>
        <w:rPr>
          <w:rFonts w:hint="eastAsia"/>
        </w:rPr>
        <w:t>多重启几次。</w:t>
      </w:r>
    </w:p>
    <w:p w14:paraId="2DC8B7D1" w14:textId="77777777" w:rsidR="004203A0" w:rsidRPr="00F54691" w:rsidRDefault="004203A0" w:rsidP="004203A0"/>
    <w:p w14:paraId="34F886AB" w14:textId="31E4673D" w:rsidR="00737CEF" w:rsidRDefault="00737CEF">
      <w:pPr>
        <w:pStyle w:val="2"/>
      </w:pPr>
      <w:r w:rsidRPr="00737CEF">
        <w:rPr>
          <w:rFonts w:hint="eastAsia"/>
        </w:rPr>
        <w:t>建设</w:t>
      </w:r>
      <w:r w:rsidRPr="00737CEF">
        <w:rPr>
          <w:rFonts w:hint="eastAsia"/>
        </w:rPr>
        <w:t xml:space="preserve"> DEDECMS </w:t>
      </w:r>
      <w:r w:rsidRPr="00737CEF">
        <w:rPr>
          <w:rFonts w:hint="eastAsia"/>
        </w:rPr>
        <w:t>站点</w:t>
      </w:r>
    </w:p>
    <w:p w14:paraId="22596E65" w14:textId="3FE1E7BF" w:rsidR="00737CEF" w:rsidRDefault="00737CEF" w:rsidP="00737CEF">
      <w:r w:rsidRPr="00737CEF">
        <w:rPr>
          <w:rFonts w:hint="eastAsia"/>
        </w:rPr>
        <w:t>这里</w:t>
      </w:r>
      <w:r>
        <w:rPr>
          <w:rFonts w:hint="eastAsia"/>
        </w:rPr>
        <w:t>以</w:t>
      </w:r>
      <w:r w:rsidRPr="00737CEF">
        <w:rPr>
          <w:rFonts w:hint="eastAsia"/>
        </w:rPr>
        <w:t>DEDECMS</w:t>
      </w:r>
      <w:r>
        <w:rPr>
          <w:rFonts w:hint="eastAsia"/>
        </w:rPr>
        <w:t>程序</w:t>
      </w:r>
      <w:r w:rsidRPr="00737CEF">
        <w:rPr>
          <w:rFonts w:hint="eastAsia"/>
        </w:rPr>
        <w:t>作为建站测试。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43E" w14:paraId="201B6D03" w14:textId="77777777" w:rsidTr="0054343E">
        <w:tc>
          <w:tcPr>
            <w:tcW w:w="8296" w:type="dxa"/>
          </w:tcPr>
          <w:p w14:paraId="5758B781" w14:textId="77777777" w:rsidR="0054343E" w:rsidRDefault="0054343E" w:rsidP="0054343E">
            <w:r>
              <w:t>cd /zls/server/apache/htdocs/</w:t>
            </w:r>
          </w:p>
          <w:p w14:paraId="0184BD56" w14:textId="77777777" w:rsidR="0054343E" w:rsidRDefault="0054343E" w:rsidP="0054343E"/>
          <w:p w14:paraId="5C604E2D" w14:textId="77777777" w:rsidR="0054343E" w:rsidRDefault="0054343E" w:rsidP="0054343E">
            <w:r>
              <w:t>mkdir www.zlsdede.com</w:t>
            </w:r>
          </w:p>
          <w:p w14:paraId="75A40E8E" w14:textId="77777777" w:rsidR="0054343E" w:rsidRDefault="0054343E" w:rsidP="0054343E"/>
          <w:p w14:paraId="31CF4CB5" w14:textId="77777777" w:rsidR="0054343E" w:rsidRDefault="0054343E" w:rsidP="0054343E">
            <w:r>
              <w:t>cp -r uploads/* /zls/server/apache/htdocs/www.zlsdede.com/</w:t>
            </w:r>
          </w:p>
          <w:p w14:paraId="78BE7D9D" w14:textId="77777777" w:rsidR="0054343E" w:rsidRDefault="0054343E" w:rsidP="0054343E"/>
          <w:p w14:paraId="3EE5E346" w14:textId="77777777" w:rsidR="0054343E" w:rsidRDefault="0054343E" w:rsidP="0054343E">
            <w:r>
              <w:t>gedit /etc/hosts</w:t>
            </w:r>
          </w:p>
          <w:p w14:paraId="144CDC5C" w14:textId="77777777" w:rsidR="0054343E" w:rsidRDefault="0054343E" w:rsidP="0054343E">
            <w:r>
              <w:t>127.0.0.1</w:t>
            </w:r>
            <w:r>
              <w:tab/>
              <w:t>www.zlsdede.com</w:t>
            </w:r>
          </w:p>
          <w:p w14:paraId="63AE666C" w14:textId="77777777" w:rsidR="0054343E" w:rsidRDefault="0054343E" w:rsidP="0054343E"/>
          <w:p w14:paraId="349C357F" w14:textId="77777777" w:rsidR="0054343E" w:rsidRDefault="0054343E" w:rsidP="0054343E">
            <w:r>
              <w:t>gedit /zls/server/apache/conf/httpd.conf</w:t>
            </w:r>
          </w:p>
          <w:p w14:paraId="67BD1111" w14:textId="77777777" w:rsidR="0054343E" w:rsidRDefault="0054343E" w:rsidP="0054343E"/>
          <w:p w14:paraId="5B44A166" w14:textId="77777777" w:rsidR="0054343E" w:rsidRDefault="0054343E" w:rsidP="0054343E">
            <w:r>
              <w:rPr>
                <w:rFonts w:hint="eastAsia"/>
              </w:rPr>
              <w:t xml:space="preserve">#Include conf/extra/httpd-vhosts.conf </w:t>
            </w: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 xml:space="preserve"> #</w:t>
            </w:r>
          </w:p>
          <w:p w14:paraId="72F0B94B" w14:textId="77777777" w:rsidR="0054343E" w:rsidRDefault="0054343E" w:rsidP="0054343E">
            <w:r>
              <w:rPr>
                <w:rFonts w:hint="eastAsia"/>
              </w:rPr>
              <w:t xml:space="preserve">#LoadModule rewrite_module modules/mod_rewrite.so </w:t>
            </w: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 xml:space="preserve"> #</w:t>
            </w:r>
          </w:p>
          <w:p w14:paraId="18015A06" w14:textId="77777777" w:rsidR="0054343E" w:rsidRDefault="0054343E" w:rsidP="0054343E"/>
          <w:p w14:paraId="06E761B0" w14:textId="77777777" w:rsidR="0054343E" w:rsidRDefault="0054343E" w:rsidP="0054343E">
            <w:r>
              <w:t>gedit /zls/server/apache/conf/extra/httpd-vhosts.conf</w:t>
            </w:r>
          </w:p>
          <w:p w14:paraId="759B57AE" w14:textId="77777777" w:rsidR="0054343E" w:rsidRDefault="0054343E" w:rsidP="0054343E"/>
          <w:p w14:paraId="637F97A2" w14:textId="77777777" w:rsidR="0054343E" w:rsidRDefault="0054343E" w:rsidP="0054343E">
            <w:r>
              <w:t>&lt;VirtualHost *:80&gt;</w:t>
            </w:r>
          </w:p>
          <w:p w14:paraId="30E91192" w14:textId="77777777" w:rsidR="0054343E" w:rsidRDefault="0054343E" w:rsidP="0054343E">
            <w:r>
              <w:t xml:space="preserve">    DocumentRoot "/zls/server/apache/htdocs/www.zlsdede.com"</w:t>
            </w:r>
          </w:p>
          <w:p w14:paraId="7853E135" w14:textId="77777777" w:rsidR="0054343E" w:rsidRDefault="0054343E" w:rsidP="0054343E">
            <w:r>
              <w:t xml:space="preserve">    ServerName www.zlsdede.com</w:t>
            </w:r>
          </w:p>
          <w:p w14:paraId="44F39FEC" w14:textId="77777777" w:rsidR="0054343E" w:rsidRDefault="0054343E" w:rsidP="0054343E">
            <w:r>
              <w:t xml:space="preserve">  &lt;Directory "/zls/server/apache/htdocs/www.zlsdede.com"&gt;</w:t>
            </w:r>
          </w:p>
          <w:p w14:paraId="514AE957" w14:textId="77777777" w:rsidR="0054343E" w:rsidRDefault="0054343E" w:rsidP="0054343E">
            <w:r>
              <w:tab/>
              <w:t xml:space="preserve">    Options Indexes FollowSymLinks</w:t>
            </w:r>
          </w:p>
          <w:p w14:paraId="41E688D2" w14:textId="77777777" w:rsidR="0054343E" w:rsidRDefault="0054343E" w:rsidP="0054343E">
            <w:r>
              <w:tab/>
              <w:t xml:space="preserve">    AllowOverride all</w:t>
            </w:r>
          </w:p>
          <w:p w14:paraId="441BAE70" w14:textId="77777777" w:rsidR="0054343E" w:rsidRDefault="0054343E" w:rsidP="0054343E">
            <w:r>
              <w:tab/>
              <w:t xml:space="preserve">    Order allow,deny</w:t>
            </w:r>
          </w:p>
          <w:p w14:paraId="74FFE9D5" w14:textId="77777777" w:rsidR="0054343E" w:rsidRDefault="0054343E" w:rsidP="0054343E">
            <w:r>
              <w:lastRenderedPageBreak/>
              <w:tab/>
              <w:t xml:space="preserve">    Allow from all</w:t>
            </w:r>
          </w:p>
          <w:p w14:paraId="18BA86D8" w14:textId="77777777" w:rsidR="0054343E" w:rsidRDefault="0054343E" w:rsidP="0054343E">
            <w:r>
              <w:t xml:space="preserve">  &lt;/Directory&gt;</w:t>
            </w:r>
          </w:p>
          <w:p w14:paraId="46D3C6B0" w14:textId="77777777" w:rsidR="0054343E" w:rsidRDefault="0054343E" w:rsidP="0054343E">
            <w:r>
              <w:t>&lt;/VirtualHost&gt;</w:t>
            </w:r>
          </w:p>
          <w:p w14:paraId="457A2CF2" w14:textId="77777777" w:rsidR="0054343E" w:rsidRDefault="0054343E" w:rsidP="0054343E"/>
          <w:p w14:paraId="7B1B260A" w14:textId="77777777" w:rsidR="0054343E" w:rsidRDefault="0054343E" w:rsidP="0054343E">
            <w:r>
              <w:t>chmod -R 777 /zls/</w:t>
            </w:r>
          </w:p>
          <w:p w14:paraId="5B8F3D93" w14:textId="77777777" w:rsidR="0054343E" w:rsidRDefault="0054343E" w:rsidP="0054343E"/>
          <w:p w14:paraId="71FD5E66" w14:textId="213A18A1" w:rsidR="0054343E" w:rsidRDefault="0054343E" w:rsidP="0054343E">
            <w:r>
              <w:t>service httpd restart</w:t>
            </w:r>
          </w:p>
        </w:tc>
      </w:tr>
    </w:tbl>
    <w:p w14:paraId="58844E0C" w14:textId="0E29A811" w:rsidR="00737CEF" w:rsidRDefault="0054343E" w:rsidP="00737CEF">
      <w:r w:rsidRPr="0054343E">
        <w:rPr>
          <w:rFonts w:hint="eastAsia"/>
        </w:rPr>
        <w:lastRenderedPageBreak/>
        <w:t>然后在浏览器输入域名即可进行建站。</w:t>
      </w:r>
    </w:p>
    <w:p w14:paraId="6F215297" w14:textId="77777777" w:rsidR="0054343E" w:rsidRPr="00737CEF" w:rsidRDefault="0054343E" w:rsidP="00737CEF"/>
    <w:p w14:paraId="2B12280D" w14:textId="4C29A4BC" w:rsidR="005B2C38" w:rsidRDefault="005B2C38">
      <w:pPr>
        <w:pStyle w:val="2"/>
      </w:pPr>
      <w:r w:rsidRPr="005B2C38">
        <w:rPr>
          <w:rFonts w:hint="eastAsia"/>
        </w:rPr>
        <w:t>缺少</w:t>
      </w:r>
      <w:r w:rsidRPr="005B2C38">
        <w:rPr>
          <w:rFonts w:hint="eastAsia"/>
        </w:rPr>
        <w:t xml:space="preserve"> GD </w:t>
      </w:r>
      <w:r w:rsidRPr="005B2C38">
        <w:rPr>
          <w:rFonts w:hint="eastAsia"/>
        </w:rPr>
        <w:t>图形处理库怎么办？</w:t>
      </w:r>
    </w:p>
    <w:p w14:paraId="74A19BEE" w14:textId="7755F1D0" w:rsidR="005B2C38" w:rsidRDefault="00785314" w:rsidP="005B2C38">
      <w:r w:rsidRPr="00785314">
        <w:rPr>
          <w:rFonts w:hint="eastAsia"/>
        </w:rPr>
        <w:t>进入</w:t>
      </w:r>
      <w:r w:rsidRPr="00785314">
        <w:rPr>
          <w:rFonts w:hint="eastAsia"/>
        </w:rPr>
        <w:t xml:space="preserve"> PHP </w:t>
      </w:r>
      <w:r w:rsidRPr="00785314">
        <w:rPr>
          <w:rFonts w:hint="eastAsia"/>
        </w:rPr>
        <w:t>安装包的</w:t>
      </w:r>
      <w:r w:rsidRPr="00785314">
        <w:rPr>
          <w:rFonts w:hint="eastAsia"/>
        </w:rPr>
        <w:t xml:space="preserve"> GD </w:t>
      </w:r>
      <w:r w:rsidRPr="00785314">
        <w:rPr>
          <w:rFonts w:hint="eastAsia"/>
        </w:rPr>
        <w:t>目录：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6C1" w14:paraId="7C9708C5" w14:textId="77777777" w:rsidTr="008B56C1">
        <w:tc>
          <w:tcPr>
            <w:tcW w:w="8296" w:type="dxa"/>
          </w:tcPr>
          <w:p w14:paraId="36B298A7" w14:textId="0CBF3C96" w:rsidR="008B56C1" w:rsidRDefault="008B56C1" w:rsidP="005B2C38">
            <w:r w:rsidRPr="008B56C1">
              <w:t>cd /root/Downloads/php-7.1.23/ext/gd</w:t>
            </w:r>
          </w:p>
        </w:tc>
      </w:tr>
    </w:tbl>
    <w:p w14:paraId="372AA163" w14:textId="6C696255" w:rsidR="00785314" w:rsidRDefault="008B56C1" w:rsidP="005B2C38">
      <w:r w:rsidRPr="008B56C1">
        <w:rPr>
          <w:rFonts w:hint="eastAsia"/>
        </w:rPr>
        <w:t>执行安装包下的</w:t>
      </w:r>
      <w:r w:rsidRPr="008B56C1">
        <w:rPr>
          <w:rFonts w:hint="eastAsia"/>
        </w:rPr>
        <w:t xml:space="preserve"> /bin/phpize</w:t>
      </w:r>
      <w:r w:rsidRPr="008B56C1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1E5" w14:paraId="014F600F" w14:textId="77777777" w:rsidTr="009041E5">
        <w:tc>
          <w:tcPr>
            <w:tcW w:w="8296" w:type="dxa"/>
          </w:tcPr>
          <w:p w14:paraId="415C428E" w14:textId="77777777" w:rsidR="009041E5" w:rsidRDefault="009041E5" w:rsidP="009041E5">
            <w:r>
              <w:t>/zls/server/php/bin/phpize</w:t>
            </w:r>
          </w:p>
          <w:p w14:paraId="1DD4A1C9" w14:textId="0B7208D9" w:rsidR="009041E5" w:rsidRDefault="009041E5" w:rsidP="009041E5">
            <w:r>
              <w:t>./configure --with-php-config=/zls/server/php/bin/php-config</w:t>
            </w:r>
          </w:p>
        </w:tc>
      </w:tr>
    </w:tbl>
    <w:p w14:paraId="21EE41BB" w14:textId="57BAE234" w:rsidR="008B56C1" w:rsidRDefault="009041E5" w:rsidP="005B2C38">
      <w:r w:rsidRPr="009041E5">
        <w:rPr>
          <w:rFonts w:hint="eastAsia"/>
        </w:rPr>
        <w:t>然后进行编译和安装：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52A" w14:paraId="114B8FBD" w14:textId="77777777" w:rsidTr="00F0152A">
        <w:tc>
          <w:tcPr>
            <w:tcW w:w="8296" w:type="dxa"/>
          </w:tcPr>
          <w:p w14:paraId="517362C4" w14:textId="77777777" w:rsidR="00F0152A" w:rsidRDefault="00F0152A" w:rsidP="00F0152A">
            <w:r>
              <w:t>make</w:t>
            </w:r>
          </w:p>
          <w:p w14:paraId="52A0DE35" w14:textId="77777777" w:rsidR="00F0152A" w:rsidRDefault="00F0152A" w:rsidP="00F0152A">
            <w:r>
              <w:t>make install</w:t>
            </w:r>
          </w:p>
          <w:p w14:paraId="0922A61E" w14:textId="00796B67" w:rsidR="00F0152A" w:rsidRDefault="00F0152A" w:rsidP="00F0152A">
            <w:r>
              <w:t>systemctl restart php-fpm</w:t>
            </w:r>
          </w:p>
        </w:tc>
      </w:tr>
    </w:tbl>
    <w:p w14:paraId="3784CC25" w14:textId="63372A4E" w:rsidR="009041E5" w:rsidRDefault="009C30F8" w:rsidP="005B2C38">
      <w:r w:rsidRPr="009C30F8">
        <w:rPr>
          <w:rFonts w:hint="eastAsia"/>
        </w:rPr>
        <w:t>后续一些查看和操作：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0F8" w14:paraId="524DE0B7" w14:textId="77777777" w:rsidTr="009C30F8">
        <w:tc>
          <w:tcPr>
            <w:tcW w:w="8296" w:type="dxa"/>
          </w:tcPr>
          <w:p w14:paraId="03608199" w14:textId="77777777" w:rsidR="009C30F8" w:rsidRDefault="009C30F8" w:rsidP="009C30F8">
            <w:r>
              <w:t>find / -name gd.so</w:t>
            </w:r>
          </w:p>
          <w:p w14:paraId="28588122" w14:textId="77777777" w:rsidR="009C30F8" w:rsidRDefault="009C30F8" w:rsidP="009C30F8"/>
          <w:p w14:paraId="665EB1D1" w14:textId="77777777" w:rsidR="009C30F8" w:rsidRDefault="009C30F8" w:rsidP="009C30F8">
            <w:r>
              <w:t>/zls/server/php/lib/php/extensions/no-debug-non-zts-20160303/gd.so</w:t>
            </w:r>
          </w:p>
          <w:p w14:paraId="59D88F2B" w14:textId="77777777" w:rsidR="009C30F8" w:rsidRDefault="009C30F8" w:rsidP="009C30F8"/>
          <w:p w14:paraId="63F94234" w14:textId="77777777" w:rsidR="009C30F8" w:rsidRDefault="009C30F8" w:rsidP="009C30F8">
            <w:r>
              <w:t>gedit /zls/server/php/etc/php.ini</w:t>
            </w:r>
          </w:p>
          <w:p w14:paraId="6C6DC012" w14:textId="77777777" w:rsidR="009C30F8" w:rsidRDefault="009C30F8" w:rsidP="009C30F8"/>
          <w:p w14:paraId="496E640E" w14:textId="77777777" w:rsidR="009C30F8" w:rsidRDefault="009C30F8" w:rsidP="009C30F8">
            <w:r>
              <w:t>[gd]</w:t>
            </w:r>
          </w:p>
          <w:p w14:paraId="2B014E1F" w14:textId="77777777" w:rsidR="009C30F8" w:rsidRDefault="009C30F8" w:rsidP="009C30F8">
            <w:r>
              <w:t>extension=gd.so</w:t>
            </w:r>
          </w:p>
          <w:p w14:paraId="6C1EB75A" w14:textId="77777777" w:rsidR="009C30F8" w:rsidRDefault="009C30F8" w:rsidP="009C30F8"/>
          <w:p w14:paraId="716CEB75" w14:textId="77777777" w:rsidR="009C30F8" w:rsidRDefault="009C30F8" w:rsidP="009C30F8">
            <w:r>
              <w:t>systemctl restart php-fpm</w:t>
            </w:r>
          </w:p>
          <w:p w14:paraId="7A91D9C4" w14:textId="77777777" w:rsidR="009C30F8" w:rsidRDefault="009C30F8" w:rsidP="009C30F8"/>
          <w:p w14:paraId="7814D575" w14:textId="485C348E" w:rsidR="009C30F8" w:rsidRDefault="009C30F8" w:rsidP="009C30F8">
            <w:r>
              <w:t>service httpd restart</w:t>
            </w:r>
          </w:p>
        </w:tc>
      </w:tr>
    </w:tbl>
    <w:p w14:paraId="565ED265" w14:textId="33D5D850" w:rsidR="009C30F8" w:rsidRDefault="009C30F8" w:rsidP="005B2C38">
      <w:r w:rsidRPr="009C30F8">
        <w:rPr>
          <w:rFonts w:hint="eastAsia"/>
        </w:rPr>
        <w:t>差不多就这些。</w:t>
      </w:r>
    </w:p>
    <w:p w14:paraId="2DD84610" w14:textId="77777777" w:rsidR="009C30F8" w:rsidRPr="005B2C38" w:rsidRDefault="009C30F8" w:rsidP="005B2C38"/>
    <w:p w14:paraId="2845897F" w14:textId="7DABBB04" w:rsidR="00997458" w:rsidRDefault="00997458">
      <w:pPr>
        <w:pStyle w:val="2"/>
      </w:pPr>
      <w:r w:rsidRPr="00997458">
        <w:rPr>
          <w:rFonts w:hint="eastAsia"/>
        </w:rPr>
        <w:t xml:space="preserve">CentOS 7.5 </w:t>
      </w:r>
      <w:r w:rsidRPr="00997458">
        <w:rPr>
          <w:rFonts w:hint="eastAsia"/>
        </w:rPr>
        <w:t>中文界面修改为英文界面</w:t>
      </w:r>
    </w:p>
    <w:p w14:paraId="40327360" w14:textId="5A730EA2" w:rsidR="00997458" w:rsidRDefault="00943D35" w:rsidP="00997458">
      <w:r w:rsidRPr="00943D35">
        <w:rPr>
          <w:rFonts w:hint="eastAsia"/>
        </w:rPr>
        <w:t>这是安装了图形桌面和远程连接桌面设置后进行的操作</w:t>
      </w:r>
      <w:r>
        <w:rPr>
          <w:rFonts w:hint="eastAsia"/>
        </w:rPr>
        <w:t>。</w:t>
      </w:r>
    </w:p>
    <w:p w14:paraId="0B054023" w14:textId="1B58C9C8" w:rsidR="00943D35" w:rsidRDefault="00943D35" w:rsidP="0099745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351" w14:paraId="45E71390" w14:textId="77777777" w:rsidTr="00532351">
        <w:tc>
          <w:tcPr>
            <w:tcW w:w="8296" w:type="dxa"/>
          </w:tcPr>
          <w:p w14:paraId="4B8EF202" w14:textId="7A436F87" w:rsidR="00532351" w:rsidRDefault="00532351" w:rsidP="00997458">
            <w:r w:rsidRPr="00532351">
              <w:t>gedit /etc/locale.conf</w:t>
            </w:r>
          </w:p>
        </w:tc>
      </w:tr>
    </w:tbl>
    <w:p w14:paraId="3841B434" w14:textId="1BBFD9CF" w:rsidR="00532351" w:rsidRDefault="00532351" w:rsidP="00997458">
      <w:r w:rsidRPr="00532351">
        <w:rPr>
          <w:rFonts w:hint="eastAsia"/>
        </w:rPr>
        <w:t>把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351" w14:paraId="4CC8F95D" w14:textId="77777777" w:rsidTr="00532351">
        <w:tc>
          <w:tcPr>
            <w:tcW w:w="8296" w:type="dxa"/>
          </w:tcPr>
          <w:p w14:paraId="22986E37" w14:textId="0B5D0095" w:rsidR="00532351" w:rsidRDefault="00532351" w:rsidP="00997458">
            <w:r w:rsidRPr="00532351">
              <w:lastRenderedPageBreak/>
              <w:t>LANG="zh_CN.UTF-8"</w:t>
            </w:r>
          </w:p>
        </w:tc>
      </w:tr>
    </w:tbl>
    <w:p w14:paraId="2A139D43" w14:textId="5166A11C" w:rsidR="00532351" w:rsidRDefault="00532351" w:rsidP="00997458">
      <w:r w:rsidRPr="00532351">
        <w:rPr>
          <w:rFonts w:hint="eastAsia"/>
        </w:rPr>
        <w:t>修改成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351" w14:paraId="160FAD3B" w14:textId="77777777" w:rsidTr="00532351">
        <w:tc>
          <w:tcPr>
            <w:tcW w:w="8296" w:type="dxa"/>
          </w:tcPr>
          <w:p w14:paraId="01CFA593" w14:textId="68E7A651" w:rsidR="00532351" w:rsidRDefault="00532351" w:rsidP="00997458">
            <w:r w:rsidRPr="00532351">
              <w:t>LANG="en_US.UTF-8"</w:t>
            </w:r>
          </w:p>
        </w:tc>
      </w:tr>
    </w:tbl>
    <w:p w14:paraId="693F90A7" w14:textId="7E28EF75" w:rsidR="00532351" w:rsidRDefault="00532351" w:rsidP="00997458">
      <w:r w:rsidRPr="00532351">
        <w:rPr>
          <w:rFonts w:hint="eastAsia"/>
        </w:rPr>
        <w:t>或直接注释掉。</w:t>
      </w:r>
    </w:p>
    <w:p w14:paraId="03775A83" w14:textId="14D80293" w:rsidR="00532351" w:rsidRDefault="00532351" w:rsidP="0099745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260" w14:paraId="2576DC92" w14:textId="77777777" w:rsidTr="00D57260">
        <w:tc>
          <w:tcPr>
            <w:tcW w:w="8296" w:type="dxa"/>
          </w:tcPr>
          <w:p w14:paraId="07C82D19" w14:textId="69983576" w:rsidR="00D57260" w:rsidRDefault="00D57260" w:rsidP="00997458">
            <w:r w:rsidRPr="00D57260">
              <w:t>source /etc/locale.conf</w:t>
            </w:r>
          </w:p>
        </w:tc>
      </w:tr>
    </w:tbl>
    <w:p w14:paraId="3DE7709C" w14:textId="295C2F22" w:rsidR="00532351" w:rsidRDefault="00FA34B7" w:rsidP="00997458">
      <w:r w:rsidRPr="00FA34B7">
        <w:rPr>
          <w:rFonts w:hint="eastAsia"/>
        </w:rPr>
        <w:t>然后重启操作系统。</w:t>
      </w:r>
    </w:p>
    <w:p w14:paraId="5088F90D" w14:textId="77777777" w:rsidR="00FA34B7" w:rsidRPr="00997458" w:rsidRDefault="00FA34B7" w:rsidP="00997458"/>
    <w:p w14:paraId="6BAA086C" w14:textId="09156086" w:rsidR="00BC6797" w:rsidRDefault="00BC6797">
      <w:pPr>
        <w:pStyle w:val="2"/>
      </w:pPr>
      <w:r w:rsidRPr="00BC6797">
        <w:rPr>
          <w:rFonts w:hint="eastAsia"/>
        </w:rPr>
        <w:t>使用</w:t>
      </w:r>
      <w:r w:rsidRPr="00BC6797">
        <w:rPr>
          <w:rFonts w:hint="eastAsia"/>
        </w:rPr>
        <w:t xml:space="preserve"> phpize </w:t>
      </w:r>
      <w:r w:rsidRPr="00BC6797">
        <w:rPr>
          <w:rFonts w:hint="eastAsia"/>
        </w:rPr>
        <w:t>安装</w:t>
      </w:r>
      <w:r w:rsidRPr="00BC6797">
        <w:rPr>
          <w:rFonts w:hint="eastAsia"/>
        </w:rPr>
        <w:t xml:space="preserve"> php </w:t>
      </w:r>
      <w:r w:rsidRPr="00BC6797">
        <w:rPr>
          <w:rFonts w:hint="eastAsia"/>
        </w:rPr>
        <w:t>模块</w:t>
      </w:r>
    </w:p>
    <w:p w14:paraId="5BAF7220" w14:textId="77777777" w:rsidR="001D6796" w:rsidRDefault="001D6796" w:rsidP="001D6796">
      <w:r>
        <w:rPr>
          <w:rFonts w:hint="eastAsia"/>
        </w:rPr>
        <w:t>使用</w:t>
      </w:r>
      <w:r>
        <w:rPr>
          <w:rFonts w:hint="eastAsia"/>
        </w:rPr>
        <w:t xml:space="preserve"> phpize </w:t>
      </w:r>
      <w:r>
        <w:rPr>
          <w:rFonts w:hint="eastAsia"/>
        </w:rPr>
        <w:t>安装</w:t>
      </w:r>
      <w:r>
        <w:rPr>
          <w:rFonts w:hint="eastAsia"/>
        </w:rPr>
        <w:t xml:space="preserve"> php </w:t>
      </w:r>
      <w:r>
        <w:rPr>
          <w:rFonts w:hint="eastAsia"/>
        </w:rPr>
        <w:t>模块</w:t>
      </w:r>
    </w:p>
    <w:p w14:paraId="74BA1994" w14:textId="77777777" w:rsidR="001D6796" w:rsidRDefault="001D6796" w:rsidP="001D6796"/>
    <w:p w14:paraId="22742872" w14:textId="77777777" w:rsidR="001D6796" w:rsidRDefault="001D6796" w:rsidP="001D6796">
      <w:r>
        <w:rPr>
          <w:rFonts w:hint="eastAsia"/>
        </w:rPr>
        <w:t>我们在安装</w:t>
      </w:r>
      <w:r>
        <w:rPr>
          <w:rFonts w:hint="eastAsia"/>
        </w:rPr>
        <w:t xml:space="preserve"> php </w:t>
      </w:r>
      <w:r>
        <w:rPr>
          <w:rFonts w:hint="eastAsia"/>
        </w:rPr>
        <w:t>的时候，配置了一些安装模块，但是随着工作的需要，我们还要再安装一些</w:t>
      </w:r>
      <w:r>
        <w:rPr>
          <w:rFonts w:hint="eastAsia"/>
        </w:rPr>
        <w:t xml:space="preserve"> php </w:t>
      </w:r>
      <w:r>
        <w:rPr>
          <w:rFonts w:hint="eastAsia"/>
        </w:rPr>
        <w:t>模块，但是又不想重新编译</w:t>
      </w:r>
      <w:r>
        <w:rPr>
          <w:rFonts w:hint="eastAsia"/>
        </w:rPr>
        <w:t xml:space="preserve"> php</w:t>
      </w:r>
      <w:r>
        <w:rPr>
          <w:rFonts w:hint="eastAsia"/>
        </w:rPr>
        <w:t>，这个时候，我们就可以使用</w:t>
      </w:r>
      <w:r>
        <w:rPr>
          <w:rFonts w:hint="eastAsia"/>
        </w:rPr>
        <w:t xml:space="preserve"> phpize </w:t>
      </w:r>
      <w:r>
        <w:rPr>
          <w:rFonts w:hint="eastAsia"/>
        </w:rPr>
        <w:t>来安装</w:t>
      </w:r>
      <w:r>
        <w:rPr>
          <w:rFonts w:hint="eastAsia"/>
        </w:rPr>
        <w:t xml:space="preserve"> php </w:t>
      </w:r>
      <w:r>
        <w:rPr>
          <w:rFonts w:hint="eastAsia"/>
        </w:rPr>
        <w:t>模块了。</w:t>
      </w:r>
    </w:p>
    <w:p w14:paraId="5D40639F" w14:textId="77777777" w:rsidR="001D6796" w:rsidRDefault="001D6796" w:rsidP="001D6796"/>
    <w:p w14:paraId="0A3AAC2C" w14:textId="77777777" w:rsidR="001D6796" w:rsidRDefault="001D6796" w:rsidP="001D6796">
      <w:r>
        <w:rPr>
          <w:rFonts w:hint="eastAsia"/>
        </w:rPr>
        <w:t>参考地址</w:t>
      </w:r>
      <w:r>
        <w:rPr>
          <w:rFonts w:hint="eastAsia"/>
        </w:rPr>
        <w:t>:</w:t>
      </w:r>
    </w:p>
    <w:p w14:paraId="1424B366" w14:textId="5BC22525" w:rsidR="00BC6797" w:rsidRDefault="00EB0D49" w:rsidP="001D6796">
      <w:hyperlink r:id="rId67" w:history="1">
        <w:r w:rsidR="001D6796" w:rsidRPr="007B79AB">
          <w:rPr>
            <w:rStyle w:val="af3"/>
          </w:rPr>
          <w:t>https://www.cnblogs.com/saneri/p/5191096.html</w:t>
        </w:r>
      </w:hyperlink>
    </w:p>
    <w:p w14:paraId="09F46717" w14:textId="7E9AD266" w:rsidR="001D6796" w:rsidRDefault="001D6796" w:rsidP="001D6796"/>
    <w:p w14:paraId="1486804E" w14:textId="77777777" w:rsidR="001D6796" w:rsidRPr="001D6796" w:rsidRDefault="001D6796" w:rsidP="001D6796"/>
    <w:p w14:paraId="11DC27E2" w14:textId="77777777" w:rsidR="00BC6797" w:rsidRPr="00BC6797" w:rsidRDefault="00BC6797" w:rsidP="00BC6797"/>
    <w:p w14:paraId="09986F57" w14:textId="069D8EC3" w:rsidR="000E1DCD" w:rsidRDefault="000E1DCD">
      <w:pPr>
        <w:pStyle w:val="2"/>
      </w:pPr>
      <w:r w:rsidRPr="000E1DCD">
        <w:rPr>
          <w:rFonts w:hint="eastAsia"/>
        </w:rPr>
        <w:t>安装</w:t>
      </w:r>
      <w:r w:rsidRPr="000E1DCD">
        <w:rPr>
          <w:rFonts w:hint="eastAsia"/>
        </w:rPr>
        <w:t xml:space="preserve"> Python 3.6.6 </w:t>
      </w:r>
      <w:r w:rsidRPr="000E1DCD">
        <w:rPr>
          <w:rFonts w:hint="eastAsia"/>
        </w:rPr>
        <w:t>版本</w:t>
      </w:r>
    </w:p>
    <w:p w14:paraId="657A7966" w14:textId="4C78E889" w:rsidR="000E1DCD" w:rsidRDefault="00794068" w:rsidP="000E1DCD">
      <w:r w:rsidRPr="00794068">
        <w:rPr>
          <w:rFonts w:hint="eastAsia"/>
        </w:rPr>
        <w:t>直接贴上操作流程：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0C5" w14:paraId="73A217CF" w14:textId="77777777" w:rsidTr="003050C5">
        <w:tc>
          <w:tcPr>
            <w:tcW w:w="8296" w:type="dxa"/>
          </w:tcPr>
          <w:p w14:paraId="421E12F9" w14:textId="77777777" w:rsidR="003050C5" w:rsidRDefault="003050C5" w:rsidP="003050C5">
            <w:r>
              <w:t>wget https://www.python.org/ftp/python/3.7.2/Python-3.7.2.tgz</w:t>
            </w:r>
          </w:p>
          <w:p w14:paraId="16CAAAA2" w14:textId="77777777" w:rsidR="003050C5" w:rsidRDefault="003050C5" w:rsidP="003050C5">
            <w:r>
              <w:t>tar -zxvf Python-3.7.2.tgz</w:t>
            </w:r>
          </w:p>
          <w:p w14:paraId="7800C9F6" w14:textId="77777777" w:rsidR="003050C5" w:rsidRDefault="003050C5" w:rsidP="003050C5">
            <w:r>
              <w:t>mkdir -p /zls/python372</w:t>
            </w:r>
          </w:p>
          <w:p w14:paraId="5150DCA6" w14:textId="77777777" w:rsidR="003050C5" w:rsidRDefault="003050C5" w:rsidP="003050C5">
            <w:r>
              <w:t>chmod -R 777 /zls/</w:t>
            </w:r>
          </w:p>
          <w:p w14:paraId="262DB6EE" w14:textId="77777777" w:rsidR="003050C5" w:rsidRDefault="003050C5" w:rsidP="003050C5">
            <w:r>
              <w:t>cd Python-3.7.2/</w:t>
            </w:r>
          </w:p>
          <w:p w14:paraId="42CF8E25" w14:textId="77777777" w:rsidR="003050C5" w:rsidRDefault="003050C5" w:rsidP="003050C5">
            <w:r>
              <w:t>./configure --prefix=/zls/python372/</w:t>
            </w:r>
          </w:p>
          <w:p w14:paraId="2F8CF86F" w14:textId="77777777" w:rsidR="003050C5" w:rsidRDefault="003050C5" w:rsidP="003050C5"/>
          <w:p w14:paraId="4E238FBE" w14:textId="77777777" w:rsidR="003050C5" w:rsidRDefault="003050C5" w:rsidP="003050C5">
            <w:r>
              <w:t>yum groupinstall 'Development Tools'</w:t>
            </w:r>
          </w:p>
          <w:p w14:paraId="454E488F" w14:textId="77777777" w:rsidR="003050C5" w:rsidRDefault="003050C5" w:rsidP="003050C5">
            <w:r>
              <w:t>yum install zlib-devel bzip2-devel openssl-devel ncurses-devel</w:t>
            </w:r>
          </w:p>
          <w:p w14:paraId="67427C4D" w14:textId="77777777" w:rsidR="003050C5" w:rsidRDefault="003050C5" w:rsidP="003050C5">
            <w:r>
              <w:t>yum install zlib*</w:t>
            </w:r>
          </w:p>
          <w:p w14:paraId="7CA77474" w14:textId="77777777" w:rsidR="003050C5" w:rsidRDefault="003050C5" w:rsidP="003050C5"/>
          <w:p w14:paraId="3F2B8837" w14:textId="77777777" w:rsidR="003050C5" w:rsidRDefault="003050C5" w:rsidP="003050C5">
            <w:r>
              <w:t>gedit Modules/Setup.dist</w:t>
            </w:r>
          </w:p>
          <w:p w14:paraId="04158C69" w14:textId="77777777" w:rsidR="003050C5" w:rsidRDefault="003050C5" w:rsidP="003050C5"/>
          <w:p w14:paraId="49B8573C" w14:textId="77777777" w:rsidR="003050C5" w:rsidRDefault="003050C5" w:rsidP="003050C5">
            <w:r>
              <w:t>#zlib zlibmodule.c -I$(prefix)/include -L$(exec_prefix)/lib –lz</w:t>
            </w:r>
          </w:p>
          <w:p w14:paraId="3FF77063" w14:textId="77777777" w:rsidR="003050C5" w:rsidRDefault="003050C5" w:rsidP="003050C5">
            <w:r>
              <w:rPr>
                <w:rFonts w:hint="eastAsia"/>
              </w:rPr>
              <w:t>把该行的注释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去掉，并保存。</w:t>
            </w:r>
          </w:p>
          <w:p w14:paraId="129F6CC5" w14:textId="77777777" w:rsidR="003050C5" w:rsidRDefault="003050C5" w:rsidP="003050C5"/>
          <w:p w14:paraId="091C7D23" w14:textId="77777777" w:rsidR="003050C5" w:rsidRDefault="003050C5" w:rsidP="003050C5">
            <w:r>
              <w:t>#SSL=/usr/local/ssl</w:t>
            </w:r>
          </w:p>
          <w:p w14:paraId="24F96AB4" w14:textId="77777777" w:rsidR="003050C5" w:rsidRDefault="003050C5" w:rsidP="003050C5">
            <w:r>
              <w:t>#_ssl _ssl.c \</w:t>
            </w:r>
          </w:p>
          <w:p w14:paraId="0F7F3DB5" w14:textId="77777777" w:rsidR="003050C5" w:rsidRDefault="003050C5" w:rsidP="003050C5">
            <w:r>
              <w:lastRenderedPageBreak/>
              <w:t>#</w:t>
            </w:r>
            <w:r>
              <w:tab/>
              <w:t>-DUSE_SSL -I$(SSL)/include -I$(SSL)/include/openssl \</w:t>
            </w:r>
          </w:p>
          <w:p w14:paraId="1F6EF2B7" w14:textId="77777777" w:rsidR="003050C5" w:rsidRDefault="003050C5" w:rsidP="003050C5">
            <w:r>
              <w:t>#</w:t>
            </w:r>
            <w:r>
              <w:tab/>
              <w:t>-L$(SSL)/lib -lssl -lcrypto</w:t>
            </w:r>
          </w:p>
          <w:p w14:paraId="7E622587" w14:textId="77777777" w:rsidR="003050C5" w:rsidRDefault="003050C5" w:rsidP="003050C5">
            <w:r>
              <w:rPr>
                <w:rFonts w:hint="eastAsia"/>
              </w:rPr>
              <w:t>把这四行的注释符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去掉</w:t>
            </w:r>
          </w:p>
          <w:p w14:paraId="16469E16" w14:textId="77777777" w:rsidR="003050C5" w:rsidRDefault="003050C5" w:rsidP="003050C5"/>
          <w:p w14:paraId="2E2B7727" w14:textId="77777777" w:rsidR="003050C5" w:rsidRDefault="003050C5" w:rsidP="003050C5">
            <w:r>
              <w:t>make &amp;&amp; make install</w:t>
            </w:r>
          </w:p>
          <w:p w14:paraId="5486DFBE" w14:textId="77777777" w:rsidR="003050C5" w:rsidRDefault="003050C5" w:rsidP="003050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如果出现</w:t>
            </w:r>
            <w:r>
              <w:rPr>
                <w:rFonts w:hint="eastAsia"/>
              </w:rPr>
              <w:t xml:space="preserve"> ModuleNotFoundError: No module named '_ctypes' </w:t>
            </w:r>
            <w:r>
              <w:rPr>
                <w:rFonts w:hint="eastAsia"/>
              </w:rPr>
              <w:t>则，执行</w:t>
            </w:r>
            <w:r>
              <w:rPr>
                <w:rFonts w:hint="eastAsia"/>
              </w:rPr>
              <w:t xml:space="preserve"> yum install libffi-devel -y </w:t>
            </w:r>
            <w:r>
              <w:rPr>
                <w:rFonts w:hint="eastAsia"/>
              </w:rPr>
              <w:t>然后再重新执行编译和安装</w:t>
            </w:r>
          </w:p>
          <w:p w14:paraId="55426E4A" w14:textId="77777777" w:rsidR="003050C5" w:rsidRDefault="003050C5" w:rsidP="003050C5"/>
          <w:p w14:paraId="708DE6CB" w14:textId="77777777" w:rsidR="003050C5" w:rsidRDefault="003050C5" w:rsidP="003050C5">
            <w:r>
              <w:t>ln -s /zls/python372/bin/python3 /usr/bin/python3</w:t>
            </w:r>
          </w:p>
          <w:p w14:paraId="0EDBF8C1" w14:textId="77777777" w:rsidR="003050C5" w:rsidRDefault="003050C5" w:rsidP="003050C5">
            <w:r>
              <w:t>ln -s /zls/python372/bin/pip3 /usr/bin/pip3</w:t>
            </w:r>
          </w:p>
          <w:p w14:paraId="27E2B318" w14:textId="77777777" w:rsidR="003050C5" w:rsidRDefault="003050C5" w:rsidP="003050C5"/>
          <w:p w14:paraId="3EFD754A" w14:textId="77777777" w:rsidR="003050C5" w:rsidRDefault="003050C5" w:rsidP="003050C5">
            <w:r>
              <w:t>pip3 install --upgrade pip</w:t>
            </w:r>
          </w:p>
          <w:p w14:paraId="1C895BFF" w14:textId="77777777" w:rsidR="003050C5" w:rsidRDefault="003050C5" w:rsidP="003050C5"/>
          <w:p w14:paraId="5C9AFD62" w14:textId="77777777" w:rsidR="003050C5" w:rsidRDefault="003050C5" w:rsidP="003050C5">
            <w:r>
              <w:rPr>
                <w:rFonts w:hint="eastAsia"/>
              </w:rPr>
              <w:t>安装虚拟环境</w:t>
            </w:r>
            <w:r>
              <w:rPr>
                <w:rFonts w:hint="eastAsia"/>
              </w:rPr>
              <w:t>:</w:t>
            </w:r>
          </w:p>
          <w:p w14:paraId="40F777D6" w14:textId="77777777" w:rsidR="003050C5" w:rsidRDefault="003050C5" w:rsidP="003050C5">
            <w:r>
              <w:t>pip3 install -i https://pypi.doubanio.com/simple/ virtualenv</w:t>
            </w:r>
          </w:p>
          <w:p w14:paraId="70BD2169" w14:textId="77777777" w:rsidR="003050C5" w:rsidRDefault="003050C5" w:rsidP="003050C5">
            <w:r>
              <w:t>pip3 install -i https://pypi.doubanio.com/simple/ virtualenvwrapper</w:t>
            </w:r>
          </w:p>
          <w:p w14:paraId="22B79CBA" w14:textId="77777777" w:rsidR="003050C5" w:rsidRDefault="003050C5" w:rsidP="003050C5"/>
          <w:p w14:paraId="79044E7A" w14:textId="77777777" w:rsidR="003050C5" w:rsidRDefault="003050C5" w:rsidP="003050C5">
            <w:r>
              <w:t>gedit ~/.bashrc</w:t>
            </w:r>
          </w:p>
          <w:p w14:paraId="3543A664" w14:textId="77777777" w:rsidR="003050C5" w:rsidRDefault="003050C5" w:rsidP="003050C5"/>
          <w:p w14:paraId="7F531EC5" w14:textId="77777777" w:rsidR="003050C5" w:rsidRDefault="003050C5" w:rsidP="003050C5">
            <w:r>
              <w:t>export VIRTUALENVWRAPPER_PYTHON=/zls/python372/bin/python3</w:t>
            </w:r>
          </w:p>
          <w:p w14:paraId="32D0609B" w14:textId="77777777" w:rsidR="003050C5" w:rsidRDefault="003050C5" w:rsidP="003050C5">
            <w:r>
              <w:t>export WORKON_HOME=/zls/python372env</w:t>
            </w:r>
          </w:p>
          <w:p w14:paraId="7F16E9A7" w14:textId="77777777" w:rsidR="003050C5" w:rsidRDefault="003050C5" w:rsidP="003050C5">
            <w:r>
              <w:t>source /zls/python372/bin/virtualenvwrapper.sh</w:t>
            </w:r>
          </w:p>
          <w:p w14:paraId="2D0EB995" w14:textId="77777777" w:rsidR="003050C5" w:rsidRDefault="003050C5" w:rsidP="003050C5"/>
          <w:p w14:paraId="28F2642B" w14:textId="77777777" w:rsidR="003050C5" w:rsidRDefault="003050C5" w:rsidP="003050C5">
            <w:r>
              <w:t>source ~/.bashrc</w:t>
            </w:r>
          </w:p>
          <w:p w14:paraId="75F993B2" w14:textId="77777777" w:rsidR="003050C5" w:rsidRDefault="003050C5" w:rsidP="003050C5"/>
          <w:p w14:paraId="02A3F7D9" w14:textId="77777777" w:rsidR="003050C5" w:rsidRDefault="003050C5" w:rsidP="003050C5">
            <w:r>
              <w:t>#######################################################</w:t>
            </w:r>
          </w:p>
          <w:p w14:paraId="6767EDC3" w14:textId="77777777" w:rsidR="003050C5" w:rsidRDefault="003050C5" w:rsidP="003050C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出现这种错误，是因为</w:t>
            </w:r>
            <w:r>
              <w:rPr>
                <w:rFonts w:hint="eastAsia"/>
              </w:rPr>
              <w:t xml:space="preserve"> virtualenv </w:t>
            </w:r>
            <w:r>
              <w:rPr>
                <w:rFonts w:hint="eastAsia"/>
              </w:rPr>
              <w:t>这个基础依赖包被安装在默认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目录下，就需要做一个软连接</w:t>
            </w:r>
            <w:r>
              <w:rPr>
                <w:rFonts w:hint="eastAsia"/>
              </w:rPr>
              <w:t xml:space="preserve"> ln -s</w:t>
            </w:r>
            <w:r>
              <w:rPr>
                <w:rFonts w:hint="eastAsia"/>
              </w:rPr>
              <w:t>。</w:t>
            </w:r>
          </w:p>
          <w:p w14:paraId="191938F2" w14:textId="77777777" w:rsidR="003050C5" w:rsidRDefault="003050C5" w:rsidP="003050C5">
            <w:r>
              <w:t># ERROR: virtualenvwrapper could not find virtualenv in your path</w:t>
            </w:r>
          </w:p>
          <w:p w14:paraId="77AA63FE" w14:textId="77777777" w:rsidR="003050C5" w:rsidRDefault="003050C5" w:rsidP="003050C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首先还是用</w:t>
            </w:r>
            <w:r>
              <w:rPr>
                <w:rFonts w:hint="eastAsia"/>
              </w:rPr>
              <w:t xml:space="preserve"> find / -name "virtualenv" </w:t>
            </w:r>
            <w:r>
              <w:rPr>
                <w:rFonts w:hint="eastAsia"/>
              </w:rPr>
              <w:t>去找到位置</w:t>
            </w:r>
          </w:p>
          <w:p w14:paraId="5ECAFD6F" w14:textId="77777777" w:rsidR="003050C5" w:rsidRDefault="003050C5" w:rsidP="003050C5">
            <w:r>
              <w:t># find / -name "virtualenv"</w:t>
            </w:r>
          </w:p>
          <w:p w14:paraId="2C697666" w14:textId="77777777" w:rsidR="003050C5" w:rsidRDefault="003050C5" w:rsidP="003050C5">
            <w:r>
              <w:t># /usr/local/python3/bin/virtualenv</w:t>
            </w:r>
          </w:p>
          <w:p w14:paraId="64EFF02F" w14:textId="77777777" w:rsidR="003050C5" w:rsidRDefault="003050C5" w:rsidP="003050C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最后进行软连接</w:t>
            </w:r>
          </w:p>
          <w:p w14:paraId="63DE1FB3" w14:textId="77777777" w:rsidR="003050C5" w:rsidRDefault="003050C5" w:rsidP="003050C5">
            <w:r>
              <w:t># ln -s /usr/local/python3/bin/virtualenv /usr/bin/virtualenv</w:t>
            </w:r>
          </w:p>
          <w:p w14:paraId="5B73140E" w14:textId="77777777" w:rsidR="003050C5" w:rsidRDefault="003050C5" w:rsidP="003050C5">
            <w:r>
              <w:t>#######################################################</w:t>
            </w:r>
          </w:p>
          <w:p w14:paraId="68D54ADB" w14:textId="77777777" w:rsidR="003050C5" w:rsidRDefault="003050C5" w:rsidP="003050C5"/>
          <w:p w14:paraId="59A5915E" w14:textId="77777777" w:rsidR="003050C5" w:rsidRDefault="003050C5" w:rsidP="003050C5">
            <w:r>
              <w:t>find / -name "virtualenv"</w:t>
            </w:r>
          </w:p>
          <w:p w14:paraId="3FC6ACDF" w14:textId="77777777" w:rsidR="003050C5" w:rsidRDefault="003050C5" w:rsidP="003050C5">
            <w:r>
              <w:t>ln -s /zls/python372/bin/virtualenv /usr/bin/virtualenv</w:t>
            </w:r>
          </w:p>
          <w:p w14:paraId="43E2CC2A" w14:textId="77777777" w:rsidR="003050C5" w:rsidRDefault="003050C5" w:rsidP="003050C5"/>
          <w:p w14:paraId="6EBF4956" w14:textId="77777777" w:rsidR="003050C5" w:rsidRDefault="003050C5" w:rsidP="003050C5">
            <w:r>
              <w:t>mkvirtualenv py3django</w:t>
            </w:r>
          </w:p>
          <w:p w14:paraId="3B6D5F87" w14:textId="77777777" w:rsidR="003050C5" w:rsidRDefault="003050C5" w:rsidP="003050C5">
            <w:r>
              <w:t>workon py3django</w:t>
            </w:r>
          </w:p>
          <w:p w14:paraId="6DF69E79" w14:textId="77777777" w:rsidR="003050C5" w:rsidRDefault="003050C5" w:rsidP="003050C5">
            <w:r>
              <w:t>deactivate</w:t>
            </w:r>
          </w:p>
          <w:p w14:paraId="292A7F65" w14:textId="77777777" w:rsidR="003050C5" w:rsidRDefault="003050C5" w:rsidP="003050C5">
            <w:r>
              <w:t>rmvirtualenv py3django</w:t>
            </w:r>
          </w:p>
          <w:p w14:paraId="5E660DD9" w14:textId="77777777" w:rsidR="003050C5" w:rsidRDefault="003050C5" w:rsidP="003050C5">
            <w:r>
              <w:lastRenderedPageBreak/>
              <w:t>lsvirtualenv</w:t>
            </w:r>
          </w:p>
          <w:p w14:paraId="0C2E149A" w14:textId="77777777" w:rsidR="003050C5" w:rsidRDefault="003050C5" w:rsidP="003050C5">
            <w:r>
              <w:t>cdvirtualenv</w:t>
            </w:r>
          </w:p>
          <w:p w14:paraId="5ED91875" w14:textId="77777777" w:rsidR="003050C5" w:rsidRDefault="003050C5" w:rsidP="003050C5"/>
          <w:p w14:paraId="6C32CAFC" w14:textId="498C2967" w:rsidR="003050C5" w:rsidRDefault="003050C5" w:rsidP="003050C5">
            <w:r>
              <w:t>pip install django</w:t>
            </w:r>
          </w:p>
        </w:tc>
      </w:tr>
    </w:tbl>
    <w:p w14:paraId="557DB380" w14:textId="77777777" w:rsidR="00794068" w:rsidRDefault="00794068" w:rsidP="000E1DCD"/>
    <w:p w14:paraId="61BBB949" w14:textId="77777777" w:rsidR="00040115" w:rsidRDefault="00040115" w:rsidP="00040115">
      <w:r>
        <w:rPr>
          <w:rFonts w:hint="eastAsia"/>
        </w:rPr>
        <w:t>参考网址：</w:t>
      </w:r>
    </w:p>
    <w:p w14:paraId="79C01AA1" w14:textId="3E083D38" w:rsidR="00040115" w:rsidRDefault="00EB0D49" w:rsidP="00040115">
      <w:hyperlink r:id="rId68" w:history="1">
        <w:r w:rsidR="00040115" w:rsidRPr="007B79AB">
          <w:rPr>
            <w:rStyle w:val="af3"/>
          </w:rPr>
          <w:t>https://blog.csdn.net/a987929281/article/details/81636838</w:t>
        </w:r>
      </w:hyperlink>
    </w:p>
    <w:p w14:paraId="59CA8F05" w14:textId="3CC399BF" w:rsidR="00040115" w:rsidRDefault="00EB0D49" w:rsidP="00040115">
      <w:hyperlink r:id="rId69" w:history="1">
        <w:r w:rsidR="00040115" w:rsidRPr="007B79AB">
          <w:rPr>
            <w:rStyle w:val="af3"/>
          </w:rPr>
          <w:t>https://www.cnblogs.com/octo/p/centos7-install-python3.html</w:t>
        </w:r>
      </w:hyperlink>
    </w:p>
    <w:p w14:paraId="4ADD8876" w14:textId="5707038D" w:rsidR="00040115" w:rsidRDefault="00EB0D49" w:rsidP="00040115">
      <w:hyperlink r:id="rId70" w:history="1">
        <w:r w:rsidR="00040115" w:rsidRPr="007B79AB">
          <w:rPr>
            <w:rStyle w:val="af3"/>
          </w:rPr>
          <w:t>https://blog.csdn.net/m0_37714245/article/details/82086250</w:t>
        </w:r>
      </w:hyperlink>
    </w:p>
    <w:p w14:paraId="01EE727D" w14:textId="57D6BD78" w:rsidR="000E1DCD" w:rsidRDefault="00EB0D49" w:rsidP="00040115">
      <w:hyperlink r:id="rId71" w:history="1">
        <w:r w:rsidR="00040115" w:rsidRPr="007B79AB">
          <w:rPr>
            <w:rStyle w:val="af3"/>
          </w:rPr>
          <w:t>https://www.cnblogs.com/mqxs/p/9103031.html</w:t>
        </w:r>
      </w:hyperlink>
    </w:p>
    <w:p w14:paraId="41E1F773" w14:textId="71C98B66" w:rsidR="00040115" w:rsidRDefault="00040115" w:rsidP="00040115"/>
    <w:p w14:paraId="5BF5C509" w14:textId="77777777" w:rsidR="00040115" w:rsidRPr="00040115" w:rsidRDefault="00040115" w:rsidP="00040115"/>
    <w:p w14:paraId="21BA9A6E" w14:textId="77777777" w:rsidR="003E2F6E" w:rsidRPr="000E1DCD" w:rsidRDefault="003E2F6E" w:rsidP="000E1DCD"/>
    <w:p w14:paraId="0CAF961F" w14:textId="7286A7DE" w:rsidR="00D751A6" w:rsidRDefault="00D751A6" w:rsidP="00D751A6">
      <w:pPr>
        <w:pStyle w:val="3"/>
      </w:pPr>
      <w:r w:rsidRPr="00D751A6">
        <w:rPr>
          <w:rFonts w:hint="eastAsia"/>
        </w:rPr>
        <w:t xml:space="preserve">Python </w:t>
      </w:r>
      <w:r w:rsidRPr="00D751A6">
        <w:rPr>
          <w:rFonts w:hint="eastAsia"/>
        </w:rPr>
        <w:t>安装</w:t>
      </w:r>
      <w:r w:rsidRPr="00D751A6">
        <w:rPr>
          <w:rFonts w:hint="eastAsia"/>
        </w:rPr>
        <w:t xml:space="preserve"> Tornado </w:t>
      </w:r>
      <w:r w:rsidRPr="00D751A6">
        <w:rPr>
          <w:rFonts w:hint="eastAsia"/>
        </w:rPr>
        <w:t>库</w:t>
      </w:r>
    </w:p>
    <w:p w14:paraId="32E2DDA5" w14:textId="69500B36" w:rsidR="00D751A6" w:rsidRDefault="00066CFF" w:rsidP="00D751A6">
      <w:r w:rsidRPr="00066CFF">
        <w:rPr>
          <w:rFonts w:hint="eastAsia"/>
        </w:rPr>
        <w:t>过程很简单：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6A0" w14:paraId="443A1382" w14:textId="77777777" w:rsidTr="009936A0">
        <w:tc>
          <w:tcPr>
            <w:tcW w:w="8296" w:type="dxa"/>
          </w:tcPr>
          <w:p w14:paraId="3B98309E" w14:textId="77777777" w:rsidR="009936A0" w:rsidRDefault="009936A0" w:rsidP="009936A0">
            <w:r>
              <w:t>mkvirtualenv py3tornado</w:t>
            </w:r>
          </w:p>
          <w:p w14:paraId="0998C13E" w14:textId="588DE002" w:rsidR="009936A0" w:rsidRDefault="009936A0" w:rsidP="009936A0">
            <w:r>
              <w:t>pip install tornado</w:t>
            </w:r>
          </w:p>
        </w:tc>
      </w:tr>
    </w:tbl>
    <w:p w14:paraId="56F4FB91" w14:textId="77777777" w:rsidR="009936A0" w:rsidRDefault="009936A0" w:rsidP="00D751A6">
      <w:r w:rsidRPr="009936A0">
        <w:rPr>
          <w:rFonts w:hint="eastAsia"/>
        </w:rPr>
        <w:t xml:space="preserve">Tornado </w:t>
      </w:r>
      <w:r w:rsidRPr="009936A0">
        <w:rPr>
          <w:rFonts w:hint="eastAsia"/>
        </w:rPr>
        <w:t>简易教程：</w:t>
      </w:r>
    </w:p>
    <w:p w14:paraId="3ECAFAF2" w14:textId="6E554956" w:rsidR="00066CFF" w:rsidRDefault="00EB0D49" w:rsidP="00D751A6">
      <w:hyperlink r:id="rId72" w:history="1">
        <w:r w:rsidR="009936A0" w:rsidRPr="007B79AB">
          <w:rPr>
            <w:rStyle w:val="af3"/>
            <w:rFonts w:hint="eastAsia"/>
          </w:rPr>
          <w:t>https://blog.csdn.net/belalds/article/details/80575755</w:t>
        </w:r>
      </w:hyperlink>
    </w:p>
    <w:p w14:paraId="0397F660" w14:textId="789C4507" w:rsidR="009936A0" w:rsidRDefault="009936A0" w:rsidP="00D751A6"/>
    <w:p w14:paraId="27F34A15" w14:textId="77777777" w:rsidR="00520A7F" w:rsidRDefault="00520A7F" w:rsidP="00520A7F">
      <w:r w:rsidRPr="00520A7F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3B6DDB66" w14:textId="77777777" w:rsidR="00520A7F" w:rsidRDefault="00520A7F" w:rsidP="00520A7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Tornado</w:t>
      </w:r>
      <w:r>
        <w:rPr>
          <w:rFonts w:hint="eastAsia"/>
        </w:rPr>
        <w:t>应该运行在类</w:t>
      </w:r>
      <w:r>
        <w:rPr>
          <w:rFonts w:hint="eastAsia"/>
        </w:rPr>
        <w:t>Unix</w:t>
      </w:r>
      <w:r>
        <w:rPr>
          <w:rFonts w:hint="eastAsia"/>
        </w:rPr>
        <w:t>平台，在线上部署时为了最佳的性能和扩展性，仅推荐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BSD</w:t>
      </w:r>
      <w:r>
        <w:rPr>
          <w:rFonts w:hint="eastAsia"/>
        </w:rPr>
        <w:t>（因为充分利用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工具和</w:t>
      </w:r>
      <w:r>
        <w:rPr>
          <w:rFonts w:hint="eastAsia"/>
        </w:rPr>
        <w:t>BSD</w:t>
      </w:r>
      <w:r>
        <w:rPr>
          <w:rFonts w:hint="eastAsia"/>
        </w:rPr>
        <w:t>的</w:t>
      </w:r>
      <w:r>
        <w:rPr>
          <w:rFonts w:hint="eastAsia"/>
        </w:rPr>
        <w:t>kqueue</w:t>
      </w:r>
      <w:r>
        <w:rPr>
          <w:rFonts w:hint="eastAsia"/>
        </w:rPr>
        <w:t>工具，是</w:t>
      </w:r>
      <w:r>
        <w:rPr>
          <w:rFonts w:hint="eastAsia"/>
        </w:rPr>
        <w:t>Tornado</w:t>
      </w:r>
      <w:r>
        <w:rPr>
          <w:rFonts w:hint="eastAsia"/>
        </w:rPr>
        <w:t>不依靠多进程</w:t>
      </w:r>
      <w:r>
        <w:rPr>
          <w:rFonts w:hint="eastAsia"/>
        </w:rPr>
        <w:t>/</w:t>
      </w:r>
      <w:r>
        <w:rPr>
          <w:rFonts w:hint="eastAsia"/>
        </w:rPr>
        <w:t>多线程而达到高性能的原因）。</w:t>
      </w:r>
    </w:p>
    <w:p w14:paraId="0086B4BF" w14:textId="77777777" w:rsidR="00520A7F" w:rsidRDefault="00520A7F" w:rsidP="00520A7F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Mac OS X</w:t>
      </w:r>
      <w:r>
        <w:rPr>
          <w:rFonts w:hint="eastAsia"/>
        </w:rPr>
        <w:t>，虽然也是衍生自</w:t>
      </w:r>
      <w:r>
        <w:rPr>
          <w:rFonts w:hint="eastAsia"/>
        </w:rPr>
        <w:t>BSD</w:t>
      </w:r>
      <w:r>
        <w:rPr>
          <w:rFonts w:hint="eastAsia"/>
        </w:rPr>
        <w:t>并且支持</w:t>
      </w:r>
      <w:r>
        <w:rPr>
          <w:rFonts w:hint="eastAsia"/>
        </w:rPr>
        <w:t>kqueue</w:t>
      </w:r>
      <w:r>
        <w:rPr>
          <w:rFonts w:hint="eastAsia"/>
        </w:rPr>
        <w:t>，但是其网络性能通常不太给力，因此仅推荐用于开发。</w:t>
      </w:r>
    </w:p>
    <w:p w14:paraId="4AD0AAF3" w14:textId="77777777" w:rsidR="00520A7F" w:rsidRDefault="00520A7F" w:rsidP="00520A7F">
      <w:r>
        <w:rPr>
          <w:rFonts w:hint="eastAsia"/>
        </w:rPr>
        <w:t>3</w:t>
      </w:r>
      <w:r>
        <w:rPr>
          <w:rFonts w:hint="eastAsia"/>
        </w:rPr>
        <w:t>、对于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Tornado</w:t>
      </w:r>
      <w:r>
        <w:rPr>
          <w:rFonts w:hint="eastAsia"/>
        </w:rPr>
        <w:t>官方没有提供配置支持，但是也可以运行起来，不过仅推荐在开发中使用。</w:t>
      </w:r>
    </w:p>
    <w:p w14:paraId="0C63A6A9" w14:textId="77777777" w:rsidR="00520A7F" w:rsidRDefault="00520A7F" w:rsidP="00520A7F"/>
    <w:p w14:paraId="423B0285" w14:textId="4F33AC3E" w:rsidR="00520A7F" w:rsidRDefault="00520A7F" w:rsidP="00520A7F">
      <w:r w:rsidRPr="00520A7F">
        <w:rPr>
          <w:rFonts w:hint="eastAsia"/>
          <w:b/>
          <w:bCs/>
        </w:rPr>
        <w:t>整合</w:t>
      </w:r>
      <w:r>
        <w:rPr>
          <w:rFonts w:hint="eastAsia"/>
        </w:rPr>
        <w:t>：</w:t>
      </w:r>
    </w:p>
    <w:p w14:paraId="6CDC903D" w14:textId="77777777" w:rsidR="00520A7F" w:rsidRDefault="00520A7F" w:rsidP="00520A7F">
      <w:r>
        <w:rPr>
          <w:rFonts w:hint="eastAsia"/>
        </w:rPr>
        <w:t xml:space="preserve">tornado + django </w:t>
      </w:r>
      <w:r>
        <w:rPr>
          <w:rFonts w:hint="eastAsia"/>
        </w:rPr>
        <w:t>开发网站</w:t>
      </w:r>
    </w:p>
    <w:p w14:paraId="649671E3" w14:textId="77777777" w:rsidR="00520A7F" w:rsidRDefault="00520A7F" w:rsidP="00520A7F">
      <w:r>
        <w:rPr>
          <w:rFonts w:hint="eastAsia"/>
        </w:rPr>
        <w:t xml:space="preserve">tornado </w:t>
      </w:r>
      <w:r>
        <w:rPr>
          <w:rFonts w:hint="eastAsia"/>
        </w:rPr>
        <w:t>整合</w:t>
      </w:r>
      <w:r>
        <w:rPr>
          <w:rFonts w:hint="eastAsia"/>
        </w:rPr>
        <w:t xml:space="preserve"> django Windows</w:t>
      </w:r>
    </w:p>
    <w:p w14:paraId="1E11108F" w14:textId="01AE73FF" w:rsidR="009936A0" w:rsidRDefault="00EB0D49" w:rsidP="00520A7F">
      <w:hyperlink r:id="rId73" w:history="1">
        <w:r w:rsidR="00520A7F" w:rsidRPr="007B79AB">
          <w:rPr>
            <w:rStyle w:val="af3"/>
          </w:rPr>
          <w:t>https://blog.csdn.net/sinat_29957455/article/details/78759894</w:t>
        </w:r>
      </w:hyperlink>
    </w:p>
    <w:p w14:paraId="42EFDDB6" w14:textId="4258D155" w:rsidR="00520A7F" w:rsidRDefault="00520A7F" w:rsidP="00520A7F"/>
    <w:p w14:paraId="6463916E" w14:textId="77777777" w:rsidR="00520A7F" w:rsidRPr="009936A0" w:rsidRDefault="00520A7F" w:rsidP="00520A7F"/>
    <w:p w14:paraId="5AFADFF6" w14:textId="46E8657E" w:rsidR="00C525F8" w:rsidRDefault="00C525F8">
      <w:pPr>
        <w:pStyle w:val="2"/>
      </w:pPr>
      <w:r w:rsidRPr="00C525F8">
        <w:rPr>
          <w:rFonts w:hint="eastAsia"/>
        </w:rPr>
        <w:t>安装</w:t>
      </w:r>
      <w:r w:rsidRPr="00C525F8">
        <w:rPr>
          <w:rFonts w:hint="eastAsia"/>
        </w:rPr>
        <w:t xml:space="preserve"> PyCharm </w:t>
      </w:r>
      <w:r w:rsidRPr="00C525F8">
        <w:rPr>
          <w:rFonts w:hint="eastAsia"/>
        </w:rPr>
        <w:t>软件</w:t>
      </w:r>
    </w:p>
    <w:p w14:paraId="5C8A735B" w14:textId="61431EA1" w:rsidR="00C525F8" w:rsidRDefault="001022B5" w:rsidP="00C525F8">
      <w:r w:rsidRPr="001022B5">
        <w:rPr>
          <w:rFonts w:hint="eastAsia"/>
        </w:rPr>
        <w:t>其实就是下载和解压缩，并不需要安装过程：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6DF" w14:paraId="1DBD137C" w14:textId="77777777" w:rsidTr="00E206DF">
        <w:tc>
          <w:tcPr>
            <w:tcW w:w="8296" w:type="dxa"/>
          </w:tcPr>
          <w:p w14:paraId="753262CF" w14:textId="77777777" w:rsidR="00E206DF" w:rsidRDefault="00E206DF" w:rsidP="00E206DF">
            <w:r>
              <w:t>wget https://download.jetbrains.8686c.com/python/pycharm-professional-2018.2.4.tar.gz</w:t>
            </w:r>
          </w:p>
          <w:p w14:paraId="29059537" w14:textId="77777777" w:rsidR="00E206DF" w:rsidRDefault="00E206DF" w:rsidP="00E206DF">
            <w:r>
              <w:t>tar -zxvf pycharm-professional-2018.2.4.tar.gz</w:t>
            </w:r>
          </w:p>
          <w:p w14:paraId="563A15C1" w14:textId="77777777" w:rsidR="00E206DF" w:rsidRDefault="00E206DF" w:rsidP="00E206DF">
            <w:r>
              <w:lastRenderedPageBreak/>
              <w:t>mv pycharm-2018.2.4 pycharm</w:t>
            </w:r>
          </w:p>
          <w:p w14:paraId="0D615E7D" w14:textId="77777777" w:rsidR="00E206DF" w:rsidRDefault="00E206DF" w:rsidP="00E206DF">
            <w:r>
              <w:t>mv pycharm /zls/</w:t>
            </w:r>
          </w:p>
          <w:p w14:paraId="6B729EED" w14:textId="77777777" w:rsidR="00E206DF" w:rsidRDefault="00E206DF" w:rsidP="00E206DF">
            <w:r>
              <w:t>cd /zls/pycharm/bin</w:t>
            </w:r>
          </w:p>
          <w:p w14:paraId="0AE8BD91" w14:textId="2747C8CF" w:rsidR="00E206DF" w:rsidRDefault="00E206DF" w:rsidP="00E206DF">
            <w:r>
              <w:t>./pycharm.sh</w:t>
            </w:r>
          </w:p>
        </w:tc>
      </w:tr>
    </w:tbl>
    <w:p w14:paraId="66FAE113" w14:textId="32C0881C" w:rsidR="001022B5" w:rsidRDefault="001022B5" w:rsidP="00C525F8"/>
    <w:p w14:paraId="1F325AD6" w14:textId="0890CC69" w:rsidR="00E206DF" w:rsidRDefault="00FD45D1" w:rsidP="00C525F8">
      <w:r w:rsidRPr="00FD45D1">
        <w:rPr>
          <w:rFonts w:hint="eastAsia"/>
        </w:rPr>
        <w:t>然后修改</w:t>
      </w:r>
      <w:r w:rsidRPr="00FD45D1">
        <w:rPr>
          <w:rFonts w:hint="eastAsia"/>
        </w:rPr>
        <w:t xml:space="preserve"> hosts </w:t>
      </w:r>
      <w:r w:rsidRPr="00FD45D1">
        <w:rPr>
          <w:rFonts w:hint="eastAsia"/>
        </w:rPr>
        <w:t>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B7" w14:paraId="64264403" w14:textId="77777777" w:rsidTr="00BC45B7">
        <w:tc>
          <w:tcPr>
            <w:tcW w:w="8296" w:type="dxa"/>
          </w:tcPr>
          <w:p w14:paraId="6589FE7C" w14:textId="77777777" w:rsidR="00BC45B7" w:rsidRDefault="00BC45B7" w:rsidP="00BC45B7">
            <w:r>
              <w:t>gedit /etc/hosts</w:t>
            </w:r>
          </w:p>
          <w:p w14:paraId="193367EA" w14:textId="79F4BC60" w:rsidR="00BC45B7" w:rsidRDefault="00BC45B7" w:rsidP="00BC45B7">
            <w:r>
              <w:t>0.0.0.0 account.jetbrains.com</w:t>
            </w:r>
          </w:p>
        </w:tc>
      </w:tr>
    </w:tbl>
    <w:p w14:paraId="35FE7DAF" w14:textId="4A8B63D4" w:rsidR="00FD45D1" w:rsidRDefault="00FD45D1" w:rsidP="00C525F8"/>
    <w:p w14:paraId="6081AA15" w14:textId="27D9310C" w:rsidR="000320F3" w:rsidRDefault="000320F3" w:rsidP="00C525F8">
      <w:r w:rsidRPr="000320F3">
        <w:rPr>
          <w:rFonts w:hint="eastAsia"/>
        </w:rPr>
        <w:t>添加快捷方式：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261" w14:paraId="198B5AA9" w14:textId="77777777" w:rsidTr="00DC5261">
        <w:tc>
          <w:tcPr>
            <w:tcW w:w="8296" w:type="dxa"/>
          </w:tcPr>
          <w:p w14:paraId="29721B3A" w14:textId="7F2FC1CE" w:rsidR="00DC5261" w:rsidRDefault="00DC5261" w:rsidP="00C525F8">
            <w:r w:rsidRPr="00DC5261">
              <w:t>ln -s /zls/pycharm/bin/pycharm.sh /usr/bin/pycharm</w:t>
            </w:r>
          </w:p>
        </w:tc>
      </w:tr>
    </w:tbl>
    <w:p w14:paraId="2896A291" w14:textId="77777777" w:rsidR="00DC5261" w:rsidRDefault="00DC5261" w:rsidP="00DC5261">
      <w:r>
        <w:rPr>
          <w:rFonts w:hint="eastAsia"/>
        </w:rPr>
        <w:t>到这里就结束了。</w:t>
      </w:r>
    </w:p>
    <w:p w14:paraId="4F4F5FE9" w14:textId="77777777" w:rsidR="00DC5261" w:rsidRDefault="00DC5261" w:rsidP="00DC5261"/>
    <w:p w14:paraId="556D2A88" w14:textId="7350E045" w:rsidR="00DC5261" w:rsidRDefault="00DC5261" w:rsidP="00DC5261">
      <w:r>
        <w:rPr>
          <w:rFonts w:hint="eastAsia"/>
        </w:rPr>
        <w:t>给</w:t>
      </w:r>
      <w:r>
        <w:rPr>
          <w:rFonts w:hint="eastAsia"/>
        </w:rPr>
        <w:t xml:space="preserve"> pycharm.sh </w:t>
      </w:r>
      <w:r>
        <w:rPr>
          <w:rFonts w:hint="eastAsia"/>
        </w:rPr>
        <w:t>加入应用程序列表，并创建快捷方式：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261" w14:paraId="67119BAB" w14:textId="77777777" w:rsidTr="00DC5261">
        <w:tc>
          <w:tcPr>
            <w:tcW w:w="8296" w:type="dxa"/>
          </w:tcPr>
          <w:p w14:paraId="026490BF" w14:textId="298DD660" w:rsidR="00DC5261" w:rsidRDefault="00DC5261" w:rsidP="00DC5261">
            <w:r>
              <w:rPr>
                <w:rFonts w:hint="eastAsia"/>
              </w:rPr>
              <w:t>gedit /usr/share/applications/pycharm.desktop</w:t>
            </w:r>
          </w:p>
        </w:tc>
      </w:tr>
    </w:tbl>
    <w:p w14:paraId="523B6230" w14:textId="1137ABC8" w:rsidR="000320F3" w:rsidRDefault="00DC5261" w:rsidP="00DC5261">
      <w:r>
        <w:rPr>
          <w:rFonts w:hint="eastAsia"/>
        </w:rPr>
        <w:t>加入如下代码：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51A" w14:paraId="2CD7DC64" w14:textId="77777777" w:rsidTr="001B151A">
        <w:tc>
          <w:tcPr>
            <w:tcW w:w="8296" w:type="dxa"/>
          </w:tcPr>
          <w:p w14:paraId="69577EBD" w14:textId="77777777" w:rsidR="001B151A" w:rsidRDefault="001B151A" w:rsidP="001B151A">
            <w:r>
              <w:t>#!/usr/bin/env xdg-open</w:t>
            </w:r>
          </w:p>
          <w:p w14:paraId="5CA5F7D1" w14:textId="77777777" w:rsidR="001B151A" w:rsidRDefault="001B151A" w:rsidP="001B151A">
            <w:r>
              <w:t>[Desktop Entry]</w:t>
            </w:r>
          </w:p>
          <w:p w14:paraId="662100FD" w14:textId="77777777" w:rsidR="001B151A" w:rsidRDefault="001B151A" w:rsidP="001B151A">
            <w:r>
              <w:t>Encoding=UTF-8</w:t>
            </w:r>
          </w:p>
          <w:p w14:paraId="1B2FD19D" w14:textId="77777777" w:rsidR="001B151A" w:rsidRDefault="001B151A" w:rsidP="001B151A">
            <w:r>
              <w:t>Name=pycharm</w:t>
            </w:r>
          </w:p>
          <w:p w14:paraId="14893680" w14:textId="77777777" w:rsidR="001B151A" w:rsidRDefault="001B151A" w:rsidP="001B151A">
            <w:r>
              <w:t>Comment=pycharm-2018.3.4</w:t>
            </w:r>
          </w:p>
          <w:p w14:paraId="6EFC8465" w14:textId="77777777" w:rsidR="001B151A" w:rsidRDefault="001B151A" w:rsidP="001B151A">
            <w:r>
              <w:t>Exec=/zls/pycharm/bin/pycharm.sh</w:t>
            </w:r>
          </w:p>
          <w:p w14:paraId="687003DC" w14:textId="77777777" w:rsidR="001B151A" w:rsidRDefault="001B151A" w:rsidP="001B151A">
            <w:r>
              <w:t>Icon=/zls/pycharm/bin/pycharm.png</w:t>
            </w:r>
          </w:p>
          <w:p w14:paraId="2C5101CA" w14:textId="77777777" w:rsidR="001B151A" w:rsidRDefault="001B151A" w:rsidP="001B151A">
            <w:r>
              <w:t>Terminal=false</w:t>
            </w:r>
          </w:p>
          <w:p w14:paraId="3ABE6751" w14:textId="77777777" w:rsidR="001B151A" w:rsidRDefault="001B151A" w:rsidP="001B151A">
            <w:r>
              <w:t>StartupNotify=true</w:t>
            </w:r>
          </w:p>
          <w:p w14:paraId="358E6C76" w14:textId="77777777" w:rsidR="001B151A" w:rsidRDefault="001B151A" w:rsidP="001B151A">
            <w:r>
              <w:t>Type=Application</w:t>
            </w:r>
          </w:p>
          <w:p w14:paraId="57FD55F7" w14:textId="33E3C322" w:rsidR="001B151A" w:rsidRDefault="001B151A" w:rsidP="001B151A">
            <w:r>
              <w:t>Categories=Application;</w:t>
            </w:r>
          </w:p>
        </w:tc>
      </w:tr>
    </w:tbl>
    <w:p w14:paraId="1FC5C7FD" w14:textId="169AA64B" w:rsidR="00DC5261" w:rsidRDefault="001B151A" w:rsidP="00DC5261">
      <w:r>
        <w:rPr>
          <w:rFonts w:hint="eastAsia"/>
        </w:rPr>
        <w:t>然后执行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FA3" w14:paraId="46FC0469" w14:textId="77777777" w:rsidTr="00B61FA3">
        <w:tc>
          <w:tcPr>
            <w:tcW w:w="8296" w:type="dxa"/>
          </w:tcPr>
          <w:p w14:paraId="0BBC0442" w14:textId="5EB1261E" w:rsidR="00B61FA3" w:rsidRDefault="00B61FA3" w:rsidP="00DC5261">
            <w:r w:rsidRPr="00B61FA3">
              <w:t>chmod a+x /usr/share/applications/pycharm.desktop</w:t>
            </w:r>
          </w:p>
        </w:tc>
      </w:tr>
    </w:tbl>
    <w:p w14:paraId="45EA43E4" w14:textId="55116CD2" w:rsidR="001B151A" w:rsidRDefault="00B61FA3" w:rsidP="00DC5261">
      <w:r w:rsidRPr="00B61FA3">
        <w:rPr>
          <w:rFonts w:hint="eastAsia"/>
        </w:rPr>
        <w:t>这样就完成了。</w:t>
      </w:r>
    </w:p>
    <w:p w14:paraId="188887C3" w14:textId="48CD04A7" w:rsidR="00B61FA3" w:rsidRDefault="00B61FA3" w:rsidP="00DC5261"/>
    <w:p w14:paraId="7C385913" w14:textId="77777777" w:rsidR="00B61FA3" w:rsidRDefault="00B61FA3" w:rsidP="00DC5261"/>
    <w:p w14:paraId="313D48F4" w14:textId="17248692" w:rsidR="00DC5261" w:rsidRDefault="00DC5261" w:rsidP="00DC5261"/>
    <w:p w14:paraId="6F4B3EEA" w14:textId="77777777" w:rsidR="00DC5261" w:rsidRDefault="00DC5261" w:rsidP="00DC5261"/>
    <w:p w14:paraId="0EAE29EF" w14:textId="77777777" w:rsidR="000320F3" w:rsidRPr="00C525F8" w:rsidRDefault="000320F3" w:rsidP="00C525F8"/>
    <w:p w14:paraId="3CF54732" w14:textId="1F5D5606" w:rsidR="00BA0830" w:rsidRDefault="00BA0830">
      <w:pPr>
        <w:pStyle w:val="2"/>
      </w:pPr>
      <w:r w:rsidRPr="00BA0830">
        <w:rPr>
          <w:rFonts w:hint="eastAsia"/>
        </w:rPr>
        <w:t>安装</w:t>
      </w:r>
      <w:r w:rsidRPr="00BA0830">
        <w:rPr>
          <w:rFonts w:hint="eastAsia"/>
        </w:rPr>
        <w:t xml:space="preserve"> TeamViewer </w:t>
      </w:r>
      <w:r w:rsidRPr="00BA0830">
        <w:rPr>
          <w:rFonts w:hint="eastAsia"/>
        </w:rPr>
        <w:t>软件</w:t>
      </w:r>
    </w:p>
    <w:p w14:paraId="5AB9F699" w14:textId="4EECAF44" w:rsidR="00BA0830" w:rsidRDefault="00156718" w:rsidP="00BA0830">
      <w:r w:rsidRPr="00156718">
        <w:rPr>
          <w:rFonts w:hint="eastAsia"/>
        </w:rPr>
        <w:t>下载</w:t>
      </w:r>
      <w:r w:rsidRPr="00156718">
        <w:rPr>
          <w:rFonts w:hint="eastAsia"/>
        </w:rPr>
        <w:t xml:space="preserve"> TeamViewer</w:t>
      </w:r>
      <w:r w:rsidRPr="00156718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55F" w14:paraId="720F401A" w14:textId="77777777" w:rsidTr="00AC555F">
        <w:tc>
          <w:tcPr>
            <w:tcW w:w="8296" w:type="dxa"/>
          </w:tcPr>
          <w:p w14:paraId="7F04B135" w14:textId="493FD2D1" w:rsidR="00AC555F" w:rsidRDefault="00AC555F" w:rsidP="00BA0830">
            <w:r w:rsidRPr="00AC555F">
              <w:t>wget https://download.teamviewer.com/download/linux/teamviewer.x86_64.rpm</w:t>
            </w:r>
          </w:p>
        </w:tc>
      </w:tr>
    </w:tbl>
    <w:p w14:paraId="690CB059" w14:textId="77777777" w:rsidR="00156718" w:rsidRDefault="00156718" w:rsidP="00BA0830"/>
    <w:p w14:paraId="5BE6BC9F" w14:textId="0F0E32BE" w:rsidR="00BA0830" w:rsidRDefault="00AC555F" w:rsidP="00BA0830">
      <w:r w:rsidRPr="00AC555F">
        <w:rPr>
          <w:rFonts w:hint="eastAsia"/>
        </w:rPr>
        <w:t>安装</w:t>
      </w:r>
      <w:r w:rsidRPr="00AC555F">
        <w:rPr>
          <w:rFonts w:hint="eastAsia"/>
        </w:rPr>
        <w:t xml:space="preserve"> TeamViewer</w:t>
      </w:r>
      <w:r w:rsidRPr="00AC555F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55F" w14:paraId="70059FC1" w14:textId="77777777" w:rsidTr="00AC555F">
        <w:tc>
          <w:tcPr>
            <w:tcW w:w="8296" w:type="dxa"/>
          </w:tcPr>
          <w:p w14:paraId="7A1E1B2E" w14:textId="18A38B96" w:rsidR="00AC555F" w:rsidRDefault="00AC555F" w:rsidP="00BA0830">
            <w:r w:rsidRPr="00AC555F">
              <w:lastRenderedPageBreak/>
              <w:t>yum install teamviewer_13.2.26559.x86_64.rpm</w:t>
            </w:r>
          </w:p>
        </w:tc>
      </w:tr>
    </w:tbl>
    <w:p w14:paraId="2EBD663C" w14:textId="295C9BE4" w:rsidR="00AC555F" w:rsidRDefault="00AC555F" w:rsidP="00BA0830"/>
    <w:p w14:paraId="60D5455B" w14:textId="2A798090" w:rsidR="00630DD7" w:rsidRDefault="0071287D" w:rsidP="00BA0830">
      <w:r w:rsidRPr="0071287D">
        <w:rPr>
          <w:rFonts w:hint="eastAsia"/>
        </w:rPr>
        <w:t>出现如下错误：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4ED" w14:paraId="2B8B53C1" w14:textId="77777777" w:rsidTr="00A224ED">
        <w:tc>
          <w:tcPr>
            <w:tcW w:w="8296" w:type="dxa"/>
          </w:tcPr>
          <w:p w14:paraId="46A1E6A3" w14:textId="77777777" w:rsidR="00A224ED" w:rsidRDefault="00A224ED" w:rsidP="00A224ED">
            <w:r>
              <w:t>Error: Package: teamviewer-13.2.26559-0.x86_64 (/teamviewer_13.2.26559.x86_64)</w:t>
            </w:r>
          </w:p>
          <w:p w14:paraId="4C19DB1F" w14:textId="77777777" w:rsidR="00A224ED" w:rsidRDefault="00A224ED" w:rsidP="00A224ED">
            <w:r>
              <w:t xml:space="preserve">           Requires: libQt5WebKit.so.5()(64bit) &gt;= 5.5</w:t>
            </w:r>
          </w:p>
          <w:p w14:paraId="16F82149" w14:textId="77777777" w:rsidR="00A224ED" w:rsidRDefault="00A224ED" w:rsidP="00A224ED">
            <w:r>
              <w:t>Error: Package: teamviewer-13.2.26559-0.x86_64 (/teamviewer_13.2.26559.x86_64)</w:t>
            </w:r>
          </w:p>
          <w:p w14:paraId="191090AF" w14:textId="4821AC02" w:rsidR="00A224ED" w:rsidRDefault="00A224ED" w:rsidP="00A224ED">
            <w:r>
              <w:t xml:space="preserve">           Requires: libQt5WebKitWidgets.so.5()(64bit) &gt;= 5.5</w:t>
            </w:r>
          </w:p>
        </w:tc>
      </w:tr>
    </w:tbl>
    <w:p w14:paraId="1245EB9B" w14:textId="70C20C26" w:rsidR="0071287D" w:rsidRDefault="00A224ED" w:rsidP="00BA0830">
      <w:r w:rsidRPr="00A224ED">
        <w:rPr>
          <w:rFonts w:hint="eastAsia"/>
        </w:rPr>
        <w:t>打开</w:t>
      </w:r>
      <w:r w:rsidRPr="00A224ED">
        <w:rPr>
          <w:rFonts w:hint="eastAsia"/>
        </w:rPr>
        <w:t xml:space="preserve"> https://pkgs.org/download/libQt5WebKitWidgets.so.5()(64bit) </w:t>
      </w:r>
      <w:r w:rsidRPr="00A224ED">
        <w:rPr>
          <w:rFonts w:hint="eastAsia"/>
        </w:rPr>
        <w:t>网址，找到</w:t>
      </w:r>
      <w:r w:rsidRPr="00A224ED">
        <w:rPr>
          <w:rFonts w:hint="eastAsia"/>
        </w:rPr>
        <w:t xml:space="preserve"> CentOS 7 </w:t>
      </w:r>
      <w:r w:rsidRPr="00A224ED">
        <w:rPr>
          <w:rFonts w:hint="eastAsia"/>
        </w:rPr>
        <w:t>下面的链接并打开，如下链接：</w:t>
      </w:r>
      <w:r w:rsidRPr="00A224ED">
        <w:rPr>
          <w:rFonts w:hint="eastAsia"/>
        </w:rPr>
        <w:t xml:space="preserve">https://centos.pkgs.org/7/epel-x86_64/qt5-qtwebkit-5.9.1-1.el7.x86_64.rpm.html </w:t>
      </w:r>
      <w:r w:rsidRPr="00A224ED">
        <w:rPr>
          <w:rFonts w:hint="eastAsia"/>
        </w:rPr>
        <w:t>在该页面上找到</w:t>
      </w:r>
      <w:r w:rsidRPr="00A224ED">
        <w:rPr>
          <w:rFonts w:hint="eastAsia"/>
        </w:rPr>
        <w:t xml:space="preserve"> Install Howto </w:t>
      </w:r>
      <w:r w:rsidRPr="00A224ED">
        <w:rPr>
          <w:rFonts w:hint="eastAsia"/>
        </w:rPr>
        <w:t>这里就是安装步骤：</w:t>
      </w:r>
      <w:r w:rsidRPr="00A224ED">
        <w:rPr>
          <w:rFonts w:hint="eastAsia"/>
        </w:rPr>
        <w:t xml:space="preserve"> </w:t>
      </w:r>
      <w:r w:rsidRPr="00A224ED">
        <w:rPr>
          <w:rFonts w:hint="eastAsia"/>
        </w:rPr>
        <w:t>打开</w:t>
      </w:r>
      <w:r w:rsidRPr="00A224ED">
        <w:rPr>
          <w:rFonts w:hint="eastAsia"/>
        </w:rPr>
        <w:t xml:space="preserve"> https://fedoraproject.org/wiki/EPEL  </w:t>
      </w:r>
      <w:r w:rsidRPr="00A224ED">
        <w:rPr>
          <w:rFonts w:hint="eastAsia"/>
        </w:rPr>
        <w:t>页面，找到对应版本的</w:t>
      </w:r>
      <w:r w:rsidRPr="00A224ED">
        <w:rPr>
          <w:rFonts w:hint="eastAsia"/>
        </w:rPr>
        <w:t xml:space="preserve"> EPEL </w:t>
      </w:r>
      <w:r w:rsidRPr="00A224ED">
        <w:rPr>
          <w:rFonts w:hint="eastAsia"/>
        </w:rPr>
        <w:t>安装方法：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97A" w14:paraId="774D247E" w14:textId="77777777" w:rsidTr="0059497A">
        <w:tc>
          <w:tcPr>
            <w:tcW w:w="8296" w:type="dxa"/>
          </w:tcPr>
          <w:p w14:paraId="4ABC671C" w14:textId="77777777" w:rsidR="0059497A" w:rsidRDefault="0059497A" w:rsidP="0059497A">
            <w:r>
              <w:t>yum install https://dl.fedoraproject.org/pub/epel/epel-release-latest-7.noarch.rpm</w:t>
            </w:r>
          </w:p>
          <w:p w14:paraId="38CC6E78" w14:textId="77777777" w:rsidR="0059497A" w:rsidRDefault="0059497A" w:rsidP="0059497A">
            <w:r>
              <w:t>yum install qt5-qtwebkit</w:t>
            </w:r>
          </w:p>
          <w:p w14:paraId="69658932" w14:textId="15B6CE82" w:rsidR="0059497A" w:rsidRDefault="0059497A" w:rsidP="0059497A">
            <w:r>
              <w:t>yum install teamviewer_13.2.26559.x86_64.rpm</w:t>
            </w:r>
          </w:p>
        </w:tc>
      </w:tr>
    </w:tbl>
    <w:p w14:paraId="5F58FC06" w14:textId="73C95382" w:rsidR="00A224ED" w:rsidRDefault="00A224ED" w:rsidP="00BA0830"/>
    <w:p w14:paraId="0D95A08F" w14:textId="39488AEB" w:rsidR="00A224ED" w:rsidRDefault="0059497A" w:rsidP="00BA0830">
      <w:r w:rsidRPr="0059497A">
        <w:rPr>
          <w:rFonts w:hint="eastAsia"/>
        </w:rPr>
        <w:t>图形界面启动</w:t>
      </w:r>
      <w:r w:rsidRPr="0059497A">
        <w:rPr>
          <w:rFonts w:hint="eastAsia"/>
        </w:rPr>
        <w:t xml:space="preserve"> TeamViewer </w:t>
      </w:r>
      <w:r w:rsidRPr="0059497A">
        <w:rPr>
          <w:rFonts w:hint="eastAsia"/>
        </w:rPr>
        <w:t>软件：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5E58" w14:paraId="4C428D62" w14:textId="77777777" w:rsidTr="00775E58">
        <w:tc>
          <w:tcPr>
            <w:tcW w:w="8296" w:type="dxa"/>
          </w:tcPr>
          <w:p w14:paraId="4474B4A2" w14:textId="21C30092" w:rsidR="00775E58" w:rsidRDefault="00775E58" w:rsidP="00BA0830">
            <w:r w:rsidRPr="00775E58">
              <w:rPr>
                <w:rFonts w:hint="eastAsia"/>
              </w:rPr>
              <w:t xml:space="preserve">Application </w:t>
            </w:r>
            <w:r w:rsidRPr="00775E58">
              <w:rPr>
                <w:rFonts w:hint="eastAsia"/>
              </w:rPr>
              <w:t>→</w:t>
            </w:r>
            <w:r w:rsidRPr="00775E58">
              <w:rPr>
                <w:rFonts w:hint="eastAsia"/>
              </w:rPr>
              <w:t xml:space="preserve"> Internet </w:t>
            </w:r>
            <w:r w:rsidRPr="00775E58">
              <w:rPr>
                <w:rFonts w:hint="eastAsia"/>
              </w:rPr>
              <w:t>→</w:t>
            </w:r>
            <w:r w:rsidRPr="00775E58">
              <w:rPr>
                <w:rFonts w:hint="eastAsia"/>
              </w:rPr>
              <w:t xml:space="preserve"> TeamViewer 13 #</w:t>
            </w:r>
            <w:r w:rsidRPr="00775E58">
              <w:rPr>
                <w:rFonts w:hint="eastAsia"/>
              </w:rPr>
              <w:t>单击该快捷方式即可启动，不需要通过命令行启动。</w:t>
            </w:r>
          </w:p>
        </w:tc>
      </w:tr>
    </w:tbl>
    <w:p w14:paraId="4A34AFAA" w14:textId="77777777" w:rsidR="00941748" w:rsidRDefault="00941748" w:rsidP="00941748">
      <w:r>
        <w:rPr>
          <w:rFonts w:hint="eastAsia"/>
        </w:rPr>
        <w:t>以下内容不需要操作：</w:t>
      </w:r>
    </w:p>
    <w:p w14:paraId="2F0628DF" w14:textId="604040C8" w:rsidR="0059497A" w:rsidRDefault="00941748" w:rsidP="00941748">
      <w:r>
        <w:rPr>
          <w:rFonts w:hint="eastAsia"/>
        </w:rPr>
        <w:t>查找</w:t>
      </w:r>
      <w:r>
        <w:rPr>
          <w:rFonts w:hint="eastAsia"/>
        </w:rPr>
        <w:t xml:space="preserve"> TeamViewer </w:t>
      </w:r>
      <w:r>
        <w:rPr>
          <w:rFonts w:hint="eastAsia"/>
        </w:rPr>
        <w:t>快捷方式：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488" w14:paraId="261F8F92" w14:textId="77777777" w:rsidTr="00650488">
        <w:tc>
          <w:tcPr>
            <w:tcW w:w="8296" w:type="dxa"/>
          </w:tcPr>
          <w:p w14:paraId="643AC148" w14:textId="77777777" w:rsidR="00650488" w:rsidRDefault="00650488" w:rsidP="00650488">
            <w:r>
              <w:t>[root@localhost ~]# find / -name teamviewer</w:t>
            </w:r>
          </w:p>
          <w:p w14:paraId="3D15DAB2" w14:textId="77777777" w:rsidR="00650488" w:rsidRDefault="00650488" w:rsidP="00650488">
            <w:r>
              <w:t>/opt/teamviewer</w:t>
            </w:r>
          </w:p>
          <w:p w14:paraId="0A73BBF4" w14:textId="77777777" w:rsidR="00650488" w:rsidRDefault="00650488" w:rsidP="00650488">
            <w:r>
              <w:t>/opt/teamviewer/tv_bin/script/teamviewer</w:t>
            </w:r>
          </w:p>
          <w:p w14:paraId="14FE3897" w14:textId="77777777" w:rsidR="00650488" w:rsidRDefault="00650488" w:rsidP="00650488">
            <w:r>
              <w:t>/etc/teamviewer</w:t>
            </w:r>
          </w:p>
          <w:p w14:paraId="632F3C0C" w14:textId="77CDAE20" w:rsidR="00650488" w:rsidRDefault="00650488" w:rsidP="00650488">
            <w:r>
              <w:t>/usr/bin/teamviewer</w:t>
            </w:r>
          </w:p>
        </w:tc>
      </w:tr>
    </w:tbl>
    <w:p w14:paraId="1C021A84" w14:textId="77777777" w:rsidR="00941748" w:rsidRDefault="00941748" w:rsidP="00941748"/>
    <w:p w14:paraId="7324BC6D" w14:textId="5AAE1B1F" w:rsidR="00A224ED" w:rsidRDefault="00650488" w:rsidP="00BA0830">
      <w:r w:rsidRPr="00650488">
        <w:rPr>
          <w:rFonts w:hint="eastAsia"/>
        </w:rPr>
        <w:t>快捷方式存在于</w:t>
      </w:r>
      <w:r w:rsidRPr="00650488">
        <w:rPr>
          <w:rFonts w:hint="eastAsia"/>
        </w:rPr>
        <w:t xml:space="preserve"> /usr/bin/ </w:t>
      </w:r>
      <w:r w:rsidRPr="00650488">
        <w:rPr>
          <w:rFonts w:hint="eastAsia"/>
        </w:rPr>
        <w:t>目录下，可直接输入</w:t>
      </w:r>
      <w:r w:rsidRPr="00650488">
        <w:rPr>
          <w:rFonts w:hint="eastAsia"/>
        </w:rPr>
        <w:t xml:space="preserve"> teamviewer </w:t>
      </w:r>
      <w:r w:rsidRPr="00650488">
        <w:rPr>
          <w:rFonts w:hint="eastAsia"/>
        </w:rPr>
        <w:t>启动软件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488" w14:paraId="2ACA8AEC" w14:textId="77777777" w:rsidTr="00650488">
        <w:tc>
          <w:tcPr>
            <w:tcW w:w="8296" w:type="dxa"/>
          </w:tcPr>
          <w:p w14:paraId="0B327BF8" w14:textId="32CE9CB2" w:rsidR="00650488" w:rsidRDefault="00650488" w:rsidP="00BA0830">
            <w:r w:rsidRPr="00650488">
              <w:t>[root@localhost ~]# teamviewer</w:t>
            </w:r>
          </w:p>
        </w:tc>
      </w:tr>
    </w:tbl>
    <w:p w14:paraId="6377FDE1" w14:textId="77777777" w:rsidR="00650488" w:rsidRDefault="00650488" w:rsidP="00BA0830"/>
    <w:p w14:paraId="645347E1" w14:textId="0D5394BB" w:rsidR="00650488" w:rsidRDefault="00650488" w:rsidP="00BA0830">
      <w:r w:rsidRPr="00650488">
        <w:rPr>
          <w:rFonts w:hint="eastAsia"/>
        </w:rPr>
        <w:t>把</w:t>
      </w:r>
      <w:r w:rsidRPr="00650488">
        <w:rPr>
          <w:rFonts w:hint="eastAsia"/>
        </w:rPr>
        <w:t xml:space="preserve"> TeamViewer </w:t>
      </w:r>
      <w:r w:rsidRPr="00650488">
        <w:rPr>
          <w:rFonts w:hint="eastAsia"/>
        </w:rPr>
        <w:t>加入开机启动：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C9F" w14:paraId="372F76E8" w14:textId="77777777" w:rsidTr="00F77C9F">
        <w:tc>
          <w:tcPr>
            <w:tcW w:w="8296" w:type="dxa"/>
          </w:tcPr>
          <w:p w14:paraId="2921CCA6" w14:textId="77777777" w:rsidR="00F77C9F" w:rsidRDefault="00F77C9F" w:rsidP="00F77C9F">
            <w:r>
              <w:t>cp /usr/bin/teamviewer /etc/rc.d/init.d/teamviewer</w:t>
            </w:r>
          </w:p>
          <w:p w14:paraId="10B4BFE5" w14:textId="77777777" w:rsidR="00F77C9F" w:rsidRDefault="00F77C9F" w:rsidP="00F77C9F">
            <w:r>
              <w:t>chmod +x /etc/rc.d/init.d/teamviewer</w:t>
            </w:r>
          </w:p>
          <w:p w14:paraId="4E4B3B51" w14:textId="01326187" w:rsidR="00F77C9F" w:rsidRDefault="00F77C9F" w:rsidP="00F77C9F">
            <w:r>
              <w:t>gedit /etc/rc.d/init.d/teamviewer</w:t>
            </w:r>
          </w:p>
        </w:tc>
      </w:tr>
    </w:tbl>
    <w:p w14:paraId="5A7D844D" w14:textId="09465F57" w:rsidR="00650488" w:rsidRDefault="00F77C9F" w:rsidP="00BA0830">
      <w:r w:rsidRPr="00F77C9F">
        <w:rPr>
          <w:rFonts w:hint="eastAsia"/>
        </w:rPr>
        <w:t>在</w:t>
      </w:r>
      <w:r w:rsidRPr="00F77C9F">
        <w:rPr>
          <w:rFonts w:hint="eastAsia"/>
        </w:rPr>
        <w:t xml:space="preserve"> #!/bin/bash </w:t>
      </w:r>
      <w:r w:rsidRPr="00F77C9F">
        <w:rPr>
          <w:rFonts w:hint="eastAsia"/>
        </w:rPr>
        <w:t>语句下添加如下两条语句，包括</w:t>
      </w:r>
      <w:r w:rsidRPr="00F77C9F">
        <w:rPr>
          <w:rFonts w:hint="eastAsia"/>
        </w:rPr>
        <w:t xml:space="preserve"> # </w:t>
      </w:r>
      <w:r w:rsidRPr="00F77C9F">
        <w:rPr>
          <w:rFonts w:hint="eastAsia"/>
        </w:rPr>
        <w:t>部分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C9F" w14:paraId="1A77F781" w14:textId="77777777" w:rsidTr="00F77C9F">
        <w:tc>
          <w:tcPr>
            <w:tcW w:w="8296" w:type="dxa"/>
          </w:tcPr>
          <w:p w14:paraId="2DF82756" w14:textId="77777777" w:rsidR="00F77C9F" w:rsidRDefault="00F77C9F" w:rsidP="00F77C9F">
            <w:r>
              <w:t>#chkconfig:345 61 61</w:t>
            </w:r>
          </w:p>
          <w:p w14:paraId="122116E5" w14:textId="2409E60F" w:rsidR="00F77C9F" w:rsidRDefault="00F77C9F" w:rsidP="00F77C9F">
            <w:r>
              <w:t>#description:TeamViewer teamviewer</w:t>
            </w:r>
          </w:p>
        </w:tc>
      </w:tr>
    </w:tbl>
    <w:p w14:paraId="6BC45223" w14:textId="51398A59" w:rsidR="00F77C9F" w:rsidRDefault="00F77C9F" w:rsidP="00BA0830">
      <w:r w:rsidRPr="00F77C9F">
        <w:rPr>
          <w:rFonts w:hint="eastAsia"/>
        </w:rPr>
        <w:t>然后添加系统服务并开机启动：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575" w14:paraId="13822F3D" w14:textId="77777777" w:rsidTr="00BA0575">
        <w:tc>
          <w:tcPr>
            <w:tcW w:w="8296" w:type="dxa"/>
          </w:tcPr>
          <w:p w14:paraId="76EA5C70" w14:textId="77777777" w:rsidR="00BA0575" w:rsidRDefault="00BA0575" w:rsidP="00BA0575">
            <w:r>
              <w:t>chkconfig --add teamviewer</w:t>
            </w:r>
          </w:p>
          <w:p w14:paraId="55A7700B" w14:textId="17E9236F" w:rsidR="00BA0575" w:rsidRDefault="00BA0575" w:rsidP="00BA0575">
            <w:r>
              <w:t>chkconfig teamviewer on</w:t>
            </w:r>
          </w:p>
        </w:tc>
      </w:tr>
    </w:tbl>
    <w:p w14:paraId="277D6248" w14:textId="183B048A" w:rsidR="00F77C9F" w:rsidRDefault="007B03BE" w:rsidP="00BA0830">
      <w:r w:rsidRPr="007B03BE">
        <w:rPr>
          <w:rFonts w:hint="eastAsia"/>
        </w:rPr>
        <w:lastRenderedPageBreak/>
        <w:t>开机启动好像没有起作用。</w:t>
      </w:r>
    </w:p>
    <w:p w14:paraId="4AAAD0DC" w14:textId="77777777" w:rsidR="00650488" w:rsidRPr="00BA0830" w:rsidRDefault="00650488" w:rsidP="00BA0830"/>
    <w:p w14:paraId="0C65FEC5" w14:textId="30FF19FE" w:rsidR="002A4995" w:rsidRDefault="002A4995">
      <w:pPr>
        <w:pStyle w:val="1"/>
      </w:pPr>
      <w:r>
        <w:rPr>
          <w:rFonts w:hint="eastAsia"/>
        </w:rPr>
        <w:t>Apache</w:t>
      </w:r>
      <w:r>
        <w:rPr>
          <w:rFonts w:hint="eastAsia"/>
        </w:rPr>
        <w:t>相关</w:t>
      </w:r>
    </w:p>
    <w:p w14:paraId="4594E590" w14:textId="639FE879" w:rsidR="002A4995" w:rsidRDefault="001009AC" w:rsidP="00FD2CDC">
      <w:pPr>
        <w:pStyle w:val="2"/>
      </w:pPr>
      <w:r>
        <w:rPr>
          <w:rFonts w:hint="eastAsia"/>
        </w:rPr>
        <w:t>Apache</w:t>
      </w:r>
      <w:r>
        <w:rPr>
          <w:rFonts w:hint="eastAsia"/>
        </w:rPr>
        <w:t>性能优化</w:t>
      </w:r>
    </w:p>
    <w:p w14:paraId="62259644" w14:textId="77777777" w:rsidR="00693732" w:rsidRDefault="00693732" w:rsidP="00693732">
      <w:r>
        <w:rPr>
          <w:rFonts w:hint="eastAsia"/>
        </w:rPr>
        <w:t>Apache</w:t>
      </w:r>
      <w:r>
        <w:rPr>
          <w:rFonts w:hint="eastAsia"/>
        </w:rPr>
        <w:t>优化：修改最大并发连接数</w:t>
      </w:r>
    </w:p>
    <w:p w14:paraId="57029235" w14:textId="144202EA" w:rsidR="00693732" w:rsidRDefault="00EB0D49" w:rsidP="00693732">
      <w:hyperlink r:id="rId74" w:history="1">
        <w:r w:rsidR="00693732" w:rsidRPr="007B79AB">
          <w:rPr>
            <w:rStyle w:val="af3"/>
          </w:rPr>
          <w:t>https://www.cnblogs.com/jukan/p/5830068.html</w:t>
        </w:r>
      </w:hyperlink>
    </w:p>
    <w:p w14:paraId="18AFDD7D" w14:textId="77777777" w:rsidR="00693732" w:rsidRDefault="00693732" w:rsidP="00693732"/>
    <w:p w14:paraId="2DD0BCE8" w14:textId="77777777" w:rsidR="00693732" w:rsidRDefault="00693732" w:rsidP="00693732">
      <w:r>
        <w:rPr>
          <w:rFonts w:hint="eastAsia"/>
        </w:rPr>
        <w:t>处理高并发、高访问之</w:t>
      </w:r>
      <w:r>
        <w:rPr>
          <w:rFonts w:hint="eastAsia"/>
        </w:rPr>
        <w:t>Apache</w:t>
      </w:r>
      <w:r>
        <w:rPr>
          <w:rFonts w:hint="eastAsia"/>
        </w:rPr>
        <w:t>优化</w:t>
      </w:r>
    </w:p>
    <w:p w14:paraId="3BEBE879" w14:textId="32DE7E0C" w:rsidR="00693732" w:rsidRDefault="00EB0D49" w:rsidP="00693732">
      <w:hyperlink r:id="rId75" w:history="1">
        <w:r w:rsidR="00693732" w:rsidRPr="007B79AB">
          <w:rPr>
            <w:rStyle w:val="af3"/>
          </w:rPr>
          <w:t>https://blog.csdn.net/tai532439904/article/details/78484342</w:t>
        </w:r>
      </w:hyperlink>
    </w:p>
    <w:p w14:paraId="64423BC7" w14:textId="77777777" w:rsidR="00693732" w:rsidRDefault="00693732" w:rsidP="00693732"/>
    <w:p w14:paraId="5BFC289E" w14:textId="77777777" w:rsidR="00693732" w:rsidRDefault="00693732" w:rsidP="00693732">
      <w:r>
        <w:rPr>
          <w:rFonts w:hint="eastAsia"/>
        </w:rPr>
        <w:t xml:space="preserve">Apache </w:t>
      </w:r>
      <w:r>
        <w:rPr>
          <w:rFonts w:hint="eastAsia"/>
        </w:rPr>
        <w:t>性能配置优化</w:t>
      </w:r>
    </w:p>
    <w:p w14:paraId="08A64D8A" w14:textId="13355DF5" w:rsidR="001009AC" w:rsidRDefault="00EB0D49" w:rsidP="00693732">
      <w:hyperlink r:id="rId76" w:history="1">
        <w:r w:rsidR="00693732" w:rsidRPr="007B79AB">
          <w:rPr>
            <w:rStyle w:val="af3"/>
          </w:rPr>
          <w:t>https://www.cnblogs.com/nongchaoer/p/6792767.html</w:t>
        </w:r>
      </w:hyperlink>
    </w:p>
    <w:p w14:paraId="643760CC" w14:textId="77777777" w:rsidR="00693732" w:rsidRPr="00693732" w:rsidRDefault="00693732" w:rsidP="00693732"/>
    <w:sectPr w:rsidR="00693732" w:rsidRPr="00693732">
      <w:headerReference w:type="even" r:id="rId7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CF226" w14:textId="77777777" w:rsidR="00CD0430" w:rsidRDefault="00CD0430">
      <w:r>
        <w:separator/>
      </w:r>
    </w:p>
  </w:endnote>
  <w:endnote w:type="continuationSeparator" w:id="0">
    <w:p w14:paraId="2C953D4C" w14:textId="77777777" w:rsidR="00CD0430" w:rsidRDefault="00CD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408E4" w14:textId="77777777" w:rsidR="00CD0430" w:rsidRDefault="00CD0430">
      <w:r>
        <w:separator/>
      </w:r>
    </w:p>
  </w:footnote>
  <w:footnote w:type="continuationSeparator" w:id="0">
    <w:p w14:paraId="35ECC418" w14:textId="77777777" w:rsidR="00CD0430" w:rsidRDefault="00CD0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FE6AD" w14:textId="77777777" w:rsidR="00EB0D49" w:rsidRDefault="00EB0D49"/>
  <w:p w14:paraId="556133CB" w14:textId="77777777" w:rsidR="00EB0D49" w:rsidRDefault="00EB0D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707A8CD0"/>
    <w:lvl w:ilvl="0">
      <w:start w:val="1"/>
      <w:numFmt w:val="decimal"/>
      <w:pStyle w:val="1"/>
      <w:suff w:val="nothing"/>
      <w:lvlText w:val="第 %1 章 "/>
      <w:lvlJc w:val="center"/>
      <w:pPr>
        <w:ind w:left="432" w:hanging="144"/>
      </w:pPr>
      <w:rPr>
        <w:rFonts w:ascii="Courier New" w:eastAsia="宋体" w:hAnsi="Courier New" w:cs="宋体" w:hint="default"/>
        <w:b/>
        <w:i w:val="0"/>
      </w:rPr>
    </w:lvl>
    <w:lvl w:ilvl="1">
      <w:start w:val="1"/>
      <w:numFmt w:val="decimal"/>
      <w:pStyle w:val="2"/>
      <w:suff w:val="nothing"/>
      <w:lvlText w:val="第 %2 节 "/>
      <w:lvlJc w:val="left"/>
      <w:pPr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第 %3 小节 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6A76C1"/>
    <w:multiLevelType w:val="multilevel"/>
    <w:tmpl w:val="6E9CF92E"/>
    <w:lvl w:ilvl="0">
      <w:start w:val="1"/>
      <w:numFmt w:val="decimal"/>
      <w:lvlText w:val="第 %1 节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49167C"/>
    <w:multiLevelType w:val="hybridMultilevel"/>
    <w:tmpl w:val="A9D25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3C06F5A"/>
    <w:multiLevelType w:val="hybridMultilevel"/>
    <w:tmpl w:val="DED42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7985665"/>
    <w:multiLevelType w:val="hybridMultilevel"/>
    <w:tmpl w:val="6C4E58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3F3ACE"/>
    <w:multiLevelType w:val="hybridMultilevel"/>
    <w:tmpl w:val="4544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87505A"/>
    <w:multiLevelType w:val="hybridMultilevel"/>
    <w:tmpl w:val="CA92D22A"/>
    <w:lvl w:ilvl="0" w:tplc="53D0AFEE">
      <w:start w:val="1"/>
      <w:numFmt w:val="decimal"/>
      <w:lvlText w:val="( %1 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814B2B"/>
    <w:multiLevelType w:val="multilevel"/>
    <w:tmpl w:val="16A2CD3A"/>
    <w:lvl w:ilvl="0">
      <w:start w:val="1"/>
      <w:numFmt w:val="decimal"/>
      <w:lvlText w:val="第 %1 节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1"/>
  </w:num>
  <w:num w:numId="3">
    <w:abstractNumId w:val="3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9"/>
  </w:num>
  <w:num w:numId="10">
    <w:abstractNumId w:val="27"/>
  </w:num>
  <w:num w:numId="11">
    <w:abstractNumId w:val="2"/>
  </w:num>
  <w:num w:numId="12">
    <w:abstractNumId w:val="26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8"/>
  </w:num>
  <w:num w:numId="20">
    <w:abstractNumId w:val="18"/>
  </w:num>
  <w:num w:numId="21">
    <w:abstractNumId w:val="14"/>
  </w:num>
  <w:num w:numId="22">
    <w:abstractNumId w:val="16"/>
  </w:num>
  <w:num w:numId="23">
    <w:abstractNumId w:val="23"/>
  </w:num>
  <w:num w:numId="24">
    <w:abstractNumId w:val="15"/>
  </w:num>
  <w:num w:numId="25">
    <w:abstractNumId w:val="20"/>
  </w:num>
  <w:num w:numId="26">
    <w:abstractNumId w:val="22"/>
  </w:num>
  <w:num w:numId="27">
    <w:abstractNumId w:val="12"/>
  </w:num>
  <w:num w:numId="28">
    <w:abstractNumId w:val="24"/>
  </w:num>
  <w:num w:numId="29">
    <w:abstractNumId w:val="25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60"/>
    <w:rsid w:val="000006FB"/>
    <w:rsid w:val="0000184C"/>
    <w:rsid w:val="00001DF0"/>
    <w:rsid w:val="00001E66"/>
    <w:rsid w:val="00002024"/>
    <w:rsid w:val="000038EC"/>
    <w:rsid w:val="000144AB"/>
    <w:rsid w:val="0001520C"/>
    <w:rsid w:val="0001633B"/>
    <w:rsid w:val="00020CF1"/>
    <w:rsid w:val="0002513F"/>
    <w:rsid w:val="00027033"/>
    <w:rsid w:val="000319AA"/>
    <w:rsid w:val="000320F3"/>
    <w:rsid w:val="00032C0F"/>
    <w:rsid w:val="00037269"/>
    <w:rsid w:val="00040115"/>
    <w:rsid w:val="00042E5F"/>
    <w:rsid w:val="00043C48"/>
    <w:rsid w:val="00043FB1"/>
    <w:rsid w:val="000448EE"/>
    <w:rsid w:val="0004589D"/>
    <w:rsid w:val="0005010B"/>
    <w:rsid w:val="00051557"/>
    <w:rsid w:val="00055882"/>
    <w:rsid w:val="00060301"/>
    <w:rsid w:val="0006210A"/>
    <w:rsid w:val="00062C4E"/>
    <w:rsid w:val="00065CEE"/>
    <w:rsid w:val="00066CFF"/>
    <w:rsid w:val="000730F3"/>
    <w:rsid w:val="000744BD"/>
    <w:rsid w:val="00077BE1"/>
    <w:rsid w:val="00084D39"/>
    <w:rsid w:val="0008657C"/>
    <w:rsid w:val="000912A4"/>
    <w:rsid w:val="00093191"/>
    <w:rsid w:val="0009410D"/>
    <w:rsid w:val="00094A41"/>
    <w:rsid w:val="00094E39"/>
    <w:rsid w:val="000976D4"/>
    <w:rsid w:val="000A6BB1"/>
    <w:rsid w:val="000A71D9"/>
    <w:rsid w:val="000A789A"/>
    <w:rsid w:val="000B04D3"/>
    <w:rsid w:val="000B079F"/>
    <w:rsid w:val="000B532C"/>
    <w:rsid w:val="000B5396"/>
    <w:rsid w:val="000B6758"/>
    <w:rsid w:val="000B6B7C"/>
    <w:rsid w:val="000B72AF"/>
    <w:rsid w:val="000C076D"/>
    <w:rsid w:val="000C1E98"/>
    <w:rsid w:val="000C287B"/>
    <w:rsid w:val="000C77FA"/>
    <w:rsid w:val="000C7DA7"/>
    <w:rsid w:val="000D0930"/>
    <w:rsid w:val="000D21DE"/>
    <w:rsid w:val="000D2DB8"/>
    <w:rsid w:val="000D39FE"/>
    <w:rsid w:val="000D65D3"/>
    <w:rsid w:val="000D7973"/>
    <w:rsid w:val="000E19E7"/>
    <w:rsid w:val="000E1DCD"/>
    <w:rsid w:val="000E3502"/>
    <w:rsid w:val="000E63A0"/>
    <w:rsid w:val="000F2739"/>
    <w:rsid w:val="000F369C"/>
    <w:rsid w:val="000F5C72"/>
    <w:rsid w:val="000F601A"/>
    <w:rsid w:val="001009AC"/>
    <w:rsid w:val="00100CC0"/>
    <w:rsid w:val="001022B5"/>
    <w:rsid w:val="001028AA"/>
    <w:rsid w:val="001031B8"/>
    <w:rsid w:val="001037F5"/>
    <w:rsid w:val="001149A3"/>
    <w:rsid w:val="00115071"/>
    <w:rsid w:val="00120F40"/>
    <w:rsid w:val="001218F3"/>
    <w:rsid w:val="00122081"/>
    <w:rsid w:val="00122EE9"/>
    <w:rsid w:val="0012533C"/>
    <w:rsid w:val="00125444"/>
    <w:rsid w:val="00134EA3"/>
    <w:rsid w:val="0013668B"/>
    <w:rsid w:val="00137C78"/>
    <w:rsid w:val="00143071"/>
    <w:rsid w:val="001474CF"/>
    <w:rsid w:val="00150FAA"/>
    <w:rsid w:val="00150FD1"/>
    <w:rsid w:val="001532AF"/>
    <w:rsid w:val="00154BDD"/>
    <w:rsid w:val="001552A4"/>
    <w:rsid w:val="001565EE"/>
    <w:rsid w:val="00156718"/>
    <w:rsid w:val="00156D3E"/>
    <w:rsid w:val="00157DD9"/>
    <w:rsid w:val="00160E54"/>
    <w:rsid w:val="0016269A"/>
    <w:rsid w:val="001652C4"/>
    <w:rsid w:val="00166EB9"/>
    <w:rsid w:val="001723B9"/>
    <w:rsid w:val="001726D6"/>
    <w:rsid w:val="001741AE"/>
    <w:rsid w:val="0017604D"/>
    <w:rsid w:val="00176815"/>
    <w:rsid w:val="00180753"/>
    <w:rsid w:val="00183FBF"/>
    <w:rsid w:val="00184197"/>
    <w:rsid w:val="00186733"/>
    <w:rsid w:val="00191245"/>
    <w:rsid w:val="00191B90"/>
    <w:rsid w:val="00191E81"/>
    <w:rsid w:val="00192F64"/>
    <w:rsid w:val="00193A4C"/>
    <w:rsid w:val="00195470"/>
    <w:rsid w:val="00196E60"/>
    <w:rsid w:val="001A1B7A"/>
    <w:rsid w:val="001A30A7"/>
    <w:rsid w:val="001A69FA"/>
    <w:rsid w:val="001B151A"/>
    <w:rsid w:val="001C13ED"/>
    <w:rsid w:val="001C4C3B"/>
    <w:rsid w:val="001C69E4"/>
    <w:rsid w:val="001D005A"/>
    <w:rsid w:val="001D055E"/>
    <w:rsid w:val="001D0810"/>
    <w:rsid w:val="001D46CF"/>
    <w:rsid w:val="001D4C26"/>
    <w:rsid w:val="001D5678"/>
    <w:rsid w:val="001D58DA"/>
    <w:rsid w:val="001D6796"/>
    <w:rsid w:val="001D7759"/>
    <w:rsid w:val="001E01F1"/>
    <w:rsid w:val="001E2A2C"/>
    <w:rsid w:val="001E2B16"/>
    <w:rsid w:val="001E326C"/>
    <w:rsid w:val="001E4662"/>
    <w:rsid w:val="001E536B"/>
    <w:rsid w:val="001E5754"/>
    <w:rsid w:val="001E5AC8"/>
    <w:rsid w:val="001E6DDB"/>
    <w:rsid w:val="001E7E2A"/>
    <w:rsid w:val="001F090A"/>
    <w:rsid w:val="001F1BEE"/>
    <w:rsid w:val="001F26D4"/>
    <w:rsid w:val="001F58D0"/>
    <w:rsid w:val="00200502"/>
    <w:rsid w:val="002011F8"/>
    <w:rsid w:val="00201A6A"/>
    <w:rsid w:val="00206113"/>
    <w:rsid w:val="0021315F"/>
    <w:rsid w:val="00213B54"/>
    <w:rsid w:val="00221661"/>
    <w:rsid w:val="00222C96"/>
    <w:rsid w:val="0022323A"/>
    <w:rsid w:val="00224082"/>
    <w:rsid w:val="00224628"/>
    <w:rsid w:val="002301BF"/>
    <w:rsid w:val="00231733"/>
    <w:rsid w:val="00232805"/>
    <w:rsid w:val="00233021"/>
    <w:rsid w:val="00234159"/>
    <w:rsid w:val="00234897"/>
    <w:rsid w:val="002360F7"/>
    <w:rsid w:val="002363BC"/>
    <w:rsid w:val="00236412"/>
    <w:rsid w:val="00241445"/>
    <w:rsid w:val="002422E3"/>
    <w:rsid w:val="00246311"/>
    <w:rsid w:val="002540EC"/>
    <w:rsid w:val="002566B5"/>
    <w:rsid w:val="00262572"/>
    <w:rsid w:val="00262E97"/>
    <w:rsid w:val="00266E10"/>
    <w:rsid w:val="00276022"/>
    <w:rsid w:val="0027607A"/>
    <w:rsid w:val="00280BDB"/>
    <w:rsid w:val="00282CF6"/>
    <w:rsid w:val="00283E12"/>
    <w:rsid w:val="00285DA0"/>
    <w:rsid w:val="00285DD5"/>
    <w:rsid w:val="00290F7D"/>
    <w:rsid w:val="00297DC2"/>
    <w:rsid w:val="002A13A0"/>
    <w:rsid w:val="002A190F"/>
    <w:rsid w:val="002A26F5"/>
    <w:rsid w:val="002A478C"/>
    <w:rsid w:val="002A4995"/>
    <w:rsid w:val="002A51E2"/>
    <w:rsid w:val="002A640C"/>
    <w:rsid w:val="002A68A6"/>
    <w:rsid w:val="002A7053"/>
    <w:rsid w:val="002B13CD"/>
    <w:rsid w:val="002B1598"/>
    <w:rsid w:val="002B3F0B"/>
    <w:rsid w:val="002B594C"/>
    <w:rsid w:val="002B6093"/>
    <w:rsid w:val="002C4F17"/>
    <w:rsid w:val="002D0077"/>
    <w:rsid w:val="002D26E3"/>
    <w:rsid w:val="002D6232"/>
    <w:rsid w:val="002E05C5"/>
    <w:rsid w:val="002E189A"/>
    <w:rsid w:val="002E1940"/>
    <w:rsid w:val="002E1E88"/>
    <w:rsid w:val="002E43CB"/>
    <w:rsid w:val="002E4C81"/>
    <w:rsid w:val="002E5588"/>
    <w:rsid w:val="002E55A6"/>
    <w:rsid w:val="002E706B"/>
    <w:rsid w:val="002E7232"/>
    <w:rsid w:val="002F06AD"/>
    <w:rsid w:val="002F0EF3"/>
    <w:rsid w:val="002F2EB6"/>
    <w:rsid w:val="002F66A2"/>
    <w:rsid w:val="003050C5"/>
    <w:rsid w:val="00305D64"/>
    <w:rsid w:val="00313DE2"/>
    <w:rsid w:val="0031648C"/>
    <w:rsid w:val="003373DA"/>
    <w:rsid w:val="003414C2"/>
    <w:rsid w:val="00342799"/>
    <w:rsid w:val="003457A1"/>
    <w:rsid w:val="0034749B"/>
    <w:rsid w:val="00352751"/>
    <w:rsid w:val="00354E55"/>
    <w:rsid w:val="00355E4F"/>
    <w:rsid w:val="0035788F"/>
    <w:rsid w:val="00361499"/>
    <w:rsid w:val="003641C4"/>
    <w:rsid w:val="003675DE"/>
    <w:rsid w:val="00371342"/>
    <w:rsid w:val="0037324B"/>
    <w:rsid w:val="003749AF"/>
    <w:rsid w:val="0037525E"/>
    <w:rsid w:val="0037534F"/>
    <w:rsid w:val="0037574F"/>
    <w:rsid w:val="00375ED2"/>
    <w:rsid w:val="00376766"/>
    <w:rsid w:val="00376C2B"/>
    <w:rsid w:val="00380E46"/>
    <w:rsid w:val="00381E51"/>
    <w:rsid w:val="00383046"/>
    <w:rsid w:val="00385446"/>
    <w:rsid w:val="00395177"/>
    <w:rsid w:val="003A17B5"/>
    <w:rsid w:val="003A205D"/>
    <w:rsid w:val="003A66B8"/>
    <w:rsid w:val="003B0959"/>
    <w:rsid w:val="003B3BD5"/>
    <w:rsid w:val="003B7022"/>
    <w:rsid w:val="003B71A0"/>
    <w:rsid w:val="003B7A70"/>
    <w:rsid w:val="003C1F48"/>
    <w:rsid w:val="003C2182"/>
    <w:rsid w:val="003C21C4"/>
    <w:rsid w:val="003C3055"/>
    <w:rsid w:val="003C3B61"/>
    <w:rsid w:val="003C68C9"/>
    <w:rsid w:val="003D1FA6"/>
    <w:rsid w:val="003D5CD6"/>
    <w:rsid w:val="003D6C65"/>
    <w:rsid w:val="003E2F6E"/>
    <w:rsid w:val="003E609A"/>
    <w:rsid w:val="003E6C48"/>
    <w:rsid w:val="003F1DC1"/>
    <w:rsid w:val="003F24E8"/>
    <w:rsid w:val="003F3E51"/>
    <w:rsid w:val="003F4B11"/>
    <w:rsid w:val="003F57DC"/>
    <w:rsid w:val="0040387C"/>
    <w:rsid w:val="004065AE"/>
    <w:rsid w:val="0041338A"/>
    <w:rsid w:val="00416112"/>
    <w:rsid w:val="004203A0"/>
    <w:rsid w:val="00420E2E"/>
    <w:rsid w:val="00421853"/>
    <w:rsid w:val="00422237"/>
    <w:rsid w:val="00424509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55290"/>
    <w:rsid w:val="004625FD"/>
    <w:rsid w:val="004629EF"/>
    <w:rsid w:val="00463CCE"/>
    <w:rsid w:val="00465B69"/>
    <w:rsid w:val="00465BA8"/>
    <w:rsid w:val="00465EE3"/>
    <w:rsid w:val="0047673B"/>
    <w:rsid w:val="00477C77"/>
    <w:rsid w:val="0048039C"/>
    <w:rsid w:val="004809F8"/>
    <w:rsid w:val="004832A5"/>
    <w:rsid w:val="00484063"/>
    <w:rsid w:val="004841DD"/>
    <w:rsid w:val="004864FB"/>
    <w:rsid w:val="00492011"/>
    <w:rsid w:val="00493678"/>
    <w:rsid w:val="00493D4F"/>
    <w:rsid w:val="00494E15"/>
    <w:rsid w:val="004A031E"/>
    <w:rsid w:val="004A0E15"/>
    <w:rsid w:val="004A2482"/>
    <w:rsid w:val="004A3BB3"/>
    <w:rsid w:val="004A4812"/>
    <w:rsid w:val="004A7217"/>
    <w:rsid w:val="004A762D"/>
    <w:rsid w:val="004B1305"/>
    <w:rsid w:val="004B4893"/>
    <w:rsid w:val="004B6002"/>
    <w:rsid w:val="004B62A7"/>
    <w:rsid w:val="004B7D0B"/>
    <w:rsid w:val="004C09BD"/>
    <w:rsid w:val="004C5BB9"/>
    <w:rsid w:val="004C5F29"/>
    <w:rsid w:val="004D1BD9"/>
    <w:rsid w:val="004D4C18"/>
    <w:rsid w:val="004D7AE2"/>
    <w:rsid w:val="004E1894"/>
    <w:rsid w:val="004E2DDA"/>
    <w:rsid w:val="004E2F91"/>
    <w:rsid w:val="004E74CC"/>
    <w:rsid w:val="004E7874"/>
    <w:rsid w:val="004F1D3D"/>
    <w:rsid w:val="004F2420"/>
    <w:rsid w:val="004F36D2"/>
    <w:rsid w:val="004F7CBE"/>
    <w:rsid w:val="005017C4"/>
    <w:rsid w:val="00504380"/>
    <w:rsid w:val="00505C77"/>
    <w:rsid w:val="00505CFB"/>
    <w:rsid w:val="00510002"/>
    <w:rsid w:val="0051649B"/>
    <w:rsid w:val="00516FC3"/>
    <w:rsid w:val="00520056"/>
    <w:rsid w:val="005208CF"/>
    <w:rsid w:val="00520A7F"/>
    <w:rsid w:val="00523A07"/>
    <w:rsid w:val="00525C1E"/>
    <w:rsid w:val="00527004"/>
    <w:rsid w:val="00532351"/>
    <w:rsid w:val="00535899"/>
    <w:rsid w:val="00540E50"/>
    <w:rsid w:val="00541E40"/>
    <w:rsid w:val="005423C0"/>
    <w:rsid w:val="00543393"/>
    <w:rsid w:val="0054343E"/>
    <w:rsid w:val="00546CE7"/>
    <w:rsid w:val="00557426"/>
    <w:rsid w:val="0056099E"/>
    <w:rsid w:val="00561CE1"/>
    <w:rsid w:val="005626E5"/>
    <w:rsid w:val="00563684"/>
    <w:rsid w:val="0056797F"/>
    <w:rsid w:val="005705D7"/>
    <w:rsid w:val="0057084A"/>
    <w:rsid w:val="00570ABC"/>
    <w:rsid w:val="005725C8"/>
    <w:rsid w:val="00573CB6"/>
    <w:rsid w:val="0057412E"/>
    <w:rsid w:val="005831C6"/>
    <w:rsid w:val="00584A1A"/>
    <w:rsid w:val="00584C60"/>
    <w:rsid w:val="00585C51"/>
    <w:rsid w:val="005865ED"/>
    <w:rsid w:val="00587462"/>
    <w:rsid w:val="005914DE"/>
    <w:rsid w:val="00591FF7"/>
    <w:rsid w:val="0059497A"/>
    <w:rsid w:val="00595542"/>
    <w:rsid w:val="00595DBD"/>
    <w:rsid w:val="005963A3"/>
    <w:rsid w:val="005A4458"/>
    <w:rsid w:val="005B2121"/>
    <w:rsid w:val="005B2C38"/>
    <w:rsid w:val="005B41B8"/>
    <w:rsid w:val="005C0F52"/>
    <w:rsid w:val="005C369F"/>
    <w:rsid w:val="005D5D1A"/>
    <w:rsid w:val="005E0401"/>
    <w:rsid w:val="005E3F27"/>
    <w:rsid w:val="005E5EAD"/>
    <w:rsid w:val="005E6C25"/>
    <w:rsid w:val="005F4A25"/>
    <w:rsid w:val="005F52AA"/>
    <w:rsid w:val="005F5793"/>
    <w:rsid w:val="00600D46"/>
    <w:rsid w:val="00601A97"/>
    <w:rsid w:val="00606787"/>
    <w:rsid w:val="00614688"/>
    <w:rsid w:val="00617D9B"/>
    <w:rsid w:val="0062298E"/>
    <w:rsid w:val="006238F6"/>
    <w:rsid w:val="00624AE3"/>
    <w:rsid w:val="0062753E"/>
    <w:rsid w:val="00630DD7"/>
    <w:rsid w:val="006321E2"/>
    <w:rsid w:val="00635EE4"/>
    <w:rsid w:val="00637B84"/>
    <w:rsid w:val="00640F38"/>
    <w:rsid w:val="00644001"/>
    <w:rsid w:val="00647C55"/>
    <w:rsid w:val="00647CE5"/>
    <w:rsid w:val="00650488"/>
    <w:rsid w:val="0065341F"/>
    <w:rsid w:val="00655176"/>
    <w:rsid w:val="00662760"/>
    <w:rsid w:val="0066434B"/>
    <w:rsid w:val="00666E0F"/>
    <w:rsid w:val="006711AB"/>
    <w:rsid w:val="0067154F"/>
    <w:rsid w:val="00672733"/>
    <w:rsid w:val="00673930"/>
    <w:rsid w:val="00675904"/>
    <w:rsid w:val="00675D99"/>
    <w:rsid w:val="006812B6"/>
    <w:rsid w:val="00681386"/>
    <w:rsid w:val="0068506C"/>
    <w:rsid w:val="0068632D"/>
    <w:rsid w:val="00686A97"/>
    <w:rsid w:val="00686E1F"/>
    <w:rsid w:val="00691114"/>
    <w:rsid w:val="00692B07"/>
    <w:rsid w:val="00692C46"/>
    <w:rsid w:val="00693732"/>
    <w:rsid w:val="0069518F"/>
    <w:rsid w:val="00695D0B"/>
    <w:rsid w:val="00697948"/>
    <w:rsid w:val="00697FC5"/>
    <w:rsid w:val="006A0677"/>
    <w:rsid w:val="006A5AE2"/>
    <w:rsid w:val="006B133E"/>
    <w:rsid w:val="006B2E2A"/>
    <w:rsid w:val="006B3085"/>
    <w:rsid w:val="006B3425"/>
    <w:rsid w:val="006B4998"/>
    <w:rsid w:val="006B4D46"/>
    <w:rsid w:val="006B5396"/>
    <w:rsid w:val="006C3933"/>
    <w:rsid w:val="006C4D63"/>
    <w:rsid w:val="006C55C4"/>
    <w:rsid w:val="006C612D"/>
    <w:rsid w:val="006C7CBE"/>
    <w:rsid w:val="006D0E62"/>
    <w:rsid w:val="006D6F40"/>
    <w:rsid w:val="006E277B"/>
    <w:rsid w:val="006E36DB"/>
    <w:rsid w:val="006E4509"/>
    <w:rsid w:val="006E4519"/>
    <w:rsid w:val="006E4664"/>
    <w:rsid w:val="006E58C9"/>
    <w:rsid w:val="006F0CFF"/>
    <w:rsid w:val="006F49C5"/>
    <w:rsid w:val="006F50CD"/>
    <w:rsid w:val="00701776"/>
    <w:rsid w:val="00707620"/>
    <w:rsid w:val="00707E69"/>
    <w:rsid w:val="00707F8C"/>
    <w:rsid w:val="0071287D"/>
    <w:rsid w:val="00713665"/>
    <w:rsid w:val="00716D1A"/>
    <w:rsid w:val="00720FBC"/>
    <w:rsid w:val="00724B73"/>
    <w:rsid w:val="00730DC1"/>
    <w:rsid w:val="0073446E"/>
    <w:rsid w:val="00737CEF"/>
    <w:rsid w:val="00740096"/>
    <w:rsid w:val="0074055C"/>
    <w:rsid w:val="0074294A"/>
    <w:rsid w:val="0074490C"/>
    <w:rsid w:val="00744EBA"/>
    <w:rsid w:val="00746467"/>
    <w:rsid w:val="00747584"/>
    <w:rsid w:val="00747B72"/>
    <w:rsid w:val="0075210A"/>
    <w:rsid w:val="00752114"/>
    <w:rsid w:val="00753B7B"/>
    <w:rsid w:val="00755D98"/>
    <w:rsid w:val="00756377"/>
    <w:rsid w:val="007624E0"/>
    <w:rsid w:val="00762B1F"/>
    <w:rsid w:val="00764201"/>
    <w:rsid w:val="0077046C"/>
    <w:rsid w:val="007716E5"/>
    <w:rsid w:val="00775BD9"/>
    <w:rsid w:val="00775E58"/>
    <w:rsid w:val="007770D5"/>
    <w:rsid w:val="00777E78"/>
    <w:rsid w:val="00780241"/>
    <w:rsid w:val="00781DFF"/>
    <w:rsid w:val="00782EF4"/>
    <w:rsid w:val="00785314"/>
    <w:rsid w:val="007863CA"/>
    <w:rsid w:val="007907D8"/>
    <w:rsid w:val="00790D70"/>
    <w:rsid w:val="0079141D"/>
    <w:rsid w:val="00792B56"/>
    <w:rsid w:val="00794068"/>
    <w:rsid w:val="00795296"/>
    <w:rsid w:val="007A5BE5"/>
    <w:rsid w:val="007A73A0"/>
    <w:rsid w:val="007A7EAC"/>
    <w:rsid w:val="007B03BE"/>
    <w:rsid w:val="007B1250"/>
    <w:rsid w:val="007B5F23"/>
    <w:rsid w:val="007B63AE"/>
    <w:rsid w:val="007C102F"/>
    <w:rsid w:val="007C278D"/>
    <w:rsid w:val="007C3918"/>
    <w:rsid w:val="007C3F1D"/>
    <w:rsid w:val="007C5EBC"/>
    <w:rsid w:val="007C6F38"/>
    <w:rsid w:val="007D0B0D"/>
    <w:rsid w:val="007D0E17"/>
    <w:rsid w:val="007D3147"/>
    <w:rsid w:val="007D3B06"/>
    <w:rsid w:val="007D72F0"/>
    <w:rsid w:val="007D7344"/>
    <w:rsid w:val="007D7AE1"/>
    <w:rsid w:val="007E1653"/>
    <w:rsid w:val="007E5353"/>
    <w:rsid w:val="007F08E1"/>
    <w:rsid w:val="007F0A20"/>
    <w:rsid w:val="007F17BB"/>
    <w:rsid w:val="007F504F"/>
    <w:rsid w:val="007F6D0C"/>
    <w:rsid w:val="00802AC4"/>
    <w:rsid w:val="00802FCC"/>
    <w:rsid w:val="00810585"/>
    <w:rsid w:val="00810BD7"/>
    <w:rsid w:val="0081675E"/>
    <w:rsid w:val="008177D3"/>
    <w:rsid w:val="00820862"/>
    <w:rsid w:val="00825296"/>
    <w:rsid w:val="008253F6"/>
    <w:rsid w:val="0082727C"/>
    <w:rsid w:val="008275E5"/>
    <w:rsid w:val="00830981"/>
    <w:rsid w:val="00834865"/>
    <w:rsid w:val="008355A9"/>
    <w:rsid w:val="00837D74"/>
    <w:rsid w:val="008420F2"/>
    <w:rsid w:val="008576D3"/>
    <w:rsid w:val="00860EA5"/>
    <w:rsid w:val="008616EA"/>
    <w:rsid w:val="00862A8C"/>
    <w:rsid w:val="008643A5"/>
    <w:rsid w:val="00864871"/>
    <w:rsid w:val="00864974"/>
    <w:rsid w:val="008663D6"/>
    <w:rsid w:val="00870608"/>
    <w:rsid w:val="008712E3"/>
    <w:rsid w:val="00871804"/>
    <w:rsid w:val="008726E3"/>
    <w:rsid w:val="00873166"/>
    <w:rsid w:val="0087532B"/>
    <w:rsid w:val="008765E1"/>
    <w:rsid w:val="00881666"/>
    <w:rsid w:val="00882B08"/>
    <w:rsid w:val="00883421"/>
    <w:rsid w:val="00883D62"/>
    <w:rsid w:val="008854CF"/>
    <w:rsid w:val="00885BDC"/>
    <w:rsid w:val="00887431"/>
    <w:rsid w:val="00890CA2"/>
    <w:rsid w:val="008975C9"/>
    <w:rsid w:val="008A21ED"/>
    <w:rsid w:val="008A2EC9"/>
    <w:rsid w:val="008A3075"/>
    <w:rsid w:val="008A3184"/>
    <w:rsid w:val="008B3D25"/>
    <w:rsid w:val="008B56C1"/>
    <w:rsid w:val="008C7795"/>
    <w:rsid w:val="008D1316"/>
    <w:rsid w:val="008D5BFE"/>
    <w:rsid w:val="008D5F80"/>
    <w:rsid w:val="008D6856"/>
    <w:rsid w:val="008D6D39"/>
    <w:rsid w:val="008E1C71"/>
    <w:rsid w:val="008E3D57"/>
    <w:rsid w:val="008E41E9"/>
    <w:rsid w:val="008E555D"/>
    <w:rsid w:val="008F0B44"/>
    <w:rsid w:val="008F1B1A"/>
    <w:rsid w:val="008F2547"/>
    <w:rsid w:val="008F2683"/>
    <w:rsid w:val="008F28F6"/>
    <w:rsid w:val="009001C5"/>
    <w:rsid w:val="00900840"/>
    <w:rsid w:val="0090141D"/>
    <w:rsid w:val="00902C0C"/>
    <w:rsid w:val="009041E5"/>
    <w:rsid w:val="0090512E"/>
    <w:rsid w:val="00906AAF"/>
    <w:rsid w:val="00910E10"/>
    <w:rsid w:val="00911252"/>
    <w:rsid w:val="0091741A"/>
    <w:rsid w:val="00921E81"/>
    <w:rsid w:val="00924C5D"/>
    <w:rsid w:val="00924F66"/>
    <w:rsid w:val="0092724F"/>
    <w:rsid w:val="00934891"/>
    <w:rsid w:val="00937A03"/>
    <w:rsid w:val="00937B97"/>
    <w:rsid w:val="00937CF9"/>
    <w:rsid w:val="00941748"/>
    <w:rsid w:val="0094216C"/>
    <w:rsid w:val="00942456"/>
    <w:rsid w:val="009434B6"/>
    <w:rsid w:val="00943D35"/>
    <w:rsid w:val="0094672E"/>
    <w:rsid w:val="00946BDD"/>
    <w:rsid w:val="0095117F"/>
    <w:rsid w:val="0095389F"/>
    <w:rsid w:val="009546A9"/>
    <w:rsid w:val="00955174"/>
    <w:rsid w:val="00956DB5"/>
    <w:rsid w:val="00957E0F"/>
    <w:rsid w:val="0096017E"/>
    <w:rsid w:val="00960675"/>
    <w:rsid w:val="00961E57"/>
    <w:rsid w:val="00962723"/>
    <w:rsid w:val="0096400A"/>
    <w:rsid w:val="00965F6C"/>
    <w:rsid w:val="00966D43"/>
    <w:rsid w:val="00970078"/>
    <w:rsid w:val="00971CFA"/>
    <w:rsid w:val="0097529F"/>
    <w:rsid w:val="0098016D"/>
    <w:rsid w:val="009803A0"/>
    <w:rsid w:val="00982881"/>
    <w:rsid w:val="009836D2"/>
    <w:rsid w:val="009838C2"/>
    <w:rsid w:val="0098493B"/>
    <w:rsid w:val="00986A17"/>
    <w:rsid w:val="009936A0"/>
    <w:rsid w:val="009945E7"/>
    <w:rsid w:val="00994873"/>
    <w:rsid w:val="00995DBA"/>
    <w:rsid w:val="0099724C"/>
    <w:rsid w:val="00997458"/>
    <w:rsid w:val="0099793B"/>
    <w:rsid w:val="009A1059"/>
    <w:rsid w:val="009A4C10"/>
    <w:rsid w:val="009A5172"/>
    <w:rsid w:val="009A61C6"/>
    <w:rsid w:val="009B14B6"/>
    <w:rsid w:val="009B4224"/>
    <w:rsid w:val="009C06AC"/>
    <w:rsid w:val="009C30F8"/>
    <w:rsid w:val="009C4B0B"/>
    <w:rsid w:val="009C4F50"/>
    <w:rsid w:val="009C5A07"/>
    <w:rsid w:val="009C601D"/>
    <w:rsid w:val="009C7173"/>
    <w:rsid w:val="009C7940"/>
    <w:rsid w:val="009D0EB6"/>
    <w:rsid w:val="009D145B"/>
    <w:rsid w:val="009D1A17"/>
    <w:rsid w:val="009D4466"/>
    <w:rsid w:val="009D60DB"/>
    <w:rsid w:val="009E0FFD"/>
    <w:rsid w:val="009E1FB0"/>
    <w:rsid w:val="009E4810"/>
    <w:rsid w:val="009E5CC9"/>
    <w:rsid w:val="009E7058"/>
    <w:rsid w:val="009E7E78"/>
    <w:rsid w:val="009F07D3"/>
    <w:rsid w:val="009F12BA"/>
    <w:rsid w:val="009F4B4B"/>
    <w:rsid w:val="009F52FF"/>
    <w:rsid w:val="009F56FB"/>
    <w:rsid w:val="00A014D5"/>
    <w:rsid w:val="00A06953"/>
    <w:rsid w:val="00A14CF4"/>
    <w:rsid w:val="00A158F1"/>
    <w:rsid w:val="00A17441"/>
    <w:rsid w:val="00A207B1"/>
    <w:rsid w:val="00A2156D"/>
    <w:rsid w:val="00A224ED"/>
    <w:rsid w:val="00A24EC9"/>
    <w:rsid w:val="00A26134"/>
    <w:rsid w:val="00A26822"/>
    <w:rsid w:val="00A26E2B"/>
    <w:rsid w:val="00A30C35"/>
    <w:rsid w:val="00A36F95"/>
    <w:rsid w:val="00A37F66"/>
    <w:rsid w:val="00A404FE"/>
    <w:rsid w:val="00A40AFA"/>
    <w:rsid w:val="00A4133C"/>
    <w:rsid w:val="00A41AA8"/>
    <w:rsid w:val="00A41FA7"/>
    <w:rsid w:val="00A430E0"/>
    <w:rsid w:val="00A43D87"/>
    <w:rsid w:val="00A43F3A"/>
    <w:rsid w:val="00A46348"/>
    <w:rsid w:val="00A468CF"/>
    <w:rsid w:val="00A50289"/>
    <w:rsid w:val="00A50D0D"/>
    <w:rsid w:val="00A51D25"/>
    <w:rsid w:val="00A52AAD"/>
    <w:rsid w:val="00A53C67"/>
    <w:rsid w:val="00A548C0"/>
    <w:rsid w:val="00A5735F"/>
    <w:rsid w:val="00A60E2F"/>
    <w:rsid w:val="00A6675C"/>
    <w:rsid w:val="00A716F7"/>
    <w:rsid w:val="00A75CC9"/>
    <w:rsid w:val="00A804B6"/>
    <w:rsid w:val="00A830B5"/>
    <w:rsid w:val="00A84F24"/>
    <w:rsid w:val="00A87AC0"/>
    <w:rsid w:val="00A90282"/>
    <w:rsid w:val="00A93AE1"/>
    <w:rsid w:val="00A95440"/>
    <w:rsid w:val="00A96208"/>
    <w:rsid w:val="00AA0549"/>
    <w:rsid w:val="00AA0F84"/>
    <w:rsid w:val="00AA2B0F"/>
    <w:rsid w:val="00AA46D7"/>
    <w:rsid w:val="00AA4925"/>
    <w:rsid w:val="00AB11B5"/>
    <w:rsid w:val="00AB75DB"/>
    <w:rsid w:val="00AC555F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E57FF"/>
    <w:rsid w:val="00AF0456"/>
    <w:rsid w:val="00AF0481"/>
    <w:rsid w:val="00AF1F15"/>
    <w:rsid w:val="00AF2C0B"/>
    <w:rsid w:val="00AF3134"/>
    <w:rsid w:val="00AF314A"/>
    <w:rsid w:val="00AF420E"/>
    <w:rsid w:val="00AF48D1"/>
    <w:rsid w:val="00B02CBD"/>
    <w:rsid w:val="00B0328C"/>
    <w:rsid w:val="00B07EA4"/>
    <w:rsid w:val="00B14914"/>
    <w:rsid w:val="00B167BE"/>
    <w:rsid w:val="00B168A5"/>
    <w:rsid w:val="00B2050B"/>
    <w:rsid w:val="00B21518"/>
    <w:rsid w:val="00B229DB"/>
    <w:rsid w:val="00B2401C"/>
    <w:rsid w:val="00B2415E"/>
    <w:rsid w:val="00B25569"/>
    <w:rsid w:val="00B2632A"/>
    <w:rsid w:val="00B279D4"/>
    <w:rsid w:val="00B31210"/>
    <w:rsid w:val="00B349DB"/>
    <w:rsid w:val="00B37E10"/>
    <w:rsid w:val="00B37F96"/>
    <w:rsid w:val="00B445B8"/>
    <w:rsid w:val="00B460D7"/>
    <w:rsid w:val="00B5077A"/>
    <w:rsid w:val="00B50DE6"/>
    <w:rsid w:val="00B55E38"/>
    <w:rsid w:val="00B617D2"/>
    <w:rsid w:val="00B61D76"/>
    <w:rsid w:val="00B61FA3"/>
    <w:rsid w:val="00B63C67"/>
    <w:rsid w:val="00B63DC4"/>
    <w:rsid w:val="00B642A9"/>
    <w:rsid w:val="00B65919"/>
    <w:rsid w:val="00B67184"/>
    <w:rsid w:val="00B71893"/>
    <w:rsid w:val="00B75CBB"/>
    <w:rsid w:val="00B76092"/>
    <w:rsid w:val="00B760D0"/>
    <w:rsid w:val="00B76260"/>
    <w:rsid w:val="00B81CF0"/>
    <w:rsid w:val="00B84960"/>
    <w:rsid w:val="00B84DBD"/>
    <w:rsid w:val="00B90F11"/>
    <w:rsid w:val="00B9101F"/>
    <w:rsid w:val="00B92151"/>
    <w:rsid w:val="00B9322B"/>
    <w:rsid w:val="00B94124"/>
    <w:rsid w:val="00B94957"/>
    <w:rsid w:val="00B94CD6"/>
    <w:rsid w:val="00BA0575"/>
    <w:rsid w:val="00BA0830"/>
    <w:rsid w:val="00BA2C63"/>
    <w:rsid w:val="00BA3728"/>
    <w:rsid w:val="00BA3E7B"/>
    <w:rsid w:val="00BA43B7"/>
    <w:rsid w:val="00BB2A75"/>
    <w:rsid w:val="00BB2B5E"/>
    <w:rsid w:val="00BB70DF"/>
    <w:rsid w:val="00BC01CE"/>
    <w:rsid w:val="00BC0CD3"/>
    <w:rsid w:val="00BC14F6"/>
    <w:rsid w:val="00BC24BB"/>
    <w:rsid w:val="00BC45B7"/>
    <w:rsid w:val="00BC4911"/>
    <w:rsid w:val="00BC6797"/>
    <w:rsid w:val="00BD0790"/>
    <w:rsid w:val="00BD300D"/>
    <w:rsid w:val="00BD3EF5"/>
    <w:rsid w:val="00BE765A"/>
    <w:rsid w:val="00BF6085"/>
    <w:rsid w:val="00BF61BC"/>
    <w:rsid w:val="00C01B6F"/>
    <w:rsid w:val="00C023D9"/>
    <w:rsid w:val="00C044A5"/>
    <w:rsid w:val="00C057D1"/>
    <w:rsid w:val="00C12745"/>
    <w:rsid w:val="00C21B1E"/>
    <w:rsid w:val="00C24FA7"/>
    <w:rsid w:val="00C25E3A"/>
    <w:rsid w:val="00C3023F"/>
    <w:rsid w:val="00C3187C"/>
    <w:rsid w:val="00C319CE"/>
    <w:rsid w:val="00C34124"/>
    <w:rsid w:val="00C41AA2"/>
    <w:rsid w:val="00C46471"/>
    <w:rsid w:val="00C525F8"/>
    <w:rsid w:val="00C53BA6"/>
    <w:rsid w:val="00C54049"/>
    <w:rsid w:val="00C5545F"/>
    <w:rsid w:val="00C55D49"/>
    <w:rsid w:val="00C60271"/>
    <w:rsid w:val="00C61168"/>
    <w:rsid w:val="00C6255D"/>
    <w:rsid w:val="00C62882"/>
    <w:rsid w:val="00C63093"/>
    <w:rsid w:val="00C63EF3"/>
    <w:rsid w:val="00C67B4A"/>
    <w:rsid w:val="00C71991"/>
    <w:rsid w:val="00C74A69"/>
    <w:rsid w:val="00C808B5"/>
    <w:rsid w:val="00C83282"/>
    <w:rsid w:val="00C83888"/>
    <w:rsid w:val="00C8526F"/>
    <w:rsid w:val="00C8539C"/>
    <w:rsid w:val="00C901D7"/>
    <w:rsid w:val="00C91820"/>
    <w:rsid w:val="00C9263F"/>
    <w:rsid w:val="00C94C1F"/>
    <w:rsid w:val="00C969B1"/>
    <w:rsid w:val="00CA0946"/>
    <w:rsid w:val="00CA392C"/>
    <w:rsid w:val="00CA4181"/>
    <w:rsid w:val="00CA42E4"/>
    <w:rsid w:val="00CA549D"/>
    <w:rsid w:val="00CA79F0"/>
    <w:rsid w:val="00CB031B"/>
    <w:rsid w:val="00CB355E"/>
    <w:rsid w:val="00CB3561"/>
    <w:rsid w:val="00CB79C9"/>
    <w:rsid w:val="00CC4E20"/>
    <w:rsid w:val="00CD0430"/>
    <w:rsid w:val="00CD0DD8"/>
    <w:rsid w:val="00CD29B2"/>
    <w:rsid w:val="00CD7DA3"/>
    <w:rsid w:val="00CE2514"/>
    <w:rsid w:val="00CE2CDF"/>
    <w:rsid w:val="00CE4166"/>
    <w:rsid w:val="00CF1957"/>
    <w:rsid w:val="00CF5F16"/>
    <w:rsid w:val="00CF6498"/>
    <w:rsid w:val="00CF652C"/>
    <w:rsid w:val="00CF68EF"/>
    <w:rsid w:val="00CF7806"/>
    <w:rsid w:val="00D05A7D"/>
    <w:rsid w:val="00D07E3B"/>
    <w:rsid w:val="00D12C0C"/>
    <w:rsid w:val="00D13EE6"/>
    <w:rsid w:val="00D159BE"/>
    <w:rsid w:val="00D2093D"/>
    <w:rsid w:val="00D20AC4"/>
    <w:rsid w:val="00D24FDF"/>
    <w:rsid w:val="00D26009"/>
    <w:rsid w:val="00D2612F"/>
    <w:rsid w:val="00D328D4"/>
    <w:rsid w:val="00D33F3C"/>
    <w:rsid w:val="00D35F58"/>
    <w:rsid w:val="00D40AD4"/>
    <w:rsid w:val="00D43848"/>
    <w:rsid w:val="00D458E9"/>
    <w:rsid w:val="00D4593F"/>
    <w:rsid w:val="00D4654F"/>
    <w:rsid w:val="00D47208"/>
    <w:rsid w:val="00D5493C"/>
    <w:rsid w:val="00D57260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751A6"/>
    <w:rsid w:val="00D803A7"/>
    <w:rsid w:val="00D80E8D"/>
    <w:rsid w:val="00D84975"/>
    <w:rsid w:val="00D861FA"/>
    <w:rsid w:val="00D86C4E"/>
    <w:rsid w:val="00D90A49"/>
    <w:rsid w:val="00D92F9D"/>
    <w:rsid w:val="00D94D95"/>
    <w:rsid w:val="00D96E8E"/>
    <w:rsid w:val="00DA1138"/>
    <w:rsid w:val="00DA35B8"/>
    <w:rsid w:val="00DA437E"/>
    <w:rsid w:val="00DA4555"/>
    <w:rsid w:val="00DA7A47"/>
    <w:rsid w:val="00DB2A69"/>
    <w:rsid w:val="00DB4117"/>
    <w:rsid w:val="00DC10E3"/>
    <w:rsid w:val="00DC3404"/>
    <w:rsid w:val="00DC37FF"/>
    <w:rsid w:val="00DC5261"/>
    <w:rsid w:val="00DC60F3"/>
    <w:rsid w:val="00DD0676"/>
    <w:rsid w:val="00DD1FAE"/>
    <w:rsid w:val="00DD2AE4"/>
    <w:rsid w:val="00DD3A75"/>
    <w:rsid w:val="00DD4591"/>
    <w:rsid w:val="00DD47B3"/>
    <w:rsid w:val="00DD48F0"/>
    <w:rsid w:val="00DD4D6B"/>
    <w:rsid w:val="00DD4E34"/>
    <w:rsid w:val="00DE1067"/>
    <w:rsid w:val="00DE645E"/>
    <w:rsid w:val="00DF5961"/>
    <w:rsid w:val="00DF7719"/>
    <w:rsid w:val="00E0216F"/>
    <w:rsid w:val="00E067D9"/>
    <w:rsid w:val="00E06A6E"/>
    <w:rsid w:val="00E10548"/>
    <w:rsid w:val="00E110A0"/>
    <w:rsid w:val="00E13386"/>
    <w:rsid w:val="00E206DF"/>
    <w:rsid w:val="00E2257B"/>
    <w:rsid w:val="00E261B4"/>
    <w:rsid w:val="00E264DB"/>
    <w:rsid w:val="00E26EDC"/>
    <w:rsid w:val="00E30B4C"/>
    <w:rsid w:val="00E3206A"/>
    <w:rsid w:val="00E32532"/>
    <w:rsid w:val="00E36ADC"/>
    <w:rsid w:val="00E375EE"/>
    <w:rsid w:val="00E4382B"/>
    <w:rsid w:val="00E45901"/>
    <w:rsid w:val="00E528DC"/>
    <w:rsid w:val="00E531FA"/>
    <w:rsid w:val="00E544FB"/>
    <w:rsid w:val="00E5582D"/>
    <w:rsid w:val="00E56E9B"/>
    <w:rsid w:val="00E615C4"/>
    <w:rsid w:val="00E61C43"/>
    <w:rsid w:val="00E656E2"/>
    <w:rsid w:val="00E674EB"/>
    <w:rsid w:val="00E70817"/>
    <w:rsid w:val="00E734D2"/>
    <w:rsid w:val="00E7354C"/>
    <w:rsid w:val="00E74679"/>
    <w:rsid w:val="00E74DAD"/>
    <w:rsid w:val="00E82EBB"/>
    <w:rsid w:val="00E850F9"/>
    <w:rsid w:val="00E85A8B"/>
    <w:rsid w:val="00E8601D"/>
    <w:rsid w:val="00E92678"/>
    <w:rsid w:val="00E92C7C"/>
    <w:rsid w:val="00EA5C41"/>
    <w:rsid w:val="00EB0D49"/>
    <w:rsid w:val="00EB139B"/>
    <w:rsid w:val="00EB220D"/>
    <w:rsid w:val="00EB25C7"/>
    <w:rsid w:val="00EB6355"/>
    <w:rsid w:val="00EB7E63"/>
    <w:rsid w:val="00EC0229"/>
    <w:rsid w:val="00EC3DFD"/>
    <w:rsid w:val="00EC3F55"/>
    <w:rsid w:val="00EC511A"/>
    <w:rsid w:val="00ED03A5"/>
    <w:rsid w:val="00ED1409"/>
    <w:rsid w:val="00ED5250"/>
    <w:rsid w:val="00ED5BE3"/>
    <w:rsid w:val="00ED7370"/>
    <w:rsid w:val="00EE0602"/>
    <w:rsid w:val="00EE34F1"/>
    <w:rsid w:val="00EE49A7"/>
    <w:rsid w:val="00EE4DA4"/>
    <w:rsid w:val="00EE602B"/>
    <w:rsid w:val="00EF0FCB"/>
    <w:rsid w:val="00EF1025"/>
    <w:rsid w:val="00EF3BD3"/>
    <w:rsid w:val="00EF3D80"/>
    <w:rsid w:val="00EF5297"/>
    <w:rsid w:val="00EF5DDB"/>
    <w:rsid w:val="00EF6E30"/>
    <w:rsid w:val="00F0152A"/>
    <w:rsid w:val="00F0310F"/>
    <w:rsid w:val="00F06250"/>
    <w:rsid w:val="00F07D0B"/>
    <w:rsid w:val="00F149B9"/>
    <w:rsid w:val="00F2335E"/>
    <w:rsid w:val="00F23D41"/>
    <w:rsid w:val="00F30DFC"/>
    <w:rsid w:val="00F33B12"/>
    <w:rsid w:val="00F3631F"/>
    <w:rsid w:val="00F376AC"/>
    <w:rsid w:val="00F41AA4"/>
    <w:rsid w:val="00F46611"/>
    <w:rsid w:val="00F4706B"/>
    <w:rsid w:val="00F50252"/>
    <w:rsid w:val="00F52EEA"/>
    <w:rsid w:val="00F54691"/>
    <w:rsid w:val="00F5607A"/>
    <w:rsid w:val="00F57C49"/>
    <w:rsid w:val="00F60DD2"/>
    <w:rsid w:val="00F618DC"/>
    <w:rsid w:val="00F67304"/>
    <w:rsid w:val="00F70242"/>
    <w:rsid w:val="00F71719"/>
    <w:rsid w:val="00F74237"/>
    <w:rsid w:val="00F76F83"/>
    <w:rsid w:val="00F77C9F"/>
    <w:rsid w:val="00F84640"/>
    <w:rsid w:val="00F84939"/>
    <w:rsid w:val="00F9030D"/>
    <w:rsid w:val="00F90678"/>
    <w:rsid w:val="00F929C5"/>
    <w:rsid w:val="00F94793"/>
    <w:rsid w:val="00F9720F"/>
    <w:rsid w:val="00FA14AB"/>
    <w:rsid w:val="00FA2F6C"/>
    <w:rsid w:val="00FA34B7"/>
    <w:rsid w:val="00FA484A"/>
    <w:rsid w:val="00FA5CD2"/>
    <w:rsid w:val="00FA609A"/>
    <w:rsid w:val="00FA6F37"/>
    <w:rsid w:val="00FA78D4"/>
    <w:rsid w:val="00FB1019"/>
    <w:rsid w:val="00FB382A"/>
    <w:rsid w:val="00FB5669"/>
    <w:rsid w:val="00FB6DB3"/>
    <w:rsid w:val="00FC0131"/>
    <w:rsid w:val="00FC1A96"/>
    <w:rsid w:val="00FD2CDC"/>
    <w:rsid w:val="00FD3C5D"/>
    <w:rsid w:val="00FD3CE5"/>
    <w:rsid w:val="00FD45D1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EF66"/>
  <w15:docId w15:val="{92B3BBCE-D49F-4D7B-BBF4-CF0088B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A031E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aliases w:val="0 - 章"/>
    <w:basedOn w:val="a0"/>
    <w:next w:val="a0"/>
    <w:link w:val="10"/>
    <w:qFormat/>
    <w:rsid w:val="004A031E"/>
    <w:pPr>
      <w:numPr>
        <w:numId w:val="1"/>
      </w:numPr>
      <w:tabs>
        <w:tab w:val="left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aliases w:val="1 - 节"/>
    <w:basedOn w:val="a0"/>
    <w:next w:val="a0"/>
    <w:link w:val="20"/>
    <w:qFormat/>
    <w:rsid w:val="004A031E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aliases w:val="3 - 小节"/>
    <w:basedOn w:val="a0"/>
    <w:next w:val="a0"/>
    <w:link w:val="30"/>
    <w:qFormat/>
    <w:rsid w:val="004A031E"/>
    <w:pPr>
      <w:keepNext/>
      <w:keepLines/>
      <w:numPr>
        <w:ilvl w:val="2"/>
        <w:numId w:val="1"/>
      </w:numPr>
      <w:tabs>
        <w:tab w:val="left" w:pos="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4A031E"/>
    <w:pPr>
      <w:keepNext/>
      <w:keepLines/>
      <w:numPr>
        <w:ilvl w:val="3"/>
        <w:numId w:val="1"/>
      </w:numPr>
      <w:tabs>
        <w:tab w:val="left" w:pos="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4A031E"/>
    <w:pPr>
      <w:keepNext/>
      <w:keepLines/>
      <w:numPr>
        <w:ilvl w:val="4"/>
        <w:numId w:val="1"/>
      </w:numPr>
      <w:tabs>
        <w:tab w:val="left" w:pos="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4A031E"/>
    <w:pPr>
      <w:keepNext/>
      <w:keepLines/>
      <w:numPr>
        <w:ilvl w:val="5"/>
        <w:numId w:val="1"/>
      </w:numPr>
      <w:tabs>
        <w:tab w:val="left" w:pos="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4A031E"/>
    <w:pPr>
      <w:keepNext/>
      <w:keepLines/>
      <w:numPr>
        <w:ilvl w:val="6"/>
        <w:numId w:val="1"/>
      </w:numPr>
      <w:tabs>
        <w:tab w:val="left" w:pos="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4A031E"/>
    <w:pPr>
      <w:keepNext/>
      <w:keepLines/>
      <w:numPr>
        <w:ilvl w:val="7"/>
        <w:numId w:val="1"/>
      </w:numPr>
      <w:tabs>
        <w:tab w:val="left" w:pos="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4A031E"/>
    <w:pPr>
      <w:keepNext/>
      <w:keepLines/>
      <w:numPr>
        <w:ilvl w:val="8"/>
        <w:numId w:val="1"/>
      </w:numPr>
      <w:tabs>
        <w:tab w:val="left" w:pos="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4A031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A031E"/>
  </w:style>
  <w:style w:type="paragraph" w:styleId="a4">
    <w:name w:val="caption"/>
    <w:basedOn w:val="a0"/>
    <w:next w:val="a0"/>
    <w:qFormat/>
    <w:rsid w:val="004A031E"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sid w:val="004A031E"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rsid w:val="004A031E"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sid w:val="004A031E"/>
    <w:rPr>
      <w:sz w:val="18"/>
      <w:szCs w:val="18"/>
    </w:rPr>
  </w:style>
  <w:style w:type="paragraph" w:styleId="a9">
    <w:name w:val="footer"/>
    <w:basedOn w:val="a0"/>
    <w:link w:val="aa"/>
    <w:qFormat/>
    <w:rsid w:val="004A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rsid w:val="004A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rsid w:val="004A031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4A031E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4A0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rsid w:val="004A0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4A031E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rsid w:val="004A03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  <w:rsid w:val="004A031E"/>
  </w:style>
  <w:style w:type="character" w:styleId="af2">
    <w:name w:val="FollowedHyperlink"/>
    <w:basedOn w:val="a1"/>
    <w:qFormat/>
    <w:rsid w:val="004A031E"/>
    <w:rPr>
      <w:color w:val="800080"/>
      <w:u w:val="single"/>
    </w:rPr>
  </w:style>
  <w:style w:type="character" w:styleId="af3">
    <w:name w:val="Hyperlink"/>
    <w:basedOn w:val="a1"/>
    <w:qFormat/>
    <w:rsid w:val="004A031E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4A031E"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sid w:val="004A031E"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rsid w:val="004A031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rsid w:val="004A031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rsid w:val="004A031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rsid w:val="004A031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4A031E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4A031E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aliases w:val="0 - 章 字符"/>
    <w:basedOn w:val="a1"/>
    <w:link w:val="1"/>
    <w:qFormat/>
    <w:rsid w:val="004A031E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4A031E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aliases w:val="1 - 节 字符"/>
    <w:basedOn w:val="a1"/>
    <w:link w:val="2"/>
    <w:qFormat/>
    <w:rsid w:val="004A031E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aliases w:val="3 - 小节 字符"/>
    <w:basedOn w:val="a1"/>
    <w:link w:val="3"/>
    <w:qFormat/>
    <w:rsid w:val="004A031E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4A031E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4A031E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4A031E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4A031E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4A031E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4A031E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qFormat/>
    <w:rsid w:val="004A031E"/>
    <w:rPr>
      <w:rFonts w:ascii="宋体" w:hAnsi="Courier New"/>
      <w:kern w:val="2"/>
      <w:sz w:val="18"/>
      <w:szCs w:val="18"/>
    </w:rPr>
  </w:style>
  <w:style w:type="character" w:customStyle="1" w:styleId="ac">
    <w:name w:val="页眉 字符"/>
    <w:basedOn w:val="a1"/>
    <w:link w:val="ab"/>
    <w:qFormat/>
    <w:rsid w:val="004A031E"/>
    <w:rPr>
      <w:rFonts w:ascii="Courier New" w:hAnsi="Courier New"/>
      <w:kern w:val="2"/>
      <w:sz w:val="18"/>
      <w:szCs w:val="18"/>
    </w:rPr>
  </w:style>
  <w:style w:type="character" w:customStyle="1" w:styleId="aa">
    <w:name w:val="页脚 字符"/>
    <w:basedOn w:val="a1"/>
    <w:link w:val="a9"/>
    <w:qFormat/>
    <w:rsid w:val="004A031E"/>
    <w:rPr>
      <w:rFonts w:ascii="Courier New" w:hAnsi="Courier New"/>
      <w:kern w:val="2"/>
      <w:sz w:val="18"/>
      <w:szCs w:val="18"/>
    </w:rPr>
  </w:style>
  <w:style w:type="character" w:customStyle="1" w:styleId="af5">
    <w:name w:val="代码 字符"/>
    <w:link w:val="af4"/>
    <w:qFormat/>
    <w:rsid w:val="004A031E"/>
    <w:rPr>
      <w:rFonts w:ascii="Calibri" w:hAnsi="Calibri"/>
      <w:color w:val="FF0000"/>
    </w:rPr>
  </w:style>
  <w:style w:type="character" w:customStyle="1" w:styleId="Char">
    <w:name w:val="二级标号 Char"/>
    <w:basedOn w:val="a1"/>
    <w:link w:val="a"/>
    <w:qFormat/>
    <w:rsid w:val="004A031E"/>
    <w:rPr>
      <w:rFonts w:ascii="Courier New" w:hAnsi="Courier New" w:cs="宋体"/>
      <w:kern w:val="2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4A031E"/>
    <w:rPr>
      <w:rFonts w:ascii="Courier New" w:hAnsi="Courier New" w:cs="宋体"/>
      <w:kern w:val="2"/>
      <w:sz w:val="21"/>
    </w:rPr>
  </w:style>
  <w:style w:type="character" w:customStyle="1" w:styleId="11">
    <w:name w:val="未处理的提及1"/>
    <w:basedOn w:val="a1"/>
    <w:uiPriority w:val="99"/>
    <w:unhideWhenUsed/>
    <w:qFormat/>
    <w:rsid w:val="004A031E"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qFormat/>
    <w:rsid w:val="004A031E"/>
    <w:rPr>
      <w:rFonts w:ascii="宋体" w:hAnsi="宋体" w:cs="宋体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qFormat/>
    <w:rsid w:val="004A031E"/>
    <w:rPr>
      <w:rFonts w:ascii="Courier New" w:hAnsi="Courier New"/>
      <w:kern w:val="2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D861FA"/>
    <w:rPr>
      <w:color w:val="605E5C"/>
      <w:shd w:val="clear" w:color="auto" w:fill="E1DFDD"/>
    </w:rPr>
  </w:style>
  <w:style w:type="paragraph" w:styleId="afb">
    <w:name w:val="List Paragraph"/>
    <w:basedOn w:val="a0"/>
    <w:uiPriority w:val="99"/>
    <w:rsid w:val="0013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rrors.neusoft.edu.cn/centos/7.8.2003/isos/x86_64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image" Target="media/image18.png"/><Relationship Id="rId21" Type="http://schemas.openxmlformats.org/officeDocument/2006/relationships/image" Target="media/image5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63" Type="http://schemas.openxmlformats.org/officeDocument/2006/relationships/hyperlink" Target="http://php.net/downloads.php" TargetMode="External"/><Relationship Id="rId68" Type="http://schemas.openxmlformats.org/officeDocument/2006/relationships/hyperlink" Target="https://blog.csdn.net/a987929281/article/details/81636838" TargetMode="External"/><Relationship Id="rId76" Type="http://schemas.openxmlformats.org/officeDocument/2006/relationships/hyperlink" Target="https://www.cnblogs.com/nongchaoer/p/6792767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cnblogs.com/mqxs/p/9103031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9.png"/><Relationship Id="rId11" Type="http://schemas.openxmlformats.org/officeDocument/2006/relationships/image" Target="media/image1.png"/><Relationship Id="rId24" Type="http://schemas.openxmlformats.org/officeDocument/2006/relationships/hyperlink" Target="https://www.bt.cn/" TargetMode="External"/><Relationship Id="rId32" Type="http://schemas.openxmlformats.org/officeDocument/2006/relationships/hyperlink" Target="https://www.tecmint.com/convert-from-rpm-to-deb-and-deb-to-rpm-package-using-alien/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hyperlink" Target="https://blog.csdn.net/s_p_j/article/details/80979450" TargetMode="External"/><Relationship Id="rId66" Type="http://schemas.openxmlformats.org/officeDocument/2006/relationships/image" Target="media/image41.png"/><Relationship Id="rId74" Type="http://schemas.openxmlformats.org/officeDocument/2006/relationships/hyperlink" Target="https://www.cnblogs.com/jukan/p/5830068.html" TargetMode="Externa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38.png"/><Relationship Id="rId10" Type="http://schemas.openxmlformats.org/officeDocument/2006/relationships/hyperlink" Target="https://mirror-status.centos.org/" TargetMode="External"/><Relationship Id="rId19" Type="http://schemas.openxmlformats.org/officeDocument/2006/relationships/hyperlink" Target="https://developer.aliyun.com/mirror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image" Target="media/image37.png"/><Relationship Id="rId65" Type="http://schemas.openxmlformats.org/officeDocument/2006/relationships/image" Target="media/image40.png"/><Relationship Id="rId73" Type="http://schemas.openxmlformats.org/officeDocument/2006/relationships/hyperlink" Target="https://blog.csdn.net/sinat_29957455/article/details/78759894" TargetMode="External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vault.centos.org/" TargetMode="External"/><Relationship Id="rId14" Type="http://schemas.openxmlformats.org/officeDocument/2006/relationships/hyperlink" Target="http://mirrors.neusoft.edu.cn/centos/7.8.2003/isos/x86_64/CentOS-7-x86_64-DVD-2003.iso" TargetMode="External"/><Relationship Id="rId22" Type="http://schemas.openxmlformats.org/officeDocument/2006/relationships/hyperlink" Target="https://blog.csdn.net/sean908/article/details/8902088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64" Type="http://schemas.openxmlformats.org/officeDocument/2006/relationships/hyperlink" Target="http://127.0.0.1/" TargetMode="External"/><Relationship Id="rId69" Type="http://schemas.openxmlformats.org/officeDocument/2006/relationships/hyperlink" Target="https://www.cnblogs.com/octo/p/centos7-install-python3.html" TargetMode="External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72" Type="http://schemas.openxmlformats.org/officeDocument/2006/relationships/hyperlink" Target="https://blog.csdn.net/belalds/article/details/80575755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mirrors.neusoft.edu.cn/centos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bt.cn/bbs/thread-19376-1-1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59" Type="http://schemas.openxmlformats.org/officeDocument/2006/relationships/image" Target="media/image36.png"/><Relationship Id="rId67" Type="http://schemas.openxmlformats.org/officeDocument/2006/relationships/hyperlink" Target="https://www.cnblogs.com/saneri/p/5191096.html" TargetMode="External"/><Relationship Id="rId20" Type="http://schemas.openxmlformats.org/officeDocument/2006/relationships/hyperlink" Target="https://yq.aliyun.com/articles/525282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3.png"/><Relationship Id="rId62" Type="http://schemas.openxmlformats.org/officeDocument/2006/relationships/image" Target="media/image39.png"/><Relationship Id="rId70" Type="http://schemas.openxmlformats.org/officeDocument/2006/relationships/hyperlink" Target="https://blog.csdn.net/m0_37714245/article/details/82086250" TargetMode="External"/><Relationship Id="rId75" Type="http://schemas.openxmlformats.org/officeDocument/2006/relationships/hyperlink" Target="https://blog.csdn.net/tai532439904/article/details/7848434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eloper.aliyun.com/mirror/" TargetMode="External"/><Relationship Id="rId23" Type="http://schemas.openxmlformats.org/officeDocument/2006/relationships/hyperlink" Target="https://blog.csdn.net/runsnail2018/article/details/81185653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image" Target="media/image28.png"/><Relationship Id="rId57" Type="http://schemas.openxmlformats.org/officeDocument/2006/relationships/hyperlink" Target="https://blog.csdn.net/GMingZhou/article/details/7809096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1F180-8F5B-4037-AE54-B30F48F4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1492</TotalTime>
  <Pages>47</Pages>
  <Words>5242</Words>
  <Characters>29886</Characters>
  <Application>Microsoft Office Word</Application>
  <DocSecurity>0</DocSecurity>
  <Lines>249</Lines>
  <Paragraphs>70</Paragraphs>
  <ScaleCrop>false</ScaleCrop>
  <Company/>
  <LinksUpToDate>false</LinksUpToDate>
  <CharactersWithSpaces>35058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449</cp:revision>
  <dcterms:created xsi:type="dcterms:W3CDTF">2020-05-26T01:09:00Z</dcterms:created>
  <dcterms:modified xsi:type="dcterms:W3CDTF">2020-07-14T07:02:00Z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