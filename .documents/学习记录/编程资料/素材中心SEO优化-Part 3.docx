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1C7B" w14:textId="3D6FFEE9" w:rsidR="00F0254F" w:rsidRDefault="00B128BC" w:rsidP="00B128BC">
      <w:pPr>
        <w:pStyle w:val="1"/>
      </w:pPr>
      <w:r>
        <w:rPr>
          <w:rFonts w:hint="eastAsia"/>
        </w:rPr>
        <w:t>分词关键词优化</w:t>
      </w:r>
    </w:p>
    <w:p w14:paraId="0C931281" w14:textId="623E6A01" w:rsidR="00B128BC" w:rsidRDefault="008A35F6" w:rsidP="00B128BC">
      <w:r>
        <w:t>对所以素材的标题进行重新分词，对分词结果的每个关键词生成超链接，并显示内容页。</w:t>
      </w:r>
    </w:p>
    <w:p w14:paraId="0F758B7F" w14:textId="3DA4178B" w:rsidR="008A35F6" w:rsidRDefault="008A35F6" w:rsidP="00B128BC">
      <w:r>
        <w:t>超链接格式为：</w:t>
      </w:r>
    </w:p>
    <w:p w14:paraId="4365C100" w14:textId="31AA05D3" w:rsidR="003422FC" w:rsidRDefault="008A35F6" w:rsidP="00B128BC">
      <w:pPr>
        <w:rPr>
          <w:rFonts w:hint="eastAsia"/>
        </w:rPr>
      </w:pPr>
      <w:hyperlink r:id="rId7" w:history="1">
        <w:r w:rsidRPr="00773ED9">
          <w:rPr>
            <w:rStyle w:val="af5"/>
          </w:rPr>
          <w:t>https://sucai.gaoding.com/materials</w:t>
        </w:r>
        <w:r w:rsidRPr="00773ED9">
          <w:rPr>
            <w:rStyle w:val="af5"/>
          </w:rPr>
          <w:t>/</w:t>
        </w:r>
      </w:hyperlink>
      <w:r>
        <w:t>科技</w:t>
      </w:r>
    </w:p>
    <w:p w14:paraId="2747BFA1" w14:textId="39A1A65F" w:rsidR="008A35F6" w:rsidRPr="00B128BC" w:rsidRDefault="008A35F6" w:rsidP="008A35F6">
      <w:pPr>
        <w:rPr>
          <w:rFonts w:hint="eastAsia"/>
        </w:rPr>
      </w:pPr>
      <w:hyperlink r:id="rId8" w:history="1">
        <w:r w:rsidRPr="00773ED9">
          <w:rPr>
            <w:rStyle w:val="af5"/>
          </w:rPr>
          <w:t>https://sucai.gaoding.com/materials/</w:t>
        </w:r>
      </w:hyperlink>
      <w:r w:rsidR="00A26EF3">
        <w:t>乒乓球</w:t>
      </w:r>
    </w:p>
    <w:p w14:paraId="068F3864" w14:textId="32F14E32" w:rsidR="008A35F6" w:rsidRPr="00B128BC" w:rsidRDefault="008A35F6" w:rsidP="008A35F6">
      <w:pPr>
        <w:rPr>
          <w:rFonts w:hint="eastAsia"/>
        </w:rPr>
      </w:pPr>
      <w:hyperlink r:id="rId9" w:history="1">
        <w:r w:rsidRPr="00773ED9">
          <w:rPr>
            <w:rStyle w:val="af5"/>
          </w:rPr>
          <w:t>https://sucai.gaoding.com/materials/</w:t>
        </w:r>
      </w:hyperlink>
      <w:r w:rsidR="00A26EF3">
        <w:t>球拍</w:t>
      </w:r>
    </w:p>
    <w:p w14:paraId="44245F86" w14:textId="4C0315A3" w:rsidR="008A35F6" w:rsidRDefault="00224EA9" w:rsidP="00224EA9">
      <w:pPr>
        <w:jc w:val="center"/>
      </w:pPr>
      <w:r>
        <w:rPr>
          <w:noProof/>
        </w:rPr>
        <w:drawing>
          <wp:inline distT="0" distB="0" distL="0" distR="0" wp14:anchorId="2D61E2F6" wp14:editId="5836B87F">
            <wp:extent cx="2281147" cy="278633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687" cy="28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C56" w14:textId="69D98926" w:rsidR="00224EA9" w:rsidRDefault="00224EA9" w:rsidP="00B128BC">
      <w:r>
        <w:rPr>
          <w:rFonts w:hint="eastAsia"/>
        </w:rPr>
        <w:t>分词关键词链接显示位置。</w:t>
      </w:r>
    </w:p>
    <w:p w14:paraId="596F6360" w14:textId="77777777" w:rsidR="00224EA9" w:rsidRPr="008A35F6" w:rsidRDefault="00224EA9" w:rsidP="00B128BC">
      <w:pPr>
        <w:rPr>
          <w:rFonts w:hint="eastAsia"/>
        </w:rPr>
      </w:pPr>
    </w:p>
    <w:p w14:paraId="144DD64D" w14:textId="38984E18" w:rsidR="008A35F6" w:rsidRDefault="00EB7132" w:rsidP="00EB7132">
      <w:pPr>
        <w:pStyle w:val="1"/>
      </w:pPr>
      <w:r>
        <w:t>分词关键词的相关关键词</w:t>
      </w:r>
    </w:p>
    <w:p w14:paraId="45F8CE41" w14:textId="3056FF6E" w:rsidR="00EB7132" w:rsidRDefault="005D6AFB" w:rsidP="00EB7132">
      <w:r>
        <w:t>对分词结果的词库中的所有关键词进行相似度的计算，方便对所有关键词进行相关关键词的推荐。</w:t>
      </w:r>
    </w:p>
    <w:p w14:paraId="1491E206" w14:textId="242BE5A3" w:rsidR="005D6AFB" w:rsidRDefault="00AD4FAC" w:rsidP="00EB7132">
      <w:r>
        <w:t>比如：科学的相关关键词</w:t>
      </w:r>
    </w:p>
    <w:p w14:paraId="43155969" w14:textId="64A13FB9" w:rsidR="00AD4FAC" w:rsidRDefault="00AD4FAC" w:rsidP="00EB7132">
      <w:r>
        <w:t>科学课、科学实现、科学教育、科学知识、科学探究、小学科学</w:t>
      </w:r>
      <w:r>
        <w:t>……</w:t>
      </w:r>
    </w:p>
    <w:p w14:paraId="350DA7FA" w14:textId="77777777" w:rsidR="00381003" w:rsidRDefault="00381003" w:rsidP="00EB7132"/>
    <w:p w14:paraId="191681F6" w14:textId="55839C3D" w:rsidR="00381003" w:rsidRDefault="00381003" w:rsidP="00EB7132">
      <w:r>
        <w:t>显示的位置：</w:t>
      </w:r>
    </w:p>
    <w:p w14:paraId="1A7B0C2A" w14:textId="76C61796" w:rsidR="00AD4FAC" w:rsidRDefault="00381003" w:rsidP="00EB7132">
      <w:r>
        <w:rPr>
          <w:noProof/>
        </w:rPr>
        <w:lastRenderedPageBreak/>
        <w:drawing>
          <wp:inline distT="0" distB="0" distL="0" distR="0" wp14:anchorId="50705B4C" wp14:editId="47B49BB4">
            <wp:extent cx="5274310" cy="2030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D579" w14:textId="77777777" w:rsidR="00381003" w:rsidRDefault="00381003" w:rsidP="00EB7132">
      <w:pPr>
        <w:rPr>
          <w:rFonts w:hint="eastAsia"/>
        </w:rPr>
      </w:pPr>
    </w:p>
    <w:p w14:paraId="590AD22B" w14:textId="77777777" w:rsidR="00AD4FAC" w:rsidRDefault="00AD4FAC" w:rsidP="00EB7132">
      <w:pPr>
        <w:rPr>
          <w:rFonts w:hint="eastAsia"/>
        </w:rPr>
      </w:pPr>
    </w:p>
    <w:p w14:paraId="4E7CDD7A" w14:textId="77777777" w:rsidR="00AD4FAC" w:rsidRDefault="00AD4FAC" w:rsidP="00EB7132">
      <w:pPr>
        <w:rPr>
          <w:rFonts w:hint="eastAsia"/>
        </w:rPr>
      </w:pPr>
    </w:p>
    <w:p w14:paraId="7CDEDF4E" w14:textId="77777777" w:rsidR="001A3833" w:rsidRPr="00EB7132" w:rsidRDefault="001A3833" w:rsidP="00EB7132">
      <w:pPr>
        <w:rPr>
          <w:rFonts w:hint="eastAsia"/>
        </w:rPr>
      </w:pPr>
    </w:p>
    <w:p w14:paraId="4C7965F6" w14:textId="77777777" w:rsidR="00A26EF3" w:rsidRDefault="00A26EF3" w:rsidP="00B128BC">
      <w:pPr>
        <w:rPr>
          <w:rFonts w:hint="eastAsia"/>
        </w:rPr>
      </w:pPr>
    </w:p>
    <w:p w14:paraId="223CCC9A" w14:textId="1181ECB7" w:rsidR="008A35F6" w:rsidRDefault="008A35F6" w:rsidP="00B128BC"/>
    <w:p w14:paraId="4062E7DF" w14:textId="2D66231D" w:rsidR="008A35F6" w:rsidRDefault="008A35F6" w:rsidP="00B128BC"/>
    <w:p w14:paraId="425DE5DA" w14:textId="77777777" w:rsidR="008A35F6" w:rsidRPr="00B128BC" w:rsidRDefault="008A35F6" w:rsidP="00B128BC">
      <w:pPr>
        <w:rPr>
          <w:rFonts w:hint="eastAsia"/>
        </w:rPr>
      </w:pPr>
    </w:p>
    <w:sectPr w:rsidR="008A35F6" w:rsidRPr="00B12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2F847" w14:textId="77777777" w:rsidR="00104B17" w:rsidRDefault="00104B17" w:rsidP="00CC13AD">
      <w:r>
        <w:separator/>
      </w:r>
    </w:p>
  </w:endnote>
  <w:endnote w:type="continuationSeparator" w:id="0">
    <w:p w14:paraId="439782FB" w14:textId="77777777" w:rsidR="00104B17" w:rsidRDefault="00104B17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0C26F" w14:textId="77777777" w:rsidR="00104B17" w:rsidRDefault="00104B17" w:rsidP="00CC13AD">
      <w:r>
        <w:separator/>
      </w:r>
    </w:p>
  </w:footnote>
  <w:footnote w:type="continuationSeparator" w:id="0">
    <w:p w14:paraId="2A1E7FF0" w14:textId="77777777" w:rsidR="00104B17" w:rsidRDefault="00104B17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FFFFFF89"/>
    <w:multiLevelType w:val="singleLevel"/>
    <w:tmpl w:val="E842C08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6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1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0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6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2"/>
  </w:num>
  <w:num w:numId="3">
    <w:abstractNumId w:val="18"/>
  </w:num>
  <w:num w:numId="4">
    <w:abstractNumId w:val="26"/>
  </w:num>
  <w:num w:numId="5">
    <w:abstractNumId w:val="16"/>
  </w:num>
  <w:num w:numId="6">
    <w:abstractNumId w:val="13"/>
  </w:num>
  <w:num w:numId="7">
    <w:abstractNumId w:val="3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21"/>
  </w:num>
  <w:num w:numId="14">
    <w:abstractNumId w:val="24"/>
  </w:num>
  <w:num w:numId="15">
    <w:abstractNumId w:val="2"/>
  </w:num>
  <w:num w:numId="16">
    <w:abstractNumId w:val="23"/>
  </w:num>
  <w:num w:numId="17">
    <w:abstractNumId w:val="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5"/>
  </w:num>
  <w:num w:numId="24">
    <w:abstractNumId w:val="20"/>
  </w:num>
  <w:num w:numId="25">
    <w:abstractNumId w:val="15"/>
  </w:num>
  <w:num w:numId="26">
    <w:abstractNumId w:val="17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1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00B05"/>
    <w:rsid w:val="00000D5D"/>
    <w:rsid w:val="00002C4C"/>
    <w:rsid w:val="000044C7"/>
    <w:rsid w:val="00005F79"/>
    <w:rsid w:val="00010786"/>
    <w:rsid w:val="00011F97"/>
    <w:rsid w:val="000120BD"/>
    <w:rsid w:val="00013554"/>
    <w:rsid w:val="00013DF9"/>
    <w:rsid w:val="00017E42"/>
    <w:rsid w:val="00020164"/>
    <w:rsid w:val="00020592"/>
    <w:rsid w:val="00023E6D"/>
    <w:rsid w:val="00024317"/>
    <w:rsid w:val="00027F71"/>
    <w:rsid w:val="00030650"/>
    <w:rsid w:val="00031A09"/>
    <w:rsid w:val="000360CD"/>
    <w:rsid w:val="0004094D"/>
    <w:rsid w:val="000417A0"/>
    <w:rsid w:val="00042B61"/>
    <w:rsid w:val="0004463C"/>
    <w:rsid w:val="00044741"/>
    <w:rsid w:val="00045ABA"/>
    <w:rsid w:val="00046620"/>
    <w:rsid w:val="00047C05"/>
    <w:rsid w:val="00047DC0"/>
    <w:rsid w:val="00050B40"/>
    <w:rsid w:val="00052DD6"/>
    <w:rsid w:val="00053E04"/>
    <w:rsid w:val="00054186"/>
    <w:rsid w:val="000544CE"/>
    <w:rsid w:val="00054E47"/>
    <w:rsid w:val="00056191"/>
    <w:rsid w:val="00061D89"/>
    <w:rsid w:val="00063398"/>
    <w:rsid w:val="00063F82"/>
    <w:rsid w:val="000646E3"/>
    <w:rsid w:val="000652D1"/>
    <w:rsid w:val="000657D2"/>
    <w:rsid w:val="00066D05"/>
    <w:rsid w:val="00070B2D"/>
    <w:rsid w:val="000714D2"/>
    <w:rsid w:val="00072970"/>
    <w:rsid w:val="00073604"/>
    <w:rsid w:val="00073CB9"/>
    <w:rsid w:val="000745EA"/>
    <w:rsid w:val="0007666D"/>
    <w:rsid w:val="00077C13"/>
    <w:rsid w:val="00077DAC"/>
    <w:rsid w:val="000804BA"/>
    <w:rsid w:val="0008068C"/>
    <w:rsid w:val="00080E1E"/>
    <w:rsid w:val="00084D1C"/>
    <w:rsid w:val="000856A2"/>
    <w:rsid w:val="00086816"/>
    <w:rsid w:val="00091A40"/>
    <w:rsid w:val="00092602"/>
    <w:rsid w:val="00095C0A"/>
    <w:rsid w:val="00097C0D"/>
    <w:rsid w:val="000A079C"/>
    <w:rsid w:val="000A0AF7"/>
    <w:rsid w:val="000A2166"/>
    <w:rsid w:val="000A367E"/>
    <w:rsid w:val="000A5B16"/>
    <w:rsid w:val="000A7457"/>
    <w:rsid w:val="000B08F1"/>
    <w:rsid w:val="000B175D"/>
    <w:rsid w:val="000B6C71"/>
    <w:rsid w:val="000B6DE2"/>
    <w:rsid w:val="000B6FA1"/>
    <w:rsid w:val="000B72AA"/>
    <w:rsid w:val="000C1E28"/>
    <w:rsid w:val="000C3754"/>
    <w:rsid w:val="000C3819"/>
    <w:rsid w:val="000C656B"/>
    <w:rsid w:val="000C6FA7"/>
    <w:rsid w:val="000D209C"/>
    <w:rsid w:val="000D3633"/>
    <w:rsid w:val="000D3F78"/>
    <w:rsid w:val="000D5560"/>
    <w:rsid w:val="000D65D4"/>
    <w:rsid w:val="000D6E17"/>
    <w:rsid w:val="000D7374"/>
    <w:rsid w:val="000E0AB3"/>
    <w:rsid w:val="000E0E7B"/>
    <w:rsid w:val="000E13EF"/>
    <w:rsid w:val="000E23A5"/>
    <w:rsid w:val="000E2693"/>
    <w:rsid w:val="000E298B"/>
    <w:rsid w:val="000E3F5F"/>
    <w:rsid w:val="000E45AC"/>
    <w:rsid w:val="000E5D1E"/>
    <w:rsid w:val="000F07CC"/>
    <w:rsid w:val="000F345D"/>
    <w:rsid w:val="000F4D00"/>
    <w:rsid w:val="00102CD5"/>
    <w:rsid w:val="00104870"/>
    <w:rsid w:val="00104B17"/>
    <w:rsid w:val="00105ACF"/>
    <w:rsid w:val="00106351"/>
    <w:rsid w:val="00106EDE"/>
    <w:rsid w:val="00107371"/>
    <w:rsid w:val="00110650"/>
    <w:rsid w:val="00110685"/>
    <w:rsid w:val="001106E8"/>
    <w:rsid w:val="00110E91"/>
    <w:rsid w:val="001114E4"/>
    <w:rsid w:val="00111953"/>
    <w:rsid w:val="00113AB1"/>
    <w:rsid w:val="001141DB"/>
    <w:rsid w:val="0011633E"/>
    <w:rsid w:val="00120399"/>
    <w:rsid w:val="0012159D"/>
    <w:rsid w:val="00121FE9"/>
    <w:rsid w:val="0012264B"/>
    <w:rsid w:val="001230AD"/>
    <w:rsid w:val="00123215"/>
    <w:rsid w:val="00127D4B"/>
    <w:rsid w:val="00130299"/>
    <w:rsid w:val="00134EB3"/>
    <w:rsid w:val="001366BA"/>
    <w:rsid w:val="00136CC1"/>
    <w:rsid w:val="0014657F"/>
    <w:rsid w:val="00146946"/>
    <w:rsid w:val="0015023D"/>
    <w:rsid w:val="00150804"/>
    <w:rsid w:val="00150AC7"/>
    <w:rsid w:val="001514F3"/>
    <w:rsid w:val="00151591"/>
    <w:rsid w:val="001528FE"/>
    <w:rsid w:val="001538B6"/>
    <w:rsid w:val="00153EE9"/>
    <w:rsid w:val="0015671E"/>
    <w:rsid w:val="001568A5"/>
    <w:rsid w:val="00157127"/>
    <w:rsid w:val="00157154"/>
    <w:rsid w:val="00157A09"/>
    <w:rsid w:val="00163F59"/>
    <w:rsid w:val="001645D6"/>
    <w:rsid w:val="00165419"/>
    <w:rsid w:val="00167399"/>
    <w:rsid w:val="00167EE3"/>
    <w:rsid w:val="00170566"/>
    <w:rsid w:val="00170C9E"/>
    <w:rsid w:val="001721F1"/>
    <w:rsid w:val="001762A2"/>
    <w:rsid w:val="0017661B"/>
    <w:rsid w:val="00177A45"/>
    <w:rsid w:val="00177B97"/>
    <w:rsid w:val="00177E1D"/>
    <w:rsid w:val="00180091"/>
    <w:rsid w:val="00180981"/>
    <w:rsid w:val="001822C2"/>
    <w:rsid w:val="00184CF5"/>
    <w:rsid w:val="00190EAF"/>
    <w:rsid w:val="00190F55"/>
    <w:rsid w:val="001932B0"/>
    <w:rsid w:val="001933FF"/>
    <w:rsid w:val="0019372F"/>
    <w:rsid w:val="00193F38"/>
    <w:rsid w:val="001947B8"/>
    <w:rsid w:val="001950C9"/>
    <w:rsid w:val="00195344"/>
    <w:rsid w:val="00197857"/>
    <w:rsid w:val="001A0D4A"/>
    <w:rsid w:val="001A3833"/>
    <w:rsid w:val="001A391D"/>
    <w:rsid w:val="001A519E"/>
    <w:rsid w:val="001A5ABF"/>
    <w:rsid w:val="001A6A33"/>
    <w:rsid w:val="001A6D92"/>
    <w:rsid w:val="001B10A8"/>
    <w:rsid w:val="001B2ECA"/>
    <w:rsid w:val="001B3238"/>
    <w:rsid w:val="001B57E8"/>
    <w:rsid w:val="001B6548"/>
    <w:rsid w:val="001B6E3D"/>
    <w:rsid w:val="001B75EA"/>
    <w:rsid w:val="001C2AFD"/>
    <w:rsid w:val="001C31DE"/>
    <w:rsid w:val="001C3BFC"/>
    <w:rsid w:val="001C45A7"/>
    <w:rsid w:val="001C4997"/>
    <w:rsid w:val="001C7E07"/>
    <w:rsid w:val="001D0CB4"/>
    <w:rsid w:val="001D1301"/>
    <w:rsid w:val="001D13C4"/>
    <w:rsid w:val="001D1DC2"/>
    <w:rsid w:val="001D2820"/>
    <w:rsid w:val="001D2BEE"/>
    <w:rsid w:val="001D38FE"/>
    <w:rsid w:val="001D3F33"/>
    <w:rsid w:val="001D477D"/>
    <w:rsid w:val="001D4AB0"/>
    <w:rsid w:val="001D58B1"/>
    <w:rsid w:val="001D6EC9"/>
    <w:rsid w:val="001D7B5A"/>
    <w:rsid w:val="001E1C80"/>
    <w:rsid w:val="001E309B"/>
    <w:rsid w:val="001E33ED"/>
    <w:rsid w:val="001E427E"/>
    <w:rsid w:val="001E442B"/>
    <w:rsid w:val="001E6AFA"/>
    <w:rsid w:val="001E6B68"/>
    <w:rsid w:val="001E74EF"/>
    <w:rsid w:val="001E772D"/>
    <w:rsid w:val="001F0461"/>
    <w:rsid w:val="001F0B0D"/>
    <w:rsid w:val="001F1519"/>
    <w:rsid w:val="001F17CC"/>
    <w:rsid w:val="001F1C08"/>
    <w:rsid w:val="001F1C51"/>
    <w:rsid w:val="001F2619"/>
    <w:rsid w:val="001F4D96"/>
    <w:rsid w:val="001F4E2C"/>
    <w:rsid w:val="001F5276"/>
    <w:rsid w:val="001F7F26"/>
    <w:rsid w:val="0020027D"/>
    <w:rsid w:val="00201CE7"/>
    <w:rsid w:val="00203043"/>
    <w:rsid w:val="00205134"/>
    <w:rsid w:val="00207F48"/>
    <w:rsid w:val="00213690"/>
    <w:rsid w:val="00214DE2"/>
    <w:rsid w:val="002155F7"/>
    <w:rsid w:val="00216F70"/>
    <w:rsid w:val="002172BE"/>
    <w:rsid w:val="002178B3"/>
    <w:rsid w:val="002217FD"/>
    <w:rsid w:val="00223681"/>
    <w:rsid w:val="00224C10"/>
    <w:rsid w:val="00224EA9"/>
    <w:rsid w:val="00225299"/>
    <w:rsid w:val="00227310"/>
    <w:rsid w:val="002303E3"/>
    <w:rsid w:val="002304A1"/>
    <w:rsid w:val="00230652"/>
    <w:rsid w:val="00233407"/>
    <w:rsid w:val="002336F5"/>
    <w:rsid w:val="00233D98"/>
    <w:rsid w:val="00234383"/>
    <w:rsid w:val="002358BC"/>
    <w:rsid w:val="002361C5"/>
    <w:rsid w:val="00237DBE"/>
    <w:rsid w:val="002402DD"/>
    <w:rsid w:val="00240A13"/>
    <w:rsid w:val="00240DF1"/>
    <w:rsid w:val="00241480"/>
    <w:rsid w:val="00241A84"/>
    <w:rsid w:val="00242AC0"/>
    <w:rsid w:val="002437B8"/>
    <w:rsid w:val="002447C5"/>
    <w:rsid w:val="00245483"/>
    <w:rsid w:val="002459F0"/>
    <w:rsid w:val="00246627"/>
    <w:rsid w:val="00247639"/>
    <w:rsid w:val="002476C4"/>
    <w:rsid w:val="00247F5C"/>
    <w:rsid w:val="0025123C"/>
    <w:rsid w:val="002548D4"/>
    <w:rsid w:val="00254F29"/>
    <w:rsid w:val="002564E5"/>
    <w:rsid w:val="00256A2B"/>
    <w:rsid w:val="002571D3"/>
    <w:rsid w:val="00260ADE"/>
    <w:rsid w:val="00260D71"/>
    <w:rsid w:val="00264ED8"/>
    <w:rsid w:val="0026533E"/>
    <w:rsid w:val="00267EAE"/>
    <w:rsid w:val="00271EB2"/>
    <w:rsid w:val="00272DDC"/>
    <w:rsid w:val="00274665"/>
    <w:rsid w:val="00274C33"/>
    <w:rsid w:val="0027513D"/>
    <w:rsid w:val="00275470"/>
    <w:rsid w:val="002756B9"/>
    <w:rsid w:val="00275895"/>
    <w:rsid w:val="00276E36"/>
    <w:rsid w:val="00277C6F"/>
    <w:rsid w:val="00280E73"/>
    <w:rsid w:val="00281F0F"/>
    <w:rsid w:val="00282F27"/>
    <w:rsid w:val="00283066"/>
    <w:rsid w:val="002844AB"/>
    <w:rsid w:val="00286295"/>
    <w:rsid w:val="002874A8"/>
    <w:rsid w:val="00287B27"/>
    <w:rsid w:val="00287BBD"/>
    <w:rsid w:val="002902A2"/>
    <w:rsid w:val="00291459"/>
    <w:rsid w:val="002919BE"/>
    <w:rsid w:val="00294A4A"/>
    <w:rsid w:val="00295FA6"/>
    <w:rsid w:val="00296316"/>
    <w:rsid w:val="00296B2B"/>
    <w:rsid w:val="002A0E0B"/>
    <w:rsid w:val="002A1884"/>
    <w:rsid w:val="002A1BD8"/>
    <w:rsid w:val="002A282C"/>
    <w:rsid w:val="002A3042"/>
    <w:rsid w:val="002A3BA1"/>
    <w:rsid w:val="002A52AD"/>
    <w:rsid w:val="002A69D9"/>
    <w:rsid w:val="002A7635"/>
    <w:rsid w:val="002A7AD6"/>
    <w:rsid w:val="002B004E"/>
    <w:rsid w:val="002B0731"/>
    <w:rsid w:val="002B0A99"/>
    <w:rsid w:val="002B62A8"/>
    <w:rsid w:val="002B69D9"/>
    <w:rsid w:val="002B7C46"/>
    <w:rsid w:val="002C0D17"/>
    <w:rsid w:val="002C2348"/>
    <w:rsid w:val="002C2DF9"/>
    <w:rsid w:val="002C640E"/>
    <w:rsid w:val="002C7862"/>
    <w:rsid w:val="002D2724"/>
    <w:rsid w:val="002D32E9"/>
    <w:rsid w:val="002D32F8"/>
    <w:rsid w:val="002D3CE5"/>
    <w:rsid w:val="002D3F57"/>
    <w:rsid w:val="002D408D"/>
    <w:rsid w:val="002D41B7"/>
    <w:rsid w:val="002D5161"/>
    <w:rsid w:val="002D614A"/>
    <w:rsid w:val="002D77B4"/>
    <w:rsid w:val="002E0E6D"/>
    <w:rsid w:val="002E1D04"/>
    <w:rsid w:val="002E30F0"/>
    <w:rsid w:val="002E4CDF"/>
    <w:rsid w:val="002E6A3F"/>
    <w:rsid w:val="002F156E"/>
    <w:rsid w:val="002F19F7"/>
    <w:rsid w:val="002F2103"/>
    <w:rsid w:val="002F21F1"/>
    <w:rsid w:val="002F27F5"/>
    <w:rsid w:val="002F2BE6"/>
    <w:rsid w:val="002F2E1A"/>
    <w:rsid w:val="002F4345"/>
    <w:rsid w:val="002F5044"/>
    <w:rsid w:val="002F55D4"/>
    <w:rsid w:val="002F5D40"/>
    <w:rsid w:val="002F6792"/>
    <w:rsid w:val="002F6C4C"/>
    <w:rsid w:val="00302696"/>
    <w:rsid w:val="00302F52"/>
    <w:rsid w:val="00303DA7"/>
    <w:rsid w:val="00305A5D"/>
    <w:rsid w:val="0030683D"/>
    <w:rsid w:val="0031152C"/>
    <w:rsid w:val="003167B2"/>
    <w:rsid w:val="003200F9"/>
    <w:rsid w:val="00320BCB"/>
    <w:rsid w:val="00321963"/>
    <w:rsid w:val="003220D2"/>
    <w:rsid w:val="00322E19"/>
    <w:rsid w:val="003239DB"/>
    <w:rsid w:val="00323EC3"/>
    <w:rsid w:val="003247D9"/>
    <w:rsid w:val="00324A52"/>
    <w:rsid w:val="003306AB"/>
    <w:rsid w:val="003310B2"/>
    <w:rsid w:val="00331316"/>
    <w:rsid w:val="0033303C"/>
    <w:rsid w:val="003333CC"/>
    <w:rsid w:val="00337563"/>
    <w:rsid w:val="00340618"/>
    <w:rsid w:val="00341670"/>
    <w:rsid w:val="003422FC"/>
    <w:rsid w:val="0034344C"/>
    <w:rsid w:val="00345501"/>
    <w:rsid w:val="0034635F"/>
    <w:rsid w:val="003501BA"/>
    <w:rsid w:val="0035023D"/>
    <w:rsid w:val="00351BBB"/>
    <w:rsid w:val="00352194"/>
    <w:rsid w:val="00353E97"/>
    <w:rsid w:val="003545E6"/>
    <w:rsid w:val="003574F4"/>
    <w:rsid w:val="0035759E"/>
    <w:rsid w:val="00361118"/>
    <w:rsid w:val="0036111D"/>
    <w:rsid w:val="00364776"/>
    <w:rsid w:val="003651EF"/>
    <w:rsid w:val="00365E44"/>
    <w:rsid w:val="00370658"/>
    <w:rsid w:val="00371035"/>
    <w:rsid w:val="00371F88"/>
    <w:rsid w:val="00372DFD"/>
    <w:rsid w:val="003744C6"/>
    <w:rsid w:val="003752D0"/>
    <w:rsid w:val="00376D20"/>
    <w:rsid w:val="00377AF5"/>
    <w:rsid w:val="0038009B"/>
    <w:rsid w:val="0038055A"/>
    <w:rsid w:val="00381003"/>
    <w:rsid w:val="003818DB"/>
    <w:rsid w:val="00382E73"/>
    <w:rsid w:val="003833E2"/>
    <w:rsid w:val="00383830"/>
    <w:rsid w:val="00385198"/>
    <w:rsid w:val="0039146C"/>
    <w:rsid w:val="00391817"/>
    <w:rsid w:val="003945CF"/>
    <w:rsid w:val="0039508F"/>
    <w:rsid w:val="00397695"/>
    <w:rsid w:val="003A0E86"/>
    <w:rsid w:val="003A1A1A"/>
    <w:rsid w:val="003A1B5F"/>
    <w:rsid w:val="003A3B78"/>
    <w:rsid w:val="003A4F38"/>
    <w:rsid w:val="003A5884"/>
    <w:rsid w:val="003A606D"/>
    <w:rsid w:val="003A60BD"/>
    <w:rsid w:val="003B02DE"/>
    <w:rsid w:val="003B04EE"/>
    <w:rsid w:val="003B44E8"/>
    <w:rsid w:val="003B4856"/>
    <w:rsid w:val="003B4904"/>
    <w:rsid w:val="003B4B9E"/>
    <w:rsid w:val="003B58C9"/>
    <w:rsid w:val="003B6414"/>
    <w:rsid w:val="003B64C4"/>
    <w:rsid w:val="003B788F"/>
    <w:rsid w:val="003C00AD"/>
    <w:rsid w:val="003C0E46"/>
    <w:rsid w:val="003C0F35"/>
    <w:rsid w:val="003C1041"/>
    <w:rsid w:val="003C263F"/>
    <w:rsid w:val="003C2AB9"/>
    <w:rsid w:val="003C35D0"/>
    <w:rsid w:val="003C3D7E"/>
    <w:rsid w:val="003C548D"/>
    <w:rsid w:val="003D022B"/>
    <w:rsid w:val="003D12AF"/>
    <w:rsid w:val="003D4494"/>
    <w:rsid w:val="003D493A"/>
    <w:rsid w:val="003D572E"/>
    <w:rsid w:val="003D5F10"/>
    <w:rsid w:val="003E15FC"/>
    <w:rsid w:val="003E19D1"/>
    <w:rsid w:val="003E21C4"/>
    <w:rsid w:val="003E4FD3"/>
    <w:rsid w:val="003E55AF"/>
    <w:rsid w:val="003E70C4"/>
    <w:rsid w:val="003E736B"/>
    <w:rsid w:val="003E7A10"/>
    <w:rsid w:val="003F026A"/>
    <w:rsid w:val="003F1EB8"/>
    <w:rsid w:val="003F267F"/>
    <w:rsid w:val="003F268B"/>
    <w:rsid w:val="003F47D4"/>
    <w:rsid w:val="003F5CC5"/>
    <w:rsid w:val="003F6234"/>
    <w:rsid w:val="003F73C9"/>
    <w:rsid w:val="003F7614"/>
    <w:rsid w:val="003F7F52"/>
    <w:rsid w:val="00400D00"/>
    <w:rsid w:val="00401C30"/>
    <w:rsid w:val="00401EB7"/>
    <w:rsid w:val="00401FB7"/>
    <w:rsid w:val="0040219E"/>
    <w:rsid w:val="00405B46"/>
    <w:rsid w:val="00405D30"/>
    <w:rsid w:val="00406662"/>
    <w:rsid w:val="00407B12"/>
    <w:rsid w:val="004106AB"/>
    <w:rsid w:val="004108F9"/>
    <w:rsid w:val="0041191A"/>
    <w:rsid w:val="00412643"/>
    <w:rsid w:val="00412BAB"/>
    <w:rsid w:val="004132D0"/>
    <w:rsid w:val="00413C5D"/>
    <w:rsid w:val="00415C3A"/>
    <w:rsid w:val="00416228"/>
    <w:rsid w:val="00417CA3"/>
    <w:rsid w:val="00421C5F"/>
    <w:rsid w:val="00425DB6"/>
    <w:rsid w:val="00427B1C"/>
    <w:rsid w:val="004304C3"/>
    <w:rsid w:val="00430ACB"/>
    <w:rsid w:val="00431881"/>
    <w:rsid w:val="00431A28"/>
    <w:rsid w:val="0043201A"/>
    <w:rsid w:val="004320B2"/>
    <w:rsid w:val="00432715"/>
    <w:rsid w:val="004327C4"/>
    <w:rsid w:val="00433906"/>
    <w:rsid w:val="00434DE1"/>
    <w:rsid w:val="00435090"/>
    <w:rsid w:val="00435EFC"/>
    <w:rsid w:val="00437183"/>
    <w:rsid w:val="00437A50"/>
    <w:rsid w:val="004409F1"/>
    <w:rsid w:val="00440C3E"/>
    <w:rsid w:val="00444F4E"/>
    <w:rsid w:val="00445F5C"/>
    <w:rsid w:val="00446C9F"/>
    <w:rsid w:val="00447086"/>
    <w:rsid w:val="00447867"/>
    <w:rsid w:val="00450024"/>
    <w:rsid w:val="00451292"/>
    <w:rsid w:val="004524E7"/>
    <w:rsid w:val="00452B02"/>
    <w:rsid w:val="0045320C"/>
    <w:rsid w:val="00453519"/>
    <w:rsid w:val="0045357D"/>
    <w:rsid w:val="00453FB8"/>
    <w:rsid w:val="00454207"/>
    <w:rsid w:val="00454228"/>
    <w:rsid w:val="0045575C"/>
    <w:rsid w:val="00455D2C"/>
    <w:rsid w:val="0045623C"/>
    <w:rsid w:val="0046058C"/>
    <w:rsid w:val="00461ED7"/>
    <w:rsid w:val="00462C63"/>
    <w:rsid w:val="00463512"/>
    <w:rsid w:val="00463A68"/>
    <w:rsid w:val="004656E1"/>
    <w:rsid w:val="004672EB"/>
    <w:rsid w:val="00467606"/>
    <w:rsid w:val="004701A7"/>
    <w:rsid w:val="004707A9"/>
    <w:rsid w:val="0047169E"/>
    <w:rsid w:val="004736B2"/>
    <w:rsid w:val="004758C7"/>
    <w:rsid w:val="00475992"/>
    <w:rsid w:val="00476DA9"/>
    <w:rsid w:val="004771F0"/>
    <w:rsid w:val="00481564"/>
    <w:rsid w:val="00482784"/>
    <w:rsid w:val="00482E0C"/>
    <w:rsid w:val="0048324A"/>
    <w:rsid w:val="004846ED"/>
    <w:rsid w:val="00486F61"/>
    <w:rsid w:val="004879E3"/>
    <w:rsid w:val="00490735"/>
    <w:rsid w:val="00490819"/>
    <w:rsid w:val="0049342E"/>
    <w:rsid w:val="004944E1"/>
    <w:rsid w:val="00497263"/>
    <w:rsid w:val="00497BDB"/>
    <w:rsid w:val="004A1761"/>
    <w:rsid w:val="004A1ACD"/>
    <w:rsid w:val="004A208B"/>
    <w:rsid w:val="004A73EA"/>
    <w:rsid w:val="004B0E68"/>
    <w:rsid w:val="004B15C7"/>
    <w:rsid w:val="004B51B3"/>
    <w:rsid w:val="004B57F8"/>
    <w:rsid w:val="004C001A"/>
    <w:rsid w:val="004C35A1"/>
    <w:rsid w:val="004C35B1"/>
    <w:rsid w:val="004C39DD"/>
    <w:rsid w:val="004C3D3B"/>
    <w:rsid w:val="004C43B3"/>
    <w:rsid w:val="004C52D1"/>
    <w:rsid w:val="004C7248"/>
    <w:rsid w:val="004C7A40"/>
    <w:rsid w:val="004D176D"/>
    <w:rsid w:val="004D1F3E"/>
    <w:rsid w:val="004D2A1F"/>
    <w:rsid w:val="004D2DB6"/>
    <w:rsid w:val="004D45B9"/>
    <w:rsid w:val="004D67CD"/>
    <w:rsid w:val="004D7B22"/>
    <w:rsid w:val="004E0923"/>
    <w:rsid w:val="004E0D86"/>
    <w:rsid w:val="004E0DA0"/>
    <w:rsid w:val="004E36C4"/>
    <w:rsid w:val="004E4090"/>
    <w:rsid w:val="004E4395"/>
    <w:rsid w:val="004E4695"/>
    <w:rsid w:val="004E4DFC"/>
    <w:rsid w:val="004E5FF6"/>
    <w:rsid w:val="004E74E0"/>
    <w:rsid w:val="004F0ACC"/>
    <w:rsid w:val="004F19CB"/>
    <w:rsid w:val="004F43C0"/>
    <w:rsid w:val="004F4F0E"/>
    <w:rsid w:val="004F50DC"/>
    <w:rsid w:val="004F5306"/>
    <w:rsid w:val="00503FAC"/>
    <w:rsid w:val="00505CBC"/>
    <w:rsid w:val="005068CB"/>
    <w:rsid w:val="00507835"/>
    <w:rsid w:val="00513E66"/>
    <w:rsid w:val="0051457E"/>
    <w:rsid w:val="00514CC4"/>
    <w:rsid w:val="005164CC"/>
    <w:rsid w:val="00517806"/>
    <w:rsid w:val="00520624"/>
    <w:rsid w:val="00523A3E"/>
    <w:rsid w:val="00524A26"/>
    <w:rsid w:val="005253E1"/>
    <w:rsid w:val="0052617F"/>
    <w:rsid w:val="00531539"/>
    <w:rsid w:val="00531829"/>
    <w:rsid w:val="00531B43"/>
    <w:rsid w:val="00532610"/>
    <w:rsid w:val="005336D7"/>
    <w:rsid w:val="00533C12"/>
    <w:rsid w:val="00536B3E"/>
    <w:rsid w:val="0053795A"/>
    <w:rsid w:val="00540A5D"/>
    <w:rsid w:val="00540D7E"/>
    <w:rsid w:val="00542540"/>
    <w:rsid w:val="00547657"/>
    <w:rsid w:val="00550C0A"/>
    <w:rsid w:val="00551C36"/>
    <w:rsid w:val="00555C8F"/>
    <w:rsid w:val="005575A2"/>
    <w:rsid w:val="00560B12"/>
    <w:rsid w:val="00561BF5"/>
    <w:rsid w:val="0056274D"/>
    <w:rsid w:val="005630F9"/>
    <w:rsid w:val="00563E14"/>
    <w:rsid w:val="00563F11"/>
    <w:rsid w:val="00564BFB"/>
    <w:rsid w:val="0056502F"/>
    <w:rsid w:val="0056513A"/>
    <w:rsid w:val="00566690"/>
    <w:rsid w:val="005747AC"/>
    <w:rsid w:val="0057542F"/>
    <w:rsid w:val="005758C1"/>
    <w:rsid w:val="00575A87"/>
    <w:rsid w:val="005761FE"/>
    <w:rsid w:val="00577B7E"/>
    <w:rsid w:val="005809DF"/>
    <w:rsid w:val="00582D10"/>
    <w:rsid w:val="00583BDF"/>
    <w:rsid w:val="00583C56"/>
    <w:rsid w:val="005844C4"/>
    <w:rsid w:val="005844CE"/>
    <w:rsid w:val="00590069"/>
    <w:rsid w:val="00590F30"/>
    <w:rsid w:val="005924FB"/>
    <w:rsid w:val="005930AA"/>
    <w:rsid w:val="00594C41"/>
    <w:rsid w:val="00595DCA"/>
    <w:rsid w:val="005966AF"/>
    <w:rsid w:val="00597CFA"/>
    <w:rsid w:val="005A255B"/>
    <w:rsid w:val="005A31F0"/>
    <w:rsid w:val="005A3804"/>
    <w:rsid w:val="005A3FBF"/>
    <w:rsid w:val="005B08D8"/>
    <w:rsid w:val="005B20F2"/>
    <w:rsid w:val="005B292C"/>
    <w:rsid w:val="005B3D6F"/>
    <w:rsid w:val="005B6A0D"/>
    <w:rsid w:val="005B7018"/>
    <w:rsid w:val="005B72BF"/>
    <w:rsid w:val="005C1255"/>
    <w:rsid w:val="005C320A"/>
    <w:rsid w:val="005C42B3"/>
    <w:rsid w:val="005C5637"/>
    <w:rsid w:val="005C5E66"/>
    <w:rsid w:val="005C6CF4"/>
    <w:rsid w:val="005C730A"/>
    <w:rsid w:val="005C7CF1"/>
    <w:rsid w:val="005C7EB4"/>
    <w:rsid w:val="005D087C"/>
    <w:rsid w:val="005D139D"/>
    <w:rsid w:val="005D17E0"/>
    <w:rsid w:val="005D21E5"/>
    <w:rsid w:val="005D2B3D"/>
    <w:rsid w:val="005D3003"/>
    <w:rsid w:val="005D3F83"/>
    <w:rsid w:val="005D6AFB"/>
    <w:rsid w:val="005D6E7B"/>
    <w:rsid w:val="005D723A"/>
    <w:rsid w:val="005E0454"/>
    <w:rsid w:val="005E11F0"/>
    <w:rsid w:val="005E1254"/>
    <w:rsid w:val="005E1A14"/>
    <w:rsid w:val="005E4475"/>
    <w:rsid w:val="005E4621"/>
    <w:rsid w:val="005E5A4D"/>
    <w:rsid w:val="005E6B1E"/>
    <w:rsid w:val="005F0E09"/>
    <w:rsid w:val="005F12E0"/>
    <w:rsid w:val="005F4599"/>
    <w:rsid w:val="005F4D81"/>
    <w:rsid w:val="005F5004"/>
    <w:rsid w:val="005F5B9D"/>
    <w:rsid w:val="005F74BE"/>
    <w:rsid w:val="005F7907"/>
    <w:rsid w:val="005F7CF7"/>
    <w:rsid w:val="00601E2D"/>
    <w:rsid w:val="00602C60"/>
    <w:rsid w:val="0060351B"/>
    <w:rsid w:val="006042AE"/>
    <w:rsid w:val="006046BE"/>
    <w:rsid w:val="00604F3F"/>
    <w:rsid w:val="00606A51"/>
    <w:rsid w:val="006074DB"/>
    <w:rsid w:val="00610B58"/>
    <w:rsid w:val="006129D6"/>
    <w:rsid w:val="006141C2"/>
    <w:rsid w:val="006149F2"/>
    <w:rsid w:val="00615F66"/>
    <w:rsid w:val="00620BD4"/>
    <w:rsid w:val="00620F90"/>
    <w:rsid w:val="00622796"/>
    <w:rsid w:val="00622E08"/>
    <w:rsid w:val="006239AD"/>
    <w:rsid w:val="00623BB9"/>
    <w:rsid w:val="006241CB"/>
    <w:rsid w:val="006258AF"/>
    <w:rsid w:val="006265D7"/>
    <w:rsid w:val="00626878"/>
    <w:rsid w:val="0062721F"/>
    <w:rsid w:val="00627F0D"/>
    <w:rsid w:val="00630D74"/>
    <w:rsid w:val="0063354C"/>
    <w:rsid w:val="006364CC"/>
    <w:rsid w:val="00636F16"/>
    <w:rsid w:val="006402F3"/>
    <w:rsid w:val="00642B33"/>
    <w:rsid w:val="0064344D"/>
    <w:rsid w:val="0064445B"/>
    <w:rsid w:val="00645579"/>
    <w:rsid w:val="00645ED7"/>
    <w:rsid w:val="00646149"/>
    <w:rsid w:val="0065137C"/>
    <w:rsid w:val="006524B2"/>
    <w:rsid w:val="006530C1"/>
    <w:rsid w:val="006533DE"/>
    <w:rsid w:val="00654162"/>
    <w:rsid w:val="0065515B"/>
    <w:rsid w:val="0065544B"/>
    <w:rsid w:val="00656543"/>
    <w:rsid w:val="0066182C"/>
    <w:rsid w:val="00663118"/>
    <w:rsid w:val="00663FBB"/>
    <w:rsid w:val="00664C3C"/>
    <w:rsid w:val="00665A6E"/>
    <w:rsid w:val="00665AF3"/>
    <w:rsid w:val="00666491"/>
    <w:rsid w:val="0066758D"/>
    <w:rsid w:val="006677C7"/>
    <w:rsid w:val="006679B8"/>
    <w:rsid w:val="00670C24"/>
    <w:rsid w:val="00671378"/>
    <w:rsid w:val="006713C8"/>
    <w:rsid w:val="00673DFE"/>
    <w:rsid w:val="00674014"/>
    <w:rsid w:val="006746C5"/>
    <w:rsid w:val="0067493A"/>
    <w:rsid w:val="00675A64"/>
    <w:rsid w:val="00680256"/>
    <w:rsid w:val="006808F9"/>
    <w:rsid w:val="006809D6"/>
    <w:rsid w:val="006817A6"/>
    <w:rsid w:val="00682296"/>
    <w:rsid w:val="006832FC"/>
    <w:rsid w:val="00683B22"/>
    <w:rsid w:val="006840F0"/>
    <w:rsid w:val="00685191"/>
    <w:rsid w:val="00686877"/>
    <w:rsid w:val="006876C3"/>
    <w:rsid w:val="00690250"/>
    <w:rsid w:val="006903D5"/>
    <w:rsid w:val="00691BE8"/>
    <w:rsid w:val="006921F9"/>
    <w:rsid w:val="00695BA6"/>
    <w:rsid w:val="0069648D"/>
    <w:rsid w:val="00696B0A"/>
    <w:rsid w:val="00697131"/>
    <w:rsid w:val="006A0BFA"/>
    <w:rsid w:val="006A10BF"/>
    <w:rsid w:val="006A358B"/>
    <w:rsid w:val="006A3FCC"/>
    <w:rsid w:val="006A5FD7"/>
    <w:rsid w:val="006B0F9D"/>
    <w:rsid w:val="006B2FEA"/>
    <w:rsid w:val="006B4338"/>
    <w:rsid w:val="006B47CC"/>
    <w:rsid w:val="006B5792"/>
    <w:rsid w:val="006B65C7"/>
    <w:rsid w:val="006B7062"/>
    <w:rsid w:val="006B7E16"/>
    <w:rsid w:val="006C135F"/>
    <w:rsid w:val="006C1BAF"/>
    <w:rsid w:val="006C2A73"/>
    <w:rsid w:val="006C3135"/>
    <w:rsid w:val="006C345E"/>
    <w:rsid w:val="006C3B0F"/>
    <w:rsid w:val="006C5D29"/>
    <w:rsid w:val="006C6B7F"/>
    <w:rsid w:val="006C6DF7"/>
    <w:rsid w:val="006D0176"/>
    <w:rsid w:val="006D023B"/>
    <w:rsid w:val="006D0DC2"/>
    <w:rsid w:val="006D2DD0"/>
    <w:rsid w:val="006D30C8"/>
    <w:rsid w:val="006D33D5"/>
    <w:rsid w:val="006D5451"/>
    <w:rsid w:val="006D626D"/>
    <w:rsid w:val="006E03BF"/>
    <w:rsid w:val="006E07FC"/>
    <w:rsid w:val="006E3CE8"/>
    <w:rsid w:val="006E4CF3"/>
    <w:rsid w:val="006E5C4C"/>
    <w:rsid w:val="006E666D"/>
    <w:rsid w:val="006F0BDD"/>
    <w:rsid w:val="006F160B"/>
    <w:rsid w:val="006F1853"/>
    <w:rsid w:val="006F1953"/>
    <w:rsid w:val="006F208D"/>
    <w:rsid w:val="006F22A7"/>
    <w:rsid w:val="006F4825"/>
    <w:rsid w:val="006F5847"/>
    <w:rsid w:val="006F5895"/>
    <w:rsid w:val="006F7D0A"/>
    <w:rsid w:val="006F7E8A"/>
    <w:rsid w:val="00700288"/>
    <w:rsid w:val="007003FA"/>
    <w:rsid w:val="007004D9"/>
    <w:rsid w:val="0070074A"/>
    <w:rsid w:val="00700E8A"/>
    <w:rsid w:val="00701422"/>
    <w:rsid w:val="00701426"/>
    <w:rsid w:val="00701FBC"/>
    <w:rsid w:val="00701FFB"/>
    <w:rsid w:val="00702BD3"/>
    <w:rsid w:val="00702E43"/>
    <w:rsid w:val="00705E18"/>
    <w:rsid w:val="00706D27"/>
    <w:rsid w:val="00711048"/>
    <w:rsid w:val="00711107"/>
    <w:rsid w:val="0071432E"/>
    <w:rsid w:val="00714DBD"/>
    <w:rsid w:val="00716AD1"/>
    <w:rsid w:val="007262ED"/>
    <w:rsid w:val="00727CAA"/>
    <w:rsid w:val="0073029B"/>
    <w:rsid w:val="007330E9"/>
    <w:rsid w:val="00734688"/>
    <w:rsid w:val="0073468A"/>
    <w:rsid w:val="00736706"/>
    <w:rsid w:val="0073789E"/>
    <w:rsid w:val="0074373F"/>
    <w:rsid w:val="00744794"/>
    <w:rsid w:val="0074517D"/>
    <w:rsid w:val="00745F6C"/>
    <w:rsid w:val="007473EE"/>
    <w:rsid w:val="00747AC5"/>
    <w:rsid w:val="00747FF0"/>
    <w:rsid w:val="007506FB"/>
    <w:rsid w:val="00753BDB"/>
    <w:rsid w:val="00760075"/>
    <w:rsid w:val="00761CC7"/>
    <w:rsid w:val="007628B1"/>
    <w:rsid w:val="00763E99"/>
    <w:rsid w:val="00765D81"/>
    <w:rsid w:val="007666A5"/>
    <w:rsid w:val="007669A6"/>
    <w:rsid w:val="007677D3"/>
    <w:rsid w:val="0077043B"/>
    <w:rsid w:val="0077065B"/>
    <w:rsid w:val="00770C29"/>
    <w:rsid w:val="00771A2A"/>
    <w:rsid w:val="007726CC"/>
    <w:rsid w:val="00773DBB"/>
    <w:rsid w:val="00775D6C"/>
    <w:rsid w:val="0077652F"/>
    <w:rsid w:val="00776614"/>
    <w:rsid w:val="00780E18"/>
    <w:rsid w:val="0078135C"/>
    <w:rsid w:val="00782FA9"/>
    <w:rsid w:val="00783A22"/>
    <w:rsid w:val="00783BC4"/>
    <w:rsid w:val="00783BEB"/>
    <w:rsid w:val="00785BFB"/>
    <w:rsid w:val="007860A6"/>
    <w:rsid w:val="00786346"/>
    <w:rsid w:val="0078687F"/>
    <w:rsid w:val="00786990"/>
    <w:rsid w:val="007872EE"/>
    <w:rsid w:val="00787B6D"/>
    <w:rsid w:val="00787FF4"/>
    <w:rsid w:val="00790CAB"/>
    <w:rsid w:val="007912C5"/>
    <w:rsid w:val="007931C3"/>
    <w:rsid w:val="0079533B"/>
    <w:rsid w:val="0079610E"/>
    <w:rsid w:val="00797BE6"/>
    <w:rsid w:val="007A0157"/>
    <w:rsid w:val="007A02B5"/>
    <w:rsid w:val="007A46EC"/>
    <w:rsid w:val="007A54D3"/>
    <w:rsid w:val="007A6557"/>
    <w:rsid w:val="007B027E"/>
    <w:rsid w:val="007B0A54"/>
    <w:rsid w:val="007B40B9"/>
    <w:rsid w:val="007B7C7C"/>
    <w:rsid w:val="007C16E7"/>
    <w:rsid w:val="007C20FB"/>
    <w:rsid w:val="007C48A7"/>
    <w:rsid w:val="007C6F9B"/>
    <w:rsid w:val="007C78F1"/>
    <w:rsid w:val="007D1845"/>
    <w:rsid w:val="007D1DEF"/>
    <w:rsid w:val="007D7CAB"/>
    <w:rsid w:val="007E0187"/>
    <w:rsid w:val="007E272F"/>
    <w:rsid w:val="007E281C"/>
    <w:rsid w:val="007E2E98"/>
    <w:rsid w:val="007E3842"/>
    <w:rsid w:val="007E5B4E"/>
    <w:rsid w:val="007F20C4"/>
    <w:rsid w:val="007F25AB"/>
    <w:rsid w:val="007F4759"/>
    <w:rsid w:val="007F4CE2"/>
    <w:rsid w:val="007F5363"/>
    <w:rsid w:val="007F5B25"/>
    <w:rsid w:val="00803951"/>
    <w:rsid w:val="00803E43"/>
    <w:rsid w:val="0080401E"/>
    <w:rsid w:val="00804A18"/>
    <w:rsid w:val="00805A50"/>
    <w:rsid w:val="00805E25"/>
    <w:rsid w:val="0080646C"/>
    <w:rsid w:val="008129EE"/>
    <w:rsid w:val="008141B5"/>
    <w:rsid w:val="0081427F"/>
    <w:rsid w:val="00814BEB"/>
    <w:rsid w:val="00815F7B"/>
    <w:rsid w:val="00816A28"/>
    <w:rsid w:val="008238AC"/>
    <w:rsid w:val="008242F4"/>
    <w:rsid w:val="008251BC"/>
    <w:rsid w:val="00825B41"/>
    <w:rsid w:val="00825D58"/>
    <w:rsid w:val="008264EF"/>
    <w:rsid w:val="008278B4"/>
    <w:rsid w:val="00830277"/>
    <w:rsid w:val="0083059B"/>
    <w:rsid w:val="00830666"/>
    <w:rsid w:val="00831185"/>
    <w:rsid w:val="00831C88"/>
    <w:rsid w:val="00837DDA"/>
    <w:rsid w:val="00840E1B"/>
    <w:rsid w:val="00843B59"/>
    <w:rsid w:val="00844048"/>
    <w:rsid w:val="00844C43"/>
    <w:rsid w:val="008459E3"/>
    <w:rsid w:val="0084621F"/>
    <w:rsid w:val="008462CE"/>
    <w:rsid w:val="008513C5"/>
    <w:rsid w:val="00851D19"/>
    <w:rsid w:val="00852027"/>
    <w:rsid w:val="008528E9"/>
    <w:rsid w:val="00852F77"/>
    <w:rsid w:val="008536EF"/>
    <w:rsid w:val="00855C43"/>
    <w:rsid w:val="0086023E"/>
    <w:rsid w:val="00860322"/>
    <w:rsid w:val="00860B20"/>
    <w:rsid w:val="00863C35"/>
    <w:rsid w:val="00863EC7"/>
    <w:rsid w:val="008642AF"/>
    <w:rsid w:val="00864E3A"/>
    <w:rsid w:val="008659FB"/>
    <w:rsid w:val="00866E43"/>
    <w:rsid w:val="00867E77"/>
    <w:rsid w:val="00872C12"/>
    <w:rsid w:val="00873E01"/>
    <w:rsid w:val="00874C70"/>
    <w:rsid w:val="00874CFF"/>
    <w:rsid w:val="00876CDA"/>
    <w:rsid w:val="0088031F"/>
    <w:rsid w:val="00880865"/>
    <w:rsid w:val="0088172D"/>
    <w:rsid w:val="00881BB5"/>
    <w:rsid w:val="008839C6"/>
    <w:rsid w:val="0088413B"/>
    <w:rsid w:val="0088416E"/>
    <w:rsid w:val="00885F24"/>
    <w:rsid w:val="0088604D"/>
    <w:rsid w:val="00887FED"/>
    <w:rsid w:val="0089064F"/>
    <w:rsid w:val="00894149"/>
    <w:rsid w:val="00894B16"/>
    <w:rsid w:val="008958B4"/>
    <w:rsid w:val="00896395"/>
    <w:rsid w:val="00896EF2"/>
    <w:rsid w:val="008A07C6"/>
    <w:rsid w:val="008A1378"/>
    <w:rsid w:val="008A35F6"/>
    <w:rsid w:val="008A3736"/>
    <w:rsid w:val="008A37E8"/>
    <w:rsid w:val="008A3AC9"/>
    <w:rsid w:val="008A3C85"/>
    <w:rsid w:val="008A5DFF"/>
    <w:rsid w:val="008B089B"/>
    <w:rsid w:val="008B294D"/>
    <w:rsid w:val="008B3D54"/>
    <w:rsid w:val="008B4E38"/>
    <w:rsid w:val="008B517A"/>
    <w:rsid w:val="008C0337"/>
    <w:rsid w:val="008C088A"/>
    <w:rsid w:val="008C241D"/>
    <w:rsid w:val="008C3717"/>
    <w:rsid w:val="008C769C"/>
    <w:rsid w:val="008C7762"/>
    <w:rsid w:val="008C78B0"/>
    <w:rsid w:val="008D066A"/>
    <w:rsid w:val="008D1976"/>
    <w:rsid w:val="008D1F8D"/>
    <w:rsid w:val="008D3728"/>
    <w:rsid w:val="008D4280"/>
    <w:rsid w:val="008E0B46"/>
    <w:rsid w:val="008E1848"/>
    <w:rsid w:val="008E265A"/>
    <w:rsid w:val="008E5459"/>
    <w:rsid w:val="008E7C60"/>
    <w:rsid w:val="008F01A9"/>
    <w:rsid w:val="008F0306"/>
    <w:rsid w:val="008F1272"/>
    <w:rsid w:val="008F13C8"/>
    <w:rsid w:val="008F1D61"/>
    <w:rsid w:val="008F237F"/>
    <w:rsid w:val="008F35BE"/>
    <w:rsid w:val="008F36D3"/>
    <w:rsid w:val="008F52BF"/>
    <w:rsid w:val="008F5FD1"/>
    <w:rsid w:val="008F6B9E"/>
    <w:rsid w:val="008F712C"/>
    <w:rsid w:val="008F7767"/>
    <w:rsid w:val="008F788D"/>
    <w:rsid w:val="009010F3"/>
    <w:rsid w:val="00901DFB"/>
    <w:rsid w:val="00903418"/>
    <w:rsid w:val="0090369C"/>
    <w:rsid w:val="00904C77"/>
    <w:rsid w:val="0090530A"/>
    <w:rsid w:val="00910C10"/>
    <w:rsid w:val="00911192"/>
    <w:rsid w:val="009117DE"/>
    <w:rsid w:val="00911BFD"/>
    <w:rsid w:val="00912862"/>
    <w:rsid w:val="00912B85"/>
    <w:rsid w:val="00914361"/>
    <w:rsid w:val="00914CDF"/>
    <w:rsid w:val="009159DF"/>
    <w:rsid w:val="009173D4"/>
    <w:rsid w:val="00917954"/>
    <w:rsid w:val="00920F8D"/>
    <w:rsid w:val="009223D1"/>
    <w:rsid w:val="009228D6"/>
    <w:rsid w:val="00922C51"/>
    <w:rsid w:val="009231D7"/>
    <w:rsid w:val="0092436C"/>
    <w:rsid w:val="009248D9"/>
    <w:rsid w:val="00924AE9"/>
    <w:rsid w:val="00925530"/>
    <w:rsid w:val="00925536"/>
    <w:rsid w:val="00926949"/>
    <w:rsid w:val="009269E1"/>
    <w:rsid w:val="00931844"/>
    <w:rsid w:val="0093189C"/>
    <w:rsid w:val="00934A19"/>
    <w:rsid w:val="009379E3"/>
    <w:rsid w:val="009402DD"/>
    <w:rsid w:val="009420F0"/>
    <w:rsid w:val="00942C01"/>
    <w:rsid w:val="00943DD7"/>
    <w:rsid w:val="00945DAF"/>
    <w:rsid w:val="00946974"/>
    <w:rsid w:val="00946A1A"/>
    <w:rsid w:val="00946ADF"/>
    <w:rsid w:val="00946C88"/>
    <w:rsid w:val="00950853"/>
    <w:rsid w:val="0095112E"/>
    <w:rsid w:val="00954CB9"/>
    <w:rsid w:val="00955666"/>
    <w:rsid w:val="00957621"/>
    <w:rsid w:val="00957740"/>
    <w:rsid w:val="00957921"/>
    <w:rsid w:val="0096325F"/>
    <w:rsid w:val="00963668"/>
    <w:rsid w:val="00965B1D"/>
    <w:rsid w:val="00965F6C"/>
    <w:rsid w:val="0096609A"/>
    <w:rsid w:val="00966D67"/>
    <w:rsid w:val="00966EEF"/>
    <w:rsid w:val="0096755F"/>
    <w:rsid w:val="009703B3"/>
    <w:rsid w:val="00970F58"/>
    <w:rsid w:val="00971187"/>
    <w:rsid w:val="009735C1"/>
    <w:rsid w:val="009747FB"/>
    <w:rsid w:val="009751BB"/>
    <w:rsid w:val="00975E7B"/>
    <w:rsid w:val="00980AF7"/>
    <w:rsid w:val="00980E45"/>
    <w:rsid w:val="00982341"/>
    <w:rsid w:val="00983077"/>
    <w:rsid w:val="009871C2"/>
    <w:rsid w:val="00990441"/>
    <w:rsid w:val="00990582"/>
    <w:rsid w:val="009907D0"/>
    <w:rsid w:val="0099321A"/>
    <w:rsid w:val="009934CF"/>
    <w:rsid w:val="00994A72"/>
    <w:rsid w:val="00994E74"/>
    <w:rsid w:val="00997AC9"/>
    <w:rsid w:val="00997DD9"/>
    <w:rsid w:val="009A0652"/>
    <w:rsid w:val="009A2017"/>
    <w:rsid w:val="009A26B7"/>
    <w:rsid w:val="009A313A"/>
    <w:rsid w:val="009A3684"/>
    <w:rsid w:val="009A3C93"/>
    <w:rsid w:val="009A4262"/>
    <w:rsid w:val="009A4BF1"/>
    <w:rsid w:val="009A5D29"/>
    <w:rsid w:val="009A6081"/>
    <w:rsid w:val="009A63F1"/>
    <w:rsid w:val="009A64A2"/>
    <w:rsid w:val="009B3A7C"/>
    <w:rsid w:val="009B3F23"/>
    <w:rsid w:val="009B578E"/>
    <w:rsid w:val="009B5B8F"/>
    <w:rsid w:val="009B63B4"/>
    <w:rsid w:val="009C15CB"/>
    <w:rsid w:val="009C47F5"/>
    <w:rsid w:val="009C49E4"/>
    <w:rsid w:val="009D00EF"/>
    <w:rsid w:val="009D03D3"/>
    <w:rsid w:val="009D20A4"/>
    <w:rsid w:val="009D2395"/>
    <w:rsid w:val="009D2437"/>
    <w:rsid w:val="009D381C"/>
    <w:rsid w:val="009D3BC0"/>
    <w:rsid w:val="009D4BA3"/>
    <w:rsid w:val="009D6ABC"/>
    <w:rsid w:val="009D6E40"/>
    <w:rsid w:val="009D7678"/>
    <w:rsid w:val="009E0578"/>
    <w:rsid w:val="009E338F"/>
    <w:rsid w:val="009E3DA8"/>
    <w:rsid w:val="009E51F4"/>
    <w:rsid w:val="009E5DFD"/>
    <w:rsid w:val="009F0D67"/>
    <w:rsid w:val="009F22E7"/>
    <w:rsid w:val="009F268D"/>
    <w:rsid w:val="009F2C66"/>
    <w:rsid w:val="009F31BC"/>
    <w:rsid w:val="009F34AD"/>
    <w:rsid w:val="009F395E"/>
    <w:rsid w:val="009F697B"/>
    <w:rsid w:val="009F6B04"/>
    <w:rsid w:val="009F73EB"/>
    <w:rsid w:val="00A06614"/>
    <w:rsid w:val="00A1002D"/>
    <w:rsid w:val="00A11405"/>
    <w:rsid w:val="00A11457"/>
    <w:rsid w:val="00A1162E"/>
    <w:rsid w:val="00A12E0E"/>
    <w:rsid w:val="00A12FED"/>
    <w:rsid w:val="00A15013"/>
    <w:rsid w:val="00A1590D"/>
    <w:rsid w:val="00A15AFA"/>
    <w:rsid w:val="00A17814"/>
    <w:rsid w:val="00A21089"/>
    <w:rsid w:val="00A210C8"/>
    <w:rsid w:val="00A212CA"/>
    <w:rsid w:val="00A219F0"/>
    <w:rsid w:val="00A2261E"/>
    <w:rsid w:val="00A228F1"/>
    <w:rsid w:val="00A24899"/>
    <w:rsid w:val="00A25CF1"/>
    <w:rsid w:val="00A25E2F"/>
    <w:rsid w:val="00A261C0"/>
    <w:rsid w:val="00A264C6"/>
    <w:rsid w:val="00A26EF3"/>
    <w:rsid w:val="00A2773D"/>
    <w:rsid w:val="00A27EF0"/>
    <w:rsid w:val="00A307A1"/>
    <w:rsid w:val="00A323C6"/>
    <w:rsid w:val="00A3254F"/>
    <w:rsid w:val="00A326BF"/>
    <w:rsid w:val="00A32797"/>
    <w:rsid w:val="00A3749C"/>
    <w:rsid w:val="00A40101"/>
    <w:rsid w:val="00A40241"/>
    <w:rsid w:val="00A41C91"/>
    <w:rsid w:val="00A4234F"/>
    <w:rsid w:val="00A43207"/>
    <w:rsid w:val="00A43DDD"/>
    <w:rsid w:val="00A46905"/>
    <w:rsid w:val="00A4784A"/>
    <w:rsid w:val="00A47F39"/>
    <w:rsid w:val="00A527E3"/>
    <w:rsid w:val="00A604E0"/>
    <w:rsid w:val="00A61588"/>
    <w:rsid w:val="00A6180D"/>
    <w:rsid w:val="00A61FBB"/>
    <w:rsid w:val="00A64E00"/>
    <w:rsid w:val="00A66018"/>
    <w:rsid w:val="00A67395"/>
    <w:rsid w:val="00A72D49"/>
    <w:rsid w:val="00A73EB2"/>
    <w:rsid w:val="00A749E6"/>
    <w:rsid w:val="00A7530C"/>
    <w:rsid w:val="00A76DE6"/>
    <w:rsid w:val="00A807D5"/>
    <w:rsid w:val="00A81916"/>
    <w:rsid w:val="00A81D3B"/>
    <w:rsid w:val="00A81D76"/>
    <w:rsid w:val="00A82EA5"/>
    <w:rsid w:val="00A84BA8"/>
    <w:rsid w:val="00A8594C"/>
    <w:rsid w:val="00A8645C"/>
    <w:rsid w:val="00A86E5F"/>
    <w:rsid w:val="00A928F1"/>
    <w:rsid w:val="00A93AE5"/>
    <w:rsid w:val="00A93C45"/>
    <w:rsid w:val="00A940F5"/>
    <w:rsid w:val="00A95125"/>
    <w:rsid w:val="00A95DB6"/>
    <w:rsid w:val="00A965F3"/>
    <w:rsid w:val="00A9732D"/>
    <w:rsid w:val="00A97E49"/>
    <w:rsid w:val="00AA02C6"/>
    <w:rsid w:val="00AA05A0"/>
    <w:rsid w:val="00AA1488"/>
    <w:rsid w:val="00AA79C1"/>
    <w:rsid w:val="00AB1D4E"/>
    <w:rsid w:val="00AB2D79"/>
    <w:rsid w:val="00AB3A4B"/>
    <w:rsid w:val="00AB5326"/>
    <w:rsid w:val="00AB71F0"/>
    <w:rsid w:val="00AB7325"/>
    <w:rsid w:val="00AC222E"/>
    <w:rsid w:val="00AC4473"/>
    <w:rsid w:val="00AC48B5"/>
    <w:rsid w:val="00AC48ED"/>
    <w:rsid w:val="00AC5E4F"/>
    <w:rsid w:val="00AC6A58"/>
    <w:rsid w:val="00AC7576"/>
    <w:rsid w:val="00AC7DDB"/>
    <w:rsid w:val="00AD1A9E"/>
    <w:rsid w:val="00AD2B3B"/>
    <w:rsid w:val="00AD336B"/>
    <w:rsid w:val="00AD3B9A"/>
    <w:rsid w:val="00AD4FAC"/>
    <w:rsid w:val="00AD5125"/>
    <w:rsid w:val="00AD698A"/>
    <w:rsid w:val="00AD6E04"/>
    <w:rsid w:val="00AD7D4D"/>
    <w:rsid w:val="00AE010A"/>
    <w:rsid w:val="00AE225E"/>
    <w:rsid w:val="00AE40FB"/>
    <w:rsid w:val="00AE4AC5"/>
    <w:rsid w:val="00AE540E"/>
    <w:rsid w:val="00AE5E1B"/>
    <w:rsid w:val="00AE62E3"/>
    <w:rsid w:val="00AF0615"/>
    <w:rsid w:val="00AF181F"/>
    <w:rsid w:val="00AF1E18"/>
    <w:rsid w:val="00AF26CD"/>
    <w:rsid w:val="00AF33E2"/>
    <w:rsid w:val="00AF348B"/>
    <w:rsid w:val="00AF5AE9"/>
    <w:rsid w:val="00AF600E"/>
    <w:rsid w:val="00B00B19"/>
    <w:rsid w:val="00B01581"/>
    <w:rsid w:val="00B01E82"/>
    <w:rsid w:val="00B039B4"/>
    <w:rsid w:val="00B05291"/>
    <w:rsid w:val="00B073CA"/>
    <w:rsid w:val="00B0768F"/>
    <w:rsid w:val="00B07B41"/>
    <w:rsid w:val="00B07F56"/>
    <w:rsid w:val="00B10043"/>
    <w:rsid w:val="00B10A8C"/>
    <w:rsid w:val="00B128BC"/>
    <w:rsid w:val="00B13B6D"/>
    <w:rsid w:val="00B14711"/>
    <w:rsid w:val="00B1484F"/>
    <w:rsid w:val="00B14CA3"/>
    <w:rsid w:val="00B1557E"/>
    <w:rsid w:val="00B15E2C"/>
    <w:rsid w:val="00B21C2A"/>
    <w:rsid w:val="00B21E1D"/>
    <w:rsid w:val="00B237F7"/>
    <w:rsid w:val="00B24841"/>
    <w:rsid w:val="00B269D1"/>
    <w:rsid w:val="00B2704D"/>
    <w:rsid w:val="00B2759E"/>
    <w:rsid w:val="00B31404"/>
    <w:rsid w:val="00B3151C"/>
    <w:rsid w:val="00B35FA8"/>
    <w:rsid w:val="00B363AC"/>
    <w:rsid w:val="00B369E4"/>
    <w:rsid w:val="00B36AF6"/>
    <w:rsid w:val="00B40257"/>
    <w:rsid w:val="00B40DA6"/>
    <w:rsid w:val="00B43889"/>
    <w:rsid w:val="00B44AF7"/>
    <w:rsid w:val="00B44E22"/>
    <w:rsid w:val="00B4522F"/>
    <w:rsid w:val="00B47BE3"/>
    <w:rsid w:val="00B50238"/>
    <w:rsid w:val="00B502DB"/>
    <w:rsid w:val="00B52ABC"/>
    <w:rsid w:val="00B55762"/>
    <w:rsid w:val="00B56A42"/>
    <w:rsid w:val="00B56A8F"/>
    <w:rsid w:val="00B573E0"/>
    <w:rsid w:val="00B62687"/>
    <w:rsid w:val="00B636FE"/>
    <w:rsid w:val="00B64DBA"/>
    <w:rsid w:val="00B653B4"/>
    <w:rsid w:val="00B6546E"/>
    <w:rsid w:val="00B65673"/>
    <w:rsid w:val="00B65820"/>
    <w:rsid w:val="00B6687C"/>
    <w:rsid w:val="00B66D3D"/>
    <w:rsid w:val="00B6728A"/>
    <w:rsid w:val="00B70956"/>
    <w:rsid w:val="00B71A9E"/>
    <w:rsid w:val="00B760BA"/>
    <w:rsid w:val="00B76118"/>
    <w:rsid w:val="00B771E4"/>
    <w:rsid w:val="00B77D8B"/>
    <w:rsid w:val="00B80358"/>
    <w:rsid w:val="00B803B8"/>
    <w:rsid w:val="00B81490"/>
    <w:rsid w:val="00B83706"/>
    <w:rsid w:val="00B8476B"/>
    <w:rsid w:val="00B84E5C"/>
    <w:rsid w:val="00B90986"/>
    <w:rsid w:val="00B916EF"/>
    <w:rsid w:val="00B9235D"/>
    <w:rsid w:val="00B929DF"/>
    <w:rsid w:val="00B95698"/>
    <w:rsid w:val="00B9613D"/>
    <w:rsid w:val="00B970C8"/>
    <w:rsid w:val="00B97A49"/>
    <w:rsid w:val="00BA2296"/>
    <w:rsid w:val="00BA22DE"/>
    <w:rsid w:val="00BA2360"/>
    <w:rsid w:val="00BA27E3"/>
    <w:rsid w:val="00BA37F9"/>
    <w:rsid w:val="00BB1A6E"/>
    <w:rsid w:val="00BB32FB"/>
    <w:rsid w:val="00BB43C7"/>
    <w:rsid w:val="00BB5E4E"/>
    <w:rsid w:val="00BC1C07"/>
    <w:rsid w:val="00BC3487"/>
    <w:rsid w:val="00BC4EAE"/>
    <w:rsid w:val="00BC679B"/>
    <w:rsid w:val="00BC6ECD"/>
    <w:rsid w:val="00BC75B2"/>
    <w:rsid w:val="00BC7B06"/>
    <w:rsid w:val="00BD00DC"/>
    <w:rsid w:val="00BD27E4"/>
    <w:rsid w:val="00BD2D32"/>
    <w:rsid w:val="00BD3B19"/>
    <w:rsid w:val="00BD64D0"/>
    <w:rsid w:val="00BD76B2"/>
    <w:rsid w:val="00BE2119"/>
    <w:rsid w:val="00BE217A"/>
    <w:rsid w:val="00BE2663"/>
    <w:rsid w:val="00BE2EBD"/>
    <w:rsid w:val="00BE3EDE"/>
    <w:rsid w:val="00BE4EAB"/>
    <w:rsid w:val="00BE733A"/>
    <w:rsid w:val="00BF159B"/>
    <w:rsid w:val="00BF2703"/>
    <w:rsid w:val="00BF4918"/>
    <w:rsid w:val="00BF4EFE"/>
    <w:rsid w:val="00BF4FB4"/>
    <w:rsid w:val="00BF6D7E"/>
    <w:rsid w:val="00C00A04"/>
    <w:rsid w:val="00C01C43"/>
    <w:rsid w:val="00C02F42"/>
    <w:rsid w:val="00C0458D"/>
    <w:rsid w:val="00C05328"/>
    <w:rsid w:val="00C078CC"/>
    <w:rsid w:val="00C07BC4"/>
    <w:rsid w:val="00C10AD1"/>
    <w:rsid w:val="00C10D1D"/>
    <w:rsid w:val="00C1164E"/>
    <w:rsid w:val="00C1303D"/>
    <w:rsid w:val="00C13123"/>
    <w:rsid w:val="00C13F97"/>
    <w:rsid w:val="00C15B47"/>
    <w:rsid w:val="00C16069"/>
    <w:rsid w:val="00C16073"/>
    <w:rsid w:val="00C1690E"/>
    <w:rsid w:val="00C23C29"/>
    <w:rsid w:val="00C23EF4"/>
    <w:rsid w:val="00C24D37"/>
    <w:rsid w:val="00C25A08"/>
    <w:rsid w:val="00C30555"/>
    <w:rsid w:val="00C31D38"/>
    <w:rsid w:val="00C32370"/>
    <w:rsid w:val="00C32AE5"/>
    <w:rsid w:val="00C3343A"/>
    <w:rsid w:val="00C351C3"/>
    <w:rsid w:val="00C36272"/>
    <w:rsid w:val="00C36E8F"/>
    <w:rsid w:val="00C37759"/>
    <w:rsid w:val="00C37F1F"/>
    <w:rsid w:val="00C4022E"/>
    <w:rsid w:val="00C40D13"/>
    <w:rsid w:val="00C412FF"/>
    <w:rsid w:val="00C43F91"/>
    <w:rsid w:val="00C4402F"/>
    <w:rsid w:val="00C442C3"/>
    <w:rsid w:val="00C45105"/>
    <w:rsid w:val="00C458BE"/>
    <w:rsid w:val="00C45AC3"/>
    <w:rsid w:val="00C46E67"/>
    <w:rsid w:val="00C4748F"/>
    <w:rsid w:val="00C47814"/>
    <w:rsid w:val="00C47B57"/>
    <w:rsid w:val="00C51D5C"/>
    <w:rsid w:val="00C528F7"/>
    <w:rsid w:val="00C53AC5"/>
    <w:rsid w:val="00C563A8"/>
    <w:rsid w:val="00C57368"/>
    <w:rsid w:val="00C6174F"/>
    <w:rsid w:val="00C62A14"/>
    <w:rsid w:val="00C63449"/>
    <w:rsid w:val="00C63D71"/>
    <w:rsid w:val="00C64CB1"/>
    <w:rsid w:val="00C64D12"/>
    <w:rsid w:val="00C65563"/>
    <w:rsid w:val="00C67AB7"/>
    <w:rsid w:val="00C714FC"/>
    <w:rsid w:val="00C724BD"/>
    <w:rsid w:val="00C729CF"/>
    <w:rsid w:val="00C72AC4"/>
    <w:rsid w:val="00C73C43"/>
    <w:rsid w:val="00C73F32"/>
    <w:rsid w:val="00C762D7"/>
    <w:rsid w:val="00C807BC"/>
    <w:rsid w:val="00C80B35"/>
    <w:rsid w:val="00C81234"/>
    <w:rsid w:val="00C81FD8"/>
    <w:rsid w:val="00C82509"/>
    <w:rsid w:val="00C82D4A"/>
    <w:rsid w:val="00C84EF6"/>
    <w:rsid w:val="00C85F78"/>
    <w:rsid w:val="00C86130"/>
    <w:rsid w:val="00C92102"/>
    <w:rsid w:val="00C92444"/>
    <w:rsid w:val="00C927B4"/>
    <w:rsid w:val="00C932D1"/>
    <w:rsid w:val="00C95232"/>
    <w:rsid w:val="00C95546"/>
    <w:rsid w:val="00C9639A"/>
    <w:rsid w:val="00C964AC"/>
    <w:rsid w:val="00C97C12"/>
    <w:rsid w:val="00CA04D6"/>
    <w:rsid w:val="00CA0FD4"/>
    <w:rsid w:val="00CA2412"/>
    <w:rsid w:val="00CA49B3"/>
    <w:rsid w:val="00CA4E9D"/>
    <w:rsid w:val="00CA596F"/>
    <w:rsid w:val="00CA5E90"/>
    <w:rsid w:val="00CA68FA"/>
    <w:rsid w:val="00CB0A25"/>
    <w:rsid w:val="00CB1D0D"/>
    <w:rsid w:val="00CB42AC"/>
    <w:rsid w:val="00CB64D0"/>
    <w:rsid w:val="00CC0757"/>
    <w:rsid w:val="00CC0E99"/>
    <w:rsid w:val="00CC0EEC"/>
    <w:rsid w:val="00CC13AD"/>
    <w:rsid w:val="00CC1FBA"/>
    <w:rsid w:val="00CC2FF1"/>
    <w:rsid w:val="00CC36C0"/>
    <w:rsid w:val="00CC45D6"/>
    <w:rsid w:val="00CC498C"/>
    <w:rsid w:val="00CC5B56"/>
    <w:rsid w:val="00CC67C5"/>
    <w:rsid w:val="00CC6801"/>
    <w:rsid w:val="00CD11B6"/>
    <w:rsid w:val="00CD2FE6"/>
    <w:rsid w:val="00CD6924"/>
    <w:rsid w:val="00CD7ED5"/>
    <w:rsid w:val="00CE1200"/>
    <w:rsid w:val="00CE6129"/>
    <w:rsid w:val="00CE6317"/>
    <w:rsid w:val="00CE64B0"/>
    <w:rsid w:val="00CE65A2"/>
    <w:rsid w:val="00CE6748"/>
    <w:rsid w:val="00CE7177"/>
    <w:rsid w:val="00CE722E"/>
    <w:rsid w:val="00CF24CE"/>
    <w:rsid w:val="00CF3BCF"/>
    <w:rsid w:val="00CF3C04"/>
    <w:rsid w:val="00CF47A3"/>
    <w:rsid w:val="00CF4EB6"/>
    <w:rsid w:val="00CF52CB"/>
    <w:rsid w:val="00CF5A81"/>
    <w:rsid w:val="00D002A1"/>
    <w:rsid w:val="00D00D76"/>
    <w:rsid w:val="00D0120F"/>
    <w:rsid w:val="00D01F98"/>
    <w:rsid w:val="00D0276E"/>
    <w:rsid w:val="00D04507"/>
    <w:rsid w:val="00D05920"/>
    <w:rsid w:val="00D10075"/>
    <w:rsid w:val="00D100D3"/>
    <w:rsid w:val="00D10C9D"/>
    <w:rsid w:val="00D14220"/>
    <w:rsid w:val="00D14EBB"/>
    <w:rsid w:val="00D163C9"/>
    <w:rsid w:val="00D2006E"/>
    <w:rsid w:val="00D21B50"/>
    <w:rsid w:val="00D22252"/>
    <w:rsid w:val="00D22C27"/>
    <w:rsid w:val="00D22D9B"/>
    <w:rsid w:val="00D2315B"/>
    <w:rsid w:val="00D2345A"/>
    <w:rsid w:val="00D234D5"/>
    <w:rsid w:val="00D23D8E"/>
    <w:rsid w:val="00D2479E"/>
    <w:rsid w:val="00D24AB1"/>
    <w:rsid w:val="00D25B95"/>
    <w:rsid w:val="00D277C4"/>
    <w:rsid w:val="00D278F0"/>
    <w:rsid w:val="00D27967"/>
    <w:rsid w:val="00D31ADF"/>
    <w:rsid w:val="00D32018"/>
    <w:rsid w:val="00D327F6"/>
    <w:rsid w:val="00D33966"/>
    <w:rsid w:val="00D33EF0"/>
    <w:rsid w:val="00D34175"/>
    <w:rsid w:val="00D377CB"/>
    <w:rsid w:val="00D40C35"/>
    <w:rsid w:val="00D41CD1"/>
    <w:rsid w:val="00D41E1D"/>
    <w:rsid w:val="00D42E5C"/>
    <w:rsid w:val="00D43E32"/>
    <w:rsid w:val="00D44114"/>
    <w:rsid w:val="00D46D44"/>
    <w:rsid w:val="00D46DCF"/>
    <w:rsid w:val="00D528ED"/>
    <w:rsid w:val="00D52984"/>
    <w:rsid w:val="00D55BCD"/>
    <w:rsid w:val="00D571CB"/>
    <w:rsid w:val="00D609D4"/>
    <w:rsid w:val="00D61FEC"/>
    <w:rsid w:val="00D620AB"/>
    <w:rsid w:val="00D625C7"/>
    <w:rsid w:val="00D62F61"/>
    <w:rsid w:val="00D64366"/>
    <w:rsid w:val="00D64F8A"/>
    <w:rsid w:val="00D659D3"/>
    <w:rsid w:val="00D6711C"/>
    <w:rsid w:val="00D712A9"/>
    <w:rsid w:val="00D71CD6"/>
    <w:rsid w:val="00D72039"/>
    <w:rsid w:val="00D7240B"/>
    <w:rsid w:val="00D72483"/>
    <w:rsid w:val="00D753FA"/>
    <w:rsid w:val="00D76036"/>
    <w:rsid w:val="00D77867"/>
    <w:rsid w:val="00D806A9"/>
    <w:rsid w:val="00D83B42"/>
    <w:rsid w:val="00D842C2"/>
    <w:rsid w:val="00D85441"/>
    <w:rsid w:val="00D869C1"/>
    <w:rsid w:val="00D875CB"/>
    <w:rsid w:val="00D87C81"/>
    <w:rsid w:val="00D90197"/>
    <w:rsid w:val="00D91EB0"/>
    <w:rsid w:val="00D924CF"/>
    <w:rsid w:val="00D92C16"/>
    <w:rsid w:val="00D93EDD"/>
    <w:rsid w:val="00D96098"/>
    <w:rsid w:val="00DA0297"/>
    <w:rsid w:val="00DA06B9"/>
    <w:rsid w:val="00DA06E3"/>
    <w:rsid w:val="00DA0C34"/>
    <w:rsid w:val="00DA1056"/>
    <w:rsid w:val="00DA2C41"/>
    <w:rsid w:val="00DA2DB8"/>
    <w:rsid w:val="00DA4CC7"/>
    <w:rsid w:val="00DA5D15"/>
    <w:rsid w:val="00DA78C6"/>
    <w:rsid w:val="00DA7918"/>
    <w:rsid w:val="00DA7EB3"/>
    <w:rsid w:val="00DB19F0"/>
    <w:rsid w:val="00DB36A0"/>
    <w:rsid w:val="00DB3C94"/>
    <w:rsid w:val="00DB586E"/>
    <w:rsid w:val="00DB70E6"/>
    <w:rsid w:val="00DB790A"/>
    <w:rsid w:val="00DC01E2"/>
    <w:rsid w:val="00DC021F"/>
    <w:rsid w:val="00DC74D5"/>
    <w:rsid w:val="00DC74EC"/>
    <w:rsid w:val="00DD0F4F"/>
    <w:rsid w:val="00DD1A54"/>
    <w:rsid w:val="00DD1C84"/>
    <w:rsid w:val="00DD209B"/>
    <w:rsid w:val="00DD2795"/>
    <w:rsid w:val="00DD3873"/>
    <w:rsid w:val="00DD5ACF"/>
    <w:rsid w:val="00DD603E"/>
    <w:rsid w:val="00DD763C"/>
    <w:rsid w:val="00DE006C"/>
    <w:rsid w:val="00DE2FD1"/>
    <w:rsid w:val="00DE5090"/>
    <w:rsid w:val="00DE53F3"/>
    <w:rsid w:val="00DE57BB"/>
    <w:rsid w:val="00DE6095"/>
    <w:rsid w:val="00DE6466"/>
    <w:rsid w:val="00DE6F2E"/>
    <w:rsid w:val="00DF16B6"/>
    <w:rsid w:val="00DF2F7B"/>
    <w:rsid w:val="00DF3FAE"/>
    <w:rsid w:val="00DF738A"/>
    <w:rsid w:val="00E00650"/>
    <w:rsid w:val="00E02E02"/>
    <w:rsid w:val="00E02E10"/>
    <w:rsid w:val="00E045B2"/>
    <w:rsid w:val="00E06497"/>
    <w:rsid w:val="00E06832"/>
    <w:rsid w:val="00E0759A"/>
    <w:rsid w:val="00E101C7"/>
    <w:rsid w:val="00E10E76"/>
    <w:rsid w:val="00E11615"/>
    <w:rsid w:val="00E12A1F"/>
    <w:rsid w:val="00E134DD"/>
    <w:rsid w:val="00E160AB"/>
    <w:rsid w:val="00E17B0B"/>
    <w:rsid w:val="00E17E3F"/>
    <w:rsid w:val="00E209FD"/>
    <w:rsid w:val="00E22FC2"/>
    <w:rsid w:val="00E231C8"/>
    <w:rsid w:val="00E235C4"/>
    <w:rsid w:val="00E2518F"/>
    <w:rsid w:val="00E25700"/>
    <w:rsid w:val="00E25BFB"/>
    <w:rsid w:val="00E26439"/>
    <w:rsid w:val="00E26540"/>
    <w:rsid w:val="00E2751B"/>
    <w:rsid w:val="00E27B25"/>
    <w:rsid w:val="00E30C06"/>
    <w:rsid w:val="00E32F98"/>
    <w:rsid w:val="00E36680"/>
    <w:rsid w:val="00E36A38"/>
    <w:rsid w:val="00E40AB7"/>
    <w:rsid w:val="00E42732"/>
    <w:rsid w:val="00E43437"/>
    <w:rsid w:val="00E43A91"/>
    <w:rsid w:val="00E44088"/>
    <w:rsid w:val="00E446E0"/>
    <w:rsid w:val="00E44F27"/>
    <w:rsid w:val="00E455B5"/>
    <w:rsid w:val="00E4590D"/>
    <w:rsid w:val="00E4629B"/>
    <w:rsid w:val="00E46488"/>
    <w:rsid w:val="00E46E22"/>
    <w:rsid w:val="00E475B2"/>
    <w:rsid w:val="00E476B8"/>
    <w:rsid w:val="00E512A0"/>
    <w:rsid w:val="00E514B4"/>
    <w:rsid w:val="00E52773"/>
    <w:rsid w:val="00E53429"/>
    <w:rsid w:val="00E53F28"/>
    <w:rsid w:val="00E54262"/>
    <w:rsid w:val="00E5579C"/>
    <w:rsid w:val="00E560AF"/>
    <w:rsid w:val="00E60235"/>
    <w:rsid w:val="00E6023B"/>
    <w:rsid w:val="00E60AEC"/>
    <w:rsid w:val="00E60EC9"/>
    <w:rsid w:val="00E611A9"/>
    <w:rsid w:val="00E61F49"/>
    <w:rsid w:val="00E635F2"/>
    <w:rsid w:val="00E63900"/>
    <w:rsid w:val="00E64E00"/>
    <w:rsid w:val="00E70325"/>
    <w:rsid w:val="00E70C1D"/>
    <w:rsid w:val="00E71CD5"/>
    <w:rsid w:val="00E73D88"/>
    <w:rsid w:val="00E74C8E"/>
    <w:rsid w:val="00E80983"/>
    <w:rsid w:val="00E814CA"/>
    <w:rsid w:val="00E81E7E"/>
    <w:rsid w:val="00E82646"/>
    <w:rsid w:val="00E8356C"/>
    <w:rsid w:val="00E83F3B"/>
    <w:rsid w:val="00E8407A"/>
    <w:rsid w:val="00E84B76"/>
    <w:rsid w:val="00E87414"/>
    <w:rsid w:val="00E87A8F"/>
    <w:rsid w:val="00E90250"/>
    <w:rsid w:val="00E9095D"/>
    <w:rsid w:val="00E91F13"/>
    <w:rsid w:val="00E9268D"/>
    <w:rsid w:val="00E93131"/>
    <w:rsid w:val="00E9354F"/>
    <w:rsid w:val="00E94C11"/>
    <w:rsid w:val="00E94D31"/>
    <w:rsid w:val="00E96256"/>
    <w:rsid w:val="00E97791"/>
    <w:rsid w:val="00EA00A6"/>
    <w:rsid w:val="00EA0CDB"/>
    <w:rsid w:val="00EA0F91"/>
    <w:rsid w:val="00EA25BA"/>
    <w:rsid w:val="00EA2A21"/>
    <w:rsid w:val="00EA48F0"/>
    <w:rsid w:val="00EA4A79"/>
    <w:rsid w:val="00EA4BA4"/>
    <w:rsid w:val="00EA4D56"/>
    <w:rsid w:val="00EA529F"/>
    <w:rsid w:val="00EA61BD"/>
    <w:rsid w:val="00EB182F"/>
    <w:rsid w:val="00EB24F7"/>
    <w:rsid w:val="00EB572D"/>
    <w:rsid w:val="00EB7062"/>
    <w:rsid w:val="00EB7132"/>
    <w:rsid w:val="00EB7209"/>
    <w:rsid w:val="00EC0883"/>
    <w:rsid w:val="00EC2857"/>
    <w:rsid w:val="00EC2AAD"/>
    <w:rsid w:val="00EC2DA5"/>
    <w:rsid w:val="00EC351E"/>
    <w:rsid w:val="00EC5088"/>
    <w:rsid w:val="00EC6A02"/>
    <w:rsid w:val="00EC7B63"/>
    <w:rsid w:val="00ED1447"/>
    <w:rsid w:val="00ED1588"/>
    <w:rsid w:val="00ED183A"/>
    <w:rsid w:val="00ED1880"/>
    <w:rsid w:val="00ED2081"/>
    <w:rsid w:val="00ED21B5"/>
    <w:rsid w:val="00ED3709"/>
    <w:rsid w:val="00ED468A"/>
    <w:rsid w:val="00ED73FF"/>
    <w:rsid w:val="00ED7AC3"/>
    <w:rsid w:val="00EE146B"/>
    <w:rsid w:val="00EE28AA"/>
    <w:rsid w:val="00EE3367"/>
    <w:rsid w:val="00EE451B"/>
    <w:rsid w:val="00EE508B"/>
    <w:rsid w:val="00EE7090"/>
    <w:rsid w:val="00EE7271"/>
    <w:rsid w:val="00EE7B71"/>
    <w:rsid w:val="00EF0646"/>
    <w:rsid w:val="00EF0718"/>
    <w:rsid w:val="00EF16DF"/>
    <w:rsid w:val="00EF1B95"/>
    <w:rsid w:val="00EF2253"/>
    <w:rsid w:val="00EF23C1"/>
    <w:rsid w:val="00EF3084"/>
    <w:rsid w:val="00EF30F1"/>
    <w:rsid w:val="00EF34BD"/>
    <w:rsid w:val="00EF36EB"/>
    <w:rsid w:val="00EF3907"/>
    <w:rsid w:val="00EF4651"/>
    <w:rsid w:val="00EF6544"/>
    <w:rsid w:val="00EF7F0D"/>
    <w:rsid w:val="00F00053"/>
    <w:rsid w:val="00F00615"/>
    <w:rsid w:val="00F00CD2"/>
    <w:rsid w:val="00F0254F"/>
    <w:rsid w:val="00F02643"/>
    <w:rsid w:val="00F02E7F"/>
    <w:rsid w:val="00F056CC"/>
    <w:rsid w:val="00F07B63"/>
    <w:rsid w:val="00F07DFA"/>
    <w:rsid w:val="00F10A05"/>
    <w:rsid w:val="00F11B8D"/>
    <w:rsid w:val="00F12D5A"/>
    <w:rsid w:val="00F131E7"/>
    <w:rsid w:val="00F13828"/>
    <w:rsid w:val="00F20266"/>
    <w:rsid w:val="00F20B69"/>
    <w:rsid w:val="00F22F84"/>
    <w:rsid w:val="00F2465F"/>
    <w:rsid w:val="00F24C64"/>
    <w:rsid w:val="00F24CC7"/>
    <w:rsid w:val="00F253E3"/>
    <w:rsid w:val="00F26A38"/>
    <w:rsid w:val="00F2727F"/>
    <w:rsid w:val="00F27EBA"/>
    <w:rsid w:val="00F301C1"/>
    <w:rsid w:val="00F3050C"/>
    <w:rsid w:val="00F30917"/>
    <w:rsid w:val="00F30B9A"/>
    <w:rsid w:val="00F30DEB"/>
    <w:rsid w:val="00F32651"/>
    <w:rsid w:val="00F32C84"/>
    <w:rsid w:val="00F33871"/>
    <w:rsid w:val="00F34A39"/>
    <w:rsid w:val="00F35400"/>
    <w:rsid w:val="00F36909"/>
    <w:rsid w:val="00F3718A"/>
    <w:rsid w:val="00F379FC"/>
    <w:rsid w:val="00F37EAB"/>
    <w:rsid w:val="00F40D20"/>
    <w:rsid w:val="00F429A6"/>
    <w:rsid w:val="00F43296"/>
    <w:rsid w:val="00F449E6"/>
    <w:rsid w:val="00F453CE"/>
    <w:rsid w:val="00F45FCF"/>
    <w:rsid w:val="00F463B2"/>
    <w:rsid w:val="00F464AD"/>
    <w:rsid w:val="00F51257"/>
    <w:rsid w:val="00F51A61"/>
    <w:rsid w:val="00F54B12"/>
    <w:rsid w:val="00F54F75"/>
    <w:rsid w:val="00F559FA"/>
    <w:rsid w:val="00F564F5"/>
    <w:rsid w:val="00F60A8D"/>
    <w:rsid w:val="00F61637"/>
    <w:rsid w:val="00F6270B"/>
    <w:rsid w:val="00F64480"/>
    <w:rsid w:val="00F64CDF"/>
    <w:rsid w:val="00F65232"/>
    <w:rsid w:val="00F65558"/>
    <w:rsid w:val="00F71E84"/>
    <w:rsid w:val="00F7296A"/>
    <w:rsid w:val="00F75283"/>
    <w:rsid w:val="00F7550A"/>
    <w:rsid w:val="00F77362"/>
    <w:rsid w:val="00F77F85"/>
    <w:rsid w:val="00F80346"/>
    <w:rsid w:val="00F81084"/>
    <w:rsid w:val="00F8143F"/>
    <w:rsid w:val="00F82156"/>
    <w:rsid w:val="00F83E1A"/>
    <w:rsid w:val="00F84DC2"/>
    <w:rsid w:val="00F85B9C"/>
    <w:rsid w:val="00F85C54"/>
    <w:rsid w:val="00F864AA"/>
    <w:rsid w:val="00F87F01"/>
    <w:rsid w:val="00F90565"/>
    <w:rsid w:val="00F92E58"/>
    <w:rsid w:val="00F958AC"/>
    <w:rsid w:val="00F95AFA"/>
    <w:rsid w:val="00F963FA"/>
    <w:rsid w:val="00F9646E"/>
    <w:rsid w:val="00F9747E"/>
    <w:rsid w:val="00FA1A6B"/>
    <w:rsid w:val="00FA308F"/>
    <w:rsid w:val="00FA592F"/>
    <w:rsid w:val="00FB0655"/>
    <w:rsid w:val="00FB2E33"/>
    <w:rsid w:val="00FB53DB"/>
    <w:rsid w:val="00FB57A5"/>
    <w:rsid w:val="00FB5D90"/>
    <w:rsid w:val="00FB66CB"/>
    <w:rsid w:val="00FB6884"/>
    <w:rsid w:val="00FB706E"/>
    <w:rsid w:val="00FC05F6"/>
    <w:rsid w:val="00FC20AF"/>
    <w:rsid w:val="00FC24E6"/>
    <w:rsid w:val="00FC2995"/>
    <w:rsid w:val="00FC2A90"/>
    <w:rsid w:val="00FC51EE"/>
    <w:rsid w:val="00FC586E"/>
    <w:rsid w:val="00FC6AEB"/>
    <w:rsid w:val="00FC756F"/>
    <w:rsid w:val="00FD2580"/>
    <w:rsid w:val="00FD2661"/>
    <w:rsid w:val="00FD29E2"/>
    <w:rsid w:val="00FD372A"/>
    <w:rsid w:val="00FD3756"/>
    <w:rsid w:val="00FD3F53"/>
    <w:rsid w:val="00FD3F87"/>
    <w:rsid w:val="00FD4061"/>
    <w:rsid w:val="00FD449F"/>
    <w:rsid w:val="00FD50E8"/>
    <w:rsid w:val="00FD5687"/>
    <w:rsid w:val="00FD5E51"/>
    <w:rsid w:val="00FD7701"/>
    <w:rsid w:val="00FE0CA5"/>
    <w:rsid w:val="00FE1067"/>
    <w:rsid w:val="00FE112C"/>
    <w:rsid w:val="00FE2DD0"/>
    <w:rsid w:val="00FE32AF"/>
    <w:rsid w:val="00FE3332"/>
    <w:rsid w:val="00FE3C78"/>
    <w:rsid w:val="00FE420F"/>
    <w:rsid w:val="00FE5CEF"/>
    <w:rsid w:val="00FE7BDD"/>
    <w:rsid w:val="00FF0507"/>
    <w:rsid w:val="00FF0CF0"/>
    <w:rsid w:val="00FF0E1A"/>
    <w:rsid w:val="00FF3119"/>
    <w:rsid w:val="00FF41B0"/>
    <w:rsid w:val="00FF436E"/>
    <w:rsid w:val="00FF5370"/>
    <w:rsid w:val="00FF62A2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32AE5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1"/>
    <w:next w:val="a1"/>
    <w:link w:val="10"/>
    <w:qFormat/>
    <w:rsid w:val="00C32AE5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1"/>
    <w:next w:val="a1"/>
    <w:link w:val="20"/>
    <w:qFormat/>
    <w:rsid w:val="00C32AE5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1"/>
    <w:next w:val="a1"/>
    <w:link w:val="30"/>
    <w:qFormat/>
    <w:rsid w:val="00C32AE5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1"/>
    <w:next w:val="a1"/>
    <w:link w:val="40"/>
    <w:qFormat/>
    <w:rsid w:val="00C32AE5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1"/>
    <w:next w:val="a1"/>
    <w:link w:val="50"/>
    <w:qFormat/>
    <w:rsid w:val="00C32AE5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1"/>
    <w:next w:val="a1"/>
    <w:link w:val="60"/>
    <w:qFormat/>
    <w:rsid w:val="00C32AE5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1"/>
    <w:next w:val="a1"/>
    <w:link w:val="70"/>
    <w:qFormat/>
    <w:rsid w:val="00C32AE5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qFormat/>
    <w:rsid w:val="00C32AE5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1"/>
    <w:next w:val="a1"/>
    <w:link w:val="90"/>
    <w:qFormat/>
    <w:rsid w:val="00C32AE5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2">
    <w:name w:val="Default Paragraph Font"/>
    <w:uiPriority w:val="1"/>
    <w:semiHidden/>
    <w:unhideWhenUsed/>
    <w:rsid w:val="00C32AE5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C32AE5"/>
  </w:style>
  <w:style w:type="character" w:customStyle="1" w:styleId="10">
    <w:name w:val="标题 1 字符"/>
    <w:basedOn w:val="a2"/>
    <w:link w:val="1"/>
    <w:qFormat/>
    <w:rsid w:val="00C32AE5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2"/>
    <w:link w:val="2"/>
    <w:qFormat/>
    <w:rsid w:val="00C32AE5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2"/>
    <w:link w:val="3"/>
    <w:qFormat/>
    <w:rsid w:val="00C32AE5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2"/>
    <w:link w:val="4"/>
    <w:qFormat/>
    <w:rsid w:val="00C32AE5"/>
    <w:rPr>
      <w:rFonts w:ascii="Courier New" w:eastAsia="黑体" w:hAnsi="Courier New" w:cs="Times New Roman"/>
      <w:b/>
      <w:bCs/>
      <w:sz w:val="24"/>
      <w:szCs w:val="24"/>
    </w:rPr>
  </w:style>
  <w:style w:type="paragraph" w:styleId="a5">
    <w:name w:val="List Paragraph"/>
    <w:basedOn w:val="a1"/>
    <w:uiPriority w:val="34"/>
    <w:qFormat/>
    <w:rsid w:val="006530C1"/>
    <w:pPr>
      <w:ind w:firstLineChars="200" w:firstLine="420"/>
    </w:pPr>
  </w:style>
  <w:style w:type="table" w:styleId="a6">
    <w:name w:val="Table Grid"/>
    <w:basedOn w:val="a3"/>
    <w:uiPriority w:val="59"/>
    <w:qFormat/>
    <w:rsid w:val="00C32AE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1"/>
    <w:link w:val="a8"/>
    <w:qFormat/>
    <w:rsid w:val="00C32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qFormat/>
    <w:rsid w:val="00C32AE5"/>
    <w:rPr>
      <w:rFonts w:ascii="Courier New" w:eastAsia="宋体" w:hAnsi="Courier New" w:cs="Times New Roman"/>
      <w:sz w:val="18"/>
      <w:szCs w:val="18"/>
    </w:rPr>
  </w:style>
  <w:style w:type="paragraph" w:styleId="a9">
    <w:name w:val="footer"/>
    <w:basedOn w:val="a1"/>
    <w:link w:val="aa"/>
    <w:qFormat/>
    <w:rsid w:val="00C32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qFormat/>
    <w:rsid w:val="00C32AE5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2"/>
    <w:link w:val="5"/>
    <w:qFormat/>
    <w:rsid w:val="00C32AE5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qFormat/>
    <w:rsid w:val="00C32AE5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2"/>
    <w:link w:val="7"/>
    <w:qFormat/>
    <w:rsid w:val="00C32AE5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rsid w:val="00C32AE5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2"/>
    <w:link w:val="9"/>
    <w:qFormat/>
    <w:rsid w:val="00C32AE5"/>
    <w:rPr>
      <w:rFonts w:ascii="Courier New" w:eastAsia="黑体" w:hAnsi="Courier New" w:cs="Times New Roman"/>
      <w:szCs w:val="21"/>
    </w:rPr>
  </w:style>
  <w:style w:type="paragraph" w:styleId="ab">
    <w:name w:val="caption"/>
    <w:basedOn w:val="a1"/>
    <w:next w:val="a1"/>
    <w:qFormat/>
    <w:rsid w:val="00C32AE5"/>
    <w:rPr>
      <w:rFonts w:ascii="Arial" w:eastAsia="黑体" w:hAnsi="Arial" w:cs="Arial"/>
      <w:sz w:val="20"/>
      <w:szCs w:val="20"/>
    </w:rPr>
  </w:style>
  <w:style w:type="paragraph" w:styleId="ac">
    <w:name w:val="Document Map"/>
    <w:basedOn w:val="a1"/>
    <w:link w:val="ad"/>
    <w:uiPriority w:val="99"/>
    <w:unhideWhenUsed/>
    <w:qFormat/>
    <w:rsid w:val="00C32AE5"/>
    <w:rPr>
      <w:rFonts w:ascii="宋体"/>
      <w:sz w:val="18"/>
      <w:szCs w:val="18"/>
    </w:rPr>
  </w:style>
  <w:style w:type="character" w:customStyle="1" w:styleId="ad">
    <w:name w:val="文档结构图 字符"/>
    <w:basedOn w:val="a2"/>
    <w:link w:val="ac"/>
    <w:uiPriority w:val="99"/>
    <w:qFormat/>
    <w:rsid w:val="00C32AE5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1"/>
    <w:next w:val="a1"/>
    <w:semiHidden/>
    <w:qFormat/>
    <w:rsid w:val="00C32AE5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1"/>
    <w:link w:val="af"/>
    <w:uiPriority w:val="99"/>
    <w:unhideWhenUsed/>
    <w:qFormat/>
    <w:rsid w:val="00C32AE5"/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qFormat/>
    <w:rsid w:val="00C32AE5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1"/>
    <w:next w:val="a1"/>
    <w:semiHidden/>
    <w:qFormat/>
    <w:rsid w:val="00C32AE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1"/>
    <w:next w:val="a1"/>
    <w:semiHidden/>
    <w:qFormat/>
    <w:rsid w:val="00C32AE5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1"/>
    <w:link w:val="HTML0"/>
    <w:uiPriority w:val="99"/>
    <w:unhideWhenUsed/>
    <w:qFormat/>
    <w:rsid w:val="00C32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qFormat/>
    <w:rsid w:val="00C32AE5"/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1"/>
    <w:uiPriority w:val="99"/>
    <w:unhideWhenUsed/>
    <w:qFormat/>
    <w:rsid w:val="00C32A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1"/>
    <w:next w:val="a1"/>
    <w:link w:val="af2"/>
    <w:uiPriority w:val="10"/>
    <w:qFormat/>
    <w:rsid w:val="00C32AE5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 字符"/>
    <w:basedOn w:val="a2"/>
    <w:link w:val="af1"/>
    <w:uiPriority w:val="10"/>
    <w:qFormat/>
    <w:rsid w:val="00C32AE5"/>
    <w:rPr>
      <w:rFonts w:ascii="Courier New" w:eastAsia="宋体" w:hAnsi="Courier New" w:cs="Times New Roman"/>
      <w:b/>
      <w:bCs/>
      <w:sz w:val="32"/>
      <w:szCs w:val="32"/>
    </w:rPr>
  </w:style>
  <w:style w:type="character" w:styleId="af3">
    <w:name w:val="page number"/>
    <w:basedOn w:val="a2"/>
    <w:qFormat/>
    <w:rsid w:val="00C32AE5"/>
  </w:style>
  <w:style w:type="character" w:styleId="af4">
    <w:name w:val="FollowedHyperlink"/>
    <w:basedOn w:val="a2"/>
    <w:qFormat/>
    <w:rsid w:val="00C32AE5"/>
    <w:rPr>
      <w:color w:val="800080"/>
      <w:u w:val="single"/>
    </w:rPr>
  </w:style>
  <w:style w:type="character" w:styleId="af5">
    <w:name w:val="Hyperlink"/>
    <w:basedOn w:val="a2"/>
    <w:qFormat/>
    <w:rsid w:val="00C32AE5"/>
    <w:rPr>
      <w:color w:val="0000FF"/>
      <w:u w:val="none"/>
    </w:rPr>
  </w:style>
  <w:style w:type="paragraph" w:customStyle="1" w:styleId="AltM">
    <w:name w:val="Alt+M_表内文字（居中）"/>
    <w:basedOn w:val="a1"/>
    <w:qFormat/>
    <w:rsid w:val="00C32AE5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C32AE5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1"/>
    <w:qFormat/>
    <w:rsid w:val="00C32AE5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1"/>
    <w:qFormat/>
    <w:rsid w:val="00C32AE5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1"/>
    <w:qFormat/>
    <w:rsid w:val="00C32AE5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1"/>
    <w:qFormat/>
    <w:rsid w:val="00C32AE5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C32AE5"/>
    <w:pPr>
      <w:tabs>
        <w:tab w:val="left" w:pos="828"/>
        <w:tab w:val="left" w:pos="1845"/>
      </w:tabs>
      <w:jc w:val="left"/>
    </w:pPr>
  </w:style>
  <w:style w:type="paragraph" w:customStyle="1" w:styleId="a0">
    <w:name w:val="二级标号"/>
    <w:basedOn w:val="a1"/>
    <w:link w:val="Char"/>
    <w:qFormat/>
    <w:rsid w:val="00C32AE5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C32AE5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2"/>
    <w:link w:val="a0"/>
    <w:qFormat/>
    <w:rsid w:val="00C32AE5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2"/>
    <w:link w:val="AltL"/>
    <w:qFormat/>
    <w:rsid w:val="00C32AE5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2"/>
    <w:uiPriority w:val="99"/>
    <w:unhideWhenUsed/>
    <w:qFormat/>
    <w:rsid w:val="00C32AE5"/>
    <w:rPr>
      <w:color w:val="808080"/>
      <w:shd w:val="clear" w:color="auto" w:fill="E6E6E6"/>
    </w:rPr>
  </w:style>
  <w:style w:type="character" w:styleId="afc">
    <w:name w:val="Unresolved Mention"/>
    <w:basedOn w:val="a2"/>
    <w:uiPriority w:val="99"/>
    <w:semiHidden/>
    <w:unhideWhenUsed/>
    <w:rsid w:val="00B24841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281F0F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cai.gaoding.com/materia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cai.gaoding.com/materia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ucai.gaoding.com/material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3552</TotalTime>
  <Pages>2</Pages>
  <Words>69</Words>
  <Characters>397</Characters>
  <Application>Microsoft Office Word</Application>
  <DocSecurity>0</DocSecurity>
  <Lines>3</Lines>
  <Paragraphs>1</Paragraphs>
  <ScaleCrop>false</ScaleCrop>
  <Company>P R C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1902</cp:revision>
  <dcterms:created xsi:type="dcterms:W3CDTF">2020-05-21T01:59:00Z</dcterms:created>
  <dcterms:modified xsi:type="dcterms:W3CDTF">2020-07-14T09:45:00Z</dcterms:modified>
</cp:coreProperties>
</file>