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7837" w14:textId="726CC90D" w:rsidR="00EA0CDB" w:rsidRDefault="009F7080" w:rsidP="009F7080">
      <w:pPr>
        <w:pStyle w:val="2"/>
      </w:pPr>
      <w:r>
        <w:rPr>
          <w:rFonts w:hint="eastAsia"/>
        </w:rPr>
        <w:t>Adobe</w:t>
      </w:r>
      <w:r>
        <w:rPr>
          <w:rFonts w:hint="eastAsia"/>
        </w:rPr>
        <w:t>安装和卸载</w:t>
      </w:r>
    </w:p>
    <w:p w14:paraId="5269F899" w14:textId="071D0DB5" w:rsidR="009F7080" w:rsidRDefault="009F7080" w:rsidP="009F7080">
      <w:pPr>
        <w:pStyle w:val="3"/>
      </w:pPr>
      <w:r w:rsidRPr="009F7080">
        <w:rPr>
          <w:rFonts w:hint="eastAsia"/>
        </w:rPr>
        <w:t xml:space="preserve">Adobe </w:t>
      </w:r>
      <w:r w:rsidRPr="009F7080">
        <w:rPr>
          <w:rFonts w:hint="eastAsia"/>
        </w:rPr>
        <w:t>破解版系列软件安装</w:t>
      </w:r>
    </w:p>
    <w:p w14:paraId="7F88FCA4" w14:textId="78BA4088" w:rsidR="000072F0" w:rsidRDefault="000072F0" w:rsidP="000072F0">
      <w:r>
        <w:rPr>
          <w:rFonts w:hint="eastAsia"/>
        </w:rPr>
        <w:t>1</w:t>
      </w:r>
      <w:r>
        <w:rPr>
          <w:rFonts w:hint="eastAsia"/>
        </w:rPr>
        <w:t>、安装前，请先断开网络，目的是省去了登录，因为登录非常慢也非常耗时，而且会要求安装</w:t>
      </w:r>
      <w:r>
        <w:rPr>
          <w:rFonts w:hint="eastAsia"/>
        </w:rPr>
        <w:t xml:space="preserve"> Adobe </w:t>
      </w:r>
      <w:r>
        <w:rPr>
          <w:rFonts w:hint="eastAsia"/>
        </w:rPr>
        <w:t>管理的软件；</w:t>
      </w:r>
    </w:p>
    <w:p w14:paraId="51EA0819" w14:textId="1C4A9399" w:rsidR="000072F0" w:rsidRDefault="000072F0" w:rsidP="000072F0">
      <w:r>
        <w:rPr>
          <w:rFonts w:hint="eastAsia"/>
        </w:rPr>
        <w:t>2</w:t>
      </w:r>
      <w:r>
        <w:rPr>
          <w:rFonts w:hint="eastAsia"/>
        </w:rPr>
        <w:t>、开始正常安装软件；</w:t>
      </w:r>
    </w:p>
    <w:p w14:paraId="00A38E7B" w14:textId="740D2786" w:rsidR="009F7080" w:rsidRDefault="000072F0" w:rsidP="000072F0">
      <w:r>
        <w:rPr>
          <w:rFonts w:hint="eastAsia"/>
        </w:rPr>
        <w:t>3</w:t>
      </w:r>
      <w:r>
        <w:rPr>
          <w:rFonts w:hint="eastAsia"/>
        </w:rPr>
        <w:t>、用破解的软件进行替换；</w:t>
      </w:r>
    </w:p>
    <w:p w14:paraId="37B242CE" w14:textId="49D93702" w:rsidR="000072F0" w:rsidRDefault="000376E6" w:rsidP="00536502">
      <w:pPr>
        <w:pStyle w:val="3"/>
      </w:pPr>
      <w:r w:rsidRPr="00536502">
        <w:t>如何</w:t>
      </w:r>
      <w:r w:rsidRPr="00536502">
        <w:rPr>
          <w:rFonts w:hint="eastAsia"/>
        </w:rPr>
        <w:t>完全卸载</w:t>
      </w:r>
      <w:r w:rsidRPr="00536502">
        <w:rPr>
          <w:rFonts w:hint="eastAsia"/>
        </w:rPr>
        <w:t xml:space="preserve">Adobe </w:t>
      </w:r>
      <w:r w:rsidRPr="00536502">
        <w:rPr>
          <w:rFonts w:hint="eastAsia"/>
        </w:rPr>
        <w:t>软件？</w:t>
      </w:r>
    </w:p>
    <w:p w14:paraId="2D2029F6" w14:textId="77777777" w:rsidR="00536502" w:rsidRPr="00536502" w:rsidRDefault="00536502" w:rsidP="00536502"/>
    <w:p w14:paraId="058B19AD" w14:textId="09875535" w:rsidR="000E0B0C" w:rsidRDefault="000E0B0C" w:rsidP="000E0B0C">
      <w:r>
        <w:rPr>
          <w:rFonts w:hint="eastAsia"/>
        </w:rPr>
        <w:t>1</w:t>
      </w:r>
      <w:r>
        <w:rPr>
          <w:rFonts w:hint="eastAsia"/>
        </w:rPr>
        <w:t>、通过控制面板的程序和功能卸载相关软件；</w:t>
      </w:r>
    </w:p>
    <w:p w14:paraId="675919A4" w14:textId="27DC7865" w:rsidR="000E0B0C" w:rsidRDefault="000E0B0C" w:rsidP="000E0B0C">
      <w:r>
        <w:rPr>
          <w:rFonts w:hint="eastAsia"/>
        </w:rPr>
        <w:t>2</w:t>
      </w:r>
      <w:r>
        <w:rPr>
          <w:rFonts w:hint="eastAsia"/>
        </w:rPr>
        <w:t>、打开</w:t>
      </w:r>
      <w:r>
        <w:rPr>
          <w:rFonts w:hint="eastAsia"/>
        </w:rPr>
        <w:t xml:space="preserve"> C:\ProgramData\ </w:t>
      </w:r>
      <w:r>
        <w:rPr>
          <w:rFonts w:hint="eastAsia"/>
        </w:rPr>
        <w:t>删除</w:t>
      </w:r>
      <w:r>
        <w:rPr>
          <w:rFonts w:hint="eastAsia"/>
        </w:rPr>
        <w:t xml:space="preserve"> Adobe </w:t>
      </w:r>
      <w:r>
        <w:rPr>
          <w:rFonts w:hint="eastAsia"/>
        </w:rPr>
        <w:t>文件夹；</w:t>
      </w:r>
    </w:p>
    <w:p w14:paraId="1B60DC9F" w14:textId="18072C2A" w:rsidR="000E0B0C" w:rsidRDefault="000E0B0C" w:rsidP="000E0B0C">
      <w:r>
        <w:t>3</w:t>
      </w:r>
      <w:r>
        <w:rPr>
          <w:rFonts w:hint="eastAsia"/>
        </w:rPr>
        <w:t>、打开</w:t>
      </w:r>
      <w:r>
        <w:rPr>
          <w:rFonts w:hint="eastAsia"/>
        </w:rPr>
        <w:t xml:space="preserve"> C:\Program Files (x86)\ </w:t>
      </w:r>
      <w:r>
        <w:rPr>
          <w:rFonts w:hint="eastAsia"/>
        </w:rPr>
        <w:t>删除</w:t>
      </w:r>
      <w:r>
        <w:rPr>
          <w:rFonts w:hint="eastAsia"/>
        </w:rPr>
        <w:t xml:space="preserve"> Adobe </w:t>
      </w:r>
      <w:r>
        <w:rPr>
          <w:rFonts w:hint="eastAsia"/>
        </w:rPr>
        <w:t>文件夹；</w:t>
      </w:r>
    </w:p>
    <w:p w14:paraId="41432144" w14:textId="26BD6C04" w:rsidR="000376E6" w:rsidRDefault="000E0B0C" w:rsidP="000E0B0C">
      <w:r>
        <w:t>4</w:t>
      </w:r>
      <w:r>
        <w:rPr>
          <w:rFonts w:hint="eastAsia"/>
        </w:rPr>
        <w:t>、打开</w:t>
      </w:r>
      <w:r>
        <w:rPr>
          <w:rFonts w:hint="eastAsia"/>
        </w:rPr>
        <w:t xml:space="preserve"> C:\Program Files (x86)\Common Files\ </w:t>
      </w:r>
      <w:r>
        <w:rPr>
          <w:rFonts w:hint="eastAsia"/>
        </w:rPr>
        <w:t>删除</w:t>
      </w:r>
      <w:r>
        <w:rPr>
          <w:rFonts w:hint="eastAsia"/>
        </w:rPr>
        <w:t xml:space="preserve"> Adobe </w:t>
      </w:r>
      <w:r>
        <w:rPr>
          <w:rFonts w:hint="eastAsia"/>
        </w:rPr>
        <w:t>文件夹；</w:t>
      </w:r>
    </w:p>
    <w:p w14:paraId="05ECE815" w14:textId="77777777" w:rsidR="000E0B0C" w:rsidRDefault="000E0B0C" w:rsidP="000E0B0C">
      <w:r>
        <w:rPr>
          <w:rFonts w:hint="eastAsia"/>
        </w:rPr>
        <w:t>参考地址：</w:t>
      </w:r>
    </w:p>
    <w:p w14:paraId="6C90200E" w14:textId="75353A87" w:rsidR="000E0B0C" w:rsidRDefault="00E334F8" w:rsidP="000E0B0C">
      <w:hyperlink r:id="rId5" w:history="1">
        <w:r w:rsidR="000E0B0C" w:rsidRPr="00680B23">
          <w:rPr>
            <w:rStyle w:val="a5"/>
          </w:rPr>
          <w:t>https://helpx.adobe.com/cn/creative-cloud/kb/cc-cleaner-tool-installation-problems.html</w:t>
        </w:r>
      </w:hyperlink>
    </w:p>
    <w:p w14:paraId="4BE59E6F" w14:textId="5D944F58" w:rsidR="000E0B0C" w:rsidRDefault="00E334F8" w:rsidP="000E0B0C">
      <w:hyperlink r:id="rId6" w:history="1">
        <w:r w:rsidR="000E0B0C" w:rsidRPr="00680B23">
          <w:rPr>
            <w:rStyle w:val="a5"/>
          </w:rPr>
          <w:t>https://jingyan.baidu.com/article/ed2a5d1f6ff5a309f6be1704.html</w:t>
        </w:r>
      </w:hyperlink>
    </w:p>
    <w:p w14:paraId="59DB5DF0" w14:textId="43A7B6D5" w:rsidR="000E0B0C" w:rsidRDefault="00637D5C" w:rsidP="00637D5C">
      <w:pPr>
        <w:pStyle w:val="2"/>
      </w:pPr>
      <w:r w:rsidRPr="00637D5C">
        <w:t>PhotoShop CC 2019</w:t>
      </w:r>
    </w:p>
    <w:p w14:paraId="141DDD9A" w14:textId="00918B04" w:rsidR="00637D5C" w:rsidRPr="008D2628" w:rsidRDefault="00637D5C" w:rsidP="008D2628">
      <w:pPr>
        <w:pStyle w:val="3"/>
      </w:pPr>
      <w:r w:rsidRPr="008D2628">
        <w:rPr>
          <w:rFonts w:hint="eastAsia"/>
        </w:rPr>
        <w:t xml:space="preserve">PS CC 2019 </w:t>
      </w:r>
      <w:r w:rsidRPr="008D2628">
        <w:rPr>
          <w:rFonts w:hint="eastAsia"/>
        </w:rPr>
        <w:t>主页一直显示正在载入怎么办？</w:t>
      </w:r>
    </w:p>
    <w:p w14:paraId="6A8ED452" w14:textId="704EFEF8" w:rsidR="00637D5C" w:rsidRDefault="002B5309" w:rsidP="00637D5C">
      <w:r w:rsidRPr="002B5309">
        <w:rPr>
          <w:rFonts w:hint="eastAsia"/>
        </w:rPr>
        <w:t>菜单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→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编辑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→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首选项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→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常规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→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停用主页屏幕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勾选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→</w:t>
      </w:r>
      <w:r w:rsidRPr="002B5309">
        <w:rPr>
          <w:rFonts w:hint="eastAsia"/>
        </w:rPr>
        <w:t xml:space="preserve"> </w:t>
      </w:r>
      <w:r w:rsidRPr="002B5309">
        <w:rPr>
          <w:rFonts w:hint="eastAsia"/>
        </w:rPr>
        <w:t>确定。</w:t>
      </w:r>
    </w:p>
    <w:p w14:paraId="21986C7A" w14:textId="3BA3D8D5" w:rsidR="002B5309" w:rsidRDefault="00C53141" w:rsidP="00637D5C">
      <w:r w:rsidRPr="00C53141">
        <w:rPr>
          <w:rFonts w:hint="eastAsia"/>
        </w:rPr>
        <w:t>参考地址：</w:t>
      </w:r>
      <w:hyperlink r:id="rId7" w:history="1">
        <w:r w:rsidRPr="00680B23">
          <w:rPr>
            <w:rStyle w:val="a5"/>
            <w:rFonts w:hint="eastAsia"/>
          </w:rPr>
          <w:t>https://www.jianshu.com/p/86bf74418a2e</w:t>
        </w:r>
      </w:hyperlink>
    </w:p>
    <w:p w14:paraId="0DEA851C" w14:textId="4E3F2FCC" w:rsidR="00C53141" w:rsidRDefault="0095448D" w:rsidP="0095448D">
      <w:pPr>
        <w:pStyle w:val="3"/>
      </w:pPr>
      <w:r w:rsidRPr="0095448D">
        <w:rPr>
          <w:rFonts w:hint="eastAsia"/>
        </w:rPr>
        <w:t>怎么系统地自学</w:t>
      </w:r>
      <w:r w:rsidRPr="0095448D">
        <w:rPr>
          <w:rFonts w:hint="eastAsia"/>
        </w:rPr>
        <w:t>Photoshop</w:t>
      </w:r>
      <w:r w:rsidRPr="0095448D">
        <w:rPr>
          <w:rFonts w:hint="eastAsia"/>
        </w:rPr>
        <w:t>？</w:t>
      </w:r>
    </w:p>
    <w:p w14:paraId="69199546" w14:textId="5D879885" w:rsidR="0095448D" w:rsidRDefault="00E334F8" w:rsidP="0095448D">
      <w:hyperlink r:id="rId8" w:history="1">
        <w:r w:rsidR="0095448D" w:rsidRPr="00680B23">
          <w:rPr>
            <w:rStyle w:val="a5"/>
          </w:rPr>
          <w:t>https://www.zhihu.com/question/62211230/answer/774409138</w:t>
        </w:r>
      </w:hyperlink>
    </w:p>
    <w:p w14:paraId="28E6375B" w14:textId="77777777" w:rsidR="0095448D" w:rsidRPr="0095448D" w:rsidRDefault="0095448D" w:rsidP="0095448D"/>
    <w:sectPr w:rsidR="0095448D" w:rsidRPr="0095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04"/>
    <w:rsid w:val="000072F0"/>
    <w:rsid w:val="000376E6"/>
    <w:rsid w:val="000C6FA7"/>
    <w:rsid w:val="000E0B0C"/>
    <w:rsid w:val="00127D4B"/>
    <w:rsid w:val="001E772D"/>
    <w:rsid w:val="00246627"/>
    <w:rsid w:val="00275895"/>
    <w:rsid w:val="002B5309"/>
    <w:rsid w:val="003200F9"/>
    <w:rsid w:val="003574F4"/>
    <w:rsid w:val="00365E44"/>
    <w:rsid w:val="00383830"/>
    <w:rsid w:val="00400D00"/>
    <w:rsid w:val="00405B46"/>
    <w:rsid w:val="00450024"/>
    <w:rsid w:val="00486F61"/>
    <w:rsid w:val="004F43C0"/>
    <w:rsid w:val="00536502"/>
    <w:rsid w:val="005B7018"/>
    <w:rsid w:val="0062721F"/>
    <w:rsid w:val="00634C04"/>
    <w:rsid w:val="00637D5C"/>
    <w:rsid w:val="006530C1"/>
    <w:rsid w:val="0069648D"/>
    <w:rsid w:val="007A0157"/>
    <w:rsid w:val="008536EF"/>
    <w:rsid w:val="008D2628"/>
    <w:rsid w:val="00911BFD"/>
    <w:rsid w:val="0095448D"/>
    <w:rsid w:val="00957621"/>
    <w:rsid w:val="009735C1"/>
    <w:rsid w:val="009F7080"/>
    <w:rsid w:val="00A11457"/>
    <w:rsid w:val="00A210C8"/>
    <w:rsid w:val="00B502DB"/>
    <w:rsid w:val="00B62687"/>
    <w:rsid w:val="00BF4FB4"/>
    <w:rsid w:val="00C47B57"/>
    <w:rsid w:val="00C53141"/>
    <w:rsid w:val="00CA5E90"/>
    <w:rsid w:val="00E334F8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4CD1"/>
  <w15:chartTrackingRefBased/>
  <w15:docId w15:val="{AE1B94F1-55FD-4D8E-961C-BE510EE0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34F8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E334F8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E334F8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E334F8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E334F8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E334F8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E334F8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E334F8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E334F8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E334F8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E334F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334F8"/>
  </w:style>
  <w:style w:type="character" w:customStyle="1" w:styleId="10">
    <w:name w:val="标题 1 字符"/>
    <w:basedOn w:val="a1"/>
    <w:link w:val="1"/>
    <w:qFormat/>
    <w:rsid w:val="00E334F8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E334F8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E334F8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E334F8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character" w:styleId="a5">
    <w:name w:val="Hyperlink"/>
    <w:basedOn w:val="a1"/>
    <w:qFormat/>
    <w:rsid w:val="00E334F8"/>
    <w:rPr>
      <w:color w:val="0000FF"/>
      <w:u w:val="none"/>
    </w:rPr>
  </w:style>
  <w:style w:type="character" w:styleId="a6">
    <w:name w:val="Unresolved Mention"/>
    <w:basedOn w:val="a1"/>
    <w:uiPriority w:val="99"/>
    <w:semiHidden/>
    <w:unhideWhenUsed/>
    <w:rsid w:val="000E0B0C"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qFormat/>
    <w:rsid w:val="00E334F8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E334F8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E334F8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E334F8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E334F8"/>
    <w:rPr>
      <w:rFonts w:ascii="Courier New" w:eastAsia="黑体" w:hAnsi="Courier New" w:cs="Times New Roman"/>
      <w:szCs w:val="21"/>
    </w:rPr>
  </w:style>
  <w:style w:type="paragraph" w:styleId="a7">
    <w:name w:val="caption"/>
    <w:basedOn w:val="a0"/>
    <w:next w:val="a0"/>
    <w:qFormat/>
    <w:rsid w:val="00E334F8"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0"/>
    <w:link w:val="a9"/>
    <w:uiPriority w:val="99"/>
    <w:unhideWhenUsed/>
    <w:qFormat/>
    <w:rsid w:val="00E334F8"/>
    <w:rPr>
      <w:rFonts w:ascii="宋体"/>
      <w:sz w:val="18"/>
      <w:szCs w:val="18"/>
    </w:rPr>
  </w:style>
  <w:style w:type="character" w:customStyle="1" w:styleId="a9">
    <w:name w:val="文档结构图 字符"/>
    <w:basedOn w:val="a1"/>
    <w:link w:val="a8"/>
    <w:uiPriority w:val="99"/>
    <w:qFormat/>
    <w:rsid w:val="00E334F8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E334F8"/>
    <w:pPr>
      <w:ind w:left="420"/>
      <w:jc w:val="left"/>
    </w:pPr>
    <w:rPr>
      <w:i/>
      <w:iCs/>
      <w:sz w:val="20"/>
      <w:szCs w:val="20"/>
    </w:rPr>
  </w:style>
  <w:style w:type="paragraph" w:styleId="aa">
    <w:name w:val="Balloon Text"/>
    <w:basedOn w:val="a0"/>
    <w:link w:val="ab"/>
    <w:uiPriority w:val="99"/>
    <w:unhideWhenUsed/>
    <w:qFormat/>
    <w:rsid w:val="00E334F8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qFormat/>
    <w:rsid w:val="00E334F8"/>
    <w:rPr>
      <w:rFonts w:ascii="Courier New" w:eastAsia="宋体" w:hAnsi="Courier New" w:cs="Times New Roman"/>
      <w:sz w:val="18"/>
      <w:szCs w:val="18"/>
    </w:rPr>
  </w:style>
  <w:style w:type="paragraph" w:styleId="ac">
    <w:name w:val="footer"/>
    <w:basedOn w:val="a0"/>
    <w:link w:val="ad"/>
    <w:qFormat/>
    <w:rsid w:val="00E3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qFormat/>
    <w:rsid w:val="00E334F8"/>
    <w:rPr>
      <w:rFonts w:ascii="Courier New" w:eastAsia="宋体" w:hAnsi="Courier New" w:cs="Times New Roman"/>
      <w:sz w:val="18"/>
      <w:szCs w:val="18"/>
    </w:rPr>
  </w:style>
  <w:style w:type="paragraph" w:styleId="ae">
    <w:name w:val="header"/>
    <w:basedOn w:val="a0"/>
    <w:link w:val="af"/>
    <w:qFormat/>
    <w:rsid w:val="00E3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qFormat/>
    <w:rsid w:val="00E334F8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E334F8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E334F8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E334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E334F8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0"/>
    <w:uiPriority w:val="99"/>
    <w:unhideWhenUsed/>
    <w:qFormat/>
    <w:rsid w:val="00E334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0"/>
    <w:next w:val="a0"/>
    <w:link w:val="af2"/>
    <w:uiPriority w:val="10"/>
    <w:qFormat/>
    <w:rsid w:val="00E334F8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1"/>
    <w:link w:val="af1"/>
    <w:uiPriority w:val="10"/>
    <w:qFormat/>
    <w:rsid w:val="00E334F8"/>
    <w:rPr>
      <w:rFonts w:ascii="Courier New" w:eastAsia="宋体" w:hAnsi="Courier New" w:cs="Times New Roman"/>
      <w:b/>
      <w:bCs/>
      <w:sz w:val="32"/>
      <w:szCs w:val="32"/>
    </w:rPr>
  </w:style>
  <w:style w:type="table" w:styleId="af3">
    <w:name w:val="Table Grid"/>
    <w:basedOn w:val="a2"/>
    <w:uiPriority w:val="59"/>
    <w:qFormat/>
    <w:rsid w:val="00E334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qFormat/>
    <w:rsid w:val="00E334F8"/>
  </w:style>
  <w:style w:type="character" w:styleId="af5">
    <w:name w:val="FollowedHyperlink"/>
    <w:basedOn w:val="a1"/>
    <w:qFormat/>
    <w:rsid w:val="00E334F8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E334F8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E334F8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E334F8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E334F8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E334F8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E334F8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E334F8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E334F8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E334F8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E334F8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E334F8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E334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62211230/answer/7744091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86bf74418a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rticle/ed2a5d1f6ff5a309f6be1704.html" TargetMode="External"/><Relationship Id="rId5" Type="http://schemas.openxmlformats.org/officeDocument/2006/relationships/hyperlink" Target="https://helpx.adobe.com/cn/creative-cloud/kb/cc-cleaner-tool-installation-problem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4</TotalTime>
  <Pages>1</Pages>
  <Words>142</Words>
  <Characters>811</Characters>
  <Application>Microsoft Office Word</Application>
  <DocSecurity>0</DocSecurity>
  <Lines>6</Lines>
  <Paragraphs>1</Paragraphs>
  <ScaleCrop>false</ScaleCrop>
  <Company>P R C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2020-05-21T03:14:00Z</dcterms:created>
  <dcterms:modified xsi:type="dcterms:W3CDTF">2020-06-05T09:58:00Z</dcterms:modified>
</cp:coreProperties>
</file>