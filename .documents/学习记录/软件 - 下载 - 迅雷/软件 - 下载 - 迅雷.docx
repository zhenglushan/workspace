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85369" w14:textId="2269AAE6" w:rsidR="00DB2D34" w:rsidRDefault="00C345C6" w:rsidP="00C345C6">
      <w:pPr>
        <w:pStyle w:val="1"/>
      </w:pPr>
      <w:r w:rsidRPr="00C345C6">
        <w:rPr>
          <w:rFonts w:hint="eastAsia"/>
        </w:rPr>
        <w:t>禁止极速版迅雷自动升级</w:t>
      </w:r>
    </w:p>
    <w:p w14:paraId="5EBF2C7E" w14:textId="74A4DA44" w:rsidR="006D5B4E" w:rsidRDefault="006D5B4E" w:rsidP="00C345C6">
      <w:r>
        <w:rPr>
          <w:rFonts w:hint="eastAsia"/>
        </w:rPr>
        <w:t>安装时，选择创建桌面图标。</w:t>
      </w:r>
    </w:p>
    <w:p w14:paraId="7356580A" w14:textId="77777777" w:rsidR="006D5B4E" w:rsidRDefault="006D5B4E" w:rsidP="00C345C6">
      <w:pPr>
        <w:rPr>
          <w:rFonts w:hint="eastAsia"/>
        </w:rPr>
      </w:pPr>
    </w:p>
    <w:p w14:paraId="4ACDFD84" w14:textId="0A364344" w:rsidR="00C345C6" w:rsidRDefault="00920039" w:rsidP="00C345C6">
      <w:r>
        <w:rPr>
          <w:rFonts w:hint="eastAsia"/>
        </w:rPr>
        <w:t>安装完成之后，不要点击“</w:t>
      </w:r>
      <w:r w:rsidRPr="00920039">
        <w:rPr>
          <w:rFonts w:hint="eastAsia"/>
          <w:b/>
          <w:bCs/>
        </w:rPr>
        <w:t>立即体验</w:t>
      </w:r>
      <w:r>
        <w:rPr>
          <w:rFonts w:hint="eastAsia"/>
        </w:rPr>
        <w:t>”而是</w:t>
      </w:r>
      <w:r w:rsidRPr="006D5B4E">
        <w:rPr>
          <w:rFonts w:hint="eastAsia"/>
          <w:b/>
          <w:bCs/>
        </w:rPr>
        <w:t>点击右上角的关闭选项</w:t>
      </w:r>
      <w:r>
        <w:rPr>
          <w:rFonts w:hint="eastAsia"/>
        </w:rPr>
        <w:t>。</w:t>
      </w:r>
    </w:p>
    <w:p w14:paraId="5DCCF3E0" w14:textId="27847B70" w:rsidR="00920039" w:rsidRDefault="00920039" w:rsidP="00C345C6"/>
    <w:p w14:paraId="20804085" w14:textId="0B629DF8" w:rsidR="00920039" w:rsidRDefault="006D5B4E" w:rsidP="00C345C6">
      <w:r>
        <w:rPr>
          <w:rFonts w:hint="eastAsia"/>
        </w:rPr>
        <w:t>在桌面右键单击迅雷极速版图标，点击“</w:t>
      </w:r>
      <w:r w:rsidRPr="006D5B4E">
        <w:rPr>
          <w:rFonts w:hint="eastAsia"/>
          <w:b/>
          <w:bCs/>
        </w:rPr>
        <w:t>打开文件所在的位置</w:t>
      </w:r>
      <w:r>
        <w:rPr>
          <w:rFonts w:hint="eastAsia"/>
        </w:rPr>
        <w:t>”。</w:t>
      </w:r>
    </w:p>
    <w:p w14:paraId="6152E226" w14:textId="43BAA857" w:rsidR="006D5B4E" w:rsidRDefault="006D5B4E" w:rsidP="00C345C6"/>
    <w:p w14:paraId="6AD8F7F5" w14:textId="0A03D2E6" w:rsidR="006D5B4E" w:rsidRDefault="008113A4" w:rsidP="00C345C6">
      <w:r>
        <w:rPr>
          <w:noProof/>
        </w:rPr>
        <w:drawing>
          <wp:inline distT="0" distB="0" distL="0" distR="0" wp14:anchorId="2162F205" wp14:editId="6BEB5C2A">
            <wp:extent cx="427672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716F" w14:textId="58128BC9" w:rsidR="008113A4" w:rsidRDefault="008113A4" w:rsidP="00C345C6"/>
    <w:p w14:paraId="5A897D67" w14:textId="662AAC9B" w:rsidR="008113A4" w:rsidRDefault="00E55099" w:rsidP="00C345C6">
      <w:r>
        <w:rPr>
          <w:rFonts w:hint="eastAsia"/>
        </w:rPr>
        <w:t>在打开的文件夹中找到</w:t>
      </w:r>
      <w:r w:rsidRPr="00E55099">
        <w:t>XLLiveUD.exe</w:t>
      </w:r>
      <w:r>
        <w:rPr>
          <w:rFonts w:hint="eastAsia"/>
        </w:rPr>
        <w:t>文件</w:t>
      </w:r>
      <w:r w:rsidR="0001617F">
        <w:rPr>
          <w:rFonts w:hint="eastAsia"/>
        </w:rPr>
        <w:t>并删除</w:t>
      </w:r>
      <w:r>
        <w:rPr>
          <w:rFonts w:hint="eastAsia"/>
        </w:rPr>
        <w:t>，如下图所示：</w:t>
      </w:r>
    </w:p>
    <w:p w14:paraId="1B2AEFA5" w14:textId="7204B686" w:rsidR="00E55099" w:rsidRDefault="00E565EF" w:rsidP="00C345C6">
      <w:r>
        <w:rPr>
          <w:noProof/>
        </w:rPr>
        <w:drawing>
          <wp:inline distT="0" distB="0" distL="0" distR="0" wp14:anchorId="786D9DF8" wp14:editId="205221C4">
            <wp:extent cx="5067300" cy="781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379A" w14:textId="29F0F1C7" w:rsidR="00E565EF" w:rsidRDefault="00E565EF" w:rsidP="00C345C6"/>
    <w:p w14:paraId="1B78292D" w14:textId="520FF210" w:rsidR="00E565EF" w:rsidRDefault="009C6D0C" w:rsidP="00C345C6">
      <w:r>
        <w:rPr>
          <w:rFonts w:hint="eastAsia"/>
        </w:rPr>
        <w:t>然后用记事本创建文件并命名为</w:t>
      </w:r>
      <w:r w:rsidRPr="00E55099">
        <w:t>XLLiveUD.exe</w:t>
      </w:r>
      <w:r>
        <w:rPr>
          <w:rFonts w:hint="eastAsia"/>
        </w:rPr>
        <w:t>。</w:t>
      </w:r>
    </w:p>
    <w:p w14:paraId="48C6308B" w14:textId="76413170" w:rsidR="00F57E77" w:rsidRDefault="00F57E77" w:rsidP="00C345C6"/>
    <w:p w14:paraId="3E1299F0" w14:textId="6925275F" w:rsidR="00F57E77" w:rsidRPr="00C345C6" w:rsidRDefault="00474A4A" w:rsidP="00C345C6">
      <w:pPr>
        <w:rPr>
          <w:rFonts w:hint="eastAsia"/>
        </w:rPr>
      </w:pPr>
      <w:r>
        <w:rPr>
          <w:rFonts w:hint="eastAsia"/>
        </w:rPr>
        <w:t>……</w:t>
      </w:r>
    </w:p>
    <w:sectPr w:rsidR="00F57E77" w:rsidRPr="00C34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74C5E" w14:textId="77777777" w:rsidR="00817157" w:rsidRDefault="00817157" w:rsidP="00D36EB0">
      <w:r>
        <w:separator/>
      </w:r>
    </w:p>
  </w:endnote>
  <w:endnote w:type="continuationSeparator" w:id="0">
    <w:p w14:paraId="1A6F05A6" w14:textId="77777777" w:rsidR="00817157" w:rsidRDefault="00817157" w:rsidP="00D3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5808E" w14:textId="77777777" w:rsidR="00817157" w:rsidRDefault="00817157" w:rsidP="00D36EB0">
      <w:r>
        <w:separator/>
      </w:r>
    </w:p>
  </w:footnote>
  <w:footnote w:type="continuationSeparator" w:id="0">
    <w:p w14:paraId="6BA46C79" w14:textId="77777777" w:rsidR="00817157" w:rsidRDefault="00817157" w:rsidP="00D36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 w:numId="23">
    <w:abstractNumId w:val="9"/>
  </w:num>
  <w:num w:numId="24">
    <w:abstractNumId w:val="9"/>
  </w:num>
  <w:num w:numId="2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6"/>
    <w:rsid w:val="0000735D"/>
    <w:rsid w:val="0001617F"/>
    <w:rsid w:val="00064FE9"/>
    <w:rsid w:val="00065450"/>
    <w:rsid w:val="000C6FA7"/>
    <w:rsid w:val="000C7BCB"/>
    <w:rsid w:val="00127D4B"/>
    <w:rsid w:val="00196571"/>
    <w:rsid w:val="001B1386"/>
    <w:rsid w:val="001E772D"/>
    <w:rsid w:val="001F4D8E"/>
    <w:rsid w:val="00206057"/>
    <w:rsid w:val="00220C60"/>
    <w:rsid w:val="00246627"/>
    <w:rsid w:val="00275895"/>
    <w:rsid w:val="00277B06"/>
    <w:rsid w:val="002C52BF"/>
    <w:rsid w:val="002D60F9"/>
    <w:rsid w:val="002D7C95"/>
    <w:rsid w:val="00301E1D"/>
    <w:rsid w:val="003041A3"/>
    <w:rsid w:val="00315B47"/>
    <w:rsid w:val="003200F9"/>
    <w:rsid w:val="00337537"/>
    <w:rsid w:val="003574F4"/>
    <w:rsid w:val="00365E44"/>
    <w:rsid w:val="003768A6"/>
    <w:rsid w:val="00383830"/>
    <w:rsid w:val="003979DE"/>
    <w:rsid w:val="00400D00"/>
    <w:rsid w:val="00405B46"/>
    <w:rsid w:val="00414E8C"/>
    <w:rsid w:val="00424CB1"/>
    <w:rsid w:val="0042559D"/>
    <w:rsid w:val="0043133F"/>
    <w:rsid w:val="00450024"/>
    <w:rsid w:val="00474A4A"/>
    <w:rsid w:val="00486F61"/>
    <w:rsid w:val="004B5C30"/>
    <w:rsid w:val="004E6C45"/>
    <w:rsid w:val="004F43C0"/>
    <w:rsid w:val="005A2B4F"/>
    <w:rsid w:val="005B7018"/>
    <w:rsid w:val="005E013A"/>
    <w:rsid w:val="005F6464"/>
    <w:rsid w:val="006139C2"/>
    <w:rsid w:val="0062721F"/>
    <w:rsid w:val="006530C1"/>
    <w:rsid w:val="0069648D"/>
    <w:rsid w:val="006D5B4E"/>
    <w:rsid w:val="0072233E"/>
    <w:rsid w:val="0072372B"/>
    <w:rsid w:val="00794F38"/>
    <w:rsid w:val="007A0157"/>
    <w:rsid w:val="007A6B7C"/>
    <w:rsid w:val="007B68A6"/>
    <w:rsid w:val="007F751F"/>
    <w:rsid w:val="008113A4"/>
    <w:rsid w:val="00817157"/>
    <w:rsid w:val="008232F3"/>
    <w:rsid w:val="00850C41"/>
    <w:rsid w:val="008536EF"/>
    <w:rsid w:val="00863249"/>
    <w:rsid w:val="008806E7"/>
    <w:rsid w:val="008A3AFC"/>
    <w:rsid w:val="008E5FA9"/>
    <w:rsid w:val="00911BFD"/>
    <w:rsid w:val="00920039"/>
    <w:rsid w:val="00957621"/>
    <w:rsid w:val="009735C1"/>
    <w:rsid w:val="00995481"/>
    <w:rsid w:val="00997DFF"/>
    <w:rsid w:val="009C6D0C"/>
    <w:rsid w:val="009D121A"/>
    <w:rsid w:val="009F07C3"/>
    <w:rsid w:val="00A11457"/>
    <w:rsid w:val="00A210C8"/>
    <w:rsid w:val="00A33C23"/>
    <w:rsid w:val="00AC6F96"/>
    <w:rsid w:val="00B07981"/>
    <w:rsid w:val="00B502DB"/>
    <w:rsid w:val="00B62687"/>
    <w:rsid w:val="00B736D8"/>
    <w:rsid w:val="00BC21E0"/>
    <w:rsid w:val="00BC245B"/>
    <w:rsid w:val="00BC7DD3"/>
    <w:rsid w:val="00BF4FB4"/>
    <w:rsid w:val="00C07FD7"/>
    <w:rsid w:val="00C23452"/>
    <w:rsid w:val="00C25F85"/>
    <w:rsid w:val="00C345C6"/>
    <w:rsid w:val="00C3581C"/>
    <w:rsid w:val="00C47B57"/>
    <w:rsid w:val="00C628DD"/>
    <w:rsid w:val="00C87A82"/>
    <w:rsid w:val="00CA54BD"/>
    <w:rsid w:val="00CA5E90"/>
    <w:rsid w:val="00CF65E9"/>
    <w:rsid w:val="00D01C7E"/>
    <w:rsid w:val="00D36EB0"/>
    <w:rsid w:val="00D61EBC"/>
    <w:rsid w:val="00D72859"/>
    <w:rsid w:val="00D9694C"/>
    <w:rsid w:val="00DB2D34"/>
    <w:rsid w:val="00DB50C5"/>
    <w:rsid w:val="00E536A7"/>
    <w:rsid w:val="00E55099"/>
    <w:rsid w:val="00E565EF"/>
    <w:rsid w:val="00EA0CDB"/>
    <w:rsid w:val="00EB02DE"/>
    <w:rsid w:val="00EC0883"/>
    <w:rsid w:val="00EC190A"/>
    <w:rsid w:val="00F429A6"/>
    <w:rsid w:val="00F57E77"/>
    <w:rsid w:val="00F70228"/>
    <w:rsid w:val="00FC2DBC"/>
    <w:rsid w:val="00FC51CE"/>
    <w:rsid w:val="00FC7D94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9DF7A"/>
  <w15:chartTrackingRefBased/>
  <w15:docId w15:val="{E9078F3B-4636-4528-9C6C-3E959E0B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45C6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C345C6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C345C6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C345C6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C345C6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C345C6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C345C6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C345C6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C345C6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C345C6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C345C6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C345C6"/>
  </w:style>
  <w:style w:type="character" w:customStyle="1" w:styleId="10">
    <w:name w:val="标题 1 字符"/>
    <w:basedOn w:val="a1"/>
    <w:link w:val="1"/>
    <w:qFormat/>
    <w:rsid w:val="00C345C6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C345C6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C345C6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C345C6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paragraph" w:styleId="a5">
    <w:name w:val="header"/>
    <w:basedOn w:val="a0"/>
    <w:link w:val="a6"/>
    <w:qFormat/>
    <w:rsid w:val="00C34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qFormat/>
    <w:rsid w:val="00C345C6"/>
    <w:rPr>
      <w:rFonts w:ascii="Courier New" w:eastAsia="宋体" w:hAnsi="Courier New" w:cs="Times New Roman"/>
      <w:sz w:val="18"/>
      <w:szCs w:val="18"/>
    </w:rPr>
  </w:style>
  <w:style w:type="paragraph" w:styleId="a7">
    <w:name w:val="footer"/>
    <w:basedOn w:val="a0"/>
    <w:link w:val="a8"/>
    <w:qFormat/>
    <w:rsid w:val="00C34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qFormat/>
    <w:rsid w:val="00C345C6"/>
    <w:rPr>
      <w:rFonts w:ascii="Courier New" w:eastAsia="宋体" w:hAnsi="Courier New" w:cs="Times New Roman"/>
      <w:sz w:val="18"/>
      <w:szCs w:val="18"/>
    </w:rPr>
  </w:style>
  <w:style w:type="character" w:styleId="a9">
    <w:name w:val="Hyperlink"/>
    <w:basedOn w:val="a1"/>
    <w:qFormat/>
    <w:rsid w:val="00C345C6"/>
    <w:rPr>
      <w:color w:val="0000FF"/>
      <w:u w:val="none"/>
    </w:rPr>
  </w:style>
  <w:style w:type="character" w:customStyle="1" w:styleId="50">
    <w:name w:val="标题 5 字符"/>
    <w:basedOn w:val="a1"/>
    <w:link w:val="5"/>
    <w:qFormat/>
    <w:rsid w:val="00C345C6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C345C6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C345C6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C345C6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C345C6"/>
    <w:rPr>
      <w:rFonts w:ascii="Courier New" w:eastAsia="黑体" w:hAnsi="Courier New" w:cs="Times New Roman"/>
      <w:szCs w:val="21"/>
    </w:rPr>
  </w:style>
  <w:style w:type="paragraph" w:styleId="aa">
    <w:name w:val="caption"/>
    <w:basedOn w:val="a0"/>
    <w:next w:val="a0"/>
    <w:qFormat/>
    <w:rsid w:val="00C345C6"/>
    <w:rPr>
      <w:rFonts w:ascii="Arial" w:eastAsia="黑体" w:hAnsi="Arial" w:cs="Arial"/>
      <w:sz w:val="20"/>
      <w:szCs w:val="20"/>
    </w:rPr>
  </w:style>
  <w:style w:type="paragraph" w:styleId="ab">
    <w:name w:val="Document Map"/>
    <w:basedOn w:val="a0"/>
    <w:link w:val="ac"/>
    <w:uiPriority w:val="99"/>
    <w:unhideWhenUsed/>
    <w:qFormat/>
    <w:rsid w:val="00C345C6"/>
    <w:rPr>
      <w:rFonts w:ascii="宋体"/>
      <w:sz w:val="18"/>
      <w:szCs w:val="18"/>
    </w:rPr>
  </w:style>
  <w:style w:type="character" w:customStyle="1" w:styleId="ac">
    <w:name w:val="文档结构图 字符"/>
    <w:basedOn w:val="a1"/>
    <w:link w:val="ab"/>
    <w:uiPriority w:val="99"/>
    <w:qFormat/>
    <w:rsid w:val="00C345C6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C345C6"/>
    <w:pPr>
      <w:ind w:left="420"/>
      <w:jc w:val="left"/>
    </w:pPr>
    <w:rPr>
      <w:i/>
      <w:iCs/>
      <w:sz w:val="20"/>
      <w:szCs w:val="20"/>
    </w:rPr>
  </w:style>
  <w:style w:type="paragraph" w:styleId="ad">
    <w:name w:val="Balloon Text"/>
    <w:basedOn w:val="a0"/>
    <w:link w:val="ae"/>
    <w:uiPriority w:val="99"/>
    <w:unhideWhenUsed/>
    <w:qFormat/>
    <w:rsid w:val="00C345C6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qFormat/>
    <w:rsid w:val="00C345C6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C345C6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C345C6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C345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C345C6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C345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C345C6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C345C6"/>
    <w:rPr>
      <w:rFonts w:ascii="Courier New" w:eastAsia="宋体" w:hAnsi="Courier New" w:cs="Times New Roman"/>
      <w:b/>
      <w:bCs/>
      <w:sz w:val="32"/>
      <w:szCs w:val="32"/>
    </w:rPr>
  </w:style>
  <w:style w:type="table" w:styleId="af2">
    <w:name w:val="Table Grid"/>
    <w:basedOn w:val="a2"/>
    <w:uiPriority w:val="59"/>
    <w:qFormat/>
    <w:rsid w:val="00C345C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page number"/>
    <w:basedOn w:val="a1"/>
    <w:qFormat/>
    <w:rsid w:val="00C345C6"/>
  </w:style>
  <w:style w:type="character" w:styleId="af4">
    <w:name w:val="FollowedHyperlink"/>
    <w:basedOn w:val="a1"/>
    <w:qFormat/>
    <w:rsid w:val="00C345C6"/>
    <w:rPr>
      <w:color w:val="800080"/>
      <w:u w:val="single"/>
    </w:rPr>
  </w:style>
  <w:style w:type="paragraph" w:customStyle="1" w:styleId="AltM">
    <w:name w:val="Alt+M_表内文字（居中）"/>
    <w:basedOn w:val="a0"/>
    <w:qFormat/>
    <w:rsid w:val="00C345C6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C345C6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C345C6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C345C6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C345C6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C345C6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C345C6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C345C6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C345C6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C345C6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C345C6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C345C6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2D60F9"/>
    <w:rPr>
      <w:color w:val="605E5C"/>
      <w:shd w:val="clear" w:color="auto" w:fill="E1DFDD"/>
    </w:rPr>
  </w:style>
  <w:style w:type="character" w:customStyle="1" w:styleId="cm-comment">
    <w:name w:val="cm-comment"/>
    <w:basedOn w:val="a1"/>
    <w:rsid w:val="004B5C30"/>
  </w:style>
  <w:style w:type="character" w:customStyle="1" w:styleId="cm-string">
    <w:name w:val="cm-string"/>
    <w:basedOn w:val="a1"/>
    <w:rsid w:val="004B5C30"/>
  </w:style>
  <w:style w:type="character" w:customStyle="1" w:styleId="apple-converted-space">
    <w:name w:val="apple-converted-space"/>
    <w:basedOn w:val="a1"/>
    <w:rsid w:val="004B5C30"/>
  </w:style>
  <w:style w:type="character" w:customStyle="1" w:styleId="cm-number">
    <w:name w:val="cm-number"/>
    <w:basedOn w:val="a1"/>
    <w:rsid w:val="004B5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3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0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3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3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2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1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12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1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2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2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8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86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1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5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7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3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5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35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76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3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58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47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4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81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7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2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9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8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4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4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6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1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7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22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6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8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8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7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47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0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5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0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9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6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0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8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4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0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37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5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8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1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9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7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7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1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2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8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3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5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7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2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6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4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3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27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1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3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1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6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3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4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9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7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9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1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7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96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3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3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0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2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6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5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3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5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52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0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7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2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0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4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6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0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9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5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3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97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1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64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53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849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2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06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84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26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56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6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26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12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81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4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7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0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43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2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5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44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15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2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69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7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17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1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9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9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90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15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2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29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7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65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30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33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45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0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51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99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1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3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89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74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1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6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6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89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9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89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54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49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61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1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13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28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7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4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91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40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0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48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9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10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16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76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56</TotalTime>
  <Pages>1</Pages>
  <Words>24</Words>
  <Characters>139</Characters>
  <Application>Microsoft Office Word</Application>
  <DocSecurity>0</DocSecurity>
  <Lines>1</Lines>
  <Paragraphs>1</Paragraphs>
  <ScaleCrop>false</ScaleCrop>
  <Company>P R C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2020-05-22T07:13:00Z</dcterms:created>
  <dcterms:modified xsi:type="dcterms:W3CDTF">2020-07-28T03:34:00Z</dcterms:modified>
</cp:coreProperties>
</file>