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88D8" w14:textId="38EE569A" w:rsidR="005F01C6" w:rsidRDefault="003314D1" w:rsidP="00006B96">
      <w:r>
        <w:rPr>
          <w:rFonts w:hint="eastAsia"/>
        </w:rPr>
        <w:t>教程地址：</w:t>
      </w:r>
    </w:p>
    <w:p w14:paraId="2A7D2B90" w14:textId="0F8B1EA8" w:rsidR="003314D1" w:rsidRDefault="003314D1" w:rsidP="00006B96">
      <w:hyperlink r:id="rId8" w:history="1">
        <w:r>
          <w:rPr>
            <w:rStyle w:val="af3"/>
          </w:rPr>
          <w:t>https://wangdoc.com/bash/index.html</w:t>
        </w:r>
      </w:hyperlink>
    </w:p>
    <w:p w14:paraId="6723C741" w14:textId="77777777" w:rsidR="003314D1" w:rsidRPr="00006B96" w:rsidRDefault="003314D1" w:rsidP="00006B96">
      <w:pPr>
        <w:rPr>
          <w:rFonts w:hint="eastAsia"/>
        </w:rPr>
      </w:pPr>
    </w:p>
    <w:sectPr w:rsidR="003314D1" w:rsidRPr="00006B96">
      <w:headerReference w:type="even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5B750" w14:textId="77777777" w:rsidR="009C57F3" w:rsidRDefault="009C57F3">
      <w:r>
        <w:separator/>
      </w:r>
    </w:p>
  </w:endnote>
  <w:endnote w:type="continuationSeparator" w:id="0">
    <w:p w14:paraId="5E79DD9F" w14:textId="77777777" w:rsidR="009C57F3" w:rsidRDefault="009C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E554D" w14:textId="77777777" w:rsidR="009C57F3" w:rsidRDefault="009C57F3">
      <w:r>
        <w:separator/>
      </w:r>
    </w:p>
  </w:footnote>
  <w:footnote w:type="continuationSeparator" w:id="0">
    <w:p w14:paraId="0A1F6EE9" w14:textId="77777777" w:rsidR="009C57F3" w:rsidRDefault="009C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2CDF0" w14:textId="77777777" w:rsidR="00F60DD2" w:rsidRDefault="00F60DD2"/>
  <w:p w14:paraId="1AC35EA2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5B"/>
    <w:rsid w:val="000006FB"/>
    <w:rsid w:val="0000184C"/>
    <w:rsid w:val="00001DF0"/>
    <w:rsid w:val="00006B96"/>
    <w:rsid w:val="0001633B"/>
    <w:rsid w:val="000213CE"/>
    <w:rsid w:val="00024928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2E1A"/>
    <w:rsid w:val="000E019D"/>
    <w:rsid w:val="000E19E7"/>
    <w:rsid w:val="000F5C72"/>
    <w:rsid w:val="000F601A"/>
    <w:rsid w:val="001028AA"/>
    <w:rsid w:val="001031B8"/>
    <w:rsid w:val="001037F5"/>
    <w:rsid w:val="001044C2"/>
    <w:rsid w:val="00113C29"/>
    <w:rsid w:val="00115071"/>
    <w:rsid w:val="001218F3"/>
    <w:rsid w:val="00122081"/>
    <w:rsid w:val="0012533C"/>
    <w:rsid w:val="00125444"/>
    <w:rsid w:val="0013668B"/>
    <w:rsid w:val="0014155D"/>
    <w:rsid w:val="001474CF"/>
    <w:rsid w:val="001532AF"/>
    <w:rsid w:val="001552A4"/>
    <w:rsid w:val="00156D3E"/>
    <w:rsid w:val="00160E54"/>
    <w:rsid w:val="00166654"/>
    <w:rsid w:val="00166EB9"/>
    <w:rsid w:val="001726D6"/>
    <w:rsid w:val="00186733"/>
    <w:rsid w:val="00191245"/>
    <w:rsid w:val="00193A4C"/>
    <w:rsid w:val="001A1B7A"/>
    <w:rsid w:val="001A30A7"/>
    <w:rsid w:val="001A69FA"/>
    <w:rsid w:val="001B6F69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1516"/>
    <w:rsid w:val="001F58D0"/>
    <w:rsid w:val="00200502"/>
    <w:rsid w:val="00201A6A"/>
    <w:rsid w:val="00206113"/>
    <w:rsid w:val="00213014"/>
    <w:rsid w:val="00221661"/>
    <w:rsid w:val="00222C96"/>
    <w:rsid w:val="00231733"/>
    <w:rsid w:val="0023195E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761FF"/>
    <w:rsid w:val="00283E12"/>
    <w:rsid w:val="00285DD5"/>
    <w:rsid w:val="002A13A0"/>
    <w:rsid w:val="002A190F"/>
    <w:rsid w:val="002A26F5"/>
    <w:rsid w:val="002A3D49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26C4"/>
    <w:rsid w:val="00305D64"/>
    <w:rsid w:val="0030773B"/>
    <w:rsid w:val="0031648C"/>
    <w:rsid w:val="003314D1"/>
    <w:rsid w:val="003373DA"/>
    <w:rsid w:val="003404D2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77933"/>
    <w:rsid w:val="00380E46"/>
    <w:rsid w:val="00381E51"/>
    <w:rsid w:val="00383046"/>
    <w:rsid w:val="00393891"/>
    <w:rsid w:val="00395177"/>
    <w:rsid w:val="003A17B5"/>
    <w:rsid w:val="003A205D"/>
    <w:rsid w:val="003B3BD5"/>
    <w:rsid w:val="003B7A70"/>
    <w:rsid w:val="003C1F48"/>
    <w:rsid w:val="003C2182"/>
    <w:rsid w:val="003C3B61"/>
    <w:rsid w:val="003C562D"/>
    <w:rsid w:val="003D1FA6"/>
    <w:rsid w:val="003E3F2C"/>
    <w:rsid w:val="003E609A"/>
    <w:rsid w:val="003E6C48"/>
    <w:rsid w:val="003F1DC1"/>
    <w:rsid w:val="003F24E8"/>
    <w:rsid w:val="0040387C"/>
    <w:rsid w:val="0041166E"/>
    <w:rsid w:val="0041338A"/>
    <w:rsid w:val="00421425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197F"/>
    <w:rsid w:val="004832A5"/>
    <w:rsid w:val="00484063"/>
    <w:rsid w:val="004864FB"/>
    <w:rsid w:val="00493678"/>
    <w:rsid w:val="00493D4F"/>
    <w:rsid w:val="00494786"/>
    <w:rsid w:val="00494E15"/>
    <w:rsid w:val="004A0E15"/>
    <w:rsid w:val="004A2482"/>
    <w:rsid w:val="004A3BB3"/>
    <w:rsid w:val="004A7217"/>
    <w:rsid w:val="004B27D3"/>
    <w:rsid w:val="004B353C"/>
    <w:rsid w:val="004B4893"/>
    <w:rsid w:val="004B6002"/>
    <w:rsid w:val="004B61D5"/>
    <w:rsid w:val="004B62A7"/>
    <w:rsid w:val="004C09BD"/>
    <w:rsid w:val="004C5F29"/>
    <w:rsid w:val="004D4C18"/>
    <w:rsid w:val="004D769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67CE"/>
    <w:rsid w:val="00556D75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77B43"/>
    <w:rsid w:val="005802D7"/>
    <w:rsid w:val="00584A1A"/>
    <w:rsid w:val="00584C60"/>
    <w:rsid w:val="005865ED"/>
    <w:rsid w:val="00587462"/>
    <w:rsid w:val="0059005B"/>
    <w:rsid w:val="005914DE"/>
    <w:rsid w:val="00595542"/>
    <w:rsid w:val="00595DBD"/>
    <w:rsid w:val="005963A3"/>
    <w:rsid w:val="005A0746"/>
    <w:rsid w:val="005B2121"/>
    <w:rsid w:val="005C0F52"/>
    <w:rsid w:val="005C369F"/>
    <w:rsid w:val="005E1525"/>
    <w:rsid w:val="005E3F27"/>
    <w:rsid w:val="005E5EAD"/>
    <w:rsid w:val="005E6C25"/>
    <w:rsid w:val="005F01C6"/>
    <w:rsid w:val="005F4A25"/>
    <w:rsid w:val="005F52AA"/>
    <w:rsid w:val="00605394"/>
    <w:rsid w:val="00605838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66D"/>
    <w:rsid w:val="00686E1F"/>
    <w:rsid w:val="00691114"/>
    <w:rsid w:val="00692C46"/>
    <w:rsid w:val="00697948"/>
    <w:rsid w:val="00697FC5"/>
    <w:rsid w:val="006A0677"/>
    <w:rsid w:val="006B0A59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863"/>
    <w:rsid w:val="00747B72"/>
    <w:rsid w:val="0075210A"/>
    <w:rsid w:val="00752114"/>
    <w:rsid w:val="00755D98"/>
    <w:rsid w:val="00756377"/>
    <w:rsid w:val="007612D0"/>
    <w:rsid w:val="00762B1F"/>
    <w:rsid w:val="00764201"/>
    <w:rsid w:val="00765DF0"/>
    <w:rsid w:val="0077046C"/>
    <w:rsid w:val="007706F0"/>
    <w:rsid w:val="00775BD9"/>
    <w:rsid w:val="00777E78"/>
    <w:rsid w:val="00780241"/>
    <w:rsid w:val="00781DFF"/>
    <w:rsid w:val="007838B2"/>
    <w:rsid w:val="00790D70"/>
    <w:rsid w:val="0079141D"/>
    <w:rsid w:val="00792B56"/>
    <w:rsid w:val="007A24C9"/>
    <w:rsid w:val="007A5BE5"/>
    <w:rsid w:val="007B1250"/>
    <w:rsid w:val="007B5F23"/>
    <w:rsid w:val="007B63AE"/>
    <w:rsid w:val="007C3918"/>
    <w:rsid w:val="007C571E"/>
    <w:rsid w:val="007C5EBC"/>
    <w:rsid w:val="007C6F38"/>
    <w:rsid w:val="007D0B0D"/>
    <w:rsid w:val="007D0E1B"/>
    <w:rsid w:val="007D108F"/>
    <w:rsid w:val="007D34C9"/>
    <w:rsid w:val="007D7344"/>
    <w:rsid w:val="007E0CEA"/>
    <w:rsid w:val="007E1653"/>
    <w:rsid w:val="007E5353"/>
    <w:rsid w:val="007F0A20"/>
    <w:rsid w:val="007F17BB"/>
    <w:rsid w:val="007F3EF7"/>
    <w:rsid w:val="007F504F"/>
    <w:rsid w:val="00802AC4"/>
    <w:rsid w:val="00810585"/>
    <w:rsid w:val="00820862"/>
    <w:rsid w:val="00825296"/>
    <w:rsid w:val="0082727C"/>
    <w:rsid w:val="008275E5"/>
    <w:rsid w:val="0083722E"/>
    <w:rsid w:val="00837D74"/>
    <w:rsid w:val="008616EA"/>
    <w:rsid w:val="00862A8C"/>
    <w:rsid w:val="00862CDC"/>
    <w:rsid w:val="008643A5"/>
    <w:rsid w:val="00864871"/>
    <w:rsid w:val="00864974"/>
    <w:rsid w:val="008658B6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93224"/>
    <w:rsid w:val="008968BC"/>
    <w:rsid w:val="008A21ED"/>
    <w:rsid w:val="008A2EC9"/>
    <w:rsid w:val="008A3075"/>
    <w:rsid w:val="008B3D25"/>
    <w:rsid w:val="008B6324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26417"/>
    <w:rsid w:val="00937A03"/>
    <w:rsid w:val="00937B97"/>
    <w:rsid w:val="00937CF9"/>
    <w:rsid w:val="0094216C"/>
    <w:rsid w:val="00942456"/>
    <w:rsid w:val="009434B6"/>
    <w:rsid w:val="0095117F"/>
    <w:rsid w:val="00953792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B4551"/>
    <w:rsid w:val="009C06AC"/>
    <w:rsid w:val="009C4AC7"/>
    <w:rsid w:val="009C4B0B"/>
    <w:rsid w:val="009C4F50"/>
    <w:rsid w:val="009C5591"/>
    <w:rsid w:val="009C57F3"/>
    <w:rsid w:val="009C601D"/>
    <w:rsid w:val="009C7173"/>
    <w:rsid w:val="009D0EB6"/>
    <w:rsid w:val="009D145B"/>
    <w:rsid w:val="009D1A17"/>
    <w:rsid w:val="009D1EC4"/>
    <w:rsid w:val="009D60DB"/>
    <w:rsid w:val="009E0FFD"/>
    <w:rsid w:val="009E4810"/>
    <w:rsid w:val="009E5CC9"/>
    <w:rsid w:val="009E7058"/>
    <w:rsid w:val="009F0A2F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6D65"/>
    <w:rsid w:val="00A37F66"/>
    <w:rsid w:val="00A404FE"/>
    <w:rsid w:val="00A41FA7"/>
    <w:rsid w:val="00A42C83"/>
    <w:rsid w:val="00A43D87"/>
    <w:rsid w:val="00A43F3A"/>
    <w:rsid w:val="00A46348"/>
    <w:rsid w:val="00A468CF"/>
    <w:rsid w:val="00A50289"/>
    <w:rsid w:val="00A51D25"/>
    <w:rsid w:val="00A548C0"/>
    <w:rsid w:val="00A5735F"/>
    <w:rsid w:val="00A63904"/>
    <w:rsid w:val="00A6675C"/>
    <w:rsid w:val="00A75CC9"/>
    <w:rsid w:val="00A830B5"/>
    <w:rsid w:val="00A84029"/>
    <w:rsid w:val="00A84F24"/>
    <w:rsid w:val="00A90282"/>
    <w:rsid w:val="00A96208"/>
    <w:rsid w:val="00AA0F84"/>
    <w:rsid w:val="00AA3E86"/>
    <w:rsid w:val="00AA46D7"/>
    <w:rsid w:val="00AB75DB"/>
    <w:rsid w:val="00AC2433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31DC"/>
    <w:rsid w:val="00B13D8D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94D62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44ED"/>
    <w:rsid w:val="00C5545F"/>
    <w:rsid w:val="00C55D49"/>
    <w:rsid w:val="00C60271"/>
    <w:rsid w:val="00C6255D"/>
    <w:rsid w:val="00C62882"/>
    <w:rsid w:val="00C63093"/>
    <w:rsid w:val="00C66C25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0A6E"/>
    <w:rsid w:val="00CD29B2"/>
    <w:rsid w:val="00CE2514"/>
    <w:rsid w:val="00CE2CDF"/>
    <w:rsid w:val="00CF5F16"/>
    <w:rsid w:val="00CF6498"/>
    <w:rsid w:val="00CF652C"/>
    <w:rsid w:val="00CF7E52"/>
    <w:rsid w:val="00D07E3B"/>
    <w:rsid w:val="00D159BE"/>
    <w:rsid w:val="00D2093D"/>
    <w:rsid w:val="00D20AC4"/>
    <w:rsid w:val="00D2594E"/>
    <w:rsid w:val="00D26009"/>
    <w:rsid w:val="00D43848"/>
    <w:rsid w:val="00D458E9"/>
    <w:rsid w:val="00D4593F"/>
    <w:rsid w:val="00D4654F"/>
    <w:rsid w:val="00D51563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4D71"/>
    <w:rsid w:val="00DA516E"/>
    <w:rsid w:val="00DA7A47"/>
    <w:rsid w:val="00DB2A69"/>
    <w:rsid w:val="00DB4117"/>
    <w:rsid w:val="00DC10E3"/>
    <w:rsid w:val="00DC28F2"/>
    <w:rsid w:val="00DC3404"/>
    <w:rsid w:val="00DC37FF"/>
    <w:rsid w:val="00DC60F3"/>
    <w:rsid w:val="00DC6C98"/>
    <w:rsid w:val="00DD2AE4"/>
    <w:rsid w:val="00DD3A75"/>
    <w:rsid w:val="00DD4591"/>
    <w:rsid w:val="00DD47B3"/>
    <w:rsid w:val="00DD4D6B"/>
    <w:rsid w:val="00DD6578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3758E"/>
    <w:rsid w:val="00E407D1"/>
    <w:rsid w:val="00E4382B"/>
    <w:rsid w:val="00E45901"/>
    <w:rsid w:val="00E528DC"/>
    <w:rsid w:val="00E531FA"/>
    <w:rsid w:val="00E56E9B"/>
    <w:rsid w:val="00E608D8"/>
    <w:rsid w:val="00E615C4"/>
    <w:rsid w:val="00E61C43"/>
    <w:rsid w:val="00E656E2"/>
    <w:rsid w:val="00E674EB"/>
    <w:rsid w:val="00E7354C"/>
    <w:rsid w:val="00E74DAD"/>
    <w:rsid w:val="00E82BC5"/>
    <w:rsid w:val="00E82EBB"/>
    <w:rsid w:val="00E850F9"/>
    <w:rsid w:val="00E92C7C"/>
    <w:rsid w:val="00EB139B"/>
    <w:rsid w:val="00EB220D"/>
    <w:rsid w:val="00EB25C7"/>
    <w:rsid w:val="00EB6355"/>
    <w:rsid w:val="00EB7E63"/>
    <w:rsid w:val="00EC055F"/>
    <w:rsid w:val="00EC511A"/>
    <w:rsid w:val="00EC7036"/>
    <w:rsid w:val="00ED7370"/>
    <w:rsid w:val="00EE0602"/>
    <w:rsid w:val="00EE2855"/>
    <w:rsid w:val="00EE34F1"/>
    <w:rsid w:val="00EE49A7"/>
    <w:rsid w:val="00EE4DA4"/>
    <w:rsid w:val="00EE602B"/>
    <w:rsid w:val="00EF1025"/>
    <w:rsid w:val="00EF3D80"/>
    <w:rsid w:val="00EF767D"/>
    <w:rsid w:val="00F07D0B"/>
    <w:rsid w:val="00F149B9"/>
    <w:rsid w:val="00F30DFC"/>
    <w:rsid w:val="00F33B12"/>
    <w:rsid w:val="00F376AC"/>
    <w:rsid w:val="00F44FEE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1CC"/>
    <w:rsid w:val="00FB382A"/>
    <w:rsid w:val="00FB5669"/>
    <w:rsid w:val="00FB61C7"/>
    <w:rsid w:val="00FC0131"/>
    <w:rsid w:val="00FC1A96"/>
    <w:rsid w:val="00FD3C5D"/>
    <w:rsid w:val="00FD517D"/>
    <w:rsid w:val="00FE310E"/>
    <w:rsid w:val="00FE7194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E9E4"/>
  <w15:docId w15:val="{CB5656E6-FC55-47B1-BCB5-2A6549E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CD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doc.com/bash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98</cp:revision>
  <dcterms:created xsi:type="dcterms:W3CDTF">2020-06-02T07:30:00Z</dcterms:created>
  <dcterms:modified xsi:type="dcterms:W3CDTF">2020-06-10T02:10:00Z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