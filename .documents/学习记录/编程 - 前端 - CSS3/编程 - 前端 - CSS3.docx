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D3DFC" w14:textId="77777777" w:rsidR="009A6C94" w:rsidRDefault="009A6C94" w:rsidP="009A6C94"/>
    <w:p w14:paraId="79F68B58" w14:textId="77777777" w:rsidR="009A6C94" w:rsidRDefault="009A6C94" w:rsidP="009A6C94">
      <w:pPr>
        <w:pStyle w:val="1"/>
        <w:numPr>
          <w:ilvl w:val="0"/>
          <w:numId w:val="0"/>
        </w:numPr>
        <w:ind w:left="425"/>
        <w:jc w:val="both"/>
        <w:rPr>
          <w:rFonts w:hint="eastAsia"/>
        </w:rPr>
      </w:pPr>
    </w:p>
    <w:p w14:paraId="521FC5C8" w14:textId="43339A29" w:rsidR="009A6C94" w:rsidRDefault="009A6C94" w:rsidP="009A6C94">
      <w:pPr>
        <w:pStyle w:val="1"/>
      </w:pPr>
      <w:r>
        <w:rPr>
          <w:rFonts w:hint="eastAsia"/>
        </w:rPr>
        <w:t>基本</w:t>
      </w:r>
    </w:p>
    <w:p w14:paraId="2DADEA4B" w14:textId="12460EE2" w:rsidR="009A6C94" w:rsidRDefault="00F642A8" w:rsidP="00F642A8">
      <w:pPr>
        <w:pStyle w:val="2"/>
      </w:pPr>
      <w:r>
        <w:rPr>
          <w:rFonts w:hint="eastAsia"/>
        </w:rPr>
        <w:t>定位</w:t>
      </w:r>
      <w:r>
        <w:rPr>
          <w:rFonts w:hint="eastAsia"/>
        </w:rPr>
        <w:t>position</w:t>
      </w:r>
    </w:p>
    <w:p w14:paraId="24B59E4A" w14:textId="74A3534D" w:rsidR="00A748DD" w:rsidRDefault="00A748DD" w:rsidP="00A748DD">
      <w:r>
        <w:rPr>
          <w:rFonts w:hint="eastAsia"/>
        </w:rPr>
        <w:t>定位</w:t>
      </w:r>
      <w:r>
        <w:rPr>
          <w:rFonts w:hint="eastAsia"/>
        </w:rPr>
        <w:t>position</w:t>
      </w:r>
      <w:r>
        <w:rPr>
          <w:rFonts w:hint="eastAsia"/>
        </w:rPr>
        <w:t>最常用的三个值分别是：</w:t>
      </w:r>
    </w:p>
    <w:p w14:paraId="6F5E4B12" w14:textId="41B7E392" w:rsidR="00A748DD" w:rsidRDefault="00A748DD" w:rsidP="00A748DD">
      <w:pPr>
        <w:pStyle w:val="a3"/>
        <w:numPr>
          <w:ilvl w:val="0"/>
          <w:numId w:val="44"/>
        </w:numPr>
        <w:ind w:firstLineChars="0"/>
      </w:pPr>
      <w:r w:rsidRPr="00A748DD">
        <w:rPr>
          <w:rFonts w:hint="eastAsia"/>
        </w:rPr>
        <w:t>绝对定位</w:t>
      </w:r>
      <w:r w:rsidRPr="00A748DD">
        <w:rPr>
          <w:rFonts w:hint="eastAsia"/>
        </w:rPr>
        <w:t>absolute</w:t>
      </w:r>
    </w:p>
    <w:p w14:paraId="4612EA65" w14:textId="166ACC43" w:rsidR="00A748DD" w:rsidRDefault="00A748DD" w:rsidP="00A748DD">
      <w:pPr>
        <w:pStyle w:val="a3"/>
        <w:numPr>
          <w:ilvl w:val="0"/>
          <w:numId w:val="44"/>
        </w:numPr>
        <w:ind w:firstLineChars="0"/>
      </w:pPr>
      <w:r w:rsidRPr="00A748DD">
        <w:rPr>
          <w:rFonts w:hint="eastAsia"/>
        </w:rPr>
        <w:t>相对定位</w:t>
      </w:r>
      <w:r w:rsidRPr="00A748DD">
        <w:rPr>
          <w:rFonts w:hint="eastAsia"/>
        </w:rPr>
        <w:t>relative</w:t>
      </w:r>
    </w:p>
    <w:p w14:paraId="38BF9FDE" w14:textId="1A2AD373" w:rsidR="00A748DD" w:rsidRPr="00A748DD" w:rsidRDefault="00A748DD" w:rsidP="00A748DD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固定定位</w:t>
      </w:r>
      <w:r w:rsidRPr="00A748DD">
        <w:rPr>
          <w:rFonts w:hint="eastAsia"/>
        </w:rPr>
        <w:t>fixed</w:t>
      </w:r>
      <w:r w:rsidRPr="00A748DD">
        <w:rPr>
          <w:rFonts w:hint="eastAsia"/>
        </w:rPr>
        <w:t>【绝对定位</w:t>
      </w:r>
      <w:r w:rsidRPr="00A748DD">
        <w:rPr>
          <w:rFonts w:hint="eastAsia"/>
        </w:rPr>
        <w:t>/</w:t>
      </w:r>
      <w:r w:rsidRPr="00A748DD">
        <w:rPr>
          <w:rFonts w:hint="eastAsia"/>
        </w:rPr>
        <w:t>相对于浏览器窗口进行定位】</w:t>
      </w:r>
    </w:p>
    <w:p w14:paraId="25205FE8" w14:textId="42DD0614" w:rsidR="00D46ECF" w:rsidRPr="00AA7F16" w:rsidRDefault="00D46ECF" w:rsidP="00AA7F16">
      <w:pPr>
        <w:pStyle w:val="3"/>
      </w:pPr>
      <w:r w:rsidRPr="00AA7F16">
        <w:t>绝对定位</w:t>
      </w:r>
      <w:r w:rsidRPr="00AA7F16">
        <w:rPr>
          <w:rFonts w:hint="eastAsia"/>
        </w:rPr>
        <w:t>absolute</w:t>
      </w:r>
    </w:p>
    <w:p w14:paraId="343F156B" w14:textId="0E85A84C" w:rsidR="00D46ECF" w:rsidRDefault="00D46ECF" w:rsidP="00AA7F16">
      <w:pPr>
        <w:pStyle w:val="3"/>
      </w:pPr>
      <w:r>
        <w:rPr>
          <w:rFonts w:hint="eastAsia"/>
        </w:rPr>
        <w:t>相对定位</w:t>
      </w:r>
      <w:r>
        <w:rPr>
          <w:rFonts w:hint="eastAsia"/>
        </w:rPr>
        <w:t>relative</w:t>
      </w:r>
    </w:p>
    <w:p w14:paraId="38962801" w14:textId="50F3BA6B" w:rsidR="00D46ECF" w:rsidRDefault="00D46ECF" w:rsidP="00AA7F16">
      <w:pPr>
        <w:pStyle w:val="3"/>
      </w:pPr>
      <w:r>
        <w:rPr>
          <w:rFonts w:hint="eastAsia"/>
        </w:rPr>
        <w:t>固定定位</w:t>
      </w:r>
      <w:r>
        <w:rPr>
          <w:rFonts w:hint="eastAsia"/>
        </w:rPr>
        <w:t>fixed</w:t>
      </w:r>
    </w:p>
    <w:p w14:paraId="3143704A" w14:textId="52E99626" w:rsidR="002B2219" w:rsidRDefault="002B2219" w:rsidP="002B2219">
      <w:pPr>
        <w:pStyle w:val="2"/>
      </w:pPr>
      <w:r>
        <w:rPr>
          <w:rFonts w:hint="eastAsia"/>
        </w:rPr>
        <w:t>过渡</w:t>
      </w:r>
      <w:r w:rsidRPr="002B2219">
        <w:t>transition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18C" w14:paraId="22FA7410" w14:textId="77777777" w:rsidTr="00D1118C">
        <w:tc>
          <w:tcPr>
            <w:tcW w:w="8296" w:type="dxa"/>
          </w:tcPr>
          <w:p w14:paraId="609EBF14" w14:textId="77777777" w:rsidR="00D1118C" w:rsidRDefault="00D1118C" w:rsidP="00D111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属性过渡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动画</w:t>
            </w:r>
            <w:r>
              <w:rPr>
                <w:rFonts w:hint="eastAsia"/>
              </w:rPr>
              <w:t>) */</w:t>
            </w:r>
          </w:p>
          <w:p w14:paraId="4515494B" w14:textId="77777777" w:rsidR="00D1118C" w:rsidRDefault="00D1118C" w:rsidP="00D1118C">
            <w:pPr>
              <w:rPr>
                <w:rFonts w:hint="eastAsia"/>
              </w:rPr>
            </w:pPr>
            <w:r>
              <w:rPr>
                <w:rFonts w:hint="eastAsia"/>
              </w:rPr>
              <w:t>transition: width 2s,background-color 1s;  /* 2s</w:t>
            </w:r>
            <w:r>
              <w:rPr>
                <w:rFonts w:hint="eastAsia"/>
              </w:rPr>
              <w:t>表示动画持续时间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多个属性之间用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号隔开</w:t>
            </w:r>
            <w:r>
              <w:rPr>
                <w:rFonts w:hint="eastAsia"/>
              </w:rPr>
              <w:t xml:space="preserve"> */</w:t>
            </w:r>
          </w:p>
          <w:p w14:paraId="5CA992B8" w14:textId="77777777" w:rsidR="00D1118C" w:rsidRDefault="00D1118C" w:rsidP="00D111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transition: width 2s linear;    /* </w:t>
            </w:r>
            <w:r>
              <w:rPr>
                <w:rFonts w:hint="eastAsia"/>
              </w:rPr>
              <w:t>匀速变化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默认速度由快变慢</w:t>
            </w:r>
            <w:r>
              <w:rPr>
                <w:rFonts w:hint="eastAsia"/>
              </w:rPr>
              <w:t>) */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06E79D4" w14:textId="77777777" w:rsidR="00D1118C" w:rsidRDefault="00D1118C" w:rsidP="00D1118C">
            <w:pPr>
              <w:rPr>
                <w:rFonts w:hint="eastAsia"/>
              </w:rPr>
            </w:pPr>
            <w:r>
              <w:rPr>
                <w:rFonts w:hint="eastAsia"/>
              </w:rPr>
              <w:t>transition: width 2s linear 1s;   /* 1s</w:t>
            </w:r>
            <w:r>
              <w:rPr>
                <w:rFonts w:hint="eastAsia"/>
              </w:rPr>
              <w:t>表示延迟变化</w:t>
            </w:r>
            <w:r>
              <w:rPr>
                <w:rFonts w:hint="eastAsia"/>
              </w:rPr>
              <w:t xml:space="preserve"> */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81AB0B9" w14:textId="5944A3D0" w:rsidR="00D1118C" w:rsidRDefault="00D1118C" w:rsidP="00D111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transition: all 2s;  /* </w:t>
            </w:r>
            <w:r>
              <w:rPr>
                <w:rFonts w:hint="eastAsia"/>
              </w:rPr>
              <w:t>所有属性都过渡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且效果一样</w:t>
            </w:r>
            <w:r>
              <w:rPr>
                <w:rFonts w:hint="eastAsia"/>
              </w:rPr>
              <w:t xml:space="preserve"> */</w:t>
            </w:r>
          </w:p>
        </w:tc>
      </w:tr>
    </w:tbl>
    <w:p w14:paraId="66320C30" w14:textId="77777777" w:rsidR="002B2219" w:rsidRPr="002B2219" w:rsidRDefault="002B2219" w:rsidP="002B221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18C" w14:paraId="08BFAB96" w14:textId="77777777" w:rsidTr="00D1118C">
        <w:tc>
          <w:tcPr>
            <w:tcW w:w="8296" w:type="dxa"/>
          </w:tcPr>
          <w:p w14:paraId="27B0BF72" w14:textId="77777777" w:rsidR="00D1118C" w:rsidRDefault="00D1118C" w:rsidP="00D111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过渡属性</w:t>
            </w:r>
            <w:r>
              <w:rPr>
                <w:rFonts w:hint="eastAsia"/>
              </w:rPr>
              <w:t xml:space="preserve"> */</w:t>
            </w:r>
          </w:p>
          <w:p w14:paraId="42AD39FA" w14:textId="77777777" w:rsidR="00D1118C" w:rsidRDefault="00D1118C" w:rsidP="00D1118C">
            <w:pPr>
              <w:rPr>
                <w:rFonts w:hint="eastAsia"/>
              </w:rPr>
            </w:pPr>
            <w:r>
              <w:rPr>
                <w:rFonts w:hint="eastAsia"/>
              </w:rPr>
              <w:t>transition-property: width; /*all:</w:t>
            </w:r>
            <w:r>
              <w:rPr>
                <w:rFonts w:hint="eastAsia"/>
              </w:rPr>
              <w:t>表示所有属性</w:t>
            </w:r>
            <w:r>
              <w:rPr>
                <w:rFonts w:hint="eastAsia"/>
              </w:rPr>
              <w:t xml:space="preserve">*/ /* </w:t>
            </w:r>
            <w:r>
              <w:rPr>
                <w:rFonts w:hint="eastAsia"/>
              </w:rPr>
              <w:t>过渡属性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必须设置过渡时间才会生效</w:t>
            </w:r>
            <w:r>
              <w:rPr>
                <w:rFonts w:hint="eastAsia"/>
              </w:rPr>
              <w:t xml:space="preserve"> */</w:t>
            </w:r>
          </w:p>
          <w:p w14:paraId="0A960331" w14:textId="77777777" w:rsidR="00D1118C" w:rsidRDefault="00D1118C" w:rsidP="00D111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transition-duration: 5s;     /* </w:t>
            </w:r>
            <w:r>
              <w:rPr>
                <w:rFonts w:hint="eastAsia"/>
              </w:rPr>
              <w:t>过渡持续时间</w:t>
            </w:r>
            <w:r>
              <w:rPr>
                <w:rFonts w:hint="eastAsia"/>
              </w:rPr>
              <w:t xml:space="preserve"> */</w:t>
            </w:r>
          </w:p>
          <w:p w14:paraId="38051A56" w14:textId="77777777" w:rsidR="00D1118C" w:rsidRDefault="00D1118C" w:rsidP="00D111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transition-timing-function: ease-out;   /* </w:t>
            </w:r>
            <w:r>
              <w:rPr>
                <w:rFonts w:hint="eastAsia"/>
              </w:rPr>
              <w:t>动画变幻速度</w:t>
            </w:r>
            <w:r>
              <w:rPr>
                <w:rFonts w:hint="eastAsia"/>
              </w:rPr>
              <w:t xml:space="preserve"> ease:</w:t>
            </w:r>
            <w:r>
              <w:rPr>
                <w:rFonts w:hint="eastAsia"/>
              </w:rPr>
              <w:t>减速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  linear:</w:t>
            </w:r>
            <w:r>
              <w:rPr>
                <w:rFonts w:hint="eastAsia"/>
              </w:rPr>
              <w:t>匀速</w:t>
            </w:r>
            <w:r>
              <w:rPr>
                <w:rFonts w:hint="eastAsia"/>
              </w:rPr>
              <w:t xml:space="preserve">  ease-in:</w:t>
            </w:r>
            <w:r>
              <w:rPr>
                <w:rFonts w:hint="eastAsia"/>
              </w:rPr>
              <w:t>加速</w:t>
            </w:r>
            <w:r>
              <w:rPr>
                <w:rFonts w:hint="eastAsia"/>
              </w:rPr>
              <w:t xml:space="preserve"> ease-out:</w:t>
            </w:r>
            <w:r>
              <w:rPr>
                <w:rFonts w:hint="eastAsia"/>
              </w:rPr>
              <w:t>减速</w:t>
            </w:r>
            <w:r>
              <w:rPr>
                <w:rFonts w:hint="eastAsia"/>
              </w:rPr>
              <w:t xml:space="preserve">  ease-in-out:</w:t>
            </w:r>
            <w:r>
              <w:rPr>
                <w:rFonts w:hint="eastAsia"/>
              </w:rPr>
              <w:t>先加速后减速</w:t>
            </w:r>
            <w:r>
              <w:rPr>
                <w:rFonts w:hint="eastAsia"/>
              </w:rPr>
              <w:t xml:space="preserve"> */</w:t>
            </w:r>
          </w:p>
          <w:p w14:paraId="36D01D2D" w14:textId="77777777" w:rsidR="00D1118C" w:rsidRDefault="00D1118C" w:rsidP="00D111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transition-delay: 1s;    /* </w:t>
            </w:r>
            <w:r>
              <w:rPr>
                <w:rFonts w:hint="eastAsia"/>
              </w:rPr>
              <w:t>动画延迟</w:t>
            </w:r>
            <w:r>
              <w:rPr>
                <w:rFonts w:hint="eastAsia"/>
              </w:rPr>
              <w:t xml:space="preserve"> */</w:t>
            </w:r>
          </w:p>
          <w:p w14:paraId="06DDDEF9" w14:textId="68FC0935" w:rsidR="00D1118C" w:rsidRDefault="00D1118C" w:rsidP="00D111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transition:all 5s ease-in-out 0s;   /* </w:t>
            </w:r>
            <w:r>
              <w:rPr>
                <w:rFonts w:hint="eastAsia"/>
              </w:rPr>
              <w:t>常用的简写方式</w:t>
            </w:r>
            <w:r>
              <w:rPr>
                <w:rFonts w:hint="eastAsia"/>
              </w:rPr>
              <w:t xml:space="preserve"> */</w:t>
            </w:r>
          </w:p>
        </w:tc>
      </w:tr>
    </w:tbl>
    <w:p w14:paraId="66831959" w14:textId="77777777" w:rsidR="00F642A8" w:rsidRPr="00F642A8" w:rsidRDefault="00F642A8" w:rsidP="00F642A8">
      <w:pPr>
        <w:rPr>
          <w:rFonts w:hint="eastAsia"/>
        </w:rPr>
      </w:pPr>
    </w:p>
    <w:p w14:paraId="281BD82E" w14:textId="024CA9EE" w:rsidR="009A6C94" w:rsidRPr="009A6C94" w:rsidRDefault="00211BBC" w:rsidP="009A6C94">
      <w:pPr>
        <w:pStyle w:val="1"/>
        <w:rPr>
          <w:rFonts w:hint="eastAsia"/>
        </w:rPr>
      </w:pPr>
      <w:r>
        <w:rPr>
          <w:rFonts w:hint="eastAsia"/>
        </w:rPr>
        <w:lastRenderedPageBreak/>
        <w:t>布局</w:t>
      </w:r>
    </w:p>
    <w:p w14:paraId="1236B1FD" w14:textId="14512F39" w:rsidR="00211BBC" w:rsidRDefault="00211BBC" w:rsidP="00211BBC">
      <w:pPr>
        <w:pStyle w:val="2"/>
      </w:pPr>
      <w:r>
        <w:rPr>
          <w:rFonts w:hint="eastAsia"/>
        </w:rPr>
        <w:t>float</w:t>
      </w:r>
      <w:r>
        <w:rPr>
          <w:rFonts w:hint="eastAsia"/>
        </w:rPr>
        <w:t>布局</w:t>
      </w:r>
    </w:p>
    <w:p w14:paraId="098D63EB" w14:textId="439FDC36" w:rsidR="00211BBC" w:rsidRPr="00211BBC" w:rsidRDefault="00211BBC" w:rsidP="00211BBC">
      <w:pPr>
        <w:pStyle w:val="2"/>
      </w:pPr>
      <w:r w:rsidRPr="00211BBC">
        <w:t>flex</w:t>
      </w:r>
      <w:r w:rsidRPr="00211BBC">
        <w:t>布局</w:t>
      </w:r>
    </w:p>
    <w:p w14:paraId="66CFD151" w14:textId="37B4ABE3" w:rsidR="00211BBC" w:rsidRDefault="00211BBC" w:rsidP="00211BBC">
      <w:pPr>
        <w:pStyle w:val="2"/>
      </w:pPr>
      <w:r w:rsidRPr="00211BBC">
        <w:t>grid</w:t>
      </w:r>
      <w:r w:rsidRPr="00211BBC">
        <w:t>布局</w:t>
      </w:r>
    </w:p>
    <w:p w14:paraId="2932E9D3" w14:textId="21410CA2" w:rsidR="009A6C94" w:rsidRDefault="009A6C94" w:rsidP="009A6C94"/>
    <w:p w14:paraId="578E798B" w14:textId="77777777" w:rsidR="009A6C94" w:rsidRPr="009A6C94" w:rsidRDefault="009A6C94" w:rsidP="009A6C94">
      <w:pPr>
        <w:rPr>
          <w:rFonts w:hint="eastAsia"/>
        </w:rPr>
      </w:pPr>
    </w:p>
    <w:sectPr w:rsidR="009A6C94" w:rsidRPr="009A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FAB2B27"/>
    <w:multiLevelType w:val="hybridMultilevel"/>
    <w:tmpl w:val="49A253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2"/>
  </w:num>
  <w:num w:numId="42">
    <w:abstractNumId w:val="3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A4"/>
    <w:rsid w:val="000C6FA7"/>
    <w:rsid w:val="00127D4B"/>
    <w:rsid w:val="001E772D"/>
    <w:rsid w:val="00211BBC"/>
    <w:rsid w:val="00246627"/>
    <w:rsid w:val="00275895"/>
    <w:rsid w:val="002B2219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B7018"/>
    <w:rsid w:val="0062721F"/>
    <w:rsid w:val="006530C1"/>
    <w:rsid w:val="0069648D"/>
    <w:rsid w:val="007A0157"/>
    <w:rsid w:val="008536EF"/>
    <w:rsid w:val="00911BFD"/>
    <w:rsid w:val="00957621"/>
    <w:rsid w:val="009735C1"/>
    <w:rsid w:val="009A6C94"/>
    <w:rsid w:val="00A11457"/>
    <w:rsid w:val="00A210C8"/>
    <w:rsid w:val="00A748DD"/>
    <w:rsid w:val="00AA7F16"/>
    <w:rsid w:val="00B502DB"/>
    <w:rsid w:val="00B62687"/>
    <w:rsid w:val="00BF4FB4"/>
    <w:rsid w:val="00C47B57"/>
    <w:rsid w:val="00CA5E90"/>
    <w:rsid w:val="00CE2AA4"/>
    <w:rsid w:val="00D1118C"/>
    <w:rsid w:val="00D122C3"/>
    <w:rsid w:val="00D46ECF"/>
    <w:rsid w:val="00EA0CDB"/>
    <w:rsid w:val="00EC0883"/>
    <w:rsid w:val="00F429A6"/>
    <w:rsid w:val="00F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46CD"/>
  <w15:chartTrackingRefBased/>
  <w15:docId w15:val="{E16BD24E-47A2-4DED-892D-0A59B88C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ind w:left="907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ind w:left="1247" w:hanging="567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  <w:style w:type="table" w:styleId="a4">
    <w:name w:val="Table Grid"/>
    <w:basedOn w:val="a1"/>
    <w:uiPriority w:val="39"/>
    <w:rsid w:val="00D11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10</TotalTime>
  <Pages>2</Pages>
  <Words>109</Words>
  <Characters>626</Characters>
  <Application>Microsoft Office Word</Application>
  <DocSecurity>0</DocSecurity>
  <Lines>5</Lines>
  <Paragraphs>1</Paragraphs>
  <ScaleCrop>false</ScaleCrop>
  <Company>P R C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2020-05-21T03:38:00Z</dcterms:created>
  <dcterms:modified xsi:type="dcterms:W3CDTF">2020-05-21T03:53:00Z</dcterms:modified>
</cp:coreProperties>
</file>