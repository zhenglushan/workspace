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5F25" w14:textId="77777777" w:rsidR="004E1E56" w:rsidRDefault="004E1E56" w:rsidP="004E1E56">
      <w:r>
        <w:rPr>
          <w:rFonts w:hint="eastAsia"/>
        </w:rPr>
        <w:t>1</w:t>
      </w:r>
      <w:r>
        <w:rPr>
          <w:rFonts w:hint="eastAsia"/>
        </w:rPr>
        <w:t>、第一次使用时选择安装演示数据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登录后台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更新缓存数据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恢复栏目目录；</w:t>
      </w:r>
    </w:p>
    <w:p w14:paraId="64D6F5EA" w14:textId="77777777" w:rsidR="004E1E56" w:rsidRDefault="004E1E56" w:rsidP="004E1E56"/>
    <w:p w14:paraId="25A50C4B" w14:textId="77777777" w:rsidR="004E1E56" w:rsidRDefault="004E1E56" w:rsidP="004E1E5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_enewstags </w:t>
      </w:r>
      <w:r>
        <w:rPr>
          <w:rFonts w:hint="eastAsia"/>
        </w:rPr>
        <w:t>增加</w:t>
      </w:r>
      <w:r>
        <w:rPr>
          <w:rFonts w:hint="eastAsia"/>
        </w:rPr>
        <w:t xml:space="preserve"> tagjp </w:t>
      </w:r>
      <w:r>
        <w:rPr>
          <w:rFonts w:hint="eastAsia"/>
        </w:rPr>
        <w:t>简拼</w:t>
      </w:r>
      <w:r>
        <w:rPr>
          <w:rFonts w:hint="eastAsia"/>
        </w:rPr>
        <w:t xml:space="preserve"> tagquanpin </w:t>
      </w:r>
      <w:r>
        <w:rPr>
          <w:rFonts w:hint="eastAsia"/>
        </w:rPr>
        <w:t>全拼</w:t>
      </w:r>
      <w:r>
        <w:rPr>
          <w:rFonts w:hint="eastAsia"/>
        </w:rPr>
        <w:t xml:space="preserve"> tagcontent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</w:p>
    <w:p w14:paraId="47D55D81" w14:textId="77777777" w:rsidR="004E1E56" w:rsidRDefault="004E1E56" w:rsidP="004E1E56"/>
    <w:p w14:paraId="5F7109E9" w14:textId="77777777" w:rsidR="004E1E56" w:rsidRDefault="004E1E56" w:rsidP="004E1E56">
      <w:r>
        <w:rPr>
          <w:rFonts w:hint="eastAsia"/>
        </w:rPr>
        <w:t>3</w:t>
      </w:r>
      <w:r>
        <w:rPr>
          <w:rFonts w:hint="eastAsia"/>
        </w:rPr>
        <w:t>、附件保持目录设置</w:t>
      </w:r>
      <w:r>
        <w:rPr>
          <w:rFonts w:hint="eastAsia"/>
        </w:rPr>
        <w:t xml:space="preserve">: </w:t>
      </w: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系统参数设置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文件设置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附件存放目录</w:t>
      </w:r>
    </w:p>
    <w:p w14:paraId="3104F1A6" w14:textId="57524AE5" w:rsidR="00F60DD2" w:rsidRDefault="00F60DD2" w:rsidP="00465BA8"/>
    <w:p w14:paraId="0B101AD2" w14:textId="5CB0122F" w:rsidR="00F1475C" w:rsidRDefault="000B71FF" w:rsidP="00C77477">
      <w:pPr>
        <w:pStyle w:val="1"/>
      </w:pPr>
      <w:r>
        <w:rPr>
          <w:rFonts w:hint="eastAsia"/>
        </w:rPr>
        <w:t>环境搭建</w:t>
      </w:r>
    </w:p>
    <w:p w14:paraId="67769F50" w14:textId="2184DC48" w:rsidR="00C77477" w:rsidRDefault="00817BE2" w:rsidP="00817BE2">
      <w:pPr>
        <w:pStyle w:val="2"/>
      </w:pPr>
      <w:r>
        <w:rPr>
          <w:rFonts w:hint="eastAsia"/>
        </w:rPr>
        <w:t>相关网址</w:t>
      </w:r>
    </w:p>
    <w:p w14:paraId="010382BD" w14:textId="27FC8B0F" w:rsidR="00817BE2" w:rsidRDefault="00817BE2" w:rsidP="00817BE2">
      <w:r>
        <w:rPr>
          <w:rFonts w:hint="eastAsia"/>
        </w:rPr>
        <w:t>官网地址：</w:t>
      </w:r>
      <w:hyperlink r:id="rId8" w:history="1">
        <w:r w:rsidRPr="00817BE2">
          <w:rPr>
            <w:color w:val="0000FF"/>
            <w:u w:val="single"/>
          </w:rPr>
          <w:t>http://www.phome.net/</w:t>
        </w:r>
      </w:hyperlink>
    </w:p>
    <w:p w14:paraId="1E6F7A65" w14:textId="33B964B8" w:rsidR="00817BE2" w:rsidRDefault="00817BE2" w:rsidP="00817BE2">
      <w:r>
        <w:rPr>
          <w:rFonts w:hint="eastAsia"/>
        </w:rPr>
        <w:t>软件下载地址：</w:t>
      </w:r>
      <w:hyperlink r:id="rId9" w:history="1">
        <w:r w:rsidRPr="00817BE2">
          <w:rPr>
            <w:color w:val="0000FF"/>
            <w:u w:val="single"/>
          </w:rPr>
          <w:t>http://www.phome.net/download/</w:t>
        </w:r>
      </w:hyperlink>
    </w:p>
    <w:p w14:paraId="6A59A70E" w14:textId="6DF572FF" w:rsidR="00817BE2" w:rsidRDefault="00817BE2" w:rsidP="00817BE2">
      <w:r>
        <w:rPr>
          <w:rFonts w:hint="eastAsia"/>
        </w:rPr>
        <w:t>下载版本：</w:t>
      </w:r>
    </w:p>
    <w:p w14:paraId="7C499932" w14:textId="3ADE1071" w:rsidR="008E0301" w:rsidRDefault="001C0D52" w:rsidP="00817BE2">
      <w:hyperlink r:id="rId10" w:history="1">
        <w:r w:rsidRPr="00D20CC5">
          <w:rPr>
            <w:rStyle w:val="af3"/>
          </w:rPr>
          <w:t>http://ecms.phome.net/downcenter/empirecms/ecms75/download/EmpireCMS_7.5_SC_UTF8.zip</w:t>
        </w:r>
      </w:hyperlink>
    </w:p>
    <w:p w14:paraId="2431BAAA" w14:textId="77777777" w:rsidR="001C0D52" w:rsidRPr="001C0D52" w:rsidRDefault="001C0D52" w:rsidP="00817BE2">
      <w:pPr>
        <w:rPr>
          <w:rFonts w:hint="eastAsia"/>
        </w:rPr>
      </w:pPr>
    </w:p>
    <w:p w14:paraId="6E0CCEAA" w14:textId="7ED81573" w:rsidR="00817BE2" w:rsidRDefault="00797F81" w:rsidP="00797F81">
      <w:pPr>
        <w:pStyle w:val="2"/>
      </w:pPr>
      <w:r>
        <w:rPr>
          <w:rFonts w:hint="eastAsia"/>
        </w:rPr>
        <w:t>程序下载</w:t>
      </w:r>
    </w:p>
    <w:p w14:paraId="42BBEBF7" w14:textId="116318E8" w:rsidR="00797F81" w:rsidRDefault="00797F81" w:rsidP="00797F81">
      <w:r>
        <w:rPr>
          <w:rFonts w:hint="eastAsia"/>
        </w:rPr>
        <w:t>下载</w:t>
      </w:r>
      <w:r w:rsidRPr="00797F81">
        <w:t>EmpireCMS_7.5_SC_UTF8.zip</w:t>
      </w:r>
      <w:r>
        <w:rPr>
          <w:rFonts w:hint="eastAsia"/>
        </w:rPr>
        <w:t>最新版本</w:t>
      </w:r>
      <w:r w:rsidR="008872AC">
        <w:rPr>
          <w:rFonts w:hint="eastAsia"/>
        </w:rPr>
        <w:t>进行</w:t>
      </w:r>
      <w:r>
        <w:rPr>
          <w:rFonts w:hint="eastAsia"/>
        </w:rPr>
        <w:t>解压缩，然后把</w:t>
      </w:r>
      <w:r>
        <w:rPr>
          <w:rFonts w:hint="eastAsia"/>
        </w:rPr>
        <w:t>upload</w:t>
      </w:r>
      <w:r>
        <w:rPr>
          <w:rFonts w:hint="eastAsia"/>
        </w:rPr>
        <w:t>目录里面的所有文件和文件夹复制到：</w:t>
      </w:r>
      <w:r w:rsidRPr="00797F81">
        <w:t>D:\WorkSpace\PHP\EmpireCMS</w:t>
      </w:r>
      <w:r>
        <w:t xml:space="preserve"> </w:t>
      </w:r>
      <w:r>
        <w:rPr>
          <w:rFonts w:hint="eastAsia"/>
        </w:rPr>
        <w:t>目录下，如下图所示：</w:t>
      </w:r>
    </w:p>
    <w:p w14:paraId="63D0656D" w14:textId="25865060" w:rsidR="00797F81" w:rsidRDefault="00797F81" w:rsidP="00797F81">
      <w:pPr>
        <w:jc w:val="center"/>
      </w:pPr>
      <w:r>
        <w:rPr>
          <w:noProof/>
        </w:rPr>
        <w:drawing>
          <wp:inline distT="0" distB="0" distL="0" distR="0" wp14:anchorId="66FC41F4" wp14:editId="767B1437">
            <wp:extent cx="39243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479F" w14:textId="600F3BF0" w:rsidR="00797F81" w:rsidRDefault="00797F81" w:rsidP="00797F81"/>
    <w:p w14:paraId="437B58C1" w14:textId="4C7E865F" w:rsidR="00797F81" w:rsidRDefault="00AB439C" w:rsidP="00797F81">
      <w:pPr>
        <w:pStyle w:val="2"/>
      </w:pPr>
      <w:r>
        <w:rPr>
          <w:rFonts w:hint="eastAsia"/>
        </w:rPr>
        <w:lastRenderedPageBreak/>
        <w:t>安装网站</w:t>
      </w:r>
    </w:p>
    <w:p w14:paraId="700208D3" w14:textId="616D316B" w:rsidR="00797F81" w:rsidRDefault="00797F81" w:rsidP="00797F81">
      <w:r>
        <w:rPr>
          <w:rFonts w:hint="eastAsia"/>
        </w:rPr>
        <w:t>我们使用</w:t>
      </w:r>
      <w:r>
        <w:rPr>
          <w:rFonts w:hint="eastAsia"/>
        </w:rPr>
        <w:t>PHPStudy</w:t>
      </w:r>
      <w:r>
        <w:rPr>
          <w:rFonts w:hint="eastAsia"/>
        </w:rPr>
        <w:t>进行网站搭建，网站搭建配置如下所示：</w:t>
      </w:r>
    </w:p>
    <w:p w14:paraId="350DB5B5" w14:textId="36D0C134" w:rsidR="00797F81" w:rsidRDefault="00797F81" w:rsidP="00797F81">
      <w:pPr>
        <w:jc w:val="center"/>
      </w:pPr>
      <w:r>
        <w:rPr>
          <w:noProof/>
        </w:rPr>
        <w:drawing>
          <wp:inline distT="0" distB="0" distL="0" distR="0" wp14:anchorId="2F15A671" wp14:editId="63D50DE7">
            <wp:extent cx="3473163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184" cy="38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CAF3" w14:textId="7F7343BA" w:rsidR="00797F81" w:rsidRDefault="00797F81" w:rsidP="00797F81">
      <w:r>
        <w:rPr>
          <w:rFonts w:hint="eastAsia"/>
        </w:rPr>
        <w:t>然后开始安装网站程序，</w:t>
      </w:r>
      <w:r w:rsidR="00B306FA">
        <w:rPr>
          <w:rFonts w:hint="eastAsia"/>
        </w:rPr>
        <w:t>在浏览器地址栏输入如下地址：</w:t>
      </w:r>
    </w:p>
    <w:p w14:paraId="03FA3581" w14:textId="52AB206B" w:rsidR="00B306FA" w:rsidRDefault="00F317B6" w:rsidP="00797F81">
      <w:hyperlink r:id="rId13" w:history="1">
        <w:r>
          <w:rPr>
            <w:rStyle w:val="af3"/>
          </w:rPr>
          <w:t>http://www.empirecms.io/e/install/index.php</w:t>
        </w:r>
      </w:hyperlink>
    </w:p>
    <w:p w14:paraId="0A0798D1" w14:textId="607E4BA3" w:rsidR="00375FAA" w:rsidRDefault="00375FAA" w:rsidP="00797F81"/>
    <w:p w14:paraId="68289184" w14:textId="3280289C" w:rsidR="00375FAA" w:rsidRDefault="00375FAA" w:rsidP="00797F81">
      <w:r>
        <w:rPr>
          <w:rFonts w:hint="eastAsia"/>
        </w:rPr>
        <w:t>在安装时，出现如下错误信息：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041" w14:paraId="488E1E53" w14:textId="77777777" w:rsidTr="00AC0041">
        <w:tc>
          <w:tcPr>
            <w:tcW w:w="8296" w:type="dxa"/>
          </w:tcPr>
          <w:p w14:paraId="0CBA882D" w14:textId="77777777" w:rsidR="00AC0041" w:rsidRDefault="00AC0041" w:rsidP="00AC0041">
            <w:r>
              <w:t>Warning: Use of undefined constant can - assumed 'can' (this will throw an Error in a future version of PHP) in D:\WorkSpace\PHP\EmpireCMS\e\install\data\fun.php on line 121</w:t>
            </w:r>
          </w:p>
          <w:p w14:paraId="6B06DBD8" w14:textId="77777777" w:rsidR="00AC0041" w:rsidRDefault="00AC0041" w:rsidP="00AC0041"/>
          <w:p w14:paraId="7BCED353" w14:textId="012CE1D6" w:rsidR="00AC0041" w:rsidRDefault="00AC0041" w:rsidP="00AC0041">
            <w:pPr>
              <w:rPr>
                <w:rFonts w:hint="eastAsia"/>
              </w:rPr>
            </w:pPr>
            <w:r>
              <w:t>Warning: Use of undefined constant can - assumed 'can' (this will throw an Error in a future version of PHP) in D:\WorkSpace\PHP\EmpireCMS\e\install\data\fun.php on line 240</w:t>
            </w:r>
          </w:p>
        </w:tc>
      </w:tr>
    </w:tbl>
    <w:p w14:paraId="79A2C7D4" w14:textId="7ADD95F4" w:rsidR="00375FAA" w:rsidRDefault="00AC0041" w:rsidP="00797F81">
      <w:r>
        <w:rPr>
          <w:rFonts w:hint="eastAsia"/>
        </w:rPr>
        <w:t>打开</w:t>
      </w:r>
      <w:r w:rsidRPr="00AC0041">
        <w:t>D:\WorkSpace\PHP\EmpireCMS\e\install\data\fun.php</w:t>
      </w:r>
      <w:r>
        <w:rPr>
          <w:rFonts w:hint="eastAsia"/>
        </w:rPr>
        <w:t>文件，查找所有</w:t>
      </w:r>
      <w:r w:rsidRPr="00AC0041">
        <w:t>$r[can]</w:t>
      </w:r>
      <w:r>
        <w:rPr>
          <w:rFonts w:hint="eastAsia"/>
        </w:rPr>
        <w:t>并替换为</w:t>
      </w:r>
      <w:r w:rsidRPr="00AC0041">
        <w:t>$r['can']</w:t>
      </w:r>
      <w:r>
        <w:rPr>
          <w:rFonts w:hint="eastAsia"/>
        </w:rPr>
        <w:t>即可解决上面的问题。</w:t>
      </w:r>
    </w:p>
    <w:p w14:paraId="21CEA15C" w14:textId="0F1119AC" w:rsidR="00AC0041" w:rsidRDefault="00AC0041" w:rsidP="00797F81"/>
    <w:p w14:paraId="1E128765" w14:textId="3D7877C6" w:rsidR="00AC0041" w:rsidRDefault="00310332" w:rsidP="0037292D">
      <w:pPr>
        <w:jc w:val="center"/>
      </w:pPr>
      <w:r>
        <w:rPr>
          <w:noProof/>
        </w:rPr>
        <w:lastRenderedPageBreak/>
        <w:drawing>
          <wp:inline distT="0" distB="0" distL="0" distR="0" wp14:anchorId="45297B2F" wp14:editId="182E3BE4">
            <wp:extent cx="4936487" cy="395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565" cy="39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B2AE" w14:textId="2E23F808" w:rsidR="00310332" w:rsidRPr="00797F81" w:rsidRDefault="000814A5" w:rsidP="000814A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EF03C7" wp14:editId="7EF3B1DC">
            <wp:extent cx="4938886" cy="254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023" cy="25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2B3D" w14:textId="1249697C" w:rsidR="0007300C" w:rsidRDefault="00D44F8C" w:rsidP="00D44F8C">
      <w:pPr>
        <w:jc w:val="center"/>
      </w:pPr>
      <w:r>
        <w:rPr>
          <w:noProof/>
        </w:rPr>
        <w:drawing>
          <wp:inline distT="0" distB="0" distL="0" distR="0" wp14:anchorId="25607218" wp14:editId="75B1E761">
            <wp:extent cx="4962525" cy="1722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202" cy="17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D8F6" w14:textId="5C50CA54" w:rsidR="005824AF" w:rsidRDefault="00D44F8C" w:rsidP="00465BA8">
      <w:r>
        <w:rPr>
          <w:rFonts w:hint="eastAsia"/>
        </w:rPr>
        <w:t>到这里，网站就安装完成了。</w:t>
      </w:r>
    </w:p>
    <w:p w14:paraId="226ED61A" w14:textId="0E715A4D" w:rsidR="005B074F" w:rsidRDefault="005B074F" w:rsidP="00465BA8">
      <w:r>
        <w:rPr>
          <w:rFonts w:hint="eastAsia"/>
        </w:rPr>
        <w:t>网站程序安装完成之后，为了网站的安全需要把安装包删除，找到如下目录：</w:t>
      </w:r>
    </w:p>
    <w:p w14:paraId="2DA1F1EC" w14:textId="5E3B9FFF" w:rsidR="005B074F" w:rsidRDefault="005B074F" w:rsidP="00465BA8">
      <w:r w:rsidRPr="005B074F">
        <w:lastRenderedPageBreak/>
        <w:t>D:\WorkSpace\PHP\EmpireCMS\e\install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install</w:t>
      </w:r>
      <w:r>
        <w:rPr>
          <w:rFonts w:hint="eastAsia"/>
        </w:rPr>
        <w:t>目录进行删除。</w:t>
      </w:r>
    </w:p>
    <w:p w14:paraId="3075D221" w14:textId="196FD96B" w:rsidR="005B074F" w:rsidRDefault="005B074F" w:rsidP="00465BA8"/>
    <w:p w14:paraId="72F4919B" w14:textId="4B221C02" w:rsidR="005B074F" w:rsidRDefault="00C10117" w:rsidP="00465BA8">
      <w:r>
        <w:rPr>
          <w:rFonts w:hint="eastAsia"/>
        </w:rPr>
        <w:t>然后登陆后台管理进行如下图所示操作：</w:t>
      </w:r>
    </w:p>
    <w:p w14:paraId="76994407" w14:textId="58E9B1B0" w:rsidR="00C10117" w:rsidRDefault="00AB447C" w:rsidP="00465BA8">
      <w:r>
        <w:rPr>
          <w:noProof/>
        </w:rPr>
        <w:drawing>
          <wp:inline distT="0" distB="0" distL="0" distR="0" wp14:anchorId="3D7AFD60" wp14:editId="51081474">
            <wp:extent cx="5274310" cy="3143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43A" w14:textId="28B2349E" w:rsidR="00AB447C" w:rsidRDefault="00AB447C" w:rsidP="00465BA8">
      <w:r>
        <w:rPr>
          <w:rFonts w:hint="eastAsia"/>
        </w:rPr>
        <w:t>只有经过这个步骤，我们安装的内置初始数据才能正常访问。</w:t>
      </w:r>
    </w:p>
    <w:p w14:paraId="57996518" w14:textId="6B5921FB" w:rsidR="00AB447C" w:rsidRDefault="00AB447C" w:rsidP="00465BA8"/>
    <w:p w14:paraId="55797A94" w14:textId="77777777" w:rsidR="00AB447C" w:rsidRDefault="00AB447C" w:rsidP="00465BA8">
      <w:pPr>
        <w:rPr>
          <w:rFonts w:hint="eastAsia"/>
        </w:rPr>
      </w:pPr>
    </w:p>
    <w:p w14:paraId="686419A0" w14:textId="1979DEA1" w:rsidR="00D44F8C" w:rsidRDefault="000C0B61" w:rsidP="00D925AA">
      <w:pPr>
        <w:pStyle w:val="1"/>
      </w:pPr>
      <w:r>
        <w:rPr>
          <w:rFonts w:hint="eastAsia"/>
        </w:rPr>
        <w:t>使用和开发</w:t>
      </w:r>
    </w:p>
    <w:p w14:paraId="53293BF8" w14:textId="43C914FE" w:rsidR="00FA5942" w:rsidRDefault="004B4E48" w:rsidP="004B4E48">
      <w:pPr>
        <w:pStyle w:val="2"/>
      </w:pPr>
      <w:r>
        <w:rPr>
          <w:rFonts w:hint="eastAsia"/>
        </w:rPr>
        <w:t>Tags</w:t>
      </w:r>
      <w:r>
        <w:rPr>
          <w:rFonts w:hint="eastAsia"/>
        </w:rPr>
        <w:t>标签</w:t>
      </w:r>
    </w:p>
    <w:p w14:paraId="143736F5" w14:textId="31E4473B" w:rsidR="004B4E48" w:rsidRDefault="005D6B44" w:rsidP="005D6B44">
      <w:pPr>
        <w:pStyle w:val="3"/>
      </w:pPr>
      <w:r>
        <w:rPr>
          <w:rFonts w:hint="eastAsia"/>
        </w:rPr>
        <w:t>设置标签</w:t>
      </w:r>
    </w:p>
    <w:p w14:paraId="1D8D6353" w14:textId="191231AC" w:rsidR="005D6B44" w:rsidRDefault="005D6B44" w:rsidP="005D6B44">
      <w:r>
        <w:rPr>
          <w:rFonts w:hint="eastAsia"/>
        </w:rPr>
        <w:t>新闻中心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 w:rsidR="006607C0">
        <w:rPr>
          <w:rFonts w:hint="eastAsia"/>
        </w:rPr>
        <w:t>国内新闻</w:t>
      </w:r>
      <w:r w:rsidR="006607C0">
        <w:rPr>
          <w:rFonts w:hint="eastAsia"/>
        </w:rPr>
        <w:t xml:space="preserve"> </w:t>
      </w:r>
      <w:r w:rsidR="006607C0">
        <w:rPr>
          <w:rFonts w:hint="eastAsia"/>
        </w:rPr>
        <w:t>→</w:t>
      </w:r>
      <w:r w:rsidR="006607C0">
        <w:t xml:space="preserve"> </w:t>
      </w:r>
      <w:r w:rsidR="006607C0" w:rsidRPr="006607C0">
        <w:rPr>
          <w:rFonts w:hint="eastAsia"/>
        </w:rPr>
        <w:t>广东丹霞山发现巨型</w:t>
      </w:r>
      <w:r w:rsidR="006607C0" w:rsidRPr="006607C0">
        <w:rPr>
          <w:rFonts w:hint="eastAsia"/>
        </w:rPr>
        <w:t>"</w:t>
      </w:r>
      <w:r w:rsidR="006607C0" w:rsidRPr="006607C0">
        <w:rPr>
          <w:rFonts w:hint="eastAsia"/>
        </w:rPr>
        <w:t>青铜剑</w:t>
      </w:r>
      <w:r w:rsidR="006607C0" w:rsidRPr="006607C0">
        <w:rPr>
          <w:rFonts w:hint="eastAsia"/>
        </w:rPr>
        <w:t>"(</w:t>
      </w:r>
      <w:r w:rsidR="006607C0" w:rsidRPr="006607C0">
        <w:rPr>
          <w:rFonts w:hint="eastAsia"/>
        </w:rPr>
        <w:t>组图</w:t>
      </w:r>
      <w:r w:rsidR="006607C0" w:rsidRPr="006607C0">
        <w:rPr>
          <w:rFonts w:hint="eastAsia"/>
        </w:rPr>
        <w:t>)</w:t>
      </w:r>
      <w:r w:rsidR="006607C0">
        <w:t xml:space="preserve"> </w:t>
      </w:r>
      <w:r w:rsidR="006607C0">
        <w:rPr>
          <w:rFonts w:hint="eastAsia"/>
        </w:rPr>
        <w:t>→</w:t>
      </w:r>
      <w:r w:rsidR="006607C0">
        <w:t xml:space="preserve"> </w:t>
      </w:r>
      <w:r w:rsidR="007A2FA6">
        <w:rPr>
          <w:rFonts w:hint="eastAsia"/>
        </w:rPr>
        <w:t>修改</w:t>
      </w:r>
      <w:r w:rsidR="007A2FA6">
        <w:rPr>
          <w:rFonts w:hint="eastAsia"/>
        </w:rPr>
        <w:t xml:space="preserve"> </w:t>
      </w:r>
      <w:r w:rsidR="007A2FA6">
        <w:rPr>
          <w:rFonts w:hint="eastAsia"/>
        </w:rPr>
        <w:t>→</w:t>
      </w:r>
      <w:r w:rsidR="007A2FA6">
        <w:t xml:space="preserve"> </w:t>
      </w:r>
      <w:r w:rsidR="00C6608A">
        <w:rPr>
          <w:rFonts w:hint="eastAsia"/>
        </w:rPr>
        <w:t>选项设置面板</w:t>
      </w:r>
      <w:r w:rsidR="00C6608A">
        <w:rPr>
          <w:rFonts w:hint="eastAsia"/>
        </w:rPr>
        <w:t xml:space="preserve"> </w:t>
      </w:r>
      <w:r w:rsidR="00C6608A">
        <w:rPr>
          <w:rFonts w:hint="eastAsia"/>
        </w:rPr>
        <w:t>→</w:t>
      </w:r>
      <w:r w:rsidR="00C6608A">
        <w:t xml:space="preserve"> </w:t>
      </w:r>
      <w:r w:rsidR="00C6608A">
        <w:rPr>
          <w:rFonts w:hint="eastAsia"/>
        </w:rPr>
        <w:t>TAGS</w:t>
      </w:r>
      <w:r w:rsidR="00C6608A">
        <w:t xml:space="preserve"> </w:t>
      </w:r>
      <w:r w:rsidR="00C6608A">
        <w:rPr>
          <w:rFonts w:hint="eastAsia"/>
        </w:rPr>
        <w:t>→</w:t>
      </w:r>
      <w:r w:rsidR="00C6608A">
        <w:t xml:space="preserve"> </w:t>
      </w:r>
      <w:r w:rsidR="00C6608A">
        <w:rPr>
          <w:rFonts w:hint="eastAsia"/>
        </w:rPr>
        <w:t>设置标签为“</w:t>
      </w:r>
      <w:r w:rsidR="00C6608A" w:rsidRPr="00C6608A">
        <w:rPr>
          <w:rFonts w:hint="eastAsia"/>
        </w:rPr>
        <w:t>广东</w:t>
      </w:r>
      <w:r w:rsidR="00C6608A" w:rsidRPr="00C6608A">
        <w:rPr>
          <w:rFonts w:hint="eastAsia"/>
        </w:rPr>
        <w:t>,</w:t>
      </w:r>
      <w:r w:rsidR="00C6608A" w:rsidRPr="00C6608A">
        <w:rPr>
          <w:rFonts w:hint="eastAsia"/>
        </w:rPr>
        <w:t>丹霞山</w:t>
      </w:r>
      <w:r w:rsidR="00C6608A" w:rsidRPr="00C6608A">
        <w:rPr>
          <w:rFonts w:hint="eastAsia"/>
        </w:rPr>
        <w:t>,</w:t>
      </w:r>
      <w:r w:rsidR="00C6608A" w:rsidRPr="00C6608A">
        <w:rPr>
          <w:rFonts w:hint="eastAsia"/>
        </w:rPr>
        <w:t>青铜剑</w:t>
      </w:r>
      <w:r w:rsidR="00C6608A">
        <w:rPr>
          <w:rFonts w:hint="eastAsia"/>
        </w:rPr>
        <w:t>”。</w:t>
      </w:r>
    </w:p>
    <w:p w14:paraId="6A08496E" w14:textId="5D7DAAEC" w:rsidR="00C6608A" w:rsidRDefault="00C6608A" w:rsidP="005D6B44"/>
    <w:p w14:paraId="39131AB1" w14:textId="3D8AABF6" w:rsidR="00C6608A" w:rsidRDefault="00C6608A" w:rsidP="00C6608A">
      <w:pPr>
        <w:pStyle w:val="3"/>
      </w:pPr>
      <w:r>
        <w:rPr>
          <w:rFonts w:hint="eastAsia"/>
        </w:rPr>
        <w:t>显示标签</w:t>
      </w:r>
    </w:p>
    <w:p w14:paraId="0BF3E26C" w14:textId="12A6EAEA" w:rsidR="00C6608A" w:rsidRDefault="00C6608A" w:rsidP="00C6608A"/>
    <w:p w14:paraId="288ECC41" w14:textId="698E89CE" w:rsidR="00405A79" w:rsidRPr="00C6608A" w:rsidRDefault="00405A79" w:rsidP="00405A79">
      <w:pPr>
        <w:pStyle w:val="3"/>
        <w:rPr>
          <w:rFonts w:hint="eastAsia"/>
        </w:rPr>
      </w:pPr>
      <w:r>
        <w:rPr>
          <w:rFonts w:hint="eastAsia"/>
        </w:rPr>
        <w:t>标签伪静态</w:t>
      </w:r>
    </w:p>
    <w:p w14:paraId="22919245" w14:textId="0EE67554" w:rsidR="005C11C2" w:rsidRDefault="005C11C2" w:rsidP="005C11C2"/>
    <w:p w14:paraId="3A2FD3C2" w14:textId="77777777" w:rsidR="005C11C2" w:rsidRDefault="005C11C2" w:rsidP="005C11C2">
      <w:pPr>
        <w:rPr>
          <w:rFonts w:hint="eastAsia"/>
        </w:rPr>
      </w:pPr>
    </w:p>
    <w:p w14:paraId="2E8EED1D" w14:textId="77777777" w:rsidR="00D925AA" w:rsidRPr="00D925AA" w:rsidRDefault="00D925AA" w:rsidP="00D925AA">
      <w:pPr>
        <w:rPr>
          <w:rFonts w:hint="eastAsia"/>
        </w:rPr>
      </w:pPr>
    </w:p>
    <w:p w14:paraId="2F281C68" w14:textId="07399834" w:rsidR="00D44F8C" w:rsidRDefault="00D44F8C" w:rsidP="00465BA8"/>
    <w:p w14:paraId="4790A85B" w14:textId="77777777" w:rsidR="005C11C2" w:rsidRDefault="005C11C2" w:rsidP="00465BA8">
      <w:pPr>
        <w:rPr>
          <w:rFonts w:hint="eastAsia"/>
        </w:rPr>
      </w:pPr>
    </w:p>
    <w:p w14:paraId="4854A6D8" w14:textId="72918674" w:rsidR="00C361AD" w:rsidRDefault="00C361AD" w:rsidP="00465BA8"/>
    <w:p w14:paraId="53E0161D" w14:textId="77777777" w:rsidR="00C361AD" w:rsidRPr="00C361AD" w:rsidRDefault="00C361AD" w:rsidP="00465BA8"/>
    <w:sectPr w:rsidR="00C361AD" w:rsidRPr="00C361AD">
      <w:headerReference w:type="even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65163" w14:textId="77777777" w:rsidR="00A87FE6" w:rsidRDefault="00A87FE6">
      <w:r>
        <w:separator/>
      </w:r>
    </w:p>
  </w:endnote>
  <w:endnote w:type="continuationSeparator" w:id="0">
    <w:p w14:paraId="3E26349F" w14:textId="77777777" w:rsidR="00A87FE6" w:rsidRDefault="00A8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EDAC3" w14:textId="77777777" w:rsidR="00A87FE6" w:rsidRDefault="00A87FE6">
      <w:r>
        <w:separator/>
      </w:r>
    </w:p>
  </w:footnote>
  <w:footnote w:type="continuationSeparator" w:id="0">
    <w:p w14:paraId="287C01AE" w14:textId="77777777" w:rsidR="00A87FE6" w:rsidRDefault="00A87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FEBE" w14:textId="77777777" w:rsidR="00F60DD2" w:rsidRDefault="00F60DD2"/>
  <w:p w14:paraId="25A29F4F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3A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0C"/>
    <w:rsid w:val="000730F3"/>
    <w:rsid w:val="000814A5"/>
    <w:rsid w:val="000844F5"/>
    <w:rsid w:val="00084D39"/>
    <w:rsid w:val="0008657C"/>
    <w:rsid w:val="00093191"/>
    <w:rsid w:val="00097170"/>
    <w:rsid w:val="000A6BB1"/>
    <w:rsid w:val="000A71D9"/>
    <w:rsid w:val="000A789A"/>
    <w:rsid w:val="000B04D3"/>
    <w:rsid w:val="000B532C"/>
    <w:rsid w:val="000B6758"/>
    <w:rsid w:val="000B71FF"/>
    <w:rsid w:val="000B72AF"/>
    <w:rsid w:val="000C076D"/>
    <w:rsid w:val="000C0B61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0D52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0332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292D"/>
    <w:rsid w:val="003749AF"/>
    <w:rsid w:val="0037534F"/>
    <w:rsid w:val="0037574F"/>
    <w:rsid w:val="00375ED2"/>
    <w:rsid w:val="00375FAA"/>
    <w:rsid w:val="00376C2B"/>
    <w:rsid w:val="00380E46"/>
    <w:rsid w:val="00381E51"/>
    <w:rsid w:val="00383046"/>
    <w:rsid w:val="00395177"/>
    <w:rsid w:val="003A17B5"/>
    <w:rsid w:val="003A205D"/>
    <w:rsid w:val="003B3BD5"/>
    <w:rsid w:val="003B7A70"/>
    <w:rsid w:val="003C1F48"/>
    <w:rsid w:val="003C2182"/>
    <w:rsid w:val="003C3B61"/>
    <w:rsid w:val="003D1FA6"/>
    <w:rsid w:val="003D4358"/>
    <w:rsid w:val="003E609A"/>
    <w:rsid w:val="003E6C48"/>
    <w:rsid w:val="003F1DC1"/>
    <w:rsid w:val="003F24E8"/>
    <w:rsid w:val="0040387C"/>
    <w:rsid w:val="00405A79"/>
    <w:rsid w:val="0041338A"/>
    <w:rsid w:val="00421853"/>
    <w:rsid w:val="00422237"/>
    <w:rsid w:val="00423C53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4E48"/>
    <w:rsid w:val="004B6002"/>
    <w:rsid w:val="004B62A7"/>
    <w:rsid w:val="004C09BD"/>
    <w:rsid w:val="004C30AC"/>
    <w:rsid w:val="004C5F29"/>
    <w:rsid w:val="004D4C18"/>
    <w:rsid w:val="004D7AE2"/>
    <w:rsid w:val="004E1E56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4661B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824AF"/>
    <w:rsid w:val="00584A1A"/>
    <w:rsid w:val="00584C60"/>
    <w:rsid w:val="005865ED"/>
    <w:rsid w:val="00587462"/>
    <w:rsid w:val="005914DE"/>
    <w:rsid w:val="00595542"/>
    <w:rsid w:val="00595DBD"/>
    <w:rsid w:val="005963A3"/>
    <w:rsid w:val="005B074F"/>
    <w:rsid w:val="005B2121"/>
    <w:rsid w:val="005C0F52"/>
    <w:rsid w:val="005C11C2"/>
    <w:rsid w:val="005C369F"/>
    <w:rsid w:val="005D6B44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07C0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97F81"/>
    <w:rsid w:val="007A2FA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17BE2"/>
    <w:rsid w:val="00820862"/>
    <w:rsid w:val="00825296"/>
    <w:rsid w:val="0082727C"/>
    <w:rsid w:val="008275E5"/>
    <w:rsid w:val="00837D74"/>
    <w:rsid w:val="008616EA"/>
    <w:rsid w:val="00862A78"/>
    <w:rsid w:val="00862A8C"/>
    <w:rsid w:val="008643A5"/>
    <w:rsid w:val="00864871"/>
    <w:rsid w:val="00864974"/>
    <w:rsid w:val="00864E02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2AC"/>
    <w:rsid w:val="00887431"/>
    <w:rsid w:val="008A21ED"/>
    <w:rsid w:val="008A2EC9"/>
    <w:rsid w:val="008A3075"/>
    <w:rsid w:val="008B3D25"/>
    <w:rsid w:val="008C7795"/>
    <w:rsid w:val="008D1316"/>
    <w:rsid w:val="008D6856"/>
    <w:rsid w:val="008E0301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B513A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87FE6"/>
    <w:rsid w:val="00A90282"/>
    <w:rsid w:val="00A96208"/>
    <w:rsid w:val="00AA0F84"/>
    <w:rsid w:val="00AA46D7"/>
    <w:rsid w:val="00AB439C"/>
    <w:rsid w:val="00AB447C"/>
    <w:rsid w:val="00AB75DB"/>
    <w:rsid w:val="00AC0041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06FA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96A7E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10117"/>
    <w:rsid w:val="00C25E3A"/>
    <w:rsid w:val="00C3023F"/>
    <w:rsid w:val="00C3187C"/>
    <w:rsid w:val="00C319CE"/>
    <w:rsid w:val="00C361AD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608A"/>
    <w:rsid w:val="00C67B4A"/>
    <w:rsid w:val="00C71991"/>
    <w:rsid w:val="00C77477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4F8C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25AA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3BDA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75C"/>
    <w:rsid w:val="00F149B9"/>
    <w:rsid w:val="00F30DFC"/>
    <w:rsid w:val="00F317B6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942"/>
    <w:rsid w:val="00FA5CD2"/>
    <w:rsid w:val="00FA609A"/>
    <w:rsid w:val="00FB1019"/>
    <w:rsid w:val="00FB382A"/>
    <w:rsid w:val="00FB5669"/>
    <w:rsid w:val="00FC0131"/>
    <w:rsid w:val="00FC1A96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3FBA"/>
  <w15:docId w15:val="{7CDB62ED-DE9F-4D0B-AA8A-91D9458E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uiPriority w:val="99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1C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me.net/" TargetMode="External"/><Relationship Id="rId13" Type="http://schemas.openxmlformats.org/officeDocument/2006/relationships/hyperlink" Target="http://www.empirecms.io/e/install/index.ph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ecms.phome.net/downcenter/empirecms/ecms75/download/EmpireCMS_7.5_SC_UTF8.z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home.net/download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44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dcterms:created xsi:type="dcterms:W3CDTF">2020-06-02T07:30:00Z</dcterms:created>
  <dcterms:modified xsi:type="dcterms:W3CDTF">2020-06-12T09:20:00Z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