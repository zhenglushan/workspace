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 w:themeColor="background1" w:themeShade="D8"/>
  <w:body>
    <w:p w14:paraId="4B196525" w14:textId="67A5B92C" w:rsidR="0007455B" w:rsidRDefault="003813DA" w:rsidP="003813DA">
      <w:pPr>
        <w:pStyle w:val="ae"/>
      </w:pPr>
      <w:r>
        <w:rPr>
          <w:rFonts w:hint="eastAsia"/>
        </w:rPr>
        <w:t>Windows</w:t>
      </w:r>
      <w:r>
        <w:t xml:space="preserve"> 10 </w:t>
      </w:r>
      <w:r>
        <w:rPr>
          <w:rFonts w:hint="eastAsia"/>
        </w:rPr>
        <w:t>子系统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Ubuntu</w:t>
      </w:r>
    </w:p>
    <w:p w14:paraId="3DB27D73" w14:textId="21B908C5" w:rsidR="003813DA" w:rsidRDefault="003C1235" w:rsidP="003C1235">
      <w:pPr>
        <w:pStyle w:val="1"/>
      </w:pPr>
      <w:r>
        <w:rPr>
          <w:rFonts w:hint="eastAsia"/>
        </w:rPr>
        <w:t>安装子系统</w:t>
      </w:r>
    </w:p>
    <w:p w14:paraId="529234BF" w14:textId="00D89C33" w:rsidR="003C1235" w:rsidRDefault="003C1235" w:rsidP="003C1235">
      <w:pPr>
        <w:pStyle w:val="2"/>
      </w:pPr>
      <w:r>
        <w:rPr>
          <w:rFonts w:hint="eastAsia"/>
        </w:rPr>
        <w:t>环境准备</w:t>
      </w:r>
    </w:p>
    <w:p w14:paraId="10ECF911" w14:textId="3E92F4AA" w:rsidR="00604699" w:rsidRPr="00604699" w:rsidRDefault="00604699" w:rsidP="00604699">
      <w:pPr>
        <w:pStyle w:val="3"/>
      </w:pPr>
      <w:r>
        <w:rPr>
          <w:rFonts w:hint="eastAsia"/>
        </w:rPr>
        <w:t>开启开发人员模式</w:t>
      </w:r>
    </w:p>
    <w:p w14:paraId="57F99AF1" w14:textId="00538030" w:rsidR="003C1235" w:rsidRDefault="00604699" w:rsidP="003C1235"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更新和安全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开发者选项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使用开发人员功能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开发人员模式：选中，如下图所示：</w:t>
      </w:r>
    </w:p>
    <w:p w14:paraId="1E6968D0" w14:textId="05CE4A84" w:rsidR="00604699" w:rsidRDefault="00604699" w:rsidP="003C1235">
      <w:r>
        <w:rPr>
          <w:noProof/>
        </w:rPr>
        <w:drawing>
          <wp:inline distT="0" distB="0" distL="0" distR="0" wp14:anchorId="560D654C" wp14:editId="6D8ACC9D">
            <wp:extent cx="5151916" cy="48821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9613" cy="488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514B" w14:textId="028758F9" w:rsidR="00604699" w:rsidRDefault="00604699" w:rsidP="003C1235"/>
    <w:p w14:paraId="193DFA02" w14:textId="4D167A19" w:rsidR="00604699" w:rsidRDefault="00604699" w:rsidP="003C1235">
      <w:pPr>
        <w:pStyle w:val="3"/>
      </w:pPr>
      <w:r>
        <w:rPr>
          <w:rFonts w:hint="eastAsia"/>
        </w:rPr>
        <w:t>开启子系统功能</w:t>
      </w:r>
    </w:p>
    <w:p w14:paraId="534C413D" w14:textId="376AACF4" w:rsidR="00604699" w:rsidRDefault="00604699" w:rsidP="003C1235">
      <w:r>
        <w:rPr>
          <w:rFonts w:hint="eastAsia"/>
        </w:rPr>
        <w:t>控制面板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程序和功能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启用或关闭</w:t>
      </w:r>
      <w:r>
        <w:rPr>
          <w:rFonts w:hint="eastAsia"/>
        </w:rPr>
        <w:t xml:space="preserve"> Windows</w:t>
      </w:r>
      <w:r>
        <w:t xml:space="preserve"> 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适用于</w:t>
      </w:r>
      <w:r>
        <w:rPr>
          <w:rFonts w:hint="eastAsia"/>
        </w:rPr>
        <w:t xml:space="preserve"> Linux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Windows</w:t>
      </w:r>
      <w:r>
        <w:t xml:space="preserve"> </w:t>
      </w:r>
      <w:r>
        <w:rPr>
          <w:rFonts w:hint="eastAsia"/>
        </w:rPr>
        <w:t>子系统：选中，如下图所示：</w:t>
      </w:r>
    </w:p>
    <w:p w14:paraId="1279CB5C" w14:textId="734A628B" w:rsidR="00604699" w:rsidRDefault="00604699" w:rsidP="00604699">
      <w:pPr>
        <w:jc w:val="center"/>
      </w:pPr>
      <w:r>
        <w:rPr>
          <w:noProof/>
        </w:rPr>
        <w:lastRenderedPageBreak/>
        <w:drawing>
          <wp:inline distT="0" distB="0" distL="0" distR="0" wp14:anchorId="5356D1D6" wp14:editId="44BCD429">
            <wp:extent cx="3819525" cy="3552825"/>
            <wp:effectExtent l="0" t="0" r="9525" b="9525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7093" w14:textId="259EA3C3" w:rsidR="00604699" w:rsidRDefault="00604699" w:rsidP="00604699">
      <w:r>
        <w:rPr>
          <w:rFonts w:hint="eastAsia"/>
        </w:rPr>
        <w:t>然后重启</w:t>
      </w:r>
      <w:r>
        <w:rPr>
          <w:rFonts w:hint="eastAsia"/>
        </w:rPr>
        <w:t xml:space="preserve"> Windows</w:t>
      </w:r>
      <w:r>
        <w:t xml:space="preserve"> </w:t>
      </w:r>
      <w:r>
        <w:rPr>
          <w:rFonts w:hint="eastAsia"/>
        </w:rPr>
        <w:t>系统，才能正常安装子系统。</w:t>
      </w:r>
    </w:p>
    <w:p w14:paraId="4343D585" w14:textId="679E3E80" w:rsidR="00604699" w:rsidRDefault="005B0880" w:rsidP="005B0880">
      <w:pPr>
        <w:pStyle w:val="2"/>
      </w:pPr>
      <w:r>
        <w:rPr>
          <w:rFonts w:hint="eastAsia"/>
        </w:rPr>
        <w:t>安装过程</w:t>
      </w:r>
    </w:p>
    <w:p w14:paraId="3CD0A3A7" w14:textId="327D07EE" w:rsidR="005B0880" w:rsidRDefault="005B0880" w:rsidP="005B0880">
      <w:r>
        <w:rPr>
          <w:rFonts w:hint="eastAsia"/>
        </w:rPr>
        <w:t>在线安装比较简单，但是会安装在</w:t>
      </w:r>
      <w:r>
        <w:rPr>
          <w:rFonts w:hint="eastAsia"/>
        </w:rPr>
        <w:t>C</w:t>
      </w:r>
      <w:r>
        <w:rPr>
          <w:rFonts w:hint="eastAsia"/>
        </w:rPr>
        <w:t>盘目录下，也就是安装在如下默认位置上：</w:t>
      </w:r>
    </w:p>
    <w:p w14:paraId="01A5F9F3" w14:textId="31D6CF9D" w:rsidR="005B0880" w:rsidRDefault="005B0880" w:rsidP="005B0880">
      <w:r w:rsidRPr="005B0880">
        <w:t>C:\Users\Administrator\AppData\Local\Packages</w:t>
      </w:r>
    </w:p>
    <w:p w14:paraId="18E7783A" w14:textId="073900AF" w:rsidR="005B0880" w:rsidRDefault="005B0880" w:rsidP="005B0880">
      <w:r>
        <w:rPr>
          <w:rFonts w:hint="eastAsia"/>
        </w:rPr>
        <w:t>这样会导致</w:t>
      </w:r>
      <w:r>
        <w:rPr>
          <w:rFonts w:hint="eastAsia"/>
        </w:rPr>
        <w:t>C</w:t>
      </w:r>
      <w:r>
        <w:rPr>
          <w:rFonts w:hint="eastAsia"/>
        </w:rPr>
        <w:t>盘越来越大。</w:t>
      </w:r>
    </w:p>
    <w:p w14:paraId="30DBFE6F" w14:textId="02BCBF65" w:rsidR="005B0880" w:rsidRDefault="005B0880" w:rsidP="005B0880"/>
    <w:p w14:paraId="5FFE2FD8" w14:textId="1F100258" w:rsidR="006C7FFD" w:rsidRDefault="005B0880" w:rsidP="005B0880">
      <w:r>
        <w:rPr>
          <w:rFonts w:hint="eastAsia"/>
        </w:rPr>
        <w:t>建议采用离线安装方式，也比较简单，同时可以在任何位置安装。</w:t>
      </w:r>
      <w:r w:rsidR="00B41ECF">
        <w:rPr>
          <w:rFonts w:hint="eastAsia"/>
        </w:rPr>
        <w:t>之后的所有操作均是指离线安装方式的操作。</w:t>
      </w:r>
    </w:p>
    <w:p w14:paraId="44369B92" w14:textId="7DFB1351" w:rsidR="00C8478B" w:rsidRDefault="00C8478B" w:rsidP="005B0880"/>
    <w:p w14:paraId="56D81261" w14:textId="1CEFA10F" w:rsidR="00C8478B" w:rsidRDefault="00C8478B" w:rsidP="004A037D">
      <w:pPr>
        <w:pStyle w:val="3"/>
      </w:pPr>
      <w:r w:rsidRPr="00C8478B">
        <w:rPr>
          <w:rFonts w:hint="eastAsia"/>
        </w:rPr>
        <w:t xml:space="preserve">WSL </w:t>
      </w:r>
      <w:r w:rsidRPr="00C8478B">
        <w:rPr>
          <w:rFonts w:hint="eastAsia"/>
        </w:rPr>
        <w:t>文档</w:t>
      </w:r>
    </w:p>
    <w:p w14:paraId="27B0696C" w14:textId="2F7401FE" w:rsidR="00C8478B" w:rsidRDefault="00DB5434" w:rsidP="005B0880">
      <w:hyperlink r:id="rId11" w:history="1">
        <w:r w:rsidR="00C8478B">
          <w:rPr>
            <w:rStyle w:val="af3"/>
          </w:rPr>
          <w:t>https://docs.microsoft.com/zh-cn/windows/wsl/</w:t>
        </w:r>
      </w:hyperlink>
    </w:p>
    <w:p w14:paraId="107D3B21" w14:textId="77777777" w:rsidR="0070024F" w:rsidRPr="005B0880" w:rsidRDefault="0070024F" w:rsidP="005B0880"/>
    <w:p w14:paraId="25C54178" w14:textId="4D782E9B" w:rsidR="005B0880" w:rsidRDefault="005B0880" w:rsidP="005B0880">
      <w:pPr>
        <w:pStyle w:val="3"/>
      </w:pPr>
      <w:r>
        <w:rPr>
          <w:rFonts w:hint="eastAsia"/>
        </w:rPr>
        <w:t>在线</w:t>
      </w:r>
      <w:r w:rsidR="00596FC4">
        <w:rPr>
          <w:rFonts w:hint="eastAsia"/>
        </w:rPr>
        <w:t>下载</w:t>
      </w:r>
    </w:p>
    <w:p w14:paraId="16A0DA69" w14:textId="4F2DB8E2" w:rsidR="00EC3C91" w:rsidRPr="00EC3C91" w:rsidRDefault="00EC3C91" w:rsidP="00EC3C91">
      <w:r>
        <w:rPr>
          <w:rFonts w:hint="eastAsia"/>
        </w:rPr>
        <w:t>默认位置安装。</w:t>
      </w:r>
    </w:p>
    <w:p w14:paraId="5654B373" w14:textId="6E2DFC18" w:rsidR="005B0880" w:rsidRDefault="005B0880" w:rsidP="005B0880">
      <w:proofErr w:type="spellStart"/>
      <w:r>
        <w:rPr>
          <w:rFonts w:hint="eastAsia"/>
        </w:rPr>
        <w:t>MicrosoftStore</w:t>
      </w:r>
      <w:proofErr w:type="spellEnd"/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搜索</w:t>
      </w:r>
      <w:r>
        <w:rPr>
          <w:rFonts w:hint="eastAsia"/>
        </w:rPr>
        <w:t xml:space="preserve"> Linux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找到</w:t>
      </w:r>
      <w:r>
        <w:rPr>
          <w:rFonts w:hint="eastAsia"/>
        </w:rPr>
        <w:t xml:space="preserve"> Ubuntu</w:t>
      </w:r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CentOS</w:t>
      </w:r>
      <w:r>
        <w:t xml:space="preserve"> </w:t>
      </w:r>
      <w:r>
        <w:rPr>
          <w:rFonts w:hint="eastAsia"/>
        </w:rPr>
        <w:t>进行下载即可</w:t>
      </w:r>
      <w:r w:rsidR="00596FC4">
        <w:rPr>
          <w:rFonts w:hint="eastAsia"/>
        </w:rPr>
        <w:t>，然后进行启动，即可进入安装过程。</w:t>
      </w:r>
    </w:p>
    <w:p w14:paraId="4D9A9FBF" w14:textId="281A877A" w:rsidR="005B0880" w:rsidRDefault="005B0880" w:rsidP="005B0880">
      <w:pPr>
        <w:pStyle w:val="3"/>
      </w:pPr>
      <w:r>
        <w:rPr>
          <w:rFonts w:hint="eastAsia"/>
        </w:rPr>
        <w:t>离线</w:t>
      </w:r>
      <w:r w:rsidR="00596FC4">
        <w:rPr>
          <w:rFonts w:hint="eastAsia"/>
        </w:rPr>
        <w:t>下载</w:t>
      </w:r>
    </w:p>
    <w:p w14:paraId="1CCC10D7" w14:textId="461E06DD" w:rsidR="00EC3C91" w:rsidRPr="00EC3C91" w:rsidRDefault="00EC3C91" w:rsidP="00EC3C91">
      <w:r>
        <w:rPr>
          <w:rFonts w:hint="eastAsia"/>
        </w:rPr>
        <w:t>指定位置安装。</w:t>
      </w:r>
    </w:p>
    <w:p w14:paraId="42C2F1A5" w14:textId="23F043CD" w:rsidR="005B0880" w:rsidRDefault="005B0880" w:rsidP="005B0880">
      <w:r>
        <w:rPr>
          <w:rFonts w:hint="eastAsia"/>
        </w:rPr>
        <w:t>打开</w:t>
      </w:r>
      <w:hyperlink r:id="rId12" w:history="1">
        <w:r w:rsidRPr="003372FA">
          <w:rPr>
            <w:rStyle w:val="af3"/>
            <w:rFonts w:hint="eastAsia"/>
          </w:rPr>
          <w:t>手动下载适用于</w:t>
        </w:r>
        <w:r w:rsidRPr="003372FA">
          <w:rPr>
            <w:rStyle w:val="af3"/>
            <w:rFonts w:hint="eastAsia"/>
          </w:rPr>
          <w:t xml:space="preserve"> Linux </w:t>
        </w:r>
        <w:r w:rsidRPr="003372FA">
          <w:rPr>
            <w:rStyle w:val="af3"/>
            <w:rFonts w:hint="eastAsia"/>
          </w:rPr>
          <w:t>的</w:t>
        </w:r>
        <w:r w:rsidRPr="003372FA">
          <w:rPr>
            <w:rStyle w:val="af3"/>
            <w:rFonts w:hint="eastAsia"/>
          </w:rPr>
          <w:t xml:space="preserve"> Windows </w:t>
        </w:r>
        <w:r w:rsidRPr="003372FA">
          <w:rPr>
            <w:rStyle w:val="af3"/>
            <w:rFonts w:hint="eastAsia"/>
          </w:rPr>
          <w:t>子系统发行版包</w:t>
        </w:r>
      </w:hyperlink>
      <w:r>
        <w:rPr>
          <w:rFonts w:hint="eastAsia"/>
        </w:rPr>
        <w:t>网址，也就是：</w:t>
      </w:r>
    </w:p>
    <w:p w14:paraId="71A29FF6" w14:textId="2BD5F2F9" w:rsidR="005B0880" w:rsidRDefault="00DB5434" w:rsidP="005B0880">
      <w:hyperlink r:id="rId13" w:history="1">
        <w:r w:rsidR="003372FA">
          <w:rPr>
            <w:rStyle w:val="af3"/>
          </w:rPr>
          <w:t>https://docs.microsoft.com/zh-cn/windows/wsl/install-manual</w:t>
        </w:r>
      </w:hyperlink>
    </w:p>
    <w:p w14:paraId="49D6F98C" w14:textId="57304773" w:rsidR="00C33767" w:rsidRDefault="00C33767" w:rsidP="005B0880"/>
    <w:p w14:paraId="7231ED94" w14:textId="5F6A8CEE" w:rsidR="00C33767" w:rsidRDefault="00596FC4" w:rsidP="005B0880">
      <w:r>
        <w:rPr>
          <w:rFonts w:hint="eastAsia"/>
        </w:rPr>
        <w:t>然后选择自己想要安装的子系统发行版，下载下来的是一个</w:t>
      </w:r>
      <w:r w:rsidRPr="00596FC4">
        <w:rPr>
          <w:b/>
          <w:bCs/>
          <w:color w:val="FF0000"/>
        </w:rPr>
        <w:t>.appx</w:t>
      </w:r>
      <w:r>
        <w:rPr>
          <w:rFonts w:hint="eastAsia"/>
        </w:rPr>
        <w:t>的文件，比如：</w:t>
      </w:r>
    </w:p>
    <w:p w14:paraId="15AD7150" w14:textId="646BCEA8" w:rsidR="00596FC4" w:rsidRDefault="00596FC4" w:rsidP="005B0880">
      <w:r w:rsidRPr="00596FC4">
        <w:rPr>
          <w:b/>
          <w:bCs/>
          <w:color w:val="FF0000"/>
        </w:rPr>
        <w:t>Ubuntu_2004.2020.424.0_x64.appx</w:t>
      </w:r>
      <w:r>
        <w:rPr>
          <w:rFonts w:hint="eastAsia"/>
        </w:rPr>
        <w:t>。我们把该文件复制到我们想要安装的位置上，比如：</w:t>
      </w:r>
      <w:r w:rsidRPr="00596FC4">
        <w:rPr>
          <w:b/>
          <w:bCs/>
        </w:rPr>
        <w:t>D:\SubSystem\Ubuntu</w:t>
      </w:r>
      <w:r>
        <w:rPr>
          <w:rFonts w:hint="eastAsia"/>
        </w:rPr>
        <w:t>，然后对该</w:t>
      </w:r>
      <w:r w:rsidRPr="00596FC4">
        <w:rPr>
          <w:rFonts w:hint="eastAsia"/>
          <w:b/>
          <w:bCs/>
          <w:color w:val="FF0000"/>
        </w:rPr>
        <w:t>.</w:t>
      </w:r>
      <w:r w:rsidRPr="00596FC4">
        <w:rPr>
          <w:b/>
          <w:bCs/>
          <w:color w:val="FF0000"/>
        </w:rPr>
        <w:t>appx</w:t>
      </w:r>
      <w:r>
        <w:rPr>
          <w:rFonts w:hint="eastAsia"/>
        </w:rPr>
        <w:t>文件进行</w:t>
      </w:r>
      <w:r w:rsidRPr="00596FC4">
        <w:rPr>
          <w:rFonts w:hint="eastAsia"/>
          <w:b/>
          <w:bCs/>
          <w:color w:val="FF0000"/>
        </w:rPr>
        <w:t>解压缩</w:t>
      </w:r>
      <w:r>
        <w:rPr>
          <w:rFonts w:hint="eastAsia"/>
        </w:rPr>
        <w:t>，</w:t>
      </w:r>
      <w:r w:rsidRPr="00596FC4">
        <w:rPr>
          <w:rFonts w:hint="eastAsia"/>
          <w:b/>
          <w:bCs/>
          <w:color w:val="FF0000"/>
        </w:rPr>
        <w:t>解压缩</w:t>
      </w:r>
      <w:r>
        <w:rPr>
          <w:rFonts w:hint="eastAsia"/>
        </w:rPr>
        <w:t>后的目录结构如下图所示：</w:t>
      </w:r>
    </w:p>
    <w:p w14:paraId="16E3E0D8" w14:textId="6347E67B" w:rsidR="00596FC4" w:rsidRDefault="00596FC4" w:rsidP="00596FC4">
      <w:pPr>
        <w:jc w:val="center"/>
      </w:pPr>
      <w:r>
        <w:rPr>
          <w:noProof/>
        </w:rPr>
        <w:drawing>
          <wp:inline distT="0" distB="0" distL="0" distR="0" wp14:anchorId="5861E848" wp14:editId="3F18E5B4">
            <wp:extent cx="3724275" cy="2981325"/>
            <wp:effectExtent l="0" t="0" r="9525" b="9525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89A7" w14:textId="0CE9611D" w:rsidR="00596FC4" w:rsidRDefault="00596FC4" w:rsidP="005B0880">
      <w:r>
        <w:rPr>
          <w:rFonts w:hint="eastAsia"/>
        </w:rPr>
        <w:t>然后运行</w:t>
      </w:r>
      <w:r>
        <w:rPr>
          <w:rFonts w:hint="eastAsia"/>
        </w:rPr>
        <w:t>ubuntu.exe</w:t>
      </w:r>
      <w:r>
        <w:rPr>
          <w:rFonts w:hint="eastAsia"/>
        </w:rPr>
        <w:t>文件（原文件名为</w:t>
      </w:r>
      <w:r>
        <w:t>ubuntu2004.exe</w:t>
      </w:r>
      <w:r>
        <w:rPr>
          <w:rFonts w:hint="eastAsia"/>
        </w:rPr>
        <w:t>），会自动进入安装过程。</w:t>
      </w:r>
    </w:p>
    <w:p w14:paraId="46BBE0CC" w14:textId="3961ABA5" w:rsidR="00596FC4" w:rsidRDefault="00596FC4" w:rsidP="00596FC4">
      <w:pPr>
        <w:pStyle w:val="3"/>
      </w:pPr>
      <w:r>
        <w:rPr>
          <w:rFonts w:hint="eastAsia"/>
        </w:rPr>
        <w:t>安装过程</w:t>
      </w:r>
    </w:p>
    <w:p w14:paraId="23740283" w14:textId="703F5A64" w:rsidR="00A31871" w:rsidRDefault="00A31871" w:rsidP="00596FC4">
      <w:r>
        <w:rPr>
          <w:rFonts w:hint="eastAsia"/>
        </w:rPr>
        <w:t>安装过程会自动进行，我们根据提示进行用户名和密码的设置即可，同时设置</w:t>
      </w:r>
      <w:r>
        <w:rPr>
          <w:rFonts w:hint="eastAsia"/>
        </w:rPr>
        <w:t>root</w:t>
      </w:r>
      <w:r>
        <w:rPr>
          <w:rFonts w:hint="eastAsia"/>
        </w:rPr>
        <w:t>密码。</w:t>
      </w:r>
    </w:p>
    <w:p w14:paraId="692B7399" w14:textId="41BBF8B5" w:rsidR="00E64F9C" w:rsidRDefault="00E64F9C" w:rsidP="00E64F9C">
      <w:pPr>
        <w:pStyle w:val="2"/>
      </w:pPr>
      <w:r>
        <w:rPr>
          <w:rFonts w:hint="eastAsia"/>
        </w:rPr>
        <w:t>启动</w:t>
      </w:r>
      <w:r w:rsidR="00D943F8">
        <w:rPr>
          <w:rFonts w:hint="eastAsia"/>
        </w:rPr>
        <w:t>子</w:t>
      </w:r>
      <w:r>
        <w:rPr>
          <w:rFonts w:hint="eastAsia"/>
        </w:rPr>
        <w:t>系统</w:t>
      </w:r>
    </w:p>
    <w:p w14:paraId="4DDC02B3" w14:textId="012CF087" w:rsidR="00596FC4" w:rsidRDefault="004E5DD1" w:rsidP="005B0880">
      <w:r>
        <w:rPr>
          <w:rFonts w:hint="eastAsia"/>
        </w:rPr>
        <w:t>系统安装完成之后，记得把</w:t>
      </w:r>
      <w:r w:rsidRPr="00596FC4">
        <w:rPr>
          <w:b/>
          <w:bCs/>
        </w:rPr>
        <w:t>D:\SubSystem\Ubuntu</w:t>
      </w:r>
      <w:r>
        <w:rPr>
          <w:rFonts w:hint="eastAsia"/>
        </w:rPr>
        <w:t>加入到系统变量的</w:t>
      </w:r>
      <w:r>
        <w:rPr>
          <w:rFonts w:hint="eastAsia"/>
        </w:rPr>
        <w:t>Path</w:t>
      </w:r>
      <w:r>
        <w:rPr>
          <w:rFonts w:hint="eastAsia"/>
        </w:rPr>
        <w:t>环境变量，如下图所示：</w:t>
      </w:r>
    </w:p>
    <w:p w14:paraId="234254E7" w14:textId="3414136E" w:rsidR="004E5DD1" w:rsidRDefault="004E5DD1" w:rsidP="004E5DD1">
      <w:pPr>
        <w:jc w:val="center"/>
      </w:pPr>
      <w:r>
        <w:rPr>
          <w:noProof/>
        </w:rPr>
        <w:drawing>
          <wp:inline distT="0" distB="0" distL="0" distR="0" wp14:anchorId="7665F5B2" wp14:editId="408FAFAA">
            <wp:extent cx="3790950" cy="428625"/>
            <wp:effectExtent l="0" t="0" r="0" b="9525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3F1C" w14:textId="497BABC2" w:rsidR="00132133" w:rsidRDefault="004E5DD1" w:rsidP="005B0880">
      <w:r>
        <w:rPr>
          <w:rFonts w:hint="eastAsia"/>
        </w:rPr>
        <w:t>然后打开</w:t>
      </w:r>
      <w:proofErr w:type="spellStart"/>
      <w:r>
        <w:rPr>
          <w:rFonts w:hint="eastAsia"/>
        </w:rPr>
        <w:t>Cmder</w:t>
      </w:r>
      <w:proofErr w:type="spellEnd"/>
      <w:r>
        <w:rPr>
          <w:rFonts w:hint="eastAsia"/>
        </w:rPr>
        <w:t>，输入</w:t>
      </w:r>
      <w:r w:rsidRPr="004E5DD1">
        <w:rPr>
          <w:rFonts w:hint="eastAsia"/>
          <w:b/>
          <w:bCs/>
          <w:color w:val="FF0000"/>
        </w:rPr>
        <w:t>ubuntu</w:t>
      </w:r>
      <w:r>
        <w:rPr>
          <w:rFonts w:hint="eastAsia"/>
        </w:rPr>
        <w:t>即可进入</w:t>
      </w:r>
      <w:r>
        <w:rPr>
          <w:rFonts w:hint="eastAsia"/>
        </w:rPr>
        <w:t>Ubuntu</w:t>
      </w:r>
      <w:r>
        <w:rPr>
          <w:rFonts w:hint="eastAsia"/>
        </w:rPr>
        <w:t>子系统。</w:t>
      </w:r>
    </w:p>
    <w:p w14:paraId="2E856E0B" w14:textId="66BA80C2" w:rsidR="00132133" w:rsidRDefault="00132133" w:rsidP="00D943F8">
      <w:pPr>
        <w:pStyle w:val="2"/>
        <w:tabs>
          <w:tab w:val="clear" w:pos="0"/>
          <w:tab w:val="clear" w:pos="420"/>
        </w:tabs>
      </w:pPr>
      <w:r>
        <w:rPr>
          <w:rFonts w:hint="eastAsia"/>
        </w:rPr>
        <w:t>重启子系统</w:t>
      </w:r>
    </w:p>
    <w:p w14:paraId="44C1B310" w14:textId="74BDCD38" w:rsidR="004E5DD1" w:rsidRDefault="00585D21" w:rsidP="005B0880">
      <w:r>
        <w:rPr>
          <w:rFonts w:hint="eastAsia"/>
        </w:rPr>
        <w:t>如何在不重启</w:t>
      </w:r>
      <w:r>
        <w:rPr>
          <w:rFonts w:hint="eastAsia"/>
        </w:rPr>
        <w:t>Windows</w:t>
      </w:r>
      <w:r>
        <w:rPr>
          <w:rFonts w:hint="eastAsia"/>
        </w:rPr>
        <w:t>系统的情况下重启</w:t>
      </w:r>
      <w:r>
        <w:rPr>
          <w:rFonts w:hint="eastAsia"/>
        </w:rPr>
        <w:t>Linux</w:t>
      </w:r>
      <w:r>
        <w:rPr>
          <w:rFonts w:hint="eastAsia"/>
        </w:rPr>
        <w:t>子系统呢？</w:t>
      </w:r>
    </w:p>
    <w:p w14:paraId="15100C5A" w14:textId="77777777" w:rsidR="00AC68CE" w:rsidRDefault="00AC68CE" w:rsidP="005B0880"/>
    <w:p w14:paraId="5FCF6E55" w14:textId="7FD23B09" w:rsidR="00585D21" w:rsidRDefault="00585D21" w:rsidP="005B0880">
      <w:r>
        <w:rPr>
          <w:rFonts w:hint="eastAsia"/>
        </w:rPr>
        <w:t>以管理员身份运行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命令提示符，然后执行如下命令：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68CE" w14:paraId="4256A66F" w14:textId="77777777" w:rsidTr="00585D21">
        <w:tc>
          <w:tcPr>
            <w:tcW w:w="8296" w:type="dxa"/>
          </w:tcPr>
          <w:p w14:paraId="2695226E" w14:textId="40EAA942" w:rsidR="00AC68CE" w:rsidRDefault="00AC68CE" w:rsidP="00585D21">
            <w:r w:rsidRPr="00AC68CE">
              <w:t>Using CMD (Administrator)</w:t>
            </w:r>
          </w:p>
        </w:tc>
      </w:tr>
      <w:tr w:rsidR="00585D21" w14:paraId="76A79066" w14:textId="77777777" w:rsidTr="00585D21">
        <w:tc>
          <w:tcPr>
            <w:tcW w:w="8296" w:type="dxa"/>
          </w:tcPr>
          <w:p w14:paraId="64FD4765" w14:textId="77777777" w:rsidR="00585D21" w:rsidRDefault="00585D21" w:rsidP="00585D21">
            <w:r>
              <w:t xml:space="preserve">net stop </w:t>
            </w:r>
            <w:proofErr w:type="spellStart"/>
            <w:r>
              <w:t>LxssManager</w:t>
            </w:r>
            <w:proofErr w:type="spellEnd"/>
          </w:p>
          <w:p w14:paraId="07D0F730" w14:textId="63A8CEF2" w:rsidR="00585D21" w:rsidRDefault="00585D21" w:rsidP="00585D21">
            <w:r>
              <w:lastRenderedPageBreak/>
              <w:t xml:space="preserve">net start </w:t>
            </w:r>
            <w:proofErr w:type="spellStart"/>
            <w:r>
              <w:t>LxssManager</w:t>
            </w:r>
            <w:proofErr w:type="spellEnd"/>
          </w:p>
        </w:tc>
      </w:tr>
    </w:tbl>
    <w:p w14:paraId="1DFC6FFF" w14:textId="77777777" w:rsidR="00585D21" w:rsidRDefault="00585D21" w:rsidP="005B0880"/>
    <w:p w14:paraId="58BCFEF7" w14:textId="6C239011" w:rsidR="005E0E75" w:rsidRDefault="005C72A0">
      <w:pPr>
        <w:pStyle w:val="2"/>
      </w:pPr>
      <w:r w:rsidRPr="005E0E75">
        <w:rPr>
          <w:rFonts w:hint="eastAsia"/>
        </w:rPr>
        <w:t>子系统</w:t>
      </w:r>
      <w:r>
        <w:rPr>
          <w:rFonts w:hint="eastAsia"/>
        </w:rPr>
        <w:t>的</w:t>
      </w:r>
      <w:r w:rsidR="005E0E75" w:rsidRPr="005E0E75">
        <w:rPr>
          <w:rFonts w:hint="eastAsia"/>
        </w:rPr>
        <w:t>重置</w:t>
      </w:r>
      <w:r w:rsidR="005E0E75" w:rsidRPr="005E0E75">
        <w:rPr>
          <w:rFonts w:hint="eastAsia"/>
        </w:rPr>
        <w:t>/</w:t>
      </w:r>
      <w:r w:rsidR="005E0E75" w:rsidRPr="005E0E75">
        <w:rPr>
          <w:rFonts w:hint="eastAsia"/>
        </w:rPr>
        <w:t>卸载</w:t>
      </w:r>
      <w:r w:rsidR="005E0E75" w:rsidRPr="005E0E75">
        <w:rPr>
          <w:rFonts w:hint="eastAsia"/>
        </w:rPr>
        <w:t>/</w:t>
      </w:r>
      <w:r w:rsidR="005E0E75" w:rsidRPr="005E0E75">
        <w:rPr>
          <w:rFonts w:hint="eastAsia"/>
        </w:rPr>
        <w:t>修复</w:t>
      </w:r>
      <w:r>
        <w:rPr>
          <w:rFonts w:hint="eastAsia"/>
        </w:rPr>
        <w:t>操作</w:t>
      </w:r>
    </w:p>
    <w:p w14:paraId="586F2155" w14:textId="7CD17084" w:rsidR="005E0E75" w:rsidRDefault="00E04EFD" w:rsidP="005E0E75">
      <w:hyperlink r:id="rId16" w:history="1">
        <w:r>
          <w:rPr>
            <w:rStyle w:val="af3"/>
          </w:rPr>
          <w:t>https://jingyan.baidu.com/article/48a42057208777a924250496.html</w:t>
        </w:r>
      </w:hyperlink>
    </w:p>
    <w:p w14:paraId="09D671DD" w14:textId="77777777" w:rsidR="00E04EFD" w:rsidRPr="005E0E75" w:rsidRDefault="00E04EFD" w:rsidP="005E0E75">
      <w:pPr>
        <w:rPr>
          <w:rFonts w:hint="eastAsia"/>
        </w:rPr>
      </w:pPr>
      <w:bookmarkStart w:id="0" w:name="_GoBack"/>
      <w:bookmarkEnd w:id="0"/>
    </w:p>
    <w:p w14:paraId="3C4F1176" w14:textId="7F6CD065" w:rsidR="004E5DD1" w:rsidRDefault="006E7712" w:rsidP="006E7712">
      <w:pPr>
        <w:pStyle w:val="1"/>
      </w:pPr>
      <w:r>
        <w:rPr>
          <w:rFonts w:hint="eastAsia"/>
        </w:rPr>
        <w:t>使用子系统</w:t>
      </w:r>
    </w:p>
    <w:p w14:paraId="0C83A0C4" w14:textId="2F88AC26" w:rsidR="006E7712" w:rsidRDefault="00F06E3F" w:rsidP="00F06E3F">
      <w:pPr>
        <w:pStyle w:val="2"/>
      </w:pPr>
      <w:r>
        <w:rPr>
          <w:rFonts w:hint="eastAsia"/>
        </w:rPr>
        <w:t>修改主机名</w:t>
      </w:r>
    </w:p>
    <w:p w14:paraId="2940FBCF" w14:textId="06DD3EA4" w:rsidR="00F06E3F" w:rsidRDefault="00F06E3F" w:rsidP="00F06E3F"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子系统的的主机名其实使用的就是宿主机</w:t>
      </w:r>
      <w:r>
        <w:rPr>
          <w:rFonts w:hint="eastAsia"/>
        </w:rPr>
        <w:t>Windows</w:t>
      </w:r>
      <w:r>
        <w:rPr>
          <w:rFonts w:hint="eastAsia"/>
        </w:rPr>
        <w:t>的计算机名，所以修改子系统额主机名其实就是通过修改</w:t>
      </w:r>
      <w:r>
        <w:rPr>
          <w:rFonts w:hint="eastAsia"/>
        </w:rPr>
        <w:t>Windows</w:t>
      </w:r>
      <w:r>
        <w:rPr>
          <w:rFonts w:hint="eastAsia"/>
        </w:rPr>
        <w:t>的计算机名来完成的。</w:t>
      </w:r>
    </w:p>
    <w:p w14:paraId="70B8BE84" w14:textId="7A71BCD8" w:rsidR="00F06E3F" w:rsidRDefault="00F06E3F" w:rsidP="00F06E3F"/>
    <w:p w14:paraId="7866A413" w14:textId="56D3FA21" w:rsidR="00F06E3F" w:rsidRDefault="00F06E3F" w:rsidP="00F06E3F">
      <w:r>
        <w:rPr>
          <w:rFonts w:hint="eastAsia"/>
        </w:rPr>
        <w:t>右键“电脑”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计算机名、域和工作组设置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更改设置，如下图所示：</w:t>
      </w:r>
    </w:p>
    <w:p w14:paraId="1D2FB6C8" w14:textId="274F4ED4" w:rsidR="00F06E3F" w:rsidRDefault="00F06E3F" w:rsidP="00F1104E">
      <w:pPr>
        <w:jc w:val="center"/>
      </w:pPr>
      <w:r>
        <w:rPr>
          <w:noProof/>
        </w:rPr>
        <w:drawing>
          <wp:inline distT="0" distB="0" distL="0" distR="0" wp14:anchorId="34193F81" wp14:editId="47A609D6">
            <wp:extent cx="4448175" cy="3733800"/>
            <wp:effectExtent l="0" t="0" r="9525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D8E8" w14:textId="69BE8CA6" w:rsidR="00F06E3F" w:rsidRDefault="00F06E3F" w:rsidP="00F1104E">
      <w:pPr>
        <w:jc w:val="center"/>
      </w:pPr>
      <w:r>
        <w:rPr>
          <w:noProof/>
        </w:rPr>
        <w:lastRenderedPageBreak/>
        <w:drawing>
          <wp:inline distT="0" distB="0" distL="0" distR="0" wp14:anchorId="742871E8" wp14:editId="4EA6D980">
            <wp:extent cx="3533775" cy="4648200"/>
            <wp:effectExtent l="0" t="0" r="9525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9D90" w14:textId="3AE7E619" w:rsidR="00F06E3F" w:rsidRDefault="00F06E3F" w:rsidP="00F06E3F">
      <w:r>
        <w:rPr>
          <w:rFonts w:hint="eastAsia"/>
        </w:rPr>
        <w:t>修改完之后，进行</w:t>
      </w:r>
      <w:r>
        <w:rPr>
          <w:rFonts w:hint="eastAsia"/>
        </w:rPr>
        <w:t>Windows</w:t>
      </w:r>
      <w:r>
        <w:rPr>
          <w:rFonts w:hint="eastAsia"/>
        </w:rPr>
        <w:t>系统重启即可。</w:t>
      </w:r>
    </w:p>
    <w:p w14:paraId="6D732366" w14:textId="7521E37B" w:rsidR="00F06E3F" w:rsidRDefault="00F06E3F" w:rsidP="00F06E3F"/>
    <w:p w14:paraId="3020E763" w14:textId="400C2100" w:rsidR="00F06E3F" w:rsidRDefault="00F1104E" w:rsidP="00F1104E">
      <w:pPr>
        <w:pStyle w:val="2"/>
      </w:pPr>
      <w:r>
        <w:rPr>
          <w:rFonts w:hint="eastAsia"/>
        </w:rPr>
        <w:t>文件共享</w:t>
      </w:r>
    </w:p>
    <w:p w14:paraId="2C5AC203" w14:textId="57E54150" w:rsidR="00F1104E" w:rsidRDefault="00F1104E" w:rsidP="00F1104E">
      <w:r>
        <w:rPr>
          <w:rFonts w:hint="eastAsia"/>
        </w:rPr>
        <w:t>Linux</w:t>
      </w:r>
      <w:r w:rsidR="008D02B4">
        <w:rPr>
          <w:rFonts w:hint="eastAsia"/>
        </w:rPr>
        <w:t>子系统</w:t>
      </w:r>
      <w:r>
        <w:rPr>
          <w:rFonts w:hint="eastAsia"/>
        </w:rPr>
        <w:t>共享</w:t>
      </w:r>
      <w:r>
        <w:rPr>
          <w:rFonts w:hint="eastAsia"/>
        </w:rPr>
        <w:t>Windows</w:t>
      </w:r>
      <w:r>
        <w:rPr>
          <w:rFonts w:hint="eastAsia"/>
        </w:rPr>
        <w:t>中的文件：</w:t>
      </w:r>
    </w:p>
    <w:p w14:paraId="57EE075C" w14:textId="1C671EEC" w:rsidR="00F1104E" w:rsidRDefault="00F1104E" w:rsidP="00F1104E">
      <w:r>
        <w:rPr>
          <w:rFonts w:hint="eastAsia"/>
        </w:rPr>
        <w:t>执行如下命令：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104E" w14:paraId="066FF3B2" w14:textId="77777777" w:rsidTr="00F1104E">
        <w:tc>
          <w:tcPr>
            <w:tcW w:w="8296" w:type="dxa"/>
          </w:tcPr>
          <w:p w14:paraId="09D2D12B" w14:textId="77777777" w:rsidR="00F1104E" w:rsidRDefault="00F1104E" w:rsidP="00F1104E">
            <w:r w:rsidRPr="00F1104E">
              <w:t>cd /</w:t>
            </w:r>
            <w:proofErr w:type="spellStart"/>
            <w:r w:rsidRPr="00F1104E">
              <w:t>mnt</w:t>
            </w:r>
            <w:proofErr w:type="spellEnd"/>
            <w:r w:rsidRPr="00F1104E">
              <w:t>/</w:t>
            </w:r>
          </w:p>
          <w:p w14:paraId="47C5B2FA" w14:textId="77AF0462" w:rsidR="00F1104E" w:rsidRDefault="00F1104E" w:rsidP="00F1104E">
            <w:r>
              <w:rPr>
                <w:rFonts w:hint="eastAsia"/>
              </w:rPr>
              <w:t>ls</w:t>
            </w:r>
          </w:p>
        </w:tc>
      </w:tr>
    </w:tbl>
    <w:p w14:paraId="3B1A00BA" w14:textId="0DB1E149" w:rsidR="00F1104E" w:rsidRDefault="00F1104E" w:rsidP="00F1104E">
      <w:r>
        <w:rPr>
          <w:rFonts w:hint="eastAsia"/>
        </w:rPr>
        <w:t>这样就列出了</w:t>
      </w:r>
      <w:r w:rsidRPr="00F1104E">
        <w:rPr>
          <w:rFonts w:hint="eastAsia"/>
          <w:b/>
          <w:bCs/>
          <w:color w:val="FF0000"/>
        </w:rPr>
        <w:t>Windows</w:t>
      </w:r>
      <w:r w:rsidRPr="00F1104E">
        <w:rPr>
          <w:rFonts w:hint="eastAsia"/>
          <w:b/>
          <w:bCs/>
          <w:color w:val="FF0000"/>
        </w:rPr>
        <w:t>系统中的盘符</w:t>
      </w:r>
      <w:r>
        <w:rPr>
          <w:rFonts w:hint="eastAsia"/>
        </w:rPr>
        <w:t>，这样就可以进一步共享到</w:t>
      </w:r>
      <w:r>
        <w:rPr>
          <w:rFonts w:hint="eastAsia"/>
        </w:rPr>
        <w:t>Windows</w:t>
      </w:r>
      <w:r>
        <w:rPr>
          <w:rFonts w:hint="eastAsia"/>
        </w:rPr>
        <w:t>中的文件了。</w:t>
      </w:r>
    </w:p>
    <w:p w14:paraId="7C1C6A82" w14:textId="0A6E9BD1" w:rsidR="00F1104E" w:rsidRDefault="00D6409A" w:rsidP="00F1104E">
      <w:r w:rsidRPr="00D6409A">
        <w:rPr>
          <w:rFonts w:hint="eastAsia"/>
        </w:rPr>
        <w:t>简单来说就是</w:t>
      </w:r>
      <w:r w:rsidRPr="00D6409A">
        <w:rPr>
          <w:rFonts w:hint="eastAsia"/>
        </w:rPr>
        <w:t xml:space="preserve"> Windows </w:t>
      </w:r>
      <w:r w:rsidRPr="00D6409A">
        <w:rPr>
          <w:rFonts w:hint="eastAsia"/>
        </w:rPr>
        <w:t>下的驱动盘已经被挂载到</w:t>
      </w:r>
      <w:r w:rsidRPr="00D6409A">
        <w:rPr>
          <w:rFonts w:hint="eastAsia"/>
        </w:rPr>
        <w:t xml:space="preserve"> Linux </w:t>
      </w:r>
      <w:r w:rsidRPr="00D6409A">
        <w:rPr>
          <w:rFonts w:hint="eastAsia"/>
        </w:rPr>
        <w:t>子系统的</w:t>
      </w:r>
      <w:r w:rsidRPr="00D6409A">
        <w:rPr>
          <w:rFonts w:hint="eastAsia"/>
        </w:rPr>
        <w:t xml:space="preserve"> </w:t>
      </w:r>
      <w:proofErr w:type="spellStart"/>
      <w:r w:rsidRPr="00D6409A">
        <w:rPr>
          <w:rFonts w:hint="eastAsia"/>
        </w:rPr>
        <w:t>mnt</w:t>
      </w:r>
      <w:proofErr w:type="spellEnd"/>
      <w:r w:rsidRPr="00D6409A">
        <w:rPr>
          <w:rFonts w:hint="eastAsia"/>
        </w:rPr>
        <w:t xml:space="preserve"> </w:t>
      </w:r>
      <w:r w:rsidRPr="00D6409A">
        <w:rPr>
          <w:rFonts w:hint="eastAsia"/>
        </w:rPr>
        <w:t>节点下了。</w:t>
      </w:r>
    </w:p>
    <w:p w14:paraId="35F1772B" w14:textId="77777777" w:rsidR="00D6409A" w:rsidRDefault="00D6409A" w:rsidP="00F1104E"/>
    <w:p w14:paraId="49E88047" w14:textId="2DB80BF6" w:rsidR="00F1104E" w:rsidRDefault="008D02B4" w:rsidP="00F1104E">
      <w:r>
        <w:rPr>
          <w:rFonts w:hint="eastAsia"/>
        </w:rPr>
        <w:t>Windows</w:t>
      </w:r>
      <w:r>
        <w:rPr>
          <w:rFonts w:hint="eastAsia"/>
        </w:rPr>
        <w:t>共享</w:t>
      </w:r>
      <w:r>
        <w:rPr>
          <w:rFonts w:hint="eastAsia"/>
        </w:rPr>
        <w:t>Linux</w:t>
      </w:r>
      <w:r>
        <w:rPr>
          <w:rFonts w:hint="eastAsia"/>
        </w:rPr>
        <w:t>子系统中的文件：</w:t>
      </w:r>
    </w:p>
    <w:p w14:paraId="08AFB5FC" w14:textId="23363DBB" w:rsidR="008D02B4" w:rsidRDefault="00CA127F" w:rsidP="00F1104E">
      <w:r>
        <w:rPr>
          <w:rFonts w:hint="eastAsia"/>
        </w:rPr>
        <w:t>这个也很简单，我们在</w:t>
      </w:r>
      <w:r>
        <w:rPr>
          <w:rFonts w:hint="eastAsia"/>
        </w:rPr>
        <w:t>Linux</w:t>
      </w:r>
      <w:r>
        <w:rPr>
          <w:rFonts w:hint="eastAsia"/>
        </w:rPr>
        <w:t>子系统中把文件复制到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节点下的某个盘符路径中即可。</w:t>
      </w:r>
    </w:p>
    <w:p w14:paraId="72EAEC26" w14:textId="39725701" w:rsidR="00CA127F" w:rsidRDefault="00CA127F" w:rsidP="00F1104E"/>
    <w:p w14:paraId="72809C19" w14:textId="7B7C94DB" w:rsidR="00CA127F" w:rsidRDefault="00242E8E" w:rsidP="00242E8E">
      <w:pPr>
        <w:pStyle w:val="2"/>
      </w:pPr>
      <w:r>
        <w:rPr>
          <w:rFonts w:hint="eastAsia"/>
        </w:rPr>
        <w:t>修改镜像源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2E8E" w14:paraId="489550C3" w14:textId="77777777" w:rsidTr="00242E8E">
        <w:tc>
          <w:tcPr>
            <w:tcW w:w="8296" w:type="dxa"/>
          </w:tcPr>
          <w:p w14:paraId="4DF1995D" w14:textId="259DA854" w:rsidR="00242E8E" w:rsidRDefault="00242E8E" w:rsidP="00242E8E">
            <w:proofErr w:type="spellStart"/>
            <w:r w:rsidRPr="00242E8E">
              <w:t>sudo</w:t>
            </w:r>
            <w:proofErr w:type="spellEnd"/>
            <w:r w:rsidRPr="00242E8E">
              <w:t xml:space="preserve"> vi /</w:t>
            </w:r>
            <w:proofErr w:type="spellStart"/>
            <w:r w:rsidRPr="00242E8E">
              <w:t>etc</w:t>
            </w:r>
            <w:proofErr w:type="spellEnd"/>
            <w:r w:rsidRPr="00242E8E">
              <w:t>/apt/</w:t>
            </w:r>
            <w:proofErr w:type="spellStart"/>
            <w:r w:rsidRPr="00242E8E">
              <w:t>sources.list</w:t>
            </w:r>
            <w:proofErr w:type="spellEnd"/>
          </w:p>
        </w:tc>
      </w:tr>
      <w:tr w:rsidR="00242E8E" w14:paraId="03717194" w14:textId="77777777" w:rsidTr="00242E8E">
        <w:tc>
          <w:tcPr>
            <w:tcW w:w="8296" w:type="dxa"/>
          </w:tcPr>
          <w:p w14:paraId="004F7613" w14:textId="3EFCC4AD" w:rsidR="00242E8E" w:rsidRPr="00242E8E" w:rsidRDefault="00242E8E" w:rsidP="00242E8E">
            <w:r>
              <w:rPr>
                <w:rFonts w:hint="eastAsia"/>
              </w:rPr>
              <w:t>在该文件的最上面添加如下代码：</w:t>
            </w:r>
          </w:p>
        </w:tc>
      </w:tr>
      <w:tr w:rsidR="00242E8E" w14:paraId="59C2038F" w14:textId="77777777" w:rsidTr="00242E8E">
        <w:tc>
          <w:tcPr>
            <w:tcW w:w="8296" w:type="dxa"/>
          </w:tcPr>
          <w:p w14:paraId="6E96DD73" w14:textId="77777777" w:rsidR="00242E8E" w:rsidRDefault="00242E8E" w:rsidP="00242E8E">
            <w:r>
              <w:lastRenderedPageBreak/>
              <w:t>deb http://mirrors.aliyun.com/ubuntu/ focal main restricted universe multiverse</w:t>
            </w:r>
          </w:p>
          <w:p w14:paraId="2CBA734C" w14:textId="77777777" w:rsidR="00242E8E" w:rsidRDefault="00242E8E" w:rsidP="00242E8E">
            <w:r>
              <w:t>deb-</w:t>
            </w:r>
            <w:proofErr w:type="spellStart"/>
            <w:r>
              <w:t>src</w:t>
            </w:r>
            <w:proofErr w:type="spellEnd"/>
            <w:r>
              <w:t xml:space="preserve"> http://mirrors.aliyun.com/ubuntu/ focal main restricted universe multiverse</w:t>
            </w:r>
          </w:p>
          <w:p w14:paraId="07E60174" w14:textId="77777777" w:rsidR="00242E8E" w:rsidRDefault="00242E8E" w:rsidP="00242E8E"/>
          <w:p w14:paraId="1DD286A0" w14:textId="77777777" w:rsidR="00242E8E" w:rsidRDefault="00242E8E" w:rsidP="00242E8E">
            <w:r>
              <w:t>deb http://mirrors.aliyun.com/ubuntu/ focal-security main restricted universe multiverse</w:t>
            </w:r>
          </w:p>
          <w:p w14:paraId="3083668B" w14:textId="77777777" w:rsidR="00242E8E" w:rsidRDefault="00242E8E" w:rsidP="00242E8E">
            <w:r>
              <w:t>deb-</w:t>
            </w:r>
            <w:proofErr w:type="spellStart"/>
            <w:r>
              <w:t>src</w:t>
            </w:r>
            <w:proofErr w:type="spellEnd"/>
            <w:r>
              <w:t xml:space="preserve"> http://mirrors.aliyun.com/ubuntu/ focal-security main restricted universe multiverse</w:t>
            </w:r>
          </w:p>
          <w:p w14:paraId="3C01A1BC" w14:textId="77777777" w:rsidR="00242E8E" w:rsidRDefault="00242E8E" w:rsidP="00242E8E"/>
          <w:p w14:paraId="25A68ED4" w14:textId="77777777" w:rsidR="00242E8E" w:rsidRDefault="00242E8E" w:rsidP="00242E8E">
            <w:r>
              <w:t>deb http://mirrors.aliyun.com/ubuntu/ focal-updates main restricted universe multiverse</w:t>
            </w:r>
          </w:p>
          <w:p w14:paraId="01C21337" w14:textId="77777777" w:rsidR="00242E8E" w:rsidRDefault="00242E8E" w:rsidP="00242E8E">
            <w:r>
              <w:t>deb-</w:t>
            </w:r>
            <w:proofErr w:type="spellStart"/>
            <w:r>
              <w:t>src</w:t>
            </w:r>
            <w:proofErr w:type="spellEnd"/>
            <w:r>
              <w:t xml:space="preserve"> http://mirrors.aliyun.com/ubuntu/ focal-updates main restricted universe multiverse</w:t>
            </w:r>
          </w:p>
          <w:p w14:paraId="0D67E14D" w14:textId="77777777" w:rsidR="00242E8E" w:rsidRDefault="00242E8E" w:rsidP="00242E8E"/>
          <w:p w14:paraId="653B02EA" w14:textId="77777777" w:rsidR="00242E8E" w:rsidRDefault="00242E8E" w:rsidP="00242E8E">
            <w:r>
              <w:t>deb http://mirrors.aliyun.com/ubuntu/ focal-proposed main restricted universe multiverse</w:t>
            </w:r>
          </w:p>
          <w:p w14:paraId="23EBC7D7" w14:textId="77777777" w:rsidR="00242E8E" w:rsidRDefault="00242E8E" w:rsidP="00242E8E">
            <w:r>
              <w:t>deb-</w:t>
            </w:r>
            <w:proofErr w:type="spellStart"/>
            <w:r>
              <w:t>src</w:t>
            </w:r>
            <w:proofErr w:type="spellEnd"/>
            <w:r>
              <w:t xml:space="preserve"> http://mirrors.aliyun.com/ubuntu/ focal-proposed main restricted universe multiverse</w:t>
            </w:r>
          </w:p>
          <w:p w14:paraId="275E4E1C" w14:textId="77777777" w:rsidR="00242E8E" w:rsidRDefault="00242E8E" w:rsidP="00242E8E"/>
          <w:p w14:paraId="67E75B31" w14:textId="77777777" w:rsidR="00242E8E" w:rsidRDefault="00242E8E" w:rsidP="00242E8E">
            <w:r>
              <w:t>deb http://mirrors.aliyun.com/ubuntu/ focal-backports main restricted universe multiverse</w:t>
            </w:r>
          </w:p>
          <w:p w14:paraId="7BA73C52" w14:textId="31A24A88" w:rsidR="00242E8E" w:rsidRPr="00242E8E" w:rsidRDefault="00242E8E" w:rsidP="00242E8E">
            <w:r>
              <w:t>deb-</w:t>
            </w:r>
            <w:proofErr w:type="spellStart"/>
            <w:r>
              <w:t>src</w:t>
            </w:r>
            <w:proofErr w:type="spellEnd"/>
            <w:r>
              <w:t xml:space="preserve"> http://mirrors.aliyun.com/ubuntu/ focal-backports main restricted universe multiverse</w:t>
            </w:r>
          </w:p>
        </w:tc>
      </w:tr>
    </w:tbl>
    <w:p w14:paraId="756788DF" w14:textId="7A37BE77" w:rsidR="00242E8E" w:rsidRDefault="00242E8E" w:rsidP="00242E8E">
      <w:r>
        <w:rPr>
          <w:rFonts w:hint="eastAsia"/>
        </w:rPr>
        <w:t>然后保存即可。</w:t>
      </w:r>
    </w:p>
    <w:p w14:paraId="4792E4F3" w14:textId="696612B8" w:rsidR="00242E8E" w:rsidRDefault="00242E8E" w:rsidP="00242E8E"/>
    <w:p w14:paraId="0BE911E3" w14:textId="38554E2C" w:rsidR="00242E8E" w:rsidRDefault="00095964" w:rsidP="00095964">
      <w:pPr>
        <w:pStyle w:val="2"/>
      </w:pPr>
      <w:r>
        <w:rPr>
          <w:rFonts w:hint="eastAsia"/>
        </w:rPr>
        <w:t>系统更新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5964" w14:paraId="71E21579" w14:textId="77777777" w:rsidTr="00095964">
        <w:tc>
          <w:tcPr>
            <w:tcW w:w="8296" w:type="dxa"/>
          </w:tcPr>
          <w:p w14:paraId="41F091F8" w14:textId="77777777" w:rsidR="00095964" w:rsidRDefault="00095964" w:rsidP="00095964">
            <w:proofErr w:type="spellStart"/>
            <w:r w:rsidRPr="00095964">
              <w:t>sudo</w:t>
            </w:r>
            <w:proofErr w:type="spellEnd"/>
            <w:r w:rsidRPr="00095964">
              <w:t xml:space="preserve"> apt-get update</w:t>
            </w:r>
          </w:p>
          <w:p w14:paraId="0EFFC9B5" w14:textId="77777777" w:rsidR="00095964" w:rsidRDefault="00095964" w:rsidP="00095964">
            <w:proofErr w:type="spellStart"/>
            <w:r w:rsidRPr="00095964">
              <w:t>sudo</w:t>
            </w:r>
            <w:proofErr w:type="spellEnd"/>
            <w:r w:rsidRPr="00095964">
              <w:t xml:space="preserve"> apt-get upgrade</w:t>
            </w:r>
          </w:p>
          <w:p w14:paraId="46101428" w14:textId="7F4D6F60" w:rsidR="00095964" w:rsidRDefault="00095964" w:rsidP="00095964">
            <w:proofErr w:type="spellStart"/>
            <w:r w:rsidRPr="00095964">
              <w:t>sudo</w:t>
            </w:r>
            <w:proofErr w:type="spellEnd"/>
            <w:r w:rsidRPr="00095964">
              <w:t xml:space="preserve"> apt-get </w:t>
            </w:r>
            <w:proofErr w:type="spellStart"/>
            <w:r w:rsidRPr="00095964">
              <w:t>dist</w:t>
            </w:r>
            <w:proofErr w:type="spellEnd"/>
            <w:r w:rsidRPr="00095964">
              <w:t>-upgrade</w:t>
            </w:r>
          </w:p>
        </w:tc>
      </w:tr>
    </w:tbl>
    <w:p w14:paraId="3BA4B491" w14:textId="0694E334" w:rsidR="00095964" w:rsidRDefault="00095964" w:rsidP="00095964"/>
    <w:p w14:paraId="18DCF4D8" w14:textId="1850D523" w:rsidR="004634AE" w:rsidRDefault="004634AE" w:rsidP="004634AE">
      <w:pPr>
        <w:pStyle w:val="2"/>
      </w:pPr>
      <w:r>
        <w:rPr>
          <w:rFonts w:hint="eastAsia"/>
        </w:rPr>
        <w:t>软件安装</w:t>
      </w:r>
    </w:p>
    <w:p w14:paraId="700D5F2D" w14:textId="259A66CE" w:rsidR="003424F7" w:rsidRDefault="003424F7" w:rsidP="003424F7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 xml:space="preserve"> Python</w:t>
      </w:r>
      <w:r>
        <w:t>3</w:t>
      </w:r>
    </w:p>
    <w:p w14:paraId="2F66BF7C" w14:textId="5B62407B" w:rsidR="003424F7" w:rsidRDefault="00F01CBF" w:rsidP="003424F7">
      <w:r>
        <w:rPr>
          <w:rFonts w:hint="eastAsia"/>
        </w:rPr>
        <w:t>插件快捷键指向：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1CBF" w14:paraId="4F1504B1" w14:textId="77777777" w:rsidTr="00F01CBF">
        <w:tc>
          <w:tcPr>
            <w:tcW w:w="8296" w:type="dxa"/>
          </w:tcPr>
          <w:p w14:paraId="73B09D17" w14:textId="77777777" w:rsidR="00F01CBF" w:rsidRDefault="00F01CBF" w:rsidP="003424F7">
            <w:r w:rsidRPr="00F01CBF">
              <w:t>ls -l /</w:t>
            </w:r>
            <w:proofErr w:type="spellStart"/>
            <w:r w:rsidRPr="00F01CBF">
              <w:t>usr</w:t>
            </w:r>
            <w:proofErr w:type="spellEnd"/>
            <w:r w:rsidRPr="00F01CBF">
              <w:t>/bin/ | grep python</w:t>
            </w:r>
          </w:p>
          <w:p w14:paraId="078D341E" w14:textId="3B9685FA" w:rsidR="009E0459" w:rsidRDefault="009E0459" w:rsidP="003424F7">
            <w:r w:rsidRPr="009E0459">
              <w:t>ls -l /</w:t>
            </w:r>
            <w:proofErr w:type="spellStart"/>
            <w:r w:rsidRPr="009E0459">
              <w:t>usr</w:t>
            </w:r>
            <w:proofErr w:type="spellEnd"/>
            <w:r w:rsidRPr="009E0459">
              <w:t>/bin/ | grep pip</w:t>
            </w:r>
          </w:p>
        </w:tc>
      </w:tr>
    </w:tbl>
    <w:p w14:paraId="63508B38" w14:textId="71AB68A4" w:rsidR="00F01CBF" w:rsidRDefault="00F01CBF" w:rsidP="003424F7"/>
    <w:p w14:paraId="57DA4527" w14:textId="44C23045" w:rsidR="00706E4B" w:rsidRDefault="00706E4B" w:rsidP="003424F7">
      <w:r>
        <w:rPr>
          <w:rFonts w:hint="eastAsia"/>
        </w:rPr>
        <w:t>下载和安装</w:t>
      </w:r>
      <w:r>
        <w:rPr>
          <w:rFonts w:hint="eastAsia"/>
        </w:rPr>
        <w:t xml:space="preserve"> Python</w:t>
      </w:r>
      <w:r>
        <w:t>3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6E4B" w14:paraId="7ADD0D5A" w14:textId="77777777" w:rsidTr="00706E4B">
        <w:tc>
          <w:tcPr>
            <w:tcW w:w="8296" w:type="dxa"/>
          </w:tcPr>
          <w:p w14:paraId="3C96A8F8" w14:textId="367B02FE" w:rsidR="00706E4B" w:rsidRDefault="00706E4B" w:rsidP="003424F7">
            <w:proofErr w:type="spellStart"/>
            <w:r w:rsidRPr="00706E4B">
              <w:lastRenderedPageBreak/>
              <w:t>wget</w:t>
            </w:r>
            <w:proofErr w:type="spellEnd"/>
            <w:r w:rsidRPr="00706E4B">
              <w:t xml:space="preserve"> https://www.python.org/ftp/python/3.7.8/Python-3.7.8.tgz</w:t>
            </w:r>
          </w:p>
        </w:tc>
      </w:tr>
      <w:tr w:rsidR="009E0459" w14:paraId="4936878B" w14:textId="77777777" w:rsidTr="00706E4B">
        <w:tc>
          <w:tcPr>
            <w:tcW w:w="8296" w:type="dxa"/>
          </w:tcPr>
          <w:p w14:paraId="123653B8" w14:textId="77777777" w:rsidR="009E0459" w:rsidRPr="00706E4B" w:rsidRDefault="009E0459" w:rsidP="003424F7"/>
        </w:tc>
      </w:tr>
      <w:tr w:rsidR="009E0459" w14:paraId="3E91152C" w14:textId="77777777" w:rsidTr="00706E4B">
        <w:tc>
          <w:tcPr>
            <w:tcW w:w="8296" w:type="dxa"/>
          </w:tcPr>
          <w:p w14:paraId="6EB8B1FC" w14:textId="77777777" w:rsidR="009E0459" w:rsidRPr="00706E4B" w:rsidRDefault="009E0459" w:rsidP="003424F7"/>
        </w:tc>
      </w:tr>
      <w:tr w:rsidR="009E0459" w14:paraId="517BDF18" w14:textId="77777777" w:rsidTr="00706E4B">
        <w:tc>
          <w:tcPr>
            <w:tcW w:w="8296" w:type="dxa"/>
          </w:tcPr>
          <w:p w14:paraId="38989AEA" w14:textId="77777777" w:rsidR="009E0459" w:rsidRPr="00706E4B" w:rsidRDefault="009E0459" w:rsidP="003424F7"/>
        </w:tc>
      </w:tr>
    </w:tbl>
    <w:p w14:paraId="68C29643" w14:textId="77777777" w:rsidR="00706E4B" w:rsidRDefault="00706E4B" w:rsidP="003424F7"/>
    <w:p w14:paraId="2FDF8E34" w14:textId="77777777" w:rsidR="003424F7" w:rsidRPr="003424F7" w:rsidRDefault="003424F7" w:rsidP="003424F7"/>
    <w:p w14:paraId="2AFB0BB1" w14:textId="0A8C9B20" w:rsidR="00CA127F" w:rsidRDefault="00625BC4" w:rsidP="004634AE">
      <w:pPr>
        <w:pStyle w:val="3"/>
      </w:pPr>
      <w:r>
        <w:rPr>
          <w:rFonts w:hint="eastAsia"/>
        </w:rPr>
        <w:t>安装</w:t>
      </w:r>
      <w:r w:rsidR="007616C4">
        <w:rPr>
          <w:rFonts w:hint="eastAsia"/>
        </w:rPr>
        <w:t xml:space="preserve"> </w:t>
      </w:r>
      <w:r>
        <w:rPr>
          <w:rFonts w:hint="eastAsia"/>
        </w:rPr>
        <w:t>pip</w:t>
      </w:r>
      <w:r>
        <w:t>3</w:t>
      </w:r>
    </w:p>
    <w:p w14:paraId="59B05A3F" w14:textId="162AB3BA" w:rsidR="00625BC4" w:rsidRDefault="00625BC4" w:rsidP="00625BC4">
      <w:r>
        <w:rPr>
          <w:rFonts w:hint="eastAsia"/>
        </w:rPr>
        <w:t>系统已经自带安装了</w:t>
      </w:r>
      <w:r>
        <w:rPr>
          <w:rFonts w:hint="eastAsia"/>
        </w:rPr>
        <w:t>Python</w:t>
      </w:r>
      <w:r>
        <w:t>3</w:t>
      </w:r>
      <w:r>
        <w:rPr>
          <w:rFonts w:hint="eastAsia"/>
        </w:rPr>
        <w:t>，如下图所示：</w:t>
      </w:r>
    </w:p>
    <w:p w14:paraId="7F3DAB6D" w14:textId="2814DE16" w:rsidR="00625BC4" w:rsidRPr="00625BC4" w:rsidRDefault="00CE2081" w:rsidP="00CE2081">
      <w:pPr>
        <w:jc w:val="center"/>
      </w:pPr>
      <w:r>
        <w:rPr>
          <w:noProof/>
        </w:rPr>
        <w:drawing>
          <wp:inline distT="0" distB="0" distL="0" distR="0" wp14:anchorId="4398BBCC" wp14:editId="29AC5EFF">
            <wp:extent cx="5274310" cy="1049655"/>
            <wp:effectExtent l="0" t="0" r="254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8228" w14:textId="461512B9" w:rsidR="00625BC4" w:rsidRDefault="00CE2081" w:rsidP="00F1104E">
      <w:r>
        <w:rPr>
          <w:rFonts w:hint="eastAsia"/>
        </w:rPr>
        <w:t>但是没有安装</w:t>
      </w:r>
      <w:r>
        <w:rPr>
          <w:rFonts w:hint="eastAsia"/>
        </w:rPr>
        <w:t>pip</w:t>
      </w:r>
      <w:r>
        <w:t>3</w:t>
      </w:r>
      <w:r>
        <w:rPr>
          <w:rFonts w:hint="eastAsia"/>
        </w:rPr>
        <w:t>，需要我们自己手工安装，安装命令如下：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1460" w14:paraId="5DA3FE87" w14:textId="77777777" w:rsidTr="00A51460">
        <w:tc>
          <w:tcPr>
            <w:tcW w:w="8296" w:type="dxa"/>
          </w:tcPr>
          <w:p w14:paraId="214B37AF" w14:textId="73CFE8C2" w:rsidR="00A51460" w:rsidRDefault="00A51460" w:rsidP="00F1104E">
            <w:proofErr w:type="spellStart"/>
            <w:r w:rsidRPr="00A51460">
              <w:t>sudo</w:t>
            </w:r>
            <w:proofErr w:type="spellEnd"/>
            <w:r w:rsidRPr="00A51460">
              <w:t xml:space="preserve"> apt install python3-pip</w:t>
            </w:r>
          </w:p>
        </w:tc>
      </w:tr>
    </w:tbl>
    <w:p w14:paraId="317C2C7C" w14:textId="37F268D7" w:rsidR="00CE2081" w:rsidRDefault="002B18B1" w:rsidP="00F1104E">
      <w:r>
        <w:rPr>
          <w:rFonts w:hint="eastAsia"/>
        </w:rPr>
        <w:t>然后就可以使用</w:t>
      </w:r>
      <w:r>
        <w:rPr>
          <w:rFonts w:hint="eastAsia"/>
        </w:rPr>
        <w:t>pip</w:t>
      </w:r>
      <w:r>
        <w:t>3</w:t>
      </w:r>
      <w:r>
        <w:rPr>
          <w:rFonts w:hint="eastAsia"/>
        </w:rPr>
        <w:t>命令了</w:t>
      </w:r>
      <w:r w:rsidR="001148F1">
        <w:rPr>
          <w:rFonts w:hint="eastAsia"/>
        </w:rPr>
        <w:t>，如下图验证结果：</w:t>
      </w:r>
    </w:p>
    <w:p w14:paraId="69ACD5AC" w14:textId="21E1E8BE" w:rsidR="001148F1" w:rsidRDefault="001148F1" w:rsidP="001148F1">
      <w:pPr>
        <w:jc w:val="center"/>
      </w:pPr>
      <w:r>
        <w:rPr>
          <w:noProof/>
        </w:rPr>
        <w:drawing>
          <wp:inline distT="0" distB="0" distL="0" distR="0" wp14:anchorId="72AA93BE" wp14:editId="670E4085">
            <wp:extent cx="5274310" cy="523875"/>
            <wp:effectExtent l="0" t="0" r="2540" b="9525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5E41" w14:textId="1BBE7AEE" w:rsidR="002B18B1" w:rsidRDefault="002B18B1" w:rsidP="00F1104E"/>
    <w:p w14:paraId="51FB34E4" w14:textId="3812F511" w:rsidR="00056F65" w:rsidRDefault="00056F65" w:rsidP="00B555F3"/>
    <w:p w14:paraId="4A506597" w14:textId="1AB152A8" w:rsidR="00ED2985" w:rsidRDefault="00ED2985" w:rsidP="004634AE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 xml:space="preserve"> git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2985" w14:paraId="239FA59C" w14:textId="77777777" w:rsidTr="00ED2985">
        <w:tc>
          <w:tcPr>
            <w:tcW w:w="8296" w:type="dxa"/>
          </w:tcPr>
          <w:p w14:paraId="1F7D43D3" w14:textId="2C440C41" w:rsidR="00ED2985" w:rsidRDefault="009C10CD" w:rsidP="004634AE">
            <w:proofErr w:type="spellStart"/>
            <w:r w:rsidRPr="009C10CD">
              <w:t>sudo</w:t>
            </w:r>
            <w:proofErr w:type="spellEnd"/>
            <w:r w:rsidRPr="009C10CD">
              <w:t xml:space="preserve"> apt-get install git</w:t>
            </w:r>
          </w:p>
        </w:tc>
      </w:tr>
      <w:tr w:rsidR="00ED2985" w14:paraId="1B9D97B8" w14:textId="77777777" w:rsidTr="00ED2985">
        <w:tc>
          <w:tcPr>
            <w:tcW w:w="8296" w:type="dxa"/>
          </w:tcPr>
          <w:p w14:paraId="1CD97CBB" w14:textId="77777777" w:rsidR="00ED2985" w:rsidRDefault="00ED2985" w:rsidP="004634AE">
            <w:proofErr w:type="spellStart"/>
            <w:r>
              <w:t>shan@sh</w:t>
            </w:r>
            <w:proofErr w:type="spellEnd"/>
            <w:r>
              <w:t>:~$ git --version</w:t>
            </w:r>
          </w:p>
          <w:p w14:paraId="43BF43EC" w14:textId="5E92C9C1" w:rsidR="00ED2985" w:rsidRDefault="00ED2985" w:rsidP="004634AE">
            <w:r>
              <w:t>git version 2.25.1</w:t>
            </w:r>
          </w:p>
        </w:tc>
      </w:tr>
    </w:tbl>
    <w:p w14:paraId="178C419D" w14:textId="643521E7" w:rsidR="00056F65" w:rsidRDefault="00056F65" w:rsidP="004634AE"/>
    <w:p w14:paraId="656287A3" w14:textId="7E94F1F3" w:rsidR="000465F6" w:rsidRDefault="000465F6" w:rsidP="004634AE">
      <w:r>
        <w:rPr>
          <w:rFonts w:hint="eastAsia"/>
        </w:rPr>
        <w:t>编译安装：</w:t>
      </w:r>
    </w:p>
    <w:p w14:paraId="33130558" w14:textId="35A85083" w:rsidR="000465F6" w:rsidRDefault="000465F6" w:rsidP="004634AE">
      <w:r>
        <w:rPr>
          <w:rFonts w:hint="eastAsia"/>
        </w:rPr>
        <w:t>打开</w:t>
      </w:r>
      <w:r>
        <w:rPr>
          <w:rFonts w:hint="eastAsia"/>
        </w:rPr>
        <w:t xml:space="preserve"> </w:t>
      </w:r>
      <w:hyperlink r:id="rId21" w:history="1">
        <w:r>
          <w:rPr>
            <w:rStyle w:val="af3"/>
          </w:rPr>
          <w:t>https://git-scm.com/download/linux</w:t>
        </w:r>
      </w:hyperlink>
      <w:r>
        <w:t xml:space="preserve"> </w:t>
      </w:r>
      <w:r>
        <w:rPr>
          <w:rFonts w:hint="eastAsia"/>
        </w:rPr>
        <w:t>查看第一段中的下载链接；</w:t>
      </w:r>
    </w:p>
    <w:p w14:paraId="15258BBB" w14:textId="4D883738" w:rsidR="000465F6" w:rsidRDefault="000465F6" w:rsidP="004634AE">
      <w:proofErr w:type="spellStart"/>
      <w:r>
        <w:rPr>
          <w:rFonts w:hint="eastAsia"/>
        </w:rPr>
        <w:t>wget</w:t>
      </w:r>
      <w:proofErr w:type="spellEnd"/>
      <w:r>
        <w:t xml:space="preserve"> </w:t>
      </w:r>
      <w:hyperlink r:id="rId22" w:history="1">
        <w:r w:rsidRPr="0058074F">
          <w:rPr>
            <w:rStyle w:val="af3"/>
          </w:rPr>
          <w:t>https://www.kernel.org/pub/software/scm/git/git-2.28.0.tar.gz</w:t>
        </w:r>
      </w:hyperlink>
    </w:p>
    <w:p w14:paraId="2D4A4320" w14:textId="30A2CE9E" w:rsidR="000465F6" w:rsidRDefault="00E60CE7" w:rsidP="004634AE">
      <w:r>
        <w:rPr>
          <w:rFonts w:hint="eastAsia"/>
        </w:rPr>
        <w:t>tar</w:t>
      </w:r>
      <w:r>
        <w:t xml:space="preserve"> -</w:t>
      </w:r>
      <w:proofErr w:type="spellStart"/>
      <w:r>
        <w:t>zxvf</w:t>
      </w:r>
      <w:proofErr w:type="spellEnd"/>
      <w:r>
        <w:t xml:space="preserve"> </w:t>
      </w:r>
      <w:r w:rsidRPr="00E60CE7">
        <w:t>git-2.28.0.tar.gz</w:t>
      </w:r>
    </w:p>
    <w:p w14:paraId="39FB91BA" w14:textId="1AF93F7F" w:rsidR="00E60CE7" w:rsidRDefault="00E60CE7" w:rsidP="004634AE">
      <w:r>
        <w:rPr>
          <w:rFonts w:hint="eastAsia"/>
        </w:rPr>
        <w:t>c</w:t>
      </w:r>
      <w:r>
        <w:t xml:space="preserve">d </w:t>
      </w:r>
      <w:r w:rsidRPr="00E60CE7">
        <w:t>git-2.28.0</w:t>
      </w:r>
    </w:p>
    <w:p w14:paraId="20784DC6" w14:textId="362D6287" w:rsidR="00E7331F" w:rsidRDefault="00E7331F" w:rsidP="004634AE">
      <w:proofErr w:type="spellStart"/>
      <w:r w:rsidRPr="00E7331F">
        <w:t>sudo</w:t>
      </w:r>
      <w:proofErr w:type="spellEnd"/>
      <w:r w:rsidRPr="00E7331F">
        <w:t xml:space="preserve"> yum remove git</w:t>
      </w:r>
    </w:p>
    <w:p w14:paraId="0629A4B2" w14:textId="069FF75E" w:rsidR="00E7331F" w:rsidRDefault="00E7331F" w:rsidP="004634AE"/>
    <w:p w14:paraId="41E17530" w14:textId="3460B2C6" w:rsidR="00E7331F" w:rsidRDefault="00E7331F" w:rsidP="004634AE">
      <w:proofErr w:type="spellStart"/>
      <w:r w:rsidRPr="00E7331F">
        <w:t>sudo</w:t>
      </w:r>
      <w:proofErr w:type="spellEnd"/>
      <w:r w:rsidRPr="00E7331F">
        <w:t xml:space="preserve"> yum -y install curl-</w:t>
      </w:r>
      <w:proofErr w:type="spellStart"/>
      <w:r w:rsidRPr="00E7331F">
        <w:t>devel</w:t>
      </w:r>
      <w:proofErr w:type="spellEnd"/>
      <w:r w:rsidRPr="00E7331F">
        <w:t xml:space="preserve"> expat-</w:t>
      </w:r>
      <w:proofErr w:type="spellStart"/>
      <w:r w:rsidRPr="00E7331F">
        <w:t>devel</w:t>
      </w:r>
      <w:proofErr w:type="spellEnd"/>
      <w:r w:rsidRPr="00E7331F">
        <w:t xml:space="preserve"> </w:t>
      </w:r>
      <w:proofErr w:type="spellStart"/>
      <w:r w:rsidRPr="00E7331F">
        <w:t>gettext-devel</w:t>
      </w:r>
      <w:proofErr w:type="spellEnd"/>
      <w:r w:rsidRPr="00E7331F">
        <w:t xml:space="preserve"> </w:t>
      </w:r>
      <w:proofErr w:type="spellStart"/>
      <w:r w:rsidRPr="00E7331F">
        <w:t>openssl-devel</w:t>
      </w:r>
      <w:proofErr w:type="spellEnd"/>
      <w:r w:rsidRPr="00E7331F">
        <w:t xml:space="preserve"> </w:t>
      </w:r>
      <w:proofErr w:type="spellStart"/>
      <w:r w:rsidRPr="00E7331F">
        <w:t>zlib-devel</w:t>
      </w:r>
      <w:proofErr w:type="spellEnd"/>
      <w:r w:rsidRPr="00E7331F">
        <w:t xml:space="preserve"> </w:t>
      </w:r>
      <w:proofErr w:type="spellStart"/>
      <w:r w:rsidRPr="00E7331F">
        <w:t>gcc</w:t>
      </w:r>
      <w:proofErr w:type="spellEnd"/>
      <w:r w:rsidRPr="00E7331F">
        <w:t xml:space="preserve"> </w:t>
      </w:r>
      <w:proofErr w:type="spellStart"/>
      <w:r w:rsidRPr="00E7331F">
        <w:t>perl-ExtUtils-MakeMaker</w:t>
      </w:r>
      <w:proofErr w:type="spellEnd"/>
    </w:p>
    <w:p w14:paraId="7CB732C3" w14:textId="1B236511" w:rsidR="00E7331F" w:rsidRDefault="00E7331F" w:rsidP="004634AE"/>
    <w:p w14:paraId="37E90B54" w14:textId="465F8E67" w:rsidR="00E7331F" w:rsidRDefault="00E7331F" w:rsidP="004634AE">
      <w:r w:rsidRPr="00E7331F">
        <w:t>./configure --prefix=/</w:t>
      </w:r>
      <w:proofErr w:type="spellStart"/>
      <w:r w:rsidRPr="00E7331F">
        <w:t>usr</w:t>
      </w:r>
      <w:proofErr w:type="spellEnd"/>
      <w:r w:rsidRPr="00E7331F">
        <w:t>/local/git</w:t>
      </w:r>
    </w:p>
    <w:p w14:paraId="7D7693BD" w14:textId="77777777" w:rsidR="00E7331F" w:rsidRDefault="00E7331F" w:rsidP="00E7331F">
      <w:proofErr w:type="spellStart"/>
      <w:r>
        <w:t>sudo</w:t>
      </w:r>
      <w:proofErr w:type="spellEnd"/>
      <w:r>
        <w:t xml:space="preserve"> make</w:t>
      </w:r>
    </w:p>
    <w:p w14:paraId="1463AFA5" w14:textId="6705BB62" w:rsidR="000465F6" w:rsidRDefault="00E7331F" w:rsidP="004634AE">
      <w:proofErr w:type="spellStart"/>
      <w:r>
        <w:t>sudo</w:t>
      </w:r>
      <w:proofErr w:type="spellEnd"/>
      <w:r>
        <w:t xml:space="preserve"> make install</w:t>
      </w:r>
    </w:p>
    <w:p w14:paraId="7CC60E48" w14:textId="5A72E8DF" w:rsidR="00E7331F" w:rsidRDefault="00E7331F" w:rsidP="004634AE">
      <w:proofErr w:type="spellStart"/>
      <w:r w:rsidRPr="00E7331F">
        <w:lastRenderedPageBreak/>
        <w:t>sudo</w:t>
      </w:r>
      <w:proofErr w:type="spellEnd"/>
      <w:r w:rsidRPr="00E7331F">
        <w:t xml:space="preserve"> ln -s /</w:t>
      </w:r>
      <w:proofErr w:type="spellStart"/>
      <w:r w:rsidRPr="00E7331F">
        <w:t>usr</w:t>
      </w:r>
      <w:proofErr w:type="spellEnd"/>
      <w:r w:rsidRPr="00E7331F">
        <w:t>/local/git/bin/* /</w:t>
      </w:r>
      <w:proofErr w:type="spellStart"/>
      <w:r w:rsidRPr="00E7331F">
        <w:t>usr</w:t>
      </w:r>
      <w:proofErr w:type="spellEnd"/>
      <w:r w:rsidRPr="00E7331F">
        <w:t>/bin/</w:t>
      </w:r>
    </w:p>
    <w:p w14:paraId="055C9CAA" w14:textId="4CF2DD94" w:rsidR="00E7331F" w:rsidRPr="00E16F35" w:rsidRDefault="00E7331F" w:rsidP="004634AE"/>
    <w:p w14:paraId="5672B0DE" w14:textId="77777777" w:rsidR="00E7331F" w:rsidRDefault="00E7331F" w:rsidP="00E7331F">
      <w:r>
        <w:t>[</w:t>
      </w:r>
      <w:proofErr w:type="spellStart"/>
      <w:r>
        <w:t>shan@sh</w:t>
      </w:r>
      <w:proofErr w:type="spellEnd"/>
      <w:r>
        <w:t xml:space="preserve"> ~]$ which git</w:t>
      </w:r>
    </w:p>
    <w:p w14:paraId="08F81370" w14:textId="77777777" w:rsidR="00E7331F" w:rsidRDefault="00E7331F" w:rsidP="00E7331F">
      <w:r>
        <w:t>/</w:t>
      </w:r>
      <w:proofErr w:type="spellStart"/>
      <w:r>
        <w:t>usr</w:t>
      </w:r>
      <w:proofErr w:type="spellEnd"/>
      <w:r>
        <w:t>/bin/git</w:t>
      </w:r>
    </w:p>
    <w:p w14:paraId="300E5A8C" w14:textId="77777777" w:rsidR="00E7331F" w:rsidRDefault="00E7331F" w:rsidP="00E7331F">
      <w:r>
        <w:t>[</w:t>
      </w:r>
      <w:proofErr w:type="spellStart"/>
      <w:r>
        <w:t>shan@sh</w:t>
      </w:r>
      <w:proofErr w:type="spellEnd"/>
      <w:r>
        <w:t xml:space="preserve"> ~]$ git --version</w:t>
      </w:r>
    </w:p>
    <w:p w14:paraId="1C2B5CF8" w14:textId="31B482CE" w:rsidR="00E7331F" w:rsidRDefault="00E7331F" w:rsidP="00E7331F">
      <w:r>
        <w:t>git version 2.28.0</w:t>
      </w:r>
    </w:p>
    <w:p w14:paraId="3243B012" w14:textId="61F28D0B" w:rsidR="000465F6" w:rsidRDefault="000465F6" w:rsidP="004634AE"/>
    <w:p w14:paraId="3119D529" w14:textId="77777777" w:rsidR="00E16F35" w:rsidRDefault="00E16F35" w:rsidP="004634AE"/>
    <w:p w14:paraId="69D76043" w14:textId="72657D8E" w:rsidR="004634AE" w:rsidRDefault="004634AE" w:rsidP="004634AE">
      <w:pPr>
        <w:pStyle w:val="3"/>
      </w:pPr>
      <w:r>
        <w:rPr>
          <w:rFonts w:hint="eastAsia"/>
        </w:rPr>
        <w:t>bash</w:t>
      </w:r>
      <w:r>
        <w:t xml:space="preserve"> </w:t>
      </w:r>
      <w:r>
        <w:rPr>
          <w:rFonts w:hint="eastAsia"/>
        </w:rPr>
        <w:t>shell</w:t>
      </w:r>
      <w:r>
        <w:t xml:space="preserve"> </w:t>
      </w:r>
      <w:r>
        <w:rPr>
          <w:rFonts w:hint="eastAsia"/>
        </w:rPr>
        <w:t>的美化</w:t>
      </w:r>
    </w:p>
    <w:p w14:paraId="3A8EA553" w14:textId="2917FE43" w:rsidR="00EF1EAC" w:rsidRDefault="00EF1EAC" w:rsidP="00EF1EAC">
      <w:pPr>
        <w:pStyle w:val="4"/>
      </w:pPr>
      <w:r>
        <w:rPr>
          <w:rFonts w:hint="eastAsia"/>
        </w:rPr>
        <w:t>安装</w:t>
      </w:r>
      <w:r w:rsidR="00C65B3F">
        <w:rPr>
          <w:rFonts w:hint="eastAsia"/>
        </w:rPr>
        <w:t xml:space="preserve"> </w:t>
      </w:r>
      <w:proofErr w:type="spellStart"/>
      <w:r>
        <w:rPr>
          <w:rFonts w:hint="eastAsia"/>
        </w:rPr>
        <w:t>zsh</w:t>
      </w:r>
      <w:proofErr w:type="spellEnd"/>
      <w:r w:rsidR="00C65B3F">
        <w:t xml:space="preserve"> </w:t>
      </w:r>
      <w:r w:rsidR="00C65B3F">
        <w:rPr>
          <w:rFonts w:hint="eastAsia"/>
        </w:rPr>
        <w:t>shell</w:t>
      </w:r>
    </w:p>
    <w:p w14:paraId="2F11CF46" w14:textId="66FE8F29" w:rsidR="00EF1EAC" w:rsidRDefault="009B529F" w:rsidP="00EF1EAC">
      <w:proofErr w:type="spellStart"/>
      <w:r>
        <w:rPr>
          <w:rFonts w:hint="eastAsia"/>
        </w:rPr>
        <w:t>zsh</w:t>
      </w:r>
      <w:proofErr w:type="spellEnd"/>
      <w:r>
        <w:t xml:space="preserve"> </w:t>
      </w:r>
      <w:r>
        <w:rPr>
          <w:rFonts w:hint="eastAsia"/>
        </w:rPr>
        <w:t>官网地址：</w:t>
      </w:r>
    </w:p>
    <w:p w14:paraId="4EC7043E" w14:textId="61692821" w:rsidR="00B4313E" w:rsidRDefault="00DB5434" w:rsidP="00EF1EAC">
      <w:hyperlink r:id="rId23" w:history="1">
        <w:r w:rsidR="00B4313E">
          <w:rPr>
            <w:rStyle w:val="af3"/>
          </w:rPr>
          <w:t>https://www.zsh.org/</w:t>
        </w:r>
      </w:hyperlink>
    </w:p>
    <w:p w14:paraId="1A357506" w14:textId="6475E27A" w:rsidR="002E2566" w:rsidRDefault="00DB5434" w:rsidP="00EF1EAC">
      <w:hyperlink r:id="rId24" w:history="1">
        <w:r w:rsidR="00182FDC">
          <w:rPr>
            <w:rStyle w:val="af3"/>
          </w:rPr>
          <w:t>https://github.com/zsh-users/zsh</w:t>
        </w:r>
      </w:hyperlink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2EBD" w14:paraId="1CD22233" w14:textId="77777777" w:rsidTr="000C2EBD">
        <w:tc>
          <w:tcPr>
            <w:tcW w:w="8296" w:type="dxa"/>
          </w:tcPr>
          <w:p w14:paraId="4476B813" w14:textId="77777777" w:rsidR="000C2EBD" w:rsidRDefault="000C2EBD" w:rsidP="000C2EBD">
            <w:proofErr w:type="spellStart"/>
            <w:r w:rsidRPr="002E2566">
              <w:t>sudo</w:t>
            </w:r>
            <w:proofErr w:type="spellEnd"/>
            <w:r w:rsidRPr="002E2566">
              <w:t xml:space="preserve"> apt-get install </w:t>
            </w:r>
            <w:proofErr w:type="spellStart"/>
            <w:r w:rsidRPr="002E2566">
              <w:t>zsh</w:t>
            </w:r>
            <w:proofErr w:type="spellEnd"/>
          </w:p>
          <w:p w14:paraId="19807790" w14:textId="77777777" w:rsidR="000C2EBD" w:rsidRDefault="000C2EBD" w:rsidP="000C2EBD">
            <w:proofErr w:type="spellStart"/>
            <w:r>
              <w:t>zsh</w:t>
            </w:r>
            <w:proofErr w:type="spellEnd"/>
            <w:r>
              <w:t xml:space="preserve"> --version</w:t>
            </w:r>
          </w:p>
          <w:p w14:paraId="33609F75" w14:textId="3587DE0B" w:rsidR="000C2EBD" w:rsidRPr="000C2EBD" w:rsidRDefault="000C2EBD" w:rsidP="00EF1EAC">
            <w:proofErr w:type="spellStart"/>
            <w:r>
              <w:t>zsh</w:t>
            </w:r>
            <w:proofErr w:type="spellEnd"/>
            <w:r>
              <w:t xml:space="preserve"> 5.8 (x86_64-ubuntu-linux-gnu)</w:t>
            </w:r>
          </w:p>
        </w:tc>
      </w:tr>
    </w:tbl>
    <w:p w14:paraId="6B2F446E" w14:textId="6054C5F0" w:rsidR="00EE2BC8" w:rsidRDefault="00EE2BC8" w:rsidP="00EF1EAC">
      <w:r>
        <w:rPr>
          <w:rFonts w:hint="eastAsia"/>
        </w:rPr>
        <w:t>刚好安装了最新版</w:t>
      </w:r>
      <w:r>
        <w:rPr>
          <w:rFonts w:hint="eastAsia"/>
        </w:rPr>
        <w:t>5</w:t>
      </w:r>
      <w:r>
        <w:t>.8</w:t>
      </w:r>
      <w:r>
        <w:rPr>
          <w:rFonts w:hint="eastAsia"/>
        </w:rPr>
        <w:t>版本。</w:t>
      </w:r>
    </w:p>
    <w:p w14:paraId="34B3ACE0" w14:textId="6BFBCA37" w:rsidR="000C2EBD" w:rsidRPr="000C2EBD" w:rsidRDefault="000C2EBD" w:rsidP="00EF1EAC"/>
    <w:p w14:paraId="35898CB4" w14:textId="2193B827" w:rsidR="000C2EBD" w:rsidRDefault="000C2EBD" w:rsidP="00EF1EAC">
      <w:r>
        <w:rPr>
          <w:rFonts w:hint="eastAsia"/>
        </w:rPr>
        <w:t>查看安装结果：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2EBD" w14:paraId="3BDE5288" w14:textId="77777777" w:rsidTr="000C2EBD">
        <w:tc>
          <w:tcPr>
            <w:tcW w:w="8296" w:type="dxa"/>
          </w:tcPr>
          <w:p w14:paraId="283A7E5E" w14:textId="77777777" w:rsidR="000C2EBD" w:rsidRDefault="000C2EBD" w:rsidP="000C2EBD">
            <w:proofErr w:type="spellStart"/>
            <w:r>
              <w:t>shan@sh</w:t>
            </w:r>
            <w:proofErr w:type="spellEnd"/>
            <w:r>
              <w:t xml:space="preserve">:~$ which </w:t>
            </w:r>
            <w:proofErr w:type="spellStart"/>
            <w:r>
              <w:t>zsh</w:t>
            </w:r>
            <w:proofErr w:type="spellEnd"/>
          </w:p>
          <w:p w14:paraId="2ECE4FF6" w14:textId="670E9DA2" w:rsidR="000C2EBD" w:rsidRDefault="000C2EBD" w:rsidP="000C2EBD">
            <w:r>
              <w:t>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zsh</w:t>
            </w:r>
            <w:proofErr w:type="spellEnd"/>
          </w:p>
        </w:tc>
      </w:tr>
    </w:tbl>
    <w:p w14:paraId="3B0C7195" w14:textId="4AD7DB83" w:rsidR="000C2EBD" w:rsidRDefault="000C2EBD" w:rsidP="00EF1EAC"/>
    <w:p w14:paraId="560D154B" w14:textId="481AEC47" w:rsidR="001B1D82" w:rsidRDefault="001B1D82" w:rsidP="00EF1EAC">
      <w:r>
        <w:rPr>
          <w:rFonts w:hint="eastAsia"/>
        </w:rPr>
        <w:t>加入</w:t>
      </w:r>
      <w:r>
        <w:rPr>
          <w:rFonts w:hint="eastAsia"/>
        </w:rPr>
        <w:t>shell</w:t>
      </w:r>
      <w:r>
        <w:rPr>
          <w:rFonts w:hint="eastAsia"/>
        </w:rPr>
        <w:t>名单：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397D" w14:paraId="6377BD22" w14:textId="77777777" w:rsidTr="00F8397D">
        <w:tc>
          <w:tcPr>
            <w:tcW w:w="8296" w:type="dxa"/>
          </w:tcPr>
          <w:p w14:paraId="7360CBCF" w14:textId="1E0E6D18" w:rsidR="00F8397D" w:rsidRDefault="00F8397D" w:rsidP="00EF1EAC">
            <w:proofErr w:type="spellStart"/>
            <w:r w:rsidRPr="00F8397D">
              <w:t>nvim</w:t>
            </w:r>
            <w:proofErr w:type="spellEnd"/>
            <w:r w:rsidRPr="00F8397D">
              <w:t xml:space="preserve"> /</w:t>
            </w:r>
            <w:proofErr w:type="spellStart"/>
            <w:r w:rsidRPr="00F8397D">
              <w:t>etc</w:t>
            </w:r>
            <w:proofErr w:type="spellEnd"/>
            <w:r w:rsidRPr="00F8397D">
              <w:t>/shells</w:t>
            </w:r>
          </w:p>
        </w:tc>
      </w:tr>
    </w:tbl>
    <w:p w14:paraId="4BE74C5D" w14:textId="7C7C57A6" w:rsidR="001B1D82" w:rsidRDefault="00F8397D" w:rsidP="00F8397D">
      <w:pPr>
        <w:jc w:val="center"/>
      </w:pPr>
      <w:r>
        <w:rPr>
          <w:noProof/>
        </w:rPr>
        <w:drawing>
          <wp:inline distT="0" distB="0" distL="0" distR="0" wp14:anchorId="493B8193" wp14:editId="0AE6D16D">
            <wp:extent cx="4038600" cy="2705100"/>
            <wp:effectExtent l="0" t="0" r="0" b="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CB48" w14:textId="5EE6FA5C" w:rsidR="00EE2BC8" w:rsidRDefault="00EE2BC8" w:rsidP="00EF1EAC"/>
    <w:p w14:paraId="6BE8D829" w14:textId="77777777" w:rsidR="00285BFB" w:rsidRDefault="00285BFB" w:rsidP="00EF1EAC">
      <w:r>
        <w:rPr>
          <w:rFonts w:hint="eastAsia"/>
        </w:rPr>
        <w:t>安装完成之后，在终端输入</w:t>
      </w:r>
      <w:proofErr w:type="spellStart"/>
      <w:r>
        <w:rPr>
          <w:rFonts w:hint="eastAsia"/>
        </w:rPr>
        <w:t>zsh</w:t>
      </w:r>
      <w:proofErr w:type="spellEnd"/>
      <w:r>
        <w:rPr>
          <w:rFonts w:hint="eastAsia"/>
        </w:rPr>
        <w:t>命令，提示如下：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5BFB" w14:paraId="346E6AD5" w14:textId="77777777" w:rsidTr="00285BFB">
        <w:tc>
          <w:tcPr>
            <w:tcW w:w="8296" w:type="dxa"/>
          </w:tcPr>
          <w:p w14:paraId="37B848D5" w14:textId="77777777" w:rsidR="00285BFB" w:rsidRDefault="00285BFB" w:rsidP="00285BFB">
            <w:r>
              <w:t>This is the Z Shell configuration function for new users,</w:t>
            </w:r>
          </w:p>
          <w:p w14:paraId="33CEF589" w14:textId="77777777" w:rsidR="00285BFB" w:rsidRDefault="00285BFB" w:rsidP="00285BFB">
            <w:proofErr w:type="spellStart"/>
            <w:r>
              <w:lastRenderedPageBreak/>
              <w:t>zsh</w:t>
            </w:r>
            <w:proofErr w:type="spellEnd"/>
            <w:r>
              <w:t>-</w:t>
            </w:r>
            <w:proofErr w:type="spellStart"/>
            <w:r>
              <w:t>newuser</w:t>
            </w:r>
            <w:proofErr w:type="spellEnd"/>
            <w:r>
              <w:t>-install.</w:t>
            </w:r>
          </w:p>
          <w:p w14:paraId="25AE60AA" w14:textId="77777777" w:rsidR="00285BFB" w:rsidRDefault="00285BFB" w:rsidP="00285BFB">
            <w:r>
              <w:t xml:space="preserve">You are seeing this message because you have no </w:t>
            </w:r>
            <w:proofErr w:type="spellStart"/>
            <w:r>
              <w:t>zsh</w:t>
            </w:r>
            <w:proofErr w:type="spellEnd"/>
            <w:r>
              <w:t xml:space="preserve"> startup files</w:t>
            </w:r>
          </w:p>
          <w:p w14:paraId="2DBF0FB5" w14:textId="77777777" w:rsidR="00285BFB" w:rsidRDefault="00285BFB" w:rsidP="00285BFB">
            <w:r>
              <w:t>(the files .</w:t>
            </w:r>
            <w:proofErr w:type="spellStart"/>
            <w:r>
              <w:t>zshenv</w:t>
            </w:r>
            <w:proofErr w:type="spellEnd"/>
            <w:r>
              <w:t>, .</w:t>
            </w:r>
            <w:proofErr w:type="spellStart"/>
            <w:r>
              <w:t>zprofile</w:t>
            </w:r>
            <w:proofErr w:type="spellEnd"/>
            <w:r>
              <w:t>, .</w:t>
            </w:r>
            <w:proofErr w:type="spellStart"/>
            <w:r>
              <w:t>zshrc</w:t>
            </w:r>
            <w:proofErr w:type="spellEnd"/>
            <w:r>
              <w:t>, .</w:t>
            </w:r>
            <w:proofErr w:type="spellStart"/>
            <w:r>
              <w:t>zlogin</w:t>
            </w:r>
            <w:proofErr w:type="spellEnd"/>
            <w:r>
              <w:t xml:space="preserve"> in the directory</w:t>
            </w:r>
          </w:p>
          <w:p w14:paraId="15CA6434" w14:textId="77777777" w:rsidR="00285BFB" w:rsidRDefault="00285BFB" w:rsidP="00285BFB">
            <w:r>
              <w:t>~).  This function can help you with a few settings that should</w:t>
            </w:r>
          </w:p>
          <w:p w14:paraId="1072E361" w14:textId="77777777" w:rsidR="00285BFB" w:rsidRDefault="00285BFB" w:rsidP="00285BFB">
            <w:r>
              <w:t>make your use of the shell easier.</w:t>
            </w:r>
          </w:p>
          <w:p w14:paraId="2289B477" w14:textId="77777777" w:rsidR="00285BFB" w:rsidRDefault="00285BFB" w:rsidP="00285BFB"/>
          <w:p w14:paraId="17DD03DD" w14:textId="77777777" w:rsidR="00285BFB" w:rsidRDefault="00285BFB" w:rsidP="00285BFB">
            <w:r>
              <w:t>You can:</w:t>
            </w:r>
          </w:p>
          <w:p w14:paraId="14E9E578" w14:textId="77777777" w:rsidR="00285BFB" w:rsidRDefault="00285BFB" w:rsidP="00285BFB"/>
          <w:p w14:paraId="6C14D833" w14:textId="77777777" w:rsidR="00285BFB" w:rsidRDefault="00285BFB" w:rsidP="00285BFB">
            <w:r>
              <w:t>(q)  Quit and do nothing.  The function will be run again next time.</w:t>
            </w:r>
          </w:p>
          <w:p w14:paraId="76B711CA" w14:textId="77777777" w:rsidR="00285BFB" w:rsidRDefault="00285BFB" w:rsidP="00285BFB"/>
          <w:p w14:paraId="6832568F" w14:textId="77777777" w:rsidR="00285BFB" w:rsidRDefault="00285BFB" w:rsidP="00285BFB">
            <w:r>
              <w:t>(0)  Exit, creating the file ~/.</w:t>
            </w:r>
            <w:proofErr w:type="spellStart"/>
            <w:r>
              <w:t>zshrc</w:t>
            </w:r>
            <w:proofErr w:type="spellEnd"/>
            <w:r>
              <w:t xml:space="preserve"> containing just a comment.</w:t>
            </w:r>
          </w:p>
          <w:p w14:paraId="6E2FA69B" w14:textId="77777777" w:rsidR="00285BFB" w:rsidRDefault="00285BFB" w:rsidP="00285BFB">
            <w:r>
              <w:t xml:space="preserve">     That will prevent this function being run again.</w:t>
            </w:r>
          </w:p>
          <w:p w14:paraId="35176F69" w14:textId="77777777" w:rsidR="00285BFB" w:rsidRDefault="00285BFB" w:rsidP="00285BFB"/>
          <w:p w14:paraId="5F19E696" w14:textId="77777777" w:rsidR="00285BFB" w:rsidRDefault="00285BFB" w:rsidP="00285BFB">
            <w:r>
              <w:t>(1)  Continue to the main menu.</w:t>
            </w:r>
          </w:p>
          <w:p w14:paraId="7FAFE15B" w14:textId="77777777" w:rsidR="00285BFB" w:rsidRDefault="00285BFB" w:rsidP="00285BFB"/>
          <w:p w14:paraId="19654A3C" w14:textId="77777777" w:rsidR="00285BFB" w:rsidRDefault="00285BFB" w:rsidP="00285BFB">
            <w:r>
              <w:t>(2)  Populate your ~/.</w:t>
            </w:r>
            <w:proofErr w:type="spellStart"/>
            <w:r>
              <w:t>zshrc</w:t>
            </w:r>
            <w:proofErr w:type="spellEnd"/>
            <w:r>
              <w:t xml:space="preserve"> with the configuration recommended</w:t>
            </w:r>
          </w:p>
          <w:p w14:paraId="5DDDA21B" w14:textId="77777777" w:rsidR="00285BFB" w:rsidRDefault="00285BFB" w:rsidP="00285BFB">
            <w:r>
              <w:t xml:space="preserve">     by the system administrator and exit (you will need to edit</w:t>
            </w:r>
          </w:p>
          <w:p w14:paraId="1AA0DC7F" w14:textId="77777777" w:rsidR="00285BFB" w:rsidRDefault="00285BFB" w:rsidP="00285BFB">
            <w:r>
              <w:t xml:space="preserve">     the file by hand, if so desired).</w:t>
            </w:r>
          </w:p>
          <w:p w14:paraId="2837C330" w14:textId="77777777" w:rsidR="00285BFB" w:rsidRDefault="00285BFB" w:rsidP="00285BFB"/>
          <w:p w14:paraId="07BB3860" w14:textId="7E47D41D" w:rsidR="00285BFB" w:rsidRDefault="00285BFB" w:rsidP="00285BFB">
            <w:r>
              <w:t>--- Type one of the keys in parentheses ---</w:t>
            </w:r>
          </w:p>
        </w:tc>
      </w:tr>
    </w:tbl>
    <w:p w14:paraId="5E1F9361" w14:textId="29D0FECD" w:rsidR="00285BFB" w:rsidRDefault="00285BFB" w:rsidP="00EF1EAC"/>
    <w:p w14:paraId="51CBB77F" w14:textId="1C9722D6" w:rsidR="00285BFB" w:rsidRDefault="00285BFB" w:rsidP="00EF1EAC">
      <w:r>
        <w:rPr>
          <w:rFonts w:hint="eastAsia"/>
        </w:rPr>
        <w:t>按回车键，提示如下：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5BFB" w14:paraId="7548520F" w14:textId="77777777" w:rsidTr="00285BFB">
        <w:tc>
          <w:tcPr>
            <w:tcW w:w="8296" w:type="dxa"/>
          </w:tcPr>
          <w:p w14:paraId="081B8813" w14:textId="77777777" w:rsidR="00285BFB" w:rsidRDefault="00285BFB" w:rsidP="00285BFB">
            <w:r>
              <w:t>Aborting.</w:t>
            </w:r>
          </w:p>
          <w:p w14:paraId="233FF0B5" w14:textId="77777777" w:rsidR="00285BFB" w:rsidRDefault="00285BFB" w:rsidP="00285BFB">
            <w:r>
              <w:t>The function will be run again next time.  To prevent this, execute:</w:t>
            </w:r>
          </w:p>
          <w:p w14:paraId="7A0D8F88" w14:textId="6702253F" w:rsidR="00285BFB" w:rsidRDefault="00285BFB" w:rsidP="00285BFB">
            <w:r>
              <w:t xml:space="preserve">  touch ~/.</w:t>
            </w:r>
            <w:proofErr w:type="spellStart"/>
            <w:r>
              <w:t>zshrc</w:t>
            </w:r>
            <w:proofErr w:type="spellEnd"/>
          </w:p>
        </w:tc>
      </w:tr>
    </w:tbl>
    <w:p w14:paraId="3417BF4F" w14:textId="2484D353" w:rsidR="005D01F3" w:rsidRDefault="005D01F3" w:rsidP="00EF1EAC">
      <w:r>
        <w:rPr>
          <w:rFonts w:hint="eastAsia"/>
        </w:rPr>
        <w:t>意思是说，我们需要创建一下</w:t>
      </w:r>
      <w:proofErr w:type="spellStart"/>
      <w:r>
        <w:rPr>
          <w:rFonts w:hint="eastAsia"/>
        </w:rPr>
        <w:t>zsh</w:t>
      </w:r>
      <w:proofErr w:type="spellEnd"/>
      <w:r>
        <w:rPr>
          <w:rFonts w:hint="eastAsia"/>
        </w:rPr>
        <w:t>的配置文件，否则上面的信息还会再次提醒。所以，我们执行如下命令创建配置文件：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01F3" w14:paraId="2F70B4B8" w14:textId="77777777" w:rsidTr="005D01F3">
        <w:tc>
          <w:tcPr>
            <w:tcW w:w="8296" w:type="dxa"/>
          </w:tcPr>
          <w:p w14:paraId="184879AE" w14:textId="1559432F" w:rsidR="005D01F3" w:rsidRDefault="005D01F3" w:rsidP="00EF1EAC">
            <w:proofErr w:type="spellStart"/>
            <w:r w:rsidRPr="005D01F3">
              <w:t>sh</w:t>
            </w:r>
            <w:proofErr w:type="spellEnd"/>
            <w:r w:rsidRPr="005D01F3">
              <w:t>% touch ~/.</w:t>
            </w:r>
            <w:proofErr w:type="spellStart"/>
            <w:r w:rsidRPr="005D01F3">
              <w:t>zshrc</w:t>
            </w:r>
            <w:proofErr w:type="spellEnd"/>
          </w:p>
        </w:tc>
      </w:tr>
    </w:tbl>
    <w:p w14:paraId="7F1AABE9" w14:textId="640D7F42" w:rsidR="00490F85" w:rsidRDefault="002918AA" w:rsidP="00EF1EAC">
      <w:r>
        <w:rPr>
          <w:rFonts w:hint="eastAsia"/>
        </w:rPr>
        <w:t>当再次进入</w:t>
      </w:r>
      <w:proofErr w:type="spellStart"/>
      <w:r>
        <w:rPr>
          <w:rFonts w:hint="eastAsia"/>
        </w:rPr>
        <w:t>zsh</w:t>
      </w:r>
      <w:proofErr w:type="spellEnd"/>
      <w:r>
        <w:rPr>
          <w:rFonts w:hint="eastAsia"/>
        </w:rPr>
        <w:t>时，就没有上面的大段的提示信息了。</w:t>
      </w:r>
    </w:p>
    <w:p w14:paraId="74D7E54F" w14:textId="1984FBD7" w:rsidR="002918AA" w:rsidRDefault="002918AA" w:rsidP="00EF1EAC"/>
    <w:p w14:paraId="26645F7B" w14:textId="4045B918" w:rsidR="00490F85" w:rsidRDefault="002918AA" w:rsidP="00EF1EAC">
      <w:r>
        <w:rPr>
          <w:rFonts w:hint="eastAsia"/>
        </w:rPr>
        <w:t>到这里</w:t>
      </w:r>
      <w:proofErr w:type="spellStart"/>
      <w:r>
        <w:rPr>
          <w:rFonts w:hint="eastAsia"/>
        </w:rPr>
        <w:t>zsh</w:t>
      </w:r>
      <w:proofErr w:type="spellEnd"/>
      <w:r>
        <w:rPr>
          <w:rFonts w:hint="eastAsia"/>
        </w:rPr>
        <w:t>的安装过程就完成了。</w:t>
      </w:r>
      <w:r w:rsidR="00A4689D">
        <w:rPr>
          <w:rFonts w:hint="eastAsia"/>
        </w:rPr>
        <w:t>至于配置文件则留着上面创建的空文件即可。等安装完</w:t>
      </w:r>
      <w:r w:rsidR="00A4689D">
        <w:rPr>
          <w:rFonts w:hint="eastAsia"/>
        </w:rPr>
        <w:t>oh-my-</w:t>
      </w:r>
      <w:proofErr w:type="spellStart"/>
      <w:r w:rsidR="00A4689D">
        <w:rPr>
          <w:rFonts w:hint="eastAsia"/>
        </w:rPr>
        <w:t>zsh</w:t>
      </w:r>
      <w:proofErr w:type="spellEnd"/>
      <w:r w:rsidR="00A4689D">
        <w:rPr>
          <w:rFonts w:hint="eastAsia"/>
        </w:rPr>
        <w:t>时，再添加配置即可。</w:t>
      </w:r>
    </w:p>
    <w:p w14:paraId="4DDAA010" w14:textId="573B778D" w:rsidR="008D796E" w:rsidRDefault="008D796E" w:rsidP="00EF1EAC"/>
    <w:p w14:paraId="3367E51E" w14:textId="4B91D951" w:rsidR="008D796E" w:rsidRDefault="008D796E" w:rsidP="008D796E">
      <w:r>
        <w:rPr>
          <w:rFonts w:hint="eastAsia"/>
        </w:rPr>
        <w:t>卸载</w:t>
      </w:r>
      <w:proofErr w:type="spellStart"/>
      <w:r>
        <w:rPr>
          <w:rFonts w:hint="eastAsia"/>
        </w:rPr>
        <w:t>zsh</w:t>
      </w:r>
      <w:proofErr w:type="spellEnd"/>
      <w:r>
        <w:rPr>
          <w:rFonts w:hint="eastAsia"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37F8" w14:paraId="3F6FC7C5" w14:textId="77777777" w:rsidTr="00EB37F8">
        <w:tc>
          <w:tcPr>
            <w:tcW w:w="8296" w:type="dxa"/>
          </w:tcPr>
          <w:p w14:paraId="5C4ADF92" w14:textId="1A0EF9F6" w:rsidR="00EB37F8" w:rsidRDefault="00EB37F8" w:rsidP="00EF1EAC">
            <w:proofErr w:type="spellStart"/>
            <w:r w:rsidRPr="00BB0725">
              <w:t>sudo</w:t>
            </w:r>
            <w:proofErr w:type="spellEnd"/>
            <w:r w:rsidRPr="00BB0725">
              <w:t xml:space="preserve"> apt-get remove </w:t>
            </w:r>
            <w:proofErr w:type="spellStart"/>
            <w:r w:rsidRPr="00BB0725">
              <w:t>zsh</w:t>
            </w:r>
            <w:proofErr w:type="spellEnd"/>
          </w:p>
        </w:tc>
      </w:tr>
    </w:tbl>
    <w:p w14:paraId="759DA6FC" w14:textId="77777777" w:rsidR="00EF1EAC" w:rsidRPr="00EF1EAC" w:rsidRDefault="00EF1EAC" w:rsidP="00EF1EAC"/>
    <w:p w14:paraId="19C6663F" w14:textId="03DDECF4" w:rsidR="00EF1EAC" w:rsidRDefault="00EF1EAC" w:rsidP="00EF1EAC">
      <w:pPr>
        <w:pStyle w:val="4"/>
        <w:tabs>
          <w:tab w:val="clear" w:pos="0"/>
          <w:tab w:val="clear" w:pos="420"/>
        </w:tabs>
      </w:pPr>
      <w:r>
        <w:rPr>
          <w:rFonts w:hint="eastAsia"/>
        </w:rPr>
        <w:t>安装</w:t>
      </w:r>
      <w:r w:rsidR="00C65B3F">
        <w:rPr>
          <w:rFonts w:hint="eastAsia"/>
        </w:rPr>
        <w:t xml:space="preserve"> </w:t>
      </w:r>
      <w:r>
        <w:rPr>
          <w:rFonts w:hint="eastAsia"/>
        </w:rPr>
        <w:t>oh-my-</w:t>
      </w:r>
      <w:proofErr w:type="spellStart"/>
      <w:r>
        <w:rPr>
          <w:rFonts w:hint="eastAsia"/>
        </w:rPr>
        <w:t>zsh</w:t>
      </w:r>
      <w:proofErr w:type="spellEnd"/>
    </w:p>
    <w:p w14:paraId="37141731" w14:textId="47225E61" w:rsidR="00EF1EAC" w:rsidRPr="00EF1EAC" w:rsidRDefault="00B4313E" w:rsidP="00EF1EAC">
      <w:r>
        <w:rPr>
          <w:rFonts w:hint="eastAsia"/>
        </w:rPr>
        <w:t>oh-my-</w:t>
      </w:r>
      <w:proofErr w:type="spellStart"/>
      <w:r>
        <w:rPr>
          <w:rFonts w:hint="eastAsia"/>
        </w:rPr>
        <w:t>zsh</w:t>
      </w:r>
      <w:proofErr w:type="spellEnd"/>
      <w:r>
        <w:t xml:space="preserve"> </w:t>
      </w:r>
      <w:r>
        <w:rPr>
          <w:rFonts w:hint="eastAsia"/>
        </w:rPr>
        <w:t>官网地址：</w:t>
      </w:r>
    </w:p>
    <w:p w14:paraId="4773CB1E" w14:textId="5D2EDA70" w:rsidR="00B4313E" w:rsidRDefault="00DB5434" w:rsidP="00B4313E">
      <w:hyperlink r:id="rId26" w:history="1">
        <w:r w:rsidR="00B4313E">
          <w:rPr>
            <w:rStyle w:val="af3"/>
          </w:rPr>
          <w:t>https://ohmyz.sh/</w:t>
        </w:r>
      </w:hyperlink>
    </w:p>
    <w:p w14:paraId="697EE8C1" w14:textId="6C38A060" w:rsidR="0015559E" w:rsidRDefault="0015559E" w:rsidP="00B4313E">
      <w:r>
        <w:rPr>
          <w:rFonts w:hint="eastAsia"/>
        </w:rPr>
        <w:t>GitHub</w:t>
      </w:r>
      <w:r>
        <w:rPr>
          <w:rFonts w:hint="eastAsia"/>
        </w:rPr>
        <w:t>地址：</w:t>
      </w:r>
      <w:r w:rsidR="00DB5434">
        <w:fldChar w:fldCharType="begin"/>
      </w:r>
      <w:r w:rsidR="00DB5434">
        <w:instrText xml:space="preserve"> HYPERLINK "https://github.com/ohmyzsh/ohmyzsh" </w:instrText>
      </w:r>
      <w:r w:rsidR="00DB5434">
        <w:fldChar w:fldCharType="separate"/>
      </w:r>
      <w:r>
        <w:rPr>
          <w:rStyle w:val="af3"/>
        </w:rPr>
        <w:t>https://github.com/ohmyzsh/ohmyzsh</w:t>
      </w:r>
      <w:r w:rsidR="00DB5434">
        <w:rPr>
          <w:rStyle w:val="af3"/>
        </w:rPr>
        <w:fldChar w:fldCharType="end"/>
      </w:r>
    </w:p>
    <w:p w14:paraId="1908F3F3" w14:textId="320749FE" w:rsidR="00EF1EAC" w:rsidRDefault="00EF1EAC" w:rsidP="00EF1EAC"/>
    <w:p w14:paraId="5CAE53B0" w14:textId="1C9F808C" w:rsidR="00ED7780" w:rsidRDefault="00DA0C70" w:rsidP="00EF1EAC">
      <w:r>
        <w:rPr>
          <w:rFonts w:hint="eastAsia"/>
        </w:rPr>
        <w:t>安装文档：</w:t>
      </w:r>
      <w:r w:rsidR="00DB5434">
        <w:fldChar w:fldCharType="begin"/>
      </w:r>
      <w:r w:rsidR="00DB5434">
        <w:instrText xml:space="preserve"> HYPERLINK "https://ohmyz.sh/" \l "install" </w:instrText>
      </w:r>
      <w:r w:rsidR="00DB5434">
        <w:fldChar w:fldCharType="separate"/>
      </w:r>
      <w:r>
        <w:rPr>
          <w:rStyle w:val="af3"/>
        </w:rPr>
        <w:t>https://ohmyz.sh/#install</w:t>
      </w:r>
      <w:r w:rsidR="00DB5434">
        <w:rPr>
          <w:rStyle w:val="af3"/>
        </w:rPr>
        <w:fldChar w:fldCharType="end"/>
      </w:r>
    </w:p>
    <w:p w14:paraId="2E134052" w14:textId="7B12AA09" w:rsidR="00DA0C70" w:rsidRDefault="00DA0C70" w:rsidP="00EF1EAC"/>
    <w:p w14:paraId="1612140F" w14:textId="5EC60547" w:rsidR="00484FC2" w:rsidRDefault="00484FC2" w:rsidP="00EF1EAC">
      <w:r>
        <w:rPr>
          <w:rFonts w:hint="eastAsia"/>
        </w:rPr>
        <w:t>执行如下安装命令：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6B87" w14:paraId="3BEB90ED" w14:textId="77777777" w:rsidTr="007E6B87">
        <w:tc>
          <w:tcPr>
            <w:tcW w:w="8296" w:type="dxa"/>
          </w:tcPr>
          <w:p w14:paraId="7C96B004" w14:textId="47F2E949" w:rsidR="007E6B87" w:rsidRDefault="007E6B87" w:rsidP="00EF1EAC">
            <w:proofErr w:type="spellStart"/>
            <w:r w:rsidRPr="007E6B87">
              <w:t>sh</w:t>
            </w:r>
            <w:proofErr w:type="spellEnd"/>
            <w:r w:rsidRPr="007E6B87">
              <w:t xml:space="preserve"> -c "$(curl -</w:t>
            </w:r>
            <w:proofErr w:type="spellStart"/>
            <w:r w:rsidRPr="007E6B87">
              <w:t>fsSL</w:t>
            </w:r>
            <w:proofErr w:type="spellEnd"/>
            <w:r w:rsidRPr="007E6B87">
              <w:t xml:space="preserve"> https://raw.github.com/ohmyzsh/ohmyzsh/master/tools/install.sh)"</w:t>
            </w:r>
          </w:p>
        </w:tc>
      </w:tr>
      <w:tr w:rsidR="00C80CC2" w14:paraId="209D3C5D" w14:textId="77777777" w:rsidTr="007E6B87">
        <w:tc>
          <w:tcPr>
            <w:tcW w:w="8296" w:type="dxa"/>
          </w:tcPr>
          <w:p w14:paraId="0BDC61B6" w14:textId="4B218CEF" w:rsidR="00C80CC2" w:rsidRPr="007E6B87" w:rsidRDefault="00C80CC2" w:rsidP="00EF1EAC">
            <w:r>
              <w:rPr>
                <w:rFonts w:hint="eastAsia"/>
              </w:rPr>
              <w:t>或者</w:t>
            </w:r>
          </w:p>
        </w:tc>
      </w:tr>
      <w:tr w:rsidR="00C80CC2" w14:paraId="5F05D034" w14:textId="77777777" w:rsidTr="007E6B87">
        <w:tc>
          <w:tcPr>
            <w:tcW w:w="8296" w:type="dxa"/>
          </w:tcPr>
          <w:p w14:paraId="69222C2E" w14:textId="05BD007D" w:rsidR="00C80CC2" w:rsidRDefault="00C80CC2" w:rsidP="00EF1EAC">
            <w:proofErr w:type="spellStart"/>
            <w:r w:rsidRPr="00C80CC2">
              <w:t>sh</w:t>
            </w:r>
            <w:proofErr w:type="spellEnd"/>
            <w:r w:rsidRPr="00C80CC2">
              <w:t xml:space="preserve"> -c "$(curl -</w:t>
            </w:r>
            <w:proofErr w:type="spellStart"/>
            <w:r w:rsidRPr="00C80CC2">
              <w:t>fsSL</w:t>
            </w:r>
            <w:proofErr w:type="spellEnd"/>
            <w:r w:rsidRPr="00C80CC2">
              <w:t xml:space="preserve"> https://raw.githubusercontent.com/ohmyzsh/ohmyzsh/master/tools/install.sh)"</w:t>
            </w:r>
          </w:p>
        </w:tc>
      </w:tr>
    </w:tbl>
    <w:p w14:paraId="6DC55779" w14:textId="77777777" w:rsidR="00484FC2" w:rsidRDefault="00484FC2" w:rsidP="00EF1EAC"/>
    <w:p w14:paraId="1DF34027" w14:textId="102E05F5" w:rsidR="00DA0C70" w:rsidRDefault="00657E55" w:rsidP="00EF1EAC">
      <w:r>
        <w:rPr>
          <w:rFonts w:hint="eastAsia"/>
        </w:rPr>
        <w:t>安装过程如下：</w:t>
      </w:r>
    </w:p>
    <w:p w14:paraId="50A73B67" w14:textId="1AFCC3C6" w:rsidR="00657E55" w:rsidRDefault="00657E55" w:rsidP="00657E55">
      <w:pPr>
        <w:jc w:val="center"/>
      </w:pPr>
      <w:r>
        <w:rPr>
          <w:noProof/>
        </w:rPr>
        <w:drawing>
          <wp:inline distT="0" distB="0" distL="0" distR="0" wp14:anchorId="4DDB872C" wp14:editId="45F9CB65">
            <wp:extent cx="5274310" cy="2789555"/>
            <wp:effectExtent l="0" t="0" r="2540" b="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53DA" w14:textId="07CE65A1" w:rsidR="00657E55" w:rsidRDefault="003C4237" w:rsidP="003C4237">
      <w:r>
        <w:rPr>
          <w:rFonts w:hint="eastAsia"/>
        </w:rPr>
        <w:t>按</w:t>
      </w:r>
      <w:r>
        <w:rPr>
          <w:rFonts w:hint="eastAsia"/>
        </w:rPr>
        <w:t>Y</w:t>
      </w:r>
      <w:r>
        <w:rPr>
          <w:rFonts w:hint="eastAsia"/>
        </w:rPr>
        <w:t>回车，则把默认的</w:t>
      </w:r>
      <w:r>
        <w:rPr>
          <w:rFonts w:hint="eastAsia"/>
        </w:rPr>
        <w:t>shell</w:t>
      </w:r>
      <w:r>
        <w:rPr>
          <w:rFonts w:hint="eastAsia"/>
        </w:rPr>
        <w:t>修改为</w:t>
      </w:r>
      <w:proofErr w:type="spellStart"/>
      <w:r>
        <w:rPr>
          <w:rFonts w:hint="eastAsia"/>
        </w:rPr>
        <w:t>zsh</w:t>
      </w:r>
      <w:proofErr w:type="spellEnd"/>
      <w:r>
        <w:rPr>
          <w:rFonts w:hint="eastAsia"/>
        </w:rPr>
        <w:t>。</w:t>
      </w:r>
      <w:r w:rsidR="00C65B3F">
        <w:rPr>
          <w:rFonts w:hint="eastAsia"/>
        </w:rPr>
        <w:t>这时候，</w:t>
      </w:r>
      <w:r w:rsidR="00C65B3F" w:rsidRPr="00E37F6B">
        <w:rPr>
          <w:rFonts w:hint="eastAsia"/>
          <w:b/>
          <w:bCs/>
        </w:rPr>
        <w:t>重新打开</w:t>
      </w:r>
      <w:r w:rsidR="00C65B3F" w:rsidRPr="00E37F6B">
        <w:rPr>
          <w:rFonts w:hint="eastAsia"/>
          <w:b/>
          <w:bCs/>
        </w:rPr>
        <w:t>.</w:t>
      </w:r>
      <w:proofErr w:type="spellStart"/>
      <w:r w:rsidR="00C65B3F" w:rsidRPr="00E37F6B">
        <w:rPr>
          <w:b/>
          <w:bCs/>
        </w:rPr>
        <w:t>zshrc</w:t>
      </w:r>
      <w:proofErr w:type="spellEnd"/>
      <w:r w:rsidR="00C65B3F" w:rsidRPr="00E37F6B">
        <w:rPr>
          <w:rFonts w:hint="eastAsia"/>
          <w:b/>
          <w:bCs/>
        </w:rPr>
        <w:t>配置文件，里面已经不是空的了</w:t>
      </w:r>
      <w:r w:rsidR="00C65B3F">
        <w:rPr>
          <w:rFonts w:hint="eastAsia"/>
        </w:rPr>
        <w:t>。</w:t>
      </w:r>
    </w:p>
    <w:p w14:paraId="141D777B" w14:textId="418AB34F" w:rsidR="00C65B3F" w:rsidRDefault="00C65B3F" w:rsidP="003C4237"/>
    <w:p w14:paraId="010DC58E" w14:textId="469B8857" w:rsidR="00E276A0" w:rsidRDefault="00E276A0" w:rsidP="003C4237">
      <w:r w:rsidRPr="00E276A0">
        <w:rPr>
          <w:rFonts w:hint="eastAsia"/>
        </w:rPr>
        <w:t>卸载</w:t>
      </w:r>
      <w:r w:rsidRPr="00E276A0">
        <w:rPr>
          <w:rFonts w:hint="eastAsia"/>
        </w:rPr>
        <w:t xml:space="preserve"> oh-my-</w:t>
      </w:r>
      <w:proofErr w:type="spellStart"/>
      <w:r w:rsidRPr="00E276A0">
        <w:rPr>
          <w:rFonts w:hint="eastAsia"/>
        </w:rPr>
        <w:t>zsh</w:t>
      </w:r>
      <w:proofErr w:type="spellEnd"/>
      <w:r w:rsidR="00BE391B">
        <w:rPr>
          <w:rFonts w:hint="eastAsia"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391B" w14:paraId="4FCC4DF7" w14:textId="77777777" w:rsidTr="00BE391B">
        <w:tc>
          <w:tcPr>
            <w:tcW w:w="8296" w:type="dxa"/>
          </w:tcPr>
          <w:p w14:paraId="5AE27A64" w14:textId="77777777" w:rsidR="00BE391B" w:rsidRDefault="00BE391B" w:rsidP="00BE391B">
            <w:r>
              <w:t>cd ~/.oh-my-</w:t>
            </w:r>
            <w:proofErr w:type="spellStart"/>
            <w:r>
              <w:t>zsh</w:t>
            </w:r>
            <w:proofErr w:type="spellEnd"/>
            <w:r>
              <w:t>/tools</w:t>
            </w:r>
          </w:p>
          <w:p w14:paraId="3D7E39DA" w14:textId="77777777" w:rsidR="00BE391B" w:rsidRDefault="00BE391B" w:rsidP="00BE391B">
            <w:proofErr w:type="spellStart"/>
            <w:r>
              <w:t>chmod</w:t>
            </w:r>
            <w:proofErr w:type="spellEnd"/>
            <w:r>
              <w:t xml:space="preserve"> +x uninstall.sh</w:t>
            </w:r>
          </w:p>
          <w:p w14:paraId="2E7E2CC6" w14:textId="77777777" w:rsidR="00BE391B" w:rsidRDefault="00BE391B" w:rsidP="00BE391B">
            <w:r>
              <w:t>./uninstall.sh</w:t>
            </w:r>
          </w:p>
          <w:p w14:paraId="449629BF" w14:textId="398873D5" w:rsidR="00BE391B" w:rsidRDefault="00BE391B" w:rsidP="00BE391B">
            <w:r>
              <w:t>rm -</w:t>
            </w:r>
            <w:proofErr w:type="spellStart"/>
            <w:r>
              <w:t>rif</w:t>
            </w:r>
            <w:proofErr w:type="spellEnd"/>
            <w:r>
              <w:t xml:space="preserve"> .</w:t>
            </w:r>
            <w:proofErr w:type="spellStart"/>
            <w:r>
              <w:t>zshrc</w:t>
            </w:r>
            <w:proofErr w:type="spellEnd"/>
          </w:p>
        </w:tc>
      </w:tr>
    </w:tbl>
    <w:p w14:paraId="57CA5C87" w14:textId="77777777" w:rsidR="00BE391B" w:rsidRDefault="00BE391B" w:rsidP="003C4237"/>
    <w:p w14:paraId="1DC56A67" w14:textId="51403E04" w:rsidR="00037180" w:rsidRDefault="00037180" w:rsidP="00037180">
      <w:pPr>
        <w:pStyle w:val="4"/>
      </w:pPr>
      <w:r>
        <w:rPr>
          <w:rFonts w:hint="eastAsia"/>
        </w:rPr>
        <w:t>配置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zsh</w:t>
      </w:r>
      <w:proofErr w:type="spellEnd"/>
      <w:r>
        <w:t xml:space="preserve"> </w:t>
      </w:r>
      <w:r>
        <w:rPr>
          <w:rFonts w:hint="eastAsia"/>
        </w:rPr>
        <w:t>shell</w:t>
      </w:r>
    </w:p>
    <w:p w14:paraId="64360125" w14:textId="2F21E588" w:rsidR="00A5105D" w:rsidRDefault="00E65F3A" w:rsidP="003C4237">
      <w:r>
        <w:rPr>
          <w:rFonts w:hint="eastAsia"/>
        </w:rPr>
        <w:t>主题配置：</w:t>
      </w:r>
    </w:p>
    <w:p w14:paraId="426F6610" w14:textId="6BA22704" w:rsidR="00E65F3A" w:rsidRDefault="00E65F3A" w:rsidP="003C4237">
      <w:r>
        <w:rPr>
          <w:rFonts w:hint="eastAsia"/>
        </w:rPr>
        <w:t>自带的主题所在的目录为：</w:t>
      </w:r>
      <w:r>
        <w:rPr>
          <w:rFonts w:hint="eastAsia"/>
        </w:rPr>
        <w:t>~</w:t>
      </w:r>
      <w:r w:rsidRPr="00E65F3A">
        <w:t>/.oh-my-</w:t>
      </w:r>
      <w:proofErr w:type="spellStart"/>
      <w:r w:rsidRPr="00E65F3A">
        <w:t>zsh</w:t>
      </w:r>
      <w:proofErr w:type="spellEnd"/>
      <w:r w:rsidRPr="00E65F3A">
        <w:t>/themes</w:t>
      </w:r>
    </w:p>
    <w:p w14:paraId="46BFBC7D" w14:textId="7AB7D555" w:rsidR="00E65F3A" w:rsidRDefault="00E65F3A" w:rsidP="003C4237">
      <w:r>
        <w:rPr>
          <w:rFonts w:hint="eastAsia"/>
        </w:rPr>
        <w:t>把主题修改为：</w:t>
      </w:r>
      <w:proofErr w:type="spellStart"/>
      <w:r w:rsidRPr="00E65F3A">
        <w:t>agnoster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2614" w14:paraId="71EB220D" w14:textId="77777777" w:rsidTr="00112614">
        <w:tc>
          <w:tcPr>
            <w:tcW w:w="8296" w:type="dxa"/>
          </w:tcPr>
          <w:p w14:paraId="21E1E3C1" w14:textId="0CD50DC8" w:rsidR="00112614" w:rsidRDefault="00112614" w:rsidP="003C4237">
            <w:r w:rsidRPr="00112614">
              <w:t>ZSH_THEME="</w:t>
            </w:r>
            <w:proofErr w:type="spellStart"/>
            <w:r w:rsidRPr="00112614">
              <w:t>robbyrussell</w:t>
            </w:r>
            <w:proofErr w:type="spellEnd"/>
            <w:r w:rsidRPr="00112614">
              <w:t>"</w:t>
            </w:r>
          </w:p>
        </w:tc>
      </w:tr>
      <w:tr w:rsidR="00112614" w14:paraId="72A30FAF" w14:textId="77777777" w:rsidTr="00112614">
        <w:tc>
          <w:tcPr>
            <w:tcW w:w="8296" w:type="dxa"/>
          </w:tcPr>
          <w:p w14:paraId="621FA252" w14:textId="5D763D02" w:rsidR="00112614" w:rsidRPr="00112614" w:rsidRDefault="00112614" w:rsidP="003C4237">
            <w:r>
              <w:rPr>
                <w:rFonts w:hint="eastAsia"/>
              </w:rPr>
              <w:t>修改为</w:t>
            </w:r>
          </w:p>
        </w:tc>
      </w:tr>
      <w:tr w:rsidR="00112614" w14:paraId="0EC8B59B" w14:textId="77777777" w:rsidTr="00112614">
        <w:tc>
          <w:tcPr>
            <w:tcW w:w="8296" w:type="dxa"/>
          </w:tcPr>
          <w:p w14:paraId="13C52FD5" w14:textId="25ACE7EA" w:rsidR="00112614" w:rsidRDefault="00112614" w:rsidP="003C4237">
            <w:r w:rsidRPr="00112614">
              <w:lastRenderedPageBreak/>
              <w:t>ZSH_THEME="</w:t>
            </w:r>
            <w:proofErr w:type="spellStart"/>
            <w:r>
              <w:rPr>
                <w:rFonts w:hint="eastAsia"/>
              </w:rPr>
              <w:t>agnoster</w:t>
            </w:r>
            <w:proofErr w:type="spellEnd"/>
            <w:r w:rsidRPr="00112614">
              <w:t>"</w:t>
            </w:r>
          </w:p>
        </w:tc>
      </w:tr>
      <w:tr w:rsidR="00C837EE" w14:paraId="173C40A5" w14:textId="77777777" w:rsidTr="00112614">
        <w:tc>
          <w:tcPr>
            <w:tcW w:w="8296" w:type="dxa"/>
          </w:tcPr>
          <w:p w14:paraId="7204999D" w14:textId="77777777" w:rsidR="00C837EE" w:rsidRDefault="00C837EE" w:rsidP="003C4237">
            <w:r>
              <w:rPr>
                <w:rFonts w:hint="eastAsia"/>
              </w:rPr>
              <w:t>该主题使用说明：</w:t>
            </w:r>
          </w:p>
          <w:p w14:paraId="02948844" w14:textId="3266E6F0" w:rsidR="00C837EE" w:rsidRPr="00112614" w:rsidRDefault="00DB5434" w:rsidP="003C4237">
            <w:hyperlink r:id="rId28" w:history="1">
              <w:r w:rsidR="00C837EE">
                <w:rPr>
                  <w:rStyle w:val="af3"/>
                </w:rPr>
                <w:t>https://github.com/agnoster/agnoster-zsh-theme</w:t>
              </w:r>
            </w:hyperlink>
          </w:p>
        </w:tc>
      </w:tr>
    </w:tbl>
    <w:p w14:paraId="798017C9" w14:textId="2C6ED709" w:rsidR="00E65F3A" w:rsidRDefault="001A5312" w:rsidP="003C4237">
      <w:r>
        <w:rPr>
          <w:rFonts w:hint="eastAsia"/>
        </w:rPr>
        <w:t>使用该主题需要安装如下字体：</w:t>
      </w:r>
    </w:p>
    <w:p w14:paraId="333C3E9A" w14:textId="51352600" w:rsidR="001A5312" w:rsidRDefault="00DB5434" w:rsidP="003C4237">
      <w:hyperlink r:id="rId29" w:history="1">
        <w:r w:rsidR="001A5312">
          <w:rPr>
            <w:rStyle w:val="af3"/>
          </w:rPr>
          <w:t>https://github.com/powerline/fonts</w:t>
        </w:r>
      </w:hyperlink>
    </w:p>
    <w:p w14:paraId="7EFFAD9B" w14:textId="6ABF138B" w:rsidR="001A5312" w:rsidRDefault="00E613CD" w:rsidP="003C4237">
      <w:r>
        <w:rPr>
          <w:rFonts w:hint="eastAsia"/>
        </w:rPr>
        <w:t>字体安装步骤：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5D34" w14:paraId="2676903D" w14:textId="77777777" w:rsidTr="008F5D34">
        <w:tc>
          <w:tcPr>
            <w:tcW w:w="8296" w:type="dxa"/>
          </w:tcPr>
          <w:p w14:paraId="60B555E8" w14:textId="10B5E9D1" w:rsidR="006E728B" w:rsidRPr="006E728B" w:rsidRDefault="006E728B" w:rsidP="003C4237">
            <w:r w:rsidRPr="006E728B">
              <w:t>git clone https://github.com/powerline/fonts.git --depth=1</w:t>
            </w:r>
          </w:p>
          <w:p w14:paraId="4884DC51" w14:textId="75DC1352" w:rsidR="006E728B" w:rsidRDefault="006E728B" w:rsidP="003C4237">
            <w:r>
              <w:rPr>
                <w:rFonts w:hint="eastAsia"/>
              </w:rPr>
              <w:t>cd</w:t>
            </w:r>
            <w:r>
              <w:t xml:space="preserve"> fonts</w:t>
            </w:r>
          </w:p>
          <w:p w14:paraId="16DE2E99" w14:textId="6480360F" w:rsidR="006E728B" w:rsidRDefault="006E728B" w:rsidP="003C4237">
            <w:r>
              <w:rPr>
                <w:rFonts w:hint="eastAsia"/>
              </w:rPr>
              <w:t>.</w:t>
            </w:r>
            <w:r>
              <w:t>/install.sh</w:t>
            </w:r>
          </w:p>
          <w:p w14:paraId="25A6CA3F" w14:textId="7759FEB4" w:rsidR="006E728B" w:rsidRDefault="006E728B" w:rsidP="003C4237">
            <w:r>
              <w:rPr>
                <w:rFonts w:hint="eastAsia"/>
              </w:rPr>
              <w:t>c</w:t>
            </w:r>
            <w:r>
              <w:t>d ..</w:t>
            </w:r>
          </w:p>
          <w:p w14:paraId="528D284A" w14:textId="7A083F7C" w:rsidR="006E728B" w:rsidRDefault="006E728B" w:rsidP="003C4237">
            <w:r>
              <w:rPr>
                <w:rFonts w:hint="eastAsia"/>
              </w:rPr>
              <w:t>r</w:t>
            </w:r>
            <w:r>
              <w:t>m -rf fonts</w:t>
            </w:r>
          </w:p>
          <w:p w14:paraId="0BE14248" w14:textId="297876AD" w:rsidR="006E728B" w:rsidRDefault="006E728B" w:rsidP="003C4237">
            <w:r>
              <w:rPr>
                <w:rFonts w:hint="eastAsia"/>
              </w:rPr>
              <w:t>或者</w:t>
            </w:r>
          </w:p>
          <w:p w14:paraId="44590737" w14:textId="1C5F3782" w:rsidR="008F5D34" w:rsidRDefault="00C6440F" w:rsidP="003C4237">
            <w:proofErr w:type="spellStart"/>
            <w:r w:rsidRPr="00C6440F">
              <w:t>sudo</w:t>
            </w:r>
            <w:proofErr w:type="spellEnd"/>
            <w:r w:rsidRPr="00C6440F">
              <w:t xml:space="preserve"> apt-get install fonts-powerline</w:t>
            </w:r>
          </w:p>
        </w:tc>
      </w:tr>
    </w:tbl>
    <w:p w14:paraId="3F5D9B8E" w14:textId="77777777" w:rsidR="00E613CD" w:rsidRDefault="00E613CD" w:rsidP="003C4237"/>
    <w:p w14:paraId="77E25615" w14:textId="77777777" w:rsidR="00A5105D" w:rsidRPr="00B4313E" w:rsidRDefault="00A5105D" w:rsidP="003C4237"/>
    <w:p w14:paraId="06B9C5FA" w14:textId="1FECCA22" w:rsidR="004634AE" w:rsidRDefault="004634AE" w:rsidP="004634AE"/>
    <w:p w14:paraId="5A134AAC" w14:textId="6647BD6A" w:rsidR="004634AE" w:rsidRDefault="004634AE" w:rsidP="0097202F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neofetch</w:t>
      </w:r>
      <w:proofErr w:type="spellEnd"/>
      <w:r>
        <w:t xml:space="preserve"> </w:t>
      </w:r>
      <w:r>
        <w:rPr>
          <w:rFonts w:hint="eastAsia"/>
        </w:rPr>
        <w:t>软件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5B12" w14:paraId="528A107C" w14:textId="77777777" w:rsidTr="005D5B12">
        <w:tc>
          <w:tcPr>
            <w:tcW w:w="8296" w:type="dxa"/>
          </w:tcPr>
          <w:p w14:paraId="2AA68D5E" w14:textId="4E634245" w:rsidR="005D5B12" w:rsidRDefault="005D5B12" w:rsidP="004634AE">
            <w:proofErr w:type="spellStart"/>
            <w:r w:rsidRPr="005D5B12">
              <w:t>sudo</w:t>
            </w:r>
            <w:proofErr w:type="spellEnd"/>
            <w:r w:rsidRPr="005D5B12">
              <w:t xml:space="preserve"> apt install </w:t>
            </w:r>
            <w:proofErr w:type="spellStart"/>
            <w:r w:rsidRPr="005D5B12">
              <w:t>neofetch</w:t>
            </w:r>
            <w:proofErr w:type="spellEnd"/>
          </w:p>
        </w:tc>
      </w:tr>
      <w:tr w:rsidR="00BD2169" w14:paraId="25CB216F" w14:textId="77777777" w:rsidTr="005D5B12">
        <w:tc>
          <w:tcPr>
            <w:tcW w:w="8296" w:type="dxa"/>
          </w:tcPr>
          <w:p w14:paraId="0CFB752E" w14:textId="7F0713B6" w:rsidR="00BD2169" w:rsidRPr="005D5B12" w:rsidRDefault="006A0F5C" w:rsidP="004634AE">
            <w:proofErr w:type="spellStart"/>
            <w:r w:rsidRPr="006A0F5C">
              <w:t>shan@sh</w:t>
            </w:r>
            <w:proofErr w:type="spellEnd"/>
            <w:r w:rsidRPr="006A0F5C">
              <w:t xml:space="preserve">:~$ </w:t>
            </w:r>
            <w:proofErr w:type="spellStart"/>
            <w:r w:rsidRPr="006A0F5C">
              <w:t>neofetch</w:t>
            </w:r>
            <w:proofErr w:type="spellEnd"/>
          </w:p>
        </w:tc>
      </w:tr>
    </w:tbl>
    <w:p w14:paraId="6360FE71" w14:textId="77777777" w:rsidR="003E52E8" w:rsidRDefault="003E52E8" w:rsidP="004634AE"/>
    <w:p w14:paraId="693A6B30" w14:textId="4C6F42C3" w:rsidR="004634AE" w:rsidRDefault="006A0F5C" w:rsidP="004634AE">
      <w:r>
        <w:rPr>
          <w:rFonts w:hint="eastAsia"/>
        </w:rPr>
        <w:t>如下效果图：</w:t>
      </w:r>
    </w:p>
    <w:p w14:paraId="5A40A6B7" w14:textId="01F6D3D7" w:rsidR="006A0F5C" w:rsidRDefault="006A0F5C" w:rsidP="006A0F5C">
      <w:pPr>
        <w:jc w:val="center"/>
      </w:pPr>
      <w:r>
        <w:rPr>
          <w:noProof/>
        </w:rPr>
        <w:drawing>
          <wp:inline distT="0" distB="0" distL="0" distR="0" wp14:anchorId="75298371" wp14:editId="2287E740">
            <wp:extent cx="5274310" cy="2886710"/>
            <wp:effectExtent l="0" t="0" r="2540" b="889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FFE3" w14:textId="77777777" w:rsidR="005D5B12" w:rsidRPr="004634AE" w:rsidRDefault="005D5B12" w:rsidP="004634AE"/>
    <w:p w14:paraId="03162CF4" w14:textId="04C73E2C" w:rsidR="004634AE" w:rsidRDefault="004634AE" w:rsidP="00B555F3"/>
    <w:p w14:paraId="6AA8D3EF" w14:textId="77777777" w:rsidR="004634AE" w:rsidRDefault="004634AE" w:rsidP="00B555F3"/>
    <w:p w14:paraId="45C0024C" w14:textId="625B9417" w:rsidR="00B555F3" w:rsidRDefault="00351B18" w:rsidP="00351B18">
      <w:pPr>
        <w:pStyle w:val="1"/>
      </w:pPr>
      <w:r>
        <w:rPr>
          <w:rFonts w:hint="eastAsia"/>
        </w:rPr>
        <w:t>搭建开发环境</w:t>
      </w:r>
    </w:p>
    <w:p w14:paraId="19AECBBF" w14:textId="6C948A78" w:rsidR="004F5E51" w:rsidRDefault="004F5E51" w:rsidP="004F5E51">
      <w:pPr>
        <w:pStyle w:val="2"/>
      </w:pPr>
      <w:r>
        <w:rPr>
          <w:rFonts w:hint="eastAsia"/>
        </w:rPr>
        <w:lastRenderedPageBreak/>
        <w:t>准备工作</w:t>
      </w:r>
    </w:p>
    <w:p w14:paraId="479F500A" w14:textId="08F0DABA" w:rsidR="00137986" w:rsidRDefault="00137986" w:rsidP="00137986">
      <w:r>
        <w:rPr>
          <w:rFonts w:hint="eastAsia"/>
        </w:rPr>
        <w:t>我们将使用</w:t>
      </w:r>
      <w:proofErr w:type="spellStart"/>
      <w:r>
        <w:rPr>
          <w:rFonts w:hint="eastAsia"/>
        </w:rPr>
        <w:t>NeoVim</w:t>
      </w:r>
      <w:proofErr w:type="spellEnd"/>
      <w:r>
        <w:rPr>
          <w:rFonts w:hint="eastAsia"/>
        </w:rPr>
        <w:t>做为开发工具。</w:t>
      </w:r>
    </w:p>
    <w:p w14:paraId="1B03C13A" w14:textId="6D434A7F" w:rsidR="00137986" w:rsidRDefault="00137986" w:rsidP="00137986">
      <w:r>
        <w:rPr>
          <w:rFonts w:hint="eastAsia"/>
        </w:rPr>
        <w:t>使用</w:t>
      </w:r>
      <w:r>
        <w:rPr>
          <w:rFonts w:hint="eastAsia"/>
        </w:rPr>
        <w:t>vim-plug</w:t>
      </w:r>
      <w:r>
        <w:rPr>
          <w:rFonts w:hint="eastAsia"/>
        </w:rPr>
        <w:t>做为插件管理器。</w:t>
      </w:r>
    </w:p>
    <w:p w14:paraId="498DEA90" w14:textId="75EE239E" w:rsidR="00137986" w:rsidRDefault="00137986" w:rsidP="00137986">
      <w:r>
        <w:rPr>
          <w:rFonts w:hint="eastAsia"/>
        </w:rPr>
        <w:t>使用</w:t>
      </w:r>
      <w:proofErr w:type="spellStart"/>
      <w:r>
        <w:rPr>
          <w:rFonts w:hint="eastAsia"/>
        </w:rPr>
        <w:t>coc.nvim</w:t>
      </w:r>
      <w:proofErr w:type="spellEnd"/>
      <w:r>
        <w:rPr>
          <w:rFonts w:hint="eastAsia"/>
        </w:rPr>
        <w:t>做为代码补全插件。</w:t>
      </w:r>
    </w:p>
    <w:p w14:paraId="1C3106E0" w14:textId="77777777" w:rsidR="00137986" w:rsidRDefault="00137986" w:rsidP="00137986"/>
    <w:p w14:paraId="066E75AE" w14:textId="56A549C9" w:rsidR="004F5E51" w:rsidRDefault="004F5E51" w:rsidP="004F5E51"/>
    <w:p w14:paraId="1E0C78FE" w14:textId="77777777" w:rsidR="004F5E51" w:rsidRPr="004F5E51" w:rsidRDefault="004F5E51" w:rsidP="004F5E51"/>
    <w:p w14:paraId="46483F28" w14:textId="77777777" w:rsidR="004F5E51" w:rsidRPr="004F5E51" w:rsidRDefault="004F5E51" w:rsidP="004F5E51"/>
    <w:p w14:paraId="7ED83F84" w14:textId="62959950" w:rsidR="00137986" w:rsidRDefault="00137986" w:rsidP="00137986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NeoVim</w:t>
      </w:r>
      <w:proofErr w:type="spellEnd"/>
      <w:r>
        <w:t xml:space="preserve"> </w:t>
      </w:r>
      <w:r>
        <w:rPr>
          <w:rFonts w:hint="eastAsia"/>
        </w:rPr>
        <w:t>软件</w:t>
      </w:r>
    </w:p>
    <w:p w14:paraId="27B5FCCD" w14:textId="1BFC531E" w:rsidR="00137986" w:rsidRDefault="00137986" w:rsidP="00137986">
      <w:proofErr w:type="spellStart"/>
      <w:r>
        <w:rPr>
          <w:rFonts w:hint="eastAsia"/>
        </w:rPr>
        <w:t>NeoVim</w:t>
      </w:r>
      <w:proofErr w:type="spellEnd"/>
      <w:r>
        <w:rPr>
          <w:rFonts w:hint="eastAsia"/>
        </w:rPr>
        <w:t>的官网地址为：</w:t>
      </w:r>
      <w:r w:rsidR="00DB5434">
        <w:fldChar w:fldCharType="begin"/>
      </w:r>
      <w:r w:rsidR="00DB5434">
        <w:instrText xml:space="preserve"> HYPERLINK "https://neovim.io/" </w:instrText>
      </w:r>
      <w:r w:rsidR="00DB5434">
        <w:fldChar w:fldCharType="separate"/>
      </w:r>
      <w:r>
        <w:rPr>
          <w:rStyle w:val="af3"/>
        </w:rPr>
        <w:t>https://neovim.io/</w:t>
      </w:r>
      <w:r w:rsidR="00DB5434">
        <w:rPr>
          <w:rStyle w:val="af3"/>
        </w:rPr>
        <w:fldChar w:fldCharType="end"/>
      </w:r>
    </w:p>
    <w:p w14:paraId="3A0D7732" w14:textId="53B48BFF" w:rsidR="00CB0D76" w:rsidRDefault="00CB0D76" w:rsidP="00137986">
      <w:proofErr w:type="spellStart"/>
      <w:r>
        <w:rPr>
          <w:rFonts w:hint="eastAsia"/>
        </w:rPr>
        <w:t>NeoVim</w:t>
      </w:r>
      <w:proofErr w:type="spellEnd"/>
      <w:r>
        <w:rPr>
          <w:rFonts w:hint="eastAsia"/>
        </w:rPr>
        <w:t>的用户手册：</w:t>
      </w:r>
      <w:r w:rsidR="00DB5434">
        <w:fldChar w:fldCharType="begin"/>
      </w:r>
      <w:r w:rsidR="00DB5434">
        <w:instrText xml:space="preserve"> HYPERLINK "https://neovim.io/doc/user/" </w:instrText>
      </w:r>
      <w:r w:rsidR="00DB5434">
        <w:fldChar w:fldCharType="separate"/>
      </w:r>
      <w:r>
        <w:rPr>
          <w:rStyle w:val="af3"/>
        </w:rPr>
        <w:t>https://neovim.io/doc/user/</w:t>
      </w:r>
      <w:r w:rsidR="00DB5434">
        <w:rPr>
          <w:rStyle w:val="af3"/>
        </w:rPr>
        <w:fldChar w:fldCharType="end"/>
      </w:r>
    </w:p>
    <w:p w14:paraId="7C686D2C" w14:textId="77777777" w:rsidR="00137986" w:rsidRDefault="00137986" w:rsidP="00137986">
      <w:proofErr w:type="spellStart"/>
      <w:r>
        <w:rPr>
          <w:rFonts w:hint="eastAsia"/>
        </w:rPr>
        <w:t>NeoVim</w:t>
      </w:r>
      <w:proofErr w:type="spellEnd"/>
      <w:r>
        <w:rPr>
          <w:rFonts w:hint="eastAsia"/>
        </w:rPr>
        <w:t>的安装说明文档：</w:t>
      </w:r>
    </w:p>
    <w:p w14:paraId="4D313C5A" w14:textId="77777777" w:rsidR="00137986" w:rsidRDefault="00DB5434" w:rsidP="00137986">
      <w:hyperlink r:id="rId31" w:history="1">
        <w:r w:rsidR="00137986">
          <w:rPr>
            <w:rStyle w:val="af3"/>
          </w:rPr>
          <w:t>https://github.com/neovim/neovim/wiki/Installing-Neovim</w:t>
        </w:r>
      </w:hyperlink>
    </w:p>
    <w:p w14:paraId="202788C0" w14:textId="0A9FCD8D" w:rsidR="00137986" w:rsidRPr="00137986" w:rsidRDefault="00137986" w:rsidP="00137986">
      <w:r>
        <w:rPr>
          <w:rFonts w:hint="eastAsia"/>
        </w:rPr>
        <w:t>因此</w:t>
      </w:r>
      <w:r>
        <w:rPr>
          <w:rFonts w:hint="eastAsia"/>
        </w:rPr>
        <w:t>Ubuntu</w:t>
      </w:r>
      <w:r>
        <w:rPr>
          <w:rFonts w:hint="eastAsia"/>
        </w:rPr>
        <w:t>的安装</w:t>
      </w:r>
      <w:proofErr w:type="spellStart"/>
      <w:r>
        <w:rPr>
          <w:rFonts w:hint="eastAsia"/>
        </w:rPr>
        <w:t>NeoVim</w:t>
      </w:r>
      <w:proofErr w:type="spellEnd"/>
      <w:r>
        <w:rPr>
          <w:rFonts w:hint="eastAsia"/>
        </w:rPr>
        <w:t>的命令如下：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7986" w14:paraId="1055DDA5" w14:textId="77777777" w:rsidTr="000A112F">
        <w:tc>
          <w:tcPr>
            <w:tcW w:w="8296" w:type="dxa"/>
          </w:tcPr>
          <w:p w14:paraId="49099996" w14:textId="77777777" w:rsidR="00137986" w:rsidRDefault="00137986" w:rsidP="000A112F">
            <w:proofErr w:type="spellStart"/>
            <w:r w:rsidRPr="00B555F3">
              <w:t>sudo</w:t>
            </w:r>
            <w:proofErr w:type="spellEnd"/>
            <w:r w:rsidRPr="00B555F3">
              <w:t xml:space="preserve"> apt-get install </w:t>
            </w:r>
            <w:proofErr w:type="spellStart"/>
            <w:r w:rsidRPr="00B555F3">
              <w:t>neovim</w:t>
            </w:r>
            <w:proofErr w:type="spellEnd"/>
          </w:p>
        </w:tc>
      </w:tr>
    </w:tbl>
    <w:p w14:paraId="29EF74D2" w14:textId="77777777" w:rsidR="001452B5" w:rsidRDefault="001452B5" w:rsidP="00137986"/>
    <w:p w14:paraId="4924C7BA" w14:textId="062B31B2" w:rsidR="00137986" w:rsidRDefault="00043154" w:rsidP="00137986">
      <w:r>
        <w:rPr>
          <w:rFonts w:hint="eastAsia"/>
        </w:rPr>
        <w:t>在安装的过程中，会自动安装</w:t>
      </w:r>
      <w:r>
        <w:rPr>
          <w:rFonts w:hint="eastAsia"/>
        </w:rPr>
        <w:t xml:space="preserve"> python</w:t>
      </w:r>
      <w:r>
        <w:t>3</w:t>
      </w:r>
      <w:r>
        <w:rPr>
          <w:rFonts w:hint="eastAsia"/>
        </w:rPr>
        <w:t>-neovim</w:t>
      </w:r>
      <w:r>
        <w:rPr>
          <w:rFonts w:hint="eastAsia"/>
        </w:rPr>
        <w:t>，如下</w:t>
      </w:r>
      <w:r w:rsidR="0078731D">
        <w:rPr>
          <w:rFonts w:hint="eastAsia"/>
        </w:rPr>
        <w:t>图说明</w:t>
      </w:r>
      <w:r>
        <w:rPr>
          <w:rFonts w:hint="eastAsia"/>
        </w:rPr>
        <w:t>所示：</w:t>
      </w:r>
    </w:p>
    <w:p w14:paraId="2135FE4E" w14:textId="37679D52" w:rsidR="00043154" w:rsidRDefault="00043154" w:rsidP="00043154">
      <w:pPr>
        <w:jc w:val="center"/>
      </w:pPr>
      <w:r>
        <w:rPr>
          <w:noProof/>
        </w:rPr>
        <w:drawing>
          <wp:inline distT="0" distB="0" distL="0" distR="0" wp14:anchorId="1D0B3639" wp14:editId="522BDD9B">
            <wp:extent cx="4381500" cy="2352675"/>
            <wp:effectExtent l="0" t="0" r="0" b="9525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4E8F" w14:textId="54C72F9A" w:rsidR="00664DA6" w:rsidRDefault="00043154" w:rsidP="00137986">
      <w:r>
        <w:rPr>
          <w:rFonts w:hint="eastAsia"/>
        </w:rPr>
        <w:t>验证方法：打开</w:t>
      </w:r>
      <w:proofErr w:type="spellStart"/>
      <w:r>
        <w:rPr>
          <w:rFonts w:hint="eastAsia"/>
        </w:rPr>
        <w:t>NeoVim</w:t>
      </w:r>
      <w:proofErr w:type="spellEnd"/>
      <w:r>
        <w:rPr>
          <w:rFonts w:hint="eastAsia"/>
        </w:rPr>
        <w:t>，然后在命令模式下输入</w:t>
      </w:r>
      <w:r>
        <w:rPr>
          <w:rFonts w:hint="eastAsia"/>
        </w:rPr>
        <w:t>:</w:t>
      </w:r>
      <w:r>
        <w:t>python</w:t>
      </w:r>
      <w:r>
        <w:rPr>
          <w:rFonts w:hint="eastAsia"/>
        </w:rPr>
        <w:t>发现确实存在，说明</w:t>
      </w:r>
      <w:r>
        <w:rPr>
          <w:rFonts w:hint="eastAsia"/>
        </w:rPr>
        <w:t>python</w:t>
      </w:r>
      <w:r>
        <w:t>3-neovim</w:t>
      </w:r>
      <w:r>
        <w:rPr>
          <w:rFonts w:hint="eastAsia"/>
        </w:rPr>
        <w:t>的确是安装了。</w:t>
      </w:r>
    </w:p>
    <w:p w14:paraId="787A0E7E" w14:textId="7D8AF905" w:rsidR="00043154" w:rsidRDefault="00043154" w:rsidP="00137986"/>
    <w:p w14:paraId="578041C1" w14:textId="45BC3D69" w:rsidR="00043154" w:rsidRDefault="00B03108" w:rsidP="00B03108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 xml:space="preserve"> vim-plug</w:t>
      </w:r>
      <w:r>
        <w:t xml:space="preserve"> </w:t>
      </w:r>
      <w:r>
        <w:rPr>
          <w:rFonts w:hint="eastAsia"/>
        </w:rPr>
        <w:t>插件管理器</w:t>
      </w:r>
    </w:p>
    <w:p w14:paraId="618CCD38" w14:textId="0E5D94A6" w:rsidR="00B03108" w:rsidRPr="00B03108" w:rsidRDefault="00EE27A4" w:rsidP="00B03108">
      <w:r>
        <w:rPr>
          <w:rFonts w:hint="eastAsia"/>
        </w:rPr>
        <w:t>vim-plug</w:t>
      </w:r>
      <w:r>
        <w:rPr>
          <w:rFonts w:hint="eastAsia"/>
        </w:rPr>
        <w:t>的官网地址为：</w:t>
      </w:r>
    </w:p>
    <w:p w14:paraId="230EFAAC" w14:textId="7C7628C5" w:rsidR="00137986" w:rsidRDefault="00DB5434" w:rsidP="00137986">
      <w:hyperlink r:id="rId33" w:history="1">
        <w:r w:rsidR="00C07D54">
          <w:rPr>
            <w:rStyle w:val="af3"/>
          </w:rPr>
          <w:t>https://github.com/junegunn/vim-plug</w:t>
        </w:r>
      </w:hyperlink>
    </w:p>
    <w:p w14:paraId="5C070A05" w14:textId="1928C49E" w:rsidR="00C07D54" w:rsidRDefault="00C07D54" w:rsidP="00137986"/>
    <w:p w14:paraId="4C0B9F83" w14:textId="7CCB31B6" w:rsidR="00E14E89" w:rsidRDefault="00E14E89" w:rsidP="00137986">
      <w:r>
        <w:rPr>
          <w:rFonts w:hint="eastAsia"/>
        </w:rPr>
        <w:t>安装命令如下图所示：</w:t>
      </w:r>
    </w:p>
    <w:p w14:paraId="1A3F0682" w14:textId="0423CBF5" w:rsidR="00E14E89" w:rsidRDefault="00E14E89" w:rsidP="00137986">
      <w:r>
        <w:rPr>
          <w:noProof/>
        </w:rPr>
        <w:lastRenderedPageBreak/>
        <w:drawing>
          <wp:inline distT="0" distB="0" distL="0" distR="0" wp14:anchorId="7D5BF343" wp14:editId="1886BD95">
            <wp:extent cx="5274310" cy="993140"/>
            <wp:effectExtent l="0" t="0" r="254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2CC6" w14:textId="0E5EBC87" w:rsidR="00E14E89" w:rsidRDefault="00E14E89" w:rsidP="00137986">
      <w:r>
        <w:rPr>
          <w:rFonts w:hint="eastAsia"/>
        </w:rPr>
        <w:t>也就是：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0E0B" w14:paraId="511307CD" w14:textId="77777777" w:rsidTr="002E0E0B">
        <w:tc>
          <w:tcPr>
            <w:tcW w:w="8296" w:type="dxa"/>
          </w:tcPr>
          <w:p w14:paraId="7B60F139" w14:textId="322E5F8F" w:rsidR="002E0E0B" w:rsidRDefault="002E0E0B" w:rsidP="00137986">
            <w:proofErr w:type="spellStart"/>
            <w:r w:rsidRPr="002E0E0B">
              <w:t>sh</w:t>
            </w:r>
            <w:proofErr w:type="spellEnd"/>
            <w:r w:rsidRPr="002E0E0B">
              <w:t xml:space="preserve"> -c 'curl -</w:t>
            </w:r>
            <w:proofErr w:type="spellStart"/>
            <w:r w:rsidRPr="002E0E0B">
              <w:t>fLo</w:t>
            </w:r>
            <w:proofErr w:type="spellEnd"/>
            <w:r w:rsidRPr="002E0E0B">
              <w:t xml:space="preserve"> "${XDG_DATA_HOME:-$HOME/.local/share}"/nvim/site/autoload/plug.vim --create-</w:t>
            </w:r>
            <w:proofErr w:type="spellStart"/>
            <w:r w:rsidRPr="002E0E0B">
              <w:t>dirs</w:t>
            </w:r>
            <w:proofErr w:type="spellEnd"/>
            <w:r w:rsidRPr="002E0E0B">
              <w:t xml:space="preserve"> https://raw.githubusercontent.com/junegunn/vim-plug/master/plug.vim'</w:t>
            </w:r>
          </w:p>
        </w:tc>
      </w:tr>
    </w:tbl>
    <w:p w14:paraId="63733DF7" w14:textId="3D7BE415" w:rsidR="00E14E89" w:rsidRDefault="00A375A8" w:rsidP="00137986">
      <w:r>
        <w:rPr>
          <w:rFonts w:hint="eastAsia"/>
        </w:rPr>
        <w:t>我们在</w:t>
      </w:r>
      <w:r>
        <w:rPr>
          <w:rFonts w:hint="eastAsia"/>
        </w:rPr>
        <w:t>Ubuntu</w:t>
      </w:r>
      <w:r>
        <w:rPr>
          <w:rFonts w:hint="eastAsia"/>
        </w:rPr>
        <w:t>子系统的终端输入以上命令进行安装</w:t>
      </w:r>
      <w:r>
        <w:rPr>
          <w:rFonts w:hint="eastAsia"/>
        </w:rPr>
        <w:t>vim-plug</w:t>
      </w:r>
      <w:r>
        <w:rPr>
          <w:rFonts w:hint="eastAsia"/>
        </w:rPr>
        <w:t>插件管理器。</w:t>
      </w:r>
    </w:p>
    <w:p w14:paraId="54E9CD53" w14:textId="633CED02" w:rsidR="00CC4FD2" w:rsidRDefault="00CC4FD2" w:rsidP="00137986">
      <w:r>
        <w:rPr>
          <w:rFonts w:hint="eastAsia"/>
        </w:rPr>
        <w:t>安装结果如下图所示：</w:t>
      </w:r>
    </w:p>
    <w:p w14:paraId="161BD8C3" w14:textId="49713FAB" w:rsidR="00CC4FD2" w:rsidRDefault="00CC4FD2" w:rsidP="00137986">
      <w:r>
        <w:rPr>
          <w:noProof/>
        </w:rPr>
        <w:drawing>
          <wp:inline distT="0" distB="0" distL="0" distR="0" wp14:anchorId="18A45FF6" wp14:editId="2006BC8B">
            <wp:extent cx="5274310" cy="960120"/>
            <wp:effectExtent l="0" t="0" r="2540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75B8" w14:textId="4E8FE111" w:rsidR="00A375A8" w:rsidRDefault="00CC4FD2" w:rsidP="00137986">
      <w:r>
        <w:rPr>
          <w:rFonts w:hint="eastAsia"/>
        </w:rPr>
        <w:t>成功安装了</w:t>
      </w:r>
      <w:r>
        <w:rPr>
          <w:rFonts w:hint="eastAsia"/>
        </w:rPr>
        <w:t>vim-plug</w:t>
      </w:r>
      <w:r>
        <w:rPr>
          <w:rFonts w:hint="eastAsia"/>
        </w:rPr>
        <w:t>插件管理器。</w:t>
      </w:r>
    </w:p>
    <w:p w14:paraId="61C5FEE3" w14:textId="77777777" w:rsidR="00C07D54" w:rsidRPr="007878B8" w:rsidRDefault="00C07D54" w:rsidP="00137986"/>
    <w:p w14:paraId="10B352A2" w14:textId="09405171" w:rsidR="00137986" w:rsidRDefault="00106C60" w:rsidP="00106C60">
      <w:pPr>
        <w:pStyle w:val="3"/>
      </w:pPr>
      <w:r>
        <w:rPr>
          <w:rFonts w:hint="eastAsia"/>
        </w:rPr>
        <w:t>启动</w:t>
      </w:r>
      <w:r>
        <w:rPr>
          <w:rFonts w:hint="eastAsia"/>
        </w:rPr>
        <w:t xml:space="preserve"> vim-plug</w:t>
      </w:r>
      <w:r>
        <w:t xml:space="preserve"> </w:t>
      </w:r>
      <w:r>
        <w:rPr>
          <w:rFonts w:hint="eastAsia"/>
        </w:rPr>
        <w:t>插件管理器</w:t>
      </w:r>
    </w:p>
    <w:p w14:paraId="03810BEF" w14:textId="0B93989B" w:rsidR="00106C60" w:rsidRDefault="00232098" w:rsidP="00106C60">
      <w:proofErr w:type="spellStart"/>
      <w:r>
        <w:rPr>
          <w:rFonts w:hint="eastAsia"/>
        </w:rPr>
        <w:t>NeoVim</w:t>
      </w:r>
      <w:proofErr w:type="spellEnd"/>
      <w:r>
        <w:rPr>
          <w:rFonts w:hint="eastAsia"/>
        </w:rPr>
        <w:t>如何启动</w:t>
      </w:r>
      <w:r>
        <w:rPr>
          <w:rFonts w:hint="eastAsia"/>
        </w:rPr>
        <w:t xml:space="preserve"> vim-plug</w:t>
      </w:r>
      <w:r>
        <w:t xml:space="preserve"> </w:t>
      </w:r>
      <w:r>
        <w:rPr>
          <w:rFonts w:hint="eastAsia"/>
        </w:rPr>
        <w:t>插件管理器呢？</w:t>
      </w:r>
    </w:p>
    <w:p w14:paraId="6480B68B" w14:textId="37B6A85A" w:rsidR="00232098" w:rsidRDefault="00232098" w:rsidP="00106C60">
      <w:r>
        <w:rPr>
          <w:rFonts w:hint="eastAsia"/>
        </w:rPr>
        <w:t>打开网址：</w:t>
      </w:r>
      <w:hyperlink r:id="rId36" w:history="1">
        <w:r>
          <w:rPr>
            <w:rStyle w:val="af3"/>
          </w:rPr>
          <w:t>https://github.com/junegunn/vim-plug/wiki/tutorial</w:t>
        </w:r>
      </w:hyperlink>
    </w:p>
    <w:p w14:paraId="75655FF4" w14:textId="02C9C350" w:rsidR="00232098" w:rsidRDefault="00232098" w:rsidP="00106C60">
      <w:r>
        <w:rPr>
          <w:rFonts w:hint="eastAsia"/>
        </w:rPr>
        <w:t>找到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Pr="00232098">
        <w:t>Installing plugins</w:t>
      </w:r>
      <w:r>
        <w:rPr>
          <w:rFonts w:hint="eastAsia"/>
        </w:rPr>
        <w:t>”，可以看到如下文字：</w:t>
      </w:r>
    </w:p>
    <w:p w14:paraId="1156781B" w14:textId="4D383AE1" w:rsidR="00232098" w:rsidRDefault="005B33BF" w:rsidP="005B33BF">
      <w:pPr>
        <w:jc w:val="center"/>
      </w:pPr>
      <w:r>
        <w:rPr>
          <w:noProof/>
        </w:rPr>
        <w:drawing>
          <wp:inline distT="0" distB="0" distL="0" distR="0" wp14:anchorId="7121C54C" wp14:editId="72C6BC71">
            <wp:extent cx="5274310" cy="1110615"/>
            <wp:effectExtent l="0" t="0" r="2540" b="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9F16" w14:textId="6933196B" w:rsidR="005B33BF" w:rsidRDefault="005B33BF" w:rsidP="005B33BF">
      <w:r>
        <w:rPr>
          <w:rFonts w:hint="eastAsia"/>
        </w:rPr>
        <w:t>可以看到</w:t>
      </w:r>
      <w:proofErr w:type="spellStart"/>
      <w:r>
        <w:rPr>
          <w:rFonts w:hint="eastAsia"/>
        </w:rPr>
        <w:t>NeoVim</w:t>
      </w:r>
      <w:proofErr w:type="spellEnd"/>
      <w:r>
        <w:rPr>
          <w:rFonts w:hint="eastAsia"/>
        </w:rPr>
        <w:t>配置文件的路径为：</w:t>
      </w:r>
      <w:r w:rsidRPr="005B33BF">
        <w:t>~/.config/</w:t>
      </w:r>
      <w:proofErr w:type="spellStart"/>
      <w:r w:rsidRPr="005B33BF">
        <w:t>nvim</w:t>
      </w:r>
      <w:proofErr w:type="spellEnd"/>
      <w:r w:rsidRPr="005B33BF">
        <w:t>/</w:t>
      </w:r>
      <w:proofErr w:type="spellStart"/>
      <w:r w:rsidRPr="005B33BF">
        <w:t>init.vim</w:t>
      </w:r>
      <w:proofErr w:type="spellEnd"/>
      <w:r>
        <w:rPr>
          <w:rFonts w:hint="eastAsia"/>
        </w:rPr>
        <w:t>。</w:t>
      </w:r>
    </w:p>
    <w:p w14:paraId="6862FFE0" w14:textId="38FF24B1" w:rsidR="005B33BF" w:rsidRDefault="005B33BF" w:rsidP="005B33BF"/>
    <w:p w14:paraId="2F2F7EDB" w14:textId="11649248" w:rsidR="005B33BF" w:rsidRDefault="005B33BF" w:rsidP="005B33BF">
      <w:r>
        <w:rPr>
          <w:rFonts w:hint="eastAsia"/>
        </w:rPr>
        <w:t>我们根据需要创建相关的目录和文件：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6672" w14:paraId="342AB340" w14:textId="77777777" w:rsidTr="00566672">
        <w:tc>
          <w:tcPr>
            <w:tcW w:w="8296" w:type="dxa"/>
          </w:tcPr>
          <w:p w14:paraId="51C831B8" w14:textId="77777777" w:rsidR="00566672" w:rsidRDefault="00566672" w:rsidP="00566672">
            <w:proofErr w:type="spellStart"/>
            <w:r>
              <w:t>shan@sh</w:t>
            </w:r>
            <w:proofErr w:type="spellEnd"/>
            <w:r>
              <w:t xml:space="preserve">:~$ </w:t>
            </w:r>
            <w:proofErr w:type="spellStart"/>
            <w:r>
              <w:t>mkdir</w:t>
            </w:r>
            <w:proofErr w:type="spellEnd"/>
            <w:r>
              <w:t xml:space="preserve"> ~/.config</w:t>
            </w:r>
          </w:p>
          <w:p w14:paraId="08283F02" w14:textId="77777777" w:rsidR="00566672" w:rsidRDefault="00566672" w:rsidP="00566672">
            <w:proofErr w:type="spellStart"/>
            <w:r>
              <w:t>shan@sh</w:t>
            </w:r>
            <w:proofErr w:type="spellEnd"/>
            <w:r>
              <w:t xml:space="preserve">:~$ </w:t>
            </w:r>
            <w:proofErr w:type="spellStart"/>
            <w:r>
              <w:t>mkdir</w:t>
            </w:r>
            <w:proofErr w:type="spellEnd"/>
            <w:r>
              <w:t xml:space="preserve"> ~/.config/</w:t>
            </w:r>
            <w:proofErr w:type="spellStart"/>
            <w:r>
              <w:t>nvim</w:t>
            </w:r>
            <w:proofErr w:type="spellEnd"/>
          </w:p>
          <w:p w14:paraId="0B05D711" w14:textId="77777777" w:rsidR="00566672" w:rsidRDefault="00566672" w:rsidP="00566672">
            <w:proofErr w:type="spellStart"/>
            <w:r>
              <w:t>shan@sh</w:t>
            </w:r>
            <w:proofErr w:type="spellEnd"/>
            <w:r>
              <w:t>:~$ touch ~/.config/</w:t>
            </w:r>
            <w:proofErr w:type="spellStart"/>
            <w:r>
              <w:t>nvim</w:t>
            </w:r>
            <w:proofErr w:type="spellEnd"/>
            <w:r>
              <w:t>/</w:t>
            </w:r>
            <w:proofErr w:type="spellStart"/>
            <w:r>
              <w:t>init.vim</w:t>
            </w:r>
            <w:proofErr w:type="spellEnd"/>
          </w:p>
          <w:p w14:paraId="07AA87DC" w14:textId="7A186883" w:rsidR="00566672" w:rsidRDefault="00566672" w:rsidP="00566672">
            <w:proofErr w:type="spellStart"/>
            <w:r>
              <w:t>shan@sh</w:t>
            </w:r>
            <w:proofErr w:type="spellEnd"/>
            <w:r>
              <w:t>:~$</w:t>
            </w:r>
          </w:p>
        </w:tc>
      </w:tr>
    </w:tbl>
    <w:p w14:paraId="5A4C8229" w14:textId="0829312C" w:rsidR="005B33BF" w:rsidRDefault="005B33BF" w:rsidP="005B33BF"/>
    <w:p w14:paraId="2F501624" w14:textId="0D4A0D41" w:rsidR="00566672" w:rsidRDefault="00566672" w:rsidP="005B33BF">
      <w:r>
        <w:rPr>
          <w:rFonts w:hint="eastAsia"/>
        </w:rPr>
        <w:t>我们对</w:t>
      </w:r>
      <w:proofErr w:type="spellStart"/>
      <w:r>
        <w:rPr>
          <w:rFonts w:hint="eastAsia"/>
        </w:rPr>
        <w:t>init.vim</w:t>
      </w:r>
      <w:proofErr w:type="spellEnd"/>
      <w:r>
        <w:rPr>
          <w:rFonts w:hint="eastAsia"/>
        </w:rPr>
        <w:t>文件进行编辑：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6672" w14:paraId="32914DD2" w14:textId="77777777" w:rsidTr="00566672">
        <w:tc>
          <w:tcPr>
            <w:tcW w:w="8296" w:type="dxa"/>
          </w:tcPr>
          <w:p w14:paraId="01B908C0" w14:textId="2FE3DBA1" w:rsidR="00566672" w:rsidRDefault="00566672" w:rsidP="005B33BF">
            <w:proofErr w:type="spellStart"/>
            <w:r w:rsidRPr="00566672">
              <w:t>shan@sh</w:t>
            </w:r>
            <w:proofErr w:type="spellEnd"/>
            <w:r w:rsidRPr="00566672">
              <w:t xml:space="preserve">:~$ </w:t>
            </w:r>
            <w:proofErr w:type="spellStart"/>
            <w:r w:rsidRPr="00566672">
              <w:t>nvim</w:t>
            </w:r>
            <w:proofErr w:type="spellEnd"/>
            <w:r w:rsidRPr="00566672">
              <w:t xml:space="preserve"> ~/.config/</w:t>
            </w:r>
            <w:proofErr w:type="spellStart"/>
            <w:r w:rsidRPr="00566672">
              <w:t>nvim</w:t>
            </w:r>
            <w:proofErr w:type="spellEnd"/>
            <w:r w:rsidRPr="00566672">
              <w:t>/</w:t>
            </w:r>
            <w:proofErr w:type="spellStart"/>
            <w:r w:rsidRPr="00566672">
              <w:t>init.vim</w:t>
            </w:r>
            <w:proofErr w:type="spellEnd"/>
          </w:p>
        </w:tc>
      </w:tr>
    </w:tbl>
    <w:p w14:paraId="6CEB3819" w14:textId="6C6BEF09" w:rsidR="00566672" w:rsidRDefault="00566672" w:rsidP="005B33BF">
      <w:r>
        <w:rPr>
          <w:rFonts w:hint="eastAsia"/>
        </w:rPr>
        <w:t>然后在文件中添加如下代码：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1E72" w14:paraId="05789081" w14:textId="77777777" w:rsidTr="00181E72">
        <w:tc>
          <w:tcPr>
            <w:tcW w:w="8296" w:type="dxa"/>
          </w:tcPr>
          <w:p w14:paraId="73AFEA28" w14:textId="77777777" w:rsidR="00181E72" w:rsidRDefault="00181E72" w:rsidP="00181E72"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配置插件保存路径</w:t>
            </w:r>
          </w:p>
          <w:p w14:paraId="3EB6E696" w14:textId="77777777" w:rsidR="00181E72" w:rsidRDefault="00181E72" w:rsidP="00181E72">
            <w:r>
              <w:lastRenderedPageBreak/>
              <w:t xml:space="preserve">call </w:t>
            </w:r>
            <w:proofErr w:type="spellStart"/>
            <w:r>
              <w:t>plug#begin</w:t>
            </w:r>
            <w:proofErr w:type="spellEnd"/>
            <w:r>
              <w:t>('~/.config/</w:t>
            </w:r>
            <w:proofErr w:type="spellStart"/>
            <w:r>
              <w:t>nvim</w:t>
            </w:r>
            <w:proofErr w:type="spellEnd"/>
            <w:r>
              <w:t>/plugged')</w:t>
            </w:r>
          </w:p>
          <w:p w14:paraId="660FC154" w14:textId="09B8CB42" w:rsidR="00181E72" w:rsidRDefault="00181E72" w:rsidP="00181E72">
            <w:r>
              <w:t xml:space="preserve">call </w:t>
            </w:r>
            <w:proofErr w:type="spellStart"/>
            <w:r>
              <w:t>plug#end</w:t>
            </w:r>
            <w:proofErr w:type="spellEnd"/>
            <w:r>
              <w:t>()</w:t>
            </w:r>
          </w:p>
        </w:tc>
      </w:tr>
    </w:tbl>
    <w:p w14:paraId="03BE1D31" w14:textId="5F00547C" w:rsidR="00566672" w:rsidRDefault="00181E72" w:rsidP="005B33BF">
      <w:r>
        <w:rPr>
          <w:rFonts w:hint="eastAsia"/>
        </w:rPr>
        <w:lastRenderedPageBreak/>
        <w:t>这样既启动了插件，同时又配置了插件的安装目录，我们启动</w:t>
      </w:r>
      <w:proofErr w:type="spellStart"/>
      <w:r>
        <w:rPr>
          <w:rFonts w:hint="eastAsia"/>
        </w:rPr>
        <w:t>NeoVim</w:t>
      </w:r>
      <w:proofErr w:type="spellEnd"/>
      <w:r>
        <w:rPr>
          <w:rFonts w:hint="eastAsia"/>
        </w:rPr>
        <w:t>，在命令模式下查看是否有</w:t>
      </w:r>
      <w:r>
        <w:rPr>
          <w:rFonts w:hint="eastAsia"/>
        </w:rPr>
        <w:t>Plug</w:t>
      </w:r>
      <w:r>
        <w:rPr>
          <w:rFonts w:hint="eastAsia"/>
        </w:rPr>
        <w:t>操作的相关命令提示，如下图所示：</w:t>
      </w:r>
    </w:p>
    <w:p w14:paraId="2AB5EF71" w14:textId="0348D34C" w:rsidR="00181E72" w:rsidRDefault="00A84273" w:rsidP="00A84273">
      <w:pPr>
        <w:jc w:val="center"/>
      </w:pPr>
      <w:r>
        <w:rPr>
          <w:noProof/>
        </w:rPr>
        <w:drawing>
          <wp:inline distT="0" distB="0" distL="0" distR="0" wp14:anchorId="1BDEC4D5" wp14:editId="4C31D807">
            <wp:extent cx="3171825" cy="1809750"/>
            <wp:effectExtent l="0" t="0" r="9525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4B0D" w14:textId="3053B978" w:rsidR="00566672" w:rsidRPr="00232098" w:rsidRDefault="00FC329B" w:rsidP="005B33BF">
      <w:r>
        <w:rPr>
          <w:rFonts w:hint="eastAsia"/>
        </w:rPr>
        <w:t>说明我们配置文件的位置是没问题的。</w:t>
      </w:r>
    </w:p>
    <w:p w14:paraId="2613BA18" w14:textId="43E3A391" w:rsidR="00232098" w:rsidRDefault="00232098" w:rsidP="00106C60"/>
    <w:p w14:paraId="0F06BB2F" w14:textId="152E0460" w:rsidR="00526A78" w:rsidRDefault="00526A78" w:rsidP="00526A78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coc.nvim</w:t>
      </w:r>
      <w:proofErr w:type="spellEnd"/>
      <w:r>
        <w:t xml:space="preserve"> </w:t>
      </w:r>
      <w:r>
        <w:rPr>
          <w:rFonts w:hint="eastAsia"/>
        </w:rPr>
        <w:t>代码提示插件</w:t>
      </w:r>
    </w:p>
    <w:p w14:paraId="216A8628" w14:textId="71CB3CED" w:rsidR="00526A78" w:rsidRDefault="002269CE" w:rsidP="00526A78">
      <w:proofErr w:type="spellStart"/>
      <w:r>
        <w:rPr>
          <w:rFonts w:hint="eastAsia"/>
        </w:rPr>
        <w:t>coc.nvim</w:t>
      </w:r>
      <w:proofErr w:type="spellEnd"/>
      <w:r>
        <w:rPr>
          <w:rFonts w:hint="eastAsia"/>
        </w:rPr>
        <w:t>的官网地址为：</w:t>
      </w:r>
      <w:r w:rsidR="00DB5434">
        <w:fldChar w:fldCharType="begin"/>
      </w:r>
      <w:r w:rsidR="00DB5434">
        <w:instrText xml:space="preserve"> HYPERLINK "https://github.com/neoclide/coc.nvim" </w:instrText>
      </w:r>
      <w:r w:rsidR="00DB5434">
        <w:fldChar w:fldCharType="separate"/>
      </w:r>
      <w:r w:rsidR="00A402D8">
        <w:rPr>
          <w:rStyle w:val="af3"/>
        </w:rPr>
        <w:t>https://github.com/neoclide/coc.nvim</w:t>
      </w:r>
      <w:r w:rsidR="00DB5434">
        <w:rPr>
          <w:rStyle w:val="af3"/>
        </w:rPr>
        <w:fldChar w:fldCharType="end"/>
      </w:r>
    </w:p>
    <w:p w14:paraId="1CED4031" w14:textId="30C7EB62" w:rsidR="00A402D8" w:rsidRDefault="00A402D8" w:rsidP="00526A78"/>
    <w:p w14:paraId="009DCDFF" w14:textId="114E6205" w:rsidR="0031425D" w:rsidRDefault="0031425D" w:rsidP="00526A78">
      <w:r>
        <w:rPr>
          <w:rFonts w:hint="eastAsia"/>
        </w:rPr>
        <w:t>打开官网之后，可以看到安装</w:t>
      </w:r>
      <w:proofErr w:type="spellStart"/>
      <w:r>
        <w:rPr>
          <w:rFonts w:hint="eastAsia"/>
        </w:rPr>
        <w:t>coc.nvim</w:t>
      </w:r>
      <w:proofErr w:type="spellEnd"/>
      <w:r>
        <w:rPr>
          <w:rFonts w:hint="eastAsia"/>
        </w:rPr>
        <w:t>插件之前，需要先安装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软件，如下图所示：</w:t>
      </w:r>
    </w:p>
    <w:p w14:paraId="071321E7" w14:textId="34E60109" w:rsidR="0031425D" w:rsidRDefault="0031425D" w:rsidP="0031425D">
      <w:pPr>
        <w:jc w:val="center"/>
      </w:pPr>
      <w:r>
        <w:rPr>
          <w:noProof/>
        </w:rPr>
        <w:drawing>
          <wp:inline distT="0" distB="0" distL="0" distR="0" wp14:anchorId="76C28C49" wp14:editId="09F46A7A">
            <wp:extent cx="5274310" cy="2421890"/>
            <wp:effectExtent l="0" t="0" r="2540" b="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83D7" w14:textId="00A57389" w:rsidR="00A402D8" w:rsidRDefault="00A402D8" w:rsidP="00526A78"/>
    <w:p w14:paraId="664DFE7F" w14:textId="347F825E" w:rsidR="0031425D" w:rsidRDefault="0031425D" w:rsidP="00526A78">
      <w:r>
        <w:rPr>
          <w:rFonts w:hint="eastAsia"/>
        </w:rPr>
        <w:t>因此，我们先安装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、为了方便之后的操作，我们把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和</w:t>
      </w:r>
      <w:r>
        <w:rPr>
          <w:rFonts w:hint="eastAsia"/>
        </w:rPr>
        <w:t>yarn</w:t>
      </w:r>
      <w:r>
        <w:rPr>
          <w:rFonts w:hint="eastAsia"/>
        </w:rPr>
        <w:t>也安装上。</w:t>
      </w:r>
    </w:p>
    <w:p w14:paraId="1AB92E1C" w14:textId="56402922" w:rsidR="0031425D" w:rsidRDefault="0031425D" w:rsidP="00526A78">
      <w:r>
        <w:rPr>
          <w:rFonts w:hint="eastAsia"/>
        </w:rPr>
        <w:t>命令如下所示：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2133" w14:paraId="5F624D54" w14:textId="77777777" w:rsidTr="00132133">
        <w:tc>
          <w:tcPr>
            <w:tcW w:w="8296" w:type="dxa"/>
          </w:tcPr>
          <w:p w14:paraId="025704DD" w14:textId="178087B4" w:rsidR="00132133" w:rsidRDefault="00C63C53" w:rsidP="00526A78">
            <w:proofErr w:type="spellStart"/>
            <w:r w:rsidRPr="00C63C53">
              <w:t>sudo</w:t>
            </w:r>
            <w:proofErr w:type="spellEnd"/>
            <w:r w:rsidRPr="00C63C53">
              <w:t xml:space="preserve"> apt-get install </w:t>
            </w:r>
            <w:proofErr w:type="spellStart"/>
            <w:r w:rsidRPr="00C63C53">
              <w:t>nodejs</w:t>
            </w:r>
            <w:proofErr w:type="spellEnd"/>
            <w:r w:rsidRPr="00C63C53">
              <w:t xml:space="preserve"> </w:t>
            </w:r>
            <w:proofErr w:type="spellStart"/>
            <w:r w:rsidRPr="00C63C53">
              <w:t>npm</w:t>
            </w:r>
            <w:proofErr w:type="spellEnd"/>
            <w:r w:rsidRPr="00C63C53">
              <w:t xml:space="preserve"> yarn</w:t>
            </w:r>
          </w:p>
        </w:tc>
      </w:tr>
    </w:tbl>
    <w:p w14:paraId="7676DAC9" w14:textId="38E2B47F" w:rsidR="0031425D" w:rsidRDefault="0031425D" w:rsidP="00526A78"/>
    <w:p w14:paraId="6C333723" w14:textId="0C35F28C" w:rsidR="00C63C53" w:rsidRDefault="00C63C53" w:rsidP="00526A78">
      <w:r>
        <w:rPr>
          <w:rFonts w:hint="eastAsia"/>
        </w:rPr>
        <w:t>验证安装结果：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71A2" w14:paraId="5E658C76" w14:textId="77777777" w:rsidTr="001A71A2">
        <w:tc>
          <w:tcPr>
            <w:tcW w:w="8296" w:type="dxa"/>
          </w:tcPr>
          <w:p w14:paraId="5B039F13" w14:textId="77777777" w:rsidR="001A71A2" w:rsidRDefault="001A71A2" w:rsidP="001A71A2">
            <w:proofErr w:type="spellStart"/>
            <w:r>
              <w:t>shan@sh</w:t>
            </w:r>
            <w:proofErr w:type="spellEnd"/>
            <w:r>
              <w:t>:~$ node --version</w:t>
            </w:r>
          </w:p>
          <w:p w14:paraId="20044205" w14:textId="34FA89F9" w:rsidR="001A71A2" w:rsidRDefault="001A71A2" w:rsidP="001A71A2">
            <w:r>
              <w:t>v10.19.0</w:t>
            </w:r>
          </w:p>
        </w:tc>
      </w:tr>
      <w:tr w:rsidR="001A71A2" w14:paraId="605E4A7D" w14:textId="77777777" w:rsidTr="001A71A2">
        <w:tc>
          <w:tcPr>
            <w:tcW w:w="8296" w:type="dxa"/>
          </w:tcPr>
          <w:p w14:paraId="3B8E7160" w14:textId="77777777" w:rsidR="001A71A2" w:rsidRDefault="001A71A2" w:rsidP="001A71A2">
            <w:proofErr w:type="spellStart"/>
            <w:r>
              <w:lastRenderedPageBreak/>
              <w:t>shan@sh</w:t>
            </w:r>
            <w:proofErr w:type="spellEnd"/>
            <w:r>
              <w:t xml:space="preserve">:~$ which </w:t>
            </w:r>
            <w:proofErr w:type="spellStart"/>
            <w:r>
              <w:t>npm</w:t>
            </w:r>
            <w:proofErr w:type="spellEnd"/>
          </w:p>
          <w:p w14:paraId="62A0431E" w14:textId="77777777" w:rsidR="001A71A2" w:rsidRDefault="001A71A2" w:rsidP="001A71A2">
            <w:r>
              <w:t>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npm</w:t>
            </w:r>
            <w:proofErr w:type="spellEnd"/>
          </w:p>
          <w:p w14:paraId="393BCE89" w14:textId="77777777" w:rsidR="001A71A2" w:rsidRDefault="001A71A2" w:rsidP="001A71A2">
            <w:proofErr w:type="spellStart"/>
            <w:r>
              <w:t>shan@sh</w:t>
            </w:r>
            <w:proofErr w:type="spellEnd"/>
            <w:r>
              <w:t xml:space="preserve">:~$ </w:t>
            </w:r>
            <w:proofErr w:type="spellStart"/>
            <w:r>
              <w:t>npm</w:t>
            </w:r>
            <w:proofErr w:type="spellEnd"/>
            <w:r>
              <w:t xml:space="preserve"> --version</w:t>
            </w:r>
          </w:p>
          <w:p w14:paraId="0988CE48" w14:textId="466F222E" w:rsidR="001A71A2" w:rsidRDefault="001A71A2" w:rsidP="001A71A2">
            <w:r>
              <w:t>6.14.4</w:t>
            </w:r>
          </w:p>
        </w:tc>
      </w:tr>
      <w:tr w:rsidR="001A71A2" w14:paraId="5D833506" w14:textId="77777777" w:rsidTr="001A71A2">
        <w:tc>
          <w:tcPr>
            <w:tcW w:w="8296" w:type="dxa"/>
          </w:tcPr>
          <w:p w14:paraId="1CBB8A4F" w14:textId="77777777" w:rsidR="001A71A2" w:rsidRDefault="001A71A2" w:rsidP="001A71A2">
            <w:proofErr w:type="spellStart"/>
            <w:r>
              <w:t>shan@sh</w:t>
            </w:r>
            <w:proofErr w:type="spellEnd"/>
            <w:r>
              <w:t>:~$ which yarn</w:t>
            </w:r>
          </w:p>
          <w:p w14:paraId="61B5B132" w14:textId="77777777" w:rsidR="001A71A2" w:rsidRDefault="001A71A2" w:rsidP="001A71A2">
            <w:r>
              <w:t>/</w:t>
            </w:r>
            <w:proofErr w:type="spellStart"/>
            <w:r>
              <w:t>usr</w:t>
            </w:r>
            <w:proofErr w:type="spellEnd"/>
            <w:r>
              <w:t>/bin/yarn</w:t>
            </w:r>
          </w:p>
          <w:p w14:paraId="125BA35C" w14:textId="77777777" w:rsidR="001A71A2" w:rsidRDefault="001A71A2" w:rsidP="001A71A2">
            <w:proofErr w:type="spellStart"/>
            <w:r>
              <w:t>shan@sh</w:t>
            </w:r>
            <w:proofErr w:type="spellEnd"/>
            <w:r>
              <w:t>:~$ yarn --version</w:t>
            </w:r>
          </w:p>
          <w:p w14:paraId="25F25A69" w14:textId="6096ABE1" w:rsidR="001A71A2" w:rsidRDefault="001A71A2" w:rsidP="001A71A2">
            <w:r>
              <w:t>0.32+git</w:t>
            </w:r>
          </w:p>
        </w:tc>
      </w:tr>
    </w:tbl>
    <w:p w14:paraId="4A75C287" w14:textId="053C5652" w:rsidR="00137986" w:rsidRDefault="00137986" w:rsidP="00137986"/>
    <w:p w14:paraId="76C832F2" w14:textId="253361C5" w:rsidR="00584CCC" w:rsidRDefault="00584CCC" w:rsidP="00137986">
      <w:r>
        <w:rPr>
          <w:rFonts w:hint="eastAsia"/>
        </w:rPr>
        <w:t>然后安装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coc.nvim</w:t>
      </w:r>
      <w:proofErr w:type="spellEnd"/>
      <w:r>
        <w:t xml:space="preserve"> </w:t>
      </w:r>
      <w:r>
        <w:rPr>
          <w:rFonts w:hint="eastAsia"/>
        </w:rPr>
        <w:t>插件，我们编辑</w:t>
      </w:r>
      <w:proofErr w:type="spellStart"/>
      <w:r>
        <w:rPr>
          <w:rFonts w:hint="eastAsia"/>
        </w:rPr>
        <w:t>NeoVim</w:t>
      </w:r>
      <w:proofErr w:type="spellEnd"/>
      <w:r>
        <w:rPr>
          <w:rFonts w:hint="eastAsia"/>
        </w:rPr>
        <w:t>的配置文件，添加如下代码：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4CCC" w14:paraId="758C9EE4" w14:textId="77777777" w:rsidTr="00584CCC">
        <w:tc>
          <w:tcPr>
            <w:tcW w:w="8296" w:type="dxa"/>
          </w:tcPr>
          <w:p w14:paraId="5CEC6FDF" w14:textId="084B180B" w:rsidR="00584CCC" w:rsidRDefault="00584CCC" w:rsidP="00137986">
            <w:r w:rsidRPr="00584CCC">
              <w:t>Plug '</w:t>
            </w:r>
            <w:proofErr w:type="spellStart"/>
            <w:r w:rsidRPr="00584CCC">
              <w:t>neoclide</w:t>
            </w:r>
            <w:proofErr w:type="spellEnd"/>
            <w:r w:rsidRPr="00584CCC">
              <w:t>/</w:t>
            </w:r>
            <w:proofErr w:type="spellStart"/>
            <w:r w:rsidRPr="00584CCC">
              <w:t>coc.nvim</w:t>
            </w:r>
            <w:proofErr w:type="spellEnd"/>
            <w:r w:rsidRPr="00584CCC">
              <w:t>', {'branch': 'release'}</w:t>
            </w:r>
          </w:p>
        </w:tc>
      </w:tr>
    </w:tbl>
    <w:p w14:paraId="3F3A7E23" w14:textId="0C109615" w:rsidR="00584CCC" w:rsidRDefault="00294655" w:rsidP="00137986">
      <w:r>
        <w:rPr>
          <w:rFonts w:hint="eastAsia"/>
        </w:rPr>
        <w:t>然后执行</w:t>
      </w:r>
      <w:r>
        <w:rPr>
          <w:rFonts w:hint="eastAsia"/>
        </w:rPr>
        <w:t xml:space="preserve"> :</w:t>
      </w:r>
      <w:proofErr w:type="spellStart"/>
      <w:r>
        <w:t>PlugInstall</w:t>
      </w:r>
      <w:proofErr w:type="spellEnd"/>
      <w:r>
        <w:t xml:space="preserve"> </w:t>
      </w:r>
      <w:r>
        <w:rPr>
          <w:rFonts w:hint="eastAsia"/>
        </w:rPr>
        <w:t>进行插件的安装。</w:t>
      </w:r>
    </w:p>
    <w:p w14:paraId="16A75196" w14:textId="1EE31B84" w:rsidR="00962C48" w:rsidRDefault="00962C48" w:rsidP="00137986"/>
    <w:p w14:paraId="09A365EF" w14:textId="3BBA3D43" w:rsidR="00EB00E6" w:rsidRDefault="00EB00E6" w:rsidP="00137986"/>
    <w:p w14:paraId="72CD1857" w14:textId="77777777" w:rsidR="00EB00E6" w:rsidRDefault="00EB00E6" w:rsidP="00137986"/>
    <w:p w14:paraId="100D3093" w14:textId="1857FF2B" w:rsidR="00256DF1" w:rsidRDefault="00256DF1" w:rsidP="00256DF1">
      <w:pPr>
        <w:pStyle w:val="3"/>
      </w:pPr>
      <w:r>
        <w:rPr>
          <w:rFonts w:hint="eastAsia"/>
        </w:rPr>
        <w:t>编写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NeoVim</w:t>
      </w:r>
      <w:proofErr w:type="spellEnd"/>
      <w:r>
        <w:t xml:space="preserve"> </w:t>
      </w:r>
      <w:r>
        <w:rPr>
          <w:rFonts w:hint="eastAsia"/>
        </w:rPr>
        <w:t>配置文件</w:t>
      </w:r>
    </w:p>
    <w:p w14:paraId="2F225668" w14:textId="3F061FF8" w:rsidR="00460DB9" w:rsidRDefault="00460DB9" w:rsidP="00137986"/>
    <w:p w14:paraId="69053852" w14:textId="77777777" w:rsidR="00EA2504" w:rsidRDefault="00EA2504" w:rsidP="00137986"/>
    <w:p w14:paraId="53DD03E2" w14:textId="0B8A9ACB" w:rsidR="00460DB9" w:rsidRDefault="00256DF1" w:rsidP="00256DF1">
      <w:pPr>
        <w:pStyle w:val="3"/>
      </w:pPr>
      <w:r>
        <w:rPr>
          <w:rFonts w:hint="eastAsia"/>
        </w:rPr>
        <w:t>打包备份子系统</w:t>
      </w:r>
    </w:p>
    <w:p w14:paraId="725B0C91" w14:textId="0B402C44" w:rsidR="008D1EEC" w:rsidRDefault="008D1EEC" w:rsidP="00256DF1">
      <w:r>
        <w:rPr>
          <w:rFonts w:hint="eastAsia"/>
        </w:rPr>
        <w:t>如何给子系统做备份呢？</w:t>
      </w:r>
    </w:p>
    <w:p w14:paraId="37EEEA85" w14:textId="77777777" w:rsidR="0042470B" w:rsidRDefault="0042470B" w:rsidP="00256DF1"/>
    <w:p w14:paraId="612869E5" w14:textId="02764502" w:rsidR="008D1EEC" w:rsidRDefault="0042470B" w:rsidP="00256DF1">
      <w:r>
        <w:rPr>
          <w:rFonts w:hint="eastAsia"/>
        </w:rPr>
        <w:t>以管理员身份打开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，然后执行如下命令：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470B" w14:paraId="2CA7176B" w14:textId="77777777" w:rsidTr="0042470B">
        <w:tc>
          <w:tcPr>
            <w:tcW w:w="8296" w:type="dxa"/>
          </w:tcPr>
          <w:p w14:paraId="3E1AFEA0" w14:textId="50223A86" w:rsidR="0042470B" w:rsidRDefault="0042470B" w:rsidP="00256DF1">
            <w:r>
              <w:t xml:space="preserve">net stop </w:t>
            </w:r>
            <w:proofErr w:type="spellStart"/>
            <w:r>
              <w:t>LxssManager</w:t>
            </w:r>
            <w:proofErr w:type="spellEnd"/>
          </w:p>
        </w:tc>
      </w:tr>
    </w:tbl>
    <w:p w14:paraId="73C44BC9" w14:textId="77777777" w:rsidR="0042470B" w:rsidRDefault="0042470B" w:rsidP="00256DF1"/>
    <w:p w14:paraId="760E7B28" w14:textId="19EEA889" w:rsidR="00256DF1" w:rsidRDefault="00256DF1" w:rsidP="00256DF1">
      <w:r>
        <w:rPr>
          <w:rFonts w:hint="eastAsia"/>
        </w:rPr>
        <w:t>然后给子系统做个备份（其实就是打个压缩包）。</w:t>
      </w:r>
    </w:p>
    <w:p w14:paraId="4D00AA2B" w14:textId="77777777" w:rsidR="00256DF1" w:rsidRPr="00AA7337" w:rsidRDefault="00256DF1" w:rsidP="00137986"/>
    <w:p w14:paraId="373AD07D" w14:textId="7BBB5F7B" w:rsidR="00351B18" w:rsidRDefault="00351B18" w:rsidP="004F5E51">
      <w:pPr>
        <w:pStyle w:val="2"/>
      </w:pPr>
      <w:r>
        <w:rPr>
          <w:rFonts w:hint="eastAsia"/>
        </w:rPr>
        <w:t>搭建</w:t>
      </w:r>
      <w:r>
        <w:t xml:space="preserve"> </w:t>
      </w:r>
      <w:r>
        <w:rPr>
          <w:rFonts w:hint="eastAsia"/>
        </w:rPr>
        <w:t>前端</w:t>
      </w:r>
      <w:r>
        <w:t xml:space="preserve"> </w:t>
      </w:r>
      <w:r>
        <w:rPr>
          <w:rFonts w:hint="eastAsia"/>
        </w:rPr>
        <w:t>开发环境</w:t>
      </w:r>
    </w:p>
    <w:p w14:paraId="5E4AEE96" w14:textId="7BAFE8E6" w:rsidR="004E0B66" w:rsidRDefault="004E0B66" w:rsidP="004E0B66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0B66" w14:paraId="77185992" w14:textId="77777777" w:rsidTr="004E0B66">
        <w:tc>
          <w:tcPr>
            <w:tcW w:w="8296" w:type="dxa"/>
          </w:tcPr>
          <w:p w14:paraId="38141FE5" w14:textId="7270ABC8" w:rsidR="004E0B66" w:rsidRDefault="004E0B66" w:rsidP="004E0B66">
            <w:r w:rsidRPr="004E0B66">
              <w:t>:</w:t>
            </w:r>
            <w:proofErr w:type="spellStart"/>
            <w:r w:rsidRPr="004E0B66">
              <w:t>CocInstall</w:t>
            </w:r>
            <w:proofErr w:type="spellEnd"/>
            <w:r w:rsidRPr="004E0B66">
              <w:t xml:space="preserve"> </w:t>
            </w:r>
            <w:proofErr w:type="spellStart"/>
            <w:r w:rsidRPr="004E0B66">
              <w:t>coc-tsserver</w:t>
            </w:r>
            <w:proofErr w:type="spellEnd"/>
            <w:r w:rsidRPr="004E0B66">
              <w:t xml:space="preserve"> </w:t>
            </w:r>
            <w:proofErr w:type="spellStart"/>
            <w:r w:rsidRPr="004E0B66">
              <w:t>coc</w:t>
            </w:r>
            <w:proofErr w:type="spellEnd"/>
            <w:r w:rsidRPr="004E0B66">
              <w:t xml:space="preserve">-json </w:t>
            </w:r>
            <w:proofErr w:type="spellStart"/>
            <w:r w:rsidRPr="004E0B66">
              <w:t>coc</w:t>
            </w:r>
            <w:proofErr w:type="spellEnd"/>
            <w:r w:rsidRPr="004E0B66">
              <w:t xml:space="preserve">-html </w:t>
            </w:r>
            <w:proofErr w:type="spellStart"/>
            <w:r w:rsidRPr="004E0B66">
              <w:t>coc-css</w:t>
            </w:r>
            <w:proofErr w:type="spellEnd"/>
          </w:p>
        </w:tc>
      </w:tr>
    </w:tbl>
    <w:p w14:paraId="2686BBCA" w14:textId="77777777" w:rsidR="004E0B66" w:rsidRPr="004E0B66" w:rsidRDefault="004E0B66" w:rsidP="004E0B66"/>
    <w:p w14:paraId="40DACC6F" w14:textId="61F5CFBD" w:rsidR="004F5E51" w:rsidRDefault="004F5E51" w:rsidP="004F5E51"/>
    <w:p w14:paraId="2E2F6DD0" w14:textId="77777777" w:rsidR="004F5E51" w:rsidRDefault="004F5E51" w:rsidP="004F5E51"/>
    <w:p w14:paraId="7ED94671" w14:textId="70705B9A" w:rsidR="004F5E51" w:rsidRDefault="004F5E51" w:rsidP="004F5E51"/>
    <w:p w14:paraId="21771B35" w14:textId="715B8842" w:rsidR="004F5E51" w:rsidRDefault="004F5E51" w:rsidP="004F5E51"/>
    <w:p w14:paraId="5F873B2B" w14:textId="77777777" w:rsidR="004F5E51" w:rsidRPr="004F5E51" w:rsidRDefault="004F5E51" w:rsidP="004F5E51"/>
    <w:p w14:paraId="46BC47F5" w14:textId="7659806F" w:rsidR="00351B18" w:rsidRDefault="00351B18" w:rsidP="004F5E51">
      <w:pPr>
        <w:pStyle w:val="2"/>
      </w:pPr>
      <w:r>
        <w:rPr>
          <w:rFonts w:hint="eastAsia"/>
        </w:rPr>
        <w:lastRenderedPageBreak/>
        <w:t>搭建</w:t>
      </w:r>
      <w:r>
        <w:t xml:space="preserve"> PHP </w:t>
      </w:r>
      <w:r>
        <w:rPr>
          <w:rFonts w:hint="eastAsia"/>
        </w:rPr>
        <w:t>开发环境</w:t>
      </w:r>
    </w:p>
    <w:p w14:paraId="62A11BC8" w14:textId="59B3B26E" w:rsidR="004F5E51" w:rsidRDefault="004F5E51" w:rsidP="004F5E51"/>
    <w:p w14:paraId="5DD0F994" w14:textId="350397E1" w:rsidR="004F5E51" w:rsidRDefault="004F5E51" w:rsidP="004F5E51"/>
    <w:p w14:paraId="65E668E7" w14:textId="77777777" w:rsidR="004F5E51" w:rsidRPr="004F5E51" w:rsidRDefault="004F5E51" w:rsidP="004F5E51"/>
    <w:p w14:paraId="5DB5BDA5" w14:textId="469DD0A5" w:rsidR="00351B18" w:rsidRDefault="00351B18" w:rsidP="004F5E51">
      <w:pPr>
        <w:pStyle w:val="2"/>
      </w:pPr>
      <w:r>
        <w:rPr>
          <w:rFonts w:hint="eastAsia"/>
        </w:rPr>
        <w:t>搭建</w:t>
      </w:r>
      <w:r>
        <w:t xml:space="preserve"> 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开发环境</w:t>
      </w:r>
    </w:p>
    <w:p w14:paraId="2F5A2DF9" w14:textId="2671CB9A" w:rsidR="004F5E51" w:rsidRDefault="00A84914" w:rsidP="004F5E51">
      <w:r>
        <w:rPr>
          <w:rFonts w:hint="eastAsia"/>
        </w:rPr>
        <w:t>系统自带已经安装了</w:t>
      </w:r>
      <w:r>
        <w:rPr>
          <w:rFonts w:hint="eastAsia"/>
        </w:rPr>
        <w:t>Python</w:t>
      </w:r>
      <w:r>
        <w:t>3.8</w:t>
      </w:r>
      <w:r>
        <w:rPr>
          <w:rFonts w:hint="eastAsia"/>
        </w:rPr>
        <w:t>版本，所以我们不需要再次安装</w:t>
      </w:r>
      <w:r>
        <w:rPr>
          <w:rFonts w:hint="eastAsia"/>
        </w:rPr>
        <w:t>Python</w:t>
      </w:r>
      <w:r>
        <w:rPr>
          <w:rFonts w:hint="eastAsia"/>
        </w:rPr>
        <w:t>了。</w:t>
      </w:r>
    </w:p>
    <w:p w14:paraId="769CA344" w14:textId="72305D1D" w:rsidR="00A84914" w:rsidRDefault="00A84914" w:rsidP="004F5E51"/>
    <w:p w14:paraId="1A812F13" w14:textId="77777777" w:rsidR="00A84914" w:rsidRDefault="00A84914" w:rsidP="00A84914">
      <w:r>
        <w:t>pip3 install -</w:t>
      </w:r>
      <w:proofErr w:type="spellStart"/>
      <w:r>
        <w:t>i</w:t>
      </w:r>
      <w:proofErr w:type="spellEnd"/>
      <w:r>
        <w:t xml:space="preserve"> https://pypi.doubanio.com/simple/ jedi-language-server</w:t>
      </w:r>
    </w:p>
    <w:p w14:paraId="68F7BE8C" w14:textId="77777777" w:rsidR="00A84914" w:rsidRDefault="00A84914" w:rsidP="00A84914"/>
    <w:p w14:paraId="0355E81D" w14:textId="77777777" w:rsidR="00A84914" w:rsidRDefault="00A84914" w:rsidP="00A84914">
      <w:r>
        <w:rPr>
          <w:rFonts w:hint="eastAsia"/>
        </w:rPr>
        <w:t>安装完成之后，提示说安装目录为</w:t>
      </w:r>
      <w:r>
        <w:rPr>
          <w:rFonts w:hint="eastAsia"/>
        </w:rPr>
        <w:t xml:space="preserve"> /home/</w:t>
      </w:r>
      <w:proofErr w:type="spellStart"/>
      <w:r>
        <w:rPr>
          <w:rFonts w:hint="eastAsia"/>
        </w:rPr>
        <w:t>shan</w:t>
      </w:r>
      <w:proofErr w:type="spellEnd"/>
      <w:r>
        <w:rPr>
          <w:rFonts w:hint="eastAsia"/>
        </w:rPr>
        <w:t xml:space="preserve">/.local/bin/ </w:t>
      </w:r>
      <w:r>
        <w:rPr>
          <w:rFonts w:hint="eastAsia"/>
        </w:rPr>
        <w:t>目录下。</w:t>
      </w:r>
    </w:p>
    <w:p w14:paraId="11B65F8E" w14:textId="77777777" w:rsidR="00A84914" w:rsidRDefault="00A84914" w:rsidP="00A84914"/>
    <w:p w14:paraId="1C7C74D9" w14:textId="77777777" w:rsidR="00A84914" w:rsidRDefault="00A84914" w:rsidP="00A84914">
      <w:r>
        <w:t>:</w:t>
      </w:r>
      <w:proofErr w:type="spellStart"/>
      <w:r>
        <w:t>CocInstall</w:t>
      </w:r>
      <w:proofErr w:type="spellEnd"/>
      <w:r>
        <w:t xml:space="preserve"> </w:t>
      </w:r>
      <w:proofErr w:type="spellStart"/>
      <w:r>
        <w:t>coc</w:t>
      </w:r>
      <w:proofErr w:type="spellEnd"/>
      <w:r>
        <w:t>-jedi</w:t>
      </w:r>
    </w:p>
    <w:p w14:paraId="6D9B6D64" w14:textId="77777777" w:rsidR="00A84914" w:rsidRDefault="00A84914" w:rsidP="00A84914"/>
    <w:p w14:paraId="7EC076E2" w14:textId="77777777" w:rsidR="00A84914" w:rsidRDefault="00A84914" w:rsidP="00A84914">
      <w:r>
        <w:rPr>
          <w:rFonts w:hint="eastAsia"/>
        </w:rPr>
        <w:t>编辑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文件时，提示如下错误信息：</w:t>
      </w:r>
    </w:p>
    <w:p w14:paraId="389DA91F" w14:textId="77777777" w:rsidR="00A84914" w:rsidRDefault="00A84914" w:rsidP="00A84914">
      <w:r>
        <w:t>[</w:t>
      </w:r>
      <w:proofErr w:type="spellStart"/>
      <w:r>
        <w:t>coc.nvim</w:t>
      </w:r>
      <w:proofErr w:type="spellEnd"/>
      <w:r>
        <w:t>]: /bin/</w:t>
      </w:r>
      <w:proofErr w:type="spellStart"/>
      <w:r>
        <w:t>sh</w:t>
      </w:r>
      <w:proofErr w:type="spellEnd"/>
      <w:r>
        <w:t>: 1: /home/shan/.config/coc/extensions/node_modules/coc-jedi/.venv/bin/jedi-language-server: not found</w:t>
      </w:r>
    </w:p>
    <w:p w14:paraId="136DEF31" w14:textId="77777777" w:rsidR="00A84914" w:rsidRDefault="00A84914" w:rsidP="00A84914"/>
    <w:p w14:paraId="7B7DF7F9" w14:textId="77777777" w:rsidR="00A84914" w:rsidRDefault="00A84914" w:rsidP="00A84914">
      <w:r>
        <w:rPr>
          <w:rFonts w:hint="eastAsia"/>
        </w:rPr>
        <w:t>进入</w:t>
      </w:r>
      <w:r>
        <w:rPr>
          <w:rFonts w:hint="eastAsia"/>
        </w:rPr>
        <w:t xml:space="preserve"> /home/shan/.config/coc/extensions/node_modules/coc-jedi/.venv/bin </w:t>
      </w:r>
      <w:r>
        <w:rPr>
          <w:rFonts w:hint="eastAsia"/>
        </w:rPr>
        <w:t>目录</w:t>
      </w:r>
    </w:p>
    <w:p w14:paraId="2A9F0F1C" w14:textId="77777777" w:rsidR="00A84914" w:rsidRDefault="00A84914" w:rsidP="00A84914"/>
    <w:p w14:paraId="33135E32" w14:textId="77777777" w:rsidR="00A84914" w:rsidRDefault="00A84914" w:rsidP="00A84914">
      <w:r>
        <w:rPr>
          <w:rFonts w:hint="eastAsia"/>
        </w:rPr>
        <w:t>创建软连接</w:t>
      </w:r>
      <w:r>
        <w:rPr>
          <w:rFonts w:hint="eastAsia"/>
        </w:rPr>
        <w:t xml:space="preserve"> ln -s /home/</w:t>
      </w:r>
      <w:proofErr w:type="spellStart"/>
      <w:r>
        <w:rPr>
          <w:rFonts w:hint="eastAsia"/>
        </w:rPr>
        <w:t>shan</w:t>
      </w:r>
      <w:proofErr w:type="spellEnd"/>
      <w:r>
        <w:rPr>
          <w:rFonts w:hint="eastAsia"/>
        </w:rPr>
        <w:t>/.local/bin/jedi-language-server jedi-language-server</w:t>
      </w:r>
    </w:p>
    <w:p w14:paraId="09116069" w14:textId="77777777" w:rsidR="00A84914" w:rsidRDefault="00A84914" w:rsidP="00A84914"/>
    <w:p w14:paraId="447113A7" w14:textId="7AAC511E" w:rsidR="00A84914" w:rsidRDefault="00A84914" w:rsidP="00A84914">
      <w:r>
        <w:rPr>
          <w:rFonts w:hint="eastAsia"/>
        </w:rPr>
        <w:t>这样就没问题了。</w:t>
      </w:r>
    </w:p>
    <w:p w14:paraId="3FA58E09" w14:textId="4D46CA15" w:rsidR="004F5E51" w:rsidRDefault="004F5E51" w:rsidP="004F5E51"/>
    <w:p w14:paraId="2FC3672A" w14:textId="77777777" w:rsidR="004F5E51" w:rsidRPr="004F5E51" w:rsidRDefault="004F5E51" w:rsidP="004F5E51"/>
    <w:p w14:paraId="20394327" w14:textId="12E23125" w:rsidR="00351B18" w:rsidRPr="00351B18" w:rsidRDefault="00351B18" w:rsidP="004F5E51">
      <w:pPr>
        <w:pStyle w:val="2"/>
      </w:pPr>
      <w:r>
        <w:rPr>
          <w:rFonts w:hint="eastAsia"/>
        </w:rPr>
        <w:t>搭建</w:t>
      </w:r>
      <w:r>
        <w:t xml:space="preserve">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开发环境</w:t>
      </w:r>
    </w:p>
    <w:p w14:paraId="3B629764" w14:textId="52BB0700" w:rsidR="00B555F3" w:rsidRDefault="00B555F3" w:rsidP="00F1104E"/>
    <w:p w14:paraId="1857D0B9" w14:textId="77777777" w:rsidR="003815AF" w:rsidRDefault="003815AF" w:rsidP="003815AF">
      <w:r>
        <w:rPr>
          <w:rFonts w:hint="eastAsia"/>
        </w:rPr>
        <w:t xml:space="preserve">1. </w:t>
      </w:r>
      <w:r>
        <w:rPr>
          <w:rFonts w:hint="eastAsia"/>
        </w:rPr>
        <w:t>安装</w:t>
      </w:r>
      <w:r>
        <w:rPr>
          <w:rFonts w:hint="eastAsia"/>
        </w:rPr>
        <w:t xml:space="preserve"> Java 8 </w:t>
      </w:r>
      <w:r>
        <w:rPr>
          <w:rFonts w:hint="eastAsia"/>
        </w:rPr>
        <w:t>或以上版本的</w:t>
      </w:r>
      <w:r>
        <w:rPr>
          <w:rFonts w:hint="eastAsia"/>
        </w:rPr>
        <w:t xml:space="preserve"> JDK</w:t>
      </w:r>
    </w:p>
    <w:p w14:paraId="7BEF04B2" w14:textId="77777777" w:rsidR="003815AF" w:rsidRDefault="003815AF" w:rsidP="003815AF">
      <w:r>
        <w:rPr>
          <w:rFonts w:hint="eastAsia"/>
        </w:rPr>
        <w:t>输入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 install </w:t>
      </w:r>
      <w:proofErr w:type="spellStart"/>
      <w:r>
        <w:rPr>
          <w:rFonts w:hint="eastAsia"/>
        </w:rPr>
        <w:t>openjdk</w:t>
      </w:r>
      <w:proofErr w:type="spellEnd"/>
      <w:r>
        <w:rPr>
          <w:rFonts w:hint="eastAsia"/>
        </w:rPr>
        <w:t xml:space="preserve">- </w:t>
      </w:r>
      <w:r>
        <w:rPr>
          <w:rFonts w:hint="eastAsia"/>
        </w:rPr>
        <w:t>就会有安装版本提示，我们选择</w:t>
      </w:r>
      <w:r>
        <w:rPr>
          <w:rFonts w:hint="eastAsia"/>
        </w:rPr>
        <w:t xml:space="preserve"> openjdk-8 </w:t>
      </w:r>
      <w:r>
        <w:rPr>
          <w:rFonts w:hint="eastAsia"/>
        </w:rPr>
        <w:t>版本安装：</w:t>
      </w:r>
    </w:p>
    <w:p w14:paraId="1B942969" w14:textId="77777777" w:rsidR="003815AF" w:rsidRDefault="003815AF" w:rsidP="003815AF">
      <w:proofErr w:type="spellStart"/>
      <w:r>
        <w:t>sudo</w:t>
      </w:r>
      <w:proofErr w:type="spellEnd"/>
      <w:r>
        <w:t xml:space="preserve"> apt install openjdk-8-jdk</w:t>
      </w:r>
    </w:p>
    <w:p w14:paraId="1E0567A8" w14:textId="77777777" w:rsidR="003815AF" w:rsidRDefault="003815AF" w:rsidP="003815AF"/>
    <w:p w14:paraId="50664896" w14:textId="77777777" w:rsidR="003815AF" w:rsidRDefault="003815AF" w:rsidP="003815AF">
      <w:r>
        <w:rPr>
          <w:rFonts w:hint="eastAsia"/>
        </w:rPr>
        <w:t>验证安装是否成功</w:t>
      </w:r>
      <w:r>
        <w:rPr>
          <w:rFonts w:hint="eastAsia"/>
        </w:rPr>
        <w:t>:</w:t>
      </w:r>
    </w:p>
    <w:p w14:paraId="7EFB70F0" w14:textId="77777777" w:rsidR="003815AF" w:rsidRDefault="003815AF" w:rsidP="003815AF">
      <w:r>
        <w:t>shan@DESKTOP-NF0N71E:~$ which java</w:t>
      </w:r>
    </w:p>
    <w:p w14:paraId="0F28AE36" w14:textId="77777777" w:rsidR="003815AF" w:rsidRDefault="003815AF" w:rsidP="003815AF">
      <w:r>
        <w:t>/</w:t>
      </w:r>
      <w:proofErr w:type="spellStart"/>
      <w:r>
        <w:t>usr</w:t>
      </w:r>
      <w:proofErr w:type="spellEnd"/>
      <w:r>
        <w:t>/bin/java</w:t>
      </w:r>
    </w:p>
    <w:p w14:paraId="26B00D62" w14:textId="77777777" w:rsidR="003815AF" w:rsidRDefault="003815AF" w:rsidP="003815AF"/>
    <w:p w14:paraId="4AFE322E" w14:textId="77777777" w:rsidR="003815AF" w:rsidRDefault="003815AF" w:rsidP="003815AF">
      <w:r>
        <w:lastRenderedPageBreak/>
        <w:t>shan@DESKTOP-NF0N71E:~$ java -version</w:t>
      </w:r>
    </w:p>
    <w:p w14:paraId="14D7F6CA" w14:textId="77777777" w:rsidR="003815AF" w:rsidRDefault="003815AF" w:rsidP="003815AF">
      <w:proofErr w:type="spellStart"/>
      <w:r>
        <w:t>openjdk</w:t>
      </w:r>
      <w:proofErr w:type="spellEnd"/>
      <w:r>
        <w:t xml:space="preserve"> version "1.8.0_265"</w:t>
      </w:r>
    </w:p>
    <w:p w14:paraId="3C236253" w14:textId="77777777" w:rsidR="003815AF" w:rsidRDefault="003815AF" w:rsidP="003815AF">
      <w:r>
        <w:t>OpenJDK Runtime Environment (build 1.8.0_265-8u265-b01-0ubuntu2~20.04-b01)</w:t>
      </w:r>
    </w:p>
    <w:p w14:paraId="347FD3CF" w14:textId="77777777" w:rsidR="003815AF" w:rsidRDefault="003815AF" w:rsidP="003815AF">
      <w:r>
        <w:t>OpenJDK 64-Bit Server VM (build 25.265-b01, mixed mode)</w:t>
      </w:r>
    </w:p>
    <w:p w14:paraId="26ED74E2" w14:textId="77777777" w:rsidR="003815AF" w:rsidRDefault="003815AF" w:rsidP="003815AF">
      <w:r>
        <w:t xml:space="preserve">shan@DESKTOP-NF0N71E:~$                      </w:t>
      </w:r>
    </w:p>
    <w:p w14:paraId="7EA9BCEB" w14:textId="77777777" w:rsidR="003815AF" w:rsidRDefault="003815AF" w:rsidP="003815AF">
      <w:r>
        <w:rPr>
          <w:rFonts w:hint="eastAsia"/>
        </w:rPr>
        <w:t>说明安装成功，且自动加入</w:t>
      </w:r>
      <w:r>
        <w:rPr>
          <w:rFonts w:hint="eastAsia"/>
        </w:rPr>
        <w:t xml:space="preserve"> PATH </w:t>
      </w:r>
      <w:r>
        <w:rPr>
          <w:rFonts w:hint="eastAsia"/>
        </w:rPr>
        <w:t>环境变量。</w:t>
      </w:r>
    </w:p>
    <w:p w14:paraId="50C173C3" w14:textId="77777777" w:rsidR="003815AF" w:rsidRDefault="003815AF" w:rsidP="003815AF"/>
    <w:p w14:paraId="2882EB5D" w14:textId="77777777" w:rsidR="003815AF" w:rsidRDefault="003815AF" w:rsidP="003815AF">
      <w:r>
        <w:t>2. :</w:t>
      </w:r>
      <w:proofErr w:type="spellStart"/>
      <w:r>
        <w:t>CocInstall</w:t>
      </w:r>
      <w:proofErr w:type="spellEnd"/>
      <w:r>
        <w:t xml:space="preserve"> </w:t>
      </w:r>
      <w:proofErr w:type="spellStart"/>
      <w:r>
        <w:t>coc</w:t>
      </w:r>
      <w:proofErr w:type="spellEnd"/>
      <w:r>
        <w:t>-java</w:t>
      </w:r>
    </w:p>
    <w:p w14:paraId="418C1B5D" w14:textId="77777777" w:rsidR="003815AF" w:rsidRDefault="003815AF" w:rsidP="003815AF"/>
    <w:p w14:paraId="37028AB0" w14:textId="77777777" w:rsidR="003815AF" w:rsidRDefault="003815AF" w:rsidP="003815AF">
      <w:r>
        <w:rPr>
          <w:rFonts w:hint="eastAsia"/>
        </w:rPr>
        <w:t xml:space="preserve">3. </w:t>
      </w:r>
      <w:r>
        <w:rPr>
          <w:rFonts w:hint="eastAsia"/>
        </w:rPr>
        <w:t>编辑</w:t>
      </w:r>
      <w:r>
        <w:rPr>
          <w:rFonts w:hint="eastAsia"/>
        </w:rPr>
        <w:t xml:space="preserve"> .java </w:t>
      </w:r>
      <w:r>
        <w:rPr>
          <w:rFonts w:hint="eastAsia"/>
        </w:rPr>
        <w:t>文件</w:t>
      </w:r>
    </w:p>
    <w:p w14:paraId="778F5BD9" w14:textId="77777777" w:rsidR="003815AF" w:rsidRDefault="003815AF" w:rsidP="003815AF">
      <w:r>
        <w:rPr>
          <w:rFonts w:hint="eastAsia"/>
        </w:rPr>
        <w:t>通过编辑</w:t>
      </w:r>
      <w:r>
        <w:rPr>
          <w:rFonts w:hint="eastAsia"/>
        </w:rPr>
        <w:t xml:space="preserve"> .java </w:t>
      </w:r>
      <w:r>
        <w:rPr>
          <w:rFonts w:hint="eastAsia"/>
        </w:rPr>
        <w:t>文件，自动下载</w:t>
      </w:r>
      <w:r>
        <w:rPr>
          <w:rFonts w:hint="eastAsia"/>
        </w:rPr>
        <w:t xml:space="preserve"> jdt.ls</w:t>
      </w:r>
      <w:r>
        <w:rPr>
          <w:rFonts w:hint="eastAsia"/>
        </w:rPr>
        <w:t>，如下提示信息：</w:t>
      </w:r>
    </w:p>
    <w:p w14:paraId="51C392D6" w14:textId="77777777" w:rsidR="003815AF" w:rsidRDefault="003815AF" w:rsidP="003815AF">
      <w:r>
        <w:t>[</w:t>
      </w:r>
      <w:proofErr w:type="spellStart"/>
      <w:r>
        <w:t>coc.nvim</w:t>
      </w:r>
      <w:proofErr w:type="spellEnd"/>
      <w:r>
        <w:t>] jdt.ls not found, downloading...</w:t>
      </w:r>
    </w:p>
    <w:p w14:paraId="56E4F116" w14:textId="77777777" w:rsidR="003815AF" w:rsidRDefault="003815AF" w:rsidP="003815AF"/>
    <w:p w14:paraId="2801AE90" w14:textId="77777777" w:rsidR="003815AF" w:rsidRDefault="003815AF" w:rsidP="003815AF">
      <w:r>
        <w:t>touch Hello.java</w:t>
      </w:r>
    </w:p>
    <w:p w14:paraId="63928E6C" w14:textId="77777777" w:rsidR="003815AF" w:rsidRDefault="003815AF" w:rsidP="003815AF">
      <w:proofErr w:type="spellStart"/>
      <w:r>
        <w:t>nvim</w:t>
      </w:r>
      <w:proofErr w:type="spellEnd"/>
      <w:r>
        <w:t xml:space="preserve"> Hello.java</w:t>
      </w:r>
    </w:p>
    <w:p w14:paraId="086EA359" w14:textId="77777777" w:rsidR="003815AF" w:rsidRDefault="003815AF" w:rsidP="003815AF"/>
    <w:p w14:paraId="177D4635" w14:textId="77777777" w:rsidR="003815AF" w:rsidRDefault="003815AF" w:rsidP="003815AF">
      <w:r>
        <w:rPr>
          <w:rFonts w:hint="eastAsia"/>
        </w:rPr>
        <w:t>如何手工安装</w:t>
      </w:r>
      <w:r>
        <w:rPr>
          <w:rFonts w:hint="eastAsia"/>
        </w:rPr>
        <w:t xml:space="preserve"> jdt.ls </w:t>
      </w:r>
      <w:r>
        <w:rPr>
          <w:rFonts w:hint="eastAsia"/>
        </w:rPr>
        <w:t>服务？</w:t>
      </w:r>
    </w:p>
    <w:p w14:paraId="3BFB0D8F" w14:textId="77777777" w:rsidR="003815AF" w:rsidRDefault="003815AF" w:rsidP="003815AF">
      <w:r>
        <w:rPr>
          <w:rFonts w:hint="eastAsia"/>
        </w:rPr>
        <w:t xml:space="preserve">a. </w:t>
      </w:r>
      <w:r>
        <w:rPr>
          <w:rFonts w:hint="eastAsia"/>
        </w:rPr>
        <w:t>打开</w:t>
      </w:r>
      <w:r>
        <w:rPr>
          <w:rFonts w:hint="eastAsia"/>
        </w:rPr>
        <w:t xml:space="preserve"> https://download.eclipse.org/jdtls/snapshots/?d </w:t>
      </w:r>
      <w:r>
        <w:rPr>
          <w:rFonts w:hint="eastAsia"/>
        </w:rPr>
        <w:t>下载最新版本</w:t>
      </w:r>
    </w:p>
    <w:p w14:paraId="29440A88" w14:textId="77777777" w:rsidR="003815AF" w:rsidRDefault="003815AF" w:rsidP="003815AF">
      <w:r>
        <w:tab/>
        <w:t>https://download.eclipse.org/jdtls/snapshots/jdt-language-server-0.60.0-202008281606.tar.gz</w:t>
      </w:r>
    </w:p>
    <w:p w14:paraId="3254C63E" w14:textId="77777777" w:rsidR="003815AF" w:rsidRDefault="003815AF" w:rsidP="003815AF">
      <w:r>
        <w:rPr>
          <w:rFonts w:hint="eastAsia"/>
        </w:rPr>
        <w:tab/>
      </w:r>
      <w:r>
        <w:rPr>
          <w:rFonts w:hint="eastAsia"/>
        </w:rPr>
        <w:t>这个压缩包下载将近</w:t>
      </w:r>
      <w:r>
        <w:rPr>
          <w:rFonts w:hint="eastAsia"/>
        </w:rPr>
        <w:t xml:space="preserve"> 50 </w:t>
      </w:r>
      <w:r>
        <w:rPr>
          <w:rFonts w:hint="eastAsia"/>
        </w:rPr>
        <w:t>分钟，所以通过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NeoVim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自动安装就更加慢了。</w:t>
      </w:r>
    </w:p>
    <w:p w14:paraId="79461342" w14:textId="77777777" w:rsidR="003815AF" w:rsidRDefault="003815AF" w:rsidP="003815AF">
      <w:r>
        <w:rPr>
          <w:rFonts w:hint="eastAsia"/>
        </w:rPr>
        <w:t xml:space="preserve">b. </w:t>
      </w:r>
      <w:r>
        <w:rPr>
          <w:rFonts w:hint="eastAsia"/>
        </w:rPr>
        <w:t>把压缩包解压缩到</w:t>
      </w:r>
      <w:r>
        <w:rPr>
          <w:rFonts w:hint="eastAsia"/>
        </w:rPr>
        <w:t xml:space="preserve"> ~/.config/</w:t>
      </w:r>
      <w:proofErr w:type="spellStart"/>
      <w:r>
        <w:rPr>
          <w:rFonts w:hint="eastAsia"/>
        </w:rPr>
        <w:t>coc</w:t>
      </w:r>
      <w:proofErr w:type="spellEnd"/>
      <w:r>
        <w:rPr>
          <w:rFonts w:hint="eastAsia"/>
        </w:rPr>
        <w:t>/extensions/</w:t>
      </w:r>
      <w:proofErr w:type="spellStart"/>
      <w:r>
        <w:rPr>
          <w:rFonts w:hint="eastAsia"/>
        </w:rPr>
        <w:t>coc</w:t>
      </w:r>
      <w:proofErr w:type="spellEnd"/>
      <w:r>
        <w:rPr>
          <w:rFonts w:hint="eastAsia"/>
        </w:rPr>
        <w:t xml:space="preserve">-java-data/server/ </w:t>
      </w:r>
      <w:r>
        <w:rPr>
          <w:rFonts w:hint="eastAsia"/>
        </w:rPr>
        <w:t>目录下</w:t>
      </w:r>
    </w:p>
    <w:p w14:paraId="105DC9E9" w14:textId="77777777" w:rsidR="003815AF" w:rsidRDefault="003815AF" w:rsidP="003815AF">
      <w:r>
        <w:rPr>
          <w:rFonts w:hint="eastAsia"/>
        </w:rPr>
        <w:tab/>
      </w:r>
      <w:r>
        <w:rPr>
          <w:rFonts w:hint="eastAsia"/>
        </w:rPr>
        <w:t>在解压缩之前，先清空</w:t>
      </w:r>
      <w:r>
        <w:rPr>
          <w:rFonts w:hint="eastAsia"/>
        </w:rPr>
        <w:t xml:space="preserve"> server </w:t>
      </w:r>
      <w:r>
        <w:rPr>
          <w:rFonts w:hint="eastAsia"/>
        </w:rPr>
        <w:t>目录下的所有文件和目录</w:t>
      </w:r>
    </w:p>
    <w:p w14:paraId="791797BA" w14:textId="77777777" w:rsidR="003815AF" w:rsidRDefault="003815AF" w:rsidP="003815AF">
      <w:r>
        <w:tab/>
        <w:t>rm -rf *</w:t>
      </w:r>
    </w:p>
    <w:p w14:paraId="1924C198" w14:textId="77777777" w:rsidR="003815AF" w:rsidRDefault="003815AF" w:rsidP="003815AF">
      <w:r>
        <w:tab/>
        <w:t>tar -</w:t>
      </w:r>
      <w:proofErr w:type="spellStart"/>
      <w:r>
        <w:t>zxvf</w:t>
      </w:r>
      <w:proofErr w:type="spellEnd"/>
      <w:r>
        <w:t xml:space="preserve"> jdt-language-server-0.60.0-202008281606.tar.gz</w:t>
      </w:r>
    </w:p>
    <w:p w14:paraId="3223A3FC" w14:textId="77777777" w:rsidR="003815AF" w:rsidRDefault="003815AF" w:rsidP="003815AF"/>
    <w:p w14:paraId="1C56C421" w14:textId="77777777" w:rsidR="003815AF" w:rsidRDefault="003815AF" w:rsidP="003815AF">
      <w:r>
        <w:t>c. :</w:t>
      </w:r>
      <w:proofErr w:type="spellStart"/>
      <w:r>
        <w:t>CocCommand</w:t>
      </w:r>
      <w:proofErr w:type="spellEnd"/>
      <w:r>
        <w:t xml:space="preserve"> </w:t>
      </w:r>
      <w:proofErr w:type="spellStart"/>
      <w:r>
        <w:t>java.updateLanguageServer</w:t>
      </w:r>
      <w:proofErr w:type="spellEnd"/>
    </w:p>
    <w:p w14:paraId="47AEE7B3" w14:textId="77777777" w:rsidR="003815AF" w:rsidRDefault="003815AF" w:rsidP="003815AF">
      <w:r>
        <w:tab/>
        <w:t>[</w:t>
      </w:r>
      <w:proofErr w:type="spellStart"/>
      <w:r>
        <w:t>coc.nvim</w:t>
      </w:r>
      <w:proofErr w:type="spellEnd"/>
      <w:r>
        <w:t xml:space="preserve">] Command: </w:t>
      </w:r>
      <w:proofErr w:type="spellStart"/>
      <w:r>
        <w:t>java.updateLanguageServer</w:t>
      </w:r>
      <w:proofErr w:type="spellEnd"/>
      <w:r>
        <w:t xml:space="preserve"> not found</w:t>
      </w:r>
    </w:p>
    <w:p w14:paraId="1BFBA355" w14:textId="77777777" w:rsidR="003815AF" w:rsidRDefault="003815AF" w:rsidP="003815AF">
      <w:r>
        <w:rPr>
          <w:rFonts w:hint="eastAsia"/>
        </w:rPr>
        <w:tab/>
        <w:t xml:space="preserve">:h </w:t>
      </w:r>
      <w:proofErr w:type="spellStart"/>
      <w:r>
        <w:rPr>
          <w:rFonts w:hint="eastAsia"/>
        </w:rPr>
        <w:t>coc</w:t>
      </w:r>
      <w:proofErr w:type="spellEnd"/>
      <w:r>
        <w:rPr>
          <w:rFonts w:hint="eastAsia"/>
        </w:rPr>
        <w:t xml:space="preserve">-status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检查状态</w:t>
      </w:r>
    </w:p>
    <w:p w14:paraId="1FB5BD89" w14:textId="77777777" w:rsidR="003815AF" w:rsidRDefault="003815AF" w:rsidP="003815AF">
      <w:r>
        <w:tab/>
        <w:t>[</w:t>
      </w:r>
      <w:proofErr w:type="spellStart"/>
      <w:r>
        <w:t>coc.nvim</w:t>
      </w:r>
      <w:proofErr w:type="spellEnd"/>
      <w:r>
        <w:t>] The "java" server crashed 5 times in the last 3 minutes. The server will not be restarted.</w:t>
      </w:r>
    </w:p>
    <w:p w14:paraId="1A34F974" w14:textId="77777777" w:rsidR="003815AF" w:rsidRDefault="003815AF" w:rsidP="003815AF"/>
    <w:p w14:paraId="7D5291F5" w14:textId="77777777" w:rsidR="003815AF" w:rsidRDefault="003815AF" w:rsidP="003815AF">
      <w:r>
        <w:tab/>
      </w:r>
      <w:r>
        <w:tab/>
      </w:r>
      <w:proofErr w:type="spellStart"/>
      <w:r>
        <w:t>java.jdt.ls.vmargs</w:t>
      </w:r>
      <w:proofErr w:type="spellEnd"/>
      <w:r>
        <w:t xml:space="preserve">  : "-</w:t>
      </w:r>
      <w:proofErr w:type="spellStart"/>
      <w:r>
        <w:t>noverify</w:t>
      </w:r>
      <w:proofErr w:type="spellEnd"/>
      <w:r>
        <w:t xml:space="preserve"> -Xmx1G -XX:+UseG1GC -XX:+</w:t>
      </w:r>
      <w:proofErr w:type="spellStart"/>
      <w:r>
        <w:t>UseStringDeduplication</w:t>
      </w:r>
      <w:proofErr w:type="spellEnd"/>
      <w:r>
        <w:t>"</w:t>
      </w:r>
    </w:p>
    <w:p w14:paraId="63B65465" w14:textId="77777777" w:rsidR="003815AF" w:rsidRDefault="003815AF" w:rsidP="003815AF"/>
    <w:p w14:paraId="64D09236" w14:textId="77777777" w:rsidR="003815AF" w:rsidRDefault="003815AF" w:rsidP="003815AF">
      <w:r>
        <w:rPr>
          <w:rFonts w:hint="eastAsia"/>
        </w:rPr>
        <w:t>手工安装</w:t>
      </w:r>
      <w:r>
        <w:rPr>
          <w:rFonts w:hint="eastAsia"/>
        </w:rPr>
        <w:t xml:space="preserve"> jdt.ls </w:t>
      </w:r>
      <w:r>
        <w:rPr>
          <w:rFonts w:hint="eastAsia"/>
        </w:rPr>
        <w:t>服务的参考网址</w:t>
      </w:r>
      <w:r>
        <w:rPr>
          <w:rFonts w:hint="eastAsia"/>
        </w:rPr>
        <w:t>:</w:t>
      </w:r>
    </w:p>
    <w:p w14:paraId="3086148F" w14:textId="77777777" w:rsidR="003815AF" w:rsidRDefault="003815AF" w:rsidP="003815AF">
      <w:r>
        <w:t>https://github.com/neoclide/coc-java/issues/12</w:t>
      </w:r>
    </w:p>
    <w:p w14:paraId="22CF7DDB" w14:textId="77777777" w:rsidR="003815AF" w:rsidRDefault="003815AF" w:rsidP="003815AF"/>
    <w:p w14:paraId="0D1BEE1D" w14:textId="77777777" w:rsidR="003815AF" w:rsidRDefault="003815AF" w:rsidP="003815AF"/>
    <w:p w14:paraId="038A80D1" w14:textId="77777777" w:rsidR="003815AF" w:rsidRDefault="003815AF" w:rsidP="003815AF">
      <w:r>
        <w:rPr>
          <w:rFonts w:hint="eastAsia"/>
        </w:rPr>
        <w:t>插件安装参考网址</w:t>
      </w:r>
      <w:r>
        <w:rPr>
          <w:rFonts w:hint="eastAsia"/>
        </w:rPr>
        <w:t>:</w:t>
      </w:r>
    </w:p>
    <w:p w14:paraId="737C80D4" w14:textId="77777777" w:rsidR="003815AF" w:rsidRDefault="003815AF" w:rsidP="003815AF">
      <w:r>
        <w:t>https://github.com/neoclide/coc-java</w:t>
      </w:r>
    </w:p>
    <w:p w14:paraId="6C0872C6" w14:textId="1B2805BA" w:rsidR="004F5E51" w:rsidRPr="003815AF" w:rsidRDefault="004F5E51" w:rsidP="00F1104E"/>
    <w:p w14:paraId="69706458" w14:textId="17C67184" w:rsidR="004F5E51" w:rsidRDefault="004F5E51" w:rsidP="00F1104E"/>
    <w:p w14:paraId="32FD9DDC" w14:textId="77777777" w:rsidR="004F5E51" w:rsidRPr="00351B18" w:rsidRDefault="004F5E51" w:rsidP="00F1104E"/>
    <w:p w14:paraId="40216F40" w14:textId="15FDC99D" w:rsidR="00351B18" w:rsidRDefault="00351B18" w:rsidP="004F5E51">
      <w:pPr>
        <w:pStyle w:val="2"/>
      </w:pPr>
      <w:r>
        <w:rPr>
          <w:rFonts w:hint="eastAsia"/>
        </w:rPr>
        <w:t>搭建</w:t>
      </w:r>
      <w:r>
        <w:t xml:space="preserve"> </w:t>
      </w:r>
      <w:r>
        <w:rPr>
          <w:rFonts w:hint="eastAsia"/>
        </w:rPr>
        <w:t>Go</w:t>
      </w:r>
      <w:r>
        <w:t xml:space="preserve"> </w:t>
      </w:r>
      <w:r>
        <w:rPr>
          <w:rFonts w:hint="eastAsia"/>
        </w:rPr>
        <w:t>开发环境</w:t>
      </w:r>
    </w:p>
    <w:p w14:paraId="442C540B" w14:textId="0DAB1E0D" w:rsidR="004F5E51" w:rsidRDefault="004F5E51" w:rsidP="004F5E51"/>
    <w:p w14:paraId="25919B64" w14:textId="77777777" w:rsidR="007C69CC" w:rsidRDefault="007C69CC" w:rsidP="007C69CC">
      <w:r>
        <w:rPr>
          <w:rFonts w:hint="eastAsia"/>
        </w:rPr>
        <w:t>1.</w:t>
      </w:r>
      <w:r>
        <w:rPr>
          <w:rFonts w:hint="eastAsia"/>
        </w:rPr>
        <w:t>安装和配置</w:t>
      </w:r>
      <w:r>
        <w:rPr>
          <w:rFonts w:hint="eastAsia"/>
        </w:rPr>
        <w:t xml:space="preserve"> go </w:t>
      </w:r>
      <w:r>
        <w:rPr>
          <w:rFonts w:hint="eastAsia"/>
        </w:rPr>
        <w:t>环境</w:t>
      </w:r>
    </w:p>
    <w:p w14:paraId="5E03198D" w14:textId="77777777" w:rsidR="007C69CC" w:rsidRDefault="007C69CC" w:rsidP="007C69CC">
      <w:proofErr w:type="spellStart"/>
      <w:r>
        <w:t>wget</w:t>
      </w:r>
      <w:proofErr w:type="spellEnd"/>
      <w:r>
        <w:t xml:space="preserve"> https://golang.org/dl/go1.15.linux-amd64.tar.gz</w:t>
      </w:r>
    </w:p>
    <w:p w14:paraId="37F82857" w14:textId="77777777" w:rsidR="007C69CC" w:rsidRDefault="007C69CC" w:rsidP="007C69CC">
      <w:r>
        <w:t>tar -</w:t>
      </w:r>
      <w:proofErr w:type="spellStart"/>
      <w:r>
        <w:t>zxvf</w:t>
      </w:r>
      <w:proofErr w:type="spellEnd"/>
      <w:r>
        <w:t xml:space="preserve"> go1.15.linux-amd64.tar.gz</w:t>
      </w:r>
    </w:p>
    <w:p w14:paraId="46305D95" w14:textId="77777777" w:rsidR="007C69CC" w:rsidRDefault="007C69CC" w:rsidP="007C69CC">
      <w:r>
        <w:rPr>
          <w:rFonts w:hint="eastAsia"/>
        </w:rPr>
        <w:t>安装参考</w:t>
      </w:r>
      <w:r>
        <w:rPr>
          <w:rFonts w:hint="eastAsia"/>
        </w:rPr>
        <w:t>: https://golang.org/doc/install</w:t>
      </w:r>
    </w:p>
    <w:p w14:paraId="4882FE03" w14:textId="77777777" w:rsidR="007C69CC" w:rsidRDefault="007C69CC" w:rsidP="007C69CC"/>
    <w:p w14:paraId="64578D9B" w14:textId="77777777" w:rsidR="007C69CC" w:rsidRDefault="007C69CC" w:rsidP="007C69CC">
      <w:r>
        <w:rPr>
          <w:rFonts w:hint="eastAsia"/>
        </w:rPr>
        <w:t>以下是详细安装步骤</w:t>
      </w:r>
      <w:r>
        <w:rPr>
          <w:rFonts w:hint="eastAsia"/>
        </w:rPr>
        <w:t>:</w:t>
      </w:r>
    </w:p>
    <w:p w14:paraId="0DE06F51" w14:textId="77777777" w:rsidR="007C69CC" w:rsidRDefault="007C69CC" w:rsidP="007C69CC">
      <w:r>
        <w:t>cd /</w:t>
      </w:r>
      <w:proofErr w:type="spellStart"/>
      <w:r>
        <w:t>usr</w:t>
      </w:r>
      <w:proofErr w:type="spellEnd"/>
      <w:r>
        <w:t>/local/</w:t>
      </w:r>
    </w:p>
    <w:p w14:paraId="761B4180" w14:textId="77777777" w:rsidR="007C69CC" w:rsidRDefault="007C69CC" w:rsidP="007C69CC">
      <w:proofErr w:type="spellStart"/>
      <w:r>
        <w:t>wget</w:t>
      </w:r>
      <w:proofErr w:type="spellEnd"/>
      <w:r>
        <w:t xml:space="preserve"> https://golang.org/dl/go1.15.linux-amd64.tar.gz</w:t>
      </w:r>
    </w:p>
    <w:p w14:paraId="0EACCBDB" w14:textId="77777777" w:rsidR="007C69CC" w:rsidRDefault="007C69CC" w:rsidP="007C69CC">
      <w:r>
        <w:t>[</w:t>
      </w:r>
      <w:proofErr w:type="spellStart"/>
      <w:r>
        <w:t>sudo</w:t>
      </w:r>
      <w:proofErr w:type="spellEnd"/>
      <w:r>
        <w:t xml:space="preserve"> cp /</w:t>
      </w:r>
      <w:proofErr w:type="spellStart"/>
      <w:r>
        <w:t>mnt</w:t>
      </w:r>
      <w:proofErr w:type="spellEnd"/>
      <w:r>
        <w:t>/d/</w:t>
      </w:r>
      <w:proofErr w:type="spellStart"/>
      <w:r>
        <w:t>ShareToLinux</w:t>
      </w:r>
      <w:proofErr w:type="spellEnd"/>
      <w:r>
        <w:t>/go1.15.linux-amd64.tar.gz /</w:t>
      </w:r>
      <w:proofErr w:type="spellStart"/>
      <w:r>
        <w:t>usr</w:t>
      </w:r>
      <w:proofErr w:type="spellEnd"/>
      <w:r>
        <w:t>/local/]</w:t>
      </w:r>
    </w:p>
    <w:p w14:paraId="161549E2" w14:textId="77777777" w:rsidR="007C69CC" w:rsidRDefault="007C69CC" w:rsidP="007C69CC">
      <w:proofErr w:type="spellStart"/>
      <w:r>
        <w:t>sudo</w:t>
      </w:r>
      <w:proofErr w:type="spellEnd"/>
      <w:r>
        <w:t xml:space="preserve"> tar -</w:t>
      </w:r>
      <w:proofErr w:type="spellStart"/>
      <w:r>
        <w:t>zxvf</w:t>
      </w:r>
      <w:proofErr w:type="spellEnd"/>
      <w:r>
        <w:t xml:space="preserve"> go1.15.linux-amd64.tar.gz</w:t>
      </w:r>
    </w:p>
    <w:p w14:paraId="49C014DB" w14:textId="77777777" w:rsidR="007C69CC" w:rsidRDefault="007C69CC" w:rsidP="007C69CC">
      <w:r>
        <w:rPr>
          <w:rFonts w:hint="eastAsia"/>
        </w:rPr>
        <w:t>在</w:t>
      </w:r>
      <w:r>
        <w:rPr>
          <w:rFonts w:hint="eastAsia"/>
        </w:rPr>
        <w:t xml:space="preserve"> ~/.profile </w:t>
      </w:r>
      <w:r>
        <w:rPr>
          <w:rFonts w:hint="eastAsia"/>
        </w:rPr>
        <w:t>添加如下语句</w:t>
      </w:r>
      <w:r>
        <w:rPr>
          <w:rFonts w:hint="eastAsia"/>
        </w:rPr>
        <w:t>:</w:t>
      </w:r>
    </w:p>
    <w:p w14:paraId="68ECE069" w14:textId="77777777" w:rsidR="007C69CC" w:rsidRDefault="007C69CC" w:rsidP="007C69CC">
      <w:r>
        <w:t>export PATH=$PATH:/</w:t>
      </w:r>
      <w:proofErr w:type="spellStart"/>
      <w:r>
        <w:t>usr</w:t>
      </w:r>
      <w:proofErr w:type="spellEnd"/>
      <w:r>
        <w:t>/local/go/bin/</w:t>
      </w:r>
    </w:p>
    <w:p w14:paraId="626A0797" w14:textId="77777777" w:rsidR="007C69CC" w:rsidRDefault="007C69CC" w:rsidP="007C69CC">
      <w:r>
        <w:t>source ~/.profile</w:t>
      </w:r>
    </w:p>
    <w:p w14:paraId="18B217D4" w14:textId="77777777" w:rsidR="007C69CC" w:rsidRDefault="007C69CC" w:rsidP="007C69CC"/>
    <w:p w14:paraId="0348F00B" w14:textId="77777777" w:rsidR="007C69CC" w:rsidRDefault="007C69CC" w:rsidP="007C69CC">
      <w:r>
        <w:rPr>
          <w:rFonts w:hint="eastAsia"/>
        </w:rPr>
        <w:t>2.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gopls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模块</w:t>
      </w:r>
    </w:p>
    <w:p w14:paraId="202D892D" w14:textId="77777777" w:rsidR="007C69CC" w:rsidRDefault="007C69CC" w:rsidP="007C69CC"/>
    <w:p w14:paraId="0DF43927" w14:textId="77777777" w:rsidR="007C69CC" w:rsidRDefault="007C69CC" w:rsidP="007C69CC">
      <w:r>
        <w:t>echo "export GOPROXY=https://goproxy.cn" &gt;&gt; ~/.profile &amp;&amp; source ~/.profile</w:t>
      </w:r>
    </w:p>
    <w:p w14:paraId="6D414151" w14:textId="77777777" w:rsidR="007C69CC" w:rsidRDefault="007C69CC" w:rsidP="007C69CC">
      <w:r>
        <w:t>go get golang.org/x/tools/</w:t>
      </w:r>
      <w:proofErr w:type="spellStart"/>
      <w:r>
        <w:t>gopls@latest</w:t>
      </w:r>
      <w:proofErr w:type="spellEnd"/>
    </w:p>
    <w:p w14:paraId="7B73AA72" w14:textId="77777777" w:rsidR="007C69CC" w:rsidRDefault="007C69CC" w:rsidP="007C69CC">
      <w:r>
        <w:rPr>
          <w:rFonts w:hint="eastAsia"/>
        </w:rPr>
        <w:t>出现如下错误</w:t>
      </w:r>
      <w:r>
        <w:rPr>
          <w:rFonts w:hint="eastAsia"/>
        </w:rPr>
        <w:t>:</w:t>
      </w:r>
    </w:p>
    <w:p w14:paraId="1F5ED885" w14:textId="77777777" w:rsidR="007C69CC" w:rsidRDefault="007C69CC" w:rsidP="007C69CC">
      <w:r>
        <w:t xml:space="preserve">go: cannot use </w:t>
      </w:r>
      <w:proofErr w:type="spellStart"/>
      <w:r>
        <w:t>path@version</w:t>
      </w:r>
      <w:proofErr w:type="spellEnd"/>
      <w:r>
        <w:t xml:space="preserve"> syntax in GOPATH mode</w:t>
      </w:r>
    </w:p>
    <w:p w14:paraId="14A51899" w14:textId="77777777" w:rsidR="007C69CC" w:rsidRDefault="007C69CC" w:rsidP="007C69CC">
      <w:r>
        <w:t>echo "export GO111MODULE=on" &gt;&gt; ~/.profile &amp;&amp; source ~/.profile</w:t>
      </w:r>
    </w:p>
    <w:p w14:paraId="1CAD547D" w14:textId="77777777" w:rsidR="007C69CC" w:rsidRDefault="007C69CC" w:rsidP="007C69CC"/>
    <w:p w14:paraId="408F0E03" w14:textId="77777777" w:rsidR="007C69CC" w:rsidRDefault="007C69CC" w:rsidP="007C69CC">
      <w:r>
        <w:rPr>
          <w:rFonts w:hint="eastAsia"/>
        </w:rPr>
        <w:t>3.</w:t>
      </w:r>
      <w:r>
        <w:rPr>
          <w:rFonts w:hint="eastAsia"/>
        </w:rPr>
        <w:t>安装和配置插件</w:t>
      </w:r>
    </w:p>
    <w:p w14:paraId="4B195152" w14:textId="77777777" w:rsidR="007C69CC" w:rsidRDefault="007C69CC" w:rsidP="007C69CC">
      <w:r>
        <w:t>https://github.com/fatih/vim-go</w:t>
      </w:r>
    </w:p>
    <w:p w14:paraId="25519487" w14:textId="77777777" w:rsidR="007C69CC" w:rsidRDefault="007C69CC" w:rsidP="007C69CC">
      <w:r>
        <w:t>https://github.com/golang/tools/tree/master/gopls</w:t>
      </w:r>
    </w:p>
    <w:p w14:paraId="45BBBB6F" w14:textId="77777777" w:rsidR="007C69CC" w:rsidRDefault="007C69CC" w:rsidP="007C69CC">
      <w:r>
        <w:t>https://github.com/golang/tools/blob/master/gopls/doc/vim.md</w:t>
      </w:r>
    </w:p>
    <w:p w14:paraId="4E127A99" w14:textId="77777777" w:rsidR="007C69CC" w:rsidRDefault="007C69CC" w:rsidP="007C69CC">
      <w:r>
        <w:rPr>
          <w:rFonts w:hint="eastAsia"/>
        </w:rPr>
        <w:t>把以下代码写入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NeoVim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配置文件</w:t>
      </w:r>
    </w:p>
    <w:p w14:paraId="35F6214A" w14:textId="77777777" w:rsidR="007C69CC" w:rsidRDefault="007C69CC" w:rsidP="007C69CC"/>
    <w:p w14:paraId="3E67E854" w14:textId="77777777" w:rsidR="007C69CC" w:rsidRDefault="007C69CC" w:rsidP="007C69CC">
      <w:r>
        <w:t>```shell</w:t>
      </w:r>
    </w:p>
    <w:p w14:paraId="3348AD31" w14:textId="77777777" w:rsidR="007C69CC" w:rsidRDefault="007C69CC" w:rsidP="007C69CC">
      <w:r>
        <w:t>Plug '</w:t>
      </w:r>
      <w:proofErr w:type="spellStart"/>
      <w:r>
        <w:t>fatih</w:t>
      </w:r>
      <w:proofErr w:type="spellEnd"/>
      <w:r>
        <w:t>/vim-go', {'do': ':</w:t>
      </w:r>
      <w:proofErr w:type="spellStart"/>
      <w:r>
        <w:t>GoUpdateBinaries</w:t>
      </w:r>
      <w:proofErr w:type="spellEnd"/>
      <w:r>
        <w:t>'}</w:t>
      </w:r>
    </w:p>
    <w:p w14:paraId="06290001" w14:textId="77777777" w:rsidR="007C69CC" w:rsidRDefault="007C69CC" w:rsidP="007C69CC">
      <w:r>
        <w:t>let g:go_def_mode='gopls'</w:t>
      </w:r>
    </w:p>
    <w:p w14:paraId="6DF1D99D" w14:textId="77777777" w:rsidR="007C69CC" w:rsidRDefault="007C69CC" w:rsidP="007C69CC">
      <w:r>
        <w:t>let g:go_info_mode='gopls'</w:t>
      </w:r>
    </w:p>
    <w:p w14:paraId="72363F2A" w14:textId="77777777" w:rsidR="007C69CC" w:rsidRDefault="007C69CC" w:rsidP="007C69CC">
      <w:r>
        <w:t>```</w:t>
      </w:r>
    </w:p>
    <w:p w14:paraId="26221416" w14:textId="77777777" w:rsidR="007C69CC" w:rsidRDefault="007C69CC" w:rsidP="007C69CC"/>
    <w:p w14:paraId="04696424" w14:textId="77777777" w:rsidR="007C69CC" w:rsidRDefault="007C69CC" w:rsidP="007C69CC">
      <w:r>
        <w:rPr>
          <w:rFonts w:hint="eastAsia"/>
        </w:rPr>
        <w:t>然后执行插件安装命令。</w:t>
      </w:r>
    </w:p>
    <w:p w14:paraId="5A336BE1" w14:textId="77777777" w:rsidR="007C69CC" w:rsidRDefault="007C69CC" w:rsidP="007C69CC"/>
    <w:p w14:paraId="01BE766D" w14:textId="77777777" w:rsidR="007C69CC" w:rsidRDefault="007C69CC" w:rsidP="007C69CC">
      <w:r>
        <w:rPr>
          <w:rFonts w:hint="eastAsia"/>
        </w:rPr>
        <w:t>4.</w:t>
      </w:r>
      <w:r>
        <w:rPr>
          <w:rFonts w:hint="eastAsia"/>
        </w:rPr>
        <w:t>安装代码提示插件</w:t>
      </w:r>
    </w:p>
    <w:p w14:paraId="02D1E55B" w14:textId="77777777" w:rsidR="007C69CC" w:rsidRDefault="007C69CC" w:rsidP="007C69CC">
      <w:r>
        <w:rPr>
          <w:rFonts w:hint="eastAsia"/>
        </w:rPr>
        <w:lastRenderedPageBreak/>
        <w:t>然后执行</w:t>
      </w:r>
      <w:r>
        <w:rPr>
          <w:rFonts w:hint="eastAsia"/>
        </w:rPr>
        <w:t xml:space="preserve"> :</w:t>
      </w:r>
      <w:proofErr w:type="spellStart"/>
      <w:r>
        <w:rPr>
          <w:rFonts w:hint="eastAsia"/>
        </w:rPr>
        <w:t>CocInstall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coc</w:t>
      </w:r>
      <w:proofErr w:type="spellEnd"/>
      <w:r>
        <w:rPr>
          <w:rFonts w:hint="eastAsia"/>
        </w:rPr>
        <w:t xml:space="preserve">-go </w:t>
      </w:r>
      <w:r>
        <w:rPr>
          <w:rFonts w:hint="eastAsia"/>
        </w:rPr>
        <w:t>进行插件安装，然后就可以有</w:t>
      </w:r>
      <w:r>
        <w:rPr>
          <w:rFonts w:hint="eastAsia"/>
        </w:rPr>
        <w:t xml:space="preserve"> go </w:t>
      </w:r>
      <w:r>
        <w:rPr>
          <w:rFonts w:hint="eastAsia"/>
        </w:rPr>
        <w:t>的代码提示了。</w:t>
      </w:r>
    </w:p>
    <w:p w14:paraId="4958788D" w14:textId="77777777" w:rsidR="007C69CC" w:rsidRDefault="007C69CC" w:rsidP="007C69CC"/>
    <w:p w14:paraId="6215954E" w14:textId="77777777" w:rsidR="007C69CC" w:rsidRDefault="007C69CC" w:rsidP="007C69CC">
      <w:r>
        <w:rPr>
          <w:rFonts w:hint="eastAsia"/>
        </w:rPr>
        <w:t xml:space="preserve">5. </w:t>
      </w:r>
      <w:r>
        <w:rPr>
          <w:rFonts w:hint="eastAsia"/>
        </w:rPr>
        <w:t>出现</w:t>
      </w:r>
      <w:r>
        <w:rPr>
          <w:rFonts w:hint="eastAsia"/>
        </w:rPr>
        <w:t xml:space="preserve"> go.mod </w:t>
      </w:r>
      <w:r>
        <w:rPr>
          <w:rFonts w:hint="eastAsia"/>
        </w:rPr>
        <w:t>错误</w:t>
      </w:r>
    </w:p>
    <w:p w14:paraId="710DAC99" w14:textId="77777777" w:rsidR="007C69CC" w:rsidRDefault="007C69CC" w:rsidP="007C69CC">
      <w:r>
        <w:rPr>
          <w:rFonts w:hint="eastAsia"/>
        </w:rPr>
        <w:t>在编辑</w:t>
      </w:r>
      <w:r>
        <w:rPr>
          <w:rFonts w:hint="eastAsia"/>
        </w:rPr>
        <w:t xml:space="preserve"> .go </w:t>
      </w:r>
      <w:r>
        <w:rPr>
          <w:rFonts w:hint="eastAsia"/>
        </w:rPr>
        <w:t>文件时，出现如下错误提示信息</w:t>
      </w:r>
      <w:r>
        <w:rPr>
          <w:rFonts w:hint="eastAsia"/>
        </w:rPr>
        <w:t>:</w:t>
      </w:r>
    </w:p>
    <w:p w14:paraId="34A34C90" w14:textId="77777777" w:rsidR="007C69CC" w:rsidRDefault="007C69CC" w:rsidP="007C69CC">
      <w:r>
        <w:t>go: cannot find main module; see 'go help modules'</w:t>
      </w:r>
    </w:p>
    <w:p w14:paraId="77BD0833" w14:textId="77777777" w:rsidR="007C69CC" w:rsidRDefault="007C69CC" w:rsidP="007C69CC">
      <w:r>
        <w:rPr>
          <w:rFonts w:hint="eastAsia"/>
        </w:rPr>
        <w:t>这时，我们需要在项目根目录下面创建</w:t>
      </w:r>
      <w:r>
        <w:rPr>
          <w:rFonts w:hint="eastAsia"/>
        </w:rPr>
        <w:t xml:space="preserve"> go.mod </w:t>
      </w:r>
      <w:r>
        <w:rPr>
          <w:rFonts w:hint="eastAsia"/>
        </w:rPr>
        <w:t>文件，创建过程如下</w:t>
      </w:r>
      <w:r>
        <w:rPr>
          <w:rFonts w:hint="eastAsia"/>
        </w:rPr>
        <w:t>:</w:t>
      </w:r>
    </w:p>
    <w:p w14:paraId="29F08F34" w14:textId="77777777" w:rsidR="007C69CC" w:rsidRDefault="007C69CC" w:rsidP="007C69CC">
      <w:r>
        <w:t>```</w:t>
      </w:r>
    </w:p>
    <w:p w14:paraId="0CB28F57" w14:textId="77777777" w:rsidR="007C69CC" w:rsidRDefault="007C69CC" w:rsidP="007C69CC">
      <w:r>
        <w:rPr>
          <w:rFonts w:hint="eastAsia"/>
        </w:rPr>
        <w:t xml:space="preserve">go mod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[module]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这里的</w:t>
      </w:r>
      <w:r>
        <w:rPr>
          <w:rFonts w:hint="eastAsia"/>
        </w:rPr>
        <w:t xml:space="preserve"> [module] </w:t>
      </w:r>
      <w:r>
        <w:rPr>
          <w:rFonts w:hint="eastAsia"/>
        </w:rPr>
        <w:t>替换为项目名称</w:t>
      </w:r>
    </w:p>
    <w:p w14:paraId="3931C117" w14:textId="77777777" w:rsidR="007C69CC" w:rsidRDefault="007C69CC" w:rsidP="007C69CC">
      <w:r>
        <w:t>```</w:t>
      </w:r>
    </w:p>
    <w:p w14:paraId="44C969F2" w14:textId="77777777" w:rsidR="007C69CC" w:rsidRDefault="007C69CC" w:rsidP="007C69CC">
      <w:r>
        <w:rPr>
          <w:rFonts w:hint="eastAsia"/>
        </w:rPr>
        <w:t>即可。</w:t>
      </w:r>
    </w:p>
    <w:p w14:paraId="7DF2338A" w14:textId="77777777" w:rsidR="007C69CC" w:rsidRDefault="007C69CC" w:rsidP="007C69CC"/>
    <w:p w14:paraId="4FB0320A" w14:textId="77777777" w:rsidR="007C69CC" w:rsidRDefault="007C69CC" w:rsidP="007C69CC">
      <w:r>
        <w:rPr>
          <w:rFonts w:hint="eastAsia"/>
        </w:rPr>
        <w:t>出现</w:t>
      </w:r>
      <w:r>
        <w:rPr>
          <w:rFonts w:hint="eastAsia"/>
        </w:rPr>
        <w:t xml:space="preserve"> go.mod </w:t>
      </w:r>
      <w:r>
        <w:rPr>
          <w:rFonts w:hint="eastAsia"/>
        </w:rPr>
        <w:t>错误的参考网址</w:t>
      </w:r>
      <w:r>
        <w:rPr>
          <w:rFonts w:hint="eastAsia"/>
        </w:rPr>
        <w:t>: https://blog.csdn.net/benben_2015/article/details/82227338</w:t>
      </w:r>
    </w:p>
    <w:p w14:paraId="357C7BAE" w14:textId="77777777" w:rsidR="007C69CC" w:rsidRDefault="007C69CC" w:rsidP="007C69CC"/>
    <w:p w14:paraId="78AC9902" w14:textId="03A19815" w:rsidR="007C69CC" w:rsidRDefault="007C69CC" w:rsidP="007C69CC">
      <w:r>
        <w:rPr>
          <w:rFonts w:hint="eastAsia"/>
        </w:rPr>
        <w:t xml:space="preserve">6. </w:t>
      </w:r>
      <w:r>
        <w:rPr>
          <w:rFonts w:hint="eastAsia"/>
        </w:rPr>
        <w:t>可以开始愉快的使用</w:t>
      </w:r>
      <w:r>
        <w:rPr>
          <w:rFonts w:hint="eastAsia"/>
        </w:rPr>
        <w:t xml:space="preserve"> Go </w:t>
      </w:r>
      <w:r>
        <w:rPr>
          <w:rFonts w:hint="eastAsia"/>
        </w:rPr>
        <w:t>开发了。</w:t>
      </w:r>
    </w:p>
    <w:p w14:paraId="009077C6" w14:textId="414FA8CB" w:rsidR="004F5E51" w:rsidRDefault="004F5E51" w:rsidP="004F5E51"/>
    <w:p w14:paraId="280B40A0" w14:textId="77777777" w:rsidR="004F5E51" w:rsidRPr="004F5E51" w:rsidRDefault="004F5E51" w:rsidP="004F5E51"/>
    <w:p w14:paraId="1D50FB28" w14:textId="5682094D" w:rsidR="00351B18" w:rsidRPr="00351B18" w:rsidRDefault="00351B18" w:rsidP="004F5E51">
      <w:pPr>
        <w:pStyle w:val="2"/>
      </w:pPr>
      <w:r>
        <w:rPr>
          <w:rFonts w:hint="eastAsia"/>
        </w:rPr>
        <w:t>搭建</w:t>
      </w:r>
      <w:r>
        <w:t xml:space="preserve"> </w:t>
      </w:r>
      <w:r>
        <w:rPr>
          <w:rFonts w:hint="eastAsia"/>
        </w:rPr>
        <w:t>C</w:t>
      </w:r>
      <w:r>
        <w:t xml:space="preserve">/C++ </w:t>
      </w:r>
      <w:r>
        <w:rPr>
          <w:rFonts w:hint="eastAsia"/>
        </w:rPr>
        <w:t>开发环境</w:t>
      </w:r>
    </w:p>
    <w:p w14:paraId="08711AC7" w14:textId="5CC48BB5" w:rsidR="001148F1" w:rsidRPr="00351B18" w:rsidRDefault="001148F1" w:rsidP="00F1104E"/>
    <w:p w14:paraId="7B54EB8C" w14:textId="77777777" w:rsidR="00E73069" w:rsidRDefault="00E73069" w:rsidP="00F1104E"/>
    <w:p w14:paraId="0A1F8B07" w14:textId="77777777" w:rsidR="002B18B1" w:rsidRDefault="002B18B1" w:rsidP="00F1104E"/>
    <w:p w14:paraId="58EB2967" w14:textId="7501E4E3" w:rsidR="00A51460" w:rsidRDefault="00E730DD" w:rsidP="00E730DD">
      <w:pPr>
        <w:pStyle w:val="2"/>
      </w:pPr>
      <w:r>
        <w:rPr>
          <w:rFonts w:hint="eastAsia"/>
        </w:rPr>
        <w:t>搭建</w:t>
      </w:r>
      <w:r>
        <w:rPr>
          <w:rFonts w:hint="eastAsia"/>
        </w:rPr>
        <w:t xml:space="preserve"> C#</w:t>
      </w:r>
      <w:r>
        <w:t xml:space="preserve"> </w:t>
      </w:r>
      <w:r>
        <w:rPr>
          <w:rFonts w:hint="eastAsia"/>
        </w:rPr>
        <w:t>开发环境</w:t>
      </w:r>
    </w:p>
    <w:p w14:paraId="64B6BFCA" w14:textId="51E894CE" w:rsidR="00256DF1" w:rsidRDefault="00256DF1" w:rsidP="00256DF1"/>
    <w:p w14:paraId="62A1764E" w14:textId="67447583" w:rsidR="00256DF1" w:rsidRDefault="00256DF1" w:rsidP="00256DF1"/>
    <w:p w14:paraId="485D0100" w14:textId="77777777" w:rsidR="00256DF1" w:rsidRPr="00256DF1" w:rsidRDefault="00256DF1" w:rsidP="00256DF1"/>
    <w:p w14:paraId="7F984970" w14:textId="77777777" w:rsidR="00E730DD" w:rsidRPr="00E730DD" w:rsidRDefault="00E730DD" w:rsidP="00E730DD"/>
    <w:sectPr w:rsidR="00E730DD" w:rsidRPr="00E730DD">
      <w:headerReference w:type="even" r:id="rId40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0472A0" w14:textId="77777777" w:rsidR="00DB5434" w:rsidRDefault="00DB5434">
      <w:r>
        <w:separator/>
      </w:r>
    </w:p>
  </w:endnote>
  <w:endnote w:type="continuationSeparator" w:id="0">
    <w:p w14:paraId="0889F816" w14:textId="77777777" w:rsidR="00DB5434" w:rsidRDefault="00DB5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10918D" w14:textId="77777777" w:rsidR="00DB5434" w:rsidRDefault="00DB5434">
      <w:r>
        <w:separator/>
      </w:r>
    </w:p>
  </w:footnote>
  <w:footnote w:type="continuationSeparator" w:id="0">
    <w:p w14:paraId="29C6CA59" w14:textId="77777777" w:rsidR="00DB5434" w:rsidRDefault="00DB54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D518D" w14:textId="77777777" w:rsidR="00F60DD2" w:rsidRDefault="00F60DD2"/>
  <w:p w14:paraId="731E7F23" w14:textId="77777777" w:rsidR="00F60DD2" w:rsidRDefault="00F60D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3A2F711"/>
    <w:multiLevelType w:val="singleLevel"/>
    <w:tmpl w:val="83A2F71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734251D"/>
    <w:multiLevelType w:val="singleLevel"/>
    <w:tmpl w:val="A734251D"/>
    <w:lvl w:ilvl="0">
      <w:start w:val="1"/>
      <w:numFmt w:val="lowerLetter"/>
      <w:suff w:val="nothing"/>
      <w:lvlText w:val="%1、"/>
      <w:lvlJc w:val="left"/>
    </w:lvl>
  </w:abstractNum>
  <w:abstractNum w:abstractNumId="2" w15:restartNumberingAfterBreak="0">
    <w:nsid w:val="ACA5189F"/>
    <w:multiLevelType w:val="singleLevel"/>
    <w:tmpl w:val="ACA5189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CC201629"/>
    <w:multiLevelType w:val="singleLevel"/>
    <w:tmpl w:val="CC201629"/>
    <w:lvl w:ilvl="0">
      <w:start w:val="1"/>
      <w:numFmt w:val="lowerLetter"/>
      <w:suff w:val="nothing"/>
      <w:lvlText w:val="%1、"/>
      <w:lvlJc w:val="left"/>
    </w:lvl>
  </w:abstractNum>
  <w:abstractNum w:abstractNumId="4" w15:restartNumberingAfterBreak="0">
    <w:nsid w:val="D4E4B687"/>
    <w:multiLevelType w:val="singleLevel"/>
    <w:tmpl w:val="D4E4B687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D6286134"/>
    <w:multiLevelType w:val="multilevel"/>
    <w:tmpl w:val="D6286134"/>
    <w:lvl w:ilvl="0">
      <w:start w:val="1"/>
      <w:numFmt w:val="lowerLetter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DC9EF970"/>
    <w:multiLevelType w:val="singleLevel"/>
    <w:tmpl w:val="DC9EF970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E57DEC13"/>
    <w:multiLevelType w:val="singleLevel"/>
    <w:tmpl w:val="E57DEC13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E8D198E5"/>
    <w:multiLevelType w:val="singleLevel"/>
    <w:tmpl w:val="E8D198E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EC731F54"/>
    <w:multiLevelType w:val="multilevel"/>
    <w:tmpl w:val="EC731F54"/>
    <w:lvl w:ilvl="0">
      <w:start w:val="1"/>
      <w:numFmt w:val="decimal"/>
      <w:pStyle w:val="1"/>
      <w:suff w:val="nothing"/>
      <w:lvlText w:val="%1、"/>
      <w:lvlJc w:val="center"/>
      <w:pPr>
        <w:tabs>
          <w:tab w:val="left" w:pos="0"/>
        </w:tabs>
        <w:ind w:left="432" w:hanging="144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nothing"/>
      <w:lvlText w:val="%1.%2、"/>
      <w:lvlJc w:val="left"/>
      <w:pPr>
        <w:tabs>
          <w:tab w:val="left" w:pos="420"/>
        </w:tabs>
        <w:ind w:left="576" w:hanging="576"/>
      </w:pPr>
      <w:rPr>
        <w:rFonts w:ascii="宋体" w:eastAsia="宋体" w:hAnsi="宋体" w:cs="宋体" w:hint="default"/>
        <w:sz w:val="30"/>
        <w:szCs w:val="30"/>
      </w:rPr>
    </w:lvl>
    <w:lvl w:ilvl="2">
      <w:start w:val="1"/>
      <w:numFmt w:val="decimal"/>
      <w:pStyle w:val="3"/>
      <w:suff w:val="nothing"/>
      <w:lvlText w:val="%1.%2.%3、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nothing"/>
      <w:lvlText w:val="%1.%2.%3.%4、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nothing"/>
      <w:lvlText w:val="%1.%2.%3.%4.%5、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nothing"/>
      <w:lvlText w:val="%1.%2.%3.%4.%5.%6、"/>
      <w:lvlJc w:val="left"/>
      <w:pPr>
        <w:tabs>
          <w:tab w:val="left" w:pos="420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suff w:val="nothing"/>
      <w:lvlText w:val="%1.%2.%3.%4.%5.%6.%7、"/>
      <w:lvlJc w:val="left"/>
      <w:pPr>
        <w:tabs>
          <w:tab w:val="left" w:pos="420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suff w:val="nothing"/>
      <w:lvlText w:val="%1.%2.%3.%4.%5.%6.%7.%8、"/>
      <w:lvlJc w:val="left"/>
      <w:pPr>
        <w:tabs>
          <w:tab w:val="left" w:pos="42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suff w:val="nothing"/>
      <w:lvlText w:val="%1.%2.%3.%4.%5.%6.%7.%8.%9、"/>
      <w:lvlJc w:val="left"/>
      <w:pPr>
        <w:tabs>
          <w:tab w:val="left" w:pos="420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0" w15:restartNumberingAfterBreak="0">
    <w:nsid w:val="ED683308"/>
    <w:multiLevelType w:val="singleLevel"/>
    <w:tmpl w:val="ED683308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02D48F69"/>
    <w:multiLevelType w:val="singleLevel"/>
    <w:tmpl w:val="02D48F6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0D4C2DCB"/>
    <w:multiLevelType w:val="singleLevel"/>
    <w:tmpl w:val="0D4C2DCB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1329D2C9"/>
    <w:multiLevelType w:val="singleLevel"/>
    <w:tmpl w:val="1329D2C9"/>
    <w:lvl w:ilvl="0">
      <w:start w:val="1"/>
      <w:numFmt w:val="lowerLetter"/>
      <w:suff w:val="nothing"/>
      <w:lvlText w:val="%1、"/>
      <w:lvlJc w:val="left"/>
    </w:lvl>
  </w:abstractNum>
  <w:abstractNum w:abstractNumId="14" w15:restartNumberingAfterBreak="0">
    <w:nsid w:val="22C6A5DA"/>
    <w:multiLevelType w:val="singleLevel"/>
    <w:tmpl w:val="22C6A5DA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2F6CD74C"/>
    <w:multiLevelType w:val="singleLevel"/>
    <w:tmpl w:val="2F6CD74C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3E6F6E51"/>
    <w:multiLevelType w:val="singleLevel"/>
    <w:tmpl w:val="3E6F6E51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42663FD8"/>
    <w:multiLevelType w:val="singleLevel"/>
    <w:tmpl w:val="42663FD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455332B0"/>
    <w:multiLevelType w:val="multilevel"/>
    <w:tmpl w:val="455332B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a"/>
      <w:lvlText w:val="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B148542"/>
    <w:multiLevelType w:val="singleLevel"/>
    <w:tmpl w:val="6B14854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6E68DFC2"/>
    <w:multiLevelType w:val="singleLevel"/>
    <w:tmpl w:val="6E68DF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781F9A67"/>
    <w:multiLevelType w:val="singleLevel"/>
    <w:tmpl w:val="781F9A67"/>
    <w:lvl w:ilvl="0">
      <w:start w:val="1"/>
      <w:numFmt w:val="lowerLetter"/>
      <w:suff w:val="nothing"/>
      <w:lvlText w:val="%1、"/>
      <w:lvlJc w:val="left"/>
    </w:lvl>
  </w:abstractNum>
  <w:num w:numId="1">
    <w:abstractNumId w:val="9"/>
  </w:num>
  <w:num w:numId="2">
    <w:abstractNumId w:val="18"/>
  </w:num>
  <w:num w:numId="3">
    <w:abstractNumId w:val="3"/>
  </w:num>
  <w:num w:numId="4">
    <w:abstractNumId w:val="12"/>
  </w:num>
  <w:num w:numId="5">
    <w:abstractNumId w:val="4"/>
  </w:num>
  <w:num w:numId="6">
    <w:abstractNumId w:val="1"/>
  </w:num>
  <w:num w:numId="7">
    <w:abstractNumId w:val="8"/>
  </w:num>
  <w:num w:numId="8">
    <w:abstractNumId w:val="11"/>
  </w:num>
  <w:num w:numId="9">
    <w:abstractNumId w:val="17"/>
  </w:num>
  <w:num w:numId="10">
    <w:abstractNumId w:val="20"/>
  </w:num>
  <w:num w:numId="11">
    <w:abstractNumId w:val="2"/>
  </w:num>
  <w:num w:numId="12">
    <w:abstractNumId w:val="19"/>
  </w:num>
  <w:num w:numId="13">
    <w:abstractNumId w:val="6"/>
  </w:num>
  <w:num w:numId="14">
    <w:abstractNumId w:val="15"/>
  </w:num>
  <w:num w:numId="15">
    <w:abstractNumId w:val="10"/>
  </w:num>
  <w:num w:numId="16">
    <w:abstractNumId w:val="0"/>
  </w:num>
  <w:num w:numId="17">
    <w:abstractNumId w:val="5"/>
  </w:num>
  <w:num w:numId="18">
    <w:abstractNumId w:val="7"/>
  </w:num>
  <w:num w:numId="19">
    <w:abstractNumId w:val="21"/>
  </w:num>
  <w:num w:numId="20">
    <w:abstractNumId w:val="16"/>
  </w:num>
  <w:num w:numId="21">
    <w:abstractNumId w:val="13"/>
  </w:num>
  <w:num w:numId="22">
    <w:abstractNumId w:val="14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9"/>
  </w:num>
  <w:num w:numId="34">
    <w:abstractNumId w:val="9"/>
  </w:num>
  <w:num w:numId="35">
    <w:abstractNumId w:val="9"/>
  </w:num>
  <w:num w:numId="36">
    <w:abstractNumId w:val="9"/>
  </w:num>
  <w:num w:numId="37">
    <w:abstractNumId w:val="9"/>
  </w:num>
  <w:num w:numId="38">
    <w:abstractNumId w:val="9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1EC"/>
    <w:rsid w:val="000006FB"/>
    <w:rsid w:val="0000184C"/>
    <w:rsid w:val="00001DF0"/>
    <w:rsid w:val="000050FD"/>
    <w:rsid w:val="0001633B"/>
    <w:rsid w:val="00016905"/>
    <w:rsid w:val="00024A5C"/>
    <w:rsid w:val="000319AA"/>
    <w:rsid w:val="00032C0F"/>
    <w:rsid w:val="00033BC9"/>
    <w:rsid w:val="00034DE2"/>
    <w:rsid w:val="00037180"/>
    <w:rsid w:val="00037269"/>
    <w:rsid w:val="00043154"/>
    <w:rsid w:val="00043FB1"/>
    <w:rsid w:val="000448EE"/>
    <w:rsid w:val="0004589D"/>
    <w:rsid w:val="00045A76"/>
    <w:rsid w:val="000465F6"/>
    <w:rsid w:val="00051557"/>
    <w:rsid w:val="00055882"/>
    <w:rsid w:val="00056F65"/>
    <w:rsid w:val="0006003A"/>
    <w:rsid w:val="00065CEE"/>
    <w:rsid w:val="00065F48"/>
    <w:rsid w:val="0007201C"/>
    <w:rsid w:val="000730F3"/>
    <w:rsid w:val="0007455B"/>
    <w:rsid w:val="0007676D"/>
    <w:rsid w:val="0008136E"/>
    <w:rsid w:val="00084D39"/>
    <w:rsid w:val="0008657C"/>
    <w:rsid w:val="00093191"/>
    <w:rsid w:val="00095964"/>
    <w:rsid w:val="000A6BB1"/>
    <w:rsid w:val="000A71D9"/>
    <w:rsid w:val="000A789A"/>
    <w:rsid w:val="000B04D3"/>
    <w:rsid w:val="000B532C"/>
    <w:rsid w:val="000B6758"/>
    <w:rsid w:val="000B72AF"/>
    <w:rsid w:val="000C076D"/>
    <w:rsid w:val="000C287B"/>
    <w:rsid w:val="000C2EBD"/>
    <w:rsid w:val="000C6A85"/>
    <w:rsid w:val="000C77FA"/>
    <w:rsid w:val="000D0930"/>
    <w:rsid w:val="000D21DE"/>
    <w:rsid w:val="000D2DB8"/>
    <w:rsid w:val="000D48F3"/>
    <w:rsid w:val="000E1388"/>
    <w:rsid w:val="000E19E7"/>
    <w:rsid w:val="000F5C72"/>
    <w:rsid w:val="000F601A"/>
    <w:rsid w:val="001028AA"/>
    <w:rsid w:val="001031B8"/>
    <w:rsid w:val="001037F5"/>
    <w:rsid w:val="00104B49"/>
    <w:rsid w:val="00106C60"/>
    <w:rsid w:val="00112614"/>
    <w:rsid w:val="001148F1"/>
    <w:rsid w:val="00115071"/>
    <w:rsid w:val="001218F3"/>
    <w:rsid w:val="00122081"/>
    <w:rsid w:val="0012533C"/>
    <w:rsid w:val="00125444"/>
    <w:rsid w:val="00132133"/>
    <w:rsid w:val="0013668B"/>
    <w:rsid w:val="00137986"/>
    <w:rsid w:val="001452B5"/>
    <w:rsid w:val="001474CF"/>
    <w:rsid w:val="001532AF"/>
    <w:rsid w:val="001552A4"/>
    <w:rsid w:val="0015559E"/>
    <w:rsid w:val="00156D3E"/>
    <w:rsid w:val="00160E54"/>
    <w:rsid w:val="00162B90"/>
    <w:rsid w:val="00166EB9"/>
    <w:rsid w:val="001726D6"/>
    <w:rsid w:val="0017316B"/>
    <w:rsid w:val="00181E72"/>
    <w:rsid w:val="00182FDC"/>
    <w:rsid w:val="00186733"/>
    <w:rsid w:val="00191245"/>
    <w:rsid w:val="00193A4C"/>
    <w:rsid w:val="001A1B7A"/>
    <w:rsid w:val="001A30A7"/>
    <w:rsid w:val="001A3B92"/>
    <w:rsid w:val="001A5312"/>
    <w:rsid w:val="001A69FA"/>
    <w:rsid w:val="001A71A2"/>
    <w:rsid w:val="001B1D82"/>
    <w:rsid w:val="001C4C3B"/>
    <w:rsid w:val="001C69E4"/>
    <w:rsid w:val="001C7F50"/>
    <w:rsid w:val="001D055E"/>
    <w:rsid w:val="001D46CF"/>
    <w:rsid w:val="001D4C26"/>
    <w:rsid w:val="001E01F1"/>
    <w:rsid w:val="001E2A2C"/>
    <w:rsid w:val="001E326C"/>
    <w:rsid w:val="001E380E"/>
    <w:rsid w:val="001E4662"/>
    <w:rsid w:val="001E536B"/>
    <w:rsid w:val="001E5AC8"/>
    <w:rsid w:val="001E6DDB"/>
    <w:rsid w:val="001E73E9"/>
    <w:rsid w:val="001E7E2A"/>
    <w:rsid w:val="001F58D0"/>
    <w:rsid w:val="00200502"/>
    <w:rsid w:val="00201A6A"/>
    <w:rsid w:val="00206113"/>
    <w:rsid w:val="00221661"/>
    <w:rsid w:val="00222C96"/>
    <w:rsid w:val="002232C0"/>
    <w:rsid w:val="00225E9B"/>
    <w:rsid w:val="002269CE"/>
    <w:rsid w:val="00231733"/>
    <w:rsid w:val="00232098"/>
    <w:rsid w:val="00232805"/>
    <w:rsid w:val="00234159"/>
    <w:rsid w:val="00234897"/>
    <w:rsid w:val="002360F7"/>
    <w:rsid w:val="00236412"/>
    <w:rsid w:val="00241445"/>
    <w:rsid w:val="002422E3"/>
    <w:rsid w:val="00242E8E"/>
    <w:rsid w:val="002566B5"/>
    <w:rsid w:val="00256DF1"/>
    <w:rsid w:val="00262E97"/>
    <w:rsid w:val="0027607A"/>
    <w:rsid w:val="00283E12"/>
    <w:rsid w:val="00284883"/>
    <w:rsid w:val="00285BFB"/>
    <w:rsid w:val="00285DD5"/>
    <w:rsid w:val="002918AA"/>
    <w:rsid w:val="00294655"/>
    <w:rsid w:val="002A13A0"/>
    <w:rsid w:val="002A190F"/>
    <w:rsid w:val="002A26F5"/>
    <w:rsid w:val="002A68A6"/>
    <w:rsid w:val="002A6A23"/>
    <w:rsid w:val="002A7053"/>
    <w:rsid w:val="002A7614"/>
    <w:rsid w:val="002B13CD"/>
    <w:rsid w:val="002B1598"/>
    <w:rsid w:val="002B18B1"/>
    <w:rsid w:val="002B3CD9"/>
    <w:rsid w:val="002B594C"/>
    <w:rsid w:val="002C4F17"/>
    <w:rsid w:val="002C6E3F"/>
    <w:rsid w:val="002D0077"/>
    <w:rsid w:val="002D6232"/>
    <w:rsid w:val="002D732F"/>
    <w:rsid w:val="002E0E0B"/>
    <w:rsid w:val="002E189A"/>
    <w:rsid w:val="002E1940"/>
    <w:rsid w:val="002E2566"/>
    <w:rsid w:val="002E43CB"/>
    <w:rsid w:val="002E4C81"/>
    <w:rsid w:val="002E5588"/>
    <w:rsid w:val="002E55A6"/>
    <w:rsid w:val="002E751A"/>
    <w:rsid w:val="002F66A2"/>
    <w:rsid w:val="002F67D5"/>
    <w:rsid w:val="00305D64"/>
    <w:rsid w:val="0031425D"/>
    <w:rsid w:val="0031648C"/>
    <w:rsid w:val="00331AEB"/>
    <w:rsid w:val="003372FA"/>
    <w:rsid w:val="003373DA"/>
    <w:rsid w:val="003414C2"/>
    <w:rsid w:val="003424F7"/>
    <w:rsid w:val="00342799"/>
    <w:rsid w:val="00342CA0"/>
    <w:rsid w:val="00344B5F"/>
    <w:rsid w:val="0034749B"/>
    <w:rsid w:val="00351B18"/>
    <w:rsid w:val="00352751"/>
    <w:rsid w:val="0035388E"/>
    <w:rsid w:val="00354E55"/>
    <w:rsid w:val="003578DE"/>
    <w:rsid w:val="003641C4"/>
    <w:rsid w:val="00367024"/>
    <w:rsid w:val="00370500"/>
    <w:rsid w:val="00371342"/>
    <w:rsid w:val="003749AF"/>
    <w:rsid w:val="0037534F"/>
    <w:rsid w:val="0037574F"/>
    <w:rsid w:val="00375ED2"/>
    <w:rsid w:val="00376C2B"/>
    <w:rsid w:val="00380E46"/>
    <w:rsid w:val="003813DA"/>
    <w:rsid w:val="003815AF"/>
    <w:rsid w:val="00381E51"/>
    <w:rsid w:val="00383046"/>
    <w:rsid w:val="00395177"/>
    <w:rsid w:val="003A17B5"/>
    <w:rsid w:val="003A205D"/>
    <w:rsid w:val="003A40CF"/>
    <w:rsid w:val="003B3BD5"/>
    <w:rsid w:val="003B7A70"/>
    <w:rsid w:val="003C1235"/>
    <w:rsid w:val="003C1F48"/>
    <w:rsid w:val="003C2182"/>
    <w:rsid w:val="003C3B61"/>
    <w:rsid w:val="003C4237"/>
    <w:rsid w:val="003C57F1"/>
    <w:rsid w:val="003D06FC"/>
    <w:rsid w:val="003D181B"/>
    <w:rsid w:val="003D1FA6"/>
    <w:rsid w:val="003E4668"/>
    <w:rsid w:val="003E52E8"/>
    <w:rsid w:val="003E604F"/>
    <w:rsid w:val="003E609A"/>
    <w:rsid w:val="003E6C48"/>
    <w:rsid w:val="003F1DC1"/>
    <w:rsid w:val="003F24E8"/>
    <w:rsid w:val="003F7DF4"/>
    <w:rsid w:val="00402A03"/>
    <w:rsid w:val="0040387C"/>
    <w:rsid w:val="0041338A"/>
    <w:rsid w:val="00421853"/>
    <w:rsid w:val="00422237"/>
    <w:rsid w:val="00422B3E"/>
    <w:rsid w:val="0042462E"/>
    <w:rsid w:val="0042470B"/>
    <w:rsid w:val="004271D4"/>
    <w:rsid w:val="004363E6"/>
    <w:rsid w:val="00436BBF"/>
    <w:rsid w:val="00444CFD"/>
    <w:rsid w:val="0044695B"/>
    <w:rsid w:val="00447934"/>
    <w:rsid w:val="00451393"/>
    <w:rsid w:val="00451DA8"/>
    <w:rsid w:val="0045310D"/>
    <w:rsid w:val="00460DB9"/>
    <w:rsid w:val="00461366"/>
    <w:rsid w:val="004629EF"/>
    <w:rsid w:val="004634AE"/>
    <w:rsid w:val="00463CCE"/>
    <w:rsid w:val="00465BA8"/>
    <w:rsid w:val="00477C77"/>
    <w:rsid w:val="0048039C"/>
    <w:rsid w:val="004809F8"/>
    <w:rsid w:val="004832A5"/>
    <w:rsid w:val="00484063"/>
    <w:rsid w:val="00484FC2"/>
    <w:rsid w:val="004864FB"/>
    <w:rsid w:val="00486E89"/>
    <w:rsid w:val="00490F85"/>
    <w:rsid w:val="00493678"/>
    <w:rsid w:val="00493D4F"/>
    <w:rsid w:val="00494E15"/>
    <w:rsid w:val="004A0E15"/>
    <w:rsid w:val="004A2482"/>
    <w:rsid w:val="004A3BB3"/>
    <w:rsid w:val="004A7217"/>
    <w:rsid w:val="004A7FAD"/>
    <w:rsid w:val="004B4893"/>
    <w:rsid w:val="004B593B"/>
    <w:rsid w:val="004B6002"/>
    <w:rsid w:val="004B62A7"/>
    <w:rsid w:val="004C09BD"/>
    <w:rsid w:val="004C5F29"/>
    <w:rsid w:val="004D34EF"/>
    <w:rsid w:val="004D4C18"/>
    <w:rsid w:val="004D7AE2"/>
    <w:rsid w:val="004E0B66"/>
    <w:rsid w:val="004E0D9B"/>
    <w:rsid w:val="004E2DDA"/>
    <w:rsid w:val="004E5DAF"/>
    <w:rsid w:val="004E5DD1"/>
    <w:rsid w:val="004E7874"/>
    <w:rsid w:val="004F1952"/>
    <w:rsid w:val="004F1D3D"/>
    <w:rsid w:val="004F2420"/>
    <w:rsid w:val="004F36D2"/>
    <w:rsid w:val="004F5E51"/>
    <w:rsid w:val="004F7CBE"/>
    <w:rsid w:val="00504380"/>
    <w:rsid w:val="00505399"/>
    <w:rsid w:val="00505C77"/>
    <w:rsid w:val="00505CFB"/>
    <w:rsid w:val="00513161"/>
    <w:rsid w:val="0051649B"/>
    <w:rsid w:val="00516FC3"/>
    <w:rsid w:val="00520056"/>
    <w:rsid w:val="00523A07"/>
    <w:rsid w:val="00526A78"/>
    <w:rsid w:val="00527004"/>
    <w:rsid w:val="005315A2"/>
    <w:rsid w:val="005370C7"/>
    <w:rsid w:val="00540E50"/>
    <w:rsid w:val="005423C0"/>
    <w:rsid w:val="00543393"/>
    <w:rsid w:val="005536A4"/>
    <w:rsid w:val="00553F72"/>
    <w:rsid w:val="00554479"/>
    <w:rsid w:val="00557426"/>
    <w:rsid w:val="0056099E"/>
    <w:rsid w:val="005626E5"/>
    <w:rsid w:val="005635DE"/>
    <w:rsid w:val="00564DF7"/>
    <w:rsid w:val="00566672"/>
    <w:rsid w:val="0056797F"/>
    <w:rsid w:val="005705D7"/>
    <w:rsid w:val="0057084A"/>
    <w:rsid w:val="00570ABC"/>
    <w:rsid w:val="005725C8"/>
    <w:rsid w:val="00573A4C"/>
    <w:rsid w:val="00573CB6"/>
    <w:rsid w:val="0057412E"/>
    <w:rsid w:val="00584A1A"/>
    <w:rsid w:val="00584C60"/>
    <w:rsid w:val="00584CCC"/>
    <w:rsid w:val="00585D21"/>
    <w:rsid w:val="005862AB"/>
    <w:rsid w:val="005865ED"/>
    <w:rsid w:val="00587462"/>
    <w:rsid w:val="0059003F"/>
    <w:rsid w:val="005914DE"/>
    <w:rsid w:val="0059194D"/>
    <w:rsid w:val="00592720"/>
    <w:rsid w:val="00595542"/>
    <w:rsid w:val="00595DBD"/>
    <w:rsid w:val="005963A3"/>
    <w:rsid w:val="00596FC4"/>
    <w:rsid w:val="005B0880"/>
    <w:rsid w:val="005B2121"/>
    <w:rsid w:val="005B2955"/>
    <w:rsid w:val="005B33BF"/>
    <w:rsid w:val="005C0F52"/>
    <w:rsid w:val="005C369F"/>
    <w:rsid w:val="005C61AA"/>
    <w:rsid w:val="005C72A0"/>
    <w:rsid w:val="005D01F3"/>
    <w:rsid w:val="005D47DA"/>
    <w:rsid w:val="005D5B12"/>
    <w:rsid w:val="005E0E75"/>
    <w:rsid w:val="005E3F27"/>
    <w:rsid w:val="005E4862"/>
    <w:rsid w:val="005E5EAD"/>
    <w:rsid w:val="005E6C25"/>
    <w:rsid w:val="005F2D80"/>
    <w:rsid w:val="005F4A25"/>
    <w:rsid w:val="005F52AA"/>
    <w:rsid w:val="005F6DEA"/>
    <w:rsid w:val="00602C86"/>
    <w:rsid w:val="00604699"/>
    <w:rsid w:val="00606787"/>
    <w:rsid w:val="00614688"/>
    <w:rsid w:val="00617D9B"/>
    <w:rsid w:val="0062298E"/>
    <w:rsid w:val="006238F6"/>
    <w:rsid w:val="00624AE3"/>
    <w:rsid w:val="00625BC4"/>
    <w:rsid w:val="0062753E"/>
    <w:rsid w:val="00635EE4"/>
    <w:rsid w:val="00637B84"/>
    <w:rsid w:val="00640F38"/>
    <w:rsid w:val="00644001"/>
    <w:rsid w:val="006479F2"/>
    <w:rsid w:val="00647C55"/>
    <w:rsid w:val="00647CE5"/>
    <w:rsid w:val="00651568"/>
    <w:rsid w:val="00651C0F"/>
    <w:rsid w:val="0065341F"/>
    <w:rsid w:val="00653827"/>
    <w:rsid w:val="00655176"/>
    <w:rsid w:val="00657E55"/>
    <w:rsid w:val="00662760"/>
    <w:rsid w:val="0066434B"/>
    <w:rsid w:val="00664DA6"/>
    <w:rsid w:val="00666A33"/>
    <w:rsid w:val="00666E0F"/>
    <w:rsid w:val="0067154F"/>
    <w:rsid w:val="00674735"/>
    <w:rsid w:val="00675C25"/>
    <w:rsid w:val="0067727A"/>
    <w:rsid w:val="006812B6"/>
    <w:rsid w:val="00681386"/>
    <w:rsid w:val="0068632D"/>
    <w:rsid w:val="00686E1F"/>
    <w:rsid w:val="00691114"/>
    <w:rsid w:val="00692C46"/>
    <w:rsid w:val="00697948"/>
    <w:rsid w:val="00697FC5"/>
    <w:rsid w:val="006A0677"/>
    <w:rsid w:val="006A0F5C"/>
    <w:rsid w:val="006B2976"/>
    <w:rsid w:val="006B2E2A"/>
    <w:rsid w:val="006B3085"/>
    <w:rsid w:val="006B3425"/>
    <w:rsid w:val="006B4998"/>
    <w:rsid w:val="006B4D46"/>
    <w:rsid w:val="006B5396"/>
    <w:rsid w:val="006B5DEB"/>
    <w:rsid w:val="006B6C47"/>
    <w:rsid w:val="006C3933"/>
    <w:rsid w:val="006C7FFD"/>
    <w:rsid w:val="006D0E62"/>
    <w:rsid w:val="006E277B"/>
    <w:rsid w:val="006E4519"/>
    <w:rsid w:val="006E4664"/>
    <w:rsid w:val="006E58C9"/>
    <w:rsid w:val="006E728B"/>
    <w:rsid w:val="006E7712"/>
    <w:rsid w:val="006F50CD"/>
    <w:rsid w:val="0070024F"/>
    <w:rsid w:val="00704476"/>
    <w:rsid w:val="00706E4B"/>
    <w:rsid w:val="00707E69"/>
    <w:rsid w:val="00727255"/>
    <w:rsid w:val="0073446E"/>
    <w:rsid w:val="00737E80"/>
    <w:rsid w:val="00740096"/>
    <w:rsid w:val="0074294A"/>
    <w:rsid w:val="0074490C"/>
    <w:rsid w:val="00744EBA"/>
    <w:rsid w:val="00746467"/>
    <w:rsid w:val="00747B72"/>
    <w:rsid w:val="0075210A"/>
    <w:rsid w:val="00752114"/>
    <w:rsid w:val="00755D98"/>
    <w:rsid w:val="00756377"/>
    <w:rsid w:val="007616C4"/>
    <w:rsid w:val="00762B1F"/>
    <w:rsid w:val="00764201"/>
    <w:rsid w:val="0077046C"/>
    <w:rsid w:val="00773C34"/>
    <w:rsid w:val="00775BD9"/>
    <w:rsid w:val="00777E78"/>
    <w:rsid w:val="00780241"/>
    <w:rsid w:val="00781DFF"/>
    <w:rsid w:val="007861EC"/>
    <w:rsid w:val="0078731D"/>
    <w:rsid w:val="007878B8"/>
    <w:rsid w:val="00790D70"/>
    <w:rsid w:val="0079141D"/>
    <w:rsid w:val="00792B56"/>
    <w:rsid w:val="00794A74"/>
    <w:rsid w:val="007A48F9"/>
    <w:rsid w:val="007A5BE5"/>
    <w:rsid w:val="007B1250"/>
    <w:rsid w:val="007B5F23"/>
    <w:rsid w:val="007B63AE"/>
    <w:rsid w:val="007C2872"/>
    <w:rsid w:val="007C3918"/>
    <w:rsid w:val="007C5EBC"/>
    <w:rsid w:val="007C69CC"/>
    <w:rsid w:val="007C6F38"/>
    <w:rsid w:val="007D0B0D"/>
    <w:rsid w:val="007D3AA9"/>
    <w:rsid w:val="007D7344"/>
    <w:rsid w:val="007E1653"/>
    <w:rsid w:val="007E5353"/>
    <w:rsid w:val="007E6B87"/>
    <w:rsid w:val="007F0A20"/>
    <w:rsid w:val="007F17BB"/>
    <w:rsid w:val="007F504F"/>
    <w:rsid w:val="007F7227"/>
    <w:rsid w:val="00802485"/>
    <w:rsid w:val="00802AC4"/>
    <w:rsid w:val="00805200"/>
    <w:rsid w:val="00810585"/>
    <w:rsid w:val="0081653A"/>
    <w:rsid w:val="00820862"/>
    <w:rsid w:val="00822EF2"/>
    <w:rsid w:val="00824DE5"/>
    <w:rsid w:val="00825296"/>
    <w:rsid w:val="0082727C"/>
    <w:rsid w:val="008275E5"/>
    <w:rsid w:val="00837D74"/>
    <w:rsid w:val="00851AFB"/>
    <w:rsid w:val="008616EA"/>
    <w:rsid w:val="00862A8C"/>
    <w:rsid w:val="008643A5"/>
    <w:rsid w:val="00864871"/>
    <w:rsid w:val="00864974"/>
    <w:rsid w:val="008663D6"/>
    <w:rsid w:val="00870608"/>
    <w:rsid w:val="008712E3"/>
    <w:rsid w:val="008726E3"/>
    <w:rsid w:val="00873166"/>
    <w:rsid w:val="0087532B"/>
    <w:rsid w:val="008765E1"/>
    <w:rsid w:val="00881666"/>
    <w:rsid w:val="00882B08"/>
    <w:rsid w:val="00883D62"/>
    <w:rsid w:val="00885BDC"/>
    <w:rsid w:val="00886137"/>
    <w:rsid w:val="00887431"/>
    <w:rsid w:val="00890882"/>
    <w:rsid w:val="00890D53"/>
    <w:rsid w:val="00892A2A"/>
    <w:rsid w:val="008A21ED"/>
    <w:rsid w:val="008A2EC9"/>
    <w:rsid w:val="008A3075"/>
    <w:rsid w:val="008B3D25"/>
    <w:rsid w:val="008C7513"/>
    <w:rsid w:val="008C7795"/>
    <w:rsid w:val="008D02B4"/>
    <w:rsid w:val="008D1316"/>
    <w:rsid w:val="008D1EEC"/>
    <w:rsid w:val="008D4B7C"/>
    <w:rsid w:val="008D6856"/>
    <w:rsid w:val="008D796E"/>
    <w:rsid w:val="008E1C71"/>
    <w:rsid w:val="008E3D57"/>
    <w:rsid w:val="008E41E9"/>
    <w:rsid w:val="008E555D"/>
    <w:rsid w:val="008F2547"/>
    <w:rsid w:val="008F2683"/>
    <w:rsid w:val="008F28F6"/>
    <w:rsid w:val="008F5D34"/>
    <w:rsid w:val="00900840"/>
    <w:rsid w:val="00902BE1"/>
    <w:rsid w:val="00902C0C"/>
    <w:rsid w:val="009040C0"/>
    <w:rsid w:val="00910E10"/>
    <w:rsid w:val="00911252"/>
    <w:rsid w:val="00917B7E"/>
    <w:rsid w:val="00921E81"/>
    <w:rsid w:val="00924C5D"/>
    <w:rsid w:val="00924F66"/>
    <w:rsid w:val="00925926"/>
    <w:rsid w:val="00937A03"/>
    <w:rsid w:val="00937B97"/>
    <w:rsid w:val="00937CF9"/>
    <w:rsid w:val="0094216C"/>
    <w:rsid w:val="00942456"/>
    <w:rsid w:val="009434B6"/>
    <w:rsid w:val="00943E10"/>
    <w:rsid w:val="0095117F"/>
    <w:rsid w:val="0095389F"/>
    <w:rsid w:val="009546A9"/>
    <w:rsid w:val="00957E0F"/>
    <w:rsid w:val="00960675"/>
    <w:rsid w:val="00961E57"/>
    <w:rsid w:val="00962C48"/>
    <w:rsid w:val="0096400A"/>
    <w:rsid w:val="00970078"/>
    <w:rsid w:val="0097202F"/>
    <w:rsid w:val="0098016D"/>
    <w:rsid w:val="00982881"/>
    <w:rsid w:val="009836D2"/>
    <w:rsid w:val="0099381D"/>
    <w:rsid w:val="00994873"/>
    <w:rsid w:val="00995DBA"/>
    <w:rsid w:val="0099724C"/>
    <w:rsid w:val="0099793B"/>
    <w:rsid w:val="009A060B"/>
    <w:rsid w:val="009A1059"/>
    <w:rsid w:val="009A4C10"/>
    <w:rsid w:val="009B3D2D"/>
    <w:rsid w:val="009B4224"/>
    <w:rsid w:val="009B529F"/>
    <w:rsid w:val="009C06AC"/>
    <w:rsid w:val="009C10CD"/>
    <w:rsid w:val="009C4B0B"/>
    <w:rsid w:val="009C4F50"/>
    <w:rsid w:val="009C601D"/>
    <w:rsid w:val="009C7173"/>
    <w:rsid w:val="009D0EB6"/>
    <w:rsid w:val="009D145B"/>
    <w:rsid w:val="009D1A17"/>
    <w:rsid w:val="009D60DB"/>
    <w:rsid w:val="009E0459"/>
    <w:rsid w:val="009E0F04"/>
    <w:rsid w:val="009E0FFD"/>
    <w:rsid w:val="009E41BB"/>
    <w:rsid w:val="009E4810"/>
    <w:rsid w:val="009E49E4"/>
    <w:rsid w:val="009E5CC9"/>
    <w:rsid w:val="009E7058"/>
    <w:rsid w:val="009F12BA"/>
    <w:rsid w:val="009F4B4B"/>
    <w:rsid w:val="009F56FB"/>
    <w:rsid w:val="009F7D07"/>
    <w:rsid w:val="00A014D5"/>
    <w:rsid w:val="00A06953"/>
    <w:rsid w:val="00A136EB"/>
    <w:rsid w:val="00A158F1"/>
    <w:rsid w:val="00A2156D"/>
    <w:rsid w:val="00A24884"/>
    <w:rsid w:val="00A24EC9"/>
    <w:rsid w:val="00A26822"/>
    <w:rsid w:val="00A30C35"/>
    <w:rsid w:val="00A31871"/>
    <w:rsid w:val="00A34408"/>
    <w:rsid w:val="00A375A8"/>
    <w:rsid w:val="00A37F66"/>
    <w:rsid w:val="00A402D8"/>
    <w:rsid w:val="00A404FE"/>
    <w:rsid w:val="00A41FA7"/>
    <w:rsid w:val="00A43D87"/>
    <w:rsid w:val="00A43F3A"/>
    <w:rsid w:val="00A45ABF"/>
    <w:rsid w:val="00A46348"/>
    <w:rsid w:val="00A4689D"/>
    <w:rsid w:val="00A468CF"/>
    <w:rsid w:val="00A50289"/>
    <w:rsid w:val="00A5105D"/>
    <w:rsid w:val="00A51460"/>
    <w:rsid w:val="00A51D25"/>
    <w:rsid w:val="00A548C0"/>
    <w:rsid w:val="00A5735F"/>
    <w:rsid w:val="00A6675C"/>
    <w:rsid w:val="00A66E92"/>
    <w:rsid w:val="00A75CC9"/>
    <w:rsid w:val="00A830B5"/>
    <w:rsid w:val="00A84273"/>
    <w:rsid w:val="00A84914"/>
    <w:rsid w:val="00A84F24"/>
    <w:rsid w:val="00A90282"/>
    <w:rsid w:val="00A92070"/>
    <w:rsid w:val="00A9316F"/>
    <w:rsid w:val="00A96208"/>
    <w:rsid w:val="00AA0F84"/>
    <w:rsid w:val="00AA46D7"/>
    <w:rsid w:val="00AA7337"/>
    <w:rsid w:val="00AB75DB"/>
    <w:rsid w:val="00AC11F5"/>
    <w:rsid w:val="00AC6604"/>
    <w:rsid w:val="00AC68CE"/>
    <w:rsid w:val="00AD04CA"/>
    <w:rsid w:val="00AD14B9"/>
    <w:rsid w:val="00AD1F85"/>
    <w:rsid w:val="00AD258A"/>
    <w:rsid w:val="00AD57B0"/>
    <w:rsid w:val="00AD6DBC"/>
    <w:rsid w:val="00AD7BE5"/>
    <w:rsid w:val="00AE06DC"/>
    <w:rsid w:val="00AE0A8F"/>
    <w:rsid w:val="00AE3BCC"/>
    <w:rsid w:val="00AE5155"/>
    <w:rsid w:val="00AE5CF1"/>
    <w:rsid w:val="00AF0456"/>
    <w:rsid w:val="00AF2C0B"/>
    <w:rsid w:val="00AF48D1"/>
    <w:rsid w:val="00B02CBD"/>
    <w:rsid w:val="00B03108"/>
    <w:rsid w:val="00B0328C"/>
    <w:rsid w:val="00B07EA4"/>
    <w:rsid w:val="00B14914"/>
    <w:rsid w:val="00B167BE"/>
    <w:rsid w:val="00B168A5"/>
    <w:rsid w:val="00B2050B"/>
    <w:rsid w:val="00B229DB"/>
    <w:rsid w:val="00B2401C"/>
    <w:rsid w:val="00B2415E"/>
    <w:rsid w:val="00B25569"/>
    <w:rsid w:val="00B2632A"/>
    <w:rsid w:val="00B279D4"/>
    <w:rsid w:val="00B31210"/>
    <w:rsid w:val="00B333FD"/>
    <w:rsid w:val="00B41ECF"/>
    <w:rsid w:val="00B4313E"/>
    <w:rsid w:val="00B43EE4"/>
    <w:rsid w:val="00B445B8"/>
    <w:rsid w:val="00B460D7"/>
    <w:rsid w:val="00B50DE6"/>
    <w:rsid w:val="00B555F3"/>
    <w:rsid w:val="00B55E38"/>
    <w:rsid w:val="00B61D76"/>
    <w:rsid w:val="00B63C67"/>
    <w:rsid w:val="00B63DC4"/>
    <w:rsid w:val="00B642A9"/>
    <w:rsid w:val="00B65919"/>
    <w:rsid w:val="00B70969"/>
    <w:rsid w:val="00B71893"/>
    <w:rsid w:val="00B76092"/>
    <w:rsid w:val="00B760D0"/>
    <w:rsid w:val="00B76260"/>
    <w:rsid w:val="00B81350"/>
    <w:rsid w:val="00B854DA"/>
    <w:rsid w:val="00B90F11"/>
    <w:rsid w:val="00B92151"/>
    <w:rsid w:val="00B9322B"/>
    <w:rsid w:val="00B94124"/>
    <w:rsid w:val="00B94CD6"/>
    <w:rsid w:val="00BA2C63"/>
    <w:rsid w:val="00BB02C3"/>
    <w:rsid w:val="00BB0725"/>
    <w:rsid w:val="00BB2A75"/>
    <w:rsid w:val="00BC24BB"/>
    <w:rsid w:val="00BC4911"/>
    <w:rsid w:val="00BD0790"/>
    <w:rsid w:val="00BD2169"/>
    <w:rsid w:val="00BD300D"/>
    <w:rsid w:val="00BD3EF5"/>
    <w:rsid w:val="00BE391B"/>
    <w:rsid w:val="00BE5DB2"/>
    <w:rsid w:val="00BE765A"/>
    <w:rsid w:val="00BF6085"/>
    <w:rsid w:val="00BF61BC"/>
    <w:rsid w:val="00C07D54"/>
    <w:rsid w:val="00C12E4F"/>
    <w:rsid w:val="00C25E3A"/>
    <w:rsid w:val="00C3023F"/>
    <w:rsid w:val="00C31600"/>
    <w:rsid w:val="00C3187C"/>
    <w:rsid w:val="00C319CE"/>
    <w:rsid w:val="00C32E59"/>
    <w:rsid w:val="00C33767"/>
    <w:rsid w:val="00C41AA2"/>
    <w:rsid w:val="00C45717"/>
    <w:rsid w:val="00C46471"/>
    <w:rsid w:val="00C53BA6"/>
    <w:rsid w:val="00C5545F"/>
    <w:rsid w:val="00C55D49"/>
    <w:rsid w:val="00C60271"/>
    <w:rsid w:val="00C6255D"/>
    <w:rsid w:val="00C62882"/>
    <w:rsid w:val="00C63093"/>
    <w:rsid w:val="00C63C53"/>
    <w:rsid w:val="00C6440F"/>
    <w:rsid w:val="00C65B3F"/>
    <w:rsid w:val="00C67B4A"/>
    <w:rsid w:val="00C71991"/>
    <w:rsid w:val="00C72358"/>
    <w:rsid w:val="00C80CC2"/>
    <w:rsid w:val="00C837EE"/>
    <w:rsid w:val="00C83888"/>
    <w:rsid w:val="00C8478B"/>
    <w:rsid w:val="00C901D7"/>
    <w:rsid w:val="00C969B1"/>
    <w:rsid w:val="00CA0946"/>
    <w:rsid w:val="00CA127F"/>
    <w:rsid w:val="00CA549D"/>
    <w:rsid w:val="00CB031B"/>
    <w:rsid w:val="00CB0D76"/>
    <w:rsid w:val="00CB333B"/>
    <w:rsid w:val="00CB355E"/>
    <w:rsid w:val="00CC2A80"/>
    <w:rsid w:val="00CC4FD2"/>
    <w:rsid w:val="00CD29B2"/>
    <w:rsid w:val="00CD2F8B"/>
    <w:rsid w:val="00CD59A9"/>
    <w:rsid w:val="00CE2081"/>
    <w:rsid w:val="00CE2514"/>
    <w:rsid w:val="00CE2CDF"/>
    <w:rsid w:val="00CF5F16"/>
    <w:rsid w:val="00CF6498"/>
    <w:rsid w:val="00CF652C"/>
    <w:rsid w:val="00CF67E9"/>
    <w:rsid w:val="00CF6AE3"/>
    <w:rsid w:val="00D00337"/>
    <w:rsid w:val="00D07E3B"/>
    <w:rsid w:val="00D1272E"/>
    <w:rsid w:val="00D13490"/>
    <w:rsid w:val="00D156D2"/>
    <w:rsid w:val="00D159BE"/>
    <w:rsid w:val="00D16347"/>
    <w:rsid w:val="00D2093D"/>
    <w:rsid w:val="00D20AC4"/>
    <w:rsid w:val="00D26009"/>
    <w:rsid w:val="00D30336"/>
    <w:rsid w:val="00D43848"/>
    <w:rsid w:val="00D458E9"/>
    <w:rsid w:val="00D4593F"/>
    <w:rsid w:val="00D4654F"/>
    <w:rsid w:val="00D509C8"/>
    <w:rsid w:val="00D5493C"/>
    <w:rsid w:val="00D55F7B"/>
    <w:rsid w:val="00D57E04"/>
    <w:rsid w:val="00D618D0"/>
    <w:rsid w:val="00D61B19"/>
    <w:rsid w:val="00D62919"/>
    <w:rsid w:val="00D6321D"/>
    <w:rsid w:val="00D6409A"/>
    <w:rsid w:val="00D66051"/>
    <w:rsid w:val="00D675F5"/>
    <w:rsid w:val="00D70581"/>
    <w:rsid w:val="00D737F1"/>
    <w:rsid w:val="00D74604"/>
    <w:rsid w:val="00D803A7"/>
    <w:rsid w:val="00D83FFB"/>
    <w:rsid w:val="00D86C4E"/>
    <w:rsid w:val="00D90A49"/>
    <w:rsid w:val="00D932A5"/>
    <w:rsid w:val="00D943F8"/>
    <w:rsid w:val="00D94D95"/>
    <w:rsid w:val="00D96E8E"/>
    <w:rsid w:val="00DA0C70"/>
    <w:rsid w:val="00DA7A47"/>
    <w:rsid w:val="00DB2A69"/>
    <w:rsid w:val="00DB4117"/>
    <w:rsid w:val="00DB5434"/>
    <w:rsid w:val="00DB6B1D"/>
    <w:rsid w:val="00DC10E3"/>
    <w:rsid w:val="00DC3404"/>
    <w:rsid w:val="00DC37FF"/>
    <w:rsid w:val="00DC5782"/>
    <w:rsid w:val="00DC60F3"/>
    <w:rsid w:val="00DD2AE4"/>
    <w:rsid w:val="00DD3A75"/>
    <w:rsid w:val="00DD4591"/>
    <w:rsid w:val="00DD47B3"/>
    <w:rsid w:val="00DD4D6B"/>
    <w:rsid w:val="00DE1067"/>
    <w:rsid w:val="00DE56E1"/>
    <w:rsid w:val="00DE645E"/>
    <w:rsid w:val="00DF5961"/>
    <w:rsid w:val="00DF6258"/>
    <w:rsid w:val="00DF7719"/>
    <w:rsid w:val="00E002E2"/>
    <w:rsid w:val="00E0216F"/>
    <w:rsid w:val="00E04EFD"/>
    <w:rsid w:val="00E06A6E"/>
    <w:rsid w:val="00E110A0"/>
    <w:rsid w:val="00E13386"/>
    <w:rsid w:val="00E14E89"/>
    <w:rsid w:val="00E16F35"/>
    <w:rsid w:val="00E17DD0"/>
    <w:rsid w:val="00E2257B"/>
    <w:rsid w:val="00E261B4"/>
    <w:rsid w:val="00E264DB"/>
    <w:rsid w:val="00E26EDC"/>
    <w:rsid w:val="00E276A0"/>
    <w:rsid w:val="00E315F9"/>
    <w:rsid w:val="00E3206A"/>
    <w:rsid w:val="00E32532"/>
    <w:rsid w:val="00E327F3"/>
    <w:rsid w:val="00E37F6B"/>
    <w:rsid w:val="00E41C45"/>
    <w:rsid w:val="00E4382B"/>
    <w:rsid w:val="00E45901"/>
    <w:rsid w:val="00E51651"/>
    <w:rsid w:val="00E528DC"/>
    <w:rsid w:val="00E531FA"/>
    <w:rsid w:val="00E56E9B"/>
    <w:rsid w:val="00E60CE7"/>
    <w:rsid w:val="00E613CD"/>
    <w:rsid w:val="00E615C4"/>
    <w:rsid w:val="00E61C43"/>
    <w:rsid w:val="00E64F9C"/>
    <w:rsid w:val="00E656E2"/>
    <w:rsid w:val="00E65F3A"/>
    <w:rsid w:val="00E663FC"/>
    <w:rsid w:val="00E674EB"/>
    <w:rsid w:val="00E73069"/>
    <w:rsid w:val="00E730DD"/>
    <w:rsid w:val="00E7331F"/>
    <w:rsid w:val="00E7354C"/>
    <w:rsid w:val="00E74DAD"/>
    <w:rsid w:val="00E82EBB"/>
    <w:rsid w:val="00E850F9"/>
    <w:rsid w:val="00E87067"/>
    <w:rsid w:val="00E92C7C"/>
    <w:rsid w:val="00E96F56"/>
    <w:rsid w:val="00EA2504"/>
    <w:rsid w:val="00EB00E6"/>
    <w:rsid w:val="00EB139B"/>
    <w:rsid w:val="00EB220D"/>
    <w:rsid w:val="00EB25C7"/>
    <w:rsid w:val="00EB37F8"/>
    <w:rsid w:val="00EB6355"/>
    <w:rsid w:val="00EB7E63"/>
    <w:rsid w:val="00EC3C91"/>
    <w:rsid w:val="00EC511A"/>
    <w:rsid w:val="00ED2985"/>
    <w:rsid w:val="00ED7370"/>
    <w:rsid w:val="00ED7780"/>
    <w:rsid w:val="00EE0602"/>
    <w:rsid w:val="00EE1A12"/>
    <w:rsid w:val="00EE27A4"/>
    <w:rsid w:val="00EE2BC8"/>
    <w:rsid w:val="00EE34F1"/>
    <w:rsid w:val="00EE49A7"/>
    <w:rsid w:val="00EE4DA4"/>
    <w:rsid w:val="00EE602B"/>
    <w:rsid w:val="00EF1025"/>
    <w:rsid w:val="00EF1EAC"/>
    <w:rsid w:val="00EF3D80"/>
    <w:rsid w:val="00EF5658"/>
    <w:rsid w:val="00F00764"/>
    <w:rsid w:val="00F01CBF"/>
    <w:rsid w:val="00F06E3F"/>
    <w:rsid w:val="00F07D0B"/>
    <w:rsid w:val="00F1104E"/>
    <w:rsid w:val="00F149B9"/>
    <w:rsid w:val="00F27F0D"/>
    <w:rsid w:val="00F30DFC"/>
    <w:rsid w:val="00F32363"/>
    <w:rsid w:val="00F33B12"/>
    <w:rsid w:val="00F376AC"/>
    <w:rsid w:val="00F46611"/>
    <w:rsid w:val="00F4706B"/>
    <w:rsid w:val="00F507E5"/>
    <w:rsid w:val="00F5607A"/>
    <w:rsid w:val="00F60DD2"/>
    <w:rsid w:val="00F67304"/>
    <w:rsid w:val="00F70242"/>
    <w:rsid w:val="00F71719"/>
    <w:rsid w:val="00F723D6"/>
    <w:rsid w:val="00F74237"/>
    <w:rsid w:val="00F8397D"/>
    <w:rsid w:val="00F84640"/>
    <w:rsid w:val="00F84939"/>
    <w:rsid w:val="00F9030D"/>
    <w:rsid w:val="00F90678"/>
    <w:rsid w:val="00F929C5"/>
    <w:rsid w:val="00F94793"/>
    <w:rsid w:val="00F94C84"/>
    <w:rsid w:val="00F952EF"/>
    <w:rsid w:val="00FA14AB"/>
    <w:rsid w:val="00FA2F6C"/>
    <w:rsid w:val="00FA484A"/>
    <w:rsid w:val="00FA5CD2"/>
    <w:rsid w:val="00FA609A"/>
    <w:rsid w:val="00FA6361"/>
    <w:rsid w:val="00FB1019"/>
    <w:rsid w:val="00FB382A"/>
    <w:rsid w:val="00FB5669"/>
    <w:rsid w:val="00FC0131"/>
    <w:rsid w:val="00FC1A96"/>
    <w:rsid w:val="00FC329B"/>
    <w:rsid w:val="00FD3C5D"/>
    <w:rsid w:val="00FD495F"/>
    <w:rsid w:val="00FD517D"/>
    <w:rsid w:val="00FE0099"/>
    <w:rsid w:val="00FE310E"/>
    <w:rsid w:val="00FF04E6"/>
    <w:rsid w:val="00FF1773"/>
    <w:rsid w:val="00FF1E3B"/>
    <w:rsid w:val="00FF2950"/>
    <w:rsid w:val="00FF6304"/>
    <w:rsid w:val="012206E4"/>
    <w:rsid w:val="012D266C"/>
    <w:rsid w:val="014318CE"/>
    <w:rsid w:val="014D0097"/>
    <w:rsid w:val="015F7CF4"/>
    <w:rsid w:val="01634B43"/>
    <w:rsid w:val="019B45E0"/>
    <w:rsid w:val="019D0402"/>
    <w:rsid w:val="01AB3C90"/>
    <w:rsid w:val="01AC2DD0"/>
    <w:rsid w:val="01BA0C9E"/>
    <w:rsid w:val="01CE4D0E"/>
    <w:rsid w:val="01E16D89"/>
    <w:rsid w:val="01E17F71"/>
    <w:rsid w:val="020240BB"/>
    <w:rsid w:val="02137B46"/>
    <w:rsid w:val="021F02BE"/>
    <w:rsid w:val="022B0AFD"/>
    <w:rsid w:val="022B4432"/>
    <w:rsid w:val="023A23C6"/>
    <w:rsid w:val="025A7974"/>
    <w:rsid w:val="027E7588"/>
    <w:rsid w:val="028347E7"/>
    <w:rsid w:val="029514A8"/>
    <w:rsid w:val="02976316"/>
    <w:rsid w:val="02A845F1"/>
    <w:rsid w:val="02CE3699"/>
    <w:rsid w:val="02E306D2"/>
    <w:rsid w:val="03065D82"/>
    <w:rsid w:val="031C4577"/>
    <w:rsid w:val="031C4788"/>
    <w:rsid w:val="033E2799"/>
    <w:rsid w:val="034468DD"/>
    <w:rsid w:val="03662240"/>
    <w:rsid w:val="037734B8"/>
    <w:rsid w:val="038831C9"/>
    <w:rsid w:val="038B5268"/>
    <w:rsid w:val="039A1ED0"/>
    <w:rsid w:val="03A04613"/>
    <w:rsid w:val="03A50EC8"/>
    <w:rsid w:val="03AB524B"/>
    <w:rsid w:val="03E147EC"/>
    <w:rsid w:val="03E94AE1"/>
    <w:rsid w:val="0405600E"/>
    <w:rsid w:val="040E4A0B"/>
    <w:rsid w:val="040E7640"/>
    <w:rsid w:val="04156B59"/>
    <w:rsid w:val="0419708B"/>
    <w:rsid w:val="043C7E11"/>
    <w:rsid w:val="0445787F"/>
    <w:rsid w:val="047345D8"/>
    <w:rsid w:val="04805BB1"/>
    <w:rsid w:val="048927B2"/>
    <w:rsid w:val="04A4561B"/>
    <w:rsid w:val="04AA4792"/>
    <w:rsid w:val="04D420F6"/>
    <w:rsid w:val="04D63321"/>
    <w:rsid w:val="04D84A03"/>
    <w:rsid w:val="04E01DCB"/>
    <w:rsid w:val="04F60AF5"/>
    <w:rsid w:val="05044835"/>
    <w:rsid w:val="050637B3"/>
    <w:rsid w:val="05207A94"/>
    <w:rsid w:val="05255512"/>
    <w:rsid w:val="05305B6F"/>
    <w:rsid w:val="05352E02"/>
    <w:rsid w:val="05386934"/>
    <w:rsid w:val="054E22A9"/>
    <w:rsid w:val="05520B16"/>
    <w:rsid w:val="056228FA"/>
    <w:rsid w:val="056A2145"/>
    <w:rsid w:val="05707889"/>
    <w:rsid w:val="057A62B7"/>
    <w:rsid w:val="05AA734E"/>
    <w:rsid w:val="05BA5443"/>
    <w:rsid w:val="05E41EB2"/>
    <w:rsid w:val="05F14A61"/>
    <w:rsid w:val="05F66A07"/>
    <w:rsid w:val="05F90735"/>
    <w:rsid w:val="06067AEA"/>
    <w:rsid w:val="0650419E"/>
    <w:rsid w:val="065C0199"/>
    <w:rsid w:val="066A27E4"/>
    <w:rsid w:val="067F0E65"/>
    <w:rsid w:val="0693177F"/>
    <w:rsid w:val="069755F8"/>
    <w:rsid w:val="069A3EFA"/>
    <w:rsid w:val="06BD5438"/>
    <w:rsid w:val="06CC597C"/>
    <w:rsid w:val="06DF6DEF"/>
    <w:rsid w:val="06E86215"/>
    <w:rsid w:val="06F06022"/>
    <w:rsid w:val="070F491E"/>
    <w:rsid w:val="071D7AA9"/>
    <w:rsid w:val="07211850"/>
    <w:rsid w:val="072B6EB4"/>
    <w:rsid w:val="074148D4"/>
    <w:rsid w:val="07662D18"/>
    <w:rsid w:val="07701201"/>
    <w:rsid w:val="078F5DCD"/>
    <w:rsid w:val="07942BC2"/>
    <w:rsid w:val="07964F7E"/>
    <w:rsid w:val="07B4376C"/>
    <w:rsid w:val="07BC5763"/>
    <w:rsid w:val="07BF3C2F"/>
    <w:rsid w:val="07C36A4B"/>
    <w:rsid w:val="07C465C3"/>
    <w:rsid w:val="07C740C0"/>
    <w:rsid w:val="07C74ED7"/>
    <w:rsid w:val="07DA3804"/>
    <w:rsid w:val="07ED3C89"/>
    <w:rsid w:val="080168B6"/>
    <w:rsid w:val="08094699"/>
    <w:rsid w:val="082C583C"/>
    <w:rsid w:val="08310E49"/>
    <w:rsid w:val="083D1C03"/>
    <w:rsid w:val="0845239F"/>
    <w:rsid w:val="086372B3"/>
    <w:rsid w:val="08747AD8"/>
    <w:rsid w:val="087808E0"/>
    <w:rsid w:val="08AB33FA"/>
    <w:rsid w:val="08B603E2"/>
    <w:rsid w:val="08C25834"/>
    <w:rsid w:val="08DE3A07"/>
    <w:rsid w:val="08FA7403"/>
    <w:rsid w:val="092E4AC2"/>
    <w:rsid w:val="094A7C2A"/>
    <w:rsid w:val="09567369"/>
    <w:rsid w:val="0958451D"/>
    <w:rsid w:val="095F42FD"/>
    <w:rsid w:val="096B1ED6"/>
    <w:rsid w:val="096B599E"/>
    <w:rsid w:val="09757BAC"/>
    <w:rsid w:val="097F41F9"/>
    <w:rsid w:val="099B3E08"/>
    <w:rsid w:val="09A60A88"/>
    <w:rsid w:val="09B408B5"/>
    <w:rsid w:val="09FE3616"/>
    <w:rsid w:val="0A323603"/>
    <w:rsid w:val="0A3B59F7"/>
    <w:rsid w:val="0A562E1C"/>
    <w:rsid w:val="0AB16C6F"/>
    <w:rsid w:val="0ABB5A6F"/>
    <w:rsid w:val="0AD67692"/>
    <w:rsid w:val="0AEA4BFD"/>
    <w:rsid w:val="0AFF266D"/>
    <w:rsid w:val="0B0929EE"/>
    <w:rsid w:val="0B196044"/>
    <w:rsid w:val="0B205C13"/>
    <w:rsid w:val="0B2A3526"/>
    <w:rsid w:val="0B2D2129"/>
    <w:rsid w:val="0B40058A"/>
    <w:rsid w:val="0B5B476F"/>
    <w:rsid w:val="0B632529"/>
    <w:rsid w:val="0B6334DF"/>
    <w:rsid w:val="0B6E0133"/>
    <w:rsid w:val="0B712C36"/>
    <w:rsid w:val="0B7322F2"/>
    <w:rsid w:val="0B872809"/>
    <w:rsid w:val="0B89591B"/>
    <w:rsid w:val="0B9B2194"/>
    <w:rsid w:val="0BA640B5"/>
    <w:rsid w:val="0BAA4FA0"/>
    <w:rsid w:val="0BB3117E"/>
    <w:rsid w:val="0BC85533"/>
    <w:rsid w:val="0BD626AD"/>
    <w:rsid w:val="0C0600BC"/>
    <w:rsid w:val="0C091972"/>
    <w:rsid w:val="0C0A0CAC"/>
    <w:rsid w:val="0C246E10"/>
    <w:rsid w:val="0C34279D"/>
    <w:rsid w:val="0C5C405A"/>
    <w:rsid w:val="0C843AAF"/>
    <w:rsid w:val="0C8869BC"/>
    <w:rsid w:val="0C8C3A79"/>
    <w:rsid w:val="0C960D8A"/>
    <w:rsid w:val="0CB76D3C"/>
    <w:rsid w:val="0CBE5F18"/>
    <w:rsid w:val="0CDD5B71"/>
    <w:rsid w:val="0CDF65D5"/>
    <w:rsid w:val="0CE8268C"/>
    <w:rsid w:val="0CF13A53"/>
    <w:rsid w:val="0D214A42"/>
    <w:rsid w:val="0D322354"/>
    <w:rsid w:val="0D374D7D"/>
    <w:rsid w:val="0D391590"/>
    <w:rsid w:val="0D3B6171"/>
    <w:rsid w:val="0D3C3F9B"/>
    <w:rsid w:val="0D413746"/>
    <w:rsid w:val="0D475E13"/>
    <w:rsid w:val="0D4B2368"/>
    <w:rsid w:val="0D5A0E20"/>
    <w:rsid w:val="0D6B0EBF"/>
    <w:rsid w:val="0D74604D"/>
    <w:rsid w:val="0D892C21"/>
    <w:rsid w:val="0D8B073F"/>
    <w:rsid w:val="0DB373E5"/>
    <w:rsid w:val="0DCF3115"/>
    <w:rsid w:val="0DD558C3"/>
    <w:rsid w:val="0DDB1817"/>
    <w:rsid w:val="0DE219F1"/>
    <w:rsid w:val="0DF26897"/>
    <w:rsid w:val="0DF349DF"/>
    <w:rsid w:val="0DF83CCB"/>
    <w:rsid w:val="0E053EB7"/>
    <w:rsid w:val="0E1E43E9"/>
    <w:rsid w:val="0E3A1250"/>
    <w:rsid w:val="0E4419E4"/>
    <w:rsid w:val="0E5A21CB"/>
    <w:rsid w:val="0E5F42B5"/>
    <w:rsid w:val="0E73262E"/>
    <w:rsid w:val="0E7A7FB0"/>
    <w:rsid w:val="0E837BE4"/>
    <w:rsid w:val="0E8D068B"/>
    <w:rsid w:val="0E8E0BAC"/>
    <w:rsid w:val="0E923343"/>
    <w:rsid w:val="0E947245"/>
    <w:rsid w:val="0E9C6ED4"/>
    <w:rsid w:val="0EA00306"/>
    <w:rsid w:val="0EA21F26"/>
    <w:rsid w:val="0EAC5C46"/>
    <w:rsid w:val="0EF71A87"/>
    <w:rsid w:val="0F1D022D"/>
    <w:rsid w:val="0F490C68"/>
    <w:rsid w:val="0F5F33FF"/>
    <w:rsid w:val="0F6D4FCC"/>
    <w:rsid w:val="0F711B36"/>
    <w:rsid w:val="0F723890"/>
    <w:rsid w:val="0F764435"/>
    <w:rsid w:val="0F796ED0"/>
    <w:rsid w:val="0FCE08E8"/>
    <w:rsid w:val="0FD60E10"/>
    <w:rsid w:val="0FE05B6D"/>
    <w:rsid w:val="0FE23A15"/>
    <w:rsid w:val="0FE6638F"/>
    <w:rsid w:val="0FEC6D92"/>
    <w:rsid w:val="104B2183"/>
    <w:rsid w:val="10675E14"/>
    <w:rsid w:val="10920789"/>
    <w:rsid w:val="10AA2362"/>
    <w:rsid w:val="10AE0415"/>
    <w:rsid w:val="10CD2D5D"/>
    <w:rsid w:val="10D337BD"/>
    <w:rsid w:val="10FA5A7F"/>
    <w:rsid w:val="10FE310D"/>
    <w:rsid w:val="111F3ABD"/>
    <w:rsid w:val="11202E4C"/>
    <w:rsid w:val="112D7095"/>
    <w:rsid w:val="11444681"/>
    <w:rsid w:val="114D054A"/>
    <w:rsid w:val="11501A08"/>
    <w:rsid w:val="1165327C"/>
    <w:rsid w:val="116B3E22"/>
    <w:rsid w:val="11801446"/>
    <w:rsid w:val="11855ECD"/>
    <w:rsid w:val="11D058BC"/>
    <w:rsid w:val="12360918"/>
    <w:rsid w:val="123820FB"/>
    <w:rsid w:val="1252715C"/>
    <w:rsid w:val="127C1E3E"/>
    <w:rsid w:val="127F4324"/>
    <w:rsid w:val="12914364"/>
    <w:rsid w:val="12964AF1"/>
    <w:rsid w:val="129A1087"/>
    <w:rsid w:val="129A34B6"/>
    <w:rsid w:val="12A73EEE"/>
    <w:rsid w:val="12B072B2"/>
    <w:rsid w:val="12B224E3"/>
    <w:rsid w:val="12C22A9F"/>
    <w:rsid w:val="12DB7482"/>
    <w:rsid w:val="12DC7FCF"/>
    <w:rsid w:val="12DF4A50"/>
    <w:rsid w:val="12F41B55"/>
    <w:rsid w:val="12FF2635"/>
    <w:rsid w:val="132A137E"/>
    <w:rsid w:val="133C189B"/>
    <w:rsid w:val="133C592F"/>
    <w:rsid w:val="134C0C40"/>
    <w:rsid w:val="134E3641"/>
    <w:rsid w:val="136816AF"/>
    <w:rsid w:val="136B7984"/>
    <w:rsid w:val="13760D2F"/>
    <w:rsid w:val="137968B8"/>
    <w:rsid w:val="13920CD9"/>
    <w:rsid w:val="13B8338E"/>
    <w:rsid w:val="13B912A4"/>
    <w:rsid w:val="13CC71F4"/>
    <w:rsid w:val="13DB31B2"/>
    <w:rsid w:val="140D166B"/>
    <w:rsid w:val="141B382B"/>
    <w:rsid w:val="141D079C"/>
    <w:rsid w:val="145370C4"/>
    <w:rsid w:val="145E36DB"/>
    <w:rsid w:val="147E78C5"/>
    <w:rsid w:val="14AB63CF"/>
    <w:rsid w:val="14B53028"/>
    <w:rsid w:val="14C42EFB"/>
    <w:rsid w:val="14C91B27"/>
    <w:rsid w:val="14E17C99"/>
    <w:rsid w:val="14EA786F"/>
    <w:rsid w:val="1531001D"/>
    <w:rsid w:val="153E4D87"/>
    <w:rsid w:val="15574D6B"/>
    <w:rsid w:val="155F7492"/>
    <w:rsid w:val="1591578C"/>
    <w:rsid w:val="15DD20FA"/>
    <w:rsid w:val="15FD1413"/>
    <w:rsid w:val="16086B70"/>
    <w:rsid w:val="161A19BE"/>
    <w:rsid w:val="16324AB1"/>
    <w:rsid w:val="165D449F"/>
    <w:rsid w:val="169A714B"/>
    <w:rsid w:val="16BA10D3"/>
    <w:rsid w:val="16E33EDC"/>
    <w:rsid w:val="16E5021A"/>
    <w:rsid w:val="1702501E"/>
    <w:rsid w:val="170C39D0"/>
    <w:rsid w:val="170E5F9F"/>
    <w:rsid w:val="171432DE"/>
    <w:rsid w:val="171A307E"/>
    <w:rsid w:val="175B7606"/>
    <w:rsid w:val="177C40EA"/>
    <w:rsid w:val="1788544F"/>
    <w:rsid w:val="17A66D31"/>
    <w:rsid w:val="17AE7942"/>
    <w:rsid w:val="17B71EC9"/>
    <w:rsid w:val="17D268D1"/>
    <w:rsid w:val="17DB4EB6"/>
    <w:rsid w:val="17EF419E"/>
    <w:rsid w:val="18084E2B"/>
    <w:rsid w:val="181D78C2"/>
    <w:rsid w:val="18261ED9"/>
    <w:rsid w:val="1833653C"/>
    <w:rsid w:val="18363E7B"/>
    <w:rsid w:val="184275E6"/>
    <w:rsid w:val="185E184A"/>
    <w:rsid w:val="185E6212"/>
    <w:rsid w:val="18697036"/>
    <w:rsid w:val="189026E3"/>
    <w:rsid w:val="18A1025C"/>
    <w:rsid w:val="18CC4CF3"/>
    <w:rsid w:val="18D75489"/>
    <w:rsid w:val="18E96707"/>
    <w:rsid w:val="18F05960"/>
    <w:rsid w:val="18F52129"/>
    <w:rsid w:val="19055F7E"/>
    <w:rsid w:val="190D5FE6"/>
    <w:rsid w:val="19251481"/>
    <w:rsid w:val="193A6F22"/>
    <w:rsid w:val="197E0E15"/>
    <w:rsid w:val="19962D3C"/>
    <w:rsid w:val="19BE4693"/>
    <w:rsid w:val="19C271D1"/>
    <w:rsid w:val="19D206A7"/>
    <w:rsid w:val="19D612FD"/>
    <w:rsid w:val="19E75CF1"/>
    <w:rsid w:val="19FB30DA"/>
    <w:rsid w:val="19FE5761"/>
    <w:rsid w:val="1A124B22"/>
    <w:rsid w:val="1A2C3531"/>
    <w:rsid w:val="1A3218FB"/>
    <w:rsid w:val="1A3B2B65"/>
    <w:rsid w:val="1A5C6386"/>
    <w:rsid w:val="1A637E8D"/>
    <w:rsid w:val="1A6B5BB2"/>
    <w:rsid w:val="1A7233D9"/>
    <w:rsid w:val="1A856A42"/>
    <w:rsid w:val="1A8A7444"/>
    <w:rsid w:val="1A8B1571"/>
    <w:rsid w:val="1AB410C7"/>
    <w:rsid w:val="1ACF7F97"/>
    <w:rsid w:val="1ADA06AE"/>
    <w:rsid w:val="1AF71BDC"/>
    <w:rsid w:val="1B063C96"/>
    <w:rsid w:val="1B082E16"/>
    <w:rsid w:val="1B0A74AA"/>
    <w:rsid w:val="1B4D494D"/>
    <w:rsid w:val="1B5155ED"/>
    <w:rsid w:val="1B6B21EB"/>
    <w:rsid w:val="1B6D7A09"/>
    <w:rsid w:val="1B796341"/>
    <w:rsid w:val="1B8A331D"/>
    <w:rsid w:val="1B8F3E7D"/>
    <w:rsid w:val="1BCD3245"/>
    <w:rsid w:val="1BDC250B"/>
    <w:rsid w:val="1BEC6397"/>
    <w:rsid w:val="1BFA2D77"/>
    <w:rsid w:val="1C056EDE"/>
    <w:rsid w:val="1C2663D3"/>
    <w:rsid w:val="1C4532CB"/>
    <w:rsid w:val="1C4D4437"/>
    <w:rsid w:val="1C515440"/>
    <w:rsid w:val="1C5557E3"/>
    <w:rsid w:val="1C6A10CF"/>
    <w:rsid w:val="1C6F567F"/>
    <w:rsid w:val="1C8525FC"/>
    <w:rsid w:val="1CA037AE"/>
    <w:rsid w:val="1CA143C7"/>
    <w:rsid w:val="1CB93D05"/>
    <w:rsid w:val="1CB95FBB"/>
    <w:rsid w:val="1CBA19DB"/>
    <w:rsid w:val="1CC66160"/>
    <w:rsid w:val="1CEB516C"/>
    <w:rsid w:val="1CF461BE"/>
    <w:rsid w:val="1D1C412E"/>
    <w:rsid w:val="1D5279C0"/>
    <w:rsid w:val="1DAC2777"/>
    <w:rsid w:val="1DB939EF"/>
    <w:rsid w:val="1DBE47F9"/>
    <w:rsid w:val="1DC20E4A"/>
    <w:rsid w:val="1DD867AC"/>
    <w:rsid w:val="1DE77F00"/>
    <w:rsid w:val="1DEC7814"/>
    <w:rsid w:val="1DF05C7E"/>
    <w:rsid w:val="1E070602"/>
    <w:rsid w:val="1E071B01"/>
    <w:rsid w:val="1E0C054E"/>
    <w:rsid w:val="1E2F0B48"/>
    <w:rsid w:val="1E425A20"/>
    <w:rsid w:val="1E480A68"/>
    <w:rsid w:val="1E482B20"/>
    <w:rsid w:val="1E6902E9"/>
    <w:rsid w:val="1E7D2AA2"/>
    <w:rsid w:val="1E9062D2"/>
    <w:rsid w:val="1E9A52D2"/>
    <w:rsid w:val="1EA171E4"/>
    <w:rsid w:val="1EA355EC"/>
    <w:rsid w:val="1F094E69"/>
    <w:rsid w:val="1F1F36B3"/>
    <w:rsid w:val="1F3E298F"/>
    <w:rsid w:val="1F5E0772"/>
    <w:rsid w:val="1F790A14"/>
    <w:rsid w:val="1F890763"/>
    <w:rsid w:val="1F8A09AB"/>
    <w:rsid w:val="1F95204D"/>
    <w:rsid w:val="1FAF67B6"/>
    <w:rsid w:val="1FB402D2"/>
    <w:rsid w:val="1FBA7173"/>
    <w:rsid w:val="1FE12023"/>
    <w:rsid w:val="1FFC7461"/>
    <w:rsid w:val="201B2455"/>
    <w:rsid w:val="2031698F"/>
    <w:rsid w:val="203B0065"/>
    <w:rsid w:val="204E5873"/>
    <w:rsid w:val="20616C7D"/>
    <w:rsid w:val="20664A69"/>
    <w:rsid w:val="206B253C"/>
    <w:rsid w:val="207D4305"/>
    <w:rsid w:val="209B10C5"/>
    <w:rsid w:val="20BF7580"/>
    <w:rsid w:val="20E71FAB"/>
    <w:rsid w:val="210831EC"/>
    <w:rsid w:val="210874CB"/>
    <w:rsid w:val="212F218F"/>
    <w:rsid w:val="2146110C"/>
    <w:rsid w:val="215F5280"/>
    <w:rsid w:val="21877A93"/>
    <w:rsid w:val="219A13F7"/>
    <w:rsid w:val="21BB71B7"/>
    <w:rsid w:val="21F924D0"/>
    <w:rsid w:val="221F0532"/>
    <w:rsid w:val="22324EFA"/>
    <w:rsid w:val="224F196A"/>
    <w:rsid w:val="225218B4"/>
    <w:rsid w:val="22591AFD"/>
    <w:rsid w:val="225D20FA"/>
    <w:rsid w:val="22600BC9"/>
    <w:rsid w:val="22633EF5"/>
    <w:rsid w:val="227A055A"/>
    <w:rsid w:val="22804D91"/>
    <w:rsid w:val="228430F6"/>
    <w:rsid w:val="228541D3"/>
    <w:rsid w:val="22941D28"/>
    <w:rsid w:val="22B939D1"/>
    <w:rsid w:val="22C64915"/>
    <w:rsid w:val="22CE161D"/>
    <w:rsid w:val="22CF1C36"/>
    <w:rsid w:val="22D3507C"/>
    <w:rsid w:val="22D71699"/>
    <w:rsid w:val="22D83623"/>
    <w:rsid w:val="22D93CB9"/>
    <w:rsid w:val="22FA1DCF"/>
    <w:rsid w:val="22FE778D"/>
    <w:rsid w:val="22FF5658"/>
    <w:rsid w:val="2323273D"/>
    <w:rsid w:val="232A2F05"/>
    <w:rsid w:val="23620AF7"/>
    <w:rsid w:val="2370491D"/>
    <w:rsid w:val="23AE52D7"/>
    <w:rsid w:val="23C26B52"/>
    <w:rsid w:val="23D81E9A"/>
    <w:rsid w:val="242320EE"/>
    <w:rsid w:val="2446686B"/>
    <w:rsid w:val="24477F46"/>
    <w:rsid w:val="24741500"/>
    <w:rsid w:val="24746142"/>
    <w:rsid w:val="248C1F48"/>
    <w:rsid w:val="248F7EF0"/>
    <w:rsid w:val="249717BA"/>
    <w:rsid w:val="24BF2CC8"/>
    <w:rsid w:val="250E43AA"/>
    <w:rsid w:val="251146A3"/>
    <w:rsid w:val="25183D14"/>
    <w:rsid w:val="2536514D"/>
    <w:rsid w:val="254514FB"/>
    <w:rsid w:val="2569042E"/>
    <w:rsid w:val="25823815"/>
    <w:rsid w:val="25872CBA"/>
    <w:rsid w:val="258A5123"/>
    <w:rsid w:val="25AA11E3"/>
    <w:rsid w:val="25E232AB"/>
    <w:rsid w:val="25EE270B"/>
    <w:rsid w:val="25F35CB4"/>
    <w:rsid w:val="260A0357"/>
    <w:rsid w:val="260D6C0B"/>
    <w:rsid w:val="26237765"/>
    <w:rsid w:val="262A0D8D"/>
    <w:rsid w:val="262D384A"/>
    <w:rsid w:val="265E2EA5"/>
    <w:rsid w:val="266B79C0"/>
    <w:rsid w:val="267E3C6E"/>
    <w:rsid w:val="268522C2"/>
    <w:rsid w:val="269C1C62"/>
    <w:rsid w:val="26B01B0C"/>
    <w:rsid w:val="26B26B7E"/>
    <w:rsid w:val="26C746E9"/>
    <w:rsid w:val="26EE58FF"/>
    <w:rsid w:val="27431059"/>
    <w:rsid w:val="27595016"/>
    <w:rsid w:val="276C11DF"/>
    <w:rsid w:val="279762F4"/>
    <w:rsid w:val="27A4644E"/>
    <w:rsid w:val="27B66F36"/>
    <w:rsid w:val="2811513B"/>
    <w:rsid w:val="281B3718"/>
    <w:rsid w:val="287515A7"/>
    <w:rsid w:val="287A6A88"/>
    <w:rsid w:val="287E328F"/>
    <w:rsid w:val="28A3392C"/>
    <w:rsid w:val="28C26AD4"/>
    <w:rsid w:val="28FC0C6B"/>
    <w:rsid w:val="28FF7702"/>
    <w:rsid w:val="291F6C8E"/>
    <w:rsid w:val="29296EE8"/>
    <w:rsid w:val="294F40C3"/>
    <w:rsid w:val="29520529"/>
    <w:rsid w:val="298349BC"/>
    <w:rsid w:val="299076D5"/>
    <w:rsid w:val="29BF5973"/>
    <w:rsid w:val="29C9209F"/>
    <w:rsid w:val="29CC1279"/>
    <w:rsid w:val="29D72CDA"/>
    <w:rsid w:val="29E35519"/>
    <w:rsid w:val="2A0018BB"/>
    <w:rsid w:val="2A1F26E4"/>
    <w:rsid w:val="2A1F3619"/>
    <w:rsid w:val="2A78174B"/>
    <w:rsid w:val="2A992476"/>
    <w:rsid w:val="2AA14A30"/>
    <w:rsid w:val="2AAA022F"/>
    <w:rsid w:val="2AAD6FAC"/>
    <w:rsid w:val="2AC13CD3"/>
    <w:rsid w:val="2ADC40C3"/>
    <w:rsid w:val="2AE21475"/>
    <w:rsid w:val="2AE561B3"/>
    <w:rsid w:val="2B1A03C3"/>
    <w:rsid w:val="2B2160FB"/>
    <w:rsid w:val="2B2B317D"/>
    <w:rsid w:val="2B4019CA"/>
    <w:rsid w:val="2B4D65DE"/>
    <w:rsid w:val="2B4E1C65"/>
    <w:rsid w:val="2B630D12"/>
    <w:rsid w:val="2B6342CC"/>
    <w:rsid w:val="2B9301F5"/>
    <w:rsid w:val="2B961B8F"/>
    <w:rsid w:val="2BB12BBA"/>
    <w:rsid w:val="2BBB618E"/>
    <w:rsid w:val="2BDE6B86"/>
    <w:rsid w:val="2BDE74E9"/>
    <w:rsid w:val="2C104525"/>
    <w:rsid w:val="2C11480C"/>
    <w:rsid w:val="2C1C353E"/>
    <w:rsid w:val="2C1F5594"/>
    <w:rsid w:val="2C220453"/>
    <w:rsid w:val="2C257B6F"/>
    <w:rsid w:val="2C2829C5"/>
    <w:rsid w:val="2C3917D6"/>
    <w:rsid w:val="2C685AA7"/>
    <w:rsid w:val="2C6E44D4"/>
    <w:rsid w:val="2C7A36C3"/>
    <w:rsid w:val="2C7B03D1"/>
    <w:rsid w:val="2C86418F"/>
    <w:rsid w:val="2C9A513C"/>
    <w:rsid w:val="2CAB2565"/>
    <w:rsid w:val="2CB20EB9"/>
    <w:rsid w:val="2CB81966"/>
    <w:rsid w:val="2CE666BA"/>
    <w:rsid w:val="2D0E5ADF"/>
    <w:rsid w:val="2D1950EC"/>
    <w:rsid w:val="2D272A9A"/>
    <w:rsid w:val="2D517498"/>
    <w:rsid w:val="2D575DBD"/>
    <w:rsid w:val="2D6646C2"/>
    <w:rsid w:val="2D6C263D"/>
    <w:rsid w:val="2DBA7B2B"/>
    <w:rsid w:val="2DBE50C5"/>
    <w:rsid w:val="2DC42468"/>
    <w:rsid w:val="2DD44566"/>
    <w:rsid w:val="2DF14D09"/>
    <w:rsid w:val="2DFA0E86"/>
    <w:rsid w:val="2E05263B"/>
    <w:rsid w:val="2E092BCC"/>
    <w:rsid w:val="2E0C56B1"/>
    <w:rsid w:val="2E126BCA"/>
    <w:rsid w:val="2E29213C"/>
    <w:rsid w:val="2E2E6074"/>
    <w:rsid w:val="2E3249CD"/>
    <w:rsid w:val="2E69497E"/>
    <w:rsid w:val="2E697D1B"/>
    <w:rsid w:val="2E7C268A"/>
    <w:rsid w:val="2E932866"/>
    <w:rsid w:val="2EE769EE"/>
    <w:rsid w:val="2F0B2765"/>
    <w:rsid w:val="2F0C747B"/>
    <w:rsid w:val="2F1970E6"/>
    <w:rsid w:val="2F4D1A80"/>
    <w:rsid w:val="2F51260A"/>
    <w:rsid w:val="2FA445D6"/>
    <w:rsid w:val="2FBC1AA8"/>
    <w:rsid w:val="2FC97928"/>
    <w:rsid w:val="2FD84E33"/>
    <w:rsid w:val="2FF97E6B"/>
    <w:rsid w:val="30095155"/>
    <w:rsid w:val="30203EDF"/>
    <w:rsid w:val="30254453"/>
    <w:rsid w:val="30284779"/>
    <w:rsid w:val="302F658B"/>
    <w:rsid w:val="30567F9E"/>
    <w:rsid w:val="305957FB"/>
    <w:rsid w:val="305F59AF"/>
    <w:rsid w:val="307F6105"/>
    <w:rsid w:val="308030AA"/>
    <w:rsid w:val="3087202C"/>
    <w:rsid w:val="30881827"/>
    <w:rsid w:val="308B6F9E"/>
    <w:rsid w:val="31093F22"/>
    <w:rsid w:val="31226D09"/>
    <w:rsid w:val="31302683"/>
    <w:rsid w:val="3139464C"/>
    <w:rsid w:val="314A3BE6"/>
    <w:rsid w:val="31515E5A"/>
    <w:rsid w:val="31555A92"/>
    <w:rsid w:val="316E5862"/>
    <w:rsid w:val="318656C2"/>
    <w:rsid w:val="318A1614"/>
    <w:rsid w:val="318B6C88"/>
    <w:rsid w:val="31AB188F"/>
    <w:rsid w:val="31D93F57"/>
    <w:rsid w:val="31E951B0"/>
    <w:rsid w:val="31EC29ED"/>
    <w:rsid w:val="31FF741B"/>
    <w:rsid w:val="32043639"/>
    <w:rsid w:val="32092BC1"/>
    <w:rsid w:val="320E7269"/>
    <w:rsid w:val="32173D12"/>
    <w:rsid w:val="321B3211"/>
    <w:rsid w:val="32280413"/>
    <w:rsid w:val="323E3A49"/>
    <w:rsid w:val="32497875"/>
    <w:rsid w:val="326D66E4"/>
    <w:rsid w:val="32AD0418"/>
    <w:rsid w:val="32EC5E46"/>
    <w:rsid w:val="33186BF2"/>
    <w:rsid w:val="33315102"/>
    <w:rsid w:val="333C731C"/>
    <w:rsid w:val="335F2D05"/>
    <w:rsid w:val="338630FC"/>
    <w:rsid w:val="33916A0B"/>
    <w:rsid w:val="33CF6DEB"/>
    <w:rsid w:val="340B6058"/>
    <w:rsid w:val="3414186D"/>
    <w:rsid w:val="341B7444"/>
    <w:rsid w:val="341E3AA3"/>
    <w:rsid w:val="34395191"/>
    <w:rsid w:val="344B3397"/>
    <w:rsid w:val="346D2D49"/>
    <w:rsid w:val="346D6856"/>
    <w:rsid w:val="347E2509"/>
    <w:rsid w:val="3492459E"/>
    <w:rsid w:val="34B67D56"/>
    <w:rsid w:val="34B74216"/>
    <w:rsid w:val="34CB1A46"/>
    <w:rsid w:val="34DE2599"/>
    <w:rsid w:val="350B1EF3"/>
    <w:rsid w:val="351038BE"/>
    <w:rsid w:val="352B22EB"/>
    <w:rsid w:val="352F6C19"/>
    <w:rsid w:val="353B2666"/>
    <w:rsid w:val="353B7F8C"/>
    <w:rsid w:val="35426A3F"/>
    <w:rsid w:val="354B3084"/>
    <w:rsid w:val="354B48E6"/>
    <w:rsid w:val="355E0DCC"/>
    <w:rsid w:val="358A596E"/>
    <w:rsid w:val="359E1139"/>
    <w:rsid w:val="35BC2010"/>
    <w:rsid w:val="35C55717"/>
    <w:rsid w:val="35F1258C"/>
    <w:rsid w:val="35F3020D"/>
    <w:rsid w:val="36346A17"/>
    <w:rsid w:val="363C0797"/>
    <w:rsid w:val="363C150D"/>
    <w:rsid w:val="363C4D9A"/>
    <w:rsid w:val="363E6579"/>
    <w:rsid w:val="36647711"/>
    <w:rsid w:val="366A4FE7"/>
    <w:rsid w:val="367D6686"/>
    <w:rsid w:val="36846FD6"/>
    <w:rsid w:val="368B2761"/>
    <w:rsid w:val="36A55751"/>
    <w:rsid w:val="36C00306"/>
    <w:rsid w:val="36C4625F"/>
    <w:rsid w:val="36C962C2"/>
    <w:rsid w:val="36DF0668"/>
    <w:rsid w:val="36E115D8"/>
    <w:rsid w:val="370E00A6"/>
    <w:rsid w:val="370E6D76"/>
    <w:rsid w:val="37180503"/>
    <w:rsid w:val="37227B98"/>
    <w:rsid w:val="375E0F65"/>
    <w:rsid w:val="37C77937"/>
    <w:rsid w:val="37CE3A5C"/>
    <w:rsid w:val="37D10C39"/>
    <w:rsid w:val="37E06F66"/>
    <w:rsid w:val="37E94960"/>
    <w:rsid w:val="37EC4E94"/>
    <w:rsid w:val="385E6558"/>
    <w:rsid w:val="385F3D1F"/>
    <w:rsid w:val="38637186"/>
    <w:rsid w:val="38671E8F"/>
    <w:rsid w:val="388478D6"/>
    <w:rsid w:val="38875CF4"/>
    <w:rsid w:val="388A6FC6"/>
    <w:rsid w:val="38A5069B"/>
    <w:rsid w:val="38AB7DEA"/>
    <w:rsid w:val="38B33217"/>
    <w:rsid w:val="38CB1D16"/>
    <w:rsid w:val="38DA5422"/>
    <w:rsid w:val="38EC436F"/>
    <w:rsid w:val="38FA48AB"/>
    <w:rsid w:val="39021CD5"/>
    <w:rsid w:val="3919423B"/>
    <w:rsid w:val="391B6D4A"/>
    <w:rsid w:val="392E33CE"/>
    <w:rsid w:val="39415176"/>
    <w:rsid w:val="39477DA0"/>
    <w:rsid w:val="394D65CE"/>
    <w:rsid w:val="39597483"/>
    <w:rsid w:val="396B3E19"/>
    <w:rsid w:val="397D49FE"/>
    <w:rsid w:val="397E7D0F"/>
    <w:rsid w:val="39831954"/>
    <w:rsid w:val="39861912"/>
    <w:rsid w:val="39956C74"/>
    <w:rsid w:val="39961E82"/>
    <w:rsid w:val="39A30504"/>
    <w:rsid w:val="39AC0858"/>
    <w:rsid w:val="39B67BAA"/>
    <w:rsid w:val="39EC5D61"/>
    <w:rsid w:val="3A25388C"/>
    <w:rsid w:val="3A480C4B"/>
    <w:rsid w:val="3A507C55"/>
    <w:rsid w:val="3A526D8E"/>
    <w:rsid w:val="3A757013"/>
    <w:rsid w:val="3A75711E"/>
    <w:rsid w:val="3A8D66C1"/>
    <w:rsid w:val="3A97535C"/>
    <w:rsid w:val="3ABB2E8A"/>
    <w:rsid w:val="3AED5B82"/>
    <w:rsid w:val="3AF07B07"/>
    <w:rsid w:val="3B04317D"/>
    <w:rsid w:val="3B073A90"/>
    <w:rsid w:val="3B0959C3"/>
    <w:rsid w:val="3B0A7458"/>
    <w:rsid w:val="3B117A56"/>
    <w:rsid w:val="3B1209FB"/>
    <w:rsid w:val="3B2409BF"/>
    <w:rsid w:val="3B4B4094"/>
    <w:rsid w:val="3B557482"/>
    <w:rsid w:val="3B852CFE"/>
    <w:rsid w:val="3B92059A"/>
    <w:rsid w:val="3BAE2BAF"/>
    <w:rsid w:val="3BB7198D"/>
    <w:rsid w:val="3BD64314"/>
    <w:rsid w:val="3BD73EE3"/>
    <w:rsid w:val="3BDE6073"/>
    <w:rsid w:val="3BF73C20"/>
    <w:rsid w:val="3BFA62CA"/>
    <w:rsid w:val="3C2B48E2"/>
    <w:rsid w:val="3C2C4A9F"/>
    <w:rsid w:val="3C321E86"/>
    <w:rsid w:val="3C377379"/>
    <w:rsid w:val="3C505FF8"/>
    <w:rsid w:val="3C530F4D"/>
    <w:rsid w:val="3C5E66C8"/>
    <w:rsid w:val="3C622657"/>
    <w:rsid w:val="3C647C52"/>
    <w:rsid w:val="3C66659F"/>
    <w:rsid w:val="3C687B88"/>
    <w:rsid w:val="3C6D285E"/>
    <w:rsid w:val="3C9C6F7B"/>
    <w:rsid w:val="3CB324B7"/>
    <w:rsid w:val="3CB5061D"/>
    <w:rsid w:val="3CD15832"/>
    <w:rsid w:val="3CD21FAF"/>
    <w:rsid w:val="3CF05B08"/>
    <w:rsid w:val="3CF561E8"/>
    <w:rsid w:val="3D06470C"/>
    <w:rsid w:val="3D0732CE"/>
    <w:rsid w:val="3D171054"/>
    <w:rsid w:val="3D202357"/>
    <w:rsid w:val="3D2D40F7"/>
    <w:rsid w:val="3D340F08"/>
    <w:rsid w:val="3D4A209A"/>
    <w:rsid w:val="3D4D1437"/>
    <w:rsid w:val="3D564C6F"/>
    <w:rsid w:val="3D7201B3"/>
    <w:rsid w:val="3D9315A2"/>
    <w:rsid w:val="3DAC04AB"/>
    <w:rsid w:val="3DB16B4F"/>
    <w:rsid w:val="3DBD2EE3"/>
    <w:rsid w:val="3DBF000D"/>
    <w:rsid w:val="3DD17B14"/>
    <w:rsid w:val="3DF40332"/>
    <w:rsid w:val="3DFA034D"/>
    <w:rsid w:val="3DFB0294"/>
    <w:rsid w:val="3E1B53F1"/>
    <w:rsid w:val="3E1F4B98"/>
    <w:rsid w:val="3E3F05E1"/>
    <w:rsid w:val="3E433FA3"/>
    <w:rsid w:val="3E5B57E5"/>
    <w:rsid w:val="3E602AE5"/>
    <w:rsid w:val="3E622333"/>
    <w:rsid w:val="3E7C4353"/>
    <w:rsid w:val="3E942E85"/>
    <w:rsid w:val="3EA22733"/>
    <w:rsid w:val="3EAB0D5A"/>
    <w:rsid w:val="3EB40B7C"/>
    <w:rsid w:val="3EBC636A"/>
    <w:rsid w:val="3EC92C75"/>
    <w:rsid w:val="3ECF74EE"/>
    <w:rsid w:val="3ED560F2"/>
    <w:rsid w:val="3EDA0C74"/>
    <w:rsid w:val="3EDB770F"/>
    <w:rsid w:val="3F04407A"/>
    <w:rsid w:val="3F085B47"/>
    <w:rsid w:val="3F2F2497"/>
    <w:rsid w:val="3F685ABA"/>
    <w:rsid w:val="3F6A7B17"/>
    <w:rsid w:val="3F8F5719"/>
    <w:rsid w:val="3F93147A"/>
    <w:rsid w:val="3F9914CF"/>
    <w:rsid w:val="3FE1303B"/>
    <w:rsid w:val="3FE135C8"/>
    <w:rsid w:val="3FED20F4"/>
    <w:rsid w:val="402809DA"/>
    <w:rsid w:val="40330E75"/>
    <w:rsid w:val="407B2555"/>
    <w:rsid w:val="407C0AB0"/>
    <w:rsid w:val="4082496F"/>
    <w:rsid w:val="40AD1109"/>
    <w:rsid w:val="40B75815"/>
    <w:rsid w:val="40D97BED"/>
    <w:rsid w:val="40DE11BB"/>
    <w:rsid w:val="40FD69F1"/>
    <w:rsid w:val="4102318A"/>
    <w:rsid w:val="410B15D3"/>
    <w:rsid w:val="411D62C3"/>
    <w:rsid w:val="41312B78"/>
    <w:rsid w:val="41681AEE"/>
    <w:rsid w:val="416C262D"/>
    <w:rsid w:val="4183724D"/>
    <w:rsid w:val="41891DAE"/>
    <w:rsid w:val="419E6106"/>
    <w:rsid w:val="419F4AF9"/>
    <w:rsid w:val="41A131EE"/>
    <w:rsid w:val="41AA5EED"/>
    <w:rsid w:val="41AE20D5"/>
    <w:rsid w:val="41C02CEB"/>
    <w:rsid w:val="41D658D3"/>
    <w:rsid w:val="423C510F"/>
    <w:rsid w:val="428A6997"/>
    <w:rsid w:val="42C34537"/>
    <w:rsid w:val="42D02CAE"/>
    <w:rsid w:val="42D81056"/>
    <w:rsid w:val="42E502D5"/>
    <w:rsid w:val="42F70321"/>
    <w:rsid w:val="430850E1"/>
    <w:rsid w:val="431D502A"/>
    <w:rsid w:val="43322A4C"/>
    <w:rsid w:val="43490CB5"/>
    <w:rsid w:val="43493C44"/>
    <w:rsid w:val="43531C71"/>
    <w:rsid w:val="435D58F7"/>
    <w:rsid w:val="437055C6"/>
    <w:rsid w:val="43734FF2"/>
    <w:rsid w:val="439044AE"/>
    <w:rsid w:val="439430EC"/>
    <w:rsid w:val="43A244BE"/>
    <w:rsid w:val="43AA38FE"/>
    <w:rsid w:val="43C5291F"/>
    <w:rsid w:val="440F1F80"/>
    <w:rsid w:val="441961AC"/>
    <w:rsid w:val="441A070C"/>
    <w:rsid w:val="442C279C"/>
    <w:rsid w:val="444658E8"/>
    <w:rsid w:val="446118BB"/>
    <w:rsid w:val="44A57BF2"/>
    <w:rsid w:val="44C36115"/>
    <w:rsid w:val="44DB4153"/>
    <w:rsid w:val="4501285E"/>
    <w:rsid w:val="452F726B"/>
    <w:rsid w:val="45380485"/>
    <w:rsid w:val="454D5902"/>
    <w:rsid w:val="45521829"/>
    <w:rsid w:val="455C2859"/>
    <w:rsid w:val="456634AC"/>
    <w:rsid w:val="45706E5D"/>
    <w:rsid w:val="458D6624"/>
    <w:rsid w:val="45C1361D"/>
    <w:rsid w:val="45C16BE9"/>
    <w:rsid w:val="45CF3D58"/>
    <w:rsid w:val="45DD28D2"/>
    <w:rsid w:val="45E36DA6"/>
    <w:rsid w:val="46101908"/>
    <w:rsid w:val="461F418E"/>
    <w:rsid w:val="462078A3"/>
    <w:rsid w:val="463A7BEB"/>
    <w:rsid w:val="46481434"/>
    <w:rsid w:val="465B3F10"/>
    <w:rsid w:val="46643BA5"/>
    <w:rsid w:val="46B50D78"/>
    <w:rsid w:val="46C01C44"/>
    <w:rsid w:val="46CD560A"/>
    <w:rsid w:val="46E14C12"/>
    <w:rsid w:val="46E81108"/>
    <w:rsid w:val="47053250"/>
    <w:rsid w:val="47096A65"/>
    <w:rsid w:val="473C3276"/>
    <w:rsid w:val="47416AA4"/>
    <w:rsid w:val="47515B1F"/>
    <w:rsid w:val="4786728C"/>
    <w:rsid w:val="478832D5"/>
    <w:rsid w:val="478E3A41"/>
    <w:rsid w:val="47F34066"/>
    <w:rsid w:val="47FF3BDD"/>
    <w:rsid w:val="480370B9"/>
    <w:rsid w:val="48184635"/>
    <w:rsid w:val="482740D8"/>
    <w:rsid w:val="483E1759"/>
    <w:rsid w:val="484F05C8"/>
    <w:rsid w:val="48604F72"/>
    <w:rsid w:val="486E7732"/>
    <w:rsid w:val="488F2B28"/>
    <w:rsid w:val="48B31342"/>
    <w:rsid w:val="48BE0A4F"/>
    <w:rsid w:val="48D25071"/>
    <w:rsid w:val="491470FA"/>
    <w:rsid w:val="491829B8"/>
    <w:rsid w:val="49393AF5"/>
    <w:rsid w:val="498C33DE"/>
    <w:rsid w:val="499B4D61"/>
    <w:rsid w:val="49BB7385"/>
    <w:rsid w:val="49D85839"/>
    <w:rsid w:val="49DD5E93"/>
    <w:rsid w:val="49EF7D06"/>
    <w:rsid w:val="49F75F34"/>
    <w:rsid w:val="4A0D10B4"/>
    <w:rsid w:val="4A1D3088"/>
    <w:rsid w:val="4A1D646F"/>
    <w:rsid w:val="4A30541B"/>
    <w:rsid w:val="4A3312C1"/>
    <w:rsid w:val="4A383D3E"/>
    <w:rsid w:val="4A3C37C6"/>
    <w:rsid w:val="4A3C40BE"/>
    <w:rsid w:val="4A5406F8"/>
    <w:rsid w:val="4A5F1B78"/>
    <w:rsid w:val="4A6E449B"/>
    <w:rsid w:val="4A7971BF"/>
    <w:rsid w:val="4A7975E9"/>
    <w:rsid w:val="4A88640C"/>
    <w:rsid w:val="4A8A5F78"/>
    <w:rsid w:val="4A9D19DD"/>
    <w:rsid w:val="4AA756DF"/>
    <w:rsid w:val="4AC254ED"/>
    <w:rsid w:val="4AEC28A2"/>
    <w:rsid w:val="4B084BEA"/>
    <w:rsid w:val="4B1022E8"/>
    <w:rsid w:val="4B1D64A2"/>
    <w:rsid w:val="4B2D50C8"/>
    <w:rsid w:val="4B307343"/>
    <w:rsid w:val="4B38141C"/>
    <w:rsid w:val="4B457DAE"/>
    <w:rsid w:val="4B4F5C0F"/>
    <w:rsid w:val="4B577059"/>
    <w:rsid w:val="4B740AB6"/>
    <w:rsid w:val="4B814123"/>
    <w:rsid w:val="4B8D2AD3"/>
    <w:rsid w:val="4BA94635"/>
    <w:rsid w:val="4BAD276D"/>
    <w:rsid w:val="4BB36382"/>
    <w:rsid w:val="4BBA7070"/>
    <w:rsid w:val="4BD61C1F"/>
    <w:rsid w:val="4BD630AD"/>
    <w:rsid w:val="4BDD2D8E"/>
    <w:rsid w:val="4BF50F76"/>
    <w:rsid w:val="4BF77D69"/>
    <w:rsid w:val="4C0258A7"/>
    <w:rsid w:val="4C187150"/>
    <w:rsid w:val="4C1A2BFF"/>
    <w:rsid w:val="4C1D0E8B"/>
    <w:rsid w:val="4C206B84"/>
    <w:rsid w:val="4C3752E2"/>
    <w:rsid w:val="4C3832B1"/>
    <w:rsid w:val="4C4A0B3F"/>
    <w:rsid w:val="4C4A649B"/>
    <w:rsid w:val="4C4C674A"/>
    <w:rsid w:val="4C7E4D63"/>
    <w:rsid w:val="4C825778"/>
    <w:rsid w:val="4C886D96"/>
    <w:rsid w:val="4C887E24"/>
    <w:rsid w:val="4CA02198"/>
    <w:rsid w:val="4CAE474D"/>
    <w:rsid w:val="4CB50551"/>
    <w:rsid w:val="4CBE1939"/>
    <w:rsid w:val="4CC6264E"/>
    <w:rsid w:val="4CCB22E5"/>
    <w:rsid w:val="4CD20198"/>
    <w:rsid w:val="4CF53CC5"/>
    <w:rsid w:val="4D094760"/>
    <w:rsid w:val="4D33160D"/>
    <w:rsid w:val="4D341C70"/>
    <w:rsid w:val="4D9179A9"/>
    <w:rsid w:val="4DA703D3"/>
    <w:rsid w:val="4DBA275F"/>
    <w:rsid w:val="4DCB7C0F"/>
    <w:rsid w:val="4DD60B36"/>
    <w:rsid w:val="4DDC66EA"/>
    <w:rsid w:val="4DF605DE"/>
    <w:rsid w:val="4DF935E9"/>
    <w:rsid w:val="4E083BC9"/>
    <w:rsid w:val="4E0F2167"/>
    <w:rsid w:val="4E207F2C"/>
    <w:rsid w:val="4E2C4C12"/>
    <w:rsid w:val="4E4E6969"/>
    <w:rsid w:val="4E520853"/>
    <w:rsid w:val="4E596C71"/>
    <w:rsid w:val="4E5B2BCA"/>
    <w:rsid w:val="4E75078A"/>
    <w:rsid w:val="4E7B423B"/>
    <w:rsid w:val="4E8164B9"/>
    <w:rsid w:val="4E8E38D6"/>
    <w:rsid w:val="4EA04704"/>
    <w:rsid w:val="4EA97C3A"/>
    <w:rsid w:val="4EB32615"/>
    <w:rsid w:val="4EB81E71"/>
    <w:rsid w:val="4EE31336"/>
    <w:rsid w:val="4EEF64B2"/>
    <w:rsid w:val="4F033073"/>
    <w:rsid w:val="4F106390"/>
    <w:rsid w:val="4F24124A"/>
    <w:rsid w:val="4F301FB6"/>
    <w:rsid w:val="4F381B46"/>
    <w:rsid w:val="4F60215E"/>
    <w:rsid w:val="4F616A4E"/>
    <w:rsid w:val="4FA25E68"/>
    <w:rsid w:val="4FAE7835"/>
    <w:rsid w:val="4FCD12FA"/>
    <w:rsid w:val="4FCD6746"/>
    <w:rsid w:val="4FF75B60"/>
    <w:rsid w:val="4FFC5839"/>
    <w:rsid w:val="4FFF3A30"/>
    <w:rsid w:val="500347C6"/>
    <w:rsid w:val="500A66E3"/>
    <w:rsid w:val="502169F3"/>
    <w:rsid w:val="50274980"/>
    <w:rsid w:val="504E6446"/>
    <w:rsid w:val="506558F9"/>
    <w:rsid w:val="507860E8"/>
    <w:rsid w:val="508074B1"/>
    <w:rsid w:val="508A2249"/>
    <w:rsid w:val="508E0A6B"/>
    <w:rsid w:val="509170C7"/>
    <w:rsid w:val="50982BBA"/>
    <w:rsid w:val="509A48F3"/>
    <w:rsid w:val="509B07EE"/>
    <w:rsid w:val="50C40B42"/>
    <w:rsid w:val="50CA6825"/>
    <w:rsid w:val="50E91393"/>
    <w:rsid w:val="5148470D"/>
    <w:rsid w:val="514D7928"/>
    <w:rsid w:val="516C7FA5"/>
    <w:rsid w:val="51795F82"/>
    <w:rsid w:val="5188772A"/>
    <w:rsid w:val="518C109F"/>
    <w:rsid w:val="519815B6"/>
    <w:rsid w:val="51B13C90"/>
    <w:rsid w:val="51B90C54"/>
    <w:rsid w:val="51C63C63"/>
    <w:rsid w:val="51C844A5"/>
    <w:rsid w:val="51EE0330"/>
    <w:rsid w:val="52071FF4"/>
    <w:rsid w:val="52431117"/>
    <w:rsid w:val="52563BF6"/>
    <w:rsid w:val="52686572"/>
    <w:rsid w:val="52CC1572"/>
    <w:rsid w:val="52CE0ED6"/>
    <w:rsid w:val="52DD1EF2"/>
    <w:rsid w:val="52F1728E"/>
    <w:rsid w:val="52F31928"/>
    <w:rsid w:val="53035CC9"/>
    <w:rsid w:val="5305529F"/>
    <w:rsid w:val="530E39E2"/>
    <w:rsid w:val="531E6D7E"/>
    <w:rsid w:val="53201198"/>
    <w:rsid w:val="53225DA1"/>
    <w:rsid w:val="534356A5"/>
    <w:rsid w:val="5357378A"/>
    <w:rsid w:val="535D23D5"/>
    <w:rsid w:val="535D6C91"/>
    <w:rsid w:val="537A7A82"/>
    <w:rsid w:val="539F6687"/>
    <w:rsid w:val="53BA734E"/>
    <w:rsid w:val="53C85FB5"/>
    <w:rsid w:val="53D3141E"/>
    <w:rsid w:val="53EC60DE"/>
    <w:rsid w:val="53F24810"/>
    <w:rsid w:val="541910DE"/>
    <w:rsid w:val="54417449"/>
    <w:rsid w:val="54452792"/>
    <w:rsid w:val="5456228E"/>
    <w:rsid w:val="5462477B"/>
    <w:rsid w:val="546C346E"/>
    <w:rsid w:val="548F7E84"/>
    <w:rsid w:val="54905228"/>
    <w:rsid w:val="54A36ACC"/>
    <w:rsid w:val="54A64CB9"/>
    <w:rsid w:val="54AD4B57"/>
    <w:rsid w:val="54D04FDA"/>
    <w:rsid w:val="54D379FD"/>
    <w:rsid w:val="54ED3DA2"/>
    <w:rsid w:val="54F77025"/>
    <w:rsid w:val="550838AD"/>
    <w:rsid w:val="55224E39"/>
    <w:rsid w:val="55336724"/>
    <w:rsid w:val="553724B1"/>
    <w:rsid w:val="553A5748"/>
    <w:rsid w:val="55402D5A"/>
    <w:rsid w:val="555553BC"/>
    <w:rsid w:val="55611405"/>
    <w:rsid w:val="55950C78"/>
    <w:rsid w:val="559D5BC4"/>
    <w:rsid w:val="55A13B60"/>
    <w:rsid w:val="55B44838"/>
    <w:rsid w:val="55F41D93"/>
    <w:rsid w:val="562E2AA2"/>
    <w:rsid w:val="56436B37"/>
    <w:rsid w:val="564D62E3"/>
    <w:rsid w:val="56905CAD"/>
    <w:rsid w:val="56B46CE0"/>
    <w:rsid w:val="56B71078"/>
    <w:rsid w:val="56C90726"/>
    <w:rsid w:val="56DA729F"/>
    <w:rsid w:val="56DD2757"/>
    <w:rsid w:val="5710477F"/>
    <w:rsid w:val="57120AE3"/>
    <w:rsid w:val="573A6735"/>
    <w:rsid w:val="575128DE"/>
    <w:rsid w:val="575A3E1A"/>
    <w:rsid w:val="575A5828"/>
    <w:rsid w:val="57633592"/>
    <w:rsid w:val="57636E69"/>
    <w:rsid w:val="576F208D"/>
    <w:rsid w:val="57701531"/>
    <w:rsid w:val="57A734E8"/>
    <w:rsid w:val="57CE063C"/>
    <w:rsid w:val="57E877DD"/>
    <w:rsid w:val="57EE7928"/>
    <w:rsid w:val="58053FA1"/>
    <w:rsid w:val="5809245F"/>
    <w:rsid w:val="580A4078"/>
    <w:rsid w:val="58137629"/>
    <w:rsid w:val="581B39D6"/>
    <w:rsid w:val="58264966"/>
    <w:rsid w:val="58265CBA"/>
    <w:rsid w:val="582B584E"/>
    <w:rsid w:val="58311E1C"/>
    <w:rsid w:val="5849057F"/>
    <w:rsid w:val="58494E51"/>
    <w:rsid w:val="584B61FD"/>
    <w:rsid w:val="584F61B5"/>
    <w:rsid w:val="585C3524"/>
    <w:rsid w:val="586A7ED9"/>
    <w:rsid w:val="58810B5D"/>
    <w:rsid w:val="588C185B"/>
    <w:rsid w:val="588C3D99"/>
    <w:rsid w:val="588E79B0"/>
    <w:rsid w:val="589F08AB"/>
    <w:rsid w:val="58C4634D"/>
    <w:rsid w:val="58C63435"/>
    <w:rsid w:val="58C83803"/>
    <w:rsid w:val="58EE6A33"/>
    <w:rsid w:val="58F925F7"/>
    <w:rsid w:val="590C39AC"/>
    <w:rsid w:val="593E452F"/>
    <w:rsid w:val="59433FCE"/>
    <w:rsid w:val="59533F26"/>
    <w:rsid w:val="596A417E"/>
    <w:rsid w:val="59811790"/>
    <w:rsid w:val="599415DB"/>
    <w:rsid w:val="59966BF1"/>
    <w:rsid w:val="59BD169D"/>
    <w:rsid w:val="59D76F69"/>
    <w:rsid w:val="59DA017A"/>
    <w:rsid w:val="59E357B4"/>
    <w:rsid w:val="59ED4B69"/>
    <w:rsid w:val="59F2742A"/>
    <w:rsid w:val="5A0944FC"/>
    <w:rsid w:val="5A284604"/>
    <w:rsid w:val="5A43387A"/>
    <w:rsid w:val="5A5427B3"/>
    <w:rsid w:val="5A664857"/>
    <w:rsid w:val="5A806F3E"/>
    <w:rsid w:val="5AB61AC6"/>
    <w:rsid w:val="5ACC14A7"/>
    <w:rsid w:val="5ACF4CEC"/>
    <w:rsid w:val="5AF10C90"/>
    <w:rsid w:val="5AF94BF9"/>
    <w:rsid w:val="5B066C54"/>
    <w:rsid w:val="5B0F6E20"/>
    <w:rsid w:val="5B1F5745"/>
    <w:rsid w:val="5B36283B"/>
    <w:rsid w:val="5B45572D"/>
    <w:rsid w:val="5B514291"/>
    <w:rsid w:val="5B527157"/>
    <w:rsid w:val="5B663847"/>
    <w:rsid w:val="5B9D475F"/>
    <w:rsid w:val="5BA01BF7"/>
    <w:rsid w:val="5BA96327"/>
    <w:rsid w:val="5BB74455"/>
    <w:rsid w:val="5BBD1458"/>
    <w:rsid w:val="5BD75DF4"/>
    <w:rsid w:val="5BFB2F7A"/>
    <w:rsid w:val="5C06356E"/>
    <w:rsid w:val="5C095107"/>
    <w:rsid w:val="5C0D5272"/>
    <w:rsid w:val="5C414396"/>
    <w:rsid w:val="5C59721E"/>
    <w:rsid w:val="5C5F3FF7"/>
    <w:rsid w:val="5C8A16D9"/>
    <w:rsid w:val="5CA11E11"/>
    <w:rsid w:val="5CA51A1A"/>
    <w:rsid w:val="5CAD5C22"/>
    <w:rsid w:val="5CAF07EC"/>
    <w:rsid w:val="5CD86AC0"/>
    <w:rsid w:val="5CDD0ED2"/>
    <w:rsid w:val="5CF527D3"/>
    <w:rsid w:val="5CF77D8D"/>
    <w:rsid w:val="5D1E2EEC"/>
    <w:rsid w:val="5D234029"/>
    <w:rsid w:val="5D294A09"/>
    <w:rsid w:val="5D5B408D"/>
    <w:rsid w:val="5D5D0D16"/>
    <w:rsid w:val="5D660ECA"/>
    <w:rsid w:val="5D8E0EC5"/>
    <w:rsid w:val="5DDA4A41"/>
    <w:rsid w:val="5DE77D8B"/>
    <w:rsid w:val="5DE85B86"/>
    <w:rsid w:val="5DEC0AF0"/>
    <w:rsid w:val="5DF83422"/>
    <w:rsid w:val="5E0D252F"/>
    <w:rsid w:val="5E176E92"/>
    <w:rsid w:val="5E1D4CB9"/>
    <w:rsid w:val="5E2D32A8"/>
    <w:rsid w:val="5E37028B"/>
    <w:rsid w:val="5E5625B6"/>
    <w:rsid w:val="5E634B55"/>
    <w:rsid w:val="5E6E1C6D"/>
    <w:rsid w:val="5E8C1BDE"/>
    <w:rsid w:val="5E9965A5"/>
    <w:rsid w:val="5E9A1E9D"/>
    <w:rsid w:val="5EA11A20"/>
    <w:rsid w:val="5EB34BBB"/>
    <w:rsid w:val="5EB44AD1"/>
    <w:rsid w:val="5EDB7C1B"/>
    <w:rsid w:val="5EDE5752"/>
    <w:rsid w:val="5EE23A40"/>
    <w:rsid w:val="5EED5D96"/>
    <w:rsid w:val="5EF502D6"/>
    <w:rsid w:val="5F0A5D8F"/>
    <w:rsid w:val="5F0B7DBD"/>
    <w:rsid w:val="5F123752"/>
    <w:rsid w:val="5F1F5A03"/>
    <w:rsid w:val="5F4E680A"/>
    <w:rsid w:val="5F512209"/>
    <w:rsid w:val="5F5F0385"/>
    <w:rsid w:val="5F6D5D37"/>
    <w:rsid w:val="5F836718"/>
    <w:rsid w:val="5F937916"/>
    <w:rsid w:val="5FA64206"/>
    <w:rsid w:val="602340BC"/>
    <w:rsid w:val="603B4FFB"/>
    <w:rsid w:val="603F09AC"/>
    <w:rsid w:val="608B1F43"/>
    <w:rsid w:val="609456D7"/>
    <w:rsid w:val="609F5243"/>
    <w:rsid w:val="60A776DB"/>
    <w:rsid w:val="60B74E5B"/>
    <w:rsid w:val="60C148BE"/>
    <w:rsid w:val="60C776EB"/>
    <w:rsid w:val="60FA513E"/>
    <w:rsid w:val="60FD12B9"/>
    <w:rsid w:val="612A5B8D"/>
    <w:rsid w:val="613D257E"/>
    <w:rsid w:val="61655A02"/>
    <w:rsid w:val="61672AFA"/>
    <w:rsid w:val="616D2B0B"/>
    <w:rsid w:val="61C56365"/>
    <w:rsid w:val="61DD4938"/>
    <w:rsid w:val="61EA4A13"/>
    <w:rsid w:val="62090A83"/>
    <w:rsid w:val="620A0EA9"/>
    <w:rsid w:val="6214617A"/>
    <w:rsid w:val="621B2A17"/>
    <w:rsid w:val="62220C8B"/>
    <w:rsid w:val="62255424"/>
    <w:rsid w:val="623D301C"/>
    <w:rsid w:val="625D2EA6"/>
    <w:rsid w:val="625D4132"/>
    <w:rsid w:val="62670991"/>
    <w:rsid w:val="62732599"/>
    <w:rsid w:val="628E7BF5"/>
    <w:rsid w:val="62BC71B0"/>
    <w:rsid w:val="62D4087C"/>
    <w:rsid w:val="62EF1889"/>
    <w:rsid w:val="62FE6AC6"/>
    <w:rsid w:val="6324316D"/>
    <w:rsid w:val="63307FD3"/>
    <w:rsid w:val="633715F3"/>
    <w:rsid w:val="634C0FA0"/>
    <w:rsid w:val="636561C2"/>
    <w:rsid w:val="63A2569F"/>
    <w:rsid w:val="63A519F0"/>
    <w:rsid w:val="63A553A0"/>
    <w:rsid w:val="63AA1A17"/>
    <w:rsid w:val="63BA2245"/>
    <w:rsid w:val="63CE56B2"/>
    <w:rsid w:val="63D41A5C"/>
    <w:rsid w:val="63F329AB"/>
    <w:rsid w:val="63FB2CD2"/>
    <w:rsid w:val="640A3A5D"/>
    <w:rsid w:val="640B50ED"/>
    <w:rsid w:val="64202CBC"/>
    <w:rsid w:val="64257B08"/>
    <w:rsid w:val="64496F72"/>
    <w:rsid w:val="644C737D"/>
    <w:rsid w:val="646A7A04"/>
    <w:rsid w:val="64864606"/>
    <w:rsid w:val="64946186"/>
    <w:rsid w:val="64A17B1F"/>
    <w:rsid w:val="64AD7FD8"/>
    <w:rsid w:val="64CD61D0"/>
    <w:rsid w:val="64EF705D"/>
    <w:rsid w:val="651154DF"/>
    <w:rsid w:val="6542420D"/>
    <w:rsid w:val="65567FA6"/>
    <w:rsid w:val="655D7815"/>
    <w:rsid w:val="657E6BB5"/>
    <w:rsid w:val="65B0786C"/>
    <w:rsid w:val="65C818A4"/>
    <w:rsid w:val="65C86BCB"/>
    <w:rsid w:val="65CF1ED7"/>
    <w:rsid w:val="65DE44DF"/>
    <w:rsid w:val="65F2171D"/>
    <w:rsid w:val="660107C5"/>
    <w:rsid w:val="66032F1E"/>
    <w:rsid w:val="663744C2"/>
    <w:rsid w:val="66417299"/>
    <w:rsid w:val="66423CB6"/>
    <w:rsid w:val="664775EC"/>
    <w:rsid w:val="66694466"/>
    <w:rsid w:val="668473E0"/>
    <w:rsid w:val="66A2558D"/>
    <w:rsid w:val="66A7691B"/>
    <w:rsid w:val="66AC03E9"/>
    <w:rsid w:val="66AD3BB5"/>
    <w:rsid w:val="66BC4C82"/>
    <w:rsid w:val="66C268F5"/>
    <w:rsid w:val="66DA14D3"/>
    <w:rsid w:val="66DA58AE"/>
    <w:rsid w:val="66F74A96"/>
    <w:rsid w:val="66F82241"/>
    <w:rsid w:val="67042C3F"/>
    <w:rsid w:val="671A45EF"/>
    <w:rsid w:val="671B14FE"/>
    <w:rsid w:val="675A66A4"/>
    <w:rsid w:val="67960A42"/>
    <w:rsid w:val="67A93C89"/>
    <w:rsid w:val="67AA1666"/>
    <w:rsid w:val="67BD0210"/>
    <w:rsid w:val="67F31EC5"/>
    <w:rsid w:val="67FC0F7E"/>
    <w:rsid w:val="6809145C"/>
    <w:rsid w:val="68133059"/>
    <w:rsid w:val="683707EC"/>
    <w:rsid w:val="68772A8A"/>
    <w:rsid w:val="688309BF"/>
    <w:rsid w:val="688C63C6"/>
    <w:rsid w:val="688D1929"/>
    <w:rsid w:val="68A1099A"/>
    <w:rsid w:val="68D110C0"/>
    <w:rsid w:val="68F0534B"/>
    <w:rsid w:val="69021AFA"/>
    <w:rsid w:val="6916042D"/>
    <w:rsid w:val="694C1FDE"/>
    <w:rsid w:val="69503E67"/>
    <w:rsid w:val="69610311"/>
    <w:rsid w:val="69640002"/>
    <w:rsid w:val="6999084F"/>
    <w:rsid w:val="699C129A"/>
    <w:rsid w:val="69E02211"/>
    <w:rsid w:val="69EC0F8B"/>
    <w:rsid w:val="69FC379C"/>
    <w:rsid w:val="6A0D479A"/>
    <w:rsid w:val="6A1E4A9D"/>
    <w:rsid w:val="6A2121E3"/>
    <w:rsid w:val="6A264D9A"/>
    <w:rsid w:val="6A2F2481"/>
    <w:rsid w:val="6A373B47"/>
    <w:rsid w:val="6A4822C5"/>
    <w:rsid w:val="6A4F4BF3"/>
    <w:rsid w:val="6A5368B2"/>
    <w:rsid w:val="6A610DCC"/>
    <w:rsid w:val="6A73751A"/>
    <w:rsid w:val="6A752B76"/>
    <w:rsid w:val="6A98001B"/>
    <w:rsid w:val="6A9D65BE"/>
    <w:rsid w:val="6AA11C4B"/>
    <w:rsid w:val="6AA85604"/>
    <w:rsid w:val="6AAE753A"/>
    <w:rsid w:val="6AB96418"/>
    <w:rsid w:val="6AC8476A"/>
    <w:rsid w:val="6B04032F"/>
    <w:rsid w:val="6B081668"/>
    <w:rsid w:val="6B2621BF"/>
    <w:rsid w:val="6B4A24D7"/>
    <w:rsid w:val="6B5068D8"/>
    <w:rsid w:val="6B5C55E5"/>
    <w:rsid w:val="6B782C46"/>
    <w:rsid w:val="6B7F2D1B"/>
    <w:rsid w:val="6B9930F3"/>
    <w:rsid w:val="6BB75008"/>
    <w:rsid w:val="6BBE1E06"/>
    <w:rsid w:val="6BC025B0"/>
    <w:rsid w:val="6BC02D54"/>
    <w:rsid w:val="6BC40C86"/>
    <w:rsid w:val="6BC939AA"/>
    <w:rsid w:val="6BCC2E53"/>
    <w:rsid w:val="6BDC0C23"/>
    <w:rsid w:val="6C2B6753"/>
    <w:rsid w:val="6C4F7452"/>
    <w:rsid w:val="6C961B7E"/>
    <w:rsid w:val="6CA45802"/>
    <w:rsid w:val="6CCE5FA7"/>
    <w:rsid w:val="6CCF2E70"/>
    <w:rsid w:val="6CDD573A"/>
    <w:rsid w:val="6CEA2B58"/>
    <w:rsid w:val="6CFB7281"/>
    <w:rsid w:val="6D170474"/>
    <w:rsid w:val="6D1E74DC"/>
    <w:rsid w:val="6D372C93"/>
    <w:rsid w:val="6D3B69D8"/>
    <w:rsid w:val="6D3E3B63"/>
    <w:rsid w:val="6D580A1A"/>
    <w:rsid w:val="6D596E9F"/>
    <w:rsid w:val="6D71075E"/>
    <w:rsid w:val="6D8B50C8"/>
    <w:rsid w:val="6D9A5ECC"/>
    <w:rsid w:val="6DA0571A"/>
    <w:rsid w:val="6DA4106E"/>
    <w:rsid w:val="6DA8271C"/>
    <w:rsid w:val="6DAB6D63"/>
    <w:rsid w:val="6DAC3584"/>
    <w:rsid w:val="6DB17E3C"/>
    <w:rsid w:val="6DB711D4"/>
    <w:rsid w:val="6DB741AD"/>
    <w:rsid w:val="6DC8068B"/>
    <w:rsid w:val="6DD17AD7"/>
    <w:rsid w:val="6DE71708"/>
    <w:rsid w:val="6DFD0256"/>
    <w:rsid w:val="6E067223"/>
    <w:rsid w:val="6E0C0B0F"/>
    <w:rsid w:val="6E1E7AED"/>
    <w:rsid w:val="6E2744DC"/>
    <w:rsid w:val="6E2A1A8C"/>
    <w:rsid w:val="6E381AF5"/>
    <w:rsid w:val="6E526272"/>
    <w:rsid w:val="6E575099"/>
    <w:rsid w:val="6E665E73"/>
    <w:rsid w:val="6E6D38A3"/>
    <w:rsid w:val="6E8A7367"/>
    <w:rsid w:val="6E9B6DFB"/>
    <w:rsid w:val="6EA61E6A"/>
    <w:rsid w:val="6EC62887"/>
    <w:rsid w:val="6ECD3370"/>
    <w:rsid w:val="6ED87F3C"/>
    <w:rsid w:val="6EF93375"/>
    <w:rsid w:val="6F2820C0"/>
    <w:rsid w:val="6F2A68E0"/>
    <w:rsid w:val="6F362013"/>
    <w:rsid w:val="6F3C7041"/>
    <w:rsid w:val="6F3D3979"/>
    <w:rsid w:val="6F513BE3"/>
    <w:rsid w:val="6F616F0A"/>
    <w:rsid w:val="6F707B7E"/>
    <w:rsid w:val="6F935CC8"/>
    <w:rsid w:val="6F975689"/>
    <w:rsid w:val="6FAE44ED"/>
    <w:rsid w:val="6FB600D6"/>
    <w:rsid w:val="6FC70E09"/>
    <w:rsid w:val="6FDD4620"/>
    <w:rsid w:val="6FFB253E"/>
    <w:rsid w:val="702D2EE9"/>
    <w:rsid w:val="703C56C4"/>
    <w:rsid w:val="70434ED0"/>
    <w:rsid w:val="704B46D4"/>
    <w:rsid w:val="70507EA7"/>
    <w:rsid w:val="70574A1D"/>
    <w:rsid w:val="70855E0B"/>
    <w:rsid w:val="709539F5"/>
    <w:rsid w:val="7098256F"/>
    <w:rsid w:val="70A76624"/>
    <w:rsid w:val="70BA7623"/>
    <w:rsid w:val="70C12A82"/>
    <w:rsid w:val="70C879EE"/>
    <w:rsid w:val="70F80639"/>
    <w:rsid w:val="711B1AA7"/>
    <w:rsid w:val="711D041B"/>
    <w:rsid w:val="712167F9"/>
    <w:rsid w:val="713974D0"/>
    <w:rsid w:val="714E57BF"/>
    <w:rsid w:val="714F6604"/>
    <w:rsid w:val="71593780"/>
    <w:rsid w:val="715C3B62"/>
    <w:rsid w:val="716B5106"/>
    <w:rsid w:val="71785BA5"/>
    <w:rsid w:val="718068CF"/>
    <w:rsid w:val="71896702"/>
    <w:rsid w:val="718E6F05"/>
    <w:rsid w:val="71A12A7F"/>
    <w:rsid w:val="71B2779E"/>
    <w:rsid w:val="71EA0AA5"/>
    <w:rsid w:val="722C1EBD"/>
    <w:rsid w:val="724A1503"/>
    <w:rsid w:val="724A4FA6"/>
    <w:rsid w:val="727E7156"/>
    <w:rsid w:val="72957E08"/>
    <w:rsid w:val="729F2F4C"/>
    <w:rsid w:val="72D235DC"/>
    <w:rsid w:val="72DE1988"/>
    <w:rsid w:val="72E03502"/>
    <w:rsid w:val="72EC4ADA"/>
    <w:rsid w:val="72F7356C"/>
    <w:rsid w:val="73122A0E"/>
    <w:rsid w:val="7329373D"/>
    <w:rsid w:val="73424D20"/>
    <w:rsid w:val="734F0926"/>
    <w:rsid w:val="73753957"/>
    <w:rsid w:val="73824D8F"/>
    <w:rsid w:val="73B3653C"/>
    <w:rsid w:val="73BB423C"/>
    <w:rsid w:val="73D519AB"/>
    <w:rsid w:val="73DC7D98"/>
    <w:rsid w:val="73DF17FE"/>
    <w:rsid w:val="73E40AE4"/>
    <w:rsid w:val="73FC24C6"/>
    <w:rsid w:val="74020DA9"/>
    <w:rsid w:val="74163883"/>
    <w:rsid w:val="742F7CC3"/>
    <w:rsid w:val="742F7DCC"/>
    <w:rsid w:val="743B12BE"/>
    <w:rsid w:val="74440B60"/>
    <w:rsid w:val="74A12614"/>
    <w:rsid w:val="74B81902"/>
    <w:rsid w:val="74B96376"/>
    <w:rsid w:val="74BE5E70"/>
    <w:rsid w:val="74F67864"/>
    <w:rsid w:val="751A6428"/>
    <w:rsid w:val="7528727F"/>
    <w:rsid w:val="753A5231"/>
    <w:rsid w:val="753E709C"/>
    <w:rsid w:val="75452E6A"/>
    <w:rsid w:val="758104E1"/>
    <w:rsid w:val="75917967"/>
    <w:rsid w:val="75A87A19"/>
    <w:rsid w:val="761339F1"/>
    <w:rsid w:val="763D43C2"/>
    <w:rsid w:val="764359A4"/>
    <w:rsid w:val="764A7AA0"/>
    <w:rsid w:val="765419A1"/>
    <w:rsid w:val="765D368D"/>
    <w:rsid w:val="76613A99"/>
    <w:rsid w:val="76692909"/>
    <w:rsid w:val="769D1889"/>
    <w:rsid w:val="76A25DF6"/>
    <w:rsid w:val="76A57917"/>
    <w:rsid w:val="76B039F1"/>
    <w:rsid w:val="76C057B6"/>
    <w:rsid w:val="76D431D6"/>
    <w:rsid w:val="76D95BB7"/>
    <w:rsid w:val="771331B5"/>
    <w:rsid w:val="77160D46"/>
    <w:rsid w:val="772271BC"/>
    <w:rsid w:val="77250B8F"/>
    <w:rsid w:val="776F3CCB"/>
    <w:rsid w:val="778B466D"/>
    <w:rsid w:val="77A02672"/>
    <w:rsid w:val="77A92C96"/>
    <w:rsid w:val="77DC5403"/>
    <w:rsid w:val="77DF1FA4"/>
    <w:rsid w:val="77FD6B3B"/>
    <w:rsid w:val="78077FD0"/>
    <w:rsid w:val="781465E7"/>
    <w:rsid w:val="78187798"/>
    <w:rsid w:val="78280A39"/>
    <w:rsid w:val="782F6557"/>
    <w:rsid w:val="785E0D77"/>
    <w:rsid w:val="786D4997"/>
    <w:rsid w:val="787F4788"/>
    <w:rsid w:val="78851445"/>
    <w:rsid w:val="789418C9"/>
    <w:rsid w:val="78957941"/>
    <w:rsid w:val="78987EB4"/>
    <w:rsid w:val="78B34312"/>
    <w:rsid w:val="78BA59DC"/>
    <w:rsid w:val="78BB4567"/>
    <w:rsid w:val="78CD0012"/>
    <w:rsid w:val="78CF2DAF"/>
    <w:rsid w:val="78D065EE"/>
    <w:rsid w:val="78D4387C"/>
    <w:rsid w:val="78E32B0D"/>
    <w:rsid w:val="78E32C3D"/>
    <w:rsid w:val="78E41F90"/>
    <w:rsid w:val="78E537C5"/>
    <w:rsid w:val="78FD26EE"/>
    <w:rsid w:val="790A57F8"/>
    <w:rsid w:val="793F24EE"/>
    <w:rsid w:val="793F509B"/>
    <w:rsid w:val="7957373E"/>
    <w:rsid w:val="795C0F17"/>
    <w:rsid w:val="795D01FA"/>
    <w:rsid w:val="797E79FB"/>
    <w:rsid w:val="79C873B4"/>
    <w:rsid w:val="79D21B42"/>
    <w:rsid w:val="79D83BA6"/>
    <w:rsid w:val="79E73865"/>
    <w:rsid w:val="79EE7FF0"/>
    <w:rsid w:val="7A0401D7"/>
    <w:rsid w:val="7A103CFB"/>
    <w:rsid w:val="7A10495B"/>
    <w:rsid w:val="7A10527A"/>
    <w:rsid w:val="7A7A568A"/>
    <w:rsid w:val="7A87726B"/>
    <w:rsid w:val="7AA605D5"/>
    <w:rsid w:val="7AEC1CA4"/>
    <w:rsid w:val="7B1A064A"/>
    <w:rsid w:val="7B2733D9"/>
    <w:rsid w:val="7B2C4590"/>
    <w:rsid w:val="7B392728"/>
    <w:rsid w:val="7B3D4FCB"/>
    <w:rsid w:val="7B404D86"/>
    <w:rsid w:val="7B5237E2"/>
    <w:rsid w:val="7B6E06BE"/>
    <w:rsid w:val="7B885833"/>
    <w:rsid w:val="7B9A1A42"/>
    <w:rsid w:val="7BBA358E"/>
    <w:rsid w:val="7BBB754E"/>
    <w:rsid w:val="7BC2237F"/>
    <w:rsid w:val="7BC9024C"/>
    <w:rsid w:val="7BD60067"/>
    <w:rsid w:val="7C031571"/>
    <w:rsid w:val="7C1412E3"/>
    <w:rsid w:val="7C31745F"/>
    <w:rsid w:val="7C42184D"/>
    <w:rsid w:val="7C456F1F"/>
    <w:rsid w:val="7CA97C0E"/>
    <w:rsid w:val="7CC70108"/>
    <w:rsid w:val="7CD10579"/>
    <w:rsid w:val="7CD33E16"/>
    <w:rsid w:val="7CD4544F"/>
    <w:rsid w:val="7CE32DA7"/>
    <w:rsid w:val="7CE82441"/>
    <w:rsid w:val="7D0B744F"/>
    <w:rsid w:val="7D1506FD"/>
    <w:rsid w:val="7D2523FD"/>
    <w:rsid w:val="7D464C34"/>
    <w:rsid w:val="7D4F4DA3"/>
    <w:rsid w:val="7D7B5A59"/>
    <w:rsid w:val="7D7F6A6F"/>
    <w:rsid w:val="7D8360C1"/>
    <w:rsid w:val="7DAD2EC5"/>
    <w:rsid w:val="7DBE4143"/>
    <w:rsid w:val="7DC07A8E"/>
    <w:rsid w:val="7DC14C9C"/>
    <w:rsid w:val="7DE74F1C"/>
    <w:rsid w:val="7DFF01C5"/>
    <w:rsid w:val="7E115461"/>
    <w:rsid w:val="7E2D59DB"/>
    <w:rsid w:val="7E363EE4"/>
    <w:rsid w:val="7E3E3263"/>
    <w:rsid w:val="7E4A59FD"/>
    <w:rsid w:val="7E4C0C05"/>
    <w:rsid w:val="7E4D1A60"/>
    <w:rsid w:val="7E6A4A5F"/>
    <w:rsid w:val="7E6F51A4"/>
    <w:rsid w:val="7EA7529C"/>
    <w:rsid w:val="7EB24C65"/>
    <w:rsid w:val="7EB76D18"/>
    <w:rsid w:val="7EBB2EC9"/>
    <w:rsid w:val="7ECA4E9A"/>
    <w:rsid w:val="7EE27F41"/>
    <w:rsid w:val="7EEA6A12"/>
    <w:rsid w:val="7EEF22C2"/>
    <w:rsid w:val="7F024C2A"/>
    <w:rsid w:val="7F554261"/>
    <w:rsid w:val="7F64556C"/>
    <w:rsid w:val="7F8E0F2F"/>
    <w:rsid w:val="7F9E6AA9"/>
    <w:rsid w:val="7FAA6070"/>
    <w:rsid w:val="7FB26D45"/>
    <w:rsid w:val="7FC00D57"/>
    <w:rsid w:val="7FCD30B3"/>
    <w:rsid w:val="7FD03AD9"/>
    <w:rsid w:val="7FD832EF"/>
    <w:rsid w:val="7FE5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E6B60"/>
  <w15:docId w15:val="{3B9B7E69-4D29-419D-9EFA-6CBCC408F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header" w:qFormat="1"/>
    <w:lsdException w:name="footer" w:qFormat="1"/>
    <w:lsdException w:name="caption" w:qFormat="1"/>
    <w:lsdException w:name="page number" w:qFormat="1"/>
    <w:lsdException w:name="Title" w:uiPriority="10" w:qFormat="1"/>
    <w:lsdException w:name="Default Paragraph Font" w:uiPriority="1" w:unhideWhenUsed="1" w:qFormat="1"/>
    <w:lsdException w:name="Subtitle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uiPriority="99" w:unhideWhenUsed="1" w:qFormat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C24BB"/>
    <w:pPr>
      <w:widowControl w:val="0"/>
      <w:jc w:val="both"/>
    </w:pPr>
    <w:rPr>
      <w:rFonts w:ascii="Courier New" w:hAnsi="Courier New"/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rsid w:val="00BC24BB"/>
    <w:pPr>
      <w:numPr>
        <w:numId w:val="1"/>
      </w:numPr>
      <w:tabs>
        <w:tab w:val="clear" w:pos="0"/>
        <w:tab w:val="left" w:pos="432"/>
      </w:tabs>
      <w:spacing w:before="240" w:after="240" w:line="300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0"/>
    <w:qFormat/>
    <w:rsid w:val="00BC24BB"/>
    <w:pPr>
      <w:keepNext/>
      <w:keepLines/>
      <w:numPr>
        <w:ilvl w:val="1"/>
        <w:numId w:val="1"/>
      </w:numPr>
      <w:tabs>
        <w:tab w:val="left" w:pos="0"/>
        <w:tab w:val="left" w:pos="576"/>
      </w:tabs>
      <w:spacing w:before="240" w:after="120" w:line="300" w:lineRule="auto"/>
      <w:outlineLvl w:val="1"/>
    </w:pPr>
    <w:rPr>
      <w:rFonts w:eastAsia="黑体"/>
      <w:b/>
      <w:bCs/>
      <w:sz w:val="30"/>
      <w:szCs w:val="30"/>
    </w:rPr>
  </w:style>
  <w:style w:type="paragraph" w:styleId="3">
    <w:name w:val="heading 3"/>
    <w:basedOn w:val="a0"/>
    <w:next w:val="a0"/>
    <w:link w:val="30"/>
    <w:qFormat/>
    <w:rsid w:val="00BC24BB"/>
    <w:pPr>
      <w:keepNext/>
      <w:keepLines/>
      <w:numPr>
        <w:ilvl w:val="2"/>
        <w:numId w:val="1"/>
      </w:numPr>
      <w:tabs>
        <w:tab w:val="left" w:pos="0"/>
        <w:tab w:val="left" w:pos="720"/>
      </w:tabs>
      <w:spacing w:before="120" w:after="120" w:line="300" w:lineRule="auto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basedOn w:val="a0"/>
    <w:next w:val="a0"/>
    <w:link w:val="40"/>
    <w:qFormat/>
    <w:rsid w:val="00BC24BB"/>
    <w:pPr>
      <w:keepNext/>
      <w:keepLines/>
      <w:numPr>
        <w:ilvl w:val="3"/>
        <w:numId w:val="1"/>
      </w:numPr>
      <w:tabs>
        <w:tab w:val="left" w:pos="0"/>
        <w:tab w:val="left" w:pos="864"/>
      </w:tabs>
      <w:spacing w:before="120" w:after="120" w:line="300" w:lineRule="auto"/>
      <w:outlineLvl w:val="3"/>
    </w:pPr>
    <w:rPr>
      <w:rFonts w:eastAsia="黑体"/>
      <w:b/>
      <w:bCs/>
      <w:sz w:val="24"/>
    </w:rPr>
  </w:style>
  <w:style w:type="paragraph" w:styleId="5">
    <w:name w:val="heading 5"/>
    <w:basedOn w:val="a0"/>
    <w:next w:val="a0"/>
    <w:link w:val="50"/>
    <w:qFormat/>
    <w:rsid w:val="00BC24BB"/>
    <w:pPr>
      <w:keepNext/>
      <w:keepLines/>
      <w:numPr>
        <w:ilvl w:val="4"/>
        <w:numId w:val="1"/>
      </w:numPr>
      <w:tabs>
        <w:tab w:val="clear" w:pos="420"/>
        <w:tab w:val="left" w:pos="1008"/>
        <w:tab w:val="left" w:pos="1071"/>
      </w:tabs>
      <w:spacing w:before="120" w:after="120" w:line="300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0"/>
    <w:next w:val="a0"/>
    <w:link w:val="60"/>
    <w:qFormat/>
    <w:rsid w:val="00BC24BB"/>
    <w:pPr>
      <w:keepNext/>
      <w:keepLines/>
      <w:numPr>
        <w:ilvl w:val="5"/>
        <w:numId w:val="1"/>
      </w:numPr>
      <w:tabs>
        <w:tab w:val="clear" w:pos="420"/>
        <w:tab w:val="left" w:pos="1152"/>
        <w:tab w:val="left" w:pos="1281"/>
      </w:tabs>
      <w:spacing w:before="120" w:after="120" w:line="30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0"/>
    <w:next w:val="a0"/>
    <w:link w:val="70"/>
    <w:qFormat/>
    <w:rsid w:val="00BC24BB"/>
    <w:pPr>
      <w:keepNext/>
      <w:keepLines/>
      <w:numPr>
        <w:ilvl w:val="6"/>
        <w:numId w:val="1"/>
      </w:numPr>
      <w:tabs>
        <w:tab w:val="clear" w:pos="420"/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rsid w:val="00BC24BB"/>
    <w:pPr>
      <w:keepNext/>
      <w:keepLines/>
      <w:numPr>
        <w:ilvl w:val="7"/>
        <w:numId w:val="1"/>
      </w:numPr>
      <w:tabs>
        <w:tab w:val="clear" w:pos="420"/>
        <w:tab w:val="left" w:pos="1440"/>
      </w:tabs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link w:val="90"/>
    <w:qFormat/>
    <w:rsid w:val="00BC24BB"/>
    <w:pPr>
      <w:keepNext/>
      <w:keepLines/>
      <w:numPr>
        <w:ilvl w:val="8"/>
        <w:numId w:val="1"/>
      </w:numPr>
      <w:tabs>
        <w:tab w:val="clear" w:pos="420"/>
        <w:tab w:val="left" w:pos="1584"/>
      </w:tabs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Pr>
      <w:rFonts w:ascii="Arial" w:eastAsia="黑体" w:hAnsi="Arial" w:cs="Arial"/>
      <w:sz w:val="20"/>
      <w:szCs w:val="20"/>
    </w:rPr>
  </w:style>
  <w:style w:type="paragraph" w:styleId="a5">
    <w:name w:val="Document Map"/>
    <w:basedOn w:val="a0"/>
    <w:link w:val="a6"/>
    <w:uiPriority w:val="99"/>
    <w:unhideWhenUsed/>
    <w:qFormat/>
    <w:rPr>
      <w:rFonts w:ascii="宋体"/>
      <w:sz w:val="18"/>
      <w:szCs w:val="18"/>
    </w:rPr>
  </w:style>
  <w:style w:type="paragraph" w:styleId="TOC3">
    <w:name w:val="toc 3"/>
    <w:basedOn w:val="a0"/>
    <w:next w:val="a0"/>
    <w:semiHidden/>
    <w:qFormat/>
    <w:pPr>
      <w:ind w:left="420"/>
      <w:jc w:val="left"/>
    </w:pPr>
    <w:rPr>
      <w:i/>
      <w:iCs/>
      <w:sz w:val="20"/>
      <w:szCs w:val="20"/>
    </w:rPr>
  </w:style>
  <w:style w:type="paragraph" w:styleId="a7">
    <w:name w:val="Balloon Text"/>
    <w:basedOn w:val="a0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0"/>
    <w:link w:val="a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0"/>
    <w:link w:val="ac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semiHidden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semiHidden/>
    <w:qFormat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d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Title"/>
    <w:basedOn w:val="a0"/>
    <w:next w:val="a0"/>
    <w:link w:val="af"/>
    <w:uiPriority w:val="10"/>
    <w:qFormat/>
    <w:rsid w:val="00FC1A96"/>
    <w:pPr>
      <w:spacing w:before="240" w:after="60"/>
      <w:jc w:val="center"/>
      <w:outlineLvl w:val="0"/>
    </w:pPr>
    <w:rPr>
      <w:b/>
      <w:bCs/>
      <w:sz w:val="32"/>
      <w:szCs w:val="32"/>
    </w:rPr>
  </w:style>
  <w:style w:type="table" w:styleId="af0">
    <w:name w:val="Table Grid"/>
    <w:basedOn w:val="a2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1">
    <w:name w:val="page number"/>
    <w:basedOn w:val="a1"/>
    <w:qFormat/>
  </w:style>
  <w:style w:type="character" w:styleId="af2">
    <w:name w:val="FollowedHyperlink"/>
    <w:basedOn w:val="a1"/>
    <w:qFormat/>
    <w:rPr>
      <w:color w:val="800080"/>
      <w:u w:val="single"/>
    </w:rPr>
  </w:style>
  <w:style w:type="character" w:styleId="af3">
    <w:name w:val="Hyperlink"/>
    <w:basedOn w:val="a1"/>
    <w:uiPriority w:val="99"/>
    <w:qFormat/>
    <w:rsid w:val="00FC1A96"/>
    <w:rPr>
      <w:color w:val="0000FF"/>
      <w:u w:val="none"/>
    </w:rPr>
  </w:style>
  <w:style w:type="paragraph" w:customStyle="1" w:styleId="AltM">
    <w:name w:val="Alt+M_表内文字（居中）"/>
    <w:basedOn w:val="a0"/>
    <w:qFormat/>
    <w:pPr>
      <w:spacing w:line="300" w:lineRule="auto"/>
      <w:jc w:val="center"/>
    </w:pPr>
    <w:rPr>
      <w:rFonts w:cs="宋体"/>
      <w:szCs w:val="20"/>
    </w:rPr>
  </w:style>
  <w:style w:type="paragraph" w:customStyle="1" w:styleId="af4">
    <w:name w:val="代码"/>
    <w:link w:val="af5"/>
    <w:qFormat/>
    <w:rPr>
      <w:rFonts w:ascii="Calibri" w:hAnsi="Calibri"/>
      <w:color w:val="FF0000"/>
    </w:rPr>
  </w:style>
  <w:style w:type="paragraph" w:customStyle="1" w:styleId="af6">
    <w:name w:val="封面（文件名称）"/>
    <w:basedOn w:val="a0"/>
    <w:qFormat/>
    <w:pPr>
      <w:spacing w:line="300" w:lineRule="auto"/>
      <w:jc w:val="center"/>
    </w:pPr>
    <w:rPr>
      <w:rFonts w:eastAsia="黑体" w:cs="宋体"/>
      <w:b/>
      <w:bCs/>
      <w:sz w:val="60"/>
      <w:szCs w:val="60"/>
    </w:rPr>
  </w:style>
  <w:style w:type="paragraph" w:customStyle="1" w:styleId="af7">
    <w:name w:val="目录"/>
    <w:basedOn w:val="a0"/>
    <w:qFormat/>
    <w:pPr>
      <w:spacing w:beforeLines="50" w:afterLines="50" w:line="300" w:lineRule="auto"/>
      <w:jc w:val="center"/>
    </w:pPr>
    <w:rPr>
      <w:rFonts w:ascii="宋体" w:hAnsi="宋体" w:cs="宋体"/>
      <w:b/>
      <w:bCs/>
      <w:sz w:val="32"/>
      <w:szCs w:val="20"/>
    </w:rPr>
  </w:style>
  <w:style w:type="paragraph" w:customStyle="1" w:styleId="af8">
    <w:name w:val="封面（编制、审核、批准）"/>
    <w:basedOn w:val="a0"/>
    <w:qFormat/>
    <w:pPr>
      <w:spacing w:before="156" w:after="156" w:line="360" w:lineRule="auto"/>
      <w:jc w:val="center"/>
    </w:pPr>
    <w:rPr>
      <w:rFonts w:ascii="宋体" w:eastAsia="黑体" w:cs="宋体"/>
      <w:b/>
      <w:bCs/>
      <w:sz w:val="36"/>
      <w:szCs w:val="32"/>
    </w:rPr>
  </w:style>
  <w:style w:type="paragraph" w:customStyle="1" w:styleId="af9">
    <w:name w:val="封面（项目名称）"/>
    <w:basedOn w:val="a0"/>
    <w:qFormat/>
    <w:pPr>
      <w:spacing w:beforeLines="50" w:afterLines="50" w:line="300" w:lineRule="auto"/>
      <w:jc w:val="center"/>
    </w:pPr>
    <w:rPr>
      <w:rFonts w:eastAsia="黑体" w:cs="宋体"/>
      <w:b/>
      <w:bCs/>
      <w:sz w:val="48"/>
      <w:szCs w:val="20"/>
    </w:rPr>
  </w:style>
  <w:style w:type="paragraph" w:customStyle="1" w:styleId="AltL">
    <w:name w:val="Alt+L表内文字（左对齐）"/>
    <w:basedOn w:val="AltM"/>
    <w:link w:val="AltLChar"/>
    <w:qFormat/>
    <w:pPr>
      <w:tabs>
        <w:tab w:val="left" w:pos="828"/>
        <w:tab w:val="left" w:pos="1845"/>
      </w:tabs>
      <w:jc w:val="left"/>
    </w:pPr>
  </w:style>
  <w:style w:type="paragraph" w:customStyle="1" w:styleId="a">
    <w:name w:val="二级标号"/>
    <w:basedOn w:val="a0"/>
    <w:link w:val="Char"/>
    <w:qFormat/>
    <w:pPr>
      <w:numPr>
        <w:ilvl w:val="1"/>
        <w:numId w:val="2"/>
      </w:numPr>
      <w:spacing w:line="300" w:lineRule="auto"/>
    </w:pPr>
    <w:rPr>
      <w:rFonts w:cs="宋体"/>
      <w:sz w:val="24"/>
    </w:rPr>
  </w:style>
  <w:style w:type="character" w:customStyle="1" w:styleId="10">
    <w:name w:val="标题 1 字符"/>
    <w:basedOn w:val="a1"/>
    <w:link w:val="1"/>
    <w:qFormat/>
    <w:rsid w:val="00BC24BB"/>
    <w:rPr>
      <w:rFonts w:ascii="Courier New" w:eastAsia="黑体" w:hAnsi="Courier New"/>
      <w:b/>
      <w:bCs/>
      <w:kern w:val="44"/>
      <w:sz w:val="32"/>
      <w:szCs w:val="32"/>
    </w:rPr>
  </w:style>
  <w:style w:type="character" w:customStyle="1" w:styleId="40">
    <w:name w:val="标题 4 字符"/>
    <w:basedOn w:val="a1"/>
    <w:link w:val="4"/>
    <w:qFormat/>
    <w:rsid w:val="00BC24BB"/>
    <w:rPr>
      <w:rFonts w:ascii="Courier New" w:eastAsia="黑体" w:hAnsi="Courier New"/>
      <w:b/>
      <w:bCs/>
      <w:kern w:val="2"/>
      <w:sz w:val="24"/>
      <w:szCs w:val="24"/>
    </w:rPr>
  </w:style>
  <w:style w:type="character" w:customStyle="1" w:styleId="20">
    <w:name w:val="标题 2 字符"/>
    <w:basedOn w:val="a1"/>
    <w:link w:val="2"/>
    <w:qFormat/>
    <w:rsid w:val="00BC24BB"/>
    <w:rPr>
      <w:rFonts w:ascii="Courier New" w:eastAsia="黑体" w:hAnsi="Courier New"/>
      <w:b/>
      <w:bCs/>
      <w:kern w:val="2"/>
      <w:sz w:val="30"/>
      <w:szCs w:val="30"/>
    </w:rPr>
  </w:style>
  <w:style w:type="character" w:customStyle="1" w:styleId="30">
    <w:name w:val="标题 3 字符"/>
    <w:basedOn w:val="a1"/>
    <w:link w:val="3"/>
    <w:qFormat/>
    <w:rsid w:val="00BC24BB"/>
    <w:rPr>
      <w:rFonts w:ascii="Courier New" w:eastAsia="黑体" w:hAnsi="Courier New"/>
      <w:b/>
      <w:bCs/>
      <w:kern w:val="2"/>
      <w:sz w:val="28"/>
      <w:szCs w:val="28"/>
    </w:rPr>
  </w:style>
  <w:style w:type="character" w:customStyle="1" w:styleId="50">
    <w:name w:val="标题 5 字符"/>
    <w:basedOn w:val="a1"/>
    <w:link w:val="5"/>
    <w:qFormat/>
    <w:rsid w:val="00BC24BB"/>
    <w:rPr>
      <w:rFonts w:ascii="Courier New" w:eastAsia="黑体" w:hAnsi="Courier New"/>
      <w:b/>
      <w:bCs/>
      <w:kern w:val="2"/>
      <w:sz w:val="24"/>
      <w:szCs w:val="28"/>
    </w:rPr>
  </w:style>
  <w:style w:type="character" w:customStyle="1" w:styleId="60">
    <w:name w:val="标题 6 字符"/>
    <w:basedOn w:val="a1"/>
    <w:link w:val="6"/>
    <w:qFormat/>
    <w:rsid w:val="00BC24BB"/>
    <w:rPr>
      <w:rFonts w:ascii="Courier New" w:eastAsia="黑体" w:hAnsi="Courier New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qFormat/>
    <w:rsid w:val="00BC24BB"/>
    <w:rPr>
      <w:rFonts w:ascii="Courier New" w:hAnsi="Courier New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qFormat/>
    <w:rsid w:val="00BC24BB"/>
    <w:rPr>
      <w:rFonts w:ascii="Courier New" w:eastAsia="黑体" w:hAnsi="Courier New"/>
      <w:kern w:val="2"/>
      <w:sz w:val="24"/>
      <w:szCs w:val="24"/>
    </w:rPr>
  </w:style>
  <w:style w:type="character" w:customStyle="1" w:styleId="90">
    <w:name w:val="标题 9 字符"/>
    <w:basedOn w:val="a1"/>
    <w:link w:val="9"/>
    <w:qFormat/>
    <w:rsid w:val="00BC24BB"/>
    <w:rPr>
      <w:rFonts w:ascii="Courier New" w:eastAsia="黑体" w:hAnsi="Courier New"/>
      <w:kern w:val="2"/>
      <w:sz w:val="21"/>
      <w:szCs w:val="21"/>
    </w:rPr>
  </w:style>
  <w:style w:type="character" w:customStyle="1" w:styleId="af">
    <w:name w:val="标题 字符"/>
    <w:basedOn w:val="a1"/>
    <w:link w:val="ae"/>
    <w:uiPriority w:val="10"/>
    <w:qFormat/>
    <w:rsid w:val="00FC1A96"/>
    <w:rPr>
      <w:rFonts w:ascii="Courier New" w:hAnsi="Courier New"/>
      <w:b/>
      <w:bCs/>
      <w:kern w:val="2"/>
      <w:sz w:val="32"/>
      <w:szCs w:val="32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ac">
    <w:name w:val="页眉 字符"/>
    <w:basedOn w:val="a1"/>
    <w:link w:val="ab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1"/>
    <w:link w:val="a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f5">
    <w:name w:val="代码 字符"/>
    <w:link w:val="af4"/>
    <w:qFormat/>
    <w:rPr>
      <w:rFonts w:ascii="Times New Roman" w:eastAsia="宋体" w:hAnsi="Times New Roman" w:cs="宋体"/>
      <w:color w:val="FF0000"/>
      <w:sz w:val="24"/>
      <w:szCs w:val="24"/>
    </w:rPr>
  </w:style>
  <w:style w:type="character" w:customStyle="1" w:styleId="Char">
    <w:name w:val="二级标号 Char"/>
    <w:basedOn w:val="a1"/>
    <w:link w:val="a"/>
    <w:qFormat/>
    <w:rPr>
      <w:rFonts w:ascii="Times New Roman" w:eastAsia="宋体" w:hAnsi="Times New Roman" w:cs="宋体"/>
      <w:sz w:val="24"/>
      <w:szCs w:val="24"/>
    </w:rPr>
  </w:style>
  <w:style w:type="character" w:customStyle="1" w:styleId="AltLChar">
    <w:name w:val="Alt+L表内文字（左对齐） Char"/>
    <w:basedOn w:val="a1"/>
    <w:link w:val="AltL"/>
    <w:qFormat/>
    <w:rPr>
      <w:rFonts w:ascii="Times New Roman" w:eastAsia="宋体" w:hAnsi="Times New Roman" w:cs="宋体"/>
      <w:szCs w:val="20"/>
    </w:rPr>
  </w:style>
  <w:style w:type="character" w:customStyle="1" w:styleId="11">
    <w:name w:val="未处理的提及1"/>
    <w:basedOn w:val="a1"/>
    <w:uiPriority w:val="99"/>
    <w:unhideWhenUsed/>
    <w:qFormat/>
    <w:rPr>
      <w:color w:val="808080"/>
      <w:shd w:val="clear" w:color="auto" w:fill="E6E6E6"/>
    </w:rPr>
  </w:style>
  <w:style w:type="character" w:customStyle="1" w:styleId="HTML0">
    <w:name w:val="HTML 预设格式 字符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批注框文本 字符"/>
    <w:basedOn w:val="a1"/>
    <w:link w:val="a7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styleId="afa">
    <w:name w:val="Unresolved Mention"/>
    <w:basedOn w:val="a1"/>
    <w:uiPriority w:val="99"/>
    <w:semiHidden/>
    <w:unhideWhenUsed/>
    <w:rsid w:val="00F00764"/>
    <w:rPr>
      <w:color w:val="605E5C"/>
      <w:shd w:val="clear" w:color="auto" w:fill="E1DFDD"/>
    </w:rPr>
  </w:style>
  <w:style w:type="character" w:customStyle="1" w:styleId="cm-variable">
    <w:name w:val="cm-variable"/>
    <w:basedOn w:val="a1"/>
    <w:rsid w:val="00B70969"/>
  </w:style>
  <w:style w:type="character" w:customStyle="1" w:styleId="cm-operator">
    <w:name w:val="cm-operator"/>
    <w:basedOn w:val="a1"/>
    <w:rsid w:val="00B70969"/>
  </w:style>
  <w:style w:type="character" w:customStyle="1" w:styleId="cm-error">
    <w:name w:val="cm-error"/>
    <w:basedOn w:val="a1"/>
    <w:rsid w:val="00B70969"/>
  </w:style>
  <w:style w:type="character" w:customStyle="1" w:styleId="cm-comment">
    <w:name w:val="cm-comment"/>
    <w:basedOn w:val="a1"/>
    <w:rsid w:val="00B70969"/>
  </w:style>
  <w:style w:type="character" w:customStyle="1" w:styleId="cm-builtin">
    <w:name w:val="cm-builtin"/>
    <w:basedOn w:val="a1"/>
    <w:rsid w:val="00B70969"/>
  </w:style>
  <w:style w:type="character" w:customStyle="1" w:styleId="cm-property">
    <w:name w:val="cm-property"/>
    <w:basedOn w:val="a1"/>
    <w:rsid w:val="00B70969"/>
  </w:style>
  <w:style w:type="character" w:styleId="afb">
    <w:name w:val="annotation reference"/>
    <w:basedOn w:val="a1"/>
    <w:rsid w:val="00137986"/>
    <w:rPr>
      <w:sz w:val="21"/>
      <w:szCs w:val="21"/>
    </w:rPr>
  </w:style>
  <w:style w:type="paragraph" w:styleId="afc">
    <w:name w:val="annotation text"/>
    <w:basedOn w:val="a0"/>
    <w:link w:val="afd"/>
    <w:rsid w:val="00137986"/>
    <w:pPr>
      <w:jc w:val="left"/>
    </w:pPr>
  </w:style>
  <w:style w:type="character" w:customStyle="1" w:styleId="afd">
    <w:name w:val="批注文字 字符"/>
    <w:basedOn w:val="a1"/>
    <w:link w:val="afc"/>
    <w:rsid w:val="00137986"/>
    <w:rPr>
      <w:rFonts w:ascii="Courier New" w:hAnsi="Courier New"/>
      <w:kern w:val="2"/>
      <w:sz w:val="21"/>
      <w:szCs w:val="24"/>
    </w:rPr>
  </w:style>
  <w:style w:type="paragraph" w:styleId="afe">
    <w:name w:val="annotation subject"/>
    <w:basedOn w:val="afc"/>
    <w:next w:val="afc"/>
    <w:link w:val="aff"/>
    <w:rsid w:val="00137986"/>
    <w:rPr>
      <w:b/>
      <w:bCs/>
    </w:rPr>
  </w:style>
  <w:style w:type="character" w:customStyle="1" w:styleId="aff">
    <w:name w:val="批注主题 字符"/>
    <w:basedOn w:val="afd"/>
    <w:link w:val="afe"/>
    <w:rsid w:val="00137986"/>
    <w:rPr>
      <w:rFonts w:ascii="Courier New" w:hAnsi="Courier New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01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64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33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36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48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91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54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27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72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84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51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22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803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802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64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95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26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03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34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97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05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16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43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97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16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54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42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27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64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62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61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03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60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62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76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73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66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92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509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58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26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72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22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80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44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88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36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15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805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54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702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02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26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79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25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7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59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6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6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70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5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35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39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34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77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03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21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73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43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15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82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21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893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04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29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47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915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94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2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07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00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8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31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95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207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34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2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56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6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9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36881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0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2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42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75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028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089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608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38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58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72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50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66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799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91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84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9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0307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86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18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09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939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7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493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72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78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099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60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96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185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92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075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65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38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265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8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974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46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581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963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4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50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6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75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51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58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29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486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72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54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5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17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16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69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42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02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89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895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microsoft.com/zh-cn/windows/wsl/install-manual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ohmyz.sh/" TargetMode="External"/><Relationship Id="rId39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hyperlink" Target="https://git-scm.com/download/linux" TargetMode="External"/><Relationship Id="rId34" Type="http://schemas.openxmlformats.org/officeDocument/2006/relationships/image" Target="media/image13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docs.microsoft.com/zh-cn/windows/wsl/install-manua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hyperlink" Target="https://github.com/junegunn/vim-plug" TargetMode="External"/><Relationship Id="rId38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hyperlink" Target="https://jingyan.baidu.com/article/48a42057208777a924250496.html" TargetMode="External"/><Relationship Id="rId20" Type="http://schemas.openxmlformats.org/officeDocument/2006/relationships/image" Target="media/image8.png"/><Relationship Id="rId29" Type="http://schemas.openxmlformats.org/officeDocument/2006/relationships/hyperlink" Target="https://github.com/powerline/fonts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microsoft.com/zh-cn/windows/wsl/" TargetMode="External"/><Relationship Id="rId24" Type="http://schemas.openxmlformats.org/officeDocument/2006/relationships/hyperlink" Target="https://github.com/zsh-users/zsh" TargetMode="External"/><Relationship Id="rId32" Type="http://schemas.openxmlformats.org/officeDocument/2006/relationships/image" Target="media/image12.png"/><Relationship Id="rId37" Type="http://schemas.openxmlformats.org/officeDocument/2006/relationships/image" Target="media/image15.png"/><Relationship Id="rId40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yperlink" Target="https://www.zsh.org/" TargetMode="External"/><Relationship Id="rId28" Type="http://schemas.openxmlformats.org/officeDocument/2006/relationships/hyperlink" Target="https://github.com/agnoster/agnoster-zsh-theme" TargetMode="External"/><Relationship Id="rId36" Type="http://schemas.openxmlformats.org/officeDocument/2006/relationships/hyperlink" Target="https://github.com/junegunn/vim-plug/wiki/tutoria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hyperlink" Target="https://github.com/neovim/neovim/wiki/Installing-Neovi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yperlink" Target="https://www.kernel.org/pub/software/scm/git/git-2.28.0.tar.gz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1.png"/><Relationship Id="rId35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2FBB53-13AD-4BED-AE64-23266BDAD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795</TotalTime>
  <Pages>19</Pages>
  <Words>1795</Words>
  <Characters>10232</Characters>
  <Application>Microsoft Office Word</Application>
  <DocSecurity>0</DocSecurity>
  <Lines>85</Lines>
  <Paragraphs>24</Paragraphs>
  <ScaleCrop>false</ScaleCrop>
  <Company/>
  <LinksUpToDate>false</LinksUpToDate>
  <CharactersWithSpaces>12003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郑 炉山</cp:lastModifiedBy>
  <cp:revision>317</cp:revision>
  <dcterms:created xsi:type="dcterms:W3CDTF">2020-06-01T02:02:00Z</dcterms:created>
  <dcterms:modified xsi:type="dcterms:W3CDTF">2020-09-14T07:46:00Z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  <property fmtid="{D5CDD505-2E9C-101B-9397-08002B2CF9AE}" pid="3" name="KSORubyTemplateID">
    <vt:lpwstr>6</vt:lpwstr>
  </property>
</Properties>
</file>