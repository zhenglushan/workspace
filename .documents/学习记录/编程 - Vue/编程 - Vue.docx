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D2" w:rsidRDefault="00DD70F7" w:rsidP="00DD70F7">
      <w:pPr>
        <w:pStyle w:val="ae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编程</w:t>
      </w:r>
    </w:p>
    <w:p w:rsidR="00DD70F7" w:rsidRDefault="00EB636E" w:rsidP="005F10C9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环境搭建</w:t>
      </w:r>
    </w:p>
    <w:p w:rsidR="005F10C9" w:rsidRDefault="00932C6F" w:rsidP="005F10C9">
      <w:r>
        <w:rPr>
          <w:rFonts w:hint="eastAsia"/>
        </w:rPr>
        <w:t>Vue</w:t>
      </w:r>
      <w:r>
        <w:rPr>
          <w:rFonts w:hint="eastAsia"/>
        </w:rPr>
        <w:t>环境搭建包含</w:t>
      </w:r>
      <w:r w:rsidR="00A33D55">
        <w:rPr>
          <w:rFonts w:hint="eastAsia"/>
        </w:rPr>
        <w:t>n</w:t>
      </w:r>
      <w:r>
        <w:rPr>
          <w:rFonts w:hint="eastAsia"/>
        </w:rPr>
        <w:t>ode.js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两个部分。</w:t>
      </w:r>
    </w:p>
    <w:p w:rsidR="00932C6F" w:rsidRDefault="00A33D55" w:rsidP="001613E7">
      <w:pPr>
        <w:pStyle w:val="2"/>
      </w:pPr>
      <w:r>
        <w:rPr>
          <w:rFonts w:hint="eastAsia"/>
        </w:rPr>
        <w:t>准备</w:t>
      </w:r>
      <w:r>
        <w:rPr>
          <w:rFonts w:hint="eastAsia"/>
        </w:rPr>
        <w:t>node.js</w:t>
      </w:r>
      <w:r>
        <w:rPr>
          <w:rFonts w:hint="eastAsia"/>
        </w:rPr>
        <w:t>环境</w:t>
      </w:r>
    </w:p>
    <w:p w:rsidR="001613E7" w:rsidRDefault="001B6A14" w:rsidP="001B6A1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1B6A14" w:rsidRDefault="00C2108F" w:rsidP="001B6A14">
      <w:r w:rsidRPr="00C2108F">
        <w:rPr>
          <w:rFonts w:hint="eastAsia"/>
        </w:rPr>
        <w:t>打开</w:t>
      </w:r>
      <w:r w:rsidRPr="00C2108F">
        <w:rPr>
          <w:rFonts w:hint="eastAsia"/>
        </w:rPr>
        <w:t xml:space="preserve"> </w:t>
      </w:r>
      <w:hyperlink r:id="rId8" w:history="1">
        <w:r w:rsidRPr="0019215C">
          <w:rPr>
            <w:rStyle w:val="af3"/>
            <w:rFonts w:hint="eastAsia"/>
          </w:rPr>
          <w:t>https://nodejs.org/zh-cn/</w:t>
        </w:r>
      </w:hyperlink>
      <w:r>
        <w:t xml:space="preserve"> </w:t>
      </w:r>
      <w:r w:rsidRPr="00C2108F">
        <w:rPr>
          <w:rFonts w:hint="eastAsia"/>
        </w:rPr>
        <w:t>网址下载</w:t>
      </w:r>
      <w:r w:rsidRPr="00C2108F">
        <w:rPr>
          <w:rFonts w:hint="eastAsia"/>
        </w:rPr>
        <w:t xml:space="preserve"> node.js</w:t>
      </w:r>
      <w:r w:rsidRPr="00C2108F">
        <w:rPr>
          <w:rFonts w:hint="eastAsia"/>
        </w:rPr>
        <w:t>，如下图所示：</w:t>
      </w:r>
    </w:p>
    <w:p w:rsidR="00C2108F" w:rsidRDefault="00A96207" w:rsidP="001B6A14">
      <w:r>
        <w:rPr>
          <w:noProof/>
        </w:rPr>
        <w:drawing>
          <wp:inline distT="0" distB="0" distL="0" distR="0" wp14:anchorId="05A9C57A" wp14:editId="4405841A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07" w:rsidRDefault="00A96207" w:rsidP="001B6A14">
      <w:r w:rsidRPr="00A96207">
        <w:rPr>
          <w:rFonts w:hint="eastAsia"/>
        </w:rPr>
        <w:t>下载下来之后，进行安装，我这里是安装到</w:t>
      </w:r>
      <w:r w:rsidRPr="00A96207">
        <w:rPr>
          <w:rFonts w:hint="eastAsia"/>
        </w:rPr>
        <w:t xml:space="preserve"> C:\NodeJS </w:t>
      </w:r>
      <w:r w:rsidRPr="00A96207">
        <w:rPr>
          <w:rFonts w:hint="eastAsia"/>
        </w:rPr>
        <w:t>目录下，如下图所示：</w:t>
      </w:r>
    </w:p>
    <w:p w:rsidR="00A96207" w:rsidRDefault="00A96207" w:rsidP="001B6A14">
      <w:r>
        <w:rPr>
          <w:noProof/>
        </w:rPr>
        <w:drawing>
          <wp:inline distT="0" distB="0" distL="0" distR="0" wp14:anchorId="24CCA8EC" wp14:editId="78497EEB">
            <wp:extent cx="499110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pStyle w:val="3"/>
      </w:pPr>
      <w:r w:rsidRPr="00A96207">
        <w:rPr>
          <w:rFonts w:hint="eastAsia"/>
        </w:rPr>
        <w:t>配置</w:t>
      </w:r>
      <w:r w:rsidRPr="00A96207">
        <w:rPr>
          <w:rFonts w:hint="eastAsia"/>
        </w:rPr>
        <w:t xml:space="preserve"> node.js</w:t>
      </w:r>
    </w:p>
    <w:p w:rsidR="00A96207" w:rsidRDefault="00490987" w:rsidP="00A96207">
      <w:r w:rsidRPr="00490987">
        <w:rPr>
          <w:rFonts w:hint="eastAsia"/>
        </w:rPr>
        <w:t>然后把</w:t>
      </w:r>
      <w:r w:rsidRPr="00490987">
        <w:rPr>
          <w:rFonts w:hint="eastAsia"/>
        </w:rPr>
        <w:t xml:space="preserve"> node.js </w:t>
      </w:r>
      <w:r w:rsidRPr="00490987">
        <w:rPr>
          <w:rFonts w:hint="eastAsia"/>
        </w:rPr>
        <w:t>的路径配置到</w:t>
      </w:r>
      <w:r w:rsidRPr="00490987">
        <w:rPr>
          <w:rFonts w:hint="eastAsia"/>
        </w:rPr>
        <w:t xml:space="preserve"> Path </w:t>
      </w:r>
      <w:r w:rsidRPr="00490987">
        <w:rPr>
          <w:rFonts w:hint="eastAsia"/>
        </w:rPr>
        <w:t>环境变量，如下图所示：</w:t>
      </w:r>
    </w:p>
    <w:p w:rsidR="00490987" w:rsidRDefault="00490987" w:rsidP="00A96207">
      <w:r>
        <w:rPr>
          <w:noProof/>
        </w:rPr>
        <w:lastRenderedPageBreak/>
        <w:drawing>
          <wp:inline distT="0" distB="0" distL="0" distR="0" wp14:anchorId="5D1A539F" wp14:editId="6A644C86">
            <wp:extent cx="5274310" cy="918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87" w:rsidRDefault="00490987" w:rsidP="00DF16E6">
      <w:pPr>
        <w:pStyle w:val="3"/>
      </w:pPr>
      <w:r w:rsidRPr="00490987">
        <w:rPr>
          <w:rFonts w:hint="eastAsia"/>
        </w:rPr>
        <w:t>检查安装</w:t>
      </w:r>
      <w:r>
        <w:rPr>
          <w:rFonts w:hint="eastAsia"/>
        </w:rPr>
        <w:t>结果</w:t>
      </w:r>
    </w:p>
    <w:p w:rsidR="00DF16E6" w:rsidRDefault="00E514EA" w:rsidP="00DF16E6">
      <w:r w:rsidRPr="00E514EA">
        <w:rPr>
          <w:rFonts w:hint="eastAsia"/>
        </w:rPr>
        <w:t>在命令行输入：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4EA" w:rsidTr="00E514EA">
        <w:tc>
          <w:tcPr>
            <w:tcW w:w="8296" w:type="dxa"/>
          </w:tcPr>
          <w:p w:rsidR="00E514EA" w:rsidRDefault="00E514EA" w:rsidP="00DF16E6">
            <w:pPr>
              <w:rPr>
                <w:rFonts w:hint="eastAsia"/>
              </w:rPr>
            </w:pPr>
            <w:r w:rsidRPr="00E514EA">
              <w:t>node -v</w:t>
            </w:r>
          </w:p>
        </w:tc>
      </w:tr>
    </w:tbl>
    <w:p w:rsidR="00E514EA" w:rsidRDefault="00E514EA" w:rsidP="00DF16E6">
      <w:r w:rsidRPr="00E514EA">
        <w:rPr>
          <w:rFonts w:hint="eastAsia"/>
        </w:rPr>
        <w:t>如下图所示：</w:t>
      </w:r>
    </w:p>
    <w:p w:rsidR="00E514EA" w:rsidRDefault="00E514EA" w:rsidP="00DF16E6">
      <w:r>
        <w:rPr>
          <w:noProof/>
        </w:rPr>
        <w:drawing>
          <wp:inline distT="0" distB="0" distL="0" distR="0" wp14:anchorId="007DDC1D" wp14:editId="2436BD21">
            <wp:extent cx="5274310" cy="1567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EA" w:rsidRDefault="00E514EA" w:rsidP="00DF16E6">
      <w:r>
        <w:rPr>
          <w:rFonts w:hint="eastAsia"/>
        </w:rPr>
        <w:t>说明</w:t>
      </w:r>
      <w:r>
        <w:rPr>
          <w:rFonts w:hint="eastAsia"/>
        </w:rPr>
        <w:t>node.js</w:t>
      </w:r>
      <w:r>
        <w:rPr>
          <w:rFonts w:hint="eastAsia"/>
        </w:rPr>
        <w:t>的安装和配置没有问题。</w:t>
      </w:r>
    </w:p>
    <w:p w:rsidR="00E514EA" w:rsidRDefault="003F1496" w:rsidP="003F1496">
      <w:pPr>
        <w:pStyle w:val="2"/>
      </w:pPr>
      <w:r w:rsidRPr="003F1496">
        <w:rPr>
          <w:rFonts w:hint="eastAsia"/>
        </w:rPr>
        <w:t>安装</w:t>
      </w:r>
      <w:r w:rsidRPr="003F1496">
        <w:rPr>
          <w:rFonts w:hint="eastAsia"/>
        </w:rPr>
        <w:t xml:space="preserve"> npm </w:t>
      </w:r>
      <w:r w:rsidRPr="003F1496">
        <w:rPr>
          <w:rFonts w:hint="eastAsia"/>
        </w:rPr>
        <w:t>包管理器</w:t>
      </w:r>
    </w:p>
    <w:p w:rsidR="003F1496" w:rsidRDefault="00CF7DB8" w:rsidP="00CF7DB8">
      <w:pPr>
        <w:pStyle w:val="3"/>
      </w:pPr>
      <w:r w:rsidRPr="00CF7DB8">
        <w:rPr>
          <w:rFonts w:hint="eastAsia"/>
        </w:rPr>
        <w:t>安装</w:t>
      </w:r>
      <w:r w:rsidRPr="00CF7DB8">
        <w:rPr>
          <w:rFonts w:hint="eastAsia"/>
        </w:rPr>
        <w:t xml:space="preserve"> npm </w:t>
      </w:r>
      <w:r w:rsidRPr="00CF7DB8">
        <w:rPr>
          <w:rFonts w:hint="eastAsia"/>
        </w:rPr>
        <w:t>的阿里镜像</w:t>
      </w:r>
    </w:p>
    <w:p w:rsidR="00CF7DB8" w:rsidRDefault="004014C6" w:rsidP="00CF7DB8">
      <w:r w:rsidRPr="004014C6">
        <w:rPr>
          <w:rFonts w:hint="eastAsia"/>
        </w:rPr>
        <w:t>在命令行输入如下命令：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4C6" w:rsidTr="004014C6">
        <w:tc>
          <w:tcPr>
            <w:tcW w:w="8296" w:type="dxa"/>
          </w:tcPr>
          <w:p w:rsidR="004014C6" w:rsidRDefault="004014C6" w:rsidP="00CF7DB8">
            <w:pPr>
              <w:rPr>
                <w:rFonts w:hint="eastAsia"/>
              </w:rPr>
            </w:pPr>
            <w:r w:rsidRPr="004014C6">
              <w:t>npm i -g cnpm --registry=https://registry.npm.taobao.org</w:t>
            </w:r>
          </w:p>
        </w:tc>
      </w:tr>
    </w:tbl>
    <w:p w:rsidR="004014C6" w:rsidRDefault="004014C6" w:rsidP="00CF7DB8">
      <w:r w:rsidRPr="004014C6">
        <w:rPr>
          <w:rFonts w:hint="eastAsia"/>
        </w:rPr>
        <w:t>结果如下所示：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7F5" w:rsidTr="009D07F5">
        <w:tc>
          <w:tcPr>
            <w:tcW w:w="8296" w:type="dxa"/>
          </w:tcPr>
          <w:p w:rsidR="009D07F5" w:rsidRDefault="009D07F5" w:rsidP="009D07F5">
            <w:r>
              <w:t>C:\Users\Administrator\Desktop</w:t>
            </w:r>
          </w:p>
          <w:p w:rsidR="009D07F5" w:rsidRDefault="009D07F5" w:rsidP="009D07F5">
            <w:r>
              <w:rPr>
                <w:rFonts w:hint="eastAsia"/>
              </w:rPr>
              <w:t>λ</w:t>
            </w:r>
            <w:r>
              <w:t xml:space="preserve"> npm i -g cnpm --registry=https://registry.npm.taobao.org</w:t>
            </w:r>
          </w:p>
          <w:p w:rsidR="009D07F5" w:rsidRDefault="009D07F5" w:rsidP="009D07F5">
            <w:r>
              <w:t>C:\Users\Administrator\AppData\Roaming\npm\cnpm -&gt; C:\Users\Administrator\AppData\Roaming\npm\node_modules\cnpm\bin\cnpm</w:t>
            </w:r>
          </w:p>
          <w:p w:rsidR="009D07F5" w:rsidRDefault="009D07F5" w:rsidP="009D07F5">
            <w:r>
              <w:t>+ cnpm@6.1.1</w:t>
            </w:r>
          </w:p>
          <w:p w:rsidR="009D07F5" w:rsidRDefault="009D07F5" w:rsidP="009D07F5">
            <w:pPr>
              <w:rPr>
                <w:rFonts w:hint="eastAsia"/>
              </w:rPr>
            </w:pPr>
            <w:r>
              <w:t>added 686 packages from 950 contributors in 49.339s</w:t>
            </w:r>
          </w:p>
        </w:tc>
      </w:tr>
    </w:tbl>
    <w:p w:rsidR="004014C6" w:rsidRDefault="000B54CF" w:rsidP="000B54CF">
      <w:pPr>
        <w:pStyle w:val="3"/>
      </w:pPr>
      <w:r w:rsidRPr="000B54CF">
        <w:rPr>
          <w:rFonts w:hint="eastAsia"/>
        </w:rPr>
        <w:t>安装</w:t>
      </w:r>
      <w:r w:rsidRPr="000B54CF">
        <w:rPr>
          <w:rFonts w:hint="eastAsia"/>
        </w:rPr>
        <w:t xml:space="preserve"> Vue </w:t>
      </w:r>
      <w:r w:rsidRPr="000B54CF">
        <w:rPr>
          <w:rFonts w:hint="eastAsia"/>
        </w:rPr>
        <w:t>的脚手架工具</w:t>
      </w:r>
      <w:r w:rsidRPr="000B54CF">
        <w:rPr>
          <w:rFonts w:hint="eastAsia"/>
        </w:rPr>
        <w:t xml:space="preserve"> vue-cli</w:t>
      </w:r>
    </w:p>
    <w:p w:rsidR="000B54CF" w:rsidRDefault="00CA3A13" w:rsidP="000B54CF">
      <w:r w:rsidRPr="00CA3A13">
        <w:rPr>
          <w:rFonts w:hint="eastAsia"/>
        </w:rPr>
        <w:t>在命令行输入如下命令：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78" w:rsidTr="00615078">
        <w:tc>
          <w:tcPr>
            <w:tcW w:w="8296" w:type="dxa"/>
          </w:tcPr>
          <w:p w:rsidR="00615078" w:rsidRDefault="00615078" w:rsidP="000B54CF">
            <w:pPr>
              <w:rPr>
                <w:rFonts w:hint="eastAsia"/>
              </w:rPr>
            </w:pPr>
            <w:r w:rsidRPr="00615078">
              <w:t>npm i -g vue-cli</w:t>
            </w:r>
          </w:p>
        </w:tc>
      </w:tr>
    </w:tbl>
    <w:p w:rsidR="00CA3A13" w:rsidRDefault="00615078" w:rsidP="000B54CF">
      <w:r w:rsidRPr="00615078">
        <w:rPr>
          <w:rFonts w:hint="eastAsia"/>
        </w:rPr>
        <w:t>安装过程如下：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78" w:rsidTr="00615078">
        <w:tc>
          <w:tcPr>
            <w:tcW w:w="8296" w:type="dxa"/>
          </w:tcPr>
          <w:p w:rsidR="00615078" w:rsidRDefault="00615078" w:rsidP="00615078">
            <w:r>
              <w:t>C:\Users\Administrator\Desktop</w:t>
            </w:r>
          </w:p>
          <w:p w:rsidR="00615078" w:rsidRDefault="00615078" w:rsidP="00615078">
            <w:r>
              <w:rPr>
                <w:rFonts w:hint="eastAsia"/>
              </w:rPr>
              <w:t>λ</w:t>
            </w:r>
            <w:r>
              <w:t xml:space="preserve"> npm i -g vue-cli</w:t>
            </w:r>
          </w:p>
          <w:p w:rsidR="00615078" w:rsidRDefault="00615078" w:rsidP="00615078">
            <w:r>
              <w:t xml:space="preserve">npm WARN deprecated vue-cli@2.9.6: This package has been </w:t>
            </w:r>
            <w:r>
              <w:lastRenderedPageBreak/>
              <w:t>deprecated in favour of @vue/cli</w:t>
            </w:r>
          </w:p>
          <w:p w:rsidR="00615078" w:rsidRDefault="00615078" w:rsidP="00615078">
            <w:r>
              <w:t>npm WARN deprecated request@2.88.2: request has been deprecated, see https://github.com/request/request/issues/3142</w:t>
            </w:r>
          </w:p>
          <w:p w:rsidR="00615078" w:rsidRDefault="00615078" w:rsidP="00615078">
            <w:r>
              <w:t>npm WARN deprecated coffee-script@1.12.7: CoffeeScript on NPM has moved to "coffeescript" (no hyphen)</w:t>
            </w:r>
          </w:p>
          <w:p w:rsidR="00615078" w:rsidRDefault="00615078" w:rsidP="00615078">
            <w:r>
              <w:t>C:\Users\Administrator\AppData\Roaming\npm\vue -&gt; C:\Users\Administrator\AppData\Roaming\npm\node_modules\vue-cli\bin\vue</w:t>
            </w:r>
          </w:p>
          <w:p w:rsidR="00615078" w:rsidRDefault="00615078" w:rsidP="00615078">
            <w:r>
              <w:t>C:\Users\Administrator\AppData\Roaming\npm\vue-init -&gt; C:\Users\Administrator\AppData\Roaming\npm\node_modules\vue-cli\bin\vue-init</w:t>
            </w:r>
          </w:p>
          <w:p w:rsidR="00615078" w:rsidRDefault="00615078" w:rsidP="00615078">
            <w:r>
              <w:t>C:\Users\Administrator\AppData\Roaming\npm\vue-list -&gt; C:\Users\Administrator\AppData\Roaming\npm\node_modules\vue-cli\bin\vue-list</w:t>
            </w:r>
          </w:p>
          <w:p w:rsidR="00615078" w:rsidRDefault="00615078" w:rsidP="00615078">
            <w:r>
              <w:t>+ vue-cli@2.9.6</w:t>
            </w:r>
          </w:p>
          <w:p w:rsidR="00615078" w:rsidRDefault="00615078" w:rsidP="00615078">
            <w:pPr>
              <w:rPr>
                <w:rFonts w:hint="eastAsia"/>
              </w:rPr>
            </w:pPr>
            <w:r>
              <w:t>added 240 packages from 205 contributors in 178.526s</w:t>
            </w:r>
          </w:p>
        </w:tc>
      </w:tr>
    </w:tbl>
    <w:p w:rsidR="00615078" w:rsidRDefault="00615078" w:rsidP="000B54CF">
      <w:r w:rsidRPr="00615078">
        <w:rPr>
          <w:rFonts w:hint="eastAsia"/>
        </w:rPr>
        <w:lastRenderedPageBreak/>
        <w:t>检验是否安装成功：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78" w:rsidTr="00615078">
        <w:tc>
          <w:tcPr>
            <w:tcW w:w="8296" w:type="dxa"/>
          </w:tcPr>
          <w:p w:rsidR="00615078" w:rsidRDefault="00615078" w:rsidP="000B54CF">
            <w:pPr>
              <w:rPr>
                <w:rFonts w:hint="eastAsia"/>
              </w:rPr>
            </w:pPr>
            <w:r w:rsidRPr="00615078">
              <w:t>vue -V</w:t>
            </w:r>
          </w:p>
        </w:tc>
      </w:tr>
    </w:tbl>
    <w:p w:rsidR="00615078" w:rsidRDefault="00615078" w:rsidP="000B54CF">
      <w:r w:rsidRPr="00615078">
        <w:rPr>
          <w:rFonts w:hint="eastAsia"/>
        </w:rPr>
        <w:t>过程如下：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78" w:rsidTr="00615078">
        <w:tc>
          <w:tcPr>
            <w:tcW w:w="8296" w:type="dxa"/>
          </w:tcPr>
          <w:p w:rsidR="00615078" w:rsidRDefault="00615078" w:rsidP="00615078">
            <w:r>
              <w:t>C:\Users\Administrator\Desktop</w:t>
            </w:r>
          </w:p>
          <w:p w:rsidR="00615078" w:rsidRDefault="00615078" w:rsidP="00615078">
            <w:r>
              <w:rPr>
                <w:rFonts w:hint="eastAsia"/>
              </w:rPr>
              <w:t>λ</w:t>
            </w:r>
            <w:r>
              <w:t xml:space="preserve"> vue -V</w:t>
            </w:r>
          </w:p>
          <w:p w:rsidR="00615078" w:rsidRDefault="00615078" w:rsidP="00615078">
            <w:pPr>
              <w:rPr>
                <w:rFonts w:hint="eastAsia"/>
              </w:rPr>
            </w:pPr>
            <w:r>
              <w:t>2.9.6</w:t>
            </w:r>
          </w:p>
        </w:tc>
      </w:tr>
    </w:tbl>
    <w:p w:rsidR="00615078" w:rsidRDefault="00484CF2" w:rsidP="00484CF2">
      <w:pPr>
        <w:pStyle w:val="2"/>
      </w:pPr>
      <w:r w:rsidRPr="00484CF2">
        <w:rPr>
          <w:rFonts w:hint="eastAsia"/>
        </w:rPr>
        <w:t>安装</w:t>
      </w:r>
      <w:r w:rsidRPr="00484CF2">
        <w:rPr>
          <w:rFonts w:hint="eastAsia"/>
        </w:rPr>
        <w:t xml:space="preserve"> webpack </w:t>
      </w:r>
      <w:r w:rsidRPr="00484CF2">
        <w:rPr>
          <w:rFonts w:hint="eastAsia"/>
        </w:rPr>
        <w:t>工具</w:t>
      </w:r>
    </w:p>
    <w:p w:rsidR="00484CF2" w:rsidRDefault="007A124C" w:rsidP="00484CF2">
      <w:r w:rsidRPr="007A124C">
        <w:rPr>
          <w:rFonts w:hint="eastAsia"/>
        </w:rPr>
        <w:t>在命令行输入如下代码：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24C" w:rsidTr="007A124C">
        <w:tc>
          <w:tcPr>
            <w:tcW w:w="8296" w:type="dxa"/>
          </w:tcPr>
          <w:p w:rsidR="007A124C" w:rsidRDefault="007A124C" w:rsidP="00484CF2">
            <w:pPr>
              <w:rPr>
                <w:rFonts w:hint="eastAsia"/>
              </w:rPr>
            </w:pPr>
            <w:r w:rsidRPr="007A124C">
              <w:t>cnpm install -g webpack</w:t>
            </w:r>
          </w:p>
        </w:tc>
      </w:tr>
    </w:tbl>
    <w:p w:rsidR="007A124C" w:rsidRDefault="007A124C" w:rsidP="00484CF2">
      <w:r w:rsidRPr="007A124C">
        <w:rPr>
          <w:rFonts w:hint="eastAsia"/>
        </w:rPr>
        <w:t>安装过程如下：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ED4" w:rsidTr="00904ED4">
        <w:tc>
          <w:tcPr>
            <w:tcW w:w="8296" w:type="dxa"/>
          </w:tcPr>
          <w:p w:rsidR="00904ED4" w:rsidRDefault="00904ED4" w:rsidP="00904ED4">
            <w:r>
              <w:t>C:\Users\Administrator\Desktop</w:t>
            </w:r>
          </w:p>
          <w:p w:rsidR="00904ED4" w:rsidRDefault="00904ED4" w:rsidP="00904ED4">
            <w:r>
              <w:rPr>
                <w:rFonts w:hint="eastAsia"/>
              </w:rPr>
              <w:t>λ</w:t>
            </w:r>
            <w:r>
              <w:t xml:space="preserve"> cnpm install -g webpack</w:t>
            </w:r>
          </w:p>
          <w:p w:rsidR="00904ED4" w:rsidRDefault="00904ED4" w:rsidP="00904ED4">
            <w:r>
              <w:t>Downloading webpack to C:\Users\Administrator\AppData\Roaming\npm\node_modules\webpack_tmp</w:t>
            </w:r>
          </w:p>
          <w:p w:rsidR="00904ED4" w:rsidRDefault="00904ED4" w:rsidP="00904ED4">
            <w:r>
              <w:t>Copying C:\Users\Administrator\AppData\Roaming\npm\node_modules\webpack_tmp\_webpack@4.42.0@webpack to C:\Users\Administrator\AppData\Roaming\npm\node_modules\webpack</w:t>
            </w:r>
          </w:p>
          <w:p w:rsidR="00904ED4" w:rsidRDefault="00904ED4" w:rsidP="00904ED4">
            <w:r>
              <w:t>Installing webpack's dependencies to C:\Users\Administrator\AppData\Roaming\npm\node_modules\webpack/node_modules</w:t>
            </w:r>
          </w:p>
          <w:p w:rsidR="00904ED4" w:rsidRDefault="00904ED4" w:rsidP="00904ED4">
            <w:r>
              <w:t>[1/23] acorn@^6.2.1 installed at node_modules\_acorn@6.4.1@acorn</w:t>
            </w:r>
          </w:p>
          <w:p w:rsidR="00904ED4" w:rsidRDefault="00904ED4" w:rsidP="00904ED4">
            <w:r>
              <w:t>[2/23] eslint-scope@^4.0.3 installed at node_modules\_eslint-scope@4.0.3@eslint-scope</w:t>
            </w:r>
          </w:p>
          <w:p w:rsidR="00904ED4" w:rsidRDefault="00904ED4" w:rsidP="00904ED4">
            <w:r>
              <w:t xml:space="preserve">[3/23] json-parse-better-errors@^1.0.2 installed at </w:t>
            </w:r>
            <w:r>
              <w:lastRenderedPageBreak/>
              <w:t>node_modules\_json-parse-better-errors@1.0.2@json-parse-better-errors</w:t>
            </w:r>
          </w:p>
          <w:p w:rsidR="00904ED4" w:rsidRDefault="00904ED4" w:rsidP="00904ED4">
            <w:r>
              <w:t>[4/23] chrome-trace-event@^1.0.2 installed at node_modules\_chrome-trace-event@1.0.2@chrome-trace-event</w:t>
            </w:r>
          </w:p>
          <w:p w:rsidR="00904ED4" w:rsidRDefault="00904ED4" w:rsidP="00904ED4">
            <w:r>
              <w:t>[5/23] @webassemblyjs/helper-module-context@1.8.5 installed at node_modules\_@webassemblyjs_helper-module-context@1.8.5@@webassemblyjs\helper-module-context</w:t>
            </w:r>
          </w:p>
          <w:p w:rsidR="00904ED4" w:rsidRDefault="00904ED4" w:rsidP="00904ED4">
            <w:r>
              <w:t>[6/23] loader-runner@^2.4.0 installed at node_modules\_loader-runner@2.4.0@loader-runner</w:t>
            </w:r>
          </w:p>
          <w:p w:rsidR="00904ED4" w:rsidRDefault="00904ED4" w:rsidP="00904ED4">
            <w:r>
              <w:t>[7/23] @webassemblyjs/wasm-parser@1.8.5 installed at node_modules\_@webassemblyjs_wasm-parser@1.8.5@@webassemblyjs\wasm-parser</w:t>
            </w:r>
          </w:p>
          <w:p w:rsidR="00904ED4" w:rsidRDefault="00904ED4" w:rsidP="00904ED4">
            <w:r>
              <w:t>[8/23] ajv-keywords@^3.4.1 installed at node_modules\_ajv-keywords@3.4.1@ajv-keywords</w:t>
            </w:r>
          </w:p>
          <w:p w:rsidR="00904ED4" w:rsidRDefault="00904ED4" w:rsidP="00904ED4">
            <w:r>
              <w:t>[9/23] @webassemblyjs/ast@1.8.5 installed at node_modules\_@webassemblyjs_ast@1.8.5@@webassemblyjs\ast</w:t>
            </w:r>
          </w:p>
          <w:p w:rsidR="00904ED4" w:rsidRDefault="00904ED4" w:rsidP="00904ED4">
            <w:r>
              <w:t>[10/23] memory-fs@^0.4.1 installed at node_modules\_memory-fs@0.4.1@memory-fs</w:t>
            </w:r>
          </w:p>
          <w:p w:rsidR="00904ED4" w:rsidRDefault="00904ED4" w:rsidP="00904ED4">
            <w:r>
              <w:t>[11/23] enhanced-resolve@^4.1.0 installed at node_modules\_enhanced-resolve@4.1.1@enhanced-resolve</w:t>
            </w:r>
          </w:p>
          <w:p w:rsidR="00904ED4" w:rsidRDefault="00904ED4" w:rsidP="00904ED4">
            <w:r>
              <w:t>[12/23] tapable@^1.1.3 existed at node_modules\_tapable@1.1.3@tapable</w:t>
            </w:r>
          </w:p>
          <w:p w:rsidR="00904ED4" w:rsidRDefault="00904ED4" w:rsidP="00904ED4">
            <w:r>
              <w:t>[13/23] @webassemblyjs/wasm-edit@1.8.5 installed at node_modules\_@webassemblyjs_wasm-edit@1.8.5@@webassemblyjs\wasm-edit</w:t>
            </w:r>
          </w:p>
          <w:p w:rsidR="00904ED4" w:rsidRDefault="00904ED4" w:rsidP="00904ED4">
            <w:r>
              <w:t>[14/23] mkdirp@^0.5.1 installed at node_modules\_mkdirp@0.5.1@mkdirp</w:t>
            </w:r>
          </w:p>
          <w:p w:rsidR="00904ED4" w:rsidRDefault="00904ED4" w:rsidP="00904ED4">
            <w:r>
              <w:t>[15/23] ajv@^6.10.2 installed at node_modules\_ajv@6.12.0@ajv</w:t>
            </w:r>
          </w:p>
          <w:p w:rsidR="00904ED4" w:rsidRDefault="00904ED4" w:rsidP="00904ED4">
            <w:r>
              <w:t>[16/23] schema-utils@^1.0.0 installed at node_modules\_schema-utils@1.0.0@schema-utils</w:t>
            </w:r>
          </w:p>
          <w:p w:rsidR="00904ED4" w:rsidRDefault="00904ED4" w:rsidP="00904ED4">
            <w:r>
              <w:t>[17/23] neo-async@^2.6.1 installed at node_modules\_neo-async@2.6.1@neo-async</w:t>
            </w:r>
          </w:p>
          <w:p w:rsidR="00904ED4" w:rsidRDefault="00904ED4" w:rsidP="00904ED4">
            <w:r>
              <w:t>[18/23] loader-utils@^1.2.3 installed at node_modules\_loader-utils@1.4.0@loader-utils</w:t>
            </w:r>
          </w:p>
          <w:p w:rsidR="00904ED4" w:rsidRDefault="00904ED4" w:rsidP="00904ED4">
            <w:r>
              <w:t>[19/23] webpack-sources@^1.4.1 installed at node_modules\_webpack-sources@1.4.3@webpack-sources</w:t>
            </w:r>
          </w:p>
          <w:p w:rsidR="00904ED4" w:rsidRDefault="00904ED4" w:rsidP="00904ED4">
            <w:r>
              <w:t>[20/23] node-libs-browser@^2.2.1 installed at node_modules\_node-libs-browser@2.2.1@node-libs-browser</w:t>
            </w:r>
          </w:p>
          <w:p w:rsidR="00904ED4" w:rsidRDefault="00904ED4" w:rsidP="00904ED4">
            <w:r>
              <w:t>[21/23] micromatch@^3.1.10 installed at node_modules\_micromatch@3.1.10@micromatch</w:t>
            </w:r>
          </w:p>
          <w:p w:rsidR="00904ED4" w:rsidRDefault="00904ED4" w:rsidP="00904ED4">
            <w:r>
              <w:t>platform unsupported watchpack@1.6.0 › chokidar@2.1.8 › fsevents@^1.2.7 Package require os(darwin) not compatible with your platform(win32)</w:t>
            </w:r>
          </w:p>
          <w:p w:rsidR="00904ED4" w:rsidRDefault="00904ED4" w:rsidP="00904ED4">
            <w:r>
              <w:t xml:space="preserve">[fsevents@^1.2.7] optional install error: Package require </w:t>
            </w:r>
            <w:r>
              <w:lastRenderedPageBreak/>
              <w:t>os(darwin) not compatible with your platform(win32)</w:t>
            </w:r>
          </w:p>
          <w:p w:rsidR="00904ED4" w:rsidRDefault="00904ED4" w:rsidP="00904ED4">
            <w:r>
              <w:t>[22/23] watchpack@^1.6.0 installed at node_modules\_watchpack@1.6.0@watchpack</w:t>
            </w:r>
          </w:p>
          <w:p w:rsidR="00904ED4" w:rsidRDefault="00904ED4" w:rsidP="00904ED4">
            <w:r>
              <w:t>[23/23] terser-webpack-plugin@^1.4.3 installed at node_modules\_terser-webpack-plugin@1.4.3@terser-webpack-plugin</w:t>
            </w:r>
          </w:p>
          <w:p w:rsidR="00904ED4" w:rsidRDefault="00904ED4" w:rsidP="00904ED4">
            <w:r>
              <w:t>Recently updated (since 2020-03-05): 2 packages (detail see file C:\Users\Administrator\AppData\Roaming\npm\node_modules\webpack\node_modules\.recently_updates.txt)</w:t>
            </w:r>
          </w:p>
          <w:p w:rsidR="00904ED4" w:rsidRDefault="00904ED4" w:rsidP="00904ED4">
            <w:r>
              <w:t xml:space="preserve">  Today:</w:t>
            </w:r>
          </w:p>
          <w:p w:rsidR="00904ED4" w:rsidRDefault="00904ED4" w:rsidP="00904E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loader-utils@1.4.0 </w:t>
            </w:r>
            <w:r>
              <w:rPr>
                <w:rFonts w:hint="eastAsia"/>
              </w:rPr>
              <w:t>›</w:t>
            </w:r>
            <w:r>
              <w:rPr>
                <w:rFonts w:hint="eastAsia"/>
              </w:rPr>
              <w:t xml:space="preserve"> json5@1.0.1 </w:t>
            </w:r>
            <w:r>
              <w:rPr>
                <w:rFonts w:hint="eastAsia"/>
              </w:rPr>
              <w:t>›</w:t>
            </w:r>
            <w:r>
              <w:rPr>
                <w:rFonts w:hint="eastAsia"/>
              </w:rPr>
              <w:t xml:space="preserve"> minimist@^1.2.0(1.2.4) (03:25:14)</w:t>
            </w:r>
          </w:p>
          <w:p w:rsidR="00904ED4" w:rsidRDefault="00904ED4" w:rsidP="00904ED4">
            <w:r>
              <w:t xml:space="preserve">  2020-03-09</w:t>
            </w:r>
          </w:p>
          <w:p w:rsidR="00904ED4" w:rsidRDefault="00904ED4" w:rsidP="00904E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acorn@^6.2.1(6.4.1) (18:39:06)</w:t>
            </w:r>
          </w:p>
          <w:p w:rsidR="00904ED4" w:rsidRDefault="00904ED4" w:rsidP="00904ED4">
            <w:r>
              <w:t>All packages installed (295 packages installed from npm registry, used 10s(network 9s), speed 511.61kB/s, json 269(509.35kB), tarball 4.2MB)</w:t>
            </w:r>
          </w:p>
          <w:p w:rsidR="00904ED4" w:rsidRDefault="00904ED4" w:rsidP="00904ED4">
            <w:r>
              <w:t>[webpack@4.42.0] link C:\Users\Administrator\AppData\Roaming\npm\webpack@ -&gt; C:\Users\Administrator\AppData\Roaming\npm\node_modules\webpack\bin\webpack.js</w:t>
            </w:r>
          </w:p>
          <w:p w:rsidR="00904ED4" w:rsidRDefault="00904ED4" w:rsidP="00904ED4"/>
          <w:p w:rsidR="00904ED4" w:rsidRDefault="00904ED4" w:rsidP="00904ED4">
            <w:r>
              <w:t>C:\Users\Administrator\Desktop</w:t>
            </w:r>
          </w:p>
          <w:p w:rsidR="00904ED4" w:rsidRDefault="00904ED4" w:rsidP="00904ED4">
            <w:pPr>
              <w:rPr>
                <w:rFonts w:hint="eastAsia"/>
              </w:rPr>
            </w:pPr>
            <w:r>
              <w:rPr>
                <w:rFonts w:hint="eastAsia"/>
              </w:rPr>
              <w:t>λ</w:t>
            </w:r>
          </w:p>
        </w:tc>
      </w:tr>
    </w:tbl>
    <w:p w:rsidR="007A124C" w:rsidRDefault="007A124C" w:rsidP="00484CF2"/>
    <w:p w:rsidR="001650C5" w:rsidRDefault="001650C5" w:rsidP="00484CF2"/>
    <w:p w:rsidR="001650C5" w:rsidRDefault="004C0998" w:rsidP="00836E3F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项目</w:t>
      </w:r>
      <w:r w:rsidR="008A3512">
        <w:rPr>
          <w:rFonts w:hint="eastAsia"/>
        </w:rPr>
        <w:t>示例</w:t>
      </w:r>
    </w:p>
    <w:p w:rsidR="008A3512" w:rsidRPr="008A3512" w:rsidRDefault="008A3512" w:rsidP="008A3512">
      <w:pPr>
        <w:pStyle w:val="2"/>
        <w:rPr>
          <w:rFonts w:hint="eastAsia"/>
        </w:rPr>
      </w:pPr>
      <w:r>
        <w:rPr>
          <w:rFonts w:hint="eastAsia"/>
        </w:rPr>
        <w:t>项目创建</w:t>
      </w:r>
    </w:p>
    <w:p w:rsidR="00836E3F" w:rsidRDefault="00E65933" w:rsidP="00836E3F">
      <w:r w:rsidRPr="00E65933">
        <w:rPr>
          <w:rFonts w:hint="eastAsia"/>
        </w:rPr>
        <w:t>在我们的工作空间输入如下代码：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933" w:rsidTr="00E65933">
        <w:tc>
          <w:tcPr>
            <w:tcW w:w="8296" w:type="dxa"/>
          </w:tcPr>
          <w:p w:rsidR="00E65933" w:rsidRDefault="00E65933" w:rsidP="00836E3F">
            <w:pPr>
              <w:rPr>
                <w:rFonts w:hint="eastAsia"/>
              </w:rPr>
            </w:pPr>
            <w:r w:rsidRPr="00E65933">
              <w:t>vue init webpack vue_study</w:t>
            </w:r>
          </w:p>
        </w:tc>
      </w:tr>
      <w:tr w:rsidR="00E65933" w:rsidTr="00E65933">
        <w:tc>
          <w:tcPr>
            <w:tcW w:w="8296" w:type="dxa"/>
          </w:tcPr>
          <w:p w:rsidR="00E65933" w:rsidRDefault="00E65933" w:rsidP="00E65933">
            <w:pPr>
              <w:rPr>
                <w:rFonts w:hint="eastAsia"/>
              </w:rPr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:</w:t>
            </w:r>
          </w:p>
          <w:p w:rsidR="00E65933" w:rsidRDefault="00E65933" w:rsidP="00E659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vue init webpack </w:t>
            </w:r>
            <w:r>
              <w:rPr>
                <w:rFonts w:hint="eastAsia"/>
              </w:rPr>
              <w:t>项目名</w:t>
            </w:r>
          </w:p>
        </w:tc>
      </w:tr>
    </w:tbl>
    <w:p w:rsidR="00E65933" w:rsidRDefault="00E65933" w:rsidP="00836E3F">
      <w:r w:rsidRPr="00E65933">
        <w:rPr>
          <w:rFonts w:hint="eastAsia"/>
        </w:rPr>
        <w:t>然后进入配置过程：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933" w:rsidTr="00E65933">
        <w:tc>
          <w:tcPr>
            <w:tcW w:w="8296" w:type="dxa"/>
          </w:tcPr>
          <w:p w:rsidR="00E65933" w:rsidRDefault="00E65933" w:rsidP="00E65933">
            <w:r>
              <w:t>? Target directory exists. Continue? Yes</w:t>
            </w:r>
          </w:p>
          <w:p w:rsidR="00E65933" w:rsidRDefault="00E65933" w:rsidP="00E65933">
            <w:r>
              <w:t>? Project name vue_study</w:t>
            </w:r>
          </w:p>
          <w:p w:rsidR="00E65933" w:rsidRDefault="00E65933" w:rsidP="00E65933">
            <w:r>
              <w:t>? Project description A Vue.js project</w:t>
            </w:r>
          </w:p>
          <w:p w:rsidR="00E65933" w:rsidRDefault="00E65933" w:rsidP="00E659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? Author OrangeZheng # </w:t>
            </w:r>
            <w:r>
              <w:rPr>
                <w:rFonts w:hint="eastAsia"/>
              </w:rPr>
              <w:t>填写作者名称，其他一路默认</w:t>
            </w:r>
          </w:p>
          <w:p w:rsidR="00E65933" w:rsidRDefault="00E65933" w:rsidP="00E65933">
            <w:r>
              <w:t>? Vue build standalone</w:t>
            </w:r>
          </w:p>
          <w:p w:rsidR="00E65933" w:rsidRDefault="00E65933" w:rsidP="00E65933">
            <w:r>
              <w:t>? Install vue-router? Yes</w:t>
            </w:r>
          </w:p>
          <w:p w:rsidR="00E65933" w:rsidRDefault="00E65933" w:rsidP="00E65933">
            <w:r>
              <w:t>? Use ESLint to lint your code? Yes</w:t>
            </w:r>
          </w:p>
          <w:p w:rsidR="00E65933" w:rsidRDefault="00E65933" w:rsidP="00E65933">
            <w:r>
              <w:t>? Pick an ESLint preset Standard</w:t>
            </w:r>
          </w:p>
          <w:p w:rsidR="00E65933" w:rsidRDefault="00E65933" w:rsidP="00E65933">
            <w:r>
              <w:lastRenderedPageBreak/>
              <w:t>? Set up unit tests Yes</w:t>
            </w:r>
          </w:p>
          <w:p w:rsidR="00E65933" w:rsidRDefault="00E65933" w:rsidP="00E65933">
            <w:r>
              <w:t>? Pick a test runner jest</w:t>
            </w:r>
          </w:p>
          <w:p w:rsidR="00E65933" w:rsidRDefault="00E65933" w:rsidP="00E65933">
            <w:r>
              <w:t>? Setup e2e tests with Nightwatch? Yes</w:t>
            </w:r>
          </w:p>
          <w:p w:rsidR="00E65933" w:rsidRDefault="00E65933" w:rsidP="00E65933">
            <w:pPr>
              <w:rPr>
                <w:rFonts w:hint="eastAsia"/>
              </w:rPr>
            </w:pPr>
            <w:r>
              <w:t>? Should we run `npm install` for you after the project has been created? (recommended) npm</w:t>
            </w:r>
          </w:p>
        </w:tc>
      </w:tr>
    </w:tbl>
    <w:p w:rsidR="00E65933" w:rsidRDefault="00E65933" w:rsidP="00836E3F">
      <w:r w:rsidRPr="00E65933">
        <w:rPr>
          <w:rFonts w:hint="eastAsia"/>
        </w:rPr>
        <w:lastRenderedPageBreak/>
        <w:t>然后就是比较长时间的安装过程，安装最后显示如下信息：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684" w:rsidTr="00F75684">
        <w:tc>
          <w:tcPr>
            <w:tcW w:w="8296" w:type="dxa"/>
          </w:tcPr>
          <w:p w:rsidR="00F75684" w:rsidRDefault="00F75684" w:rsidP="00F75684">
            <w:r>
              <w:t>Running eslint --fix to comply with chosen preset rules...</w:t>
            </w:r>
          </w:p>
          <w:p w:rsidR="00F75684" w:rsidRDefault="00F75684" w:rsidP="00F75684">
            <w:r>
              <w:t># ========================</w:t>
            </w:r>
          </w:p>
          <w:p w:rsidR="00F75684" w:rsidRDefault="00F75684" w:rsidP="00F75684"/>
          <w:p w:rsidR="00F75684" w:rsidRDefault="00F75684" w:rsidP="00F75684"/>
          <w:p w:rsidR="00F75684" w:rsidRDefault="00F75684" w:rsidP="00F75684">
            <w:r>
              <w:t>&gt; vue_study@1.0.0 lint D:\WorkSpace\vue\vue_study</w:t>
            </w:r>
          </w:p>
          <w:p w:rsidR="00F75684" w:rsidRDefault="00F75684" w:rsidP="00F75684">
            <w:r>
              <w:t>&gt; eslint --ext .js,.vue src test/unit test/e2e/specs "--fix"</w:t>
            </w:r>
          </w:p>
          <w:p w:rsidR="00F75684" w:rsidRDefault="00F75684" w:rsidP="00F75684"/>
          <w:p w:rsidR="00F75684" w:rsidRDefault="00F75684" w:rsidP="00F75684"/>
          <w:p w:rsidR="00F75684" w:rsidRDefault="00F75684" w:rsidP="00F75684">
            <w:r>
              <w:t># Project initialization finished!</w:t>
            </w:r>
          </w:p>
          <w:p w:rsidR="00F75684" w:rsidRDefault="00F75684" w:rsidP="00F75684">
            <w:r>
              <w:t># ========================</w:t>
            </w:r>
          </w:p>
          <w:p w:rsidR="00F75684" w:rsidRDefault="00F75684" w:rsidP="00F75684"/>
          <w:p w:rsidR="00F75684" w:rsidRDefault="00F75684" w:rsidP="00F75684">
            <w:r>
              <w:t>To get started:</w:t>
            </w:r>
          </w:p>
          <w:p w:rsidR="00F75684" w:rsidRDefault="00F75684" w:rsidP="00F75684"/>
          <w:p w:rsidR="00F75684" w:rsidRDefault="00F75684" w:rsidP="00F75684">
            <w:r>
              <w:t xml:space="preserve">  cd vue_study</w:t>
            </w:r>
          </w:p>
          <w:p w:rsidR="00F75684" w:rsidRDefault="00F75684" w:rsidP="00F75684">
            <w:r>
              <w:t xml:space="preserve">  npm run dev</w:t>
            </w:r>
          </w:p>
          <w:p w:rsidR="00F75684" w:rsidRDefault="00F75684" w:rsidP="00F75684"/>
          <w:p w:rsidR="00F75684" w:rsidRDefault="00F75684" w:rsidP="00F75684">
            <w:pPr>
              <w:rPr>
                <w:rFonts w:hint="eastAsia"/>
              </w:rPr>
            </w:pPr>
            <w:r>
              <w:t>Documentation can be found at https://vuejs-templates.github.io/webpack</w:t>
            </w:r>
          </w:p>
        </w:tc>
      </w:tr>
    </w:tbl>
    <w:p w:rsidR="00E65933" w:rsidRDefault="00F75684" w:rsidP="00836E3F">
      <w:r w:rsidRPr="00F75684">
        <w:rPr>
          <w:rFonts w:hint="eastAsia"/>
        </w:rPr>
        <w:t>最后安装结果如下图所示：</w:t>
      </w:r>
    </w:p>
    <w:p w:rsidR="00F75684" w:rsidRDefault="008A3512" w:rsidP="00836E3F">
      <w:r>
        <w:rPr>
          <w:noProof/>
        </w:rPr>
        <w:lastRenderedPageBreak/>
        <w:drawing>
          <wp:inline distT="0" distB="0" distL="0" distR="0" wp14:anchorId="2AC450CC" wp14:editId="13FE22D1">
            <wp:extent cx="5257800" cy="414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12" w:rsidRDefault="008A3512" w:rsidP="00836E3F"/>
    <w:p w:rsidR="008A3512" w:rsidRDefault="008A3512" w:rsidP="0016695F">
      <w:pPr>
        <w:pStyle w:val="2"/>
      </w:pPr>
      <w:r>
        <w:rPr>
          <w:rFonts w:hint="eastAsia"/>
        </w:rPr>
        <w:t>项目运行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124" w:rsidTr="00703124">
        <w:tc>
          <w:tcPr>
            <w:tcW w:w="8296" w:type="dxa"/>
          </w:tcPr>
          <w:p w:rsidR="00703124" w:rsidRDefault="00703124" w:rsidP="00703124">
            <w:r>
              <w:t>D:\WorkSpace\vue</w:t>
            </w:r>
          </w:p>
          <w:p w:rsidR="00703124" w:rsidRDefault="00703124" w:rsidP="00703124">
            <w:r>
              <w:rPr>
                <w:rFonts w:hint="eastAsia"/>
              </w:rPr>
              <w:t>λ</w:t>
            </w:r>
            <w:r>
              <w:t xml:space="preserve"> cd vue_study</w:t>
            </w:r>
          </w:p>
          <w:p w:rsidR="00703124" w:rsidRDefault="00703124" w:rsidP="00703124"/>
          <w:p w:rsidR="00703124" w:rsidRDefault="00703124" w:rsidP="00703124">
            <w:r>
              <w:t>D:\WorkSpace\vue\vue_study</w:t>
            </w:r>
          </w:p>
          <w:p w:rsidR="00703124" w:rsidRDefault="00703124" w:rsidP="00703124">
            <w:pPr>
              <w:rPr>
                <w:rFonts w:hint="eastAsia"/>
              </w:rPr>
            </w:pPr>
            <w:r>
              <w:rPr>
                <w:rFonts w:hint="eastAsia"/>
              </w:rPr>
              <w:t>λ</w:t>
            </w:r>
            <w:r>
              <w:t xml:space="preserve"> npm run dev</w:t>
            </w:r>
          </w:p>
        </w:tc>
      </w:tr>
    </w:tbl>
    <w:p w:rsidR="0016695F" w:rsidRDefault="00E55C9A" w:rsidP="0016695F">
      <w:r w:rsidRPr="00E55C9A">
        <w:rPr>
          <w:rFonts w:hint="eastAsia"/>
        </w:rPr>
        <w:t>运行时，需要打包的过程，完整过程如下：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634" w:rsidTr="00AB6634">
        <w:tc>
          <w:tcPr>
            <w:tcW w:w="8296" w:type="dxa"/>
          </w:tcPr>
          <w:p w:rsidR="00AB6634" w:rsidRDefault="00AB6634" w:rsidP="00AB6634">
            <w:r>
              <w:t>D:\WorkSpace\vue</w:t>
            </w:r>
          </w:p>
          <w:p w:rsidR="00AB6634" w:rsidRDefault="00AB6634" w:rsidP="00AB6634">
            <w:r>
              <w:rPr>
                <w:rFonts w:hint="eastAsia"/>
              </w:rPr>
              <w:t>λ</w:t>
            </w:r>
            <w:r>
              <w:t xml:space="preserve"> cd vue_study</w:t>
            </w:r>
          </w:p>
          <w:p w:rsidR="00AB6634" w:rsidRDefault="00AB6634" w:rsidP="00AB6634"/>
          <w:p w:rsidR="00AB6634" w:rsidRDefault="00AB6634" w:rsidP="00AB6634">
            <w:r>
              <w:t>D:\WorkSpace\vue\vue_study</w:t>
            </w:r>
          </w:p>
          <w:p w:rsidR="00AB6634" w:rsidRDefault="00AB6634" w:rsidP="00AB6634">
            <w:r>
              <w:rPr>
                <w:rFonts w:hint="eastAsia"/>
              </w:rPr>
              <w:t>λ</w:t>
            </w:r>
            <w:r>
              <w:t xml:space="preserve"> npm run dev</w:t>
            </w:r>
          </w:p>
          <w:p w:rsidR="00AB6634" w:rsidRDefault="00AB6634" w:rsidP="00AB6634"/>
          <w:p w:rsidR="00AB6634" w:rsidRDefault="00AB6634" w:rsidP="00AB6634">
            <w:r>
              <w:t>&gt; vue_study@1.0.0 dev D:\WorkSpace\vue\vue_study</w:t>
            </w:r>
          </w:p>
          <w:p w:rsidR="00AB6634" w:rsidRDefault="00AB6634" w:rsidP="00AB6634">
            <w:r>
              <w:t>&gt; webpack-dev-server --inline --progress --config build/webpack.dev.conf.js</w:t>
            </w:r>
          </w:p>
          <w:p w:rsidR="00AB6634" w:rsidRDefault="00AB6634" w:rsidP="00AB6634"/>
          <w:p w:rsidR="00AB6634" w:rsidRDefault="00AB6634" w:rsidP="00AB6634">
            <w:r>
              <w:t xml:space="preserve"> 13% building modules 25/33 modules 8 active ...e_study\src\components\HelloWorld.vue{ parser: "babylon" } is deprecated; we now treat it as { parser: "babel" }.</w:t>
            </w:r>
          </w:p>
          <w:p w:rsidR="00AB6634" w:rsidRDefault="00AB6634" w:rsidP="00AB6634">
            <w:r>
              <w:lastRenderedPageBreak/>
              <w:t xml:space="preserve"> 95% emitting</w:t>
            </w:r>
          </w:p>
          <w:p w:rsidR="00AB6634" w:rsidRDefault="00AB6634" w:rsidP="00AB6634"/>
          <w:p w:rsidR="00AB6634" w:rsidRDefault="00AB6634" w:rsidP="00AB6634">
            <w:r>
              <w:t xml:space="preserve"> DONE  Compiled successfully in 46711ms                                                   9:59:57</w:t>
            </w:r>
          </w:p>
          <w:p w:rsidR="00AB6634" w:rsidRDefault="00AB6634" w:rsidP="00AB6634"/>
          <w:p w:rsidR="00AB6634" w:rsidRDefault="00AB6634" w:rsidP="00AB6634">
            <w:pPr>
              <w:rPr>
                <w:rFonts w:hint="eastAsia"/>
              </w:rPr>
            </w:pPr>
            <w:r>
              <w:t xml:space="preserve"> I  Your application is running here: http://localhost:8080</w:t>
            </w:r>
          </w:p>
        </w:tc>
      </w:tr>
    </w:tbl>
    <w:p w:rsidR="00E55C9A" w:rsidRDefault="0037232F" w:rsidP="0016695F">
      <w:r w:rsidRPr="0037232F">
        <w:rPr>
          <w:rFonts w:hint="eastAsia"/>
        </w:rPr>
        <w:lastRenderedPageBreak/>
        <w:t>然后我们在浏览器输入：</w:t>
      </w:r>
      <w:hyperlink r:id="rId14" w:history="1">
        <w:r w:rsidRPr="0019215C">
          <w:rPr>
            <w:rStyle w:val="af3"/>
            <w:rFonts w:hint="eastAsia"/>
          </w:rPr>
          <w:t>http://localhost:8080/</w:t>
        </w:r>
      </w:hyperlink>
      <w:r>
        <w:t xml:space="preserve"> </w:t>
      </w:r>
      <w:r w:rsidRPr="0037232F">
        <w:rPr>
          <w:rFonts w:hint="eastAsia"/>
        </w:rPr>
        <w:t>如下图所示</w:t>
      </w:r>
      <w:r>
        <w:rPr>
          <w:rFonts w:hint="eastAsia"/>
        </w:rPr>
        <w:t>：</w:t>
      </w:r>
    </w:p>
    <w:p w:rsidR="0037232F" w:rsidRDefault="008C0BF9" w:rsidP="0016695F">
      <w:r>
        <w:rPr>
          <w:noProof/>
        </w:rPr>
        <w:drawing>
          <wp:inline distT="0" distB="0" distL="0" distR="0" wp14:anchorId="68ABD025" wp14:editId="5E843033">
            <wp:extent cx="5274310" cy="4159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F9" w:rsidRDefault="008C0BF9" w:rsidP="0016695F">
      <w:r w:rsidRPr="008C0BF9">
        <w:rPr>
          <w:rFonts w:hint="eastAsia"/>
        </w:rPr>
        <w:t>说明我们的</w:t>
      </w:r>
      <w:r w:rsidRPr="008C0BF9">
        <w:rPr>
          <w:rFonts w:hint="eastAsia"/>
        </w:rPr>
        <w:t xml:space="preserve"> Vue </w:t>
      </w:r>
      <w:r w:rsidRPr="008C0BF9">
        <w:rPr>
          <w:rFonts w:hint="eastAsia"/>
        </w:rPr>
        <w:t>项目创建成功了。</w:t>
      </w:r>
    </w:p>
    <w:p w:rsidR="008C0BF9" w:rsidRDefault="00185419" w:rsidP="00185419">
      <w:pPr>
        <w:pStyle w:val="2"/>
      </w:pPr>
      <w:r>
        <w:rPr>
          <w:rFonts w:hint="eastAsia"/>
        </w:rPr>
        <w:t>项目编码</w:t>
      </w:r>
    </w:p>
    <w:p w:rsidR="00185419" w:rsidRDefault="00A355F3" w:rsidP="00185419">
      <w:r w:rsidRPr="00A355F3">
        <w:rPr>
          <w:rFonts w:hint="eastAsia"/>
        </w:rPr>
        <w:t>在</w:t>
      </w:r>
      <w:r w:rsidRPr="00A355F3">
        <w:rPr>
          <w:rFonts w:hint="eastAsia"/>
        </w:rPr>
        <w:t xml:space="preserve"> IntelliJ IDEA </w:t>
      </w:r>
      <w:r w:rsidRPr="00A355F3">
        <w:rPr>
          <w:rFonts w:hint="eastAsia"/>
        </w:rPr>
        <w:t>以</w:t>
      </w:r>
      <w:r w:rsidRPr="00A355F3">
        <w:rPr>
          <w:rFonts w:hint="eastAsia"/>
        </w:rPr>
        <w:t xml:space="preserve"> Import Module </w:t>
      </w:r>
      <w:r w:rsidRPr="00A355F3">
        <w:rPr>
          <w:rFonts w:hint="eastAsia"/>
        </w:rPr>
        <w:t>的方式导入</w:t>
      </w:r>
      <w:r w:rsidRPr="00A355F3">
        <w:rPr>
          <w:rFonts w:hint="eastAsia"/>
        </w:rPr>
        <w:t xml:space="preserve"> Vue </w:t>
      </w:r>
      <w:r w:rsidRPr="00A355F3">
        <w:rPr>
          <w:rFonts w:hint="eastAsia"/>
        </w:rPr>
        <w:t>项目，如下图所示：</w:t>
      </w:r>
    </w:p>
    <w:p w:rsidR="00A355F3" w:rsidRDefault="00DD6D06" w:rsidP="00185419">
      <w:r>
        <w:rPr>
          <w:noProof/>
        </w:rPr>
        <w:drawing>
          <wp:inline distT="0" distB="0" distL="0" distR="0" wp14:anchorId="6A144543" wp14:editId="393FCE68">
            <wp:extent cx="4276725" cy="1552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69" w:rsidRDefault="00DD6D06" w:rsidP="00185419">
      <w:r>
        <w:rPr>
          <w:rFonts w:hint="eastAsia"/>
        </w:rPr>
        <w:t>参考地址：</w:t>
      </w:r>
    </w:p>
    <w:p w:rsidR="00DD6D06" w:rsidRDefault="00750269" w:rsidP="00185419">
      <w:hyperlink r:id="rId17" w:history="1">
        <w:r w:rsidRPr="0019215C">
          <w:rPr>
            <w:rStyle w:val="af3"/>
          </w:rPr>
          <w:t>https://blog.csdn.net/CCIEJohn_zhou/article/details/89043500</w:t>
        </w:r>
      </w:hyperlink>
    </w:p>
    <w:p w:rsidR="00750269" w:rsidRPr="00750269" w:rsidRDefault="00750269" w:rsidP="00185419">
      <w:pPr>
        <w:rPr>
          <w:rFonts w:hint="eastAsia"/>
        </w:rPr>
      </w:pPr>
      <w:bookmarkStart w:id="0" w:name="_GoBack"/>
      <w:bookmarkEnd w:id="0"/>
    </w:p>
    <w:sectPr w:rsidR="00750269" w:rsidRPr="00750269">
      <w:headerReference w:type="even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DA4" w:rsidRDefault="009D7DA4">
      <w:r>
        <w:separator/>
      </w:r>
    </w:p>
  </w:endnote>
  <w:endnote w:type="continuationSeparator" w:id="0">
    <w:p w:rsidR="009D7DA4" w:rsidRDefault="009D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DA4" w:rsidRDefault="009D7DA4">
      <w:r>
        <w:separator/>
      </w:r>
    </w:p>
  </w:footnote>
  <w:footnote w:type="continuationSeparator" w:id="0">
    <w:p w:rsidR="009D7DA4" w:rsidRDefault="009D7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DD2" w:rsidRDefault="00F60DD2"/>
  <w:p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79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54CF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13E7"/>
    <w:rsid w:val="001650C5"/>
    <w:rsid w:val="0016695F"/>
    <w:rsid w:val="00166EB9"/>
    <w:rsid w:val="001726D6"/>
    <w:rsid w:val="00185419"/>
    <w:rsid w:val="00186733"/>
    <w:rsid w:val="00191245"/>
    <w:rsid w:val="00193A4C"/>
    <w:rsid w:val="001A1B7A"/>
    <w:rsid w:val="001A30A7"/>
    <w:rsid w:val="001A69FA"/>
    <w:rsid w:val="001B6A14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232F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496"/>
    <w:rsid w:val="003F1DC1"/>
    <w:rsid w:val="003F24E8"/>
    <w:rsid w:val="004014C6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4CF2"/>
    <w:rsid w:val="004864FB"/>
    <w:rsid w:val="00490987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B7779"/>
    <w:rsid w:val="004C0998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10C9"/>
    <w:rsid w:val="005F4A25"/>
    <w:rsid w:val="005F52AA"/>
    <w:rsid w:val="00606787"/>
    <w:rsid w:val="00614688"/>
    <w:rsid w:val="0061507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3124"/>
    <w:rsid w:val="00707E69"/>
    <w:rsid w:val="0073446E"/>
    <w:rsid w:val="00740096"/>
    <w:rsid w:val="0074294A"/>
    <w:rsid w:val="0074490C"/>
    <w:rsid w:val="00744EBA"/>
    <w:rsid w:val="00746467"/>
    <w:rsid w:val="00747B72"/>
    <w:rsid w:val="00750269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124C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6E3F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A3512"/>
    <w:rsid w:val="008B3D25"/>
    <w:rsid w:val="008C0BF9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04ED4"/>
    <w:rsid w:val="00910E10"/>
    <w:rsid w:val="00911252"/>
    <w:rsid w:val="00921E81"/>
    <w:rsid w:val="00924C5D"/>
    <w:rsid w:val="00924F66"/>
    <w:rsid w:val="00932C6F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7F5"/>
    <w:rsid w:val="009D0EB6"/>
    <w:rsid w:val="009D145B"/>
    <w:rsid w:val="009D1A17"/>
    <w:rsid w:val="009D60DB"/>
    <w:rsid w:val="009D7DA4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3D55"/>
    <w:rsid w:val="00A355F3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7"/>
    <w:rsid w:val="00A96208"/>
    <w:rsid w:val="00AA0F84"/>
    <w:rsid w:val="00AA46D7"/>
    <w:rsid w:val="00AB6634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A3791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108F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3A13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CF7DB8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D6D06"/>
    <w:rsid w:val="00DD70F7"/>
    <w:rsid w:val="00DE1067"/>
    <w:rsid w:val="00DE645E"/>
    <w:rsid w:val="00DF16E6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14EA"/>
    <w:rsid w:val="00E528DC"/>
    <w:rsid w:val="00E531FA"/>
    <w:rsid w:val="00E55C9A"/>
    <w:rsid w:val="00E56E9B"/>
    <w:rsid w:val="00E615C4"/>
    <w:rsid w:val="00E61C43"/>
    <w:rsid w:val="00E656E2"/>
    <w:rsid w:val="00E65933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636E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75684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6675"/>
  <w15:docId w15:val="{4A493DDC-8925-4765-91DA-2F576891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Pr>
      <w:color w:val="0000FF"/>
      <w:u w:val="singl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C2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zh-cn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CCIEJohn_zhou/article/details/890435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15</TotalTime>
  <Pages>8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2020-05-25T08:04:00Z</dcterms:created>
  <dcterms:modified xsi:type="dcterms:W3CDTF">2020-05-25T08:19:00Z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