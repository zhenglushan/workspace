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2F80F" w14:textId="77777777" w:rsidR="00D36EB0" w:rsidRDefault="00D36EB0" w:rsidP="00D36EB0">
      <w:pPr>
        <w:pStyle w:val="2"/>
      </w:pPr>
      <w:r>
        <w:rPr>
          <w:rFonts w:hint="eastAsia"/>
        </w:rPr>
        <w:t>安装</w:t>
      </w:r>
    </w:p>
    <w:p w14:paraId="1C334453" w14:textId="77777777" w:rsidR="00D36EB0" w:rsidRPr="002C52BF" w:rsidRDefault="00D36EB0" w:rsidP="00D36EB0"/>
    <w:p w14:paraId="75D0D4B4" w14:textId="77777777" w:rsidR="00D36EB0" w:rsidRDefault="00D36EB0" w:rsidP="00D36EB0">
      <w:pPr>
        <w:pStyle w:val="2"/>
      </w:pPr>
      <w:r>
        <w:rPr>
          <w:rFonts w:hint="eastAsia"/>
        </w:rPr>
        <w:t>数据类型</w:t>
      </w:r>
    </w:p>
    <w:p w14:paraId="677CF234" w14:textId="77777777" w:rsidR="00D36EB0" w:rsidRDefault="00D36EB0" w:rsidP="00D36EB0">
      <w:pPr>
        <w:pStyle w:val="3"/>
      </w:pPr>
      <w:r>
        <w:rPr>
          <w:rFonts w:hint="eastAsia"/>
        </w:rPr>
        <w:t>字符串类型</w:t>
      </w:r>
    </w:p>
    <w:p w14:paraId="3F6495A0" w14:textId="77777777" w:rsidR="00D36EB0" w:rsidRPr="00277B06" w:rsidRDefault="00D36EB0" w:rsidP="00D36EB0"/>
    <w:p w14:paraId="10CCE1B6" w14:textId="77777777" w:rsidR="00D36EB0" w:rsidRDefault="00D36EB0" w:rsidP="00D36EB0">
      <w:pPr>
        <w:pStyle w:val="3"/>
      </w:pPr>
      <w:r w:rsidRPr="00277B06">
        <w:t>散列类型</w:t>
      </w:r>
    </w:p>
    <w:p w14:paraId="1EFBBAA4" w14:textId="77777777" w:rsidR="00D36EB0" w:rsidRPr="00277B06" w:rsidRDefault="00D36EB0" w:rsidP="00D36EB0"/>
    <w:p w14:paraId="3A33EFE8" w14:textId="77777777" w:rsidR="00D36EB0" w:rsidRDefault="00D36EB0" w:rsidP="00D36EB0">
      <w:pPr>
        <w:pStyle w:val="3"/>
      </w:pPr>
      <w:r>
        <w:rPr>
          <w:rFonts w:hint="eastAsia"/>
        </w:rPr>
        <w:t>列表类型</w:t>
      </w:r>
    </w:p>
    <w:p w14:paraId="7587784F" w14:textId="77777777" w:rsidR="00D36EB0" w:rsidRPr="00277B06" w:rsidRDefault="00D36EB0" w:rsidP="00D36EB0"/>
    <w:p w14:paraId="691F7784" w14:textId="77777777" w:rsidR="00D36EB0" w:rsidRDefault="00D36EB0" w:rsidP="00D36EB0">
      <w:pPr>
        <w:pStyle w:val="3"/>
      </w:pPr>
      <w:r>
        <w:rPr>
          <w:rFonts w:hint="eastAsia"/>
        </w:rPr>
        <w:t>集合类型</w:t>
      </w:r>
    </w:p>
    <w:p w14:paraId="7738F6DD" w14:textId="77777777" w:rsidR="00D36EB0" w:rsidRPr="00277B06" w:rsidRDefault="00D36EB0" w:rsidP="00D36EB0"/>
    <w:p w14:paraId="5F637C69" w14:textId="77777777" w:rsidR="00D36EB0" w:rsidRDefault="00D36EB0" w:rsidP="00D36EB0">
      <w:pPr>
        <w:pStyle w:val="3"/>
      </w:pPr>
      <w:r>
        <w:rPr>
          <w:rFonts w:hint="eastAsia"/>
        </w:rPr>
        <w:t>有序集合类型</w:t>
      </w:r>
    </w:p>
    <w:p w14:paraId="06A8B95D" w14:textId="77777777" w:rsidR="00D36EB0" w:rsidRPr="00277B06" w:rsidRDefault="00D36EB0" w:rsidP="00D36EB0"/>
    <w:p w14:paraId="11DBE9DF" w14:textId="77777777" w:rsidR="00D36EB0" w:rsidRPr="00D61EBC" w:rsidRDefault="00D36EB0" w:rsidP="00D36EB0"/>
    <w:p w14:paraId="3CA7D59F" w14:textId="77777777" w:rsidR="00D36EB0" w:rsidRDefault="00D36EB0" w:rsidP="00D36EB0">
      <w:pPr>
        <w:pStyle w:val="2"/>
      </w:pPr>
      <w:r>
        <w:rPr>
          <w:rFonts w:hint="eastAsia"/>
        </w:rPr>
        <w:t>缓存</w:t>
      </w:r>
    </w:p>
    <w:p w14:paraId="0DBB04CA" w14:textId="77777777" w:rsidR="00D36EB0" w:rsidRPr="00301E1D" w:rsidRDefault="00D36EB0" w:rsidP="00D36EB0">
      <w:pPr>
        <w:pStyle w:val="2"/>
      </w:pPr>
      <w:r>
        <w:rPr>
          <w:rFonts w:hint="eastAsia"/>
        </w:rPr>
        <w:t>分布式锁</w:t>
      </w:r>
    </w:p>
    <w:p w14:paraId="5AB36C8F" w14:textId="77777777" w:rsidR="00D36EB0" w:rsidRDefault="00D36EB0" w:rsidP="00D36EB0">
      <w:pPr>
        <w:pStyle w:val="2"/>
      </w:pPr>
      <w:r>
        <w:rPr>
          <w:rFonts w:hint="eastAsia"/>
        </w:rPr>
        <w:t>消息队列</w:t>
      </w:r>
    </w:p>
    <w:p w14:paraId="3058861D" w14:textId="77777777" w:rsidR="00D36EB0" w:rsidRDefault="00D36EB0" w:rsidP="00D36EB0">
      <w:pPr>
        <w:pStyle w:val="2"/>
      </w:pPr>
      <w:r>
        <w:rPr>
          <w:rFonts w:hint="eastAsia"/>
        </w:rPr>
        <w:t>过滤器</w:t>
      </w:r>
    </w:p>
    <w:p w14:paraId="4F1DCA0C" w14:textId="77777777" w:rsidR="00D36EB0" w:rsidRPr="00301E1D" w:rsidRDefault="00D36EB0" w:rsidP="00D36EB0"/>
    <w:p w14:paraId="7FD9E93E" w14:textId="77777777" w:rsidR="00301E1D" w:rsidRPr="00D36EB0" w:rsidRDefault="00301E1D" w:rsidP="00D36EB0"/>
    <w:sectPr w:rsidR="00301E1D" w:rsidRPr="00D36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19288" w14:textId="77777777" w:rsidR="00065450" w:rsidRDefault="00065450" w:rsidP="00D36EB0">
      <w:r>
        <w:separator/>
      </w:r>
    </w:p>
  </w:endnote>
  <w:endnote w:type="continuationSeparator" w:id="0">
    <w:p w14:paraId="1F742E17" w14:textId="77777777" w:rsidR="00065450" w:rsidRDefault="00065450" w:rsidP="00D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8A9A" w14:textId="77777777" w:rsidR="00065450" w:rsidRDefault="00065450" w:rsidP="00D36EB0">
      <w:r>
        <w:separator/>
      </w:r>
    </w:p>
  </w:footnote>
  <w:footnote w:type="continuationSeparator" w:id="0">
    <w:p w14:paraId="2BFE63B1" w14:textId="77777777" w:rsidR="00065450" w:rsidRDefault="00065450" w:rsidP="00D36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  <w:num w:numId="43">
    <w:abstractNumId w:val="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6"/>
    <w:rsid w:val="00065450"/>
    <w:rsid w:val="000C6FA7"/>
    <w:rsid w:val="00127D4B"/>
    <w:rsid w:val="001B1386"/>
    <w:rsid w:val="001E772D"/>
    <w:rsid w:val="00246627"/>
    <w:rsid w:val="00275895"/>
    <w:rsid w:val="00277B06"/>
    <w:rsid w:val="002C52BF"/>
    <w:rsid w:val="00301E1D"/>
    <w:rsid w:val="003200F9"/>
    <w:rsid w:val="003574F4"/>
    <w:rsid w:val="00365E44"/>
    <w:rsid w:val="00383830"/>
    <w:rsid w:val="00400D00"/>
    <w:rsid w:val="00405B46"/>
    <w:rsid w:val="00450024"/>
    <w:rsid w:val="00486F61"/>
    <w:rsid w:val="004E6C45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D36EB0"/>
    <w:rsid w:val="00D61EBC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9DF7A"/>
  <w15:chartTrackingRefBased/>
  <w15:docId w15:val="{E9078F3B-4636-4528-9C6C-3E959E0B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6EB0"/>
    <w:rPr>
      <w:rFonts w:ascii="Courier New" w:eastAsia="宋体" w:hAnsi="Courier New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6EB0"/>
    <w:rPr>
      <w:rFonts w:ascii="Courier New" w:eastAsia="宋体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</TotalTime>
  <Pages>1</Pages>
  <Words>9</Words>
  <Characters>53</Characters>
  <Application>Microsoft Office Word</Application>
  <DocSecurity>0</DocSecurity>
  <Lines>1</Lines>
  <Paragraphs>1</Paragraphs>
  <ScaleCrop>false</ScaleCrop>
  <Company>P R C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2020-05-22T07:13:00Z</dcterms:created>
  <dcterms:modified xsi:type="dcterms:W3CDTF">2020-05-22T08:17:00Z</dcterms:modified>
</cp:coreProperties>
</file>