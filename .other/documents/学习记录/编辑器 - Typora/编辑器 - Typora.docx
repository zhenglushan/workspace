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31FE" w14:textId="594FF660" w:rsidR="00EA0CDB" w:rsidRDefault="00B32D5F" w:rsidP="0015411E">
      <w:pPr>
        <w:pStyle w:val="2"/>
      </w:pPr>
      <w:r>
        <w:rPr>
          <w:rFonts w:hint="eastAsia"/>
        </w:rPr>
        <w:t>Typora</w:t>
      </w:r>
      <w:r>
        <w:rPr>
          <w:rFonts w:hint="eastAsia"/>
        </w:rPr>
        <w:t>远程保存图片</w:t>
      </w:r>
    </w:p>
    <w:p w14:paraId="78110B61" w14:textId="5C0BD5AE" w:rsidR="0015411E" w:rsidRDefault="00B32D5F" w:rsidP="003574F4">
      <w:r>
        <w:rPr>
          <w:rFonts w:hint="eastAsia"/>
        </w:rPr>
        <w:t>我们通过</w:t>
      </w:r>
      <w:r>
        <w:rPr>
          <w:rFonts w:hint="eastAsia"/>
        </w:rPr>
        <w:t>Typora</w:t>
      </w:r>
      <w:r>
        <w:rPr>
          <w:rFonts w:hint="eastAsia"/>
        </w:rPr>
        <w:t>编辑器、</w:t>
      </w:r>
      <w:r>
        <w:rPr>
          <w:rFonts w:hint="eastAsia"/>
        </w:rPr>
        <w:t>PicGo</w:t>
      </w:r>
      <w:r>
        <w:rPr>
          <w:rFonts w:hint="eastAsia"/>
        </w:rPr>
        <w:t>软件和又拍云存储来达到</w:t>
      </w:r>
      <w:r>
        <w:rPr>
          <w:rFonts w:hint="eastAsia"/>
        </w:rPr>
        <w:t>Typora</w:t>
      </w:r>
      <w:r>
        <w:rPr>
          <w:rFonts w:hint="eastAsia"/>
        </w:rPr>
        <w:t>远程保存图片，具体操作如下步骤。</w:t>
      </w:r>
    </w:p>
    <w:p w14:paraId="3852F60A" w14:textId="4D11637B" w:rsidR="00B32D5F" w:rsidRDefault="00543802" w:rsidP="00543802">
      <w:pPr>
        <w:pStyle w:val="3"/>
      </w:pPr>
      <w:r w:rsidRPr="00543802">
        <w:t>PicGo</w:t>
      </w:r>
    </w:p>
    <w:p w14:paraId="2F223569" w14:textId="1C4E57E9" w:rsidR="00543802" w:rsidRDefault="00543802" w:rsidP="00543802">
      <w:pPr>
        <w:pStyle w:val="4"/>
      </w:pPr>
      <w:r w:rsidRPr="00543802">
        <w:rPr>
          <w:rFonts w:hint="eastAsia"/>
        </w:rPr>
        <w:t xml:space="preserve">PicGo </w:t>
      </w:r>
      <w:r w:rsidRPr="00543802">
        <w:rPr>
          <w:rFonts w:hint="eastAsia"/>
        </w:rPr>
        <w:t>安装</w:t>
      </w:r>
    </w:p>
    <w:p w14:paraId="63F31A53" w14:textId="67D71755" w:rsidR="00AD18ED" w:rsidRDefault="00AD18ED" w:rsidP="00AD18ED">
      <w:r>
        <w:rPr>
          <w:rFonts w:hint="eastAsia"/>
        </w:rPr>
        <w:t>托管地址：</w:t>
      </w:r>
      <w:hyperlink r:id="rId5" w:history="1">
        <w:r w:rsidRPr="000B5F02">
          <w:rPr>
            <w:rStyle w:val="a5"/>
            <w:rFonts w:hint="eastAsia"/>
          </w:rPr>
          <w:t>https://github.com/Molunerfinn/PicGo</w:t>
        </w:r>
      </w:hyperlink>
    </w:p>
    <w:p w14:paraId="0045D94B" w14:textId="33E78779" w:rsidR="00AD18ED" w:rsidRDefault="00AD18ED" w:rsidP="00AD18ED">
      <w:r>
        <w:rPr>
          <w:rFonts w:hint="eastAsia"/>
        </w:rPr>
        <w:t>下载地址：</w:t>
      </w:r>
      <w:hyperlink r:id="rId6" w:history="1">
        <w:r w:rsidRPr="000B5F02">
          <w:rPr>
            <w:rStyle w:val="a5"/>
            <w:rFonts w:hint="eastAsia"/>
          </w:rPr>
          <w:t>https://github.com/Molunerfinn/PicGo/releases</w:t>
        </w:r>
      </w:hyperlink>
    </w:p>
    <w:p w14:paraId="4016A643" w14:textId="77777777" w:rsidR="00AD18ED" w:rsidRDefault="00AD18ED" w:rsidP="00AD18ED">
      <w:r>
        <w:rPr>
          <w:rFonts w:hint="eastAsia"/>
        </w:rPr>
        <w:t>这里下载的版本为：</w:t>
      </w:r>
    </w:p>
    <w:p w14:paraId="12ADBE62" w14:textId="0FA78A0C" w:rsidR="00AD18ED" w:rsidRDefault="00F66B88" w:rsidP="00AD18ED">
      <w:hyperlink r:id="rId7" w:history="1">
        <w:r w:rsidR="00AD18ED" w:rsidRPr="000B5F02">
          <w:rPr>
            <w:rStyle w:val="a5"/>
            <w:rFonts w:hint="eastAsia"/>
          </w:rPr>
          <w:t>https://github.com/Molunerfinn/PicGo/releases/download/v2.2.2/PicGo-Setup-2.2.2.exe</w:t>
        </w:r>
      </w:hyperlink>
    </w:p>
    <w:p w14:paraId="048F3B13" w14:textId="5F80F10A" w:rsidR="00543802" w:rsidRDefault="00AD18ED" w:rsidP="00AD18ED">
      <w:r>
        <w:rPr>
          <w:rFonts w:hint="eastAsia"/>
        </w:rPr>
        <w:t>然后安装地址为：</w:t>
      </w:r>
      <w:r>
        <w:rPr>
          <w:rFonts w:hint="eastAsia"/>
        </w:rPr>
        <w:t>C:\PicGo</w:t>
      </w:r>
    </w:p>
    <w:p w14:paraId="70ABE3B2" w14:textId="35B98B4D" w:rsidR="00AD18ED" w:rsidRDefault="00187512" w:rsidP="00187512">
      <w:pPr>
        <w:pStyle w:val="4"/>
      </w:pPr>
      <w:r w:rsidRPr="00187512">
        <w:rPr>
          <w:rFonts w:hint="eastAsia"/>
        </w:rPr>
        <w:t xml:space="preserve">PicGo </w:t>
      </w:r>
      <w:r w:rsidRPr="00187512">
        <w:rPr>
          <w:rFonts w:hint="eastAsia"/>
        </w:rPr>
        <w:t>配置</w:t>
      </w:r>
    </w:p>
    <w:p w14:paraId="2A21E49D" w14:textId="1E77E625" w:rsidR="00187512" w:rsidRDefault="00136E58" w:rsidP="00187512">
      <w:r>
        <w:rPr>
          <w:noProof/>
        </w:rPr>
        <w:drawing>
          <wp:inline distT="0" distB="0" distL="0" distR="0" wp14:anchorId="3299E9EA" wp14:editId="7408D3A6">
            <wp:extent cx="5274310" cy="2622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D66" w14:textId="39B669CC" w:rsidR="003B26A4" w:rsidRDefault="003B26A4" w:rsidP="00187512">
      <w:r>
        <w:rPr>
          <w:rFonts w:hint="eastAsia"/>
        </w:rPr>
        <w:t>在</w:t>
      </w:r>
      <w:r w:rsidRPr="003B26A4">
        <w:rPr>
          <w:rFonts w:hint="eastAsia"/>
          <w:b/>
          <w:bCs/>
        </w:rPr>
        <w:t>设定网址后缀</w:t>
      </w:r>
      <w:r w:rsidRPr="003B26A4">
        <w:rPr>
          <w:rFonts w:hint="eastAsia"/>
        </w:rPr>
        <w:t>中需要在前面加个</w:t>
      </w:r>
      <w:r w:rsidRPr="003B26A4">
        <w:rPr>
          <w:rFonts w:hint="eastAsia"/>
          <w:b/>
          <w:bCs/>
        </w:rPr>
        <w:t>感叹号</w:t>
      </w:r>
      <w:r w:rsidRPr="003B26A4">
        <w:rPr>
          <w:rFonts w:hint="eastAsia"/>
        </w:rPr>
        <w:t>完整的就是</w:t>
      </w:r>
      <w:r w:rsidRPr="003B26A4">
        <w:rPr>
          <w:rFonts w:hint="eastAsia"/>
          <w:highlight w:val="yellow"/>
        </w:rPr>
        <w:t>!imagezls</w:t>
      </w:r>
      <w:r w:rsidRPr="003B26A4">
        <w:rPr>
          <w:rFonts w:hint="eastAsia"/>
        </w:rPr>
        <w:t>，</w:t>
      </w:r>
      <w:r>
        <w:rPr>
          <w:rFonts w:hint="eastAsia"/>
        </w:rPr>
        <w:t>不过</w:t>
      </w:r>
      <w:r w:rsidRPr="003B26A4">
        <w:rPr>
          <w:rFonts w:hint="eastAsia"/>
        </w:rPr>
        <w:t>这个可以省略掉。</w:t>
      </w:r>
    </w:p>
    <w:p w14:paraId="26059585" w14:textId="7069B53B" w:rsidR="003B26A4" w:rsidRDefault="001D0413" w:rsidP="001D0413">
      <w:pPr>
        <w:pStyle w:val="4"/>
      </w:pPr>
      <w:r w:rsidRPr="001D0413">
        <w:rPr>
          <w:rFonts w:hint="eastAsia"/>
        </w:rPr>
        <w:lastRenderedPageBreak/>
        <w:t>又拍云配置</w:t>
      </w:r>
    </w:p>
    <w:p w14:paraId="225A878E" w14:textId="0EDD08C9" w:rsidR="001D0413" w:rsidRDefault="001D0413" w:rsidP="001D0413">
      <w:r>
        <w:rPr>
          <w:noProof/>
        </w:rPr>
        <w:drawing>
          <wp:inline distT="0" distB="0" distL="0" distR="0" wp14:anchorId="3BDA4D8B" wp14:editId="40DD8FA8">
            <wp:extent cx="2828925" cy="2667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7F2" w14:textId="096DB66D" w:rsidR="001D0413" w:rsidRDefault="001D0413" w:rsidP="001D0413">
      <w:r w:rsidRPr="001D0413">
        <w:rPr>
          <w:rFonts w:hint="eastAsia"/>
        </w:rPr>
        <w:t>配置完成之后，重启</w:t>
      </w:r>
      <w:r w:rsidRPr="001D0413">
        <w:rPr>
          <w:rFonts w:hint="eastAsia"/>
        </w:rPr>
        <w:t xml:space="preserve"> PicGo </w:t>
      </w:r>
      <w:r w:rsidRPr="001D0413">
        <w:rPr>
          <w:rFonts w:hint="eastAsia"/>
        </w:rPr>
        <w:t>软件。</w:t>
      </w:r>
    </w:p>
    <w:p w14:paraId="50FC1D55" w14:textId="49C8A42F" w:rsidR="001D0413" w:rsidRDefault="006A5570" w:rsidP="006A5570">
      <w:pPr>
        <w:pStyle w:val="3"/>
      </w:pPr>
      <w:r w:rsidRPr="006A5570">
        <w:rPr>
          <w:rFonts w:hint="eastAsia"/>
        </w:rPr>
        <w:t xml:space="preserve">Typora </w:t>
      </w:r>
      <w:r w:rsidRPr="006A5570">
        <w:rPr>
          <w:rFonts w:hint="eastAsia"/>
        </w:rPr>
        <w:t>配置如下</w:t>
      </w:r>
    </w:p>
    <w:p w14:paraId="314F849A" w14:textId="247C7C92" w:rsidR="006A5570" w:rsidRDefault="006A5570" w:rsidP="006A5570">
      <w:r>
        <w:rPr>
          <w:noProof/>
        </w:rPr>
        <w:drawing>
          <wp:inline distT="0" distB="0" distL="0" distR="0" wp14:anchorId="7A3C3DC5" wp14:editId="6EAE0180">
            <wp:extent cx="5274310" cy="1973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A443" w14:textId="09A860AB" w:rsidR="006A5570" w:rsidRDefault="006A5570" w:rsidP="006A5570">
      <w:r w:rsidRPr="006A5570">
        <w:rPr>
          <w:rFonts w:hint="eastAsia"/>
        </w:rPr>
        <w:t>然后就可以愉快的上传图片了，操作流程如下图所示：</w:t>
      </w:r>
    </w:p>
    <w:p w14:paraId="1B913F23" w14:textId="6A3F2C76" w:rsidR="006A5570" w:rsidRDefault="006A5570" w:rsidP="006A5570">
      <w:r>
        <w:rPr>
          <w:noProof/>
        </w:rPr>
        <w:lastRenderedPageBreak/>
        <w:drawing>
          <wp:inline distT="0" distB="0" distL="0" distR="0" wp14:anchorId="48229992" wp14:editId="726A5D70">
            <wp:extent cx="4943475" cy="470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A8D3" w14:textId="05B81D0A" w:rsidR="001271E3" w:rsidRDefault="001271E3" w:rsidP="006A5570"/>
    <w:p w14:paraId="033EBB83" w14:textId="1BE78C60" w:rsidR="001271E3" w:rsidRDefault="001271E3" w:rsidP="001271E3">
      <w:pPr>
        <w:pStyle w:val="2"/>
      </w:pPr>
      <w:r w:rsidRPr="001271E3">
        <w:rPr>
          <w:rFonts w:hint="eastAsia"/>
        </w:rPr>
        <w:t xml:space="preserve">Win 10 </w:t>
      </w:r>
      <w:r w:rsidRPr="001271E3">
        <w:rPr>
          <w:rFonts w:hint="eastAsia"/>
        </w:rPr>
        <w:t>新增右键新建</w:t>
      </w:r>
      <w:r w:rsidRPr="001271E3">
        <w:rPr>
          <w:rFonts w:hint="eastAsia"/>
        </w:rPr>
        <w:t xml:space="preserve"> Markdown </w:t>
      </w:r>
      <w:r w:rsidRPr="001271E3">
        <w:rPr>
          <w:rFonts w:hint="eastAsia"/>
        </w:rPr>
        <w:t>文件</w:t>
      </w:r>
    </w:p>
    <w:p w14:paraId="1D00FDAB" w14:textId="02E6E483" w:rsidR="001271E3" w:rsidRDefault="00445EDF" w:rsidP="00445EDF">
      <w:pPr>
        <w:pStyle w:val="3"/>
      </w:pPr>
      <w:r w:rsidRPr="00445EDF">
        <w:rPr>
          <w:rFonts w:hint="eastAsia"/>
        </w:rPr>
        <w:t>确认程序运行的名字</w:t>
      </w:r>
    </w:p>
    <w:p w14:paraId="59A0AEBE" w14:textId="3196DE61" w:rsidR="00445EDF" w:rsidRDefault="00445EDF" w:rsidP="00445EDF">
      <w:r>
        <w:rPr>
          <w:rFonts w:hint="eastAsia"/>
        </w:rPr>
        <w:t>步骤如下：</w:t>
      </w:r>
    </w:p>
    <w:p w14:paraId="70932E92" w14:textId="03DDFD8B" w:rsidR="00445EDF" w:rsidRPr="00445EDF" w:rsidRDefault="00445EDF" w:rsidP="00445EDF">
      <w:r>
        <w:rPr>
          <w:rFonts w:hint="eastAsia"/>
        </w:rPr>
        <w:t>1</w:t>
      </w:r>
      <w:r>
        <w:rPr>
          <w:rFonts w:hint="eastAsia"/>
        </w:rPr>
        <w:t>、以管理员身份打开注册表编辑器</w:t>
      </w:r>
      <w:r w:rsidRPr="00445EDF">
        <w:rPr>
          <w:rFonts w:hint="eastAsia"/>
          <w:highlight w:val="yellow"/>
        </w:rPr>
        <w:t>regedit</w:t>
      </w:r>
      <w:r>
        <w:rPr>
          <w:rFonts w:hint="eastAsia"/>
        </w:rPr>
        <w:t>；</w:t>
      </w:r>
    </w:p>
    <w:p w14:paraId="6ED93A26" w14:textId="49AB25FB" w:rsidR="00445EDF" w:rsidRDefault="00445EDF" w:rsidP="00445EDF">
      <w:r>
        <w:rPr>
          <w:rFonts w:hint="eastAsia"/>
        </w:rPr>
        <w:t>2</w:t>
      </w:r>
      <w:r>
        <w:rPr>
          <w:rFonts w:hint="eastAsia"/>
        </w:rPr>
        <w:t>、在</w:t>
      </w:r>
      <w:r w:rsidRPr="00445EDF">
        <w:rPr>
          <w:rFonts w:hint="eastAsia"/>
          <w:highlight w:val="yellow"/>
        </w:rPr>
        <w:t>计算机</w:t>
      </w:r>
      <w:r w:rsidRPr="00445EDF">
        <w:rPr>
          <w:rFonts w:hint="eastAsia"/>
          <w:highlight w:val="yellow"/>
        </w:rPr>
        <w:t>\HKEY_CLASSES_ROOT</w:t>
      </w:r>
      <w:r>
        <w:rPr>
          <w:rFonts w:hint="eastAsia"/>
        </w:rPr>
        <w:t>单击右键，选择</w:t>
      </w:r>
      <w:r w:rsidRPr="00445EDF">
        <w:rPr>
          <w:rFonts w:hint="eastAsia"/>
          <w:highlight w:val="yellow"/>
        </w:rPr>
        <w:t>查找</w:t>
      </w:r>
      <w:r>
        <w:rPr>
          <w:rFonts w:hint="eastAsia"/>
        </w:rPr>
        <w:t>，输入</w:t>
      </w:r>
      <w:r w:rsidRPr="00445EDF">
        <w:rPr>
          <w:rFonts w:hint="eastAsia"/>
          <w:highlight w:val="yellow"/>
        </w:rPr>
        <w:t>Typora</w:t>
      </w:r>
      <w:r>
        <w:rPr>
          <w:rFonts w:hint="eastAsia"/>
        </w:rPr>
        <w:t>，</w:t>
      </w:r>
      <w:r w:rsidRPr="00445EDF">
        <w:rPr>
          <w:rFonts w:hint="eastAsia"/>
          <w:highlight w:val="yellow"/>
        </w:rPr>
        <w:t>项</w:t>
      </w:r>
      <w:r>
        <w:rPr>
          <w:rFonts w:hint="eastAsia"/>
        </w:rPr>
        <w:t>勾选，</w:t>
      </w:r>
      <w:r w:rsidRPr="00445EDF">
        <w:rPr>
          <w:rFonts w:hint="eastAsia"/>
          <w:highlight w:val="yellow"/>
        </w:rPr>
        <w:t>值</w:t>
      </w:r>
      <w:r>
        <w:rPr>
          <w:rFonts w:hint="eastAsia"/>
        </w:rPr>
        <w:t>和</w:t>
      </w:r>
      <w:r w:rsidRPr="00445EDF">
        <w:rPr>
          <w:rFonts w:hint="eastAsia"/>
          <w:highlight w:val="yellow"/>
        </w:rPr>
        <w:t>数据</w:t>
      </w:r>
      <w:r>
        <w:rPr>
          <w:rFonts w:hint="eastAsia"/>
        </w:rPr>
        <w:t>取消勾选，然后单击</w:t>
      </w:r>
      <w:r w:rsidRPr="00445EDF">
        <w:rPr>
          <w:rFonts w:hint="eastAsia"/>
          <w:highlight w:val="yellow"/>
        </w:rPr>
        <w:t>查找下一个</w:t>
      </w:r>
      <w:r>
        <w:rPr>
          <w:rFonts w:hint="eastAsia"/>
        </w:rPr>
        <w:t>，如下图所示：</w:t>
      </w:r>
      <w:bookmarkStart w:id="0" w:name="_GoBack"/>
      <w:bookmarkEnd w:id="0"/>
    </w:p>
    <w:p w14:paraId="45DCF6C9" w14:textId="765469DA" w:rsidR="00445EDF" w:rsidRDefault="00445EDF" w:rsidP="00445EDF">
      <w:r>
        <w:rPr>
          <w:noProof/>
        </w:rPr>
        <w:lastRenderedPageBreak/>
        <w:drawing>
          <wp:inline distT="0" distB="0" distL="0" distR="0" wp14:anchorId="6C8FA581" wp14:editId="44EC2010">
            <wp:extent cx="5274310" cy="2978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BE6B" w14:textId="763240F4" w:rsidR="00445EDF" w:rsidRDefault="00445EDF" w:rsidP="00445EDF">
      <w:r>
        <w:rPr>
          <w:rFonts w:hint="eastAsia"/>
        </w:rPr>
        <w:t>结果如下图所示：</w:t>
      </w:r>
    </w:p>
    <w:p w14:paraId="00F2B8F2" w14:textId="21D80952" w:rsidR="00445EDF" w:rsidRDefault="00445EDF" w:rsidP="00445EDF">
      <w:r>
        <w:rPr>
          <w:noProof/>
        </w:rPr>
        <w:drawing>
          <wp:inline distT="0" distB="0" distL="0" distR="0" wp14:anchorId="718B28FC" wp14:editId="01D6A080">
            <wp:extent cx="5274310" cy="3382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58D1" w14:textId="7CFF29A3" w:rsidR="00445EDF" w:rsidRDefault="00445EDF" w:rsidP="00445EDF">
      <w:r w:rsidRPr="00445EDF">
        <w:rPr>
          <w:rFonts w:hint="eastAsia"/>
        </w:rPr>
        <w:t>这里我们确认了程序运行的名字为</w:t>
      </w:r>
      <w:r w:rsidRPr="00445EDF">
        <w:rPr>
          <w:rFonts w:hint="eastAsia"/>
          <w:highlight w:val="yellow"/>
        </w:rPr>
        <w:t>Typora.exe</w:t>
      </w:r>
      <w:r w:rsidRPr="00445EDF">
        <w:rPr>
          <w:rFonts w:hint="eastAsia"/>
        </w:rPr>
        <w:t>这个名称。</w:t>
      </w:r>
    </w:p>
    <w:p w14:paraId="63ED441B" w14:textId="69C364A6" w:rsidR="00445EDF" w:rsidRDefault="00445EDF" w:rsidP="00445EDF">
      <w:pPr>
        <w:pStyle w:val="3"/>
      </w:pPr>
      <w:r w:rsidRPr="00445EDF">
        <w:rPr>
          <w:rFonts w:hint="eastAsia"/>
        </w:rPr>
        <w:t>创建</w:t>
      </w:r>
      <w:r w:rsidRPr="00445EDF">
        <w:rPr>
          <w:rFonts w:hint="eastAsia"/>
        </w:rPr>
        <w:t xml:space="preserve"> reg </w:t>
      </w:r>
      <w:r w:rsidRPr="00445EDF">
        <w:rPr>
          <w:rFonts w:hint="eastAsia"/>
        </w:rPr>
        <w:t>文件导入注册表</w:t>
      </w:r>
    </w:p>
    <w:p w14:paraId="07F92F1E" w14:textId="0D9DE549" w:rsidR="00445EDF" w:rsidRDefault="00445EDF" w:rsidP="008C6CEF">
      <w:r w:rsidRPr="00445EDF">
        <w:rPr>
          <w:rFonts w:hint="eastAsia"/>
        </w:rPr>
        <w:t>在桌面（任意位置都可以）上创建</w:t>
      </w:r>
      <w:r w:rsidRPr="008C6CEF">
        <w:rPr>
          <w:rFonts w:hint="eastAsia"/>
          <w:highlight w:val="yellow"/>
        </w:rPr>
        <w:t>Markdown.reg</w:t>
      </w:r>
      <w:r w:rsidRPr="00445EDF">
        <w:rPr>
          <w:rFonts w:hint="eastAsia"/>
        </w:rPr>
        <w:t>文件，文件内容如下所示：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0074" w14:paraId="29192F14" w14:textId="77777777" w:rsidTr="009E0074">
        <w:tc>
          <w:tcPr>
            <w:tcW w:w="8296" w:type="dxa"/>
          </w:tcPr>
          <w:p w14:paraId="354484D1" w14:textId="77777777" w:rsidR="009E0074" w:rsidRDefault="009E0074" w:rsidP="009E0074">
            <w:r>
              <w:t>Windows Registry Editor Version 5.00</w:t>
            </w:r>
          </w:p>
          <w:p w14:paraId="20A81367" w14:textId="77777777" w:rsidR="009E0074" w:rsidRDefault="009E0074" w:rsidP="009E0074">
            <w:r>
              <w:t>[HKEY_CLASSES_ROOT\.md]</w:t>
            </w:r>
          </w:p>
          <w:p w14:paraId="6AFD2936" w14:textId="77777777" w:rsidR="009E0074" w:rsidRDefault="009E0074" w:rsidP="009E0074">
            <w:r>
              <w:t>@="Typora.exe"</w:t>
            </w:r>
          </w:p>
          <w:p w14:paraId="0D22F1CF" w14:textId="77777777" w:rsidR="009E0074" w:rsidRDefault="009E0074" w:rsidP="009E0074">
            <w:r>
              <w:t>[HKEY_CLASSES_ROOT\.md\ShellNew]</w:t>
            </w:r>
          </w:p>
          <w:p w14:paraId="10A348FA" w14:textId="77777777" w:rsidR="009E0074" w:rsidRDefault="009E0074" w:rsidP="009E0074">
            <w:r>
              <w:lastRenderedPageBreak/>
              <w:t>"NullFile"=""</w:t>
            </w:r>
          </w:p>
          <w:p w14:paraId="633349D4" w14:textId="77777777" w:rsidR="009E0074" w:rsidRDefault="009E0074" w:rsidP="009E0074">
            <w:r>
              <w:t>[HKEY_CLASSES_ROOT\Typora.exe]</w:t>
            </w:r>
          </w:p>
          <w:p w14:paraId="02AC5A84" w14:textId="41A42DE5" w:rsidR="009E0074" w:rsidRDefault="009E0074" w:rsidP="009E0074">
            <w:r>
              <w:t>@="Markdown"</w:t>
            </w:r>
          </w:p>
        </w:tc>
      </w:tr>
    </w:tbl>
    <w:p w14:paraId="121529D1" w14:textId="5DA8FFF3" w:rsidR="009E0074" w:rsidRDefault="009E0074" w:rsidP="009E0074">
      <w:pPr>
        <w:pStyle w:val="a4"/>
        <w:ind w:left="360"/>
      </w:pPr>
      <w:r>
        <w:rPr>
          <w:rFonts w:hint="eastAsia"/>
        </w:rPr>
        <w:lastRenderedPageBreak/>
        <w:t>代码说明：</w:t>
      </w:r>
    </w:p>
    <w:p w14:paraId="6D696FB0" w14:textId="5402A59B" w:rsidR="009E0074" w:rsidRDefault="009E0074" w:rsidP="009E0074">
      <w:pPr>
        <w:pStyle w:val="a4"/>
        <w:ind w:left="360"/>
      </w:pPr>
      <w:r w:rsidRPr="009E0074">
        <w:rPr>
          <w:rFonts w:hint="eastAsia"/>
          <w:highlight w:val="yellow"/>
        </w:rPr>
        <w:t>@="Typora.exe"</w:t>
      </w:r>
      <w:r>
        <w:rPr>
          <w:rFonts w:hint="eastAsia"/>
        </w:rPr>
        <w:t>代表的是指定</w:t>
      </w:r>
      <w:r w:rsidRPr="009E0074">
        <w:rPr>
          <w:rFonts w:hint="eastAsia"/>
          <w:b/>
          <w:bCs/>
        </w:rPr>
        <w:t>.md</w:t>
      </w:r>
      <w:r>
        <w:rPr>
          <w:rFonts w:hint="eastAsia"/>
        </w:rPr>
        <w:t>文件的运行程序，应该与注册表里的名字</w:t>
      </w:r>
      <w:r>
        <w:rPr>
          <w:rFonts w:hint="eastAsia"/>
        </w:rPr>
        <w:t xml:space="preserve"> </w:t>
      </w:r>
      <w:r w:rsidRPr="009E0074">
        <w:rPr>
          <w:rFonts w:hint="eastAsia"/>
          <w:highlight w:val="yellow"/>
        </w:rPr>
        <w:t>Typora.exe</w:t>
      </w:r>
      <w:r>
        <w:rPr>
          <w:rFonts w:hint="eastAsia"/>
        </w:rPr>
        <w:t>一致，右键新建才能成功。</w:t>
      </w:r>
    </w:p>
    <w:p w14:paraId="5FA3461A" w14:textId="170291D2" w:rsidR="009E0074" w:rsidRDefault="009E0074" w:rsidP="009E0074">
      <w:pPr>
        <w:pStyle w:val="a4"/>
        <w:ind w:left="360"/>
      </w:pPr>
      <w:r w:rsidRPr="009E0074">
        <w:rPr>
          <w:rFonts w:hint="eastAsia"/>
          <w:highlight w:val="yellow"/>
        </w:rPr>
        <w:t>@="Markdown"</w:t>
      </w:r>
      <w:r>
        <w:rPr>
          <w:rFonts w:hint="eastAsia"/>
        </w:rPr>
        <w:t>代表的是右键新建时的默认的文件名字，这样的话，右键菜单显示的是</w:t>
      </w:r>
      <w:r w:rsidRPr="009E0074">
        <w:rPr>
          <w:rFonts w:hint="eastAsia"/>
          <w:highlight w:val="yellow"/>
        </w:rPr>
        <w:t>Markdown</w:t>
      </w:r>
      <w:r>
        <w:rPr>
          <w:rFonts w:hint="eastAsia"/>
        </w:rPr>
        <w:t>而新建的文件则名为</w:t>
      </w:r>
      <w:r w:rsidRPr="009E0074">
        <w:rPr>
          <w:rFonts w:hint="eastAsia"/>
          <w:highlight w:val="yellow"/>
        </w:rPr>
        <w:t>新建</w:t>
      </w:r>
      <w:r w:rsidRPr="009E0074">
        <w:rPr>
          <w:rFonts w:hint="eastAsia"/>
          <w:highlight w:val="yellow"/>
        </w:rPr>
        <w:t>Markdown.md</w:t>
      </w:r>
      <w:r>
        <w:rPr>
          <w:rFonts w:hint="eastAsia"/>
        </w:rPr>
        <w:t>的文件。</w:t>
      </w:r>
    </w:p>
    <w:p w14:paraId="37092067" w14:textId="3AA2C213" w:rsidR="008C6CEF" w:rsidRDefault="009E0074" w:rsidP="009E0074">
      <w:pPr>
        <w:pStyle w:val="a4"/>
        <w:ind w:left="360" w:firstLineChars="0" w:firstLine="0"/>
      </w:pPr>
      <w:r>
        <w:rPr>
          <w:rFonts w:hint="eastAsia"/>
        </w:rPr>
        <w:t>文件名可以随便设置，但是后缀必须是</w:t>
      </w:r>
      <w:r w:rsidRPr="009E0074">
        <w:rPr>
          <w:rFonts w:hint="eastAsia"/>
          <w:b/>
          <w:bCs/>
        </w:rPr>
        <w:t>.reg</w:t>
      </w:r>
      <w:r>
        <w:rPr>
          <w:rFonts w:hint="eastAsia"/>
        </w:rPr>
        <w:t>文件，保存类型一定要是</w:t>
      </w:r>
      <w:r w:rsidRPr="009E0074">
        <w:rPr>
          <w:rFonts w:hint="eastAsia"/>
          <w:b/>
          <w:bCs/>
        </w:rPr>
        <w:t>文本文档</w:t>
      </w:r>
      <w:r w:rsidRPr="009E0074">
        <w:rPr>
          <w:rFonts w:hint="eastAsia"/>
          <w:b/>
          <w:bCs/>
        </w:rPr>
        <w:t>(*.txt)</w:t>
      </w:r>
      <w:r>
        <w:rPr>
          <w:rFonts w:hint="eastAsia"/>
        </w:rPr>
        <w:t>，编码选择</w:t>
      </w:r>
      <w:r w:rsidRPr="009E0074">
        <w:rPr>
          <w:rFonts w:hint="eastAsia"/>
          <w:b/>
          <w:bCs/>
        </w:rPr>
        <w:t>Unicode</w:t>
      </w:r>
      <w:r>
        <w:rPr>
          <w:rFonts w:hint="eastAsia"/>
        </w:rPr>
        <w:t>，非常重要！！！！！！</w:t>
      </w:r>
    </w:p>
    <w:p w14:paraId="10FC38A8" w14:textId="37165222" w:rsidR="00CB0497" w:rsidRDefault="00CB0497" w:rsidP="009E0074">
      <w:pPr>
        <w:pStyle w:val="a4"/>
        <w:ind w:left="360" w:firstLineChars="0" w:firstLine="0"/>
      </w:pPr>
    </w:p>
    <w:p w14:paraId="6E59B8AB" w14:textId="4C1693E1" w:rsidR="00CB0497" w:rsidRDefault="00CB0497" w:rsidP="009E0074">
      <w:pPr>
        <w:pStyle w:val="a4"/>
        <w:ind w:left="360" w:firstLineChars="0" w:firstLine="0"/>
      </w:pPr>
      <w:r w:rsidRPr="00CB0497">
        <w:rPr>
          <w:rFonts w:hint="eastAsia"/>
        </w:rPr>
        <w:t>双击</w:t>
      </w:r>
      <w:r w:rsidRPr="00CB0497">
        <w:rPr>
          <w:rFonts w:hint="eastAsia"/>
          <w:highlight w:val="yellow"/>
        </w:rPr>
        <w:t>Markdown.reg</w:t>
      </w:r>
      <w:r w:rsidRPr="00CB0497">
        <w:rPr>
          <w:rFonts w:hint="eastAsia"/>
        </w:rPr>
        <w:t>文件导入注册表，如下图所示：</w:t>
      </w:r>
    </w:p>
    <w:p w14:paraId="19340C23" w14:textId="70BAC06B" w:rsidR="00CB0497" w:rsidRDefault="00CB0497" w:rsidP="009E007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B66D33" wp14:editId="67883DE1">
            <wp:extent cx="5114925" cy="1609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C75A" w14:textId="3A35A9BD" w:rsidR="00CB0497" w:rsidRDefault="00CB0497" w:rsidP="009E0074">
      <w:pPr>
        <w:pStyle w:val="a4"/>
        <w:ind w:left="360" w:firstLineChars="0" w:firstLine="0"/>
      </w:pPr>
      <w:r w:rsidRPr="00CB0497">
        <w:rPr>
          <w:rFonts w:hint="eastAsia"/>
        </w:rPr>
        <w:t>保存文件后，双击运行，修改注册表即可，然后刷新桌面，现在右键即可达到预期效果，如果不行，请重启一下电脑。</w:t>
      </w:r>
    </w:p>
    <w:p w14:paraId="37BD91BA" w14:textId="7062D2F7" w:rsidR="00CB0497" w:rsidRDefault="00CB0497" w:rsidP="00CB0497">
      <w:pPr>
        <w:pStyle w:val="3"/>
      </w:pPr>
      <w:r w:rsidRPr="00CB0497">
        <w:rPr>
          <w:rFonts w:hint="eastAsia"/>
        </w:rPr>
        <w:t>刷新桌面</w:t>
      </w:r>
    </w:p>
    <w:p w14:paraId="1A4443F8" w14:textId="7F58AE85" w:rsidR="00383178" w:rsidRDefault="00383178" w:rsidP="00383178">
      <w:r w:rsidRPr="00383178">
        <w:rPr>
          <w:rFonts w:hint="eastAsia"/>
        </w:rPr>
        <w:t>在导入操作完成之后，刷新桌面，然后查看鼠标右键新建，如下图所示：</w:t>
      </w:r>
    </w:p>
    <w:p w14:paraId="082C1A68" w14:textId="334C948F" w:rsidR="00383178" w:rsidRDefault="00383178" w:rsidP="00383178">
      <w:r>
        <w:rPr>
          <w:noProof/>
        </w:rPr>
        <w:lastRenderedPageBreak/>
        <w:drawing>
          <wp:inline distT="0" distB="0" distL="0" distR="0" wp14:anchorId="44DDC55D" wp14:editId="0AE94D71">
            <wp:extent cx="4324350" cy="440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880B" w14:textId="35C3CB64" w:rsidR="00CB0497" w:rsidRDefault="00383178" w:rsidP="00383178">
      <w:r w:rsidRPr="00383178">
        <w:rPr>
          <w:rFonts w:hint="eastAsia"/>
        </w:rPr>
        <w:t>说明我们创建成功了。</w:t>
      </w:r>
    </w:p>
    <w:p w14:paraId="335E9219" w14:textId="69DAA5C3" w:rsidR="001E5AAC" w:rsidRDefault="001E5AAC" w:rsidP="001E5AAC">
      <w:pPr>
        <w:pStyle w:val="3"/>
      </w:pPr>
      <w:r w:rsidRPr="001E5AAC">
        <w:rPr>
          <w:rFonts w:hint="eastAsia"/>
        </w:rPr>
        <w:t>编辑新建图标</w:t>
      </w:r>
      <w:r w:rsidRPr="001E5AAC">
        <w:rPr>
          <w:rFonts w:hint="eastAsia"/>
        </w:rPr>
        <w:t>(</w:t>
      </w:r>
      <w:r w:rsidRPr="001E5AAC">
        <w:rPr>
          <w:rFonts w:hint="eastAsia"/>
        </w:rPr>
        <w:t>非必须</w:t>
      </w:r>
      <w:r w:rsidRPr="001E5AAC">
        <w:rPr>
          <w:rFonts w:hint="eastAsia"/>
        </w:rPr>
        <w:t>)</w:t>
      </w:r>
    </w:p>
    <w:p w14:paraId="041623E7" w14:textId="2338E511" w:rsidR="001E5AAC" w:rsidRDefault="001E5AAC" w:rsidP="001E5AAC">
      <w:r w:rsidRPr="001E5AAC">
        <w:rPr>
          <w:rFonts w:hint="eastAsia"/>
        </w:rPr>
        <w:t>以</w:t>
      </w:r>
      <w:r w:rsidRPr="001E5AAC">
        <w:rPr>
          <w:rFonts w:hint="eastAsia"/>
        </w:rPr>
        <w:t xml:space="preserve"> `Typora` </w:t>
      </w:r>
      <w:r w:rsidRPr="001E5AAC">
        <w:rPr>
          <w:rFonts w:hint="eastAsia"/>
        </w:rPr>
        <w:t>为例，在注册表</w:t>
      </w:r>
      <w:r w:rsidRPr="001E5AAC">
        <w:rPr>
          <w:rFonts w:hint="eastAsia"/>
        </w:rPr>
        <w:t xml:space="preserve"> `Typora.exe` </w:t>
      </w:r>
      <w:r w:rsidRPr="001E5AAC">
        <w:rPr>
          <w:rFonts w:hint="eastAsia"/>
        </w:rPr>
        <w:t>下点击</w:t>
      </w:r>
      <w:r w:rsidRPr="001E5AAC">
        <w:rPr>
          <w:rFonts w:hint="eastAsia"/>
        </w:rPr>
        <w:t xml:space="preserve"> `DefaultIcon` </w:t>
      </w:r>
      <w:r w:rsidRPr="001E5AAC">
        <w:rPr>
          <w:rFonts w:hint="eastAsia"/>
        </w:rPr>
        <w:t>然后在右侧的</w:t>
      </w:r>
      <w:r w:rsidRPr="001E5AAC">
        <w:rPr>
          <w:rFonts w:hint="eastAsia"/>
        </w:rPr>
        <w:t xml:space="preserve"> `</w:t>
      </w:r>
      <w:r w:rsidRPr="001E5AAC">
        <w:rPr>
          <w:rFonts w:hint="eastAsia"/>
        </w:rPr>
        <w:t>默认</w:t>
      </w:r>
      <w:r w:rsidRPr="001E5AAC">
        <w:rPr>
          <w:rFonts w:hint="eastAsia"/>
        </w:rPr>
        <w:t xml:space="preserve">` </w:t>
      </w:r>
      <w:r w:rsidRPr="001E5AAC">
        <w:rPr>
          <w:rFonts w:hint="eastAsia"/>
        </w:rPr>
        <w:t>进行右键单击选择</w:t>
      </w:r>
      <w:r w:rsidRPr="001E5AAC">
        <w:rPr>
          <w:rFonts w:hint="eastAsia"/>
        </w:rPr>
        <w:t xml:space="preserve"> `</w:t>
      </w:r>
      <w:r w:rsidRPr="001E5AAC">
        <w:rPr>
          <w:rFonts w:hint="eastAsia"/>
        </w:rPr>
        <w:t>修改</w:t>
      </w:r>
      <w:r w:rsidRPr="001E5AAC">
        <w:rPr>
          <w:rFonts w:hint="eastAsia"/>
        </w:rPr>
        <w:t>`</w:t>
      </w:r>
      <w:r w:rsidRPr="001E5AAC">
        <w:rPr>
          <w:rFonts w:hint="eastAsia"/>
        </w:rPr>
        <w:t>，如下图所示：</w:t>
      </w:r>
    </w:p>
    <w:p w14:paraId="58B877D8" w14:textId="02B0F98F" w:rsidR="001E5AAC" w:rsidRDefault="001E5AAC" w:rsidP="001E5AAC">
      <w:r>
        <w:rPr>
          <w:noProof/>
        </w:rPr>
        <w:drawing>
          <wp:inline distT="0" distB="0" distL="0" distR="0" wp14:anchorId="4AA164EC" wp14:editId="306736E0">
            <wp:extent cx="5274310" cy="18345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8FAE" w14:textId="17FBD760" w:rsidR="001E5AAC" w:rsidRPr="001E5AAC" w:rsidRDefault="001E5AAC" w:rsidP="001E5AAC">
      <w:r w:rsidRPr="001E5AAC">
        <w:rPr>
          <w:rFonts w:hint="eastAsia"/>
        </w:rPr>
        <w:t>将属性修改为想要设置的</w:t>
      </w:r>
      <w:r w:rsidRPr="001E5AAC">
        <w:rPr>
          <w:rFonts w:hint="eastAsia"/>
        </w:rPr>
        <w:t>Markdown</w:t>
      </w:r>
      <w:r w:rsidRPr="001E5AAC">
        <w:rPr>
          <w:rFonts w:hint="eastAsia"/>
        </w:rPr>
        <w:t>文件图标即可。</w:t>
      </w:r>
    </w:p>
    <w:sectPr w:rsidR="001E5AAC" w:rsidRPr="001E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A1"/>
    <w:rsid w:val="000C6FA7"/>
    <w:rsid w:val="001271E3"/>
    <w:rsid w:val="00127D4B"/>
    <w:rsid w:val="00136E58"/>
    <w:rsid w:val="0015411E"/>
    <w:rsid w:val="00187512"/>
    <w:rsid w:val="001D0413"/>
    <w:rsid w:val="001E5AAC"/>
    <w:rsid w:val="001E772D"/>
    <w:rsid w:val="00246627"/>
    <w:rsid w:val="00275895"/>
    <w:rsid w:val="002B3AA1"/>
    <w:rsid w:val="003200F9"/>
    <w:rsid w:val="003574F4"/>
    <w:rsid w:val="00365E44"/>
    <w:rsid w:val="00383178"/>
    <w:rsid w:val="00383830"/>
    <w:rsid w:val="003B26A4"/>
    <w:rsid w:val="00400D00"/>
    <w:rsid w:val="00405B46"/>
    <w:rsid w:val="00445EDF"/>
    <w:rsid w:val="00450024"/>
    <w:rsid w:val="00486F61"/>
    <w:rsid w:val="004F43C0"/>
    <w:rsid w:val="00543802"/>
    <w:rsid w:val="005A26EA"/>
    <w:rsid w:val="005B7018"/>
    <w:rsid w:val="0062721F"/>
    <w:rsid w:val="006530C1"/>
    <w:rsid w:val="0069648D"/>
    <w:rsid w:val="006A5570"/>
    <w:rsid w:val="007A0157"/>
    <w:rsid w:val="008536EF"/>
    <w:rsid w:val="008C6CEF"/>
    <w:rsid w:val="00911BFD"/>
    <w:rsid w:val="00957621"/>
    <w:rsid w:val="009735C1"/>
    <w:rsid w:val="009E0074"/>
    <w:rsid w:val="00A11457"/>
    <w:rsid w:val="00A210C8"/>
    <w:rsid w:val="00AD18ED"/>
    <w:rsid w:val="00B32D5F"/>
    <w:rsid w:val="00B502DB"/>
    <w:rsid w:val="00B62687"/>
    <w:rsid w:val="00BF4FB4"/>
    <w:rsid w:val="00C47B57"/>
    <w:rsid w:val="00CA5E90"/>
    <w:rsid w:val="00CB0497"/>
    <w:rsid w:val="00EA0CDB"/>
    <w:rsid w:val="00EC0883"/>
    <w:rsid w:val="00F429A6"/>
    <w:rsid w:val="00F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6946"/>
  <w15:chartTrackingRefBased/>
  <w15:docId w15:val="{A446F041-3BA2-4131-B269-E3B98E02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6B88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F66B88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F66B88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F66B88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F66B88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F66B88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F66B88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F66B88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F66B88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F66B88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F66B8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F66B88"/>
  </w:style>
  <w:style w:type="character" w:customStyle="1" w:styleId="10">
    <w:name w:val="标题 1 字符"/>
    <w:basedOn w:val="a1"/>
    <w:link w:val="1"/>
    <w:qFormat/>
    <w:rsid w:val="00F66B88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F66B88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F66B88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F66B88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styleId="a5">
    <w:name w:val="Hyperlink"/>
    <w:basedOn w:val="a1"/>
    <w:qFormat/>
    <w:rsid w:val="00F66B88"/>
    <w:rPr>
      <w:color w:val="0000FF"/>
      <w:u w:val="none"/>
    </w:rPr>
  </w:style>
  <w:style w:type="character" w:styleId="a6">
    <w:name w:val="Unresolved Mention"/>
    <w:basedOn w:val="a1"/>
    <w:uiPriority w:val="99"/>
    <w:semiHidden/>
    <w:unhideWhenUsed/>
    <w:rsid w:val="00AD18ED"/>
    <w:rPr>
      <w:color w:val="605E5C"/>
      <w:shd w:val="clear" w:color="auto" w:fill="E1DFDD"/>
    </w:rPr>
  </w:style>
  <w:style w:type="table" w:styleId="a7">
    <w:name w:val="Table Grid"/>
    <w:basedOn w:val="a2"/>
    <w:uiPriority w:val="59"/>
    <w:qFormat/>
    <w:rsid w:val="00F66B8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1"/>
    <w:link w:val="5"/>
    <w:qFormat/>
    <w:rsid w:val="00F66B88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F66B88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F66B88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F66B88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F66B88"/>
    <w:rPr>
      <w:rFonts w:ascii="Courier New" w:eastAsia="黑体" w:hAnsi="Courier New" w:cs="Times New Roman"/>
      <w:szCs w:val="21"/>
    </w:rPr>
  </w:style>
  <w:style w:type="paragraph" w:styleId="a8">
    <w:name w:val="caption"/>
    <w:basedOn w:val="a0"/>
    <w:next w:val="a0"/>
    <w:qFormat/>
    <w:rsid w:val="00F66B88"/>
    <w:rPr>
      <w:rFonts w:ascii="Arial" w:eastAsia="黑体" w:hAnsi="Arial" w:cs="Arial"/>
      <w:sz w:val="20"/>
      <w:szCs w:val="20"/>
    </w:rPr>
  </w:style>
  <w:style w:type="paragraph" w:styleId="a9">
    <w:name w:val="Document Map"/>
    <w:basedOn w:val="a0"/>
    <w:link w:val="aa"/>
    <w:uiPriority w:val="99"/>
    <w:unhideWhenUsed/>
    <w:qFormat/>
    <w:rsid w:val="00F66B88"/>
    <w:rPr>
      <w:rFonts w:ascii="宋体"/>
      <w:sz w:val="18"/>
      <w:szCs w:val="18"/>
    </w:rPr>
  </w:style>
  <w:style w:type="character" w:customStyle="1" w:styleId="aa">
    <w:name w:val="文档结构图 字符"/>
    <w:basedOn w:val="a1"/>
    <w:link w:val="a9"/>
    <w:uiPriority w:val="99"/>
    <w:qFormat/>
    <w:rsid w:val="00F66B88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F66B88"/>
    <w:pPr>
      <w:ind w:left="420"/>
      <w:jc w:val="left"/>
    </w:pPr>
    <w:rPr>
      <w:i/>
      <w:iCs/>
      <w:sz w:val="20"/>
      <w:szCs w:val="20"/>
    </w:rPr>
  </w:style>
  <w:style w:type="paragraph" w:styleId="ab">
    <w:name w:val="Balloon Text"/>
    <w:basedOn w:val="a0"/>
    <w:link w:val="ac"/>
    <w:uiPriority w:val="99"/>
    <w:unhideWhenUsed/>
    <w:qFormat/>
    <w:rsid w:val="00F66B88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qFormat/>
    <w:rsid w:val="00F66B88"/>
    <w:rPr>
      <w:rFonts w:ascii="Courier New" w:eastAsia="宋体" w:hAnsi="Courier New" w:cs="Times New Roman"/>
      <w:sz w:val="18"/>
      <w:szCs w:val="18"/>
    </w:rPr>
  </w:style>
  <w:style w:type="paragraph" w:styleId="ad">
    <w:name w:val="footer"/>
    <w:basedOn w:val="a0"/>
    <w:link w:val="ae"/>
    <w:qFormat/>
    <w:rsid w:val="00F6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qFormat/>
    <w:rsid w:val="00F66B88"/>
    <w:rPr>
      <w:rFonts w:ascii="Courier New" w:eastAsia="宋体" w:hAnsi="Courier New" w:cs="Times New Roman"/>
      <w:sz w:val="18"/>
      <w:szCs w:val="18"/>
    </w:rPr>
  </w:style>
  <w:style w:type="paragraph" w:styleId="af">
    <w:name w:val="header"/>
    <w:basedOn w:val="a0"/>
    <w:link w:val="af0"/>
    <w:qFormat/>
    <w:rsid w:val="00F6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qFormat/>
    <w:rsid w:val="00F66B88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F66B88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F66B88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F66B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F66B88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0"/>
    <w:uiPriority w:val="99"/>
    <w:unhideWhenUsed/>
    <w:qFormat/>
    <w:rsid w:val="00F66B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0"/>
    <w:next w:val="a0"/>
    <w:link w:val="af3"/>
    <w:uiPriority w:val="10"/>
    <w:qFormat/>
    <w:rsid w:val="00F66B88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sid w:val="00F66B88"/>
    <w:rPr>
      <w:rFonts w:ascii="Courier New" w:eastAsia="宋体" w:hAnsi="Courier New" w:cs="Times New Roman"/>
      <w:b/>
      <w:bCs/>
      <w:sz w:val="32"/>
      <w:szCs w:val="32"/>
    </w:rPr>
  </w:style>
  <w:style w:type="character" w:styleId="af4">
    <w:name w:val="page number"/>
    <w:basedOn w:val="a1"/>
    <w:qFormat/>
    <w:rsid w:val="00F66B88"/>
  </w:style>
  <w:style w:type="character" w:styleId="af5">
    <w:name w:val="FollowedHyperlink"/>
    <w:basedOn w:val="a1"/>
    <w:qFormat/>
    <w:rsid w:val="00F66B88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F66B88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F66B88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0"/>
    <w:qFormat/>
    <w:rsid w:val="00F66B88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0"/>
    <w:qFormat/>
    <w:rsid w:val="00F66B88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0"/>
    <w:qFormat/>
    <w:rsid w:val="00F66B88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0"/>
    <w:qFormat/>
    <w:rsid w:val="00F66B88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F66B88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F66B88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F66B88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F66B88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F66B88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F66B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lunerfinn/PicGo/releases/download/v2.2.2/PicGo-Setup-2.2.2.ex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Molunerfinn/PicGo/releas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Molunerfinn/PicGo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20</TotalTime>
  <Pages>6</Pages>
  <Words>225</Words>
  <Characters>1283</Characters>
  <Application>Microsoft Office Word</Application>
  <DocSecurity>0</DocSecurity>
  <Lines>10</Lines>
  <Paragraphs>3</Paragraphs>
  <ScaleCrop>false</ScaleCrop>
  <Company>P R C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2020-05-21T02:39:00Z</dcterms:created>
  <dcterms:modified xsi:type="dcterms:W3CDTF">2020-05-25T08:47:00Z</dcterms:modified>
</cp:coreProperties>
</file>