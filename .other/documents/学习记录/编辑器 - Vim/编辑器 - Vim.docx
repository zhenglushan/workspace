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E5CF1" w14:textId="5E81D7E6" w:rsidR="00D12E7E" w:rsidRDefault="00D12E7E" w:rsidP="00D12E7E">
      <w:pPr>
        <w:pStyle w:val="1"/>
      </w:pPr>
      <w:r>
        <w:rPr>
          <w:rFonts w:hint="eastAsia"/>
        </w:rPr>
        <w:t>下载安装</w:t>
      </w:r>
    </w:p>
    <w:p w14:paraId="364481E6" w14:textId="0C674EA8" w:rsidR="00D12E7E" w:rsidRDefault="00762F07" w:rsidP="00762F07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Vim</w:t>
      </w:r>
    </w:p>
    <w:p w14:paraId="72414AE3" w14:textId="3AEE0E69" w:rsidR="00762F07" w:rsidRDefault="00762F07" w:rsidP="00762F07"/>
    <w:p w14:paraId="59AB979A" w14:textId="35D328AA" w:rsidR="00762F07" w:rsidRDefault="00762F07" w:rsidP="00762F07">
      <w:r>
        <w:rPr>
          <w:rFonts w:hint="eastAsia"/>
        </w:rPr>
        <w:t>同时提供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bit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bit</w:t>
      </w:r>
      <w:r>
        <w:rPr>
          <w:rFonts w:hint="eastAsia"/>
        </w:rPr>
        <w:t>下载地址：</w:t>
      </w:r>
    </w:p>
    <w:p w14:paraId="00CBC25A" w14:textId="3F0BD4AC" w:rsidR="00762F07" w:rsidRDefault="008A30F0" w:rsidP="00762F07">
      <w:hyperlink r:id="rId7" w:history="1">
        <w:r w:rsidR="00762F07">
          <w:rPr>
            <w:rStyle w:val="a6"/>
          </w:rPr>
          <w:t>https://github.com/vim/vim-win32-installer/releases</w:t>
        </w:r>
      </w:hyperlink>
    </w:p>
    <w:p w14:paraId="43EAB1F6" w14:textId="1E3AD254" w:rsidR="00762F07" w:rsidRDefault="00762F07" w:rsidP="00762F07"/>
    <w:p w14:paraId="5E716310" w14:textId="77777777" w:rsidR="001471B6" w:rsidRDefault="00A517E6" w:rsidP="00762F07">
      <w:r>
        <w:rPr>
          <w:rFonts w:hint="eastAsia"/>
        </w:rPr>
        <w:t>我的配置文件：</w:t>
      </w:r>
    </w:p>
    <w:p w14:paraId="1386F191" w14:textId="25A5A32B" w:rsidR="00762F07" w:rsidRPr="00762F07" w:rsidRDefault="001471B6" w:rsidP="00762F07">
      <w:r>
        <w:object w:dxaOrig="1539" w:dyaOrig="1118" w14:anchorId="18A746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5.85pt" o:ole="">
            <v:imagedata r:id="rId8" o:title=""/>
          </v:shape>
          <o:OLEObject Type="Embed" ProgID="Package" ShapeID="_x0000_i1025" DrawAspect="Icon" ObjectID="_1661779949" r:id="rId9"/>
        </w:object>
      </w:r>
    </w:p>
    <w:p w14:paraId="057A1E5B" w14:textId="70FCE9AF" w:rsidR="00EA0CDB" w:rsidRDefault="00CD6958" w:rsidP="00FC152F">
      <w:pPr>
        <w:pStyle w:val="1"/>
      </w:pPr>
      <w:r w:rsidRPr="00CD6958">
        <w:rPr>
          <w:rFonts w:hint="eastAsia"/>
        </w:rPr>
        <w:t>使用模式</w:t>
      </w:r>
    </w:p>
    <w:p w14:paraId="319DBFFB" w14:textId="1BDC30CB" w:rsidR="00CD6958" w:rsidRDefault="00CD6958" w:rsidP="00FC152F">
      <w:pPr>
        <w:pStyle w:val="2"/>
      </w:pPr>
      <w:r w:rsidRPr="00CD6958">
        <w:rPr>
          <w:rFonts w:hint="eastAsia"/>
        </w:rPr>
        <w:t>编辑模式</w:t>
      </w:r>
    </w:p>
    <w:p w14:paraId="69489D15" w14:textId="4D07FD21" w:rsidR="00CD6958" w:rsidRDefault="00CD6958" w:rsidP="00CD6958">
      <w:r w:rsidRPr="00CD6958">
        <w:rPr>
          <w:rFonts w:hint="eastAsia"/>
        </w:rPr>
        <w:t>编辑模式共有</w:t>
      </w:r>
      <w:r w:rsidRPr="00CD6958">
        <w:rPr>
          <w:rFonts w:hint="eastAsia"/>
        </w:rPr>
        <w:t xml:space="preserve"> 6 </w:t>
      </w:r>
      <w:r w:rsidRPr="00CD6958">
        <w:rPr>
          <w:rFonts w:hint="eastAsia"/>
        </w:rPr>
        <w:t>种方式：</w:t>
      </w:r>
      <w:r w:rsidRPr="00CD6958">
        <w:rPr>
          <w:rFonts w:hint="eastAsia"/>
        </w:rPr>
        <w:t xml:space="preserve">crosia </w:t>
      </w:r>
      <w:r w:rsidRPr="00CD6958">
        <w:rPr>
          <w:rFonts w:hint="eastAsia"/>
        </w:rPr>
        <w:t>克罗西亚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6C65" w14:paraId="306016D6" w14:textId="77777777" w:rsidTr="00206C65">
        <w:tc>
          <w:tcPr>
            <w:tcW w:w="4148" w:type="dxa"/>
          </w:tcPr>
          <w:p w14:paraId="76CB9695" w14:textId="444B6331" w:rsidR="00206C65" w:rsidRDefault="00206C65" w:rsidP="00CD6958">
            <w:r>
              <w:rPr>
                <w:rFonts w:hint="eastAsia"/>
              </w:rPr>
              <w:t>c</w:t>
            </w:r>
          </w:p>
        </w:tc>
        <w:tc>
          <w:tcPr>
            <w:tcW w:w="4148" w:type="dxa"/>
          </w:tcPr>
          <w:p w14:paraId="7B5CC0DF" w14:textId="1B291529" w:rsidR="00206C65" w:rsidRDefault="00206C65" w:rsidP="00CD6958">
            <w:r>
              <w:rPr>
                <w:rFonts w:hint="eastAsia"/>
              </w:rPr>
              <w:t>修改</w:t>
            </w:r>
          </w:p>
        </w:tc>
      </w:tr>
      <w:tr w:rsidR="00206C65" w14:paraId="09573E91" w14:textId="77777777" w:rsidTr="00206C65">
        <w:tc>
          <w:tcPr>
            <w:tcW w:w="4148" w:type="dxa"/>
          </w:tcPr>
          <w:p w14:paraId="7158D1E7" w14:textId="121D8EE1" w:rsidR="00206C65" w:rsidRDefault="00206C65" w:rsidP="00CD6958">
            <w:r>
              <w:rPr>
                <w:rFonts w:hint="eastAsia"/>
              </w:rPr>
              <w:t>r</w:t>
            </w:r>
          </w:p>
        </w:tc>
        <w:tc>
          <w:tcPr>
            <w:tcW w:w="4148" w:type="dxa"/>
          </w:tcPr>
          <w:p w14:paraId="777973AA" w14:textId="12FEFE12" w:rsidR="00206C65" w:rsidRDefault="00206C65" w:rsidP="00CD6958">
            <w:r>
              <w:rPr>
                <w:rFonts w:hint="eastAsia"/>
              </w:rPr>
              <w:t>替换</w:t>
            </w:r>
          </w:p>
        </w:tc>
      </w:tr>
      <w:tr w:rsidR="00206C65" w14:paraId="472013F5" w14:textId="77777777" w:rsidTr="00206C65">
        <w:tc>
          <w:tcPr>
            <w:tcW w:w="4148" w:type="dxa"/>
          </w:tcPr>
          <w:p w14:paraId="7307F340" w14:textId="5B65B215" w:rsidR="00206C65" w:rsidRDefault="00206C65" w:rsidP="00CD6958">
            <w:r>
              <w:rPr>
                <w:rFonts w:hint="eastAsia"/>
              </w:rPr>
              <w:t>o</w:t>
            </w:r>
          </w:p>
        </w:tc>
        <w:tc>
          <w:tcPr>
            <w:tcW w:w="4148" w:type="dxa"/>
          </w:tcPr>
          <w:p w14:paraId="130BCF65" w14:textId="676DBCA6" w:rsidR="00206C65" w:rsidRDefault="00206C65" w:rsidP="00CD6958">
            <w:r>
              <w:rPr>
                <w:rFonts w:hint="eastAsia"/>
              </w:rPr>
              <w:t>打开</w:t>
            </w:r>
          </w:p>
        </w:tc>
      </w:tr>
      <w:tr w:rsidR="00206C65" w14:paraId="2E551EA4" w14:textId="77777777" w:rsidTr="00206C65">
        <w:tc>
          <w:tcPr>
            <w:tcW w:w="4148" w:type="dxa"/>
          </w:tcPr>
          <w:p w14:paraId="34AA75AC" w14:textId="77EB1128" w:rsidR="00206C65" w:rsidRDefault="00206C65" w:rsidP="00CD6958">
            <w:r>
              <w:rPr>
                <w:rFonts w:hint="eastAsia"/>
              </w:rPr>
              <w:t>s</w:t>
            </w:r>
          </w:p>
        </w:tc>
        <w:tc>
          <w:tcPr>
            <w:tcW w:w="4148" w:type="dxa"/>
          </w:tcPr>
          <w:p w14:paraId="0A710EE5" w14:textId="0FFE181B" w:rsidR="00206C65" w:rsidRDefault="00206C65" w:rsidP="00CD6958">
            <w:r>
              <w:rPr>
                <w:rFonts w:hint="eastAsia"/>
              </w:rPr>
              <w:t>替换</w:t>
            </w:r>
          </w:p>
        </w:tc>
      </w:tr>
      <w:tr w:rsidR="00206C65" w14:paraId="6869F3AF" w14:textId="77777777" w:rsidTr="00206C65">
        <w:tc>
          <w:tcPr>
            <w:tcW w:w="4148" w:type="dxa"/>
          </w:tcPr>
          <w:p w14:paraId="12853CF1" w14:textId="21EF7EEE" w:rsidR="00206C65" w:rsidRDefault="00206C65" w:rsidP="00CD6958">
            <w:r>
              <w:rPr>
                <w:rFonts w:hint="eastAsia"/>
              </w:rPr>
              <w:t>i</w:t>
            </w:r>
          </w:p>
        </w:tc>
        <w:tc>
          <w:tcPr>
            <w:tcW w:w="4148" w:type="dxa"/>
          </w:tcPr>
          <w:p w14:paraId="1C7FA858" w14:textId="7BE52FFF" w:rsidR="00206C65" w:rsidRDefault="00206C65" w:rsidP="00CD6958">
            <w:r>
              <w:rPr>
                <w:rFonts w:hint="eastAsia"/>
              </w:rPr>
              <w:t>插入</w:t>
            </w:r>
          </w:p>
        </w:tc>
      </w:tr>
      <w:tr w:rsidR="00206C65" w14:paraId="71F05B21" w14:textId="77777777" w:rsidTr="00206C65">
        <w:tc>
          <w:tcPr>
            <w:tcW w:w="4148" w:type="dxa"/>
          </w:tcPr>
          <w:p w14:paraId="43B677DC" w14:textId="226F4B0A" w:rsidR="00206C65" w:rsidRDefault="00206C65" w:rsidP="00CD6958"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14:paraId="4A21135B" w14:textId="229E8CC9" w:rsidR="00206C65" w:rsidRDefault="00206C65" w:rsidP="00CD6958">
            <w:r>
              <w:rPr>
                <w:rFonts w:hint="eastAsia"/>
              </w:rPr>
              <w:t>附加</w:t>
            </w:r>
          </w:p>
        </w:tc>
      </w:tr>
    </w:tbl>
    <w:p w14:paraId="4686C802" w14:textId="43B8848F" w:rsidR="00CD6958" w:rsidRDefault="00206C65" w:rsidP="00CD6958">
      <w:r>
        <w:rPr>
          <w:rFonts w:hint="eastAsia"/>
        </w:rPr>
        <w:t>参考资料：</w:t>
      </w:r>
    </w:p>
    <w:p w14:paraId="109A4CBB" w14:textId="46D67B0E" w:rsidR="00206C65" w:rsidRDefault="008A30F0" w:rsidP="00206C65">
      <w:hyperlink r:id="rId10" w:history="1">
        <w:r w:rsidR="00206C65" w:rsidRPr="000B5F02">
          <w:rPr>
            <w:rStyle w:val="a6"/>
          </w:rPr>
          <w:t>http://www.manongjc.com/article/51057.html</w:t>
        </w:r>
      </w:hyperlink>
    </w:p>
    <w:p w14:paraId="0A7E6286" w14:textId="4E78D9B9" w:rsidR="00206C65" w:rsidRDefault="008A30F0" w:rsidP="00206C65">
      <w:hyperlink r:id="rId11" w:history="1">
        <w:r w:rsidR="00206C65" w:rsidRPr="000B5F02">
          <w:rPr>
            <w:rStyle w:val="a6"/>
          </w:rPr>
          <w:t>https://www.runoob.com/linux/linux-vim.html</w:t>
        </w:r>
      </w:hyperlink>
    </w:p>
    <w:p w14:paraId="18C238A5" w14:textId="5828D6B5" w:rsidR="00206C65" w:rsidRDefault="008A30F0" w:rsidP="00206C65">
      <w:hyperlink r:id="rId12" w:history="1">
        <w:r w:rsidR="00206C65" w:rsidRPr="000B5F02">
          <w:rPr>
            <w:rStyle w:val="a6"/>
          </w:rPr>
          <w:t>https://zhuanlan.zhihu.com/vim-video</w:t>
        </w:r>
      </w:hyperlink>
    </w:p>
    <w:p w14:paraId="262A56F5" w14:textId="53C76763" w:rsidR="00206C65" w:rsidRDefault="00056F2A" w:rsidP="00206C65">
      <w:r w:rsidRPr="00056F2A">
        <w:rPr>
          <w:rFonts w:hint="eastAsia"/>
        </w:rPr>
        <w:t xml:space="preserve">Vim </w:t>
      </w:r>
      <w:r w:rsidRPr="00056F2A">
        <w:rPr>
          <w:rFonts w:hint="eastAsia"/>
        </w:rPr>
        <w:t>从入门到精通：</w:t>
      </w:r>
      <w:r>
        <w:br/>
      </w:r>
      <w:hyperlink r:id="rId13" w:history="1">
        <w:r w:rsidRPr="000B5F02">
          <w:rPr>
            <w:rStyle w:val="a6"/>
          </w:rPr>
          <w:t>https://github.com/wsdjeg/vim-galore-zh_cn/blob/master/README.md</w:t>
        </w:r>
      </w:hyperlink>
    </w:p>
    <w:p w14:paraId="1663AF95" w14:textId="36A831F0" w:rsidR="00056F2A" w:rsidRDefault="00056F2A" w:rsidP="00206C65"/>
    <w:p w14:paraId="6D908932" w14:textId="5CEC282A" w:rsidR="00FC152F" w:rsidRDefault="00FC152F" w:rsidP="00206C65"/>
    <w:p w14:paraId="7578606C" w14:textId="7FA07528" w:rsidR="00055A17" w:rsidRDefault="00055A17">
      <w:pPr>
        <w:pStyle w:val="1"/>
      </w:pPr>
      <w:r>
        <w:rPr>
          <w:rFonts w:hint="eastAsia"/>
        </w:rPr>
        <w:t>命令模式</w:t>
      </w:r>
    </w:p>
    <w:p w14:paraId="49BB85E1" w14:textId="46231FE1" w:rsidR="00055A17" w:rsidRDefault="00055A17" w:rsidP="00055A17">
      <w:pPr>
        <w:pStyle w:val="2"/>
      </w:pPr>
      <w:r>
        <w:rPr>
          <w:rFonts w:hint="eastAsia"/>
        </w:rPr>
        <w:t>重新载入配置文件</w:t>
      </w:r>
    </w:p>
    <w:p w14:paraId="4C8AD95F" w14:textId="122364F0" w:rsidR="00055A17" w:rsidRDefault="00055A17" w:rsidP="00055A17">
      <w:r>
        <w:rPr>
          <w:rFonts w:hint="eastAsia"/>
        </w:rPr>
        <w:t>我们在编辑完</w:t>
      </w:r>
      <w:r>
        <w:rPr>
          <w:rFonts w:hint="eastAsia"/>
        </w:rPr>
        <w:t>vimrc</w:t>
      </w:r>
      <w:r>
        <w:rPr>
          <w:rFonts w:hint="eastAsia"/>
        </w:rPr>
        <w:t>配置文件的时候，希望不关闭</w:t>
      </w:r>
      <w:r>
        <w:rPr>
          <w:rFonts w:hint="eastAsia"/>
        </w:rPr>
        <w:t>vim</w:t>
      </w:r>
      <w:r>
        <w:rPr>
          <w:rFonts w:hint="eastAsia"/>
        </w:rPr>
        <w:t>并实现重新载入配置：</w:t>
      </w:r>
    </w:p>
    <w:p w14:paraId="72E3FBAA" w14:textId="47F1EC20" w:rsidR="00055A17" w:rsidRPr="00055A17" w:rsidRDefault="00055A17" w:rsidP="00055A17">
      <w:r>
        <w:rPr>
          <w:rFonts w:hint="eastAsia"/>
        </w:rPr>
        <w:t>:</w:t>
      </w:r>
      <w:r>
        <w:t>source ~/_vimrc</w:t>
      </w:r>
    </w:p>
    <w:p w14:paraId="732E6E63" w14:textId="3D6C7305" w:rsidR="00055A17" w:rsidRDefault="001D6CD0" w:rsidP="00055A17">
      <w:r>
        <w:rPr>
          <w:rFonts w:hint="eastAsia"/>
        </w:rPr>
        <w:lastRenderedPageBreak/>
        <w:t>也可以通过快捷键映射的方式来实现：</w:t>
      </w:r>
    </w:p>
    <w:p w14:paraId="04854B9B" w14:textId="77777777" w:rsidR="001D6CD0" w:rsidRDefault="001D6CD0" w:rsidP="00055A17"/>
    <w:p w14:paraId="18C3C2C9" w14:textId="77777777" w:rsidR="001D6CD0" w:rsidRPr="00055A17" w:rsidRDefault="001D6CD0" w:rsidP="00055A17"/>
    <w:p w14:paraId="6ACDCDC3" w14:textId="0A450E69" w:rsidR="00FC152F" w:rsidRDefault="00FC152F" w:rsidP="00FC152F">
      <w:pPr>
        <w:pStyle w:val="1"/>
      </w:pPr>
      <w:r>
        <w:rPr>
          <w:rFonts w:hint="eastAsia"/>
        </w:rPr>
        <w:t>配置文件</w:t>
      </w:r>
    </w:p>
    <w:p w14:paraId="3000A4A0" w14:textId="43FE68E3" w:rsidR="00660904" w:rsidRDefault="004D4283" w:rsidP="00F04ADB">
      <w:pPr>
        <w:pStyle w:val="2"/>
      </w:pPr>
      <w:r>
        <w:rPr>
          <w:rFonts w:hint="eastAsia"/>
        </w:rPr>
        <w:t>配置</w:t>
      </w:r>
      <w:r w:rsidR="00F04ADB">
        <w:rPr>
          <w:rFonts w:hint="eastAsia"/>
        </w:rPr>
        <w:t>文件地址</w:t>
      </w:r>
    </w:p>
    <w:p w14:paraId="45986B3D" w14:textId="660B98FF" w:rsidR="00F04ADB" w:rsidRDefault="00F04ADB" w:rsidP="00A65FBC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中，配置文件地址为：</w:t>
      </w:r>
      <w:r w:rsidRPr="00F04ADB">
        <w:t>C:\Users\Administrator\_vimrc</w:t>
      </w:r>
    </w:p>
    <w:p w14:paraId="65F953A3" w14:textId="0EAAAB84" w:rsidR="00F04ADB" w:rsidRDefault="00F04ADB" w:rsidP="00A65FBC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中，配置文件地址为：</w:t>
      </w:r>
    </w:p>
    <w:p w14:paraId="448292F0" w14:textId="604BCC90" w:rsidR="00F04ADB" w:rsidRDefault="00F04ADB" w:rsidP="00A65FBC"/>
    <w:p w14:paraId="56F3A62C" w14:textId="68CB0CC1" w:rsidR="00F04ADB" w:rsidRDefault="004D4283" w:rsidP="0090168C">
      <w:pPr>
        <w:pStyle w:val="2"/>
      </w:pPr>
      <w:r>
        <w:rPr>
          <w:rFonts w:hint="eastAsia"/>
        </w:rPr>
        <w:t>打开配置文件</w:t>
      </w:r>
    </w:p>
    <w:p w14:paraId="50B53B6D" w14:textId="2539D68E" w:rsidR="0090168C" w:rsidRDefault="0090168C" w:rsidP="0090168C">
      <w:r>
        <w:rPr>
          <w:rFonts w:hint="eastAsia"/>
        </w:rPr>
        <w:t>启动</w:t>
      </w:r>
      <w:r>
        <w:rPr>
          <w:rFonts w:hint="eastAsia"/>
        </w:rPr>
        <w:t>Vim</w:t>
      </w:r>
      <w:r>
        <w:rPr>
          <w:rFonts w:hint="eastAsia"/>
        </w:rPr>
        <w:t>之后，用命令模式打开配置文件，如下命令所示：</w:t>
      </w:r>
    </w:p>
    <w:p w14:paraId="36E8BFBB" w14:textId="321B3DF8" w:rsidR="0090168C" w:rsidRDefault="0090168C" w:rsidP="0090168C"/>
    <w:p w14:paraId="5A2516E7" w14:textId="070287C6" w:rsidR="00B115E8" w:rsidRDefault="00B115E8" w:rsidP="0090168C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中</w:t>
      </w:r>
      <w:r w:rsidR="00BA39A7">
        <w:rPr>
          <w:rFonts w:hint="eastAsia"/>
        </w:rPr>
        <w:t>，</w:t>
      </w:r>
      <w:r>
        <w:t>:edit ~\_vimrc</w:t>
      </w:r>
    </w:p>
    <w:p w14:paraId="3A3067C1" w14:textId="1CF0C535" w:rsidR="00BA39A7" w:rsidRDefault="00BA39A7" w:rsidP="0090168C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中，</w:t>
      </w:r>
      <w:r>
        <w:rPr>
          <w:rFonts w:hint="eastAsia"/>
        </w:rPr>
        <w:t>:</w:t>
      </w:r>
      <w:r>
        <w:t>edit ~/.vimrc</w:t>
      </w:r>
    </w:p>
    <w:p w14:paraId="47EFC31E" w14:textId="541D2925" w:rsidR="00B115E8" w:rsidRDefault="00B115E8" w:rsidP="0090168C"/>
    <w:p w14:paraId="7DC042B6" w14:textId="77777777" w:rsidR="00B115E8" w:rsidRPr="0090168C" w:rsidRDefault="00B115E8" w:rsidP="0090168C"/>
    <w:p w14:paraId="742E83C3" w14:textId="7F19790E" w:rsidR="00660904" w:rsidRDefault="009D3CF1" w:rsidP="009D3CF1">
      <w:pPr>
        <w:pStyle w:val="2"/>
      </w:pPr>
      <w:r>
        <w:rPr>
          <w:rFonts w:hint="eastAsia"/>
        </w:rPr>
        <w:t>配置项说明</w:t>
      </w:r>
    </w:p>
    <w:p w14:paraId="0F460380" w14:textId="300C9FBD" w:rsidR="009D3CF1" w:rsidRDefault="009D3CF1" w:rsidP="009D3CF1">
      <w:pPr>
        <w:pStyle w:val="3"/>
      </w:pPr>
      <w:r>
        <w:rPr>
          <w:rFonts w:hint="eastAsia"/>
        </w:rPr>
        <w:t>显示行号</w:t>
      </w:r>
    </w:p>
    <w:p w14:paraId="6F58EA2D" w14:textId="2954DAEE" w:rsidR="009D3CF1" w:rsidRDefault="009D3CF1" w:rsidP="009D3CF1">
      <w:r>
        <w:rPr>
          <w:rFonts w:hint="eastAsia"/>
        </w:rPr>
        <w:t>s</w:t>
      </w:r>
      <w:r>
        <w:t>et number</w:t>
      </w:r>
    </w:p>
    <w:p w14:paraId="375F98C7" w14:textId="45A58F69" w:rsidR="00B07534" w:rsidRDefault="00B07534" w:rsidP="009D3CF1">
      <w:r>
        <w:rPr>
          <w:rFonts w:hint="eastAsia"/>
        </w:rPr>
        <w:t>或</w:t>
      </w:r>
    </w:p>
    <w:p w14:paraId="7B7B8336" w14:textId="51B22AE9" w:rsidR="00B07534" w:rsidRDefault="00B07534" w:rsidP="009D3CF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nu</w:t>
      </w:r>
    </w:p>
    <w:p w14:paraId="3B2506C9" w14:textId="16821434" w:rsidR="00B07534" w:rsidRDefault="00B07534" w:rsidP="009D3CF1"/>
    <w:p w14:paraId="174DD7CC" w14:textId="22746AFA" w:rsidR="00B07534" w:rsidRDefault="00B07534" w:rsidP="00D43C1A">
      <w:pPr>
        <w:pStyle w:val="4"/>
      </w:pPr>
      <w:r>
        <w:rPr>
          <w:rFonts w:hint="eastAsia"/>
        </w:rPr>
        <w:t>取消显示行号</w:t>
      </w:r>
    </w:p>
    <w:p w14:paraId="6738AD45" w14:textId="58967C8A" w:rsidR="00B07534" w:rsidRDefault="00B07534" w:rsidP="009D3CF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nonu</w:t>
      </w:r>
    </w:p>
    <w:p w14:paraId="2034AD26" w14:textId="708D8BA3" w:rsidR="00B07534" w:rsidRDefault="00B07534" w:rsidP="009D3CF1">
      <w:r>
        <w:rPr>
          <w:rFonts w:hint="eastAsia"/>
        </w:rPr>
        <w:t>或者</w:t>
      </w:r>
    </w:p>
    <w:p w14:paraId="0132EB99" w14:textId="1BB65A25" w:rsidR="00B07534" w:rsidRDefault="00B07534" w:rsidP="009D3CF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nonumber</w:t>
      </w:r>
    </w:p>
    <w:p w14:paraId="70BDC33E" w14:textId="3AF81E34" w:rsidR="009D3CF1" w:rsidRDefault="009D3CF1" w:rsidP="009D3CF1"/>
    <w:p w14:paraId="5BAB9452" w14:textId="534064BF" w:rsidR="009D3CF1" w:rsidRDefault="00671856" w:rsidP="00405FA3">
      <w:pPr>
        <w:pStyle w:val="3"/>
      </w:pPr>
      <w:r>
        <w:rPr>
          <w:rFonts w:hint="eastAsia"/>
        </w:rPr>
        <w:t>语法</w:t>
      </w:r>
      <w:r w:rsidR="00405FA3">
        <w:rPr>
          <w:rFonts w:hint="eastAsia"/>
        </w:rPr>
        <w:t>高亮</w:t>
      </w:r>
    </w:p>
    <w:p w14:paraId="7921A2D1" w14:textId="01D194AF" w:rsidR="00405FA3" w:rsidRDefault="00405FA3" w:rsidP="00405FA3">
      <w:r>
        <w:rPr>
          <w:rFonts w:hint="eastAsia"/>
        </w:rPr>
        <w:t>syntax</w:t>
      </w:r>
      <w:r>
        <w:t xml:space="preserve"> </w:t>
      </w:r>
      <w:r>
        <w:rPr>
          <w:rFonts w:hint="eastAsia"/>
        </w:rPr>
        <w:t>on</w:t>
      </w:r>
    </w:p>
    <w:p w14:paraId="6041AC07" w14:textId="1B29D804" w:rsidR="00405FA3" w:rsidRDefault="00405FA3" w:rsidP="00405FA3"/>
    <w:p w14:paraId="2F50DA6F" w14:textId="5225985C" w:rsidR="00B830B7" w:rsidRDefault="00B830B7" w:rsidP="00B830B7">
      <w:pPr>
        <w:pStyle w:val="3"/>
      </w:pPr>
      <w:r>
        <w:rPr>
          <w:rFonts w:hint="eastAsia"/>
        </w:rPr>
        <w:lastRenderedPageBreak/>
        <w:t>自动缩进</w:t>
      </w:r>
    </w:p>
    <w:p w14:paraId="2598AF12" w14:textId="7610AF83" w:rsidR="00671856" w:rsidRDefault="00DB3AD3" w:rsidP="00405FA3">
      <w:r w:rsidRPr="00DB3AD3">
        <w:t>set autoindent</w:t>
      </w:r>
    </w:p>
    <w:p w14:paraId="792A2E0C" w14:textId="62356D21" w:rsidR="00DB3AD3" w:rsidRDefault="00DB3AD3" w:rsidP="00405FA3"/>
    <w:p w14:paraId="36A8850C" w14:textId="36B0E991" w:rsidR="00DB3AD3" w:rsidRDefault="00CA7197" w:rsidP="00CA7197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tab</w:t>
      </w:r>
      <w:r>
        <w:rPr>
          <w:rFonts w:hint="eastAsia"/>
        </w:rPr>
        <w:t>宽度</w:t>
      </w:r>
    </w:p>
    <w:p w14:paraId="66648968" w14:textId="6FC566FE" w:rsidR="00405FA3" w:rsidRDefault="00CA7197" w:rsidP="00405FA3">
      <w:r w:rsidRPr="00CA7197">
        <w:t>set shiftwidth=4</w:t>
      </w:r>
    </w:p>
    <w:p w14:paraId="030D000F" w14:textId="2F0B728E" w:rsidR="006A22F9" w:rsidRPr="00405FA3" w:rsidRDefault="006A22F9" w:rsidP="00405FA3">
      <w:r w:rsidRPr="006A22F9">
        <w:t>set tabstop=4</w:t>
      </w:r>
    </w:p>
    <w:p w14:paraId="40AA7AB4" w14:textId="77777777" w:rsidR="009D3CF1" w:rsidRPr="009D3CF1" w:rsidRDefault="009D3CF1" w:rsidP="009D3CF1"/>
    <w:p w14:paraId="08D5163B" w14:textId="763442FA" w:rsidR="00660904" w:rsidRDefault="004C7089" w:rsidP="004C7089">
      <w:pPr>
        <w:pStyle w:val="3"/>
      </w:pPr>
      <w:r>
        <w:rPr>
          <w:rFonts w:hint="eastAsia"/>
        </w:rPr>
        <w:t>把</w:t>
      </w:r>
      <w:r>
        <w:rPr>
          <w:rFonts w:hint="eastAsia"/>
        </w:rPr>
        <w:t>tab</w:t>
      </w:r>
      <w:r>
        <w:rPr>
          <w:rFonts w:hint="eastAsia"/>
        </w:rPr>
        <w:t>转换成空格</w:t>
      </w:r>
    </w:p>
    <w:p w14:paraId="4DFA7585" w14:textId="50AB1367" w:rsidR="004C7089" w:rsidRDefault="0095161E" w:rsidP="004C7089">
      <w:r w:rsidRPr="0095161E">
        <w:t>set expandtab</w:t>
      </w:r>
    </w:p>
    <w:p w14:paraId="4E144503" w14:textId="7AA861D2" w:rsidR="0095161E" w:rsidRDefault="0095161E" w:rsidP="004C7089"/>
    <w:p w14:paraId="28BDBE69" w14:textId="3413AD0F" w:rsidR="0095161E" w:rsidRDefault="00A81911" w:rsidP="00A81911">
      <w:pPr>
        <w:pStyle w:val="3"/>
      </w:pPr>
      <w:r>
        <w:rPr>
          <w:rFonts w:hint="eastAsia"/>
        </w:rPr>
        <w:t>颜色主题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F19" w14:paraId="038BFD98" w14:textId="77777777" w:rsidTr="00D01F19">
        <w:tc>
          <w:tcPr>
            <w:tcW w:w="8296" w:type="dxa"/>
          </w:tcPr>
          <w:p w14:paraId="0882232C" w14:textId="2C8C62F2" w:rsidR="00D01F19" w:rsidRDefault="00D01F19" w:rsidP="00A81911">
            <w:r w:rsidRPr="005727D7">
              <w:t>colorscheme murphy</w:t>
            </w:r>
          </w:p>
        </w:tc>
      </w:tr>
    </w:tbl>
    <w:p w14:paraId="71E2D537" w14:textId="765DF057" w:rsidR="00A81911" w:rsidRDefault="00A81911" w:rsidP="00A81911"/>
    <w:p w14:paraId="49F443CA" w14:textId="609873EA" w:rsidR="00D01F19" w:rsidRDefault="006556B2" w:rsidP="00A81911">
      <w:r>
        <w:rPr>
          <w:rFonts w:hint="eastAsia"/>
        </w:rPr>
        <w:t>在命令模式下输入：</w:t>
      </w:r>
    </w:p>
    <w:p w14:paraId="53A3CD1F" w14:textId="0935D1A9" w:rsidR="006556B2" w:rsidRDefault="006556B2" w:rsidP="00A81911">
      <w:r>
        <w:rPr>
          <w:rFonts w:hint="eastAsia"/>
        </w:rPr>
        <w:t>:</w:t>
      </w:r>
      <w:r>
        <w:t>colorscheme</w:t>
      </w:r>
      <w:r>
        <w:rPr>
          <w:rFonts w:hint="eastAsia"/>
        </w:rPr>
        <w:t>空格</w:t>
      </w:r>
    </w:p>
    <w:p w14:paraId="70B901BB" w14:textId="5242F1A2" w:rsidR="006556B2" w:rsidRDefault="006556B2" w:rsidP="00A81911">
      <w:r>
        <w:rPr>
          <w:rFonts w:hint="eastAsia"/>
        </w:rPr>
        <w:t>然后按</w:t>
      </w:r>
      <w:r>
        <w:rPr>
          <w:rFonts w:hint="eastAsia"/>
        </w:rPr>
        <w:t>tab</w:t>
      </w:r>
      <w:r>
        <w:rPr>
          <w:rFonts w:hint="eastAsia"/>
        </w:rPr>
        <w:t>键，选择喜欢的颜色主题</w:t>
      </w:r>
    </w:p>
    <w:p w14:paraId="6D3CA2D3" w14:textId="4A3F63B9" w:rsidR="00A751D3" w:rsidRDefault="00A751D3" w:rsidP="00A81911"/>
    <w:p w14:paraId="7CE19FC6" w14:textId="40486376" w:rsidR="00A751D3" w:rsidRDefault="00A751D3" w:rsidP="00A751D3">
      <w:pPr>
        <w:pStyle w:val="4"/>
      </w:pPr>
      <w:r>
        <w:rPr>
          <w:rFonts w:hint="eastAsia"/>
        </w:rPr>
        <w:t>颜色主题位置</w:t>
      </w:r>
    </w:p>
    <w:p w14:paraId="10C8F05E" w14:textId="4E49398E" w:rsidR="00A751D3" w:rsidRDefault="00A751D3" w:rsidP="00A751D3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系统中，颜色主题位置为：安装目录下</w:t>
      </w:r>
      <w:r>
        <w:rPr>
          <w:rFonts w:hint="eastAsia"/>
        </w:rPr>
        <w:t>\</w:t>
      </w:r>
      <w:r w:rsidRPr="00A751D3">
        <w:t>vim82\colors</w:t>
      </w:r>
      <w:r>
        <w:rPr>
          <w:rFonts w:hint="eastAsia"/>
        </w:rPr>
        <w:t>目录中。</w:t>
      </w:r>
    </w:p>
    <w:p w14:paraId="014F4CC9" w14:textId="5E6B6F81" w:rsidR="00A751D3" w:rsidRDefault="00A751D3" w:rsidP="00A751D3">
      <w:r>
        <w:rPr>
          <w:rFonts w:hint="eastAsia"/>
        </w:rPr>
        <w:t>比如：</w:t>
      </w:r>
      <w:r w:rsidR="009045BF" w:rsidRPr="009045BF">
        <w:t>C:\Vim\vim82\colors</w:t>
      </w:r>
    </w:p>
    <w:p w14:paraId="5B0C9670" w14:textId="77777777" w:rsidR="009045BF" w:rsidRDefault="009045BF" w:rsidP="00A751D3"/>
    <w:p w14:paraId="5AA1A01F" w14:textId="51552F78" w:rsidR="009045BF" w:rsidRDefault="009045BF" w:rsidP="00A751D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系统中，颜色主题位置为：</w:t>
      </w:r>
      <w:r w:rsidR="00783086" w:rsidRPr="00783086">
        <w:t>/usr/share/vim/vim81/colors/</w:t>
      </w:r>
    </w:p>
    <w:p w14:paraId="4C0AF8EB" w14:textId="287A2743" w:rsidR="00783086" w:rsidRDefault="00783086" w:rsidP="00A751D3">
      <w:r>
        <w:rPr>
          <w:rFonts w:hint="eastAsia"/>
        </w:rPr>
        <w:t>比如：</w:t>
      </w:r>
    </w:p>
    <w:p w14:paraId="7140ED02" w14:textId="1D4DE2DC" w:rsidR="00783086" w:rsidRDefault="00241B1B" w:rsidP="00A751D3">
      <w:r>
        <w:rPr>
          <w:noProof/>
        </w:rPr>
        <w:lastRenderedPageBreak/>
        <w:drawing>
          <wp:inline distT="0" distB="0" distL="0" distR="0" wp14:anchorId="5004CDA4" wp14:editId="6351DD80">
            <wp:extent cx="4943475" cy="428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A9A2" w14:textId="77777777" w:rsidR="00A751D3" w:rsidRPr="00A751D3" w:rsidRDefault="00A751D3" w:rsidP="00A751D3"/>
    <w:p w14:paraId="3977C0CF" w14:textId="5E040CFC" w:rsidR="00A46682" w:rsidRDefault="00A46682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 xml:space="preserve"> onedark</w:t>
      </w:r>
      <w:r>
        <w:t xml:space="preserve"> </w:t>
      </w:r>
      <w:r>
        <w:rPr>
          <w:rFonts w:hint="eastAsia"/>
        </w:rPr>
        <w:t>主题</w:t>
      </w:r>
    </w:p>
    <w:p w14:paraId="5C7317F5" w14:textId="323DD421" w:rsidR="00A46682" w:rsidRDefault="001A0B69" w:rsidP="00A46682">
      <w:r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15" w:history="1">
        <w:r w:rsidR="00FC7AC5">
          <w:rPr>
            <w:rStyle w:val="a6"/>
          </w:rPr>
          <w:t>https://github.com/joshdick/onedark.vim</w:t>
        </w:r>
      </w:hyperlink>
      <w:r>
        <w:t xml:space="preserve"> </w:t>
      </w:r>
      <w:r>
        <w:rPr>
          <w:rFonts w:hint="eastAsia"/>
        </w:rPr>
        <w:t>，下载，或者用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下载，然后把</w:t>
      </w:r>
      <w:r>
        <w:rPr>
          <w:rFonts w:hint="eastAsia"/>
        </w:rPr>
        <w:t xml:space="preserve"> </w:t>
      </w:r>
      <w:r w:rsidR="00D63160" w:rsidRPr="00D63160">
        <w:rPr>
          <w:rFonts w:hint="eastAsia"/>
          <w:b/>
          <w:bCs/>
          <w:color w:val="FF0000"/>
        </w:rPr>
        <w:t>autoload</w:t>
      </w:r>
      <w:r>
        <w:t xml:space="preserve"> </w:t>
      </w:r>
      <w:r>
        <w:rPr>
          <w:rFonts w:hint="eastAsia"/>
        </w:rPr>
        <w:t>目录下的</w:t>
      </w:r>
      <w:r>
        <w:rPr>
          <w:rFonts w:hint="eastAsia"/>
        </w:rPr>
        <w:t xml:space="preserve"> onedark</w:t>
      </w:r>
      <w:r>
        <w:t xml:space="preserve">.vim </w:t>
      </w:r>
      <w:r>
        <w:rPr>
          <w:rFonts w:hint="eastAsia"/>
        </w:rPr>
        <w:t>复制到</w:t>
      </w:r>
      <w:r>
        <w:rPr>
          <w:rFonts w:hint="eastAsia"/>
        </w:rPr>
        <w:t xml:space="preserve"> Vim</w:t>
      </w:r>
      <w:r>
        <w:t xml:space="preserve"> </w:t>
      </w:r>
      <w:r>
        <w:rPr>
          <w:rFonts w:hint="eastAsia"/>
        </w:rPr>
        <w:t>软件的</w:t>
      </w:r>
      <w:r>
        <w:rPr>
          <w:rFonts w:hint="eastAsia"/>
        </w:rPr>
        <w:t xml:space="preserve"> </w:t>
      </w:r>
      <w:r w:rsidR="00D63160">
        <w:rPr>
          <w:rFonts w:hint="eastAsia"/>
        </w:rPr>
        <w:t>autoload</w:t>
      </w:r>
      <w:r>
        <w:rPr>
          <w:rFonts w:hint="eastAsia"/>
        </w:rPr>
        <w:t>目录下</w:t>
      </w:r>
      <w:r w:rsidR="00D63160">
        <w:rPr>
          <w:rFonts w:hint="eastAsia"/>
        </w:rPr>
        <w:t>，以及把</w:t>
      </w:r>
      <w:r w:rsidR="00D63160">
        <w:rPr>
          <w:rFonts w:hint="eastAsia"/>
        </w:rPr>
        <w:t xml:space="preserve"> </w:t>
      </w:r>
      <w:r w:rsidR="00D63160" w:rsidRPr="00D63160">
        <w:rPr>
          <w:rFonts w:hint="eastAsia"/>
          <w:b/>
          <w:bCs/>
          <w:color w:val="FF0000"/>
        </w:rPr>
        <w:t>colors</w:t>
      </w:r>
      <w:r w:rsidR="00D63160">
        <w:t xml:space="preserve"> </w:t>
      </w:r>
      <w:r w:rsidR="00D63160">
        <w:rPr>
          <w:rFonts w:hint="eastAsia"/>
        </w:rPr>
        <w:t>目录下的</w:t>
      </w:r>
      <w:r w:rsidR="00D63160">
        <w:rPr>
          <w:rFonts w:hint="eastAsia"/>
        </w:rPr>
        <w:t xml:space="preserve"> onedark</w:t>
      </w:r>
      <w:r w:rsidR="00D63160">
        <w:t xml:space="preserve">.vim </w:t>
      </w:r>
      <w:r w:rsidR="00D63160">
        <w:rPr>
          <w:rFonts w:hint="eastAsia"/>
        </w:rPr>
        <w:t>复制到</w:t>
      </w:r>
      <w:r w:rsidR="00D63160">
        <w:rPr>
          <w:rFonts w:hint="eastAsia"/>
        </w:rPr>
        <w:t xml:space="preserve"> Vim</w:t>
      </w:r>
      <w:r w:rsidR="00D63160">
        <w:t xml:space="preserve"> </w:t>
      </w:r>
      <w:r w:rsidR="00D63160">
        <w:rPr>
          <w:rFonts w:hint="eastAsia"/>
        </w:rPr>
        <w:t>软件的</w:t>
      </w:r>
      <w:r w:rsidR="00D63160">
        <w:rPr>
          <w:rFonts w:hint="eastAsia"/>
        </w:rPr>
        <w:t xml:space="preserve"> </w:t>
      </w:r>
      <w:r w:rsidR="00D63160">
        <w:t>colors</w:t>
      </w:r>
      <w:r w:rsidR="00D63160">
        <w:rPr>
          <w:rFonts w:hint="eastAsia"/>
        </w:rPr>
        <w:t>目录下，经过这两个步骤才能完成安装。</w:t>
      </w:r>
    </w:p>
    <w:p w14:paraId="7532A44D" w14:textId="4EA4961E" w:rsidR="00FC7AC5" w:rsidRPr="00A46682" w:rsidRDefault="00FC7AC5" w:rsidP="00A46682"/>
    <w:p w14:paraId="4E451775" w14:textId="6243A357" w:rsidR="00CD6E2F" w:rsidRDefault="00CD6E2F">
      <w:pPr>
        <w:pStyle w:val="3"/>
      </w:pPr>
      <w:r>
        <w:rPr>
          <w:rFonts w:hint="eastAsia"/>
        </w:rPr>
        <w:t>设置编码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7F84" w14:paraId="19D221C8" w14:textId="77777777" w:rsidTr="009E7F84">
        <w:tc>
          <w:tcPr>
            <w:tcW w:w="8296" w:type="dxa"/>
          </w:tcPr>
          <w:p w14:paraId="3CBC762C" w14:textId="77777777" w:rsidR="009E7F84" w:rsidRDefault="009E7F84" w:rsidP="009E7F84">
            <w:r>
              <w:t>set encoding=utf-8</w:t>
            </w:r>
          </w:p>
          <w:p w14:paraId="250E48AB" w14:textId="77777777" w:rsidR="009E7F84" w:rsidRDefault="009E7F84" w:rsidP="009E7F84">
            <w:r>
              <w:t>set fileencodings=utf-8,gb18030,gbk,gb2312</w:t>
            </w:r>
          </w:p>
          <w:p w14:paraId="5A7C52A4" w14:textId="77777777" w:rsidR="004B44B2" w:rsidRDefault="009E7F84" w:rsidP="009E7F84">
            <w:r>
              <w:t>set termencoding=utf-8</w:t>
            </w:r>
          </w:p>
          <w:p w14:paraId="3A9F826A" w14:textId="4EB6EBAE" w:rsidR="009E7F84" w:rsidRDefault="009E7F84" w:rsidP="009E7F84">
            <w:bookmarkStart w:id="0" w:name="_GoBack"/>
            <w:bookmarkEnd w:id="0"/>
            <w:r>
              <w:t>source $VIMRUNTIME/delmenu.vim</w:t>
            </w:r>
          </w:p>
          <w:p w14:paraId="145ADF1F" w14:textId="77777777" w:rsidR="009E7F84" w:rsidRDefault="009E7F84" w:rsidP="009E7F84">
            <w:r>
              <w:t>source $VIMRUNTIME/menu.vim</w:t>
            </w:r>
          </w:p>
          <w:p w14:paraId="0CBF1696" w14:textId="7D2E6E17" w:rsidR="009E7F84" w:rsidRDefault="009E7F84" w:rsidP="009E7F84">
            <w:r>
              <w:t>language messages zh_CN.utf-8</w:t>
            </w:r>
          </w:p>
        </w:tc>
      </w:tr>
    </w:tbl>
    <w:p w14:paraId="012FE42B" w14:textId="77777777" w:rsidR="00CD6E2F" w:rsidRDefault="00CD6E2F" w:rsidP="00CD6E2F"/>
    <w:p w14:paraId="62FA6B37" w14:textId="77777777" w:rsidR="00CD6E2F" w:rsidRPr="00CD6E2F" w:rsidRDefault="00CD6E2F" w:rsidP="00CD6E2F"/>
    <w:p w14:paraId="0602BB86" w14:textId="250DC3B1" w:rsidR="004064E2" w:rsidRDefault="004064E2">
      <w:pPr>
        <w:pStyle w:val="3"/>
      </w:pPr>
      <w:r>
        <w:rPr>
          <w:rFonts w:hint="eastAsia"/>
        </w:rPr>
        <w:lastRenderedPageBreak/>
        <w:t>设置文本字体和大小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4E2" w14:paraId="5AE3CD00" w14:textId="77777777" w:rsidTr="004064E2">
        <w:tc>
          <w:tcPr>
            <w:tcW w:w="8296" w:type="dxa"/>
          </w:tcPr>
          <w:p w14:paraId="0C8D5D88" w14:textId="77777777" w:rsidR="004064E2" w:rsidRDefault="004064E2" w:rsidP="004064E2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设置字体和大小</w:t>
            </w:r>
          </w:p>
          <w:p w14:paraId="2649D544" w14:textId="77777777" w:rsidR="004064E2" w:rsidRDefault="004064E2" w:rsidP="004064E2">
            <w:r>
              <w:t>" set guifont=Courier_new:h14:b:cDEFAULT</w:t>
            </w:r>
          </w:p>
          <w:p w14:paraId="5768647C" w14:textId="798767A5" w:rsidR="004064E2" w:rsidRDefault="004064E2" w:rsidP="004064E2">
            <w:r>
              <w:t>set guifont=Consolas:h14:cDEFAULT</w:t>
            </w:r>
          </w:p>
        </w:tc>
      </w:tr>
    </w:tbl>
    <w:p w14:paraId="1C19344C" w14:textId="0DF7F6AB" w:rsidR="004064E2" w:rsidRDefault="004064E2" w:rsidP="004064E2"/>
    <w:p w14:paraId="7CBEB44A" w14:textId="77777777" w:rsidR="004064E2" w:rsidRPr="004064E2" w:rsidRDefault="004064E2" w:rsidP="004064E2"/>
    <w:p w14:paraId="2D9022AA" w14:textId="2CCC34E9" w:rsidR="00E03BAA" w:rsidRDefault="00E03BAA">
      <w:pPr>
        <w:pStyle w:val="3"/>
      </w:pPr>
      <w:r>
        <w:rPr>
          <w:rFonts w:hint="eastAsia"/>
        </w:rPr>
        <w:t>显示不可见字符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2DB6" w14:paraId="1BF2AB51" w14:textId="77777777" w:rsidTr="00B52DB6">
        <w:tc>
          <w:tcPr>
            <w:tcW w:w="8296" w:type="dxa"/>
          </w:tcPr>
          <w:p w14:paraId="7EA05FE9" w14:textId="77777777" w:rsidR="00B52DB6" w:rsidRDefault="00B52DB6" w:rsidP="00B52DB6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设置空白字符的视觉提示</w:t>
            </w:r>
          </w:p>
          <w:p w14:paraId="17F137B4" w14:textId="698C6B39" w:rsidR="00B52DB6" w:rsidRDefault="00B52DB6" w:rsidP="00B52DB6">
            <w:r>
              <w:t>set list listchars=tab:&gt;-,trail:~,extends:&gt;,precedes:&lt;</w:t>
            </w:r>
          </w:p>
        </w:tc>
      </w:tr>
    </w:tbl>
    <w:p w14:paraId="32483F0E" w14:textId="31169FCB" w:rsidR="00E03BAA" w:rsidRDefault="00E03BAA" w:rsidP="00E03BAA"/>
    <w:p w14:paraId="4BFCFDB8" w14:textId="77777777" w:rsidR="00E03BAA" w:rsidRPr="00E03BAA" w:rsidRDefault="00E03BAA" w:rsidP="00E03BAA"/>
    <w:p w14:paraId="73E45941" w14:textId="2144B9F6" w:rsidR="001D4327" w:rsidRDefault="001D4327">
      <w:pPr>
        <w:pStyle w:val="3"/>
      </w:pPr>
      <w:r>
        <w:rPr>
          <w:rFonts w:hint="eastAsia"/>
        </w:rPr>
        <w:t>文件类型检测</w:t>
      </w:r>
    </w:p>
    <w:p w14:paraId="4970DC3B" w14:textId="649ECB63" w:rsidR="001D4327" w:rsidRDefault="001D4327" w:rsidP="001D4327"/>
    <w:p w14:paraId="3AED7792" w14:textId="19530B6C" w:rsidR="001D4327" w:rsidRDefault="009436AD" w:rsidP="001D4327">
      <w:r w:rsidRPr="009436AD">
        <w:t>filetype</w:t>
      </w:r>
      <w:r w:rsidR="00E04872">
        <w:t xml:space="preserve"> </w:t>
      </w:r>
      <w:r w:rsidRPr="009436AD">
        <w:t>plugin</w:t>
      </w:r>
      <w:r w:rsidR="00E04872">
        <w:t xml:space="preserve"> </w:t>
      </w:r>
      <w:r w:rsidRPr="009436AD">
        <w:t>indent</w:t>
      </w:r>
      <w:r w:rsidR="00E04872">
        <w:t xml:space="preserve"> </w:t>
      </w:r>
      <w:r w:rsidRPr="009436AD">
        <w:t>on</w:t>
      </w:r>
    </w:p>
    <w:p w14:paraId="495E8294" w14:textId="77777777" w:rsidR="001D4327" w:rsidRPr="001D4327" w:rsidRDefault="001D4327" w:rsidP="001D4327"/>
    <w:p w14:paraId="5789F314" w14:textId="6FFEFA4E" w:rsidR="00E7564F" w:rsidRDefault="00E7564F">
      <w:pPr>
        <w:pStyle w:val="3"/>
      </w:pPr>
      <w:r>
        <w:rPr>
          <w:rFonts w:hint="eastAsia"/>
        </w:rPr>
        <w:t>标点符号自动闭合脚本</w:t>
      </w:r>
    </w:p>
    <w:p w14:paraId="23D57F18" w14:textId="50797FD4" w:rsidR="00E7564F" w:rsidRDefault="00E7564F" w:rsidP="00E7564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64F" w14:paraId="572D29FD" w14:textId="77777777" w:rsidTr="00E7564F">
        <w:tc>
          <w:tcPr>
            <w:tcW w:w="8296" w:type="dxa"/>
          </w:tcPr>
          <w:p w14:paraId="35DD0BB1" w14:textId="77777777" w:rsidR="00E7564F" w:rsidRDefault="00E7564F" w:rsidP="00E7564F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自动括号</w:t>
            </w:r>
          </w:p>
          <w:p w14:paraId="7C165C5D" w14:textId="77777777" w:rsidR="00E7564F" w:rsidRDefault="00E7564F" w:rsidP="00E7564F">
            <w:r>
              <w:t>inoremap ' ''&lt;ESC&gt;i</w:t>
            </w:r>
          </w:p>
          <w:p w14:paraId="00E25E8A" w14:textId="77777777" w:rsidR="00E7564F" w:rsidRDefault="00E7564F" w:rsidP="00E7564F">
            <w:r>
              <w:t>inoremap " ""&lt;ESC&gt;i</w:t>
            </w:r>
          </w:p>
          <w:p w14:paraId="07518643" w14:textId="77777777" w:rsidR="00E7564F" w:rsidRDefault="00E7564F" w:rsidP="00E7564F">
            <w:r>
              <w:t>inoremap ( ()&lt;ESC&gt;i</w:t>
            </w:r>
          </w:p>
          <w:p w14:paraId="5D987FAC" w14:textId="77777777" w:rsidR="00E7564F" w:rsidRDefault="00E7564F" w:rsidP="00E7564F">
            <w:r>
              <w:t>inoremap [ []&lt;ESC&gt;i</w:t>
            </w:r>
          </w:p>
          <w:p w14:paraId="1FCEAF70" w14:textId="3E66CBD4" w:rsidR="00E7564F" w:rsidRDefault="00E7564F" w:rsidP="00E7564F">
            <w:r>
              <w:t>inoremap { {&lt;CR&gt;}&lt;ESC&gt;O&lt;tab&gt;</w:t>
            </w:r>
          </w:p>
        </w:tc>
      </w:tr>
    </w:tbl>
    <w:p w14:paraId="6029C620" w14:textId="77777777" w:rsidR="00E7564F" w:rsidRPr="00E7564F" w:rsidRDefault="00E7564F" w:rsidP="00E7564F"/>
    <w:p w14:paraId="2E0F7755" w14:textId="77777777" w:rsidR="00E7564F" w:rsidRPr="00E7564F" w:rsidRDefault="00E7564F" w:rsidP="00E7564F"/>
    <w:p w14:paraId="31B5BB31" w14:textId="3C02C25C" w:rsidR="006821C1" w:rsidRDefault="006821C1">
      <w:pPr>
        <w:pStyle w:val="3"/>
      </w:pPr>
      <w:r>
        <w:rPr>
          <w:rFonts w:hint="eastAsia"/>
        </w:rPr>
        <w:t>配置编程语言文件头</w:t>
      </w:r>
    </w:p>
    <w:p w14:paraId="50E719F7" w14:textId="4CDBEAB4" w:rsidR="006821C1" w:rsidRDefault="006821C1" w:rsidP="006821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464" w14:paraId="26D69FA4" w14:textId="77777777" w:rsidTr="00925464">
        <w:tc>
          <w:tcPr>
            <w:tcW w:w="8296" w:type="dxa"/>
          </w:tcPr>
          <w:p w14:paraId="5CA654B2" w14:textId="77777777" w:rsidR="00925464" w:rsidRDefault="00925464" w:rsidP="00925464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创建文件头</w:t>
            </w:r>
          </w:p>
          <w:p w14:paraId="740C0F12" w14:textId="77777777" w:rsidR="00925464" w:rsidRDefault="00925464" w:rsidP="00925464">
            <w:r>
              <w:t>autocmd BufNewFile *.py,*.tex exec ":call SetTitle()"</w:t>
            </w:r>
          </w:p>
          <w:p w14:paraId="0DAB20A6" w14:textId="77777777" w:rsidR="00925464" w:rsidRDefault="00925464" w:rsidP="00925464">
            <w:r>
              <w:t xml:space="preserve">func! SetTitle() </w:t>
            </w:r>
          </w:p>
          <w:p w14:paraId="79104490" w14:textId="77777777" w:rsidR="00925464" w:rsidRDefault="00925464" w:rsidP="00925464">
            <w:r>
              <w:t xml:space="preserve">    if &amp;filetype == 'python'</w:t>
            </w:r>
          </w:p>
          <w:p w14:paraId="0023345D" w14:textId="77777777" w:rsidR="00925464" w:rsidRDefault="00925464" w:rsidP="00925464">
            <w:r>
              <w:t xml:space="preserve">        call setline(1,"#!/usr/bin/env python3")</w:t>
            </w:r>
          </w:p>
          <w:p w14:paraId="619C8490" w14:textId="77777777" w:rsidR="00925464" w:rsidRDefault="00925464" w:rsidP="00925464">
            <w:r>
              <w:t xml:space="preserve">        call append(line("."),"# -*- coding:UTF-8 -*-")</w:t>
            </w:r>
          </w:p>
          <w:p w14:paraId="4C966BAB" w14:textId="77777777" w:rsidR="00925464" w:rsidRDefault="00925464" w:rsidP="00925464">
            <w:r>
              <w:t xml:space="preserve">        call append(line(".")+1,"##########################################################################")</w:t>
            </w:r>
          </w:p>
          <w:p w14:paraId="41AD61CD" w14:textId="77777777" w:rsidR="00925464" w:rsidRDefault="00925464" w:rsidP="00925464">
            <w:r>
              <w:lastRenderedPageBreak/>
              <w:t xml:space="preserve">        call append(line(".")+2, "# File Name: ".expand("%"))</w:t>
            </w:r>
          </w:p>
          <w:p w14:paraId="338DD7C8" w14:textId="77777777" w:rsidR="00925464" w:rsidRDefault="00925464" w:rsidP="00925464">
            <w:r>
              <w:t xml:space="preserve">        call append(line(".")+3, "# Author: stubborn vegeta")</w:t>
            </w:r>
          </w:p>
          <w:p w14:paraId="639BD31E" w14:textId="77777777" w:rsidR="00925464" w:rsidRDefault="00925464" w:rsidP="00925464">
            <w:r>
              <w:t xml:space="preserve">        call append(line(".")+4, "# Created Time: ".strftime("%c"))</w:t>
            </w:r>
          </w:p>
          <w:p w14:paraId="6BFF2054" w14:textId="77777777" w:rsidR="00925464" w:rsidRDefault="00925464" w:rsidP="00925464">
            <w:r>
              <w:t xml:space="preserve">        call append(line(".")+5, "##########################################################################")</w:t>
            </w:r>
          </w:p>
          <w:p w14:paraId="35882F14" w14:textId="77777777" w:rsidR="00925464" w:rsidRDefault="00925464" w:rsidP="00925464">
            <w:r>
              <w:t xml:space="preserve">    endif</w:t>
            </w:r>
          </w:p>
          <w:p w14:paraId="4482CFC8" w14:textId="77777777" w:rsidR="00925464" w:rsidRDefault="00925464" w:rsidP="00925464">
            <w:r>
              <w:t xml:space="preserve">    if &amp;filetype == 'plaintex'</w:t>
            </w:r>
          </w:p>
          <w:p w14:paraId="696A0A5D" w14:textId="77777777" w:rsidR="00925464" w:rsidRDefault="00925464" w:rsidP="00925464">
            <w:r>
              <w:t xml:space="preserve">        call setline(1,"% -*- coding:UTF-8 -*-")</w:t>
            </w:r>
          </w:p>
          <w:p w14:paraId="241C8268" w14:textId="77777777" w:rsidR="00925464" w:rsidRDefault="00925464" w:rsidP="00925464">
            <w:r>
              <w:t xml:space="preserve">        call append(line("."),"%#########################################################################")</w:t>
            </w:r>
          </w:p>
          <w:p w14:paraId="74C3837B" w14:textId="77777777" w:rsidR="00925464" w:rsidRDefault="00925464" w:rsidP="00925464">
            <w:r>
              <w:t xml:space="preserve">        call append(line(".")+1, "% File Name: ".expand("%"))</w:t>
            </w:r>
          </w:p>
          <w:p w14:paraId="0B97EC44" w14:textId="77777777" w:rsidR="00925464" w:rsidRDefault="00925464" w:rsidP="00925464">
            <w:r>
              <w:t xml:space="preserve">        call append(line(".")+2, "% Author: stubborn vegeta")</w:t>
            </w:r>
          </w:p>
          <w:p w14:paraId="5E4F9371" w14:textId="77777777" w:rsidR="00925464" w:rsidRDefault="00925464" w:rsidP="00925464">
            <w:r>
              <w:t xml:space="preserve">        call append(line(".")+3, "% Created Time: ".strftime("%c"))</w:t>
            </w:r>
          </w:p>
          <w:p w14:paraId="2DD82C5F" w14:textId="77777777" w:rsidR="00925464" w:rsidRDefault="00925464" w:rsidP="00925464">
            <w:r>
              <w:t xml:space="preserve">        call append(line(".")+4, "%#########################################################################")</w:t>
            </w:r>
          </w:p>
          <w:p w14:paraId="592AF594" w14:textId="77777777" w:rsidR="00925464" w:rsidRDefault="00925464" w:rsidP="00925464">
            <w:r>
              <w:t xml:space="preserve">    endif</w:t>
            </w:r>
          </w:p>
          <w:p w14:paraId="601C0A07" w14:textId="77777777" w:rsidR="00925464" w:rsidRDefault="00925464" w:rsidP="00925464">
            <w:r>
              <w:t xml:space="preserve">    normal Go </w:t>
            </w:r>
          </w:p>
          <w:p w14:paraId="6CEBA2EF" w14:textId="2EB99186" w:rsidR="00925464" w:rsidRDefault="00925464" w:rsidP="00925464">
            <w:r>
              <w:t>endfunc</w:t>
            </w:r>
          </w:p>
        </w:tc>
      </w:tr>
    </w:tbl>
    <w:p w14:paraId="2BC7CA4B" w14:textId="2AA85CFD" w:rsidR="006821C1" w:rsidRDefault="006821C1" w:rsidP="006821C1"/>
    <w:p w14:paraId="1804232A" w14:textId="77777777" w:rsidR="006821C1" w:rsidRPr="006821C1" w:rsidRDefault="006821C1" w:rsidP="006821C1"/>
    <w:p w14:paraId="195B32B6" w14:textId="18D8037A" w:rsidR="00A91F47" w:rsidRDefault="00A91F47">
      <w:pPr>
        <w:pStyle w:val="3"/>
      </w:pPr>
      <w:r>
        <w:rPr>
          <w:rFonts w:hint="eastAsia"/>
        </w:rPr>
        <w:t>设置背景透明度</w:t>
      </w:r>
    </w:p>
    <w:p w14:paraId="320A27A1" w14:textId="77C3EEF6" w:rsidR="001B7E11" w:rsidRDefault="00E96B9C" w:rsidP="001B7E11">
      <w:r>
        <w:rPr>
          <w:rFonts w:hint="eastAsia"/>
        </w:rPr>
        <w:t>打开</w:t>
      </w:r>
      <w:hyperlink r:id="rId16" w:history="1">
        <w:r w:rsidR="001B7E11">
          <w:rPr>
            <w:rStyle w:val="a6"/>
          </w:rPr>
          <w:t>https://github.com/mattn/vimtweak</w:t>
        </w:r>
      </w:hyperlink>
      <w:r>
        <w:t xml:space="preserve"> </w:t>
      </w:r>
      <w:r>
        <w:rPr>
          <w:rFonts w:hint="eastAsia"/>
        </w:rPr>
        <w:t>进行下载。</w:t>
      </w:r>
    </w:p>
    <w:p w14:paraId="32B3396C" w14:textId="77777777" w:rsidR="00774241" w:rsidRPr="001B7E11" w:rsidRDefault="00774241" w:rsidP="001B7E11"/>
    <w:p w14:paraId="6A9DC064" w14:textId="4E4C0BBB" w:rsidR="008001A8" w:rsidRDefault="009F22D9" w:rsidP="00A91F47">
      <w:r>
        <w:rPr>
          <w:rFonts w:hint="eastAsia"/>
        </w:rPr>
        <w:t>把</w:t>
      </w:r>
      <w:r w:rsidRPr="009F22D9">
        <w:t xml:space="preserve"> </w:t>
      </w:r>
      <w:r w:rsidR="00FF10C6" w:rsidRPr="00FF10C6">
        <w:t>vimtweak64.dll</w:t>
      </w:r>
      <w:r>
        <w:rPr>
          <w:rFonts w:hint="eastAsia"/>
        </w:rPr>
        <w:t>复制到</w:t>
      </w:r>
      <w:r w:rsidRPr="009F22D9">
        <w:t>gvim.exe</w:t>
      </w:r>
      <w:r>
        <w:rPr>
          <w:rFonts w:hint="eastAsia"/>
        </w:rPr>
        <w:t>所在目录。</w:t>
      </w:r>
    </w:p>
    <w:p w14:paraId="66BA8987" w14:textId="1D3AFC0D" w:rsidR="0008312E" w:rsidRDefault="0008312E" w:rsidP="00A91F47"/>
    <w:p w14:paraId="7AE449CC" w14:textId="25A4D9E8" w:rsidR="0008312E" w:rsidRDefault="0008312E" w:rsidP="00A91F47">
      <w:r>
        <w:rPr>
          <w:rFonts w:hint="eastAsia"/>
        </w:rPr>
        <w:t>然后在配置文件中添加如下代码：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DAF" w14:paraId="145C376A" w14:textId="77777777" w:rsidTr="002C2DAF">
        <w:tc>
          <w:tcPr>
            <w:tcW w:w="8296" w:type="dxa"/>
          </w:tcPr>
          <w:p w14:paraId="7E6C1B32" w14:textId="05A18628" w:rsidR="002C2DAF" w:rsidRDefault="009268CF" w:rsidP="00A91F47">
            <w:r w:rsidRPr="009268CF">
              <w:t>au GUIEnter * call libcallnr("vimtweak64.dll","SetAlpha",1</w:t>
            </w:r>
            <w:r w:rsidR="008D32CA">
              <w:t>8</w:t>
            </w:r>
            <w:r w:rsidRPr="009268CF">
              <w:t>0)</w:t>
            </w:r>
          </w:p>
        </w:tc>
      </w:tr>
    </w:tbl>
    <w:p w14:paraId="4048718C" w14:textId="445797A8" w:rsidR="0008312E" w:rsidRDefault="0008312E" w:rsidP="00A91F47"/>
    <w:p w14:paraId="6F61DCB3" w14:textId="587937D7" w:rsidR="009268CF" w:rsidRDefault="009268CF" w:rsidP="00A91F47">
      <w:r>
        <w:rPr>
          <w:rFonts w:hint="eastAsia"/>
        </w:rPr>
        <w:t>这样就可以实现半透明效果了。</w:t>
      </w:r>
    </w:p>
    <w:p w14:paraId="2131DE4A" w14:textId="77777777" w:rsidR="009F22D9" w:rsidRDefault="009F22D9" w:rsidP="00A91F47"/>
    <w:p w14:paraId="12EF6CFA" w14:textId="77777777" w:rsidR="00A91F47" w:rsidRPr="00A91F47" w:rsidRDefault="00A91F47" w:rsidP="00A91F47"/>
    <w:p w14:paraId="3E187688" w14:textId="72418A29" w:rsidR="00801F77" w:rsidRDefault="00801F77">
      <w:pPr>
        <w:pStyle w:val="3"/>
      </w:pPr>
      <w:r>
        <w:rPr>
          <w:rFonts w:hint="eastAsia"/>
        </w:rPr>
        <w:t>代码运行环境</w:t>
      </w:r>
    </w:p>
    <w:p w14:paraId="575E3869" w14:textId="6A72D7DF" w:rsidR="00801F77" w:rsidRDefault="008A30F0" w:rsidP="00801F77">
      <w:hyperlink r:id="rId17" w:history="1">
        <w:r w:rsidR="0099198D">
          <w:rPr>
            <w:rStyle w:val="a6"/>
          </w:rPr>
          <w:t>https://www.cnblogs.com/juneman/p/8592776.html</w:t>
        </w:r>
      </w:hyperlink>
    </w:p>
    <w:p w14:paraId="52D088B0" w14:textId="77777777" w:rsidR="0099198D" w:rsidRDefault="0099198D" w:rsidP="00801F77"/>
    <w:p w14:paraId="2418A1CE" w14:textId="6004293C" w:rsidR="00801F77" w:rsidRDefault="00801F77" w:rsidP="00801F77"/>
    <w:p w14:paraId="1AAED4FD" w14:textId="77777777" w:rsidR="00801F77" w:rsidRPr="00801F77" w:rsidRDefault="00801F77" w:rsidP="00801F77"/>
    <w:p w14:paraId="3D0601C9" w14:textId="1DEA37AE" w:rsidR="004F510E" w:rsidRDefault="004F510E" w:rsidP="00081CEB">
      <w:pPr>
        <w:pStyle w:val="1"/>
      </w:pPr>
      <w:r>
        <w:rPr>
          <w:rFonts w:hint="eastAsia"/>
        </w:rPr>
        <w:lastRenderedPageBreak/>
        <w:t>插件管理</w:t>
      </w:r>
    </w:p>
    <w:p w14:paraId="3D66BF24" w14:textId="3D199432" w:rsidR="00DD467A" w:rsidRDefault="00DD467A" w:rsidP="00081CEB">
      <w:r>
        <w:rPr>
          <w:rFonts w:hint="eastAsia"/>
        </w:rPr>
        <w:t>在这里我们将使用</w:t>
      </w:r>
      <w:r w:rsidR="008F4568" w:rsidRPr="008F4568">
        <w:t>vim-plug</w:t>
      </w:r>
      <w:r>
        <w:rPr>
          <w:rFonts w:hint="eastAsia"/>
        </w:rPr>
        <w:t>这款插件管理器，</w:t>
      </w:r>
      <w:r w:rsidR="007B034D">
        <w:rPr>
          <w:rFonts w:hint="eastAsia"/>
        </w:rPr>
        <w:t>它支持异步加载。</w:t>
      </w:r>
    </w:p>
    <w:p w14:paraId="19570C92" w14:textId="3ACE8474" w:rsidR="00DE0B25" w:rsidRDefault="00DE0B25" w:rsidP="00081CEB"/>
    <w:p w14:paraId="1FBC2903" w14:textId="028CF203" w:rsidR="0086223D" w:rsidRDefault="0086223D" w:rsidP="00081CEB">
      <w:r>
        <w:rPr>
          <w:rFonts w:hint="eastAsia"/>
        </w:rPr>
        <w:t>在安装任何插件之前，我们需要先安装插件管理器，这里是</w:t>
      </w:r>
      <w:r>
        <w:rPr>
          <w:rFonts w:hint="eastAsia"/>
        </w:rPr>
        <w:t>vim-plug</w:t>
      </w:r>
      <w:r>
        <w:rPr>
          <w:rFonts w:hint="eastAsia"/>
        </w:rPr>
        <w:t>插件管理器。</w:t>
      </w:r>
    </w:p>
    <w:p w14:paraId="742D2013" w14:textId="77777777" w:rsidR="009C3904" w:rsidRDefault="009C3904" w:rsidP="00081CEB"/>
    <w:p w14:paraId="37FC112F" w14:textId="1B986B65" w:rsidR="00DE0B25" w:rsidRDefault="00DE0B25" w:rsidP="00081CEB">
      <w:pPr>
        <w:pStyle w:val="2"/>
      </w:pPr>
      <w:r>
        <w:rPr>
          <w:rFonts w:hint="eastAsia"/>
        </w:rPr>
        <w:t>安装插件管理器</w:t>
      </w:r>
    </w:p>
    <w:p w14:paraId="415CC7D3" w14:textId="37B903AA" w:rsidR="00DE0B25" w:rsidRDefault="002B0F4F" w:rsidP="00081CEB">
      <w:r>
        <w:rPr>
          <w:rFonts w:hint="eastAsia"/>
        </w:rPr>
        <w:t>vim-plug</w:t>
      </w:r>
      <w:r>
        <w:rPr>
          <w:rFonts w:hint="eastAsia"/>
        </w:rPr>
        <w:t>官网地址为：</w:t>
      </w:r>
      <w:hyperlink r:id="rId18" w:history="1">
        <w:r>
          <w:rPr>
            <w:rStyle w:val="a6"/>
          </w:rPr>
          <w:t>https://github.com/junegunn/vim-plug</w:t>
        </w:r>
      </w:hyperlink>
    </w:p>
    <w:p w14:paraId="4FCE6401" w14:textId="57D7AD83" w:rsidR="002B0F4F" w:rsidRDefault="002B0F4F" w:rsidP="00081CEB"/>
    <w:p w14:paraId="08285FF9" w14:textId="3B7F10FA" w:rsidR="00FF4C59" w:rsidRDefault="00FF4C59" w:rsidP="00081CEB">
      <w:r>
        <w:rPr>
          <w:rFonts w:hint="eastAsia"/>
        </w:rPr>
        <w:t>下载</w:t>
      </w:r>
      <w:r>
        <w:rPr>
          <w:rFonts w:hint="eastAsia"/>
        </w:rPr>
        <w:t>plug.vim</w:t>
      </w:r>
      <w:r>
        <w:rPr>
          <w:rFonts w:hint="eastAsia"/>
        </w:rPr>
        <w:t>文件</w:t>
      </w:r>
    </w:p>
    <w:p w14:paraId="008BCDA1" w14:textId="405BC0A0" w:rsidR="002B0F4F" w:rsidRPr="00DE0B25" w:rsidRDefault="00FF4C59" w:rsidP="00081CEB">
      <w:pPr>
        <w:jc w:val="center"/>
      </w:pPr>
      <w:r>
        <w:rPr>
          <w:noProof/>
        </w:rPr>
        <w:drawing>
          <wp:inline distT="0" distB="0" distL="0" distR="0" wp14:anchorId="1AF98D26" wp14:editId="72A8A82B">
            <wp:extent cx="423862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D4AC" w14:textId="232D7C1A" w:rsidR="007B034D" w:rsidRDefault="00132801" w:rsidP="00081CEB">
      <w:r>
        <w:rPr>
          <w:rFonts w:hint="eastAsia"/>
        </w:rPr>
        <w:t>下载下来之后，保存到</w:t>
      </w:r>
      <w:r>
        <w:rPr>
          <w:rFonts w:hint="eastAsia"/>
        </w:rPr>
        <w:t>Vim</w:t>
      </w:r>
      <w:r>
        <w:rPr>
          <w:rFonts w:hint="eastAsia"/>
        </w:rPr>
        <w:t>安装目录下的</w:t>
      </w:r>
      <w:r w:rsidR="00873E7B">
        <w:rPr>
          <w:rFonts w:hint="eastAsia"/>
        </w:rPr>
        <w:t>v</w:t>
      </w:r>
      <w:r w:rsidR="00873E7B">
        <w:t>im82\</w:t>
      </w:r>
      <w:r>
        <w:rPr>
          <w:rFonts w:hint="eastAsia"/>
        </w:rPr>
        <w:t>autoload</w:t>
      </w:r>
      <w:r>
        <w:rPr>
          <w:rFonts w:hint="eastAsia"/>
        </w:rPr>
        <w:t>目录中</w:t>
      </w:r>
      <w:r w:rsidR="00873E7B">
        <w:rPr>
          <w:rFonts w:hint="eastAsia"/>
        </w:rPr>
        <w:t>，如下图所示：</w:t>
      </w:r>
    </w:p>
    <w:p w14:paraId="22FEB914" w14:textId="35C03CA8" w:rsidR="00873E7B" w:rsidRDefault="001B46CA" w:rsidP="00081CEB">
      <w:pPr>
        <w:jc w:val="center"/>
      </w:pPr>
      <w:r>
        <w:rPr>
          <w:noProof/>
        </w:rPr>
        <w:drawing>
          <wp:inline distT="0" distB="0" distL="0" distR="0" wp14:anchorId="2AE3D618" wp14:editId="01992120">
            <wp:extent cx="4210050" cy="3305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8AC2" w14:textId="66E337CD" w:rsidR="00873E7B" w:rsidRDefault="00A5501E" w:rsidP="00081CEB">
      <w:r>
        <w:rPr>
          <w:rFonts w:hint="eastAsia"/>
        </w:rPr>
        <w:t>这样就算是安装完成了。</w:t>
      </w:r>
    </w:p>
    <w:p w14:paraId="35E0AD88" w14:textId="076E1021" w:rsidR="006D3EE3" w:rsidRDefault="006D3EE3" w:rsidP="00081CEB"/>
    <w:p w14:paraId="4F011476" w14:textId="16D44502" w:rsidR="00873E7B" w:rsidRDefault="006D3EE3" w:rsidP="00081CEB">
      <w:r>
        <w:rPr>
          <w:rFonts w:hint="eastAsia"/>
        </w:rPr>
        <w:t>然后重启</w:t>
      </w:r>
      <w:r>
        <w:rPr>
          <w:rFonts w:hint="eastAsia"/>
        </w:rPr>
        <w:t>Vim</w:t>
      </w:r>
      <w:r>
        <w:rPr>
          <w:rFonts w:hint="eastAsia"/>
        </w:rPr>
        <w:t>编辑器。</w:t>
      </w:r>
    </w:p>
    <w:p w14:paraId="192D5446" w14:textId="77777777" w:rsidR="007B034D" w:rsidRPr="00DD467A" w:rsidRDefault="007B034D" w:rsidP="00081CEB"/>
    <w:p w14:paraId="3F29033D" w14:textId="003C21D2" w:rsidR="00780665" w:rsidRDefault="00780665" w:rsidP="00081CEB">
      <w:pPr>
        <w:pStyle w:val="2"/>
      </w:pPr>
      <w:r>
        <w:rPr>
          <w:rFonts w:hint="eastAsia"/>
        </w:rPr>
        <w:t>插件管理代码</w:t>
      </w:r>
    </w:p>
    <w:p w14:paraId="3C1F7ACF" w14:textId="3116F826" w:rsidR="00DD467A" w:rsidRDefault="007F1741" w:rsidP="00081CEB">
      <w:r>
        <w:rPr>
          <w:rFonts w:hint="eastAsia"/>
        </w:rPr>
        <w:t>创建插件保存的相关目录结构，如下所示：</w:t>
      </w:r>
    </w:p>
    <w:p w14:paraId="593A86A5" w14:textId="04CD175B" w:rsidR="007F1741" w:rsidRDefault="007F1741" w:rsidP="00081CEB">
      <w:r w:rsidRPr="007F1741">
        <w:t>D:\ProgramConfigs\Vim\vim82\plugged</w:t>
      </w:r>
    </w:p>
    <w:p w14:paraId="68EAA809" w14:textId="77777777" w:rsidR="007F1741" w:rsidRPr="00780665" w:rsidRDefault="007F1741" w:rsidP="00081CEB"/>
    <w:p w14:paraId="2A346FDE" w14:textId="03D27DCF" w:rsidR="004F510E" w:rsidRDefault="00E67200" w:rsidP="00081CEB">
      <w:r>
        <w:rPr>
          <w:rFonts w:hint="eastAsia"/>
        </w:rPr>
        <w:t>如果要使用</w:t>
      </w:r>
      <w:r>
        <w:rPr>
          <w:rFonts w:hint="eastAsia"/>
        </w:rPr>
        <w:t>Vim</w:t>
      </w:r>
      <w:r>
        <w:rPr>
          <w:rFonts w:hint="eastAsia"/>
        </w:rPr>
        <w:t>相关插件，则需要在配置文件中添加如下代码：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665" w14:paraId="56464C51" w14:textId="77777777" w:rsidTr="00780665">
        <w:tc>
          <w:tcPr>
            <w:tcW w:w="8296" w:type="dxa"/>
          </w:tcPr>
          <w:p w14:paraId="51CD53AC" w14:textId="77777777" w:rsidR="008A0FA8" w:rsidRDefault="008A0FA8" w:rsidP="00081CEB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双引号是注释语句</w:t>
            </w:r>
          </w:p>
          <w:p w14:paraId="4D0FD436" w14:textId="77777777" w:rsidR="008A0FA8" w:rsidRDefault="008A0FA8" w:rsidP="00081CEB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插件管理器</w:t>
            </w:r>
          </w:p>
          <w:p w14:paraId="734CF694" w14:textId="77777777" w:rsidR="008A0FA8" w:rsidRDefault="008A0FA8" w:rsidP="00081CEB">
            <w:r>
              <w:rPr>
                <w:rFonts w:hint="eastAsia"/>
              </w:rPr>
              <w:t xml:space="preserve">call plug#begin('D:\ProgramConfigs\Vim\vim82\plugged') " </w:t>
            </w:r>
            <w:r>
              <w:rPr>
                <w:rFonts w:hint="eastAsia"/>
              </w:rPr>
              <w:t>插件保存目录</w:t>
            </w:r>
          </w:p>
          <w:p w14:paraId="6A9C793C" w14:textId="77777777" w:rsidR="008A0FA8" w:rsidRDefault="008A0FA8" w:rsidP="00081CEB">
            <w:r>
              <w:t>Plug 'preservim/nerdtree'</w:t>
            </w:r>
          </w:p>
          <w:p w14:paraId="3B556667" w14:textId="0FE3DB2D" w:rsidR="00780665" w:rsidRDefault="008A0FA8" w:rsidP="00081CEB">
            <w:r>
              <w:t>call plug#end()</w:t>
            </w:r>
          </w:p>
        </w:tc>
      </w:tr>
    </w:tbl>
    <w:p w14:paraId="3D311576" w14:textId="53023E7F" w:rsidR="00E67200" w:rsidRDefault="00E67200" w:rsidP="00081CEB"/>
    <w:p w14:paraId="18248307" w14:textId="6023A51C" w:rsidR="00A2249B" w:rsidRDefault="00A2249B" w:rsidP="00081CEB">
      <w:r>
        <w:rPr>
          <w:rFonts w:hint="eastAsia"/>
        </w:rPr>
        <w:t>然后执行</w:t>
      </w:r>
      <w:r>
        <w:rPr>
          <w:rFonts w:hint="eastAsia"/>
        </w:rPr>
        <w:t xml:space="preserve"> </w:t>
      </w:r>
      <w:r>
        <w:t xml:space="preserve">:w </w:t>
      </w:r>
      <w:r>
        <w:rPr>
          <w:rFonts w:hint="eastAsia"/>
        </w:rPr>
        <w:t>进行保存，然后执行</w:t>
      </w:r>
      <w:r>
        <w:rPr>
          <w:rFonts w:hint="eastAsia"/>
        </w:rPr>
        <w:t xml:space="preserve"> </w:t>
      </w:r>
      <w:r>
        <w:t>:PlugInstall</w:t>
      </w:r>
    </w:p>
    <w:p w14:paraId="52820A59" w14:textId="6BF95C2C" w:rsidR="00503EF4" w:rsidRDefault="00503EF4" w:rsidP="00081CEB"/>
    <w:p w14:paraId="5D71B771" w14:textId="77777777" w:rsidR="009673D9" w:rsidRDefault="009673D9" w:rsidP="00081CEB"/>
    <w:p w14:paraId="6E9752A6" w14:textId="77777777" w:rsidR="009673D9" w:rsidRDefault="009673D9" w:rsidP="00081CEB">
      <w:r>
        <w:rPr>
          <w:rFonts w:hint="eastAsia"/>
        </w:rPr>
        <w:t>安装过程如下所示：</w:t>
      </w:r>
    </w:p>
    <w:p w14:paraId="3E4A9A06" w14:textId="77777777" w:rsidR="009673D9" w:rsidRDefault="009673D9" w:rsidP="00081CEB">
      <w:pPr>
        <w:jc w:val="center"/>
      </w:pPr>
      <w:r>
        <w:rPr>
          <w:noProof/>
        </w:rPr>
        <w:drawing>
          <wp:inline distT="0" distB="0" distL="0" distR="0" wp14:anchorId="4F03AB6D" wp14:editId="5AD446DE">
            <wp:extent cx="3714750" cy="1009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0409" w14:textId="77777777" w:rsidR="009673D9" w:rsidRDefault="009673D9" w:rsidP="00081CEB"/>
    <w:p w14:paraId="5CE3E905" w14:textId="1CAF9D6C" w:rsidR="00503EF4" w:rsidRDefault="009673D9" w:rsidP="00081CEB">
      <w:r>
        <w:rPr>
          <w:rFonts w:hint="eastAsia"/>
        </w:rPr>
        <w:t>结果</w:t>
      </w:r>
      <w:r w:rsidR="00503EF4">
        <w:rPr>
          <w:rFonts w:hint="eastAsia"/>
        </w:rPr>
        <w:t>如下图所示：</w:t>
      </w:r>
    </w:p>
    <w:p w14:paraId="16E20BC5" w14:textId="58D266BD" w:rsidR="00503EF4" w:rsidRDefault="00503EF4" w:rsidP="00081CEB">
      <w:r>
        <w:rPr>
          <w:noProof/>
        </w:rPr>
        <w:drawing>
          <wp:inline distT="0" distB="0" distL="0" distR="0" wp14:anchorId="1D75386A" wp14:editId="350204FD">
            <wp:extent cx="5076825" cy="952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33C2" w14:textId="11789238" w:rsidR="00503EF4" w:rsidRDefault="00503EF4" w:rsidP="00081CEB">
      <w:r>
        <w:rPr>
          <w:rFonts w:hint="eastAsia"/>
        </w:rPr>
        <w:t>插件安装到我们指定的目录中了。</w:t>
      </w:r>
    </w:p>
    <w:p w14:paraId="019614F5" w14:textId="77777777" w:rsidR="00DD153A" w:rsidRDefault="00DD153A" w:rsidP="00081CEB"/>
    <w:p w14:paraId="6466B387" w14:textId="77777777" w:rsidR="00A2249B" w:rsidRDefault="00A2249B" w:rsidP="00081CEB"/>
    <w:p w14:paraId="71824A86" w14:textId="51648F2F" w:rsidR="00E67200" w:rsidRDefault="00780665" w:rsidP="00081CEB">
      <w:pPr>
        <w:pStyle w:val="2"/>
      </w:pPr>
      <w:r>
        <w:rPr>
          <w:rFonts w:hint="eastAsia"/>
        </w:rPr>
        <w:t>插件操作命令</w:t>
      </w:r>
    </w:p>
    <w:p w14:paraId="19D5E807" w14:textId="74229F4D" w:rsidR="00EF24EA" w:rsidRDefault="00EF24EA" w:rsidP="00081CEB">
      <w:r>
        <w:rPr>
          <w:rFonts w:hint="eastAsia"/>
        </w:rPr>
        <w:t>检查插件状态</w:t>
      </w:r>
    </w:p>
    <w:p w14:paraId="6F465411" w14:textId="0D8228A2" w:rsidR="00EF24EA" w:rsidRDefault="00EF24EA" w:rsidP="00081CEB">
      <w:r>
        <w:rPr>
          <w:rFonts w:hint="eastAsia"/>
        </w:rPr>
        <w:t>:</w:t>
      </w:r>
      <w:r>
        <w:t>PlugStatus</w:t>
      </w:r>
    </w:p>
    <w:p w14:paraId="555D9775" w14:textId="02883DB9" w:rsidR="00EF24EA" w:rsidRDefault="00EF24EA" w:rsidP="00081CEB"/>
    <w:p w14:paraId="3FB489FF" w14:textId="3DD378AF" w:rsidR="00EF24EA" w:rsidRDefault="00EF24EA" w:rsidP="00081CEB">
      <w:r>
        <w:rPr>
          <w:rFonts w:hint="eastAsia"/>
        </w:rPr>
        <w:t>安装插件</w:t>
      </w:r>
    </w:p>
    <w:p w14:paraId="74C9AA70" w14:textId="23C11974" w:rsidR="00EF24EA" w:rsidRDefault="00EF24EA" w:rsidP="00081CEB">
      <w:r>
        <w:rPr>
          <w:rFonts w:hint="eastAsia"/>
        </w:rPr>
        <w:t>:</w:t>
      </w:r>
      <w:r>
        <w:t>PlugInstall</w:t>
      </w:r>
    </w:p>
    <w:p w14:paraId="41FA4F8E" w14:textId="3ACAE150" w:rsidR="00EF24EA" w:rsidRDefault="00EF24EA" w:rsidP="00081CEB"/>
    <w:p w14:paraId="14329507" w14:textId="2B944A28" w:rsidR="00EF24EA" w:rsidRDefault="00EF24EA" w:rsidP="00081CEB">
      <w:r>
        <w:rPr>
          <w:rFonts w:hint="eastAsia"/>
        </w:rPr>
        <w:t>更新插件</w:t>
      </w:r>
    </w:p>
    <w:p w14:paraId="72ED9DD2" w14:textId="37D667F7" w:rsidR="00EF24EA" w:rsidRDefault="00EF24EA" w:rsidP="00081CEB">
      <w:r>
        <w:rPr>
          <w:rFonts w:hint="eastAsia"/>
        </w:rPr>
        <w:t>:</w:t>
      </w:r>
      <w:r>
        <w:t>PlugUpdate</w:t>
      </w:r>
    </w:p>
    <w:p w14:paraId="375F4473" w14:textId="5CD1C1D3" w:rsidR="00EF24EA" w:rsidRDefault="00EF24EA" w:rsidP="00081CEB"/>
    <w:p w14:paraId="76059184" w14:textId="59A2F09A" w:rsidR="00EF24EA" w:rsidRDefault="00EF24EA" w:rsidP="00081CEB">
      <w:r>
        <w:rPr>
          <w:rFonts w:hint="eastAsia"/>
        </w:rPr>
        <w:t>查看更改</w:t>
      </w:r>
    </w:p>
    <w:p w14:paraId="5AF5329D" w14:textId="75B21065" w:rsidR="00EF24EA" w:rsidRDefault="00EF24EA" w:rsidP="00081CEB">
      <w:r>
        <w:rPr>
          <w:rFonts w:hint="eastAsia"/>
        </w:rPr>
        <w:t>:</w:t>
      </w:r>
      <w:r>
        <w:t>PlugDiff</w:t>
      </w:r>
    </w:p>
    <w:p w14:paraId="4B2BE5B5" w14:textId="6E1823B2" w:rsidR="00EF24EA" w:rsidRDefault="00EF24EA" w:rsidP="00081CEB"/>
    <w:p w14:paraId="32DE4189" w14:textId="6C7C82A2" w:rsidR="00EF24EA" w:rsidRDefault="00EF24EA" w:rsidP="00081CEB">
      <w:r>
        <w:rPr>
          <w:rFonts w:hint="eastAsia"/>
        </w:rPr>
        <w:t>删除插件</w:t>
      </w:r>
    </w:p>
    <w:p w14:paraId="7FAC5F1C" w14:textId="6D79D581" w:rsidR="00EF24EA" w:rsidRDefault="00EF24EA" w:rsidP="00081CEB">
      <w:r>
        <w:rPr>
          <w:rFonts w:hint="eastAsia"/>
        </w:rPr>
        <w:lastRenderedPageBreak/>
        <w:t>把插件代码注释掉，然后执行如下命令</w:t>
      </w:r>
    </w:p>
    <w:p w14:paraId="162B98BD" w14:textId="02067FA7" w:rsidR="00EF24EA" w:rsidRDefault="00EF24EA" w:rsidP="00081CEB">
      <w:r>
        <w:rPr>
          <w:rFonts w:hint="eastAsia"/>
        </w:rPr>
        <w:t>:</w:t>
      </w:r>
      <w:r>
        <w:t>PlugClean</w:t>
      </w:r>
    </w:p>
    <w:p w14:paraId="45DBC418" w14:textId="30CCA7D8" w:rsidR="00EF24EA" w:rsidRDefault="00EF24EA" w:rsidP="00081CEB"/>
    <w:p w14:paraId="364FCEA1" w14:textId="3EE1C90E" w:rsidR="004356EB" w:rsidRDefault="004356EB" w:rsidP="00081CEB">
      <w:r>
        <w:rPr>
          <w:rFonts w:hint="eastAsia"/>
        </w:rPr>
        <w:t>升级</w:t>
      </w:r>
      <w:r w:rsidR="00415C90" w:rsidRPr="008F4568">
        <w:t>vim-plug</w:t>
      </w:r>
      <w:r w:rsidR="00415C90">
        <w:rPr>
          <w:rFonts w:hint="eastAsia"/>
        </w:rPr>
        <w:t>插件管理器</w:t>
      </w:r>
    </w:p>
    <w:p w14:paraId="6E78300A" w14:textId="06BF3077" w:rsidR="004356EB" w:rsidRPr="00EF24EA" w:rsidRDefault="004356EB" w:rsidP="00081CEB">
      <w:r>
        <w:rPr>
          <w:rFonts w:hint="eastAsia"/>
        </w:rPr>
        <w:t>:</w:t>
      </w:r>
      <w:r>
        <w:t>PlugUpgrade</w:t>
      </w:r>
    </w:p>
    <w:p w14:paraId="45F72EC8" w14:textId="6C5B060B" w:rsidR="00780665" w:rsidRDefault="00780665" w:rsidP="00081CEB"/>
    <w:p w14:paraId="7B03BC11" w14:textId="4D5DA111" w:rsidR="00780665" w:rsidRDefault="00780665" w:rsidP="00081CEB">
      <w:pPr>
        <w:pStyle w:val="2"/>
      </w:pPr>
      <w:r>
        <w:rPr>
          <w:rFonts w:hint="eastAsia"/>
        </w:rPr>
        <w:t>常用插件说明</w:t>
      </w:r>
    </w:p>
    <w:p w14:paraId="13A998E3" w14:textId="1BF8E69D" w:rsidR="00780665" w:rsidRDefault="00780665" w:rsidP="00081CEB"/>
    <w:p w14:paraId="36B3DBEB" w14:textId="03027B47" w:rsidR="00780665" w:rsidRDefault="00081CEB" w:rsidP="00081CEB">
      <w:pPr>
        <w:pStyle w:val="3"/>
      </w:pPr>
      <w:r>
        <w:rPr>
          <w:rFonts w:hint="eastAsia"/>
        </w:rPr>
        <w:t>nerdtree</w:t>
      </w:r>
    </w:p>
    <w:p w14:paraId="292EC9DA" w14:textId="2BBFC4D6" w:rsidR="00081CEB" w:rsidRDefault="00081CEB" w:rsidP="00780665">
      <w:r>
        <w:rPr>
          <w:rFonts w:hint="eastAsia"/>
        </w:rPr>
        <w:t>官方地址：</w:t>
      </w:r>
    </w:p>
    <w:p w14:paraId="76EF07FA" w14:textId="7C983F54" w:rsidR="00081CEB" w:rsidRDefault="008A30F0" w:rsidP="00780665">
      <w:hyperlink r:id="rId23" w:history="1">
        <w:r w:rsidR="00081CEB">
          <w:rPr>
            <w:rStyle w:val="a6"/>
          </w:rPr>
          <w:t>https://github.com/preservim/nerdtree</w:t>
        </w:r>
      </w:hyperlink>
    </w:p>
    <w:p w14:paraId="77C2713F" w14:textId="75F5D332" w:rsidR="0039321B" w:rsidRDefault="0039321B" w:rsidP="00780665"/>
    <w:p w14:paraId="02470D47" w14:textId="77777777" w:rsidR="00644161" w:rsidRDefault="00644161" w:rsidP="00644161">
      <w:r>
        <w:t>Plug 'preservim/nerdtree'</w:t>
      </w:r>
    </w:p>
    <w:p w14:paraId="72B4199A" w14:textId="77777777" w:rsidR="00644161" w:rsidRDefault="00644161" w:rsidP="00780665"/>
    <w:p w14:paraId="2C9BF884" w14:textId="35DBB9B0" w:rsidR="0039321B" w:rsidRDefault="0039321B" w:rsidP="0039321B">
      <w:pPr>
        <w:pStyle w:val="3"/>
      </w:pPr>
      <w:r w:rsidRPr="0039321B">
        <w:t>vim-airline</w:t>
      </w:r>
    </w:p>
    <w:p w14:paraId="496F5826" w14:textId="426502F0" w:rsidR="0039321B" w:rsidRDefault="008A30F0" w:rsidP="0039321B">
      <w:hyperlink r:id="rId24" w:history="1">
        <w:r w:rsidR="00E544A1">
          <w:rPr>
            <w:rStyle w:val="a6"/>
          </w:rPr>
          <w:t>https://github.com/vim-airline/vim-airline</w:t>
        </w:r>
      </w:hyperlink>
    </w:p>
    <w:p w14:paraId="26938E1E" w14:textId="05BFCD8C" w:rsidR="0075535F" w:rsidRDefault="0075535F" w:rsidP="009B5FDA"/>
    <w:p w14:paraId="1BDEFE6D" w14:textId="38DBF509" w:rsidR="0075535F" w:rsidRDefault="0075535F" w:rsidP="0075535F">
      <w:r>
        <w:rPr>
          <w:rFonts w:hint="eastAsia"/>
        </w:rPr>
        <w:t xml:space="preserve">Plug 'vim-airline/vim-airline' " </w:t>
      </w:r>
      <w:r>
        <w:rPr>
          <w:rFonts w:hint="eastAsia"/>
        </w:rPr>
        <w:t>状态条</w:t>
      </w:r>
    </w:p>
    <w:p w14:paraId="2A3D33A0" w14:textId="4CBAE47A" w:rsidR="0075535F" w:rsidRDefault="0075535F" w:rsidP="0075535F">
      <w:r>
        <w:rPr>
          <w:rFonts w:hint="eastAsia"/>
        </w:rPr>
        <w:t xml:space="preserve">Plug 'vim-airline/vim-airline-themes' " </w:t>
      </w:r>
      <w:r>
        <w:rPr>
          <w:rFonts w:hint="eastAsia"/>
        </w:rPr>
        <w:t>状态条主题</w:t>
      </w:r>
    </w:p>
    <w:p w14:paraId="1F41C16B" w14:textId="1FF68DFB" w:rsidR="00433056" w:rsidRDefault="00433056" w:rsidP="00780665"/>
    <w:p w14:paraId="50B1A1EF" w14:textId="65321B04" w:rsidR="009B5FDA" w:rsidRDefault="002809E3" w:rsidP="00780665">
      <w:r>
        <w:rPr>
          <w:rFonts w:hint="eastAsia"/>
        </w:rPr>
        <w:t>效果如下图所示：</w:t>
      </w:r>
    </w:p>
    <w:p w14:paraId="4E435C5E" w14:textId="4E3C488C" w:rsidR="002809E3" w:rsidRDefault="0075535F" w:rsidP="00D86A99">
      <w:pPr>
        <w:jc w:val="center"/>
      </w:pPr>
      <w:r>
        <w:rPr>
          <w:noProof/>
        </w:rPr>
        <w:drawing>
          <wp:inline distT="0" distB="0" distL="0" distR="0" wp14:anchorId="6CB56BF9" wp14:editId="06FC31B0">
            <wp:extent cx="4695825" cy="43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FA5F" w14:textId="220D14B6" w:rsidR="00BA21D3" w:rsidRDefault="00BA21D3" w:rsidP="00780665"/>
    <w:p w14:paraId="18785191" w14:textId="04CF1055" w:rsidR="00023B72" w:rsidRDefault="00023B72" w:rsidP="00023B72">
      <w:pPr>
        <w:pStyle w:val="4"/>
      </w:pPr>
      <w:r>
        <w:rPr>
          <w:rFonts w:hint="eastAsia"/>
        </w:rPr>
        <w:t>状态栏乱码问题</w:t>
      </w:r>
    </w:p>
    <w:p w14:paraId="16B22DC6" w14:textId="4A1DCB88" w:rsidR="00023B72" w:rsidRDefault="009E5E9B" w:rsidP="00023B72">
      <w:r w:rsidRPr="009E5E9B">
        <w:rPr>
          <w:rFonts w:hint="eastAsia"/>
        </w:rPr>
        <w:t>安装完</w:t>
      </w:r>
      <w:r w:rsidRPr="009E5E9B">
        <w:rPr>
          <w:rFonts w:hint="eastAsia"/>
        </w:rPr>
        <w:t>vim-airline</w:t>
      </w:r>
      <w:r w:rsidRPr="009E5E9B">
        <w:rPr>
          <w:rFonts w:hint="eastAsia"/>
        </w:rPr>
        <w:t>后初次打开</w:t>
      </w:r>
      <w:r w:rsidRPr="009E5E9B">
        <w:rPr>
          <w:rFonts w:hint="eastAsia"/>
        </w:rPr>
        <w:t>vim</w:t>
      </w:r>
      <w:r w:rsidRPr="009E5E9B">
        <w:rPr>
          <w:rFonts w:hint="eastAsia"/>
        </w:rPr>
        <w:t>状态栏可能会出现乱码和部分符号不能正常显示（状态栏箭头不显示）等问题。这种情况一般是编码和字体设置引起的，我们所使用的字体没有</w:t>
      </w:r>
      <w:r w:rsidRPr="009E5E9B">
        <w:rPr>
          <w:rFonts w:hint="eastAsia"/>
        </w:rPr>
        <w:t>airline</w:t>
      </w:r>
      <w:r w:rsidRPr="009E5E9B">
        <w:rPr>
          <w:rFonts w:hint="eastAsia"/>
        </w:rPr>
        <w:t>配置的符号，因此</w:t>
      </w:r>
      <w:r w:rsidRPr="009E5E9B">
        <w:rPr>
          <w:rFonts w:hint="eastAsia"/>
        </w:rPr>
        <w:t>airline</w:t>
      </w:r>
      <w:r w:rsidRPr="009E5E9B">
        <w:rPr>
          <w:rFonts w:hint="eastAsia"/>
        </w:rPr>
        <w:t>状态栏上无法正常显示图标和三角形箭头符号。</w:t>
      </w:r>
    </w:p>
    <w:p w14:paraId="501F7D43" w14:textId="7415FE24" w:rsidR="009E5E9B" w:rsidRDefault="009E5E9B" w:rsidP="00023B72"/>
    <w:p w14:paraId="0AC38DD6" w14:textId="732F57E0" w:rsidR="00821418" w:rsidRDefault="00974620" w:rsidP="00023B72">
      <w:r w:rsidRPr="00974620">
        <w:rPr>
          <w:rFonts w:hint="eastAsia"/>
        </w:rPr>
        <w:t>可以在</w:t>
      </w:r>
      <w:hyperlink r:id="rId26" w:history="1">
        <w:r w:rsidRPr="0038242F">
          <w:rPr>
            <w:rStyle w:val="a6"/>
            <w:rFonts w:hint="eastAsia"/>
          </w:rPr>
          <w:t>https://github.com/powerline/fonts</w:t>
        </w:r>
      </w:hyperlink>
      <w:r w:rsidRPr="00974620">
        <w:rPr>
          <w:rFonts w:hint="eastAsia"/>
        </w:rPr>
        <w:t>下载使用</w:t>
      </w:r>
      <w:r w:rsidRPr="00974620">
        <w:rPr>
          <w:rFonts w:hint="eastAsia"/>
        </w:rPr>
        <w:t>powerline</w:t>
      </w:r>
      <w:r w:rsidRPr="00974620">
        <w:rPr>
          <w:rFonts w:hint="eastAsia"/>
        </w:rPr>
        <w:t>打过补丁的字体，里面也有安装方法。下载字体后，</w:t>
      </w:r>
      <w:r w:rsidRPr="00974620">
        <w:rPr>
          <w:rFonts w:hint="eastAsia"/>
        </w:rPr>
        <w:t>Linux</w:t>
      </w:r>
      <w:r w:rsidRPr="00974620">
        <w:rPr>
          <w:rFonts w:hint="eastAsia"/>
        </w:rPr>
        <w:t>系统上直接执行</w:t>
      </w:r>
      <w:r w:rsidRPr="00974620">
        <w:rPr>
          <w:rFonts w:hint="eastAsia"/>
        </w:rPr>
        <w:t xml:space="preserve"> ./install.sh </w:t>
      </w:r>
      <w:r w:rsidRPr="00974620">
        <w:rPr>
          <w:rFonts w:hint="eastAsia"/>
        </w:rPr>
        <w:t>文件来安装字体（注意当前工作目录），</w:t>
      </w:r>
      <w:r w:rsidRPr="00974620">
        <w:rPr>
          <w:rFonts w:hint="eastAsia"/>
        </w:rPr>
        <w:t>Windows</w:t>
      </w:r>
      <w:r w:rsidRPr="00974620">
        <w:rPr>
          <w:rFonts w:hint="eastAsia"/>
        </w:rPr>
        <w:t>系统上选择所需要的字体双击打开，然后点击安装。</w:t>
      </w:r>
    </w:p>
    <w:p w14:paraId="45EAD09A" w14:textId="7A4B20BC" w:rsidR="009E5E9B" w:rsidRDefault="009E5E9B" w:rsidP="00023B72"/>
    <w:p w14:paraId="2F33CFF2" w14:textId="2217BDC7" w:rsidR="00974620" w:rsidRDefault="00974620" w:rsidP="00023B72">
      <w:r w:rsidRPr="00974620">
        <w:rPr>
          <w:rFonts w:hint="eastAsia"/>
        </w:rPr>
        <w:t>我安装的字体是</w:t>
      </w:r>
      <w:r w:rsidRPr="00974620">
        <w:rPr>
          <w:rFonts w:hint="eastAsia"/>
        </w:rPr>
        <w:t xml:space="preserve"> </w:t>
      </w:r>
      <w:hyperlink r:id="rId27" w:history="1">
        <w:r w:rsidRPr="00974620">
          <w:rPr>
            <w:rStyle w:val="a6"/>
            <w:rFonts w:hint="eastAsia"/>
          </w:rPr>
          <w:t>Powerline Consolas.ttf</w:t>
        </w:r>
      </w:hyperlink>
      <w:r w:rsidRPr="00974620">
        <w:rPr>
          <w:rFonts w:hint="eastAsia"/>
        </w:rPr>
        <w:t xml:space="preserve"> </w:t>
      </w:r>
      <w:r w:rsidRPr="00974620">
        <w:rPr>
          <w:rFonts w:hint="eastAsia"/>
        </w:rPr>
        <w:t>（下载地址），安装之后打开</w:t>
      </w:r>
      <w:r w:rsidRPr="00974620">
        <w:rPr>
          <w:rFonts w:hint="eastAsia"/>
        </w:rPr>
        <w:t>vim</w:t>
      </w:r>
      <w:r w:rsidRPr="00974620">
        <w:rPr>
          <w:rFonts w:hint="eastAsia"/>
        </w:rPr>
        <w:t>输入命令</w:t>
      </w:r>
      <w:r w:rsidRPr="00974620">
        <w:rPr>
          <w:rFonts w:hint="eastAsia"/>
        </w:rPr>
        <w:t xml:space="preserve"> :set guifont=* </w:t>
      </w:r>
      <w:r w:rsidRPr="00974620">
        <w:rPr>
          <w:rFonts w:hint="eastAsia"/>
        </w:rPr>
        <w:t>回车即可跳出</w:t>
      </w:r>
      <w:r w:rsidRPr="00974620">
        <w:rPr>
          <w:rFonts w:hint="eastAsia"/>
        </w:rPr>
        <w:t>vim</w:t>
      </w:r>
      <w:r w:rsidRPr="00974620">
        <w:rPr>
          <w:rFonts w:hint="eastAsia"/>
        </w:rPr>
        <w:t>字体选择窗口，然后选择该字体设置。当然，如果要使用该字体，还是要写在</w:t>
      </w:r>
      <w:r w:rsidRPr="00974620">
        <w:rPr>
          <w:rFonts w:hint="eastAsia"/>
        </w:rPr>
        <w:t>.vimrc</w:t>
      </w:r>
      <w:r w:rsidRPr="00974620">
        <w:rPr>
          <w:rFonts w:hint="eastAsia"/>
        </w:rPr>
        <w:t>文件中。</w:t>
      </w:r>
    </w:p>
    <w:p w14:paraId="37FAAE70" w14:textId="47C35087" w:rsidR="00023B72" w:rsidRDefault="00023B72" w:rsidP="00023B72"/>
    <w:p w14:paraId="2AF52E66" w14:textId="14A5BD45" w:rsidR="00974620" w:rsidRDefault="00974620" w:rsidP="00023B72">
      <w:r>
        <w:rPr>
          <w:rFonts w:hint="eastAsia"/>
        </w:rPr>
        <w:lastRenderedPageBreak/>
        <w:t>我们直接在配置文件中添加如下代码即可：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20" w14:paraId="01338431" w14:textId="77777777" w:rsidTr="00974620">
        <w:tc>
          <w:tcPr>
            <w:tcW w:w="8296" w:type="dxa"/>
          </w:tcPr>
          <w:p w14:paraId="2394093F" w14:textId="04BFCECB" w:rsidR="00974620" w:rsidRDefault="00192359" w:rsidP="00023B72">
            <w:r w:rsidRPr="00192359">
              <w:t>set guifont=Powerline_Consolas:h14:cDEFAULT</w:t>
            </w:r>
          </w:p>
        </w:tc>
      </w:tr>
    </w:tbl>
    <w:p w14:paraId="355ACED1" w14:textId="77777777" w:rsidR="00974620" w:rsidRDefault="00974620" w:rsidP="00023B72"/>
    <w:p w14:paraId="1A6FA2C0" w14:textId="77777777" w:rsidR="00974620" w:rsidRPr="00023B72" w:rsidRDefault="00974620" w:rsidP="00023B72"/>
    <w:p w14:paraId="6AE049E1" w14:textId="419FB662" w:rsidR="00BA21D3" w:rsidRDefault="007A47C5" w:rsidP="007A47C5">
      <w:pPr>
        <w:pStyle w:val="3"/>
      </w:pPr>
      <w:r w:rsidRPr="007A47C5">
        <w:t>YouCompleteMe</w:t>
      </w:r>
      <w:r w:rsidR="006C0E40">
        <w:t xml:space="preserve"> – </w:t>
      </w:r>
      <w:r w:rsidR="006C0E40">
        <w:rPr>
          <w:rFonts w:hint="eastAsia"/>
        </w:rPr>
        <w:t>自动补全</w:t>
      </w:r>
    </w:p>
    <w:p w14:paraId="652F0AA0" w14:textId="3F14BEDB" w:rsidR="007A47C5" w:rsidRDefault="008A30F0" w:rsidP="007A47C5">
      <w:pPr>
        <w:rPr>
          <w:rStyle w:val="a6"/>
        </w:rPr>
      </w:pPr>
      <w:hyperlink r:id="rId28" w:history="1">
        <w:r w:rsidR="00B17F03">
          <w:rPr>
            <w:rStyle w:val="a6"/>
          </w:rPr>
          <w:t>https://github.com/ycm-core/YouCompleteMe</w:t>
        </w:r>
      </w:hyperlink>
    </w:p>
    <w:p w14:paraId="19EA9BBF" w14:textId="32E73806" w:rsidR="00CC2748" w:rsidRDefault="00CC2748" w:rsidP="007A47C5">
      <w:r w:rsidRPr="00CC2748">
        <w:rPr>
          <w:rFonts w:hint="eastAsia"/>
        </w:rPr>
        <w:t>查看插件官网，</w:t>
      </w:r>
      <w:r>
        <w:rPr>
          <w:rFonts w:hint="eastAsia"/>
        </w:rPr>
        <w:t>可以看到如下文字：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B39" w14:paraId="4AAF3A50" w14:textId="77777777" w:rsidTr="00610B39">
        <w:tc>
          <w:tcPr>
            <w:tcW w:w="8296" w:type="dxa"/>
          </w:tcPr>
          <w:p w14:paraId="136E2A72" w14:textId="77777777" w:rsidR="00610B39" w:rsidRDefault="00610B39" w:rsidP="00610B39">
            <w:r>
              <w:t>The following additional language support options are available:</w:t>
            </w:r>
          </w:p>
          <w:p w14:paraId="045F1A54" w14:textId="77777777" w:rsidR="00610B39" w:rsidRDefault="00610B39" w:rsidP="00610B39"/>
          <w:p w14:paraId="4F81C3DC" w14:textId="77777777" w:rsidR="00610B39" w:rsidRDefault="00610B39" w:rsidP="00610B39">
            <w:r w:rsidRPr="00610B39">
              <w:rPr>
                <w:b/>
                <w:bCs/>
                <w:color w:val="FF0000"/>
              </w:rPr>
              <w:t>C# support</w:t>
            </w:r>
            <w:r>
              <w:t>: install Mono with Homebrew or by downloading the Mono macOS package and add --cs-completer when calling install.py.</w:t>
            </w:r>
          </w:p>
          <w:p w14:paraId="4043A35E" w14:textId="77777777" w:rsidR="00610B39" w:rsidRDefault="00610B39" w:rsidP="00610B39">
            <w:r w:rsidRPr="00610B39">
              <w:rPr>
                <w:b/>
                <w:bCs/>
                <w:color w:val="FF0000"/>
              </w:rPr>
              <w:t>Go support</w:t>
            </w:r>
            <w:r>
              <w:t>: install Go and add --go-completer when calling install.py.</w:t>
            </w:r>
          </w:p>
          <w:p w14:paraId="7DDF1BD2" w14:textId="77777777" w:rsidR="00610B39" w:rsidRDefault="00610B39" w:rsidP="00610B39">
            <w:r w:rsidRPr="00610B39">
              <w:rPr>
                <w:b/>
                <w:bCs/>
                <w:color w:val="FF0000"/>
              </w:rPr>
              <w:t>JavaScript and TypeScript support</w:t>
            </w:r>
            <w:r>
              <w:t>: install Node.js and npm and add --ts-completer when calling install.py.</w:t>
            </w:r>
          </w:p>
          <w:p w14:paraId="733B3CD9" w14:textId="77777777" w:rsidR="00610B39" w:rsidRDefault="00610B39" w:rsidP="00610B39">
            <w:r w:rsidRPr="00610B39">
              <w:rPr>
                <w:b/>
                <w:bCs/>
                <w:color w:val="FF0000"/>
              </w:rPr>
              <w:t>Rust support</w:t>
            </w:r>
            <w:r>
              <w:t>: add --rust-completer when calling install.py.</w:t>
            </w:r>
          </w:p>
          <w:p w14:paraId="14DF0428" w14:textId="429A50E2" w:rsidR="00610B39" w:rsidRDefault="00610B39" w:rsidP="00610B39">
            <w:r w:rsidRPr="00610B39">
              <w:rPr>
                <w:b/>
                <w:bCs/>
                <w:color w:val="FF0000"/>
              </w:rPr>
              <w:t>Java support</w:t>
            </w:r>
            <w:r>
              <w:t>: install JDK8 (version 8 required) and add --java-completer when calling install.py.</w:t>
            </w:r>
          </w:p>
        </w:tc>
      </w:tr>
      <w:tr w:rsidR="00610B39" w14:paraId="4A100074" w14:textId="77777777" w:rsidTr="00610B39">
        <w:tc>
          <w:tcPr>
            <w:tcW w:w="8296" w:type="dxa"/>
          </w:tcPr>
          <w:p w14:paraId="26A604B9" w14:textId="3D5FFA38" w:rsidR="00610B39" w:rsidRDefault="00610B39" w:rsidP="00610B39">
            <w:r>
              <w:rPr>
                <w:rFonts w:hint="eastAsia"/>
              </w:rPr>
              <w:t>各编程语言对应的安装命令。</w:t>
            </w:r>
          </w:p>
        </w:tc>
      </w:tr>
    </w:tbl>
    <w:p w14:paraId="6B5D056F" w14:textId="77777777" w:rsidR="00CC2748" w:rsidRPr="00CC2748" w:rsidRDefault="00CC2748" w:rsidP="007A47C5"/>
    <w:p w14:paraId="4FAE998F" w14:textId="7845D7FD" w:rsidR="00CC2748" w:rsidRPr="00CC2748" w:rsidRDefault="00CC2748" w:rsidP="007A47C5"/>
    <w:p w14:paraId="2A7C0B55" w14:textId="77777777" w:rsidR="00CC2748" w:rsidRDefault="00CC2748" w:rsidP="007A47C5"/>
    <w:p w14:paraId="53728FC3" w14:textId="55D7CCA8" w:rsidR="00B17F03" w:rsidRDefault="00B17F03" w:rsidP="007A47C5"/>
    <w:p w14:paraId="3DC93EF9" w14:textId="75E50912" w:rsidR="00CB0F51" w:rsidRDefault="007022A1" w:rsidP="007A47C5">
      <w:r>
        <w:rPr>
          <w:rFonts w:hint="eastAsia"/>
        </w:rPr>
        <w:t>在安装该插件之前，</w:t>
      </w:r>
      <w:r w:rsidR="00CB0F51">
        <w:rPr>
          <w:rFonts w:hint="eastAsia"/>
        </w:rPr>
        <w:t>我们需要先安装如下依赖：</w:t>
      </w:r>
    </w:p>
    <w:p w14:paraId="52D32BDC" w14:textId="3F8EEF1D" w:rsidR="007022A1" w:rsidRDefault="00CB0F51" w:rsidP="007A47C5">
      <w:r>
        <w:rPr>
          <w:rFonts w:hint="eastAsia"/>
        </w:rPr>
        <w:t>1</w:t>
      </w:r>
      <w:r>
        <w:rPr>
          <w:rFonts w:hint="eastAsia"/>
        </w:rPr>
        <w:t>、</w:t>
      </w:r>
      <w:r w:rsidR="007022A1">
        <w:rPr>
          <w:rFonts w:hint="eastAsia"/>
        </w:rPr>
        <w:t>安装</w:t>
      </w:r>
      <w:r w:rsidR="007022A1">
        <w:rPr>
          <w:rFonts w:hint="eastAsia"/>
        </w:rPr>
        <w:t>Python</w:t>
      </w:r>
      <w:r w:rsidR="007022A1">
        <w:t>3.7</w:t>
      </w:r>
      <w:r w:rsidR="007022A1">
        <w:rPr>
          <w:rFonts w:hint="eastAsia"/>
        </w:rPr>
        <w:t>及以上版本，并</w:t>
      </w:r>
      <w:r w:rsidR="00F31F5D">
        <w:rPr>
          <w:rFonts w:hint="eastAsia"/>
        </w:rPr>
        <w:t>把</w:t>
      </w:r>
      <w:r w:rsidR="00F31F5D">
        <w:rPr>
          <w:rFonts w:hint="eastAsia"/>
        </w:rPr>
        <w:t>Python</w:t>
      </w:r>
      <w:r w:rsidR="00F31F5D">
        <w:rPr>
          <w:rFonts w:hint="eastAsia"/>
        </w:rPr>
        <w:t>配置到</w:t>
      </w:r>
      <w:r w:rsidR="007022A1">
        <w:rPr>
          <w:rFonts w:hint="eastAsia"/>
        </w:rPr>
        <w:t>环境变量。</w:t>
      </w:r>
    </w:p>
    <w:p w14:paraId="52B90EEE" w14:textId="4BDDCB79" w:rsidR="007022A1" w:rsidRDefault="00CB0F51" w:rsidP="007A47C5">
      <w:r>
        <w:tab/>
      </w:r>
      <w:r w:rsidRPr="00CB0F51">
        <w:t>C:\Python3.7.7</w:t>
      </w:r>
    </w:p>
    <w:p w14:paraId="16D3C3DD" w14:textId="34520395" w:rsidR="00CB0F51" w:rsidRPr="00F31F5D" w:rsidRDefault="00806AB0" w:rsidP="00806AB0">
      <w:pPr>
        <w:ind w:firstLine="420"/>
      </w:pPr>
      <w:r>
        <w:rPr>
          <w:noProof/>
        </w:rPr>
        <w:drawing>
          <wp:inline distT="0" distB="0" distL="0" distR="0" wp14:anchorId="49603D7A" wp14:editId="0C233CB4">
            <wp:extent cx="4867275" cy="1524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E5A7" w14:textId="77777777" w:rsidR="00185FF5" w:rsidRDefault="00185FF5" w:rsidP="007A47C5"/>
    <w:p w14:paraId="02CE884F" w14:textId="025DBC8C" w:rsidR="00B17F03" w:rsidRDefault="0069727B" w:rsidP="007A47C5"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Git</w:t>
      </w:r>
      <w:r>
        <w:rPr>
          <w:rFonts w:hint="eastAsia"/>
        </w:rPr>
        <w:t>，并配置到环境变量。</w:t>
      </w:r>
    </w:p>
    <w:p w14:paraId="0EBFCBF5" w14:textId="2C58E4D4" w:rsidR="00806AB0" w:rsidRDefault="0069727B" w:rsidP="007A47C5">
      <w:r>
        <w:tab/>
      </w:r>
      <w:r w:rsidR="00C73EA2" w:rsidRPr="00C73EA2">
        <w:t>C:\Git</w:t>
      </w:r>
    </w:p>
    <w:p w14:paraId="694F733A" w14:textId="68E5A980" w:rsidR="00C73EA2" w:rsidRDefault="00C73EA2" w:rsidP="007A47C5">
      <w:r>
        <w:tab/>
      </w:r>
      <w:r w:rsidR="007118F0">
        <w:rPr>
          <w:noProof/>
        </w:rPr>
        <w:drawing>
          <wp:inline distT="0" distB="0" distL="0" distR="0" wp14:anchorId="4DA47BE0" wp14:editId="3A311B30">
            <wp:extent cx="4772025" cy="619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8594" w14:textId="77777777" w:rsidR="00185FF5" w:rsidRDefault="00185FF5" w:rsidP="007A47C5"/>
    <w:p w14:paraId="75FED170" w14:textId="01414F9E" w:rsidR="00806AB0" w:rsidRDefault="00991EDE" w:rsidP="007A47C5">
      <w:r>
        <w:rPr>
          <w:rFonts w:hint="eastAsia"/>
        </w:rPr>
        <w:lastRenderedPageBreak/>
        <w:t>3</w:t>
      </w:r>
      <w:r>
        <w:rPr>
          <w:rFonts w:hint="eastAsia"/>
        </w:rPr>
        <w:t>、安装</w:t>
      </w:r>
      <w:r w:rsidR="00185FF5">
        <w:rPr>
          <w:rFonts w:hint="eastAsia"/>
        </w:rPr>
        <w:t>CMake</w:t>
      </w:r>
    </w:p>
    <w:p w14:paraId="11DF624E" w14:textId="75FB97AF" w:rsidR="00806AB0" w:rsidRDefault="00D5373D" w:rsidP="007A47C5">
      <w:r>
        <w:tab/>
      </w:r>
      <w:hyperlink r:id="rId31" w:history="1">
        <w:r>
          <w:rPr>
            <w:rStyle w:val="a6"/>
          </w:rPr>
          <w:t>https://cmake.org/</w:t>
        </w:r>
      </w:hyperlink>
    </w:p>
    <w:p w14:paraId="4FF7142D" w14:textId="21E5F32A" w:rsidR="00D5373D" w:rsidRDefault="00D5373D" w:rsidP="007A47C5">
      <w:r>
        <w:tab/>
      </w:r>
      <w:r w:rsidR="00642ECC">
        <w:rPr>
          <w:rFonts w:hint="eastAsia"/>
        </w:rPr>
        <w:t>下载“</w:t>
      </w:r>
      <w:hyperlink r:id="rId32" w:history="1">
        <w:r w:rsidR="00642ECC" w:rsidRPr="00642ECC">
          <w:rPr>
            <w:rStyle w:val="a6"/>
          </w:rPr>
          <w:t>Windows win64-x64 Installer</w:t>
        </w:r>
      </w:hyperlink>
      <w:r w:rsidR="00642ECC">
        <w:rPr>
          <w:rFonts w:hint="eastAsia"/>
        </w:rPr>
        <w:t>”版本</w:t>
      </w:r>
      <w:r w:rsidR="00980C0E">
        <w:rPr>
          <w:rFonts w:hint="eastAsia"/>
        </w:rPr>
        <w:t>，即</w:t>
      </w:r>
      <w:r w:rsidR="00980C0E">
        <w:rPr>
          <w:rFonts w:hint="eastAsia"/>
        </w:rPr>
        <w:t xml:space="preserve"> </w:t>
      </w:r>
      <w:hyperlink r:id="rId33" w:history="1">
        <w:r w:rsidR="00980C0E" w:rsidRPr="00980C0E">
          <w:rPr>
            <w:rStyle w:val="a6"/>
          </w:rPr>
          <w:t>cmake-3.18.1-win64-x64.msi</w:t>
        </w:r>
      </w:hyperlink>
    </w:p>
    <w:p w14:paraId="275D595C" w14:textId="773272AB" w:rsidR="00806AB0" w:rsidRDefault="00980C0E" w:rsidP="007A47C5">
      <w:r>
        <w:tab/>
      </w:r>
      <w:r>
        <w:rPr>
          <w:rFonts w:hint="eastAsia"/>
        </w:rPr>
        <w:t>下载下来之后进行安装即可</w:t>
      </w:r>
      <w:r w:rsidR="009F1EA9">
        <w:rPr>
          <w:rFonts w:hint="eastAsia"/>
        </w:rPr>
        <w:t>，安装过程如下：</w:t>
      </w:r>
    </w:p>
    <w:p w14:paraId="65660CF2" w14:textId="407E38E1" w:rsidR="009F1EA9" w:rsidRDefault="009F1EA9" w:rsidP="009F1EA9">
      <w:pPr>
        <w:ind w:firstLine="420"/>
      </w:pPr>
      <w:r>
        <w:rPr>
          <w:noProof/>
        </w:rPr>
        <w:drawing>
          <wp:inline distT="0" distB="0" distL="0" distR="0" wp14:anchorId="09AA6771" wp14:editId="694F140B">
            <wp:extent cx="4752975" cy="3705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DC04" w14:textId="1F14D6B5" w:rsidR="009F1EA9" w:rsidRDefault="009F1EA9" w:rsidP="009F1EA9">
      <w:pPr>
        <w:ind w:firstLine="420"/>
      </w:pPr>
      <w:r>
        <w:rPr>
          <w:noProof/>
        </w:rPr>
        <w:drawing>
          <wp:inline distT="0" distB="0" distL="0" distR="0" wp14:anchorId="6F6FA3E0" wp14:editId="28EEBE2A">
            <wp:extent cx="4752975" cy="3705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A575" w14:textId="210A3FF2" w:rsidR="003F3544" w:rsidRDefault="003F3544" w:rsidP="009F1EA9">
      <w:pPr>
        <w:ind w:firstLine="420"/>
      </w:pPr>
      <w:r>
        <w:rPr>
          <w:noProof/>
        </w:rPr>
        <w:lastRenderedPageBreak/>
        <w:drawing>
          <wp:inline distT="0" distB="0" distL="0" distR="0" wp14:anchorId="2143EED9" wp14:editId="462EBCB2">
            <wp:extent cx="4752975" cy="3705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6706" w14:textId="7BF41892" w:rsidR="00806AB0" w:rsidRDefault="001C6D77" w:rsidP="007A47C5">
      <w:r>
        <w:tab/>
      </w:r>
      <w:r>
        <w:rPr>
          <w:rFonts w:hint="eastAsia"/>
        </w:rPr>
        <w:t>安装完成之后，自动加入</w:t>
      </w:r>
      <w:r>
        <w:rPr>
          <w:rFonts w:hint="eastAsia"/>
        </w:rPr>
        <w:t>Path</w:t>
      </w:r>
      <w:r>
        <w:rPr>
          <w:rFonts w:hint="eastAsia"/>
        </w:rPr>
        <w:t>环境变量，如下图所示：</w:t>
      </w:r>
    </w:p>
    <w:p w14:paraId="5E5F8B74" w14:textId="7095606D" w:rsidR="001C6D77" w:rsidRDefault="001C6D77" w:rsidP="001C6D77">
      <w:pPr>
        <w:ind w:firstLine="420"/>
      </w:pPr>
      <w:r>
        <w:rPr>
          <w:noProof/>
        </w:rPr>
        <w:drawing>
          <wp:inline distT="0" distB="0" distL="0" distR="0" wp14:anchorId="2DA1367A" wp14:editId="1CB3A9FC">
            <wp:extent cx="4848225" cy="962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9E07" w14:textId="77777777" w:rsidR="001C6D77" w:rsidRDefault="001C6D77" w:rsidP="007A47C5"/>
    <w:p w14:paraId="4EAA5F1A" w14:textId="7B3E92C3" w:rsidR="00806AB0" w:rsidRDefault="007D6023" w:rsidP="007A47C5">
      <w:r>
        <w:rPr>
          <w:rFonts w:hint="eastAsia"/>
        </w:rPr>
        <w:t>4</w:t>
      </w:r>
      <w:r>
        <w:rPr>
          <w:rFonts w:hint="eastAsia"/>
        </w:rPr>
        <w:t>、安装</w:t>
      </w:r>
      <w:r w:rsidR="0061654C">
        <w:rPr>
          <w:rFonts w:hint="eastAsia"/>
        </w:rPr>
        <w:t>“</w:t>
      </w:r>
      <w:r w:rsidR="0061654C" w:rsidRPr="0061654C">
        <w:rPr>
          <w:rFonts w:hint="eastAsia"/>
        </w:rPr>
        <w:t xml:space="preserve">Visual Studio </w:t>
      </w:r>
      <w:r w:rsidR="0061654C" w:rsidRPr="0061654C">
        <w:rPr>
          <w:rFonts w:hint="eastAsia"/>
        </w:rPr>
        <w:t>社区版本</w:t>
      </w:r>
      <w:r w:rsidR="0061654C">
        <w:rPr>
          <w:rFonts w:hint="eastAsia"/>
        </w:rPr>
        <w:t>”</w:t>
      </w:r>
    </w:p>
    <w:p w14:paraId="08FE5827" w14:textId="78BE270D" w:rsidR="007D6023" w:rsidRDefault="0061654C" w:rsidP="00C22551">
      <w:pPr>
        <w:ind w:firstLine="420"/>
      </w:pPr>
      <w:r>
        <w:rPr>
          <w:rFonts w:hint="eastAsia"/>
        </w:rPr>
        <w:t>打开“</w:t>
      </w:r>
      <w:hyperlink r:id="rId38" w:history="1">
        <w:r w:rsidRPr="0061654C">
          <w:rPr>
            <w:rStyle w:val="a6"/>
          </w:rPr>
          <w:t>Download Visual Studio 2019 for Windows &amp; Mac</w:t>
        </w:r>
      </w:hyperlink>
      <w:r>
        <w:rPr>
          <w:rFonts w:hint="eastAsia"/>
        </w:rPr>
        <w:t>”，选择社区进行下载：</w:t>
      </w:r>
      <w:r w:rsidR="003A5798">
        <w:rPr>
          <w:rFonts w:hint="eastAsia"/>
        </w:rPr>
        <w:t>（跟进</w:t>
      </w:r>
      <w:r w:rsidR="003A5798">
        <w:rPr>
          <w:rFonts w:hint="eastAsia"/>
        </w:rPr>
        <w:t>YouCompleteMe</w:t>
      </w:r>
      <w:r w:rsidR="003A5798">
        <w:rPr>
          <w:rFonts w:hint="eastAsia"/>
        </w:rPr>
        <w:t>网址的说明下载相应版本的社区版。）</w:t>
      </w:r>
    </w:p>
    <w:p w14:paraId="516C8EBA" w14:textId="60DA6708" w:rsidR="0061654C" w:rsidRDefault="0061654C" w:rsidP="00C22551">
      <w:pPr>
        <w:ind w:firstLine="420"/>
      </w:pPr>
      <w:r>
        <w:rPr>
          <w:noProof/>
        </w:rPr>
        <w:drawing>
          <wp:inline distT="0" distB="0" distL="0" distR="0" wp14:anchorId="6E3C9F42" wp14:editId="1ADB0EFB">
            <wp:extent cx="5274310" cy="18192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6323" w14:textId="625C138A" w:rsidR="0061654C" w:rsidRDefault="0061654C" w:rsidP="0061654C">
      <w:pPr>
        <w:ind w:firstLine="420"/>
      </w:pPr>
      <w:r>
        <w:rPr>
          <w:rFonts w:hint="eastAsia"/>
        </w:rPr>
        <w:t>安装过程如下：</w:t>
      </w:r>
    </w:p>
    <w:p w14:paraId="1C0E6806" w14:textId="4EACF00F" w:rsidR="007D6023" w:rsidRDefault="00C22551" w:rsidP="00C22551">
      <w:pPr>
        <w:ind w:firstLine="420"/>
      </w:pPr>
      <w:r>
        <w:rPr>
          <w:noProof/>
        </w:rPr>
        <w:lastRenderedPageBreak/>
        <w:drawing>
          <wp:inline distT="0" distB="0" distL="0" distR="0" wp14:anchorId="2A84D0AA" wp14:editId="4445D955">
            <wp:extent cx="4572000" cy="2667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5B7F" w14:textId="68E8480C" w:rsidR="00172446" w:rsidRDefault="00965F08" w:rsidP="00C22551">
      <w:pPr>
        <w:ind w:firstLine="420"/>
      </w:pPr>
      <w:r>
        <w:rPr>
          <w:noProof/>
        </w:rPr>
        <w:drawing>
          <wp:inline distT="0" distB="0" distL="0" distR="0" wp14:anchorId="48A64BBC" wp14:editId="2EB44F07">
            <wp:extent cx="4152900" cy="4048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E1FB" w14:textId="6D0E7CB5" w:rsidR="00965F08" w:rsidRDefault="00965F08" w:rsidP="00C22551">
      <w:pPr>
        <w:ind w:firstLine="420"/>
      </w:pPr>
      <w:r>
        <w:rPr>
          <w:rFonts w:hint="eastAsia"/>
        </w:rPr>
        <w:t>然后进行安装</w:t>
      </w:r>
      <w:r w:rsidR="005757C4">
        <w:rPr>
          <w:rFonts w:hint="eastAsia"/>
        </w:rPr>
        <w:t>，安装过程比较漫长，需要慢慢等待。</w:t>
      </w:r>
    </w:p>
    <w:p w14:paraId="5FD30B83" w14:textId="1CE89BAC" w:rsidR="001B5714" w:rsidRDefault="001B5714" w:rsidP="00C22551">
      <w:pPr>
        <w:ind w:firstLine="420"/>
      </w:pPr>
      <w:r>
        <w:rPr>
          <w:noProof/>
        </w:rPr>
        <w:drawing>
          <wp:inline distT="0" distB="0" distL="0" distR="0" wp14:anchorId="4C90350C" wp14:editId="534FEE9E">
            <wp:extent cx="4572000" cy="1514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DDDE" w14:textId="24046DE3" w:rsidR="001B5714" w:rsidRDefault="001B5714" w:rsidP="00C22551">
      <w:pPr>
        <w:ind w:firstLine="420"/>
      </w:pPr>
      <w:r>
        <w:rPr>
          <w:rFonts w:hint="eastAsia"/>
        </w:rPr>
        <w:lastRenderedPageBreak/>
        <w:t>安装完成之后，需要重启操作系统。</w:t>
      </w:r>
    </w:p>
    <w:p w14:paraId="4A1B58C7" w14:textId="3EAEF3F8" w:rsidR="00172446" w:rsidRDefault="00172446" w:rsidP="003A7035"/>
    <w:p w14:paraId="17F5F476" w14:textId="360D40BE" w:rsidR="00BE03A8" w:rsidRDefault="00BE03A8" w:rsidP="00BE03A8">
      <w:r>
        <w:rPr>
          <w:rFonts w:hint="eastAsia"/>
        </w:rPr>
        <w:t>4</w:t>
      </w:r>
      <w:r>
        <w:rPr>
          <w:rFonts w:hint="eastAsia"/>
        </w:rPr>
        <w:t>、安装</w:t>
      </w:r>
      <w:r w:rsidRPr="00BE03A8">
        <w:t>LLVM</w:t>
      </w:r>
      <w:r>
        <w:rPr>
          <w:rFonts w:hint="eastAsia"/>
        </w:rPr>
        <w:t>软件</w:t>
      </w:r>
    </w:p>
    <w:p w14:paraId="58D25439" w14:textId="3C3DE4A7" w:rsidR="00BE03A8" w:rsidRDefault="008A30F0" w:rsidP="003A7035">
      <w:hyperlink r:id="rId43" w:history="1">
        <w:r w:rsidR="001A28B1" w:rsidRPr="0038242F">
          <w:rPr>
            <w:rStyle w:val="a6"/>
          </w:rPr>
          <w:t>https://github.com/llvm/llvm-project</w:t>
        </w:r>
      </w:hyperlink>
    </w:p>
    <w:p w14:paraId="60772FA3" w14:textId="14FB84DB" w:rsidR="001A28B1" w:rsidRDefault="008A30F0" w:rsidP="003A7035">
      <w:hyperlink r:id="rId44" w:history="1">
        <w:r w:rsidR="001A28B1" w:rsidRPr="0038242F">
          <w:rPr>
            <w:rStyle w:val="a6"/>
          </w:rPr>
          <w:t>https://github.com/llvm/llvm-project/releases/download/llvmorg-10.0.0/LLVM-10.0.0-win64.exe</w:t>
        </w:r>
      </w:hyperlink>
    </w:p>
    <w:p w14:paraId="5EDAE781" w14:textId="77777777" w:rsidR="001A28B1" w:rsidRPr="001A28B1" w:rsidRDefault="001A28B1" w:rsidP="003A7035"/>
    <w:p w14:paraId="6F8AE638" w14:textId="77777777" w:rsidR="00BE03A8" w:rsidRDefault="00BE03A8" w:rsidP="003A7035"/>
    <w:p w14:paraId="607CB615" w14:textId="44DBC1A8" w:rsidR="003A7035" w:rsidRDefault="003A7035" w:rsidP="003A7035">
      <w:r>
        <w:rPr>
          <w:rFonts w:hint="eastAsia"/>
        </w:rPr>
        <w:t>5</w:t>
      </w:r>
      <w:r>
        <w:rPr>
          <w:rFonts w:hint="eastAsia"/>
        </w:rPr>
        <w:t>、安装插件</w:t>
      </w:r>
      <w:r w:rsidRPr="003A7035">
        <w:t>YouCompleteMe</w:t>
      </w:r>
      <w:r>
        <w:rPr>
          <w:rFonts w:hint="eastAsia"/>
        </w:rPr>
        <w:t>插件</w:t>
      </w:r>
    </w:p>
    <w:p w14:paraId="3DA12A8A" w14:textId="7981D754" w:rsidR="003A7035" w:rsidRDefault="003A7035" w:rsidP="003A7035"/>
    <w:p w14:paraId="6F5548D2" w14:textId="00FC404A" w:rsidR="003A7035" w:rsidRDefault="0094765E" w:rsidP="003A7035">
      <w:r w:rsidRPr="0094765E">
        <w:t>Plug 'ycm-core/YouCompleteMe'</w:t>
      </w:r>
    </w:p>
    <w:p w14:paraId="683AF587" w14:textId="2F91E81C" w:rsidR="0094765E" w:rsidRDefault="0094765E" w:rsidP="003A7035"/>
    <w:p w14:paraId="0B8256A3" w14:textId="4332A2F6" w:rsidR="00FE6121" w:rsidRDefault="00FE6121" w:rsidP="003A7035">
      <w:r>
        <w:rPr>
          <w:rFonts w:hint="eastAsia"/>
        </w:rPr>
        <w:t>安装结果如下：</w:t>
      </w:r>
    </w:p>
    <w:p w14:paraId="08A28D3D" w14:textId="23E6587C" w:rsidR="00FE6121" w:rsidRDefault="00FE6121" w:rsidP="00FE6121">
      <w:pPr>
        <w:jc w:val="center"/>
      </w:pPr>
      <w:r>
        <w:rPr>
          <w:noProof/>
        </w:rPr>
        <w:drawing>
          <wp:inline distT="0" distB="0" distL="0" distR="0" wp14:anchorId="56DD45C4" wp14:editId="01CA5D4E">
            <wp:extent cx="4124325" cy="22288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BF76" w14:textId="77777777" w:rsidR="00FE6121" w:rsidRDefault="00FE6121" w:rsidP="003A7035"/>
    <w:p w14:paraId="0C74DC56" w14:textId="373091EF" w:rsidR="0094765E" w:rsidRDefault="005216CF" w:rsidP="003A7035">
      <w:r>
        <w:rPr>
          <w:rFonts w:hint="eastAsia"/>
        </w:rPr>
        <w:t>6</w:t>
      </w:r>
      <w:r>
        <w:rPr>
          <w:rFonts w:hint="eastAsia"/>
        </w:rPr>
        <w:t>、编译</w:t>
      </w:r>
      <w:r w:rsidR="00AA25C9" w:rsidRPr="003A7035">
        <w:t>YouCompleteMe</w:t>
      </w:r>
      <w:r>
        <w:rPr>
          <w:rFonts w:hint="eastAsia"/>
        </w:rPr>
        <w:t>插件</w:t>
      </w:r>
    </w:p>
    <w:p w14:paraId="795D3F71" w14:textId="193F9822" w:rsidR="005216CF" w:rsidRDefault="000E6C4D" w:rsidP="003A7035">
      <w:r>
        <w:rPr>
          <w:rFonts w:hint="eastAsia"/>
        </w:rPr>
        <w:t>在</w:t>
      </w:r>
      <w:r w:rsidRPr="000E6C4D">
        <w:t>D:\ProgramConfigs\Vim\vim82\plugged\YouCompleteMe</w:t>
      </w:r>
      <w:r>
        <w:rPr>
          <w:rFonts w:hint="eastAsia"/>
        </w:rPr>
        <w:t>目录下，打开命令行工具，然后执行如下命令：</w:t>
      </w:r>
    </w:p>
    <w:p w14:paraId="4FA72A1D" w14:textId="77777777" w:rsidR="00764623" w:rsidRDefault="00764623" w:rsidP="003A7035"/>
    <w:p w14:paraId="65790484" w14:textId="48FA7403" w:rsidR="00764623" w:rsidRDefault="007277E8" w:rsidP="003A7035">
      <w:r w:rsidRPr="007277E8">
        <w:t>python install.py --clang-completer</w:t>
      </w:r>
    </w:p>
    <w:p w14:paraId="7B67677F" w14:textId="77777777" w:rsidR="00441070" w:rsidRPr="007277E8" w:rsidRDefault="00441070" w:rsidP="003A7035"/>
    <w:p w14:paraId="2D33D2B3" w14:textId="3CFD88E1" w:rsidR="00764623" w:rsidRDefault="00764623" w:rsidP="003A7035">
      <w:r>
        <w:rPr>
          <w:rFonts w:hint="eastAsia"/>
        </w:rPr>
        <w:t>提示如下错误：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623" w14:paraId="592B6F81" w14:textId="77777777" w:rsidTr="00764623">
        <w:tc>
          <w:tcPr>
            <w:tcW w:w="8296" w:type="dxa"/>
          </w:tcPr>
          <w:p w14:paraId="33D17A71" w14:textId="77777777" w:rsidR="00764623" w:rsidRDefault="00764623" w:rsidP="00764623">
            <w:r>
              <w:t>File D:\ProgramConfigs\Vim\vim82\plugged\YouCompleteMe\third_party\ycmd\build.py does not exist; you probably forgot to run</w:t>
            </w:r>
          </w:p>
          <w:p w14:paraId="2F89EBE5" w14:textId="065318DF" w:rsidR="00764623" w:rsidRDefault="00764623" w:rsidP="00764623">
            <w:r>
              <w:t xml:space="preserve">        git submodule update --init --recursive</w:t>
            </w:r>
          </w:p>
        </w:tc>
      </w:tr>
    </w:tbl>
    <w:p w14:paraId="5F04249D" w14:textId="77777777" w:rsidR="00764623" w:rsidRDefault="00764623" w:rsidP="003A7035"/>
    <w:p w14:paraId="09B3D328" w14:textId="0F248817" w:rsidR="005216CF" w:rsidRDefault="00111AC5" w:rsidP="003A7035">
      <w:r>
        <w:rPr>
          <w:rFonts w:hint="eastAsia"/>
        </w:rPr>
        <w:t>需要先执行如下命令：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1AC5" w14:paraId="4C1FBFCF" w14:textId="77777777" w:rsidTr="00111AC5">
        <w:tc>
          <w:tcPr>
            <w:tcW w:w="8296" w:type="dxa"/>
          </w:tcPr>
          <w:p w14:paraId="1330A467" w14:textId="1CE6FE34" w:rsidR="00111AC5" w:rsidRDefault="00111AC5" w:rsidP="003A7035">
            <w:r w:rsidRPr="00111AC5">
              <w:t>git submodule update --init --recursive</w:t>
            </w:r>
          </w:p>
        </w:tc>
      </w:tr>
    </w:tbl>
    <w:p w14:paraId="0785A643" w14:textId="0A319A99" w:rsidR="00111AC5" w:rsidRDefault="00111AC5" w:rsidP="003A7035">
      <w:r>
        <w:rPr>
          <w:rFonts w:hint="eastAsia"/>
        </w:rPr>
        <w:t>安装子模块，然后再执行安装命令：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1AC5" w14:paraId="70DCCA2A" w14:textId="77777777" w:rsidTr="00111AC5">
        <w:tc>
          <w:tcPr>
            <w:tcW w:w="8296" w:type="dxa"/>
          </w:tcPr>
          <w:p w14:paraId="3622D1F1" w14:textId="4CC7EE31" w:rsidR="00111AC5" w:rsidRDefault="00FE72BC" w:rsidP="003A7035">
            <w:r w:rsidRPr="00FE72BC">
              <w:t>python install.py --clangd-completer --java-completer --go-completer</w:t>
            </w:r>
            <w:r w:rsidR="00A356E7">
              <w:t xml:space="preserve"> --cs-completer</w:t>
            </w:r>
            <w:r w:rsidR="000E395F">
              <w:t xml:space="preserve"> </w:t>
            </w:r>
            <w:r w:rsidR="000E395F" w:rsidRPr="000E395F">
              <w:t>--ts-completer</w:t>
            </w:r>
          </w:p>
        </w:tc>
      </w:tr>
      <w:tr w:rsidR="00F021C5" w14:paraId="0852A295" w14:textId="77777777" w:rsidTr="00111AC5">
        <w:tc>
          <w:tcPr>
            <w:tcW w:w="8296" w:type="dxa"/>
          </w:tcPr>
          <w:p w14:paraId="549236F1" w14:textId="5B58AFDE" w:rsidR="00F021C5" w:rsidRPr="00C833B7" w:rsidRDefault="00F021C5" w:rsidP="003A7035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的代码提示</w:t>
            </w:r>
          </w:p>
        </w:tc>
      </w:tr>
      <w:tr w:rsidR="0022675F" w14:paraId="7C7F08FC" w14:textId="77777777" w:rsidTr="00111AC5">
        <w:tc>
          <w:tcPr>
            <w:tcW w:w="8296" w:type="dxa"/>
          </w:tcPr>
          <w:p w14:paraId="1760ED5F" w14:textId="1FD077D1" w:rsidR="0022675F" w:rsidRDefault="0022675F" w:rsidP="003A7035">
            <w:r>
              <w:rPr>
                <w:rFonts w:hint="eastAsia"/>
              </w:rPr>
              <w:lastRenderedPageBreak/>
              <w:t>会下载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相关库文件。</w:t>
            </w:r>
          </w:p>
        </w:tc>
      </w:tr>
      <w:tr w:rsidR="000230B8" w14:paraId="1950F1BC" w14:textId="77777777" w:rsidTr="00111AC5">
        <w:tc>
          <w:tcPr>
            <w:tcW w:w="8296" w:type="dxa"/>
          </w:tcPr>
          <w:p w14:paraId="75AA1768" w14:textId="6EE15DE2" w:rsidR="000230B8" w:rsidRDefault="000230B8" w:rsidP="003A7035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的话，需要配置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的代理，否则下载非常慢。</w:t>
            </w:r>
          </w:p>
        </w:tc>
      </w:tr>
      <w:tr w:rsidR="000230B8" w14:paraId="6358FB01" w14:textId="77777777" w:rsidTr="00111AC5">
        <w:tc>
          <w:tcPr>
            <w:tcW w:w="8296" w:type="dxa"/>
          </w:tcPr>
          <w:p w14:paraId="3F921C6B" w14:textId="77777777" w:rsidR="000230B8" w:rsidRDefault="000230B8" w:rsidP="003A7035"/>
        </w:tc>
      </w:tr>
    </w:tbl>
    <w:p w14:paraId="39CC07BB" w14:textId="3D4492DF" w:rsidR="00B83630" w:rsidRDefault="00B83630" w:rsidP="003A7035"/>
    <w:p w14:paraId="0AC33BE6" w14:textId="29CD05BF" w:rsidR="00EA084E" w:rsidRDefault="00EA084E" w:rsidP="003A7035">
      <w:r>
        <w:rPr>
          <w:rFonts w:hint="eastAsia"/>
        </w:rPr>
        <w:t>出现如下错误</w:t>
      </w:r>
      <w:r>
        <w:t>:</w:t>
      </w:r>
    </w:p>
    <w:p w14:paraId="396230C0" w14:textId="60C95DF6" w:rsidR="00EA084E" w:rsidRDefault="00EA084E" w:rsidP="00EA084E">
      <w:pPr>
        <w:jc w:val="center"/>
      </w:pPr>
      <w:r>
        <w:rPr>
          <w:noProof/>
        </w:rPr>
        <w:drawing>
          <wp:inline distT="0" distB="0" distL="0" distR="0" wp14:anchorId="28269783" wp14:editId="6B8F3AB4">
            <wp:extent cx="4200525" cy="19812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3DCA" w14:textId="7AD6776D" w:rsidR="00B83630" w:rsidRDefault="00EA084E" w:rsidP="003A7035">
      <w:r>
        <w:rPr>
          <w:rFonts w:hint="eastAsia"/>
        </w:rPr>
        <w:t>意思是</w:t>
      </w:r>
      <w:r w:rsidRPr="00EA084E">
        <w:rPr>
          <w:rFonts w:hint="eastAsia"/>
        </w:rPr>
        <w:t xml:space="preserve">libclang </w:t>
      </w:r>
      <w:r w:rsidRPr="00EA084E">
        <w:rPr>
          <w:rFonts w:hint="eastAsia"/>
        </w:rPr>
        <w:t>没有下载成功</w:t>
      </w:r>
      <w:r>
        <w:rPr>
          <w:rFonts w:hint="eastAsia"/>
        </w:rPr>
        <w:t>。</w:t>
      </w:r>
    </w:p>
    <w:p w14:paraId="6899DDA1" w14:textId="77777777" w:rsidR="00EA084E" w:rsidRDefault="00EA084E" w:rsidP="003A7035">
      <w:r w:rsidRPr="00EA084E">
        <w:rPr>
          <w:rFonts w:hint="eastAsia"/>
        </w:rPr>
        <w:t>下载地址为</w:t>
      </w:r>
      <w:r w:rsidRPr="00EA084E">
        <w:rPr>
          <w:rFonts w:hint="eastAsia"/>
        </w:rPr>
        <w:t xml:space="preserve">: </w:t>
      </w:r>
    </w:p>
    <w:p w14:paraId="10B08783" w14:textId="541FB9FA" w:rsidR="00EA084E" w:rsidRDefault="008A30F0" w:rsidP="003A7035">
      <w:hyperlink r:id="rId47" w:history="1">
        <w:r w:rsidR="00EA084E" w:rsidRPr="0038242F">
          <w:rPr>
            <w:rStyle w:val="a6"/>
            <w:rFonts w:hint="eastAsia"/>
          </w:rPr>
          <w:t>https://dl.bintray.com/ycm-core/libclang/libclang-10.0.0-win64.tar.bz2</w:t>
        </w:r>
      </w:hyperlink>
    </w:p>
    <w:p w14:paraId="13649F1E" w14:textId="13C6FFF3" w:rsidR="00EA084E" w:rsidRDefault="00EA084E" w:rsidP="003A7035"/>
    <w:p w14:paraId="5455D44F" w14:textId="502DB336" w:rsidR="00EA084E" w:rsidRPr="00EA084E" w:rsidRDefault="00EA084E" w:rsidP="003A7035">
      <w:r w:rsidRPr="00EA084E">
        <w:rPr>
          <w:rFonts w:hint="eastAsia"/>
        </w:rPr>
        <w:t>然后保存到</w:t>
      </w:r>
      <w:r w:rsidRPr="00EA084E">
        <w:rPr>
          <w:rFonts w:hint="eastAsia"/>
        </w:rPr>
        <w:t xml:space="preserve"> YouCompleteMe\third_party\ycmd\clang_archives\ </w:t>
      </w:r>
      <w:r w:rsidRPr="00EA084E">
        <w:rPr>
          <w:rFonts w:hint="eastAsia"/>
        </w:rPr>
        <w:t>的目录下</w:t>
      </w:r>
      <w:r>
        <w:rPr>
          <w:rFonts w:hint="eastAsia"/>
        </w:rPr>
        <w:t>，如下图所示：</w:t>
      </w:r>
    </w:p>
    <w:p w14:paraId="40E0754B" w14:textId="47234D80" w:rsidR="00EA084E" w:rsidRDefault="00EA084E" w:rsidP="003A7035">
      <w:r>
        <w:rPr>
          <w:noProof/>
        </w:rPr>
        <w:drawing>
          <wp:inline distT="0" distB="0" distL="0" distR="0" wp14:anchorId="3060F5F4" wp14:editId="12C84BF0">
            <wp:extent cx="4171950" cy="981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644E" w14:textId="774CACAD" w:rsidR="00B83630" w:rsidRDefault="00FC71A3" w:rsidP="003A7035">
      <w:r>
        <w:rPr>
          <w:rFonts w:hint="eastAsia"/>
        </w:rPr>
        <w:t>再次执行：</w:t>
      </w:r>
    </w:p>
    <w:p w14:paraId="5389666D" w14:textId="103679C3" w:rsidR="00FC71A3" w:rsidRDefault="00FC71A3" w:rsidP="003A7035"/>
    <w:p w14:paraId="14E9DB79" w14:textId="6A957C2F" w:rsidR="00FC71A3" w:rsidRDefault="00FC71A3" w:rsidP="003A7035">
      <w:r w:rsidRPr="00EA084E">
        <w:t>python install.py --clang-completer</w:t>
      </w:r>
    </w:p>
    <w:p w14:paraId="0E791BA3" w14:textId="0A550D38" w:rsidR="00FC71A3" w:rsidRDefault="00355AEC" w:rsidP="003A7035">
      <w:r>
        <w:rPr>
          <w:rFonts w:hint="eastAsia"/>
        </w:rPr>
        <w:t>提示：“可能丢失数据”，这个可以忽略不计。</w:t>
      </w:r>
      <w:r w:rsidR="0099036D">
        <w:rPr>
          <w:rFonts w:hint="eastAsia"/>
        </w:rPr>
        <w:t>没有其它错误则说明安装成功了。</w:t>
      </w:r>
    </w:p>
    <w:p w14:paraId="7BE8D589" w14:textId="2E54F1D1" w:rsidR="009E2C1D" w:rsidRDefault="009E2C1D" w:rsidP="003A7035"/>
    <w:p w14:paraId="0BCD9AF2" w14:textId="33A87B62" w:rsidR="009E2C1D" w:rsidRDefault="009E2C1D" w:rsidP="003A7035">
      <w:r>
        <w:rPr>
          <w:rFonts w:hint="eastAsia"/>
        </w:rPr>
        <w:t>如果发现“</w:t>
      </w:r>
      <w:r w:rsidRPr="009E2C1D">
        <w:t xml:space="preserve">Downloading jdt.ls from </w:t>
      </w:r>
      <w:hyperlink r:id="rId49" w:history="1">
        <w:r w:rsidRPr="0038242F">
          <w:rPr>
            <w:rStyle w:val="a6"/>
          </w:rPr>
          <w:t>http://download.eclipse.org/jdtls/snapshots/jdt-language-server-0.57.0-202006172108.tar.gz</w:t>
        </w:r>
      </w:hyperlink>
      <w:r>
        <w:rPr>
          <w:rFonts w:hint="eastAsia"/>
        </w:rPr>
        <w:t>”下载很慢，则手工进行下载，然后保存到如下目录结构中：</w:t>
      </w:r>
    </w:p>
    <w:p w14:paraId="43891B3C" w14:textId="01E0F7A9" w:rsidR="00F25ECF" w:rsidRDefault="00F25ECF" w:rsidP="003A7035">
      <w:r w:rsidRPr="00F25ECF">
        <w:t>\YouCompleteMe\third_party\ycmd\third_party\eclipse.jdt.ls\target\cache</w:t>
      </w:r>
    </w:p>
    <w:p w14:paraId="3886B248" w14:textId="4AB43070" w:rsidR="009E2C1D" w:rsidRDefault="001F59CB" w:rsidP="003A7035">
      <w:r>
        <w:rPr>
          <w:rFonts w:hint="eastAsia"/>
        </w:rPr>
        <w:t>然后中断命令，再次重新执行。</w:t>
      </w:r>
    </w:p>
    <w:p w14:paraId="15102DDB" w14:textId="77777777" w:rsidR="009E2C1D" w:rsidRDefault="009E2C1D" w:rsidP="003A7035"/>
    <w:p w14:paraId="47BFBB42" w14:textId="77777777" w:rsidR="00355AEC" w:rsidRDefault="00355AEC" w:rsidP="003A7035"/>
    <w:p w14:paraId="7015D356" w14:textId="357A896B" w:rsidR="0094765E" w:rsidRDefault="00AC2DB2" w:rsidP="003A7035">
      <w:r>
        <w:rPr>
          <w:rFonts w:hint="eastAsia"/>
        </w:rPr>
        <w:t>7</w:t>
      </w:r>
      <w:r>
        <w:rPr>
          <w:rFonts w:hint="eastAsia"/>
        </w:rPr>
        <w:t>、配置</w:t>
      </w:r>
      <w:r w:rsidRPr="00AC2DB2">
        <w:t>ycm_extra_conf.py</w:t>
      </w:r>
      <w:r>
        <w:rPr>
          <w:rFonts w:hint="eastAsia"/>
        </w:rPr>
        <w:t>路径</w:t>
      </w:r>
    </w:p>
    <w:p w14:paraId="38F6A4A4" w14:textId="73DB4E6A" w:rsidR="00AC2DB2" w:rsidRDefault="00AC2DB2" w:rsidP="003A7035">
      <w:r>
        <w:rPr>
          <w:rFonts w:hint="eastAsia"/>
        </w:rPr>
        <w:lastRenderedPageBreak/>
        <w:t>打开</w:t>
      </w:r>
      <w:r>
        <w:rPr>
          <w:rFonts w:hint="eastAsia"/>
        </w:rPr>
        <w:t>Vim</w:t>
      </w:r>
      <w:r>
        <w:rPr>
          <w:rFonts w:hint="eastAsia"/>
        </w:rPr>
        <w:t>配置文件，添加如下配置：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79F8" w14:paraId="3BF7B210" w14:textId="77777777" w:rsidTr="00DF79F8">
        <w:tc>
          <w:tcPr>
            <w:tcW w:w="8296" w:type="dxa"/>
          </w:tcPr>
          <w:p w14:paraId="5B502C53" w14:textId="77777777" w:rsidR="00A0338C" w:rsidRDefault="00A0338C" w:rsidP="00A0338C">
            <w:r>
              <w:t>let g:ycm_server_python_interpreter='C:\Python3.7.7\python.exe'</w:t>
            </w:r>
          </w:p>
          <w:p w14:paraId="267D9CDE" w14:textId="2DC1441F" w:rsidR="00DF79F8" w:rsidRDefault="00A0338C" w:rsidP="00A0338C">
            <w:r>
              <w:t>let g:ycm_global_ycm_extra_conf='D:\ProgramConfigs\Vim\vim82\plugged\YouCompleteMe\third_party\ycmd\.ycm_extra_conf.py'</w:t>
            </w:r>
          </w:p>
        </w:tc>
      </w:tr>
    </w:tbl>
    <w:p w14:paraId="3F345D6A" w14:textId="60B19650" w:rsidR="00BA0537" w:rsidRDefault="00BA0537" w:rsidP="003A7035">
      <w:r>
        <w:rPr>
          <w:rFonts w:hint="eastAsia"/>
        </w:rPr>
        <w:t>完成</w:t>
      </w:r>
      <w:r>
        <w:rPr>
          <w:rFonts w:hint="eastAsia"/>
        </w:rPr>
        <w:t>YouCompleteMe</w:t>
      </w:r>
      <w:r>
        <w:rPr>
          <w:rFonts w:hint="eastAsia"/>
        </w:rPr>
        <w:t>的全部安装步骤。</w:t>
      </w:r>
    </w:p>
    <w:p w14:paraId="17E05342" w14:textId="604BCD92" w:rsidR="00BA0537" w:rsidRDefault="00BA0537" w:rsidP="003A7035"/>
    <w:p w14:paraId="60C03261" w14:textId="7D6A1370" w:rsidR="00172F78" w:rsidRDefault="00363DBD" w:rsidP="003A7035">
      <w:r>
        <w:rPr>
          <w:rFonts w:hint="eastAsia"/>
        </w:rPr>
        <w:t>8</w:t>
      </w:r>
      <w:r>
        <w:rPr>
          <w:rFonts w:hint="eastAsia"/>
        </w:rPr>
        <w:t>、</w:t>
      </w:r>
      <w:r w:rsidR="00172F78">
        <w:rPr>
          <w:rFonts w:hint="eastAsia"/>
        </w:rPr>
        <w:t>YouCompleteMe</w:t>
      </w:r>
      <w:r w:rsidR="00172F78">
        <w:t xml:space="preserve"> </w:t>
      </w:r>
      <w:r w:rsidR="00172F78">
        <w:rPr>
          <w:rFonts w:hint="eastAsia"/>
        </w:rPr>
        <w:t>unavailable</w:t>
      </w:r>
      <w:r w:rsidR="00172F78">
        <w:t xml:space="preserve">: </w:t>
      </w:r>
      <w:r w:rsidR="00172F78">
        <w:rPr>
          <w:rFonts w:hint="eastAsia"/>
        </w:rPr>
        <w:t>unable</w:t>
      </w:r>
      <w:r w:rsidR="00172F78">
        <w:t xml:space="preserve"> </w:t>
      </w:r>
      <w:r w:rsidR="00172F78">
        <w:rPr>
          <w:rFonts w:hint="eastAsia"/>
        </w:rPr>
        <w:t>to</w:t>
      </w:r>
      <w:r w:rsidR="00172F78">
        <w:t xml:space="preserve"> </w:t>
      </w:r>
      <w:r w:rsidR="00172F78">
        <w:rPr>
          <w:rFonts w:hint="eastAsia"/>
        </w:rPr>
        <w:t>load</w:t>
      </w:r>
      <w:r w:rsidR="00172F78">
        <w:t xml:space="preserve"> </w:t>
      </w:r>
      <w:r w:rsidR="00172F78">
        <w:rPr>
          <w:rFonts w:hint="eastAsia"/>
        </w:rPr>
        <w:t>Python</w:t>
      </w:r>
    </w:p>
    <w:p w14:paraId="6359E598" w14:textId="68666807" w:rsidR="00363DBD" w:rsidRDefault="00363DBD" w:rsidP="003A7035">
      <w:r>
        <w:rPr>
          <w:rFonts w:hint="eastAsia"/>
        </w:rPr>
        <w:t>启动时，提示如下错误信息：</w:t>
      </w:r>
    </w:p>
    <w:p w14:paraId="3BB1CBFB" w14:textId="58BDEC64" w:rsidR="00363DBD" w:rsidRDefault="00172F78" w:rsidP="00172F78">
      <w:pPr>
        <w:jc w:val="center"/>
      </w:pPr>
      <w:r>
        <w:rPr>
          <w:noProof/>
        </w:rPr>
        <w:drawing>
          <wp:inline distT="0" distB="0" distL="0" distR="0" wp14:anchorId="0922AB6C" wp14:editId="121701B7">
            <wp:extent cx="3810000" cy="12096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E995" w14:textId="77777777" w:rsidR="00363DBD" w:rsidRDefault="00363DBD" w:rsidP="003A7035"/>
    <w:p w14:paraId="14F1A7A7" w14:textId="1F165227" w:rsidR="00BA0537" w:rsidRDefault="00BA0537" w:rsidP="003A7035">
      <w:r>
        <w:rPr>
          <w:rFonts w:hint="eastAsia"/>
        </w:rPr>
        <w:t>测试该插件：</w:t>
      </w:r>
    </w:p>
    <w:p w14:paraId="29497526" w14:textId="021FEA1B" w:rsidR="003A7035" w:rsidRDefault="003A7035" w:rsidP="003A7035"/>
    <w:p w14:paraId="1D64C33C" w14:textId="6757C5FA" w:rsidR="003A7035" w:rsidRDefault="003A7035" w:rsidP="003A7035"/>
    <w:p w14:paraId="2D52FE35" w14:textId="63EF10CB" w:rsidR="00BD6397" w:rsidRDefault="00BD6397" w:rsidP="003A7035"/>
    <w:p w14:paraId="656417E8" w14:textId="77777777" w:rsidR="00BD6397" w:rsidRDefault="00BD6397" w:rsidP="003A7035"/>
    <w:p w14:paraId="45B43004" w14:textId="23E99912" w:rsidR="008711F6" w:rsidRDefault="008711F6">
      <w:pPr>
        <w:pStyle w:val="4"/>
      </w:pPr>
      <w:r>
        <w:rPr>
          <w:rFonts w:hint="eastAsia"/>
        </w:rPr>
        <w:t>各种语言代码提示</w:t>
      </w:r>
    </w:p>
    <w:p w14:paraId="53A1FED6" w14:textId="1842B5C3" w:rsidR="008711F6" w:rsidRDefault="008711F6" w:rsidP="008711F6">
      <w:pPr>
        <w:pStyle w:val="5"/>
      </w:pP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TypeScript</w:t>
      </w:r>
    </w:p>
    <w:p w14:paraId="5243AD2B" w14:textId="77777777" w:rsidR="00340078" w:rsidRPr="00340078" w:rsidRDefault="00340078" w:rsidP="00340078"/>
    <w:p w14:paraId="556BFC34" w14:textId="4D739787" w:rsidR="008711F6" w:rsidRDefault="008711F6" w:rsidP="008711F6">
      <w:pPr>
        <w:pStyle w:val="5"/>
      </w:pPr>
      <w:r>
        <w:rPr>
          <w:rFonts w:hint="eastAsia"/>
        </w:rPr>
        <w:t>Java</w:t>
      </w:r>
    </w:p>
    <w:p w14:paraId="66890456" w14:textId="31783F78" w:rsidR="008711F6" w:rsidRDefault="008711F6" w:rsidP="008711F6"/>
    <w:p w14:paraId="6D27AB78" w14:textId="39D7179B" w:rsidR="008711F6" w:rsidRDefault="008711F6" w:rsidP="008711F6">
      <w:pPr>
        <w:pStyle w:val="5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C++</w:t>
      </w:r>
    </w:p>
    <w:p w14:paraId="0BB1609D" w14:textId="018FB9C9" w:rsidR="008711F6" w:rsidRDefault="00E2346F" w:rsidP="008711F6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文件后缀为</w:t>
      </w:r>
      <w:r>
        <w:rPr>
          <w:rFonts w:hint="eastAsia"/>
        </w:rPr>
        <w:t xml:space="preserve"> </w:t>
      </w:r>
      <w:r>
        <w:t>.c</w:t>
      </w:r>
    </w:p>
    <w:p w14:paraId="01D6F9B6" w14:textId="0854644D" w:rsidR="00E2346F" w:rsidRDefault="00E2346F" w:rsidP="008711F6">
      <w:r>
        <w:t xml:space="preserve">c++ </w:t>
      </w:r>
      <w:r>
        <w:rPr>
          <w:rFonts w:hint="eastAsia"/>
        </w:rPr>
        <w:t>文件后缀为</w:t>
      </w:r>
      <w:r>
        <w:rPr>
          <w:rFonts w:hint="eastAsia"/>
        </w:rPr>
        <w:t xml:space="preserve"> </w:t>
      </w:r>
      <w:r>
        <w:t>.cpp</w:t>
      </w:r>
    </w:p>
    <w:p w14:paraId="289887C9" w14:textId="7E9DEB21" w:rsidR="00E2346F" w:rsidRDefault="00E2346F" w:rsidP="008711F6"/>
    <w:p w14:paraId="0B524B46" w14:textId="6F1E80B0" w:rsidR="00E2346F" w:rsidRDefault="00E2346F" w:rsidP="008711F6"/>
    <w:p w14:paraId="003BCBFD" w14:textId="110D59B1" w:rsidR="00E2346F" w:rsidRDefault="00E2346F" w:rsidP="008711F6"/>
    <w:p w14:paraId="4836984B" w14:textId="77777777" w:rsidR="00E2346F" w:rsidRDefault="00E2346F" w:rsidP="008711F6"/>
    <w:p w14:paraId="1D31A0EC" w14:textId="11C52124" w:rsidR="008711F6" w:rsidRDefault="008711F6" w:rsidP="008711F6">
      <w:pPr>
        <w:pStyle w:val="5"/>
      </w:pPr>
      <w:r>
        <w:rPr>
          <w:rFonts w:hint="eastAsia"/>
        </w:rPr>
        <w:t>C#</w:t>
      </w:r>
    </w:p>
    <w:p w14:paraId="52950F56" w14:textId="6B1015F4" w:rsidR="008711F6" w:rsidRDefault="00F8625E" w:rsidP="008711F6">
      <w:r>
        <w:rPr>
          <w:rFonts w:hint="eastAsia"/>
        </w:rPr>
        <w:t>根据</w:t>
      </w:r>
      <w:r>
        <w:rPr>
          <w:rFonts w:hint="eastAsia"/>
        </w:rPr>
        <w:t xml:space="preserve"> </w:t>
      </w:r>
      <w:hyperlink r:id="rId51" w:history="1">
        <w:r>
          <w:rPr>
            <w:rStyle w:val="a6"/>
          </w:rPr>
          <w:t>https://github.com/ycm-core/YouCompleteMe</w:t>
        </w:r>
      </w:hyperlink>
      <w:r>
        <w:t xml:space="preserve"> </w:t>
      </w:r>
      <w:r>
        <w:rPr>
          <w:rFonts w:hint="eastAsia"/>
        </w:rPr>
        <w:t>文档说明：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625E" w14:paraId="3BD24245" w14:textId="77777777" w:rsidTr="00F8625E">
        <w:tc>
          <w:tcPr>
            <w:tcW w:w="8296" w:type="dxa"/>
          </w:tcPr>
          <w:p w14:paraId="5F5E32DD" w14:textId="71E8AF63" w:rsidR="00F8625E" w:rsidRDefault="00F8625E" w:rsidP="008711F6">
            <w:r w:rsidRPr="00F8625E">
              <w:rPr>
                <w:b/>
                <w:bCs/>
                <w:color w:val="FF0000"/>
              </w:rPr>
              <w:lastRenderedPageBreak/>
              <w:t>C# support</w:t>
            </w:r>
            <w:r w:rsidRPr="00F8625E">
              <w:t xml:space="preserve">: install </w:t>
            </w:r>
            <w:hyperlink r:id="rId52" w:anchor="download-lin" w:history="1">
              <w:r w:rsidRPr="00F8625E">
                <w:rPr>
                  <w:rStyle w:val="a6"/>
                </w:rPr>
                <w:t>Mono</w:t>
              </w:r>
            </w:hyperlink>
            <w:r w:rsidRPr="00F8625E">
              <w:t xml:space="preserve"> and add </w:t>
            </w:r>
            <w:r w:rsidRPr="00F8625E">
              <w:rPr>
                <w:color w:val="0070C0"/>
              </w:rPr>
              <w:t>--cs-completer</w:t>
            </w:r>
            <w:r w:rsidRPr="00F8625E">
              <w:t xml:space="preserve"> when calling install.py.</w:t>
            </w:r>
          </w:p>
        </w:tc>
      </w:tr>
    </w:tbl>
    <w:p w14:paraId="632726C0" w14:textId="77777777" w:rsidR="00F8625E" w:rsidRDefault="00F8625E" w:rsidP="008711F6"/>
    <w:p w14:paraId="43EB2529" w14:textId="405C05A6" w:rsidR="00F8625E" w:rsidRDefault="00F8625E" w:rsidP="008711F6">
      <w:r>
        <w:rPr>
          <w:rFonts w:hint="eastAsia"/>
        </w:rPr>
        <w:t>根据说明：如果要支持</w:t>
      </w:r>
      <w:r>
        <w:rPr>
          <w:rFonts w:hint="eastAsia"/>
        </w:rPr>
        <w:t xml:space="preserve"> C#</w:t>
      </w:r>
      <w:r>
        <w:t xml:space="preserve"> </w:t>
      </w:r>
      <w:r>
        <w:rPr>
          <w:rFonts w:hint="eastAsia"/>
        </w:rPr>
        <w:t>代码提示，需要先安装</w:t>
      </w:r>
      <w:r>
        <w:rPr>
          <w:rFonts w:hint="eastAsia"/>
        </w:rPr>
        <w:t xml:space="preserve"> Mono</w:t>
      </w:r>
      <w:r>
        <w:t xml:space="preserve"> </w:t>
      </w:r>
      <w:r>
        <w:rPr>
          <w:rFonts w:hint="eastAsia"/>
        </w:rPr>
        <w:t>软件</w:t>
      </w:r>
      <w:r w:rsidR="00AD101D">
        <w:rPr>
          <w:rFonts w:hint="eastAsia"/>
        </w:rPr>
        <w:t>，然后再通过</w:t>
      </w:r>
      <w:r w:rsidR="00AD101D">
        <w:rPr>
          <w:rFonts w:hint="eastAsia"/>
        </w:rPr>
        <w:t xml:space="preserve"> </w:t>
      </w:r>
      <w:r w:rsidR="001A6D9B">
        <w:t>--</w:t>
      </w:r>
      <w:r w:rsidR="00AD101D">
        <w:rPr>
          <w:rFonts w:hint="eastAsia"/>
        </w:rPr>
        <w:t>cs</w:t>
      </w:r>
      <w:r w:rsidR="001A6D9B">
        <w:t>-</w:t>
      </w:r>
      <w:r w:rsidR="00AD101D">
        <w:rPr>
          <w:rFonts w:hint="eastAsia"/>
        </w:rPr>
        <w:t>completer</w:t>
      </w:r>
      <w:r w:rsidR="00AD101D">
        <w:t xml:space="preserve"> </w:t>
      </w:r>
      <w:r w:rsidR="00AD101D">
        <w:rPr>
          <w:rFonts w:hint="eastAsia"/>
        </w:rPr>
        <w:t>完成安装。</w:t>
      </w:r>
    </w:p>
    <w:p w14:paraId="3A35B26A" w14:textId="390A5796" w:rsidR="00F8625E" w:rsidRPr="001A6D9B" w:rsidRDefault="00F8625E" w:rsidP="008711F6"/>
    <w:p w14:paraId="5CCEFAF2" w14:textId="5F032476" w:rsidR="00F8625E" w:rsidRDefault="00056BBC" w:rsidP="008711F6">
      <w:r>
        <w:rPr>
          <w:rFonts w:hint="eastAsia"/>
        </w:rPr>
        <w:t>打开</w:t>
      </w:r>
      <w:r w:rsidR="00F8625E">
        <w:rPr>
          <w:rFonts w:hint="eastAsia"/>
        </w:rPr>
        <w:t>Mono</w:t>
      </w:r>
      <w:r w:rsidR="00F8625E">
        <w:t xml:space="preserve"> </w:t>
      </w:r>
      <w:r w:rsidR="00F8625E">
        <w:rPr>
          <w:rFonts w:hint="eastAsia"/>
        </w:rPr>
        <w:t>下载地址</w:t>
      </w:r>
      <w:r>
        <w:rPr>
          <w:rFonts w:hint="eastAsia"/>
        </w:rPr>
        <w:t>页面</w:t>
      </w:r>
      <w:r w:rsidR="00BF7D6A">
        <w:rPr>
          <w:rFonts w:hint="eastAsia"/>
        </w:rPr>
        <w:t>（使用</w:t>
      </w:r>
      <w:r w:rsidR="00BF7D6A">
        <w:rPr>
          <w:rFonts w:hint="eastAsia"/>
        </w:rPr>
        <w:t>Chrome</w:t>
      </w:r>
      <w:r w:rsidR="00BF7D6A">
        <w:rPr>
          <w:rFonts w:hint="eastAsia"/>
        </w:rPr>
        <w:t>打开页面才能正常显示）</w:t>
      </w:r>
      <w:r w:rsidR="00F8625E">
        <w:rPr>
          <w:rFonts w:hint="eastAsia"/>
        </w:rPr>
        <w:t>：</w:t>
      </w:r>
    </w:p>
    <w:p w14:paraId="513871D3" w14:textId="70A81858" w:rsidR="009B194B" w:rsidRDefault="008A30F0" w:rsidP="008711F6">
      <w:hyperlink r:id="rId53" w:anchor="download-lin" w:history="1">
        <w:r w:rsidR="009B194B">
          <w:rPr>
            <w:rStyle w:val="a6"/>
          </w:rPr>
          <w:t>https://www.mono-project.com/download/stable/#download-lin</w:t>
        </w:r>
      </w:hyperlink>
    </w:p>
    <w:p w14:paraId="497B2A93" w14:textId="31DE5951" w:rsidR="00F8625E" w:rsidRDefault="00056BBC" w:rsidP="008711F6">
      <w:r>
        <w:rPr>
          <w:rFonts w:hint="eastAsia"/>
        </w:rPr>
        <w:t>查找：</w:t>
      </w:r>
      <w:r w:rsidRPr="00056BBC">
        <w:t>Mono for Windows is available as a Windows Installer file</w:t>
      </w:r>
    </w:p>
    <w:p w14:paraId="3A15599C" w14:textId="70EBECB6" w:rsidR="00056BBC" w:rsidRDefault="00056BBC" w:rsidP="008711F6">
      <w:r>
        <w:rPr>
          <w:rFonts w:hint="eastAsia"/>
        </w:rPr>
        <w:t>然后找到</w:t>
      </w:r>
      <w:hyperlink r:id="rId54" w:history="1">
        <w:r w:rsidRPr="002158D7">
          <w:rPr>
            <w:rStyle w:val="a6"/>
          </w:rPr>
          <w:t>Download Mono 64-bit (no GTK#)</w:t>
        </w:r>
      </w:hyperlink>
      <w:r>
        <w:rPr>
          <w:rFonts w:hint="eastAsia"/>
        </w:rPr>
        <w:t>下载链接进行下载</w:t>
      </w:r>
      <w:r w:rsidR="00EE2A77">
        <w:rPr>
          <w:rFonts w:hint="eastAsia"/>
        </w:rPr>
        <w:t>，</w:t>
      </w:r>
      <w:r w:rsidR="00964C29">
        <w:rPr>
          <w:rFonts w:hint="eastAsia"/>
        </w:rPr>
        <w:t>如下图所示：</w:t>
      </w:r>
    </w:p>
    <w:p w14:paraId="111FF061" w14:textId="1CB3FFCD" w:rsidR="00964C29" w:rsidRDefault="00BF7D6A" w:rsidP="008711F6">
      <w:r>
        <w:rPr>
          <w:noProof/>
        </w:rPr>
        <w:drawing>
          <wp:inline distT="0" distB="0" distL="0" distR="0" wp14:anchorId="406917F1" wp14:editId="6C36E061">
            <wp:extent cx="5274310" cy="21209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2369" w14:textId="61E29AFD" w:rsidR="00056BBC" w:rsidRDefault="00EE2A77" w:rsidP="008711F6">
      <w:r>
        <w:rPr>
          <w:rFonts w:hint="eastAsia"/>
        </w:rPr>
        <w:t>下载下来之后，直接进行安装即可。</w:t>
      </w:r>
    </w:p>
    <w:p w14:paraId="4D60D4D8" w14:textId="16D242C1" w:rsidR="00EE2A77" w:rsidRDefault="00EE2A77" w:rsidP="008711F6"/>
    <w:p w14:paraId="387C7CE7" w14:textId="4FB3E323" w:rsidR="002C2B79" w:rsidRDefault="00EE2A77" w:rsidP="008711F6">
      <w:r>
        <w:rPr>
          <w:rFonts w:hint="eastAsia"/>
        </w:rPr>
        <w:t>安装完成之后，</w:t>
      </w:r>
      <w:r w:rsidR="002C2B79">
        <w:rPr>
          <w:rFonts w:hint="eastAsia"/>
        </w:rPr>
        <w:t>在开始菜单中，找到</w:t>
      </w:r>
      <w:r w:rsidR="002C2B79">
        <w:rPr>
          <w:rFonts w:hint="eastAsia"/>
        </w:rPr>
        <w:t>Mono</w:t>
      </w:r>
      <w:r w:rsidR="002C2B79">
        <w:rPr>
          <w:rFonts w:hint="eastAsia"/>
        </w:rPr>
        <w:t>命令行，如下图所示：</w:t>
      </w:r>
    </w:p>
    <w:p w14:paraId="431DA1B0" w14:textId="7B13DDD9" w:rsidR="002C2B79" w:rsidRDefault="002C2B79" w:rsidP="002C2B79">
      <w:pPr>
        <w:jc w:val="center"/>
      </w:pPr>
      <w:r>
        <w:rPr>
          <w:noProof/>
        </w:rPr>
        <w:drawing>
          <wp:inline distT="0" distB="0" distL="0" distR="0" wp14:anchorId="4432C68B" wp14:editId="6AF78DF2">
            <wp:extent cx="4648200" cy="2305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757" w14:textId="465B743F" w:rsidR="002C2B79" w:rsidRDefault="002C2B79" w:rsidP="008711F6">
      <w:r>
        <w:rPr>
          <w:rFonts w:hint="eastAsia"/>
        </w:rPr>
        <w:t>在上图中，提示把</w:t>
      </w:r>
      <w:r>
        <w:rPr>
          <w:rFonts w:hint="eastAsia"/>
        </w:rPr>
        <w:t>Mono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目录添加到</w:t>
      </w:r>
      <w:r>
        <w:rPr>
          <w:rFonts w:hint="eastAsia"/>
        </w:rPr>
        <w:t>Path</w:t>
      </w:r>
      <w:r>
        <w:rPr>
          <w:rFonts w:hint="eastAsia"/>
        </w:rPr>
        <w:t>变量，所以，我们在</w:t>
      </w:r>
      <w:r>
        <w:rPr>
          <w:rFonts w:hint="eastAsia"/>
        </w:rPr>
        <w:t>Path</w:t>
      </w:r>
      <w:r>
        <w:rPr>
          <w:rFonts w:hint="eastAsia"/>
        </w:rPr>
        <w:t>环境变量中进行配置</w:t>
      </w:r>
      <w:r w:rsidR="00AD614F">
        <w:rPr>
          <w:rFonts w:hint="eastAsia"/>
        </w:rPr>
        <w:t>，如下图所示：</w:t>
      </w:r>
    </w:p>
    <w:p w14:paraId="757036CD" w14:textId="3FC27218" w:rsidR="00AD614F" w:rsidRDefault="00AD614F" w:rsidP="00CE4D9B">
      <w:pPr>
        <w:jc w:val="center"/>
      </w:pPr>
      <w:r>
        <w:rPr>
          <w:noProof/>
        </w:rPr>
        <w:drawing>
          <wp:inline distT="0" distB="0" distL="0" distR="0" wp14:anchorId="219FC7CE" wp14:editId="09C0EF73">
            <wp:extent cx="4591050" cy="933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A940" w14:textId="2F799E35" w:rsidR="00EE2A77" w:rsidRDefault="00142F79" w:rsidP="008711F6">
      <w:r>
        <w:rPr>
          <w:rFonts w:hint="eastAsia"/>
        </w:rPr>
        <w:t>配置完成之后，</w:t>
      </w:r>
      <w:r w:rsidR="00EE2A77">
        <w:rPr>
          <w:rFonts w:hint="eastAsia"/>
        </w:rPr>
        <w:t>我们进行下一步操作：</w:t>
      </w:r>
    </w:p>
    <w:p w14:paraId="525E91B1" w14:textId="4C11E8C5" w:rsidR="00EE2A77" w:rsidRDefault="00816544" w:rsidP="008711F6">
      <w:r>
        <w:rPr>
          <w:rFonts w:hint="eastAsia"/>
        </w:rPr>
        <w:lastRenderedPageBreak/>
        <w:t>在</w:t>
      </w:r>
      <w:r>
        <w:rPr>
          <w:rFonts w:hint="eastAsia"/>
        </w:rPr>
        <w:t>YouCompleteMe</w:t>
      </w:r>
      <w:r>
        <w:rPr>
          <w:rFonts w:hint="eastAsia"/>
        </w:rPr>
        <w:t>目录下执行</w:t>
      </w:r>
      <w:r>
        <w:rPr>
          <w:rFonts w:hint="eastAsia"/>
        </w:rPr>
        <w:t xml:space="preserve"> python</w:t>
      </w:r>
      <w:r>
        <w:t xml:space="preserve"> </w:t>
      </w:r>
      <w:r>
        <w:rPr>
          <w:rFonts w:hint="eastAsia"/>
        </w:rPr>
        <w:t>install</w:t>
      </w:r>
      <w:r>
        <w:t>.py --cs-completer</w:t>
      </w:r>
      <w:r>
        <w:rPr>
          <w:rFonts w:hint="eastAsia"/>
        </w:rPr>
        <w:t>命令。</w:t>
      </w:r>
    </w:p>
    <w:p w14:paraId="060DE69E" w14:textId="77777777" w:rsidR="00056BBC" w:rsidRDefault="00056BBC" w:rsidP="008711F6"/>
    <w:p w14:paraId="57E9FA71" w14:textId="2A513601" w:rsidR="008711F6" w:rsidRDefault="008711F6" w:rsidP="008711F6">
      <w:pPr>
        <w:pStyle w:val="5"/>
      </w:pPr>
      <w:r>
        <w:rPr>
          <w:rFonts w:hint="eastAsia"/>
        </w:rPr>
        <w:t>Go</w:t>
      </w:r>
    </w:p>
    <w:p w14:paraId="0891803C" w14:textId="50F1364B" w:rsidR="008711F6" w:rsidRDefault="008711F6" w:rsidP="008711F6"/>
    <w:p w14:paraId="50BCB370" w14:textId="1B0CDF8E" w:rsidR="008711F6" w:rsidRDefault="008711F6" w:rsidP="008711F6">
      <w:pPr>
        <w:pStyle w:val="5"/>
      </w:pPr>
      <w:r>
        <w:rPr>
          <w:rFonts w:hint="eastAsia"/>
        </w:rPr>
        <w:t>Python</w:t>
      </w:r>
    </w:p>
    <w:p w14:paraId="57E910A5" w14:textId="5A1D83ED" w:rsidR="008711F6" w:rsidRDefault="0079565B" w:rsidP="008711F6">
      <w:r>
        <w:rPr>
          <w:rFonts w:hint="eastAsia"/>
        </w:rPr>
        <w:t>默认支持。</w:t>
      </w:r>
    </w:p>
    <w:p w14:paraId="54647E9C" w14:textId="77777777" w:rsidR="008711F6" w:rsidRPr="008711F6" w:rsidRDefault="008711F6" w:rsidP="008711F6"/>
    <w:p w14:paraId="4D9AC9A1" w14:textId="463601E0" w:rsidR="008711F6" w:rsidRDefault="008711F6" w:rsidP="008711F6"/>
    <w:p w14:paraId="20F2C6CB" w14:textId="77777777" w:rsidR="008711F6" w:rsidRDefault="008711F6" w:rsidP="008711F6"/>
    <w:p w14:paraId="6A57AF70" w14:textId="40F23D05" w:rsidR="008711F6" w:rsidRDefault="008711F6" w:rsidP="008711F6"/>
    <w:p w14:paraId="281BC0C9" w14:textId="4BBF9BF0" w:rsidR="008711F6" w:rsidRDefault="008711F6" w:rsidP="008711F6"/>
    <w:p w14:paraId="10CE1384" w14:textId="77777777" w:rsidR="008711F6" w:rsidRPr="008711F6" w:rsidRDefault="008711F6" w:rsidP="008711F6"/>
    <w:p w14:paraId="7D4EB5A8" w14:textId="7D6875C5" w:rsidR="00155325" w:rsidRDefault="00155325" w:rsidP="00FE32F8">
      <w:pPr>
        <w:pStyle w:val="4"/>
      </w:pPr>
      <w:r>
        <w:rPr>
          <w:rFonts w:hint="eastAsia"/>
        </w:rPr>
        <w:t>代码补全操作</w:t>
      </w:r>
    </w:p>
    <w:p w14:paraId="2B7B1083" w14:textId="2B353481" w:rsidR="003F7255" w:rsidRDefault="003F7255" w:rsidP="003F725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40E" w14:paraId="5850A8D5" w14:textId="77777777" w:rsidTr="0096640E">
        <w:tc>
          <w:tcPr>
            <w:tcW w:w="8296" w:type="dxa"/>
          </w:tcPr>
          <w:p w14:paraId="23E9B850" w14:textId="09A4BDB1" w:rsidR="0096640E" w:rsidRDefault="0096640E" w:rsidP="003F7255">
            <w:r w:rsidRPr="0096640E">
              <w:t>let g:ycm_min_num_identifier_candidate_chars=2</w:t>
            </w:r>
          </w:p>
        </w:tc>
      </w:tr>
    </w:tbl>
    <w:p w14:paraId="332BF435" w14:textId="6C190754" w:rsidR="003F7255" w:rsidRPr="003F7255" w:rsidRDefault="0096640E" w:rsidP="003F7255">
      <w:r>
        <w:rPr>
          <w:rFonts w:hint="eastAsia"/>
        </w:rPr>
        <w:t>输入两个字母时，自动弹出代码提示。</w:t>
      </w:r>
    </w:p>
    <w:p w14:paraId="180660E3" w14:textId="47BFAC8C" w:rsidR="00155325" w:rsidRDefault="00155325" w:rsidP="0015532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7F84" w14:paraId="6337DE3F" w14:textId="77777777" w:rsidTr="009E7F84">
        <w:tc>
          <w:tcPr>
            <w:tcW w:w="8296" w:type="dxa"/>
          </w:tcPr>
          <w:p w14:paraId="60421BF8" w14:textId="60354220" w:rsidR="009E7F84" w:rsidRDefault="00FE32F8" w:rsidP="00155325">
            <w:r w:rsidRPr="00FE32F8">
              <w:t>let g:ycm_key_invoke_completion='&lt;c-z&gt;'</w:t>
            </w:r>
          </w:p>
        </w:tc>
      </w:tr>
    </w:tbl>
    <w:p w14:paraId="1F4B46A9" w14:textId="25E28608" w:rsidR="00155325" w:rsidRDefault="00155325" w:rsidP="00155325"/>
    <w:p w14:paraId="7E3CA311" w14:textId="58F231FF" w:rsidR="00155325" w:rsidRDefault="00FE32F8" w:rsidP="00155325">
      <w:r>
        <w:rPr>
          <w:rFonts w:hint="eastAsia"/>
        </w:rPr>
        <w:t>按住</w:t>
      </w:r>
      <w:r>
        <w:rPr>
          <w:rFonts w:hint="eastAsia"/>
        </w:rPr>
        <w:t xml:space="preserve"> 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即可弹出代码提示。</w:t>
      </w:r>
    </w:p>
    <w:p w14:paraId="5E74EE1C" w14:textId="77777777" w:rsidR="00FC23FA" w:rsidRPr="00155325" w:rsidRDefault="00FC23FA" w:rsidP="00155325"/>
    <w:p w14:paraId="63AE5545" w14:textId="05468901" w:rsidR="008B3E54" w:rsidRDefault="008B3E54">
      <w:pPr>
        <w:pStyle w:val="4"/>
      </w:pPr>
      <w:r>
        <w:rPr>
          <w:rFonts w:hint="eastAsia"/>
        </w:rPr>
        <w:t>支持</w:t>
      </w:r>
      <w:r>
        <w:rPr>
          <w:rFonts w:hint="eastAsia"/>
        </w:rPr>
        <w:t xml:space="preserve"> P</w:t>
      </w:r>
      <w:r>
        <w:t xml:space="preserve">HP </w:t>
      </w:r>
      <w:r>
        <w:rPr>
          <w:rFonts w:hint="eastAsia"/>
        </w:rPr>
        <w:t>代码提示</w:t>
      </w:r>
    </w:p>
    <w:p w14:paraId="7E028BF4" w14:textId="42C0105E" w:rsidR="008B3E54" w:rsidRDefault="008B3E54" w:rsidP="008B3E54"/>
    <w:p w14:paraId="5D40C262" w14:textId="77777777" w:rsidR="008B3E54" w:rsidRPr="008B3E54" w:rsidRDefault="008B3E54" w:rsidP="008B3E54"/>
    <w:p w14:paraId="47C6A81A" w14:textId="0EDA7A6D" w:rsidR="00EB0581" w:rsidRDefault="00EB0581">
      <w:pPr>
        <w:pStyle w:val="3"/>
      </w:pPr>
      <w:r>
        <w:rPr>
          <w:rFonts w:hint="eastAsia"/>
        </w:rPr>
        <w:t>coc</w:t>
      </w:r>
      <w:r>
        <w:t xml:space="preserve"> – </w:t>
      </w:r>
      <w:r>
        <w:rPr>
          <w:rFonts w:hint="eastAsia"/>
        </w:rPr>
        <w:t>新一代自动补全</w:t>
      </w:r>
    </w:p>
    <w:p w14:paraId="6E976C01" w14:textId="0EDDB30D" w:rsidR="00EB0581" w:rsidRDefault="00961AC7" w:rsidP="00EB0581">
      <w:r>
        <w:rPr>
          <w:rFonts w:hint="eastAsia"/>
        </w:rPr>
        <w:t>coc</w:t>
      </w:r>
      <w:r>
        <w:rPr>
          <w:rFonts w:hint="eastAsia"/>
        </w:rPr>
        <w:t>项目地址为：</w:t>
      </w:r>
    </w:p>
    <w:p w14:paraId="6A2AB67D" w14:textId="695F8750" w:rsidR="00961AC7" w:rsidRDefault="008A30F0" w:rsidP="00EB0581">
      <w:hyperlink r:id="rId58" w:history="1">
        <w:r w:rsidR="00961AC7">
          <w:rPr>
            <w:rStyle w:val="a6"/>
          </w:rPr>
          <w:t>https://github.com/neoclide/coc.nvim</w:t>
        </w:r>
      </w:hyperlink>
    </w:p>
    <w:p w14:paraId="10D6E880" w14:textId="1FA22136" w:rsidR="00961AC7" w:rsidRDefault="00961AC7" w:rsidP="00EB0581"/>
    <w:p w14:paraId="29E0DCA0" w14:textId="25516010" w:rsidR="00961AC7" w:rsidRDefault="00961AC7" w:rsidP="00EB0581">
      <w:r>
        <w:rPr>
          <w:rFonts w:hint="eastAsia"/>
        </w:rPr>
        <w:t>在安装</w:t>
      </w:r>
      <w:r>
        <w:rPr>
          <w:rFonts w:hint="eastAsia"/>
        </w:rPr>
        <w:t>coc</w:t>
      </w:r>
      <w:r>
        <w:rPr>
          <w:rFonts w:hint="eastAsia"/>
        </w:rPr>
        <w:t>之前，我们需要先安装</w:t>
      </w:r>
      <w:r>
        <w:rPr>
          <w:rFonts w:hint="eastAsia"/>
        </w:rPr>
        <w:t>node.js</w:t>
      </w:r>
      <w:r>
        <w:t>&gt;=10.12</w:t>
      </w:r>
      <w:r>
        <w:rPr>
          <w:rFonts w:hint="eastAsia"/>
        </w:rPr>
        <w:t>，然后使用</w:t>
      </w:r>
      <w:r>
        <w:rPr>
          <w:rFonts w:hint="eastAsia"/>
        </w:rPr>
        <w:t>vim-plug</w:t>
      </w:r>
      <w:r>
        <w:rPr>
          <w:rFonts w:hint="eastAsia"/>
        </w:rPr>
        <w:t>做为插件管理器，则安装</w:t>
      </w:r>
      <w:r>
        <w:rPr>
          <w:rFonts w:hint="eastAsia"/>
        </w:rPr>
        <w:t>coc</w:t>
      </w:r>
      <w:r>
        <w:rPr>
          <w:rFonts w:hint="eastAsia"/>
        </w:rPr>
        <w:t>的方式如下：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5DA1" w14:paraId="6218CCF4" w14:textId="77777777" w:rsidTr="000D5DA1">
        <w:tc>
          <w:tcPr>
            <w:tcW w:w="8296" w:type="dxa"/>
          </w:tcPr>
          <w:p w14:paraId="52CB7372" w14:textId="0CA10443" w:rsidR="000D5DA1" w:rsidRDefault="000D5DA1" w:rsidP="00EB0581">
            <w:r w:rsidRPr="000D5DA1">
              <w:t>Plug 'neoclide/coc.nvim', {'branch': 'release'}</w:t>
            </w:r>
          </w:p>
        </w:tc>
      </w:tr>
    </w:tbl>
    <w:p w14:paraId="3DDF196F" w14:textId="30473B4F" w:rsidR="00961AC7" w:rsidRDefault="00961AC7" w:rsidP="00EB0581"/>
    <w:p w14:paraId="2573510D" w14:textId="187D4030" w:rsidR="00397D74" w:rsidRDefault="00397D74" w:rsidP="00EB0581">
      <w:r>
        <w:rPr>
          <w:rFonts w:hint="eastAsia"/>
        </w:rPr>
        <w:t>然后在</w:t>
      </w:r>
      <w:r>
        <w:rPr>
          <w:rFonts w:hint="eastAsia"/>
        </w:rPr>
        <w:t>Vim</w:t>
      </w:r>
      <w:r>
        <w:rPr>
          <w:rFonts w:hint="eastAsia"/>
        </w:rPr>
        <w:t>中执行命令模式</w:t>
      </w:r>
      <w:r>
        <w:rPr>
          <w:rFonts w:hint="eastAsia"/>
        </w:rPr>
        <w:t>: :</w:t>
      </w:r>
      <w:r>
        <w:t>PlugInstall</w:t>
      </w:r>
    </w:p>
    <w:p w14:paraId="1814358D" w14:textId="177D40C1" w:rsidR="00397D74" w:rsidRDefault="00397D74" w:rsidP="00EB0581"/>
    <w:p w14:paraId="3B29ED00" w14:textId="1262AF0F" w:rsidR="00974DAF" w:rsidRDefault="00974DAF" w:rsidP="00EB0581">
      <w:r>
        <w:rPr>
          <w:rFonts w:hint="eastAsia"/>
        </w:rPr>
        <w:t>这样</w:t>
      </w:r>
      <w:r>
        <w:rPr>
          <w:rFonts w:hint="eastAsia"/>
        </w:rPr>
        <w:t>coc</w:t>
      </w:r>
      <w:r>
        <w:rPr>
          <w:rFonts w:hint="eastAsia"/>
        </w:rPr>
        <w:t>插件就安装完成了。</w:t>
      </w:r>
    </w:p>
    <w:p w14:paraId="6EE28C84" w14:textId="04359B65" w:rsidR="007774A8" w:rsidRDefault="007774A8" w:rsidP="00EB0581"/>
    <w:p w14:paraId="1797137D" w14:textId="4F97D366" w:rsidR="007774A8" w:rsidRDefault="00CC5AEC" w:rsidP="00EB0581">
      <w:r>
        <w:rPr>
          <w:rFonts w:hint="eastAsia"/>
        </w:rPr>
        <w:lastRenderedPageBreak/>
        <w:t>本地模块安装地址：</w:t>
      </w:r>
    </w:p>
    <w:p w14:paraId="0E95BF68" w14:textId="7D7E7C26" w:rsidR="00CC5AEC" w:rsidRDefault="007277BA" w:rsidP="00EB0581">
      <w:r w:rsidRPr="007277BA">
        <w:t>C:\Users\Administrator\AppData\Local\coc\extensions\node_modules</w:t>
      </w:r>
    </w:p>
    <w:p w14:paraId="2D61AED7" w14:textId="77777777" w:rsidR="00974DAF" w:rsidRDefault="00974DAF" w:rsidP="00EB0581"/>
    <w:p w14:paraId="5A8C1E54" w14:textId="6BB203AE" w:rsidR="00397D74" w:rsidRDefault="005018E0" w:rsidP="00EB0581">
      <w:r>
        <w:rPr>
          <w:rFonts w:hint="eastAsia"/>
        </w:rPr>
        <w:t>安装完成之后，我们需要进行配置，对需要代码提示的编程语言进行配置</w:t>
      </w:r>
      <w:r w:rsidR="00083F21">
        <w:rPr>
          <w:rFonts w:hint="eastAsia"/>
        </w:rPr>
        <w:t>。</w:t>
      </w:r>
    </w:p>
    <w:p w14:paraId="27442AB7" w14:textId="7D2775BC" w:rsidR="00083F21" w:rsidRDefault="00083F21" w:rsidP="00EB058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67A" w14:paraId="5BBC4E15" w14:textId="77777777" w:rsidTr="00BB767A">
        <w:tc>
          <w:tcPr>
            <w:tcW w:w="8296" w:type="dxa"/>
          </w:tcPr>
          <w:p w14:paraId="6E037E18" w14:textId="77777777" w:rsidR="00BB767A" w:rsidRDefault="00BB767A" w:rsidP="00BB767A">
            <w:r>
              <w:rPr>
                <w:rFonts w:hint="eastAsia"/>
              </w:rPr>
              <w:t>:CocInstall coc-clangd # C++</w:t>
            </w:r>
            <w:r>
              <w:rPr>
                <w:rFonts w:hint="eastAsia"/>
              </w:rPr>
              <w:t>环境插件</w:t>
            </w:r>
          </w:p>
          <w:p w14:paraId="170959D4" w14:textId="77777777" w:rsidR="00BB767A" w:rsidRDefault="00BB767A" w:rsidP="00BB767A">
            <w:r>
              <w:rPr>
                <w:rFonts w:hint="eastAsia"/>
              </w:rPr>
              <w:t xml:space="preserve">:CocInstall coc-cmake  # Cmake </w:t>
            </w:r>
            <w:r>
              <w:rPr>
                <w:rFonts w:hint="eastAsia"/>
              </w:rPr>
              <w:t>支持</w:t>
            </w:r>
          </w:p>
          <w:p w14:paraId="5CC7DE46" w14:textId="77777777" w:rsidR="00BB767A" w:rsidRDefault="00BB767A" w:rsidP="00BB767A">
            <w:r>
              <w:t xml:space="preserve">:CocInstall coc-emmet  </w:t>
            </w:r>
          </w:p>
          <w:p w14:paraId="7AA70F79" w14:textId="77777777" w:rsidR="00BB767A" w:rsidRDefault="00BB767A" w:rsidP="00BB767A">
            <w:r>
              <w:rPr>
                <w:rFonts w:hint="eastAsia"/>
              </w:rPr>
              <w:t xml:space="preserve">:CocInstall coc-git    # git </w:t>
            </w:r>
            <w:r>
              <w:rPr>
                <w:rFonts w:hint="eastAsia"/>
              </w:rPr>
              <w:t>支持</w:t>
            </w:r>
          </w:p>
          <w:p w14:paraId="7609924F" w14:textId="77777777" w:rsidR="00BB767A" w:rsidRDefault="00BB767A" w:rsidP="00BB767A">
            <w:r>
              <w:rPr>
                <w:rFonts w:hint="eastAsia"/>
              </w:rPr>
              <w:t xml:space="preserve">:CocInstall coc-highlight  # </w:t>
            </w:r>
            <w:r>
              <w:rPr>
                <w:rFonts w:hint="eastAsia"/>
              </w:rPr>
              <w:t>高亮支持</w:t>
            </w:r>
          </w:p>
          <w:p w14:paraId="683EDC8E" w14:textId="77777777" w:rsidR="00BB767A" w:rsidRDefault="00BB767A" w:rsidP="00BB767A">
            <w:r>
              <w:t>:CocInstall coc-jedi   # jedi</w:t>
            </w:r>
          </w:p>
          <w:p w14:paraId="4EA0172A" w14:textId="77777777" w:rsidR="00BB767A" w:rsidRDefault="00BB767A" w:rsidP="00BB767A">
            <w:r>
              <w:rPr>
                <w:rFonts w:hint="eastAsia"/>
              </w:rPr>
              <w:t xml:space="preserve">:CocInstall coc-json   # json </w:t>
            </w:r>
            <w:r>
              <w:rPr>
                <w:rFonts w:hint="eastAsia"/>
              </w:rPr>
              <w:t>文件支持</w:t>
            </w:r>
          </w:p>
          <w:p w14:paraId="6EA58F74" w14:textId="77777777" w:rsidR="00BB767A" w:rsidRDefault="00BB767A" w:rsidP="00BB767A">
            <w:r>
              <w:rPr>
                <w:rFonts w:hint="eastAsia"/>
              </w:rPr>
              <w:t xml:space="preserve">:CocInstall coc-python # python </w:t>
            </w:r>
            <w:r>
              <w:rPr>
                <w:rFonts w:hint="eastAsia"/>
              </w:rPr>
              <w:t>环境支持</w:t>
            </w:r>
          </w:p>
          <w:p w14:paraId="607D563E" w14:textId="77777777" w:rsidR="00BB767A" w:rsidRDefault="00BB767A" w:rsidP="00BB767A">
            <w:r>
              <w:rPr>
                <w:rFonts w:hint="eastAsia"/>
              </w:rPr>
              <w:t xml:space="preserve">:CocInstall coc-sh     # bash </w:t>
            </w:r>
            <w:r>
              <w:rPr>
                <w:rFonts w:hint="eastAsia"/>
              </w:rPr>
              <w:t>环境支持</w:t>
            </w:r>
          </w:p>
          <w:p w14:paraId="4362612A" w14:textId="77777777" w:rsidR="00BB767A" w:rsidRDefault="00BB767A" w:rsidP="00BB767A">
            <w:r>
              <w:rPr>
                <w:rFonts w:hint="eastAsia"/>
              </w:rPr>
              <w:t>:CocInstall coc-snippets # python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 xml:space="preserve"> snippets</w:t>
            </w:r>
          </w:p>
          <w:p w14:paraId="30365D87" w14:textId="77777777" w:rsidR="00BB767A" w:rsidRDefault="00BB767A" w:rsidP="00BB767A">
            <w:r>
              <w:t>:CocInstall coc-vimlsp # lsp</w:t>
            </w:r>
          </w:p>
          <w:p w14:paraId="30AED2A5" w14:textId="77777777" w:rsidR="00BB767A" w:rsidRDefault="00BB767A" w:rsidP="00BB767A">
            <w:r>
              <w:t>:CocInstall coc-yaml   # yaml</w:t>
            </w:r>
          </w:p>
          <w:p w14:paraId="3DD3CC2C" w14:textId="77777777" w:rsidR="00BB767A" w:rsidRDefault="00BB767A" w:rsidP="00BB767A">
            <w:r>
              <w:t>:CocInstall coc-syntax</w:t>
            </w:r>
          </w:p>
          <w:p w14:paraId="5CF91C37" w14:textId="014C91B9" w:rsidR="00BB767A" w:rsidRDefault="00BB767A" w:rsidP="00BB767A">
            <w:r>
              <w:t>:CocInstall coc-pairs</w:t>
            </w:r>
          </w:p>
        </w:tc>
      </w:tr>
    </w:tbl>
    <w:p w14:paraId="6DDCA388" w14:textId="592A90D8" w:rsidR="00083F21" w:rsidRDefault="006C3C3B" w:rsidP="00EB0581">
      <w:r>
        <w:rPr>
          <w:rFonts w:hint="eastAsia"/>
        </w:rPr>
        <w:t>查看所有支持列表：</w:t>
      </w:r>
      <w:hyperlink r:id="rId59" w:history="1">
        <w:r>
          <w:rPr>
            <w:rStyle w:val="a6"/>
          </w:rPr>
          <w:t>https://github.com/neoclide/coc.nvim/wiki/Using-coc-extensions</w:t>
        </w:r>
      </w:hyperlink>
      <w:r>
        <w:t xml:space="preserve"> </w:t>
      </w:r>
      <w:r>
        <w:rPr>
          <w:rFonts w:hint="eastAsia"/>
        </w:rPr>
        <w:t>找到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6C3C3B">
        <w:t>Implemented coc extensions</w:t>
      </w:r>
      <w:r>
        <w:rPr>
          <w:rFonts w:hint="eastAsia"/>
        </w:rPr>
        <w:t>”即可看到。</w:t>
      </w:r>
    </w:p>
    <w:p w14:paraId="510392DF" w14:textId="11265E24" w:rsidR="009B1B42" w:rsidRDefault="009B1B42" w:rsidP="00EB0581"/>
    <w:p w14:paraId="07F6387D" w14:textId="011F291D" w:rsidR="009B1B42" w:rsidRDefault="009B1B42" w:rsidP="00EB0581">
      <w:r>
        <w:rPr>
          <w:rFonts w:hint="eastAsia"/>
        </w:rPr>
        <w:t>添加语言支持：</w:t>
      </w:r>
    </w:p>
    <w:p w14:paraId="2378F07D" w14:textId="70EFAF03" w:rsidR="009B1B42" w:rsidRDefault="008A30F0" w:rsidP="00EB0581">
      <w:hyperlink r:id="rId60" w:history="1">
        <w:r w:rsidR="009B1B42">
          <w:rPr>
            <w:rStyle w:val="a6"/>
          </w:rPr>
          <w:t>https://github.com/neoclide/coc.nvim/wiki/Language-servers</w:t>
        </w:r>
      </w:hyperlink>
    </w:p>
    <w:p w14:paraId="142047A0" w14:textId="356890CE" w:rsidR="006C3C3B" w:rsidRDefault="006C3C3B" w:rsidP="00EB0581"/>
    <w:p w14:paraId="0787F3D9" w14:textId="77777777" w:rsidR="006C3C3B" w:rsidRDefault="006C3C3B" w:rsidP="00EB0581"/>
    <w:p w14:paraId="5B1CDC70" w14:textId="0D419017" w:rsidR="007774A8" w:rsidRDefault="007774A8" w:rsidP="00EB0581">
      <w:r>
        <w:rPr>
          <w:rFonts w:hint="eastAsia"/>
        </w:rPr>
        <w:t>如何</w:t>
      </w:r>
      <w:r w:rsidRPr="007774A8">
        <w:rPr>
          <w:rFonts w:hint="eastAsia"/>
        </w:rPr>
        <w:t>配置</w:t>
      </w:r>
      <w:r w:rsidRPr="007774A8">
        <w:rPr>
          <w:rFonts w:hint="eastAsia"/>
        </w:rPr>
        <w:t xml:space="preserve"> coc </w:t>
      </w:r>
      <w:r w:rsidRPr="007774A8">
        <w:rPr>
          <w:rFonts w:hint="eastAsia"/>
        </w:rPr>
        <w:t>模块安装路径</w:t>
      </w:r>
      <w:r>
        <w:rPr>
          <w:rFonts w:hint="eastAsia"/>
        </w:rPr>
        <w:t>？？？？</w:t>
      </w:r>
    </w:p>
    <w:p w14:paraId="274173BC" w14:textId="1501C1AD" w:rsidR="007774A8" w:rsidRDefault="007774A8" w:rsidP="00EB0581"/>
    <w:p w14:paraId="7F6FBD2C" w14:textId="4B0A5011" w:rsidR="007774A8" w:rsidRDefault="007774A8" w:rsidP="00EB0581"/>
    <w:p w14:paraId="65AE84EC" w14:textId="1EC5AE65" w:rsidR="00E12B2F" w:rsidRDefault="00E12B2F" w:rsidP="00E12B2F">
      <w:pPr>
        <w:pStyle w:val="4"/>
      </w:pP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代码提示</w:t>
      </w:r>
    </w:p>
    <w:p w14:paraId="66B6A642" w14:textId="61EEBAE9" w:rsidR="007774A8" w:rsidRDefault="00B9381F" w:rsidP="00EB0581">
      <w:r>
        <w:rPr>
          <w:rFonts w:hint="eastAsia"/>
        </w:rPr>
        <w:t>:</w:t>
      </w:r>
      <w:r>
        <w:t xml:space="preserve">CocInstall </w:t>
      </w:r>
      <w:r w:rsidR="00844452">
        <w:rPr>
          <w:rFonts w:hint="eastAsia"/>
        </w:rPr>
        <w:t>coc-phpls</w:t>
      </w:r>
    </w:p>
    <w:p w14:paraId="7BF947AB" w14:textId="648E77BE" w:rsidR="00FE460E" w:rsidRDefault="00844920" w:rsidP="00EB0581">
      <w:r>
        <w:rPr>
          <w:rFonts w:hint="eastAsia"/>
        </w:rPr>
        <w:t>即可。</w:t>
      </w:r>
    </w:p>
    <w:p w14:paraId="6A457479" w14:textId="027FD0E5" w:rsidR="005018E0" w:rsidRDefault="00083F21" w:rsidP="00083F21">
      <w:pPr>
        <w:pStyle w:val="4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代码提示</w:t>
      </w:r>
    </w:p>
    <w:p w14:paraId="527379F0" w14:textId="77777777" w:rsidR="00105025" w:rsidRDefault="00105025" w:rsidP="00105025">
      <w:r>
        <w:t>:CocInstall coc-python</w:t>
      </w:r>
    </w:p>
    <w:p w14:paraId="3319D550" w14:textId="77777777" w:rsidR="00105025" w:rsidRDefault="00105025" w:rsidP="00105025"/>
    <w:p w14:paraId="011931D6" w14:textId="77777777" w:rsidR="00105025" w:rsidRDefault="00105025" w:rsidP="00105025">
      <w:r>
        <w:t>python -m pip install --upgrade pip -i https://pypi.doubanio.com/simple/</w:t>
      </w:r>
    </w:p>
    <w:p w14:paraId="3E999511" w14:textId="77777777" w:rsidR="00105025" w:rsidRDefault="00105025" w:rsidP="00105025"/>
    <w:p w14:paraId="24F87B1B" w14:textId="77777777" w:rsidR="00105025" w:rsidRDefault="00105025" w:rsidP="00105025">
      <w:r>
        <w:t>pip install -i https://pypi.doubanio.com/simple/ pylint</w:t>
      </w:r>
    </w:p>
    <w:p w14:paraId="6B977626" w14:textId="77777777" w:rsidR="00105025" w:rsidRDefault="00105025" w:rsidP="00105025"/>
    <w:p w14:paraId="7C7D8262" w14:textId="2C9C8A9D" w:rsidR="00083F21" w:rsidRPr="00083F21" w:rsidRDefault="00105025" w:rsidP="00105025">
      <w:r>
        <w:t>pip install -i https://pypi.doubanio.com/simple/ jedi</w:t>
      </w:r>
    </w:p>
    <w:p w14:paraId="52F45A1B" w14:textId="0331A956" w:rsidR="005018E0" w:rsidRDefault="005018E0" w:rsidP="00EB0581"/>
    <w:p w14:paraId="2339EE75" w14:textId="77777777" w:rsidR="005018E0" w:rsidRDefault="005018E0" w:rsidP="00EB0581"/>
    <w:p w14:paraId="7C77880A" w14:textId="69703FFB" w:rsidR="00397D74" w:rsidRDefault="00E12B2F" w:rsidP="00E12B2F">
      <w:pPr>
        <w:pStyle w:val="4"/>
      </w:pP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代码提示</w:t>
      </w:r>
    </w:p>
    <w:p w14:paraId="12536FD4" w14:textId="7390881F" w:rsidR="006D15F9" w:rsidRDefault="006D15F9" w:rsidP="006D15F9"/>
    <w:p w14:paraId="0AC2F7BD" w14:textId="74A6C57B" w:rsidR="008A360D" w:rsidRDefault="008A360D" w:rsidP="006D15F9"/>
    <w:p w14:paraId="3CF2E5E3" w14:textId="4D6A0603" w:rsidR="008A360D" w:rsidRDefault="008A360D" w:rsidP="006D15F9"/>
    <w:p w14:paraId="7775850B" w14:textId="34A3E88D" w:rsidR="008A360D" w:rsidRDefault="008A360D" w:rsidP="006D15F9">
      <w:r w:rsidRPr="008A360D">
        <w:t>gopls</w:t>
      </w:r>
      <w:r>
        <w:rPr>
          <w:rFonts w:hint="eastAsia"/>
        </w:rPr>
        <w:t>安装说明：</w:t>
      </w:r>
    </w:p>
    <w:p w14:paraId="0F1D48C2" w14:textId="0650CB3F" w:rsidR="00E111BA" w:rsidRPr="006D15F9" w:rsidRDefault="008A30F0" w:rsidP="006D15F9">
      <w:hyperlink r:id="rId61" w:history="1">
        <w:r w:rsidR="00E111BA">
          <w:rPr>
            <w:rStyle w:val="a6"/>
          </w:rPr>
          <w:t>https://github.com/golang/tools/blob/master/gopls/doc/user.md</w:t>
        </w:r>
      </w:hyperlink>
    </w:p>
    <w:p w14:paraId="27B9DC7A" w14:textId="377A49DC" w:rsidR="00E12B2F" w:rsidRDefault="006D15F9" w:rsidP="00E12B2F">
      <w:r w:rsidRPr="006D15F9">
        <w:t>go get golang.org/x/tools/gopls@latest</w:t>
      </w:r>
    </w:p>
    <w:p w14:paraId="1EABA4E2" w14:textId="77777777" w:rsidR="00E12B2F" w:rsidRPr="00E12B2F" w:rsidRDefault="00E12B2F" w:rsidP="00E12B2F"/>
    <w:p w14:paraId="7C978806" w14:textId="4FCFCF8A" w:rsidR="00E12B2F" w:rsidRDefault="00E12B2F" w:rsidP="00E12B2F">
      <w:pPr>
        <w:pStyle w:val="4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代码提示</w:t>
      </w:r>
    </w:p>
    <w:p w14:paraId="7259B726" w14:textId="76D41AB9" w:rsidR="00E12B2F" w:rsidRDefault="00E12B2F" w:rsidP="00EB0581"/>
    <w:p w14:paraId="42121707" w14:textId="1D9706BF" w:rsidR="00E12B2F" w:rsidRDefault="005E44FA" w:rsidP="005E44FA">
      <w:pPr>
        <w:pStyle w:val="4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c++</w:t>
      </w:r>
      <w:r>
        <w:t xml:space="preserve"> </w:t>
      </w:r>
      <w:r>
        <w:rPr>
          <w:rFonts w:hint="eastAsia"/>
        </w:rPr>
        <w:t>代码提示</w:t>
      </w:r>
    </w:p>
    <w:p w14:paraId="45EA8176" w14:textId="50756EEC" w:rsidR="005E44FA" w:rsidRDefault="005E44FA" w:rsidP="00EB0581"/>
    <w:p w14:paraId="442D3285" w14:textId="59F6B487" w:rsidR="005E44FA" w:rsidRDefault="005E44FA" w:rsidP="005E44FA">
      <w:pPr>
        <w:pStyle w:val="4"/>
      </w:pP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>代码提示</w:t>
      </w:r>
    </w:p>
    <w:p w14:paraId="687894D4" w14:textId="45A68F53" w:rsidR="005E44FA" w:rsidRDefault="005E44FA" w:rsidP="00EB0581"/>
    <w:p w14:paraId="21D53859" w14:textId="7D9AD14A" w:rsidR="005E44FA" w:rsidRDefault="005E44FA" w:rsidP="005E44FA">
      <w:pPr>
        <w:pStyle w:val="4"/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ype</w:t>
      </w:r>
      <w:r>
        <w:t>s</w:t>
      </w:r>
      <w:r>
        <w:rPr>
          <w:rFonts w:hint="eastAsia"/>
        </w:rPr>
        <w:t>cript</w:t>
      </w:r>
      <w:r>
        <w:t xml:space="preserve"> </w:t>
      </w:r>
      <w:r>
        <w:rPr>
          <w:rFonts w:hint="eastAsia"/>
        </w:rPr>
        <w:t>代码提示</w:t>
      </w:r>
    </w:p>
    <w:p w14:paraId="375C0A4E" w14:textId="61042714" w:rsidR="003358E4" w:rsidRDefault="003358E4" w:rsidP="003358E4"/>
    <w:p w14:paraId="775C14D0" w14:textId="154EBD62" w:rsidR="003358E4" w:rsidRPr="003358E4" w:rsidRDefault="003358E4" w:rsidP="003358E4">
      <w:pPr>
        <w:pStyle w:val="4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代码提示</w:t>
      </w:r>
    </w:p>
    <w:p w14:paraId="14E0998A" w14:textId="34D2AE55" w:rsidR="005E44FA" w:rsidRDefault="005E44FA" w:rsidP="00EB0581"/>
    <w:p w14:paraId="1176BD49" w14:textId="7FB3D9C9" w:rsidR="003358E4" w:rsidRDefault="003358E4" w:rsidP="00EB0581">
      <w:r>
        <w:rPr>
          <w:rFonts w:hint="eastAsia"/>
        </w:rPr>
        <w:t>c</w:t>
      </w:r>
      <w:r>
        <w:t>oc-json</w:t>
      </w:r>
    </w:p>
    <w:p w14:paraId="3C9ED809" w14:textId="77777777" w:rsidR="003358E4" w:rsidRDefault="003358E4" w:rsidP="00EB0581"/>
    <w:p w14:paraId="45E09941" w14:textId="71B872AD" w:rsidR="00961AC7" w:rsidRDefault="005E44FA" w:rsidP="005E44FA">
      <w:pPr>
        <w:pStyle w:val="4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代码提示</w:t>
      </w:r>
    </w:p>
    <w:p w14:paraId="4C144B10" w14:textId="5D402C81" w:rsidR="005E44FA" w:rsidRDefault="005F3AC9" w:rsidP="00EB0581">
      <w:r>
        <w:t>coc-css</w:t>
      </w:r>
    </w:p>
    <w:p w14:paraId="5DC53072" w14:textId="09C2DFE9" w:rsidR="005E44FA" w:rsidRDefault="005E44FA" w:rsidP="005E44FA">
      <w:pPr>
        <w:pStyle w:val="4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代码提示</w:t>
      </w:r>
    </w:p>
    <w:p w14:paraId="01DFF086" w14:textId="071AEE0B" w:rsidR="00961AC7" w:rsidRDefault="00961AC7" w:rsidP="00EB0581"/>
    <w:p w14:paraId="2F2AD9AA" w14:textId="5F457496" w:rsidR="00961AC7" w:rsidRDefault="00072790" w:rsidP="00EB0581">
      <w:r>
        <w:rPr>
          <w:rFonts w:hint="eastAsia"/>
        </w:rPr>
        <w:t>c</w:t>
      </w:r>
      <w:r>
        <w:t>oc-html</w:t>
      </w:r>
    </w:p>
    <w:p w14:paraId="3ABF2555" w14:textId="77777777" w:rsidR="00961AC7" w:rsidRPr="00EB0581" w:rsidRDefault="00961AC7" w:rsidP="00EB0581"/>
    <w:p w14:paraId="4BA0D1FC" w14:textId="03F20D4A" w:rsidR="00AE4819" w:rsidRDefault="00AE4819" w:rsidP="00AE4819">
      <w:pPr>
        <w:pStyle w:val="3"/>
      </w:pPr>
      <w:r>
        <w:rPr>
          <w:rFonts w:hint="eastAsia"/>
        </w:rPr>
        <w:lastRenderedPageBreak/>
        <w:t>f</w:t>
      </w:r>
      <w:r>
        <w:t xml:space="preserve">zf – </w:t>
      </w:r>
      <w:r>
        <w:rPr>
          <w:rFonts w:hint="eastAsia"/>
        </w:rPr>
        <w:t>文件搜索器</w:t>
      </w:r>
    </w:p>
    <w:p w14:paraId="77F47FFC" w14:textId="1D6E7C23" w:rsidR="00AE4819" w:rsidRDefault="008A30F0" w:rsidP="00AE4819">
      <w:hyperlink r:id="rId62" w:history="1">
        <w:r w:rsidR="00B17487">
          <w:rPr>
            <w:rStyle w:val="a6"/>
          </w:rPr>
          <w:t>https://github.com/junegunn/fzf</w:t>
        </w:r>
      </w:hyperlink>
    </w:p>
    <w:p w14:paraId="329D1EEF" w14:textId="50B896F5" w:rsidR="00F533CE" w:rsidRDefault="00F533CE" w:rsidP="00AE4819"/>
    <w:p w14:paraId="54841091" w14:textId="63F52FF3" w:rsidR="00F533CE" w:rsidRDefault="00F533CE" w:rsidP="00AE4819">
      <w:r w:rsidRPr="00F533CE">
        <w:t>Plug 'junegunn/fzf'</w:t>
      </w:r>
    </w:p>
    <w:p w14:paraId="5F502665" w14:textId="20DDCD9B" w:rsidR="00B17487" w:rsidRDefault="00B17487" w:rsidP="00AE4819"/>
    <w:p w14:paraId="78256FC6" w14:textId="60D344AB" w:rsidR="00B17487" w:rsidRDefault="00EC4FE1" w:rsidP="00EC4FE1">
      <w:pPr>
        <w:pStyle w:val="3"/>
      </w:pPr>
      <w:r>
        <w:rPr>
          <w:rFonts w:hint="eastAsia"/>
        </w:rPr>
        <w:t>tabular</w:t>
      </w:r>
      <w:r>
        <w:t xml:space="preserve"> – </w:t>
      </w:r>
      <w:r>
        <w:rPr>
          <w:rFonts w:hint="eastAsia"/>
        </w:rPr>
        <w:t>代码格式化</w:t>
      </w:r>
    </w:p>
    <w:p w14:paraId="23FE3A40" w14:textId="164E0D1D" w:rsidR="00EC4FE1" w:rsidRDefault="008A30F0" w:rsidP="00EC4FE1">
      <w:hyperlink r:id="rId63" w:history="1">
        <w:r w:rsidR="00CB5AC4">
          <w:rPr>
            <w:rStyle w:val="a6"/>
          </w:rPr>
          <w:t>https://github.com/godlygeek/tabular</w:t>
        </w:r>
      </w:hyperlink>
    </w:p>
    <w:p w14:paraId="4B59C9BB" w14:textId="37D3E870" w:rsidR="00CB5AC4" w:rsidRDefault="00CB5AC4" w:rsidP="00EC4FE1"/>
    <w:p w14:paraId="5788E43B" w14:textId="14189D0F" w:rsidR="0015027C" w:rsidRDefault="0015027C" w:rsidP="00EC4FE1">
      <w:r w:rsidRPr="0015027C">
        <w:t>Plug 'godlygeek/tabular'</w:t>
      </w:r>
    </w:p>
    <w:p w14:paraId="00E8C1A8" w14:textId="77BA5F98" w:rsidR="00A82278" w:rsidRDefault="00A82278" w:rsidP="00EC4FE1"/>
    <w:p w14:paraId="43F24A59" w14:textId="184F9510" w:rsidR="009412A3" w:rsidRPr="00EC4FE1" w:rsidRDefault="009412A3" w:rsidP="003570BA">
      <w:pPr>
        <w:pStyle w:val="3"/>
      </w:pPr>
      <w:r w:rsidRPr="009412A3">
        <w:t>vim-commentary</w:t>
      </w:r>
      <w:r w:rsidR="003570BA">
        <w:t xml:space="preserve"> -</w:t>
      </w:r>
      <w:r>
        <w:t xml:space="preserve"> </w:t>
      </w:r>
      <w:r w:rsidR="003570BA">
        <w:rPr>
          <w:rFonts w:hint="eastAsia"/>
        </w:rPr>
        <w:t>代码注释</w:t>
      </w:r>
    </w:p>
    <w:p w14:paraId="3871E1D9" w14:textId="2FC1B0B0" w:rsidR="00AE4819" w:rsidRDefault="008A30F0" w:rsidP="007A47C5">
      <w:hyperlink r:id="rId64" w:history="1">
        <w:r w:rsidR="00787896">
          <w:rPr>
            <w:rStyle w:val="a6"/>
          </w:rPr>
          <w:t>https://github.com/tpope/vim-commentary</w:t>
        </w:r>
      </w:hyperlink>
    </w:p>
    <w:p w14:paraId="34A41A1E" w14:textId="02BC0B88" w:rsidR="00787896" w:rsidRDefault="00787896" w:rsidP="007A47C5"/>
    <w:p w14:paraId="0313165C" w14:textId="40AFA7FC" w:rsidR="003E3582" w:rsidRDefault="0091171C" w:rsidP="007A47C5">
      <w:r w:rsidRPr="0091171C">
        <w:t>Plug 'tpope/vim-commentary'</w:t>
      </w:r>
    </w:p>
    <w:p w14:paraId="2DCC3B5A" w14:textId="77777777" w:rsidR="0091171C" w:rsidRDefault="0091171C" w:rsidP="007A47C5"/>
    <w:p w14:paraId="648DD1F8" w14:textId="553DDDA1" w:rsidR="00787896" w:rsidRDefault="001174D2" w:rsidP="001174D2">
      <w:pPr>
        <w:pStyle w:val="3"/>
      </w:pPr>
      <w:r>
        <w:rPr>
          <w:rFonts w:hint="eastAsia"/>
        </w:rPr>
        <w:t>a</w:t>
      </w:r>
      <w:r>
        <w:t xml:space="preserve">le – </w:t>
      </w:r>
      <w:r>
        <w:rPr>
          <w:rFonts w:hint="eastAsia"/>
        </w:rPr>
        <w:t>语法检查</w:t>
      </w:r>
    </w:p>
    <w:p w14:paraId="416C487F" w14:textId="4932C03F" w:rsidR="001174D2" w:rsidRDefault="008A30F0" w:rsidP="001174D2">
      <w:hyperlink r:id="rId65" w:history="1">
        <w:r w:rsidR="00864FA2">
          <w:rPr>
            <w:rStyle w:val="a6"/>
          </w:rPr>
          <w:t>https://github.com/dense-analysis/ale</w:t>
        </w:r>
      </w:hyperlink>
    </w:p>
    <w:p w14:paraId="3B05FCA4" w14:textId="6FB9EB8E" w:rsidR="00864FA2" w:rsidRDefault="00864FA2" w:rsidP="001174D2"/>
    <w:p w14:paraId="4A8E8778" w14:textId="44A655EB" w:rsidR="00864FA2" w:rsidRPr="001174D2" w:rsidRDefault="00E104E0" w:rsidP="001174D2">
      <w:r w:rsidRPr="00E104E0">
        <w:t>Plug 'dense-analysis/ale'</w:t>
      </w:r>
    </w:p>
    <w:p w14:paraId="0B749D18" w14:textId="7E6D7A92" w:rsidR="00AE4819" w:rsidRDefault="00AE4819" w:rsidP="007A47C5"/>
    <w:p w14:paraId="4904206F" w14:textId="70AEA499" w:rsidR="00413E33" w:rsidRDefault="00413E33" w:rsidP="00413E33">
      <w:pPr>
        <w:pStyle w:val="3"/>
      </w:pPr>
      <w:r w:rsidRPr="00413E33">
        <w:t>vim-surround</w:t>
      </w:r>
      <w:r>
        <w:t xml:space="preserve"> – </w:t>
      </w:r>
      <w:r>
        <w:rPr>
          <w:rFonts w:hint="eastAsia"/>
        </w:rPr>
        <w:t>删除引号内的内容</w:t>
      </w:r>
    </w:p>
    <w:p w14:paraId="76ED80E2" w14:textId="77A623F2" w:rsidR="00413E33" w:rsidRDefault="008A30F0" w:rsidP="00413E33">
      <w:hyperlink r:id="rId66" w:history="1">
        <w:r w:rsidR="00F40092">
          <w:rPr>
            <w:rStyle w:val="a6"/>
          </w:rPr>
          <w:t>https://github.com/tpope/vim-surround</w:t>
        </w:r>
      </w:hyperlink>
    </w:p>
    <w:p w14:paraId="3BBDE756" w14:textId="171C318E" w:rsidR="00F40092" w:rsidRDefault="00F40092" w:rsidP="00413E33"/>
    <w:p w14:paraId="2FA5C43E" w14:textId="3F9B5903" w:rsidR="005D6E35" w:rsidRDefault="005D6E35" w:rsidP="00413E33">
      <w:r w:rsidRPr="005D6E35">
        <w:t>Plug 'tpope/vim-surround'</w:t>
      </w:r>
    </w:p>
    <w:p w14:paraId="392B8A2A" w14:textId="45B2A992" w:rsidR="00F40092" w:rsidRDefault="00F40092" w:rsidP="00413E33"/>
    <w:p w14:paraId="72202BF0" w14:textId="6C04F658" w:rsidR="005D6E35" w:rsidRDefault="005D6E35" w:rsidP="00413E33"/>
    <w:p w14:paraId="156B77B2" w14:textId="56DBA687" w:rsidR="00042606" w:rsidRDefault="00042606" w:rsidP="00413E33"/>
    <w:p w14:paraId="43907218" w14:textId="77777777" w:rsidR="00042606" w:rsidRPr="00413E33" w:rsidRDefault="00042606" w:rsidP="00413E33"/>
    <w:sectPr w:rsidR="00042606" w:rsidRPr="00413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6D1F3" w14:textId="77777777" w:rsidR="008A30F0" w:rsidRDefault="008A30F0" w:rsidP="00667961">
      <w:r>
        <w:separator/>
      </w:r>
    </w:p>
  </w:endnote>
  <w:endnote w:type="continuationSeparator" w:id="0">
    <w:p w14:paraId="085D22B1" w14:textId="77777777" w:rsidR="008A30F0" w:rsidRDefault="008A30F0" w:rsidP="0066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EB614" w14:textId="77777777" w:rsidR="008A30F0" w:rsidRDefault="008A30F0" w:rsidP="00667961">
      <w:r>
        <w:separator/>
      </w:r>
    </w:p>
  </w:footnote>
  <w:footnote w:type="continuationSeparator" w:id="0">
    <w:p w14:paraId="2BE93904" w14:textId="77777777" w:rsidR="008A30F0" w:rsidRDefault="008A30F0" w:rsidP="00667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D3"/>
    <w:rsid w:val="000230B8"/>
    <w:rsid w:val="00023B72"/>
    <w:rsid w:val="0003006A"/>
    <w:rsid w:val="00033DCB"/>
    <w:rsid w:val="00042606"/>
    <w:rsid w:val="0004508D"/>
    <w:rsid w:val="00055A17"/>
    <w:rsid w:val="00056BBC"/>
    <w:rsid w:val="00056F2A"/>
    <w:rsid w:val="00057C32"/>
    <w:rsid w:val="00072790"/>
    <w:rsid w:val="000763EC"/>
    <w:rsid w:val="00081CEB"/>
    <w:rsid w:val="0008312E"/>
    <w:rsid w:val="00083F21"/>
    <w:rsid w:val="000C3EB6"/>
    <w:rsid w:val="000C6FA7"/>
    <w:rsid w:val="000D5DA1"/>
    <w:rsid w:val="000E395F"/>
    <w:rsid w:val="000E60BA"/>
    <w:rsid w:val="000E6C4D"/>
    <w:rsid w:val="000F25DE"/>
    <w:rsid w:val="000F719E"/>
    <w:rsid w:val="00105025"/>
    <w:rsid w:val="00111AC5"/>
    <w:rsid w:val="001174D2"/>
    <w:rsid w:val="00127D4B"/>
    <w:rsid w:val="00130DC9"/>
    <w:rsid w:val="00132801"/>
    <w:rsid w:val="00142F79"/>
    <w:rsid w:val="001471B6"/>
    <w:rsid w:val="0015027C"/>
    <w:rsid w:val="00155325"/>
    <w:rsid w:val="00172446"/>
    <w:rsid w:val="00172F78"/>
    <w:rsid w:val="00174BC9"/>
    <w:rsid w:val="00176985"/>
    <w:rsid w:val="00185FF5"/>
    <w:rsid w:val="00192359"/>
    <w:rsid w:val="001A0B69"/>
    <w:rsid w:val="001A28B1"/>
    <w:rsid w:val="001A6D9B"/>
    <w:rsid w:val="001B46CA"/>
    <w:rsid w:val="001B5714"/>
    <w:rsid w:val="001B70A3"/>
    <w:rsid w:val="001B7E11"/>
    <w:rsid w:val="001C6D77"/>
    <w:rsid w:val="001D4327"/>
    <w:rsid w:val="001D6CD0"/>
    <w:rsid w:val="001D6FD8"/>
    <w:rsid w:val="001E772D"/>
    <w:rsid w:val="001F59CB"/>
    <w:rsid w:val="00206C65"/>
    <w:rsid w:val="00212F9E"/>
    <w:rsid w:val="002158D7"/>
    <w:rsid w:val="0022675F"/>
    <w:rsid w:val="00241B1B"/>
    <w:rsid w:val="00246627"/>
    <w:rsid w:val="002530C8"/>
    <w:rsid w:val="002534EB"/>
    <w:rsid w:val="00254121"/>
    <w:rsid w:val="00255FA2"/>
    <w:rsid w:val="00275895"/>
    <w:rsid w:val="002809E3"/>
    <w:rsid w:val="00280E33"/>
    <w:rsid w:val="002B0F4F"/>
    <w:rsid w:val="002B4342"/>
    <w:rsid w:val="002C2B79"/>
    <w:rsid w:val="002C2DAF"/>
    <w:rsid w:val="003055C6"/>
    <w:rsid w:val="00315021"/>
    <w:rsid w:val="003200F9"/>
    <w:rsid w:val="003358E4"/>
    <w:rsid w:val="00340078"/>
    <w:rsid w:val="00355AEC"/>
    <w:rsid w:val="003570BA"/>
    <w:rsid w:val="003574F4"/>
    <w:rsid w:val="00363DBD"/>
    <w:rsid w:val="00365E44"/>
    <w:rsid w:val="00377A4D"/>
    <w:rsid w:val="00383830"/>
    <w:rsid w:val="0039321B"/>
    <w:rsid w:val="00397D74"/>
    <w:rsid w:val="003A5798"/>
    <w:rsid w:val="003A7035"/>
    <w:rsid w:val="003D1914"/>
    <w:rsid w:val="003E3582"/>
    <w:rsid w:val="003E7B80"/>
    <w:rsid w:val="003F3544"/>
    <w:rsid w:val="003F7255"/>
    <w:rsid w:val="00400D00"/>
    <w:rsid w:val="00405B46"/>
    <w:rsid w:val="00405FA3"/>
    <w:rsid w:val="004064E2"/>
    <w:rsid w:val="00413E33"/>
    <w:rsid w:val="00415C90"/>
    <w:rsid w:val="00433056"/>
    <w:rsid w:val="004356EB"/>
    <w:rsid w:val="00437F96"/>
    <w:rsid w:val="00441070"/>
    <w:rsid w:val="0044662E"/>
    <w:rsid w:val="00450024"/>
    <w:rsid w:val="004707B0"/>
    <w:rsid w:val="00480100"/>
    <w:rsid w:val="00486F61"/>
    <w:rsid w:val="00493EFB"/>
    <w:rsid w:val="004B44B2"/>
    <w:rsid w:val="004B694E"/>
    <w:rsid w:val="004C7089"/>
    <w:rsid w:val="004D2672"/>
    <w:rsid w:val="004D4283"/>
    <w:rsid w:val="004F43C0"/>
    <w:rsid w:val="004F510E"/>
    <w:rsid w:val="005018E0"/>
    <w:rsid w:val="00503EF4"/>
    <w:rsid w:val="005216CF"/>
    <w:rsid w:val="005502C9"/>
    <w:rsid w:val="005727D7"/>
    <w:rsid w:val="00575694"/>
    <w:rsid w:val="005757C4"/>
    <w:rsid w:val="00576C85"/>
    <w:rsid w:val="005B5F57"/>
    <w:rsid w:val="005B7018"/>
    <w:rsid w:val="005D6E35"/>
    <w:rsid w:val="005E44FA"/>
    <w:rsid w:val="005F3AC9"/>
    <w:rsid w:val="00610B39"/>
    <w:rsid w:val="00614C6F"/>
    <w:rsid w:val="0061654C"/>
    <w:rsid w:val="0062165A"/>
    <w:rsid w:val="0062721F"/>
    <w:rsid w:val="00642ECC"/>
    <w:rsid w:val="00644161"/>
    <w:rsid w:val="006530C1"/>
    <w:rsid w:val="006556B2"/>
    <w:rsid w:val="00656A41"/>
    <w:rsid w:val="00660904"/>
    <w:rsid w:val="00667961"/>
    <w:rsid w:val="00671856"/>
    <w:rsid w:val="006821C1"/>
    <w:rsid w:val="0069648D"/>
    <w:rsid w:val="0069727B"/>
    <w:rsid w:val="006A22F9"/>
    <w:rsid w:val="006B1A0B"/>
    <w:rsid w:val="006B2BDC"/>
    <w:rsid w:val="006C0E40"/>
    <w:rsid w:val="006C3C3B"/>
    <w:rsid w:val="006D15F9"/>
    <w:rsid w:val="006D3EE3"/>
    <w:rsid w:val="007022A1"/>
    <w:rsid w:val="007058FE"/>
    <w:rsid w:val="007118F0"/>
    <w:rsid w:val="00713A1F"/>
    <w:rsid w:val="0072157C"/>
    <w:rsid w:val="007277BA"/>
    <w:rsid w:val="007277E8"/>
    <w:rsid w:val="00737D6F"/>
    <w:rsid w:val="0075535F"/>
    <w:rsid w:val="00762F07"/>
    <w:rsid w:val="00764623"/>
    <w:rsid w:val="007710A9"/>
    <w:rsid w:val="00774241"/>
    <w:rsid w:val="007774A8"/>
    <w:rsid w:val="00780665"/>
    <w:rsid w:val="00783086"/>
    <w:rsid w:val="00787896"/>
    <w:rsid w:val="0079565B"/>
    <w:rsid w:val="007A0157"/>
    <w:rsid w:val="007A47C5"/>
    <w:rsid w:val="007B034D"/>
    <w:rsid w:val="007D6023"/>
    <w:rsid w:val="007F1741"/>
    <w:rsid w:val="008001A8"/>
    <w:rsid w:val="00801F77"/>
    <w:rsid w:val="00806AB0"/>
    <w:rsid w:val="00816544"/>
    <w:rsid w:val="00816702"/>
    <w:rsid w:val="00821418"/>
    <w:rsid w:val="00822E57"/>
    <w:rsid w:val="00844452"/>
    <w:rsid w:val="00844920"/>
    <w:rsid w:val="008536EF"/>
    <w:rsid w:val="0086149F"/>
    <w:rsid w:val="0086223D"/>
    <w:rsid w:val="00864FA2"/>
    <w:rsid w:val="008711F6"/>
    <w:rsid w:val="00873E7B"/>
    <w:rsid w:val="00881B7C"/>
    <w:rsid w:val="00883627"/>
    <w:rsid w:val="008A0FA8"/>
    <w:rsid w:val="008A1D47"/>
    <w:rsid w:val="008A30F0"/>
    <w:rsid w:val="008A360D"/>
    <w:rsid w:val="008B3E54"/>
    <w:rsid w:val="008B6C4D"/>
    <w:rsid w:val="008D32CA"/>
    <w:rsid w:val="008F4568"/>
    <w:rsid w:val="0090168C"/>
    <w:rsid w:val="009045BF"/>
    <w:rsid w:val="0091171C"/>
    <w:rsid w:val="00911BFD"/>
    <w:rsid w:val="00925464"/>
    <w:rsid w:val="009268CF"/>
    <w:rsid w:val="009412A3"/>
    <w:rsid w:val="009431D7"/>
    <w:rsid w:val="009436AD"/>
    <w:rsid w:val="0094765E"/>
    <w:rsid w:val="0095161E"/>
    <w:rsid w:val="0095426F"/>
    <w:rsid w:val="00957621"/>
    <w:rsid w:val="00961AC7"/>
    <w:rsid w:val="00964C29"/>
    <w:rsid w:val="00965537"/>
    <w:rsid w:val="00965F08"/>
    <w:rsid w:val="0096640E"/>
    <w:rsid w:val="009673D9"/>
    <w:rsid w:val="009735C1"/>
    <w:rsid w:val="00974620"/>
    <w:rsid w:val="00974DAF"/>
    <w:rsid w:val="009760F5"/>
    <w:rsid w:val="00980C0E"/>
    <w:rsid w:val="009832E4"/>
    <w:rsid w:val="0099036D"/>
    <w:rsid w:val="0099198D"/>
    <w:rsid w:val="00991EDE"/>
    <w:rsid w:val="009B194B"/>
    <w:rsid w:val="009B1B42"/>
    <w:rsid w:val="009B3119"/>
    <w:rsid w:val="009B5FDA"/>
    <w:rsid w:val="009C3904"/>
    <w:rsid w:val="009D3CF1"/>
    <w:rsid w:val="009E2C1D"/>
    <w:rsid w:val="009E5E9B"/>
    <w:rsid w:val="009E7F84"/>
    <w:rsid w:val="009F0226"/>
    <w:rsid w:val="009F1EA9"/>
    <w:rsid w:val="009F22D9"/>
    <w:rsid w:val="009F4292"/>
    <w:rsid w:val="00A0338C"/>
    <w:rsid w:val="00A11457"/>
    <w:rsid w:val="00A171BE"/>
    <w:rsid w:val="00A210C8"/>
    <w:rsid w:val="00A2249B"/>
    <w:rsid w:val="00A22EDA"/>
    <w:rsid w:val="00A322C5"/>
    <w:rsid w:val="00A356E7"/>
    <w:rsid w:val="00A46682"/>
    <w:rsid w:val="00A517E6"/>
    <w:rsid w:val="00A5501E"/>
    <w:rsid w:val="00A65FBC"/>
    <w:rsid w:val="00A751D3"/>
    <w:rsid w:val="00A81911"/>
    <w:rsid w:val="00A82278"/>
    <w:rsid w:val="00A91F47"/>
    <w:rsid w:val="00AA25C9"/>
    <w:rsid w:val="00AB0048"/>
    <w:rsid w:val="00AC2DB2"/>
    <w:rsid w:val="00AD101D"/>
    <w:rsid w:val="00AD614F"/>
    <w:rsid w:val="00AE4819"/>
    <w:rsid w:val="00B07534"/>
    <w:rsid w:val="00B115E8"/>
    <w:rsid w:val="00B146C5"/>
    <w:rsid w:val="00B17487"/>
    <w:rsid w:val="00B17F03"/>
    <w:rsid w:val="00B27017"/>
    <w:rsid w:val="00B502DB"/>
    <w:rsid w:val="00B52DB6"/>
    <w:rsid w:val="00B62687"/>
    <w:rsid w:val="00B830B7"/>
    <w:rsid w:val="00B83630"/>
    <w:rsid w:val="00B9381F"/>
    <w:rsid w:val="00B97741"/>
    <w:rsid w:val="00BA0537"/>
    <w:rsid w:val="00BA21D3"/>
    <w:rsid w:val="00BA39A7"/>
    <w:rsid w:val="00BB767A"/>
    <w:rsid w:val="00BD2CE8"/>
    <w:rsid w:val="00BD4A00"/>
    <w:rsid w:val="00BD6397"/>
    <w:rsid w:val="00BE03A8"/>
    <w:rsid w:val="00BF237B"/>
    <w:rsid w:val="00BF4FB4"/>
    <w:rsid w:val="00BF7D6A"/>
    <w:rsid w:val="00C178E2"/>
    <w:rsid w:val="00C17A75"/>
    <w:rsid w:val="00C22551"/>
    <w:rsid w:val="00C47144"/>
    <w:rsid w:val="00C47B57"/>
    <w:rsid w:val="00C5781B"/>
    <w:rsid w:val="00C736CE"/>
    <w:rsid w:val="00C73EA2"/>
    <w:rsid w:val="00C833B7"/>
    <w:rsid w:val="00CA3D1E"/>
    <w:rsid w:val="00CA5E90"/>
    <w:rsid w:val="00CA7197"/>
    <w:rsid w:val="00CB0F51"/>
    <w:rsid w:val="00CB10CD"/>
    <w:rsid w:val="00CB55F5"/>
    <w:rsid w:val="00CB5AC4"/>
    <w:rsid w:val="00CC2748"/>
    <w:rsid w:val="00CC5AEC"/>
    <w:rsid w:val="00CD6958"/>
    <w:rsid w:val="00CD6E2F"/>
    <w:rsid w:val="00CE4D9B"/>
    <w:rsid w:val="00CF72E2"/>
    <w:rsid w:val="00D01F19"/>
    <w:rsid w:val="00D12E7E"/>
    <w:rsid w:val="00D245ED"/>
    <w:rsid w:val="00D3719A"/>
    <w:rsid w:val="00D43C1A"/>
    <w:rsid w:val="00D53447"/>
    <w:rsid w:val="00D5373D"/>
    <w:rsid w:val="00D564CD"/>
    <w:rsid w:val="00D63160"/>
    <w:rsid w:val="00D728A9"/>
    <w:rsid w:val="00D76A72"/>
    <w:rsid w:val="00D808AC"/>
    <w:rsid w:val="00D86A99"/>
    <w:rsid w:val="00D973C3"/>
    <w:rsid w:val="00DB3AD3"/>
    <w:rsid w:val="00DD153A"/>
    <w:rsid w:val="00DD467A"/>
    <w:rsid w:val="00DE0B25"/>
    <w:rsid w:val="00DF79F8"/>
    <w:rsid w:val="00E02D42"/>
    <w:rsid w:val="00E03BAA"/>
    <w:rsid w:val="00E04872"/>
    <w:rsid w:val="00E104E0"/>
    <w:rsid w:val="00E111BA"/>
    <w:rsid w:val="00E12B2F"/>
    <w:rsid w:val="00E2346F"/>
    <w:rsid w:val="00E26B8A"/>
    <w:rsid w:val="00E544A1"/>
    <w:rsid w:val="00E5775B"/>
    <w:rsid w:val="00E57796"/>
    <w:rsid w:val="00E634F7"/>
    <w:rsid w:val="00E67200"/>
    <w:rsid w:val="00E7564F"/>
    <w:rsid w:val="00E85325"/>
    <w:rsid w:val="00E96B9C"/>
    <w:rsid w:val="00E973D3"/>
    <w:rsid w:val="00EA0005"/>
    <w:rsid w:val="00EA084E"/>
    <w:rsid w:val="00EA0CDB"/>
    <w:rsid w:val="00EA6442"/>
    <w:rsid w:val="00EB0581"/>
    <w:rsid w:val="00EC0883"/>
    <w:rsid w:val="00EC4FE1"/>
    <w:rsid w:val="00EE1DE4"/>
    <w:rsid w:val="00EE2A77"/>
    <w:rsid w:val="00EF24EA"/>
    <w:rsid w:val="00EF5E77"/>
    <w:rsid w:val="00F021C5"/>
    <w:rsid w:val="00F04ADB"/>
    <w:rsid w:val="00F20DF2"/>
    <w:rsid w:val="00F25ECF"/>
    <w:rsid w:val="00F2708F"/>
    <w:rsid w:val="00F31F5D"/>
    <w:rsid w:val="00F40092"/>
    <w:rsid w:val="00F429A6"/>
    <w:rsid w:val="00F52EA9"/>
    <w:rsid w:val="00F533CE"/>
    <w:rsid w:val="00F829AA"/>
    <w:rsid w:val="00F82E5D"/>
    <w:rsid w:val="00F8625E"/>
    <w:rsid w:val="00FB35EC"/>
    <w:rsid w:val="00FC152F"/>
    <w:rsid w:val="00FC23FA"/>
    <w:rsid w:val="00FC71A3"/>
    <w:rsid w:val="00FC7AC5"/>
    <w:rsid w:val="00FD20DE"/>
    <w:rsid w:val="00FE32F8"/>
    <w:rsid w:val="00FE460E"/>
    <w:rsid w:val="00FE6121"/>
    <w:rsid w:val="00FE72BC"/>
    <w:rsid w:val="00FF10C6"/>
    <w:rsid w:val="00FF1BB3"/>
    <w:rsid w:val="00FF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D2689"/>
  <w15:chartTrackingRefBased/>
  <w15:docId w15:val="{4ED99F8E-7CCD-4FA9-97B1-B9EB7D8B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7E6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A517E6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A517E6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A517E6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A517E6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A517E6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A517E6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A517E6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A517E6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A517E6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qFormat/>
    <w:rsid w:val="00A517E6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A517E6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A517E6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A517E6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table" w:styleId="a5">
    <w:name w:val="Table Grid"/>
    <w:basedOn w:val="a2"/>
    <w:uiPriority w:val="59"/>
    <w:qFormat/>
    <w:rsid w:val="00A517E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Hyperlink"/>
    <w:basedOn w:val="a1"/>
    <w:qFormat/>
    <w:rsid w:val="00A517E6"/>
    <w:rPr>
      <w:color w:val="0000FF"/>
      <w:u w:val="none"/>
    </w:rPr>
  </w:style>
  <w:style w:type="character" w:styleId="a7">
    <w:name w:val="Unresolved Mention"/>
    <w:basedOn w:val="a1"/>
    <w:uiPriority w:val="99"/>
    <w:semiHidden/>
    <w:unhideWhenUsed/>
    <w:rsid w:val="00206C65"/>
    <w:rPr>
      <w:color w:val="605E5C"/>
      <w:shd w:val="clear" w:color="auto" w:fill="E1DFDD"/>
    </w:rPr>
  </w:style>
  <w:style w:type="paragraph" w:styleId="a8">
    <w:name w:val="header"/>
    <w:basedOn w:val="a0"/>
    <w:link w:val="a9"/>
    <w:qFormat/>
    <w:rsid w:val="00A51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qFormat/>
    <w:rsid w:val="00A517E6"/>
    <w:rPr>
      <w:rFonts w:ascii="Courier New" w:eastAsia="宋体" w:hAnsi="Courier New" w:cs="Times New Roman"/>
      <w:sz w:val="18"/>
      <w:szCs w:val="18"/>
    </w:rPr>
  </w:style>
  <w:style w:type="paragraph" w:styleId="aa">
    <w:name w:val="footer"/>
    <w:basedOn w:val="a0"/>
    <w:link w:val="ab"/>
    <w:qFormat/>
    <w:rsid w:val="00A51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qFormat/>
    <w:rsid w:val="00A517E6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1"/>
    <w:link w:val="5"/>
    <w:qFormat/>
    <w:rsid w:val="00A517E6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A517E6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A517E6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A517E6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A517E6"/>
    <w:rPr>
      <w:rFonts w:ascii="Courier New" w:eastAsia="黑体" w:hAnsi="Courier New" w:cs="Times New Roman"/>
      <w:szCs w:val="21"/>
    </w:rPr>
  </w:style>
  <w:style w:type="paragraph" w:styleId="ac">
    <w:name w:val="caption"/>
    <w:basedOn w:val="a0"/>
    <w:next w:val="a0"/>
    <w:qFormat/>
    <w:rsid w:val="00A517E6"/>
    <w:rPr>
      <w:rFonts w:ascii="Arial" w:eastAsia="黑体" w:hAnsi="Arial" w:cs="Arial"/>
      <w:sz w:val="20"/>
      <w:szCs w:val="20"/>
    </w:rPr>
  </w:style>
  <w:style w:type="paragraph" w:styleId="ad">
    <w:name w:val="Document Map"/>
    <w:basedOn w:val="a0"/>
    <w:link w:val="ae"/>
    <w:uiPriority w:val="99"/>
    <w:unhideWhenUsed/>
    <w:qFormat/>
    <w:rsid w:val="00A517E6"/>
    <w:rPr>
      <w:rFonts w:ascii="宋体"/>
      <w:sz w:val="18"/>
      <w:szCs w:val="18"/>
    </w:rPr>
  </w:style>
  <w:style w:type="character" w:customStyle="1" w:styleId="ae">
    <w:name w:val="文档结构图 字符"/>
    <w:basedOn w:val="a1"/>
    <w:link w:val="ad"/>
    <w:uiPriority w:val="99"/>
    <w:qFormat/>
    <w:rsid w:val="00A517E6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A517E6"/>
    <w:pPr>
      <w:ind w:left="420"/>
      <w:jc w:val="left"/>
    </w:pPr>
    <w:rPr>
      <w:i/>
      <w:iCs/>
      <w:sz w:val="20"/>
      <w:szCs w:val="20"/>
    </w:rPr>
  </w:style>
  <w:style w:type="paragraph" w:styleId="af">
    <w:name w:val="Balloon Text"/>
    <w:basedOn w:val="a0"/>
    <w:link w:val="af0"/>
    <w:uiPriority w:val="99"/>
    <w:unhideWhenUsed/>
    <w:qFormat/>
    <w:rsid w:val="00A517E6"/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qFormat/>
    <w:rsid w:val="00A517E6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A517E6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A517E6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A51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A517E6"/>
    <w:rPr>
      <w:rFonts w:ascii="宋体" w:eastAsia="宋体" w:hAnsi="宋体" w:cs="宋体"/>
      <w:kern w:val="0"/>
      <w:sz w:val="24"/>
      <w:szCs w:val="24"/>
    </w:rPr>
  </w:style>
  <w:style w:type="paragraph" w:styleId="af1">
    <w:name w:val="Normal (Web)"/>
    <w:basedOn w:val="a0"/>
    <w:uiPriority w:val="99"/>
    <w:unhideWhenUsed/>
    <w:qFormat/>
    <w:rsid w:val="00A517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Title"/>
    <w:basedOn w:val="a0"/>
    <w:next w:val="a0"/>
    <w:link w:val="af3"/>
    <w:uiPriority w:val="10"/>
    <w:qFormat/>
    <w:rsid w:val="00A517E6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basedOn w:val="a1"/>
    <w:link w:val="af2"/>
    <w:uiPriority w:val="10"/>
    <w:qFormat/>
    <w:rsid w:val="00A517E6"/>
    <w:rPr>
      <w:rFonts w:ascii="Courier New" w:eastAsia="宋体" w:hAnsi="Courier New" w:cs="Times New Roman"/>
      <w:b/>
      <w:bCs/>
      <w:sz w:val="32"/>
      <w:szCs w:val="32"/>
    </w:rPr>
  </w:style>
  <w:style w:type="character" w:styleId="af4">
    <w:name w:val="page number"/>
    <w:basedOn w:val="a1"/>
    <w:qFormat/>
    <w:rsid w:val="00A517E6"/>
  </w:style>
  <w:style w:type="character" w:styleId="af5">
    <w:name w:val="FollowedHyperlink"/>
    <w:basedOn w:val="a1"/>
    <w:qFormat/>
    <w:rsid w:val="00A517E6"/>
    <w:rPr>
      <w:color w:val="800080"/>
      <w:u w:val="single"/>
    </w:rPr>
  </w:style>
  <w:style w:type="paragraph" w:customStyle="1" w:styleId="AltM">
    <w:name w:val="Alt+M_表内文字（居中）"/>
    <w:basedOn w:val="a0"/>
    <w:qFormat/>
    <w:rsid w:val="00A517E6"/>
    <w:pPr>
      <w:spacing w:line="300" w:lineRule="auto"/>
      <w:jc w:val="center"/>
    </w:pPr>
    <w:rPr>
      <w:rFonts w:cs="宋体"/>
      <w:szCs w:val="20"/>
    </w:rPr>
  </w:style>
  <w:style w:type="paragraph" w:customStyle="1" w:styleId="af6">
    <w:name w:val="代码"/>
    <w:link w:val="af7"/>
    <w:qFormat/>
    <w:rsid w:val="00A517E6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8">
    <w:name w:val="封面（文件名称）"/>
    <w:basedOn w:val="a0"/>
    <w:qFormat/>
    <w:rsid w:val="00A517E6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9">
    <w:name w:val="目录"/>
    <w:basedOn w:val="a0"/>
    <w:qFormat/>
    <w:rsid w:val="00A517E6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a">
    <w:name w:val="封面（编制、审核、批准）"/>
    <w:basedOn w:val="a0"/>
    <w:qFormat/>
    <w:rsid w:val="00A517E6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b">
    <w:name w:val="封面（项目名称）"/>
    <w:basedOn w:val="a0"/>
    <w:qFormat/>
    <w:rsid w:val="00A517E6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A517E6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A517E6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7">
    <w:name w:val="代码 字符"/>
    <w:link w:val="af6"/>
    <w:qFormat/>
    <w:rsid w:val="00A517E6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A517E6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A517E6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A517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wsdjeg/vim-galore-zh_cn/blob/master/README.md" TargetMode="External"/><Relationship Id="rId18" Type="http://schemas.openxmlformats.org/officeDocument/2006/relationships/hyperlink" Target="https://github.com/junegunn/vim-plug" TargetMode="External"/><Relationship Id="rId26" Type="http://schemas.openxmlformats.org/officeDocument/2006/relationships/hyperlink" Target="https://github.com/powerline/fonts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.png"/><Relationship Id="rId34" Type="http://schemas.openxmlformats.org/officeDocument/2006/relationships/image" Target="media/image10.png"/><Relationship Id="rId42" Type="http://schemas.openxmlformats.org/officeDocument/2006/relationships/image" Target="media/image17.png"/><Relationship Id="rId47" Type="http://schemas.openxmlformats.org/officeDocument/2006/relationships/hyperlink" Target="https://dl.bintray.com/ycm-core/libclang/libclang-10.0.0-win64.tar.bz2" TargetMode="External"/><Relationship Id="rId50" Type="http://schemas.openxmlformats.org/officeDocument/2006/relationships/image" Target="media/image21.png"/><Relationship Id="rId55" Type="http://schemas.openxmlformats.org/officeDocument/2006/relationships/image" Target="media/image22.png"/><Relationship Id="rId63" Type="http://schemas.openxmlformats.org/officeDocument/2006/relationships/hyperlink" Target="https://github.com/godlygeek/tabular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github.com/vim/vim-win32-installer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ttn/vimtweak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linux/linux-vim.html" TargetMode="External"/><Relationship Id="rId24" Type="http://schemas.openxmlformats.org/officeDocument/2006/relationships/hyperlink" Target="https://github.com/vim-airline/vim-airline" TargetMode="External"/><Relationship Id="rId32" Type="http://schemas.openxmlformats.org/officeDocument/2006/relationships/hyperlink" Target="https://github.com/Kitware/CMake/releases/download/v3.18.1/cmake-3.18.1-win64-x64.msi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5.png"/><Relationship Id="rId45" Type="http://schemas.openxmlformats.org/officeDocument/2006/relationships/image" Target="media/image18.png"/><Relationship Id="rId53" Type="http://schemas.openxmlformats.org/officeDocument/2006/relationships/hyperlink" Target="https://www.mono-project.com/download/stable/" TargetMode="External"/><Relationship Id="rId58" Type="http://schemas.openxmlformats.org/officeDocument/2006/relationships/hyperlink" Target="https://github.com/neoclide/coc.nvim" TargetMode="External"/><Relationship Id="rId66" Type="http://schemas.openxmlformats.org/officeDocument/2006/relationships/hyperlink" Target="https://github.com/tpope/vim-surroun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oshdick/onedark.vim" TargetMode="External"/><Relationship Id="rId23" Type="http://schemas.openxmlformats.org/officeDocument/2006/relationships/hyperlink" Target="https://github.com/preservim/nerdtree" TargetMode="External"/><Relationship Id="rId28" Type="http://schemas.openxmlformats.org/officeDocument/2006/relationships/hyperlink" Target="https://github.com/ycm-core/YouCompleteMe" TargetMode="External"/><Relationship Id="rId36" Type="http://schemas.openxmlformats.org/officeDocument/2006/relationships/image" Target="media/image12.png"/><Relationship Id="rId49" Type="http://schemas.openxmlformats.org/officeDocument/2006/relationships/hyperlink" Target="http://download.eclipse.org/jdtls/snapshots/jdt-language-server-0.57.0-202006172108.tar.gz" TargetMode="External"/><Relationship Id="rId57" Type="http://schemas.openxmlformats.org/officeDocument/2006/relationships/image" Target="media/image24.png"/><Relationship Id="rId61" Type="http://schemas.openxmlformats.org/officeDocument/2006/relationships/hyperlink" Target="https://github.com/golang/tools/blob/master/gopls/doc/user.md" TargetMode="External"/><Relationship Id="rId10" Type="http://schemas.openxmlformats.org/officeDocument/2006/relationships/hyperlink" Target="http://www.manongjc.com/article/51057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cmake.org/" TargetMode="External"/><Relationship Id="rId44" Type="http://schemas.openxmlformats.org/officeDocument/2006/relationships/hyperlink" Target="https://github.com/llvm/llvm-project/releases/download/llvmorg-10.0.0/LLVM-10.0.0-win64.exe" TargetMode="External"/><Relationship Id="rId52" Type="http://schemas.openxmlformats.org/officeDocument/2006/relationships/hyperlink" Target="https://www.mono-project.com/download/stable/" TargetMode="External"/><Relationship Id="rId60" Type="http://schemas.openxmlformats.org/officeDocument/2006/relationships/hyperlink" Target="https://github.com/neoclide/coc.nvim/wiki/Language-servers" TargetMode="External"/><Relationship Id="rId65" Type="http://schemas.openxmlformats.org/officeDocument/2006/relationships/hyperlink" Target="https://github.com/dense-analysis/ale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s://github.com/runsisi/consolas-font-for-powerline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1.png"/><Relationship Id="rId43" Type="http://schemas.openxmlformats.org/officeDocument/2006/relationships/hyperlink" Target="https://github.com/llvm/llvm-project" TargetMode="External"/><Relationship Id="rId48" Type="http://schemas.openxmlformats.org/officeDocument/2006/relationships/image" Target="media/image20.png"/><Relationship Id="rId56" Type="http://schemas.openxmlformats.org/officeDocument/2006/relationships/image" Target="media/image23.png"/><Relationship Id="rId64" Type="http://schemas.openxmlformats.org/officeDocument/2006/relationships/hyperlink" Target="https://github.com/tpope/vim-commentary" TargetMode="External"/><Relationship Id="rId8" Type="http://schemas.openxmlformats.org/officeDocument/2006/relationships/image" Target="media/image1.emf"/><Relationship Id="rId51" Type="http://schemas.openxmlformats.org/officeDocument/2006/relationships/hyperlink" Target="https://github.com/ycm-core/YouCompleteM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huanlan.zhihu.com/vim-video" TargetMode="External"/><Relationship Id="rId17" Type="http://schemas.openxmlformats.org/officeDocument/2006/relationships/hyperlink" Target="https://www.cnblogs.com/juneman/p/8592776.html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github.com/Kitware/CMake/releases/download/v3.18.1/cmake-3.18.1-win64-x64.msi" TargetMode="External"/><Relationship Id="rId38" Type="http://schemas.openxmlformats.org/officeDocument/2006/relationships/hyperlink" Target="https://visualstudio.microsoft.com/zh-hans/downloads/" TargetMode="External"/><Relationship Id="rId46" Type="http://schemas.openxmlformats.org/officeDocument/2006/relationships/image" Target="media/image19.png"/><Relationship Id="rId59" Type="http://schemas.openxmlformats.org/officeDocument/2006/relationships/hyperlink" Target="https://github.com/neoclide/coc.nvim/wiki/Using-coc-extensions" TargetMode="External"/><Relationship Id="rId67" Type="http://schemas.openxmlformats.org/officeDocument/2006/relationships/fontTable" Target="fontTable.xml"/><Relationship Id="rId20" Type="http://schemas.openxmlformats.org/officeDocument/2006/relationships/image" Target="media/image4.png"/><Relationship Id="rId41" Type="http://schemas.openxmlformats.org/officeDocument/2006/relationships/image" Target="media/image16.png"/><Relationship Id="rId54" Type="http://schemas.openxmlformats.org/officeDocument/2006/relationships/hyperlink" Target="https://download.mono-project.com/archive/6.10.0/windows-installer/mono-6.10.0.104-x64-0.msi" TargetMode="External"/><Relationship Id="rId62" Type="http://schemas.openxmlformats.org/officeDocument/2006/relationships/hyperlink" Target="https://github.com/junegunn/fz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3640</TotalTime>
  <Pages>21</Pages>
  <Words>1832</Words>
  <Characters>10445</Characters>
  <Application>Microsoft Office Word</Application>
  <DocSecurity>0</DocSecurity>
  <Lines>87</Lines>
  <Paragraphs>24</Paragraphs>
  <ScaleCrop>false</ScaleCrop>
  <Company>P R C</Company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 炉山</cp:lastModifiedBy>
  <cp:revision>344</cp:revision>
  <dcterms:created xsi:type="dcterms:W3CDTF">2020-05-21T02:58:00Z</dcterms:created>
  <dcterms:modified xsi:type="dcterms:W3CDTF">2020-09-16T08:46:00Z</dcterms:modified>
</cp:coreProperties>
</file>