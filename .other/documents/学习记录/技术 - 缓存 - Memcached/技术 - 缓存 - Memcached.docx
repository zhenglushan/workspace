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5CFD" w14:textId="260AEA74" w:rsidR="00064FE9" w:rsidRDefault="001069BE" w:rsidP="001069BE">
      <w:pPr>
        <w:pStyle w:val="af0"/>
      </w:pPr>
      <w:r>
        <w:rPr>
          <w:rFonts w:hint="eastAsia"/>
        </w:rPr>
        <w:t>Memcached</w:t>
      </w:r>
      <w:r w:rsidR="00D15C29">
        <w:t xml:space="preserve"> </w:t>
      </w:r>
      <w:r>
        <w:rPr>
          <w:rFonts w:hint="eastAsia"/>
        </w:rPr>
        <w:t>缓存</w:t>
      </w:r>
    </w:p>
    <w:p w14:paraId="0BD11FB6" w14:textId="25ED5028" w:rsidR="00D15C29" w:rsidRDefault="00D15C29" w:rsidP="00D15C29">
      <w:pPr>
        <w:pStyle w:val="1"/>
      </w:pPr>
      <w:r>
        <w:rPr>
          <w:rFonts w:hint="eastAsia"/>
        </w:rPr>
        <w:t xml:space="preserve">Memcached </w:t>
      </w:r>
      <w:r>
        <w:rPr>
          <w:rFonts w:hint="eastAsia"/>
        </w:rPr>
        <w:t>下载和安装</w:t>
      </w:r>
    </w:p>
    <w:p w14:paraId="1C28C7A1" w14:textId="7C5C132B" w:rsidR="00D15C29" w:rsidRDefault="00023AF3" w:rsidP="00D15C29">
      <w:pPr>
        <w:pStyle w:val="2"/>
      </w:pPr>
      <w:r>
        <w:rPr>
          <w:rFonts w:hint="eastAsia"/>
        </w:rPr>
        <w:t>Memcached</w:t>
      </w:r>
      <w:r w:rsidR="00E66FE8">
        <w:t xml:space="preserve"> </w:t>
      </w:r>
      <w:r>
        <w:rPr>
          <w:rFonts w:hint="eastAsia"/>
        </w:rPr>
        <w:t>与</w:t>
      </w:r>
      <w:r w:rsidR="00E66FE8">
        <w:rPr>
          <w:rFonts w:hint="eastAsia"/>
        </w:rPr>
        <w:t xml:space="preserve"> </w:t>
      </w:r>
      <w:r>
        <w:rPr>
          <w:rFonts w:hint="eastAsia"/>
        </w:rPr>
        <w:t>Memcache</w:t>
      </w:r>
    </w:p>
    <w:p w14:paraId="0DBE5ECE" w14:textId="6A30C432" w:rsidR="00D15C29" w:rsidRDefault="00D15C29" w:rsidP="00D15C29">
      <w:r>
        <w:rPr>
          <w:rFonts w:hint="eastAsia"/>
        </w:rPr>
        <w:t>Memcached</w:t>
      </w:r>
      <w:r>
        <w:rPr>
          <w:rFonts w:hint="eastAsia"/>
        </w:rPr>
        <w:t>与</w:t>
      </w:r>
      <w:r>
        <w:rPr>
          <w:rFonts w:hint="eastAsia"/>
        </w:rPr>
        <w:t>Memcache</w:t>
      </w:r>
      <w:r>
        <w:rPr>
          <w:rFonts w:hint="eastAsia"/>
        </w:rPr>
        <w:t>的区别就像是</w:t>
      </w:r>
      <w:r>
        <w:rPr>
          <w:rFonts w:hint="eastAsia"/>
        </w:rPr>
        <w:t>MySqld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的关系，一个是服务器端，一个是客户端，所以</w:t>
      </w:r>
      <w:r>
        <w:rPr>
          <w:rFonts w:hint="eastAsia"/>
        </w:rPr>
        <w:t>Memcached</w:t>
      </w:r>
      <w:r>
        <w:rPr>
          <w:rFonts w:hint="eastAsia"/>
        </w:rPr>
        <w:t>属于服务器端而</w:t>
      </w:r>
      <w:r>
        <w:rPr>
          <w:rFonts w:hint="eastAsia"/>
        </w:rPr>
        <w:t>Memcache</w:t>
      </w:r>
      <w:r>
        <w:rPr>
          <w:rFonts w:hint="eastAsia"/>
        </w:rPr>
        <w:t>属于客户端，因此做为客户端的</w:t>
      </w:r>
      <w:r>
        <w:rPr>
          <w:rFonts w:hint="eastAsia"/>
        </w:rPr>
        <w:t>Memcache</w:t>
      </w:r>
      <w:r>
        <w:rPr>
          <w:rFonts w:hint="eastAsia"/>
        </w:rPr>
        <w:t>根据不同的编程环境可以分为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版本、</w:t>
      </w:r>
      <w:r>
        <w:rPr>
          <w:rFonts w:hint="eastAsia"/>
        </w:rPr>
        <w:t>Python</w:t>
      </w:r>
      <w:r>
        <w:rPr>
          <w:rFonts w:hint="eastAsia"/>
        </w:rPr>
        <w:t>版本、</w:t>
      </w:r>
      <w:r>
        <w:rPr>
          <w:rFonts w:hint="eastAsia"/>
        </w:rPr>
        <w:t>Java</w:t>
      </w:r>
      <w:r>
        <w:rPr>
          <w:rFonts w:hint="eastAsia"/>
        </w:rPr>
        <w:t>版本等各种不同编程语言版本。</w:t>
      </w:r>
    </w:p>
    <w:p w14:paraId="6BE397B1" w14:textId="77777777" w:rsidR="00D15C29" w:rsidRPr="00D15C29" w:rsidRDefault="00D15C29" w:rsidP="00D15C29">
      <w:pPr>
        <w:rPr>
          <w:rFonts w:hint="eastAsia"/>
        </w:rPr>
      </w:pPr>
    </w:p>
    <w:p w14:paraId="7ABC7FAF" w14:textId="51E8EC90" w:rsidR="001069BE" w:rsidRDefault="00F13200" w:rsidP="00F13200">
      <w:pPr>
        <w:pStyle w:val="2"/>
      </w:pPr>
      <w:r>
        <w:rPr>
          <w:rFonts w:hint="eastAsia"/>
        </w:rPr>
        <w:t>Memcached</w:t>
      </w:r>
      <w:r>
        <w:t xml:space="preserve"> </w:t>
      </w:r>
      <w:r>
        <w:rPr>
          <w:rFonts w:hint="eastAsia"/>
        </w:rPr>
        <w:t>下载</w:t>
      </w:r>
    </w:p>
    <w:p w14:paraId="690FD9ED" w14:textId="77777777" w:rsidR="00F13200" w:rsidRDefault="00F13200" w:rsidP="00F13200"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 xml:space="preserve"> 1.2.5</w:t>
      </w:r>
      <w:r>
        <w:rPr>
          <w:rFonts w:hint="eastAsia"/>
        </w:rPr>
        <w:t>版本：</w:t>
      </w:r>
    </w:p>
    <w:p w14:paraId="306A1DE6" w14:textId="15E23A90" w:rsidR="00F13200" w:rsidRDefault="00F13200" w:rsidP="00F13200">
      <w:hyperlink r:id="rId7" w:history="1">
        <w:r w:rsidRPr="00BE12CE">
          <w:rPr>
            <w:rStyle w:val="a9"/>
            <w:rFonts w:hint="eastAsia"/>
          </w:rPr>
          <w:t>http://static.runoob.com/download/memcached-1.2.5-win32-bin.zip</w:t>
        </w:r>
      </w:hyperlink>
    </w:p>
    <w:p w14:paraId="45D45DB5" w14:textId="77777777" w:rsidR="00F13200" w:rsidRPr="00F13200" w:rsidRDefault="00F13200" w:rsidP="00F13200">
      <w:pPr>
        <w:rPr>
          <w:rFonts w:hint="eastAsia"/>
        </w:rPr>
      </w:pPr>
    </w:p>
    <w:p w14:paraId="6251CEC8" w14:textId="77777777" w:rsidR="00F13200" w:rsidRDefault="00F13200" w:rsidP="00F13200"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 xml:space="preserve"> 1.2.6</w:t>
      </w:r>
      <w:r>
        <w:rPr>
          <w:rFonts w:hint="eastAsia"/>
        </w:rPr>
        <w:t>版本：</w:t>
      </w:r>
    </w:p>
    <w:p w14:paraId="7209C26A" w14:textId="79A0EABA" w:rsidR="00F13200" w:rsidRDefault="00F13200" w:rsidP="00F13200">
      <w:hyperlink r:id="rId8" w:history="1">
        <w:r w:rsidRPr="00BE12CE">
          <w:rPr>
            <w:rStyle w:val="a9"/>
            <w:rFonts w:hint="eastAsia"/>
          </w:rPr>
          <w:t>http://static.runoob.com/download/memcached-1.2.6-win32-bin.zip</w:t>
        </w:r>
      </w:hyperlink>
    </w:p>
    <w:p w14:paraId="7B744FBF" w14:textId="77777777" w:rsidR="00F13200" w:rsidRDefault="00F13200" w:rsidP="00F13200">
      <w:pPr>
        <w:rPr>
          <w:rFonts w:hint="eastAsia"/>
        </w:rPr>
      </w:pPr>
    </w:p>
    <w:p w14:paraId="74E00F1A" w14:textId="77777777" w:rsidR="00F13200" w:rsidRDefault="00F13200" w:rsidP="00F13200"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 xml:space="preserve"> 1.4.4</w:t>
      </w:r>
      <w:r>
        <w:rPr>
          <w:rFonts w:hint="eastAsia"/>
        </w:rPr>
        <w:t>版本：</w:t>
      </w:r>
    </w:p>
    <w:p w14:paraId="38243A50" w14:textId="681F5B22" w:rsidR="00F13200" w:rsidRDefault="00F13200" w:rsidP="00F13200">
      <w:hyperlink r:id="rId9" w:history="1">
        <w:r w:rsidRPr="00BE12CE">
          <w:rPr>
            <w:rStyle w:val="a9"/>
            <w:rFonts w:hint="eastAsia"/>
          </w:rPr>
          <w:t>http://static.runoob.com/download/memcached-win32-1.4.4-14.zip</w:t>
        </w:r>
      </w:hyperlink>
    </w:p>
    <w:p w14:paraId="71FBB5FD" w14:textId="77777777" w:rsidR="00F13200" w:rsidRPr="00F13200" w:rsidRDefault="00F13200" w:rsidP="00F13200">
      <w:pPr>
        <w:rPr>
          <w:rFonts w:hint="eastAsia"/>
        </w:rPr>
      </w:pPr>
    </w:p>
    <w:p w14:paraId="4A058448" w14:textId="77777777" w:rsidR="00F13200" w:rsidRDefault="00F13200" w:rsidP="00F13200">
      <w:r>
        <w:rPr>
          <w:rFonts w:hint="eastAsia"/>
        </w:rPr>
        <w:t>64</w:t>
      </w:r>
      <w:r>
        <w:rPr>
          <w:rFonts w:hint="eastAsia"/>
        </w:rPr>
        <w:t>位系统</w:t>
      </w:r>
      <w:r>
        <w:rPr>
          <w:rFonts w:hint="eastAsia"/>
        </w:rPr>
        <w:t xml:space="preserve"> 1.4.4</w:t>
      </w:r>
      <w:r>
        <w:rPr>
          <w:rFonts w:hint="eastAsia"/>
        </w:rPr>
        <w:t>版本：</w:t>
      </w:r>
    </w:p>
    <w:p w14:paraId="60DDE681" w14:textId="5C2273B1" w:rsidR="00F13200" w:rsidRDefault="00F13200" w:rsidP="00F13200">
      <w:hyperlink r:id="rId10" w:history="1">
        <w:r w:rsidRPr="00BE12CE">
          <w:rPr>
            <w:rStyle w:val="a9"/>
            <w:rFonts w:hint="eastAsia"/>
          </w:rPr>
          <w:t>http://static.runoob.com/download/memcached-win64-1.4.4-14.zip</w:t>
        </w:r>
      </w:hyperlink>
    </w:p>
    <w:p w14:paraId="3BE0BBBB" w14:textId="77777777" w:rsidR="00F13200" w:rsidRDefault="00F13200" w:rsidP="00F13200">
      <w:pPr>
        <w:rPr>
          <w:rFonts w:hint="eastAsia"/>
        </w:rPr>
      </w:pPr>
    </w:p>
    <w:p w14:paraId="6D07265B" w14:textId="77777777" w:rsidR="00F13200" w:rsidRDefault="00F13200" w:rsidP="00F13200">
      <w:r>
        <w:rPr>
          <w:rFonts w:hint="eastAsia"/>
        </w:rPr>
        <w:t>32</w:t>
      </w:r>
      <w:r>
        <w:rPr>
          <w:rFonts w:hint="eastAsia"/>
        </w:rPr>
        <w:t>位系统</w:t>
      </w:r>
      <w:r>
        <w:rPr>
          <w:rFonts w:hint="eastAsia"/>
        </w:rPr>
        <w:t xml:space="preserve"> 1.4.5</w:t>
      </w:r>
      <w:r>
        <w:rPr>
          <w:rFonts w:hint="eastAsia"/>
        </w:rPr>
        <w:t>版本：</w:t>
      </w:r>
    </w:p>
    <w:p w14:paraId="378EB8BF" w14:textId="7F623357" w:rsidR="00F13200" w:rsidRDefault="00F13200" w:rsidP="00F13200">
      <w:hyperlink r:id="rId11" w:history="1">
        <w:r w:rsidRPr="00BE12CE">
          <w:rPr>
            <w:rStyle w:val="a9"/>
            <w:rFonts w:hint="eastAsia"/>
          </w:rPr>
          <w:t>http://static.runoob.com/download/memcached-1.4.5-x86.zip</w:t>
        </w:r>
      </w:hyperlink>
    </w:p>
    <w:p w14:paraId="2103274C" w14:textId="77777777" w:rsidR="00F13200" w:rsidRPr="00F13200" w:rsidRDefault="00F13200" w:rsidP="00F13200">
      <w:pPr>
        <w:rPr>
          <w:rFonts w:hint="eastAsia"/>
        </w:rPr>
      </w:pPr>
    </w:p>
    <w:p w14:paraId="6374E492" w14:textId="77777777" w:rsidR="00F13200" w:rsidRDefault="00F13200" w:rsidP="00F13200">
      <w:r>
        <w:rPr>
          <w:rFonts w:hint="eastAsia"/>
        </w:rPr>
        <w:t>64</w:t>
      </w:r>
      <w:r>
        <w:rPr>
          <w:rFonts w:hint="eastAsia"/>
        </w:rPr>
        <w:t>位系统</w:t>
      </w:r>
      <w:r>
        <w:rPr>
          <w:rFonts w:hint="eastAsia"/>
        </w:rPr>
        <w:t xml:space="preserve"> 1.4.5</w:t>
      </w:r>
      <w:r>
        <w:rPr>
          <w:rFonts w:hint="eastAsia"/>
        </w:rPr>
        <w:t>版本：</w:t>
      </w:r>
    </w:p>
    <w:p w14:paraId="6FC82FFE" w14:textId="4C3D1C3D" w:rsidR="00F13200" w:rsidRDefault="00F13200" w:rsidP="00F13200">
      <w:hyperlink r:id="rId12" w:history="1">
        <w:r w:rsidRPr="00BE12CE">
          <w:rPr>
            <w:rStyle w:val="a9"/>
            <w:rFonts w:hint="eastAsia"/>
          </w:rPr>
          <w:t>http://static.runoob.com/download/memcached-1.4.5-amd64.zip</w:t>
        </w:r>
      </w:hyperlink>
    </w:p>
    <w:p w14:paraId="22CFE25F" w14:textId="5E8711B7" w:rsidR="00F13200" w:rsidRDefault="00F13200" w:rsidP="00F13200"/>
    <w:p w14:paraId="7EBF7710" w14:textId="1102E4F9" w:rsidR="008E4DFF" w:rsidRDefault="008E4DFF" w:rsidP="008E4DFF">
      <w:pPr>
        <w:pStyle w:val="2"/>
      </w:pPr>
      <w:r>
        <w:rPr>
          <w:rFonts w:hint="eastAsia"/>
        </w:rPr>
        <w:t>Memcached</w:t>
      </w:r>
      <w:r>
        <w:t xml:space="preserve"> </w:t>
      </w:r>
      <w:r>
        <w:rPr>
          <w:rFonts w:hint="eastAsia"/>
        </w:rPr>
        <w:t>安装</w:t>
      </w:r>
    </w:p>
    <w:p w14:paraId="3716DF80" w14:textId="2FE1CB6B" w:rsidR="001A1F7C" w:rsidRDefault="00C064DF" w:rsidP="001A1F7C">
      <w:r>
        <w:rPr>
          <w:rFonts w:hint="eastAsia"/>
        </w:rPr>
        <w:t>我这里以使用</w:t>
      </w:r>
      <w:r w:rsidRPr="00C064DF">
        <w:t>memcached-win64-1.4.4-14.zip</w:t>
      </w:r>
      <w:r>
        <w:rPr>
          <w:rFonts w:hint="eastAsia"/>
        </w:rPr>
        <w:t>版本为例说明。</w:t>
      </w:r>
    </w:p>
    <w:p w14:paraId="044591C1" w14:textId="008BB5D6" w:rsidR="007A4A61" w:rsidRPr="001A1F7C" w:rsidRDefault="007A4A61" w:rsidP="001A1F7C">
      <w:pPr>
        <w:rPr>
          <w:rFonts w:hint="eastAsia"/>
        </w:rPr>
      </w:pPr>
      <w:r>
        <w:rPr>
          <w:rFonts w:hint="eastAsia"/>
        </w:rPr>
        <w:t>有</w:t>
      </w:r>
      <w:r w:rsidRPr="007A4A61">
        <w:t>memcached-win64-1.4.4-14.zip</w:t>
      </w:r>
      <w:r>
        <w:rPr>
          <w:rFonts w:hint="eastAsia"/>
        </w:rPr>
        <w:t xml:space="preserve"> </w:t>
      </w:r>
      <w:r>
        <w:rPr>
          <w:rFonts w:hint="eastAsia"/>
        </w:rPr>
        <w:t>低于</w:t>
      </w:r>
      <w:r>
        <w:rPr>
          <w:rFonts w:hint="eastAsia"/>
        </w:rPr>
        <w:t xml:space="preserve"> </w:t>
      </w:r>
      <w:r>
        <w:t xml:space="preserve">1.4.5 </w:t>
      </w:r>
      <w:r>
        <w:rPr>
          <w:rFonts w:hint="eastAsia"/>
        </w:rPr>
        <w:t>版本，所以按照第一种方式来进行安装。</w:t>
      </w:r>
    </w:p>
    <w:p w14:paraId="24FF0151" w14:textId="280EE70A" w:rsidR="008E4DFF" w:rsidRPr="008E4DFF" w:rsidRDefault="004E5888" w:rsidP="004E5888">
      <w:pPr>
        <w:pStyle w:val="3"/>
        <w:rPr>
          <w:rFonts w:hint="eastAsia"/>
        </w:rPr>
      </w:pPr>
      <w:r>
        <w:rPr>
          <w:rFonts w:hint="eastAsia"/>
        </w:rPr>
        <w:t>＜</w:t>
      </w:r>
      <w:r>
        <w:t xml:space="preserve"> 1.4.5 </w:t>
      </w:r>
      <w:r>
        <w:rPr>
          <w:rFonts w:hint="eastAsia"/>
        </w:rPr>
        <w:t>版本</w:t>
      </w:r>
    </w:p>
    <w:p w14:paraId="1ECBA745" w14:textId="7DF7D934" w:rsidR="008E4DFF" w:rsidRDefault="00BA21B9" w:rsidP="00F13200">
      <w:r>
        <w:rPr>
          <w:rFonts w:hint="eastAsia"/>
        </w:rPr>
        <w:t>下载压缩包，然后解压缩到</w:t>
      </w:r>
      <w:r>
        <w:rPr>
          <w:rFonts w:hint="eastAsia"/>
        </w:rPr>
        <w:t>C</w:t>
      </w:r>
      <w:r>
        <w:rPr>
          <w:rFonts w:hint="eastAsia"/>
        </w:rPr>
        <w:t>盘，目录结构如下图所示：</w:t>
      </w:r>
    </w:p>
    <w:p w14:paraId="2854A604" w14:textId="4D94E4D0" w:rsidR="00BA21B9" w:rsidRDefault="00BA21B9" w:rsidP="00BA21B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1ACEC3" wp14:editId="5156E081">
            <wp:extent cx="3347499" cy="1120987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668" cy="11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072" w14:textId="54E6E357" w:rsidR="00BA21B9" w:rsidRDefault="00420AB1" w:rsidP="00F13200">
      <w:r>
        <w:rPr>
          <w:rFonts w:hint="eastAsia"/>
        </w:rPr>
        <w:t>在</w:t>
      </w:r>
      <w:r w:rsidRPr="00420AB1">
        <w:t>C:\Memcached-win64-1.4.4-14</w:t>
      </w:r>
      <w:r>
        <w:rPr>
          <w:rFonts w:hint="eastAsia"/>
        </w:rPr>
        <w:t>目录下，以</w:t>
      </w:r>
      <w:r w:rsidRPr="005C4ED9">
        <w:rPr>
          <w:rFonts w:hint="eastAsia"/>
          <w:b/>
          <w:bCs/>
          <w:color w:val="FF0000"/>
        </w:rPr>
        <w:t>管理员身份</w:t>
      </w:r>
      <w:r>
        <w:rPr>
          <w:rFonts w:hint="eastAsia"/>
        </w:rPr>
        <w:t>打开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，然后执行如下安装命令：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3EA6" w14:paraId="14EA2847" w14:textId="77777777" w:rsidTr="005E3EA6">
        <w:tc>
          <w:tcPr>
            <w:tcW w:w="8296" w:type="dxa"/>
          </w:tcPr>
          <w:p w14:paraId="46CF2C7A" w14:textId="79A5E837" w:rsidR="005E3EA6" w:rsidRDefault="0069290D" w:rsidP="00F13200">
            <w:pPr>
              <w:rPr>
                <w:rFonts w:hint="eastAsia"/>
              </w:rPr>
            </w:pPr>
            <w:r w:rsidRPr="0069290D">
              <w:t>memcached.exe -d install</w:t>
            </w:r>
          </w:p>
        </w:tc>
      </w:tr>
    </w:tbl>
    <w:p w14:paraId="38AC6EAD" w14:textId="6A723722" w:rsidR="00420AB1" w:rsidRDefault="00712CD9" w:rsidP="00F13200">
      <w:r>
        <w:rPr>
          <w:rFonts w:hint="eastAsia"/>
        </w:rPr>
        <w:t>如果不是以管理员的身份来运行安装命令的话，会提示如下错误：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CD9" w14:paraId="488FE034" w14:textId="77777777" w:rsidTr="00712CD9">
        <w:tc>
          <w:tcPr>
            <w:tcW w:w="8296" w:type="dxa"/>
          </w:tcPr>
          <w:p w14:paraId="71D9B8B5" w14:textId="54103984" w:rsidR="00712CD9" w:rsidRDefault="00712CD9" w:rsidP="00F13200">
            <w:pPr>
              <w:rPr>
                <w:rFonts w:hint="eastAsia"/>
              </w:rPr>
            </w:pPr>
            <w:r w:rsidRPr="00E91614">
              <w:rPr>
                <w:color w:val="FF0000"/>
              </w:rPr>
              <w:t>failed to install service or service already installed</w:t>
            </w:r>
          </w:p>
        </w:tc>
      </w:tr>
    </w:tbl>
    <w:p w14:paraId="3ABA07B7" w14:textId="2C837176" w:rsidR="00712CD9" w:rsidRDefault="004A4D95" w:rsidP="00F13200">
      <w:r>
        <w:rPr>
          <w:rFonts w:hint="eastAsia"/>
        </w:rPr>
        <w:t>安装完成之后，我们在</w:t>
      </w:r>
      <w:r>
        <w:rPr>
          <w:rFonts w:hint="eastAsia"/>
        </w:rPr>
        <w:t>Windows</w:t>
      </w:r>
      <w:r>
        <w:rPr>
          <w:rFonts w:hint="eastAsia"/>
        </w:rPr>
        <w:t>服务中可以看到</w:t>
      </w:r>
      <w:r>
        <w:rPr>
          <w:rFonts w:hint="eastAsia"/>
        </w:rPr>
        <w:t>Memcached</w:t>
      </w:r>
      <w:r>
        <w:rPr>
          <w:rFonts w:hint="eastAsia"/>
        </w:rPr>
        <w:t>已经安装成功，如下图所示：</w:t>
      </w:r>
    </w:p>
    <w:p w14:paraId="49A48320" w14:textId="62E553D0" w:rsidR="004A4D95" w:rsidRDefault="00D04945" w:rsidP="00F13200">
      <w:pPr>
        <w:rPr>
          <w:rFonts w:hint="eastAsia"/>
        </w:rPr>
      </w:pPr>
      <w:r>
        <w:rPr>
          <w:noProof/>
        </w:rPr>
        <w:drawing>
          <wp:inline distT="0" distB="0" distL="0" distR="0" wp14:anchorId="12CD4368" wp14:editId="639BE79C">
            <wp:extent cx="5274310" cy="621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A00F" w14:textId="069F918A" w:rsidR="004E5888" w:rsidRDefault="001F358B" w:rsidP="00F13200">
      <w:r>
        <w:rPr>
          <w:rFonts w:hint="eastAsia"/>
        </w:rPr>
        <w:t>双击该服务进行如下配置：</w:t>
      </w:r>
    </w:p>
    <w:p w14:paraId="78FCBA68" w14:textId="1D218E87" w:rsidR="001F358B" w:rsidRDefault="001F358B" w:rsidP="001F358B">
      <w:pPr>
        <w:jc w:val="center"/>
      </w:pPr>
      <w:r>
        <w:rPr>
          <w:noProof/>
        </w:rPr>
        <w:drawing>
          <wp:inline distT="0" distB="0" distL="0" distR="0" wp14:anchorId="7A4D94C4" wp14:editId="2BACBED4">
            <wp:extent cx="3267986" cy="125749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985" cy="12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9DC5" w14:textId="555A76A5" w:rsidR="001F358B" w:rsidRDefault="001F358B" w:rsidP="001F358B">
      <w:r>
        <w:rPr>
          <w:rFonts w:hint="eastAsia"/>
        </w:rPr>
        <w:t>启动类型修改为</w:t>
      </w:r>
      <w:r w:rsidRPr="001F358B">
        <w:rPr>
          <w:rFonts w:hint="eastAsia"/>
          <w:b/>
          <w:bCs/>
          <w:color w:val="FF0000"/>
        </w:rPr>
        <w:t>自动</w:t>
      </w:r>
      <w:r>
        <w:rPr>
          <w:rFonts w:hint="eastAsia"/>
        </w:rPr>
        <w:t>，然后点击</w:t>
      </w:r>
      <w:r w:rsidRPr="001F358B">
        <w:rPr>
          <w:rFonts w:hint="eastAsia"/>
          <w:b/>
          <w:bCs/>
          <w:color w:val="FF0000"/>
        </w:rPr>
        <w:t>启动</w:t>
      </w:r>
      <w:r>
        <w:rPr>
          <w:rFonts w:hint="eastAsia"/>
        </w:rPr>
        <w:t>进行服务的开启。</w:t>
      </w:r>
    </w:p>
    <w:p w14:paraId="0A8681E5" w14:textId="77777777" w:rsidR="001F358B" w:rsidRDefault="001F358B" w:rsidP="001F358B">
      <w:pPr>
        <w:rPr>
          <w:rFonts w:hint="eastAsia"/>
        </w:rPr>
      </w:pPr>
    </w:p>
    <w:p w14:paraId="77B4CFFE" w14:textId="35DF8B4C" w:rsidR="004E5888" w:rsidRDefault="004E5888" w:rsidP="004E5888">
      <w:pPr>
        <w:pStyle w:val="3"/>
      </w:pP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t xml:space="preserve">1.4.5 </w:t>
      </w:r>
      <w:r>
        <w:rPr>
          <w:rFonts w:hint="eastAsia"/>
        </w:rPr>
        <w:t>版本</w:t>
      </w:r>
    </w:p>
    <w:p w14:paraId="5BEFC0A5" w14:textId="0A42B91B" w:rsidR="005F7C88" w:rsidRDefault="005F7C88" w:rsidP="005F7C88">
      <w:r w:rsidRPr="005F7C88">
        <w:rPr>
          <w:rFonts w:hint="eastAsia"/>
        </w:rPr>
        <w:t>在</w:t>
      </w:r>
      <w:r w:rsidRPr="005F7C88">
        <w:rPr>
          <w:rFonts w:hint="eastAsia"/>
        </w:rPr>
        <w:t xml:space="preserve"> </w:t>
      </w:r>
      <w:r>
        <w:rPr>
          <w:rFonts w:hint="eastAsia"/>
        </w:rPr>
        <w:t>M</w:t>
      </w:r>
      <w:r w:rsidRPr="005F7C88">
        <w:rPr>
          <w:rFonts w:hint="eastAsia"/>
        </w:rPr>
        <w:t>emcached</w:t>
      </w:r>
      <w:r>
        <w:t xml:space="preserve"> </w:t>
      </w:r>
      <w:r w:rsidRPr="005F7C88">
        <w:rPr>
          <w:rFonts w:hint="eastAsia"/>
        </w:rPr>
        <w:t xml:space="preserve">1.4.5 </w:t>
      </w:r>
      <w:r w:rsidRPr="005F7C88">
        <w:rPr>
          <w:rFonts w:hint="eastAsia"/>
        </w:rPr>
        <w:t>版本之后，</w:t>
      </w:r>
      <w:r>
        <w:rPr>
          <w:rFonts w:hint="eastAsia"/>
        </w:rPr>
        <w:t>M</w:t>
      </w:r>
      <w:r w:rsidRPr="005F7C88">
        <w:rPr>
          <w:rFonts w:hint="eastAsia"/>
        </w:rPr>
        <w:t xml:space="preserve">emcached </w:t>
      </w:r>
      <w:r w:rsidRPr="005F7C88">
        <w:rPr>
          <w:rFonts w:hint="eastAsia"/>
        </w:rPr>
        <w:t>不能作为服务来运行，需要使用任务计划中来开启一个普通的进程，在</w:t>
      </w:r>
      <w:r w:rsidRPr="005F7C88">
        <w:rPr>
          <w:rFonts w:hint="eastAsia"/>
        </w:rPr>
        <w:t xml:space="preserve"> </w:t>
      </w:r>
      <w:r>
        <w:rPr>
          <w:rFonts w:hint="eastAsia"/>
        </w:rPr>
        <w:t>W</w:t>
      </w:r>
      <w:r w:rsidRPr="005F7C88">
        <w:rPr>
          <w:rFonts w:hint="eastAsia"/>
        </w:rPr>
        <w:t>indow</w:t>
      </w:r>
      <w:r>
        <w:rPr>
          <w:rFonts w:hint="eastAsia"/>
        </w:rPr>
        <w:t>s</w:t>
      </w:r>
      <w:r w:rsidRPr="005F7C88">
        <w:rPr>
          <w:rFonts w:hint="eastAsia"/>
        </w:rPr>
        <w:t xml:space="preserve"> </w:t>
      </w:r>
      <w:r w:rsidRPr="005F7C88">
        <w:rPr>
          <w:rFonts w:hint="eastAsia"/>
        </w:rPr>
        <w:t>启动时设置</w:t>
      </w:r>
      <w:r w:rsidRPr="005F7C88">
        <w:rPr>
          <w:rFonts w:hint="eastAsia"/>
        </w:rPr>
        <w:t xml:space="preserve"> </w:t>
      </w:r>
      <w:r>
        <w:rPr>
          <w:rFonts w:hint="eastAsia"/>
        </w:rPr>
        <w:t>M</w:t>
      </w:r>
      <w:r w:rsidRPr="005F7C88">
        <w:rPr>
          <w:rFonts w:hint="eastAsia"/>
        </w:rPr>
        <w:t xml:space="preserve">emcached </w:t>
      </w:r>
      <w:r w:rsidRPr="005F7C88">
        <w:rPr>
          <w:rFonts w:hint="eastAsia"/>
        </w:rPr>
        <w:t>自动执行。</w:t>
      </w:r>
    </w:p>
    <w:p w14:paraId="3CC40525" w14:textId="47062918" w:rsidR="005F7C88" w:rsidRDefault="005F7C88" w:rsidP="005F7C88"/>
    <w:p w14:paraId="52635097" w14:textId="238E452A" w:rsidR="005F7C88" w:rsidRDefault="00B02199" w:rsidP="005F7C88">
      <w:pPr>
        <w:rPr>
          <w:rFonts w:hint="eastAsia"/>
        </w:rPr>
      </w:pPr>
      <w:r w:rsidRPr="00B02199">
        <w:rPr>
          <w:rFonts w:hint="eastAsia"/>
        </w:rPr>
        <w:t>我们使用</w:t>
      </w:r>
      <w:r w:rsidRPr="00B02199">
        <w:rPr>
          <w:rFonts w:hint="eastAsia"/>
          <w:b/>
          <w:bCs/>
          <w:color w:val="FF0000"/>
        </w:rPr>
        <w:t>管理员身份</w:t>
      </w:r>
      <w:r w:rsidRPr="00B02199">
        <w:rPr>
          <w:rFonts w:hint="eastAsia"/>
        </w:rPr>
        <w:t>执行以下命令将</w:t>
      </w:r>
      <w:r w:rsidRPr="00B02199">
        <w:rPr>
          <w:rFonts w:hint="eastAsia"/>
        </w:rPr>
        <w:t xml:space="preserve"> Memcached </w:t>
      </w:r>
      <w:r w:rsidRPr="00B02199">
        <w:rPr>
          <w:rFonts w:hint="eastAsia"/>
        </w:rPr>
        <w:t>添加来任务计划表中：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199" w14:paraId="56FEA80D" w14:textId="77777777" w:rsidTr="00B02199">
        <w:tc>
          <w:tcPr>
            <w:tcW w:w="8296" w:type="dxa"/>
          </w:tcPr>
          <w:p w14:paraId="6268512A" w14:textId="722C8DA1" w:rsidR="00B02199" w:rsidRDefault="00B02199" w:rsidP="005F7C88">
            <w:pPr>
              <w:rPr>
                <w:rFonts w:hint="eastAsia"/>
              </w:rPr>
            </w:pPr>
            <w:r w:rsidRPr="00B02199">
              <w:t xml:space="preserve">schtasks /create /sc onstart /tn </w:t>
            </w:r>
            <w:r w:rsidR="00820058">
              <w:rPr>
                <w:rFonts w:hint="eastAsia"/>
              </w:rPr>
              <w:t>M</w:t>
            </w:r>
            <w:r w:rsidRPr="00B02199">
              <w:t>emcached /tr "'.\memcached.exe' -m 512"</w:t>
            </w:r>
          </w:p>
        </w:tc>
      </w:tr>
      <w:tr w:rsidR="00B02199" w14:paraId="209D6318" w14:textId="77777777" w:rsidTr="00B02199">
        <w:tc>
          <w:tcPr>
            <w:tcW w:w="8296" w:type="dxa"/>
          </w:tcPr>
          <w:p w14:paraId="3CC65AFD" w14:textId="2DD49970" w:rsidR="00B02199" w:rsidRPr="00B02199" w:rsidRDefault="00B02199" w:rsidP="005F7C88">
            <w:pPr>
              <w:rPr>
                <w:rFonts w:hint="eastAsia"/>
              </w:rPr>
            </w:pPr>
            <w:r>
              <w:rPr>
                <w:rFonts w:hint="eastAsia"/>
              </w:rPr>
              <w:t>注意：需要使用真实的路径替代</w:t>
            </w:r>
            <w:r>
              <w:rPr>
                <w:rFonts w:hint="eastAsia"/>
              </w:rPr>
              <w:t xml:space="preserve"> </w:t>
            </w:r>
            <w:r w:rsidRPr="00B02199">
              <w:t>.\memcached.exe</w:t>
            </w:r>
          </w:p>
        </w:tc>
      </w:tr>
      <w:tr w:rsidR="00B02199" w14:paraId="7487455B" w14:textId="77777777" w:rsidTr="00B02199">
        <w:tc>
          <w:tcPr>
            <w:tcW w:w="8296" w:type="dxa"/>
          </w:tcPr>
          <w:p w14:paraId="56A78ADE" w14:textId="21DB6B8D" w:rsidR="00B02199" w:rsidRPr="00B02199" w:rsidRDefault="00F06326" w:rsidP="005F7C88">
            <w:r w:rsidRPr="00F06326">
              <w:rPr>
                <w:rFonts w:hint="eastAsia"/>
              </w:rPr>
              <w:t xml:space="preserve">-m 512 </w:t>
            </w:r>
            <w:r w:rsidRPr="00F06326">
              <w:rPr>
                <w:rFonts w:hint="eastAsia"/>
              </w:rPr>
              <w:t>意思是设置</w:t>
            </w:r>
            <w:r w:rsidRPr="00F06326">
              <w:rPr>
                <w:rFonts w:hint="eastAsia"/>
              </w:rPr>
              <w:t xml:space="preserve"> Memcached </w:t>
            </w:r>
            <w:r w:rsidRPr="00F06326">
              <w:rPr>
                <w:rFonts w:hint="eastAsia"/>
              </w:rPr>
              <w:t>最大的缓存配置为</w:t>
            </w:r>
            <w:r w:rsidRPr="00F06326">
              <w:rPr>
                <w:rFonts w:hint="eastAsia"/>
              </w:rPr>
              <w:t xml:space="preserve"> 512M</w:t>
            </w:r>
            <w:r w:rsidRPr="00F06326">
              <w:rPr>
                <w:rFonts w:hint="eastAsia"/>
              </w:rPr>
              <w:t>。</w:t>
            </w:r>
          </w:p>
        </w:tc>
      </w:tr>
    </w:tbl>
    <w:p w14:paraId="7B64940A" w14:textId="77777777" w:rsidR="005F7C88" w:rsidRPr="005F7C88" w:rsidRDefault="005F7C88" w:rsidP="005F7C88">
      <w:pPr>
        <w:rPr>
          <w:rFonts w:hint="eastAsia"/>
        </w:rPr>
      </w:pPr>
    </w:p>
    <w:p w14:paraId="00BFD511" w14:textId="292C4697" w:rsidR="008E4DFF" w:rsidRDefault="007D5A08" w:rsidP="00F13200">
      <w:r w:rsidRPr="007D5A08">
        <w:rPr>
          <w:rFonts w:hint="eastAsia"/>
        </w:rPr>
        <w:t>如果需要删除</w:t>
      </w:r>
      <w:r w:rsidRPr="007D5A08">
        <w:rPr>
          <w:rFonts w:hint="eastAsia"/>
        </w:rPr>
        <w:t xml:space="preserve"> Memcached </w:t>
      </w:r>
      <w:r w:rsidRPr="007D5A08">
        <w:rPr>
          <w:rFonts w:hint="eastAsia"/>
        </w:rPr>
        <w:t>的任务计划可以执行以下命令：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058" w14:paraId="0AE616F7" w14:textId="77777777" w:rsidTr="00820058">
        <w:tc>
          <w:tcPr>
            <w:tcW w:w="8296" w:type="dxa"/>
          </w:tcPr>
          <w:p w14:paraId="50273341" w14:textId="62CAEFB3" w:rsidR="00820058" w:rsidRDefault="00820058" w:rsidP="00F13200">
            <w:pPr>
              <w:rPr>
                <w:rFonts w:hint="eastAsia"/>
              </w:rPr>
            </w:pPr>
            <w:r w:rsidRPr="00820058">
              <w:t xml:space="preserve">schtasks /delete /tn </w:t>
            </w:r>
            <w:r w:rsidR="007D1FFB">
              <w:rPr>
                <w:rFonts w:hint="eastAsia"/>
              </w:rPr>
              <w:t>M</w:t>
            </w:r>
            <w:r w:rsidRPr="00820058">
              <w:t>emcached</w:t>
            </w:r>
          </w:p>
        </w:tc>
      </w:tr>
    </w:tbl>
    <w:p w14:paraId="229CD271" w14:textId="0D075626" w:rsidR="007D5A08" w:rsidRDefault="007D5A08" w:rsidP="00F13200"/>
    <w:p w14:paraId="6D809651" w14:textId="2BD35361" w:rsidR="005D17A1" w:rsidRDefault="005D17A1" w:rsidP="00F13200">
      <w:pPr>
        <w:rPr>
          <w:rFonts w:hint="eastAsia"/>
        </w:rPr>
      </w:pPr>
      <w:r>
        <w:rPr>
          <w:rFonts w:hint="eastAsia"/>
        </w:rPr>
        <w:t>安装过程中碰到的问题和解决方法：</w:t>
      </w:r>
    </w:p>
    <w:p w14:paraId="29207DCE" w14:textId="721E27C6" w:rsidR="008E4DFF" w:rsidRDefault="00727EE1" w:rsidP="00AD4F09">
      <w:pPr>
        <w:jc w:val="center"/>
      </w:pPr>
      <w:r>
        <w:rPr>
          <w:noProof/>
        </w:rPr>
        <w:lastRenderedPageBreak/>
        <w:drawing>
          <wp:inline distT="0" distB="0" distL="0" distR="0" wp14:anchorId="09E8BB7D" wp14:editId="6C52FA9E">
            <wp:extent cx="3124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794" w14:textId="5900FE08" w:rsidR="00AD4F09" w:rsidRDefault="00E36E81" w:rsidP="00AD4F09">
      <w:r>
        <w:rPr>
          <w:rFonts w:hint="eastAsia"/>
        </w:rPr>
        <w:t>解决方法：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9F8" w14:paraId="0F8FD9A7" w14:textId="77777777" w:rsidTr="00AC29F8">
        <w:tc>
          <w:tcPr>
            <w:tcW w:w="8296" w:type="dxa"/>
          </w:tcPr>
          <w:p w14:paraId="74E4FB76" w14:textId="5DD79227" w:rsidR="00AC29F8" w:rsidRDefault="00AC29F8" w:rsidP="00AD4F09">
            <w:pPr>
              <w:rPr>
                <w:rFonts w:hint="eastAsia"/>
              </w:rPr>
            </w:pPr>
            <w:r w:rsidRPr="00AC29F8">
              <w:t>sc create "Memcached" binPath="</w:t>
            </w:r>
            <w:r w:rsidR="003F08E1">
              <w:rPr>
                <w:rFonts w:hint="eastAsia"/>
              </w:rPr>
              <w:t>C</w:t>
            </w:r>
            <w:r w:rsidRPr="00AC29F8">
              <w:t>:\</w:t>
            </w:r>
            <w:r w:rsidR="003F08E1">
              <w:t>M</w:t>
            </w:r>
            <w:r w:rsidRPr="00AC29F8">
              <w:t>emcached\memcached.exe -d runservice -p 11211" DisplayName="Memcached" start=auto</w:t>
            </w:r>
          </w:p>
        </w:tc>
      </w:tr>
    </w:tbl>
    <w:p w14:paraId="161E6721" w14:textId="6A0F44A8" w:rsidR="00E36E81" w:rsidRDefault="00E36E81" w:rsidP="00AD4F09"/>
    <w:p w14:paraId="66C9E0C8" w14:textId="77777777" w:rsidR="008851F8" w:rsidRPr="003F08E1" w:rsidRDefault="008851F8" w:rsidP="00AD4F09">
      <w:pPr>
        <w:rPr>
          <w:rFonts w:hint="eastAsia"/>
        </w:rPr>
      </w:pPr>
    </w:p>
    <w:p w14:paraId="1DB1E86B" w14:textId="712359C7" w:rsidR="00B04C34" w:rsidRDefault="00B04C34">
      <w:pPr>
        <w:pStyle w:val="2"/>
      </w:pPr>
      <w:r>
        <w:rPr>
          <w:rFonts w:hint="eastAsia"/>
        </w:rPr>
        <w:t>Memcached</w:t>
      </w:r>
      <w:r>
        <w:t xml:space="preserve"> </w:t>
      </w:r>
      <w:r>
        <w:rPr>
          <w:rFonts w:hint="eastAsia"/>
        </w:rPr>
        <w:t>总结</w:t>
      </w:r>
    </w:p>
    <w:p w14:paraId="743823AC" w14:textId="29C3AD84" w:rsidR="00B04C34" w:rsidRDefault="00F7053C" w:rsidP="00B04C34">
      <w:r>
        <w:rPr>
          <w:rFonts w:hint="eastAsia"/>
        </w:rPr>
        <w:t>Memcached</w:t>
      </w:r>
      <w:r>
        <w:rPr>
          <w:rFonts w:hint="eastAsia"/>
        </w:rPr>
        <w:t>的下载和安装参考页面地址：</w:t>
      </w:r>
    </w:p>
    <w:p w14:paraId="05CE3A3E" w14:textId="52E463AD" w:rsidR="00B04C34" w:rsidRDefault="00F7053C" w:rsidP="00B04C34">
      <w:hyperlink r:id="rId17" w:history="1">
        <w:r>
          <w:rPr>
            <w:rStyle w:val="a9"/>
          </w:rPr>
          <w:t>https://www.runoob.com/memcached/window-install-memcached.html</w:t>
        </w:r>
      </w:hyperlink>
    </w:p>
    <w:p w14:paraId="6526EE59" w14:textId="77777777" w:rsidR="00F7053C" w:rsidRPr="00B04C34" w:rsidRDefault="00F7053C" w:rsidP="00B04C34">
      <w:pPr>
        <w:rPr>
          <w:rFonts w:hint="eastAsia"/>
        </w:rPr>
      </w:pPr>
    </w:p>
    <w:p w14:paraId="7901552E" w14:textId="11B03AC8" w:rsidR="00B954C2" w:rsidRDefault="00B954C2">
      <w:pPr>
        <w:pStyle w:val="1"/>
      </w:pPr>
      <w:r>
        <w:rPr>
          <w:rFonts w:hint="eastAsia"/>
        </w:rPr>
        <w:t>Memcached</w:t>
      </w:r>
      <w:r>
        <w:t xml:space="preserve"> </w:t>
      </w:r>
      <w:r>
        <w:rPr>
          <w:rFonts w:hint="eastAsia"/>
        </w:rPr>
        <w:t>配置环境变量</w:t>
      </w:r>
    </w:p>
    <w:p w14:paraId="30CBD18A" w14:textId="7403B7C7" w:rsidR="00B954C2" w:rsidRDefault="00103A34" w:rsidP="00B954C2">
      <w:r>
        <w:rPr>
          <w:rFonts w:hint="eastAsia"/>
        </w:rPr>
        <w:t>为了更方便的启动、停止、卸载、修改启动参数等操作，我们把</w:t>
      </w:r>
      <w:r>
        <w:rPr>
          <w:rFonts w:hint="eastAsia"/>
        </w:rPr>
        <w:t>Memcached</w:t>
      </w:r>
      <w:r>
        <w:rPr>
          <w:rFonts w:hint="eastAsia"/>
        </w:rPr>
        <w:t>配置到</w:t>
      </w:r>
      <w:r>
        <w:rPr>
          <w:rFonts w:hint="eastAsia"/>
        </w:rPr>
        <w:t>Path</w:t>
      </w:r>
      <w:r>
        <w:rPr>
          <w:rFonts w:hint="eastAsia"/>
        </w:rPr>
        <w:t>环境变量中，如下图所示：</w:t>
      </w:r>
    </w:p>
    <w:p w14:paraId="4DAE31C5" w14:textId="6F04AC89" w:rsidR="00103A34" w:rsidRDefault="006609B7" w:rsidP="006609B7">
      <w:pPr>
        <w:jc w:val="center"/>
      </w:pPr>
      <w:r>
        <w:rPr>
          <w:noProof/>
        </w:rPr>
        <w:drawing>
          <wp:inline distT="0" distB="0" distL="0" distR="0" wp14:anchorId="215C0267" wp14:editId="61D4DBFE">
            <wp:extent cx="46291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FCE9" w14:textId="64E158C8" w:rsidR="00103A34" w:rsidRDefault="002D1C43" w:rsidP="00B954C2">
      <w:r>
        <w:rPr>
          <w:rFonts w:hint="eastAsia"/>
        </w:rPr>
        <w:t>配置完环境变量之后，我们就可以方便进行如下操作了：</w:t>
      </w:r>
    </w:p>
    <w:p w14:paraId="3417E40C" w14:textId="0FE28CEE" w:rsidR="002D1C43" w:rsidRDefault="007B22FB" w:rsidP="007B22FB">
      <w:pPr>
        <w:pStyle w:val="2"/>
      </w:pPr>
      <w:r>
        <w:rPr>
          <w:rFonts w:hint="eastAsia"/>
        </w:rPr>
        <w:t>停止</w:t>
      </w:r>
      <w:r>
        <w:rPr>
          <w:rFonts w:hint="eastAsia"/>
        </w:rPr>
        <w:t xml:space="preserve"> Memcached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B74" w14:paraId="2FF37BE7" w14:textId="77777777" w:rsidTr="00E80B74">
        <w:tc>
          <w:tcPr>
            <w:tcW w:w="8296" w:type="dxa"/>
          </w:tcPr>
          <w:p w14:paraId="0418369B" w14:textId="729C9389" w:rsidR="00E80B74" w:rsidRDefault="00E80B74" w:rsidP="007B22FB">
            <w:pPr>
              <w:rPr>
                <w:rFonts w:hint="eastAsia"/>
              </w:rPr>
            </w:pPr>
            <w:r w:rsidRPr="00E80B74">
              <w:t>memcached.exe -d stop</w:t>
            </w:r>
          </w:p>
        </w:tc>
      </w:tr>
    </w:tbl>
    <w:p w14:paraId="014532F9" w14:textId="1A6FBE14" w:rsidR="007B22FB" w:rsidRDefault="007B22FB" w:rsidP="007B22FB"/>
    <w:p w14:paraId="4BDBC1F5" w14:textId="0CB95ADF" w:rsidR="00E80B74" w:rsidRDefault="00E80B74" w:rsidP="00E80B74">
      <w:pPr>
        <w:pStyle w:val="2"/>
      </w:pPr>
      <w:r>
        <w:rPr>
          <w:rFonts w:hint="eastAsia"/>
        </w:rPr>
        <w:t>卸载</w:t>
      </w:r>
      <w:r>
        <w:rPr>
          <w:rFonts w:hint="eastAsia"/>
        </w:rPr>
        <w:t xml:space="preserve"> Memcached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B74" w14:paraId="7A2D88D0" w14:textId="77777777" w:rsidTr="00E80B74">
        <w:tc>
          <w:tcPr>
            <w:tcW w:w="8296" w:type="dxa"/>
          </w:tcPr>
          <w:p w14:paraId="47574637" w14:textId="6990D5EB" w:rsidR="00E80B74" w:rsidRDefault="00E80B74" w:rsidP="00E80B74">
            <w:pPr>
              <w:rPr>
                <w:rFonts w:hint="eastAsia"/>
              </w:rPr>
            </w:pPr>
            <w:r w:rsidRPr="00E80B74">
              <w:t>memcached.exe -d uninstall</w:t>
            </w:r>
          </w:p>
        </w:tc>
      </w:tr>
    </w:tbl>
    <w:p w14:paraId="3DDFD91B" w14:textId="2E0FAE80" w:rsidR="00E80B74" w:rsidRDefault="00E80B74" w:rsidP="00E80B74"/>
    <w:p w14:paraId="2AA62D2F" w14:textId="0E91ACDF" w:rsidR="00E80B74" w:rsidRPr="00E80B74" w:rsidRDefault="00E80B74" w:rsidP="00E80B74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Memcached</w:t>
      </w:r>
    </w:p>
    <w:p w14:paraId="7304B621" w14:textId="16CBFB70" w:rsidR="00103A34" w:rsidRDefault="00103A34" w:rsidP="00B954C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B74" w14:paraId="475E6985" w14:textId="77777777" w:rsidTr="00E80B74">
        <w:tc>
          <w:tcPr>
            <w:tcW w:w="8296" w:type="dxa"/>
          </w:tcPr>
          <w:p w14:paraId="298AA811" w14:textId="5F6C4CDA" w:rsidR="00E80B74" w:rsidRDefault="00E80B74" w:rsidP="00B954C2">
            <w:pPr>
              <w:rPr>
                <w:rFonts w:hint="eastAsia"/>
              </w:rPr>
            </w:pPr>
            <w:r w:rsidRPr="00E80B74">
              <w:t>memcached.exe -d start</w:t>
            </w:r>
          </w:p>
        </w:tc>
      </w:tr>
    </w:tbl>
    <w:p w14:paraId="2A79BD73" w14:textId="53C980B4" w:rsidR="00103A34" w:rsidRDefault="00103A34" w:rsidP="00B954C2"/>
    <w:p w14:paraId="745B52A1" w14:textId="45657841" w:rsidR="00405760" w:rsidRDefault="00405760" w:rsidP="00405760">
      <w:pPr>
        <w:pStyle w:val="2"/>
      </w:pPr>
      <w:r>
        <w:rPr>
          <w:rFonts w:hint="eastAsia"/>
        </w:rPr>
        <w:t>配置项说明</w:t>
      </w:r>
    </w:p>
    <w:p w14:paraId="60C3257C" w14:textId="3981F803" w:rsidR="00405760" w:rsidRDefault="00405760" w:rsidP="0040576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05760" w14:paraId="63FB83DC" w14:textId="77777777" w:rsidTr="00634DFB">
        <w:tc>
          <w:tcPr>
            <w:tcW w:w="1838" w:type="dxa"/>
          </w:tcPr>
          <w:p w14:paraId="3F3134ED" w14:textId="7849F7C3" w:rsidR="00405760" w:rsidRDefault="00405760" w:rsidP="00405760">
            <w:pPr>
              <w:rPr>
                <w:rFonts w:hint="eastAsia"/>
              </w:rPr>
            </w:pPr>
            <w:r w:rsidRPr="00405760">
              <w:t>-p</w:t>
            </w:r>
          </w:p>
        </w:tc>
        <w:tc>
          <w:tcPr>
            <w:tcW w:w="6458" w:type="dxa"/>
          </w:tcPr>
          <w:p w14:paraId="5DC8308D" w14:textId="7D9CAF6E" w:rsidR="00405760" w:rsidRDefault="00405760" w:rsidP="00405760">
            <w:pPr>
              <w:rPr>
                <w:rFonts w:hint="eastAsia"/>
              </w:rPr>
            </w:pPr>
            <w:r w:rsidRPr="00405760">
              <w:rPr>
                <w:rFonts w:hint="eastAsia"/>
              </w:rPr>
              <w:t>监听的端口</w:t>
            </w:r>
          </w:p>
        </w:tc>
      </w:tr>
      <w:tr w:rsidR="00405760" w14:paraId="77968606" w14:textId="77777777" w:rsidTr="00634DFB">
        <w:tc>
          <w:tcPr>
            <w:tcW w:w="1838" w:type="dxa"/>
          </w:tcPr>
          <w:p w14:paraId="42FE8BAD" w14:textId="75EB7512" w:rsidR="00405760" w:rsidRDefault="00405760" w:rsidP="00405760">
            <w:pPr>
              <w:rPr>
                <w:rFonts w:hint="eastAsia"/>
              </w:rPr>
            </w:pPr>
            <w:r w:rsidRPr="00405760">
              <w:lastRenderedPageBreak/>
              <w:t>-l</w:t>
            </w:r>
          </w:p>
        </w:tc>
        <w:tc>
          <w:tcPr>
            <w:tcW w:w="6458" w:type="dxa"/>
          </w:tcPr>
          <w:p w14:paraId="3A41563F" w14:textId="1F406D42" w:rsidR="00405760" w:rsidRDefault="00405760" w:rsidP="00405760">
            <w:pPr>
              <w:rPr>
                <w:rFonts w:hint="eastAsia"/>
              </w:rPr>
            </w:pPr>
            <w:r w:rsidRPr="00405760">
              <w:rPr>
                <w:rFonts w:hint="eastAsia"/>
              </w:rPr>
              <w:t>连接的</w:t>
            </w:r>
            <w:r w:rsidRPr="00405760">
              <w:rPr>
                <w:rFonts w:hint="eastAsia"/>
              </w:rPr>
              <w:t>IP</w:t>
            </w:r>
            <w:r w:rsidRPr="00405760">
              <w:rPr>
                <w:rFonts w:hint="eastAsia"/>
              </w:rPr>
              <w:t>地址</w:t>
            </w:r>
            <w:r w:rsidRPr="00405760">
              <w:rPr>
                <w:rFonts w:hint="eastAsia"/>
              </w:rPr>
              <w:t xml:space="preserve">, </w:t>
            </w:r>
            <w:r w:rsidRPr="00405760">
              <w:rPr>
                <w:rFonts w:hint="eastAsia"/>
              </w:rPr>
              <w:t>默认是本机</w:t>
            </w:r>
          </w:p>
        </w:tc>
      </w:tr>
      <w:tr w:rsidR="00405760" w14:paraId="3987AFAD" w14:textId="77777777" w:rsidTr="00634DFB">
        <w:tc>
          <w:tcPr>
            <w:tcW w:w="1838" w:type="dxa"/>
          </w:tcPr>
          <w:p w14:paraId="64A09DE5" w14:textId="6FF19DB3" w:rsidR="00405760" w:rsidRDefault="00405760" w:rsidP="00405760">
            <w:pPr>
              <w:rPr>
                <w:rFonts w:hint="eastAsia"/>
              </w:rPr>
            </w:pPr>
            <w:r w:rsidRPr="00405760">
              <w:t>-d start</w:t>
            </w:r>
          </w:p>
        </w:tc>
        <w:tc>
          <w:tcPr>
            <w:tcW w:w="6458" w:type="dxa"/>
          </w:tcPr>
          <w:p w14:paraId="00D65501" w14:textId="1109243B" w:rsidR="00405760" w:rsidRDefault="00405760" w:rsidP="00405760">
            <w:pPr>
              <w:rPr>
                <w:rFonts w:hint="eastAsia"/>
              </w:rPr>
            </w:pPr>
            <w:r w:rsidRPr="00405760">
              <w:rPr>
                <w:rFonts w:hint="eastAsia"/>
              </w:rPr>
              <w:t>启动</w:t>
            </w:r>
            <w:r>
              <w:rPr>
                <w:rFonts w:hint="eastAsia"/>
              </w:rPr>
              <w:t>M</w:t>
            </w:r>
            <w:r w:rsidRPr="00405760">
              <w:rPr>
                <w:rFonts w:hint="eastAsia"/>
              </w:rPr>
              <w:t>emcached</w:t>
            </w:r>
            <w:r w:rsidRPr="00405760">
              <w:rPr>
                <w:rFonts w:hint="eastAsia"/>
              </w:rPr>
              <w:t>服务</w:t>
            </w:r>
          </w:p>
        </w:tc>
      </w:tr>
      <w:tr w:rsidR="00405760" w14:paraId="294DF7CD" w14:textId="77777777" w:rsidTr="00634DFB">
        <w:tc>
          <w:tcPr>
            <w:tcW w:w="1838" w:type="dxa"/>
          </w:tcPr>
          <w:p w14:paraId="256B4F0D" w14:textId="2B080B29" w:rsidR="00405760" w:rsidRDefault="005C4CB4" w:rsidP="00405760">
            <w:pPr>
              <w:rPr>
                <w:rFonts w:hint="eastAsia"/>
              </w:rPr>
            </w:pPr>
            <w:r w:rsidRPr="005C4CB4">
              <w:t>-d restart</w:t>
            </w:r>
          </w:p>
        </w:tc>
        <w:tc>
          <w:tcPr>
            <w:tcW w:w="6458" w:type="dxa"/>
          </w:tcPr>
          <w:p w14:paraId="20C46471" w14:textId="6D0BD84D" w:rsidR="00405760" w:rsidRDefault="005C4CB4" w:rsidP="00405760">
            <w:pPr>
              <w:rPr>
                <w:rFonts w:hint="eastAsia"/>
              </w:rPr>
            </w:pPr>
            <w:r>
              <w:rPr>
                <w:rFonts w:hint="eastAsia"/>
              </w:rPr>
              <w:t>重启</w:t>
            </w:r>
            <w:r>
              <w:t>M</w:t>
            </w:r>
            <w:r w:rsidRPr="005C4CB4">
              <w:rPr>
                <w:rFonts w:hint="eastAsia"/>
              </w:rPr>
              <w:t>emcached</w:t>
            </w:r>
            <w:r w:rsidRPr="005C4CB4">
              <w:rPr>
                <w:rFonts w:hint="eastAsia"/>
              </w:rPr>
              <w:t>服务</w:t>
            </w:r>
          </w:p>
        </w:tc>
      </w:tr>
      <w:tr w:rsidR="00405760" w:rsidRPr="00634DFB" w14:paraId="4AA2D7AF" w14:textId="77777777" w:rsidTr="00634DFB">
        <w:tc>
          <w:tcPr>
            <w:tcW w:w="1838" w:type="dxa"/>
          </w:tcPr>
          <w:p w14:paraId="2F284885" w14:textId="08A6CBD2" w:rsidR="00405760" w:rsidRDefault="00634DFB" w:rsidP="00405760">
            <w:pPr>
              <w:rPr>
                <w:rFonts w:hint="eastAsia"/>
              </w:rPr>
            </w:pPr>
            <w:r w:rsidRPr="00634DFB">
              <w:t>-d stop</w:t>
            </w:r>
          </w:p>
        </w:tc>
        <w:tc>
          <w:tcPr>
            <w:tcW w:w="6458" w:type="dxa"/>
          </w:tcPr>
          <w:p w14:paraId="3772D003" w14:textId="3F66FDA7" w:rsidR="00405760" w:rsidRDefault="00634DFB" w:rsidP="00405760">
            <w:pPr>
              <w:rPr>
                <w:rFonts w:hint="eastAsia"/>
              </w:rPr>
            </w:pPr>
            <w:r w:rsidRPr="00634DFB">
              <w:rPr>
                <w:rFonts w:hint="eastAsia"/>
              </w:rPr>
              <w:t>关闭正在运行的</w:t>
            </w:r>
            <w:r>
              <w:t>M</w:t>
            </w:r>
            <w:r w:rsidRPr="00634DFB">
              <w:rPr>
                <w:rFonts w:hint="eastAsia"/>
              </w:rPr>
              <w:t>emcached</w:t>
            </w:r>
            <w:r w:rsidRPr="00634DFB">
              <w:rPr>
                <w:rFonts w:hint="eastAsia"/>
              </w:rPr>
              <w:t>服务</w:t>
            </w:r>
          </w:p>
        </w:tc>
      </w:tr>
      <w:tr w:rsidR="00634DFB" w:rsidRPr="00634DFB" w14:paraId="6B530997" w14:textId="77777777" w:rsidTr="00634DFB">
        <w:tc>
          <w:tcPr>
            <w:tcW w:w="1838" w:type="dxa"/>
          </w:tcPr>
          <w:p w14:paraId="7D009FC1" w14:textId="6B1EC1E0" w:rsidR="00634DFB" w:rsidRDefault="00634DFB" w:rsidP="00620DA0">
            <w:pPr>
              <w:rPr>
                <w:rFonts w:hint="eastAsia"/>
              </w:rPr>
            </w:pPr>
            <w:r w:rsidRPr="00634DFB">
              <w:t>-d shutdown</w:t>
            </w:r>
          </w:p>
        </w:tc>
        <w:tc>
          <w:tcPr>
            <w:tcW w:w="6458" w:type="dxa"/>
          </w:tcPr>
          <w:p w14:paraId="1BFD9BE9" w14:textId="77777777" w:rsidR="00634DFB" w:rsidRDefault="00634DFB" w:rsidP="00620DA0">
            <w:pPr>
              <w:rPr>
                <w:rFonts w:hint="eastAsia"/>
              </w:rPr>
            </w:pPr>
            <w:r w:rsidRPr="00634DFB">
              <w:rPr>
                <w:rFonts w:hint="eastAsia"/>
              </w:rPr>
              <w:t>关闭正在运行的</w:t>
            </w:r>
            <w:r>
              <w:t>M</w:t>
            </w:r>
            <w:r w:rsidRPr="00634DFB">
              <w:rPr>
                <w:rFonts w:hint="eastAsia"/>
              </w:rPr>
              <w:t>emcached</w:t>
            </w:r>
            <w:r w:rsidRPr="00634DFB">
              <w:rPr>
                <w:rFonts w:hint="eastAsia"/>
              </w:rPr>
              <w:t>服务</w:t>
            </w:r>
          </w:p>
        </w:tc>
      </w:tr>
      <w:tr w:rsidR="00634DFB" w:rsidRPr="00634DFB" w14:paraId="3DDD2387" w14:textId="77777777" w:rsidTr="00634DFB">
        <w:tc>
          <w:tcPr>
            <w:tcW w:w="1838" w:type="dxa"/>
          </w:tcPr>
          <w:p w14:paraId="1D58A0F8" w14:textId="0DF9B6F7" w:rsidR="00634DFB" w:rsidRPr="00634DFB" w:rsidRDefault="00634DFB" w:rsidP="00405760">
            <w:r w:rsidRPr="00634DFB">
              <w:t>-d install</w:t>
            </w:r>
          </w:p>
        </w:tc>
        <w:tc>
          <w:tcPr>
            <w:tcW w:w="6458" w:type="dxa"/>
          </w:tcPr>
          <w:p w14:paraId="6C240B94" w14:textId="3B9423E2" w:rsidR="00634DFB" w:rsidRPr="00634DFB" w:rsidRDefault="00634DFB" w:rsidP="00405760">
            <w:pPr>
              <w:rPr>
                <w:rFonts w:hint="eastAsia"/>
              </w:rPr>
            </w:pPr>
            <w:r w:rsidRPr="00634DFB">
              <w:rPr>
                <w:rFonts w:hint="eastAsia"/>
              </w:rPr>
              <w:t>安装</w:t>
            </w:r>
            <w:r>
              <w:t>M</w:t>
            </w:r>
            <w:r w:rsidRPr="00634DFB">
              <w:rPr>
                <w:rFonts w:hint="eastAsia"/>
              </w:rPr>
              <w:t>emcached</w:t>
            </w:r>
            <w:r w:rsidRPr="00634DFB">
              <w:rPr>
                <w:rFonts w:hint="eastAsia"/>
              </w:rPr>
              <w:t>服务</w:t>
            </w:r>
          </w:p>
        </w:tc>
      </w:tr>
      <w:tr w:rsidR="00405760" w14:paraId="61418E0E" w14:textId="77777777" w:rsidTr="00634DFB">
        <w:tc>
          <w:tcPr>
            <w:tcW w:w="1838" w:type="dxa"/>
          </w:tcPr>
          <w:p w14:paraId="6439312F" w14:textId="1D76A800" w:rsidR="00405760" w:rsidRDefault="00932195" w:rsidP="00405760">
            <w:pPr>
              <w:rPr>
                <w:rFonts w:hint="eastAsia"/>
              </w:rPr>
            </w:pPr>
            <w:r w:rsidRPr="00932195">
              <w:t>-d uninstall</w:t>
            </w:r>
          </w:p>
        </w:tc>
        <w:tc>
          <w:tcPr>
            <w:tcW w:w="6458" w:type="dxa"/>
          </w:tcPr>
          <w:p w14:paraId="0120C566" w14:textId="4A6BE99B" w:rsidR="00405760" w:rsidRDefault="00932195" w:rsidP="00405760">
            <w:pPr>
              <w:rPr>
                <w:rFonts w:hint="eastAsia"/>
              </w:rPr>
            </w:pPr>
            <w:r w:rsidRPr="00932195">
              <w:rPr>
                <w:rFonts w:hint="eastAsia"/>
              </w:rPr>
              <w:t>卸载</w:t>
            </w:r>
            <w:r>
              <w:t>M</w:t>
            </w:r>
            <w:r w:rsidRPr="00932195">
              <w:rPr>
                <w:rFonts w:hint="eastAsia"/>
              </w:rPr>
              <w:t>emcached</w:t>
            </w:r>
            <w:r w:rsidRPr="00932195">
              <w:rPr>
                <w:rFonts w:hint="eastAsia"/>
              </w:rPr>
              <w:t>服务</w:t>
            </w:r>
          </w:p>
        </w:tc>
      </w:tr>
      <w:tr w:rsidR="00405760" w14:paraId="12ED3CE4" w14:textId="77777777" w:rsidTr="00634DFB">
        <w:tc>
          <w:tcPr>
            <w:tcW w:w="1838" w:type="dxa"/>
          </w:tcPr>
          <w:p w14:paraId="2AF38B2D" w14:textId="6F815B89" w:rsidR="00405760" w:rsidRDefault="00D60364" w:rsidP="00405760">
            <w:pPr>
              <w:rPr>
                <w:rFonts w:hint="eastAsia"/>
              </w:rPr>
            </w:pPr>
            <w:r w:rsidRPr="00D60364">
              <w:t>-u</w:t>
            </w:r>
          </w:p>
        </w:tc>
        <w:tc>
          <w:tcPr>
            <w:tcW w:w="6458" w:type="dxa"/>
          </w:tcPr>
          <w:p w14:paraId="5C2F055A" w14:textId="5E0FEF6C" w:rsidR="00405760" w:rsidRDefault="00D60364" w:rsidP="00405760">
            <w:pPr>
              <w:rPr>
                <w:rFonts w:hint="eastAsia"/>
              </w:rPr>
            </w:pPr>
            <w:r w:rsidRPr="00D60364">
              <w:rPr>
                <w:rFonts w:hint="eastAsia"/>
              </w:rPr>
              <w:t>以</w:t>
            </w:r>
            <w:r>
              <w:rPr>
                <w:rFonts w:hint="eastAsia"/>
              </w:rPr>
              <w:t>管理员</w:t>
            </w:r>
            <w:r w:rsidRPr="00D60364">
              <w:rPr>
                <w:rFonts w:hint="eastAsia"/>
              </w:rPr>
              <w:t>的身份运行</w:t>
            </w:r>
            <w:r w:rsidRPr="00D60364">
              <w:rPr>
                <w:rFonts w:hint="eastAsia"/>
              </w:rPr>
              <w:t xml:space="preserve"> (</w:t>
            </w:r>
            <w:r w:rsidRPr="00D60364">
              <w:rPr>
                <w:rFonts w:hint="eastAsia"/>
              </w:rPr>
              <w:t>仅在以</w:t>
            </w:r>
            <w:r w:rsidRPr="00D60364">
              <w:rPr>
                <w:rFonts w:hint="eastAsia"/>
              </w:rPr>
              <w:t>root</w:t>
            </w:r>
            <w:r w:rsidRPr="00D60364">
              <w:rPr>
                <w:rFonts w:hint="eastAsia"/>
              </w:rPr>
              <w:t>运行的时候有效</w:t>
            </w:r>
            <w:r w:rsidRPr="00D60364">
              <w:rPr>
                <w:rFonts w:hint="eastAsia"/>
              </w:rPr>
              <w:t>)</w:t>
            </w:r>
          </w:p>
        </w:tc>
      </w:tr>
      <w:tr w:rsidR="00405760" w14:paraId="29925311" w14:textId="77777777" w:rsidTr="00634DFB">
        <w:tc>
          <w:tcPr>
            <w:tcW w:w="1838" w:type="dxa"/>
          </w:tcPr>
          <w:p w14:paraId="3245BF96" w14:textId="0E1CA58B" w:rsidR="00405760" w:rsidRDefault="00D60364" w:rsidP="00405760">
            <w:pPr>
              <w:rPr>
                <w:rFonts w:hint="eastAsia"/>
              </w:rPr>
            </w:pPr>
            <w:r w:rsidRPr="00D60364">
              <w:t>-m</w:t>
            </w:r>
          </w:p>
        </w:tc>
        <w:tc>
          <w:tcPr>
            <w:tcW w:w="6458" w:type="dxa"/>
          </w:tcPr>
          <w:p w14:paraId="38D39F48" w14:textId="7A308767" w:rsidR="00405760" w:rsidRDefault="00D60364" w:rsidP="00405760">
            <w:pPr>
              <w:rPr>
                <w:rFonts w:hint="eastAsia"/>
              </w:rPr>
            </w:pPr>
            <w:r w:rsidRPr="00D60364">
              <w:rPr>
                <w:rFonts w:hint="eastAsia"/>
              </w:rPr>
              <w:t>最大内存使用，单位</w:t>
            </w:r>
            <w:r w:rsidRPr="00D60364">
              <w:rPr>
                <w:rFonts w:hint="eastAsia"/>
              </w:rPr>
              <w:t>MB</w:t>
            </w:r>
            <w:r w:rsidRPr="00D60364">
              <w:rPr>
                <w:rFonts w:hint="eastAsia"/>
              </w:rPr>
              <w:t>。默认</w:t>
            </w:r>
            <w:r w:rsidRPr="00D60364">
              <w:rPr>
                <w:rFonts w:hint="eastAsia"/>
              </w:rPr>
              <w:t>64MB</w:t>
            </w:r>
            <w:r w:rsidRPr="00D60364">
              <w:rPr>
                <w:rFonts w:hint="eastAsia"/>
              </w:rPr>
              <w:t>。</w:t>
            </w:r>
          </w:p>
        </w:tc>
      </w:tr>
      <w:tr w:rsidR="00D60364" w14:paraId="44BAECF9" w14:textId="77777777" w:rsidTr="00634DFB">
        <w:tc>
          <w:tcPr>
            <w:tcW w:w="1838" w:type="dxa"/>
          </w:tcPr>
          <w:p w14:paraId="49589B7C" w14:textId="7C58D26E" w:rsidR="00D60364" w:rsidRDefault="00D60364" w:rsidP="00405760">
            <w:pPr>
              <w:rPr>
                <w:rFonts w:hint="eastAsia"/>
              </w:rPr>
            </w:pPr>
            <w:r w:rsidRPr="00D60364">
              <w:t>-M</w:t>
            </w:r>
          </w:p>
        </w:tc>
        <w:tc>
          <w:tcPr>
            <w:tcW w:w="6458" w:type="dxa"/>
          </w:tcPr>
          <w:p w14:paraId="6751B5DE" w14:textId="0E581E8E" w:rsidR="00D60364" w:rsidRDefault="00D60364" w:rsidP="00405760">
            <w:pPr>
              <w:rPr>
                <w:rFonts w:hint="eastAsia"/>
              </w:rPr>
            </w:pPr>
            <w:r w:rsidRPr="00D60364">
              <w:rPr>
                <w:rFonts w:hint="eastAsia"/>
              </w:rPr>
              <w:t>内存耗尽时返回错误，而不是删除项</w:t>
            </w:r>
            <w:r>
              <w:rPr>
                <w:rFonts w:hint="eastAsia"/>
              </w:rPr>
              <w:t>。</w:t>
            </w:r>
          </w:p>
        </w:tc>
      </w:tr>
      <w:tr w:rsidR="00D60364" w14:paraId="57DF379C" w14:textId="77777777" w:rsidTr="00634DFB">
        <w:tc>
          <w:tcPr>
            <w:tcW w:w="1838" w:type="dxa"/>
          </w:tcPr>
          <w:p w14:paraId="375C8D2D" w14:textId="27C39BFC" w:rsidR="00D60364" w:rsidRDefault="00871D16" w:rsidP="00405760">
            <w:pPr>
              <w:rPr>
                <w:rFonts w:hint="eastAsia"/>
              </w:rPr>
            </w:pPr>
            <w:r w:rsidRPr="00871D16">
              <w:t>-c</w:t>
            </w:r>
          </w:p>
        </w:tc>
        <w:tc>
          <w:tcPr>
            <w:tcW w:w="6458" w:type="dxa"/>
          </w:tcPr>
          <w:p w14:paraId="74A0CCD7" w14:textId="42F55815" w:rsidR="00D60364" w:rsidRDefault="00871D16" w:rsidP="00405760">
            <w:pPr>
              <w:rPr>
                <w:rFonts w:hint="eastAsia"/>
              </w:rPr>
            </w:pPr>
            <w:r w:rsidRPr="00871D16">
              <w:rPr>
                <w:rFonts w:hint="eastAsia"/>
              </w:rPr>
              <w:t>最大同时连接数，默认是</w:t>
            </w:r>
            <w:r w:rsidRPr="00871D16">
              <w:rPr>
                <w:rFonts w:hint="eastAsia"/>
              </w:rPr>
              <w:t>1024</w:t>
            </w:r>
            <w:r>
              <w:rPr>
                <w:rFonts w:hint="eastAsia"/>
              </w:rPr>
              <w:t>。</w:t>
            </w:r>
          </w:p>
        </w:tc>
      </w:tr>
      <w:tr w:rsidR="00D60364" w14:paraId="0A9891B0" w14:textId="77777777" w:rsidTr="00634DFB">
        <w:tc>
          <w:tcPr>
            <w:tcW w:w="1838" w:type="dxa"/>
          </w:tcPr>
          <w:p w14:paraId="671AE317" w14:textId="1FEE3F9A" w:rsidR="00D60364" w:rsidRDefault="00A65300" w:rsidP="00405760">
            <w:pPr>
              <w:rPr>
                <w:rFonts w:hint="eastAsia"/>
              </w:rPr>
            </w:pPr>
            <w:r w:rsidRPr="00A65300">
              <w:t>-f</w:t>
            </w:r>
          </w:p>
        </w:tc>
        <w:tc>
          <w:tcPr>
            <w:tcW w:w="6458" w:type="dxa"/>
          </w:tcPr>
          <w:p w14:paraId="0D86E1FE" w14:textId="594872E8" w:rsidR="00D60364" w:rsidRDefault="00A65300" w:rsidP="00405760">
            <w:pPr>
              <w:rPr>
                <w:rFonts w:hint="eastAsia"/>
              </w:rPr>
            </w:pPr>
            <w:r w:rsidRPr="00A65300">
              <w:rPr>
                <w:rFonts w:hint="eastAsia"/>
              </w:rPr>
              <w:t>块大小增长因子，默认是</w:t>
            </w:r>
            <w:r w:rsidRPr="00A65300">
              <w:rPr>
                <w:rFonts w:hint="eastAsia"/>
              </w:rPr>
              <w:t>1.25</w:t>
            </w:r>
            <w:r>
              <w:rPr>
                <w:rFonts w:hint="eastAsia"/>
              </w:rPr>
              <w:t>。</w:t>
            </w:r>
          </w:p>
        </w:tc>
      </w:tr>
      <w:tr w:rsidR="00D60364" w14:paraId="1D76C4D7" w14:textId="77777777" w:rsidTr="00634DFB">
        <w:tc>
          <w:tcPr>
            <w:tcW w:w="1838" w:type="dxa"/>
          </w:tcPr>
          <w:p w14:paraId="47CC0D45" w14:textId="44156786" w:rsidR="00D60364" w:rsidRDefault="00C25029" w:rsidP="00405760">
            <w:pPr>
              <w:rPr>
                <w:rFonts w:hint="eastAsia"/>
              </w:rPr>
            </w:pPr>
            <w:r w:rsidRPr="00C25029">
              <w:t>-n</w:t>
            </w:r>
          </w:p>
        </w:tc>
        <w:tc>
          <w:tcPr>
            <w:tcW w:w="6458" w:type="dxa"/>
          </w:tcPr>
          <w:p w14:paraId="7A25F6B7" w14:textId="6D2E2B3F" w:rsidR="00D60364" w:rsidRDefault="00C25029" w:rsidP="00405760">
            <w:pPr>
              <w:rPr>
                <w:rFonts w:hint="eastAsia"/>
              </w:rPr>
            </w:pPr>
            <w:r w:rsidRPr="00C25029">
              <w:rPr>
                <w:rFonts w:hint="eastAsia"/>
              </w:rPr>
              <w:t>最小分配空间，</w:t>
            </w:r>
            <w:r w:rsidRPr="00C25029">
              <w:rPr>
                <w:rFonts w:hint="eastAsia"/>
              </w:rPr>
              <w:t>key</w:t>
            </w:r>
            <w:r>
              <w:t xml:space="preserve"> </w:t>
            </w:r>
            <w:r w:rsidRPr="00C25029">
              <w:rPr>
                <w:rFonts w:hint="eastAsia"/>
              </w:rPr>
              <w:t>+</w:t>
            </w:r>
            <w:r>
              <w:t xml:space="preserve"> </w:t>
            </w:r>
            <w:r w:rsidRPr="00C25029">
              <w:rPr>
                <w:rFonts w:hint="eastAsia"/>
              </w:rPr>
              <w:t>value</w:t>
            </w:r>
            <w:r>
              <w:t xml:space="preserve"> </w:t>
            </w:r>
            <w:r w:rsidRPr="00C25029">
              <w:rPr>
                <w:rFonts w:hint="eastAsia"/>
              </w:rPr>
              <w:t>+</w:t>
            </w:r>
            <w:r>
              <w:t xml:space="preserve"> </w:t>
            </w:r>
            <w:r w:rsidRPr="00C25029">
              <w:rPr>
                <w:rFonts w:hint="eastAsia"/>
              </w:rPr>
              <w:t>flags</w:t>
            </w:r>
            <w:r w:rsidRPr="00C25029">
              <w:rPr>
                <w:rFonts w:hint="eastAsia"/>
              </w:rPr>
              <w:t>默认是</w:t>
            </w:r>
            <w:r w:rsidRPr="00C25029">
              <w:rPr>
                <w:rFonts w:hint="eastAsia"/>
              </w:rPr>
              <w:t>48</w:t>
            </w:r>
            <w:r>
              <w:rPr>
                <w:rFonts w:hint="eastAsia"/>
              </w:rPr>
              <w:t>。</w:t>
            </w:r>
          </w:p>
        </w:tc>
      </w:tr>
      <w:tr w:rsidR="00B35620" w14:paraId="30539AB1" w14:textId="77777777" w:rsidTr="00634DFB">
        <w:tc>
          <w:tcPr>
            <w:tcW w:w="1838" w:type="dxa"/>
          </w:tcPr>
          <w:p w14:paraId="18F67FF6" w14:textId="31C31F39" w:rsidR="00B35620" w:rsidRPr="00C25029" w:rsidRDefault="00B35620" w:rsidP="00405760">
            <w:r w:rsidRPr="00B35620">
              <w:t>-h</w:t>
            </w:r>
          </w:p>
        </w:tc>
        <w:tc>
          <w:tcPr>
            <w:tcW w:w="6458" w:type="dxa"/>
          </w:tcPr>
          <w:p w14:paraId="4397C454" w14:textId="3B5A3135" w:rsidR="00B35620" w:rsidRPr="00C25029" w:rsidRDefault="00B35620" w:rsidP="00405760">
            <w:pPr>
              <w:rPr>
                <w:rFonts w:hint="eastAsia"/>
              </w:rPr>
            </w:pPr>
            <w:r w:rsidRPr="00B35620">
              <w:rPr>
                <w:rFonts w:hint="eastAsia"/>
              </w:rPr>
              <w:t>显示帮助</w:t>
            </w:r>
          </w:p>
        </w:tc>
      </w:tr>
    </w:tbl>
    <w:p w14:paraId="4A146F7E" w14:textId="69C3A999" w:rsidR="00405760" w:rsidRDefault="00405760" w:rsidP="00405760"/>
    <w:p w14:paraId="4C06755F" w14:textId="77777777" w:rsidR="00AB682B" w:rsidRDefault="002B7C96" w:rsidP="002B7C96">
      <w:r>
        <w:rPr>
          <w:rFonts w:hint="eastAsia"/>
        </w:rPr>
        <w:t>设置参数时需要先停止</w:t>
      </w:r>
      <w:r w:rsidR="00D2585F">
        <w:rPr>
          <w:rFonts w:hint="eastAsia"/>
        </w:rPr>
        <w:t>M</w:t>
      </w:r>
      <w:r>
        <w:rPr>
          <w:rFonts w:hint="eastAsia"/>
        </w:rPr>
        <w:t>emcached</w:t>
      </w:r>
      <w:r>
        <w:rPr>
          <w:rFonts w:hint="eastAsia"/>
        </w:rPr>
        <w:t>，然后用命令行设置，比如：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82B" w14:paraId="194BA735" w14:textId="77777777" w:rsidTr="00AB682B">
        <w:tc>
          <w:tcPr>
            <w:tcW w:w="8296" w:type="dxa"/>
          </w:tcPr>
          <w:p w14:paraId="3788E1D0" w14:textId="6637C601" w:rsidR="00AB682B" w:rsidRPr="00AB682B" w:rsidRDefault="00AB682B" w:rsidP="002B7C96">
            <w:pPr>
              <w:rPr>
                <w:rFonts w:hint="eastAsia"/>
              </w:rPr>
            </w:pPr>
            <w:r>
              <w:t>memcached.exe -m 1 -d start</w:t>
            </w:r>
          </w:p>
        </w:tc>
      </w:tr>
    </w:tbl>
    <w:p w14:paraId="4D169A6C" w14:textId="73A3C146" w:rsidR="002B7C96" w:rsidRDefault="002B7C96" w:rsidP="002B7C96"/>
    <w:p w14:paraId="6C3A7F5B" w14:textId="1B34B9AD" w:rsidR="006E40DF" w:rsidRDefault="006E40DF" w:rsidP="002B7C96"/>
    <w:p w14:paraId="50C3DFD0" w14:textId="54794E69" w:rsidR="006E40DF" w:rsidRDefault="006E40DF" w:rsidP="006E40DF">
      <w:pPr>
        <w:pStyle w:val="2"/>
      </w:pPr>
      <w:r>
        <w:rPr>
          <w:rFonts w:hint="eastAsia"/>
        </w:rPr>
        <w:t>修改配置项</w:t>
      </w:r>
    </w:p>
    <w:p w14:paraId="4CC1EF21" w14:textId="77110A61" w:rsidR="006E40DF" w:rsidRDefault="00B670A3" w:rsidP="006E40DF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系统中，修改</w:t>
      </w:r>
      <w:r>
        <w:rPr>
          <w:rFonts w:hint="eastAsia"/>
        </w:rPr>
        <w:t>Memcached</w:t>
      </w:r>
      <w:r>
        <w:rPr>
          <w:rFonts w:hint="eastAsia"/>
        </w:rPr>
        <w:t>的配置项时，需要通过注册表信息来设置。</w:t>
      </w:r>
    </w:p>
    <w:p w14:paraId="63C82C43" w14:textId="1156FE74" w:rsidR="00B670A3" w:rsidRDefault="00B670A3" w:rsidP="006E40DF"/>
    <w:p w14:paraId="516C6222" w14:textId="53FDCB47" w:rsidR="00B670A3" w:rsidRDefault="00B670A3" w:rsidP="006E40DF">
      <w:r>
        <w:rPr>
          <w:rFonts w:hint="eastAsia"/>
        </w:rPr>
        <w:t>打开注册表，查找</w:t>
      </w:r>
    </w:p>
    <w:p w14:paraId="3E3A0161" w14:textId="754C36A8" w:rsidR="00034618" w:rsidRDefault="00034618" w:rsidP="006E40DF">
      <w:r w:rsidRPr="00034618">
        <w:rPr>
          <w:rFonts w:hint="eastAsia"/>
        </w:rPr>
        <w:t>\HKEY_LOCAL_MACHINE\SYSTEM\CurrentControlSet\Services\memcached</w:t>
      </w:r>
    </w:p>
    <w:p w14:paraId="0246F8F8" w14:textId="6ABE7272" w:rsidR="00B670A3" w:rsidRDefault="009A1EB6" w:rsidP="006E40DF">
      <w:r>
        <w:rPr>
          <w:rFonts w:hint="eastAsia"/>
        </w:rPr>
        <w:t>如下图所示：</w:t>
      </w:r>
    </w:p>
    <w:p w14:paraId="27397DAC" w14:textId="6E560AFE" w:rsidR="009A1EB6" w:rsidRDefault="00E5097F" w:rsidP="00E509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F0B279" wp14:editId="70CCDE1E">
            <wp:extent cx="3848432" cy="16256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616" cy="16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701" w14:textId="490899A4" w:rsidR="00B670A3" w:rsidRDefault="00E5097F" w:rsidP="006E40DF">
      <w:r>
        <w:rPr>
          <w:rFonts w:hint="eastAsia"/>
        </w:rPr>
        <w:t>双击“</w:t>
      </w:r>
      <w:r w:rsidRPr="00493648">
        <w:rPr>
          <w:rFonts w:hint="eastAsia"/>
          <w:b/>
          <w:bCs/>
        </w:rPr>
        <w:t>ImagePath</w:t>
      </w:r>
      <w:r>
        <w:rPr>
          <w:rFonts w:hint="eastAsia"/>
        </w:rPr>
        <w:t>”配置项，如下图所示：</w:t>
      </w:r>
    </w:p>
    <w:p w14:paraId="69FB0DCE" w14:textId="20E02F81" w:rsidR="00E5097F" w:rsidRPr="006E40DF" w:rsidRDefault="00F93FC8" w:rsidP="00F93FC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8B3D81" wp14:editId="55CE8D25">
            <wp:extent cx="3458817" cy="1542553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1108" cy="15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3ABB" w14:textId="4CDA950E" w:rsidR="006E40DF" w:rsidRDefault="00722A7B" w:rsidP="002B7C96">
      <w:r>
        <w:rPr>
          <w:rFonts w:hint="eastAsia"/>
        </w:rPr>
        <w:t>然后在</w:t>
      </w:r>
      <w:r w:rsidRPr="00722A7B">
        <w:t>"C:\Memcached-win64-1.4.4-14\memcached.exe" -d runservice</w:t>
      </w:r>
      <w:r>
        <w:rPr>
          <w:rFonts w:hint="eastAsia"/>
        </w:rPr>
        <w:t>的后面添加启动参数，比如完整示例：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856" w14:paraId="74A9F5A0" w14:textId="77777777" w:rsidTr="00C61856">
        <w:tc>
          <w:tcPr>
            <w:tcW w:w="8296" w:type="dxa"/>
          </w:tcPr>
          <w:p w14:paraId="4EE2FA52" w14:textId="08FA886E" w:rsidR="00C61856" w:rsidRDefault="00C61856" w:rsidP="002B7C96">
            <w:pPr>
              <w:rPr>
                <w:rFonts w:hint="eastAsia"/>
              </w:rPr>
            </w:pPr>
            <w:r w:rsidRPr="00C61856">
              <w:t>"...\memcached.exe" -d runservice -m 1024 -c 2048 -p 11210</w:t>
            </w:r>
          </w:p>
        </w:tc>
      </w:tr>
      <w:tr w:rsidR="00C61856" w14:paraId="29D2A878" w14:textId="77777777" w:rsidTr="00C61856">
        <w:tc>
          <w:tcPr>
            <w:tcW w:w="8296" w:type="dxa"/>
          </w:tcPr>
          <w:p w14:paraId="44BD3623" w14:textId="0A230BBF" w:rsidR="00C61856" w:rsidRPr="00C61856" w:rsidRDefault="00C61856" w:rsidP="002B7C96">
            <w:r>
              <w:rPr>
                <w:rFonts w:hint="eastAsia"/>
              </w:rPr>
              <w:t>为了在同一行显示，这里省略了具体路径。</w:t>
            </w:r>
          </w:p>
        </w:tc>
      </w:tr>
    </w:tbl>
    <w:p w14:paraId="78951845" w14:textId="77777777" w:rsidR="00722A7B" w:rsidRPr="00AB682B" w:rsidRDefault="00722A7B" w:rsidP="002B7C96">
      <w:pPr>
        <w:rPr>
          <w:rFonts w:hint="eastAsia"/>
        </w:rPr>
      </w:pPr>
    </w:p>
    <w:sectPr w:rsidR="00722A7B" w:rsidRPr="00AB6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2FD50" w14:textId="77777777" w:rsidR="000B2E3C" w:rsidRDefault="000B2E3C" w:rsidP="00D36EB0">
      <w:r>
        <w:separator/>
      </w:r>
    </w:p>
  </w:endnote>
  <w:endnote w:type="continuationSeparator" w:id="0">
    <w:p w14:paraId="026A9074" w14:textId="77777777" w:rsidR="000B2E3C" w:rsidRDefault="000B2E3C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99EAE" w14:textId="77777777" w:rsidR="000B2E3C" w:rsidRDefault="000B2E3C" w:rsidP="00D36EB0">
      <w:r>
        <w:separator/>
      </w:r>
    </w:p>
  </w:footnote>
  <w:footnote w:type="continuationSeparator" w:id="0">
    <w:p w14:paraId="20EBF800" w14:textId="77777777" w:rsidR="000B2E3C" w:rsidRDefault="000B2E3C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222A3"/>
    <w:rsid w:val="00023AF3"/>
    <w:rsid w:val="00034618"/>
    <w:rsid w:val="00040980"/>
    <w:rsid w:val="00064FE9"/>
    <w:rsid w:val="00065450"/>
    <w:rsid w:val="000B2E3C"/>
    <w:rsid w:val="000B5376"/>
    <w:rsid w:val="000C532D"/>
    <w:rsid w:val="000C6FA7"/>
    <w:rsid w:val="00103A34"/>
    <w:rsid w:val="001069BE"/>
    <w:rsid w:val="00127D4B"/>
    <w:rsid w:val="0013403C"/>
    <w:rsid w:val="001356B8"/>
    <w:rsid w:val="001459FF"/>
    <w:rsid w:val="001671A7"/>
    <w:rsid w:val="00176408"/>
    <w:rsid w:val="001A1F7C"/>
    <w:rsid w:val="001B1386"/>
    <w:rsid w:val="001C07EB"/>
    <w:rsid w:val="001D4B65"/>
    <w:rsid w:val="001E772D"/>
    <w:rsid w:val="001F358B"/>
    <w:rsid w:val="002431F7"/>
    <w:rsid w:val="00246627"/>
    <w:rsid w:val="00275895"/>
    <w:rsid w:val="00277B06"/>
    <w:rsid w:val="00291C69"/>
    <w:rsid w:val="002969C0"/>
    <w:rsid w:val="002B2575"/>
    <w:rsid w:val="002B7C96"/>
    <w:rsid w:val="002C0147"/>
    <w:rsid w:val="002C52BF"/>
    <w:rsid w:val="002D1C43"/>
    <w:rsid w:val="002D7B2F"/>
    <w:rsid w:val="002E2DDA"/>
    <w:rsid w:val="002E4391"/>
    <w:rsid w:val="00301E1D"/>
    <w:rsid w:val="00307EF7"/>
    <w:rsid w:val="00315B47"/>
    <w:rsid w:val="003200F9"/>
    <w:rsid w:val="0034597D"/>
    <w:rsid w:val="003574F4"/>
    <w:rsid w:val="00365E44"/>
    <w:rsid w:val="00383830"/>
    <w:rsid w:val="0038766C"/>
    <w:rsid w:val="003A5703"/>
    <w:rsid w:val="003B3C70"/>
    <w:rsid w:val="003B60DC"/>
    <w:rsid w:val="003F08E1"/>
    <w:rsid w:val="00400D00"/>
    <w:rsid w:val="00405760"/>
    <w:rsid w:val="00405B46"/>
    <w:rsid w:val="00420AB1"/>
    <w:rsid w:val="00437619"/>
    <w:rsid w:val="00442B29"/>
    <w:rsid w:val="00450024"/>
    <w:rsid w:val="00466E7A"/>
    <w:rsid w:val="0047304A"/>
    <w:rsid w:val="00475162"/>
    <w:rsid w:val="004804DD"/>
    <w:rsid w:val="00481853"/>
    <w:rsid w:val="00486F61"/>
    <w:rsid w:val="004932A7"/>
    <w:rsid w:val="00493648"/>
    <w:rsid w:val="004A4D95"/>
    <w:rsid w:val="004D12C6"/>
    <w:rsid w:val="004E5888"/>
    <w:rsid w:val="004E6C45"/>
    <w:rsid w:val="004F43C0"/>
    <w:rsid w:val="00533F77"/>
    <w:rsid w:val="0054609C"/>
    <w:rsid w:val="00554246"/>
    <w:rsid w:val="00594835"/>
    <w:rsid w:val="00594954"/>
    <w:rsid w:val="0059691D"/>
    <w:rsid w:val="005A2E60"/>
    <w:rsid w:val="005B7018"/>
    <w:rsid w:val="005C0839"/>
    <w:rsid w:val="005C4CB4"/>
    <w:rsid w:val="005C4ED9"/>
    <w:rsid w:val="005D17A1"/>
    <w:rsid w:val="005E013A"/>
    <w:rsid w:val="005E3EA6"/>
    <w:rsid w:val="005E4431"/>
    <w:rsid w:val="005F7C88"/>
    <w:rsid w:val="0060496C"/>
    <w:rsid w:val="00625611"/>
    <w:rsid w:val="0062721F"/>
    <w:rsid w:val="00634DFB"/>
    <w:rsid w:val="006530C1"/>
    <w:rsid w:val="006609B7"/>
    <w:rsid w:val="0068188B"/>
    <w:rsid w:val="0069290D"/>
    <w:rsid w:val="0069648D"/>
    <w:rsid w:val="006E40DF"/>
    <w:rsid w:val="007043F6"/>
    <w:rsid w:val="00712CD9"/>
    <w:rsid w:val="007161AA"/>
    <w:rsid w:val="007166EC"/>
    <w:rsid w:val="00722A7B"/>
    <w:rsid w:val="0072372B"/>
    <w:rsid w:val="00727EE1"/>
    <w:rsid w:val="00747D1E"/>
    <w:rsid w:val="00764DBD"/>
    <w:rsid w:val="007A0157"/>
    <w:rsid w:val="007A471B"/>
    <w:rsid w:val="007A4A61"/>
    <w:rsid w:val="007B22FB"/>
    <w:rsid w:val="007C771B"/>
    <w:rsid w:val="007D1FFB"/>
    <w:rsid w:val="007D5A08"/>
    <w:rsid w:val="007F751F"/>
    <w:rsid w:val="00804ED5"/>
    <w:rsid w:val="00820058"/>
    <w:rsid w:val="008536EF"/>
    <w:rsid w:val="00871D16"/>
    <w:rsid w:val="008851F8"/>
    <w:rsid w:val="008E4DFF"/>
    <w:rsid w:val="008E77DF"/>
    <w:rsid w:val="008F7E1B"/>
    <w:rsid w:val="00911BFD"/>
    <w:rsid w:val="00932195"/>
    <w:rsid w:val="00942C37"/>
    <w:rsid w:val="00957621"/>
    <w:rsid w:val="009735C1"/>
    <w:rsid w:val="00997DFF"/>
    <w:rsid w:val="009A1EB6"/>
    <w:rsid w:val="00A11457"/>
    <w:rsid w:val="00A210C8"/>
    <w:rsid w:val="00A65300"/>
    <w:rsid w:val="00A96718"/>
    <w:rsid w:val="00AB682B"/>
    <w:rsid w:val="00AC29F8"/>
    <w:rsid w:val="00AD4F09"/>
    <w:rsid w:val="00AD5C4C"/>
    <w:rsid w:val="00B02199"/>
    <w:rsid w:val="00B04C34"/>
    <w:rsid w:val="00B1612D"/>
    <w:rsid w:val="00B27746"/>
    <w:rsid w:val="00B35620"/>
    <w:rsid w:val="00B40FF3"/>
    <w:rsid w:val="00B502DB"/>
    <w:rsid w:val="00B56E39"/>
    <w:rsid w:val="00B62687"/>
    <w:rsid w:val="00B66E1F"/>
    <w:rsid w:val="00B670A3"/>
    <w:rsid w:val="00B7371D"/>
    <w:rsid w:val="00B94EBE"/>
    <w:rsid w:val="00B954C2"/>
    <w:rsid w:val="00BA21B9"/>
    <w:rsid w:val="00BB4CDA"/>
    <w:rsid w:val="00BC4363"/>
    <w:rsid w:val="00BC7DD3"/>
    <w:rsid w:val="00BD3B18"/>
    <w:rsid w:val="00BF4FB4"/>
    <w:rsid w:val="00BF5879"/>
    <w:rsid w:val="00C03C0B"/>
    <w:rsid w:val="00C064DF"/>
    <w:rsid w:val="00C25029"/>
    <w:rsid w:val="00C3581C"/>
    <w:rsid w:val="00C47B57"/>
    <w:rsid w:val="00C56747"/>
    <w:rsid w:val="00C61856"/>
    <w:rsid w:val="00C8069A"/>
    <w:rsid w:val="00C87A82"/>
    <w:rsid w:val="00C91F5C"/>
    <w:rsid w:val="00CA54BD"/>
    <w:rsid w:val="00CA5E90"/>
    <w:rsid w:val="00CB595E"/>
    <w:rsid w:val="00CC0932"/>
    <w:rsid w:val="00CE1B6D"/>
    <w:rsid w:val="00CE3E71"/>
    <w:rsid w:val="00CE3EF5"/>
    <w:rsid w:val="00D04945"/>
    <w:rsid w:val="00D15C29"/>
    <w:rsid w:val="00D2585F"/>
    <w:rsid w:val="00D36EB0"/>
    <w:rsid w:val="00D60364"/>
    <w:rsid w:val="00D61EBC"/>
    <w:rsid w:val="00D64AA3"/>
    <w:rsid w:val="00D77AAA"/>
    <w:rsid w:val="00DB3C15"/>
    <w:rsid w:val="00DE36F4"/>
    <w:rsid w:val="00E36E81"/>
    <w:rsid w:val="00E44503"/>
    <w:rsid w:val="00E5097F"/>
    <w:rsid w:val="00E50DDC"/>
    <w:rsid w:val="00E536A7"/>
    <w:rsid w:val="00E53739"/>
    <w:rsid w:val="00E66FE8"/>
    <w:rsid w:val="00E724EF"/>
    <w:rsid w:val="00E807D4"/>
    <w:rsid w:val="00E80B74"/>
    <w:rsid w:val="00E91614"/>
    <w:rsid w:val="00E97433"/>
    <w:rsid w:val="00EA0CDB"/>
    <w:rsid w:val="00EC0883"/>
    <w:rsid w:val="00EC190A"/>
    <w:rsid w:val="00ED684A"/>
    <w:rsid w:val="00F06326"/>
    <w:rsid w:val="00F12C3B"/>
    <w:rsid w:val="00F13200"/>
    <w:rsid w:val="00F1686F"/>
    <w:rsid w:val="00F429A6"/>
    <w:rsid w:val="00F70228"/>
    <w:rsid w:val="00F7053C"/>
    <w:rsid w:val="00F74CF0"/>
    <w:rsid w:val="00F93FC8"/>
    <w:rsid w:val="00F953AA"/>
    <w:rsid w:val="00F97A66"/>
    <w:rsid w:val="00FA46B2"/>
    <w:rsid w:val="00FC51CE"/>
    <w:rsid w:val="00FE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D24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FE3D24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FE3D24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FE3D24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FE3D24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FE3D24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FE3D24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FE3D24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FE3D24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FE3D24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FE3D2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E3D24"/>
  </w:style>
  <w:style w:type="character" w:customStyle="1" w:styleId="10">
    <w:name w:val="标题 1 字符"/>
    <w:basedOn w:val="a1"/>
    <w:link w:val="1"/>
    <w:qFormat/>
    <w:rsid w:val="00FE3D24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FE3D24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FE3D24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FE3D24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paragraph" w:styleId="a5">
    <w:name w:val="header"/>
    <w:basedOn w:val="a0"/>
    <w:link w:val="a6"/>
    <w:qFormat/>
    <w:rsid w:val="00FE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qFormat/>
    <w:rsid w:val="00FE3D24"/>
    <w:rPr>
      <w:rFonts w:ascii="Courier New" w:eastAsia="宋体" w:hAnsi="Courier New" w:cs="Times New Roman"/>
      <w:sz w:val="18"/>
      <w:szCs w:val="18"/>
    </w:rPr>
  </w:style>
  <w:style w:type="paragraph" w:styleId="a7">
    <w:name w:val="footer"/>
    <w:basedOn w:val="a0"/>
    <w:link w:val="a8"/>
    <w:qFormat/>
    <w:rsid w:val="00FE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qFormat/>
    <w:rsid w:val="00FE3D24"/>
    <w:rPr>
      <w:rFonts w:ascii="Courier New" w:eastAsia="宋体" w:hAnsi="Courier New" w:cs="Times New Roman"/>
      <w:sz w:val="18"/>
      <w:szCs w:val="18"/>
    </w:rPr>
  </w:style>
  <w:style w:type="character" w:styleId="a9">
    <w:name w:val="Hyperlink"/>
    <w:basedOn w:val="a1"/>
    <w:qFormat/>
    <w:rsid w:val="00FE3D24"/>
    <w:rPr>
      <w:color w:val="0000FF"/>
      <w:u w:val="none"/>
    </w:rPr>
  </w:style>
  <w:style w:type="character" w:customStyle="1" w:styleId="50">
    <w:name w:val="标题 5 字符"/>
    <w:basedOn w:val="a1"/>
    <w:link w:val="5"/>
    <w:qFormat/>
    <w:rsid w:val="00FE3D24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FE3D24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FE3D24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FE3D24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FE3D24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FE3D24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FE3D24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FE3D24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FE3D24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FE3D24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FE3D24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FE3D2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FE3D24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FE3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FE3D24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FE3D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FE3D24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FE3D24"/>
    <w:rPr>
      <w:rFonts w:ascii="Courier New" w:eastAsia="宋体" w:hAnsi="Courier New" w:cs="Times New Roman"/>
      <w:b/>
      <w:bCs/>
      <w:sz w:val="32"/>
      <w:szCs w:val="32"/>
    </w:rPr>
  </w:style>
  <w:style w:type="table" w:styleId="af2">
    <w:name w:val="Table Grid"/>
    <w:basedOn w:val="a2"/>
    <w:uiPriority w:val="59"/>
    <w:qFormat/>
    <w:rsid w:val="00FE3D2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page number"/>
    <w:basedOn w:val="a1"/>
    <w:qFormat/>
    <w:rsid w:val="00FE3D24"/>
  </w:style>
  <w:style w:type="character" w:styleId="af4">
    <w:name w:val="FollowedHyperlink"/>
    <w:basedOn w:val="a1"/>
    <w:qFormat/>
    <w:rsid w:val="00FE3D24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FE3D24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FE3D24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FE3D24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FE3D24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FE3D24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FE3D24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FE3D24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FE3D24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FE3D24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FE3D24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FE3D24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FE3D24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43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runoob.com/download/memcached-1.2.6-win32-bin.zi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tatic.runoob.com/download/memcached-1.2.5-win32-bin.zip" TargetMode="External"/><Relationship Id="rId12" Type="http://schemas.openxmlformats.org/officeDocument/2006/relationships/hyperlink" Target="http://static.runoob.com/download/memcached-1.4.5-amd64.zip" TargetMode="External"/><Relationship Id="rId17" Type="http://schemas.openxmlformats.org/officeDocument/2006/relationships/hyperlink" Target="https://www.runoob.com/memcached/window-install-memcache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tic.runoob.com/download/memcached-1.4.5-x86.z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static.runoob.com/download/memcached-win64-1.4.4-14.zi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static.runoob.com/download/memcached-win32-1.4.4-14.zip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242</TotalTime>
  <Pages>5</Pages>
  <Words>478</Words>
  <Characters>2731</Characters>
  <Application>Microsoft Office Word</Application>
  <DocSecurity>0</DocSecurity>
  <Lines>22</Lines>
  <Paragraphs>6</Paragraphs>
  <ScaleCrop>false</ScaleCrop>
  <Company>P R C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180</cp:revision>
  <dcterms:created xsi:type="dcterms:W3CDTF">2020-05-22T07:13:00Z</dcterms:created>
  <dcterms:modified xsi:type="dcterms:W3CDTF">2020-07-28T02:34:00Z</dcterms:modified>
</cp:coreProperties>
</file>