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9E93E" w14:textId="43CCC6EF" w:rsidR="00301E1D" w:rsidRDefault="003B1CCE" w:rsidP="003B1CCE">
      <w:pPr>
        <w:pStyle w:val="1"/>
      </w:pPr>
      <w:r w:rsidRPr="003B1CCE">
        <w:rPr>
          <w:rFonts w:hint="eastAsia"/>
        </w:rPr>
        <w:t>工具准备</w:t>
      </w:r>
      <w:r w:rsidRPr="003B1CCE">
        <w:rPr>
          <w:rFonts w:hint="eastAsia"/>
        </w:rPr>
        <w:t xml:space="preserve"> Fiddler</w:t>
      </w:r>
    </w:p>
    <w:p w14:paraId="2F24CD18" w14:textId="77777777" w:rsidR="00BA5DAE" w:rsidRDefault="00BA5DAE" w:rsidP="00BA5DAE">
      <w:pPr>
        <w:rPr>
          <w:rFonts w:hint="eastAsia"/>
        </w:rPr>
      </w:pPr>
      <w:r>
        <w:rPr>
          <w:rFonts w:hint="eastAsia"/>
        </w:rPr>
        <w:t>简介：</w:t>
      </w:r>
      <w:r>
        <w:rPr>
          <w:rFonts w:hint="eastAsia"/>
        </w:rPr>
        <w:t xml:space="preserve">Fiddler </w:t>
      </w:r>
      <w:r>
        <w:rPr>
          <w:rFonts w:hint="eastAsia"/>
        </w:rPr>
        <w:t>是一款手机抓包工具。</w:t>
      </w:r>
    </w:p>
    <w:p w14:paraId="31DCE03F" w14:textId="77777777" w:rsidR="00BA5DAE" w:rsidRDefault="00BA5DAE" w:rsidP="00BA5DAE"/>
    <w:p w14:paraId="0193A928" w14:textId="77777777" w:rsidR="00BA5DAE" w:rsidRDefault="00BA5DAE" w:rsidP="00BA5DAE">
      <w:pPr>
        <w:rPr>
          <w:rFonts w:hint="eastAsia"/>
        </w:rPr>
      </w:pPr>
      <w:r>
        <w:rPr>
          <w:rFonts w:hint="eastAsia"/>
        </w:rPr>
        <w:t>下载：</w:t>
      </w:r>
    </w:p>
    <w:p w14:paraId="18CD15F6" w14:textId="1AF86F74" w:rsidR="00BA5DAE" w:rsidRDefault="00BA5DAE" w:rsidP="00BA5DAE">
      <w:r>
        <w:rPr>
          <w:rFonts w:hint="eastAsia"/>
        </w:rPr>
        <w:t>官方地址：</w:t>
      </w:r>
      <w:hyperlink r:id="rId7" w:history="1">
        <w:r w:rsidRPr="00EF0496">
          <w:rPr>
            <w:rStyle w:val="af4"/>
            <w:rFonts w:hint="eastAsia"/>
          </w:rPr>
          <w:t>http://www.telerik.com/fiddler</w:t>
        </w:r>
      </w:hyperlink>
    </w:p>
    <w:p w14:paraId="0ED03B37" w14:textId="6C2E28FA" w:rsidR="00BA5DAE" w:rsidRDefault="00BA5DAE" w:rsidP="00BA5DAE">
      <w:r>
        <w:rPr>
          <w:rFonts w:hint="eastAsia"/>
        </w:rPr>
        <w:t>百度下载：</w:t>
      </w:r>
      <w:hyperlink r:id="rId8" w:history="1">
        <w:r w:rsidRPr="00EF0496">
          <w:rPr>
            <w:rStyle w:val="af4"/>
            <w:rFonts w:hint="eastAsia"/>
          </w:rPr>
          <w:t>http://rj.baidu.com/soft/detail/10963.html</w:t>
        </w:r>
      </w:hyperlink>
    </w:p>
    <w:p w14:paraId="657C5879" w14:textId="77777777" w:rsidR="00BA5DAE" w:rsidRDefault="00BA5DAE" w:rsidP="00BA5DAE"/>
    <w:p w14:paraId="6E5B17F2" w14:textId="77777777" w:rsidR="00BA5DAE" w:rsidRDefault="00BA5DAE" w:rsidP="00BA5DAE">
      <w:pPr>
        <w:rPr>
          <w:rFonts w:hint="eastAsia"/>
        </w:rPr>
      </w:pPr>
      <w:r>
        <w:rPr>
          <w:rFonts w:hint="eastAsia"/>
        </w:rPr>
        <w:t>安装：</w:t>
      </w:r>
    </w:p>
    <w:p w14:paraId="37B29C58" w14:textId="77777777" w:rsidR="00BA5DAE" w:rsidRDefault="00BA5DAE" w:rsidP="00BA5DAE">
      <w:pPr>
        <w:rPr>
          <w:rFonts w:hint="eastAsia"/>
        </w:rPr>
      </w:pPr>
      <w:r>
        <w:rPr>
          <w:rFonts w:hint="eastAsia"/>
        </w:rPr>
        <w:t>一路下一步安装即可。</w:t>
      </w:r>
    </w:p>
    <w:p w14:paraId="5A24B881" w14:textId="77777777" w:rsidR="00BA5DAE" w:rsidRDefault="00BA5DAE" w:rsidP="00BA5DAE"/>
    <w:p w14:paraId="4DC71337" w14:textId="77777777" w:rsidR="00BA5DAE" w:rsidRDefault="00BA5DAE" w:rsidP="00BA5DAE">
      <w:pPr>
        <w:rPr>
          <w:rFonts w:hint="eastAsia"/>
        </w:rPr>
      </w:pPr>
      <w:r>
        <w:rPr>
          <w:rFonts w:hint="eastAsia"/>
        </w:rPr>
        <w:t>配置：</w:t>
      </w:r>
    </w:p>
    <w:p w14:paraId="21F88F99" w14:textId="71F097D2" w:rsidR="003B1CCE" w:rsidRDefault="00BA5DAE" w:rsidP="00BA5DAE">
      <w:r>
        <w:rPr>
          <w:rFonts w:hint="eastAsia"/>
        </w:rPr>
        <w:t>打开</w:t>
      </w:r>
      <w:r>
        <w:rPr>
          <w:rFonts w:hint="eastAsia"/>
        </w:rPr>
        <w:t xml:space="preserve"> Fiddler </w:t>
      </w:r>
      <w:r>
        <w:rPr>
          <w:rFonts w:hint="eastAsia"/>
        </w:rPr>
        <w:t>→</w:t>
      </w:r>
      <w:r>
        <w:rPr>
          <w:rFonts w:hint="eastAsia"/>
        </w:rPr>
        <w:t xml:space="preserve"> Tools </w:t>
      </w:r>
      <w:r>
        <w:rPr>
          <w:rFonts w:hint="eastAsia"/>
        </w:rPr>
        <w:t>→</w:t>
      </w:r>
      <w:r>
        <w:rPr>
          <w:rFonts w:hint="eastAsia"/>
        </w:rPr>
        <w:t xml:space="preserve"> Options </w:t>
      </w:r>
      <w:r>
        <w:rPr>
          <w:rFonts w:hint="eastAsia"/>
        </w:rPr>
        <w:t>进行如下配置：</w:t>
      </w:r>
    </w:p>
    <w:p w14:paraId="248EF6B7" w14:textId="7E9552A0" w:rsidR="00A33846" w:rsidRPr="00A33846" w:rsidRDefault="00A33846" w:rsidP="00A33846">
      <w:pPr>
        <w:widowControl/>
        <w:jc w:val="left"/>
        <w:rPr>
          <w:rFonts w:ascii="Helvetica" w:hAnsi="Helvetica" w:cs="Helvetica"/>
          <w:color w:val="000000"/>
          <w:kern w:val="0"/>
          <w:sz w:val="24"/>
        </w:rPr>
      </w:pPr>
      <w:r w:rsidRPr="00A33846">
        <w:rPr>
          <w:rFonts w:ascii="Helvetica" w:hAnsi="Helvetica" w:cs="Helvetica"/>
          <w:noProof/>
          <w:color w:val="000000"/>
          <w:kern w:val="0"/>
          <w:sz w:val="24"/>
        </w:rPr>
        <w:drawing>
          <wp:inline distT="0" distB="0" distL="0" distR="0" wp14:anchorId="79693DD4" wp14:editId="025E815C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4F4C" w14:textId="2AE9A010" w:rsidR="00BA5DAE" w:rsidRDefault="00A33846" w:rsidP="00A33846">
      <w:r w:rsidRPr="00A3384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575D591" wp14:editId="7CAF45E4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471" w14:textId="77777777" w:rsidR="00BB0941" w:rsidRDefault="00BB0941" w:rsidP="00BB0941">
      <w:pPr>
        <w:rPr>
          <w:rFonts w:hint="eastAsia"/>
        </w:rPr>
      </w:pPr>
      <w:r>
        <w:rPr>
          <w:rFonts w:hint="eastAsia"/>
        </w:rPr>
        <w:t>配置完成之后，重启</w:t>
      </w:r>
      <w:r>
        <w:rPr>
          <w:rFonts w:hint="eastAsia"/>
        </w:rPr>
        <w:t xml:space="preserve"> Fiddler</w:t>
      </w:r>
      <w:r>
        <w:rPr>
          <w:rFonts w:hint="eastAsia"/>
        </w:rPr>
        <w:t>，端口号为</w:t>
      </w:r>
      <w:r>
        <w:rPr>
          <w:rFonts w:hint="eastAsia"/>
        </w:rPr>
        <w:t xml:space="preserve"> 8888</w:t>
      </w:r>
    </w:p>
    <w:p w14:paraId="51204368" w14:textId="77777777" w:rsidR="00BB0941" w:rsidRDefault="00BB0941" w:rsidP="00BB0941"/>
    <w:p w14:paraId="5DC6DD3F" w14:textId="77777777" w:rsidR="00BB0941" w:rsidRDefault="00BB0941" w:rsidP="00BB094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Android </w:t>
      </w:r>
      <w:r>
        <w:rPr>
          <w:rFonts w:hint="eastAsia"/>
        </w:rPr>
        <w:t>手机：</w:t>
      </w:r>
    </w:p>
    <w:p w14:paraId="5FAE4ABF" w14:textId="1A3BCDB2" w:rsidR="00A33846" w:rsidRDefault="00BB0941" w:rsidP="00BB0941"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中输入</w:t>
      </w:r>
      <w:r>
        <w:rPr>
          <w:rFonts w:hint="eastAsia"/>
        </w:rPr>
        <w:t xml:space="preserve"> ipconfig </w:t>
      </w:r>
      <w:r>
        <w:rPr>
          <w:rFonts w:hint="eastAsia"/>
        </w:rPr>
        <w:t>命令，获取</w:t>
      </w:r>
      <w:r>
        <w:rPr>
          <w:rFonts w:hint="eastAsia"/>
        </w:rPr>
        <w:t xml:space="preserve"> ip </w:t>
      </w:r>
      <w:r>
        <w:rPr>
          <w:rFonts w:hint="eastAsia"/>
        </w:rPr>
        <w:t>地址，如下图：</w:t>
      </w:r>
    </w:p>
    <w:p w14:paraId="034EF1F2" w14:textId="4F399A51" w:rsidR="00BB0941" w:rsidRDefault="004F2883" w:rsidP="00BB0941">
      <w:r w:rsidRPr="004F2883">
        <w:drawing>
          <wp:inline distT="0" distB="0" distL="0" distR="0" wp14:anchorId="452EC1A8" wp14:editId="092EE96D">
            <wp:extent cx="5200650" cy="1247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EB24" w14:textId="4BA206FD" w:rsidR="004F2883" w:rsidRDefault="009111C7" w:rsidP="00BB0941">
      <w:r w:rsidRPr="009111C7">
        <w:rPr>
          <w:rFonts w:hint="eastAsia"/>
        </w:rPr>
        <w:t>这里</w:t>
      </w:r>
      <w:r w:rsidRPr="009111C7">
        <w:rPr>
          <w:rFonts w:hint="eastAsia"/>
        </w:rPr>
        <w:t xml:space="preserve"> IPv4 </w:t>
      </w:r>
      <w:r w:rsidRPr="009111C7">
        <w:rPr>
          <w:rFonts w:hint="eastAsia"/>
        </w:rPr>
        <w:t>为</w:t>
      </w:r>
      <w:r w:rsidRPr="009111C7">
        <w:rPr>
          <w:rFonts w:hint="eastAsia"/>
        </w:rPr>
        <w:t xml:space="preserve"> 192.168.1.2 </w:t>
      </w:r>
      <w:r w:rsidRPr="009111C7">
        <w:rPr>
          <w:rFonts w:hint="eastAsia"/>
        </w:rPr>
        <w:t>这样就拿到了</w:t>
      </w:r>
      <w:r w:rsidRPr="004E11D3">
        <w:rPr>
          <w:rFonts w:hint="eastAsia"/>
          <w:b/>
          <w:bCs/>
          <w:color w:val="00B050"/>
        </w:rPr>
        <w:t>端口</w:t>
      </w:r>
      <w:r w:rsidRPr="009111C7">
        <w:rPr>
          <w:rFonts w:hint="eastAsia"/>
        </w:rPr>
        <w:t>和</w:t>
      </w:r>
      <w:r w:rsidRPr="004E11D3">
        <w:rPr>
          <w:rFonts w:hint="eastAsia"/>
          <w:b/>
          <w:bCs/>
          <w:color w:val="00B050"/>
        </w:rPr>
        <w:t>IP</w:t>
      </w:r>
      <w:r w:rsidRPr="009111C7">
        <w:rPr>
          <w:rFonts w:hint="eastAsia"/>
        </w:rPr>
        <w:t>地址了。</w:t>
      </w:r>
    </w:p>
    <w:p w14:paraId="39032E4D" w14:textId="7E6C1CE2" w:rsidR="009111C7" w:rsidRDefault="009111C7" w:rsidP="00BB0941"/>
    <w:p w14:paraId="149D15C5" w14:textId="77777777" w:rsidR="004E11D3" w:rsidRPr="003B1CCE" w:rsidRDefault="004E11D3" w:rsidP="00BB0941">
      <w:pPr>
        <w:rPr>
          <w:rFonts w:hint="eastAsia"/>
        </w:rPr>
      </w:pPr>
    </w:p>
    <w:sectPr w:rsidR="004E11D3" w:rsidRPr="003B1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68C8B" w14:textId="77777777" w:rsidR="00715974" w:rsidRDefault="00715974" w:rsidP="00D36EB0">
      <w:r>
        <w:separator/>
      </w:r>
    </w:p>
  </w:endnote>
  <w:endnote w:type="continuationSeparator" w:id="0">
    <w:p w14:paraId="53D18A12" w14:textId="77777777" w:rsidR="00715974" w:rsidRDefault="00715974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E710B" w14:textId="77777777" w:rsidR="00715974" w:rsidRDefault="00715974" w:rsidP="00D36EB0">
      <w:r>
        <w:separator/>
      </w:r>
    </w:p>
  </w:footnote>
  <w:footnote w:type="continuationSeparator" w:id="0">
    <w:p w14:paraId="7521E180" w14:textId="77777777" w:rsidR="00715974" w:rsidRDefault="00715974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65450"/>
    <w:rsid w:val="000C6FA7"/>
    <w:rsid w:val="00127D4B"/>
    <w:rsid w:val="001B1386"/>
    <w:rsid w:val="001E6FD3"/>
    <w:rsid w:val="001E772D"/>
    <w:rsid w:val="00246627"/>
    <w:rsid w:val="00275895"/>
    <w:rsid w:val="00277B06"/>
    <w:rsid w:val="002C52BF"/>
    <w:rsid w:val="00301E1D"/>
    <w:rsid w:val="003200F9"/>
    <w:rsid w:val="003574F4"/>
    <w:rsid w:val="00365E44"/>
    <w:rsid w:val="00383830"/>
    <w:rsid w:val="003B1CCE"/>
    <w:rsid w:val="00400D00"/>
    <w:rsid w:val="00405B46"/>
    <w:rsid w:val="00450024"/>
    <w:rsid w:val="00486F61"/>
    <w:rsid w:val="004E11D3"/>
    <w:rsid w:val="004E6C45"/>
    <w:rsid w:val="004F2883"/>
    <w:rsid w:val="004F43C0"/>
    <w:rsid w:val="005B7018"/>
    <w:rsid w:val="0062721F"/>
    <w:rsid w:val="006530C1"/>
    <w:rsid w:val="0069648D"/>
    <w:rsid w:val="00715974"/>
    <w:rsid w:val="007274F9"/>
    <w:rsid w:val="007A0157"/>
    <w:rsid w:val="008536EF"/>
    <w:rsid w:val="009111C7"/>
    <w:rsid w:val="00911BFD"/>
    <w:rsid w:val="00957621"/>
    <w:rsid w:val="009735C1"/>
    <w:rsid w:val="00A11457"/>
    <w:rsid w:val="00A210C8"/>
    <w:rsid w:val="00A33846"/>
    <w:rsid w:val="00B502DB"/>
    <w:rsid w:val="00B62687"/>
    <w:rsid w:val="00BA5DAE"/>
    <w:rsid w:val="00BB0941"/>
    <w:rsid w:val="00BF4FB4"/>
    <w:rsid w:val="00C47B57"/>
    <w:rsid w:val="00CA5E90"/>
    <w:rsid w:val="00D36EB0"/>
    <w:rsid w:val="00D55FB1"/>
    <w:rsid w:val="00D61EBC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1CCE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3B1CCE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3B1CCE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3B1CCE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3B1CCE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3B1CCE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3B1CCE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3B1CCE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3B1CCE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3B1CCE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unhideWhenUsed/>
    <w:rsid w:val="003B1CC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B1CCE"/>
  </w:style>
  <w:style w:type="character" w:customStyle="1" w:styleId="10">
    <w:name w:val="标题 1 字符"/>
    <w:basedOn w:val="a1"/>
    <w:link w:val="1"/>
    <w:qFormat/>
    <w:rsid w:val="003B1CCE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3B1CCE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3B1CCE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3B1CCE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3B1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3B1CCE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3B1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3B1CCE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3B1CCE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3B1CCE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3B1CCE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3B1CCE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3B1CCE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3B1CCE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3B1CCE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3B1CCE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3B1CCE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3B1CCE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3B1CCE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3B1CC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3B1CCE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3B1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3B1CCE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3B1C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3B1CCE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3B1CCE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3B1CC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3B1CCE"/>
  </w:style>
  <w:style w:type="character" w:styleId="af3">
    <w:name w:val="FollowedHyperlink"/>
    <w:basedOn w:val="a1"/>
    <w:qFormat/>
    <w:rsid w:val="003B1CCE"/>
    <w:rPr>
      <w:color w:val="800080"/>
      <w:u w:val="single"/>
    </w:rPr>
  </w:style>
  <w:style w:type="character" w:styleId="af4">
    <w:name w:val="Hyperlink"/>
    <w:basedOn w:val="a1"/>
    <w:qFormat/>
    <w:rsid w:val="003B1CCE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3B1CCE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3B1CCE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3B1CC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3B1CC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3B1CC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3B1CC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3B1CCE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3B1CCE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3B1CCE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3B1CCE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3B1CCE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3B1CCE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A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j.baidu.com/soft/detail/1096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lerik.com/fidd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</TotalTime>
  <Pages>2</Pages>
  <Words>61</Words>
  <Characters>353</Characters>
  <Application>Microsoft Office Word</Application>
  <DocSecurity>0</DocSecurity>
  <Lines>2</Lines>
  <Paragraphs>1</Paragraphs>
  <ScaleCrop>false</ScaleCrop>
  <Company>P R C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2020-05-22T07:13:00Z</dcterms:created>
  <dcterms:modified xsi:type="dcterms:W3CDTF">2020-06-30T07:24:00Z</dcterms:modified>
</cp:coreProperties>
</file>