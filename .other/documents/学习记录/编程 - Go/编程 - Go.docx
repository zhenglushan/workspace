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455B0" w14:textId="5C638758" w:rsidR="00CB43FF" w:rsidRDefault="00CB43FF" w:rsidP="00CB43FF">
      <w:pPr>
        <w:pStyle w:val="1"/>
      </w:pPr>
      <w:r>
        <w:rPr>
          <w:rFonts w:hint="eastAsia"/>
        </w:rPr>
        <w:t>Go</w:t>
      </w:r>
      <w:r w:rsidR="00A44753">
        <w:t xml:space="preserve"> </w:t>
      </w:r>
      <w:r>
        <w:rPr>
          <w:rFonts w:hint="eastAsia"/>
        </w:rPr>
        <w:t>下载安装配置</w:t>
      </w:r>
    </w:p>
    <w:p w14:paraId="1EDF4628" w14:textId="05E87CAA" w:rsidR="00CB43FF" w:rsidRDefault="006A5F80" w:rsidP="00CB43FF">
      <w:r>
        <w:rPr>
          <w:rFonts w:hint="eastAsia"/>
        </w:rPr>
        <w:t>Go</w:t>
      </w:r>
      <w:r>
        <w:rPr>
          <w:rFonts w:hint="eastAsia"/>
        </w:rPr>
        <w:t>官网地址：</w:t>
      </w:r>
      <w:hyperlink r:id="rId8" w:history="1">
        <w:r>
          <w:rPr>
            <w:rStyle w:val="af3"/>
          </w:rPr>
          <w:t>https://golang.org/</w:t>
        </w:r>
      </w:hyperlink>
    </w:p>
    <w:p w14:paraId="43033423" w14:textId="46D392F6" w:rsidR="006A5F80" w:rsidRPr="00CB43FF" w:rsidRDefault="00661344" w:rsidP="00CA05EA">
      <w:pPr>
        <w:pStyle w:val="2"/>
      </w:pPr>
      <w:r>
        <w:rPr>
          <w:rFonts w:hint="eastAsia"/>
        </w:rPr>
        <w:t>Go</w:t>
      </w:r>
      <w:r w:rsidR="004402E2">
        <w:t xml:space="preserve"> </w:t>
      </w:r>
      <w:r>
        <w:rPr>
          <w:rFonts w:hint="eastAsia"/>
        </w:rPr>
        <w:t>下载</w:t>
      </w:r>
    </w:p>
    <w:p w14:paraId="2EB84CB1" w14:textId="3B95C393" w:rsidR="00956681" w:rsidRDefault="00CA05EA" w:rsidP="00956681">
      <w:r>
        <w:rPr>
          <w:rFonts w:hint="eastAsia"/>
        </w:rPr>
        <w:t>Go</w:t>
      </w:r>
      <w:r>
        <w:rPr>
          <w:rFonts w:hint="eastAsia"/>
        </w:rPr>
        <w:t>下载页面为：</w:t>
      </w:r>
      <w:hyperlink r:id="rId9" w:history="1">
        <w:r>
          <w:rPr>
            <w:rStyle w:val="af3"/>
          </w:rPr>
          <w:t>https://golang.org/dl/</w:t>
        </w:r>
      </w:hyperlink>
    </w:p>
    <w:p w14:paraId="7B7CC4FA" w14:textId="5B330BE3" w:rsidR="00CA05EA" w:rsidRDefault="00CA05EA" w:rsidP="00956681">
      <w:r>
        <w:rPr>
          <w:rFonts w:hint="eastAsia"/>
        </w:rPr>
        <w:t>这里选择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系统的安装版本，如下图所示：</w:t>
      </w:r>
    </w:p>
    <w:p w14:paraId="505BEA1E" w14:textId="0071D974" w:rsidR="00CA05EA" w:rsidRDefault="00795456" w:rsidP="00795456">
      <w:pPr>
        <w:jc w:val="center"/>
      </w:pPr>
      <w:r>
        <w:rPr>
          <w:noProof/>
        </w:rPr>
        <w:drawing>
          <wp:inline distT="0" distB="0" distL="0" distR="0" wp14:anchorId="16F32E35" wp14:editId="238A01C0">
            <wp:extent cx="5274310" cy="1259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DB2F" w14:textId="3DB9C27C" w:rsidR="00795456" w:rsidRDefault="00795456" w:rsidP="004C7BDA">
      <w:pPr>
        <w:pStyle w:val="2"/>
      </w:pPr>
      <w:r>
        <w:rPr>
          <w:rFonts w:hint="eastAsia"/>
        </w:rPr>
        <w:t>Go</w:t>
      </w:r>
      <w:r w:rsidR="004402E2">
        <w:t xml:space="preserve"> </w:t>
      </w:r>
      <w:r>
        <w:rPr>
          <w:rFonts w:hint="eastAsia"/>
        </w:rPr>
        <w:t>安装</w:t>
      </w:r>
    </w:p>
    <w:p w14:paraId="38DA531F" w14:textId="555D3D7A" w:rsidR="004C7BDA" w:rsidRDefault="004C7BDA" w:rsidP="004C7BDA">
      <w:r w:rsidRPr="004C7BDA">
        <w:rPr>
          <w:rFonts w:hint="eastAsia"/>
        </w:rPr>
        <w:t>在这里我的安装路径为：</w:t>
      </w:r>
      <w:r w:rsidRPr="004C7BDA">
        <w:rPr>
          <w:rFonts w:hint="eastAsia"/>
        </w:rPr>
        <w:t>C:\Go</w:t>
      </w:r>
      <w:r w:rsidRPr="004C7BDA">
        <w:rPr>
          <w:rFonts w:hint="eastAsia"/>
        </w:rPr>
        <w:t>。</w:t>
      </w:r>
    </w:p>
    <w:p w14:paraId="104F8E95" w14:textId="1F693E10" w:rsidR="00BB2BC0" w:rsidRDefault="00BB2BC0" w:rsidP="001576E6">
      <w:pPr>
        <w:pStyle w:val="2"/>
        <w:tabs>
          <w:tab w:val="clear" w:pos="0"/>
          <w:tab w:val="clear" w:pos="420"/>
        </w:tabs>
      </w:pPr>
      <w:r>
        <w:rPr>
          <w:rFonts w:hint="eastAsia"/>
        </w:rPr>
        <w:t>安装验证</w:t>
      </w:r>
    </w:p>
    <w:p w14:paraId="237E9C4B" w14:textId="748C3870" w:rsidR="00BB2BC0" w:rsidRDefault="00BB2BC0" w:rsidP="00BB2BC0">
      <w:r>
        <w:rPr>
          <w:rFonts w:hint="eastAsia"/>
        </w:rPr>
        <w:t>Go</w:t>
      </w:r>
      <w:r>
        <w:rPr>
          <w:rFonts w:hint="eastAsia"/>
        </w:rPr>
        <w:t>安装完成之后，可以使用</w:t>
      </w:r>
      <w:r>
        <w:rPr>
          <w:rFonts w:hint="eastAsia"/>
        </w:rPr>
        <w:t xml:space="preserve"> go</w:t>
      </w:r>
      <w:r>
        <w:t xml:space="preserve"> 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查看</w:t>
      </w:r>
      <w:r>
        <w:rPr>
          <w:rFonts w:hint="eastAsia"/>
        </w:rPr>
        <w:t xml:space="preserve"> Go</w:t>
      </w:r>
      <w:r>
        <w:t xml:space="preserve"> </w:t>
      </w:r>
      <w:r>
        <w:rPr>
          <w:rFonts w:hint="eastAsia"/>
        </w:rPr>
        <w:t>版本，然后可以使用</w:t>
      </w:r>
      <w:r>
        <w:rPr>
          <w:rFonts w:hint="eastAsia"/>
        </w:rPr>
        <w:t xml:space="preserve"> go</w:t>
      </w:r>
      <w:r>
        <w:t xml:space="preserve"> </w:t>
      </w:r>
      <w:r>
        <w:rPr>
          <w:rFonts w:hint="eastAsia"/>
        </w:rPr>
        <w:t>env</w:t>
      </w:r>
      <w:r>
        <w:t xml:space="preserve"> </w:t>
      </w:r>
      <w:r>
        <w:rPr>
          <w:rFonts w:hint="eastAsia"/>
        </w:rPr>
        <w:t>查看当前配置信息，如下图所示：</w:t>
      </w:r>
    </w:p>
    <w:p w14:paraId="425E19C6" w14:textId="7793690D" w:rsidR="00BB2BC0" w:rsidRDefault="00A2353C" w:rsidP="00A2353C">
      <w:pPr>
        <w:jc w:val="center"/>
      </w:pPr>
      <w:r>
        <w:rPr>
          <w:noProof/>
        </w:rPr>
        <w:lastRenderedPageBreak/>
        <w:drawing>
          <wp:inline distT="0" distB="0" distL="0" distR="0" wp14:anchorId="6D32148D" wp14:editId="354B56BD">
            <wp:extent cx="4686300" cy="419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B459" w14:textId="3108690A" w:rsidR="00BB2BC0" w:rsidRDefault="00BB2BC0" w:rsidP="00BB2BC0"/>
    <w:p w14:paraId="2AB27F5F" w14:textId="63F5F078" w:rsidR="00AE3804" w:rsidRPr="00BB2BC0" w:rsidRDefault="00AE3804" w:rsidP="00BB2BC0">
      <w:r>
        <w:rPr>
          <w:rFonts w:hint="eastAsia"/>
        </w:rPr>
        <w:t>一般情况下，在安装完</w:t>
      </w:r>
      <w:r>
        <w:rPr>
          <w:rFonts w:hint="eastAsia"/>
        </w:rPr>
        <w:t>Go</w:t>
      </w:r>
      <w:r>
        <w:rPr>
          <w:rFonts w:hint="eastAsia"/>
        </w:rPr>
        <w:t>之后，需要配置</w:t>
      </w:r>
      <w:r>
        <w:rPr>
          <w:rFonts w:hint="eastAsia"/>
        </w:rPr>
        <w:t>GOROOT</w:t>
      </w:r>
      <w:r>
        <w:rPr>
          <w:rFonts w:hint="eastAsia"/>
        </w:rPr>
        <w:t>和</w:t>
      </w:r>
      <w:r>
        <w:rPr>
          <w:rFonts w:hint="eastAsia"/>
        </w:rPr>
        <w:t>GOPATH</w:t>
      </w:r>
      <w:r>
        <w:rPr>
          <w:rFonts w:hint="eastAsia"/>
        </w:rPr>
        <w:t>两个环境变量，另外，一般我们也需要使用</w:t>
      </w:r>
      <w:r>
        <w:rPr>
          <w:rFonts w:hint="eastAsia"/>
        </w:rPr>
        <w:t>Go</w:t>
      </w:r>
      <w:r>
        <w:rPr>
          <w:rFonts w:hint="eastAsia"/>
        </w:rPr>
        <w:t>的框架，因此也需要配置</w:t>
      </w:r>
      <w:r>
        <w:rPr>
          <w:rFonts w:hint="eastAsia"/>
        </w:rPr>
        <w:t>GOBIN</w:t>
      </w:r>
      <w:r>
        <w:rPr>
          <w:rFonts w:hint="eastAsia"/>
        </w:rPr>
        <w:t>路径。</w:t>
      </w:r>
    </w:p>
    <w:p w14:paraId="750C6023" w14:textId="3A6146CD" w:rsidR="00146136" w:rsidRDefault="00146136" w:rsidP="001576E6">
      <w:pPr>
        <w:pStyle w:val="2"/>
        <w:tabs>
          <w:tab w:val="clear" w:pos="0"/>
          <w:tab w:val="clear" w:pos="420"/>
        </w:tabs>
      </w:pPr>
      <w:r>
        <w:rPr>
          <w:rFonts w:hint="eastAsia"/>
        </w:rPr>
        <w:t>Go</w:t>
      </w:r>
      <w:r w:rsidR="005F6115">
        <w:t xml:space="preserve"> </w:t>
      </w:r>
      <w:r>
        <w:rPr>
          <w:rFonts w:hint="eastAsia"/>
        </w:rPr>
        <w:t>配置</w:t>
      </w:r>
    </w:p>
    <w:p w14:paraId="6A850CAE" w14:textId="0CD94E6A" w:rsidR="003E3ACD" w:rsidRPr="003E3ACD" w:rsidRDefault="003E3ACD" w:rsidP="003E3ACD">
      <w:pPr>
        <w:pStyle w:val="3"/>
      </w:pPr>
      <w:r>
        <w:rPr>
          <w:rFonts w:hint="eastAsia"/>
        </w:rPr>
        <w:t>新建环境变量</w:t>
      </w:r>
    </w:p>
    <w:p w14:paraId="2D34AA06" w14:textId="2878C19E" w:rsidR="007F0A7E" w:rsidRDefault="007F0A7E" w:rsidP="007F0A7E">
      <w:r>
        <w:rPr>
          <w:rFonts w:hint="eastAsia"/>
        </w:rPr>
        <w:t>因此，我们需要给</w:t>
      </w:r>
      <w:r>
        <w:rPr>
          <w:rFonts w:hint="eastAsia"/>
        </w:rPr>
        <w:t>GO</w:t>
      </w:r>
      <w:r>
        <w:rPr>
          <w:rFonts w:hint="eastAsia"/>
        </w:rPr>
        <w:t>新建三个环境变量：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4048"/>
      </w:tblGrid>
      <w:tr w:rsidR="007F0A7E" w14:paraId="2567E59B" w14:textId="77777777" w:rsidTr="007F0A7E">
        <w:tc>
          <w:tcPr>
            <w:tcW w:w="1555" w:type="dxa"/>
          </w:tcPr>
          <w:p w14:paraId="4BDD0E0B" w14:textId="3EC7DEB1" w:rsidR="007F0A7E" w:rsidRDefault="007F0A7E" w:rsidP="007F0A7E">
            <w:r>
              <w:rPr>
                <w:rFonts w:hint="eastAsia"/>
              </w:rPr>
              <w:t>GOROOT</w:t>
            </w:r>
          </w:p>
        </w:tc>
        <w:tc>
          <w:tcPr>
            <w:tcW w:w="2693" w:type="dxa"/>
          </w:tcPr>
          <w:p w14:paraId="7A708C8A" w14:textId="2D730D21" w:rsidR="007F0A7E" w:rsidRDefault="007F0A7E" w:rsidP="007F0A7E">
            <w:r w:rsidRPr="007F0A7E">
              <w:t>C:\Go</w:t>
            </w:r>
          </w:p>
        </w:tc>
        <w:tc>
          <w:tcPr>
            <w:tcW w:w="4048" w:type="dxa"/>
          </w:tcPr>
          <w:p w14:paraId="4ACC9473" w14:textId="2ADB074E" w:rsidR="007F0A7E" w:rsidRDefault="007F0A7E" w:rsidP="007F0A7E"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的安装目录</w:t>
            </w:r>
          </w:p>
        </w:tc>
      </w:tr>
      <w:tr w:rsidR="007F0A7E" w14:paraId="69F225BA" w14:textId="77777777" w:rsidTr="007F0A7E">
        <w:tc>
          <w:tcPr>
            <w:tcW w:w="1555" w:type="dxa"/>
          </w:tcPr>
          <w:p w14:paraId="1DE03F61" w14:textId="1D3F7CB8" w:rsidR="007F0A7E" w:rsidRDefault="007F0A7E" w:rsidP="007F0A7E">
            <w:r>
              <w:rPr>
                <w:rFonts w:hint="eastAsia"/>
              </w:rPr>
              <w:t>GOPATH</w:t>
            </w:r>
          </w:p>
        </w:tc>
        <w:tc>
          <w:tcPr>
            <w:tcW w:w="2693" w:type="dxa"/>
          </w:tcPr>
          <w:p w14:paraId="3EEC3E6F" w14:textId="59F30A4F" w:rsidR="007F0A7E" w:rsidRDefault="007F0A7E" w:rsidP="007F0A7E">
            <w:r w:rsidRPr="007F0A7E">
              <w:t>D:\WorkSpace\Go</w:t>
            </w:r>
          </w:p>
        </w:tc>
        <w:tc>
          <w:tcPr>
            <w:tcW w:w="4048" w:type="dxa"/>
          </w:tcPr>
          <w:p w14:paraId="08240C22" w14:textId="461BDFE8" w:rsidR="007F0A7E" w:rsidRDefault="007F0A7E" w:rsidP="007F0A7E">
            <w:r>
              <w:rPr>
                <w:rFonts w:hint="eastAsia"/>
              </w:rPr>
              <w:t>自定义目录，手工创建该目录</w:t>
            </w:r>
          </w:p>
        </w:tc>
      </w:tr>
      <w:tr w:rsidR="007F0A7E" w14:paraId="17F59072" w14:textId="77777777" w:rsidTr="007F0A7E">
        <w:tc>
          <w:tcPr>
            <w:tcW w:w="1555" w:type="dxa"/>
          </w:tcPr>
          <w:p w14:paraId="099E4550" w14:textId="38BE8883" w:rsidR="007F0A7E" w:rsidRDefault="007F0A7E" w:rsidP="007F0A7E">
            <w:r>
              <w:t>GOBIN</w:t>
            </w:r>
          </w:p>
        </w:tc>
        <w:tc>
          <w:tcPr>
            <w:tcW w:w="2693" w:type="dxa"/>
          </w:tcPr>
          <w:p w14:paraId="17D5C164" w14:textId="43D947B8" w:rsidR="007F0A7E" w:rsidRDefault="007F0A7E" w:rsidP="007F0A7E">
            <w:r w:rsidRPr="007F0A7E">
              <w:t>D:\WorkSpace\Go\bin</w:t>
            </w:r>
          </w:p>
        </w:tc>
        <w:tc>
          <w:tcPr>
            <w:tcW w:w="4048" w:type="dxa"/>
          </w:tcPr>
          <w:p w14:paraId="7E68DD0F" w14:textId="14AD9582" w:rsidR="007F0A7E" w:rsidRDefault="007F0A7E" w:rsidP="007F0A7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GOPATH</w:t>
            </w:r>
            <w:r>
              <w:rPr>
                <w:rFonts w:hint="eastAsia"/>
              </w:rPr>
              <w:t>目录下，手工创建该目录</w:t>
            </w:r>
          </w:p>
        </w:tc>
      </w:tr>
      <w:tr w:rsidR="007F0A7E" w14:paraId="6AEF3CE4" w14:textId="77777777" w:rsidTr="00505ACA">
        <w:tc>
          <w:tcPr>
            <w:tcW w:w="8296" w:type="dxa"/>
            <w:gridSpan w:val="3"/>
          </w:tcPr>
          <w:p w14:paraId="1F483BD7" w14:textId="77777777" w:rsidR="007F0A7E" w:rsidRDefault="007F0A7E" w:rsidP="007F0A7E">
            <w:r>
              <w:rPr>
                <w:rFonts w:hint="eastAsia"/>
              </w:rPr>
              <w:t>说明：</w:t>
            </w:r>
          </w:p>
          <w:p w14:paraId="0CFD169C" w14:textId="77777777" w:rsidR="007F0A7E" w:rsidRDefault="007F0A7E" w:rsidP="007F0A7E">
            <w:r>
              <w:rPr>
                <w:rFonts w:hint="eastAsia"/>
              </w:rPr>
              <w:t>GOPATH</w:t>
            </w:r>
            <w:r>
              <w:rPr>
                <w:rFonts w:hint="eastAsia"/>
              </w:rPr>
              <w:t>定义的是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的工作目录。</w:t>
            </w:r>
          </w:p>
          <w:p w14:paraId="3073F0F2" w14:textId="2E36F260" w:rsidR="007F0A7E" w:rsidRDefault="007F0A7E" w:rsidP="007F0A7E"/>
        </w:tc>
      </w:tr>
    </w:tbl>
    <w:p w14:paraId="165CCD7B" w14:textId="2EB82604" w:rsidR="007250B8" w:rsidRDefault="007250B8" w:rsidP="007F0A7E">
      <w:r>
        <w:rPr>
          <w:rFonts w:hint="eastAsia"/>
        </w:rPr>
        <w:t>如下图所示：</w:t>
      </w:r>
    </w:p>
    <w:p w14:paraId="6997384C" w14:textId="65D3F203" w:rsidR="007250B8" w:rsidRDefault="007250B8" w:rsidP="007250B8">
      <w:pPr>
        <w:jc w:val="center"/>
      </w:pPr>
      <w:r>
        <w:rPr>
          <w:noProof/>
        </w:rPr>
        <w:drawing>
          <wp:inline distT="0" distB="0" distL="0" distR="0" wp14:anchorId="0EF84DA3" wp14:editId="66C712F2">
            <wp:extent cx="3514725" cy="581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051C" w14:textId="5DBD02B5" w:rsidR="007F0A7E" w:rsidRDefault="009E65D9" w:rsidP="007F0A7E">
      <w:r>
        <w:rPr>
          <w:rFonts w:hint="eastAsia"/>
        </w:rPr>
        <w:t>G</w:t>
      </w:r>
      <w:r>
        <w:t>OPATH</w:t>
      </w:r>
      <w:r>
        <w:rPr>
          <w:rFonts w:hint="eastAsia"/>
        </w:rPr>
        <w:t>变量其实是用来配置我们的</w:t>
      </w:r>
      <w:r>
        <w:rPr>
          <w:rFonts w:hint="eastAsia"/>
        </w:rPr>
        <w:t>Go</w:t>
      </w:r>
      <w:r>
        <w:rPr>
          <w:rFonts w:hint="eastAsia"/>
        </w:rPr>
        <w:t>的工作区的，</w:t>
      </w:r>
      <w:r>
        <w:rPr>
          <w:rFonts w:hint="eastAsia"/>
        </w:rPr>
        <w:t>Go</w:t>
      </w:r>
      <w:r>
        <w:rPr>
          <w:rFonts w:hint="eastAsia"/>
        </w:rPr>
        <w:t>的工作区必须包含如下三个文件夹：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pkg</w:t>
      </w:r>
      <w:r>
        <w:rPr>
          <w:rFonts w:hint="eastAsia"/>
        </w:rPr>
        <w:t>、</w:t>
      </w:r>
      <w:r>
        <w:rPr>
          <w:rFonts w:hint="eastAsia"/>
        </w:rPr>
        <w:t>src</w:t>
      </w:r>
      <w:r>
        <w:rPr>
          <w:rFonts w:hint="eastAsia"/>
        </w:rPr>
        <w:t>。所以我们需要在</w:t>
      </w:r>
      <w:r>
        <w:rPr>
          <w:rFonts w:hint="eastAsia"/>
        </w:rPr>
        <w:t>G</w:t>
      </w:r>
      <w:r>
        <w:t>OPATH</w:t>
      </w:r>
      <w:r w:rsidR="00F109FF" w:rsidRPr="00146136">
        <w:rPr>
          <w:rFonts w:hint="eastAsia"/>
        </w:rPr>
        <w:t>目录下分别创建</w:t>
      </w:r>
      <w:r w:rsidR="00F109FF" w:rsidRPr="00146136">
        <w:rPr>
          <w:rFonts w:hint="eastAsia"/>
        </w:rPr>
        <w:t xml:space="preserve"> bin</w:t>
      </w:r>
      <w:r w:rsidR="00F109FF" w:rsidRPr="00146136">
        <w:rPr>
          <w:rFonts w:hint="eastAsia"/>
        </w:rPr>
        <w:t>、</w:t>
      </w:r>
      <w:r w:rsidR="00F109FF" w:rsidRPr="00146136">
        <w:rPr>
          <w:rFonts w:hint="eastAsia"/>
        </w:rPr>
        <w:t>pkg</w:t>
      </w:r>
      <w:r w:rsidR="00F109FF" w:rsidRPr="00146136">
        <w:rPr>
          <w:rFonts w:hint="eastAsia"/>
        </w:rPr>
        <w:t>、</w:t>
      </w:r>
      <w:r w:rsidR="00F109FF" w:rsidRPr="00146136">
        <w:rPr>
          <w:rFonts w:hint="eastAsia"/>
        </w:rPr>
        <w:t xml:space="preserve">src </w:t>
      </w:r>
      <w:r w:rsidR="00F109FF" w:rsidRPr="00146136">
        <w:rPr>
          <w:rFonts w:hint="eastAsia"/>
        </w:rPr>
        <w:t>三个文件夹</w:t>
      </w:r>
      <w:r w:rsidR="00BB6A05">
        <w:rPr>
          <w:rFonts w:hint="eastAsia"/>
        </w:rPr>
        <w:t>，其中</w:t>
      </w:r>
      <w:r w:rsidR="00BB6A05">
        <w:rPr>
          <w:rFonts w:hint="eastAsia"/>
        </w:rPr>
        <w:t>bin</w:t>
      </w:r>
      <w:r w:rsidR="00BB6A05">
        <w:rPr>
          <w:rFonts w:hint="eastAsia"/>
        </w:rPr>
        <w:t>文件夹就是上面对应的</w:t>
      </w:r>
      <w:r w:rsidR="00BB6A05">
        <w:rPr>
          <w:rFonts w:hint="eastAsia"/>
        </w:rPr>
        <w:t>G</w:t>
      </w:r>
      <w:r w:rsidR="00BB6A05">
        <w:t>OBIN</w:t>
      </w:r>
      <w:r w:rsidR="00BB6A05">
        <w:rPr>
          <w:rFonts w:hint="eastAsia"/>
        </w:rPr>
        <w:t>环境变量了。</w:t>
      </w:r>
    </w:p>
    <w:p w14:paraId="34FBFBDD" w14:textId="23795A9C" w:rsidR="007F0A7E" w:rsidRDefault="007F0A7E" w:rsidP="007F0A7E"/>
    <w:p w14:paraId="4ED4EF9E" w14:textId="618D3E01" w:rsidR="00C93070" w:rsidRDefault="00FA77FB" w:rsidP="007F0A7E">
      <w:r>
        <w:rPr>
          <w:rFonts w:hint="eastAsia"/>
        </w:rPr>
        <w:t>然后，我们用</w:t>
      </w:r>
      <w:r>
        <w:rPr>
          <w:rFonts w:hint="eastAsia"/>
        </w:rPr>
        <w:t>Go</w:t>
      </w:r>
      <w:r>
        <w:rPr>
          <w:rFonts w:hint="eastAsia"/>
        </w:rPr>
        <w:t>写的项目代码对应于</w:t>
      </w:r>
      <w:r>
        <w:rPr>
          <w:rFonts w:hint="eastAsia"/>
        </w:rPr>
        <w:t>src</w:t>
      </w:r>
      <w:r>
        <w:rPr>
          <w:rFonts w:hint="eastAsia"/>
        </w:rPr>
        <w:t>目录下的项目文件夹。</w:t>
      </w:r>
      <w:r w:rsidR="00C93070">
        <w:rPr>
          <w:rFonts w:hint="eastAsia"/>
        </w:rPr>
        <w:t>比如，我用</w:t>
      </w:r>
      <w:r w:rsidR="00C93070">
        <w:rPr>
          <w:rFonts w:hint="eastAsia"/>
        </w:rPr>
        <w:t>Go</w:t>
      </w:r>
      <w:r w:rsidR="00C93070">
        <w:rPr>
          <w:rFonts w:hint="eastAsia"/>
        </w:rPr>
        <w:t>写一个</w:t>
      </w:r>
      <w:r w:rsidR="00C93070">
        <w:rPr>
          <w:rFonts w:hint="eastAsia"/>
        </w:rPr>
        <w:t>blog</w:t>
      </w:r>
      <w:r w:rsidR="00C93070">
        <w:rPr>
          <w:rFonts w:hint="eastAsia"/>
        </w:rPr>
        <w:t>项目，那么</w:t>
      </w:r>
      <w:r w:rsidR="00C93070">
        <w:rPr>
          <w:rFonts w:hint="eastAsia"/>
        </w:rPr>
        <w:t>blog</w:t>
      </w:r>
      <w:r w:rsidR="00C93070">
        <w:rPr>
          <w:rFonts w:hint="eastAsia"/>
        </w:rPr>
        <w:t>的项目代码就在</w:t>
      </w:r>
      <w:r w:rsidR="00C93070">
        <w:t>GOPATH/src/blog</w:t>
      </w:r>
      <w:r w:rsidR="00C93070">
        <w:rPr>
          <w:rFonts w:hint="eastAsia"/>
        </w:rPr>
        <w:t>文件夹下。</w:t>
      </w:r>
    </w:p>
    <w:p w14:paraId="1487DEE6" w14:textId="44C3A60C" w:rsidR="00FA77FB" w:rsidRPr="007227B5" w:rsidRDefault="00FA77FB" w:rsidP="007F0A7E"/>
    <w:p w14:paraId="20C5EF7B" w14:textId="03ED3485" w:rsidR="00C93070" w:rsidRDefault="0011638A" w:rsidP="007F0A7E">
      <w:r>
        <w:rPr>
          <w:rFonts w:hint="eastAsia"/>
        </w:rPr>
        <w:t>总之，创建</w:t>
      </w:r>
      <w:r>
        <w:rPr>
          <w:rFonts w:hint="eastAsia"/>
        </w:rPr>
        <w:t>Go</w:t>
      </w:r>
      <w:r>
        <w:rPr>
          <w:rFonts w:hint="eastAsia"/>
        </w:rPr>
        <w:t>项目，都是在</w:t>
      </w:r>
      <w:r>
        <w:rPr>
          <w:rFonts w:hint="eastAsia"/>
        </w:rPr>
        <w:t>src</w:t>
      </w:r>
      <w:r>
        <w:rPr>
          <w:rFonts w:hint="eastAsia"/>
        </w:rPr>
        <w:t>目录下创建的。</w:t>
      </w:r>
    </w:p>
    <w:p w14:paraId="3E049168" w14:textId="504B1A5F" w:rsidR="0067194B" w:rsidRDefault="0067194B" w:rsidP="007F0A7E"/>
    <w:p w14:paraId="6C3F9550" w14:textId="6F384164" w:rsidR="0067194B" w:rsidRDefault="0067194B" w:rsidP="007F0A7E">
      <w:r>
        <w:rPr>
          <w:rFonts w:hint="eastAsia"/>
        </w:rPr>
        <w:t>如下图所示：</w:t>
      </w:r>
    </w:p>
    <w:p w14:paraId="5C318034" w14:textId="421B0F74" w:rsidR="0067194B" w:rsidRPr="004F1A71" w:rsidRDefault="0067194B" w:rsidP="0067194B">
      <w:pPr>
        <w:jc w:val="center"/>
      </w:pPr>
      <w:r>
        <w:rPr>
          <w:noProof/>
        </w:rPr>
        <w:drawing>
          <wp:inline distT="0" distB="0" distL="0" distR="0" wp14:anchorId="232CA5FE" wp14:editId="6279F8A7">
            <wp:extent cx="5274310" cy="27952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D3B6" w14:textId="09D5E78D" w:rsidR="007F0A7E" w:rsidRDefault="0067194B" w:rsidP="007F0A7E">
      <w:r>
        <w:rPr>
          <w:rFonts w:hint="eastAsia"/>
        </w:rPr>
        <w:t>如图所示，已经做了详细说明。</w:t>
      </w:r>
    </w:p>
    <w:p w14:paraId="6E20D14E" w14:textId="77777777" w:rsidR="0067194B" w:rsidRDefault="0067194B" w:rsidP="007F0A7E"/>
    <w:p w14:paraId="78E32712" w14:textId="535906B7" w:rsidR="00E87881" w:rsidRDefault="003E3ACD" w:rsidP="003E3ACD">
      <w:pPr>
        <w:pStyle w:val="3"/>
      </w:pPr>
      <w:r>
        <w:rPr>
          <w:rFonts w:hint="eastAsia"/>
        </w:rPr>
        <w:t>配置</w:t>
      </w:r>
      <w:r w:rsidR="005F6115">
        <w:rPr>
          <w:rFonts w:hint="eastAsia"/>
        </w:rPr>
        <w:t xml:space="preserve"> </w:t>
      </w:r>
      <w:r>
        <w:rPr>
          <w:rFonts w:hint="eastAsia"/>
        </w:rPr>
        <w:t>Path</w:t>
      </w:r>
      <w:r w:rsidR="005F6115">
        <w:t xml:space="preserve"> </w:t>
      </w:r>
      <w:r>
        <w:rPr>
          <w:rFonts w:hint="eastAsia"/>
        </w:rPr>
        <w:t>变量</w:t>
      </w:r>
    </w:p>
    <w:p w14:paraId="2B528497" w14:textId="5B3C3007" w:rsidR="003E3ACD" w:rsidRDefault="003E3ACD" w:rsidP="003E3ACD"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环境变量中添加如下两个变量：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6D82" w14:paraId="5091C484" w14:textId="77777777" w:rsidTr="001F6D82">
        <w:tc>
          <w:tcPr>
            <w:tcW w:w="4148" w:type="dxa"/>
          </w:tcPr>
          <w:p w14:paraId="4753D255" w14:textId="479106B3" w:rsidR="001F6D82" w:rsidRDefault="001F6D82" w:rsidP="003E3ACD">
            <w:r>
              <w:rPr>
                <w:rFonts w:hint="eastAsia"/>
              </w:rPr>
              <w:t>%GOROOT%\bin</w:t>
            </w:r>
          </w:p>
        </w:tc>
        <w:tc>
          <w:tcPr>
            <w:tcW w:w="4148" w:type="dxa"/>
          </w:tcPr>
          <w:p w14:paraId="75B8E0B7" w14:textId="0F03E096" w:rsidR="001F6D82" w:rsidRDefault="001F6D82" w:rsidP="003E3ACD">
            <w:r>
              <w:rPr>
                <w:rFonts w:hint="eastAsia"/>
              </w:rPr>
              <w:t>在安装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时，已经自动添加</w:t>
            </w:r>
          </w:p>
        </w:tc>
      </w:tr>
    </w:tbl>
    <w:p w14:paraId="2F0B6A04" w14:textId="6307AE05" w:rsidR="001F6D82" w:rsidRDefault="001F6D82" w:rsidP="003E3ACD">
      <w:r>
        <w:rPr>
          <w:rFonts w:hint="eastAsia"/>
        </w:rPr>
        <w:t>如下图所示：</w:t>
      </w:r>
    </w:p>
    <w:p w14:paraId="38ABDEA4" w14:textId="1B49A4A6" w:rsidR="001F6D82" w:rsidRDefault="001F6D82" w:rsidP="001F6D82">
      <w:pPr>
        <w:jc w:val="center"/>
      </w:pPr>
      <w:r>
        <w:rPr>
          <w:noProof/>
        </w:rPr>
        <w:drawing>
          <wp:inline distT="0" distB="0" distL="0" distR="0" wp14:anchorId="733E38C9" wp14:editId="351577F9">
            <wp:extent cx="2733675" cy="180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192C" w14:textId="28D0AFE6" w:rsidR="001F6D82" w:rsidRDefault="001F6D82" w:rsidP="003E3ACD">
      <w:r>
        <w:rPr>
          <w:rFonts w:hint="eastAsia"/>
        </w:rPr>
        <w:t>因此，一般情况下，我们只需要再添加如下环境变量即可：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6D82" w14:paraId="01DE7F12" w14:textId="77777777" w:rsidTr="001F6D82">
        <w:tc>
          <w:tcPr>
            <w:tcW w:w="4148" w:type="dxa"/>
          </w:tcPr>
          <w:p w14:paraId="5072AC00" w14:textId="4FBD7CBA" w:rsidR="001F6D82" w:rsidRDefault="001F6D82" w:rsidP="003E3ACD">
            <w:r>
              <w:rPr>
                <w:rFonts w:hint="eastAsia"/>
              </w:rPr>
              <w:t>%</w:t>
            </w:r>
            <w:r>
              <w:t>GOBIN</w:t>
            </w:r>
            <w:r>
              <w:rPr>
                <w:rFonts w:hint="eastAsia"/>
              </w:rPr>
              <w:t>%</w:t>
            </w:r>
          </w:p>
        </w:tc>
        <w:tc>
          <w:tcPr>
            <w:tcW w:w="4148" w:type="dxa"/>
          </w:tcPr>
          <w:p w14:paraId="5A3D6F2A" w14:textId="4AE80141" w:rsidR="001F6D82" w:rsidRDefault="001F6D82" w:rsidP="003E3ACD">
            <w:r>
              <w:rPr>
                <w:rFonts w:hint="eastAsia"/>
              </w:rPr>
              <w:t>手工添加配置</w:t>
            </w:r>
          </w:p>
        </w:tc>
      </w:tr>
    </w:tbl>
    <w:p w14:paraId="68F8C73F" w14:textId="48C8DBE9" w:rsidR="001F6D82" w:rsidRDefault="001F6D82" w:rsidP="003E3ACD">
      <w:r>
        <w:rPr>
          <w:rFonts w:hint="eastAsia"/>
        </w:rPr>
        <w:t>如下图所示：</w:t>
      </w:r>
    </w:p>
    <w:p w14:paraId="5CA955E1" w14:textId="1ED35203" w:rsidR="001F6D82" w:rsidRDefault="001F6D82" w:rsidP="001F6D82">
      <w:pPr>
        <w:jc w:val="center"/>
      </w:pPr>
      <w:r>
        <w:rPr>
          <w:noProof/>
        </w:rPr>
        <w:drawing>
          <wp:inline distT="0" distB="0" distL="0" distR="0" wp14:anchorId="2BFDEF25" wp14:editId="47CC1ECE">
            <wp:extent cx="2324100" cy="180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89B5" w14:textId="4DC1BAB2" w:rsidR="001F6D82" w:rsidRDefault="001F6D82" w:rsidP="003E3ACD"/>
    <w:p w14:paraId="7DE50BD3" w14:textId="74CD9B52" w:rsidR="00795456" w:rsidRDefault="00DF5F06" w:rsidP="00956681">
      <w:r>
        <w:rPr>
          <w:rFonts w:hint="eastAsia"/>
        </w:rPr>
        <w:t>两个环境变量如下图所示：</w:t>
      </w:r>
    </w:p>
    <w:p w14:paraId="0ECC9283" w14:textId="016FFA06" w:rsidR="00DF5F06" w:rsidRDefault="00DF5F06" w:rsidP="00DF5F06">
      <w:pPr>
        <w:jc w:val="center"/>
      </w:pPr>
      <w:r>
        <w:rPr>
          <w:noProof/>
        </w:rPr>
        <w:drawing>
          <wp:inline distT="0" distB="0" distL="0" distR="0" wp14:anchorId="0C58EA8E" wp14:editId="4A2AFBF0">
            <wp:extent cx="3514725" cy="419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7A0B" w14:textId="7D310697" w:rsidR="00DF5F06" w:rsidRDefault="00DF5F06" w:rsidP="00DF5F06">
      <w:r>
        <w:rPr>
          <w:rFonts w:hint="eastAsia"/>
        </w:rPr>
        <w:t>到这里，</w:t>
      </w:r>
      <w:r>
        <w:rPr>
          <w:rFonts w:hint="eastAsia"/>
        </w:rPr>
        <w:t>Go</w:t>
      </w:r>
      <w:r>
        <w:rPr>
          <w:rFonts w:hint="eastAsia"/>
        </w:rPr>
        <w:t>的环境变量配置就完成了。</w:t>
      </w:r>
    </w:p>
    <w:p w14:paraId="27D273C5" w14:textId="77777777" w:rsidR="005A1595" w:rsidRDefault="005A1595" w:rsidP="00DF5F06"/>
    <w:p w14:paraId="5CD6C95D" w14:textId="77844185" w:rsidR="0053184A" w:rsidRDefault="0053184A" w:rsidP="00DF5F06">
      <w:r>
        <w:rPr>
          <w:rFonts w:hint="eastAsia"/>
        </w:rPr>
        <w:t>再次查看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env</w:t>
      </w:r>
      <w:r>
        <w:t xml:space="preserve"> </w:t>
      </w:r>
      <w:r>
        <w:rPr>
          <w:rFonts w:hint="eastAsia"/>
        </w:rPr>
        <w:t>命令，结果如下图所示：</w:t>
      </w:r>
    </w:p>
    <w:p w14:paraId="07C50E1C" w14:textId="5226CE84" w:rsidR="0053184A" w:rsidRDefault="005A1595" w:rsidP="005A1595">
      <w:pPr>
        <w:jc w:val="center"/>
      </w:pPr>
      <w:r>
        <w:rPr>
          <w:noProof/>
        </w:rPr>
        <w:lastRenderedPageBreak/>
        <w:drawing>
          <wp:inline distT="0" distB="0" distL="0" distR="0" wp14:anchorId="15386275" wp14:editId="2F25DBE6">
            <wp:extent cx="4514850" cy="2924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777E" w14:textId="266DF8F0" w:rsidR="00C43350" w:rsidRDefault="00C43350" w:rsidP="00C43350"/>
    <w:p w14:paraId="63F3D2B2" w14:textId="1BE6E9C2" w:rsidR="00C43350" w:rsidRDefault="00C43350" w:rsidP="00C43350"/>
    <w:p w14:paraId="04A26AF5" w14:textId="49C23AD0" w:rsidR="00C43350" w:rsidRDefault="00522881" w:rsidP="00522881">
      <w:pPr>
        <w:pStyle w:val="3"/>
      </w:pPr>
      <w:r>
        <w:rPr>
          <w:rFonts w:hint="eastAsia"/>
        </w:rPr>
        <w:t>I</w:t>
      </w:r>
      <w:r>
        <w:t>DE</w:t>
      </w:r>
      <w:r w:rsidR="000139B6">
        <w:t xml:space="preserve"> </w:t>
      </w:r>
      <w:r>
        <w:rPr>
          <w:rFonts w:hint="eastAsia"/>
        </w:rPr>
        <w:t>配置变量</w:t>
      </w:r>
    </w:p>
    <w:p w14:paraId="7BC89DD3" w14:textId="5A5B97AB" w:rsidR="00522881" w:rsidRDefault="00522881" w:rsidP="00522881"/>
    <w:p w14:paraId="06D66A3E" w14:textId="791E0E38" w:rsidR="00522881" w:rsidRDefault="00522881" w:rsidP="00522881">
      <w:r>
        <w:rPr>
          <w:rFonts w:hint="eastAsia"/>
        </w:rPr>
        <w:t>在这里，我们将使用</w:t>
      </w:r>
      <w:r>
        <w:rPr>
          <w:rFonts w:hint="eastAsia"/>
        </w:rPr>
        <w:t>JetBrains</w:t>
      </w:r>
      <w:r>
        <w:rPr>
          <w:rFonts w:hint="eastAsia"/>
        </w:rPr>
        <w:t>的</w:t>
      </w:r>
      <w:r>
        <w:rPr>
          <w:rFonts w:hint="eastAsia"/>
        </w:rPr>
        <w:t>GoLang</w:t>
      </w:r>
      <w:r>
        <w:t xml:space="preserve"> IDE</w:t>
      </w:r>
      <w:r>
        <w:rPr>
          <w:rFonts w:hint="eastAsia"/>
        </w:rPr>
        <w:t>做为</w:t>
      </w:r>
      <w:r>
        <w:rPr>
          <w:rFonts w:hint="eastAsia"/>
        </w:rPr>
        <w:t>Go</w:t>
      </w:r>
      <w:r>
        <w:rPr>
          <w:rFonts w:hint="eastAsia"/>
        </w:rPr>
        <w:t>的开发工具。</w:t>
      </w:r>
    </w:p>
    <w:p w14:paraId="111468C1" w14:textId="57036D48" w:rsidR="00522881" w:rsidRDefault="00522881" w:rsidP="00522881"/>
    <w:p w14:paraId="398453B3" w14:textId="75B0EA66" w:rsidR="00522881" w:rsidRDefault="00522881" w:rsidP="00522881">
      <w:r>
        <w:rPr>
          <w:rFonts w:hint="eastAsia"/>
        </w:rPr>
        <w:t>因此，我们需要在</w:t>
      </w:r>
      <w:r>
        <w:rPr>
          <w:rFonts w:hint="eastAsia"/>
        </w:rPr>
        <w:t>GoLang</w:t>
      </w:r>
      <w:r>
        <w:rPr>
          <w:rFonts w:hint="eastAsia"/>
        </w:rPr>
        <w:t>中配置</w:t>
      </w:r>
      <w:r>
        <w:rPr>
          <w:rFonts w:hint="eastAsia"/>
        </w:rPr>
        <w:t>Go</w:t>
      </w:r>
      <w:r>
        <w:rPr>
          <w:rFonts w:hint="eastAsia"/>
        </w:rPr>
        <w:t>的相关环境变量。</w:t>
      </w:r>
    </w:p>
    <w:p w14:paraId="1F1D4497" w14:textId="027CBB36" w:rsidR="00522881" w:rsidRDefault="00952F78" w:rsidP="00952F78">
      <w:pPr>
        <w:jc w:val="center"/>
      </w:pPr>
      <w:r>
        <w:rPr>
          <w:noProof/>
        </w:rPr>
        <w:drawing>
          <wp:inline distT="0" distB="0" distL="0" distR="0" wp14:anchorId="0626C3B0" wp14:editId="182DEBD8">
            <wp:extent cx="4676775" cy="1228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4D2A" w14:textId="6E134573" w:rsidR="00522881" w:rsidRDefault="00952F78" w:rsidP="00952F78">
      <w:r>
        <w:rPr>
          <w:rFonts w:hint="eastAsia"/>
        </w:rPr>
        <w:t>点击</w:t>
      </w:r>
      <w:r>
        <w:rPr>
          <w:rFonts w:hint="eastAsia"/>
        </w:rPr>
        <w:t>GOPATH</w:t>
      </w:r>
      <w:r>
        <w:rPr>
          <w:rFonts w:hint="eastAsia"/>
        </w:rPr>
        <w:t>，把以下两个选项选中即可（默认已经选中）：</w:t>
      </w:r>
    </w:p>
    <w:p w14:paraId="745C3034" w14:textId="68F44CCA" w:rsidR="00952F78" w:rsidRDefault="000B13FD" w:rsidP="000B13FD">
      <w:pPr>
        <w:jc w:val="center"/>
      </w:pPr>
      <w:r>
        <w:rPr>
          <w:noProof/>
        </w:rPr>
        <w:drawing>
          <wp:inline distT="0" distB="0" distL="0" distR="0" wp14:anchorId="7F32DF8F" wp14:editId="5DB76CA8">
            <wp:extent cx="4705350" cy="704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58F8" w14:textId="22280DFE" w:rsidR="00522881" w:rsidRDefault="00522881" w:rsidP="00522881"/>
    <w:p w14:paraId="799B98FC" w14:textId="196380E9" w:rsidR="00A44753" w:rsidRDefault="00A44753">
      <w:pPr>
        <w:pStyle w:val="1"/>
      </w:pP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学习使用记录</w:t>
      </w:r>
    </w:p>
    <w:p w14:paraId="195529BD" w14:textId="3ADD4B27" w:rsidR="005F6115" w:rsidRDefault="00B66582" w:rsidP="00B66582">
      <w:pPr>
        <w:pStyle w:val="2"/>
      </w:pPr>
      <w:r>
        <w:rPr>
          <w:rFonts w:hint="eastAsia"/>
        </w:rPr>
        <w:lastRenderedPageBreak/>
        <w:t>数据类型</w:t>
      </w:r>
    </w:p>
    <w:p w14:paraId="5698E2EB" w14:textId="4DAF309A" w:rsidR="00B66582" w:rsidRDefault="003F1295" w:rsidP="003F1295">
      <w:pPr>
        <w:pStyle w:val="3"/>
      </w:pPr>
      <w:r>
        <w:rPr>
          <w:rFonts w:hint="eastAsia"/>
        </w:rPr>
        <w:t>变量</w:t>
      </w:r>
    </w:p>
    <w:p w14:paraId="1CA07E00" w14:textId="7405FE84" w:rsidR="00B66582" w:rsidRDefault="00B66582" w:rsidP="003F1295">
      <w:pPr>
        <w:pStyle w:val="4"/>
      </w:pPr>
      <w:r>
        <w:rPr>
          <w:rFonts w:hint="eastAsia"/>
        </w:rPr>
        <w:t>变量默认值</w:t>
      </w:r>
    </w:p>
    <w:p w14:paraId="25020E62" w14:textId="4D30B7C7" w:rsidR="00FB2BF2" w:rsidRPr="00FB2BF2" w:rsidRDefault="00FB2BF2" w:rsidP="00FB2BF2"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语言中，在定义变量的时候，如果没有给变量明确赋值，则</w:t>
      </w:r>
      <w:r>
        <w:rPr>
          <w:rFonts w:hint="eastAsia"/>
        </w:rPr>
        <w:t>Go</w:t>
      </w:r>
      <w:r>
        <w:rPr>
          <w:rFonts w:hint="eastAsia"/>
        </w:rPr>
        <w:t>会为变量分配默认值，各数据类型变量的默认值如下表所示：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B2BF2" w14:paraId="256F75A9" w14:textId="77777777" w:rsidTr="00FB2BF2">
        <w:tc>
          <w:tcPr>
            <w:tcW w:w="3256" w:type="dxa"/>
          </w:tcPr>
          <w:p w14:paraId="201F627D" w14:textId="61072FD2" w:rsidR="00FB2BF2" w:rsidRDefault="00FB2BF2" w:rsidP="00B66582">
            <w:r>
              <w:rPr>
                <w:rFonts w:hint="eastAsia"/>
              </w:rPr>
              <w:t>Integer</w:t>
            </w:r>
          </w:p>
        </w:tc>
        <w:tc>
          <w:tcPr>
            <w:tcW w:w="5040" w:type="dxa"/>
          </w:tcPr>
          <w:p w14:paraId="6F122056" w14:textId="6BC28605" w:rsidR="00FB2BF2" w:rsidRDefault="00FB2BF2" w:rsidP="00B66582">
            <w:r>
              <w:rPr>
                <w:rFonts w:hint="eastAsia"/>
              </w:rPr>
              <w:t>0</w:t>
            </w:r>
          </w:p>
        </w:tc>
      </w:tr>
      <w:tr w:rsidR="00FB2BF2" w14:paraId="6E6EA168" w14:textId="77777777" w:rsidTr="00FB2BF2">
        <w:tc>
          <w:tcPr>
            <w:tcW w:w="3256" w:type="dxa"/>
          </w:tcPr>
          <w:p w14:paraId="400195F5" w14:textId="70E14250" w:rsidR="00FB2BF2" w:rsidRDefault="00FB2BF2" w:rsidP="00B66582">
            <w:r>
              <w:rPr>
                <w:rFonts w:hint="eastAsia"/>
              </w:rPr>
              <w:t>booleans</w:t>
            </w:r>
          </w:p>
        </w:tc>
        <w:tc>
          <w:tcPr>
            <w:tcW w:w="5040" w:type="dxa"/>
          </w:tcPr>
          <w:p w14:paraId="17E2AF60" w14:textId="0CB9DF4B" w:rsidR="00FB2BF2" w:rsidRDefault="00FB2BF2" w:rsidP="00B66582">
            <w:r>
              <w:rPr>
                <w:rFonts w:hint="eastAsia"/>
              </w:rPr>
              <w:t>false</w:t>
            </w:r>
          </w:p>
        </w:tc>
      </w:tr>
      <w:tr w:rsidR="00FB2BF2" w14:paraId="6239A4DD" w14:textId="77777777" w:rsidTr="00FB2BF2">
        <w:tc>
          <w:tcPr>
            <w:tcW w:w="3256" w:type="dxa"/>
          </w:tcPr>
          <w:p w14:paraId="25330114" w14:textId="2AEA58EF" w:rsidR="00FB2BF2" w:rsidRDefault="00FB2BF2" w:rsidP="00B66582"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</w:tcPr>
          <w:p w14:paraId="30BD1E21" w14:textId="54D4CD99" w:rsidR="00FB2BF2" w:rsidRDefault="004D7452" w:rsidP="00B66582">
            <w:r w:rsidRPr="004D7452">
              <w:t>""</w:t>
            </w:r>
          </w:p>
        </w:tc>
      </w:tr>
      <w:tr w:rsidR="00FB2BF2" w14:paraId="1B6521AA" w14:textId="77777777" w:rsidTr="00FB2BF2">
        <w:tc>
          <w:tcPr>
            <w:tcW w:w="3256" w:type="dxa"/>
          </w:tcPr>
          <w:p w14:paraId="58769A0F" w14:textId="77777777" w:rsidR="00FB2BF2" w:rsidRDefault="00FB2BF2" w:rsidP="00B66582"/>
        </w:tc>
        <w:tc>
          <w:tcPr>
            <w:tcW w:w="5040" w:type="dxa"/>
          </w:tcPr>
          <w:p w14:paraId="5901213E" w14:textId="77777777" w:rsidR="00FB2BF2" w:rsidRDefault="00FB2BF2" w:rsidP="00B66582"/>
        </w:tc>
      </w:tr>
      <w:tr w:rsidR="00FB2BF2" w14:paraId="4A0FCB3A" w14:textId="77777777" w:rsidTr="00FB2BF2">
        <w:tc>
          <w:tcPr>
            <w:tcW w:w="3256" w:type="dxa"/>
          </w:tcPr>
          <w:p w14:paraId="11C93DF1" w14:textId="77777777" w:rsidR="00FB2BF2" w:rsidRDefault="00FB2BF2" w:rsidP="00B66582"/>
        </w:tc>
        <w:tc>
          <w:tcPr>
            <w:tcW w:w="5040" w:type="dxa"/>
          </w:tcPr>
          <w:p w14:paraId="705A0F74" w14:textId="77777777" w:rsidR="00FB2BF2" w:rsidRDefault="00FB2BF2" w:rsidP="00B66582"/>
        </w:tc>
      </w:tr>
    </w:tbl>
    <w:p w14:paraId="4F611467" w14:textId="5A589307" w:rsidR="00B66582" w:rsidRDefault="00B66582" w:rsidP="00B66582"/>
    <w:p w14:paraId="130D5314" w14:textId="2641B2FD" w:rsidR="00B66582" w:rsidRDefault="00B66582" w:rsidP="00B66582"/>
    <w:p w14:paraId="417C4C8E" w14:textId="675F9939" w:rsidR="008124B6" w:rsidRDefault="008124B6" w:rsidP="008124B6">
      <w:pPr>
        <w:pStyle w:val="4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是个什么玩意？</w:t>
      </w:r>
    </w:p>
    <w:p w14:paraId="5985FCD7" w14:textId="3C624B7F" w:rsidR="008124B6" w:rsidRDefault="008124B6" w:rsidP="008124B6">
      <w:r>
        <w:rPr>
          <w:rFonts w:hint="eastAsia"/>
        </w:rPr>
        <w:t>比如：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24B6" w14:paraId="45CBDCD7" w14:textId="77777777" w:rsidTr="008124B6">
        <w:tc>
          <w:tcPr>
            <w:tcW w:w="8296" w:type="dxa"/>
          </w:tcPr>
          <w:p w14:paraId="5D69FAEA" w14:textId="0CA86734" w:rsidR="008124B6" w:rsidRDefault="008124B6" w:rsidP="008124B6">
            <w:r>
              <w:rPr>
                <w:rFonts w:hint="eastAsia"/>
              </w:rPr>
              <w:t>v</w:t>
            </w:r>
            <w:r>
              <w:t>ar age int = 25</w:t>
            </w:r>
          </w:p>
        </w:tc>
      </w:tr>
    </w:tbl>
    <w:p w14:paraId="21F72DB7" w14:textId="74CF8C9C" w:rsidR="008124B6" w:rsidRDefault="00531F7B" w:rsidP="008124B6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表示定义一个变量，而且是一个局部变量。</w:t>
      </w:r>
    </w:p>
    <w:p w14:paraId="59522B1D" w14:textId="404CEDD9" w:rsidR="00531F7B" w:rsidRDefault="00531F7B" w:rsidP="008124B6"/>
    <w:p w14:paraId="624D7067" w14:textId="27F567C8" w:rsidR="00531F7B" w:rsidRDefault="00531F7B" w:rsidP="008124B6">
      <w:r>
        <w:rPr>
          <w:rFonts w:hint="eastAsia"/>
        </w:rPr>
        <w:t>所以，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总体上就是表示定义一个局部变量。</w:t>
      </w:r>
    </w:p>
    <w:p w14:paraId="0C9B2705" w14:textId="3734A99B" w:rsidR="00531F7B" w:rsidRDefault="00531F7B" w:rsidP="008124B6"/>
    <w:p w14:paraId="7A5B8163" w14:textId="4AB20BA1" w:rsidR="00531F7B" w:rsidRPr="008124B6" w:rsidRDefault="00295213" w:rsidP="00295213">
      <w:pPr>
        <w:pStyle w:val="4"/>
      </w:pPr>
      <w:r>
        <w:t xml:space="preserve">:=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又是什么玩意？</w:t>
      </w:r>
    </w:p>
    <w:p w14:paraId="69A93344" w14:textId="0990AB28" w:rsidR="005F6115" w:rsidRDefault="00784B20" w:rsidP="005F6115">
      <w:r>
        <w:rPr>
          <w:rFonts w:hint="eastAsia"/>
        </w:rPr>
        <w:t>比如，我们把如下代码：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B20" w14:paraId="77102D2D" w14:textId="77777777" w:rsidTr="00784B20">
        <w:tc>
          <w:tcPr>
            <w:tcW w:w="8296" w:type="dxa"/>
          </w:tcPr>
          <w:p w14:paraId="6803DBB2" w14:textId="607F61C2" w:rsidR="00784B20" w:rsidRDefault="00784B20" w:rsidP="005F6115">
            <w:r>
              <w:rPr>
                <w:rFonts w:hint="eastAsia"/>
              </w:rPr>
              <w:t>v</w:t>
            </w:r>
            <w:r>
              <w:t>ar age int = 25</w:t>
            </w:r>
          </w:p>
        </w:tc>
      </w:tr>
    </w:tbl>
    <w:p w14:paraId="0E02D954" w14:textId="77777777" w:rsidR="00784B20" w:rsidRDefault="00784B20" w:rsidP="005F6115"/>
    <w:p w14:paraId="4CB2C533" w14:textId="416C1A6A" w:rsidR="005F6115" w:rsidRDefault="00E4352B" w:rsidP="005F6115">
      <w:r>
        <w:rPr>
          <w:rFonts w:hint="eastAsia"/>
        </w:rPr>
        <w:t>简写为：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352B" w14:paraId="3E993022" w14:textId="77777777" w:rsidTr="00E4352B">
        <w:tc>
          <w:tcPr>
            <w:tcW w:w="8296" w:type="dxa"/>
          </w:tcPr>
          <w:p w14:paraId="5EC17458" w14:textId="73DF5D7C" w:rsidR="00E4352B" w:rsidRDefault="00E4352B" w:rsidP="005F6115">
            <w:r>
              <w:rPr>
                <w:rFonts w:hint="eastAsia"/>
              </w:rPr>
              <w:t>a</w:t>
            </w:r>
            <w:r>
              <w:t>ge := 25</w:t>
            </w:r>
          </w:p>
        </w:tc>
      </w:tr>
    </w:tbl>
    <w:p w14:paraId="6B3E220E" w14:textId="11D3E824" w:rsidR="00E4352B" w:rsidRDefault="00E4352B" w:rsidP="005F6115"/>
    <w:p w14:paraId="097D6CD9" w14:textId="1D04D7B5" w:rsidR="00E4352B" w:rsidRDefault="00271EF6" w:rsidP="005F6115">
      <w:r>
        <w:rPr>
          <w:rFonts w:hint="eastAsia"/>
        </w:rPr>
        <w:t>在简写的时候，我们把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省略了，换成了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。</w:t>
      </w:r>
    </w:p>
    <w:p w14:paraId="5DD40169" w14:textId="2946FE00" w:rsidR="00271EF6" w:rsidRDefault="00271EF6" w:rsidP="005F6115"/>
    <w:p w14:paraId="238B0C36" w14:textId="33A430D7" w:rsidR="00271EF6" w:rsidRDefault="00271EF6" w:rsidP="005F6115">
      <w:r>
        <w:rPr>
          <w:rFonts w:hint="eastAsia"/>
        </w:rPr>
        <w:t>这里的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表示它可以自动推导变量的数据类型，换句话说就是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要求</w:t>
      </w:r>
      <w:r>
        <w:rPr>
          <w:rFonts w:hint="eastAsia"/>
        </w:rPr>
        <w:t>Go</w:t>
      </w:r>
      <w:r>
        <w:rPr>
          <w:rFonts w:hint="eastAsia"/>
        </w:rPr>
        <w:t>执行环境去自动给</w:t>
      </w:r>
      <w:r>
        <w:rPr>
          <w:rFonts w:hint="eastAsia"/>
        </w:rPr>
        <w:t>age</w:t>
      </w:r>
      <w:r>
        <w:rPr>
          <w:rFonts w:hint="eastAsia"/>
        </w:rPr>
        <w:t>变量推导数据类型。</w:t>
      </w:r>
    </w:p>
    <w:p w14:paraId="3CF2774E" w14:textId="3CD7C4F3" w:rsidR="000C7A5E" w:rsidRDefault="000C7A5E" w:rsidP="005F6115"/>
    <w:p w14:paraId="65136330" w14:textId="68102652" w:rsidR="000C7A5E" w:rsidRDefault="000C7A5E" w:rsidP="005F6115">
      <w:r>
        <w:rPr>
          <w:rFonts w:hint="eastAsia"/>
        </w:rPr>
        <w:t>那么再次给</w:t>
      </w:r>
      <w:r>
        <w:rPr>
          <w:rFonts w:hint="eastAsia"/>
        </w:rPr>
        <w:t>age</w:t>
      </w:r>
      <w:r>
        <w:rPr>
          <w:rFonts w:hint="eastAsia"/>
        </w:rPr>
        <w:t>赋值的时候，就不能写：</w:t>
      </w:r>
      <w:r w:rsidR="003E704C">
        <w:rPr>
          <w:rFonts w:hint="eastAsia"/>
        </w:rPr>
        <w:t>a</w:t>
      </w:r>
      <w:r w:rsidR="003E704C">
        <w:t>ge := 25</w:t>
      </w:r>
      <w:r w:rsidR="003E704C">
        <w:rPr>
          <w:rFonts w:hint="eastAsia"/>
        </w:rPr>
        <w:t>。</w:t>
      </w:r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不能再加上去了，因为第一次使用</w:t>
      </w:r>
      <w:r>
        <w:rPr>
          <w:rFonts w:hint="eastAsia"/>
        </w:rPr>
        <w:t xml:space="preserve"> </w:t>
      </w:r>
      <w:r>
        <w:t xml:space="preserve">:= </w:t>
      </w:r>
      <w:r>
        <w:rPr>
          <w:rFonts w:hint="eastAsia"/>
        </w:rPr>
        <w:t>的时候，就已经推导出数据类型了</w:t>
      </w:r>
      <w:r w:rsidR="009F7EBD">
        <w:rPr>
          <w:rFonts w:hint="eastAsia"/>
        </w:rPr>
        <w:t>，总不能让系统再次推导吧，没这必要呀</w:t>
      </w:r>
      <w:r w:rsidR="0014383B">
        <w:rPr>
          <w:rFonts w:hint="eastAsia"/>
        </w:rPr>
        <w:t>。</w:t>
      </w:r>
    </w:p>
    <w:p w14:paraId="4E9B058F" w14:textId="2C311CC3" w:rsidR="0014383B" w:rsidRDefault="0014383B" w:rsidP="005F6115"/>
    <w:p w14:paraId="6FC34C08" w14:textId="35883229" w:rsidR="009F7EBD" w:rsidRDefault="0014383B" w:rsidP="005F6115">
      <w:r>
        <w:rPr>
          <w:rFonts w:hint="eastAsia"/>
        </w:rPr>
        <w:t>但是，在使用多个变量同时赋值时，情况有所变化。</w:t>
      </w:r>
    </w:p>
    <w:p w14:paraId="2D478137" w14:textId="77777777" w:rsidR="005F6115" w:rsidRPr="005F6115" w:rsidRDefault="005F6115" w:rsidP="005F6115"/>
    <w:p w14:paraId="793D2A00" w14:textId="13C8D8BD" w:rsidR="00B40F56" w:rsidRDefault="00B40F56">
      <w:pPr>
        <w:pStyle w:val="4"/>
      </w:pPr>
      <w:r>
        <w:rPr>
          <w:rFonts w:hint="eastAsia"/>
        </w:rPr>
        <w:lastRenderedPageBreak/>
        <w:t>多个变量同时赋值</w:t>
      </w:r>
    </w:p>
    <w:p w14:paraId="1B2F7D77" w14:textId="3CDD0B1C" w:rsidR="00B40F56" w:rsidRDefault="00450E2A" w:rsidP="00B40F56">
      <w:r>
        <w:rPr>
          <w:rFonts w:hint="eastAsia"/>
        </w:rPr>
        <w:t>多个变量同时赋值示例代码：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A52" w14:paraId="304847E1" w14:textId="77777777" w:rsidTr="00CA7A52">
        <w:tc>
          <w:tcPr>
            <w:tcW w:w="8296" w:type="dxa"/>
          </w:tcPr>
          <w:p w14:paraId="6AB80297" w14:textId="7013CAE5" w:rsidR="00CA7A52" w:rsidRDefault="00CA7A52" w:rsidP="00B40F56">
            <w:r>
              <w:rPr>
                <w:rFonts w:hint="eastAsia"/>
              </w:rPr>
              <w:t>n</w:t>
            </w:r>
            <w:r>
              <w:t xml:space="preserve">ame, age, power := </w:t>
            </w:r>
            <w:r w:rsidRPr="00CA7A52">
              <w:t>"</w:t>
            </w:r>
            <w:r>
              <w:t>Orange</w:t>
            </w:r>
            <w:r w:rsidRPr="00CA7A52">
              <w:t>"</w:t>
            </w:r>
            <w:r>
              <w:t>, 20, 10000</w:t>
            </w:r>
          </w:p>
        </w:tc>
      </w:tr>
    </w:tbl>
    <w:p w14:paraId="28E1B457" w14:textId="2C3CBD71" w:rsidR="00B40F56" w:rsidRDefault="00B40F56" w:rsidP="00B40F56"/>
    <w:p w14:paraId="313C63A8" w14:textId="64BD667E" w:rsidR="00450E2A" w:rsidRDefault="00450E2A" w:rsidP="00B40F56">
      <w:r>
        <w:rPr>
          <w:rFonts w:hint="eastAsia"/>
        </w:rPr>
        <w:t>另外，多个变量同时赋值的时候，</w:t>
      </w:r>
      <w:r w:rsidRPr="006A17A8">
        <w:rPr>
          <w:rFonts w:hint="eastAsia"/>
          <w:b/>
          <w:bCs/>
          <w:color w:val="FF0000"/>
        </w:rPr>
        <w:t>只要其中有一个变量是新的</w:t>
      </w:r>
      <w:r>
        <w:rPr>
          <w:rFonts w:hint="eastAsia"/>
        </w:rPr>
        <w:t>，就可以使用</w:t>
      </w:r>
      <w:r>
        <w:rPr>
          <w:rFonts w:hint="eastAsia"/>
        </w:rPr>
        <w:t xml:space="preserve"> </w:t>
      </w:r>
      <w:r>
        <w:t>:=</w:t>
      </w:r>
      <w:r>
        <w:rPr>
          <w:rFonts w:hint="eastAsia"/>
        </w:rPr>
        <w:t>。比如：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0E2A" w14:paraId="1CDF4198" w14:textId="77777777" w:rsidTr="00450E2A">
        <w:tc>
          <w:tcPr>
            <w:tcW w:w="8296" w:type="dxa"/>
          </w:tcPr>
          <w:p w14:paraId="1C6A4F33" w14:textId="77777777" w:rsidR="00450E2A" w:rsidRDefault="00450E2A" w:rsidP="00B40F56">
            <w:r>
              <w:rPr>
                <w:rFonts w:hint="eastAsia"/>
              </w:rPr>
              <w:t>power</w:t>
            </w:r>
            <w:r>
              <w:t xml:space="preserve"> := 9000</w:t>
            </w:r>
          </w:p>
          <w:p w14:paraId="3F0E5488" w14:textId="77777777" w:rsidR="00450E2A" w:rsidRDefault="00450E2A" w:rsidP="00B40F56">
            <w:r>
              <w:rPr>
                <w:rFonts w:hint="eastAsia"/>
              </w:rPr>
              <w:t>……</w:t>
            </w:r>
          </w:p>
          <w:p w14:paraId="48B9D9A4" w14:textId="0C073631" w:rsidR="00450E2A" w:rsidRDefault="00450E2A" w:rsidP="00B40F56">
            <w:r>
              <w:rPr>
                <w:rFonts w:hint="eastAsia"/>
              </w:rPr>
              <w:t>n</w:t>
            </w:r>
            <w:r>
              <w:t xml:space="preserve">ame, power := </w:t>
            </w:r>
            <w:r w:rsidRPr="00CA7A52">
              <w:t>"</w:t>
            </w:r>
            <w:r>
              <w:t>Orange</w:t>
            </w:r>
            <w:r w:rsidRPr="00CA7A52">
              <w:t>"</w:t>
            </w:r>
            <w:r>
              <w:t>, 10000</w:t>
            </w:r>
          </w:p>
        </w:tc>
      </w:tr>
    </w:tbl>
    <w:p w14:paraId="5012CBF3" w14:textId="77777777" w:rsidR="00B40F56" w:rsidRPr="00B40F56" w:rsidRDefault="00B40F56" w:rsidP="00B40F56"/>
    <w:p w14:paraId="3342B873" w14:textId="0FFD38FF" w:rsidR="00F25CA0" w:rsidRDefault="00F25CA0">
      <w:pPr>
        <w:pStyle w:val="4"/>
      </w:pPr>
      <w:r>
        <w:rPr>
          <w:rFonts w:hint="eastAsia"/>
        </w:rPr>
        <w:t>变量可以修改数据类型吗？</w:t>
      </w:r>
    </w:p>
    <w:p w14:paraId="14BC18CF" w14:textId="5B1EE2F3" w:rsidR="00F25CA0" w:rsidRDefault="0007241C" w:rsidP="00F25CA0">
      <w:r>
        <w:rPr>
          <w:rFonts w:hint="eastAsia"/>
        </w:rPr>
        <w:t>不行，因为变量在定义的时候已经明确了该变量的数据类型，所以变量在使用的过程中是不可能再次定义该变量的数据类型的，所以也就无法修改该变量的数据类型了。</w:t>
      </w:r>
    </w:p>
    <w:p w14:paraId="040776CD" w14:textId="71CE2083" w:rsidR="00F25CA0" w:rsidRDefault="00F25CA0" w:rsidP="00F25CA0"/>
    <w:p w14:paraId="0BC24910" w14:textId="1C878ABC" w:rsidR="00B861C8" w:rsidRDefault="00B861C8" w:rsidP="00F25CA0">
      <w:r>
        <w:rPr>
          <w:rFonts w:hint="eastAsia"/>
        </w:rPr>
        <w:t>所以，在上面</w:t>
      </w:r>
      <w:r w:rsidRPr="00B861C8">
        <w:rPr>
          <w:rFonts w:hint="eastAsia"/>
          <w:b/>
          <w:bCs/>
        </w:rPr>
        <w:t>多个变量同时赋值</w:t>
      </w:r>
      <w:r>
        <w:rPr>
          <w:rFonts w:hint="eastAsia"/>
        </w:rPr>
        <w:t>小节的第二段代码块中的</w:t>
      </w:r>
      <w:r>
        <w:rPr>
          <w:rFonts w:hint="eastAsia"/>
        </w:rPr>
        <w:t>power</w:t>
      </w:r>
      <w:r>
        <w:rPr>
          <w:rFonts w:hint="eastAsia"/>
        </w:rPr>
        <w:t>只能赋值整数，因为它声明的时候是整型，所以不能修改它的数据类型。</w:t>
      </w:r>
    </w:p>
    <w:p w14:paraId="16E21BDA" w14:textId="77777777" w:rsidR="00B861C8" w:rsidRPr="006834DD" w:rsidRDefault="00B861C8" w:rsidP="00F25CA0"/>
    <w:p w14:paraId="27CB4A99" w14:textId="4DC101E0" w:rsidR="006C4BA4" w:rsidRDefault="006C4BA4">
      <w:pPr>
        <w:pStyle w:val="4"/>
      </w:pPr>
      <w:r>
        <w:rPr>
          <w:rFonts w:hint="eastAsia"/>
        </w:rPr>
        <w:t>变量声明与赋值技巧</w:t>
      </w:r>
    </w:p>
    <w:p w14:paraId="4B3BC1FB" w14:textId="1015FC85" w:rsidR="009305A5" w:rsidRDefault="0089229D" w:rsidP="006C4BA4">
      <w:r>
        <w:rPr>
          <w:rFonts w:hint="eastAsia"/>
        </w:rPr>
        <w:t>变量</w:t>
      </w:r>
      <w:r w:rsidR="009305A5">
        <w:rPr>
          <w:rFonts w:hint="eastAsia"/>
        </w:rPr>
        <w:t>初始化</w:t>
      </w:r>
      <w:r w:rsidR="003D60A5">
        <w:rPr>
          <w:rFonts w:hint="eastAsia"/>
        </w:rPr>
        <w:t>（</w:t>
      </w:r>
      <w:r>
        <w:rPr>
          <w:rFonts w:hint="eastAsia"/>
        </w:rPr>
        <w:t>变量</w:t>
      </w:r>
      <w:r w:rsidR="009305A5">
        <w:rPr>
          <w:rFonts w:hint="eastAsia"/>
        </w:rPr>
        <w:t>声明</w:t>
      </w:r>
      <w:r w:rsidR="003D60A5">
        <w:rPr>
          <w:rFonts w:hint="eastAsia"/>
        </w:rPr>
        <w:t>）</w:t>
      </w:r>
      <w:r w:rsidR="009305A5">
        <w:rPr>
          <w:rFonts w:hint="eastAsia"/>
        </w:rPr>
        <w:t>：</w:t>
      </w:r>
    </w:p>
    <w:p w14:paraId="728D970C" w14:textId="3AB4BCDC" w:rsidR="009305A5" w:rsidRDefault="009305A5" w:rsidP="006C4BA4">
      <w:r>
        <w:rPr>
          <w:rFonts w:hint="eastAsia"/>
        </w:rPr>
        <w:t>var</w:t>
      </w:r>
      <w:r>
        <w:t xml:space="preserve"> NAME TYPE</w:t>
      </w:r>
    </w:p>
    <w:p w14:paraId="309298E5" w14:textId="030064FC" w:rsidR="009305A5" w:rsidRDefault="009305A5" w:rsidP="006C4BA4"/>
    <w:p w14:paraId="412EB837" w14:textId="528C536C" w:rsidR="009305A5" w:rsidRDefault="009305A5" w:rsidP="006C4BA4">
      <w:r>
        <w:rPr>
          <w:rFonts w:hint="eastAsia"/>
        </w:rPr>
        <w:t>变量定义（变量声明并赋值）</w:t>
      </w:r>
    </w:p>
    <w:p w14:paraId="5DB54B69" w14:textId="60CAEADC" w:rsidR="009305A5" w:rsidRDefault="009305A5" w:rsidP="006C4BA4">
      <w:r>
        <w:t>NAME := VALUE</w:t>
      </w:r>
    </w:p>
    <w:p w14:paraId="3FDBF706" w14:textId="1A88FA1F" w:rsidR="006C4BA4" w:rsidRDefault="006C4BA4" w:rsidP="006C4BA4"/>
    <w:p w14:paraId="13F042A5" w14:textId="088CD83F" w:rsidR="00453173" w:rsidRDefault="000473FF" w:rsidP="006C4BA4">
      <w:r>
        <w:rPr>
          <w:rFonts w:hint="eastAsia"/>
        </w:rPr>
        <w:t>已经声明过的变量赋值：</w:t>
      </w:r>
    </w:p>
    <w:p w14:paraId="1E508EEA" w14:textId="4EFEB28E" w:rsidR="000473FF" w:rsidRDefault="000473FF" w:rsidP="006C4BA4">
      <w:r>
        <w:rPr>
          <w:rFonts w:hint="eastAsia"/>
        </w:rPr>
        <w:t>N</w:t>
      </w:r>
      <w:r>
        <w:t>AME = VALUE</w:t>
      </w:r>
    </w:p>
    <w:p w14:paraId="572DFE7E" w14:textId="77777777" w:rsidR="00453173" w:rsidRDefault="00453173" w:rsidP="006C4BA4"/>
    <w:p w14:paraId="49254CD6" w14:textId="5EEF1956" w:rsidR="006C4BA4" w:rsidRDefault="000434CD" w:rsidP="006C4BA4">
      <w:r>
        <w:rPr>
          <w:rFonts w:hint="eastAsia"/>
        </w:rPr>
        <w:t>算是使用变量的编程规范吧。</w:t>
      </w:r>
    </w:p>
    <w:p w14:paraId="1FA7A10D" w14:textId="77777777" w:rsidR="00DC6FEF" w:rsidRPr="006C4BA4" w:rsidRDefault="00DC6FEF" w:rsidP="006C4BA4"/>
    <w:p w14:paraId="50267630" w14:textId="57173153" w:rsidR="001E361E" w:rsidRDefault="001E361E">
      <w:pPr>
        <w:pStyle w:val="3"/>
      </w:pPr>
      <w:r>
        <w:rPr>
          <w:rFonts w:hint="eastAsia"/>
        </w:rPr>
        <w:t>字符和字符串</w:t>
      </w:r>
    </w:p>
    <w:p w14:paraId="2FCC0F0D" w14:textId="24E278AD" w:rsidR="001E361E" w:rsidRDefault="001E361E" w:rsidP="001E361E">
      <w:r>
        <w:rPr>
          <w:rFonts w:hint="eastAsia"/>
        </w:rPr>
        <w:t>字符和字符串定义的区别：</w:t>
      </w:r>
    </w:p>
    <w:p w14:paraId="1F3C4E48" w14:textId="650AD3EA" w:rsidR="001E361E" w:rsidRDefault="001E361E" w:rsidP="001E361E">
      <w:r>
        <w:rPr>
          <w:rFonts w:hint="eastAsia"/>
        </w:rPr>
        <w:t>字符用的是</w:t>
      </w:r>
      <w:r>
        <w:rPr>
          <w:rFonts w:hint="eastAsia"/>
        </w:rPr>
        <w:t xml:space="preserve"> </w:t>
      </w:r>
      <w:r w:rsidR="009D2D0B" w:rsidRPr="009D2D0B">
        <w:t>''</w:t>
      </w:r>
    </w:p>
    <w:p w14:paraId="37D779A8" w14:textId="6B70B49C" w:rsidR="001E361E" w:rsidRDefault="001E361E" w:rsidP="001E361E">
      <w:r>
        <w:rPr>
          <w:rFonts w:hint="eastAsia"/>
        </w:rPr>
        <w:t>而字符串用的是</w:t>
      </w:r>
      <w:r>
        <w:rPr>
          <w:rFonts w:hint="eastAsia"/>
        </w:rPr>
        <w:t xml:space="preserve"> </w:t>
      </w:r>
      <w:r w:rsidR="00146CB2" w:rsidRPr="00146CB2">
        <w:t>""</w:t>
      </w:r>
    </w:p>
    <w:p w14:paraId="5DCDC77F" w14:textId="3A6B32AC" w:rsidR="009D2D0B" w:rsidRDefault="009D2D0B" w:rsidP="001E361E"/>
    <w:p w14:paraId="3D83BAAA" w14:textId="77777777" w:rsidR="009D2D0B" w:rsidRPr="001E361E" w:rsidRDefault="009D2D0B" w:rsidP="001E361E"/>
    <w:p w14:paraId="75AD9253" w14:textId="52AEAD0F" w:rsidR="00522881" w:rsidRDefault="00B10109" w:rsidP="00B10109">
      <w:pPr>
        <w:pStyle w:val="1"/>
      </w:pPr>
      <w:r>
        <w:rPr>
          <w:rFonts w:hint="eastAsia"/>
        </w:rPr>
        <w:t>框架下载和安装</w:t>
      </w:r>
    </w:p>
    <w:p w14:paraId="1231EC4C" w14:textId="5995B6D3" w:rsidR="00ED72DA" w:rsidRPr="00ED72DA" w:rsidRDefault="00ED72DA" w:rsidP="00ED72DA">
      <w:pPr>
        <w:pStyle w:val="2"/>
      </w:pPr>
      <w:r>
        <w:rPr>
          <w:rFonts w:hint="eastAsia"/>
        </w:rPr>
        <w:lastRenderedPageBreak/>
        <w:t>Beego</w:t>
      </w:r>
      <w:r>
        <w:t xml:space="preserve"> </w:t>
      </w:r>
      <w:r>
        <w:rPr>
          <w:rFonts w:hint="eastAsia"/>
        </w:rPr>
        <w:t>框架</w:t>
      </w:r>
    </w:p>
    <w:p w14:paraId="1F275E28" w14:textId="360F2319" w:rsidR="00B10109" w:rsidRDefault="00877E4C" w:rsidP="00ED72DA">
      <w:pPr>
        <w:pStyle w:val="3"/>
      </w:pPr>
      <w:r>
        <w:rPr>
          <w:rFonts w:hint="eastAsia"/>
        </w:rPr>
        <w:t>框架</w:t>
      </w:r>
      <w:r w:rsidR="00B10109">
        <w:rPr>
          <w:rFonts w:hint="eastAsia"/>
        </w:rPr>
        <w:t>安装</w:t>
      </w:r>
    </w:p>
    <w:p w14:paraId="1119CFCA" w14:textId="54393AE1" w:rsidR="004A547F" w:rsidRDefault="004A547F" w:rsidP="004A547F">
      <w:r>
        <w:rPr>
          <w:rFonts w:hint="eastAsia"/>
        </w:rPr>
        <w:t>执行如下三条语句即可：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41FFA" w14:paraId="70FD5502" w14:textId="77777777" w:rsidTr="00141FFA">
        <w:tc>
          <w:tcPr>
            <w:tcW w:w="2263" w:type="dxa"/>
          </w:tcPr>
          <w:p w14:paraId="14473668" w14:textId="44219190" w:rsidR="00141FFA" w:rsidRDefault="00141FFA" w:rsidP="004A547F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beego</w:t>
            </w:r>
            <w:r>
              <w:rPr>
                <w:rFonts w:hint="eastAsia"/>
              </w:rPr>
              <w:t>源码</w:t>
            </w:r>
          </w:p>
        </w:tc>
        <w:tc>
          <w:tcPr>
            <w:tcW w:w="6033" w:type="dxa"/>
          </w:tcPr>
          <w:p w14:paraId="0AFEEE01" w14:textId="278E507C" w:rsidR="00141FFA" w:rsidRDefault="00141FFA" w:rsidP="004A547F">
            <w:r w:rsidRPr="00141FFA">
              <w:t>go get github.com/astaxie/beego</w:t>
            </w:r>
          </w:p>
        </w:tc>
      </w:tr>
      <w:tr w:rsidR="00141FFA" w14:paraId="374940A9" w14:textId="77777777" w:rsidTr="00141FFA">
        <w:tc>
          <w:tcPr>
            <w:tcW w:w="2263" w:type="dxa"/>
          </w:tcPr>
          <w:p w14:paraId="41B313DB" w14:textId="78862BCE" w:rsidR="00141FFA" w:rsidRDefault="00141FFA" w:rsidP="004A547F">
            <w:r>
              <w:rPr>
                <w:rFonts w:hint="eastAsia"/>
              </w:rPr>
              <w:t>升级</w:t>
            </w:r>
            <w:r>
              <w:rPr>
                <w:rFonts w:hint="eastAsia"/>
              </w:rPr>
              <w:t>beego</w:t>
            </w:r>
            <w:r>
              <w:rPr>
                <w:rFonts w:hint="eastAsia"/>
              </w:rPr>
              <w:t>源码</w:t>
            </w:r>
          </w:p>
        </w:tc>
        <w:tc>
          <w:tcPr>
            <w:tcW w:w="6033" w:type="dxa"/>
          </w:tcPr>
          <w:p w14:paraId="0E0D8237" w14:textId="110C6970" w:rsidR="00141FFA" w:rsidRDefault="00141FFA" w:rsidP="004A547F">
            <w:r w:rsidRPr="00141FFA">
              <w:t>go get -u github.com/astaxie/beego</w:t>
            </w:r>
          </w:p>
        </w:tc>
      </w:tr>
      <w:tr w:rsidR="00141FFA" w14:paraId="075A2646" w14:textId="77777777" w:rsidTr="00141FFA">
        <w:tc>
          <w:tcPr>
            <w:tcW w:w="2263" w:type="dxa"/>
          </w:tcPr>
          <w:p w14:paraId="10427494" w14:textId="017F5340" w:rsidR="00141FFA" w:rsidRDefault="00141FFA" w:rsidP="004A547F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bee</w:t>
            </w:r>
            <w:r>
              <w:rPr>
                <w:rFonts w:hint="eastAsia"/>
              </w:rPr>
              <w:t>工具</w:t>
            </w:r>
          </w:p>
        </w:tc>
        <w:tc>
          <w:tcPr>
            <w:tcW w:w="6033" w:type="dxa"/>
          </w:tcPr>
          <w:p w14:paraId="607F1BCB" w14:textId="255BC06A" w:rsidR="00141FFA" w:rsidRDefault="00141FFA" w:rsidP="004A547F">
            <w:r w:rsidRPr="00141FFA">
              <w:t>go get github.com/beego/bee</w:t>
            </w:r>
          </w:p>
        </w:tc>
      </w:tr>
    </w:tbl>
    <w:p w14:paraId="3294AD65" w14:textId="1545F0C3" w:rsidR="004A547F" w:rsidRDefault="004A547F" w:rsidP="004A547F"/>
    <w:p w14:paraId="37321DF7" w14:textId="7C7F1B30" w:rsidR="00810278" w:rsidRDefault="00810278" w:rsidP="004A547F">
      <w:r>
        <w:rPr>
          <w:rFonts w:hint="eastAsia"/>
        </w:rPr>
        <w:t>说明：</w:t>
      </w:r>
    </w:p>
    <w:p w14:paraId="3343073C" w14:textId="039C827E" w:rsidR="00810278" w:rsidRDefault="00810278" w:rsidP="004A547F">
      <w:r>
        <w:rPr>
          <w:rFonts w:hint="eastAsia"/>
        </w:rPr>
        <w:t>执行</w:t>
      </w:r>
      <w:r w:rsidRPr="00141FFA">
        <w:t>go get github.com/astaxie/beego</w:t>
      </w:r>
      <w:r>
        <w:t xml:space="preserve"> </w:t>
      </w:r>
      <w:r>
        <w:rPr>
          <w:rFonts w:hint="eastAsia"/>
        </w:rPr>
        <w:t>会自动在</w:t>
      </w:r>
      <w:r>
        <w:rPr>
          <w:rFonts w:hint="eastAsia"/>
        </w:rPr>
        <w:t>G</w:t>
      </w:r>
      <w:r>
        <w:t>OPATH</w:t>
      </w:r>
      <w:r>
        <w:rPr>
          <w:rFonts w:hint="eastAsia"/>
        </w:rPr>
        <w:t>目录下创建</w:t>
      </w:r>
      <w:r>
        <w:rPr>
          <w:rFonts w:hint="eastAsia"/>
        </w:rPr>
        <w:t>src</w:t>
      </w:r>
      <w:r>
        <w:rPr>
          <w:rFonts w:hint="eastAsia"/>
        </w:rPr>
        <w:t>目录来保存</w:t>
      </w:r>
      <w:r>
        <w:rPr>
          <w:rFonts w:hint="eastAsia"/>
        </w:rPr>
        <w:t>beego</w:t>
      </w:r>
      <w:r>
        <w:rPr>
          <w:rFonts w:hint="eastAsia"/>
        </w:rPr>
        <w:t>源码，具体目录结构如下图所示：</w:t>
      </w:r>
    </w:p>
    <w:p w14:paraId="2646C8A8" w14:textId="0F89DC9A" w:rsidR="00810278" w:rsidRDefault="00810278" w:rsidP="004A547F"/>
    <w:p w14:paraId="36E0B06D" w14:textId="77777777" w:rsidR="0021669F" w:rsidRDefault="0021669F" w:rsidP="004A547F"/>
    <w:p w14:paraId="6D812C35" w14:textId="15CFAC03" w:rsidR="0021669F" w:rsidRDefault="0021669F" w:rsidP="0021669F">
      <w:r>
        <w:rPr>
          <w:rFonts w:hint="eastAsia"/>
        </w:rPr>
        <w:t>执行</w:t>
      </w:r>
      <w:r w:rsidRPr="00141FFA">
        <w:t>go get github.com/beego/bee</w:t>
      </w:r>
      <w:r>
        <w:t xml:space="preserve"> </w:t>
      </w:r>
      <w:r>
        <w:rPr>
          <w:rFonts w:hint="eastAsia"/>
        </w:rPr>
        <w:t>会自动在</w:t>
      </w:r>
      <w:r>
        <w:rPr>
          <w:rFonts w:hint="eastAsia"/>
        </w:rPr>
        <w:t>G</w:t>
      </w:r>
      <w:r>
        <w:t>OPATH</w:t>
      </w:r>
      <w:r>
        <w:rPr>
          <w:rFonts w:hint="eastAsia"/>
        </w:rPr>
        <w:t>目录下创建</w:t>
      </w:r>
      <w:r>
        <w:rPr>
          <w:rFonts w:hint="eastAsia"/>
        </w:rPr>
        <w:t>src</w:t>
      </w:r>
      <w:r>
        <w:rPr>
          <w:rFonts w:hint="eastAsia"/>
        </w:rPr>
        <w:t>目录来保存</w:t>
      </w:r>
      <w:r>
        <w:rPr>
          <w:rFonts w:hint="eastAsia"/>
        </w:rPr>
        <w:t>be</w:t>
      </w:r>
      <w:r w:rsidR="004A3DFE">
        <w:rPr>
          <w:rFonts w:hint="eastAsia"/>
        </w:rPr>
        <w:t>e</w:t>
      </w:r>
      <w:r>
        <w:rPr>
          <w:rFonts w:hint="eastAsia"/>
        </w:rPr>
        <w:t>源码，具体目录结构如下图所示：</w:t>
      </w:r>
    </w:p>
    <w:p w14:paraId="22FB1FBF" w14:textId="5B06A543" w:rsidR="00810278" w:rsidRDefault="00810278" w:rsidP="004A547F"/>
    <w:p w14:paraId="28FEE1B2" w14:textId="552521C9" w:rsidR="004A3DFE" w:rsidRDefault="004A3DFE" w:rsidP="004A547F"/>
    <w:p w14:paraId="0C8DF7BC" w14:textId="17709DD6" w:rsidR="004A3DFE" w:rsidRDefault="00255E34" w:rsidP="00255E34">
      <w:pPr>
        <w:pStyle w:val="4"/>
      </w:pPr>
      <w:r>
        <w:rPr>
          <w:rFonts w:hint="eastAsia"/>
        </w:rPr>
        <w:t>安装很慢怎么办？</w:t>
      </w:r>
    </w:p>
    <w:p w14:paraId="18DEFE4E" w14:textId="7ED5D585" w:rsidR="001B6AB6" w:rsidRDefault="001B6AB6" w:rsidP="004A547F">
      <w:r w:rsidRPr="001B6AB6">
        <w:rPr>
          <w:rFonts w:hint="eastAsia"/>
        </w:rPr>
        <w:t>在</w:t>
      </w:r>
      <w:r w:rsidRPr="001B6AB6">
        <w:rPr>
          <w:rFonts w:hint="eastAsia"/>
        </w:rPr>
        <w:t xml:space="preserve"> go env </w:t>
      </w:r>
      <w:r w:rsidRPr="001B6AB6">
        <w:rPr>
          <w:rFonts w:hint="eastAsia"/>
        </w:rPr>
        <w:t>中有两个变量</w:t>
      </w:r>
      <w:r w:rsidRPr="001B6AB6">
        <w:rPr>
          <w:rFonts w:hint="eastAsia"/>
        </w:rPr>
        <w:t xml:space="preserve">: GO111MODULE </w:t>
      </w:r>
      <w:r w:rsidRPr="001B6AB6">
        <w:rPr>
          <w:rFonts w:hint="eastAsia"/>
        </w:rPr>
        <w:t>和</w:t>
      </w:r>
      <w:r w:rsidRPr="001B6AB6">
        <w:rPr>
          <w:rFonts w:hint="eastAsia"/>
        </w:rPr>
        <w:t xml:space="preserve"> GOPROXY</w:t>
      </w:r>
      <w:r>
        <w:rPr>
          <w:rFonts w:hint="eastAsia"/>
        </w:rPr>
        <w:t>，我们可以设置这两个变量：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6AB6" w14:paraId="0EE9A5EA" w14:textId="77777777" w:rsidTr="001B6AB6">
        <w:tc>
          <w:tcPr>
            <w:tcW w:w="8296" w:type="dxa"/>
          </w:tcPr>
          <w:p w14:paraId="72D8028A" w14:textId="77777777" w:rsidR="001B6AB6" w:rsidRDefault="001B6AB6" w:rsidP="001B6AB6">
            <w:r>
              <w:t>go env -w GO111MODULE=on</w:t>
            </w:r>
          </w:p>
          <w:p w14:paraId="499C5EB2" w14:textId="63E664A9" w:rsidR="001B6AB6" w:rsidRDefault="001B6AB6" w:rsidP="001B6AB6">
            <w:r>
              <w:t>go env -w GOPROXY=https://goproxy.cn,direct</w:t>
            </w:r>
          </w:p>
        </w:tc>
      </w:tr>
    </w:tbl>
    <w:p w14:paraId="3C071C3F" w14:textId="77D35DEC" w:rsidR="004E739B" w:rsidRDefault="001B6AB6" w:rsidP="004A547F">
      <w:r>
        <w:rPr>
          <w:rFonts w:hint="eastAsia"/>
        </w:rPr>
        <w:t>用法是在</w:t>
      </w:r>
      <w:r>
        <w:rPr>
          <w:rFonts w:hint="eastAsia"/>
        </w:rPr>
        <w:t xml:space="preserve"> </w:t>
      </w:r>
      <w:hyperlink r:id="rId20" w:history="1">
        <w:r w:rsidRPr="00376916">
          <w:rPr>
            <w:rStyle w:val="af3"/>
          </w:rPr>
          <w:t>https://goproxy.cn/</w:t>
        </w:r>
      </w:hyperlink>
      <w:r>
        <w:t xml:space="preserve"> </w:t>
      </w:r>
      <w:r w:rsidR="00FC233A">
        <w:rPr>
          <w:rFonts w:hint="eastAsia"/>
        </w:rPr>
        <w:t>（</w:t>
      </w:r>
      <w:r w:rsidR="00FC233A" w:rsidRPr="00FC233A">
        <w:rPr>
          <w:rFonts w:hint="eastAsia"/>
        </w:rPr>
        <w:t xml:space="preserve">Goproxy </w:t>
      </w:r>
      <w:r w:rsidR="00FC233A" w:rsidRPr="00FC233A">
        <w:rPr>
          <w:rFonts w:hint="eastAsia"/>
        </w:rPr>
        <w:t>中国，中国最可靠的</w:t>
      </w:r>
      <w:r w:rsidR="00FC233A" w:rsidRPr="00FC233A">
        <w:rPr>
          <w:rFonts w:hint="eastAsia"/>
        </w:rPr>
        <w:t xml:space="preserve"> Go </w:t>
      </w:r>
      <w:r w:rsidR="00FC233A" w:rsidRPr="00FC233A">
        <w:rPr>
          <w:rFonts w:hint="eastAsia"/>
        </w:rPr>
        <w:t>模块代理。</w:t>
      </w:r>
      <w:r w:rsidR="00FC233A">
        <w:rPr>
          <w:rFonts w:hint="eastAsia"/>
        </w:rPr>
        <w:t>）</w:t>
      </w:r>
      <w:r>
        <w:rPr>
          <w:rFonts w:hint="eastAsia"/>
        </w:rPr>
        <w:t>中说明的。</w:t>
      </w:r>
    </w:p>
    <w:p w14:paraId="540E855B" w14:textId="4C1EDF81" w:rsidR="001B6AB6" w:rsidRDefault="001B6AB6" w:rsidP="004A547F"/>
    <w:p w14:paraId="577143D5" w14:textId="061CD899" w:rsidR="001B6AB6" w:rsidRDefault="001B6AB6" w:rsidP="004A547F">
      <w:r>
        <w:rPr>
          <w:rFonts w:hint="eastAsia"/>
        </w:rPr>
        <w:t>那么在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系统中，其实就是添加环境变量而已。</w:t>
      </w:r>
    </w:p>
    <w:p w14:paraId="1BAE105E" w14:textId="7FB6B51F" w:rsidR="001B6AB6" w:rsidRDefault="001B6AB6" w:rsidP="004A547F"/>
    <w:p w14:paraId="1F4F5156" w14:textId="02629203" w:rsidR="001B6AB6" w:rsidRDefault="001B6AB6" w:rsidP="004A547F">
      <w:r w:rsidRPr="001B6AB6">
        <w:rPr>
          <w:rFonts w:hint="eastAsia"/>
        </w:rPr>
        <w:t>简单说就是新建两个系统环境变量</w:t>
      </w:r>
      <w:r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1A98" w14:paraId="731DD26B" w14:textId="77777777" w:rsidTr="00FF1A98">
        <w:tc>
          <w:tcPr>
            <w:tcW w:w="4148" w:type="dxa"/>
          </w:tcPr>
          <w:p w14:paraId="7FCD274B" w14:textId="0DE54C6D" w:rsidR="00FF1A98" w:rsidRDefault="00FF1A98" w:rsidP="004A547F">
            <w:r w:rsidRPr="00FF1A98">
              <w:t>GO111MODULE</w:t>
            </w:r>
          </w:p>
        </w:tc>
        <w:tc>
          <w:tcPr>
            <w:tcW w:w="4148" w:type="dxa"/>
          </w:tcPr>
          <w:p w14:paraId="7C696A3E" w14:textId="30B1B7E2" w:rsidR="00FF1A98" w:rsidRDefault="00FF1A98" w:rsidP="004A547F">
            <w:r>
              <w:rPr>
                <w:rFonts w:hint="eastAsia"/>
              </w:rPr>
              <w:t>on</w:t>
            </w:r>
          </w:p>
        </w:tc>
      </w:tr>
      <w:tr w:rsidR="00FF1A98" w14:paraId="3BF2A468" w14:textId="77777777" w:rsidTr="00FF1A98">
        <w:tc>
          <w:tcPr>
            <w:tcW w:w="4148" w:type="dxa"/>
          </w:tcPr>
          <w:p w14:paraId="5A1E437D" w14:textId="4117EFDE" w:rsidR="00FF1A98" w:rsidRDefault="00FF1A98" w:rsidP="004A547F">
            <w:r w:rsidRPr="00FF1A98">
              <w:t>GOPROXY</w:t>
            </w:r>
          </w:p>
        </w:tc>
        <w:tc>
          <w:tcPr>
            <w:tcW w:w="4148" w:type="dxa"/>
          </w:tcPr>
          <w:p w14:paraId="560FEC8C" w14:textId="5782FDDE" w:rsidR="00FF1A98" w:rsidRDefault="00FF1A98" w:rsidP="004A547F">
            <w:r w:rsidRPr="00FF1A98">
              <w:t>https://goproxy.cn,direct</w:t>
            </w:r>
          </w:p>
        </w:tc>
      </w:tr>
    </w:tbl>
    <w:p w14:paraId="1A882734" w14:textId="02C71A0E" w:rsidR="001B6AB6" w:rsidRDefault="00FF1A98" w:rsidP="004A547F">
      <w:r>
        <w:rPr>
          <w:rFonts w:hint="eastAsia"/>
        </w:rPr>
        <w:t>然后重新打开</w:t>
      </w:r>
      <w:r>
        <w:rPr>
          <w:rFonts w:hint="eastAsia"/>
        </w:rPr>
        <w:t>cmder</w:t>
      </w:r>
      <w:r>
        <w:rPr>
          <w:rFonts w:hint="eastAsia"/>
        </w:rPr>
        <w:t>再次执行框架安装命令即可。</w:t>
      </w:r>
      <w:r w:rsidR="002E1D90">
        <w:rPr>
          <w:rFonts w:hint="eastAsia"/>
        </w:rPr>
        <w:t>安装速度果然杠杠的。</w:t>
      </w:r>
    </w:p>
    <w:p w14:paraId="2B3F2D2E" w14:textId="31B509FE" w:rsidR="004E739B" w:rsidRDefault="004E739B" w:rsidP="004A547F"/>
    <w:p w14:paraId="5B0285E8" w14:textId="36799425" w:rsidR="00A707CE" w:rsidRDefault="004E739B" w:rsidP="00A707CE">
      <w:r>
        <w:rPr>
          <w:rFonts w:hint="eastAsia"/>
        </w:rPr>
        <w:t>代理地址也可以使用阿里云的地址：</w:t>
      </w:r>
      <w:hyperlink r:id="rId21" w:history="1">
        <w:r>
          <w:rPr>
            <w:rStyle w:val="af3"/>
          </w:rPr>
          <w:t>https://mirrors.aliyun.com/goproxy/</w:t>
        </w:r>
      </w:hyperlink>
      <w:r w:rsidR="000404BD">
        <w:t xml:space="preserve"> </w:t>
      </w:r>
      <w:r w:rsidR="000404BD">
        <w:rPr>
          <w:rFonts w:hint="eastAsia"/>
        </w:rPr>
        <w:t>和</w:t>
      </w:r>
      <w:r w:rsidR="000404BD">
        <w:rPr>
          <w:rFonts w:hint="eastAsia"/>
        </w:rPr>
        <w:t xml:space="preserve"> </w:t>
      </w:r>
      <w:hyperlink r:id="rId22" w:history="1">
        <w:r w:rsidR="000404BD">
          <w:rPr>
            <w:rStyle w:val="af3"/>
          </w:rPr>
          <w:t>https://goproxy.io/zh/</w:t>
        </w:r>
      </w:hyperlink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707CE" w14:paraId="408AEFCC" w14:textId="77777777" w:rsidTr="00A707CE">
        <w:tc>
          <w:tcPr>
            <w:tcW w:w="1696" w:type="dxa"/>
          </w:tcPr>
          <w:p w14:paraId="086C1310" w14:textId="77777777" w:rsidR="00A707CE" w:rsidRDefault="00A707CE" w:rsidP="00F26F17">
            <w:r w:rsidRPr="00FF1A98">
              <w:t>GOPROXY</w:t>
            </w:r>
          </w:p>
        </w:tc>
        <w:tc>
          <w:tcPr>
            <w:tcW w:w="6600" w:type="dxa"/>
          </w:tcPr>
          <w:p w14:paraId="3523FC18" w14:textId="0C66AF4B" w:rsidR="00A707CE" w:rsidRDefault="00A707CE" w:rsidP="00F26F17">
            <w:r w:rsidRPr="004E739B">
              <w:t>https://mirrors.aliyun.com/goproxy/</w:t>
            </w:r>
            <w:r w:rsidRPr="00FF1A98">
              <w:t>,direct</w:t>
            </w:r>
          </w:p>
        </w:tc>
      </w:tr>
      <w:tr w:rsidR="00A707CE" w14:paraId="73C3924D" w14:textId="77777777" w:rsidTr="00A707CE">
        <w:tc>
          <w:tcPr>
            <w:tcW w:w="1696" w:type="dxa"/>
          </w:tcPr>
          <w:p w14:paraId="6418858E" w14:textId="24AC66B8" w:rsidR="00A707CE" w:rsidRDefault="00121E94" w:rsidP="00F26F17">
            <w:r w:rsidRPr="00FF1A98">
              <w:t>GOPROXY</w:t>
            </w:r>
          </w:p>
        </w:tc>
        <w:tc>
          <w:tcPr>
            <w:tcW w:w="6600" w:type="dxa"/>
          </w:tcPr>
          <w:p w14:paraId="1BC871D4" w14:textId="15D82116" w:rsidR="00A707CE" w:rsidRPr="00121E94" w:rsidRDefault="00121E94" w:rsidP="00F26F17">
            <w:r w:rsidRPr="00121E94">
              <w:t>https://goproxy.io,direct</w:t>
            </w:r>
          </w:p>
        </w:tc>
      </w:tr>
    </w:tbl>
    <w:p w14:paraId="650ACF86" w14:textId="5A5F98B3" w:rsidR="00A707CE" w:rsidRDefault="00A707CE" w:rsidP="004A547F"/>
    <w:p w14:paraId="2071FDAB" w14:textId="501D5F83" w:rsidR="00A707CE" w:rsidRDefault="00A707CE" w:rsidP="004A547F"/>
    <w:p w14:paraId="11E60EFE" w14:textId="77777777" w:rsidR="00A707CE" w:rsidRDefault="00A707CE" w:rsidP="004A547F"/>
    <w:p w14:paraId="7E85BDE5" w14:textId="27148D0E" w:rsidR="00754713" w:rsidRDefault="00754713">
      <w:pPr>
        <w:pStyle w:val="4"/>
      </w:pPr>
      <w:r>
        <w:rPr>
          <w:rFonts w:hint="eastAsia"/>
        </w:rPr>
        <w:t>最简单有效的安装方式</w:t>
      </w:r>
    </w:p>
    <w:p w14:paraId="3E70BF0C" w14:textId="77777777" w:rsidR="00754713" w:rsidRDefault="00754713" w:rsidP="00754713">
      <w:r>
        <w:rPr>
          <w:rFonts w:hint="eastAsia"/>
        </w:rPr>
        <w:t xml:space="preserve">GOPATH </w:t>
      </w:r>
      <w:r>
        <w:rPr>
          <w:rFonts w:hint="eastAsia"/>
        </w:rPr>
        <w:t>对应的目录为</w:t>
      </w:r>
      <w:r>
        <w:rPr>
          <w:rFonts w:hint="eastAsia"/>
        </w:rPr>
        <w:t>:</w:t>
      </w:r>
    </w:p>
    <w:p w14:paraId="065E0C46" w14:textId="77777777" w:rsidR="00754713" w:rsidRDefault="00754713" w:rsidP="00754713">
      <w:r>
        <w:lastRenderedPageBreak/>
        <w:t>D:\WorkSpace\Go\</w:t>
      </w:r>
    </w:p>
    <w:p w14:paraId="610995E5" w14:textId="77777777" w:rsidR="00754713" w:rsidRDefault="00754713" w:rsidP="00754713"/>
    <w:p w14:paraId="47C8626F" w14:textId="77777777" w:rsidR="00754713" w:rsidRDefault="00754713" w:rsidP="00754713">
      <w:r>
        <w:rPr>
          <w:rFonts w:hint="eastAsia"/>
        </w:rPr>
        <w:t>在浏览器分别打开如下两个网址</w:t>
      </w:r>
      <w:r>
        <w:rPr>
          <w:rFonts w:hint="eastAsia"/>
        </w:rPr>
        <w:t>:</w:t>
      </w:r>
    </w:p>
    <w:p w14:paraId="6D7519E8" w14:textId="77777777" w:rsidR="00754713" w:rsidRDefault="00754713" w:rsidP="00754713">
      <w:r>
        <w:t>https://github.com/astaxie/beego</w:t>
      </w:r>
    </w:p>
    <w:p w14:paraId="406FD477" w14:textId="77777777" w:rsidR="00754713" w:rsidRDefault="00754713" w:rsidP="00754713">
      <w:r>
        <w:t>https://github.com/beego/bee</w:t>
      </w:r>
    </w:p>
    <w:p w14:paraId="1D36A463" w14:textId="77777777" w:rsidR="00754713" w:rsidRDefault="00754713" w:rsidP="00754713"/>
    <w:p w14:paraId="544D248F" w14:textId="77777777" w:rsidR="00754713" w:rsidRDefault="00754713" w:rsidP="00754713">
      <w:r>
        <w:rPr>
          <w:rFonts w:hint="eastAsia"/>
        </w:rPr>
        <w:t>然后，在</w:t>
      </w:r>
      <w:r>
        <w:rPr>
          <w:rFonts w:hint="eastAsia"/>
        </w:rPr>
        <w:t xml:space="preserve"> GOPATH </w:t>
      </w:r>
      <w:r>
        <w:rPr>
          <w:rFonts w:hint="eastAsia"/>
        </w:rPr>
        <w:t>的</w:t>
      </w:r>
      <w:r>
        <w:rPr>
          <w:rFonts w:hint="eastAsia"/>
        </w:rPr>
        <w:t xml:space="preserve"> src </w:t>
      </w:r>
      <w:r>
        <w:rPr>
          <w:rFonts w:hint="eastAsia"/>
        </w:rPr>
        <w:t>目录下创建如下与网址层次对应的目录结构：</w:t>
      </w:r>
    </w:p>
    <w:p w14:paraId="2E805D70" w14:textId="77777777" w:rsidR="00754713" w:rsidRDefault="00754713" w:rsidP="00754713">
      <w:r>
        <w:rPr>
          <w:rFonts w:hint="eastAsia"/>
        </w:rPr>
        <w:t xml:space="preserve">github.com\astaxie\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在该目录下执行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git clone https://github.com/astaxie/beego.git</w:t>
      </w:r>
    </w:p>
    <w:p w14:paraId="0D8D6336" w14:textId="77777777" w:rsidR="00754713" w:rsidRDefault="00754713" w:rsidP="00754713">
      <w:r>
        <w:rPr>
          <w:rFonts w:hint="eastAsia"/>
        </w:rPr>
        <w:t xml:space="preserve">github.com\beego\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在该目录下执行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git clone https://github.com/beego/bee.git</w:t>
      </w:r>
    </w:p>
    <w:p w14:paraId="0423DA13" w14:textId="77777777" w:rsidR="00754713" w:rsidRDefault="00754713" w:rsidP="00754713"/>
    <w:p w14:paraId="6E71BB01" w14:textId="77777777" w:rsidR="00754713" w:rsidRDefault="00754713" w:rsidP="00754713">
      <w:r>
        <w:rPr>
          <w:rFonts w:hint="eastAsia"/>
        </w:rPr>
        <w:t>然后，进入</w:t>
      </w:r>
      <w:r>
        <w:rPr>
          <w:rFonts w:hint="eastAsia"/>
        </w:rPr>
        <w:t xml:space="preserve"> GOPATH\src\github.com\beego\bee\ </w:t>
      </w:r>
      <w:r>
        <w:rPr>
          <w:rFonts w:hint="eastAsia"/>
        </w:rPr>
        <w:t>目录，在</w:t>
      </w:r>
      <w:r>
        <w:rPr>
          <w:rFonts w:hint="eastAsia"/>
        </w:rPr>
        <w:t xml:space="preserve"> bee </w:t>
      </w:r>
      <w:r>
        <w:rPr>
          <w:rFonts w:hint="eastAsia"/>
        </w:rPr>
        <w:t>目录中执行如下命令：</w:t>
      </w:r>
    </w:p>
    <w:p w14:paraId="1C2006BB" w14:textId="77777777" w:rsidR="00754713" w:rsidRDefault="00754713" w:rsidP="00754713">
      <w:r>
        <w:rPr>
          <w:rFonts w:hint="eastAsia"/>
        </w:rPr>
        <w:t xml:space="preserve">go build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把生成的</w:t>
      </w:r>
      <w:r>
        <w:rPr>
          <w:rFonts w:hint="eastAsia"/>
        </w:rPr>
        <w:t xml:space="preserve"> bee.exe </w:t>
      </w:r>
      <w:r>
        <w:rPr>
          <w:rFonts w:hint="eastAsia"/>
        </w:rPr>
        <w:t>复制到</w:t>
      </w:r>
      <w:r>
        <w:rPr>
          <w:rFonts w:hint="eastAsia"/>
        </w:rPr>
        <w:t xml:space="preserve"> GOPATH\bin </w:t>
      </w:r>
      <w:r>
        <w:rPr>
          <w:rFonts w:hint="eastAsia"/>
        </w:rPr>
        <w:t>目录下，如下所示：</w:t>
      </w:r>
    </w:p>
    <w:p w14:paraId="13AF0708" w14:textId="77777777" w:rsidR="00754713" w:rsidRDefault="00754713" w:rsidP="00754713">
      <w:r>
        <w:t>```</w:t>
      </w:r>
    </w:p>
    <w:p w14:paraId="3CAD823E" w14:textId="77777777" w:rsidR="00754713" w:rsidRDefault="00754713" w:rsidP="00754713">
      <w:r>
        <w:t>D:\WorkSpace\Go\src\github.com\beego\bee (develop -&gt; origin)</w:t>
      </w:r>
    </w:p>
    <w:p w14:paraId="676A512C" w14:textId="77777777" w:rsidR="00754713" w:rsidRDefault="00754713" w:rsidP="00754713">
      <w:r>
        <w:rPr>
          <w:rFonts w:hint="eastAsia"/>
        </w:rPr>
        <w:t>λ</w:t>
      </w:r>
      <w:r>
        <w:t xml:space="preserve"> go build</w:t>
      </w:r>
    </w:p>
    <w:p w14:paraId="74B8FE37" w14:textId="77777777" w:rsidR="00754713" w:rsidRDefault="00754713" w:rsidP="00754713">
      <w:r>
        <w:t>go: downloading gopkg.in/yaml.v2 v2.3.0</w:t>
      </w:r>
    </w:p>
    <w:p w14:paraId="77FD8022" w14:textId="77777777" w:rsidR="00754713" w:rsidRDefault="00754713" w:rsidP="00754713">
      <w:r>
        <w:rPr>
          <w:rFonts w:hint="eastAsia"/>
        </w:rPr>
        <w:t>……</w:t>
      </w:r>
    </w:p>
    <w:p w14:paraId="532997CE" w14:textId="77777777" w:rsidR="00754713" w:rsidRDefault="00754713" w:rsidP="00754713">
      <w:r>
        <w:t>go: downloading github.com/hashicorp/golang-lru v0.5.4</w:t>
      </w:r>
    </w:p>
    <w:p w14:paraId="7DB1929F" w14:textId="77777777" w:rsidR="00754713" w:rsidRDefault="00754713" w:rsidP="00754713">
      <w:r>
        <w:t>```</w:t>
      </w:r>
    </w:p>
    <w:p w14:paraId="2052E755" w14:textId="77777777" w:rsidR="00754713" w:rsidRDefault="00754713" w:rsidP="00754713"/>
    <w:p w14:paraId="27816E3D" w14:textId="77777777" w:rsidR="00754713" w:rsidRDefault="00754713" w:rsidP="00754713">
      <w:r>
        <w:rPr>
          <w:rFonts w:hint="eastAsia"/>
        </w:rPr>
        <w:t xml:space="preserve">bee version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验证</w:t>
      </w:r>
      <w:r>
        <w:rPr>
          <w:rFonts w:hint="eastAsia"/>
        </w:rPr>
        <w:t xml:space="preserve"> bee </w:t>
      </w:r>
      <w:r>
        <w:rPr>
          <w:rFonts w:hint="eastAsia"/>
        </w:rPr>
        <w:t>是否有效</w:t>
      </w:r>
    </w:p>
    <w:p w14:paraId="2B6EE324" w14:textId="77777777" w:rsidR="00754713" w:rsidRDefault="00754713" w:rsidP="00754713">
      <w:r>
        <w:t>```</w:t>
      </w:r>
    </w:p>
    <w:p w14:paraId="580CB2C5" w14:textId="77777777" w:rsidR="00754713" w:rsidRDefault="00754713" w:rsidP="00754713">
      <w:r>
        <w:t>C:\Users\Administrator\Desktop</w:t>
      </w:r>
    </w:p>
    <w:p w14:paraId="7A330F79" w14:textId="77777777" w:rsidR="00754713" w:rsidRDefault="00754713" w:rsidP="00754713">
      <w:r>
        <w:rPr>
          <w:rFonts w:hint="eastAsia"/>
        </w:rPr>
        <w:t>λ</w:t>
      </w:r>
      <w:r>
        <w:t xml:space="preserve"> bee version</w:t>
      </w:r>
    </w:p>
    <w:p w14:paraId="13E581FB" w14:textId="77777777" w:rsidR="00754713" w:rsidRDefault="00754713" w:rsidP="00754713">
      <w:r>
        <w:t>______</w:t>
      </w:r>
    </w:p>
    <w:p w14:paraId="66B838BF" w14:textId="77777777" w:rsidR="00754713" w:rsidRDefault="00754713" w:rsidP="00754713">
      <w:r>
        <w:t>| ___ \</w:t>
      </w:r>
    </w:p>
    <w:p w14:paraId="4465EAED" w14:textId="77777777" w:rsidR="00754713" w:rsidRDefault="00754713" w:rsidP="00754713">
      <w:r>
        <w:t>| |_/ /  ___   ___</w:t>
      </w:r>
    </w:p>
    <w:p w14:paraId="14F26363" w14:textId="77777777" w:rsidR="00754713" w:rsidRDefault="00754713" w:rsidP="00754713">
      <w:r>
        <w:t>| ___ \ / _ \ / _ \</w:t>
      </w:r>
    </w:p>
    <w:p w14:paraId="31DB85E9" w14:textId="77777777" w:rsidR="00754713" w:rsidRDefault="00754713" w:rsidP="00754713">
      <w:r>
        <w:t>| |_/ /|  __/|  __/</w:t>
      </w:r>
    </w:p>
    <w:p w14:paraId="4DAD1748" w14:textId="77777777" w:rsidR="00754713" w:rsidRDefault="00754713" w:rsidP="00754713">
      <w:r>
        <w:t>\____/  \___| \___| v1.11.0</w:t>
      </w:r>
    </w:p>
    <w:p w14:paraId="0463049E" w14:textId="77777777" w:rsidR="00754713" w:rsidRDefault="00754713" w:rsidP="00754713"/>
    <w:p w14:paraId="65B4E49B" w14:textId="77777777" w:rsidR="00754713" w:rsidRDefault="00754713" w:rsidP="00754713">
      <w:r>
        <w:rPr>
          <w:rFonts w:hint="eastAsia"/>
        </w:rPr>
        <w:t>├──</w:t>
      </w:r>
      <w:r>
        <w:rPr>
          <w:rFonts w:hint="eastAsia"/>
        </w:rPr>
        <w:t xml:space="preserve"> Beego     : 1.12.2</w:t>
      </w:r>
    </w:p>
    <w:p w14:paraId="67B30BE3" w14:textId="77777777" w:rsidR="00754713" w:rsidRDefault="00754713" w:rsidP="00754713">
      <w:r>
        <w:rPr>
          <w:rFonts w:hint="eastAsia"/>
        </w:rPr>
        <w:t>├──</w:t>
      </w:r>
      <w:r>
        <w:rPr>
          <w:rFonts w:hint="eastAsia"/>
        </w:rPr>
        <w:t xml:space="preserve"> GoVersion : go1.14.3</w:t>
      </w:r>
    </w:p>
    <w:p w14:paraId="5ADBEDC9" w14:textId="77777777" w:rsidR="00754713" w:rsidRDefault="00754713" w:rsidP="00754713">
      <w:r>
        <w:rPr>
          <w:rFonts w:hint="eastAsia"/>
        </w:rPr>
        <w:t>├──</w:t>
      </w:r>
      <w:r>
        <w:rPr>
          <w:rFonts w:hint="eastAsia"/>
        </w:rPr>
        <w:t xml:space="preserve"> GOOS      : windows</w:t>
      </w:r>
    </w:p>
    <w:p w14:paraId="423E2E8E" w14:textId="77777777" w:rsidR="00754713" w:rsidRDefault="00754713" w:rsidP="00754713">
      <w:r>
        <w:rPr>
          <w:rFonts w:hint="eastAsia"/>
        </w:rPr>
        <w:t>├──</w:t>
      </w:r>
      <w:r>
        <w:rPr>
          <w:rFonts w:hint="eastAsia"/>
        </w:rPr>
        <w:t xml:space="preserve"> GOARCH    : amd64</w:t>
      </w:r>
    </w:p>
    <w:p w14:paraId="668CE50F" w14:textId="77777777" w:rsidR="00754713" w:rsidRDefault="00754713" w:rsidP="00754713">
      <w:r>
        <w:rPr>
          <w:rFonts w:hint="eastAsia"/>
        </w:rPr>
        <w:t>├──</w:t>
      </w:r>
      <w:r>
        <w:rPr>
          <w:rFonts w:hint="eastAsia"/>
        </w:rPr>
        <w:t xml:space="preserve"> NumCPU    : 6</w:t>
      </w:r>
    </w:p>
    <w:p w14:paraId="463C6ABB" w14:textId="77777777" w:rsidR="00754713" w:rsidRDefault="00754713" w:rsidP="00754713">
      <w:r>
        <w:rPr>
          <w:rFonts w:hint="eastAsia"/>
        </w:rPr>
        <w:t>├──</w:t>
      </w:r>
      <w:r>
        <w:rPr>
          <w:rFonts w:hint="eastAsia"/>
        </w:rPr>
        <w:t xml:space="preserve"> GOPATH    : D:\WorkSpace\Go</w:t>
      </w:r>
    </w:p>
    <w:p w14:paraId="16D7728F" w14:textId="77777777" w:rsidR="00754713" w:rsidRDefault="00754713" w:rsidP="00754713">
      <w:r>
        <w:rPr>
          <w:rFonts w:hint="eastAsia"/>
        </w:rPr>
        <w:t>├──</w:t>
      </w:r>
      <w:r>
        <w:rPr>
          <w:rFonts w:hint="eastAsia"/>
        </w:rPr>
        <w:t xml:space="preserve"> GOROOT    : C:\Go</w:t>
      </w:r>
    </w:p>
    <w:p w14:paraId="62529DA1" w14:textId="77777777" w:rsidR="00754713" w:rsidRDefault="00754713" w:rsidP="00754713">
      <w:r>
        <w:rPr>
          <w:rFonts w:hint="eastAsia"/>
        </w:rPr>
        <w:t>├──</w:t>
      </w:r>
      <w:r>
        <w:rPr>
          <w:rFonts w:hint="eastAsia"/>
        </w:rPr>
        <w:t xml:space="preserve"> Compiler  : gc</w:t>
      </w:r>
    </w:p>
    <w:p w14:paraId="167626D9" w14:textId="77777777" w:rsidR="00754713" w:rsidRDefault="00754713" w:rsidP="00754713">
      <w:r>
        <w:rPr>
          <w:rFonts w:hint="eastAsia"/>
        </w:rPr>
        <w:t>└──</w:t>
      </w:r>
      <w:r>
        <w:rPr>
          <w:rFonts w:hint="eastAsia"/>
        </w:rPr>
        <w:t xml:space="preserve"> Date      : Tuesday, 4 Aug 2020</w:t>
      </w:r>
    </w:p>
    <w:p w14:paraId="4DBD01E3" w14:textId="77777777" w:rsidR="00754713" w:rsidRDefault="00754713" w:rsidP="00754713">
      <w:r>
        <w:t>```</w:t>
      </w:r>
    </w:p>
    <w:p w14:paraId="66FE3E00" w14:textId="77777777" w:rsidR="00754713" w:rsidRDefault="00754713" w:rsidP="00754713"/>
    <w:p w14:paraId="429D6C5A" w14:textId="77777777" w:rsidR="00754713" w:rsidRDefault="00754713" w:rsidP="00754713">
      <w:r>
        <w:rPr>
          <w:rFonts w:hint="eastAsia"/>
        </w:rPr>
        <w:t>接着，在</w:t>
      </w:r>
      <w:r>
        <w:rPr>
          <w:rFonts w:hint="eastAsia"/>
        </w:rPr>
        <w:t xml:space="preserve"> GOPATH\src </w:t>
      </w:r>
      <w:r>
        <w:rPr>
          <w:rFonts w:hint="eastAsia"/>
        </w:rPr>
        <w:t>目录下执行如下命令</w:t>
      </w:r>
      <w:r>
        <w:rPr>
          <w:rFonts w:hint="eastAsia"/>
        </w:rPr>
        <w:t>:</w:t>
      </w:r>
    </w:p>
    <w:p w14:paraId="2C52972E" w14:textId="77777777" w:rsidR="00754713" w:rsidRDefault="00754713" w:rsidP="00754713">
      <w:r>
        <w:t>```</w:t>
      </w:r>
    </w:p>
    <w:p w14:paraId="777E9B6C" w14:textId="77777777" w:rsidR="00754713" w:rsidRDefault="00754713" w:rsidP="00754713">
      <w:r>
        <w:t>go get github.com/astaxie/beego</w:t>
      </w:r>
    </w:p>
    <w:p w14:paraId="4F1D64A9" w14:textId="77777777" w:rsidR="00754713" w:rsidRDefault="00754713" w:rsidP="00754713">
      <w:r>
        <w:t>bee new hello</w:t>
      </w:r>
    </w:p>
    <w:p w14:paraId="35AB8CEC" w14:textId="77777777" w:rsidR="00754713" w:rsidRDefault="00754713" w:rsidP="00754713">
      <w:r>
        <w:t>cd hello</w:t>
      </w:r>
    </w:p>
    <w:p w14:paraId="114A184C" w14:textId="77777777" w:rsidR="00754713" w:rsidRDefault="00754713" w:rsidP="00754713">
      <w:r>
        <w:t>bee run</w:t>
      </w:r>
    </w:p>
    <w:p w14:paraId="6292D7ED" w14:textId="77777777" w:rsidR="00754713" w:rsidRDefault="00754713" w:rsidP="00754713">
      <w:r>
        <w:t>```</w:t>
      </w:r>
    </w:p>
    <w:p w14:paraId="36728168" w14:textId="77777777" w:rsidR="00754713" w:rsidRDefault="00754713" w:rsidP="00754713"/>
    <w:p w14:paraId="61DB323E" w14:textId="77777777" w:rsidR="00754713" w:rsidRDefault="00754713" w:rsidP="00754713">
      <w:r>
        <w:rPr>
          <w:rFonts w:hint="eastAsia"/>
        </w:rPr>
        <w:t>打开</w:t>
      </w:r>
      <w:r>
        <w:rPr>
          <w:rFonts w:hint="eastAsia"/>
        </w:rPr>
        <w:t xml:space="preserve"> http://localhost:8080 </w:t>
      </w:r>
      <w:r>
        <w:rPr>
          <w:rFonts w:hint="eastAsia"/>
        </w:rPr>
        <w:t>浏览结果</w:t>
      </w:r>
    </w:p>
    <w:p w14:paraId="31236EF5" w14:textId="77777777" w:rsidR="00754713" w:rsidRDefault="00754713" w:rsidP="00754713"/>
    <w:p w14:paraId="37647F33" w14:textId="77777777" w:rsidR="00754713" w:rsidRDefault="00754713" w:rsidP="00754713">
      <w:r>
        <w:rPr>
          <w:rFonts w:hint="eastAsia"/>
        </w:rPr>
        <w:t>参考地址</w:t>
      </w:r>
      <w:r>
        <w:rPr>
          <w:rFonts w:hint="eastAsia"/>
        </w:rPr>
        <w:t>:</w:t>
      </w:r>
    </w:p>
    <w:p w14:paraId="5A741E5D" w14:textId="2570AB55" w:rsidR="00754713" w:rsidRDefault="00754713" w:rsidP="00754713">
      <w:r>
        <w:t>https://blog.csdn.net/lijie13426069132/article/details/107682669</w:t>
      </w:r>
    </w:p>
    <w:p w14:paraId="0E8324C0" w14:textId="576D592B" w:rsidR="00754713" w:rsidRDefault="00754713" w:rsidP="00754713"/>
    <w:p w14:paraId="1902B1EC" w14:textId="30C44F27" w:rsidR="00013598" w:rsidRDefault="00013598" w:rsidP="00754713">
      <w:r>
        <w:rPr>
          <w:rFonts w:hint="eastAsia"/>
        </w:rPr>
        <w:t>然后用</w:t>
      </w:r>
      <w:r>
        <w:rPr>
          <w:rFonts w:hint="eastAsia"/>
        </w:rPr>
        <w:t>GoLang</w:t>
      </w:r>
      <w:r>
        <w:rPr>
          <w:rFonts w:hint="eastAsia"/>
        </w:rPr>
        <w:t>这款</w:t>
      </w:r>
      <w:r>
        <w:rPr>
          <w:rFonts w:hint="eastAsia"/>
        </w:rPr>
        <w:t>I</w:t>
      </w:r>
      <w:r>
        <w:t>DE</w:t>
      </w:r>
      <w:r>
        <w:rPr>
          <w:rFonts w:hint="eastAsia"/>
        </w:rPr>
        <w:t>来打开我们的项目，如果提示缺少哪些包，我们通过</w:t>
      </w:r>
      <w:r>
        <w:rPr>
          <w:rFonts w:hint="eastAsia"/>
        </w:rPr>
        <w:t>GitHub</w:t>
      </w:r>
      <w:r>
        <w:rPr>
          <w:rFonts w:hint="eastAsia"/>
        </w:rPr>
        <w:t>下载到对应的目录结构即可。</w:t>
      </w:r>
    </w:p>
    <w:p w14:paraId="35213EA7" w14:textId="7E3B74D0" w:rsidR="00013598" w:rsidRDefault="00013598" w:rsidP="00754713"/>
    <w:p w14:paraId="49FD5D8D" w14:textId="14CF5E04" w:rsidR="0064030D" w:rsidRDefault="0064030D" w:rsidP="00754713">
      <w:r>
        <w:rPr>
          <w:rFonts w:hint="eastAsia"/>
        </w:rPr>
        <w:t>在使用</w:t>
      </w:r>
      <w:r>
        <w:rPr>
          <w:rFonts w:hint="eastAsia"/>
        </w:rPr>
        <w:t>IDE</w:t>
      </w:r>
      <w:r>
        <w:rPr>
          <w:rFonts w:hint="eastAsia"/>
        </w:rPr>
        <w:t>打开</w:t>
      </w:r>
      <w:r>
        <w:rPr>
          <w:rFonts w:hint="eastAsia"/>
        </w:rPr>
        <w:t>Beego</w:t>
      </w:r>
      <w:r>
        <w:rPr>
          <w:rFonts w:hint="eastAsia"/>
        </w:rPr>
        <w:t>项目时，一直提示加载：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30D" w14:paraId="2A1E1F95" w14:textId="77777777" w:rsidTr="0064030D">
        <w:tc>
          <w:tcPr>
            <w:tcW w:w="8296" w:type="dxa"/>
          </w:tcPr>
          <w:p w14:paraId="2860F184" w14:textId="2D216786" w:rsidR="0064030D" w:rsidRDefault="0064030D" w:rsidP="00754713">
            <w:pPr>
              <w:rPr>
                <w:rFonts w:hint="eastAsia"/>
              </w:rPr>
            </w:pPr>
            <w:r w:rsidRPr="0064030D">
              <w:t>go list -m json all</w:t>
            </w:r>
          </w:p>
        </w:tc>
      </w:tr>
    </w:tbl>
    <w:p w14:paraId="72567D91" w14:textId="2E3558DA" w:rsidR="0064030D" w:rsidRDefault="0064030D" w:rsidP="00754713">
      <w:r>
        <w:rPr>
          <w:rFonts w:hint="eastAsia"/>
        </w:rPr>
        <w:t>原因是需要加载项目中需要用到的库，解决办法是在</w:t>
      </w:r>
      <w:r>
        <w:rPr>
          <w:rFonts w:hint="eastAsia"/>
        </w:rPr>
        <w:t>I</w:t>
      </w:r>
      <w:r>
        <w:t>DE</w:t>
      </w:r>
      <w:r>
        <w:rPr>
          <w:rFonts w:hint="eastAsia"/>
        </w:rPr>
        <w:t>中配置一下代理地址：</w:t>
      </w:r>
    </w:p>
    <w:p w14:paraId="4F9E68F4" w14:textId="54EFDEA0" w:rsidR="0064030D" w:rsidRDefault="00614662" w:rsidP="00754713">
      <w:r>
        <w:rPr>
          <w:noProof/>
        </w:rPr>
        <w:drawing>
          <wp:inline distT="0" distB="0" distL="0" distR="0" wp14:anchorId="113C87E7" wp14:editId="78C9F1BF">
            <wp:extent cx="5274310" cy="1708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833E" w14:textId="0B43D7A5" w:rsidR="0064030D" w:rsidRDefault="00614662" w:rsidP="00754713">
      <w:r>
        <w:rPr>
          <w:rFonts w:hint="eastAsia"/>
        </w:rPr>
        <w:t>代理地址为：</w:t>
      </w:r>
      <w:hyperlink r:id="rId24" w:history="1">
        <w:r w:rsidRPr="007746AD">
          <w:rPr>
            <w:rStyle w:val="af3"/>
          </w:rPr>
          <w:t>https://goproxy.io</w:t>
        </w:r>
      </w:hyperlink>
    </w:p>
    <w:p w14:paraId="0DBB2853" w14:textId="77777777" w:rsidR="0064030D" w:rsidRPr="0064030D" w:rsidRDefault="0064030D" w:rsidP="00754713">
      <w:pPr>
        <w:rPr>
          <w:rFonts w:hint="eastAsia"/>
        </w:rPr>
      </w:pPr>
    </w:p>
    <w:p w14:paraId="356101E8" w14:textId="1417EAF3" w:rsidR="00B10109" w:rsidRDefault="00877E4C" w:rsidP="00877E4C">
      <w:pPr>
        <w:pStyle w:val="3"/>
      </w:pPr>
      <w:r>
        <w:rPr>
          <w:rFonts w:hint="eastAsia"/>
        </w:rPr>
        <w:t>项目解析</w:t>
      </w:r>
    </w:p>
    <w:p w14:paraId="1FF12B51" w14:textId="749D260B" w:rsidR="00877E4C" w:rsidRDefault="00877E4C" w:rsidP="00B10109"/>
    <w:p w14:paraId="4BC975EC" w14:textId="2B30B325" w:rsidR="00877E4C" w:rsidRDefault="00877E4C" w:rsidP="00877E4C">
      <w:pPr>
        <w:pStyle w:val="3"/>
      </w:pPr>
      <w:r>
        <w:rPr>
          <w:rFonts w:hint="eastAsia"/>
        </w:rPr>
        <w:t>执行顺序</w:t>
      </w:r>
    </w:p>
    <w:p w14:paraId="59270FAF" w14:textId="77777777" w:rsidR="00877E4C" w:rsidRPr="00B10109" w:rsidRDefault="00877E4C" w:rsidP="00B10109"/>
    <w:sectPr w:rsidR="00877E4C" w:rsidRPr="00B10109">
      <w:headerReference w:type="even" r:id="rId2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35348" w14:textId="77777777" w:rsidR="006E5447" w:rsidRDefault="006E5447">
      <w:r>
        <w:separator/>
      </w:r>
    </w:p>
  </w:endnote>
  <w:endnote w:type="continuationSeparator" w:id="0">
    <w:p w14:paraId="459A8B87" w14:textId="77777777" w:rsidR="006E5447" w:rsidRDefault="006E5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7C170" w14:textId="77777777" w:rsidR="006E5447" w:rsidRDefault="006E5447">
      <w:r>
        <w:separator/>
      </w:r>
    </w:p>
  </w:footnote>
  <w:footnote w:type="continuationSeparator" w:id="0">
    <w:p w14:paraId="43144434" w14:textId="77777777" w:rsidR="006E5447" w:rsidRDefault="006E5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4EFFB" w14:textId="77777777" w:rsidR="00F60DD2" w:rsidRDefault="00F60DD2"/>
  <w:p w14:paraId="5D173078" w14:textId="77777777"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25"/>
    <w:rsid w:val="000006FB"/>
    <w:rsid w:val="0000184C"/>
    <w:rsid w:val="00001DF0"/>
    <w:rsid w:val="00013598"/>
    <w:rsid w:val="000139B6"/>
    <w:rsid w:val="0001633B"/>
    <w:rsid w:val="000319AA"/>
    <w:rsid w:val="00032C0F"/>
    <w:rsid w:val="00037269"/>
    <w:rsid w:val="000404BD"/>
    <w:rsid w:val="000434CD"/>
    <w:rsid w:val="00043FB1"/>
    <w:rsid w:val="000448EE"/>
    <w:rsid w:val="0004589D"/>
    <w:rsid w:val="000473FF"/>
    <w:rsid w:val="00051557"/>
    <w:rsid w:val="00055882"/>
    <w:rsid w:val="00065CEE"/>
    <w:rsid w:val="0007241C"/>
    <w:rsid w:val="000730F3"/>
    <w:rsid w:val="00084D39"/>
    <w:rsid w:val="0008657C"/>
    <w:rsid w:val="00093191"/>
    <w:rsid w:val="000A6BB1"/>
    <w:rsid w:val="000A71D9"/>
    <w:rsid w:val="000A789A"/>
    <w:rsid w:val="000B04D3"/>
    <w:rsid w:val="000B13FD"/>
    <w:rsid w:val="000B532C"/>
    <w:rsid w:val="000B6758"/>
    <w:rsid w:val="000B72AF"/>
    <w:rsid w:val="000C076D"/>
    <w:rsid w:val="000C287B"/>
    <w:rsid w:val="000C77FA"/>
    <w:rsid w:val="000C7A5E"/>
    <w:rsid w:val="000D0930"/>
    <w:rsid w:val="000D21DE"/>
    <w:rsid w:val="000D2DB8"/>
    <w:rsid w:val="000E19E7"/>
    <w:rsid w:val="000F5C72"/>
    <w:rsid w:val="000F601A"/>
    <w:rsid w:val="001028AA"/>
    <w:rsid w:val="001031B8"/>
    <w:rsid w:val="001037F5"/>
    <w:rsid w:val="00115071"/>
    <w:rsid w:val="0011638A"/>
    <w:rsid w:val="001218F3"/>
    <w:rsid w:val="00121E94"/>
    <w:rsid w:val="00122081"/>
    <w:rsid w:val="0012533C"/>
    <w:rsid w:val="00125444"/>
    <w:rsid w:val="0013668B"/>
    <w:rsid w:val="00141FFA"/>
    <w:rsid w:val="0014383B"/>
    <w:rsid w:val="00146136"/>
    <w:rsid w:val="00146CB2"/>
    <w:rsid w:val="001474CF"/>
    <w:rsid w:val="001532AF"/>
    <w:rsid w:val="001552A4"/>
    <w:rsid w:val="00156D3E"/>
    <w:rsid w:val="001576E6"/>
    <w:rsid w:val="00160E54"/>
    <w:rsid w:val="00166EB9"/>
    <w:rsid w:val="0016739F"/>
    <w:rsid w:val="001726D6"/>
    <w:rsid w:val="00186733"/>
    <w:rsid w:val="00191245"/>
    <w:rsid w:val="00193A4C"/>
    <w:rsid w:val="001A1B7A"/>
    <w:rsid w:val="001A30A7"/>
    <w:rsid w:val="001A69FA"/>
    <w:rsid w:val="001B6AB6"/>
    <w:rsid w:val="001C4C3B"/>
    <w:rsid w:val="001C69E4"/>
    <w:rsid w:val="001D055E"/>
    <w:rsid w:val="001D46CF"/>
    <w:rsid w:val="001D4C26"/>
    <w:rsid w:val="001E01F1"/>
    <w:rsid w:val="001E2A2C"/>
    <w:rsid w:val="001E326C"/>
    <w:rsid w:val="001E361E"/>
    <w:rsid w:val="001E4662"/>
    <w:rsid w:val="001E536B"/>
    <w:rsid w:val="001E5AC8"/>
    <w:rsid w:val="001E6DDB"/>
    <w:rsid w:val="001E7E2A"/>
    <w:rsid w:val="001F58D0"/>
    <w:rsid w:val="001F6D82"/>
    <w:rsid w:val="00200502"/>
    <w:rsid w:val="00201A6A"/>
    <w:rsid w:val="00206113"/>
    <w:rsid w:val="0021669F"/>
    <w:rsid w:val="00221661"/>
    <w:rsid w:val="00222C96"/>
    <w:rsid w:val="00231733"/>
    <w:rsid w:val="00232805"/>
    <w:rsid w:val="00234159"/>
    <w:rsid w:val="00234897"/>
    <w:rsid w:val="002360F7"/>
    <w:rsid w:val="00236412"/>
    <w:rsid w:val="00241445"/>
    <w:rsid w:val="002422E3"/>
    <w:rsid w:val="00255E34"/>
    <w:rsid w:val="002566B5"/>
    <w:rsid w:val="00262E97"/>
    <w:rsid w:val="00271EF6"/>
    <w:rsid w:val="0027607A"/>
    <w:rsid w:val="00277E2B"/>
    <w:rsid w:val="00283E12"/>
    <w:rsid w:val="00285DD5"/>
    <w:rsid w:val="00295213"/>
    <w:rsid w:val="0029751C"/>
    <w:rsid w:val="002A13A0"/>
    <w:rsid w:val="002A190F"/>
    <w:rsid w:val="002A26F5"/>
    <w:rsid w:val="002A68A6"/>
    <w:rsid w:val="002A7053"/>
    <w:rsid w:val="002B13CD"/>
    <w:rsid w:val="002B1598"/>
    <w:rsid w:val="002B4278"/>
    <w:rsid w:val="002B594C"/>
    <w:rsid w:val="002C4F17"/>
    <w:rsid w:val="002D0077"/>
    <w:rsid w:val="002D6232"/>
    <w:rsid w:val="002E189A"/>
    <w:rsid w:val="002E1940"/>
    <w:rsid w:val="002E1D90"/>
    <w:rsid w:val="002E43CB"/>
    <w:rsid w:val="002E4C81"/>
    <w:rsid w:val="002E5588"/>
    <w:rsid w:val="002E55A6"/>
    <w:rsid w:val="002F66A2"/>
    <w:rsid w:val="00305D64"/>
    <w:rsid w:val="0031648C"/>
    <w:rsid w:val="003373DA"/>
    <w:rsid w:val="003414C2"/>
    <w:rsid w:val="00342799"/>
    <w:rsid w:val="0034582C"/>
    <w:rsid w:val="0034749B"/>
    <w:rsid w:val="00352751"/>
    <w:rsid w:val="00354E55"/>
    <w:rsid w:val="003641C4"/>
    <w:rsid w:val="00371342"/>
    <w:rsid w:val="003749AF"/>
    <w:rsid w:val="0037534F"/>
    <w:rsid w:val="0037574F"/>
    <w:rsid w:val="00375ED2"/>
    <w:rsid w:val="00376C2B"/>
    <w:rsid w:val="00380E46"/>
    <w:rsid w:val="00381E51"/>
    <w:rsid w:val="00383046"/>
    <w:rsid w:val="00393C55"/>
    <w:rsid w:val="00395177"/>
    <w:rsid w:val="003A17B5"/>
    <w:rsid w:val="003A205D"/>
    <w:rsid w:val="003B3BD5"/>
    <w:rsid w:val="003B46ED"/>
    <w:rsid w:val="003B7A70"/>
    <w:rsid w:val="003C1F48"/>
    <w:rsid w:val="003C2182"/>
    <w:rsid w:val="003C3B61"/>
    <w:rsid w:val="003D1FA6"/>
    <w:rsid w:val="003D60A5"/>
    <w:rsid w:val="003E3ACD"/>
    <w:rsid w:val="003E609A"/>
    <w:rsid w:val="003E6C48"/>
    <w:rsid w:val="003E704C"/>
    <w:rsid w:val="003F1295"/>
    <w:rsid w:val="003F1DC1"/>
    <w:rsid w:val="003F24E8"/>
    <w:rsid w:val="003F3700"/>
    <w:rsid w:val="0040387C"/>
    <w:rsid w:val="0041338A"/>
    <w:rsid w:val="00421853"/>
    <w:rsid w:val="00422237"/>
    <w:rsid w:val="0042462E"/>
    <w:rsid w:val="004271D4"/>
    <w:rsid w:val="004363E6"/>
    <w:rsid w:val="00436BBF"/>
    <w:rsid w:val="004402E2"/>
    <w:rsid w:val="00444CFD"/>
    <w:rsid w:val="0044695B"/>
    <w:rsid w:val="00447934"/>
    <w:rsid w:val="00450E2A"/>
    <w:rsid w:val="00451393"/>
    <w:rsid w:val="00451DA8"/>
    <w:rsid w:val="0045310D"/>
    <w:rsid w:val="00453173"/>
    <w:rsid w:val="004629EF"/>
    <w:rsid w:val="00463CCE"/>
    <w:rsid w:val="00465BA8"/>
    <w:rsid w:val="00474DBB"/>
    <w:rsid w:val="00477C77"/>
    <w:rsid w:val="0048039C"/>
    <w:rsid w:val="004809F8"/>
    <w:rsid w:val="004832A5"/>
    <w:rsid w:val="00484063"/>
    <w:rsid w:val="004864FB"/>
    <w:rsid w:val="00493678"/>
    <w:rsid w:val="00493D4F"/>
    <w:rsid w:val="00494E15"/>
    <w:rsid w:val="004A0E15"/>
    <w:rsid w:val="004A2482"/>
    <w:rsid w:val="004A3BB3"/>
    <w:rsid w:val="004A3DFE"/>
    <w:rsid w:val="004A547F"/>
    <w:rsid w:val="004A7217"/>
    <w:rsid w:val="004B4893"/>
    <w:rsid w:val="004B6002"/>
    <w:rsid w:val="004B62A7"/>
    <w:rsid w:val="004C09BD"/>
    <w:rsid w:val="004C5F29"/>
    <w:rsid w:val="004C7BDA"/>
    <w:rsid w:val="004C7CE5"/>
    <w:rsid w:val="004D36B4"/>
    <w:rsid w:val="004D4C18"/>
    <w:rsid w:val="004D7452"/>
    <w:rsid w:val="004D7AE2"/>
    <w:rsid w:val="004E2DDA"/>
    <w:rsid w:val="004E739B"/>
    <w:rsid w:val="004E7874"/>
    <w:rsid w:val="004F1A71"/>
    <w:rsid w:val="004F1D3D"/>
    <w:rsid w:val="004F2420"/>
    <w:rsid w:val="004F36D2"/>
    <w:rsid w:val="004F7CBE"/>
    <w:rsid w:val="00504380"/>
    <w:rsid w:val="00505C77"/>
    <w:rsid w:val="00505CFB"/>
    <w:rsid w:val="0051649B"/>
    <w:rsid w:val="00516FC3"/>
    <w:rsid w:val="00520056"/>
    <w:rsid w:val="00522881"/>
    <w:rsid w:val="00523A07"/>
    <w:rsid w:val="00527004"/>
    <w:rsid w:val="0053184A"/>
    <w:rsid w:val="00531F7B"/>
    <w:rsid w:val="00540E50"/>
    <w:rsid w:val="005423C0"/>
    <w:rsid w:val="00543393"/>
    <w:rsid w:val="00557426"/>
    <w:rsid w:val="0056099E"/>
    <w:rsid w:val="005626E5"/>
    <w:rsid w:val="0056797F"/>
    <w:rsid w:val="005705D7"/>
    <w:rsid w:val="0057084A"/>
    <w:rsid w:val="005725C8"/>
    <w:rsid w:val="00573CB6"/>
    <w:rsid w:val="0057412E"/>
    <w:rsid w:val="00584A1A"/>
    <w:rsid w:val="00584C60"/>
    <w:rsid w:val="005865ED"/>
    <w:rsid w:val="00587462"/>
    <w:rsid w:val="005914DE"/>
    <w:rsid w:val="00595542"/>
    <w:rsid w:val="00595DBD"/>
    <w:rsid w:val="005963A3"/>
    <w:rsid w:val="005A1595"/>
    <w:rsid w:val="005B2121"/>
    <w:rsid w:val="005C0F52"/>
    <w:rsid w:val="005C369F"/>
    <w:rsid w:val="005E3F27"/>
    <w:rsid w:val="005E5EAD"/>
    <w:rsid w:val="005E6C25"/>
    <w:rsid w:val="005F4A25"/>
    <w:rsid w:val="005F52AA"/>
    <w:rsid w:val="005F6115"/>
    <w:rsid w:val="00606787"/>
    <w:rsid w:val="00614662"/>
    <w:rsid w:val="00614688"/>
    <w:rsid w:val="00617D9B"/>
    <w:rsid w:val="0062298E"/>
    <w:rsid w:val="006238F6"/>
    <w:rsid w:val="00624AE3"/>
    <w:rsid w:val="0062753E"/>
    <w:rsid w:val="00635EE4"/>
    <w:rsid w:val="00637B84"/>
    <w:rsid w:val="0064030D"/>
    <w:rsid w:val="00640F38"/>
    <w:rsid w:val="00644001"/>
    <w:rsid w:val="00647C55"/>
    <w:rsid w:val="00647CE5"/>
    <w:rsid w:val="0065341F"/>
    <w:rsid w:val="00655176"/>
    <w:rsid w:val="00661344"/>
    <w:rsid w:val="00662760"/>
    <w:rsid w:val="0066434B"/>
    <w:rsid w:val="00666E0F"/>
    <w:rsid w:val="0067154F"/>
    <w:rsid w:val="0067194B"/>
    <w:rsid w:val="006812B6"/>
    <w:rsid w:val="00681386"/>
    <w:rsid w:val="006834DD"/>
    <w:rsid w:val="0068632D"/>
    <w:rsid w:val="00686E1F"/>
    <w:rsid w:val="00691114"/>
    <w:rsid w:val="00692C46"/>
    <w:rsid w:val="00697948"/>
    <w:rsid w:val="00697FC5"/>
    <w:rsid w:val="006A0677"/>
    <w:rsid w:val="006A17A8"/>
    <w:rsid w:val="006A5F80"/>
    <w:rsid w:val="006B2E2A"/>
    <w:rsid w:val="006B3085"/>
    <w:rsid w:val="006B3425"/>
    <w:rsid w:val="006B4998"/>
    <w:rsid w:val="006B4D46"/>
    <w:rsid w:val="006B5396"/>
    <w:rsid w:val="006C3933"/>
    <w:rsid w:val="006C4BA4"/>
    <w:rsid w:val="006D0E62"/>
    <w:rsid w:val="006E277B"/>
    <w:rsid w:val="006E4519"/>
    <w:rsid w:val="006E4664"/>
    <w:rsid w:val="006E5447"/>
    <w:rsid w:val="006E58C9"/>
    <w:rsid w:val="006F50CD"/>
    <w:rsid w:val="00707E69"/>
    <w:rsid w:val="007227B5"/>
    <w:rsid w:val="007250B8"/>
    <w:rsid w:val="0072697B"/>
    <w:rsid w:val="0073446E"/>
    <w:rsid w:val="00740096"/>
    <w:rsid w:val="0074294A"/>
    <w:rsid w:val="0074490C"/>
    <w:rsid w:val="00744EBA"/>
    <w:rsid w:val="00745859"/>
    <w:rsid w:val="00746467"/>
    <w:rsid w:val="00747B72"/>
    <w:rsid w:val="0075210A"/>
    <w:rsid w:val="00752114"/>
    <w:rsid w:val="00754713"/>
    <w:rsid w:val="00755D98"/>
    <w:rsid w:val="00756377"/>
    <w:rsid w:val="00762B1F"/>
    <w:rsid w:val="00764201"/>
    <w:rsid w:val="0077046C"/>
    <w:rsid w:val="00775BD9"/>
    <w:rsid w:val="00777E78"/>
    <w:rsid w:val="00780241"/>
    <w:rsid w:val="00781DFF"/>
    <w:rsid w:val="00784B20"/>
    <w:rsid w:val="00790D70"/>
    <w:rsid w:val="0079141D"/>
    <w:rsid w:val="00792B56"/>
    <w:rsid w:val="00795456"/>
    <w:rsid w:val="007A5BE5"/>
    <w:rsid w:val="007A7C25"/>
    <w:rsid w:val="007B1250"/>
    <w:rsid w:val="007B5F23"/>
    <w:rsid w:val="007B63AE"/>
    <w:rsid w:val="007C2E63"/>
    <w:rsid w:val="007C3918"/>
    <w:rsid w:val="007C5EBC"/>
    <w:rsid w:val="007C6F38"/>
    <w:rsid w:val="007D0B0D"/>
    <w:rsid w:val="007D7344"/>
    <w:rsid w:val="007E1653"/>
    <w:rsid w:val="007E5353"/>
    <w:rsid w:val="007F0A20"/>
    <w:rsid w:val="007F0A7E"/>
    <w:rsid w:val="007F17BB"/>
    <w:rsid w:val="007F2EC1"/>
    <w:rsid w:val="007F504F"/>
    <w:rsid w:val="007F598A"/>
    <w:rsid w:val="00802AC4"/>
    <w:rsid w:val="00810278"/>
    <w:rsid w:val="00810585"/>
    <w:rsid w:val="008124B6"/>
    <w:rsid w:val="00820862"/>
    <w:rsid w:val="00825296"/>
    <w:rsid w:val="0082727C"/>
    <w:rsid w:val="008275E5"/>
    <w:rsid w:val="00837D74"/>
    <w:rsid w:val="008616EA"/>
    <w:rsid w:val="00862A8C"/>
    <w:rsid w:val="008643A5"/>
    <w:rsid w:val="00864871"/>
    <w:rsid w:val="00864974"/>
    <w:rsid w:val="008663D6"/>
    <w:rsid w:val="00870608"/>
    <w:rsid w:val="008712E3"/>
    <w:rsid w:val="008726E3"/>
    <w:rsid w:val="00873166"/>
    <w:rsid w:val="0087532B"/>
    <w:rsid w:val="008765E1"/>
    <w:rsid w:val="00877E4C"/>
    <w:rsid w:val="00881666"/>
    <w:rsid w:val="00882B08"/>
    <w:rsid w:val="00883D62"/>
    <w:rsid w:val="00885BDC"/>
    <w:rsid w:val="00887431"/>
    <w:rsid w:val="0089229D"/>
    <w:rsid w:val="008A0804"/>
    <w:rsid w:val="008A21ED"/>
    <w:rsid w:val="008A2EC9"/>
    <w:rsid w:val="008A3075"/>
    <w:rsid w:val="008B3D25"/>
    <w:rsid w:val="008C7795"/>
    <w:rsid w:val="008D1316"/>
    <w:rsid w:val="008D396C"/>
    <w:rsid w:val="008D6856"/>
    <w:rsid w:val="008E1C71"/>
    <w:rsid w:val="008E3D57"/>
    <w:rsid w:val="008E41E9"/>
    <w:rsid w:val="008E555D"/>
    <w:rsid w:val="008F2547"/>
    <w:rsid w:val="008F2683"/>
    <w:rsid w:val="008F28F6"/>
    <w:rsid w:val="00900840"/>
    <w:rsid w:val="00902C0C"/>
    <w:rsid w:val="00904ABF"/>
    <w:rsid w:val="00910E10"/>
    <w:rsid w:val="00911252"/>
    <w:rsid w:val="00921E81"/>
    <w:rsid w:val="00924C5D"/>
    <w:rsid w:val="00924F66"/>
    <w:rsid w:val="009305A5"/>
    <w:rsid w:val="00937A03"/>
    <w:rsid w:val="00937B97"/>
    <w:rsid w:val="00937CF9"/>
    <w:rsid w:val="0094216C"/>
    <w:rsid w:val="00942456"/>
    <w:rsid w:val="009434B6"/>
    <w:rsid w:val="0095117F"/>
    <w:rsid w:val="00952F78"/>
    <w:rsid w:val="0095389F"/>
    <w:rsid w:val="009546A9"/>
    <w:rsid w:val="00956681"/>
    <w:rsid w:val="00957E0F"/>
    <w:rsid w:val="00960675"/>
    <w:rsid w:val="00961E57"/>
    <w:rsid w:val="0096400A"/>
    <w:rsid w:val="00970078"/>
    <w:rsid w:val="0098016D"/>
    <w:rsid w:val="00982881"/>
    <w:rsid w:val="009836D2"/>
    <w:rsid w:val="00994873"/>
    <w:rsid w:val="00995DBA"/>
    <w:rsid w:val="0099724C"/>
    <w:rsid w:val="0099793B"/>
    <w:rsid w:val="009A1059"/>
    <w:rsid w:val="009A4C10"/>
    <w:rsid w:val="009B4224"/>
    <w:rsid w:val="009C06AC"/>
    <w:rsid w:val="009C4B0B"/>
    <w:rsid w:val="009C4F50"/>
    <w:rsid w:val="009C601D"/>
    <w:rsid w:val="009C7173"/>
    <w:rsid w:val="009D0EB6"/>
    <w:rsid w:val="009D145B"/>
    <w:rsid w:val="009D1A17"/>
    <w:rsid w:val="009D2D0B"/>
    <w:rsid w:val="009D60DB"/>
    <w:rsid w:val="009E0FFD"/>
    <w:rsid w:val="009E4810"/>
    <w:rsid w:val="009E5CC9"/>
    <w:rsid w:val="009E65D9"/>
    <w:rsid w:val="009E7058"/>
    <w:rsid w:val="009F12BA"/>
    <w:rsid w:val="009F4B4B"/>
    <w:rsid w:val="009F56FB"/>
    <w:rsid w:val="009F7EBD"/>
    <w:rsid w:val="00A014D5"/>
    <w:rsid w:val="00A06953"/>
    <w:rsid w:val="00A158F1"/>
    <w:rsid w:val="00A2156D"/>
    <w:rsid w:val="00A2353C"/>
    <w:rsid w:val="00A24EC9"/>
    <w:rsid w:val="00A26822"/>
    <w:rsid w:val="00A30C35"/>
    <w:rsid w:val="00A37F66"/>
    <w:rsid w:val="00A404FE"/>
    <w:rsid w:val="00A41FA7"/>
    <w:rsid w:val="00A43D87"/>
    <w:rsid w:val="00A43F3A"/>
    <w:rsid w:val="00A44753"/>
    <w:rsid w:val="00A46348"/>
    <w:rsid w:val="00A468CF"/>
    <w:rsid w:val="00A50289"/>
    <w:rsid w:val="00A51D25"/>
    <w:rsid w:val="00A548C0"/>
    <w:rsid w:val="00A5735F"/>
    <w:rsid w:val="00A6675C"/>
    <w:rsid w:val="00A707CE"/>
    <w:rsid w:val="00A75CC9"/>
    <w:rsid w:val="00A830B5"/>
    <w:rsid w:val="00A84F24"/>
    <w:rsid w:val="00A90282"/>
    <w:rsid w:val="00A96208"/>
    <w:rsid w:val="00AA0F84"/>
    <w:rsid w:val="00AA46D7"/>
    <w:rsid w:val="00AB4800"/>
    <w:rsid w:val="00AB75DB"/>
    <w:rsid w:val="00AC6604"/>
    <w:rsid w:val="00AD1F85"/>
    <w:rsid w:val="00AD258A"/>
    <w:rsid w:val="00AD57B0"/>
    <w:rsid w:val="00AD6DBC"/>
    <w:rsid w:val="00AD7BE5"/>
    <w:rsid w:val="00AE06DC"/>
    <w:rsid w:val="00AE0A8F"/>
    <w:rsid w:val="00AE3804"/>
    <w:rsid w:val="00AE3BCC"/>
    <w:rsid w:val="00AE5155"/>
    <w:rsid w:val="00AF0456"/>
    <w:rsid w:val="00AF2C0B"/>
    <w:rsid w:val="00AF48D1"/>
    <w:rsid w:val="00B02CBD"/>
    <w:rsid w:val="00B0328C"/>
    <w:rsid w:val="00B040D4"/>
    <w:rsid w:val="00B07EA4"/>
    <w:rsid w:val="00B10109"/>
    <w:rsid w:val="00B14914"/>
    <w:rsid w:val="00B167BE"/>
    <w:rsid w:val="00B168A5"/>
    <w:rsid w:val="00B2050B"/>
    <w:rsid w:val="00B229DB"/>
    <w:rsid w:val="00B2401C"/>
    <w:rsid w:val="00B2415E"/>
    <w:rsid w:val="00B25569"/>
    <w:rsid w:val="00B2632A"/>
    <w:rsid w:val="00B279D4"/>
    <w:rsid w:val="00B30D25"/>
    <w:rsid w:val="00B31210"/>
    <w:rsid w:val="00B40F56"/>
    <w:rsid w:val="00B445B8"/>
    <w:rsid w:val="00B460D7"/>
    <w:rsid w:val="00B50DE6"/>
    <w:rsid w:val="00B55E38"/>
    <w:rsid w:val="00B61D76"/>
    <w:rsid w:val="00B63C67"/>
    <w:rsid w:val="00B63DC4"/>
    <w:rsid w:val="00B642A9"/>
    <w:rsid w:val="00B65919"/>
    <w:rsid w:val="00B66582"/>
    <w:rsid w:val="00B71893"/>
    <w:rsid w:val="00B76092"/>
    <w:rsid w:val="00B760D0"/>
    <w:rsid w:val="00B76260"/>
    <w:rsid w:val="00B861C8"/>
    <w:rsid w:val="00B90F11"/>
    <w:rsid w:val="00B92151"/>
    <w:rsid w:val="00B9322B"/>
    <w:rsid w:val="00B94124"/>
    <w:rsid w:val="00B94CD6"/>
    <w:rsid w:val="00BA2C63"/>
    <w:rsid w:val="00BB2A75"/>
    <w:rsid w:val="00BB2BC0"/>
    <w:rsid w:val="00BB6A05"/>
    <w:rsid w:val="00BC24BB"/>
    <w:rsid w:val="00BC4911"/>
    <w:rsid w:val="00BD0790"/>
    <w:rsid w:val="00BD300D"/>
    <w:rsid w:val="00BD3EF5"/>
    <w:rsid w:val="00BE765A"/>
    <w:rsid w:val="00BF6085"/>
    <w:rsid w:val="00BF61BC"/>
    <w:rsid w:val="00C136B3"/>
    <w:rsid w:val="00C25E3A"/>
    <w:rsid w:val="00C3023F"/>
    <w:rsid w:val="00C3187C"/>
    <w:rsid w:val="00C319CE"/>
    <w:rsid w:val="00C41AA2"/>
    <w:rsid w:val="00C43350"/>
    <w:rsid w:val="00C46471"/>
    <w:rsid w:val="00C53BA6"/>
    <w:rsid w:val="00C5545F"/>
    <w:rsid w:val="00C55D49"/>
    <w:rsid w:val="00C60271"/>
    <w:rsid w:val="00C6255D"/>
    <w:rsid w:val="00C62882"/>
    <w:rsid w:val="00C63093"/>
    <w:rsid w:val="00C67B4A"/>
    <w:rsid w:val="00C71991"/>
    <w:rsid w:val="00C83888"/>
    <w:rsid w:val="00C901D7"/>
    <w:rsid w:val="00C93070"/>
    <w:rsid w:val="00C969B1"/>
    <w:rsid w:val="00CA05EA"/>
    <w:rsid w:val="00CA0946"/>
    <w:rsid w:val="00CA549D"/>
    <w:rsid w:val="00CA7A52"/>
    <w:rsid w:val="00CB031B"/>
    <w:rsid w:val="00CB355E"/>
    <w:rsid w:val="00CB43FF"/>
    <w:rsid w:val="00CD29B2"/>
    <w:rsid w:val="00CE2514"/>
    <w:rsid w:val="00CE2CDF"/>
    <w:rsid w:val="00CF5F16"/>
    <w:rsid w:val="00CF6498"/>
    <w:rsid w:val="00CF652C"/>
    <w:rsid w:val="00D07E3B"/>
    <w:rsid w:val="00D159BE"/>
    <w:rsid w:val="00D2093D"/>
    <w:rsid w:val="00D20AC4"/>
    <w:rsid w:val="00D26009"/>
    <w:rsid w:val="00D43848"/>
    <w:rsid w:val="00D458E9"/>
    <w:rsid w:val="00D4593F"/>
    <w:rsid w:val="00D4654F"/>
    <w:rsid w:val="00D5493C"/>
    <w:rsid w:val="00D57E04"/>
    <w:rsid w:val="00D618D0"/>
    <w:rsid w:val="00D61B19"/>
    <w:rsid w:val="00D62919"/>
    <w:rsid w:val="00D6321D"/>
    <w:rsid w:val="00D66051"/>
    <w:rsid w:val="00D675F5"/>
    <w:rsid w:val="00D70581"/>
    <w:rsid w:val="00D74604"/>
    <w:rsid w:val="00D803A7"/>
    <w:rsid w:val="00D86C4E"/>
    <w:rsid w:val="00D90A49"/>
    <w:rsid w:val="00D92AD9"/>
    <w:rsid w:val="00D94D95"/>
    <w:rsid w:val="00D96E8E"/>
    <w:rsid w:val="00DA7A47"/>
    <w:rsid w:val="00DB2A69"/>
    <w:rsid w:val="00DB4117"/>
    <w:rsid w:val="00DC10E3"/>
    <w:rsid w:val="00DC3404"/>
    <w:rsid w:val="00DC37FF"/>
    <w:rsid w:val="00DC60F3"/>
    <w:rsid w:val="00DC6FEF"/>
    <w:rsid w:val="00DD245B"/>
    <w:rsid w:val="00DD2AE4"/>
    <w:rsid w:val="00DD3A75"/>
    <w:rsid w:val="00DD4591"/>
    <w:rsid w:val="00DD47B3"/>
    <w:rsid w:val="00DD4D6B"/>
    <w:rsid w:val="00DE1067"/>
    <w:rsid w:val="00DE645E"/>
    <w:rsid w:val="00DF5961"/>
    <w:rsid w:val="00DF5F06"/>
    <w:rsid w:val="00DF7719"/>
    <w:rsid w:val="00E0216F"/>
    <w:rsid w:val="00E06A6E"/>
    <w:rsid w:val="00E110A0"/>
    <w:rsid w:val="00E13386"/>
    <w:rsid w:val="00E2257B"/>
    <w:rsid w:val="00E261B4"/>
    <w:rsid w:val="00E264DB"/>
    <w:rsid w:val="00E26EDC"/>
    <w:rsid w:val="00E3206A"/>
    <w:rsid w:val="00E32532"/>
    <w:rsid w:val="00E4352B"/>
    <w:rsid w:val="00E4382B"/>
    <w:rsid w:val="00E45901"/>
    <w:rsid w:val="00E528DC"/>
    <w:rsid w:val="00E531FA"/>
    <w:rsid w:val="00E56E9B"/>
    <w:rsid w:val="00E615C4"/>
    <w:rsid w:val="00E61C43"/>
    <w:rsid w:val="00E656E2"/>
    <w:rsid w:val="00E674EB"/>
    <w:rsid w:val="00E7354C"/>
    <w:rsid w:val="00E74DAD"/>
    <w:rsid w:val="00E82EBB"/>
    <w:rsid w:val="00E84E25"/>
    <w:rsid w:val="00E850F9"/>
    <w:rsid w:val="00E87881"/>
    <w:rsid w:val="00E92C7C"/>
    <w:rsid w:val="00EB139B"/>
    <w:rsid w:val="00EB220D"/>
    <w:rsid w:val="00EB25C7"/>
    <w:rsid w:val="00EB6355"/>
    <w:rsid w:val="00EB7E63"/>
    <w:rsid w:val="00EC511A"/>
    <w:rsid w:val="00ED4D68"/>
    <w:rsid w:val="00ED72DA"/>
    <w:rsid w:val="00ED7370"/>
    <w:rsid w:val="00EE0602"/>
    <w:rsid w:val="00EE34F1"/>
    <w:rsid w:val="00EE49A7"/>
    <w:rsid w:val="00EE4DA4"/>
    <w:rsid w:val="00EE602B"/>
    <w:rsid w:val="00EF1025"/>
    <w:rsid w:val="00EF22C5"/>
    <w:rsid w:val="00EF3D80"/>
    <w:rsid w:val="00F07D0B"/>
    <w:rsid w:val="00F109FF"/>
    <w:rsid w:val="00F149B9"/>
    <w:rsid w:val="00F25CA0"/>
    <w:rsid w:val="00F30DFC"/>
    <w:rsid w:val="00F33B12"/>
    <w:rsid w:val="00F33BAF"/>
    <w:rsid w:val="00F376AC"/>
    <w:rsid w:val="00F46611"/>
    <w:rsid w:val="00F4706B"/>
    <w:rsid w:val="00F5607A"/>
    <w:rsid w:val="00F60DD2"/>
    <w:rsid w:val="00F67304"/>
    <w:rsid w:val="00F70242"/>
    <w:rsid w:val="00F71719"/>
    <w:rsid w:val="00F74237"/>
    <w:rsid w:val="00F84640"/>
    <w:rsid w:val="00F84939"/>
    <w:rsid w:val="00F9030D"/>
    <w:rsid w:val="00F90678"/>
    <w:rsid w:val="00F91CD5"/>
    <w:rsid w:val="00F929C5"/>
    <w:rsid w:val="00F94793"/>
    <w:rsid w:val="00FA14AB"/>
    <w:rsid w:val="00FA2F6C"/>
    <w:rsid w:val="00FA484A"/>
    <w:rsid w:val="00FA5CD2"/>
    <w:rsid w:val="00FA609A"/>
    <w:rsid w:val="00FA77FB"/>
    <w:rsid w:val="00FB1019"/>
    <w:rsid w:val="00FB2BF2"/>
    <w:rsid w:val="00FB382A"/>
    <w:rsid w:val="00FB5669"/>
    <w:rsid w:val="00FC0131"/>
    <w:rsid w:val="00FC233A"/>
    <w:rsid w:val="00FC6962"/>
    <w:rsid w:val="00FD3C5D"/>
    <w:rsid w:val="00FD517D"/>
    <w:rsid w:val="00FE310E"/>
    <w:rsid w:val="00FF04E6"/>
    <w:rsid w:val="00FF1A98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146C4"/>
  <w15:docId w15:val="{3D524D7A-E7FD-441E-873F-7D73563F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qFormat/>
    <w:rPr>
      <w:color w:val="0000FF"/>
      <w:u w:val="singl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fa">
    <w:name w:val="Unresolved Mention"/>
    <w:basedOn w:val="a1"/>
    <w:uiPriority w:val="99"/>
    <w:semiHidden/>
    <w:unhideWhenUsed/>
    <w:rsid w:val="001B6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2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.or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irrors.aliyun.com/goproxy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oproxy.c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oproxy.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oproxy.io/zh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617</TotalTime>
  <Pages>9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郑 炉山</cp:lastModifiedBy>
  <cp:revision>123</cp:revision>
  <dcterms:created xsi:type="dcterms:W3CDTF">2020-05-25T08:26:00Z</dcterms:created>
  <dcterms:modified xsi:type="dcterms:W3CDTF">2020-08-04T07:18:00Z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