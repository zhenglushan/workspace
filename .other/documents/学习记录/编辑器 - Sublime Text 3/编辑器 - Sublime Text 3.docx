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7863C" w14:textId="77777777" w:rsidR="002D5F39" w:rsidRDefault="001B5EF2" w:rsidP="0089209D">
      <w:pPr>
        <w:pStyle w:val="1"/>
      </w:pPr>
      <w:r>
        <w:rPr>
          <w:rFonts w:hint="eastAsia"/>
        </w:rPr>
        <w:t>插件安装</w:t>
      </w:r>
    </w:p>
    <w:p w14:paraId="0625A4CF" w14:textId="77777777" w:rsidR="001B5EF2" w:rsidRPr="001B5EF2" w:rsidRDefault="001B5EF2" w:rsidP="001B5EF2">
      <w:pPr>
        <w:pStyle w:val="3"/>
      </w:pPr>
      <w:r>
        <w:rPr>
          <w:rFonts w:hint="eastAsia"/>
        </w:rPr>
        <w:t>安装包管理器</w:t>
      </w:r>
    </w:p>
    <w:p w14:paraId="6D305A29" w14:textId="77777777" w:rsidR="002D5F39" w:rsidRDefault="00946E10" w:rsidP="002D5F39">
      <w:r w:rsidRPr="00946E10">
        <w:rPr>
          <w:rFonts w:hint="eastAsia"/>
        </w:rPr>
        <w:t>包管理地址：</w:t>
      </w:r>
      <w:hyperlink r:id="rId5" w:history="1">
        <w:r w:rsidRPr="00594D99">
          <w:rPr>
            <w:rStyle w:val="a5"/>
            <w:rFonts w:hint="eastAsia"/>
          </w:rPr>
          <w:t>https://packagecontrol.io/</w:t>
        </w:r>
      </w:hyperlink>
    </w:p>
    <w:p w14:paraId="72FFC33D" w14:textId="7CBBBE7E" w:rsidR="00946E10" w:rsidRDefault="00946E10" w:rsidP="002D5F39"/>
    <w:p w14:paraId="4987D6E4" w14:textId="4C1718F8" w:rsidR="00A67673" w:rsidRDefault="00A67673" w:rsidP="002D5F39">
      <w:pPr>
        <w:rPr>
          <w:rFonts w:hint="eastAsia"/>
        </w:rPr>
      </w:pPr>
      <w:r>
        <w:rPr>
          <w:rFonts w:hint="eastAsia"/>
        </w:rPr>
        <w:t>快捷键安装方式：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Package</w:t>
      </w:r>
      <w:r>
        <w:t xml:space="preserve"> </w:t>
      </w:r>
      <w:r>
        <w:rPr>
          <w:rFonts w:hint="eastAsia"/>
        </w:rPr>
        <w:t>Control</w:t>
      </w:r>
    </w:p>
    <w:p w14:paraId="6BC4ECC2" w14:textId="77777777" w:rsidR="00A67673" w:rsidRPr="00A67673" w:rsidRDefault="00A67673" w:rsidP="002D5F39">
      <w:pPr>
        <w:rPr>
          <w:rFonts w:hint="eastAsia"/>
        </w:rPr>
      </w:pPr>
    </w:p>
    <w:p w14:paraId="58F1EE2D" w14:textId="77777777" w:rsidR="00946E10" w:rsidRPr="00946E10" w:rsidRDefault="00946E10" w:rsidP="00946E10">
      <w:pPr>
        <w:rPr>
          <w:rFonts w:ascii="Helvetica" w:hAnsi="Helvetica"/>
          <w:color w:val="333333"/>
          <w:shd w:val="clear" w:color="auto" w:fill="FFFFFF"/>
        </w:rPr>
      </w:pPr>
      <w:r w:rsidRPr="00946E10">
        <w:rPr>
          <w:rFonts w:ascii="Helvetica" w:hAnsi="Helvetica"/>
          <w:color w:val="333333"/>
          <w:shd w:val="clear" w:color="auto" w:fill="FFFFFF"/>
        </w:rPr>
        <w:t>在线安装包管理器</w:t>
      </w:r>
      <w:r w:rsidR="00F40CE1">
        <w:rPr>
          <w:rFonts w:ascii="Helvetica" w:hAnsi="Helvetica" w:hint="eastAsia"/>
          <w:color w:val="333333"/>
          <w:shd w:val="clear" w:color="auto" w:fill="FFFFFF"/>
        </w:rPr>
        <w:t>：</w:t>
      </w:r>
    </w:p>
    <w:p w14:paraId="544B074B" w14:textId="77777777" w:rsidR="00992777" w:rsidRDefault="00F40CE1" w:rsidP="00F40CE1">
      <w:pPr>
        <w:ind w:firstLine="420"/>
      </w:pPr>
      <w:r w:rsidRPr="00F40CE1">
        <w:rPr>
          <w:rFonts w:hint="eastAsia"/>
        </w:rPr>
        <w:t>下载</w:t>
      </w:r>
      <w:hyperlink r:id="rId6" w:history="1">
        <w:r w:rsidRPr="00F40CE1">
          <w:rPr>
            <w:rStyle w:val="a5"/>
            <w:rFonts w:hint="eastAsia"/>
          </w:rPr>
          <w:t>Package Control.sublime-package</w:t>
        </w:r>
      </w:hyperlink>
      <w:r w:rsidRPr="00F40CE1">
        <w:rPr>
          <w:rFonts w:hint="eastAsia"/>
        </w:rPr>
        <w:t>文件，并保存到</w:t>
      </w:r>
      <w:r w:rsidRPr="00F40CE1">
        <w:rPr>
          <w:rFonts w:hint="eastAsia"/>
        </w:rPr>
        <w:t>Installed Packages</w:t>
      </w:r>
      <w:r w:rsidRPr="00F40CE1">
        <w:rPr>
          <w:rFonts w:hint="eastAsia"/>
        </w:rPr>
        <w:t>文件夹，通过菜单的</w:t>
      </w:r>
      <w:r w:rsidRPr="00F40CE1">
        <w:rPr>
          <w:rFonts w:hint="eastAsia"/>
        </w:rPr>
        <w:t xml:space="preserve"> Preferences </w:t>
      </w:r>
      <w:r w:rsidRPr="00F40CE1">
        <w:rPr>
          <w:rFonts w:hint="eastAsia"/>
        </w:rPr>
        <w:t>→</w:t>
      </w:r>
      <w:r w:rsidRPr="00F40CE1">
        <w:rPr>
          <w:rFonts w:hint="eastAsia"/>
        </w:rPr>
        <w:t xml:space="preserve"> Browse Packages</w:t>
      </w:r>
      <w:r w:rsidRPr="00F40CE1">
        <w:rPr>
          <w:rFonts w:hint="eastAsia"/>
        </w:rPr>
        <w:t>…</w:t>
      </w:r>
      <w:r w:rsidRPr="00F40CE1">
        <w:rPr>
          <w:rFonts w:hint="eastAsia"/>
        </w:rPr>
        <w:t xml:space="preserve"> </w:t>
      </w:r>
      <w:r w:rsidRPr="00F40CE1">
        <w:rPr>
          <w:rFonts w:hint="eastAsia"/>
        </w:rPr>
        <w:t>找到下载的文件进行安装即可，最后重启</w:t>
      </w:r>
      <w:r w:rsidRPr="00F40CE1">
        <w:rPr>
          <w:rFonts w:hint="eastAsia"/>
        </w:rPr>
        <w:t xml:space="preserve"> Sublime Text 3 </w:t>
      </w:r>
      <w:r w:rsidRPr="00F40CE1">
        <w:rPr>
          <w:rFonts w:hint="eastAsia"/>
        </w:rPr>
        <w:t>即可。</w:t>
      </w:r>
    </w:p>
    <w:p w14:paraId="5D63A501" w14:textId="77777777" w:rsidR="00F40CE1" w:rsidRDefault="00F40CE1" w:rsidP="00F40CE1"/>
    <w:p w14:paraId="52BE129F" w14:textId="77777777" w:rsidR="00F40CE1" w:rsidRDefault="00F40CE1" w:rsidP="00F40CE1">
      <w:r w:rsidRPr="00F40CE1">
        <w:rPr>
          <w:rFonts w:hint="eastAsia"/>
        </w:rPr>
        <w:t>离线安装包管理器</w:t>
      </w:r>
      <w:r>
        <w:rPr>
          <w:rFonts w:hint="eastAsia"/>
        </w:rPr>
        <w:t>：</w:t>
      </w:r>
    </w:p>
    <w:p w14:paraId="60DD2FE2" w14:textId="77777777" w:rsidR="00F40CE1" w:rsidRDefault="00F40CE1" w:rsidP="00F40CE1">
      <w:r>
        <w:tab/>
      </w:r>
      <w:r w:rsidR="006036BF" w:rsidRPr="006036BF">
        <w:rPr>
          <w:rFonts w:hint="eastAsia"/>
        </w:rPr>
        <w:t>通过</w:t>
      </w:r>
      <w:r w:rsidR="006036BF" w:rsidRPr="006036BF">
        <w:rPr>
          <w:rFonts w:hint="eastAsia"/>
        </w:rPr>
        <w:t xml:space="preserve"> Ctrl + ` </w:t>
      </w:r>
      <w:r w:rsidR="006036BF" w:rsidRPr="006036BF">
        <w:rPr>
          <w:rFonts w:hint="eastAsia"/>
        </w:rPr>
        <w:t>或者</w:t>
      </w:r>
      <w:r w:rsidR="006036BF" w:rsidRPr="006036BF">
        <w:rPr>
          <w:rFonts w:hint="eastAsia"/>
        </w:rPr>
        <w:t xml:space="preserve"> View </w:t>
      </w:r>
      <w:r w:rsidR="006036BF" w:rsidRPr="006036BF">
        <w:rPr>
          <w:rFonts w:hint="eastAsia"/>
        </w:rPr>
        <w:t>→</w:t>
      </w:r>
      <w:r w:rsidR="006036BF" w:rsidRPr="006036BF">
        <w:rPr>
          <w:rFonts w:hint="eastAsia"/>
        </w:rPr>
        <w:t xml:space="preserve"> Show Console </w:t>
      </w:r>
      <w:r w:rsidR="006036BF" w:rsidRPr="006036BF">
        <w:rPr>
          <w:rFonts w:hint="eastAsia"/>
        </w:rPr>
        <w:t>打开控制台，然后把下面的代码粘贴到控制台：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6BF" w14:paraId="55234C0C" w14:textId="77777777" w:rsidTr="006036BF">
        <w:tc>
          <w:tcPr>
            <w:tcW w:w="8296" w:type="dxa"/>
          </w:tcPr>
          <w:p w14:paraId="2082CDF1" w14:textId="77777777" w:rsidR="006036BF" w:rsidRDefault="006036BF" w:rsidP="00F40CE1">
            <w:r w:rsidRPr="006036BF">
              <w:t>import urllib.request,os,hashlib; h = '6f4c264a24d933ce70df5dedcf1dcaee' + 'ebe013ee18cced0ef93d5f746d80ef60'; pf = 'Package Control.sublime-package'; ipp = sublime.installed_packages_path(); urllib.request.install_opener( urllib.request.build_opener( urllib.request.ProxyHandler()) ); by = urllib.request.urlopen( 'http://packagecontrol.io/' + pf.replace(' ', '%20')).read(); dh = hashlib.sha256(by).hexdigest(); print('Error validating download (got %s instead of %s), please try manual install' % (dh, h)) if dh != h else open(os.path.join( ipp, pf), 'wb' ).write(by)</w:t>
            </w:r>
          </w:p>
        </w:tc>
      </w:tr>
    </w:tbl>
    <w:p w14:paraId="46295CB9" w14:textId="77777777" w:rsidR="006036BF" w:rsidRDefault="006036BF" w:rsidP="006036BF">
      <w:r>
        <w:rPr>
          <w:rFonts w:hint="eastAsia"/>
        </w:rPr>
        <w:t>然后回车即可。</w:t>
      </w:r>
    </w:p>
    <w:p w14:paraId="3BD7026B" w14:textId="77777777" w:rsidR="006036BF" w:rsidRDefault="006036BF" w:rsidP="006036BF">
      <w:r>
        <w:rPr>
          <w:rFonts w:hint="eastAsia"/>
        </w:rPr>
        <w:t>安装成功后，如下图所示：</w:t>
      </w:r>
    </w:p>
    <w:p w14:paraId="42849B36" w14:textId="77777777" w:rsidR="006036BF" w:rsidRDefault="006036BF" w:rsidP="006036BF">
      <w:r>
        <w:rPr>
          <w:noProof/>
        </w:rPr>
        <w:drawing>
          <wp:inline distT="0" distB="0" distL="0" distR="0" wp14:anchorId="2D205FBC" wp14:editId="4E056D90">
            <wp:extent cx="4447619" cy="26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465F" w14:textId="77777777" w:rsidR="001B5EF2" w:rsidRDefault="001B5EF2" w:rsidP="006036BF"/>
    <w:p w14:paraId="53EFAFF5" w14:textId="77777777" w:rsidR="001B5EF2" w:rsidRDefault="00C440A6" w:rsidP="001D3CCF">
      <w:pPr>
        <w:pStyle w:val="3"/>
      </w:pPr>
      <w:r>
        <w:rPr>
          <w:rFonts w:hint="eastAsia"/>
        </w:rPr>
        <w:t>插件安装过程</w:t>
      </w:r>
    </w:p>
    <w:p w14:paraId="2D3E372D" w14:textId="77777777" w:rsidR="001D3CCF" w:rsidRDefault="001D3CCF" w:rsidP="001D3CCF">
      <w:r>
        <w:rPr>
          <w:rFonts w:hint="eastAsia"/>
        </w:rPr>
        <w:t>1</w:t>
      </w:r>
      <w:r>
        <w:rPr>
          <w:rFonts w:hint="eastAsia"/>
        </w:rPr>
        <w:t>、通过</w:t>
      </w:r>
      <w:r>
        <w:rPr>
          <w:rFonts w:hint="eastAsia"/>
        </w:rPr>
        <w:t xml:space="preserve"> Ctrl + Shift + P </w:t>
      </w:r>
      <w:r>
        <w:rPr>
          <w:rFonts w:hint="eastAsia"/>
        </w:rPr>
        <w:t>调出命令面板；</w:t>
      </w:r>
    </w:p>
    <w:p w14:paraId="46D785C6" w14:textId="77777777" w:rsidR="001D3CCF" w:rsidRDefault="001D3CCF" w:rsidP="001D3CCF"/>
    <w:p w14:paraId="5533E142" w14:textId="77777777" w:rsidR="006036BF" w:rsidRDefault="001D3CCF" w:rsidP="001D3CCF">
      <w:r>
        <w:rPr>
          <w:rFonts w:hint="eastAsia"/>
        </w:rPr>
        <w:t>2</w:t>
      </w:r>
      <w:r>
        <w:rPr>
          <w:rFonts w:hint="eastAsia"/>
        </w:rPr>
        <w:t>、输入</w:t>
      </w:r>
      <w:r>
        <w:rPr>
          <w:rFonts w:hint="eastAsia"/>
        </w:rPr>
        <w:t xml:space="preserve"> install </w:t>
      </w:r>
      <w:r>
        <w:rPr>
          <w:rFonts w:hint="eastAsia"/>
        </w:rPr>
        <w:t>调出</w:t>
      </w:r>
      <w:r>
        <w:rPr>
          <w:rFonts w:hint="eastAsia"/>
        </w:rPr>
        <w:t xml:space="preserve"> Install Package </w:t>
      </w:r>
      <w:r>
        <w:rPr>
          <w:rFonts w:hint="eastAsia"/>
        </w:rPr>
        <w:t>选项并回车，然后会开始加载包列表；</w:t>
      </w:r>
    </w:p>
    <w:p w14:paraId="42558322" w14:textId="77777777" w:rsidR="001D3CCF" w:rsidRDefault="001D3CCF" w:rsidP="001D3CCF">
      <w:pPr>
        <w:jc w:val="center"/>
      </w:pPr>
      <w:r>
        <w:rPr>
          <w:noProof/>
        </w:rPr>
        <w:drawing>
          <wp:inline distT="0" distB="0" distL="0" distR="0" wp14:anchorId="4149107B" wp14:editId="2B0A14B4">
            <wp:extent cx="4781550" cy="1876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873E" w14:textId="77777777" w:rsidR="001D3CCF" w:rsidRDefault="001D3CCF" w:rsidP="001D3CCF">
      <w:r w:rsidRPr="001D3CCF">
        <w:rPr>
          <w:rFonts w:hint="eastAsia"/>
        </w:rPr>
        <w:t>3</w:t>
      </w:r>
      <w:r w:rsidRPr="001D3CCF">
        <w:rPr>
          <w:rFonts w:hint="eastAsia"/>
        </w:rPr>
        <w:t>、搜索想要安装的插件，如下图所示：</w:t>
      </w:r>
    </w:p>
    <w:p w14:paraId="0E1531D7" w14:textId="77777777" w:rsidR="001D3CCF" w:rsidRDefault="001D3CCF" w:rsidP="001D3CCF">
      <w:r>
        <w:rPr>
          <w:noProof/>
        </w:rPr>
        <w:drawing>
          <wp:inline distT="0" distB="0" distL="0" distR="0" wp14:anchorId="3CC904F3" wp14:editId="06CFA3AA">
            <wp:extent cx="4705350" cy="3438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B030" w14:textId="77777777" w:rsidR="001D3CCF" w:rsidRDefault="001D3CCF" w:rsidP="001D3CCF">
      <w:r w:rsidRPr="001D3CCF">
        <w:rPr>
          <w:rFonts w:hint="eastAsia"/>
        </w:rPr>
        <w:t>安装时，状态栏如下：</w:t>
      </w:r>
    </w:p>
    <w:p w14:paraId="66E50C48" w14:textId="77777777" w:rsidR="001D3CCF" w:rsidRDefault="001D3CCF" w:rsidP="001D3CCF">
      <w:r>
        <w:rPr>
          <w:noProof/>
        </w:rPr>
        <w:drawing>
          <wp:inline distT="0" distB="0" distL="0" distR="0" wp14:anchorId="66C66BE0" wp14:editId="65255647">
            <wp:extent cx="4438650" cy="200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271B" w14:textId="77777777" w:rsidR="001D3CCF" w:rsidRDefault="001D3CCF" w:rsidP="001D3CCF"/>
    <w:p w14:paraId="528A27CD" w14:textId="77777777" w:rsidR="001E4A71" w:rsidRDefault="001E4A71" w:rsidP="001E4A71">
      <w:pPr>
        <w:pStyle w:val="3"/>
      </w:pPr>
      <w:r>
        <w:rPr>
          <w:rFonts w:hint="eastAsia"/>
        </w:rPr>
        <w:lastRenderedPageBreak/>
        <w:t>安装常用插件</w:t>
      </w:r>
    </w:p>
    <w:p w14:paraId="1925BA04" w14:textId="77777777" w:rsidR="001E4A71" w:rsidRDefault="00204118" w:rsidP="00223628">
      <w:pPr>
        <w:pStyle w:val="4"/>
      </w:pPr>
      <w:r>
        <w:rPr>
          <w:rFonts w:hint="eastAsia"/>
        </w:rPr>
        <w:t>E</w:t>
      </w:r>
      <w:r w:rsidR="00223628" w:rsidRPr="00223628">
        <w:t>mmet</w:t>
      </w:r>
    </w:p>
    <w:p w14:paraId="575DFD6C" w14:textId="77777777" w:rsidR="00204118" w:rsidRDefault="00103E1F" w:rsidP="00204118">
      <w:r>
        <w:rPr>
          <w:rFonts w:hint="eastAsia"/>
        </w:rPr>
        <w:t>安装后出现如下错误信息：</w:t>
      </w:r>
    </w:p>
    <w:p w14:paraId="4BD00D7F" w14:textId="77777777" w:rsidR="00103E1F" w:rsidRPr="00204118" w:rsidRDefault="00103E1F" w:rsidP="007B324D">
      <w:pPr>
        <w:jc w:val="center"/>
      </w:pPr>
      <w:r>
        <w:rPr>
          <w:noProof/>
        </w:rPr>
        <w:drawing>
          <wp:inline distT="0" distB="0" distL="0" distR="0" wp14:anchorId="646BBCD4" wp14:editId="14380575">
            <wp:extent cx="3067050" cy="1638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A53F" w14:textId="77777777" w:rsidR="00223628" w:rsidRDefault="0022161B" w:rsidP="00223628">
      <w:pPr>
        <w:pStyle w:val="4"/>
      </w:pPr>
      <w:r w:rsidRPr="0022161B">
        <w:t>ChineseLocalizations</w:t>
      </w:r>
      <w:r w:rsidR="00223628" w:rsidRPr="00223628">
        <w:rPr>
          <w:rFonts w:hint="eastAsia"/>
        </w:rPr>
        <w:t>汉化</w:t>
      </w:r>
    </w:p>
    <w:p w14:paraId="05AA08C7" w14:textId="77777777" w:rsidR="00223628" w:rsidRDefault="00223628" w:rsidP="00223628">
      <w:r>
        <w:rPr>
          <w:noProof/>
        </w:rPr>
        <w:drawing>
          <wp:inline distT="0" distB="0" distL="0" distR="0" wp14:anchorId="44361752" wp14:editId="6A297902">
            <wp:extent cx="4800600" cy="1657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782F" w14:textId="77777777" w:rsidR="00223628" w:rsidRDefault="001B0559" w:rsidP="00223628">
      <w:r w:rsidRPr="001B0559">
        <w:rPr>
          <w:rFonts w:hint="eastAsia"/>
        </w:rPr>
        <w:t>然后会自动重启，界面变成中文界面了。</w:t>
      </w:r>
    </w:p>
    <w:p w14:paraId="31F4F619" w14:textId="54E2F81A" w:rsidR="00F121D9" w:rsidRDefault="00F121D9">
      <w:pPr>
        <w:pStyle w:val="4"/>
      </w:pPr>
      <w:r>
        <w:rPr>
          <w:rFonts w:hint="eastAsia"/>
        </w:rPr>
        <w:t>MarkDown</w:t>
      </w:r>
      <w:r>
        <w:t xml:space="preserve"> </w:t>
      </w:r>
      <w:r>
        <w:rPr>
          <w:rFonts w:hint="eastAsia"/>
        </w:rPr>
        <w:t>相关插件</w:t>
      </w:r>
    </w:p>
    <w:p w14:paraId="023B9B93" w14:textId="77777777" w:rsidR="00F121D9" w:rsidRDefault="00F121D9" w:rsidP="00F121D9">
      <w:r>
        <w:t>a. MarkdownPreview</w:t>
      </w:r>
    </w:p>
    <w:p w14:paraId="43CC06E2" w14:textId="77777777" w:rsidR="00F121D9" w:rsidRDefault="00F121D9" w:rsidP="00F121D9">
      <w:r>
        <w:t>b. MarkdownEditting</w:t>
      </w:r>
    </w:p>
    <w:p w14:paraId="2254F03D" w14:textId="38500F53" w:rsidR="00F121D9" w:rsidRDefault="00F121D9" w:rsidP="00F121D9">
      <w:r>
        <w:t>c. LiveReload</w:t>
      </w:r>
    </w:p>
    <w:p w14:paraId="7268A337" w14:textId="24B3568E" w:rsidR="00D174F9" w:rsidRDefault="00D174F9" w:rsidP="00F121D9"/>
    <w:p w14:paraId="0DA80315" w14:textId="77777777" w:rsidR="00D174F9" w:rsidRDefault="00D174F9" w:rsidP="00D174F9">
      <w:r>
        <w:t>https://www.jianshu.com/p/03a7b096db87</w:t>
      </w:r>
    </w:p>
    <w:p w14:paraId="0F0C38EA" w14:textId="018AFA73" w:rsidR="00D174F9" w:rsidRDefault="00D174F9" w:rsidP="00D174F9">
      <w:pPr>
        <w:rPr>
          <w:rFonts w:hint="eastAsia"/>
        </w:rPr>
      </w:pPr>
      <w:r>
        <w:t>https://www.jianshu.com/p/7678cad66ea6</w:t>
      </w:r>
    </w:p>
    <w:p w14:paraId="467C2C11" w14:textId="77777777" w:rsidR="00D174F9" w:rsidRPr="00F121D9" w:rsidRDefault="00D174F9" w:rsidP="00F121D9">
      <w:pPr>
        <w:rPr>
          <w:rFonts w:hint="eastAsia"/>
        </w:rPr>
      </w:pPr>
    </w:p>
    <w:p w14:paraId="3D527E43" w14:textId="77777777" w:rsidR="001B0559" w:rsidRDefault="00A768B4" w:rsidP="00A768B4">
      <w:pPr>
        <w:pStyle w:val="4"/>
      </w:pPr>
      <w:r w:rsidRPr="00A768B4">
        <w:t>SideBarEnhancements</w:t>
      </w:r>
      <w:r w:rsidR="00743610">
        <w:rPr>
          <w:rFonts w:hint="eastAsia"/>
        </w:rPr>
        <w:t>侧边栏</w:t>
      </w:r>
    </w:p>
    <w:p w14:paraId="20C2AC5B" w14:textId="77777777" w:rsidR="007D2EB4" w:rsidRDefault="00A55BB7" w:rsidP="007D2EB4">
      <w:r>
        <w:rPr>
          <w:rFonts w:hint="eastAsia"/>
        </w:rPr>
        <w:t>该插件可以实现创建文件和文件夹并命名。</w:t>
      </w:r>
    </w:p>
    <w:p w14:paraId="675AD4A1" w14:textId="77777777" w:rsidR="00A55BB7" w:rsidRDefault="00A55BB7" w:rsidP="007D2EB4"/>
    <w:p w14:paraId="229C1FD3" w14:textId="77777777" w:rsidR="00A55BB7" w:rsidRDefault="00A55BB7" w:rsidP="002D7082">
      <w:pPr>
        <w:pStyle w:val="a4"/>
        <w:numPr>
          <w:ilvl w:val="0"/>
          <w:numId w:val="1"/>
        </w:numPr>
        <w:ind w:firstLineChars="0"/>
      </w:pPr>
      <w:r w:rsidRPr="00A55BB7">
        <w:rPr>
          <w:rFonts w:hint="eastAsia"/>
        </w:rPr>
        <w:t>按住</w:t>
      </w:r>
      <w:r w:rsidRPr="00A55BB7">
        <w:rPr>
          <w:rFonts w:hint="eastAsia"/>
        </w:rPr>
        <w:t xml:space="preserve"> Ctrl + Shift + p</w:t>
      </w:r>
      <w:r w:rsidRPr="00A55BB7">
        <w:rPr>
          <w:rFonts w:hint="eastAsia"/>
        </w:rPr>
        <w:t>，然后输入</w:t>
      </w:r>
      <w:r w:rsidRPr="00A55BB7">
        <w:rPr>
          <w:rFonts w:hint="eastAsia"/>
        </w:rPr>
        <w:t xml:space="preserve"> Install Package </w:t>
      </w:r>
      <w:r w:rsidRPr="00A55BB7">
        <w:rPr>
          <w:rFonts w:hint="eastAsia"/>
        </w:rPr>
        <w:t>，然后回车；</w:t>
      </w:r>
    </w:p>
    <w:p w14:paraId="5A7D9461" w14:textId="77777777" w:rsidR="00A55BB7" w:rsidRDefault="00A55BB7" w:rsidP="00A55BB7"/>
    <w:p w14:paraId="1EB225F5" w14:textId="77777777" w:rsidR="00A55BB7" w:rsidRDefault="00A55BB7" w:rsidP="002D7082">
      <w:pPr>
        <w:pStyle w:val="a4"/>
        <w:numPr>
          <w:ilvl w:val="0"/>
          <w:numId w:val="1"/>
        </w:numPr>
        <w:ind w:firstLineChars="0"/>
      </w:pPr>
      <w:r w:rsidRPr="00A55BB7">
        <w:rPr>
          <w:rFonts w:hint="eastAsia"/>
        </w:rPr>
        <w:lastRenderedPageBreak/>
        <w:t>输入</w:t>
      </w:r>
      <w:r w:rsidRPr="00A55BB7">
        <w:rPr>
          <w:rFonts w:hint="eastAsia"/>
        </w:rPr>
        <w:t xml:space="preserve"> SideBarEnhancements </w:t>
      </w:r>
      <w:r w:rsidRPr="00A55BB7">
        <w:rPr>
          <w:rFonts w:hint="eastAsia"/>
        </w:rPr>
        <w:t>进行搜索，然后选择，然后进行插件安装；</w:t>
      </w:r>
    </w:p>
    <w:p w14:paraId="3366DDE1" w14:textId="77777777" w:rsidR="00A55BB7" w:rsidRDefault="00A55BB7" w:rsidP="00A55BB7">
      <w:pPr>
        <w:pStyle w:val="a4"/>
      </w:pPr>
    </w:p>
    <w:p w14:paraId="0C5ACB38" w14:textId="77777777" w:rsidR="00A55BB7" w:rsidRDefault="00A55BB7" w:rsidP="002D7082">
      <w:pPr>
        <w:pStyle w:val="a4"/>
        <w:numPr>
          <w:ilvl w:val="0"/>
          <w:numId w:val="1"/>
        </w:numPr>
        <w:ind w:firstLineChars="0"/>
      </w:pPr>
      <w:r w:rsidRPr="00A55BB7">
        <w:rPr>
          <w:rFonts w:hint="eastAsia"/>
        </w:rPr>
        <w:t>检查安装结果，如下图所示：</w:t>
      </w:r>
    </w:p>
    <w:p w14:paraId="1232EBF4" w14:textId="77777777" w:rsidR="00A55BB7" w:rsidRDefault="00A55BB7" w:rsidP="009E41F3">
      <w:pPr>
        <w:pStyle w:val="a4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41421DC" wp14:editId="2363D07C">
            <wp:extent cx="3571875" cy="2438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A37E" w14:textId="77777777" w:rsidR="00A55BB7" w:rsidRDefault="009E41F3" w:rsidP="002D7082">
      <w:pPr>
        <w:pStyle w:val="a4"/>
        <w:numPr>
          <w:ilvl w:val="0"/>
          <w:numId w:val="1"/>
        </w:numPr>
        <w:ind w:firstLineChars="0"/>
      </w:pPr>
      <w:r w:rsidRPr="009E41F3">
        <w:rPr>
          <w:rFonts w:hint="eastAsia"/>
        </w:rPr>
        <w:t>使用效果如下：</w:t>
      </w:r>
    </w:p>
    <w:p w14:paraId="0296E6ED" w14:textId="77777777" w:rsidR="009E41F3" w:rsidRDefault="009E41F3" w:rsidP="009E41F3">
      <w:pPr>
        <w:pStyle w:val="a4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741FD89" wp14:editId="49A85E77">
            <wp:extent cx="4629150" cy="2695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D6E1" w14:textId="77777777" w:rsidR="009E41F3" w:rsidRDefault="009E41F3" w:rsidP="009E41F3">
      <w:pPr>
        <w:pStyle w:val="a4"/>
        <w:ind w:left="360" w:firstLineChars="0" w:firstLine="0"/>
      </w:pPr>
      <w:r w:rsidRPr="009E41F3">
        <w:rPr>
          <w:rFonts w:hint="eastAsia"/>
        </w:rPr>
        <w:t>这样就可以在创建文件的时候</w:t>
      </w:r>
      <w:r w:rsidR="000030D9">
        <w:rPr>
          <w:rFonts w:hint="eastAsia"/>
        </w:rPr>
        <w:t>直接</w:t>
      </w:r>
      <w:r w:rsidRPr="009E41F3">
        <w:rPr>
          <w:rFonts w:hint="eastAsia"/>
        </w:rPr>
        <w:t>输入文件名了，省得弹出对话框。</w:t>
      </w:r>
    </w:p>
    <w:p w14:paraId="30B16C34" w14:textId="77777777" w:rsidR="009E41F3" w:rsidRPr="000030D9" w:rsidRDefault="009E41F3" w:rsidP="009E41F3">
      <w:pPr>
        <w:pStyle w:val="a4"/>
        <w:ind w:left="360" w:firstLineChars="0" w:firstLine="0"/>
      </w:pPr>
    </w:p>
    <w:p w14:paraId="2190D80A" w14:textId="77777777" w:rsidR="009E41F3" w:rsidRDefault="009E41F3" w:rsidP="009E41F3">
      <w:pPr>
        <w:pStyle w:val="a4"/>
        <w:ind w:left="360" w:firstLineChars="0" w:firstLine="0"/>
      </w:pPr>
    </w:p>
    <w:p w14:paraId="4CBCC69B" w14:textId="77777777" w:rsidR="00102FC7" w:rsidRDefault="003B260A" w:rsidP="00102FC7">
      <w:pPr>
        <w:pStyle w:val="4"/>
      </w:pPr>
      <w:r>
        <w:rPr>
          <w:rFonts w:hint="eastAsia"/>
        </w:rPr>
        <w:t>ConvertToUTF</w:t>
      </w:r>
      <w:r>
        <w:t>8</w:t>
      </w:r>
      <w:r w:rsidR="00102FC7">
        <w:rPr>
          <w:rFonts w:hint="eastAsia"/>
        </w:rPr>
        <w:t>编码转换</w:t>
      </w:r>
    </w:p>
    <w:p w14:paraId="011C1363" w14:textId="195FA037" w:rsidR="00102FC7" w:rsidRDefault="00102FC7" w:rsidP="00102FC7"/>
    <w:p w14:paraId="38B5492F" w14:textId="44CB31BF" w:rsidR="003D3714" w:rsidRDefault="003D3714">
      <w:pPr>
        <w:pStyle w:val="4"/>
      </w:pPr>
      <w:r>
        <w:rPr>
          <w:rFonts w:hint="eastAsia"/>
        </w:rPr>
        <w:t>格式化显示</w:t>
      </w:r>
      <w:r>
        <w:rPr>
          <w:rFonts w:hint="eastAsia"/>
        </w:rPr>
        <w:t>JSON</w:t>
      </w:r>
      <w:r>
        <w:rPr>
          <w:rFonts w:hint="eastAsia"/>
        </w:rPr>
        <w:t>代码</w:t>
      </w:r>
    </w:p>
    <w:p w14:paraId="424048B3" w14:textId="18AD210F" w:rsidR="003D3714" w:rsidRDefault="003D3714" w:rsidP="003D3714">
      <w:r>
        <w:rPr>
          <w:rFonts w:hint="eastAsia"/>
        </w:rPr>
        <w:t>首先，安装</w:t>
      </w:r>
      <w:r>
        <w:rPr>
          <w:rFonts w:hint="eastAsia"/>
        </w:rPr>
        <w:t>Pretty</w:t>
      </w:r>
      <w:r>
        <w:t xml:space="preserve"> JSON</w:t>
      </w:r>
      <w:r>
        <w:rPr>
          <w:rFonts w:hint="eastAsia"/>
        </w:rPr>
        <w:t>插件</w:t>
      </w:r>
    </w:p>
    <w:p w14:paraId="44D9FADD" w14:textId="2828EF88" w:rsidR="003D3714" w:rsidRDefault="003D3714" w:rsidP="003D3714">
      <w:r>
        <w:rPr>
          <w:rFonts w:hint="eastAsia"/>
        </w:rPr>
        <w:t>然后，按快捷键</w:t>
      </w:r>
      <w:r>
        <w:rPr>
          <w:rFonts w:hint="eastAsia"/>
        </w:rPr>
        <w:t>Ctrl+Alt+J</w:t>
      </w:r>
      <w:r>
        <w:rPr>
          <w:rFonts w:hint="eastAsia"/>
        </w:rPr>
        <w:t>即可格式化</w:t>
      </w:r>
      <w:r>
        <w:rPr>
          <w:rFonts w:hint="eastAsia"/>
        </w:rPr>
        <w:t>JSON</w:t>
      </w:r>
      <w:r>
        <w:rPr>
          <w:rFonts w:hint="eastAsia"/>
        </w:rPr>
        <w:t>代码。</w:t>
      </w:r>
    </w:p>
    <w:p w14:paraId="457A0960" w14:textId="77777777" w:rsidR="003D3714" w:rsidRPr="003D3714" w:rsidRDefault="003D3714" w:rsidP="003D3714"/>
    <w:p w14:paraId="04920ADE" w14:textId="1DEBE55E" w:rsidR="00985CD4" w:rsidRDefault="00985CD4" w:rsidP="00985CD4">
      <w:pPr>
        <w:pStyle w:val="1"/>
      </w:pPr>
      <w:r>
        <w:rPr>
          <w:rFonts w:hint="eastAsia"/>
        </w:rPr>
        <w:lastRenderedPageBreak/>
        <w:t>操作经验</w:t>
      </w:r>
    </w:p>
    <w:p w14:paraId="7DCAFD8B" w14:textId="7448F99D" w:rsidR="006A336D" w:rsidRDefault="007312AB" w:rsidP="007312AB">
      <w:pPr>
        <w:pStyle w:val="2"/>
      </w:pPr>
      <w:r>
        <w:rPr>
          <w:rFonts w:hint="eastAsia"/>
        </w:rPr>
        <w:t>把图片链接放入</w:t>
      </w:r>
      <w:r>
        <w:rPr>
          <w:rFonts w:hint="eastAsia"/>
        </w:rPr>
        <w:t>src</w:t>
      </w:r>
      <w:r>
        <w:rPr>
          <w:rFonts w:hint="eastAsia"/>
        </w:rPr>
        <w:t>中</w:t>
      </w:r>
    </w:p>
    <w:p w14:paraId="2E9D023C" w14:textId="77777777" w:rsidR="002D7082" w:rsidRPr="002D7082" w:rsidRDefault="002D7082" w:rsidP="002D7082"/>
    <w:p w14:paraId="3F235E04" w14:textId="025CE4D3" w:rsidR="00985CD4" w:rsidRDefault="00985CD4" w:rsidP="00985CD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32D4B" w14:paraId="65A296BA" w14:textId="77777777" w:rsidTr="00432D4B">
        <w:tc>
          <w:tcPr>
            <w:tcW w:w="8296" w:type="dxa"/>
            <w:gridSpan w:val="2"/>
          </w:tcPr>
          <w:p w14:paraId="72B00451" w14:textId="74679E1C" w:rsidR="00432D4B" w:rsidRDefault="00432D4B" w:rsidP="00985CD4">
            <w:r>
              <w:rPr>
                <w:rFonts w:hint="eastAsia"/>
              </w:rPr>
              <w:t>正则替换</w:t>
            </w:r>
          </w:p>
        </w:tc>
      </w:tr>
      <w:tr w:rsidR="00432D4B" w14:paraId="47446077" w14:textId="77777777" w:rsidTr="00432D4B">
        <w:tc>
          <w:tcPr>
            <w:tcW w:w="1838" w:type="dxa"/>
          </w:tcPr>
          <w:p w14:paraId="54EB4F6B" w14:textId="455F705C" w:rsidR="00432D4B" w:rsidRDefault="00432D4B" w:rsidP="00985CD4">
            <w:r>
              <w:rPr>
                <w:rFonts w:hint="eastAsia"/>
              </w:rPr>
              <w:t>查找</w:t>
            </w:r>
          </w:p>
        </w:tc>
        <w:tc>
          <w:tcPr>
            <w:tcW w:w="6458" w:type="dxa"/>
          </w:tcPr>
          <w:p w14:paraId="297D4ECA" w14:textId="49EEF0FF" w:rsidR="00432D4B" w:rsidRDefault="00432D4B" w:rsidP="00985CD4">
            <w:r w:rsidRPr="00432D4B">
              <w:t>^(http.*+)$</w:t>
            </w:r>
          </w:p>
        </w:tc>
      </w:tr>
      <w:tr w:rsidR="00432D4B" w14:paraId="157617EB" w14:textId="77777777" w:rsidTr="00432D4B">
        <w:tc>
          <w:tcPr>
            <w:tcW w:w="1838" w:type="dxa"/>
          </w:tcPr>
          <w:p w14:paraId="6A19243D" w14:textId="607890EE" w:rsidR="00432D4B" w:rsidRDefault="00432D4B" w:rsidP="00985CD4">
            <w:r>
              <w:rPr>
                <w:rFonts w:hint="eastAsia"/>
              </w:rPr>
              <w:t>替换</w:t>
            </w:r>
          </w:p>
        </w:tc>
        <w:tc>
          <w:tcPr>
            <w:tcW w:w="6458" w:type="dxa"/>
          </w:tcPr>
          <w:p w14:paraId="2535A134" w14:textId="7F9BC285" w:rsidR="00432D4B" w:rsidRDefault="00432D4B" w:rsidP="00985CD4">
            <w:r w:rsidRPr="00432D4B">
              <w:t>&lt;a href=""&gt;&lt;img src="$1"/&gt;&lt;/a&gt;</w:t>
            </w:r>
          </w:p>
        </w:tc>
      </w:tr>
    </w:tbl>
    <w:p w14:paraId="40C314BF" w14:textId="77777777" w:rsidR="007312AB" w:rsidRPr="00985CD4" w:rsidRDefault="007312AB" w:rsidP="00985CD4"/>
    <w:p w14:paraId="39045B62" w14:textId="71A16F57" w:rsidR="00A2323C" w:rsidRDefault="00A2323C">
      <w:pPr>
        <w:pStyle w:val="1"/>
      </w:pPr>
      <w:r>
        <w:rPr>
          <w:rFonts w:hint="eastAsia"/>
        </w:rPr>
        <w:t>环境搭建</w:t>
      </w:r>
    </w:p>
    <w:p w14:paraId="5939414F" w14:textId="1510910A" w:rsidR="00A2323C" w:rsidRDefault="00A2323C" w:rsidP="00A2323C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Python</w:t>
      </w:r>
      <w:r>
        <w:rPr>
          <w:rFonts w:hint="eastAsia"/>
        </w:rPr>
        <w:t>运行环境</w:t>
      </w:r>
    </w:p>
    <w:p w14:paraId="0C4DC854" w14:textId="77777777" w:rsidR="0001363D" w:rsidRDefault="0001363D" w:rsidP="0001363D"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 xml:space="preserve"> Sublime Text 3 </w:t>
      </w:r>
      <w:r>
        <w:rPr>
          <w:rFonts w:hint="eastAsia"/>
        </w:rPr>
        <w:t>→</w:t>
      </w:r>
      <w:r>
        <w:rPr>
          <w:rFonts w:hint="eastAsia"/>
        </w:rPr>
        <w:t xml:space="preserve"> Tools </w:t>
      </w:r>
      <w:r>
        <w:rPr>
          <w:rFonts w:hint="eastAsia"/>
        </w:rPr>
        <w:t>→</w:t>
      </w:r>
      <w:r>
        <w:rPr>
          <w:rFonts w:hint="eastAsia"/>
        </w:rPr>
        <w:t xml:space="preserve"> Build System </w:t>
      </w:r>
      <w:r>
        <w:rPr>
          <w:rFonts w:hint="eastAsia"/>
        </w:rPr>
        <w:t>→</w:t>
      </w:r>
      <w:r>
        <w:rPr>
          <w:rFonts w:hint="eastAsia"/>
        </w:rPr>
        <w:t xml:space="preserve"> New Build System</w:t>
      </w:r>
    </w:p>
    <w:p w14:paraId="1F0AE388" w14:textId="77777777" w:rsidR="0001363D" w:rsidRDefault="0001363D" w:rsidP="0001363D"/>
    <w:p w14:paraId="3798FAC9" w14:textId="29813E68" w:rsidR="00A2323C" w:rsidRDefault="0001363D" w:rsidP="0001363D">
      <w:r>
        <w:rPr>
          <w:rFonts w:hint="eastAsia"/>
        </w:rPr>
        <w:t>2</w:t>
      </w:r>
      <w:r>
        <w:rPr>
          <w:rFonts w:hint="eastAsia"/>
        </w:rPr>
        <w:t>、在打开的空配置文件，输入如下配置信息：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63D" w14:paraId="6F25275A" w14:textId="77777777" w:rsidTr="0001363D">
        <w:tc>
          <w:tcPr>
            <w:tcW w:w="8296" w:type="dxa"/>
          </w:tcPr>
          <w:p w14:paraId="55327FC9" w14:textId="77777777" w:rsidR="0001363D" w:rsidRDefault="0001363D" w:rsidP="0001363D">
            <w:r>
              <w:t>{</w:t>
            </w:r>
          </w:p>
          <w:p w14:paraId="0D5D23E1" w14:textId="77777777" w:rsidR="0001363D" w:rsidRDefault="0001363D" w:rsidP="0001363D">
            <w:r>
              <w:tab/>
              <w:t>"encoding": "utf-8",</w:t>
            </w:r>
          </w:p>
          <w:p w14:paraId="49362AC1" w14:textId="77777777" w:rsidR="0001363D" w:rsidRDefault="0001363D" w:rsidP="0001363D">
            <w:r>
              <w:tab/>
              <w:t>"working_dir": "$file_path",</w:t>
            </w:r>
          </w:p>
          <w:p w14:paraId="3E131AE9" w14:textId="77777777" w:rsidR="0001363D" w:rsidRDefault="0001363D" w:rsidP="0001363D">
            <w:r>
              <w:t xml:space="preserve">    "cmd": ["C:/Python363Env/Py363Scrapy/Scripts/python.exe","-u","$file"],</w:t>
            </w:r>
          </w:p>
          <w:p w14:paraId="7DFC2C97" w14:textId="77777777" w:rsidR="0001363D" w:rsidRDefault="0001363D" w:rsidP="0001363D">
            <w:r>
              <w:t xml:space="preserve">    "file_regex": "^[ ]*File \"(...*?)\", line ([0-9]*)",</w:t>
            </w:r>
          </w:p>
          <w:p w14:paraId="4E4795CA" w14:textId="77777777" w:rsidR="0001363D" w:rsidRDefault="0001363D" w:rsidP="0001363D">
            <w:r>
              <w:t xml:space="preserve">    "selector": "source.python",</w:t>
            </w:r>
          </w:p>
          <w:p w14:paraId="68E332EA" w14:textId="2B4A46D1" w:rsidR="0001363D" w:rsidRDefault="0001363D" w:rsidP="0001363D">
            <w:r>
              <w:t>}</w:t>
            </w:r>
          </w:p>
        </w:tc>
      </w:tr>
    </w:tbl>
    <w:p w14:paraId="41270EEA" w14:textId="77777777" w:rsidR="003400C8" w:rsidRDefault="003400C8" w:rsidP="0007478F"/>
    <w:p w14:paraId="6C40245B" w14:textId="2C1BCA27" w:rsidR="0007478F" w:rsidRDefault="0007478F" w:rsidP="0007478F">
      <w:r>
        <w:rPr>
          <w:rFonts w:hint="eastAsia"/>
        </w:rPr>
        <w:t>3</w:t>
      </w:r>
      <w:r>
        <w:rPr>
          <w:rFonts w:hint="eastAsia"/>
        </w:rPr>
        <w:t>、保存该文件，文件名可以随意配置，但是默认的保存路径不能修改，否则配置无法生效，在这里我保存为</w:t>
      </w:r>
      <w:r>
        <w:rPr>
          <w:rFonts w:hint="eastAsia"/>
        </w:rPr>
        <w:t xml:space="preserve"> Py363Scrapy</w:t>
      </w:r>
    </w:p>
    <w:p w14:paraId="73BFAFEA" w14:textId="77777777" w:rsidR="0007478F" w:rsidRDefault="0007478F" w:rsidP="0007478F"/>
    <w:p w14:paraId="1BCCA3C3" w14:textId="77777777" w:rsidR="0007478F" w:rsidRDefault="0007478F" w:rsidP="0007478F">
      <w:r>
        <w:rPr>
          <w:rFonts w:hint="eastAsia"/>
        </w:rPr>
        <w:t>4</w:t>
      </w:r>
      <w:r>
        <w:rPr>
          <w:rFonts w:hint="eastAsia"/>
        </w:rPr>
        <w:t>、菜单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Tools </w:t>
      </w:r>
      <w:r>
        <w:rPr>
          <w:rFonts w:hint="eastAsia"/>
        </w:rPr>
        <w:t>→</w:t>
      </w:r>
      <w:r>
        <w:rPr>
          <w:rFonts w:hint="eastAsia"/>
        </w:rPr>
        <w:t xml:space="preserve"> Build System </w:t>
      </w:r>
      <w:r>
        <w:rPr>
          <w:rFonts w:hint="eastAsia"/>
        </w:rPr>
        <w:t>，此时出现了</w:t>
      </w:r>
      <w:r>
        <w:rPr>
          <w:rFonts w:hint="eastAsia"/>
        </w:rPr>
        <w:t xml:space="preserve"> Py363Scrapy </w:t>
      </w:r>
      <w:r>
        <w:rPr>
          <w:rFonts w:hint="eastAsia"/>
        </w:rPr>
        <w:t>编译环境了。</w:t>
      </w:r>
    </w:p>
    <w:p w14:paraId="14B33E25" w14:textId="77777777" w:rsidR="0007478F" w:rsidRDefault="0007478F" w:rsidP="0007478F"/>
    <w:p w14:paraId="3B63BDCD" w14:textId="77777777" w:rsidR="0007478F" w:rsidRDefault="0007478F" w:rsidP="0007478F">
      <w:r>
        <w:rPr>
          <w:rFonts w:hint="eastAsia"/>
        </w:rPr>
        <w:t>5</w:t>
      </w:r>
      <w:r>
        <w:rPr>
          <w:rFonts w:hint="eastAsia"/>
        </w:rPr>
        <w:t>、配置输入窗口</w:t>
      </w:r>
      <w:r>
        <w:rPr>
          <w:rFonts w:hint="eastAsia"/>
        </w:rPr>
        <w:t xml:space="preserve">: </w:t>
      </w:r>
      <w:r>
        <w:rPr>
          <w:rFonts w:hint="eastAsia"/>
        </w:rPr>
        <w:t>安装</w:t>
      </w:r>
      <w:r>
        <w:rPr>
          <w:rFonts w:hint="eastAsia"/>
        </w:rPr>
        <w:t xml:space="preserve"> SublimeREPL </w:t>
      </w:r>
      <w:r>
        <w:rPr>
          <w:rFonts w:hint="eastAsia"/>
        </w:rPr>
        <w:t>包，安装完成之后，菜单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Tools </w:t>
      </w:r>
      <w:r>
        <w:rPr>
          <w:rFonts w:hint="eastAsia"/>
        </w:rPr>
        <w:t>会出现</w:t>
      </w:r>
      <w:r>
        <w:rPr>
          <w:rFonts w:hint="eastAsia"/>
        </w:rPr>
        <w:t xml:space="preserve"> SublimeREPL</w:t>
      </w:r>
      <w:r>
        <w:rPr>
          <w:rFonts w:hint="eastAsia"/>
        </w:rPr>
        <w:t>。</w:t>
      </w:r>
    </w:p>
    <w:p w14:paraId="7C752953" w14:textId="77777777" w:rsidR="0007478F" w:rsidRDefault="0007478F" w:rsidP="0007478F"/>
    <w:p w14:paraId="5E43EE6D" w14:textId="0956E915" w:rsidR="0001363D" w:rsidRDefault="0007478F" w:rsidP="0007478F">
      <w:r>
        <w:rPr>
          <w:rFonts w:hint="eastAsia"/>
        </w:rPr>
        <w:t>6</w:t>
      </w:r>
      <w:r>
        <w:rPr>
          <w:rFonts w:hint="eastAsia"/>
        </w:rPr>
        <w:t>、创建带</w:t>
      </w:r>
      <w:r>
        <w:rPr>
          <w:rFonts w:hint="eastAsia"/>
        </w:rPr>
        <w:t xml:space="preserve"> input() </w:t>
      </w:r>
      <w:r>
        <w:rPr>
          <w:rFonts w:hint="eastAsia"/>
        </w:rPr>
        <w:t>函数的脚本时，菜单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Tools </w:t>
      </w:r>
      <w:r>
        <w:rPr>
          <w:rFonts w:hint="eastAsia"/>
        </w:rPr>
        <w:t>→</w:t>
      </w:r>
      <w:r>
        <w:rPr>
          <w:rFonts w:hint="eastAsia"/>
        </w:rPr>
        <w:t xml:space="preserve"> SublimeREPL </w:t>
      </w:r>
      <w:r>
        <w:rPr>
          <w:rFonts w:hint="eastAsia"/>
        </w:rPr>
        <w:t>→</w:t>
      </w:r>
      <w:r>
        <w:rPr>
          <w:rFonts w:hint="eastAsia"/>
        </w:rPr>
        <w:t xml:space="preserve"> Python </w:t>
      </w:r>
      <w:r>
        <w:rPr>
          <w:rFonts w:hint="eastAsia"/>
        </w:rPr>
        <w:t>→</w:t>
      </w:r>
      <w:r>
        <w:rPr>
          <w:rFonts w:hint="eastAsia"/>
        </w:rPr>
        <w:t xml:space="preserve"> Python - RUN current file </w:t>
      </w:r>
      <w:r>
        <w:rPr>
          <w:rFonts w:hint="eastAsia"/>
        </w:rPr>
        <w:t>来运行，但是每次都这样操作太麻烦了，我们设置快捷键来操作，菜单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Preferences </w:t>
      </w:r>
      <w:r>
        <w:rPr>
          <w:rFonts w:hint="eastAsia"/>
        </w:rPr>
        <w:t>→</w:t>
      </w:r>
      <w:r>
        <w:rPr>
          <w:rFonts w:hint="eastAsia"/>
        </w:rPr>
        <w:t xml:space="preserve"> Key Bindings</w:t>
      </w:r>
      <w:r>
        <w:rPr>
          <w:rFonts w:hint="eastAsia"/>
        </w:rPr>
        <w:t>，然后输入如下信息：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7BED" w14:paraId="61BF070E" w14:textId="77777777" w:rsidTr="00287BED">
        <w:tc>
          <w:tcPr>
            <w:tcW w:w="8296" w:type="dxa"/>
          </w:tcPr>
          <w:p w14:paraId="2075F0D4" w14:textId="77777777" w:rsidR="00287BED" w:rsidRDefault="00287BED" w:rsidP="00287BED">
            <w:r>
              <w:tab/>
              <w:t>{</w:t>
            </w:r>
          </w:p>
          <w:p w14:paraId="67A4C3D7" w14:textId="77777777" w:rsidR="00287BED" w:rsidRDefault="00287BED" w:rsidP="00287BED">
            <w:r>
              <w:tab/>
              <w:t xml:space="preserve">"keys":["f5"],  </w:t>
            </w:r>
          </w:p>
          <w:p w14:paraId="36F9EC3E" w14:textId="77777777" w:rsidR="00287BED" w:rsidRDefault="00287BED" w:rsidP="00287BED">
            <w:r>
              <w:tab/>
              <w:t xml:space="preserve">"caption": "SublimeREPL: Python - RUN current file",  </w:t>
            </w:r>
          </w:p>
          <w:p w14:paraId="2CE8D7E6" w14:textId="77777777" w:rsidR="00287BED" w:rsidRDefault="00287BED" w:rsidP="00287BED">
            <w:r>
              <w:tab/>
              <w:t xml:space="preserve">"command": "run_existing_window_command", "args": {"id": </w:t>
            </w:r>
            <w:r>
              <w:lastRenderedPageBreak/>
              <w:t xml:space="preserve">"repl_python_run",  </w:t>
            </w:r>
          </w:p>
          <w:p w14:paraId="7BAF5011" w14:textId="77777777" w:rsidR="00287BED" w:rsidRDefault="00287BED" w:rsidP="00287BED">
            <w:r>
              <w:tab/>
              <w:t xml:space="preserve">"file": "config/Python/Main.sublime-menu"} </w:t>
            </w:r>
          </w:p>
          <w:p w14:paraId="50518097" w14:textId="0F9FA140" w:rsidR="00287BED" w:rsidRDefault="00287BED" w:rsidP="00287BED">
            <w:r>
              <w:tab/>
              <w:t>}</w:t>
            </w:r>
          </w:p>
        </w:tc>
      </w:tr>
    </w:tbl>
    <w:p w14:paraId="52001D40" w14:textId="77777777" w:rsidR="0068362C" w:rsidRDefault="0068362C" w:rsidP="0068362C">
      <w:r>
        <w:rPr>
          <w:rFonts w:hint="eastAsia"/>
        </w:rPr>
        <w:lastRenderedPageBreak/>
        <w:t>然后保存即可，以后每次运行</w:t>
      </w:r>
      <w:r>
        <w:rPr>
          <w:rFonts w:hint="eastAsia"/>
        </w:rPr>
        <w:t xml:space="preserve"> f5 </w:t>
      </w:r>
      <w:r>
        <w:rPr>
          <w:rFonts w:hint="eastAsia"/>
        </w:rPr>
        <w:t>即可打开命令行运行方式。</w:t>
      </w:r>
    </w:p>
    <w:p w14:paraId="696EF451" w14:textId="77777777" w:rsidR="0068362C" w:rsidRDefault="0068362C" w:rsidP="0068362C"/>
    <w:p w14:paraId="6638733D" w14:textId="609FBFFC" w:rsidR="0007478F" w:rsidRDefault="0068362C" w:rsidP="0068362C">
      <w:r>
        <w:rPr>
          <w:rFonts w:hint="eastAsia"/>
        </w:rPr>
        <w:t>到这里就配置完成了。</w:t>
      </w:r>
    </w:p>
    <w:p w14:paraId="744A5162" w14:textId="77777777" w:rsidR="0007478F" w:rsidRPr="0007478F" w:rsidRDefault="0007478F" w:rsidP="0007478F"/>
    <w:sectPr w:rsidR="0007478F" w:rsidRPr="00074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58E50946"/>
    <w:multiLevelType w:val="hybridMultilevel"/>
    <w:tmpl w:val="FC923456"/>
    <w:lvl w:ilvl="0" w:tplc="9DC057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19"/>
  </w:num>
  <w:num w:numId="2">
    <w:abstractNumId w:val="9"/>
  </w:num>
  <w:num w:numId="3">
    <w:abstractNumId w:val="18"/>
  </w:num>
  <w:num w:numId="4">
    <w:abstractNumId w:val="3"/>
  </w:num>
  <w:num w:numId="5">
    <w:abstractNumId w:val="12"/>
  </w:num>
  <w:num w:numId="6">
    <w:abstractNumId w:val="4"/>
  </w:num>
  <w:num w:numId="7">
    <w:abstractNumId w:val="1"/>
  </w:num>
  <w:num w:numId="8">
    <w:abstractNumId w:val="8"/>
  </w:num>
  <w:num w:numId="9">
    <w:abstractNumId w:val="11"/>
  </w:num>
  <w:num w:numId="10">
    <w:abstractNumId w:val="17"/>
  </w:num>
  <w:num w:numId="11">
    <w:abstractNumId w:val="21"/>
  </w:num>
  <w:num w:numId="12">
    <w:abstractNumId w:val="2"/>
  </w:num>
  <w:num w:numId="13">
    <w:abstractNumId w:val="20"/>
  </w:num>
  <w:num w:numId="14">
    <w:abstractNumId w:val="6"/>
  </w:num>
  <w:num w:numId="15">
    <w:abstractNumId w:val="15"/>
  </w:num>
  <w:num w:numId="16">
    <w:abstractNumId w:val="10"/>
  </w:num>
  <w:num w:numId="17">
    <w:abstractNumId w:val="0"/>
  </w:num>
  <w:num w:numId="18">
    <w:abstractNumId w:val="5"/>
  </w:num>
  <w:num w:numId="19">
    <w:abstractNumId w:val="7"/>
  </w:num>
  <w:num w:numId="20">
    <w:abstractNumId w:val="22"/>
  </w:num>
  <w:num w:numId="21">
    <w:abstractNumId w:val="16"/>
  </w:num>
  <w:num w:numId="22">
    <w:abstractNumId w:val="13"/>
  </w:num>
  <w:num w:numId="23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24"/>
    <w:rsid w:val="000030D9"/>
    <w:rsid w:val="0001363D"/>
    <w:rsid w:val="0007478F"/>
    <w:rsid w:val="000C6FA7"/>
    <w:rsid w:val="00102FC7"/>
    <w:rsid w:val="00103E1F"/>
    <w:rsid w:val="00127D4B"/>
    <w:rsid w:val="001858D6"/>
    <w:rsid w:val="001B0559"/>
    <w:rsid w:val="001B5EF2"/>
    <w:rsid w:val="001D3CCF"/>
    <w:rsid w:val="001E4A71"/>
    <w:rsid w:val="001E772D"/>
    <w:rsid w:val="00204118"/>
    <w:rsid w:val="0022161B"/>
    <w:rsid w:val="00223628"/>
    <w:rsid w:val="00230FD4"/>
    <w:rsid w:val="00246627"/>
    <w:rsid w:val="00275895"/>
    <w:rsid w:val="00287BED"/>
    <w:rsid w:val="002C02F9"/>
    <w:rsid w:val="002D5F39"/>
    <w:rsid w:val="002D7082"/>
    <w:rsid w:val="003200F9"/>
    <w:rsid w:val="003400C8"/>
    <w:rsid w:val="003574F4"/>
    <w:rsid w:val="00365E44"/>
    <w:rsid w:val="00383830"/>
    <w:rsid w:val="003B260A"/>
    <w:rsid w:val="003D3714"/>
    <w:rsid w:val="00400D00"/>
    <w:rsid w:val="00405B46"/>
    <w:rsid w:val="00432D4B"/>
    <w:rsid w:val="00450024"/>
    <w:rsid w:val="00486F61"/>
    <w:rsid w:val="004F43C0"/>
    <w:rsid w:val="00545A97"/>
    <w:rsid w:val="00565363"/>
    <w:rsid w:val="005B7018"/>
    <w:rsid w:val="006036BF"/>
    <w:rsid w:val="0062721F"/>
    <w:rsid w:val="006530C1"/>
    <w:rsid w:val="0068362C"/>
    <w:rsid w:val="0069648D"/>
    <w:rsid w:val="006A336D"/>
    <w:rsid w:val="007152D7"/>
    <w:rsid w:val="007312AB"/>
    <w:rsid w:val="00743610"/>
    <w:rsid w:val="007A0157"/>
    <w:rsid w:val="007B324D"/>
    <w:rsid w:val="007D2EB4"/>
    <w:rsid w:val="007F38EE"/>
    <w:rsid w:val="008536EF"/>
    <w:rsid w:val="00854474"/>
    <w:rsid w:val="0089209D"/>
    <w:rsid w:val="00911BFD"/>
    <w:rsid w:val="00946A7F"/>
    <w:rsid w:val="00946E10"/>
    <w:rsid w:val="00957621"/>
    <w:rsid w:val="009735C1"/>
    <w:rsid w:val="00985CD4"/>
    <w:rsid w:val="00992777"/>
    <w:rsid w:val="009E41F3"/>
    <w:rsid w:val="009E5E41"/>
    <w:rsid w:val="00A11457"/>
    <w:rsid w:val="00A210C8"/>
    <w:rsid w:val="00A2323C"/>
    <w:rsid w:val="00A24082"/>
    <w:rsid w:val="00A36B35"/>
    <w:rsid w:val="00A55BB7"/>
    <w:rsid w:val="00A67673"/>
    <w:rsid w:val="00A768B4"/>
    <w:rsid w:val="00AC3632"/>
    <w:rsid w:val="00B502DB"/>
    <w:rsid w:val="00B62687"/>
    <w:rsid w:val="00B75853"/>
    <w:rsid w:val="00B84924"/>
    <w:rsid w:val="00BF4FB4"/>
    <w:rsid w:val="00C440A6"/>
    <w:rsid w:val="00C47B57"/>
    <w:rsid w:val="00CA5E90"/>
    <w:rsid w:val="00D174F9"/>
    <w:rsid w:val="00DD15B7"/>
    <w:rsid w:val="00DF4324"/>
    <w:rsid w:val="00E120EA"/>
    <w:rsid w:val="00E2151E"/>
    <w:rsid w:val="00E66FAE"/>
    <w:rsid w:val="00EA0CDB"/>
    <w:rsid w:val="00EC0883"/>
    <w:rsid w:val="00F121D9"/>
    <w:rsid w:val="00F40CE1"/>
    <w:rsid w:val="00F429A6"/>
    <w:rsid w:val="00F77127"/>
    <w:rsid w:val="00F870B7"/>
    <w:rsid w:val="00FC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EA62"/>
  <w15:chartTrackingRefBased/>
  <w15:docId w15:val="{20F90BA7-C2BB-409E-A29B-7462BF0A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67673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A67673"/>
    <w:pPr>
      <w:numPr>
        <w:numId w:val="2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A67673"/>
    <w:pPr>
      <w:keepNext/>
      <w:keepLines/>
      <w:numPr>
        <w:ilvl w:val="1"/>
        <w:numId w:val="2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A67673"/>
    <w:pPr>
      <w:keepNext/>
      <w:keepLines/>
      <w:numPr>
        <w:ilvl w:val="2"/>
        <w:numId w:val="2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A67673"/>
    <w:pPr>
      <w:keepNext/>
      <w:keepLines/>
      <w:numPr>
        <w:ilvl w:val="3"/>
        <w:numId w:val="2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A67673"/>
    <w:pPr>
      <w:keepNext/>
      <w:keepLines/>
      <w:numPr>
        <w:ilvl w:val="4"/>
        <w:numId w:val="2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A67673"/>
    <w:pPr>
      <w:keepNext/>
      <w:keepLines/>
      <w:numPr>
        <w:ilvl w:val="5"/>
        <w:numId w:val="2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A67673"/>
    <w:pPr>
      <w:keepNext/>
      <w:keepLines/>
      <w:numPr>
        <w:ilvl w:val="6"/>
        <w:numId w:val="2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A67673"/>
    <w:pPr>
      <w:keepNext/>
      <w:keepLines/>
      <w:numPr>
        <w:ilvl w:val="7"/>
        <w:numId w:val="2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A67673"/>
    <w:pPr>
      <w:keepNext/>
      <w:keepLines/>
      <w:numPr>
        <w:ilvl w:val="8"/>
        <w:numId w:val="2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  <w:rsid w:val="00A67673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A67673"/>
  </w:style>
  <w:style w:type="character" w:customStyle="1" w:styleId="10">
    <w:name w:val="标题 1 字符"/>
    <w:basedOn w:val="a1"/>
    <w:link w:val="1"/>
    <w:qFormat/>
    <w:rsid w:val="00A67673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A67673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A67673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A67673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character" w:styleId="a5">
    <w:name w:val="Hyperlink"/>
    <w:basedOn w:val="a1"/>
    <w:qFormat/>
    <w:rsid w:val="00A67673"/>
    <w:rPr>
      <w:color w:val="0000FF"/>
      <w:u w:val="none"/>
    </w:rPr>
  </w:style>
  <w:style w:type="character" w:styleId="a6">
    <w:name w:val="Unresolved Mention"/>
    <w:basedOn w:val="a1"/>
    <w:uiPriority w:val="99"/>
    <w:semiHidden/>
    <w:unhideWhenUsed/>
    <w:rsid w:val="00A36B35"/>
    <w:rPr>
      <w:color w:val="605E5C"/>
      <w:shd w:val="clear" w:color="auto" w:fill="E1DFDD"/>
    </w:rPr>
  </w:style>
  <w:style w:type="paragraph" w:styleId="a7">
    <w:name w:val="No Spacing"/>
    <w:uiPriority w:val="1"/>
    <w:qFormat/>
    <w:rsid w:val="00992777"/>
    <w:pPr>
      <w:widowControl w:val="0"/>
      <w:jc w:val="both"/>
    </w:pPr>
    <w:rPr>
      <w:rFonts w:ascii="Courier New" w:eastAsia="宋体" w:hAnsi="Courier New"/>
    </w:rPr>
  </w:style>
  <w:style w:type="table" w:styleId="a8">
    <w:name w:val="Table Grid"/>
    <w:basedOn w:val="a2"/>
    <w:uiPriority w:val="59"/>
    <w:qFormat/>
    <w:rsid w:val="00A6767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50">
    <w:name w:val="标题 5 字符"/>
    <w:basedOn w:val="a1"/>
    <w:link w:val="5"/>
    <w:qFormat/>
    <w:rsid w:val="00A67673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A67673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A67673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A67673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A67673"/>
    <w:rPr>
      <w:rFonts w:ascii="Courier New" w:eastAsia="黑体" w:hAnsi="Courier New" w:cs="Times New Roman"/>
      <w:szCs w:val="21"/>
    </w:rPr>
  </w:style>
  <w:style w:type="paragraph" w:styleId="a9">
    <w:name w:val="caption"/>
    <w:basedOn w:val="a0"/>
    <w:next w:val="a0"/>
    <w:qFormat/>
    <w:rsid w:val="00A67673"/>
    <w:rPr>
      <w:rFonts w:ascii="Arial" w:eastAsia="黑体" w:hAnsi="Arial" w:cs="Arial"/>
      <w:sz w:val="20"/>
      <w:szCs w:val="20"/>
    </w:rPr>
  </w:style>
  <w:style w:type="paragraph" w:styleId="aa">
    <w:name w:val="Document Map"/>
    <w:basedOn w:val="a0"/>
    <w:link w:val="ab"/>
    <w:uiPriority w:val="99"/>
    <w:unhideWhenUsed/>
    <w:qFormat/>
    <w:rsid w:val="00A67673"/>
    <w:rPr>
      <w:rFonts w:ascii="宋体"/>
      <w:sz w:val="18"/>
      <w:szCs w:val="18"/>
    </w:rPr>
  </w:style>
  <w:style w:type="character" w:customStyle="1" w:styleId="ab">
    <w:name w:val="文档结构图 字符"/>
    <w:basedOn w:val="a1"/>
    <w:link w:val="aa"/>
    <w:uiPriority w:val="99"/>
    <w:qFormat/>
    <w:rsid w:val="00A67673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A67673"/>
    <w:pPr>
      <w:ind w:left="420"/>
      <w:jc w:val="left"/>
    </w:pPr>
    <w:rPr>
      <w:i/>
      <w:iCs/>
      <w:sz w:val="20"/>
      <w:szCs w:val="20"/>
    </w:rPr>
  </w:style>
  <w:style w:type="paragraph" w:styleId="ac">
    <w:name w:val="Balloon Text"/>
    <w:basedOn w:val="a0"/>
    <w:link w:val="ad"/>
    <w:uiPriority w:val="99"/>
    <w:unhideWhenUsed/>
    <w:qFormat/>
    <w:rsid w:val="00A67673"/>
    <w:rPr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qFormat/>
    <w:rsid w:val="00A67673"/>
    <w:rPr>
      <w:rFonts w:ascii="Courier New" w:eastAsia="宋体" w:hAnsi="Courier New" w:cs="Times New Roman"/>
      <w:sz w:val="18"/>
      <w:szCs w:val="18"/>
    </w:rPr>
  </w:style>
  <w:style w:type="paragraph" w:styleId="ae">
    <w:name w:val="footer"/>
    <w:basedOn w:val="a0"/>
    <w:link w:val="af"/>
    <w:qFormat/>
    <w:rsid w:val="00A67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1"/>
    <w:link w:val="ae"/>
    <w:qFormat/>
    <w:rsid w:val="00A67673"/>
    <w:rPr>
      <w:rFonts w:ascii="Courier New" w:eastAsia="宋体" w:hAnsi="Courier New" w:cs="Times New Roman"/>
      <w:sz w:val="18"/>
      <w:szCs w:val="18"/>
    </w:rPr>
  </w:style>
  <w:style w:type="paragraph" w:styleId="af0">
    <w:name w:val="header"/>
    <w:basedOn w:val="a0"/>
    <w:link w:val="af1"/>
    <w:qFormat/>
    <w:rsid w:val="00A67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qFormat/>
    <w:rsid w:val="00A67673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A67673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A67673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A676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A67673"/>
    <w:rPr>
      <w:rFonts w:ascii="宋体" w:eastAsia="宋体" w:hAnsi="宋体" w:cs="宋体"/>
      <w:kern w:val="0"/>
      <w:sz w:val="24"/>
      <w:szCs w:val="24"/>
    </w:rPr>
  </w:style>
  <w:style w:type="paragraph" w:styleId="af2">
    <w:name w:val="Normal (Web)"/>
    <w:basedOn w:val="a0"/>
    <w:uiPriority w:val="99"/>
    <w:unhideWhenUsed/>
    <w:qFormat/>
    <w:rsid w:val="00A676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3">
    <w:name w:val="Title"/>
    <w:basedOn w:val="a0"/>
    <w:next w:val="a0"/>
    <w:link w:val="af4"/>
    <w:uiPriority w:val="10"/>
    <w:qFormat/>
    <w:rsid w:val="00A67673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4">
    <w:name w:val="标题 字符"/>
    <w:basedOn w:val="a1"/>
    <w:link w:val="af3"/>
    <w:uiPriority w:val="10"/>
    <w:qFormat/>
    <w:rsid w:val="00A67673"/>
    <w:rPr>
      <w:rFonts w:ascii="Courier New" w:eastAsia="宋体" w:hAnsi="Courier New" w:cs="Times New Roman"/>
      <w:b/>
      <w:bCs/>
      <w:sz w:val="32"/>
      <w:szCs w:val="32"/>
    </w:rPr>
  </w:style>
  <w:style w:type="character" w:styleId="af5">
    <w:name w:val="page number"/>
    <w:basedOn w:val="a1"/>
    <w:qFormat/>
    <w:rsid w:val="00A67673"/>
  </w:style>
  <w:style w:type="character" w:styleId="af6">
    <w:name w:val="FollowedHyperlink"/>
    <w:basedOn w:val="a1"/>
    <w:qFormat/>
    <w:rsid w:val="00A67673"/>
    <w:rPr>
      <w:color w:val="800080"/>
      <w:u w:val="single"/>
    </w:rPr>
  </w:style>
  <w:style w:type="paragraph" w:customStyle="1" w:styleId="AltM">
    <w:name w:val="Alt+M_表内文字（居中）"/>
    <w:basedOn w:val="a0"/>
    <w:qFormat/>
    <w:rsid w:val="00A67673"/>
    <w:pPr>
      <w:spacing w:line="300" w:lineRule="auto"/>
      <w:jc w:val="center"/>
    </w:pPr>
    <w:rPr>
      <w:rFonts w:cs="宋体"/>
      <w:szCs w:val="20"/>
    </w:rPr>
  </w:style>
  <w:style w:type="paragraph" w:customStyle="1" w:styleId="af7">
    <w:name w:val="代码"/>
    <w:link w:val="af8"/>
    <w:qFormat/>
    <w:rsid w:val="00A67673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9">
    <w:name w:val="封面（文件名称）"/>
    <w:basedOn w:val="a0"/>
    <w:qFormat/>
    <w:rsid w:val="00A67673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a">
    <w:name w:val="目录"/>
    <w:basedOn w:val="a0"/>
    <w:qFormat/>
    <w:rsid w:val="00A67673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b">
    <w:name w:val="封面（编制、审核、批准）"/>
    <w:basedOn w:val="a0"/>
    <w:qFormat/>
    <w:rsid w:val="00A67673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c">
    <w:name w:val="封面（项目名称）"/>
    <w:basedOn w:val="a0"/>
    <w:qFormat/>
    <w:rsid w:val="00A67673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A67673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A67673"/>
    <w:pPr>
      <w:numPr>
        <w:ilvl w:val="1"/>
        <w:numId w:val="3"/>
      </w:numPr>
      <w:spacing w:line="300" w:lineRule="auto"/>
    </w:pPr>
    <w:rPr>
      <w:rFonts w:cs="宋体"/>
      <w:sz w:val="24"/>
    </w:rPr>
  </w:style>
  <w:style w:type="character" w:customStyle="1" w:styleId="af8">
    <w:name w:val="代码 字符"/>
    <w:link w:val="af7"/>
    <w:qFormat/>
    <w:rsid w:val="00A67673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A67673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A67673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A676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ackagecontrol.io/Package%20Control.sublime-packag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packagecontrol.io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58</TotalTime>
  <Pages>6</Pages>
  <Words>392</Words>
  <Characters>2237</Characters>
  <Application>Microsoft Office Word</Application>
  <DocSecurity>0</DocSecurity>
  <Lines>18</Lines>
  <Paragraphs>5</Paragraphs>
  <ScaleCrop>false</ScaleCrop>
  <Company>P R C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郑 炉山</cp:lastModifiedBy>
  <cp:revision>49</cp:revision>
  <dcterms:created xsi:type="dcterms:W3CDTF">2020-05-25T07:03:00Z</dcterms:created>
  <dcterms:modified xsi:type="dcterms:W3CDTF">2020-09-14T01:46:00Z</dcterms:modified>
</cp:coreProperties>
</file>