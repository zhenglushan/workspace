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7D1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81"/>
    <w:rsid w:val="000C6FA7"/>
    <w:rsid w:val="00127D4B"/>
    <w:rsid w:val="001E772D"/>
    <w:rsid w:val="00246627"/>
    <w:rsid w:val="00275895"/>
    <w:rsid w:val="00316481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  <w:rsid w:val="00F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4DA1"/>
  <w15:chartTrackingRefBased/>
  <w15:docId w15:val="{A5537138-2587-4B71-9A7C-67D13A93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7D9E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F47D9E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F47D9E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F47D9E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F47D9E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F47D9E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F47D9E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F47D9E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F47D9E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F47D9E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F47D9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47D9E"/>
  </w:style>
  <w:style w:type="character" w:customStyle="1" w:styleId="10">
    <w:name w:val="标题 1 字符"/>
    <w:basedOn w:val="a1"/>
    <w:link w:val="1"/>
    <w:qFormat/>
    <w:rsid w:val="00F47D9E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F47D9E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F47D9E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F47D9E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F47D9E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F47D9E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F47D9E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F47D9E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F47D9E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F47D9E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F47D9E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F47D9E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F47D9E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F47D9E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F47D9E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F4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F47D9E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F4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F47D9E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F47D9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F47D9E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F47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F47D9E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F47D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F47D9E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F47D9E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F47D9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F47D9E"/>
  </w:style>
  <w:style w:type="character" w:styleId="af3">
    <w:name w:val="FollowedHyperlink"/>
    <w:basedOn w:val="a1"/>
    <w:qFormat/>
    <w:rsid w:val="00F47D9E"/>
    <w:rPr>
      <w:color w:val="800080"/>
      <w:u w:val="single"/>
    </w:rPr>
  </w:style>
  <w:style w:type="character" w:styleId="af4">
    <w:name w:val="Hyperlink"/>
    <w:basedOn w:val="a1"/>
    <w:qFormat/>
    <w:rsid w:val="00F47D9E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F47D9E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F47D9E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F47D9E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F47D9E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F47D9E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F47D9E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F47D9E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F47D9E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F47D9E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F47D9E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F47D9E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F47D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2020-05-22T07:24:00Z</dcterms:created>
  <dcterms:modified xsi:type="dcterms:W3CDTF">2020-06-10T02:07:00Z</dcterms:modified>
</cp:coreProperties>
</file>