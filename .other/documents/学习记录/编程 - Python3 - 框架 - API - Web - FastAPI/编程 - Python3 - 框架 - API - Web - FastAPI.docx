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7532" w14:paraId="5DACC93B" w14:textId="77777777" w:rsidTr="00BD7532">
        <w:tc>
          <w:tcPr>
            <w:tcW w:w="8296" w:type="dxa"/>
          </w:tcPr>
          <w:p w14:paraId="447F7ED9" w14:textId="77777777" w:rsidR="00BD7532" w:rsidRDefault="00BD7532" w:rsidP="00D6692E">
            <w:r w:rsidRPr="002D785F">
              <w:t>mkvirtualenv For</w:t>
            </w:r>
            <w:r>
              <w:rPr>
                <w:rFonts w:hint="eastAsia"/>
              </w:rPr>
              <w:t>FastAPI</w:t>
            </w:r>
          </w:p>
          <w:p w14:paraId="20FAA90E" w14:textId="45566433" w:rsidR="00BD7532" w:rsidRDefault="00BD7532" w:rsidP="00D6692E"/>
          <w:p w14:paraId="1E4ED6F0" w14:textId="259B01EF" w:rsidR="00CD2335" w:rsidRDefault="00CD2335" w:rsidP="00D6692E">
            <w:pPr>
              <w:rPr>
                <w:rFonts w:hint="eastAsia"/>
              </w:rPr>
            </w:pPr>
            <w:r w:rsidRPr="00252B18">
              <w:t xml:space="preserve">pip install -i https://pypi.doubanio.com/simple/ </w:t>
            </w:r>
            <w:r w:rsidR="003C7210">
              <w:rPr>
                <w:rFonts w:hint="eastAsia"/>
              </w:rPr>
              <w:t>fastapi</w:t>
            </w:r>
          </w:p>
          <w:p w14:paraId="3E8A7ACE" w14:textId="77777777" w:rsidR="00BD7532" w:rsidRDefault="00BD7532" w:rsidP="00D6692E"/>
          <w:p w14:paraId="61960E6B" w14:textId="54925805" w:rsidR="003C7210" w:rsidRDefault="003C7210" w:rsidP="003C7210">
            <w:pPr>
              <w:rPr>
                <w:rFonts w:hint="eastAsia"/>
              </w:rPr>
            </w:pPr>
            <w:r w:rsidRPr="00252B18">
              <w:t xml:space="preserve">pip install -i https://pypi.doubanio.com/simple/ </w:t>
            </w:r>
            <w:r w:rsidR="00D16FF7">
              <w:rPr>
                <w:rFonts w:hint="eastAsia"/>
              </w:rPr>
              <w:t>uvicorn</w:t>
            </w:r>
          </w:p>
          <w:p w14:paraId="48E03DB9" w14:textId="5053EBD0" w:rsidR="003C7210" w:rsidRPr="003C7210" w:rsidRDefault="003C7210" w:rsidP="00D6692E">
            <w:pPr>
              <w:rPr>
                <w:rFonts w:hint="eastAsia"/>
              </w:rPr>
            </w:pPr>
          </w:p>
        </w:tc>
      </w:tr>
    </w:tbl>
    <w:p w14:paraId="0C907185" w14:textId="32A692A0" w:rsidR="009B4467" w:rsidRDefault="009B4467" w:rsidP="00D6692E"/>
    <w:p w14:paraId="3B53D101" w14:textId="1E2979BE" w:rsidR="00E613CF" w:rsidRDefault="00E613CF" w:rsidP="00D6692E">
      <w:r>
        <w:rPr>
          <w:rFonts w:hint="eastAsia"/>
        </w:rPr>
        <w:t>创建项目文件夹</w:t>
      </w:r>
    </w:p>
    <w:p w14:paraId="38303009" w14:textId="259EAA70" w:rsidR="00E613CF" w:rsidRDefault="00E613CF" w:rsidP="00D6692E">
      <w:r w:rsidRPr="00E613CF">
        <w:t>D:\WorkSpace\Python\fast_api</w:t>
      </w:r>
    </w:p>
    <w:p w14:paraId="52FD5DC8" w14:textId="5D03AC5A" w:rsidR="00E613CF" w:rsidRDefault="00E613CF" w:rsidP="00D6692E"/>
    <w:p w14:paraId="70F7EBB5" w14:textId="7F607E45" w:rsidR="00E613CF" w:rsidRDefault="00E613CF" w:rsidP="00D6692E">
      <w:r>
        <w:rPr>
          <w:rFonts w:hint="eastAsia"/>
        </w:rPr>
        <w:t>PyCharm</w:t>
      </w:r>
      <w:r>
        <w:rPr>
          <w:rFonts w:hint="eastAsia"/>
        </w:rPr>
        <w:t>打开项目文件夹</w:t>
      </w:r>
      <w:r w:rsidR="00DB425E">
        <w:rPr>
          <w:rFonts w:hint="eastAsia"/>
        </w:rPr>
        <w:t>，然后在项目中创建</w:t>
      </w:r>
      <w:r w:rsidR="00DB425E">
        <w:rPr>
          <w:rFonts w:hint="eastAsia"/>
        </w:rPr>
        <w:t>main.py</w:t>
      </w:r>
      <w:r w:rsidR="00DB425E">
        <w:rPr>
          <w:rFonts w:hint="eastAsia"/>
        </w:rPr>
        <w:t>文件，结构如下所示：</w:t>
      </w:r>
    </w:p>
    <w:p w14:paraId="33D907EA" w14:textId="38F8EA49" w:rsidR="00DB425E" w:rsidRDefault="00DB425E" w:rsidP="00E51BE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040BF79" wp14:editId="0EFE4D57">
            <wp:extent cx="2962275" cy="3714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6643A" w14:textId="6C9298E4" w:rsidR="00E613CF" w:rsidRDefault="00106B51" w:rsidP="00D6692E">
      <w:r>
        <w:rPr>
          <w:rFonts w:hint="eastAsia"/>
        </w:rPr>
        <w:t>配置项目的运行环境：</w:t>
      </w:r>
    </w:p>
    <w:p w14:paraId="4F0042F6" w14:textId="58446523" w:rsidR="00106B51" w:rsidRDefault="00F74F17" w:rsidP="00A563D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2E8CD39" wp14:editId="276DD641">
            <wp:extent cx="4754880" cy="2685998"/>
            <wp:effectExtent l="0" t="0" r="762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6735" cy="269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54B72" w14:textId="34B7608E" w:rsidR="00E613CF" w:rsidRDefault="00DC0F03" w:rsidP="00D6692E">
      <w:r>
        <w:rPr>
          <w:rFonts w:hint="eastAsia"/>
        </w:rPr>
        <w:t>在</w:t>
      </w:r>
      <w:r>
        <w:rPr>
          <w:rFonts w:hint="eastAsia"/>
        </w:rPr>
        <w:t>main.py</w:t>
      </w:r>
      <w:r>
        <w:rPr>
          <w:rFonts w:hint="eastAsia"/>
        </w:rPr>
        <w:t>中添加如下代码：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0F03" w14:paraId="5D372C9B" w14:textId="77777777" w:rsidTr="00DC0F03">
        <w:tc>
          <w:tcPr>
            <w:tcW w:w="8296" w:type="dxa"/>
          </w:tcPr>
          <w:p w14:paraId="396E33A7" w14:textId="77777777" w:rsidR="00DC0F03" w:rsidRDefault="00DC0F03" w:rsidP="00DC0F03">
            <w:r>
              <w:t>import uvicorn</w:t>
            </w:r>
          </w:p>
          <w:p w14:paraId="13700485" w14:textId="00641D62" w:rsidR="00DC0F03" w:rsidRDefault="00DC0F03" w:rsidP="00DC0F03">
            <w:pPr>
              <w:rPr>
                <w:rFonts w:hint="eastAsia"/>
              </w:rPr>
            </w:pPr>
            <w:r>
              <w:t>from fastapi import FastAPI</w:t>
            </w:r>
          </w:p>
          <w:p w14:paraId="4B6A17AA" w14:textId="77777777" w:rsidR="00DC0F03" w:rsidRDefault="00DC0F03" w:rsidP="00DC0F03">
            <w:r>
              <w:t>app = FastAPI()</w:t>
            </w:r>
          </w:p>
          <w:p w14:paraId="5C8BDF87" w14:textId="77777777" w:rsidR="00DC0F03" w:rsidRDefault="00DC0F03" w:rsidP="00DC0F03">
            <w:pPr>
              <w:rPr>
                <w:rFonts w:hint="eastAsia"/>
              </w:rPr>
            </w:pPr>
          </w:p>
          <w:p w14:paraId="7D0B15A1" w14:textId="77777777" w:rsidR="00DC0F03" w:rsidRDefault="00DC0F03" w:rsidP="00DC0F03">
            <w:r>
              <w:t>@app.get('/')</w:t>
            </w:r>
          </w:p>
          <w:p w14:paraId="2D49CEA8" w14:textId="77777777" w:rsidR="00DC0F03" w:rsidRDefault="00DC0F03" w:rsidP="00DC0F03">
            <w:r>
              <w:t>async def root():</w:t>
            </w:r>
          </w:p>
          <w:p w14:paraId="0389BE9A" w14:textId="77777777" w:rsidR="00DC0F03" w:rsidRDefault="00DC0F03" w:rsidP="00DC0F03">
            <w:r>
              <w:t xml:space="preserve">    result = {</w:t>
            </w:r>
          </w:p>
          <w:p w14:paraId="5661DCEE" w14:textId="77777777" w:rsidR="00DC0F03" w:rsidRDefault="00DC0F03" w:rsidP="00DC0F03">
            <w:r>
              <w:t xml:space="preserve">        'message': 'Hello World'</w:t>
            </w:r>
          </w:p>
          <w:p w14:paraId="03657F24" w14:textId="77777777" w:rsidR="00DC0F03" w:rsidRDefault="00DC0F03" w:rsidP="00DC0F03">
            <w:r>
              <w:t xml:space="preserve">    }</w:t>
            </w:r>
          </w:p>
          <w:p w14:paraId="67CB3209" w14:textId="77777777" w:rsidR="00DC0F03" w:rsidRDefault="00DC0F03" w:rsidP="00DC0F03">
            <w:r>
              <w:t xml:space="preserve">    return result</w:t>
            </w:r>
          </w:p>
          <w:p w14:paraId="5F619D40" w14:textId="77777777" w:rsidR="00DC0F03" w:rsidRDefault="00DC0F03" w:rsidP="00DC0F03">
            <w:pPr>
              <w:rPr>
                <w:rFonts w:hint="eastAsia"/>
              </w:rPr>
            </w:pPr>
          </w:p>
          <w:p w14:paraId="3EDA8BC6" w14:textId="77777777" w:rsidR="00DC0F03" w:rsidRDefault="00DC0F03" w:rsidP="00DC0F03">
            <w:r>
              <w:t>if __name__ == '__main__':</w:t>
            </w:r>
          </w:p>
          <w:p w14:paraId="6130F781" w14:textId="77777777" w:rsidR="00DC0F03" w:rsidRDefault="00DC0F03" w:rsidP="00DC0F03">
            <w:r>
              <w:t xml:space="preserve">    uvicorn.run(</w:t>
            </w:r>
          </w:p>
          <w:p w14:paraId="2E940221" w14:textId="77777777" w:rsidR="00DC0F03" w:rsidRDefault="00DC0F03" w:rsidP="00DC0F03">
            <w:r>
              <w:t xml:space="preserve">        app='main:app',</w:t>
            </w:r>
          </w:p>
          <w:p w14:paraId="7F2285E6" w14:textId="77777777" w:rsidR="00DC0F03" w:rsidRDefault="00DC0F03" w:rsidP="00DC0F03">
            <w:r>
              <w:t xml:space="preserve">        host='127.0.0.1',</w:t>
            </w:r>
          </w:p>
          <w:p w14:paraId="6A77C78E" w14:textId="77777777" w:rsidR="00DC0F03" w:rsidRDefault="00DC0F03" w:rsidP="00DC0F03">
            <w:r>
              <w:lastRenderedPageBreak/>
              <w:t xml:space="preserve">        port=8888,</w:t>
            </w:r>
          </w:p>
          <w:p w14:paraId="102F8E4C" w14:textId="77777777" w:rsidR="00DC0F03" w:rsidRDefault="00DC0F03" w:rsidP="00DC0F03">
            <w:r>
              <w:t xml:space="preserve">        reload=True,</w:t>
            </w:r>
          </w:p>
          <w:p w14:paraId="0B72A8D1" w14:textId="77777777" w:rsidR="00DC0F03" w:rsidRDefault="00DC0F03" w:rsidP="00DC0F03">
            <w:r>
              <w:t xml:space="preserve">        debug=True</w:t>
            </w:r>
          </w:p>
          <w:p w14:paraId="4A8EA405" w14:textId="48C31E09" w:rsidR="00DC0F03" w:rsidRDefault="00DC0F03" w:rsidP="00DC0F03">
            <w:pPr>
              <w:rPr>
                <w:rFonts w:hint="eastAsia"/>
              </w:rPr>
            </w:pPr>
            <w:r>
              <w:t xml:space="preserve">    )</w:t>
            </w:r>
          </w:p>
        </w:tc>
      </w:tr>
    </w:tbl>
    <w:p w14:paraId="7A0003E5" w14:textId="5559664E" w:rsidR="00DC0F03" w:rsidRDefault="004B3C3B" w:rsidP="00D6692E">
      <w:r>
        <w:rPr>
          <w:rFonts w:hint="eastAsia"/>
        </w:rPr>
        <w:lastRenderedPageBreak/>
        <w:t>然后右键运行</w:t>
      </w:r>
      <w:r>
        <w:rPr>
          <w:rFonts w:hint="eastAsia"/>
        </w:rPr>
        <w:t>main</w:t>
      </w:r>
      <w:r>
        <w:rPr>
          <w:rFonts w:hint="eastAsia"/>
        </w:rPr>
        <w:t>函数，结果如下所示：</w:t>
      </w:r>
    </w:p>
    <w:p w14:paraId="61B69972" w14:textId="05494C6C" w:rsidR="004B3C3B" w:rsidRDefault="006F5432" w:rsidP="004A405B">
      <w:pPr>
        <w:jc w:val="center"/>
      </w:pPr>
      <w:r>
        <w:rPr>
          <w:noProof/>
        </w:rPr>
        <w:drawing>
          <wp:inline distT="0" distB="0" distL="0" distR="0" wp14:anchorId="64F9D594" wp14:editId="3D5F1F87">
            <wp:extent cx="5274310" cy="10248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57E8F" w14:textId="7A54B22C" w:rsidR="006F5432" w:rsidRDefault="006F5432" w:rsidP="00D6692E">
      <w:r>
        <w:rPr>
          <w:rFonts w:hint="eastAsia"/>
        </w:rPr>
        <w:t>在浏览器输入：</w:t>
      </w:r>
      <w:hyperlink r:id="rId10" w:history="1">
        <w:r>
          <w:rPr>
            <w:rStyle w:val="af4"/>
          </w:rPr>
          <w:t>http://127.0.0.1:8888/</w:t>
        </w:r>
      </w:hyperlink>
      <w:r>
        <w:t xml:space="preserve"> </w:t>
      </w:r>
      <w:r>
        <w:rPr>
          <w:rFonts w:hint="eastAsia"/>
        </w:rPr>
        <w:t>结果如下图所示：</w:t>
      </w:r>
    </w:p>
    <w:p w14:paraId="1E443AB2" w14:textId="2A0DC5B6" w:rsidR="006F5432" w:rsidRDefault="007331A8" w:rsidP="004A405B">
      <w:pPr>
        <w:jc w:val="center"/>
      </w:pPr>
      <w:r>
        <w:rPr>
          <w:noProof/>
        </w:rPr>
        <w:drawing>
          <wp:inline distT="0" distB="0" distL="0" distR="0" wp14:anchorId="50D39CAD" wp14:editId="11F22AFA">
            <wp:extent cx="3506525" cy="926415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4844" cy="94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6A471" w14:textId="77777777" w:rsidR="00824BFF" w:rsidRPr="00D6692E" w:rsidRDefault="00824BFF" w:rsidP="00D6692E">
      <w:pPr>
        <w:rPr>
          <w:rFonts w:hint="eastAsia"/>
        </w:rPr>
      </w:pPr>
    </w:p>
    <w:sectPr w:rsidR="00824BFF" w:rsidRPr="00D669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D7BFC0" w14:textId="77777777" w:rsidR="005115D5" w:rsidRDefault="005115D5" w:rsidP="00877762">
      <w:r>
        <w:separator/>
      </w:r>
    </w:p>
  </w:endnote>
  <w:endnote w:type="continuationSeparator" w:id="0">
    <w:p w14:paraId="33579D95" w14:textId="77777777" w:rsidR="005115D5" w:rsidRDefault="005115D5" w:rsidP="008777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3C2C81" w14:textId="77777777" w:rsidR="005115D5" w:rsidRDefault="005115D5" w:rsidP="00877762">
      <w:r>
        <w:separator/>
      </w:r>
    </w:p>
  </w:footnote>
  <w:footnote w:type="continuationSeparator" w:id="0">
    <w:p w14:paraId="7E6FD82E" w14:textId="77777777" w:rsidR="005115D5" w:rsidRDefault="005115D5" w:rsidP="008777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3A2F711"/>
    <w:multiLevelType w:val="singleLevel"/>
    <w:tmpl w:val="83A2F711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A734251D"/>
    <w:multiLevelType w:val="singleLevel"/>
    <w:tmpl w:val="A734251D"/>
    <w:lvl w:ilvl="0">
      <w:start w:val="1"/>
      <w:numFmt w:val="lowerLetter"/>
      <w:suff w:val="nothing"/>
      <w:lvlText w:val="%1、"/>
      <w:lvlJc w:val="left"/>
    </w:lvl>
  </w:abstractNum>
  <w:abstractNum w:abstractNumId="2" w15:restartNumberingAfterBreak="0">
    <w:nsid w:val="ACA5189F"/>
    <w:multiLevelType w:val="singleLevel"/>
    <w:tmpl w:val="ACA5189F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CC201629"/>
    <w:multiLevelType w:val="singleLevel"/>
    <w:tmpl w:val="CC201629"/>
    <w:lvl w:ilvl="0">
      <w:start w:val="1"/>
      <w:numFmt w:val="lowerLetter"/>
      <w:suff w:val="nothing"/>
      <w:lvlText w:val="%1、"/>
      <w:lvlJc w:val="left"/>
    </w:lvl>
  </w:abstractNum>
  <w:abstractNum w:abstractNumId="4" w15:restartNumberingAfterBreak="0">
    <w:nsid w:val="D4E4B687"/>
    <w:multiLevelType w:val="singleLevel"/>
    <w:tmpl w:val="D4E4B687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D6286134"/>
    <w:multiLevelType w:val="multilevel"/>
    <w:tmpl w:val="D6286134"/>
    <w:lvl w:ilvl="0">
      <w:start w:val="1"/>
      <w:numFmt w:val="lowerLetter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DC9EF970"/>
    <w:multiLevelType w:val="singleLevel"/>
    <w:tmpl w:val="DC9EF970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E57DEC13"/>
    <w:multiLevelType w:val="singleLevel"/>
    <w:tmpl w:val="E57DEC13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E8D198E5"/>
    <w:multiLevelType w:val="singleLevel"/>
    <w:tmpl w:val="E8D198E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EC731F54"/>
    <w:multiLevelType w:val="multilevel"/>
    <w:tmpl w:val="EC731F54"/>
    <w:lvl w:ilvl="0">
      <w:start w:val="1"/>
      <w:numFmt w:val="decimal"/>
      <w:pStyle w:val="1"/>
      <w:suff w:val="nothing"/>
      <w:lvlText w:val="%1、"/>
      <w:lvlJc w:val="center"/>
      <w:pPr>
        <w:tabs>
          <w:tab w:val="left" w:pos="0"/>
        </w:tabs>
        <w:ind w:left="432" w:hanging="144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suff w:val="nothing"/>
      <w:lvlText w:val="%1.%2、"/>
      <w:lvlJc w:val="left"/>
      <w:pPr>
        <w:tabs>
          <w:tab w:val="left" w:pos="420"/>
        </w:tabs>
        <w:ind w:left="576" w:hanging="576"/>
      </w:pPr>
      <w:rPr>
        <w:rFonts w:ascii="宋体" w:eastAsia="宋体" w:hAnsi="宋体" w:cs="宋体" w:hint="default"/>
        <w:sz w:val="30"/>
        <w:szCs w:val="30"/>
      </w:rPr>
    </w:lvl>
    <w:lvl w:ilvl="2">
      <w:start w:val="1"/>
      <w:numFmt w:val="decimal"/>
      <w:pStyle w:val="3"/>
      <w:suff w:val="nothing"/>
      <w:lvlText w:val="%1.%2.%3、"/>
      <w:lvlJc w:val="left"/>
      <w:pPr>
        <w:tabs>
          <w:tab w:val="left" w:pos="420"/>
        </w:tabs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pStyle w:val="4"/>
      <w:suff w:val="nothing"/>
      <w:lvlText w:val="%1.%2.%3.%4、"/>
      <w:lvlJc w:val="left"/>
      <w:pPr>
        <w:tabs>
          <w:tab w:val="left" w:pos="420"/>
        </w:tabs>
        <w:ind w:left="864" w:hanging="864"/>
      </w:pPr>
      <w:rPr>
        <w:rFonts w:ascii="宋体" w:eastAsia="宋体" w:hAnsi="宋体" w:cs="宋体" w:hint="default"/>
      </w:rPr>
    </w:lvl>
    <w:lvl w:ilvl="4">
      <w:start w:val="1"/>
      <w:numFmt w:val="decimal"/>
      <w:pStyle w:val="5"/>
      <w:suff w:val="nothing"/>
      <w:lvlText w:val="%1.%2.%3.%4.%5、"/>
      <w:lvlJc w:val="left"/>
      <w:pPr>
        <w:tabs>
          <w:tab w:val="left" w:pos="420"/>
        </w:tabs>
        <w:ind w:left="1008" w:hanging="1008"/>
      </w:pPr>
      <w:rPr>
        <w:rFonts w:ascii="宋体" w:eastAsia="宋体" w:hAnsi="宋体" w:cs="宋体" w:hint="default"/>
      </w:rPr>
    </w:lvl>
    <w:lvl w:ilvl="5">
      <w:start w:val="1"/>
      <w:numFmt w:val="decimal"/>
      <w:pStyle w:val="6"/>
      <w:suff w:val="nothing"/>
      <w:lvlText w:val="%1.%2.%3.%4.%5.%6、"/>
      <w:lvlJc w:val="left"/>
      <w:pPr>
        <w:tabs>
          <w:tab w:val="left" w:pos="420"/>
        </w:tabs>
        <w:ind w:left="1152" w:hanging="1152"/>
      </w:pPr>
      <w:rPr>
        <w:rFonts w:ascii="宋体" w:eastAsia="宋体" w:hAnsi="宋体" w:cs="宋体" w:hint="default"/>
      </w:rPr>
    </w:lvl>
    <w:lvl w:ilvl="6">
      <w:start w:val="1"/>
      <w:numFmt w:val="decimal"/>
      <w:pStyle w:val="7"/>
      <w:suff w:val="nothing"/>
      <w:lvlText w:val="%1.%2.%3.%4.%5.%6.%7、"/>
      <w:lvlJc w:val="left"/>
      <w:pPr>
        <w:tabs>
          <w:tab w:val="left" w:pos="420"/>
        </w:tabs>
        <w:ind w:left="1296" w:hanging="1296"/>
      </w:pPr>
      <w:rPr>
        <w:rFonts w:ascii="宋体" w:eastAsia="宋体" w:hAnsi="宋体" w:cs="宋体" w:hint="default"/>
      </w:rPr>
    </w:lvl>
    <w:lvl w:ilvl="7">
      <w:start w:val="1"/>
      <w:numFmt w:val="decimal"/>
      <w:pStyle w:val="8"/>
      <w:suff w:val="nothing"/>
      <w:lvlText w:val="%1.%2.%3.%4.%5.%6.%7.%8、"/>
      <w:lvlJc w:val="left"/>
      <w:pPr>
        <w:tabs>
          <w:tab w:val="left" w:pos="420"/>
        </w:tabs>
        <w:ind w:left="1440" w:hanging="1440"/>
      </w:pPr>
      <w:rPr>
        <w:rFonts w:ascii="宋体" w:eastAsia="宋体" w:hAnsi="宋体" w:cs="宋体" w:hint="default"/>
      </w:rPr>
    </w:lvl>
    <w:lvl w:ilvl="8">
      <w:start w:val="1"/>
      <w:numFmt w:val="decimal"/>
      <w:pStyle w:val="9"/>
      <w:suff w:val="nothing"/>
      <w:lvlText w:val="%1.%2.%3.%4.%5.%6.%7.%8.%9、"/>
      <w:lvlJc w:val="left"/>
      <w:pPr>
        <w:tabs>
          <w:tab w:val="left" w:pos="420"/>
        </w:tabs>
        <w:ind w:left="1584" w:hanging="1584"/>
      </w:pPr>
      <w:rPr>
        <w:rFonts w:ascii="宋体" w:eastAsia="宋体" w:hAnsi="宋体" w:cs="宋体" w:hint="default"/>
      </w:rPr>
    </w:lvl>
  </w:abstractNum>
  <w:abstractNum w:abstractNumId="10" w15:restartNumberingAfterBreak="0">
    <w:nsid w:val="ED683308"/>
    <w:multiLevelType w:val="singleLevel"/>
    <w:tmpl w:val="ED683308"/>
    <w:lvl w:ilvl="0">
      <w:start w:val="1"/>
      <w:numFmt w:val="decimal"/>
      <w:suff w:val="nothing"/>
      <w:lvlText w:val="%1、"/>
      <w:lvlJc w:val="left"/>
    </w:lvl>
  </w:abstractNum>
  <w:abstractNum w:abstractNumId="11" w15:restartNumberingAfterBreak="0">
    <w:nsid w:val="02D48F69"/>
    <w:multiLevelType w:val="singleLevel"/>
    <w:tmpl w:val="02D48F69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2" w15:restartNumberingAfterBreak="0">
    <w:nsid w:val="072E1441"/>
    <w:multiLevelType w:val="hybridMultilevel"/>
    <w:tmpl w:val="532AF42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0D4C2DCB"/>
    <w:multiLevelType w:val="singleLevel"/>
    <w:tmpl w:val="0D4C2DCB"/>
    <w:lvl w:ilvl="0">
      <w:start w:val="1"/>
      <w:numFmt w:val="decimal"/>
      <w:suff w:val="nothing"/>
      <w:lvlText w:val="%1、"/>
      <w:lvlJc w:val="left"/>
    </w:lvl>
  </w:abstractNum>
  <w:abstractNum w:abstractNumId="14" w15:restartNumberingAfterBreak="0">
    <w:nsid w:val="1329D2C9"/>
    <w:multiLevelType w:val="singleLevel"/>
    <w:tmpl w:val="1329D2C9"/>
    <w:lvl w:ilvl="0">
      <w:start w:val="1"/>
      <w:numFmt w:val="lowerLetter"/>
      <w:suff w:val="nothing"/>
      <w:lvlText w:val="%1、"/>
      <w:lvlJc w:val="left"/>
    </w:lvl>
  </w:abstractNum>
  <w:abstractNum w:abstractNumId="15" w15:restartNumberingAfterBreak="0">
    <w:nsid w:val="18983F1D"/>
    <w:multiLevelType w:val="hybridMultilevel"/>
    <w:tmpl w:val="E21E488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2C6A5DA"/>
    <w:multiLevelType w:val="singleLevel"/>
    <w:tmpl w:val="22C6A5DA"/>
    <w:lvl w:ilvl="0">
      <w:start w:val="1"/>
      <w:numFmt w:val="decimal"/>
      <w:suff w:val="nothing"/>
      <w:lvlText w:val="%1、"/>
      <w:lvlJc w:val="left"/>
    </w:lvl>
  </w:abstractNum>
  <w:abstractNum w:abstractNumId="17" w15:restartNumberingAfterBreak="0">
    <w:nsid w:val="2F6CD74C"/>
    <w:multiLevelType w:val="singleLevel"/>
    <w:tmpl w:val="2F6CD74C"/>
    <w:lvl w:ilvl="0">
      <w:start w:val="1"/>
      <w:numFmt w:val="decimal"/>
      <w:suff w:val="nothing"/>
      <w:lvlText w:val="%1、"/>
      <w:lvlJc w:val="left"/>
    </w:lvl>
  </w:abstractNum>
  <w:abstractNum w:abstractNumId="18" w15:restartNumberingAfterBreak="0">
    <w:nsid w:val="3E6F6E51"/>
    <w:multiLevelType w:val="singleLevel"/>
    <w:tmpl w:val="3E6F6E51"/>
    <w:lvl w:ilvl="0">
      <w:start w:val="1"/>
      <w:numFmt w:val="decimal"/>
      <w:suff w:val="nothing"/>
      <w:lvlText w:val="%1、"/>
      <w:lvlJc w:val="left"/>
    </w:lvl>
  </w:abstractNum>
  <w:abstractNum w:abstractNumId="19" w15:restartNumberingAfterBreak="0">
    <w:nsid w:val="42663FD8"/>
    <w:multiLevelType w:val="singleLevel"/>
    <w:tmpl w:val="42663FD8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0" w15:restartNumberingAfterBreak="0">
    <w:nsid w:val="455332B0"/>
    <w:multiLevelType w:val="multilevel"/>
    <w:tmpl w:val="455332B0"/>
    <w:lvl w:ilvl="0">
      <w:start w:val="1"/>
      <w:numFmt w:val="bullet"/>
      <w:lvlText w:val=""/>
      <w:lvlJc w:val="left"/>
      <w:pPr>
        <w:tabs>
          <w:tab w:val="left" w:pos="900"/>
        </w:tabs>
        <w:ind w:left="900" w:hanging="420"/>
      </w:pPr>
      <w:rPr>
        <w:rFonts w:ascii="Wingdings" w:hAnsi="Wingdings" w:hint="default"/>
      </w:rPr>
    </w:lvl>
    <w:lvl w:ilvl="1">
      <w:start w:val="1"/>
      <w:numFmt w:val="bullet"/>
      <w:pStyle w:val="a"/>
      <w:lvlText w:val=""/>
      <w:lvlJc w:val="left"/>
      <w:pPr>
        <w:tabs>
          <w:tab w:val="left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60"/>
        </w:tabs>
        <w:ind w:left="4260" w:hanging="420"/>
      </w:pPr>
      <w:rPr>
        <w:rFonts w:ascii="Wingdings" w:hAnsi="Wingdings" w:hint="default"/>
      </w:rPr>
    </w:lvl>
  </w:abstractNum>
  <w:abstractNum w:abstractNumId="21" w15:restartNumberingAfterBreak="0">
    <w:nsid w:val="6B148542"/>
    <w:multiLevelType w:val="singleLevel"/>
    <w:tmpl w:val="6B14854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2" w15:restartNumberingAfterBreak="0">
    <w:nsid w:val="6E68DFC2"/>
    <w:multiLevelType w:val="singleLevel"/>
    <w:tmpl w:val="6E68DFC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3" w15:restartNumberingAfterBreak="0">
    <w:nsid w:val="781F9A67"/>
    <w:multiLevelType w:val="singleLevel"/>
    <w:tmpl w:val="781F9A67"/>
    <w:lvl w:ilvl="0">
      <w:start w:val="1"/>
      <w:numFmt w:val="lowerLetter"/>
      <w:suff w:val="nothing"/>
      <w:lvlText w:val="%1、"/>
      <w:lvlJc w:val="left"/>
    </w:lvl>
  </w:abstractNum>
  <w:num w:numId="1">
    <w:abstractNumId w:val="9"/>
  </w:num>
  <w:num w:numId="2">
    <w:abstractNumId w:val="20"/>
  </w:num>
  <w:num w:numId="3">
    <w:abstractNumId w:val="3"/>
  </w:num>
  <w:num w:numId="4">
    <w:abstractNumId w:val="13"/>
  </w:num>
  <w:num w:numId="5">
    <w:abstractNumId w:val="4"/>
  </w:num>
  <w:num w:numId="6">
    <w:abstractNumId w:val="1"/>
  </w:num>
  <w:num w:numId="7">
    <w:abstractNumId w:val="8"/>
  </w:num>
  <w:num w:numId="8">
    <w:abstractNumId w:val="11"/>
  </w:num>
  <w:num w:numId="9">
    <w:abstractNumId w:val="19"/>
  </w:num>
  <w:num w:numId="10">
    <w:abstractNumId w:val="22"/>
  </w:num>
  <w:num w:numId="11">
    <w:abstractNumId w:val="2"/>
  </w:num>
  <w:num w:numId="12">
    <w:abstractNumId w:val="21"/>
  </w:num>
  <w:num w:numId="13">
    <w:abstractNumId w:val="6"/>
  </w:num>
  <w:num w:numId="14">
    <w:abstractNumId w:val="17"/>
  </w:num>
  <w:num w:numId="15">
    <w:abstractNumId w:val="10"/>
  </w:num>
  <w:num w:numId="16">
    <w:abstractNumId w:val="0"/>
  </w:num>
  <w:num w:numId="17">
    <w:abstractNumId w:val="5"/>
  </w:num>
  <w:num w:numId="18">
    <w:abstractNumId w:val="7"/>
  </w:num>
  <w:num w:numId="19">
    <w:abstractNumId w:val="23"/>
  </w:num>
  <w:num w:numId="20">
    <w:abstractNumId w:val="18"/>
  </w:num>
  <w:num w:numId="21">
    <w:abstractNumId w:val="14"/>
  </w:num>
  <w:num w:numId="22">
    <w:abstractNumId w:val="16"/>
  </w:num>
  <w:num w:numId="23">
    <w:abstractNumId w:val="9"/>
  </w:num>
  <w:num w:numId="24">
    <w:abstractNumId w:val="9"/>
  </w:num>
  <w:num w:numId="25">
    <w:abstractNumId w:val="9"/>
  </w:num>
  <w:num w:numId="26">
    <w:abstractNumId w:val="9"/>
  </w:num>
  <w:num w:numId="27">
    <w:abstractNumId w:val="9"/>
  </w:num>
  <w:num w:numId="28">
    <w:abstractNumId w:val="9"/>
  </w:num>
  <w:num w:numId="29">
    <w:abstractNumId w:val="9"/>
  </w:num>
  <w:num w:numId="30">
    <w:abstractNumId w:val="12"/>
  </w:num>
  <w:num w:numId="31">
    <w:abstractNumId w:val="9"/>
  </w:num>
  <w:num w:numId="32">
    <w:abstractNumId w:val="1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attachedTemplate r:id="rId1"/>
  <w:linkStyl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A06"/>
    <w:rsid w:val="000001E9"/>
    <w:rsid w:val="000019D8"/>
    <w:rsid w:val="00006E78"/>
    <w:rsid w:val="00011D73"/>
    <w:rsid w:val="00012469"/>
    <w:rsid w:val="00012741"/>
    <w:rsid w:val="00014B1F"/>
    <w:rsid w:val="00014C85"/>
    <w:rsid w:val="000238B3"/>
    <w:rsid w:val="00023C18"/>
    <w:rsid w:val="0002681D"/>
    <w:rsid w:val="00026E1D"/>
    <w:rsid w:val="00027F7E"/>
    <w:rsid w:val="00031EDB"/>
    <w:rsid w:val="00033E3E"/>
    <w:rsid w:val="000366DB"/>
    <w:rsid w:val="00036CAE"/>
    <w:rsid w:val="00037317"/>
    <w:rsid w:val="00041BE2"/>
    <w:rsid w:val="00044C66"/>
    <w:rsid w:val="000628F9"/>
    <w:rsid w:val="00064B7F"/>
    <w:rsid w:val="00065D3C"/>
    <w:rsid w:val="00067463"/>
    <w:rsid w:val="00071CDF"/>
    <w:rsid w:val="00076086"/>
    <w:rsid w:val="00076FB3"/>
    <w:rsid w:val="000779AE"/>
    <w:rsid w:val="00080157"/>
    <w:rsid w:val="000802A8"/>
    <w:rsid w:val="000811DD"/>
    <w:rsid w:val="000813F4"/>
    <w:rsid w:val="000820A0"/>
    <w:rsid w:val="00083C03"/>
    <w:rsid w:val="00083CBF"/>
    <w:rsid w:val="00084009"/>
    <w:rsid w:val="00090A2B"/>
    <w:rsid w:val="000910B1"/>
    <w:rsid w:val="00091B7C"/>
    <w:rsid w:val="00095742"/>
    <w:rsid w:val="000957C1"/>
    <w:rsid w:val="000A16CC"/>
    <w:rsid w:val="000A46A9"/>
    <w:rsid w:val="000A4E50"/>
    <w:rsid w:val="000A52F9"/>
    <w:rsid w:val="000A5F48"/>
    <w:rsid w:val="000B02CD"/>
    <w:rsid w:val="000B0541"/>
    <w:rsid w:val="000B41E8"/>
    <w:rsid w:val="000C6FA7"/>
    <w:rsid w:val="000D35A4"/>
    <w:rsid w:val="000D5783"/>
    <w:rsid w:val="000D7164"/>
    <w:rsid w:val="000D7750"/>
    <w:rsid w:val="000E2D2A"/>
    <w:rsid w:val="000E36B5"/>
    <w:rsid w:val="000F0D70"/>
    <w:rsid w:val="000F0DFC"/>
    <w:rsid w:val="000F3474"/>
    <w:rsid w:val="000F4705"/>
    <w:rsid w:val="000F4D4A"/>
    <w:rsid w:val="00103A53"/>
    <w:rsid w:val="00106B51"/>
    <w:rsid w:val="001108EC"/>
    <w:rsid w:val="001144FD"/>
    <w:rsid w:val="00114CFC"/>
    <w:rsid w:val="001205E3"/>
    <w:rsid w:val="00127D4B"/>
    <w:rsid w:val="001306E2"/>
    <w:rsid w:val="00131E8C"/>
    <w:rsid w:val="00132E73"/>
    <w:rsid w:val="0013353F"/>
    <w:rsid w:val="00133E38"/>
    <w:rsid w:val="00134EA8"/>
    <w:rsid w:val="0013591F"/>
    <w:rsid w:val="00140295"/>
    <w:rsid w:val="00141D68"/>
    <w:rsid w:val="001431F0"/>
    <w:rsid w:val="0014705B"/>
    <w:rsid w:val="001472C3"/>
    <w:rsid w:val="0015031C"/>
    <w:rsid w:val="00153468"/>
    <w:rsid w:val="001542A2"/>
    <w:rsid w:val="00156295"/>
    <w:rsid w:val="00156B87"/>
    <w:rsid w:val="001601B2"/>
    <w:rsid w:val="00161273"/>
    <w:rsid w:val="00163F86"/>
    <w:rsid w:val="001664E7"/>
    <w:rsid w:val="00167461"/>
    <w:rsid w:val="00170F5C"/>
    <w:rsid w:val="00172B09"/>
    <w:rsid w:val="00175279"/>
    <w:rsid w:val="00180B03"/>
    <w:rsid w:val="00182595"/>
    <w:rsid w:val="00190A23"/>
    <w:rsid w:val="0019233F"/>
    <w:rsid w:val="00194B17"/>
    <w:rsid w:val="00195CBF"/>
    <w:rsid w:val="00197E2B"/>
    <w:rsid w:val="001A64E6"/>
    <w:rsid w:val="001B1184"/>
    <w:rsid w:val="001B4662"/>
    <w:rsid w:val="001B62DD"/>
    <w:rsid w:val="001B7C8F"/>
    <w:rsid w:val="001C00B1"/>
    <w:rsid w:val="001C13F9"/>
    <w:rsid w:val="001C3BC9"/>
    <w:rsid w:val="001C4D54"/>
    <w:rsid w:val="001C5DEB"/>
    <w:rsid w:val="001D1E63"/>
    <w:rsid w:val="001D35A4"/>
    <w:rsid w:val="001E255F"/>
    <w:rsid w:val="001E6C7E"/>
    <w:rsid w:val="001E772D"/>
    <w:rsid w:val="001F15CB"/>
    <w:rsid w:val="001F3AA0"/>
    <w:rsid w:val="001F6551"/>
    <w:rsid w:val="001F7289"/>
    <w:rsid w:val="00203A93"/>
    <w:rsid w:val="00207D75"/>
    <w:rsid w:val="0021516A"/>
    <w:rsid w:val="00216270"/>
    <w:rsid w:val="0021772D"/>
    <w:rsid w:val="00221099"/>
    <w:rsid w:val="00222BDA"/>
    <w:rsid w:val="00224A08"/>
    <w:rsid w:val="00224D52"/>
    <w:rsid w:val="00225C24"/>
    <w:rsid w:val="002261C7"/>
    <w:rsid w:val="00230F5A"/>
    <w:rsid w:val="002377E3"/>
    <w:rsid w:val="00240F7E"/>
    <w:rsid w:val="00243A19"/>
    <w:rsid w:val="0024434C"/>
    <w:rsid w:val="0024445C"/>
    <w:rsid w:val="0024502A"/>
    <w:rsid w:val="0024574C"/>
    <w:rsid w:val="00246627"/>
    <w:rsid w:val="00252B18"/>
    <w:rsid w:val="00252BD9"/>
    <w:rsid w:val="00253AD0"/>
    <w:rsid w:val="00255F9E"/>
    <w:rsid w:val="0025734C"/>
    <w:rsid w:val="002615AB"/>
    <w:rsid w:val="00262408"/>
    <w:rsid w:val="00262E7A"/>
    <w:rsid w:val="002651A6"/>
    <w:rsid w:val="0026708C"/>
    <w:rsid w:val="00275895"/>
    <w:rsid w:val="00276644"/>
    <w:rsid w:val="00277F02"/>
    <w:rsid w:val="002825B4"/>
    <w:rsid w:val="00283AA5"/>
    <w:rsid w:val="002913D9"/>
    <w:rsid w:val="002925E8"/>
    <w:rsid w:val="00292EF4"/>
    <w:rsid w:val="002944C8"/>
    <w:rsid w:val="00296E3D"/>
    <w:rsid w:val="0029741D"/>
    <w:rsid w:val="00297F6B"/>
    <w:rsid w:val="002A08FE"/>
    <w:rsid w:val="002B4DA2"/>
    <w:rsid w:val="002B5504"/>
    <w:rsid w:val="002B742D"/>
    <w:rsid w:val="002C2E8B"/>
    <w:rsid w:val="002C37B7"/>
    <w:rsid w:val="002D02DF"/>
    <w:rsid w:val="002D049B"/>
    <w:rsid w:val="002D121A"/>
    <w:rsid w:val="002D1BCB"/>
    <w:rsid w:val="002D4449"/>
    <w:rsid w:val="002D5855"/>
    <w:rsid w:val="002D785F"/>
    <w:rsid w:val="002E25B6"/>
    <w:rsid w:val="002E3FD5"/>
    <w:rsid w:val="002E4023"/>
    <w:rsid w:val="002E536E"/>
    <w:rsid w:val="002E56B8"/>
    <w:rsid w:val="002F2486"/>
    <w:rsid w:val="002F2CA5"/>
    <w:rsid w:val="002F7C54"/>
    <w:rsid w:val="0030388C"/>
    <w:rsid w:val="0030430A"/>
    <w:rsid w:val="0030675D"/>
    <w:rsid w:val="00313024"/>
    <w:rsid w:val="003156DA"/>
    <w:rsid w:val="003200F9"/>
    <w:rsid w:val="00320517"/>
    <w:rsid w:val="0032391A"/>
    <w:rsid w:val="00323B71"/>
    <w:rsid w:val="00337C04"/>
    <w:rsid w:val="00342A5D"/>
    <w:rsid w:val="00342C5B"/>
    <w:rsid w:val="003466DE"/>
    <w:rsid w:val="0035255D"/>
    <w:rsid w:val="003539A1"/>
    <w:rsid w:val="00356E4C"/>
    <w:rsid w:val="003574F4"/>
    <w:rsid w:val="00360893"/>
    <w:rsid w:val="003620CC"/>
    <w:rsid w:val="00362F7F"/>
    <w:rsid w:val="00365283"/>
    <w:rsid w:val="00365E44"/>
    <w:rsid w:val="00367044"/>
    <w:rsid w:val="00370B62"/>
    <w:rsid w:val="0037208E"/>
    <w:rsid w:val="00372314"/>
    <w:rsid w:val="00373975"/>
    <w:rsid w:val="003749AD"/>
    <w:rsid w:val="00376511"/>
    <w:rsid w:val="00377AD3"/>
    <w:rsid w:val="00383830"/>
    <w:rsid w:val="003838AD"/>
    <w:rsid w:val="00385B87"/>
    <w:rsid w:val="003916ED"/>
    <w:rsid w:val="00391E8F"/>
    <w:rsid w:val="00392C4E"/>
    <w:rsid w:val="003A1D54"/>
    <w:rsid w:val="003B0AEB"/>
    <w:rsid w:val="003B55C4"/>
    <w:rsid w:val="003B63F2"/>
    <w:rsid w:val="003C0774"/>
    <w:rsid w:val="003C18C0"/>
    <w:rsid w:val="003C48D0"/>
    <w:rsid w:val="003C4D7A"/>
    <w:rsid w:val="003C7210"/>
    <w:rsid w:val="003D0A23"/>
    <w:rsid w:val="003D0C47"/>
    <w:rsid w:val="003D1633"/>
    <w:rsid w:val="003E13D9"/>
    <w:rsid w:val="003E40F3"/>
    <w:rsid w:val="003E545E"/>
    <w:rsid w:val="003E6DF5"/>
    <w:rsid w:val="003F29CE"/>
    <w:rsid w:val="003F7886"/>
    <w:rsid w:val="00400D00"/>
    <w:rsid w:val="00403AAB"/>
    <w:rsid w:val="004050E2"/>
    <w:rsid w:val="00405B46"/>
    <w:rsid w:val="00406F81"/>
    <w:rsid w:val="004072FF"/>
    <w:rsid w:val="0041116A"/>
    <w:rsid w:val="00411EC8"/>
    <w:rsid w:val="00412198"/>
    <w:rsid w:val="0041490A"/>
    <w:rsid w:val="00422412"/>
    <w:rsid w:val="00423757"/>
    <w:rsid w:val="00424C0D"/>
    <w:rsid w:val="00426067"/>
    <w:rsid w:val="00431147"/>
    <w:rsid w:val="004325C3"/>
    <w:rsid w:val="00434A1C"/>
    <w:rsid w:val="00435661"/>
    <w:rsid w:val="00443400"/>
    <w:rsid w:val="0044602F"/>
    <w:rsid w:val="00450024"/>
    <w:rsid w:val="00451633"/>
    <w:rsid w:val="00454089"/>
    <w:rsid w:val="004611B6"/>
    <w:rsid w:val="00461CB2"/>
    <w:rsid w:val="004632F5"/>
    <w:rsid w:val="0046343C"/>
    <w:rsid w:val="004656F7"/>
    <w:rsid w:val="0047035C"/>
    <w:rsid w:val="00477BB0"/>
    <w:rsid w:val="00481A70"/>
    <w:rsid w:val="00481CCD"/>
    <w:rsid w:val="00486F61"/>
    <w:rsid w:val="00487F5A"/>
    <w:rsid w:val="0049563B"/>
    <w:rsid w:val="004A005F"/>
    <w:rsid w:val="004A3010"/>
    <w:rsid w:val="004A405B"/>
    <w:rsid w:val="004A7E0C"/>
    <w:rsid w:val="004B3C3B"/>
    <w:rsid w:val="004B5C87"/>
    <w:rsid w:val="004B5F2B"/>
    <w:rsid w:val="004C2836"/>
    <w:rsid w:val="004C3EC3"/>
    <w:rsid w:val="004E14B4"/>
    <w:rsid w:val="004E5156"/>
    <w:rsid w:val="004F00A4"/>
    <w:rsid w:val="004F43C0"/>
    <w:rsid w:val="004F4529"/>
    <w:rsid w:val="004F616E"/>
    <w:rsid w:val="005006BF"/>
    <w:rsid w:val="00500B12"/>
    <w:rsid w:val="005022D8"/>
    <w:rsid w:val="005028B2"/>
    <w:rsid w:val="00506649"/>
    <w:rsid w:val="0050685C"/>
    <w:rsid w:val="00510CD2"/>
    <w:rsid w:val="005115D5"/>
    <w:rsid w:val="005141EE"/>
    <w:rsid w:val="00514A2B"/>
    <w:rsid w:val="00514B57"/>
    <w:rsid w:val="005321F5"/>
    <w:rsid w:val="0053442E"/>
    <w:rsid w:val="005374B4"/>
    <w:rsid w:val="0054177E"/>
    <w:rsid w:val="005439BA"/>
    <w:rsid w:val="00550223"/>
    <w:rsid w:val="0055150F"/>
    <w:rsid w:val="005532F3"/>
    <w:rsid w:val="005577C3"/>
    <w:rsid w:val="00564F59"/>
    <w:rsid w:val="00567C27"/>
    <w:rsid w:val="005727B6"/>
    <w:rsid w:val="0057557C"/>
    <w:rsid w:val="0057740A"/>
    <w:rsid w:val="0058159B"/>
    <w:rsid w:val="005829A8"/>
    <w:rsid w:val="005830B7"/>
    <w:rsid w:val="0058516C"/>
    <w:rsid w:val="00585DB2"/>
    <w:rsid w:val="0058676B"/>
    <w:rsid w:val="00592F40"/>
    <w:rsid w:val="0059363D"/>
    <w:rsid w:val="00593EBF"/>
    <w:rsid w:val="005967C3"/>
    <w:rsid w:val="005A1F6F"/>
    <w:rsid w:val="005A6722"/>
    <w:rsid w:val="005B17B6"/>
    <w:rsid w:val="005B3297"/>
    <w:rsid w:val="005B35D8"/>
    <w:rsid w:val="005B68AE"/>
    <w:rsid w:val="005B7018"/>
    <w:rsid w:val="005B7E14"/>
    <w:rsid w:val="005C17AE"/>
    <w:rsid w:val="005C5B91"/>
    <w:rsid w:val="005C71CA"/>
    <w:rsid w:val="005C776F"/>
    <w:rsid w:val="005C77D3"/>
    <w:rsid w:val="005D339E"/>
    <w:rsid w:val="005D35BC"/>
    <w:rsid w:val="005D6D6B"/>
    <w:rsid w:val="005E22E1"/>
    <w:rsid w:val="005E3D66"/>
    <w:rsid w:val="005E3DBC"/>
    <w:rsid w:val="005E4101"/>
    <w:rsid w:val="005E4BD5"/>
    <w:rsid w:val="005E7842"/>
    <w:rsid w:val="005F07B7"/>
    <w:rsid w:val="005F086C"/>
    <w:rsid w:val="005F4F74"/>
    <w:rsid w:val="005F70EB"/>
    <w:rsid w:val="005F7E05"/>
    <w:rsid w:val="00603750"/>
    <w:rsid w:val="00607199"/>
    <w:rsid w:val="00611D30"/>
    <w:rsid w:val="00614F92"/>
    <w:rsid w:val="006172D7"/>
    <w:rsid w:val="00623B57"/>
    <w:rsid w:val="0062578E"/>
    <w:rsid w:val="0062721F"/>
    <w:rsid w:val="0063251A"/>
    <w:rsid w:val="00633060"/>
    <w:rsid w:val="0063390A"/>
    <w:rsid w:val="00644A7B"/>
    <w:rsid w:val="00644B0F"/>
    <w:rsid w:val="00646D9D"/>
    <w:rsid w:val="00647AFA"/>
    <w:rsid w:val="0065091A"/>
    <w:rsid w:val="00650F6A"/>
    <w:rsid w:val="006530C1"/>
    <w:rsid w:val="0065433C"/>
    <w:rsid w:val="006630A0"/>
    <w:rsid w:val="006633E0"/>
    <w:rsid w:val="00667AA7"/>
    <w:rsid w:val="00671DC1"/>
    <w:rsid w:val="00675EF0"/>
    <w:rsid w:val="006761EC"/>
    <w:rsid w:val="00681064"/>
    <w:rsid w:val="00681166"/>
    <w:rsid w:val="006828D9"/>
    <w:rsid w:val="006876CC"/>
    <w:rsid w:val="00687B0B"/>
    <w:rsid w:val="0069091E"/>
    <w:rsid w:val="00695C62"/>
    <w:rsid w:val="0069629C"/>
    <w:rsid w:val="0069648D"/>
    <w:rsid w:val="006A0304"/>
    <w:rsid w:val="006A2188"/>
    <w:rsid w:val="006A2557"/>
    <w:rsid w:val="006A54ED"/>
    <w:rsid w:val="006A7EA7"/>
    <w:rsid w:val="006B054D"/>
    <w:rsid w:val="006B33E5"/>
    <w:rsid w:val="006B4036"/>
    <w:rsid w:val="006D3A06"/>
    <w:rsid w:val="006D44CC"/>
    <w:rsid w:val="006E3377"/>
    <w:rsid w:val="006E3456"/>
    <w:rsid w:val="006E443D"/>
    <w:rsid w:val="006E4C5B"/>
    <w:rsid w:val="006F4413"/>
    <w:rsid w:val="006F4E98"/>
    <w:rsid w:val="006F5432"/>
    <w:rsid w:val="006F7BF9"/>
    <w:rsid w:val="007023DE"/>
    <w:rsid w:val="007125E7"/>
    <w:rsid w:val="007128BB"/>
    <w:rsid w:val="00712CF9"/>
    <w:rsid w:val="00715B19"/>
    <w:rsid w:val="007219FF"/>
    <w:rsid w:val="00721EA5"/>
    <w:rsid w:val="00723AB7"/>
    <w:rsid w:val="00724C99"/>
    <w:rsid w:val="007263CD"/>
    <w:rsid w:val="007274D4"/>
    <w:rsid w:val="00730C7F"/>
    <w:rsid w:val="0073303E"/>
    <w:rsid w:val="007331A8"/>
    <w:rsid w:val="007338B9"/>
    <w:rsid w:val="0074506D"/>
    <w:rsid w:val="007470B3"/>
    <w:rsid w:val="00752253"/>
    <w:rsid w:val="00752766"/>
    <w:rsid w:val="00754283"/>
    <w:rsid w:val="00757143"/>
    <w:rsid w:val="007572D0"/>
    <w:rsid w:val="007606CF"/>
    <w:rsid w:val="00771EA0"/>
    <w:rsid w:val="00780B65"/>
    <w:rsid w:val="0078111C"/>
    <w:rsid w:val="00794E58"/>
    <w:rsid w:val="0079524C"/>
    <w:rsid w:val="00795CAC"/>
    <w:rsid w:val="00795FBF"/>
    <w:rsid w:val="007A0157"/>
    <w:rsid w:val="007A2CD0"/>
    <w:rsid w:val="007A2EC4"/>
    <w:rsid w:val="007A7711"/>
    <w:rsid w:val="007B300B"/>
    <w:rsid w:val="007B4687"/>
    <w:rsid w:val="007B70CE"/>
    <w:rsid w:val="007B766A"/>
    <w:rsid w:val="007B7DE2"/>
    <w:rsid w:val="007B7E65"/>
    <w:rsid w:val="007C0E1E"/>
    <w:rsid w:val="007C118B"/>
    <w:rsid w:val="007C3703"/>
    <w:rsid w:val="007C5FF9"/>
    <w:rsid w:val="007C65FB"/>
    <w:rsid w:val="007E19AC"/>
    <w:rsid w:val="007E4875"/>
    <w:rsid w:val="007E52B5"/>
    <w:rsid w:val="007E7C3C"/>
    <w:rsid w:val="007F1B61"/>
    <w:rsid w:val="007F2488"/>
    <w:rsid w:val="007F30F6"/>
    <w:rsid w:val="007F338E"/>
    <w:rsid w:val="007F34AD"/>
    <w:rsid w:val="007F4429"/>
    <w:rsid w:val="007F4CC4"/>
    <w:rsid w:val="0080082A"/>
    <w:rsid w:val="008014F7"/>
    <w:rsid w:val="0080221D"/>
    <w:rsid w:val="00804180"/>
    <w:rsid w:val="00813443"/>
    <w:rsid w:val="00814C3A"/>
    <w:rsid w:val="008155A9"/>
    <w:rsid w:val="008157E3"/>
    <w:rsid w:val="00816893"/>
    <w:rsid w:val="0082445D"/>
    <w:rsid w:val="00824BFF"/>
    <w:rsid w:val="00827709"/>
    <w:rsid w:val="008371B9"/>
    <w:rsid w:val="008420A4"/>
    <w:rsid w:val="008438B6"/>
    <w:rsid w:val="008532CF"/>
    <w:rsid w:val="008534A6"/>
    <w:rsid w:val="008536EF"/>
    <w:rsid w:val="00853F93"/>
    <w:rsid w:val="00854E5B"/>
    <w:rsid w:val="0085750C"/>
    <w:rsid w:val="00860480"/>
    <w:rsid w:val="008626F6"/>
    <w:rsid w:val="00867A3F"/>
    <w:rsid w:val="008736C4"/>
    <w:rsid w:val="00873BBB"/>
    <w:rsid w:val="00875B5A"/>
    <w:rsid w:val="0087682F"/>
    <w:rsid w:val="00876DDB"/>
    <w:rsid w:val="00877762"/>
    <w:rsid w:val="008954C5"/>
    <w:rsid w:val="0089721E"/>
    <w:rsid w:val="008A525B"/>
    <w:rsid w:val="008A6241"/>
    <w:rsid w:val="008A6C63"/>
    <w:rsid w:val="008B1077"/>
    <w:rsid w:val="008B1E3F"/>
    <w:rsid w:val="008B4E15"/>
    <w:rsid w:val="008B5CE9"/>
    <w:rsid w:val="008C22DF"/>
    <w:rsid w:val="008C4433"/>
    <w:rsid w:val="008C5F5B"/>
    <w:rsid w:val="008C7615"/>
    <w:rsid w:val="008E06C0"/>
    <w:rsid w:val="008E1859"/>
    <w:rsid w:val="008E799A"/>
    <w:rsid w:val="008F2CF2"/>
    <w:rsid w:val="008F4CED"/>
    <w:rsid w:val="00902F89"/>
    <w:rsid w:val="00907E3D"/>
    <w:rsid w:val="00910485"/>
    <w:rsid w:val="00910A39"/>
    <w:rsid w:val="00910F9F"/>
    <w:rsid w:val="00911BFD"/>
    <w:rsid w:val="00914A4D"/>
    <w:rsid w:val="009157E0"/>
    <w:rsid w:val="00917E7E"/>
    <w:rsid w:val="009247D3"/>
    <w:rsid w:val="00925FDA"/>
    <w:rsid w:val="00926770"/>
    <w:rsid w:val="00926D0F"/>
    <w:rsid w:val="0093745A"/>
    <w:rsid w:val="00937A00"/>
    <w:rsid w:val="00941790"/>
    <w:rsid w:val="00942E5C"/>
    <w:rsid w:val="00943F0E"/>
    <w:rsid w:val="00947201"/>
    <w:rsid w:val="00947505"/>
    <w:rsid w:val="00957621"/>
    <w:rsid w:val="00961805"/>
    <w:rsid w:val="00964CFD"/>
    <w:rsid w:val="00965BA3"/>
    <w:rsid w:val="00965E41"/>
    <w:rsid w:val="00973544"/>
    <w:rsid w:val="009735C1"/>
    <w:rsid w:val="00973E09"/>
    <w:rsid w:val="00975948"/>
    <w:rsid w:val="009762E1"/>
    <w:rsid w:val="009774FB"/>
    <w:rsid w:val="00980A36"/>
    <w:rsid w:val="009820AD"/>
    <w:rsid w:val="009841EB"/>
    <w:rsid w:val="0098455B"/>
    <w:rsid w:val="00990796"/>
    <w:rsid w:val="00990A50"/>
    <w:rsid w:val="00995849"/>
    <w:rsid w:val="009959B7"/>
    <w:rsid w:val="00996B20"/>
    <w:rsid w:val="009A01CB"/>
    <w:rsid w:val="009A448E"/>
    <w:rsid w:val="009A4CB5"/>
    <w:rsid w:val="009A5F02"/>
    <w:rsid w:val="009A64F9"/>
    <w:rsid w:val="009B4467"/>
    <w:rsid w:val="009C2206"/>
    <w:rsid w:val="009C445F"/>
    <w:rsid w:val="009C539C"/>
    <w:rsid w:val="009C7730"/>
    <w:rsid w:val="009D2C0C"/>
    <w:rsid w:val="009D2F6B"/>
    <w:rsid w:val="009D45BA"/>
    <w:rsid w:val="009D472A"/>
    <w:rsid w:val="009D5D37"/>
    <w:rsid w:val="009E57FE"/>
    <w:rsid w:val="009E7CF1"/>
    <w:rsid w:val="009F165D"/>
    <w:rsid w:val="009F38DC"/>
    <w:rsid w:val="009F3B4E"/>
    <w:rsid w:val="009F510E"/>
    <w:rsid w:val="00A0070A"/>
    <w:rsid w:val="00A0108F"/>
    <w:rsid w:val="00A01F18"/>
    <w:rsid w:val="00A02757"/>
    <w:rsid w:val="00A05409"/>
    <w:rsid w:val="00A11457"/>
    <w:rsid w:val="00A20512"/>
    <w:rsid w:val="00A206F3"/>
    <w:rsid w:val="00A210C8"/>
    <w:rsid w:val="00A258C3"/>
    <w:rsid w:val="00A324C7"/>
    <w:rsid w:val="00A33DDC"/>
    <w:rsid w:val="00A34995"/>
    <w:rsid w:val="00A34E50"/>
    <w:rsid w:val="00A44C72"/>
    <w:rsid w:val="00A45EC9"/>
    <w:rsid w:val="00A47E50"/>
    <w:rsid w:val="00A516B5"/>
    <w:rsid w:val="00A51BB7"/>
    <w:rsid w:val="00A563D2"/>
    <w:rsid w:val="00A60CE3"/>
    <w:rsid w:val="00A60F9F"/>
    <w:rsid w:val="00A65915"/>
    <w:rsid w:val="00A66B36"/>
    <w:rsid w:val="00A672D9"/>
    <w:rsid w:val="00A72E2A"/>
    <w:rsid w:val="00A747B3"/>
    <w:rsid w:val="00A75933"/>
    <w:rsid w:val="00A813A3"/>
    <w:rsid w:val="00A81783"/>
    <w:rsid w:val="00A84753"/>
    <w:rsid w:val="00A85E3E"/>
    <w:rsid w:val="00A85F4D"/>
    <w:rsid w:val="00A86714"/>
    <w:rsid w:val="00A92A14"/>
    <w:rsid w:val="00A960E8"/>
    <w:rsid w:val="00AA416D"/>
    <w:rsid w:val="00AA63D7"/>
    <w:rsid w:val="00AB1471"/>
    <w:rsid w:val="00AB2369"/>
    <w:rsid w:val="00AB35BC"/>
    <w:rsid w:val="00AC1508"/>
    <w:rsid w:val="00AC36AB"/>
    <w:rsid w:val="00AC726B"/>
    <w:rsid w:val="00AD0414"/>
    <w:rsid w:val="00AD16AA"/>
    <w:rsid w:val="00AD6644"/>
    <w:rsid w:val="00AE16AF"/>
    <w:rsid w:val="00AE3AA5"/>
    <w:rsid w:val="00AE42AA"/>
    <w:rsid w:val="00AE47D3"/>
    <w:rsid w:val="00AE5175"/>
    <w:rsid w:val="00AF0E3D"/>
    <w:rsid w:val="00AF28C1"/>
    <w:rsid w:val="00AF2ED0"/>
    <w:rsid w:val="00B11F03"/>
    <w:rsid w:val="00B135AF"/>
    <w:rsid w:val="00B14DAA"/>
    <w:rsid w:val="00B20D3B"/>
    <w:rsid w:val="00B21BCC"/>
    <w:rsid w:val="00B23E4D"/>
    <w:rsid w:val="00B2708B"/>
    <w:rsid w:val="00B4100F"/>
    <w:rsid w:val="00B43FF2"/>
    <w:rsid w:val="00B455C5"/>
    <w:rsid w:val="00B45E3E"/>
    <w:rsid w:val="00B4609C"/>
    <w:rsid w:val="00B502DB"/>
    <w:rsid w:val="00B6099A"/>
    <w:rsid w:val="00B61A5C"/>
    <w:rsid w:val="00B62687"/>
    <w:rsid w:val="00B6409F"/>
    <w:rsid w:val="00B64234"/>
    <w:rsid w:val="00B65860"/>
    <w:rsid w:val="00B711A6"/>
    <w:rsid w:val="00B733EE"/>
    <w:rsid w:val="00B7392C"/>
    <w:rsid w:val="00B75A43"/>
    <w:rsid w:val="00B77D13"/>
    <w:rsid w:val="00B802A1"/>
    <w:rsid w:val="00B80667"/>
    <w:rsid w:val="00B81786"/>
    <w:rsid w:val="00B8245C"/>
    <w:rsid w:val="00B83113"/>
    <w:rsid w:val="00B868A8"/>
    <w:rsid w:val="00B90133"/>
    <w:rsid w:val="00B941AA"/>
    <w:rsid w:val="00B9526A"/>
    <w:rsid w:val="00B95D0A"/>
    <w:rsid w:val="00BA1368"/>
    <w:rsid w:val="00BA13D5"/>
    <w:rsid w:val="00BA22E7"/>
    <w:rsid w:val="00BA334A"/>
    <w:rsid w:val="00BA5A68"/>
    <w:rsid w:val="00BB262A"/>
    <w:rsid w:val="00BB3C1D"/>
    <w:rsid w:val="00BB493F"/>
    <w:rsid w:val="00BB5403"/>
    <w:rsid w:val="00BB7902"/>
    <w:rsid w:val="00BC5694"/>
    <w:rsid w:val="00BD0884"/>
    <w:rsid w:val="00BD3950"/>
    <w:rsid w:val="00BD3DAC"/>
    <w:rsid w:val="00BD7532"/>
    <w:rsid w:val="00BE0C66"/>
    <w:rsid w:val="00BF071E"/>
    <w:rsid w:val="00BF21AC"/>
    <w:rsid w:val="00BF4FB4"/>
    <w:rsid w:val="00C03C15"/>
    <w:rsid w:val="00C049DC"/>
    <w:rsid w:val="00C060F3"/>
    <w:rsid w:val="00C06564"/>
    <w:rsid w:val="00C13202"/>
    <w:rsid w:val="00C13972"/>
    <w:rsid w:val="00C15681"/>
    <w:rsid w:val="00C22F87"/>
    <w:rsid w:val="00C2349C"/>
    <w:rsid w:val="00C26252"/>
    <w:rsid w:val="00C301C7"/>
    <w:rsid w:val="00C31CF1"/>
    <w:rsid w:val="00C37F7C"/>
    <w:rsid w:val="00C40235"/>
    <w:rsid w:val="00C422F0"/>
    <w:rsid w:val="00C427EA"/>
    <w:rsid w:val="00C42F58"/>
    <w:rsid w:val="00C441CA"/>
    <w:rsid w:val="00C46CF7"/>
    <w:rsid w:val="00C47B57"/>
    <w:rsid w:val="00C50325"/>
    <w:rsid w:val="00C5378B"/>
    <w:rsid w:val="00C604AB"/>
    <w:rsid w:val="00C64C77"/>
    <w:rsid w:val="00C75F33"/>
    <w:rsid w:val="00C76A99"/>
    <w:rsid w:val="00C779DF"/>
    <w:rsid w:val="00C81564"/>
    <w:rsid w:val="00C8473D"/>
    <w:rsid w:val="00C85378"/>
    <w:rsid w:val="00C90BA3"/>
    <w:rsid w:val="00C94F4F"/>
    <w:rsid w:val="00C96678"/>
    <w:rsid w:val="00CA2D73"/>
    <w:rsid w:val="00CA3284"/>
    <w:rsid w:val="00CA4C99"/>
    <w:rsid w:val="00CA5E90"/>
    <w:rsid w:val="00CB2C84"/>
    <w:rsid w:val="00CB3A1B"/>
    <w:rsid w:val="00CB60E6"/>
    <w:rsid w:val="00CC54D2"/>
    <w:rsid w:val="00CD2335"/>
    <w:rsid w:val="00CD3FDE"/>
    <w:rsid w:val="00CD414C"/>
    <w:rsid w:val="00CD4BC2"/>
    <w:rsid w:val="00CE5D86"/>
    <w:rsid w:val="00CF1EA4"/>
    <w:rsid w:val="00CF2497"/>
    <w:rsid w:val="00D01821"/>
    <w:rsid w:val="00D05456"/>
    <w:rsid w:val="00D105C1"/>
    <w:rsid w:val="00D11120"/>
    <w:rsid w:val="00D1326C"/>
    <w:rsid w:val="00D16FF7"/>
    <w:rsid w:val="00D173F4"/>
    <w:rsid w:val="00D22DBE"/>
    <w:rsid w:val="00D24786"/>
    <w:rsid w:val="00D24C42"/>
    <w:rsid w:val="00D31FB1"/>
    <w:rsid w:val="00D3337E"/>
    <w:rsid w:val="00D360B2"/>
    <w:rsid w:val="00D44033"/>
    <w:rsid w:val="00D44D5E"/>
    <w:rsid w:val="00D4731D"/>
    <w:rsid w:val="00D4741B"/>
    <w:rsid w:val="00D47741"/>
    <w:rsid w:val="00D53437"/>
    <w:rsid w:val="00D53C2B"/>
    <w:rsid w:val="00D57EE3"/>
    <w:rsid w:val="00D615E3"/>
    <w:rsid w:val="00D628F1"/>
    <w:rsid w:val="00D63664"/>
    <w:rsid w:val="00D644B7"/>
    <w:rsid w:val="00D6692E"/>
    <w:rsid w:val="00D72C4F"/>
    <w:rsid w:val="00D74A2A"/>
    <w:rsid w:val="00D74A80"/>
    <w:rsid w:val="00D74CD0"/>
    <w:rsid w:val="00D75B74"/>
    <w:rsid w:val="00D7759E"/>
    <w:rsid w:val="00D77DE4"/>
    <w:rsid w:val="00D85AB2"/>
    <w:rsid w:val="00D85DBE"/>
    <w:rsid w:val="00D92E26"/>
    <w:rsid w:val="00D9614B"/>
    <w:rsid w:val="00DA042E"/>
    <w:rsid w:val="00DA5EF3"/>
    <w:rsid w:val="00DB17D9"/>
    <w:rsid w:val="00DB181B"/>
    <w:rsid w:val="00DB36B7"/>
    <w:rsid w:val="00DB425E"/>
    <w:rsid w:val="00DB6E35"/>
    <w:rsid w:val="00DC0F03"/>
    <w:rsid w:val="00DC22AE"/>
    <w:rsid w:val="00DC5B17"/>
    <w:rsid w:val="00DC75D3"/>
    <w:rsid w:val="00DD0FAD"/>
    <w:rsid w:val="00DD3984"/>
    <w:rsid w:val="00DD66B2"/>
    <w:rsid w:val="00DE0022"/>
    <w:rsid w:val="00DE70DF"/>
    <w:rsid w:val="00DF08D6"/>
    <w:rsid w:val="00DF16F4"/>
    <w:rsid w:val="00E02BAF"/>
    <w:rsid w:val="00E0336C"/>
    <w:rsid w:val="00E04942"/>
    <w:rsid w:val="00E11A78"/>
    <w:rsid w:val="00E15231"/>
    <w:rsid w:val="00E15503"/>
    <w:rsid w:val="00E1690C"/>
    <w:rsid w:val="00E1783E"/>
    <w:rsid w:val="00E17E32"/>
    <w:rsid w:val="00E200FF"/>
    <w:rsid w:val="00E2045E"/>
    <w:rsid w:val="00E21FA5"/>
    <w:rsid w:val="00E22A99"/>
    <w:rsid w:val="00E27862"/>
    <w:rsid w:val="00E3482E"/>
    <w:rsid w:val="00E43880"/>
    <w:rsid w:val="00E51BEE"/>
    <w:rsid w:val="00E524CA"/>
    <w:rsid w:val="00E53136"/>
    <w:rsid w:val="00E54ACC"/>
    <w:rsid w:val="00E613CF"/>
    <w:rsid w:val="00E642C1"/>
    <w:rsid w:val="00E64836"/>
    <w:rsid w:val="00E64930"/>
    <w:rsid w:val="00E723D6"/>
    <w:rsid w:val="00E7369B"/>
    <w:rsid w:val="00E73D78"/>
    <w:rsid w:val="00E77B5D"/>
    <w:rsid w:val="00E81B9D"/>
    <w:rsid w:val="00E829D2"/>
    <w:rsid w:val="00E85B42"/>
    <w:rsid w:val="00E91809"/>
    <w:rsid w:val="00E927D6"/>
    <w:rsid w:val="00E95D3A"/>
    <w:rsid w:val="00EA0CDB"/>
    <w:rsid w:val="00EA0FDC"/>
    <w:rsid w:val="00EA1020"/>
    <w:rsid w:val="00EA3CA9"/>
    <w:rsid w:val="00EA58FC"/>
    <w:rsid w:val="00EA5BC5"/>
    <w:rsid w:val="00EB08AE"/>
    <w:rsid w:val="00EB2624"/>
    <w:rsid w:val="00EB2F25"/>
    <w:rsid w:val="00EB336E"/>
    <w:rsid w:val="00EB71A6"/>
    <w:rsid w:val="00EC0227"/>
    <w:rsid w:val="00EC0883"/>
    <w:rsid w:val="00EC4CCB"/>
    <w:rsid w:val="00ED1B6E"/>
    <w:rsid w:val="00ED1DF9"/>
    <w:rsid w:val="00ED3217"/>
    <w:rsid w:val="00ED75E8"/>
    <w:rsid w:val="00EE1421"/>
    <w:rsid w:val="00EE42E8"/>
    <w:rsid w:val="00EE6CFC"/>
    <w:rsid w:val="00EE79EA"/>
    <w:rsid w:val="00EF0209"/>
    <w:rsid w:val="00EF4E38"/>
    <w:rsid w:val="00EF6C99"/>
    <w:rsid w:val="00EF748B"/>
    <w:rsid w:val="00EF7FBC"/>
    <w:rsid w:val="00F044CE"/>
    <w:rsid w:val="00F04740"/>
    <w:rsid w:val="00F10158"/>
    <w:rsid w:val="00F11387"/>
    <w:rsid w:val="00F12072"/>
    <w:rsid w:val="00F12938"/>
    <w:rsid w:val="00F13379"/>
    <w:rsid w:val="00F13D43"/>
    <w:rsid w:val="00F14165"/>
    <w:rsid w:val="00F14A12"/>
    <w:rsid w:val="00F15F5A"/>
    <w:rsid w:val="00F1679F"/>
    <w:rsid w:val="00F170D7"/>
    <w:rsid w:val="00F261D1"/>
    <w:rsid w:val="00F30549"/>
    <w:rsid w:val="00F32DA9"/>
    <w:rsid w:val="00F33559"/>
    <w:rsid w:val="00F360E4"/>
    <w:rsid w:val="00F373D3"/>
    <w:rsid w:val="00F405AD"/>
    <w:rsid w:val="00F4114E"/>
    <w:rsid w:val="00F429A6"/>
    <w:rsid w:val="00F504B9"/>
    <w:rsid w:val="00F54631"/>
    <w:rsid w:val="00F55094"/>
    <w:rsid w:val="00F669A0"/>
    <w:rsid w:val="00F67542"/>
    <w:rsid w:val="00F74F17"/>
    <w:rsid w:val="00F768CD"/>
    <w:rsid w:val="00F80389"/>
    <w:rsid w:val="00F815EC"/>
    <w:rsid w:val="00F82DAD"/>
    <w:rsid w:val="00F839D9"/>
    <w:rsid w:val="00F855D9"/>
    <w:rsid w:val="00F87012"/>
    <w:rsid w:val="00F91F91"/>
    <w:rsid w:val="00F93F95"/>
    <w:rsid w:val="00F9434F"/>
    <w:rsid w:val="00F94DA1"/>
    <w:rsid w:val="00F97DDB"/>
    <w:rsid w:val="00FA6D24"/>
    <w:rsid w:val="00FB1B08"/>
    <w:rsid w:val="00FB52B6"/>
    <w:rsid w:val="00FC361A"/>
    <w:rsid w:val="00FD20A8"/>
    <w:rsid w:val="00FD39D9"/>
    <w:rsid w:val="00FD65FE"/>
    <w:rsid w:val="00FD7D9E"/>
    <w:rsid w:val="00FE0650"/>
    <w:rsid w:val="00FE4517"/>
    <w:rsid w:val="00FE78CC"/>
    <w:rsid w:val="00FE7FB9"/>
    <w:rsid w:val="00FE7FC4"/>
    <w:rsid w:val="00FF0F4C"/>
    <w:rsid w:val="00FF4CB3"/>
    <w:rsid w:val="00FF505D"/>
    <w:rsid w:val="00FF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1C3783"/>
  <w15:chartTrackingRefBased/>
  <w15:docId w15:val="{791BF2AF-7EFC-45FF-97CD-E185A8FFE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0" w:unhideWhenUsed="1" w:qFormat="1"/>
    <w:lsdException w:name="toc 3" w:semiHidden="1" w:uiPriority="0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D7532"/>
    <w:pPr>
      <w:widowControl w:val="0"/>
      <w:jc w:val="both"/>
    </w:pPr>
    <w:rPr>
      <w:rFonts w:ascii="Courier New" w:eastAsia="宋体" w:hAnsi="Courier New" w:cs="Times New Roman"/>
      <w:szCs w:val="24"/>
    </w:rPr>
  </w:style>
  <w:style w:type="paragraph" w:styleId="1">
    <w:name w:val="heading 1"/>
    <w:basedOn w:val="a0"/>
    <w:next w:val="a0"/>
    <w:link w:val="10"/>
    <w:qFormat/>
    <w:rsid w:val="00BD7532"/>
    <w:pPr>
      <w:numPr>
        <w:numId w:val="1"/>
      </w:numPr>
      <w:tabs>
        <w:tab w:val="clear" w:pos="0"/>
        <w:tab w:val="left" w:pos="432"/>
      </w:tabs>
      <w:spacing w:before="240" w:after="240" w:line="300" w:lineRule="auto"/>
      <w:outlineLvl w:val="0"/>
    </w:pPr>
    <w:rPr>
      <w:rFonts w:eastAsia="黑体"/>
      <w:b/>
      <w:bCs/>
      <w:kern w:val="44"/>
      <w:sz w:val="32"/>
      <w:szCs w:val="32"/>
    </w:rPr>
  </w:style>
  <w:style w:type="paragraph" w:styleId="2">
    <w:name w:val="heading 2"/>
    <w:basedOn w:val="a0"/>
    <w:next w:val="a0"/>
    <w:link w:val="20"/>
    <w:qFormat/>
    <w:rsid w:val="00BD7532"/>
    <w:pPr>
      <w:keepNext/>
      <w:keepLines/>
      <w:numPr>
        <w:ilvl w:val="1"/>
        <w:numId w:val="1"/>
      </w:numPr>
      <w:tabs>
        <w:tab w:val="clear" w:pos="420"/>
        <w:tab w:val="left" w:pos="576"/>
      </w:tabs>
      <w:spacing w:before="240" w:after="120" w:line="300" w:lineRule="auto"/>
      <w:outlineLvl w:val="1"/>
    </w:pPr>
    <w:rPr>
      <w:rFonts w:eastAsia="黑体"/>
      <w:b/>
      <w:bCs/>
      <w:sz w:val="30"/>
      <w:szCs w:val="30"/>
    </w:rPr>
  </w:style>
  <w:style w:type="paragraph" w:styleId="3">
    <w:name w:val="heading 3"/>
    <w:basedOn w:val="a0"/>
    <w:next w:val="a0"/>
    <w:link w:val="30"/>
    <w:qFormat/>
    <w:rsid w:val="00BD7532"/>
    <w:pPr>
      <w:keepNext/>
      <w:keepLines/>
      <w:numPr>
        <w:ilvl w:val="2"/>
        <w:numId w:val="1"/>
      </w:numPr>
      <w:tabs>
        <w:tab w:val="clear" w:pos="420"/>
        <w:tab w:val="left" w:pos="720"/>
      </w:tabs>
      <w:spacing w:before="120" w:after="120" w:line="300" w:lineRule="auto"/>
      <w:outlineLvl w:val="2"/>
    </w:pPr>
    <w:rPr>
      <w:rFonts w:eastAsia="黑体"/>
      <w:b/>
      <w:bCs/>
      <w:sz w:val="28"/>
      <w:szCs w:val="28"/>
    </w:rPr>
  </w:style>
  <w:style w:type="paragraph" w:styleId="4">
    <w:name w:val="heading 4"/>
    <w:basedOn w:val="a0"/>
    <w:next w:val="a0"/>
    <w:link w:val="40"/>
    <w:qFormat/>
    <w:rsid w:val="00BD7532"/>
    <w:pPr>
      <w:keepNext/>
      <w:keepLines/>
      <w:numPr>
        <w:ilvl w:val="3"/>
        <w:numId w:val="1"/>
      </w:numPr>
      <w:tabs>
        <w:tab w:val="clear" w:pos="420"/>
        <w:tab w:val="left" w:pos="864"/>
      </w:tabs>
      <w:spacing w:before="120" w:after="120" w:line="300" w:lineRule="auto"/>
      <w:outlineLvl w:val="3"/>
    </w:pPr>
    <w:rPr>
      <w:rFonts w:eastAsia="黑体"/>
      <w:b/>
      <w:bCs/>
      <w:sz w:val="24"/>
    </w:rPr>
  </w:style>
  <w:style w:type="paragraph" w:styleId="5">
    <w:name w:val="heading 5"/>
    <w:basedOn w:val="a0"/>
    <w:next w:val="a0"/>
    <w:link w:val="50"/>
    <w:qFormat/>
    <w:rsid w:val="00BD7532"/>
    <w:pPr>
      <w:keepNext/>
      <w:keepLines/>
      <w:numPr>
        <w:ilvl w:val="4"/>
        <w:numId w:val="1"/>
      </w:numPr>
      <w:tabs>
        <w:tab w:val="clear" w:pos="420"/>
        <w:tab w:val="left" w:pos="1008"/>
        <w:tab w:val="left" w:pos="1071"/>
      </w:tabs>
      <w:spacing w:before="120" w:after="120" w:line="300" w:lineRule="auto"/>
      <w:outlineLvl w:val="4"/>
    </w:pPr>
    <w:rPr>
      <w:rFonts w:eastAsia="黑体"/>
      <w:b/>
      <w:bCs/>
      <w:sz w:val="24"/>
      <w:szCs w:val="28"/>
    </w:rPr>
  </w:style>
  <w:style w:type="paragraph" w:styleId="6">
    <w:name w:val="heading 6"/>
    <w:basedOn w:val="a0"/>
    <w:next w:val="a0"/>
    <w:link w:val="60"/>
    <w:qFormat/>
    <w:rsid w:val="00BD7532"/>
    <w:pPr>
      <w:keepNext/>
      <w:keepLines/>
      <w:numPr>
        <w:ilvl w:val="5"/>
        <w:numId w:val="1"/>
      </w:numPr>
      <w:tabs>
        <w:tab w:val="clear" w:pos="420"/>
        <w:tab w:val="left" w:pos="1152"/>
        <w:tab w:val="left" w:pos="1281"/>
      </w:tabs>
      <w:spacing w:before="120" w:after="120" w:line="300" w:lineRule="auto"/>
      <w:outlineLvl w:val="5"/>
    </w:pPr>
    <w:rPr>
      <w:rFonts w:eastAsia="黑体"/>
      <w:b/>
      <w:bCs/>
      <w:sz w:val="24"/>
    </w:rPr>
  </w:style>
  <w:style w:type="paragraph" w:styleId="7">
    <w:name w:val="heading 7"/>
    <w:basedOn w:val="a0"/>
    <w:next w:val="a0"/>
    <w:link w:val="70"/>
    <w:qFormat/>
    <w:rsid w:val="00BD7532"/>
    <w:pPr>
      <w:keepNext/>
      <w:keepLines/>
      <w:numPr>
        <w:ilvl w:val="6"/>
        <w:numId w:val="1"/>
      </w:numPr>
      <w:tabs>
        <w:tab w:val="clear" w:pos="420"/>
        <w:tab w:val="left" w:pos="1296"/>
      </w:tabs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qFormat/>
    <w:rsid w:val="00BD7532"/>
    <w:pPr>
      <w:keepNext/>
      <w:keepLines/>
      <w:numPr>
        <w:ilvl w:val="7"/>
        <w:numId w:val="1"/>
      </w:numPr>
      <w:tabs>
        <w:tab w:val="clear" w:pos="420"/>
        <w:tab w:val="left" w:pos="1440"/>
      </w:tabs>
      <w:spacing w:before="240" w:after="64" w:line="320" w:lineRule="auto"/>
      <w:outlineLvl w:val="7"/>
    </w:pPr>
    <w:rPr>
      <w:rFonts w:eastAsia="黑体"/>
      <w:sz w:val="24"/>
    </w:rPr>
  </w:style>
  <w:style w:type="paragraph" w:styleId="9">
    <w:name w:val="heading 9"/>
    <w:basedOn w:val="a0"/>
    <w:next w:val="a0"/>
    <w:link w:val="90"/>
    <w:qFormat/>
    <w:rsid w:val="00BD7532"/>
    <w:pPr>
      <w:keepNext/>
      <w:keepLines/>
      <w:numPr>
        <w:ilvl w:val="8"/>
        <w:numId w:val="1"/>
      </w:numPr>
      <w:tabs>
        <w:tab w:val="clear" w:pos="420"/>
        <w:tab w:val="left" w:pos="1584"/>
      </w:tabs>
      <w:spacing w:before="240" w:after="64" w:line="320" w:lineRule="auto"/>
      <w:outlineLvl w:val="8"/>
    </w:pPr>
    <w:rPr>
      <w:rFonts w:eastAsia="黑体"/>
      <w:szCs w:val="21"/>
    </w:rPr>
  </w:style>
  <w:style w:type="character" w:default="1" w:styleId="a1">
    <w:name w:val="Default Paragraph Font"/>
    <w:uiPriority w:val="1"/>
    <w:semiHidden/>
    <w:unhideWhenUsed/>
    <w:rsid w:val="00BD7532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BD7532"/>
  </w:style>
  <w:style w:type="character" w:customStyle="1" w:styleId="10">
    <w:name w:val="标题 1 字符"/>
    <w:basedOn w:val="a1"/>
    <w:link w:val="1"/>
    <w:qFormat/>
    <w:rsid w:val="00BD7532"/>
    <w:rPr>
      <w:rFonts w:ascii="Courier New" w:eastAsia="黑体" w:hAnsi="Courier New" w:cs="Times New Roman"/>
      <w:b/>
      <w:bCs/>
      <w:kern w:val="44"/>
      <w:sz w:val="32"/>
      <w:szCs w:val="32"/>
    </w:rPr>
  </w:style>
  <w:style w:type="character" w:customStyle="1" w:styleId="20">
    <w:name w:val="标题 2 字符"/>
    <w:basedOn w:val="a1"/>
    <w:link w:val="2"/>
    <w:qFormat/>
    <w:rsid w:val="00BD7532"/>
    <w:rPr>
      <w:rFonts w:ascii="Courier New" w:eastAsia="黑体" w:hAnsi="Courier New" w:cs="Times New Roman"/>
      <w:b/>
      <w:bCs/>
      <w:sz w:val="30"/>
      <w:szCs w:val="30"/>
    </w:rPr>
  </w:style>
  <w:style w:type="character" w:customStyle="1" w:styleId="30">
    <w:name w:val="标题 3 字符"/>
    <w:basedOn w:val="a1"/>
    <w:link w:val="3"/>
    <w:qFormat/>
    <w:rsid w:val="00BD7532"/>
    <w:rPr>
      <w:rFonts w:ascii="Courier New" w:eastAsia="黑体" w:hAnsi="Courier New" w:cs="Times New Roman"/>
      <w:b/>
      <w:bCs/>
      <w:sz w:val="28"/>
      <w:szCs w:val="28"/>
    </w:rPr>
  </w:style>
  <w:style w:type="character" w:customStyle="1" w:styleId="40">
    <w:name w:val="标题 4 字符"/>
    <w:basedOn w:val="a1"/>
    <w:link w:val="4"/>
    <w:qFormat/>
    <w:rsid w:val="00BD7532"/>
    <w:rPr>
      <w:rFonts w:ascii="Courier New" w:eastAsia="黑体" w:hAnsi="Courier New" w:cs="Times New Roman"/>
      <w:b/>
      <w:bCs/>
      <w:sz w:val="24"/>
      <w:szCs w:val="24"/>
    </w:rPr>
  </w:style>
  <w:style w:type="paragraph" w:styleId="a4">
    <w:name w:val="List Paragraph"/>
    <w:basedOn w:val="a0"/>
    <w:uiPriority w:val="34"/>
    <w:qFormat/>
    <w:rsid w:val="006530C1"/>
    <w:pPr>
      <w:ind w:firstLineChars="200" w:firstLine="420"/>
    </w:pPr>
  </w:style>
  <w:style w:type="table" w:styleId="a5">
    <w:name w:val="Table Grid"/>
    <w:basedOn w:val="a2"/>
    <w:uiPriority w:val="59"/>
    <w:qFormat/>
    <w:rsid w:val="00BD7532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50">
    <w:name w:val="标题 5 字符"/>
    <w:basedOn w:val="a1"/>
    <w:link w:val="5"/>
    <w:qFormat/>
    <w:rsid w:val="00BD7532"/>
    <w:rPr>
      <w:rFonts w:ascii="Courier New" w:eastAsia="黑体" w:hAnsi="Courier New" w:cs="Times New Roman"/>
      <w:b/>
      <w:bCs/>
      <w:sz w:val="24"/>
      <w:szCs w:val="28"/>
    </w:rPr>
  </w:style>
  <w:style w:type="character" w:customStyle="1" w:styleId="60">
    <w:name w:val="标题 6 字符"/>
    <w:basedOn w:val="a1"/>
    <w:link w:val="6"/>
    <w:qFormat/>
    <w:rsid w:val="00BD7532"/>
    <w:rPr>
      <w:rFonts w:ascii="Courier New" w:eastAsia="黑体" w:hAnsi="Courier New" w:cs="Times New Roman"/>
      <w:b/>
      <w:bCs/>
      <w:sz w:val="24"/>
      <w:szCs w:val="24"/>
    </w:rPr>
  </w:style>
  <w:style w:type="character" w:customStyle="1" w:styleId="70">
    <w:name w:val="标题 7 字符"/>
    <w:basedOn w:val="a1"/>
    <w:link w:val="7"/>
    <w:qFormat/>
    <w:rsid w:val="00BD7532"/>
    <w:rPr>
      <w:rFonts w:ascii="Courier New" w:eastAsia="宋体" w:hAnsi="Courier New" w:cs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qFormat/>
    <w:rsid w:val="00BD7532"/>
    <w:rPr>
      <w:rFonts w:ascii="Courier New" w:eastAsia="黑体" w:hAnsi="Courier New" w:cs="Times New Roman"/>
      <w:sz w:val="24"/>
      <w:szCs w:val="24"/>
    </w:rPr>
  </w:style>
  <w:style w:type="character" w:customStyle="1" w:styleId="90">
    <w:name w:val="标题 9 字符"/>
    <w:basedOn w:val="a1"/>
    <w:link w:val="9"/>
    <w:qFormat/>
    <w:rsid w:val="00BD7532"/>
    <w:rPr>
      <w:rFonts w:ascii="Courier New" w:eastAsia="黑体" w:hAnsi="Courier New" w:cs="Times New Roman"/>
      <w:szCs w:val="21"/>
    </w:rPr>
  </w:style>
  <w:style w:type="paragraph" w:styleId="a6">
    <w:name w:val="caption"/>
    <w:basedOn w:val="a0"/>
    <w:next w:val="a0"/>
    <w:qFormat/>
    <w:rsid w:val="00BD7532"/>
    <w:rPr>
      <w:rFonts w:ascii="Arial" w:eastAsia="黑体" w:hAnsi="Arial" w:cs="Arial"/>
      <w:sz w:val="20"/>
      <w:szCs w:val="20"/>
    </w:rPr>
  </w:style>
  <w:style w:type="paragraph" w:styleId="a7">
    <w:name w:val="Document Map"/>
    <w:basedOn w:val="a0"/>
    <w:link w:val="a8"/>
    <w:uiPriority w:val="99"/>
    <w:unhideWhenUsed/>
    <w:qFormat/>
    <w:rsid w:val="00BD7532"/>
    <w:rPr>
      <w:rFonts w:ascii="宋体"/>
      <w:sz w:val="18"/>
      <w:szCs w:val="18"/>
    </w:rPr>
  </w:style>
  <w:style w:type="character" w:customStyle="1" w:styleId="a8">
    <w:name w:val="文档结构图 字符"/>
    <w:basedOn w:val="a1"/>
    <w:link w:val="a7"/>
    <w:uiPriority w:val="99"/>
    <w:qFormat/>
    <w:rsid w:val="00BD7532"/>
    <w:rPr>
      <w:rFonts w:ascii="宋体" w:eastAsia="宋体" w:hAnsi="Courier New" w:cs="Times New Roman"/>
      <w:sz w:val="18"/>
      <w:szCs w:val="18"/>
    </w:rPr>
  </w:style>
  <w:style w:type="paragraph" w:styleId="TOC3">
    <w:name w:val="toc 3"/>
    <w:basedOn w:val="a0"/>
    <w:next w:val="a0"/>
    <w:semiHidden/>
    <w:qFormat/>
    <w:rsid w:val="00BD7532"/>
    <w:pPr>
      <w:ind w:left="420"/>
      <w:jc w:val="left"/>
    </w:pPr>
    <w:rPr>
      <w:i/>
      <w:iCs/>
      <w:sz w:val="20"/>
      <w:szCs w:val="20"/>
    </w:rPr>
  </w:style>
  <w:style w:type="paragraph" w:styleId="a9">
    <w:name w:val="Balloon Text"/>
    <w:basedOn w:val="a0"/>
    <w:link w:val="aa"/>
    <w:uiPriority w:val="99"/>
    <w:unhideWhenUsed/>
    <w:qFormat/>
    <w:rsid w:val="00BD7532"/>
    <w:rPr>
      <w:sz w:val="18"/>
      <w:szCs w:val="18"/>
    </w:rPr>
  </w:style>
  <w:style w:type="character" w:customStyle="1" w:styleId="aa">
    <w:name w:val="批注框文本 字符"/>
    <w:basedOn w:val="a1"/>
    <w:link w:val="a9"/>
    <w:uiPriority w:val="99"/>
    <w:qFormat/>
    <w:rsid w:val="00BD7532"/>
    <w:rPr>
      <w:rFonts w:ascii="Courier New" w:eastAsia="宋体" w:hAnsi="Courier New" w:cs="Times New Roman"/>
      <w:sz w:val="18"/>
      <w:szCs w:val="18"/>
    </w:rPr>
  </w:style>
  <w:style w:type="paragraph" w:styleId="ab">
    <w:name w:val="footer"/>
    <w:basedOn w:val="a0"/>
    <w:link w:val="ac"/>
    <w:qFormat/>
    <w:rsid w:val="00BD75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1"/>
    <w:link w:val="ab"/>
    <w:qFormat/>
    <w:rsid w:val="00BD7532"/>
    <w:rPr>
      <w:rFonts w:ascii="Courier New" w:eastAsia="宋体" w:hAnsi="Courier New" w:cs="Times New Roman"/>
      <w:sz w:val="18"/>
      <w:szCs w:val="18"/>
    </w:rPr>
  </w:style>
  <w:style w:type="paragraph" w:styleId="ad">
    <w:name w:val="header"/>
    <w:basedOn w:val="a0"/>
    <w:link w:val="ae"/>
    <w:qFormat/>
    <w:rsid w:val="00BD75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1"/>
    <w:link w:val="ad"/>
    <w:qFormat/>
    <w:rsid w:val="00BD7532"/>
    <w:rPr>
      <w:rFonts w:ascii="Courier New" w:eastAsia="宋体" w:hAnsi="Courier New" w:cs="Times New Roman"/>
      <w:sz w:val="18"/>
      <w:szCs w:val="18"/>
    </w:rPr>
  </w:style>
  <w:style w:type="paragraph" w:styleId="TOC1">
    <w:name w:val="toc 1"/>
    <w:basedOn w:val="a0"/>
    <w:next w:val="a0"/>
    <w:semiHidden/>
    <w:qFormat/>
    <w:rsid w:val="00BD7532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a0"/>
    <w:next w:val="a0"/>
    <w:semiHidden/>
    <w:qFormat/>
    <w:rsid w:val="00BD7532"/>
    <w:pPr>
      <w:ind w:left="210"/>
      <w:jc w:val="left"/>
    </w:pPr>
    <w:rPr>
      <w:smallCaps/>
      <w:sz w:val="20"/>
      <w:szCs w:val="20"/>
    </w:rPr>
  </w:style>
  <w:style w:type="paragraph" w:styleId="HTML">
    <w:name w:val="HTML Preformatted"/>
    <w:basedOn w:val="a0"/>
    <w:link w:val="HTML0"/>
    <w:uiPriority w:val="99"/>
    <w:unhideWhenUsed/>
    <w:qFormat/>
    <w:rsid w:val="00BD75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1"/>
    <w:link w:val="HTML"/>
    <w:uiPriority w:val="99"/>
    <w:qFormat/>
    <w:rsid w:val="00BD7532"/>
    <w:rPr>
      <w:rFonts w:ascii="宋体" w:eastAsia="宋体" w:hAnsi="宋体" w:cs="宋体"/>
      <w:kern w:val="0"/>
      <w:sz w:val="24"/>
      <w:szCs w:val="24"/>
    </w:rPr>
  </w:style>
  <w:style w:type="paragraph" w:styleId="af">
    <w:name w:val="Normal (Web)"/>
    <w:basedOn w:val="a0"/>
    <w:uiPriority w:val="99"/>
    <w:unhideWhenUsed/>
    <w:qFormat/>
    <w:rsid w:val="00BD753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0">
    <w:name w:val="Title"/>
    <w:basedOn w:val="a0"/>
    <w:next w:val="a0"/>
    <w:link w:val="af1"/>
    <w:uiPriority w:val="10"/>
    <w:qFormat/>
    <w:rsid w:val="00BD7532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af1">
    <w:name w:val="标题 字符"/>
    <w:basedOn w:val="a1"/>
    <w:link w:val="af0"/>
    <w:uiPriority w:val="10"/>
    <w:qFormat/>
    <w:rsid w:val="00BD7532"/>
    <w:rPr>
      <w:rFonts w:ascii="Courier New" w:eastAsia="宋体" w:hAnsi="Courier New" w:cs="Times New Roman"/>
      <w:b/>
      <w:bCs/>
      <w:sz w:val="32"/>
      <w:szCs w:val="32"/>
    </w:rPr>
  </w:style>
  <w:style w:type="character" w:styleId="af2">
    <w:name w:val="page number"/>
    <w:basedOn w:val="a1"/>
    <w:qFormat/>
    <w:rsid w:val="00BD7532"/>
  </w:style>
  <w:style w:type="character" w:styleId="af3">
    <w:name w:val="FollowedHyperlink"/>
    <w:basedOn w:val="a1"/>
    <w:qFormat/>
    <w:rsid w:val="00BD7532"/>
    <w:rPr>
      <w:color w:val="800080"/>
      <w:u w:val="single"/>
    </w:rPr>
  </w:style>
  <w:style w:type="character" w:styleId="af4">
    <w:name w:val="Hyperlink"/>
    <w:basedOn w:val="a1"/>
    <w:qFormat/>
    <w:rsid w:val="00BD7532"/>
    <w:rPr>
      <w:color w:val="0000FF"/>
      <w:u w:val="none"/>
    </w:rPr>
  </w:style>
  <w:style w:type="paragraph" w:customStyle="1" w:styleId="AltM">
    <w:name w:val="Alt+M_表内文字（居中）"/>
    <w:basedOn w:val="a0"/>
    <w:qFormat/>
    <w:rsid w:val="00BD7532"/>
    <w:pPr>
      <w:spacing w:line="300" w:lineRule="auto"/>
      <w:jc w:val="center"/>
    </w:pPr>
    <w:rPr>
      <w:rFonts w:cs="宋体"/>
      <w:szCs w:val="20"/>
    </w:rPr>
  </w:style>
  <w:style w:type="paragraph" w:customStyle="1" w:styleId="af5">
    <w:name w:val="代码"/>
    <w:link w:val="af6"/>
    <w:qFormat/>
    <w:rsid w:val="00BD7532"/>
    <w:rPr>
      <w:rFonts w:ascii="Calibri" w:eastAsia="宋体" w:hAnsi="Calibri" w:cs="Times New Roman"/>
      <w:color w:val="FF0000"/>
      <w:kern w:val="0"/>
      <w:sz w:val="20"/>
      <w:szCs w:val="20"/>
    </w:rPr>
  </w:style>
  <w:style w:type="paragraph" w:customStyle="1" w:styleId="af7">
    <w:name w:val="封面（文件名称）"/>
    <w:basedOn w:val="a0"/>
    <w:qFormat/>
    <w:rsid w:val="00BD7532"/>
    <w:pPr>
      <w:spacing w:line="300" w:lineRule="auto"/>
      <w:jc w:val="center"/>
    </w:pPr>
    <w:rPr>
      <w:rFonts w:eastAsia="黑体" w:cs="宋体"/>
      <w:b/>
      <w:bCs/>
      <w:sz w:val="60"/>
      <w:szCs w:val="60"/>
    </w:rPr>
  </w:style>
  <w:style w:type="paragraph" w:customStyle="1" w:styleId="af8">
    <w:name w:val="目录"/>
    <w:basedOn w:val="a0"/>
    <w:qFormat/>
    <w:rsid w:val="00BD7532"/>
    <w:pPr>
      <w:spacing w:beforeLines="50" w:afterLines="50" w:line="300" w:lineRule="auto"/>
      <w:jc w:val="center"/>
    </w:pPr>
    <w:rPr>
      <w:rFonts w:ascii="宋体" w:hAnsi="宋体" w:cs="宋体"/>
      <w:b/>
      <w:bCs/>
      <w:sz w:val="32"/>
      <w:szCs w:val="20"/>
    </w:rPr>
  </w:style>
  <w:style w:type="paragraph" w:customStyle="1" w:styleId="af9">
    <w:name w:val="封面（编制、审核、批准）"/>
    <w:basedOn w:val="a0"/>
    <w:qFormat/>
    <w:rsid w:val="00BD7532"/>
    <w:pPr>
      <w:spacing w:before="156" w:after="156" w:line="360" w:lineRule="auto"/>
      <w:jc w:val="center"/>
    </w:pPr>
    <w:rPr>
      <w:rFonts w:ascii="宋体" w:eastAsia="黑体" w:cs="宋体"/>
      <w:b/>
      <w:bCs/>
      <w:sz w:val="36"/>
      <w:szCs w:val="32"/>
    </w:rPr>
  </w:style>
  <w:style w:type="paragraph" w:customStyle="1" w:styleId="afa">
    <w:name w:val="封面（项目名称）"/>
    <w:basedOn w:val="a0"/>
    <w:qFormat/>
    <w:rsid w:val="00BD7532"/>
    <w:pPr>
      <w:spacing w:beforeLines="50" w:afterLines="50" w:line="300" w:lineRule="auto"/>
      <w:jc w:val="center"/>
    </w:pPr>
    <w:rPr>
      <w:rFonts w:eastAsia="黑体" w:cs="宋体"/>
      <w:b/>
      <w:bCs/>
      <w:sz w:val="48"/>
      <w:szCs w:val="20"/>
    </w:rPr>
  </w:style>
  <w:style w:type="paragraph" w:customStyle="1" w:styleId="AltL">
    <w:name w:val="Alt+L表内文字（左对齐）"/>
    <w:basedOn w:val="AltM"/>
    <w:link w:val="AltLChar"/>
    <w:qFormat/>
    <w:rsid w:val="00BD7532"/>
    <w:pPr>
      <w:tabs>
        <w:tab w:val="left" w:pos="828"/>
        <w:tab w:val="left" w:pos="1845"/>
      </w:tabs>
      <w:jc w:val="left"/>
    </w:pPr>
  </w:style>
  <w:style w:type="paragraph" w:customStyle="1" w:styleId="a">
    <w:name w:val="二级标号"/>
    <w:basedOn w:val="a0"/>
    <w:link w:val="Char"/>
    <w:qFormat/>
    <w:rsid w:val="00BD7532"/>
    <w:pPr>
      <w:numPr>
        <w:ilvl w:val="1"/>
        <w:numId w:val="2"/>
      </w:numPr>
      <w:spacing w:line="300" w:lineRule="auto"/>
    </w:pPr>
    <w:rPr>
      <w:rFonts w:cs="宋体"/>
      <w:sz w:val="24"/>
    </w:rPr>
  </w:style>
  <w:style w:type="character" w:customStyle="1" w:styleId="af6">
    <w:name w:val="代码 字符"/>
    <w:link w:val="af5"/>
    <w:qFormat/>
    <w:rsid w:val="00BD7532"/>
    <w:rPr>
      <w:rFonts w:ascii="Calibri" w:eastAsia="宋体" w:hAnsi="Calibri" w:cs="Times New Roman"/>
      <w:color w:val="FF0000"/>
      <w:kern w:val="0"/>
      <w:sz w:val="20"/>
      <w:szCs w:val="20"/>
    </w:rPr>
  </w:style>
  <w:style w:type="character" w:customStyle="1" w:styleId="Char">
    <w:name w:val="二级标号 Char"/>
    <w:basedOn w:val="a1"/>
    <w:link w:val="a"/>
    <w:qFormat/>
    <w:rsid w:val="00BD7532"/>
    <w:rPr>
      <w:rFonts w:ascii="Courier New" w:eastAsia="宋体" w:hAnsi="Courier New" w:cs="宋体"/>
      <w:sz w:val="24"/>
      <w:szCs w:val="24"/>
    </w:rPr>
  </w:style>
  <w:style w:type="character" w:customStyle="1" w:styleId="AltLChar">
    <w:name w:val="Alt+L表内文字（左对齐） Char"/>
    <w:basedOn w:val="a1"/>
    <w:link w:val="AltL"/>
    <w:qFormat/>
    <w:rsid w:val="00BD7532"/>
    <w:rPr>
      <w:rFonts w:ascii="Courier New" w:eastAsia="宋体" w:hAnsi="Courier New" w:cs="宋体"/>
      <w:szCs w:val="20"/>
    </w:rPr>
  </w:style>
  <w:style w:type="character" w:customStyle="1" w:styleId="11">
    <w:name w:val="未处理的提及1"/>
    <w:basedOn w:val="a1"/>
    <w:uiPriority w:val="99"/>
    <w:unhideWhenUsed/>
    <w:qFormat/>
    <w:rsid w:val="00BD7532"/>
    <w:rPr>
      <w:color w:val="808080"/>
      <w:shd w:val="clear" w:color="auto" w:fill="E6E6E6"/>
    </w:rPr>
  </w:style>
  <w:style w:type="character" w:styleId="afb">
    <w:name w:val="Unresolved Mention"/>
    <w:basedOn w:val="a1"/>
    <w:uiPriority w:val="99"/>
    <w:semiHidden/>
    <w:unhideWhenUsed/>
    <w:rsid w:val="006A7EA7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a1"/>
    <w:rsid w:val="00356E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0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190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3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83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46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50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2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000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9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5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754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433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0212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46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2091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1924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13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71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57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678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886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52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998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64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969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020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30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586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203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18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0970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981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96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31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541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433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37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145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26743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85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12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60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20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0799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134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1412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251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05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5900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0289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1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848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551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692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7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634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yperlink" Target="http://127.0.0.1:8888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&#33258;&#23450;&#20041;%20Office%20&#27169;&#26495;\&#31354;&#20889;&#20316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空写作模板.dotx</Template>
  <TotalTime>3156</TotalTime>
  <Pages>2</Pages>
  <Words>101</Words>
  <Characters>582</Characters>
  <Application>Microsoft Office Word</Application>
  <DocSecurity>0</DocSecurity>
  <Lines>4</Lines>
  <Paragraphs>1</Paragraphs>
  <ScaleCrop>false</ScaleCrop>
  <Company>P R C</Company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882</cp:revision>
  <dcterms:created xsi:type="dcterms:W3CDTF">2020-05-21T02:13:00Z</dcterms:created>
  <dcterms:modified xsi:type="dcterms:W3CDTF">2020-07-09T04:45:00Z</dcterms:modified>
</cp:coreProperties>
</file>