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5083" w14:textId="4DCC2B0C" w:rsidR="00EA0CDB" w:rsidRDefault="00EE145E" w:rsidP="00EE145E">
      <w:pPr>
        <w:pStyle w:val="1"/>
      </w:pPr>
      <w:r w:rsidRPr="00EE145E">
        <w:rPr>
          <w:rFonts w:hint="eastAsia"/>
        </w:rPr>
        <w:t>如何下载会员歌曲</w:t>
      </w:r>
    </w:p>
    <w:p w14:paraId="4846B1B3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歌曲下载需要使用浏览器，这里使用的是</w:t>
      </w:r>
      <w:r>
        <w:rPr>
          <w:rFonts w:hint="eastAsia"/>
        </w:rPr>
        <w:t xml:space="preserve"> Chrome </w:t>
      </w:r>
      <w:r>
        <w:rPr>
          <w:rFonts w:hint="eastAsia"/>
        </w:rPr>
        <w:t>浏览器，按</w:t>
      </w:r>
      <w:r>
        <w:rPr>
          <w:rFonts w:hint="eastAsia"/>
        </w:rPr>
        <w:t xml:space="preserve"> F12 </w:t>
      </w:r>
      <w:r>
        <w:rPr>
          <w:rFonts w:hint="eastAsia"/>
        </w:rPr>
        <w:t>自带检查功能。</w:t>
      </w:r>
    </w:p>
    <w:p w14:paraId="5B1C08DA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Network </w:t>
      </w:r>
      <w:r>
        <w:rPr>
          <w:rFonts w:hint="eastAsia"/>
        </w:rPr>
        <w:t>→</w:t>
      </w:r>
      <w:r>
        <w:rPr>
          <w:rFonts w:hint="eastAsia"/>
        </w:rPr>
        <w:t xml:space="preserve"> All</w:t>
      </w:r>
    </w:p>
    <w:p w14:paraId="5D8C7174" w14:textId="77777777" w:rsidR="00C20CF5" w:rsidRDefault="00C20CF5" w:rsidP="00C20CF5"/>
    <w:p w14:paraId="6FE95C4F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酷狗音乐</w:t>
      </w:r>
      <w:r>
        <w:rPr>
          <w:rFonts w:hint="eastAsia"/>
        </w:rPr>
        <w:t>:</w:t>
      </w:r>
    </w:p>
    <w:p w14:paraId="6687357D" w14:textId="77777777" w:rsidR="00C20CF5" w:rsidRDefault="00C20CF5" w:rsidP="00C20CF5">
      <w:r>
        <w:t>https://www.kugou.com/</w:t>
      </w:r>
    </w:p>
    <w:p w14:paraId="6C1BE0BD" w14:textId="77777777" w:rsidR="00C20CF5" w:rsidRDefault="00C20CF5" w:rsidP="00C20CF5">
      <w:r>
        <w:t>index.php?r=play/getdata</w:t>
      </w:r>
    </w:p>
    <w:p w14:paraId="048994D2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然后使用</w:t>
      </w:r>
    </w:p>
    <w:p w14:paraId="2D1EEDF8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 xml:space="preserve">http://tool.chinaz.com/tools/unicode.aspx </w:t>
      </w:r>
      <w:r>
        <w:rPr>
          <w:rFonts w:hint="eastAsia"/>
        </w:rPr>
        <w:t>→</w:t>
      </w:r>
    </w:p>
    <w:p w14:paraId="169C06FB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Unicode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</w:p>
    <w:p w14:paraId="7AC49463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 xml:space="preserve">Unicode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</w:p>
    <w:p w14:paraId="627D858F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就可以了。</w:t>
      </w:r>
    </w:p>
    <w:p w14:paraId="0479B8DD" w14:textId="77777777" w:rsidR="00C20CF5" w:rsidRDefault="00C20CF5" w:rsidP="00C20CF5"/>
    <w:p w14:paraId="4CB597B4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网易云音乐</w:t>
      </w:r>
      <w:r>
        <w:rPr>
          <w:rFonts w:hint="eastAsia"/>
        </w:rPr>
        <w:t>:</w:t>
      </w:r>
    </w:p>
    <w:p w14:paraId="6D89AEAD" w14:textId="77777777" w:rsidR="00C20CF5" w:rsidRDefault="00C20CF5" w:rsidP="00C20CF5">
      <w:r>
        <w:t>https://music.163.com/#/my/m/music/playlist?id=125741956</w:t>
      </w:r>
    </w:p>
    <w:p w14:paraId="55FF1E54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看到</w:t>
      </w:r>
      <w:r>
        <w:rPr>
          <w:rFonts w:hint="eastAsia"/>
        </w:rPr>
        <w:t xml:space="preserve"> 7ca22619c713fab167bc75c9dd0400d6 </w:t>
      </w:r>
      <w:r>
        <w:rPr>
          <w:rFonts w:hint="eastAsia"/>
        </w:rPr>
        <w:t>这样的编码的时候，可能就是要下载的资源。</w:t>
      </w:r>
    </w:p>
    <w:p w14:paraId="373B638B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然后点击下一首，在检查功能中，下拉即可找到下一首的编码。</w:t>
      </w:r>
    </w:p>
    <w:p w14:paraId="7C669BF7" w14:textId="77777777" w:rsidR="00C20CF5" w:rsidRDefault="00C20CF5" w:rsidP="00C20CF5"/>
    <w:p w14:paraId="077A5615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音乐</w:t>
      </w:r>
      <w:r>
        <w:rPr>
          <w:rFonts w:hint="eastAsia"/>
        </w:rPr>
        <w:t>:</w:t>
      </w:r>
    </w:p>
    <w:p w14:paraId="7B452723" w14:textId="77777777" w:rsidR="00C20CF5" w:rsidRDefault="00C20CF5" w:rsidP="00C20CF5">
      <w:r>
        <w:t>https://y.qq.com/</w:t>
      </w:r>
    </w:p>
    <w:p w14:paraId="26FB5CCE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 xml:space="preserve"> Size </w:t>
      </w:r>
      <w:r>
        <w:rPr>
          <w:rFonts w:hint="eastAsia"/>
        </w:rPr>
        <w:t>为几个</w:t>
      </w:r>
      <w:r>
        <w:rPr>
          <w:rFonts w:hint="eastAsia"/>
        </w:rPr>
        <w:t xml:space="preserve"> M </w:t>
      </w:r>
      <w:r>
        <w:rPr>
          <w:rFonts w:hint="eastAsia"/>
        </w:rPr>
        <w:t>的那个文件就是了。</w:t>
      </w:r>
    </w:p>
    <w:p w14:paraId="142424AE" w14:textId="77777777" w:rsidR="00C20CF5" w:rsidRDefault="00C20CF5" w:rsidP="00C20CF5"/>
    <w:p w14:paraId="499FD285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酷我音乐</w:t>
      </w:r>
      <w:r>
        <w:rPr>
          <w:rFonts w:hint="eastAsia"/>
        </w:rPr>
        <w:t>:</w:t>
      </w:r>
    </w:p>
    <w:p w14:paraId="135C11B5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文件的后缀为</w:t>
      </w:r>
      <w:r>
        <w:rPr>
          <w:rFonts w:hint="eastAsia"/>
        </w:rPr>
        <w:t xml:space="preserve"> aac </w:t>
      </w:r>
      <w:r>
        <w:rPr>
          <w:rFonts w:hint="eastAsia"/>
        </w:rPr>
        <w:t>比如</w:t>
      </w:r>
      <w:r>
        <w:rPr>
          <w:rFonts w:hint="eastAsia"/>
        </w:rPr>
        <w:t xml:space="preserve"> 3888078804.aac </w:t>
      </w:r>
      <w:r>
        <w:rPr>
          <w:rFonts w:hint="eastAsia"/>
        </w:rPr>
        <w:t>的文件。</w:t>
      </w:r>
    </w:p>
    <w:p w14:paraId="4E201AFA" w14:textId="77777777" w:rsidR="00C20CF5" w:rsidRDefault="00C20CF5" w:rsidP="00C20CF5"/>
    <w:p w14:paraId="40B7DAF0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虾米音乐</w:t>
      </w:r>
      <w:r>
        <w:rPr>
          <w:rFonts w:hint="eastAsia"/>
        </w:rPr>
        <w:t>:</w:t>
      </w:r>
    </w:p>
    <w:p w14:paraId="6856F52A" w14:textId="77777777" w:rsidR="00C20CF5" w:rsidRDefault="00C20CF5" w:rsidP="00C20CF5">
      <w:pPr>
        <w:rPr>
          <w:rFonts w:hint="eastAsia"/>
        </w:rPr>
      </w:pPr>
      <w:r>
        <w:rPr>
          <w:rFonts w:hint="eastAsia"/>
        </w:rPr>
        <w:t>文件为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>ID_</w:t>
      </w:r>
      <w:r>
        <w:rPr>
          <w:rFonts w:hint="eastAsia"/>
        </w:rPr>
        <w:t>数字</w:t>
      </w:r>
      <w:r>
        <w:rPr>
          <w:rFonts w:hint="eastAsia"/>
        </w:rPr>
        <w:t xml:space="preserve">ID.mp3? </w:t>
      </w:r>
      <w:r>
        <w:rPr>
          <w:rFonts w:hint="eastAsia"/>
        </w:rPr>
        <w:t>的文件。</w:t>
      </w:r>
    </w:p>
    <w:p w14:paraId="2C9C4F9D" w14:textId="33B89299" w:rsidR="00EE145E" w:rsidRDefault="00C20CF5" w:rsidP="00C20CF5">
      <w:r>
        <w:rPr>
          <w:rFonts w:hint="eastAsia"/>
        </w:rPr>
        <w:t>比如</w:t>
      </w:r>
      <w:r>
        <w:rPr>
          <w:rFonts w:hint="eastAsia"/>
        </w:rPr>
        <w:t xml:space="preserve"> https://www.xiami.com/song/2078045 </w:t>
      </w:r>
      <w:r>
        <w:rPr>
          <w:rFonts w:hint="eastAsia"/>
        </w:rPr>
        <w:t>打开工具后，刷新该页面即可。</w:t>
      </w:r>
    </w:p>
    <w:p w14:paraId="4ADCCD3A" w14:textId="13B9F527" w:rsidR="00C20CF5" w:rsidRDefault="00C20CF5" w:rsidP="00C20CF5"/>
    <w:p w14:paraId="5FFE8CCB" w14:textId="77777777" w:rsidR="00C20CF5" w:rsidRPr="00EE145E" w:rsidRDefault="00C20CF5" w:rsidP="00C20CF5">
      <w:pPr>
        <w:rPr>
          <w:rFonts w:hint="eastAsia"/>
        </w:rPr>
      </w:pPr>
    </w:p>
    <w:sectPr w:rsidR="00C20CF5" w:rsidRPr="00EE1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16"/>
    <w:rsid w:val="000C6FA7"/>
    <w:rsid w:val="00127D4B"/>
    <w:rsid w:val="001E772D"/>
    <w:rsid w:val="00246627"/>
    <w:rsid w:val="00275895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91016"/>
    <w:rsid w:val="005B7018"/>
    <w:rsid w:val="0062721F"/>
    <w:rsid w:val="006530C1"/>
    <w:rsid w:val="0069648D"/>
    <w:rsid w:val="007A0157"/>
    <w:rsid w:val="008536EF"/>
    <w:rsid w:val="00911BFD"/>
    <w:rsid w:val="00957621"/>
    <w:rsid w:val="009735C1"/>
    <w:rsid w:val="00A11457"/>
    <w:rsid w:val="00A210C8"/>
    <w:rsid w:val="00B502DB"/>
    <w:rsid w:val="00B62687"/>
    <w:rsid w:val="00BF4FB4"/>
    <w:rsid w:val="00C20CF5"/>
    <w:rsid w:val="00C47B57"/>
    <w:rsid w:val="00CA5E90"/>
    <w:rsid w:val="00EA0CDB"/>
    <w:rsid w:val="00EC0883"/>
    <w:rsid w:val="00EE145E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8B3"/>
  <w15:chartTrackingRefBased/>
  <w15:docId w15:val="{AA599279-0505-446B-B524-DE87D982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145E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EE145E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EE145E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EE145E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EE145E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EE145E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EE145E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EE145E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EE145E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EE145E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EE145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EE145E"/>
  </w:style>
  <w:style w:type="character" w:customStyle="1" w:styleId="10">
    <w:name w:val="标题 1 字符"/>
    <w:basedOn w:val="a1"/>
    <w:link w:val="1"/>
    <w:qFormat/>
    <w:rsid w:val="00EE145E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EE145E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EE145E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EE145E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customStyle="1" w:styleId="50">
    <w:name w:val="标题 5 字符"/>
    <w:basedOn w:val="a1"/>
    <w:link w:val="5"/>
    <w:qFormat/>
    <w:rsid w:val="00EE145E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EE145E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EE145E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EE145E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EE145E"/>
    <w:rPr>
      <w:rFonts w:ascii="Courier New" w:eastAsia="黑体" w:hAnsi="Courier New" w:cs="Times New Roman"/>
      <w:szCs w:val="21"/>
    </w:rPr>
  </w:style>
  <w:style w:type="paragraph" w:styleId="a5">
    <w:name w:val="caption"/>
    <w:basedOn w:val="a0"/>
    <w:next w:val="a0"/>
    <w:qFormat/>
    <w:rsid w:val="00EE145E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0"/>
    <w:link w:val="a7"/>
    <w:uiPriority w:val="99"/>
    <w:unhideWhenUsed/>
    <w:qFormat/>
    <w:rsid w:val="00EE145E"/>
    <w:rPr>
      <w:rFonts w:ascii="宋体"/>
      <w:sz w:val="18"/>
      <w:szCs w:val="18"/>
    </w:rPr>
  </w:style>
  <w:style w:type="character" w:customStyle="1" w:styleId="a7">
    <w:name w:val="文档结构图 字符"/>
    <w:basedOn w:val="a1"/>
    <w:link w:val="a6"/>
    <w:uiPriority w:val="99"/>
    <w:qFormat/>
    <w:rsid w:val="00EE145E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EE145E"/>
    <w:pPr>
      <w:ind w:left="420"/>
      <w:jc w:val="left"/>
    </w:pPr>
    <w:rPr>
      <w:i/>
      <w:iCs/>
      <w:sz w:val="20"/>
      <w:szCs w:val="20"/>
    </w:rPr>
  </w:style>
  <w:style w:type="paragraph" w:styleId="a8">
    <w:name w:val="Balloon Text"/>
    <w:basedOn w:val="a0"/>
    <w:link w:val="a9"/>
    <w:uiPriority w:val="99"/>
    <w:unhideWhenUsed/>
    <w:qFormat/>
    <w:rsid w:val="00EE145E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qFormat/>
    <w:rsid w:val="00EE145E"/>
    <w:rPr>
      <w:rFonts w:ascii="Courier New" w:eastAsia="宋体" w:hAnsi="Courier New" w:cs="Times New Roman"/>
      <w:sz w:val="18"/>
      <w:szCs w:val="18"/>
    </w:rPr>
  </w:style>
  <w:style w:type="paragraph" w:styleId="aa">
    <w:name w:val="footer"/>
    <w:basedOn w:val="a0"/>
    <w:link w:val="ab"/>
    <w:qFormat/>
    <w:rsid w:val="00EE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qFormat/>
    <w:rsid w:val="00EE145E"/>
    <w:rPr>
      <w:rFonts w:ascii="Courier New" w:eastAsia="宋体" w:hAnsi="Courier New" w:cs="Times New Roman"/>
      <w:sz w:val="18"/>
      <w:szCs w:val="18"/>
    </w:rPr>
  </w:style>
  <w:style w:type="paragraph" w:styleId="ac">
    <w:name w:val="header"/>
    <w:basedOn w:val="a0"/>
    <w:link w:val="ad"/>
    <w:qFormat/>
    <w:rsid w:val="00EE1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qFormat/>
    <w:rsid w:val="00EE145E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EE145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EE145E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EE14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EE145E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0"/>
    <w:uiPriority w:val="99"/>
    <w:unhideWhenUsed/>
    <w:qFormat/>
    <w:rsid w:val="00EE14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uiPriority w:val="10"/>
    <w:qFormat/>
    <w:rsid w:val="00EE145E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EE145E"/>
    <w:rPr>
      <w:rFonts w:ascii="Courier New" w:eastAsia="宋体" w:hAnsi="Courier New" w:cs="Times New Roman"/>
      <w:b/>
      <w:bCs/>
      <w:sz w:val="32"/>
      <w:szCs w:val="32"/>
    </w:rPr>
  </w:style>
  <w:style w:type="table" w:styleId="af1">
    <w:name w:val="Table Grid"/>
    <w:basedOn w:val="a2"/>
    <w:uiPriority w:val="59"/>
    <w:qFormat/>
    <w:rsid w:val="00EE145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page number"/>
    <w:basedOn w:val="a1"/>
    <w:qFormat/>
    <w:rsid w:val="00EE145E"/>
  </w:style>
  <w:style w:type="character" w:styleId="af3">
    <w:name w:val="FollowedHyperlink"/>
    <w:basedOn w:val="a1"/>
    <w:qFormat/>
    <w:rsid w:val="00EE145E"/>
    <w:rPr>
      <w:color w:val="800080"/>
      <w:u w:val="single"/>
    </w:rPr>
  </w:style>
  <w:style w:type="character" w:styleId="af4">
    <w:name w:val="Hyperlink"/>
    <w:basedOn w:val="a1"/>
    <w:qFormat/>
    <w:rsid w:val="00EE145E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EE145E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EE145E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EE145E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EE145E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EE145E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EE145E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EE145E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EE145E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EE145E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EE145E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EE145E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EE14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>P R C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2020-05-21T02:11:00Z</dcterms:created>
  <dcterms:modified xsi:type="dcterms:W3CDTF">2020-06-30T06:15:00Z</dcterms:modified>
</cp:coreProperties>
</file>