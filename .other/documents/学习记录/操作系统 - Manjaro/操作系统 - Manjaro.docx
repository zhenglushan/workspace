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60CC" w14:textId="22B093D8" w:rsidR="00693732" w:rsidRDefault="00347BAC" w:rsidP="00347BAC">
      <w:pPr>
        <w:pStyle w:val="1"/>
      </w:pPr>
      <w:r>
        <w:rPr>
          <w:rFonts w:hint="eastAsia"/>
        </w:rPr>
        <w:t>Manjaro</w:t>
      </w:r>
      <w:r>
        <w:t xml:space="preserve"> </w:t>
      </w:r>
      <w:r>
        <w:rPr>
          <w:rFonts w:hint="eastAsia"/>
        </w:rPr>
        <w:t>下载安装</w:t>
      </w:r>
    </w:p>
    <w:p w14:paraId="6B24956A" w14:textId="35BCB184" w:rsidR="00347BAC" w:rsidRDefault="00347BAC" w:rsidP="00347BAC">
      <w:pPr>
        <w:pStyle w:val="2"/>
      </w:pPr>
      <w:r>
        <w:rPr>
          <w:rFonts w:hint="eastAsia"/>
        </w:rPr>
        <w:t>Manjaro</w:t>
      </w:r>
      <w:r>
        <w:t xml:space="preserve"> </w:t>
      </w:r>
      <w:r>
        <w:rPr>
          <w:rFonts w:hint="eastAsia"/>
        </w:rPr>
        <w:t>下载</w:t>
      </w:r>
    </w:p>
    <w:p w14:paraId="22F2D338" w14:textId="2EFE902E" w:rsidR="00347BAC" w:rsidRDefault="00C70B5B" w:rsidP="00347BAC">
      <w:r>
        <w:rPr>
          <w:rFonts w:hint="eastAsia"/>
        </w:rPr>
        <w:t>官网：</w:t>
      </w:r>
      <w:hyperlink r:id="rId8" w:history="1">
        <w:r>
          <w:rPr>
            <w:rStyle w:val="af3"/>
          </w:rPr>
          <w:t>http://manjaro.org/</w:t>
        </w:r>
      </w:hyperlink>
    </w:p>
    <w:p w14:paraId="76EDFB11" w14:textId="1203BE5F" w:rsidR="00C70B5B" w:rsidRDefault="00350365" w:rsidP="00347BAC">
      <w:r>
        <w:rPr>
          <w:rFonts w:hint="eastAsia"/>
        </w:rPr>
        <w:t>清华镜像地址：</w:t>
      </w:r>
      <w:hyperlink r:id="rId9" w:history="1">
        <w:r>
          <w:rPr>
            <w:rStyle w:val="af3"/>
          </w:rPr>
          <w:t>https://mirrors.tuna.tsinghua.edu.cn/</w:t>
        </w:r>
      </w:hyperlink>
    </w:p>
    <w:p w14:paraId="34AAF816" w14:textId="224ED469" w:rsidR="00350365" w:rsidRDefault="001E6C2A" w:rsidP="00347BAC">
      <w:r>
        <w:rPr>
          <w:rFonts w:hint="eastAsia"/>
        </w:rPr>
        <w:t>具体下载地址：</w:t>
      </w:r>
    </w:p>
    <w:p w14:paraId="45378574" w14:textId="7D4885CC" w:rsidR="001E6C2A" w:rsidRDefault="00184EBA" w:rsidP="00347BAC">
      <w:hyperlink r:id="rId10" w:history="1">
        <w:r w:rsidR="006F68F0">
          <w:rPr>
            <w:rStyle w:val="af3"/>
          </w:rPr>
          <w:t>https://mirrors.tuna.tsinghua.edu.cn/osdn/storage/g/m/ma/manjaro/</w:t>
        </w:r>
      </w:hyperlink>
    </w:p>
    <w:p w14:paraId="6241D3E0" w14:textId="708F746B" w:rsidR="006F68F0" w:rsidRDefault="003E70A2" w:rsidP="00347BAC">
      <w:r>
        <w:rPr>
          <w:rFonts w:hint="eastAsia"/>
        </w:rPr>
        <w:t>最新</w:t>
      </w:r>
      <w:r>
        <w:rPr>
          <w:rFonts w:hint="eastAsia"/>
        </w:rPr>
        <w:t>Gnome</w:t>
      </w:r>
      <w:r>
        <w:rPr>
          <w:rFonts w:hint="eastAsia"/>
        </w:rPr>
        <w:t>版本下载地址：</w:t>
      </w:r>
    </w:p>
    <w:p w14:paraId="4A721A31" w14:textId="2BD8FF8F" w:rsidR="003E70A2" w:rsidRDefault="00184EBA" w:rsidP="00347BAC">
      <w:hyperlink r:id="rId11" w:history="1">
        <w:r w:rsidR="003E70A2">
          <w:rPr>
            <w:rStyle w:val="af3"/>
          </w:rPr>
          <w:t>https://mirrors.tuna.tsinghua.edu.cn/osdn/storage/g/m/ma/manjaro/gnome/20.0.3/</w:t>
        </w:r>
      </w:hyperlink>
    </w:p>
    <w:p w14:paraId="3ED0DD27" w14:textId="6DC0F097" w:rsidR="003E70A2" w:rsidRDefault="003E70A2" w:rsidP="00347BAC"/>
    <w:p w14:paraId="1DDABF61" w14:textId="1D69C0A1" w:rsidR="003E70A2" w:rsidRDefault="00287CE8" w:rsidP="00287CE8">
      <w:pPr>
        <w:pStyle w:val="2"/>
      </w:pPr>
      <w:r>
        <w:rPr>
          <w:rFonts w:hint="eastAsia"/>
        </w:rPr>
        <w:t>Manjaro</w:t>
      </w:r>
      <w:r>
        <w:t xml:space="preserve"> </w:t>
      </w:r>
      <w:r>
        <w:rPr>
          <w:rFonts w:hint="eastAsia"/>
        </w:rPr>
        <w:t>安装</w:t>
      </w:r>
    </w:p>
    <w:p w14:paraId="7D0F94B6" w14:textId="7F47FADD" w:rsidR="00287CE8" w:rsidRDefault="001F2845" w:rsidP="00287CE8">
      <w:r>
        <w:rPr>
          <w:rFonts w:hint="eastAsia"/>
        </w:rPr>
        <w:t>安装到</w:t>
      </w:r>
      <w:r>
        <w:rPr>
          <w:rFonts w:hint="eastAsia"/>
        </w:rPr>
        <w:t>VMware</w:t>
      </w:r>
      <w:r>
        <w:rPr>
          <w:rFonts w:hint="eastAsia"/>
        </w:rPr>
        <w:t>虚拟机。</w:t>
      </w:r>
    </w:p>
    <w:p w14:paraId="076FFEF4" w14:textId="6E94841F" w:rsidR="001F2845" w:rsidRDefault="001F2845" w:rsidP="00287CE8"/>
    <w:p w14:paraId="3ED06702" w14:textId="723FEE0D" w:rsidR="00436750" w:rsidRPr="00436750" w:rsidRDefault="00036716" w:rsidP="00436750">
      <w:pPr>
        <w:pStyle w:val="1"/>
      </w:pPr>
      <w:r>
        <w:rPr>
          <w:rFonts w:hint="eastAsia"/>
        </w:rPr>
        <w:t>Manjaro</w:t>
      </w:r>
      <w:r>
        <w:t xml:space="preserve"> </w:t>
      </w:r>
      <w:r>
        <w:rPr>
          <w:rFonts w:hint="eastAsia"/>
        </w:rPr>
        <w:t>基本使用</w:t>
      </w:r>
    </w:p>
    <w:p w14:paraId="151E299A" w14:textId="5A027F2A" w:rsidR="00036716" w:rsidRDefault="00036716" w:rsidP="00036716">
      <w:pPr>
        <w:pStyle w:val="2"/>
      </w:pPr>
      <w:r>
        <w:rPr>
          <w:rFonts w:hint="eastAsia"/>
        </w:rPr>
        <w:t>配置镜像</w:t>
      </w:r>
      <w:r w:rsidR="00B8704E">
        <w:rPr>
          <w:rFonts w:hint="eastAsia"/>
        </w:rPr>
        <w:t>和更新</w:t>
      </w:r>
    </w:p>
    <w:p w14:paraId="29590033" w14:textId="33DF7A2F" w:rsidR="00036716" w:rsidRDefault="00036716" w:rsidP="00036716">
      <w:r>
        <w:rPr>
          <w:rFonts w:hint="eastAsia"/>
        </w:rPr>
        <w:t>打开配置文件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716" w14:paraId="6B92584A" w14:textId="77777777" w:rsidTr="00036716">
        <w:tc>
          <w:tcPr>
            <w:tcW w:w="8296" w:type="dxa"/>
          </w:tcPr>
          <w:p w14:paraId="043475A8" w14:textId="34997DFA" w:rsidR="00036716" w:rsidRDefault="00036716" w:rsidP="00036716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nano</w:t>
            </w:r>
            <w:r>
              <w:t xml:space="preserve"> /etc/pacman.conf</w:t>
            </w:r>
          </w:p>
        </w:tc>
      </w:tr>
    </w:tbl>
    <w:p w14:paraId="1F5F2F6C" w14:textId="556FAE35" w:rsidR="00036716" w:rsidRDefault="00036716" w:rsidP="00036716"/>
    <w:p w14:paraId="22613ACB" w14:textId="26572198" w:rsidR="00562FCC" w:rsidRDefault="00036716" w:rsidP="00036716">
      <w:r>
        <w:rPr>
          <w:rFonts w:hint="eastAsia"/>
        </w:rPr>
        <w:t>然后添加如下代码：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FCC" w14:paraId="1B995ACD" w14:textId="77777777" w:rsidTr="00036716">
        <w:tc>
          <w:tcPr>
            <w:tcW w:w="8296" w:type="dxa"/>
          </w:tcPr>
          <w:p w14:paraId="3B5BFA63" w14:textId="77777777" w:rsidR="00562FCC" w:rsidRDefault="00562FCC" w:rsidP="00562FCC">
            <w:r>
              <w:t>[multilib]</w:t>
            </w:r>
          </w:p>
          <w:p w14:paraId="52A183D3" w14:textId="77777777" w:rsidR="00562FCC" w:rsidRDefault="00562FCC" w:rsidP="00562FCC">
            <w:r>
              <w:t>SigLevel = PackageRequired</w:t>
            </w:r>
          </w:p>
          <w:p w14:paraId="589307A6" w14:textId="194B2A05" w:rsidR="00562FCC" w:rsidRDefault="00562FCC" w:rsidP="00562FCC">
            <w:r>
              <w:t>Include = /etc/pacman.d/mirrorlist</w:t>
            </w:r>
          </w:p>
        </w:tc>
      </w:tr>
      <w:tr w:rsidR="000F6D62" w14:paraId="49D374A0" w14:textId="77777777" w:rsidTr="00036716">
        <w:tc>
          <w:tcPr>
            <w:tcW w:w="8296" w:type="dxa"/>
          </w:tcPr>
          <w:p w14:paraId="17343B4B" w14:textId="5C575A57" w:rsidR="000F6D62" w:rsidRDefault="000F6D62" w:rsidP="00562FCC">
            <w:r>
              <w:rPr>
                <w:rFonts w:hint="eastAsia"/>
              </w:rPr>
              <w:t>在该代码下加入如下代码：</w:t>
            </w:r>
          </w:p>
        </w:tc>
      </w:tr>
      <w:tr w:rsidR="00036716" w14:paraId="51F801C5" w14:textId="77777777" w:rsidTr="00036716">
        <w:tc>
          <w:tcPr>
            <w:tcW w:w="8296" w:type="dxa"/>
          </w:tcPr>
          <w:p w14:paraId="22CB0CD9" w14:textId="77777777" w:rsidR="00036716" w:rsidRDefault="00036716" w:rsidP="00036716">
            <w:r>
              <w:rPr>
                <w:rFonts w:hint="eastAsia"/>
              </w:rPr>
              <w:t>[</w:t>
            </w:r>
            <w:r>
              <w:t>archlinuxcn]</w:t>
            </w:r>
          </w:p>
          <w:p w14:paraId="23025579" w14:textId="77777777" w:rsidR="00036716" w:rsidRDefault="00036716" w:rsidP="00036716">
            <w:r>
              <w:rPr>
                <w:rFonts w:hint="eastAsia"/>
              </w:rPr>
              <w:t>S</w:t>
            </w:r>
            <w:r>
              <w:t>igLevel = Never</w:t>
            </w:r>
          </w:p>
          <w:p w14:paraId="774FF85D" w14:textId="33F28FD4" w:rsidR="00036716" w:rsidRDefault="00036716" w:rsidP="00036716">
            <w:r>
              <w:rPr>
                <w:rFonts w:hint="eastAsia"/>
              </w:rPr>
              <w:t>S</w:t>
            </w:r>
            <w:r>
              <w:t>erver = https://mirrors.tuna.tsinghua.edu.cn/archlinuxcn/$arch</w:t>
            </w:r>
          </w:p>
        </w:tc>
      </w:tr>
    </w:tbl>
    <w:p w14:paraId="60330DAD" w14:textId="37EB7E65" w:rsidR="00036716" w:rsidRDefault="00036716" w:rsidP="00036716"/>
    <w:p w14:paraId="605CAC0D" w14:textId="7560C238" w:rsidR="00F66E4A" w:rsidRDefault="00F66E4A" w:rsidP="00036716">
      <w:r>
        <w:rPr>
          <w:rFonts w:hint="eastAsia"/>
        </w:rPr>
        <w:t>更新镜像源：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81F" w14:paraId="36FFADBE" w14:textId="77777777" w:rsidTr="0040581F">
        <w:tc>
          <w:tcPr>
            <w:tcW w:w="8296" w:type="dxa"/>
          </w:tcPr>
          <w:p w14:paraId="75116294" w14:textId="306EA723" w:rsidR="009643A4" w:rsidRDefault="009643A4" w:rsidP="00036716">
            <w:r w:rsidRPr="009643A4">
              <w:t>sudo pacman-mirrors -i -c China -m rank</w:t>
            </w:r>
          </w:p>
        </w:tc>
      </w:tr>
    </w:tbl>
    <w:p w14:paraId="1C07D914" w14:textId="343B4865" w:rsidR="00F66E4A" w:rsidRDefault="00F66E4A" w:rsidP="00036716"/>
    <w:p w14:paraId="61550EA6" w14:textId="51D1CC4C" w:rsidR="00A840B2" w:rsidRDefault="00A840B2" w:rsidP="00036716">
      <w:r>
        <w:rPr>
          <w:rFonts w:hint="eastAsia"/>
        </w:rPr>
        <w:t>更新源列表：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40B2" w14:paraId="7E713BA1" w14:textId="77777777" w:rsidTr="00A840B2">
        <w:tc>
          <w:tcPr>
            <w:tcW w:w="8296" w:type="dxa"/>
          </w:tcPr>
          <w:p w14:paraId="254FB8CC" w14:textId="42AE80B6" w:rsidR="00A840B2" w:rsidRDefault="00A840B2" w:rsidP="00036716">
            <w:r w:rsidRPr="00A840B2">
              <w:t>sudo pacman-mirrors -g</w:t>
            </w:r>
          </w:p>
        </w:tc>
      </w:tr>
    </w:tbl>
    <w:p w14:paraId="789750E7" w14:textId="6007B131" w:rsidR="00A840B2" w:rsidRDefault="00A840B2" w:rsidP="00036716"/>
    <w:p w14:paraId="222587A2" w14:textId="77777777" w:rsidR="00A840B2" w:rsidRPr="00961DD9" w:rsidRDefault="00A840B2" w:rsidP="00036716"/>
    <w:p w14:paraId="6ED97D3C" w14:textId="5CA0DD86" w:rsidR="0040581F" w:rsidRDefault="0040581F" w:rsidP="00036716">
      <w:r>
        <w:rPr>
          <w:rFonts w:hint="eastAsia"/>
        </w:rPr>
        <w:lastRenderedPageBreak/>
        <w:t>更新系统：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2FA2" w14:paraId="2B5D2D2B" w14:textId="77777777" w:rsidTr="0049191F">
        <w:tc>
          <w:tcPr>
            <w:tcW w:w="8296" w:type="dxa"/>
          </w:tcPr>
          <w:p w14:paraId="25C5ABD1" w14:textId="5BA406CB" w:rsidR="00652FA2" w:rsidRDefault="00652FA2" w:rsidP="00036716">
            <w:r>
              <w:rPr>
                <w:rFonts w:hint="eastAsia"/>
              </w:rPr>
              <w:t>sudo</w:t>
            </w:r>
            <w:r>
              <w:t xml:space="preserve"> pacman -Syyu </w:t>
            </w:r>
            <w:r>
              <w:rPr>
                <w:rFonts w:hint="eastAsia"/>
              </w:rPr>
              <w:t>强制更新</w:t>
            </w:r>
          </w:p>
        </w:tc>
      </w:tr>
    </w:tbl>
    <w:p w14:paraId="225F37AC" w14:textId="531A3CBB" w:rsidR="0040581F" w:rsidRDefault="0040581F" w:rsidP="00036716"/>
    <w:p w14:paraId="3098B79D" w14:textId="764B56ED" w:rsidR="007857DF" w:rsidRDefault="007857DF" w:rsidP="00036716">
      <w:r>
        <w:rPr>
          <w:rFonts w:hint="eastAsia"/>
        </w:rPr>
        <w:t>更新密钥：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596" w14:paraId="67BEFE0B" w14:textId="77777777" w:rsidTr="00A35596">
        <w:tc>
          <w:tcPr>
            <w:tcW w:w="8296" w:type="dxa"/>
          </w:tcPr>
          <w:p w14:paraId="7082DF57" w14:textId="345A4F7B" w:rsidR="00A35596" w:rsidRDefault="00A35596" w:rsidP="00036716">
            <w:r w:rsidRPr="00A35596">
              <w:t>sudo pacman -S archlinuxcn-keyring</w:t>
            </w:r>
          </w:p>
        </w:tc>
      </w:tr>
    </w:tbl>
    <w:p w14:paraId="4352C3A6" w14:textId="1BC32E37" w:rsidR="007857DF" w:rsidRDefault="007857DF" w:rsidP="00036716"/>
    <w:p w14:paraId="29D0B924" w14:textId="475B66A8" w:rsidR="007F7D33" w:rsidRDefault="007F7D33" w:rsidP="00036716"/>
    <w:p w14:paraId="187E06F0" w14:textId="483ADEFD" w:rsidR="007F7D33" w:rsidRDefault="007F7D33" w:rsidP="00036716">
      <w:r w:rsidRPr="007123D0">
        <w:rPr>
          <w:rFonts w:hint="eastAsia"/>
          <w:b/>
          <w:bCs/>
        </w:rPr>
        <w:t>使用阿里云的源</w:t>
      </w:r>
      <w:r>
        <w:rPr>
          <w:rFonts w:hint="eastAsia"/>
        </w:rPr>
        <w:t>：</w:t>
      </w:r>
    </w:p>
    <w:p w14:paraId="15895FA3" w14:textId="259D073F" w:rsidR="007F7D33" w:rsidRDefault="00184EBA" w:rsidP="00036716">
      <w:hyperlink r:id="rId12" w:history="1">
        <w:r w:rsidR="00123F17">
          <w:rPr>
            <w:rStyle w:val="af3"/>
          </w:rPr>
          <w:t>https://developer.aliyun.com/mirror/manjaro</w:t>
        </w:r>
      </w:hyperlink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3F17" w14:paraId="734ABD43" w14:textId="77777777" w:rsidTr="00123F17">
        <w:tc>
          <w:tcPr>
            <w:tcW w:w="8296" w:type="dxa"/>
          </w:tcPr>
          <w:p w14:paraId="00B4B641" w14:textId="77777777" w:rsidR="00123F17" w:rsidRDefault="00123F17" w:rsidP="00036716">
            <w:r w:rsidRPr="00123F17">
              <w:t>sudo pacman-mirrors -i -c China -m rank</w:t>
            </w:r>
          </w:p>
          <w:p w14:paraId="7CB628DE" w14:textId="1F06D83F" w:rsidR="00123F17" w:rsidRDefault="00123F17" w:rsidP="00036716">
            <w:r w:rsidRPr="00123F17">
              <w:t>sudo pacman -Syy</w:t>
            </w:r>
          </w:p>
        </w:tc>
      </w:tr>
    </w:tbl>
    <w:p w14:paraId="142BCD43" w14:textId="3F4CB513" w:rsidR="00123F17" w:rsidRDefault="00184EBA" w:rsidP="00036716">
      <w:hyperlink r:id="rId13" w:history="1">
        <w:r w:rsidR="00C26657">
          <w:rPr>
            <w:rStyle w:val="af3"/>
          </w:rPr>
          <w:t>https://developer.aliyun.com/mirror/archlinuxcn</w:t>
        </w:r>
      </w:hyperlink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657" w14:paraId="7EF05700" w14:textId="77777777" w:rsidTr="00C26657">
        <w:tc>
          <w:tcPr>
            <w:tcW w:w="8296" w:type="dxa"/>
          </w:tcPr>
          <w:p w14:paraId="065DC5F3" w14:textId="28772969" w:rsidR="00C26657" w:rsidRDefault="00C26657" w:rsidP="00C26657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nano</w:t>
            </w:r>
            <w:r>
              <w:t xml:space="preserve"> </w:t>
            </w:r>
            <w:r w:rsidRPr="00C26657">
              <w:t>/etc/pacman.conf</w:t>
            </w:r>
          </w:p>
          <w:p w14:paraId="7D0960A4" w14:textId="77777777" w:rsidR="00C26657" w:rsidRDefault="00C26657" w:rsidP="00C26657"/>
          <w:p w14:paraId="49AD519E" w14:textId="567FB9D7" w:rsidR="00C26657" w:rsidRDefault="00C26657" w:rsidP="00C26657">
            <w:r>
              <w:t>[archlinuxcn]</w:t>
            </w:r>
          </w:p>
          <w:p w14:paraId="7406E4FF" w14:textId="0CD01639" w:rsidR="00776029" w:rsidRDefault="00C26657" w:rsidP="00C26657">
            <w:pPr>
              <w:rPr>
                <w:rFonts w:hint="eastAsia"/>
              </w:rPr>
            </w:pPr>
            <w:r>
              <w:t>Server = https://mirrors.aliyun.com/archlinuxcn/$arch</w:t>
            </w:r>
          </w:p>
          <w:p w14:paraId="6060C4AE" w14:textId="37561528" w:rsidR="00776029" w:rsidRDefault="00776029" w:rsidP="00C26657">
            <w:r w:rsidRPr="00776029">
              <w:t>sudo pacman -Syy &amp;&amp; sudo pacman -S archlinuxcn-keyring</w:t>
            </w:r>
          </w:p>
          <w:p w14:paraId="3629DC2C" w14:textId="478BFC74" w:rsidR="00776029" w:rsidRPr="00C26657" w:rsidRDefault="00776029" w:rsidP="00C26657"/>
        </w:tc>
      </w:tr>
    </w:tbl>
    <w:p w14:paraId="7CCB5DB6" w14:textId="77777777" w:rsidR="00C26657" w:rsidRDefault="00C26657" w:rsidP="00036716"/>
    <w:p w14:paraId="30E97D63" w14:textId="77777777" w:rsidR="007F7D33" w:rsidRPr="007F7D33" w:rsidRDefault="007F7D33" w:rsidP="00036716"/>
    <w:p w14:paraId="3650C174" w14:textId="77777777" w:rsidR="007857DF" w:rsidRDefault="007857DF" w:rsidP="00036716"/>
    <w:p w14:paraId="5E5BC130" w14:textId="7D68EAA3" w:rsidR="002C5360" w:rsidRDefault="002C5360" w:rsidP="00036716">
      <w:r>
        <w:rPr>
          <w:rFonts w:hint="eastAsia"/>
        </w:rPr>
        <w:t>然后重启系统：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5360" w14:paraId="5BD5DC7E" w14:textId="77777777" w:rsidTr="002C5360">
        <w:tc>
          <w:tcPr>
            <w:tcW w:w="8296" w:type="dxa"/>
          </w:tcPr>
          <w:p w14:paraId="543DA453" w14:textId="3678AD88" w:rsidR="002C5360" w:rsidRDefault="002C5360" w:rsidP="00036716">
            <w:r>
              <w:rPr>
                <w:rFonts w:hint="eastAsia"/>
              </w:rPr>
              <w:t>reboot</w:t>
            </w:r>
          </w:p>
        </w:tc>
      </w:tr>
    </w:tbl>
    <w:p w14:paraId="3CFE732A" w14:textId="77777777" w:rsidR="002C5360" w:rsidRDefault="002C5360" w:rsidP="00036716"/>
    <w:p w14:paraId="39BBCD5D" w14:textId="3706705B" w:rsidR="009C29BF" w:rsidRDefault="009C29BF">
      <w:pPr>
        <w:pStyle w:val="2"/>
      </w:pPr>
      <w:r>
        <w:rPr>
          <w:rFonts w:hint="eastAsia"/>
        </w:rPr>
        <w:t>软件包管理器</w:t>
      </w:r>
    </w:p>
    <w:p w14:paraId="0D1132BF" w14:textId="10369A52" w:rsidR="009C29BF" w:rsidRDefault="009C29BF" w:rsidP="009C29BF">
      <w:r>
        <w:rPr>
          <w:rFonts w:hint="eastAsia"/>
        </w:rPr>
        <w:t>除了</w:t>
      </w:r>
      <w:r>
        <w:rPr>
          <w:rFonts w:hint="eastAsia"/>
        </w:rPr>
        <w:t>pacman</w:t>
      </w:r>
      <w:r>
        <w:rPr>
          <w:rFonts w:hint="eastAsia"/>
        </w:rPr>
        <w:t>这个软件包管理器之外，常用的其它软件包管理器包括如下：</w:t>
      </w:r>
      <w:r w:rsidR="002F491A" w:rsidRPr="002F491A">
        <w:t>yaourt</w:t>
      </w:r>
      <w:r w:rsidR="00A41E6A">
        <w:rPr>
          <w:rFonts w:hint="eastAsia"/>
        </w:rPr>
        <w:t>以及</w:t>
      </w:r>
      <w:r w:rsidR="00A41E6A" w:rsidRPr="00A41E6A">
        <w:rPr>
          <w:rFonts w:hint="eastAsia"/>
        </w:rPr>
        <w:t>yay</w:t>
      </w:r>
      <w:r w:rsidR="00A41E6A" w:rsidRPr="00A41E6A">
        <w:rPr>
          <w:rFonts w:hint="eastAsia"/>
        </w:rPr>
        <w:t>、</w:t>
      </w:r>
      <w:r w:rsidR="00A41E6A" w:rsidRPr="00A41E6A">
        <w:rPr>
          <w:rFonts w:hint="eastAsia"/>
        </w:rPr>
        <w:t>aurman</w:t>
      </w:r>
      <w:r w:rsidR="00A41E6A" w:rsidRPr="00A41E6A">
        <w:rPr>
          <w:rFonts w:hint="eastAsia"/>
        </w:rPr>
        <w:t>、</w:t>
      </w:r>
      <w:r w:rsidR="00A41E6A" w:rsidRPr="00A41E6A">
        <w:rPr>
          <w:rFonts w:hint="eastAsia"/>
        </w:rPr>
        <w:t>pakku</w:t>
      </w:r>
      <w:r w:rsidR="00A41E6A">
        <w:rPr>
          <w:rFonts w:hint="eastAsia"/>
        </w:rPr>
        <w:t>、</w:t>
      </w:r>
      <w:r w:rsidR="00A41E6A" w:rsidRPr="00A41E6A">
        <w:rPr>
          <w:rFonts w:hint="eastAsia"/>
        </w:rPr>
        <w:t>aurutils</w:t>
      </w:r>
      <w:r w:rsidR="00A41E6A" w:rsidRPr="00A41E6A">
        <w:rPr>
          <w:rFonts w:hint="eastAsia"/>
        </w:rPr>
        <w:t>。</w:t>
      </w:r>
    </w:p>
    <w:p w14:paraId="19CB0838" w14:textId="1D070A50" w:rsidR="00CA4F60" w:rsidRDefault="00CA4F60" w:rsidP="009C29BF"/>
    <w:p w14:paraId="32235ADB" w14:textId="481A8331" w:rsidR="00CA4F60" w:rsidRDefault="00CA4F60" w:rsidP="009C29BF">
      <w:r>
        <w:rPr>
          <w:rFonts w:hint="eastAsia"/>
        </w:rPr>
        <w:t>软件包列表：</w:t>
      </w:r>
    </w:p>
    <w:p w14:paraId="3C27C0D9" w14:textId="27BFFEDC" w:rsidR="00CA4F60" w:rsidRDefault="00184EBA" w:rsidP="009C29BF">
      <w:hyperlink r:id="rId14" w:history="1">
        <w:r w:rsidR="00CA4F60">
          <w:rPr>
            <w:rStyle w:val="af3"/>
          </w:rPr>
          <w:t>https://aur.tuna.tsinghua.edu.cn/packages/</w:t>
        </w:r>
      </w:hyperlink>
    </w:p>
    <w:p w14:paraId="6A474CF2" w14:textId="77777777" w:rsidR="009C29BF" w:rsidRDefault="009C29BF" w:rsidP="009C29BF"/>
    <w:p w14:paraId="60F7573A" w14:textId="11B107DE" w:rsidR="009C29BF" w:rsidRDefault="002F491A" w:rsidP="002F491A">
      <w:pPr>
        <w:pStyle w:val="3"/>
      </w:pPr>
      <w:r w:rsidRPr="002F491A">
        <w:t>yaourt</w:t>
      </w:r>
    </w:p>
    <w:p w14:paraId="5ADF615E" w14:textId="472251AA" w:rsidR="002F491A" w:rsidRDefault="002F491A" w:rsidP="00C165C4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yaourt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91A" w14:paraId="519FE8E2" w14:textId="77777777" w:rsidTr="002F491A">
        <w:tc>
          <w:tcPr>
            <w:tcW w:w="8296" w:type="dxa"/>
          </w:tcPr>
          <w:p w14:paraId="3A61B66B" w14:textId="6DE2D30B" w:rsidR="002F491A" w:rsidRDefault="002505A0" w:rsidP="009C29BF">
            <w:r>
              <w:rPr>
                <w:rFonts w:hint="eastAsia"/>
              </w:rPr>
              <w:t>sudo</w:t>
            </w:r>
            <w:r>
              <w:t xml:space="preserve"> </w:t>
            </w:r>
            <w:r w:rsidR="002F491A">
              <w:rPr>
                <w:rFonts w:hint="eastAsia"/>
              </w:rPr>
              <w:t>pacman</w:t>
            </w:r>
            <w:r w:rsidR="002F491A">
              <w:t xml:space="preserve"> </w:t>
            </w:r>
            <w:r w:rsidR="002F491A">
              <w:rPr>
                <w:rFonts w:hint="eastAsia"/>
              </w:rPr>
              <w:t>-S</w:t>
            </w:r>
            <w:r w:rsidR="002F491A">
              <w:t xml:space="preserve"> </w:t>
            </w:r>
            <w:r w:rsidR="002F491A">
              <w:rPr>
                <w:rFonts w:hint="eastAsia"/>
              </w:rPr>
              <w:t>yaourt</w:t>
            </w:r>
          </w:p>
        </w:tc>
      </w:tr>
    </w:tbl>
    <w:p w14:paraId="0AA3B4FD" w14:textId="77777777" w:rsidR="002F491A" w:rsidRDefault="002F491A" w:rsidP="009C29BF"/>
    <w:p w14:paraId="17A949BF" w14:textId="297ADA64" w:rsidR="002F491A" w:rsidRDefault="00C165C4" w:rsidP="00C165C4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 xml:space="preserve"> yaourt</w:t>
      </w:r>
    </w:p>
    <w:p w14:paraId="7C29A93B" w14:textId="3E617B02" w:rsidR="00C165C4" w:rsidRDefault="00D1025F" w:rsidP="009C29BF">
      <w:r>
        <w:rPr>
          <w:rFonts w:hint="eastAsia"/>
        </w:rPr>
        <w:t>yaourt</w:t>
      </w:r>
      <w:r>
        <w:t xml:space="preserve"> </w:t>
      </w:r>
      <w:r>
        <w:rPr>
          <w:rFonts w:hint="eastAsia"/>
        </w:rPr>
        <w:t>使用与</w:t>
      </w:r>
      <w:r>
        <w:rPr>
          <w:rFonts w:hint="eastAsia"/>
        </w:rPr>
        <w:t xml:space="preserve"> pacman</w:t>
      </w:r>
      <w:r>
        <w:t xml:space="preserve"> </w:t>
      </w:r>
      <w:r>
        <w:rPr>
          <w:rFonts w:hint="eastAsia"/>
        </w:rPr>
        <w:t>类似，以下是常用命令：</w:t>
      </w:r>
    </w:p>
    <w:p w14:paraId="3CB8D2B8" w14:textId="77777777" w:rsidR="00D1025F" w:rsidRDefault="00D1025F" w:rsidP="009C29BF"/>
    <w:p w14:paraId="7C8F9700" w14:textId="594DB0CE" w:rsidR="00C165C4" w:rsidRDefault="00013046" w:rsidP="00013046">
      <w:pPr>
        <w:pStyle w:val="4"/>
      </w:pPr>
      <w:r>
        <w:rPr>
          <w:rFonts w:hint="eastAsia"/>
        </w:rPr>
        <w:t>配置和更新</w:t>
      </w:r>
      <w:r>
        <w:rPr>
          <w:rFonts w:hint="eastAsia"/>
        </w:rPr>
        <w:t xml:space="preserve"> yaourt</w:t>
      </w:r>
      <w:r>
        <w:t xml:space="preserve"> </w:t>
      </w:r>
      <w:r>
        <w:rPr>
          <w:rFonts w:hint="eastAsia"/>
        </w:rPr>
        <w:t>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24FD" w14:paraId="49AE33E3" w14:textId="77777777" w:rsidTr="00B524FD">
        <w:tc>
          <w:tcPr>
            <w:tcW w:w="8296" w:type="dxa"/>
          </w:tcPr>
          <w:p w14:paraId="6C77C42F" w14:textId="7388A71B" w:rsidR="00B524FD" w:rsidRDefault="00B524FD" w:rsidP="00013046">
            <w:r w:rsidRPr="00B524FD">
              <w:t>sudo nano /etc/yaourtrc</w:t>
            </w:r>
          </w:p>
        </w:tc>
      </w:tr>
      <w:tr w:rsidR="00B524FD" w14:paraId="1D52AB33" w14:textId="77777777" w:rsidTr="00B524FD">
        <w:tc>
          <w:tcPr>
            <w:tcW w:w="8296" w:type="dxa"/>
          </w:tcPr>
          <w:p w14:paraId="2B37F8DB" w14:textId="3D3B8B19" w:rsidR="00B524FD" w:rsidRPr="00B524FD" w:rsidRDefault="00B524FD" w:rsidP="00013046">
            <w:r>
              <w:rPr>
                <w:rFonts w:hint="eastAsia"/>
              </w:rPr>
              <w:t>添加如下配置</w:t>
            </w:r>
          </w:p>
        </w:tc>
      </w:tr>
      <w:tr w:rsidR="00B524FD" w14:paraId="487A8B51" w14:textId="77777777" w:rsidTr="00B524FD">
        <w:tc>
          <w:tcPr>
            <w:tcW w:w="8296" w:type="dxa"/>
          </w:tcPr>
          <w:p w14:paraId="26C757A8" w14:textId="0D1B4FED" w:rsidR="00B524FD" w:rsidRDefault="00B524FD" w:rsidP="00013046">
            <w:r w:rsidRPr="00B524FD">
              <w:t>AURURL="https://aur.tuna.tsinghua.edu.cn"</w:t>
            </w:r>
          </w:p>
        </w:tc>
      </w:tr>
    </w:tbl>
    <w:p w14:paraId="1484ABFA" w14:textId="22C6EB12" w:rsidR="00013046" w:rsidRDefault="00013046" w:rsidP="00013046"/>
    <w:p w14:paraId="4434CA8F" w14:textId="50473312" w:rsidR="00B524FD" w:rsidRDefault="00B524FD" w:rsidP="00013046">
      <w:r>
        <w:rPr>
          <w:rFonts w:hint="eastAsia"/>
        </w:rPr>
        <w:t>然后执行如下命令：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016" w14:paraId="200C35FD" w14:textId="77777777" w:rsidTr="000D7016">
        <w:tc>
          <w:tcPr>
            <w:tcW w:w="8296" w:type="dxa"/>
          </w:tcPr>
          <w:p w14:paraId="752ED0C6" w14:textId="0D3FB188" w:rsidR="000D7016" w:rsidRDefault="000D7016" w:rsidP="00013046">
            <w:r w:rsidRPr="000D7016">
              <w:t>yaourt -Syyu</w:t>
            </w:r>
          </w:p>
        </w:tc>
      </w:tr>
    </w:tbl>
    <w:p w14:paraId="567F2A62" w14:textId="77777777" w:rsidR="00B524FD" w:rsidRPr="00013046" w:rsidRDefault="00B524FD" w:rsidP="00013046"/>
    <w:p w14:paraId="6B3A51A5" w14:textId="77777777" w:rsidR="00013046" w:rsidRDefault="00013046" w:rsidP="009C29BF"/>
    <w:p w14:paraId="0D3A6469" w14:textId="38760048" w:rsidR="00956E5C" w:rsidRDefault="00956E5C" w:rsidP="00956E5C">
      <w:pPr>
        <w:pStyle w:val="3"/>
        <w:tabs>
          <w:tab w:val="clear" w:pos="0"/>
          <w:tab w:val="clear" w:pos="420"/>
        </w:tabs>
      </w:pPr>
      <w:r>
        <w:rPr>
          <w:rFonts w:hint="eastAsia"/>
        </w:rPr>
        <w:t>yay</w:t>
      </w:r>
    </w:p>
    <w:p w14:paraId="21F5A259" w14:textId="268DBB87" w:rsidR="00323D44" w:rsidRDefault="00323D44" w:rsidP="00323D44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yay</w:t>
      </w:r>
    </w:p>
    <w:p w14:paraId="265FF187" w14:textId="77777777" w:rsidR="00323D44" w:rsidRPr="00323D44" w:rsidRDefault="00323D44" w:rsidP="00323D4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D44" w14:paraId="5282949E" w14:textId="77777777" w:rsidTr="00323D44">
        <w:tc>
          <w:tcPr>
            <w:tcW w:w="8296" w:type="dxa"/>
          </w:tcPr>
          <w:p w14:paraId="6AC63F98" w14:textId="385E32B0" w:rsidR="00323D44" w:rsidRDefault="00323D44" w:rsidP="00956E5C">
            <w:r>
              <w:rPr>
                <w:rFonts w:hint="eastAsia"/>
              </w:rPr>
              <w:t>s</w:t>
            </w:r>
            <w:r>
              <w:t>udo pacman -S yay</w:t>
            </w:r>
          </w:p>
        </w:tc>
      </w:tr>
    </w:tbl>
    <w:p w14:paraId="2E3C9D17" w14:textId="77777777" w:rsidR="00956E5C" w:rsidRPr="00956E5C" w:rsidRDefault="00956E5C" w:rsidP="00956E5C"/>
    <w:p w14:paraId="541117F8" w14:textId="3537B599" w:rsidR="00956E5C" w:rsidRDefault="00956E5C" w:rsidP="009C29BF"/>
    <w:p w14:paraId="353E8AAB" w14:textId="6B9E5FF0" w:rsidR="00232E02" w:rsidRDefault="00232E02" w:rsidP="00232E02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 xml:space="preserve"> yay</w:t>
      </w:r>
    </w:p>
    <w:p w14:paraId="35D3682F" w14:textId="09E89E49" w:rsidR="00232E02" w:rsidRDefault="00232E02" w:rsidP="00232E02"/>
    <w:p w14:paraId="3C0D07AC" w14:textId="57A9AA3C" w:rsidR="00232E02" w:rsidRDefault="00232E02" w:rsidP="00232E02">
      <w:pPr>
        <w:pStyle w:val="4"/>
      </w:pPr>
      <w:r>
        <w:rPr>
          <w:rFonts w:hint="eastAsia"/>
        </w:rPr>
        <w:t>配置和更新</w:t>
      </w:r>
      <w:r>
        <w:rPr>
          <w:rFonts w:hint="eastAsia"/>
        </w:rPr>
        <w:t xml:space="preserve"> yay</w:t>
      </w:r>
      <w:r>
        <w:t xml:space="preserve"> </w:t>
      </w:r>
      <w:r>
        <w:rPr>
          <w:rFonts w:hint="eastAsia"/>
        </w:rPr>
        <w:t>库</w:t>
      </w:r>
    </w:p>
    <w:p w14:paraId="5200F5F5" w14:textId="70F3F9B1" w:rsidR="00232E02" w:rsidRDefault="0070587C" w:rsidP="00232E02">
      <w:r>
        <w:rPr>
          <w:rFonts w:hint="eastAsia"/>
        </w:rPr>
        <w:t>执行如下命令：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87C" w14:paraId="57D10C72" w14:textId="77777777" w:rsidTr="0070587C">
        <w:tc>
          <w:tcPr>
            <w:tcW w:w="8296" w:type="dxa"/>
          </w:tcPr>
          <w:p w14:paraId="04AC0F3B" w14:textId="0680007E" w:rsidR="0070587C" w:rsidRDefault="0070587C" w:rsidP="00232E02">
            <w:r w:rsidRPr="0070587C">
              <w:t>yay --aururl "https://aur.tuna.tsinghua.edu.cn" --save</w:t>
            </w:r>
          </w:p>
        </w:tc>
      </w:tr>
    </w:tbl>
    <w:p w14:paraId="5ABEECBE" w14:textId="77777777" w:rsidR="0070587C" w:rsidRDefault="0070587C" w:rsidP="00232E02"/>
    <w:p w14:paraId="79C578D6" w14:textId="4CF85D5C" w:rsidR="0070587C" w:rsidRDefault="0070587C" w:rsidP="00232E02">
      <w:r>
        <w:rPr>
          <w:rFonts w:hint="eastAsia"/>
        </w:rPr>
        <w:t>该命令的作用是在</w:t>
      </w:r>
      <w:r>
        <w:rPr>
          <w:rFonts w:hint="eastAsia"/>
        </w:rPr>
        <w:t xml:space="preserve"> </w:t>
      </w:r>
      <w:r w:rsidRPr="0070587C">
        <w:t>~/.config/yay/config.json</w:t>
      </w:r>
      <w:r>
        <w:t xml:space="preserve"> </w:t>
      </w:r>
      <w:r>
        <w:rPr>
          <w:rFonts w:hint="eastAsia"/>
        </w:rPr>
        <w:t>文件中添加上面的地址。</w:t>
      </w:r>
    </w:p>
    <w:p w14:paraId="6F227433" w14:textId="178C9B2A" w:rsidR="0070587C" w:rsidRDefault="0070587C" w:rsidP="00232E02"/>
    <w:p w14:paraId="082955C1" w14:textId="39BFAD78" w:rsidR="0070587C" w:rsidRDefault="0070587C" w:rsidP="00232E02">
      <w:r>
        <w:rPr>
          <w:rFonts w:hint="eastAsia"/>
        </w:rPr>
        <w:t>查看</w:t>
      </w:r>
      <w:r>
        <w:rPr>
          <w:rFonts w:hint="eastAsia"/>
        </w:rPr>
        <w:t>config.json</w:t>
      </w:r>
      <w:r>
        <w:rPr>
          <w:rFonts w:hint="eastAsia"/>
        </w:rPr>
        <w:t>配置文件的两种方式：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87C" w14:paraId="2F4AECCA" w14:textId="77777777" w:rsidTr="0070587C">
        <w:tc>
          <w:tcPr>
            <w:tcW w:w="8296" w:type="dxa"/>
          </w:tcPr>
          <w:p w14:paraId="33E690BA" w14:textId="4682F0F4" w:rsidR="0070587C" w:rsidRDefault="0070587C" w:rsidP="00232E02">
            <w:r w:rsidRPr="0070587C">
              <w:t>cat ~/.config/yay/config.json</w:t>
            </w:r>
          </w:p>
        </w:tc>
      </w:tr>
      <w:tr w:rsidR="0070587C" w14:paraId="62F67315" w14:textId="77777777" w:rsidTr="0070587C">
        <w:tc>
          <w:tcPr>
            <w:tcW w:w="8296" w:type="dxa"/>
          </w:tcPr>
          <w:p w14:paraId="686AC437" w14:textId="1E0E60B1" w:rsidR="0070587C" w:rsidRDefault="0070587C" w:rsidP="00232E02">
            <w:r w:rsidRPr="0070587C">
              <w:t>yay -P -g</w:t>
            </w:r>
          </w:p>
        </w:tc>
      </w:tr>
    </w:tbl>
    <w:p w14:paraId="096EAA04" w14:textId="77777777" w:rsidR="0070587C" w:rsidRDefault="0070587C" w:rsidP="00232E02"/>
    <w:p w14:paraId="3FEDDCE4" w14:textId="79724D58" w:rsidR="0070587C" w:rsidRDefault="00850D79" w:rsidP="00232E02">
      <w:r>
        <w:rPr>
          <w:rFonts w:hint="eastAsia"/>
        </w:rPr>
        <w:t>执行更新源命令：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0D79" w14:paraId="22B2969F" w14:textId="77777777" w:rsidTr="00850D79">
        <w:tc>
          <w:tcPr>
            <w:tcW w:w="8296" w:type="dxa"/>
          </w:tcPr>
          <w:p w14:paraId="2B16BF38" w14:textId="4E4BECED" w:rsidR="00850D79" w:rsidRDefault="00850D79" w:rsidP="00232E02">
            <w:r w:rsidRPr="00850D79">
              <w:t>yay -Syyu</w:t>
            </w:r>
          </w:p>
        </w:tc>
      </w:tr>
    </w:tbl>
    <w:p w14:paraId="310E1C96" w14:textId="77777777" w:rsidR="00850D79" w:rsidRDefault="00850D79" w:rsidP="00232E02"/>
    <w:p w14:paraId="40ABF0B4" w14:textId="77777777" w:rsidR="00850D79" w:rsidRPr="00232E02" w:rsidRDefault="00850D79" w:rsidP="00232E02"/>
    <w:p w14:paraId="31CC21A5" w14:textId="74386903" w:rsidR="00956E5C" w:rsidRDefault="00956E5C" w:rsidP="00956E5C">
      <w:pPr>
        <w:pStyle w:val="3"/>
        <w:tabs>
          <w:tab w:val="clear" w:pos="0"/>
          <w:tab w:val="clear" w:pos="420"/>
        </w:tabs>
      </w:pPr>
      <w:r>
        <w:rPr>
          <w:rFonts w:hint="eastAsia"/>
        </w:rPr>
        <w:t>aurman</w:t>
      </w:r>
    </w:p>
    <w:p w14:paraId="33218F74" w14:textId="29891641" w:rsidR="00956E5C" w:rsidRDefault="00956E5C" w:rsidP="009C29BF"/>
    <w:p w14:paraId="0B278F89" w14:textId="0F10DB98" w:rsidR="00956E5C" w:rsidRDefault="00956E5C" w:rsidP="00956E5C">
      <w:pPr>
        <w:pStyle w:val="3"/>
        <w:tabs>
          <w:tab w:val="clear" w:pos="0"/>
          <w:tab w:val="clear" w:pos="420"/>
        </w:tabs>
      </w:pPr>
      <w:r>
        <w:rPr>
          <w:rFonts w:hint="eastAsia"/>
        </w:rPr>
        <w:lastRenderedPageBreak/>
        <w:t>pakku</w:t>
      </w:r>
    </w:p>
    <w:p w14:paraId="14C506DA" w14:textId="65A48840" w:rsidR="00956E5C" w:rsidRDefault="00956E5C" w:rsidP="009C29BF"/>
    <w:p w14:paraId="740BDBC9" w14:textId="1F77DF26" w:rsidR="00956E5C" w:rsidRDefault="00956E5C" w:rsidP="00956E5C">
      <w:pPr>
        <w:pStyle w:val="3"/>
        <w:tabs>
          <w:tab w:val="clear" w:pos="0"/>
          <w:tab w:val="clear" w:pos="420"/>
        </w:tabs>
      </w:pPr>
      <w:r>
        <w:rPr>
          <w:rFonts w:hint="eastAsia"/>
        </w:rPr>
        <w:t>aurutils</w:t>
      </w:r>
    </w:p>
    <w:p w14:paraId="54B87817" w14:textId="77777777" w:rsidR="00956E5C" w:rsidRDefault="00956E5C" w:rsidP="009C29BF"/>
    <w:p w14:paraId="56BB17FB" w14:textId="77777777" w:rsidR="00C165C4" w:rsidRPr="009C29BF" w:rsidRDefault="00C165C4" w:rsidP="009C29BF"/>
    <w:p w14:paraId="36396FAB" w14:textId="48EDB992" w:rsidR="00263BE0" w:rsidRDefault="00263BE0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 xml:space="preserve"> hosts</w:t>
      </w:r>
      <w:r>
        <w:t xml:space="preserve"> </w:t>
      </w:r>
      <w:r>
        <w:rPr>
          <w:rFonts w:hint="eastAsia"/>
        </w:rPr>
        <w:t>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0FA7" w14:paraId="4C984C10" w14:textId="77777777" w:rsidTr="007E0FA7">
        <w:tc>
          <w:tcPr>
            <w:tcW w:w="8296" w:type="dxa"/>
          </w:tcPr>
          <w:p w14:paraId="3D3C47B9" w14:textId="5AF9412B" w:rsidR="007E0FA7" w:rsidRDefault="007E0FA7" w:rsidP="00263BE0">
            <w:r w:rsidRPr="007E0FA7">
              <w:t>sudo nano /etc/hosts</w:t>
            </w:r>
          </w:p>
        </w:tc>
      </w:tr>
      <w:tr w:rsidR="007E0FA7" w14:paraId="7BE5D258" w14:textId="77777777" w:rsidTr="007E0FA7">
        <w:tc>
          <w:tcPr>
            <w:tcW w:w="8296" w:type="dxa"/>
          </w:tcPr>
          <w:p w14:paraId="43C51C91" w14:textId="4FFCBDB3" w:rsidR="007E0FA7" w:rsidRPr="007E0FA7" w:rsidRDefault="00A642DD" w:rsidP="00263BE0">
            <w:r w:rsidRPr="00A642DD">
              <w:t>104.236.0.104   download.sublimetext.com</w:t>
            </w:r>
          </w:p>
        </w:tc>
      </w:tr>
      <w:tr w:rsidR="00A642DD" w14:paraId="7CC3F1EA" w14:textId="77777777" w:rsidTr="007E0FA7">
        <w:tc>
          <w:tcPr>
            <w:tcW w:w="8296" w:type="dxa"/>
          </w:tcPr>
          <w:p w14:paraId="45F901B9" w14:textId="77777777" w:rsidR="00A642DD" w:rsidRPr="00A642DD" w:rsidRDefault="00A642DD" w:rsidP="00263BE0"/>
        </w:tc>
      </w:tr>
    </w:tbl>
    <w:p w14:paraId="62F502AF" w14:textId="1EA355E4" w:rsidR="00263BE0" w:rsidRDefault="00263BE0" w:rsidP="00263BE0"/>
    <w:p w14:paraId="7B22D601" w14:textId="77777777" w:rsidR="00263BE0" w:rsidRDefault="00263BE0" w:rsidP="00263BE0"/>
    <w:p w14:paraId="5A26D417" w14:textId="77777777" w:rsidR="00263BE0" w:rsidRPr="00263BE0" w:rsidRDefault="00263BE0" w:rsidP="00263BE0"/>
    <w:p w14:paraId="26314E0F" w14:textId="09488C5C" w:rsidR="00436750" w:rsidRDefault="0044019B" w:rsidP="0044019B">
      <w:pPr>
        <w:pStyle w:val="2"/>
      </w:pPr>
      <w:r>
        <w:rPr>
          <w:rFonts w:hint="eastAsia"/>
        </w:rPr>
        <w:t>常用软件安装</w:t>
      </w:r>
    </w:p>
    <w:p w14:paraId="3F3D53A7" w14:textId="5C5DB1FD" w:rsidR="0080727A" w:rsidRDefault="00F400CF" w:rsidP="0080727A">
      <w:r>
        <w:rPr>
          <w:rFonts w:hint="eastAsia"/>
        </w:rPr>
        <w:t>常用软件安装参考：</w:t>
      </w:r>
    </w:p>
    <w:p w14:paraId="11822489" w14:textId="7E1E374D" w:rsidR="00F400CF" w:rsidRDefault="00184EBA" w:rsidP="0080727A">
      <w:hyperlink r:id="rId15" w:history="1">
        <w:r w:rsidR="00F400CF">
          <w:rPr>
            <w:rStyle w:val="af3"/>
          </w:rPr>
          <w:t>https://blog.csdn.net/weixin_43968923/article/details/86662256</w:t>
        </w:r>
      </w:hyperlink>
    </w:p>
    <w:p w14:paraId="683C761D" w14:textId="4A360A84" w:rsidR="00F400CF" w:rsidRDefault="00184EBA" w:rsidP="0080727A">
      <w:hyperlink r:id="rId16" w:history="1">
        <w:r w:rsidR="00404A54">
          <w:rPr>
            <w:rStyle w:val="af3"/>
          </w:rPr>
          <w:t>https://blog.csdn.net/weixin_44659870/article/details/105613580</w:t>
        </w:r>
      </w:hyperlink>
    </w:p>
    <w:p w14:paraId="51224D46" w14:textId="430DF3B4" w:rsidR="00F400CF" w:rsidRDefault="006A4982" w:rsidP="0080727A">
      <w:hyperlink r:id="rId17" w:history="1">
        <w:r>
          <w:rPr>
            <w:rStyle w:val="af3"/>
          </w:rPr>
          <w:t>https://blog.csdn.net/was172/article/details/82826607</w:t>
        </w:r>
      </w:hyperlink>
    </w:p>
    <w:p w14:paraId="094B2BEB" w14:textId="4A79AA3F" w:rsidR="006A4982" w:rsidRDefault="00E042B7" w:rsidP="0080727A">
      <w:hyperlink r:id="rId18" w:history="1">
        <w:r>
          <w:rPr>
            <w:rStyle w:val="af3"/>
          </w:rPr>
          <w:t>https://www.jianshu.com/p/21c39bc4dd31</w:t>
        </w:r>
      </w:hyperlink>
    </w:p>
    <w:p w14:paraId="38850190" w14:textId="77777777" w:rsidR="00E042B7" w:rsidRDefault="00E042B7" w:rsidP="0080727A"/>
    <w:p w14:paraId="798ACAB0" w14:textId="77777777" w:rsidR="006A4982" w:rsidRDefault="006A4982" w:rsidP="0080727A">
      <w:pPr>
        <w:rPr>
          <w:rFonts w:hint="eastAsia"/>
        </w:rPr>
      </w:pPr>
    </w:p>
    <w:p w14:paraId="71FA331C" w14:textId="5D69DFAD" w:rsidR="0080727A" w:rsidRDefault="0080727A" w:rsidP="0080727A">
      <w:pPr>
        <w:pStyle w:val="3"/>
      </w:pPr>
      <w:r>
        <w:rPr>
          <w:rFonts w:hint="eastAsia"/>
        </w:rPr>
        <w:t>软件安装命令</w:t>
      </w:r>
    </w:p>
    <w:p w14:paraId="41B6CA23" w14:textId="5622C35A" w:rsidR="0080727A" w:rsidRDefault="0080727A" w:rsidP="0080727A">
      <w:r>
        <w:rPr>
          <w:rFonts w:hint="eastAsia"/>
        </w:rPr>
        <w:t>一般情况下的格式为：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2D77" w14:paraId="74492659" w14:textId="77777777" w:rsidTr="008C2D77">
        <w:tc>
          <w:tcPr>
            <w:tcW w:w="8296" w:type="dxa"/>
          </w:tcPr>
          <w:p w14:paraId="730A7C22" w14:textId="0133E1C7" w:rsidR="008C2D77" w:rsidRDefault="008C2D77" w:rsidP="0080727A">
            <w:r>
              <w:rPr>
                <w:rFonts w:hint="eastAsia"/>
              </w:rPr>
              <w:t>s</w:t>
            </w:r>
            <w:r>
              <w:t xml:space="preserve">udo pacman -S </w:t>
            </w:r>
            <w:r>
              <w:rPr>
                <w:rFonts w:hint="eastAsia"/>
              </w:rPr>
              <w:t>软件包</w:t>
            </w:r>
          </w:p>
        </w:tc>
      </w:tr>
    </w:tbl>
    <w:p w14:paraId="0EAD4703" w14:textId="77777777" w:rsidR="0080727A" w:rsidRDefault="0080727A" w:rsidP="0080727A"/>
    <w:p w14:paraId="61365367" w14:textId="77777777" w:rsidR="0080727A" w:rsidRPr="0080727A" w:rsidRDefault="0080727A" w:rsidP="0080727A"/>
    <w:p w14:paraId="233C16D6" w14:textId="0276D0D0" w:rsidR="0044019B" w:rsidRDefault="0044019B" w:rsidP="0044019B">
      <w:pPr>
        <w:pStyle w:val="3"/>
      </w:pPr>
      <w:r>
        <w:rPr>
          <w:rFonts w:hint="eastAsia"/>
        </w:rPr>
        <w:t>屏幕录制软件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A9D" w14:paraId="4EA32429" w14:textId="77777777" w:rsidTr="00657A9D">
        <w:tc>
          <w:tcPr>
            <w:tcW w:w="8296" w:type="dxa"/>
          </w:tcPr>
          <w:p w14:paraId="2DA5D9D9" w14:textId="353D31FB" w:rsidR="00657A9D" w:rsidRDefault="00657A9D" w:rsidP="0044019B">
            <w:r>
              <w:rPr>
                <w:rFonts w:hint="eastAsia"/>
              </w:rPr>
              <w:t>s</w:t>
            </w:r>
            <w:r>
              <w:t>udo pacman -S simplescreenrecorder</w:t>
            </w:r>
          </w:p>
        </w:tc>
      </w:tr>
    </w:tbl>
    <w:p w14:paraId="23356B98" w14:textId="26D9FFBF" w:rsidR="0044019B" w:rsidRDefault="0044019B" w:rsidP="0044019B"/>
    <w:p w14:paraId="14351470" w14:textId="77777777" w:rsidR="00657A9D" w:rsidRPr="0044019B" w:rsidRDefault="00657A9D" w:rsidP="0044019B"/>
    <w:p w14:paraId="277C9C71" w14:textId="536D6A41" w:rsidR="0044019B" w:rsidRDefault="0044019B" w:rsidP="0044019B">
      <w:pPr>
        <w:pStyle w:val="3"/>
      </w:pPr>
      <w:r>
        <w:rPr>
          <w:rFonts w:hint="eastAsia"/>
        </w:rPr>
        <w:t>按键精灵软件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145" w14:paraId="377BA1FF" w14:textId="77777777" w:rsidTr="00EA5145">
        <w:tc>
          <w:tcPr>
            <w:tcW w:w="8296" w:type="dxa"/>
          </w:tcPr>
          <w:p w14:paraId="40207029" w14:textId="3F6D9472" w:rsidR="00EA5145" w:rsidRDefault="00EA5145" w:rsidP="0044019B">
            <w:r>
              <w:rPr>
                <w:rFonts w:hint="eastAsia"/>
              </w:rPr>
              <w:t>s</w:t>
            </w:r>
            <w:r>
              <w:t>udo pacman -S screenkey</w:t>
            </w:r>
          </w:p>
        </w:tc>
      </w:tr>
    </w:tbl>
    <w:p w14:paraId="27922DC2" w14:textId="1BE47527" w:rsidR="0044019B" w:rsidRDefault="0044019B" w:rsidP="0044019B"/>
    <w:p w14:paraId="266F29B8" w14:textId="042D0FB9" w:rsidR="00EA5145" w:rsidRDefault="00EA5145" w:rsidP="0044019B"/>
    <w:p w14:paraId="4FC0DC16" w14:textId="5AA80838" w:rsidR="00EA5145" w:rsidRDefault="001F38E6" w:rsidP="001F38E6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i</w:t>
      </w:r>
      <w:r>
        <w:t xml:space="preserve">3 </w:t>
      </w:r>
      <w:r>
        <w:rPr>
          <w:rFonts w:hint="eastAsia"/>
        </w:rPr>
        <w:t>桌面</w:t>
      </w:r>
    </w:p>
    <w:p w14:paraId="7B503DDB" w14:textId="345007EF" w:rsidR="00C36D6E" w:rsidRDefault="00C36D6E" w:rsidP="00C36D6E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617" w14:paraId="2264F056" w14:textId="77777777" w:rsidTr="00E21617">
        <w:tc>
          <w:tcPr>
            <w:tcW w:w="8296" w:type="dxa"/>
          </w:tcPr>
          <w:p w14:paraId="0882F105" w14:textId="6DB319E0" w:rsidR="00E21617" w:rsidRDefault="00E21617" w:rsidP="00C36D6E">
            <w:r w:rsidRPr="00E21617">
              <w:t>sudo pacman -S i3-wm</w:t>
            </w:r>
          </w:p>
        </w:tc>
      </w:tr>
    </w:tbl>
    <w:p w14:paraId="7D4D2FBE" w14:textId="77777777" w:rsidR="00E21617" w:rsidRDefault="00E21617" w:rsidP="00C36D6E"/>
    <w:p w14:paraId="5AEEF060" w14:textId="2C5C5382" w:rsidR="00C36D6E" w:rsidRDefault="00C36D6E" w:rsidP="00C36D6E"/>
    <w:p w14:paraId="6CFC7AA4" w14:textId="767AA5B8" w:rsidR="00C732C8" w:rsidRDefault="00C732C8" w:rsidP="00C732C8">
      <w:pPr>
        <w:pStyle w:val="4"/>
      </w:pPr>
      <w:r>
        <w:rPr>
          <w:rFonts w:hint="eastAsia"/>
        </w:rPr>
        <w:t>i</w:t>
      </w:r>
      <w:r>
        <w:t xml:space="preserve">3 </w:t>
      </w:r>
      <w:r>
        <w:rPr>
          <w:rFonts w:hint="eastAsia"/>
        </w:rPr>
        <w:t>快捷键</w:t>
      </w:r>
    </w:p>
    <w:p w14:paraId="5A348A57" w14:textId="03BB2DBC" w:rsidR="00C732C8" w:rsidRDefault="00184EBA" w:rsidP="00C732C8">
      <w:hyperlink r:id="rId19" w:history="1">
        <w:r w:rsidR="00A01791">
          <w:rPr>
            <w:rStyle w:val="af3"/>
          </w:rPr>
          <w:t>https://blog.csdn.net/joson793847469/article/details/52337987</w:t>
        </w:r>
      </w:hyperlink>
    </w:p>
    <w:p w14:paraId="3ED63075" w14:textId="5659EDAC" w:rsidR="00A01791" w:rsidRDefault="00184EBA" w:rsidP="00C732C8">
      <w:hyperlink r:id="rId20" w:history="1">
        <w:r w:rsidR="00400F74">
          <w:rPr>
            <w:rStyle w:val="af3"/>
          </w:rPr>
          <w:t>https://www.jianshu.com/p/b9b644cf528f</w:t>
        </w:r>
      </w:hyperlink>
    </w:p>
    <w:p w14:paraId="52FFB726" w14:textId="77777777" w:rsidR="00400F74" w:rsidRDefault="00400F74" w:rsidP="00C732C8"/>
    <w:p w14:paraId="3D236479" w14:textId="77777777" w:rsidR="00A01791" w:rsidRPr="00C732C8" w:rsidRDefault="00A01791" w:rsidP="00C732C8"/>
    <w:p w14:paraId="6A21C3AA" w14:textId="77777777" w:rsidR="00C732C8" w:rsidRDefault="00C732C8" w:rsidP="00C36D6E"/>
    <w:p w14:paraId="261F7A3E" w14:textId="77777777" w:rsidR="00C732C8" w:rsidRPr="00C36D6E" w:rsidRDefault="00C732C8" w:rsidP="00C36D6E"/>
    <w:p w14:paraId="68CDD83E" w14:textId="77777777" w:rsidR="00F77FD7" w:rsidRPr="00F77FD7" w:rsidRDefault="00F77FD7" w:rsidP="00F77FD7"/>
    <w:p w14:paraId="5C3A69BF" w14:textId="3BEDA607" w:rsidR="001F38E6" w:rsidRDefault="00F77FD7" w:rsidP="00F77FD7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fish</w:t>
      </w:r>
      <w:r>
        <w:t xml:space="preserve"> </w:t>
      </w:r>
      <w:r>
        <w:rPr>
          <w:rFonts w:hint="eastAsia"/>
        </w:rPr>
        <w:t>shell</w:t>
      </w:r>
    </w:p>
    <w:p w14:paraId="27073CC7" w14:textId="60EFEE5D" w:rsidR="00F77FD7" w:rsidRDefault="00F77FD7" w:rsidP="00F77FD7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系统中，默认</w:t>
      </w:r>
      <w:r>
        <w:rPr>
          <w:rFonts w:hint="eastAsia"/>
        </w:rPr>
        <w:t>shell</w:t>
      </w:r>
      <w:r>
        <w:rPr>
          <w:rFonts w:hint="eastAsia"/>
        </w:rPr>
        <w:t>为</w:t>
      </w:r>
      <w:r>
        <w:rPr>
          <w:rFonts w:hint="eastAsia"/>
        </w:rPr>
        <w:t>bash</w:t>
      </w:r>
      <w:r>
        <w:rPr>
          <w:rFonts w:hint="eastAsia"/>
        </w:rPr>
        <w:t>，也就是</w:t>
      </w:r>
      <w:r>
        <w:rPr>
          <w:rFonts w:hint="eastAsia"/>
        </w:rPr>
        <w:t xml:space="preserve"> bash</w:t>
      </w:r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。</w:t>
      </w:r>
    </w:p>
    <w:p w14:paraId="6F984C96" w14:textId="40BEF86C" w:rsidR="00F77FD7" w:rsidRDefault="00F77FD7" w:rsidP="00F77FD7"/>
    <w:p w14:paraId="794D30A8" w14:textId="041614F2" w:rsidR="00F77FD7" w:rsidRDefault="00F77FD7" w:rsidP="00F77FD7">
      <w:r>
        <w:rPr>
          <w:rFonts w:hint="eastAsia"/>
        </w:rPr>
        <w:t>除了，默认的</w:t>
      </w:r>
      <w:r>
        <w:rPr>
          <w:rFonts w:hint="eastAsia"/>
        </w:rPr>
        <w:t>shell</w:t>
      </w:r>
      <w:r>
        <w:rPr>
          <w:rFonts w:hint="eastAsia"/>
        </w:rPr>
        <w:t>之外，我们也可以安装其它</w:t>
      </w:r>
      <w:r>
        <w:rPr>
          <w:rFonts w:hint="eastAsia"/>
        </w:rPr>
        <w:t>shell</w:t>
      </w:r>
      <w:r>
        <w:rPr>
          <w:rFonts w:hint="eastAsia"/>
        </w:rPr>
        <w:t>，比如</w:t>
      </w:r>
      <w:r>
        <w:rPr>
          <w:rFonts w:hint="eastAsia"/>
        </w:rPr>
        <w:t xml:space="preserve"> fish</w:t>
      </w:r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。</w:t>
      </w:r>
    </w:p>
    <w:p w14:paraId="5E2E43C8" w14:textId="2FEB2E84" w:rsidR="00F77FD7" w:rsidRDefault="00F77FD7" w:rsidP="00F77FD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5360" w14:paraId="00EEF0D3" w14:textId="77777777" w:rsidTr="002C5360">
        <w:tc>
          <w:tcPr>
            <w:tcW w:w="8296" w:type="dxa"/>
          </w:tcPr>
          <w:p w14:paraId="0EA8E892" w14:textId="77777777" w:rsidR="002C5360" w:rsidRDefault="002C5360" w:rsidP="00F77FD7"/>
        </w:tc>
      </w:tr>
    </w:tbl>
    <w:p w14:paraId="6C645624" w14:textId="6DAD4684" w:rsidR="00F77FD7" w:rsidRDefault="00F77FD7" w:rsidP="00F77FD7"/>
    <w:p w14:paraId="2B773AF4" w14:textId="18838A6F" w:rsidR="00643345" w:rsidRDefault="00643345" w:rsidP="00643345">
      <w:pPr>
        <w:pStyle w:val="4"/>
      </w:pPr>
      <w:r>
        <w:rPr>
          <w:rFonts w:hint="eastAsia"/>
        </w:rPr>
        <w:t>oh-my-fish</w:t>
      </w:r>
    </w:p>
    <w:p w14:paraId="43A00A05" w14:textId="6A53FBD9" w:rsidR="00643345" w:rsidRDefault="00643345" w:rsidP="00F77FD7"/>
    <w:p w14:paraId="32F1B60F" w14:textId="77777777" w:rsidR="00643345" w:rsidRPr="00F77FD7" w:rsidRDefault="00643345" w:rsidP="00F77FD7"/>
    <w:p w14:paraId="0327559B" w14:textId="612D8509" w:rsidR="001F38E6" w:rsidRDefault="004410CD" w:rsidP="004410CD">
      <w:pPr>
        <w:pStyle w:val="3"/>
      </w:pPr>
      <w:r>
        <w:rPr>
          <w:rFonts w:hint="eastAsia"/>
        </w:rPr>
        <w:t>安装拼音输入法</w:t>
      </w:r>
    </w:p>
    <w:p w14:paraId="2A558F20" w14:textId="2CDC7877" w:rsidR="004410CD" w:rsidRDefault="004410CD" w:rsidP="004410CD">
      <w:r>
        <w:rPr>
          <w:rFonts w:hint="eastAsia"/>
        </w:rPr>
        <w:t>比如安装搜狗拼音或者谷歌拼音：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345" w14:paraId="00AF22D8" w14:textId="77777777" w:rsidTr="00643345">
        <w:tc>
          <w:tcPr>
            <w:tcW w:w="8296" w:type="dxa"/>
          </w:tcPr>
          <w:p w14:paraId="70FEF94E" w14:textId="4AA1411B" w:rsidR="00643345" w:rsidRDefault="00D0140F" w:rsidP="004410CD">
            <w:r>
              <w:rPr>
                <w:rFonts w:hint="eastAsia"/>
              </w:rPr>
              <w:t>s</w:t>
            </w:r>
            <w:r>
              <w:t>udo pacman -S fcitx fcitx-im fcitx-configtool</w:t>
            </w:r>
          </w:p>
        </w:tc>
      </w:tr>
    </w:tbl>
    <w:p w14:paraId="21063670" w14:textId="274B91DC" w:rsidR="004410CD" w:rsidRDefault="004410CD" w:rsidP="004410CD"/>
    <w:p w14:paraId="192771BA" w14:textId="5B7781CE" w:rsidR="00D0140F" w:rsidRDefault="00D0140F" w:rsidP="004410CD">
      <w:r>
        <w:rPr>
          <w:rFonts w:hint="eastAsia"/>
        </w:rPr>
        <w:t>然后选择我们想要安装的输入法：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734F" w14:paraId="26D2D531" w14:textId="77777777" w:rsidTr="005E734F">
        <w:tc>
          <w:tcPr>
            <w:tcW w:w="8296" w:type="dxa"/>
          </w:tcPr>
          <w:p w14:paraId="76794ED9" w14:textId="60BB2BF8" w:rsidR="005E734F" w:rsidRDefault="005E734F" w:rsidP="004410CD">
            <w:r w:rsidRPr="005E734F">
              <w:t>sudo pacman -S fcitx-googlepinyin</w:t>
            </w:r>
          </w:p>
        </w:tc>
      </w:tr>
    </w:tbl>
    <w:p w14:paraId="584675F6" w14:textId="4D45B516" w:rsidR="00D0140F" w:rsidRDefault="00D0140F" w:rsidP="004410CD">
      <w:r>
        <w:rPr>
          <w:rFonts w:hint="eastAsia"/>
        </w:rPr>
        <w:t>等。</w:t>
      </w:r>
    </w:p>
    <w:p w14:paraId="0640F645" w14:textId="0534706A" w:rsidR="00D0140F" w:rsidRDefault="00D0140F" w:rsidP="004410CD"/>
    <w:p w14:paraId="47C94097" w14:textId="32DDA2F5" w:rsidR="00D0140F" w:rsidRDefault="00D0140F" w:rsidP="004410CD">
      <w:r>
        <w:rPr>
          <w:rFonts w:hint="eastAsia"/>
        </w:rPr>
        <w:t>然后编辑</w:t>
      </w:r>
      <w:r>
        <w:rPr>
          <w:rFonts w:hint="eastAsia"/>
        </w:rPr>
        <w:t xml:space="preserve"> </w:t>
      </w:r>
      <w:r>
        <w:t xml:space="preserve">~/.xprofile </w:t>
      </w:r>
      <w:r>
        <w:rPr>
          <w:rFonts w:hint="eastAsia"/>
        </w:rPr>
        <w:t>配置文件，添加如下配置代码：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DB1" w14:paraId="5AF4F7FB" w14:textId="77777777" w:rsidTr="000B0DB1">
        <w:tc>
          <w:tcPr>
            <w:tcW w:w="8296" w:type="dxa"/>
          </w:tcPr>
          <w:p w14:paraId="3A4339E3" w14:textId="77777777" w:rsidR="005B1C62" w:rsidRDefault="005B1C62" w:rsidP="005B1C62">
            <w:r>
              <w:t>export GTK_IM_MODULE=fcitx</w:t>
            </w:r>
          </w:p>
          <w:p w14:paraId="40107D5A" w14:textId="77777777" w:rsidR="005B1C62" w:rsidRDefault="005B1C62" w:rsidP="005B1C62">
            <w:r>
              <w:lastRenderedPageBreak/>
              <w:t>export QT_IM_MODULE=fcitx</w:t>
            </w:r>
          </w:p>
          <w:p w14:paraId="3CEFEA1C" w14:textId="53A5AEE6" w:rsidR="000B0DB1" w:rsidRDefault="005B1C62" w:rsidP="005B1C62">
            <w:r>
              <w:t>export XMODIFIERS="@im=fcitx"</w:t>
            </w:r>
          </w:p>
        </w:tc>
      </w:tr>
    </w:tbl>
    <w:p w14:paraId="7BC16658" w14:textId="16339928" w:rsidR="00D0140F" w:rsidRDefault="00D0140F" w:rsidP="004410CD"/>
    <w:p w14:paraId="548740B6" w14:textId="75DD1E57" w:rsidR="005B1C62" w:rsidRDefault="005B1C62" w:rsidP="004410CD">
      <w:r>
        <w:rPr>
          <w:rFonts w:hint="eastAsia"/>
        </w:rPr>
        <w:t>然后注销再登陆或者重启就可以使用输入法了。</w:t>
      </w:r>
    </w:p>
    <w:p w14:paraId="3EE1F02F" w14:textId="77777777" w:rsidR="005B1C62" w:rsidRPr="004410CD" w:rsidRDefault="005B1C62" w:rsidP="004410CD"/>
    <w:p w14:paraId="293A216C" w14:textId="5C67855C" w:rsidR="00564EBB" w:rsidRDefault="00564EB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zip</w:t>
      </w:r>
      <w:r>
        <w:t xml:space="preserve"> </w:t>
      </w:r>
      <w:r>
        <w:rPr>
          <w:rFonts w:hint="eastAsia"/>
        </w:rPr>
        <w:t>压缩软件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EBB" w14:paraId="009419FE" w14:textId="77777777" w:rsidTr="00564EBB">
        <w:tc>
          <w:tcPr>
            <w:tcW w:w="8296" w:type="dxa"/>
          </w:tcPr>
          <w:p w14:paraId="71EF3368" w14:textId="2A2FEF37" w:rsidR="00564EBB" w:rsidRDefault="00564EBB" w:rsidP="00564EBB">
            <w:r w:rsidRPr="00564EBB">
              <w:t>sudo pacman -S p7zip</w:t>
            </w:r>
          </w:p>
        </w:tc>
      </w:tr>
    </w:tbl>
    <w:p w14:paraId="0A73F324" w14:textId="1D4361F4" w:rsidR="00564EBB" w:rsidRDefault="00564EBB" w:rsidP="00564EBB"/>
    <w:p w14:paraId="3D11981F" w14:textId="77777777" w:rsidR="00564EBB" w:rsidRPr="00564EBB" w:rsidRDefault="00564EBB" w:rsidP="00564EBB"/>
    <w:p w14:paraId="3A7D7115" w14:textId="7BDF1414" w:rsidR="00CF633F" w:rsidRDefault="00CF633F">
      <w:pPr>
        <w:pStyle w:val="3"/>
      </w:pPr>
      <w:r>
        <w:rPr>
          <w:rFonts w:hint="eastAsia"/>
        </w:rPr>
        <w:t>安装百度云网盘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3F" w14:paraId="125CB7F0" w14:textId="77777777" w:rsidTr="00CF633F">
        <w:tc>
          <w:tcPr>
            <w:tcW w:w="8296" w:type="dxa"/>
          </w:tcPr>
          <w:p w14:paraId="26A7E72F" w14:textId="6AE5DA48" w:rsidR="00CF633F" w:rsidRDefault="00CF633F" w:rsidP="00CF633F">
            <w:r w:rsidRPr="00CF633F">
              <w:t>sudo pacman -S archlinuxcn/baidunetdisk-bin</w:t>
            </w:r>
          </w:p>
        </w:tc>
      </w:tr>
    </w:tbl>
    <w:p w14:paraId="38123DC6" w14:textId="001C4AFE" w:rsidR="00CF633F" w:rsidRDefault="00CF633F" w:rsidP="00CF633F"/>
    <w:p w14:paraId="5875ADEA" w14:textId="359DDA54" w:rsidR="009C4291" w:rsidRDefault="009C4291" w:rsidP="00CF633F"/>
    <w:p w14:paraId="1D8833FD" w14:textId="77777777" w:rsidR="009C4291" w:rsidRDefault="009C4291" w:rsidP="009C4291">
      <w:pPr>
        <w:pStyle w:val="3"/>
      </w:pPr>
      <w:r>
        <w:rPr>
          <w:rFonts w:hint="eastAsia"/>
        </w:rPr>
        <w:t xml:space="preserve">Filezilla- </w:t>
      </w:r>
      <w:r>
        <w:rPr>
          <w:rFonts w:hint="eastAsia"/>
        </w:rPr>
        <w:t>免费的</w:t>
      </w:r>
      <w:r>
        <w:rPr>
          <w:rFonts w:hint="eastAsia"/>
        </w:rPr>
        <w:t xml:space="preserve"> FTP </w:t>
      </w:r>
      <w:r>
        <w:rPr>
          <w:rFonts w:hint="eastAsia"/>
        </w:rPr>
        <w:t>解决方案</w:t>
      </w:r>
    </w:p>
    <w:p w14:paraId="0D3F3CF7" w14:textId="77777777" w:rsidR="009C4291" w:rsidRDefault="009C4291" w:rsidP="009C4291"/>
    <w:p w14:paraId="4E129138" w14:textId="77777777" w:rsidR="009C4291" w:rsidRDefault="009C4291" w:rsidP="009C4291">
      <w:r>
        <w:t>sudo pacman -S filezilla</w:t>
      </w:r>
    </w:p>
    <w:p w14:paraId="3959E1BE" w14:textId="77777777" w:rsidR="009C4291" w:rsidRDefault="009C4291" w:rsidP="009C4291"/>
    <w:p w14:paraId="1AAE0CF4" w14:textId="0ECCD1D9" w:rsidR="003E4581" w:rsidRDefault="003E4581">
      <w:pPr>
        <w:pStyle w:val="3"/>
      </w:pPr>
      <w:r>
        <w:rPr>
          <w:rFonts w:hint="eastAsia"/>
        </w:rPr>
        <w:t>安装向日葵软件</w:t>
      </w:r>
    </w:p>
    <w:p w14:paraId="629B315F" w14:textId="7F761EEF" w:rsidR="003E4581" w:rsidRDefault="003E4581" w:rsidP="003E4581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581" w14:paraId="52E717A9" w14:textId="77777777" w:rsidTr="003E4581">
        <w:tc>
          <w:tcPr>
            <w:tcW w:w="8296" w:type="dxa"/>
          </w:tcPr>
          <w:p w14:paraId="076F4642" w14:textId="7EA0FC61" w:rsidR="003E4581" w:rsidRDefault="003E4581" w:rsidP="003E4581">
            <w:r w:rsidRPr="003E4581">
              <w:t>yay -S sunloginclient</w:t>
            </w:r>
          </w:p>
        </w:tc>
      </w:tr>
    </w:tbl>
    <w:p w14:paraId="718DBF57" w14:textId="77777777" w:rsidR="003E4581" w:rsidRDefault="003E4581" w:rsidP="003E4581"/>
    <w:p w14:paraId="0769C34D" w14:textId="77777777" w:rsidR="003E4581" w:rsidRPr="003E4581" w:rsidRDefault="003E4581" w:rsidP="003E4581"/>
    <w:p w14:paraId="48360C0A" w14:textId="77777777" w:rsidR="009C4291" w:rsidRDefault="009C4291" w:rsidP="009C4291">
      <w:pPr>
        <w:pStyle w:val="3"/>
      </w:pPr>
      <w:r>
        <w:rPr>
          <w:rFonts w:hint="eastAsia"/>
        </w:rPr>
        <w:t xml:space="preserve">Teamviewer- PC </w:t>
      </w:r>
      <w:r>
        <w:rPr>
          <w:rFonts w:hint="eastAsia"/>
        </w:rPr>
        <w:t>远程控制</w:t>
      </w:r>
      <w:r>
        <w:rPr>
          <w:rFonts w:hint="eastAsia"/>
        </w:rPr>
        <w:t>/</w:t>
      </w:r>
      <w:r>
        <w:rPr>
          <w:rFonts w:hint="eastAsia"/>
        </w:rPr>
        <w:t>远程访问软件</w:t>
      </w:r>
    </w:p>
    <w:p w14:paraId="5C78C98D" w14:textId="77777777" w:rsidR="009C4291" w:rsidRDefault="009C4291" w:rsidP="009C4291"/>
    <w:p w14:paraId="20D911F9" w14:textId="77777777" w:rsidR="009C4291" w:rsidRDefault="009C4291" w:rsidP="009C4291">
      <w:r>
        <w:t>sudo pacman -S teamviewer</w:t>
      </w:r>
    </w:p>
    <w:p w14:paraId="42933893" w14:textId="77777777" w:rsidR="009C4291" w:rsidRDefault="009C4291" w:rsidP="009C4291"/>
    <w:p w14:paraId="014B2640" w14:textId="25887B2C" w:rsidR="00DD0C03" w:rsidRDefault="00DD0C03">
      <w:pPr>
        <w:pStyle w:val="3"/>
      </w:pPr>
      <w:r>
        <w:rPr>
          <w:rFonts w:hint="eastAsia"/>
        </w:rPr>
        <w:t>安装钉钉软件</w:t>
      </w:r>
    </w:p>
    <w:p w14:paraId="7FEA0BFD" w14:textId="1C6E9F5B" w:rsidR="00DD0C03" w:rsidRDefault="00DD0C03" w:rsidP="00DD0C03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C03" w14:paraId="63914DBB" w14:textId="77777777" w:rsidTr="00DD0C03">
        <w:tc>
          <w:tcPr>
            <w:tcW w:w="8296" w:type="dxa"/>
          </w:tcPr>
          <w:p w14:paraId="4ACE3342" w14:textId="528323D0" w:rsidR="00DD0C03" w:rsidRDefault="00DD0C03" w:rsidP="00DD0C03">
            <w:r w:rsidRPr="00DD0C03">
              <w:t>yay -S dingtalk-electron</w:t>
            </w:r>
          </w:p>
        </w:tc>
      </w:tr>
    </w:tbl>
    <w:p w14:paraId="5AE41F87" w14:textId="77777777" w:rsidR="00DD0C03" w:rsidRDefault="00DD0C03" w:rsidP="00DD0C03"/>
    <w:p w14:paraId="7ADA1BEF" w14:textId="77777777" w:rsidR="00DD0C03" w:rsidRPr="00DD0C03" w:rsidRDefault="00DD0C03" w:rsidP="00DD0C03"/>
    <w:p w14:paraId="24EE454F" w14:textId="77777777" w:rsidR="009C4291" w:rsidRDefault="009C4291" w:rsidP="009C4291">
      <w:pPr>
        <w:pStyle w:val="3"/>
      </w:pPr>
      <w:r>
        <w:rPr>
          <w:rFonts w:hint="eastAsia"/>
        </w:rPr>
        <w:lastRenderedPageBreak/>
        <w:t xml:space="preserve">goldendict - </w:t>
      </w:r>
      <w:r>
        <w:rPr>
          <w:rFonts w:hint="eastAsia"/>
        </w:rPr>
        <w:t>一款强大的字典</w:t>
      </w:r>
    </w:p>
    <w:p w14:paraId="63E59C5F" w14:textId="77777777" w:rsidR="009C4291" w:rsidRDefault="009C4291" w:rsidP="009C4291"/>
    <w:p w14:paraId="7AACDCF2" w14:textId="77777777" w:rsidR="009C4291" w:rsidRDefault="009C4291" w:rsidP="009C4291">
      <w:r>
        <w:t>sudo pacman -S goldendict</w:t>
      </w:r>
    </w:p>
    <w:p w14:paraId="54A53A75" w14:textId="77777777" w:rsidR="009C4291" w:rsidRDefault="009C4291" w:rsidP="009C4291"/>
    <w:p w14:paraId="61C06ECC" w14:textId="77777777" w:rsidR="009C4291" w:rsidRDefault="009C4291" w:rsidP="009C4291">
      <w:pPr>
        <w:pStyle w:val="3"/>
      </w:pPr>
      <w:r>
        <w:rPr>
          <w:rFonts w:hint="eastAsia"/>
        </w:rPr>
        <w:t xml:space="preserve">goldendict - </w:t>
      </w:r>
      <w:r>
        <w:rPr>
          <w:rFonts w:hint="eastAsia"/>
        </w:rPr>
        <w:t>有道翻译</w:t>
      </w:r>
    </w:p>
    <w:p w14:paraId="2E676F36" w14:textId="77777777" w:rsidR="009C4291" w:rsidRDefault="009C4291" w:rsidP="009C4291"/>
    <w:p w14:paraId="5122420F" w14:textId="77777777" w:rsidR="009C4291" w:rsidRDefault="009C4291" w:rsidP="009C4291">
      <w:r>
        <w:t>yay -S youdao-dict</w:t>
      </w:r>
    </w:p>
    <w:p w14:paraId="2A4D1251" w14:textId="77777777" w:rsidR="009C4291" w:rsidRDefault="009C4291" w:rsidP="009C4291">
      <w:r>
        <w:tab/>
        <w:t>Cannot find the fakeroot binary</w:t>
      </w:r>
    </w:p>
    <w:p w14:paraId="69C4713C" w14:textId="77777777" w:rsidR="009C4291" w:rsidRDefault="009C4291" w:rsidP="009C4291"/>
    <w:p w14:paraId="3038F366" w14:textId="77777777" w:rsidR="009C4291" w:rsidRDefault="009C4291" w:rsidP="009C4291">
      <w:pPr>
        <w:pStyle w:val="3"/>
      </w:pPr>
      <w:r>
        <w:rPr>
          <w:rFonts w:hint="eastAsia"/>
        </w:rPr>
        <w:t xml:space="preserve">SpeedCrunch - </w:t>
      </w:r>
      <w:r>
        <w:rPr>
          <w:rFonts w:hint="eastAsia"/>
        </w:rPr>
        <w:t>高精度的科学计算器。</w:t>
      </w:r>
    </w:p>
    <w:p w14:paraId="13DE596A" w14:textId="77777777" w:rsidR="009C4291" w:rsidRDefault="009C4291" w:rsidP="009C4291"/>
    <w:p w14:paraId="5418E450" w14:textId="77777777" w:rsidR="009C4291" w:rsidRDefault="009C4291" w:rsidP="009C4291">
      <w:r>
        <w:t>sudo pacman -S speedcrunch</w:t>
      </w:r>
    </w:p>
    <w:p w14:paraId="59FBC2BA" w14:textId="77777777" w:rsidR="009C4291" w:rsidRDefault="009C4291" w:rsidP="009C4291"/>
    <w:p w14:paraId="2A6A4877" w14:textId="77777777" w:rsidR="009C4291" w:rsidRDefault="009C4291" w:rsidP="009C4291">
      <w:pPr>
        <w:pStyle w:val="3"/>
      </w:pPr>
      <w:r>
        <w:rPr>
          <w:rFonts w:hint="eastAsia"/>
        </w:rPr>
        <w:t>网易云音乐</w:t>
      </w:r>
    </w:p>
    <w:p w14:paraId="4A6AD07A" w14:textId="77777777" w:rsidR="009C4291" w:rsidRDefault="009C4291" w:rsidP="009C4291"/>
    <w:p w14:paraId="03CD9519" w14:textId="7ECCAA97" w:rsidR="009C4291" w:rsidRDefault="009C4291" w:rsidP="009C4291">
      <w:r>
        <w:t>sudo pacman -S netease-cloud-music</w:t>
      </w:r>
    </w:p>
    <w:p w14:paraId="4D5BFEAD" w14:textId="5D460B7D" w:rsidR="009C4291" w:rsidRDefault="009C4291" w:rsidP="00CF633F"/>
    <w:p w14:paraId="63339B24" w14:textId="4DD3A106" w:rsidR="009C4291" w:rsidRDefault="009C4291" w:rsidP="00CF633F"/>
    <w:p w14:paraId="4AD54111" w14:textId="77777777" w:rsidR="009C4291" w:rsidRDefault="009C4291" w:rsidP="00CF633F"/>
    <w:p w14:paraId="499E8E46" w14:textId="77777777" w:rsidR="00CF633F" w:rsidRPr="00CF633F" w:rsidRDefault="00CF633F" w:rsidP="00CF633F"/>
    <w:p w14:paraId="747CC2C7" w14:textId="319BDE91" w:rsidR="00183EC3" w:rsidRDefault="00183EC3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Chrome</w:t>
      </w:r>
      <w:r>
        <w:t xml:space="preserve"> </w:t>
      </w:r>
      <w:r>
        <w:rPr>
          <w:rFonts w:hint="eastAsia"/>
        </w:rPr>
        <w:t>浏览器</w:t>
      </w:r>
    </w:p>
    <w:p w14:paraId="43B62622" w14:textId="3DE1CECD" w:rsidR="00183EC3" w:rsidRDefault="00183EC3" w:rsidP="00183EC3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EC3" w14:paraId="289ADD30" w14:textId="77777777" w:rsidTr="00183EC3">
        <w:tc>
          <w:tcPr>
            <w:tcW w:w="8296" w:type="dxa"/>
          </w:tcPr>
          <w:p w14:paraId="398118A2" w14:textId="169050CE" w:rsidR="00183EC3" w:rsidRDefault="00183EC3" w:rsidP="00183EC3">
            <w:r>
              <w:rPr>
                <w:rFonts w:hint="eastAsia"/>
              </w:rPr>
              <w:t>s</w:t>
            </w:r>
            <w:r>
              <w:t>udo pacman -S google-chrome</w:t>
            </w:r>
          </w:p>
        </w:tc>
      </w:tr>
    </w:tbl>
    <w:p w14:paraId="1AC77042" w14:textId="77777777" w:rsidR="00183EC3" w:rsidRPr="00183EC3" w:rsidRDefault="00183EC3" w:rsidP="00183EC3"/>
    <w:p w14:paraId="7B8B7E2B" w14:textId="0F4FBC5D" w:rsidR="006616A1" w:rsidRDefault="006616A1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PDF </w:t>
      </w:r>
      <w:r>
        <w:rPr>
          <w:rFonts w:hint="eastAsia"/>
        </w:rPr>
        <w:t>阅读器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987" w14:paraId="02A28620" w14:textId="77777777" w:rsidTr="00342987">
        <w:tc>
          <w:tcPr>
            <w:tcW w:w="8296" w:type="dxa"/>
          </w:tcPr>
          <w:p w14:paraId="5B3E5DD4" w14:textId="4859E84C" w:rsidR="00342987" w:rsidRDefault="00342987" w:rsidP="006616A1">
            <w:r>
              <w:rPr>
                <w:rFonts w:hint="eastAsia"/>
              </w:rPr>
              <w:t>s</w:t>
            </w:r>
            <w:r>
              <w:t>udo pacman -S atril</w:t>
            </w:r>
          </w:p>
        </w:tc>
      </w:tr>
    </w:tbl>
    <w:p w14:paraId="00F9E287" w14:textId="765AFB03" w:rsidR="006616A1" w:rsidRDefault="006616A1" w:rsidP="006616A1"/>
    <w:p w14:paraId="36F08E12" w14:textId="77777777" w:rsidR="006616A1" w:rsidRPr="006616A1" w:rsidRDefault="006616A1" w:rsidP="006616A1"/>
    <w:p w14:paraId="6BAAE289" w14:textId="575BB30E" w:rsidR="007C0527" w:rsidRDefault="007C0527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工具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527" w14:paraId="65993C37" w14:textId="77777777" w:rsidTr="007C0527">
        <w:tc>
          <w:tcPr>
            <w:tcW w:w="8296" w:type="dxa"/>
          </w:tcPr>
          <w:p w14:paraId="6A0BE691" w14:textId="47013098" w:rsidR="007C0527" w:rsidRDefault="007C0527" w:rsidP="007C0527">
            <w:r>
              <w:rPr>
                <w:rFonts w:hint="eastAsia"/>
              </w:rPr>
              <w:t>s</w:t>
            </w:r>
            <w:r>
              <w:t>udo pacman -S git</w:t>
            </w:r>
          </w:p>
        </w:tc>
      </w:tr>
    </w:tbl>
    <w:p w14:paraId="73F10756" w14:textId="054AF257" w:rsidR="007C0527" w:rsidRDefault="007C0527" w:rsidP="007C0527"/>
    <w:p w14:paraId="10A91267" w14:textId="43D4A859" w:rsidR="004445FA" w:rsidRDefault="004445FA" w:rsidP="007C0527">
      <w:pPr>
        <w:pStyle w:val="3"/>
      </w:pPr>
      <w:r>
        <w:rPr>
          <w:rFonts w:hint="eastAsia"/>
        </w:rPr>
        <w:lastRenderedPageBreak/>
        <w:t>安装</w:t>
      </w:r>
      <w:r>
        <w:rPr>
          <w:rFonts w:hint="eastAsia"/>
        </w:rPr>
        <w:t xml:space="preserve"> VSCode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71B" w14:paraId="2D0B4048" w14:textId="77777777" w:rsidTr="0089371B">
        <w:tc>
          <w:tcPr>
            <w:tcW w:w="8296" w:type="dxa"/>
          </w:tcPr>
          <w:p w14:paraId="58EA3BF6" w14:textId="3B6BDCEE" w:rsidR="0089371B" w:rsidRDefault="0089371B" w:rsidP="004445FA">
            <w:r>
              <w:rPr>
                <w:rFonts w:hint="eastAsia"/>
              </w:rPr>
              <w:t>s</w:t>
            </w:r>
            <w:r>
              <w:t>udo pacman -S code</w:t>
            </w:r>
          </w:p>
        </w:tc>
      </w:tr>
    </w:tbl>
    <w:p w14:paraId="504B36BF" w14:textId="77777777" w:rsidR="004445FA" w:rsidRPr="004445FA" w:rsidRDefault="004445FA" w:rsidP="004445FA"/>
    <w:p w14:paraId="7634C218" w14:textId="77777777" w:rsidR="004445FA" w:rsidRPr="004445FA" w:rsidRDefault="004445FA" w:rsidP="004445FA"/>
    <w:p w14:paraId="273F9EB1" w14:textId="07C7A246" w:rsidR="007C0527" w:rsidRDefault="007C0527" w:rsidP="007C0527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Markdown</w:t>
      </w:r>
      <w:r>
        <w:t xml:space="preserve"> </w:t>
      </w:r>
      <w:r>
        <w:rPr>
          <w:rFonts w:hint="eastAsia"/>
        </w:rPr>
        <w:t>编辑器</w:t>
      </w:r>
    </w:p>
    <w:p w14:paraId="7805E99B" w14:textId="77777777" w:rsidR="007C0527" w:rsidRDefault="007C0527" w:rsidP="007C052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527" w14:paraId="619CA4EE" w14:textId="77777777" w:rsidTr="007C0527">
        <w:tc>
          <w:tcPr>
            <w:tcW w:w="8296" w:type="dxa"/>
          </w:tcPr>
          <w:p w14:paraId="3E551893" w14:textId="5033559C" w:rsidR="007C0527" w:rsidRDefault="007C0527" w:rsidP="007C0527">
            <w:r>
              <w:rPr>
                <w:rFonts w:hint="eastAsia"/>
              </w:rPr>
              <w:t>s</w:t>
            </w:r>
            <w:r>
              <w:t>udo pacman -S typora</w:t>
            </w:r>
          </w:p>
        </w:tc>
      </w:tr>
    </w:tbl>
    <w:p w14:paraId="7A2DEF51" w14:textId="77777777" w:rsidR="007C0527" w:rsidRDefault="007C0527" w:rsidP="007C0527"/>
    <w:p w14:paraId="53D8AD65" w14:textId="0A2746F7" w:rsidR="007C0527" w:rsidRDefault="007C0527" w:rsidP="007C0527"/>
    <w:p w14:paraId="181995BD" w14:textId="49F2D13E" w:rsidR="00813FD5" w:rsidRDefault="00813FD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sublime</w:t>
      </w:r>
      <w:r>
        <w:t xml:space="preserve"> </w:t>
      </w:r>
      <w:r>
        <w:rPr>
          <w:rFonts w:hint="eastAsia"/>
        </w:rPr>
        <w:t>text</w:t>
      </w:r>
      <w:r>
        <w:t xml:space="preserve"> 3 </w:t>
      </w:r>
      <w:r>
        <w:rPr>
          <w:rFonts w:hint="eastAsia"/>
        </w:rPr>
        <w:t>软件</w:t>
      </w:r>
    </w:p>
    <w:p w14:paraId="03520DEB" w14:textId="4BBAD00B" w:rsidR="00813FD5" w:rsidRDefault="00813FD5" w:rsidP="00813FD5"/>
    <w:p w14:paraId="58CC2484" w14:textId="38EE9555" w:rsidR="00060E4E" w:rsidRDefault="00060E4E" w:rsidP="00813FD5"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21" w:history="1">
        <w:r>
          <w:rPr>
            <w:rStyle w:val="af3"/>
          </w:rPr>
          <w:t>https://www.sublimetext.com/docs/3/linux_repositories.html</w:t>
        </w:r>
      </w:hyperlink>
      <w:r>
        <w:t xml:space="preserve"> </w:t>
      </w:r>
      <w:r>
        <w:rPr>
          <w:rFonts w:hint="eastAsia"/>
        </w:rPr>
        <w:t>查看安装方式</w:t>
      </w:r>
      <w:r w:rsidR="006B69A8">
        <w:rPr>
          <w:rFonts w:hint="eastAsia"/>
        </w:rPr>
        <w:t>，如下三个步骤</w:t>
      </w:r>
      <w:r>
        <w:rPr>
          <w:rFonts w:hint="eastAsia"/>
        </w:rPr>
        <w:t>：</w:t>
      </w:r>
    </w:p>
    <w:p w14:paraId="61E976BC" w14:textId="547CFAFD" w:rsidR="00D66966" w:rsidRDefault="00D66966" w:rsidP="00813FD5"/>
    <w:p w14:paraId="59B59CF1" w14:textId="03041DFE" w:rsidR="00D66966" w:rsidRDefault="00D66966" w:rsidP="00813FD5">
      <w:r w:rsidRPr="00D66966">
        <w:t>curl -O https://download.sublimetext.com/sublimehq-pub.gpg &amp;&amp; sudo pacman-key --add sublimehq-pub.gpg &amp;&amp; sudo pacman-key --lsign-key 8A8F901A &amp;&amp; rm sublimehq-pub.gpg</w:t>
      </w:r>
    </w:p>
    <w:p w14:paraId="4FFF507F" w14:textId="10BFECF6" w:rsidR="00D66966" w:rsidRDefault="00D66966" w:rsidP="00813FD5"/>
    <w:p w14:paraId="2DF25529" w14:textId="1BE85187" w:rsidR="00D66966" w:rsidRDefault="00D66966" w:rsidP="00813FD5">
      <w:r w:rsidRPr="00D66966">
        <w:t>echo -e "\n[sublime-text]\nServer = https://download.sublimetext.com/arch/stable/x86_64" | sudo tee -a /etc/pacman.conf</w:t>
      </w:r>
    </w:p>
    <w:p w14:paraId="3A8C5ED1" w14:textId="361E494D" w:rsidR="00D66966" w:rsidRDefault="00D66966" w:rsidP="00813FD5"/>
    <w:p w14:paraId="42EECC7D" w14:textId="41E23F87" w:rsidR="00D66966" w:rsidRDefault="00D66966" w:rsidP="00813FD5">
      <w:r w:rsidRPr="00D66966">
        <w:t>sudo pacman -Syu sublime-text</w:t>
      </w:r>
    </w:p>
    <w:p w14:paraId="7CD1D0EC" w14:textId="77777777" w:rsidR="00813FD5" w:rsidRPr="00813FD5" w:rsidRDefault="00813FD5" w:rsidP="00813FD5"/>
    <w:p w14:paraId="095BE23F" w14:textId="77777777" w:rsidR="00813FD5" w:rsidRPr="00813FD5" w:rsidRDefault="00813FD5" w:rsidP="00813FD5"/>
    <w:p w14:paraId="1FDA33F8" w14:textId="7A263471" w:rsidR="004E6568" w:rsidRDefault="004E6568" w:rsidP="004E6568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QQ</w:t>
      </w:r>
      <w:r>
        <w:rPr>
          <w:rFonts w:hint="eastAsia"/>
        </w:rPr>
        <w:t>和</w:t>
      </w:r>
      <w:r>
        <w:rPr>
          <w:rFonts w:hint="eastAsia"/>
        </w:rPr>
        <w:t>TIM</w:t>
      </w:r>
      <w:r>
        <w:rPr>
          <w:rFonts w:hint="eastAsia"/>
        </w:rPr>
        <w:t>软件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568" w14:paraId="4980E1A9" w14:textId="77777777" w:rsidTr="004E6568">
        <w:tc>
          <w:tcPr>
            <w:tcW w:w="8296" w:type="dxa"/>
          </w:tcPr>
          <w:p w14:paraId="04303C2B" w14:textId="0641A9AA" w:rsidR="004E6568" w:rsidRDefault="004E6568" w:rsidP="004E6568">
            <w:r>
              <w:rPr>
                <w:rFonts w:hint="eastAsia"/>
              </w:rPr>
              <w:t>sudo</w:t>
            </w:r>
            <w:r>
              <w:t xml:space="preserve"> pacman -S deepin.com.qq.im deepin.com.qq.</w:t>
            </w:r>
            <w:r w:rsidR="00BF4908">
              <w:t>office</w:t>
            </w:r>
          </w:p>
        </w:tc>
      </w:tr>
    </w:tbl>
    <w:p w14:paraId="26B6D1AE" w14:textId="045544F6" w:rsidR="004E6568" w:rsidRDefault="004E6568" w:rsidP="004E6568"/>
    <w:p w14:paraId="564353FA" w14:textId="77777777" w:rsidR="00805E18" w:rsidRPr="004E6568" w:rsidRDefault="00805E18" w:rsidP="004E6568"/>
    <w:p w14:paraId="46223C93" w14:textId="297FE54C" w:rsidR="006C7DBE" w:rsidRDefault="006C7DBE">
      <w:pPr>
        <w:pStyle w:val="3"/>
      </w:pPr>
      <w:r>
        <w:rPr>
          <w:rFonts w:hint="eastAsia"/>
        </w:rPr>
        <w:t>安装微信软件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DBE" w14:paraId="6E4629E0" w14:textId="77777777" w:rsidTr="006C7DBE">
        <w:tc>
          <w:tcPr>
            <w:tcW w:w="8296" w:type="dxa"/>
          </w:tcPr>
          <w:p w14:paraId="7BCC78E0" w14:textId="5A25FD95" w:rsidR="006C7DBE" w:rsidRDefault="006C7DBE" w:rsidP="006C7DBE">
            <w:r w:rsidRPr="006C7DBE">
              <w:t>yay -S deepin-wine-wechat</w:t>
            </w:r>
          </w:p>
        </w:tc>
      </w:tr>
    </w:tbl>
    <w:p w14:paraId="2A8C5AD2" w14:textId="761503C0" w:rsidR="006C7DBE" w:rsidRDefault="006C7DBE" w:rsidP="006C7DBE"/>
    <w:p w14:paraId="1F3DC786" w14:textId="77777777" w:rsidR="00F70FA9" w:rsidRPr="006C7DBE" w:rsidRDefault="00F70FA9" w:rsidP="006C7DBE"/>
    <w:p w14:paraId="75392491" w14:textId="15D7815B" w:rsidR="003D30D7" w:rsidRDefault="003D30D7">
      <w:pPr>
        <w:pStyle w:val="3"/>
      </w:pPr>
      <w:r>
        <w:rPr>
          <w:rFonts w:hint="eastAsia"/>
        </w:rPr>
        <w:lastRenderedPageBreak/>
        <w:t>安装迅雷软件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30D7" w14:paraId="1778C7F7" w14:textId="77777777" w:rsidTr="003D30D7">
        <w:tc>
          <w:tcPr>
            <w:tcW w:w="8296" w:type="dxa"/>
          </w:tcPr>
          <w:p w14:paraId="11662A7D" w14:textId="552D551E" w:rsidR="003D30D7" w:rsidRDefault="003D30D7" w:rsidP="003D30D7">
            <w:r w:rsidRPr="003D30D7">
              <w:t>yay -S deepin.com.thunderspeed</w:t>
            </w:r>
          </w:p>
        </w:tc>
      </w:tr>
    </w:tbl>
    <w:p w14:paraId="078A36E9" w14:textId="5C693A9F" w:rsidR="003D30D7" w:rsidRDefault="003D30D7" w:rsidP="003D30D7"/>
    <w:p w14:paraId="4BFAC585" w14:textId="77777777" w:rsidR="003D30D7" w:rsidRPr="003D30D7" w:rsidRDefault="003D30D7" w:rsidP="003D30D7"/>
    <w:p w14:paraId="5EFED5B8" w14:textId="7F832F14" w:rsidR="00200704" w:rsidRDefault="0020070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postman</w:t>
      </w:r>
      <w:r>
        <w:t xml:space="preserve"> </w:t>
      </w:r>
      <w:r>
        <w:rPr>
          <w:rFonts w:hint="eastAsia"/>
        </w:rPr>
        <w:t>软件</w:t>
      </w:r>
    </w:p>
    <w:p w14:paraId="66B201FB" w14:textId="7EAC789E" w:rsidR="00310E01" w:rsidRDefault="00310E01" w:rsidP="00310E01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138" w14:paraId="061480E0" w14:textId="77777777" w:rsidTr="00780138">
        <w:tc>
          <w:tcPr>
            <w:tcW w:w="8296" w:type="dxa"/>
          </w:tcPr>
          <w:p w14:paraId="50F29A41" w14:textId="46CAF8C5" w:rsidR="00780138" w:rsidRDefault="00780138" w:rsidP="00310E01">
            <w:r w:rsidRPr="00780138">
              <w:t>sudo pacman -S archlinuxcn/postman-bin</w:t>
            </w:r>
          </w:p>
        </w:tc>
      </w:tr>
    </w:tbl>
    <w:p w14:paraId="399C3365" w14:textId="77777777" w:rsidR="00780138" w:rsidRDefault="00780138" w:rsidP="00310E01"/>
    <w:p w14:paraId="21A98051" w14:textId="77777777" w:rsidR="00780138" w:rsidRPr="00310E01" w:rsidRDefault="00780138" w:rsidP="00310E01"/>
    <w:p w14:paraId="6096FA9A" w14:textId="7A31B65F" w:rsidR="00200704" w:rsidRDefault="00200704" w:rsidP="00310E01">
      <w:pPr>
        <w:pStyle w:val="3"/>
      </w:pPr>
      <w:r>
        <w:rPr>
          <w:rFonts w:hint="eastAsia"/>
        </w:rPr>
        <w:t>安装</w:t>
      </w:r>
      <w:r w:rsidR="00034353">
        <w:rPr>
          <w:rFonts w:hint="eastAsia"/>
        </w:rPr>
        <w:t>X</w:t>
      </w:r>
      <w:r>
        <w:rPr>
          <w:rFonts w:hint="eastAsia"/>
        </w:rPr>
        <w:t>Mind</w:t>
      </w:r>
      <w:r>
        <w:rPr>
          <w:rFonts w:hint="eastAsia"/>
        </w:rPr>
        <w:t>思维导图</w:t>
      </w:r>
    </w:p>
    <w:p w14:paraId="2045CAE6" w14:textId="35C3288F" w:rsidR="00200704" w:rsidRDefault="00200704" w:rsidP="0020070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18C" w14:paraId="3729751F" w14:textId="77777777" w:rsidTr="0077118C">
        <w:tc>
          <w:tcPr>
            <w:tcW w:w="8296" w:type="dxa"/>
          </w:tcPr>
          <w:p w14:paraId="1B58C27A" w14:textId="3BC71E74" w:rsidR="0077118C" w:rsidRDefault="0077118C" w:rsidP="00200704">
            <w:r>
              <w:rPr>
                <w:rFonts w:hint="eastAsia"/>
              </w:rPr>
              <w:t>yay</w:t>
            </w:r>
            <w:r>
              <w:t xml:space="preserve"> -S xmind</w:t>
            </w:r>
          </w:p>
        </w:tc>
      </w:tr>
    </w:tbl>
    <w:p w14:paraId="1AF7B843" w14:textId="77777777" w:rsidR="0077118C" w:rsidRDefault="0077118C" w:rsidP="00200704"/>
    <w:p w14:paraId="7E664DCA" w14:textId="77777777" w:rsidR="0077118C" w:rsidRPr="00200704" w:rsidRDefault="0077118C" w:rsidP="00200704"/>
    <w:p w14:paraId="0359312E" w14:textId="1AE0E2E0" w:rsidR="00333713" w:rsidRDefault="00333713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NeoVim</w:t>
      </w:r>
      <w:r>
        <w:t xml:space="preserve"> </w:t>
      </w:r>
      <w:r>
        <w:rPr>
          <w:rFonts w:hint="eastAsia"/>
        </w:rPr>
        <w:t>软件</w:t>
      </w:r>
    </w:p>
    <w:p w14:paraId="406C7A5A" w14:textId="433141BE" w:rsidR="00333713" w:rsidRDefault="00703BB1" w:rsidP="00333713"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22" w:history="1">
        <w:r>
          <w:rPr>
            <w:rStyle w:val="af3"/>
          </w:rPr>
          <w:t>https://github.com/neovim/neovim/wiki/Installing-Neovim</w:t>
        </w:r>
      </w:hyperlink>
    </w:p>
    <w:p w14:paraId="53B3F9FA" w14:textId="3A89D180" w:rsidR="00703BB1" w:rsidRDefault="00703BB1" w:rsidP="00333713"/>
    <w:p w14:paraId="5436E1A2" w14:textId="170C3AAF" w:rsidR="00703BB1" w:rsidRDefault="00703BB1" w:rsidP="00333713">
      <w:r>
        <w:rPr>
          <w:rFonts w:hint="eastAsia"/>
        </w:rPr>
        <w:t>找到如下安装命令：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BB1" w14:paraId="0A9B2AD5" w14:textId="77777777" w:rsidTr="00703BB1">
        <w:tc>
          <w:tcPr>
            <w:tcW w:w="8296" w:type="dxa"/>
          </w:tcPr>
          <w:p w14:paraId="58BAA00E" w14:textId="036CB2EA" w:rsidR="00703BB1" w:rsidRDefault="00703BB1" w:rsidP="00333713">
            <w:r w:rsidRPr="00703BB1">
              <w:t>sudo pacman -S neovim</w:t>
            </w:r>
          </w:p>
        </w:tc>
      </w:tr>
    </w:tbl>
    <w:p w14:paraId="4B33FA08" w14:textId="45D75EA5" w:rsidR="00703BB1" w:rsidRDefault="00703BB1" w:rsidP="00333713"/>
    <w:p w14:paraId="24BC90AF" w14:textId="410553EC" w:rsidR="00C51888" w:rsidRDefault="00C51888" w:rsidP="00333713">
      <w:r>
        <w:rPr>
          <w:rFonts w:hint="eastAsia"/>
        </w:rPr>
        <w:t>安装后，如何启动？输入</w:t>
      </w:r>
      <w:r>
        <w:rPr>
          <w:rFonts w:hint="eastAsia"/>
        </w:rPr>
        <w:t xml:space="preserve"> nvim</w:t>
      </w:r>
      <w:r>
        <w:t xml:space="preserve"> </w:t>
      </w:r>
      <w:r>
        <w:rPr>
          <w:rFonts w:hint="eastAsia"/>
        </w:rPr>
        <w:t>即可。</w:t>
      </w:r>
    </w:p>
    <w:p w14:paraId="785A9371" w14:textId="5D460C25" w:rsidR="00C51888" w:rsidRDefault="00C51888" w:rsidP="00333713"/>
    <w:p w14:paraId="634CDB81" w14:textId="77777777" w:rsidR="009441BB" w:rsidRDefault="009441BB" w:rsidP="00333713"/>
    <w:p w14:paraId="4DEB7721" w14:textId="77777777" w:rsidR="009441BB" w:rsidRPr="009441BB" w:rsidRDefault="009441BB" w:rsidP="00333713"/>
    <w:p w14:paraId="703F6C49" w14:textId="769CF40C" w:rsidR="00610F3D" w:rsidRDefault="00610F3D">
      <w:pPr>
        <w:pStyle w:val="3"/>
      </w:pPr>
      <w:r>
        <w:rPr>
          <w:rFonts w:hint="eastAsia"/>
        </w:rPr>
        <w:t>安装虚拟机</w:t>
      </w:r>
    </w:p>
    <w:p w14:paraId="7E4B7594" w14:textId="09569DA6" w:rsidR="000F1DEC" w:rsidRPr="000F1DEC" w:rsidRDefault="000F1DEC" w:rsidP="000F1DE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VMware</w:t>
      </w:r>
      <w:r>
        <w:t xml:space="preserve"> </w:t>
      </w:r>
      <w:r>
        <w:rPr>
          <w:rFonts w:hint="eastAsia"/>
        </w:rPr>
        <w:t>Workstation</w:t>
      </w:r>
      <w:r>
        <w:t xml:space="preserve"> </w:t>
      </w:r>
      <w:r>
        <w:rPr>
          <w:rFonts w:hint="eastAsia"/>
        </w:rPr>
        <w:t>虚拟机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DEC" w14:paraId="429268DC" w14:textId="77777777" w:rsidTr="000F1DEC">
        <w:tc>
          <w:tcPr>
            <w:tcW w:w="8296" w:type="dxa"/>
          </w:tcPr>
          <w:p w14:paraId="42F16A93" w14:textId="52B7B38E" w:rsidR="000F1DEC" w:rsidRDefault="000F1DEC" w:rsidP="00610F3D">
            <w:r w:rsidRPr="000F1DEC">
              <w:t>sudo pacman -S vmware-workstation</w:t>
            </w:r>
          </w:p>
        </w:tc>
      </w:tr>
    </w:tbl>
    <w:p w14:paraId="4884BE4B" w14:textId="6C701F0E" w:rsidR="00610F3D" w:rsidRDefault="00610F3D" w:rsidP="00610F3D"/>
    <w:p w14:paraId="24645F70" w14:textId="77777777" w:rsidR="000F1DEC" w:rsidRDefault="000F1DEC" w:rsidP="00610F3D"/>
    <w:p w14:paraId="3AF2CD0F" w14:textId="194382E6" w:rsidR="00610F3D" w:rsidRDefault="000F1DEC" w:rsidP="000F1DE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VirtualBox</w:t>
      </w:r>
      <w:r>
        <w:t xml:space="preserve"> </w:t>
      </w:r>
      <w:r>
        <w:rPr>
          <w:rFonts w:hint="eastAsia"/>
        </w:rPr>
        <w:t>虚拟机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D9E" w14:paraId="2C99C675" w14:textId="77777777" w:rsidTr="00CD3D9E">
        <w:tc>
          <w:tcPr>
            <w:tcW w:w="8296" w:type="dxa"/>
          </w:tcPr>
          <w:p w14:paraId="23772381" w14:textId="11211C77" w:rsidR="00CD3D9E" w:rsidRDefault="00CD3D9E" w:rsidP="00CD3D9E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pacman</w:t>
            </w:r>
            <w:r>
              <w:t xml:space="preserve"> -S </w:t>
            </w:r>
            <w:r>
              <w:rPr>
                <w:rFonts w:hint="eastAsia"/>
              </w:rPr>
              <w:t>virtualbox</w:t>
            </w:r>
          </w:p>
        </w:tc>
      </w:tr>
    </w:tbl>
    <w:p w14:paraId="4E0182DA" w14:textId="77777777" w:rsidR="00CD3D9E" w:rsidRPr="00CD3D9E" w:rsidRDefault="00CD3D9E" w:rsidP="00CD3D9E"/>
    <w:p w14:paraId="1150DCA8" w14:textId="77777777" w:rsidR="000F1DEC" w:rsidRPr="00610F3D" w:rsidRDefault="000F1DEC" w:rsidP="00610F3D"/>
    <w:p w14:paraId="6D1341A0" w14:textId="0F28C134" w:rsidR="00DB442A" w:rsidRDefault="00620BEC" w:rsidP="00DB442A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deb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rpm</w:t>
      </w:r>
      <w:r>
        <w:t xml:space="preserve"> </w:t>
      </w:r>
      <w:r>
        <w:rPr>
          <w:rFonts w:hint="eastAsia"/>
        </w:rPr>
        <w:t>软件包</w:t>
      </w:r>
    </w:p>
    <w:p w14:paraId="16C993E2" w14:textId="77777777" w:rsidR="00DB442A" w:rsidRDefault="00DB442A" w:rsidP="00DB442A">
      <w:r>
        <w:rPr>
          <w:rFonts w:hint="eastAsia"/>
        </w:rPr>
        <w:t>如何安装</w:t>
      </w:r>
      <w:r>
        <w:rPr>
          <w:rFonts w:hint="eastAsia"/>
        </w:rPr>
        <w:t xml:space="preserve"> deb </w:t>
      </w:r>
      <w:r>
        <w:rPr>
          <w:rFonts w:hint="eastAsia"/>
        </w:rPr>
        <w:t>软件？</w:t>
      </w:r>
    </w:p>
    <w:p w14:paraId="4E3B0936" w14:textId="77777777" w:rsidR="00DB442A" w:rsidRDefault="00DB442A" w:rsidP="00DB442A"/>
    <w:p w14:paraId="49DD3ABA" w14:textId="77777777" w:rsidR="00DB442A" w:rsidRDefault="00DB442A" w:rsidP="00DB442A">
      <w:r>
        <w:t>wget http://cdn2.ime.sogou.com/dl/index/1571302197/sogoupinyin_2.3.1.0112_amd64.deb</w:t>
      </w:r>
    </w:p>
    <w:p w14:paraId="4722D0CE" w14:textId="77777777" w:rsidR="00DB442A" w:rsidRDefault="00DB442A" w:rsidP="00DB442A">
      <w:r>
        <w:t>wget http://okapps.oukan.online/lroapps/deb-amd64/dingtalk_3.0.0_amd64.deb</w:t>
      </w:r>
    </w:p>
    <w:p w14:paraId="1DB14382" w14:textId="298895D3" w:rsidR="00DB442A" w:rsidRDefault="00DB442A" w:rsidP="00DB442A"/>
    <w:p w14:paraId="1A4A01E9" w14:textId="77777777" w:rsidR="00554249" w:rsidRDefault="00554249" w:rsidP="00554249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 xml:space="preserve"> debtap</w:t>
      </w:r>
    </w:p>
    <w:p w14:paraId="243812BA" w14:textId="77777777" w:rsidR="00554249" w:rsidRDefault="00554249" w:rsidP="00554249">
      <w:r>
        <w:t>yaourt -S debtap</w:t>
      </w:r>
    </w:p>
    <w:p w14:paraId="16331D33" w14:textId="77777777" w:rsidR="00554249" w:rsidRDefault="00554249" w:rsidP="00554249">
      <w:r>
        <w:t>sudo pacman -S pkgfile</w:t>
      </w:r>
    </w:p>
    <w:p w14:paraId="41F3E6C6" w14:textId="77777777" w:rsidR="00554249" w:rsidRDefault="00554249" w:rsidP="00554249"/>
    <w:p w14:paraId="44E90B14" w14:textId="77777777" w:rsidR="00554249" w:rsidRDefault="00554249" w:rsidP="00554249">
      <w:r>
        <w:rPr>
          <w:rFonts w:hint="eastAsia"/>
        </w:rPr>
        <w:t>2</w:t>
      </w:r>
      <w:r>
        <w:rPr>
          <w:rFonts w:hint="eastAsia"/>
        </w:rPr>
        <w:t>、更换</w:t>
      </w:r>
      <w:r>
        <w:rPr>
          <w:rFonts w:hint="eastAsia"/>
        </w:rPr>
        <w:t xml:space="preserve"> debtap </w:t>
      </w:r>
      <w:r>
        <w:rPr>
          <w:rFonts w:hint="eastAsia"/>
        </w:rPr>
        <w:t>仓库</w:t>
      </w:r>
    </w:p>
    <w:p w14:paraId="3B5ACD3E" w14:textId="77777777" w:rsidR="00554249" w:rsidRDefault="00554249" w:rsidP="00554249">
      <w:r>
        <w:rPr>
          <w:rFonts w:hint="eastAsia"/>
        </w:rPr>
        <w:t>编辑</w:t>
      </w:r>
      <w:r>
        <w:rPr>
          <w:rFonts w:hint="eastAsia"/>
        </w:rPr>
        <w:t xml:space="preserve"> /usr/bin/debtap </w:t>
      </w:r>
      <w:r>
        <w:rPr>
          <w:rFonts w:hint="eastAsia"/>
        </w:rPr>
        <w:t>文件，做如下内容替换：</w:t>
      </w:r>
    </w:p>
    <w:p w14:paraId="2580883C" w14:textId="77777777" w:rsidR="00554249" w:rsidRDefault="00554249" w:rsidP="00554249">
      <w:r>
        <w:rPr>
          <w:rFonts w:hint="eastAsia"/>
        </w:rPr>
        <w:t xml:space="preserve">http://ftp.debian.org/debian/dists </w:t>
      </w:r>
      <w:r>
        <w:rPr>
          <w:rFonts w:hint="eastAsia"/>
        </w:rPr>
        <w:t>替换成</w:t>
      </w:r>
      <w:r>
        <w:rPr>
          <w:rFonts w:hint="eastAsia"/>
        </w:rPr>
        <w:t xml:space="preserve"> https://mirrors.ustc.edu.cn/debian/dists</w:t>
      </w:r>
    </w:p>
    <w:p w14:paraId="4EF72EED" w14:textId="77777777" w:rsidR="00554249" w:rsidRDefault="00554249" w:rsidP="00554249">
      <w:r>
        <w:rPr>
          <w:rFonts w:hint="eastAsia"/>
        </w:rPr>
        <w:t xml:space="preserve">http://archive.ubuntu.com/ubuntu/dists </w:t>
      </w:r>
      <w:r>
        <w:rPr>
          <w:rFonts w:hint="eastAsia"/>
        </w:rPr>
        <w:t>替换成</w:t>
      </w:r>
      <w:r>
        <w:rPr>
          <w:rFonts w:hint="eastAsia"/>
        </w:rPr>
        <w:t xml:space="preserve"> https://mirrors.ustc.edu.cn/ubuntu/dists</w:t>
      </w:r>
    </w:p>
    <w:p w14:paraId="7BD01EB9" w14:textId="77777777" w:rsidR="00554249" w:rsidRDefault="00554249" w:rsidP="00554249"/>
    <w:p w14:paraId="7A379D3C" w14:textId="77777777" w:rsidR="00554249" w:rsidRDefault="00554249" w:rsidP="00554249">
      <w:r>
        <w:rPr>
          <w:rFonts w:hint="eastAsia"/>
        </w:rPr>
        <w:t>3</w:t>
      </w:r>
      <w:r>
        <w:rPr>
          <w:rFonts w:hint="eastAsia"/>
        </w:rPr>
        <w:t>、升级</w:t>
      </w:r>
      <w:r>
        <w:rPr>
          <w:rFonts w:hint="eastAsia"/>
        </w:rPr>
        <w:t xml:space="preserve"> debtap </w:t>
      </w:r>
      <w:r>
        <w:rPr>
          <w:rFonts w:hint="eastAsia"/>
        </w:rPr>
        <w:t>操作</w:t>
      </w:r>
    </w:p>
    <w:p w14:paraId="4297F4B8" w14:textId="77777777" w:rsidR="00554249" w:rsidRDefault="00554249" w:rsidP="00554249">
      <w:r>
        <w:t>sudo debtap -u</w:t>
      </w:r>
    </w:p>
    <w:p w14:paraId="5A93FC4D" w14:textId="77777777" w:rsidR="00554249" w:rsidRDefault="00554249" w:rsidP="00554249"/>
    <w:p w14:paraId="7A42FE6B" w14:textId="77777777" w:rsidR="00554249" w:rsidRDefault="00554249" w:rsidP="0055424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sudo debtap xxxx.deb</w:t>
      </w:r>
    </w:p>
    <w:p w14:paraId="77275703" w14:textId="77777777" w:rsidR="00554249" w:rsidRDefault="00554249" w:rsidP="00554249"/>
    <w:p w14:paraId="3B420FF1" w14:textId="77777777" w:rsidR="00554249" w:rsidRDefault="00554249" w:rsidP="00554249">
      <w:r>
        <w:rPr>
          <w:rFonts w:hint="eastAsia"/>
        </w:rPr>
        <w:t>包名</w:t>
      </w:r>
      <w:r>
        <w:rPr>
          <w:rFonts w:hint="eastAsia"/>
        </w:rPr>
        <w:t xml:space="preserve"> xxxx</w:t>
      </w:r>
    </w:p>
    <w:p w14:paraId="706A6225" w14:textId="77777777" w:rsidR="00554249" w:rsidRDefault="00554249" w:rsidP="00554249">
      <w:r>
        <w:rPr>
          <w:rFonts w:hint="eastAsia"/>
        </w:rPr>
        <w:t>协议</w:t>
      </w:r>
      <w:r>
        <w:rPr>
          <w:rFonts w:hint="eastAsia"/>
        </w:rPr>
        <w:t xml:space="preserve"> GDP</w:t>
      </w:r>
    </w:p>
    <w:p w14:paraId="3C441E3A" w14:textId="77777777" w:rsidR="00554249" w:rsidRDefault="00554249" w:rsidP="00554249"/>
    <w:p w14:paraId="1C48696B" w14:textId="77777777" w:rsidR="00554249" w:rsidRDefault="00554249" w:rsidP="00554249">
      <w:r>
        <w:rPr>
          <w:rFonts w:hint="eastAsia"/>
        </w:rPr>
        <w:t>5</w:t>
      </w:r>
      <w:r>
        <w:rPr>
          <w:rFonts w:hint="eastAsia"/>
        </w:rPr>
        <w:t>、安装转换好的本地包</w:t>
      </w:r>
    </w:p>
    <w:p w14:paraId="77E88063" w14:textId="2100F940" w:rsidR="00A75F60" w:rsidRDefault="00554249" w:rsidP="00554249">
      <w:r>
        <w:t>sudo pacman -U xxx.tar.xz</w:t>
      </w:r>
    </w:p>
    <w:p w14:paraId="61A48581" w14:textId="39A1B2BC" w:rsidR="00A75F60" w:rsidRDefault="00A75F60" w:rsidP="00DB442A"/>
    <w:p w14:paraId="0B529876" w14:textId="77777777" w:rsidR="00AC6058" w:rsidRDefault="00AC6058" w:rsidP="00DB442A"/>
    <w:p w14:paraId="1B87E5D8" w14:textId="77777777" w:rsidR="00A75F60" w:rsidRDefault="00A75F60" w:rsidP="00DB442A"/>
    <w:p w14:paraId="0A7030FE" w14:textId="77777777" w:rsidR="00DB442A" w:rsidRDefault="00DB442A" w:rsidP="00DB442A"/>
    <w:p w14:paraId="3C13683F" w14:textId="77777777" w:rsidR="00620BEC" w:rsidRPr="00333713" w:rsidRDefault="00620BEC" w:rsidP="00333713"/>
    <w:p w14:paraId="4B5E34CE" w14:textId="574964F0" w:rsidR="00185C97" w:rsidRDefault="00C22AB3">
      <w:pPr>
        <w:pStyle w:val="1"/>
      </w:pPr>
      <w:r>
        <w:rPr>
          <w:rFonts w:hint="eastAsia"/>
        </w:rPr>
        <w:t>Manjaro</w:t>
      </w:r>
      <w:r>
        <w:t xml:space="preserve"> </w:t>
      </w:r>
      <w:r w:rsidR="00185C97">
        <w:rPr>
          <w:rFonts w:hint="eastAsia"/>
        </w:rPr>
        <w:t>编程环境</w:t>
      </w:r>
    </w:p>
    <w:p w14:paraId="35B22926" w14:textId="1BD1EA73" w:rsidR="00C22AB3" w:rsidRDefault="00C22AB3" w:rsidP="00C22AB3"/>
    <w:p w14:paraId="5F1BEDA8" w14:textId="2984DDF4" w:rsidR="00A93FE0" w:rsidRDefault="00A93FE0" w:rsidP="00A93FE0">
      <w:pPr>
        <w:pStyle w:val="2"/>
      </w:pPr>
      <w:r>
        <w:lastRenderedPageBreak/>
        <w:t>HTML &amp; CSS</w:t>
      </w:r>
    </w:p>
    <w:p w14:paraId="72FE2B59" w14:textId="77777777" w:rsidR="00A93FE0" w:rsidRDefault="00A93FE0" w:rsidP="00C22AB3"/>
    <w:p w14:paraId="1E423F4B" w14:textId="439C82EF" w:rsidR="00362ABF" w:rsidRDefault="00362ABF" w:rsidP="00362ABF">
      <w:pPr>
        <w:pStyle w:val="2"/>
      </w:pP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环境</w:t>
      </w:r>
    </w:p>
    <w:p w14:paraId="6657DA79" w14:textId="55128A93" w:rsidR="00362ABF" w:rsidRDefault="00362ABF" w:rsidP="00C22AB3"/>
    <w:p w14:paraId="435B06D7" w14:textId="7F800C81" w:rsidR="00F14ED5" w:rsidRDefault="00F14ED5" w:rsidP="00C22AB3">
      <w:r>
        <w:rPr>
          <w:rFonts w:hint="eastAsia"/>
        </w:rPr>
        <w:t>:</w:t>
      </w:r>
      <w:r>
        <w:t>CocInstall coc-php</w:t>
      </w:r>
    </w:p>
    <w:p w14:paraId="4AF9327C" w14:textId="77777777" w:rsidR="00F14ED5" w:rsidRDefault="00F14ED5" w:rsidP="00C22AB3"/>
    <w:p w14:paraId="6C165738" w14:textId="757E67D7" w:rsidR="00362ABF" w:rsidRDefault="00362ABF" w:rsidP="00362ABF">
      <w:pPr>
        <w:pStyle w:val="2"/>
        <w:tabs>
          <w:tab w:val="clear" w:pos="0"/>
          <w:tab w:val="clear" w:pos="420"/>
        </w:tabs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环境</w:t>
      </w:r>
    </w:p>
    <w:p w14:paraId="0D6287D0" w14:textId="08871919" w:rsidR="00362ABF" w:rsidRDefault="00362ABF" w:rsidP="00C22AB3"/>
    <w:p w14:paraId="41DA99D7" w14:textId="530EAA3C" w:rsidR="004A2660" w:rsidRDefault="004A2660" w:rsidP="00C22AB3">
      <w:r>
        <w:t>pip</w:t>
      </w:r>
      <w:r w:rsidR="00BC1B89">
        <w:t>3</w:t>
      </w:r>
      <w:r>
        <w:t xml:space="preserve"> install -i https://pypi.doubanio.com/simple/ </w:t>
      </w:r>
      <w:r>
        <w:rPr>
          <w:rFonts w:hint="eastAsia"/>
        </w:rPr>
        <w:t>jed</w:t>
      </w:r>
      <w:r w:rsidR="00BD5592">
        <w:t>i</w:t>
      </w:r>
    </w:p>
    <w:p w14:paraId="74A59AFB" w14:textId="4ED11075" w:rsidR="00260437" w:rsidRDefault="00260437" w:rsidP="00C22AB3">
      <w:r w:rsidRPr="00260437">
        <w:t>pip</w:t>
      </w:r>
      <w:r>
        <w:t>3</w:t>
      </w:r>
      <w:r w:rsidRPr="00260437">
        <w:t xml:space="preserve"> install -i https://pypi.doubanio.com/simple/ </w:t>
      </w:r>
      <w:r>
        <w:t>pylint</w:t>
      </w:r>
    </w:p>
    <w:p w14:paraId="3BE9ED23" w14:textId="4AEAF2BB" w:rsidR="00804B5E" w:rsidRDefault="00804B5E" w:rsidP="00804B5E">
      <w:r w:rsidRPr="00260437">
        <w:t>pip</w:t>
      </w:r>
      <w:r>
        <w:t>3</w:t>
      </w:r>
      <w:r w:rsidRPr="00260437">
        <w:t xml:space="preserve"> install -i https://pypi.doubanio.com/simple/ </w:t>
      </w:r>
      <w:r>
        <w:t>neovim</w:t>
      </w:r>
    </w:p>
    <w:p w14:paraId="457139B0" w14:textId="5DC25D3E" w:rsidR="002B17B6" w:rsidRPr="00804B5E" w:rsidRDefault="002B17B6" w:rsidP="00C22AB3"/>
    <w:p w14:paraId="047FF516" w14:textId="77777777" w:rsidR="00804B5E" w:rsidRDefault="00804B5E" w:rsidP="00C22AB3"/>
    <w:p w14:paraId="63315949" w14:textId="1C68A1C3" w:rsidR="002B17B6" w:rsidRDefault="002B17B6" w:rsidP="00C22AB3">
      <w:r>
        <w:rPr>
          <w:rFonts w:hint="eastAsia"/>
        </w:rPr>
        <w:t>插件安装完成之后，再执行如下代码提示：</w:t>
      </w:r>
    </w:p>
    <w:p w14:paraId="75128496" w14:textId="62756B05" w:rsidR="002B17B6" w:rsidRDefault="002B17B6" w:rsidP="00C22AB3"/>
    <w:p w14:paraId="0D3E0388" w14:textId="353C865B" w:rsidR="002B17B6" w:rsidRDefault="002B17B6" w:rsidP="00C22AB3">
      <w:r>
        <w:rPr>
          <w:rFonts w:hint="eastAsia"/>
        </w:rPr>
        <w:t>:</w:t>
      </w:r>
      <w:r>
        <w:t>CocInstall coc-python</w:t>
      </w:r>
    </w:p>
    <w:p w14:paraId="6DFB32D6" w14:textId="58DA3D84" w:rsidR="002B17B6" w:rsidRDefault="002B17B6" w:rsidP="00C22AB3"/>
    <w:p w14:paraId="4776E1DF" w14:textId="36C3F796" w:rsidR="002B17B6" w:rsidRDefault="002B17B6" w:rsidP="00C22AB3"/>
    <w:p w14:paraId="16FE0B96" w14:textId="2B0F4805" w:rsidR="002B17B6" w:rsidRDefault="002B17B6" w:rsidP="00C22AB3"/>
    <w:p w14:paraId="044AA915" w14:textId="77777777" w:rsidR="002B17B6" w:rsidRPr="004A2660" w:rsidRDefault="002B17B6" w:rsidP="00C22AB3"/>
    <w:p w14:paraId="76D74B06" w14:textId="66B71C2A" w:rsidR="00362ABF" w:rsidRDefault="00362ABF" w:rsidP="00362ABF">
      <w:pPr>
        <w:pStyle w:val="2"/>
        <w:tabs>
          <w:tab w:val="clear" w:pos="0"/>
          <w:tab w:val="clear" w:pos="420"/>
        </w:tabs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环境</w:t>
      </w:r>
    </w:p>
    <w:p w14:paraId="19C05D63" w14:textId="03CB688C" w:rsidR="00362ABF" w:rsidRDefault="00362ABF" w:rsidP="00C22AB3"/>
    <w:p w14:paraId="2D768493" w14:textId="58C75D04" w:rsidR="00362ABF" w:rsidRDefault="00362ABF" w:rsidP="00362ABF">
      <w:pPr>
        <w:pStyle w:val="2"/>
        <w:tabs>
          <w:tab w:val="clear" w:pos="0"/>
          <w:tab w:val="clear" w:pos="420"/>
        </w:tabs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环境</w:t>
      </w:r>
    </w:p>
    <w:p w14:paraId="734852D8" w14:textId="389F13FE" w:rsidR="00362ABF" w:rsidRDefault="00362ABF" w:rsidP="00C22AB3"/>
    <w:p w14:paraId="49CEC3ED" w14:textId="73DBA16D" w:rsidR="00362ABF" w:rsidRDefault="00362ABF" w:rsidP="00362ABF">
      <w:pPr>
        <w:pStyle w:val="2"/>
        <w:tabs>
          <w:tab w:val="clear" w:pos="0"/>
          <w:tab w:val="clear" w:pos="420"/>
        </w:tabs>
      </w:pPr>
      <w:r>
        <w:rPr>
          <w:rFonts w:hint="eastAsia"/>
        </w:rPr>
        <w:t>flutter</w:t>
      </w:r>
      <w:r>
        <w:t xml:space="preserve"> </w:t>
      </w:r>
      <w:r>
        <w:rPr>
          <w:rFonts w:hint="eastAsia"/>
        </w:rPr>
        <w:t>环境</w:t>
      </w:r>
    </w:p>
    <w:p w14:paraId="4BCCD951" w14:textId="0CB9E90C" w:rsidR="00362ABF" w:rsidRDefault="00362ABF" w:rsidP="00C22AB3"/>
    <w:p w14:paraId="532E250F" w14:textId="77777777" w:rsidR="00362ABF" w:rsidRPr="00C22AB3" w:rsidRDefault="00362ABF" w:rsidP="00C22AB3"/>
    <w:p w14:paraId="7973D5F4" w14:textId="77777777" w:rsidR="00185C97" w:rsidRPr="00185C97" w:rsidRDefault="00185C97" w:rsidP="00185C97"/>
    <w:p w14:paraId="23573DE2" w14:textId="31792FB2" w:rsidR="00065679" w:rsidRDefault="00362ABF" w:rsidP="00362ABF">
      <w:pPr>
        <w:pStyle w:val="2"/>
      </w:pPr>
      <w:r>
        <w:rPr>
          <w:rFonts w:hint="eastAsia"/>
        </w:rPr>
        <w:t>C</w:t>
      </w:r>
      <w:r>
        <w:t xml:space="preserve"> &amp; C++ </w:t>
      </w:r>
      <w:r>
        <w:rPr>
          <w:rFonts w:hint="eastAsia"/>
        </w:rPr>
        <w:t>环境</w:t>
      </w:r>
    </w:p>
    <w:p w14:paraId="112789D9" w14:textId="77777777" w:rsidR="00362ABF" w:rsidRPr="00362ABF" w:rsidRDefault="00362ABF" w:rsidP="00362ABF"/>
    <w:sectPr w:rsidR="00362ABF" w:rsidRPr="00362ABF">
      <w:headerReference w:type="even" r:id="rId2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9C09F" w14:textId="77777777" w:rsidR="00184EBA" w:rsidRDefault="00184EBA">
      <w:r>
        <w:separator/>
      </w:r>
    </w:p>
  </w:endnote>
  <w:endnote w:type="continuationSeparator" w:id="0">
    <w:p w14:paraId="0762C0E4" w14:textId="77777777" w:rsidR="00184EBA" w:rsidRDefault="0018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1F57D" w14:textId="77777777" w:rsidR="00184EBA" w:rsidRDefault="00184EBA">
      <w:r>
        <w:separator/>
      </w:r>
    </w:p>
  </w:footnote>
  <w:footnote w:type="continuationSeparator" w:id="0">
    <w:p w14:paraId="7C48C078" w14:textId="77777777" w:rsidR="00184EBA" w:rsidRDefault="00184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FE6AD" w14:textId="77777777" w:rsidR="00F60DD2" w:rsidRDefault="00F60DD2"/>
  <w:p w14:paraId="556133CB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1649167C"/>
    <w:multiLevelType w:val="hybridMultilevel"/>
    <w:tmpl w:val="A9D254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43C06F5A"/>
    <w:multiLevelType w:val="hybridMultilevel"/>
    <w:tmpl w:val="DED42C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7985665"/>
    <w:multiLevelType w:val="hybridMultilevel"/>
    <w:tmpl w:val="6C4E58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3F3ACE"/>
    <w:multiLevelType w:val="hybridMultilevel"/>
    <w:tmpl w:val="4544D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8"/>
  </w:num>
  <w:num w:numId="10">
    <w:abstractNumId w:val="24"/>
  </w:num>
  <w:num w:numId="11">
    <w:abstractNumId w:val="2"/>
  </w:num>
  <w:num w:numId="12">
    <w:abstractNumId w:val="23"/>
  </w:num>
  <w:num w:numId="13">
    <w:abstractNumId w:val="6"/>
  </w:num>
  <w:num w:numId="14">
    <w:abstractNumId w:val="16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5"/>
  </w:num>
  <w:num w:numId="20">
    <w:abstractNumId w:val="17"/>
  </w:num>
  <w:num w:numId="21">
    <w:abstractNumId w:val="13"/>
  </w:num>
  <w:num w:numId="22">
    <w:abstractNumId w:val="15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60"/>
    <w:rsid w:val="000006FB"/>
    <w:rsid w:val="0000184C"/>
    <w:rsid w:val="00001DF0"/>
    <w:rsid w:val="00001E66"/>
    <w:rsid w:val="00002024"/>
    <w:rsid w:val="000038EC"/>
    <w:rsid w:val="00013046"/>
    <w:rsid w:val="000144AB"/>
    <w:rsid w:val="0001520C"/>
    <w:rsid w:val="0001633B"/>
    <w:rsid w:val="00020C6B"/>
    <w:rsid w:val="00020CF1"/>
    <w:rsid w:val="0002513F"/>
    <w:rsid w:val="00027033"/>
    <w:rsid w:val="000319AA"/>
    <w:rsid w:val="000320F3"/>
    <w:rsid w:val="00032C0F"/>
    <w:rsid w:val="00034353"/>
    <w:rsid w:val="00036716"/>
    <w:rsid w:val="00037269"/>
    <w:rsid w:val="00040115"/>
    <w:rsid w:val="00042E5F"/>
    <w:rsid w:val="00043C48"/>
    <w:rsid w:val="00043FB1"/>
    <w:rsid w:val="000448EE"/>
    <w:rsid w:val="0004589D"/>
    <w:rsid w:val="0005010B"/>
    <w:rsid w:val="00051557"/>
    <w:rsid w:val="00055882"/>
    <w:rsid w:val="00060301"/>
    <w:rsid w:val="00060E4E"/>
    <w:rsid w:val="00062C4E"/>
    <w:rsid w:val="00065679"/>
    <w:rsid w:val="00065CEE"/>
    <w:rsid w:val="00066CFF"/>
    <w:rsid w:val="00070DAF"/>
    <w:rsid w:val="000730F3"/>
    <w:rsid w:val="000744BD"/>
    <w:rsid w:val="00077BE1"/>
    <w:rsid w:val="00084D39"/>
    <w:rsid w:val="0008657C"/>
    <w:rsid w:val="000912A4"/>
    <w:rsid w:val="00093191"/>
    <w:rsid w:val="0009410D"/>
    <w:rsid w:val="00094A41"/>
    <w:rsid w:val="00094E39"/>
    <w:rsid w:val="000953D7"/>
    <w:rsid w:val="00095DA2"/>
    <w:rsid w:val="000976D4"/>
    <w:rsid w:val="000A6BB1"/>
    <w:rsid w:val="000A71D9"/>
    <w:rsid w:val="000A789A"/>
    <w:rsid w:val="000B04D3"/>
    <w:rsid w:val="000B079F"/>
    <w:rsid w:val="000B0DB1"/>
    <w:rsid w:val="000B532C"/>
    <w:rsid w:val="000B5396"/>
    <w:rsid w:val="000B6758"/>
    <w:rsid w:val="000B6B7C"/>
    <w:rsid w:val="000B72AF"/>
    <w:rsid w:val="000C076D"/>
    <w:rsid w:val="000C1E98"/>
    <w:rsid w:val="000C287B"/>
    <w:rsid w:val="000C77FA"/>
    <w:rsid w:val="000C7DA7"/>
    <w:rsid w:val="000D0930"/>
    <w:rsid w:val="000D21DE"/>
    <w:rsid w:val="000D2DB8"/>
    <w:rsid w:val="000D39FE"/>
    <w:rsid w:val="000D65D3"/>
    <w:rsid w:val="000D7016"/>
    <w:rsid w:val="000D7973"/>
    <w:rsid w:val="000E03DB"/>
    <w:rsid w:val="000E19E7"/>
    <w:rsid w:val="000E1DCD"/>
    <w:rsid w:val="000E3502"/>
    <w:rsid w:val="000E63A0"/>
    <w:rsid w:val="000F1DEC"/>
    <w:rsid w:val="000F2739"/>
    <w:rsid w:val="000F369C"/>
    <w:rsid w:val="000F5C72"/>
    <w:rsid w:val="000F601A"/>
    <w:rsid w:val="000F6D62"/>
    <w:rsid w:val="001009AC"/>
    <w:rsid w:val="00100CC0"/>
    <w:rsid w:val="001022B5"/>
    <w:rsid w:val="001028AA"/>
    <w:rsid w:val="001031B8"/>
    <w:rsid w:val="0010368B"/>
    <w:rsid w:val="001037F5"/>
    <w:rsid w:val="00103D2F"/>
    <w:rsid w:val="001149A3"/>
    <w:rsid w:val="00115071"/>
    <w:rsid w:val="00120F40"/>
    <w:rsid w:val="001218F3"/>
    <w:rsid w:val="00122081"/>
    <w:rsid w:val="00122EE9"/>
    <w:rsid w:val="00123F17"/>
    <w:rsid w:val="0012533C"/>
    <w:rsid w:val="00125444"/>
    <w:rsid w:val="00134EA3"/>
    <w:rsid w:val="0013668B"/>
    <w:rsid w:val="001366FF"/>
    <w:rsid w:val="00137C78"/>
    <w:rsid w:val="00143071"/>
    <w:rsid w:val="001474CF"/>
    <w:rsid w:val="00150FAA"/>
    <w:rsid w:val="00150FD1"/>
    <w:rsid w:val="001532AF"/>
    <w:rsid w:val="00154BDD"/>
    <w:rsid w:val="001552A4"/>
    <w:rsid w:val="001565EE"/>
    <w:rsid w:val="00156718"/>
    <w:rsid w:val="00156D3E"/>
    <w:rsid w:val="00157DD9"/>
    <w:rsid w:val="00160E54"/>
    <w:rsid w:val="001617EF"/>
    <w:rsid w:val="0016269A"/>
    <w:rsid w:val="001652C4"/>
    <w:rsid w:val="00166EB9"/>
    <w:rsid w:val="001723B9"/>
    <w:rsid w:val="001726D6"/>
    <w:rsid w:val="001741AE"/>
    <w:rsid w:val="0017604D"/>
    <w:rsid w:val="00176815"/>
    <w:rsid w:val="00180753"/>
    <w:rsid w:val="00183EC3"/>
    <w:rsid w:val="00183FBF"/>
    <w:rsid w:val="00184197"/>
    <w:rsid w:val="00184EBA"/>
    <w:rsid w:val="00185C97"/>
    <w:rsid w:val="00186733"/>
    <w:rsid w:val="00191245"/>
    <w:rsid w:val="00191B90"/>
    <w:rsid w:val="00191E81"/>
    <w:rsid w:val="00192F64"/>
    <w:rsid w:val="00193A4C"/>
    <w:rsid w:val="00195470"/>
    <w:rsid w:val="00196E60"/>
    <w:rsid w:val="001A1B7A"/>
    <w:rsid w:val="001A30A7"/>
    <w:rsid w:val="001A4C25"/>
    <w:rsid w:val="001A69FA"/>
    <w:rsid w:val="001B151A"/>
    <w:rsid w:val="001C13ED"/>
    <w:rsid w:val="001C4C3B"/>
    <w:rsid w:val="001C69E4"/>
    <w:rsid w:val="001D005A"/>
    <w:rsid w:val="001D055E"/>
    <w:rsid w:val="001D0810"/>
    <w:rsid w:val="001D46CF"/>
    <w:rsid w:val="001D4C26"/>
    <w:rsid w:val="001D5678"/>
    <w:rsid w:val="001D58DA"/>
    <w:rsid w:val="001D6796"/>
    <w:rsid w:val="001D7759"/>
    <w:rsid w:val="001E01F1"/>
    <w:rsid w:val="001E2A2C"/>
    <w:rsid w:val="001E2B16"/>
    <w:rsid w:val="001E326C"/>
    <w:rsid w:val="001E4662"/>
    <w:rsid w:val="001E536B"/>
    <w:rsid w:val="001E5754"/>
    <w:rsid w:val="001E5AC8"/>
    <w:rsid w:val="001E6A6B"/>
    <w:rsid w:val="001E6C2A"/>
    <w:rsid w:val="001E6DDB"/>
    <w:rsid w:val="001E7E2A"/>
    <w:rsid w:val="001F090A"/>
    <w:rsid w:val="001F1BEE"/>
    <w:rsid w:val="001F26D4"/>
    <w:rsid w:val="001F2845"/>
    <w:rsid w:val="001F38E6"/>
    <w:rsid w:val="001F58D0"/>
    <w:rsid w:val="00200502"/>
    <w:rsid w:val="00200704"/>
    <w:rsid w:val="002011F8"/>
    <w:rsid w:val="00201A6A"/>
    <w:rsid w:val="00206113"/>
    <w:rsid w:val="0021315F"/>
    <w:rsid w:val="00213B54"/>
    <w:rsid w:val="00221661"/>
    <w:rsid w:val="00222C96"/>
    <w:rsid w:val="0022323A"/>
    <w:rsid w:val="00224082"/>
    <w:rsid w:val="00224628"/>
    <w:rsid w:val="002301BF"/>
    <w:rsid w:val="00231733"/>
    <w:rsid w:val="00232805"/>
    <w:rsid w:val="00232E02"/>
    <w:rsid w:val="00233021"/>
    <w:rsid w:val="00234159"/>
    <w:rsid w:val="00234897"/>
    <w:rsid w:val="002360F7"/>
    <w:rsid w:val="002363BC"/>
    <w:rsid w:val="00236412"/>
    <w:rsid w:val="00241445"/>
    <w:rsid w:val="002422E3"/>
    <w:rsid w:val="00246311"/>
    <w:rsid w:val="002505A0"/>
    <w:rsid w:val="002540EC"/>
    <w:rsid w:val="002566B5"/>
    <w:rsid w:val="00260437"/>
    <w:rsid w:val="00262572"/>
    <w:rsid w:val="00262E97"/>
    <w:rsid w:val="00263BE0"/>
    <w:rsid w:val="00266E10"/>
    <w:rsid w:val="00271974"/>
    <w:rsid w:val="00276022"/>
    <w:rsid w:val="0027607A"/>
    <w:rsid w:val="00280BDB"/>
    <w:rsid w:val="00282CF6"/>
    <w:rsid w:val="00283A98"/>
    <w:rsid w:val="00283E12"/>
    <w:rsid w:val="00285DA0"/>
    <w:rsid w:val="00285DD5"/>
    <w:rsid w:val="00287CE8"/>
    <w:rsid w:val="00290F7D"/>
    <w:rsid w:val="002A13A0"/>
    <w:rsid w:val="002A190F"/>
    <w:rsid w:val="002A26F5"/>
    <w:rsid w:val="002A478C"/>
    <w:rsid w:val="002A4995"/>
    <w:rsid w:val="002A51E2"/>
    <w:rsid w:val="002A640C"/>
    <w:rsid w:val="002A68A6"/>
    <w:rsid w:val="002A7053"/>
    <w:rsid w:val="002B13CD"/>
    <w:rsid w:val="002B1598"/>
    <w:rsid w:val="002B17B6"/>
    <w:rsid w:val="002B3F0B"/>
    <w:rsid w:val="002B594C"/>
    <w:rsid w:val="002B6093"/>
    <w:rsid w:val="002C4F17"/>
    <w:rsid w:val="002C5360"/>
    <w:rsid w:val="002D0077"/>
    <w:rsid w:val="002D26E3"/>
    <w:rsid w:val="002D6232"/>
    <w:rsid w:val="002E05C5"/>
    <w:rsid w:val="002E189A"/>
    <w:rsid w:val="002E1940"/>
    <w:rsid w:val="002E1E88"/>
    <w:rsid w:val="002E43CB"/>
    <w:rsid w:val="002E4C81"/>
    <w:rsid w:val="002E5588"/>
    <w:rsid w:val="002E55A6"/>
    <w:rsid w:val="002E706B"/>
    <w:rsid w:val="002E7232"/>
    <w:rsid w:val="002F06AD"/>
    <w:rsid w:val="002F0EF3"/>
    <w:rsid w:val="002F2EB6"/>
    <w:rsid w:val="002F491A"/>
    <w:rsid w:val="002F66A2"/>
    <w:rsid w:val="002F7B4F"/>
    <w:rsid w:val="003050C5"/>
    <w:rsid w:val="00305D64"/>
    <w:rsid w:val="003102B8"/>
    <w:rsid w:val="00310E01"/>
    <w:rsid w:val="00313DE2"/>
    <w:rsid w:val="0031648C"/>
    <w:rsid w:val="00323D44"/>
    <w:rsid w:val="00333713"/>
    <w:rsid w:val="00336447"/>
    <w:rsid w:val="003373DA"/>
    <w:rsid w:val="003414C2"/>
    <w:rsid w:val="00342799"/>
    <w:rsid w:val="00342987"/>
    <w:rsid w:val="003457A1"/>
    <w:rsid w:val="0034749B"/>
    <w:rsid w:val="00347BAC"/>
    <w:rsid w:val="00350365"/>
    <w:rsid w:val="00352751"/>
    <w:rsid w:val="00354E55"/>
    <w:rsid w:val="00355E4F"/>
    <w:rsid w:val="0035788F"/>
    <w:rsid w:val="00361499"/>
    <w:rsid w:val="00362ABF"/>
    <w:rsid w:val="003641C4"/>
    <w:rsid w:val="003675DE"/>
    <w:rsid w:val="00371342"/>
    <w:rsid w:val="0037324B"/>
    <w:rsid w:val="00373B3D"/>
    <w:rsid w:val="003749AF"/>
    <w:rsid w:val="0037525E"/>
    <w:rsid w:val="0037534F"/>
    <w:rsid w:val="0037574F"/>
    <w:rsid w:val="00375ED2"/>
    <w:rsid w:val="00376766"/>
    <w:rsid w:val="00376C2B"/>
    <w:rsid w:val="00380378"/>
    <w:rsid w:val="00380E46"/>
    <w:rsid w:val="00381E51"/>
    <w:rsid w:val="00383046"/>
    <w:rsid w:val="00385446"/>
    <w:rsid w:val="00395177"/>
    <w:rsid w:val="003A17B5"/>
    <w:rsid w:val="003A205D"/>
    <w:rsid w:val="003A66B8"/>
    <w:rsid w:val="003B0959"/>
    <w:rsid w:val="003B3BD5"/>
    <w:rsid w:val="003B7022"/>
    <w:rsid w:val="003B71A0"/>
    <w:rsid w:val="003B7A70"/>
    <w:rsid w:val="003C1F48"/>
    <w:rsid w:val="003C2182"/>
    <w:rsid w:val="003C21C4"/>
    <w:rsid w:val="003C3055"/>
    <w:rsid w:val="003C3B61"/>
    <w:rsid w:val="003C68C9"/>
    <w:rsid w:val="003C6E6A"/>
    <w:rsid w:val="003D1FA6"/>
    <w:rsid w:val="003D30D7"/>
    <w:rsid w:val="003D5CD6"/>
    <w:rsid w:val="003D6C65"/>
    <w:rsid w:val="003E2F6E"/>
    <w:rsid w:val="003E4581"/>
    <w:rsid w:val="003E609A"/>
    <w:rsid w:val="003E6C48"/>
    <w:rsid w:val="003E70A2"/>
    <w:rsid w:val="003F1DC1"/>
    <w:rsid w:val="003F24E8"/>
    <w:rsid w:val="003F3E51"/>
    <w:rsid w:val="003F4B11"/>
    <w:rsid w:val="003F57DC"/>
    <w:rsid w:val="00400F74"/>
    <w:rsid w:val="0040387C"/>
    <w:rsid w:val="00404A54"/>
    <w:rsid w:val="0040581F"/>
    <w:rsid w:val="004065AE"/>
    <w:rsid w:val="0040774A"/>
    <w:rsid w:val="0041338A"/>
    <w:rsid w:val="00414B09"/>
    <w:rsid w:val="00416112"/>
    <w:rsid w:val="004203A0"/>
    <w:rsid w:val="00420E2E"/>
    <w:rsid w:val="00421853"/>
    <w:rsid w:val="00422237"/>
    <w:rsid w:val="00424509"/>
    <w:rsid w:val="0042462E"/>
    <w:rsid w:val="004271D4"/>
    <w:rsid w:val="004363E6"/>
    <w:rsid w:val="00436750"/>
    <w:rsid w:val="00436BBF"/>
    <w:rsid w:val="0044019B"/>
    <w:rsid w:val="004410CD"/>
    <w:rsid w:val="004445FA"/>
    <w:rsid w:val="00444CFD"/>
    <w:rsid w:val="0044695B"/>
    <w:rsid w:val="00447934"/>
    <w:rsid w:val="00451393"/>
    <w:rsid w:val="00451DA8"/>
    <w:rsid w:val="0045310D"/>
    <w:rsid w:val="00455290"/>
    <w:rsid w:val="004625FD"/>
    <w:rsid w:val="004629EF"/>
    <w:rsid w:val="00463CCE"/>
    <w:rsid w:val="00465B69"/>
    <w:rsid w:val="00465BA8"/>
    <w:rsid w:val="00465EE3"/>
    <w:rsid w:val="0047673B"/>
    <w:rsid w:val="00477C77"/>
    <w:rsid w:val="0048039C"/>
    <w:rsid w:val="004809F8"/>
    <w:rsid w:val="004832A5"/>
    <w:rsid w:val="00484063"/>
    <w:rsid w:val="004841DD"/>
    <w:rsid w:val="004864FB"/>
    <w:rsid w:val="0049191F"/>
    <w:rsid w:val="00492011"/>
    <w:rsid w:val="00493678"/>
    <w:rsid w:val="00493D4F"/>
    <w:rsid w:val="00494E15"/>
    <w:rsid w:val="004A0E15"/>
    <w:rsid w:val="004A2482"/>
    <w:rsid w:val="004A2660"/>
    <w:rsid w:val="004A3BB3"/>
    <w:rsid w:val="004A4812"/>
    <w:rsid w:val="004A7217"/>
    <w:rsid w:val="004A762D"/>
    <w:rsid w:val="004B1305"/>
    <w:rsid w:val="004B4893"/>
    <w:rsid w:val="004B6002"/>
    <w:rsid w:val="004B62A7"/>
    <w:rsid w:val="004B7D0B"/>
    <w:rsid w:val="004C09BD"/>
    <w:rsid w:val="004C5BB9"/>
    <w:rsid w:val="004C5F29"/>
    <w:rsid w:val="004D1220"/>
    <w:rsid w:val="004D1BD9"/>
    <w:rsid w:val="004D4C18"/>
    <w:rsid w:val="004D7AE2"/>
    <w:rsid w:val="004E1894"/>
    <w:rsid w:val="004E2DDA"/>
    <w:rsid w:val="004E2F91"/>
    <w:rsid w:val="004E6568"/>
    <w:rsid w:val="004E74CC"/>
    <w:rsid w:val="004E7874"/>
    <w:rsid w:val="004F1D3D"/>
    <w:rsid w:val="004F2420"/>
    <w:rsid w:val="004F36D2"/>
    <w:rsid w:val="004F7CBE"/>
    <w:rsid w:val="005017C4"/>
    <w:rsid w:val="00504380"/>
    <w:rsid w:val="00505C77"/>
    <w:rsid w:val="00505CFB"/>
    <w:rsid w:val="00510002"/>
    <w:rsid w:val="0051649B"/>
    <w:rsid w:val="00516FC3"/>
    <w:rsid w:val="00520056"/>
    <w:rsid w:val="005208CF"/>
    <w:rsid w:val="00520A7F"/>
    <w:rsid w:val="00523A07"/>
    <w:rsid w:val="00525C1E"/>
    <w:rsid w:val="00527004"/>
    <w:rsid w:val="00532351"/>
    <w:rsid w:val="00535899"/>
    <w:rsid w:val="00540E50"/>
    <w:rsid w:val="00541E40"/>
    <w:rsid w:val="005423C0"/>
    <w:rsid w:val="00543393"/>
    <w:rsid w:val="0054343E"/>
    <w:rsid w:val="00546CE7"/>
    <w:rsid w:val="00554249"/>
    <w:rsid w:val="00557426"/>
    <w:rsid w:val="0056099E"/>
    <w:rsid w:val="00561CE1"/>
    <w:rsid w:val="005626E5"/>
    <w:rsid w:val="00562FCC"/>
    <w:rsid w:val="00563684"/>
    <w:rsid w:val="00564EBB"/>
    <w:rsid w:val="0056797F"/>
    <w:rsid w:val="005705D7"/>
    <w:rsid w:val="0057084A"/>
    <w:rsid w:val="00570ABC"/>
    <w:rsid w:val="005725C8"/>
    <w:rsid w:val="00573CB6"/>
    <w:rsid w:val="0057412E"/>
    <w:rsid w:val="005831C6"/>
    <w:rsid w:val="00584A1A"/>
    <w:rsid w:val="00584C60"/>
    <w:rsid w:val="00585C51"/>
    <w:rsid w:val="005865ED"/>
    <w:rsid w:val="00587462"/>
    <w:rsid w:val="005914DE"/>
    <w:rsid w:val="00591FF7"/>
    <w:rsid w:val="0059497A"/>
    <w:rsid w:val="00595542"/>
    <w:rsid w:val="00595DBD"/>
    <w:rsid w:val="005963A3"/>
    <w:rsid w:val="005A4458"/>
    <w:rsid w:val="005B1C62"/>
    <w:rsid w:val="005B2121"/>
    <w:rsid w:val="005B2C38"/>
    <w:rsid w:val="005B41B8"/>
    <w:rsid w:val="005C0F52"/>
    <w:rsid w:val="005C2853"/>
    <w:rsid w:val="005C369F"/>
    <w:rsid w:val="005D5D1A"/>
    <w:rsid w:val="005E0401"/>
    <w:rsid w:val="005E3F27"/>
    <w:rsid w:val="005E5EAD"/>
    <w:rsid w:val="005E6C25"/>
    <w:rsid w:val="005E734F"/>
    <w:rsid w:val="005F4A25"/>
    <w:rsid w:val="005F52AA"/>
    <w:rsid w:val="005F5793"/>
    <w:rsid w:val="00600D46"/>
    <w:rsid w:val="00601A97"/>
    <w:rsid w:val="00606787"/>
    <w:rsid w:val="00610F3D"/>
    <w:rsid w:val="00614688"/>
    <w:rsid w:val="00617D9B"/>
    <w:rsid w:val="00620BEC"/>
    <w:rsid w:val="0062298E"/>
    <w:rsid w:val="006238F6"/>
    <w:rsid w:val="00623A45"/>
    <w:rsid w:val="00624AE3"/>
    <w:rsid w:val="0062753E"/>
    <w:rsid w:val="00630DD7"/>
    <w:rsid w:val="006321E2"/>
    <w:rsid w:val="00635EE4"/>
    <w:rsid w:val="00636322"/>
    <w:rsid w:val="00637B84"/>
    <w:rsid w:val="00640F38"/>
    <w:rsid w:val="00643345"/>
    <w:rsid w:val="00644001"/>
    <w:rsid w:val="00647C55"/>
    <w:rsid w:val="00647CE5"/>
    <w:rsid w:val="00650488"/>
    <w:rsid w:val="00652FA2"/>
    <w:rsid w:val="0065341F"/>
    <w:rsid w:val="00655176"/>
    <w:rsid w:val="00657A9D"/>
    <w:rsid w:val="006616A1"/>
    <w:rsid w:val="00662760"/>
    <w:rsid w:val="0066434B"/>
    <w:rsid w:val="00666E0F"/>
    <w:rsid w:val="006711AB"/>
    <w:rsid w:val="0067154F"/>
    <w:rsid w:val="00672733"/>
    <w:rsid w:val="00673930"/>
    <w:rsid w:val="00675904"/>
    <w:rsid w:val="00675D99"/>
    <w:rsid w:val="006812B6"/>
    <w:rsid w:val="00681386"/>
    <w:rsid w:val="0068506C"/>
    <w:rsid w:val="0068632D"/>
    <w:rsid w:val="00686A97"/>
    <w:rsid w:val="00686E1F"/>
    <w:rsid w:val="00691114"/>
    <w:rsid w:val="00692B07"/>
    <w:rsid w:val="00692C46"/>
    <w:rsid w:val="00693732"/>
    <w:rsid w:val="0069518F"/>
    <w:rsid w:val="00695D0B"/>
    <w:rsid w:val="00697948"/>
    <w:rsid w:val="00697FC5"/>
    <w:rsid w:val="006A028F"/>
    <w:rsid w:val="006A0677"/>
    <w:rsid w:val="006A4982"/>
    <w:rsid w:val="006A5AE2"/>
    <w:rsid w:val="006B133E"/>
    <w:rsid w:val="006B2E2A"/>
    <w:rsid w:val="006B3085"/>
    <w:rsid w:val="006B3425"/>
    <w:rsid w:val="006B4998"/>
    <w:rsid w:val="006B4D46"/>
    <w:rsid w:val="006B5396"/>
    <w:rsid w:val="006B69A8"/>
    <w:rsid w:val="006C3933"/>
    <w:rsid w:val="006C4D63"/>
    <w:rsid w:val="006C55C4"/>
    <w:rsid w:val="006C612D"/>
    <w:rsid w:val="006C7CBE"/>
    <w:rsid w:val="006C7DBE"/>
    <w:rsid w:val="006D0E62"/>
    <w:rsid w:val="006D6F40"/>
    <w:rsid w:val="006E277B"/>
    <w:rsid w:val="006E36DB"/>
    <w:rsid w:val="006E4509"/>
    <w:rsid w:val="006E4519"/>
    <w:rsid w:val="006E4664"/>
    <w:rsid w:val="006E58C9"/>
    <w:rsid w:val="006F0CFF"/>
    <w:rsid w:val="006F49C5"/>
    <w:rsid w:val="006F50CD"/>
    <w:rsid w:val="006F68F0"/>
    <w:rsid w:val="00701776"/>
    <w:rsid w:val="00703BB1"/>
    <w:rsid w:val="0070587C"/>
    <w:rsid w:val="00707620"/>
    <w:rsid w:val="00707E69"/>
    <w:rsid w:val="00707F8C"/>
    <w:rsid w:val="007123D0"/>
    <w:rsid w:val="0071287D"/>
    <w:rsid w:val="00713665"/>
    <w:rsid w:val="00716D1A"/>
    <w:rsid w:val="00720FBC"/>
    <w:rsid w:val="00724B73"/>
    <w:rsid w:val="00725F09"/>
    <w:rsid w:val="00730DC1"/>
    <w:rsid w:val="0073446E"/>
    <w:rsid w:val="00737CEF"/>
    <w:rsid w:val="00740096"/>
    <w:rsid w:val="0074055C"/>
    <w:rsid w:val="0074294A"/>
    <w:rsid w:val="0074490C"/>
    <w:rsid w:val="00744EBA"/>
    <w:rsid w:val="00746467"/>
    <w:rsid w:val="00747584"/>
    <w:rsid w:val="00747B72"/>
    <w:rsid w:val="0075210A"/>
    <w:rsid w:val="00752114"/>
    <w:rsid w:val="00753B7B"/>
    <w:rsid w:val="00755D98"/>
    <w:rsid w:val="00756377"/>
    <w:rsid w:val="007624E0"/>
    <w:rsid w:val="00762B1F"/>
    <w:rsid w:val="00764201"/>
    <w:rsid w:val="0077046C"/>
    <w:rsid w:val="0077118C"/>
    <w:rsid w:val="007716E5"/>
    <w:rsid w:val="00775BD9"/>
    <w:rsid w:val="00775E58"/>
    <w:rsid w:val="00776029"/>
    <w:rsid w:val="007770D5"/>
    <w:rsid w:val="00777E78"/>
    <w:rsid w:val="00780138"/>
    <w:rsid w:val="00780241"/>
    <w:rsid w:val="00781DFF"/>
    <w:rsid w:val="00782EF4"/>
    <w:rsid w:val="00785314"/>
    <w:rsid w:val="007857DF"/>
    <w:rsid w:val="007863CA"/>
    <w:rsid w:val="007907D8"/>
    <w:rsid w:val="00790D70"/>
    <w:rsid w:val="0079141D"/>
    <w:rsid w:val="00792B56"/>
    <w:rsid w:val="00794068"/>
    <w:rsid w:val="00795296"/>
    <w:rsid w:val="007A5BE5"/>
    <w:rsid w:val="007A73A0"/>
    <w:rsid w:val="007A7EAC"/>
    <w:rsid w:val="007B03BE"/>
    <w:rsid w:val="007B1250"/>
    <w:rsid w:val="007B5F23"/>
    <w:rsid w:val="007B63AE"/>
    <w:rsid w:val="007C0527"/>
    <w:rsid w:val="007C102F"/>
    <w:rsid w:val="007C278D"/>
    <w:rsid w:val="007C3918"/>
    <w:rsid w:val="007C3F1D"/>
    <w:rsid w:val="007C5EBC"/>
    <w:rsid w:val="007C6F38"/>
    <w:rsid w:val="007D0B0D"/>
    <w:rsid w:val="007D0E17"/>
    <w:rsid w:val="007D3147"/>
    <w:rsid w:val="007D3B06"/>
    <w:rsid w:val="007D7344"/>
    <w:rsid w:val="007D7AE1"/>
    <w:rsid w:val="007E0FA7"/>
    <w:rsid w:val="007E1653"/>
    <w:rsid w:val="007E5353"/>
    <w:rsid w:val="007F08E1"/>
    <w:rsid w:val="007F0A20"/>
    <w:rsid w:val="007F17BB"/>
    <w:rsid w:val="007F504F"/>
    <w:rsid w:val="007F69A1"/>
    <w:rsid w:val="007F6D0C"/>
    <w:rsid w:val="007F7D33"/>
    <w:rsid w:val="00802AC4"/>
    <w:rsid w:val="00802FCC"/>
    <w:rsid w:val="00804B5E"/>
    <w:rsid w:val="00805E18"/>
    <w:rsid w:val="0080727A"/>
    <w:rsid w:val="00810585"/>
    <w:rsid w:val="00810BD7"/>
    <w:rsid w:val="00813FD5"/>
    <w:rsid w:val="0081675E"/>
    <w:rsid w:val="008177D3"/>
    <w:rsid w:val="00820862"/>
    <w:rsid w:val="00825296"/>
    <w:rsid w:val="008253F6"/>
    <w:rsid w:val="0082727C"/>
    <w:rsid w:val="008275E5"/>
    <w:rsid w:val="00830981"/>
    <w:rsid w:val="00834865"/>
    <w:rsid w:val="008355A9"/>
    <w:rsid w:val="00836194"/>
    <w:rsid w:val="00837D74"/>
    <w:rsid w:val="008420F2"/>
    <w:rsid w:val="00850D79"/>
    <w:rsid w:val="008576D3"/>
    <w:rsid w:val="00860EA5"/>
    <w:rsid w:val="008616EA"/>
    <w:rsid w:val="00862A8C"/>
    <w:rsid w:val="008643A5"/>
    <w:rsid w:val="00864871"/>
    <w:rsid w:val="00864974"/>
    <w:rsid w:val="008663D6"/>
    <w:rsid w:val="00870608"/>
    <w:rsid w:val="008712E3"/>
    <w:rsid w:val="00871804"/>
    <w:rsid w:val="008726E3"/>
    <w:rsid w:val="00873166"/>
    <w:rsid w:val="0087532B"/>
    <w:rsid w:val="008765E1"/>
    <w:rsid w:val="00881666"/>
    <w:rsid w:val="00882B08"/>
    <w:rsid w:val="00882DCC"/>
    <w:rsid w:val="00883421"/>
    <w:rsid w:val="00883D62"/>
    <w:rsid w:val="00885BDC"/>
    <w:rsid w:val="00887431"/>
    <w:rsid w:val="00890CA2"/>
    <w:rsid w:val="0089371B"/>
    <w:rsid w:val="008975C9"/>
    <w:rsid w:val="008A21ED"/>
    <w:rsid w:val="008A2EC9"/>
    <w:rsid w:val="008A3075"/>
    <w:rsid w:val="008A3184"/>
    <w:rsid w:val="008A766B"/>
    <w:rsid w:val="008B3D25"/>
    <w:rsid w:val="008B56C1"/>
    <w:rsid w:val="008C2D77"/>
    <w:rsid w:val="008C7795"/>
    <w:rsid w:val="008D1316"/>
    <w:rsid w:val="008D5BFE"/>
    <w:rsid w:val="008D5F80"/>
    <w:rsid w:val="008D6856"/>
    <w:rsid w:val="008D6D39"/>
    <w:rsid w:val="008E1C71"/>
    <w:rsid w:val="008E3D57"/>
    <w:rsid w:val="008E41E9"/>
    <w:rsid w:val="008E555D"/>
    <w:rsid w:val="008F0B44"/>
    <w:rsid w:val="008F1B1A"/>
    <w:rsid w:val="008F2547"/>
    <w:rsid w:val="008F2683"/>
    <w:rsid w:val="008F28F6"/>
    <w:rsid w:val="009001C5"/>
    <w:rsid w:val="00900840"/>
    <w:rsid w:val="0090141D"/>
    <w:rsid w:val="00902C0C"/>
    <w:rsid w:val="009041E5"/>
    <w:rsid w:val="0090512E"/>
    <w:rsid w:val="00906AAF"/>
    <w:rsid w:val="00910E10"/>
    <w:rsid w:val="00911252"/>
    <w:rsid w:val="0091741A"/>
    <w:rsid w:val="00921E81"/>
    <w:rsid w:val="00924C5D"/>
    <w:rsid w:val="00924F66"/>
    <w:rsid w:val="0092724F"/>
    <w:rsid w:val="00934891"/>
    <w:rsid w:val="00934F76"/>
    <w:rsid w:val="00937A03"/>
    <w:rsid w:val="00937B97"/>
    <w:rsid w:val="00937CF9"/>
    <w:rsid w:val="00941748"/>
    <w:rsid w:val="0094216C"/>
    <w:rsid w:val="00942456"/>
    <w:rsid w:val="009434B6"/>
    <w:rsid w:val="00943D35"/>
    <w:rsid w:val="009441BB"/>
    <w:rsid w:val="0094672E"/>
    <w:rsid w:val="00946BDD"/>
    <w:rsid w:val="0095117F"/>
    <w:rsid w:val="0095389F"/>
    <w:rsid w:val="009546A9"/>
    <w:rsid w:val="00955174"/>
    <w:rsid w:val="00956DB5"/>
    <w:rsid w:val="00956E5C"/>
    <w:rsid w:val="00957A18"/>
    <w:rsid w:val="00957E0F"/>
    <w:rsid w:val="0096017E"/>
    <w:rsid w:val="00960675"/>
    <w:rsid w:val="00961DD9"/>
    <w:rsid w:val="00961E57"/>
    <w:rsid w:val="00962723"/>
    <w:rsid w:val="0096400A"/>
    <w:rsid w:val="009643A4"/>
    <w:rsid w:val="00965F6C"/>
    <w:rsid w:val="00966D43"/>
    <w:rsid w:val="009674EB"/>
    <w:rsid w:val="00970078"/>
    <w:rsid w:val="00971CFA"/>
    <w:rsid w:val="0097529F"/>
    <w:rsid w:val="0098016D"/>
    <w:rsid w:val="009803A0"/>
    <w:rsid w:val="00982881"/>
    <w:rsid w:val="009836D2"/>
    <w:rsid w:val="009838C2"/>
    <w:rsid w:val="0098493B"/>
    <w:rsid w:val="00986A17"/>
    <w:rsid w:val="009936A0"/>
    <w:rsid w:val="00994873"/>
    <w:rsid w:val="00995DBA"/>
    <w:rsid w:val="0099724C"/>
    <w:rsid w:val="00997458"/>
    <w:rsid w:val="0099793B"/>
    <w:rsid w:val="009A1059"/>
    <w:rsid w:val="009A4C10"/>
    <w:rsid w:val="009A5172"/>
    <w:rsid w:val="009A61C6"/>
    <w:rsid w:val="009B14B6"/>
    <w:rsid w:val="009B4224"/>
    <w:rsid w:val="009C06AC"/>
    <w:rsid w:val="009C29BF"/>
    <w:rsid w:val="009C30F8"/>
    <w:rsid w:val="009C3CFC"/>
    <w:rsid w:val="009C4291"/>
    <w:rsid w:val="009C4B0B"/>
    <w:rsid w:val="009C4F50"/>
    <w:rsid w:val="009C5A07"/>
    <w:rsid w:val="009C601D"/>
    <w:rsid w:val="009C7173"/>
    <w:rsid w:val="009C7940"/>
    <w:rsid w:val="009D0EB6"/>
    <w:rsid w:val="009D145B"/>
    <w:rsid w:val="009D1A17"/>
    <w:rsid w:val="009D4466"/>
    <w:rsid w:val="009D60DB"/>
    <w:rsid w:val="009E0FFD"/>
    <w:rsid w:val="009E1FB0"/>
    <w:rsid w:val="009E4810"/>
    <w:rsid w:val="009E5CC9"/>
    <w:rsid w:val="009E7058"/>
    <w:rsid w:val="009E7E78"/>
    <w:rsid w:val="009F07D3"/>
    <w:rsid w:val="009F12BA"/>
    <w:rsid w:val="009F4B4B"/>
    <w:rsid w:val="009F52FF"/>
    <w:rsid w:val="009F56FB"/>
    <w:rsid w:val="00A014D5"/>
    <w:rsid w:val="00A01791"/>
    <w:rsid w:val="00A06953"/>
    <w:rsid w:val="00A14CF4"/>
    <w:rsid w:val="00A158F1"/>
    <w:rsid w:val="00A17441"/>
    <w:rsid w:val="00A207B1"/>
    <w:rsid w:val="00A2156D"/>
    <w:rsid w:val="00A224ED"/>
    <w:rsid w:val="00A24EC9"/>
    <w:rsid w:val="00A26134"/>
    <w:rsid w:val="00A26822"/>
    <w:rsid w:val="00A26E2B"/>
    <w:rsid w:val="00A30C35"/>
    <w:rsid w:val="00A35596"/>
    <w:rsid w:val="00A36F95"/>
    <w:rsid w:val="00A37F66"/>
    <w:rsid w:val="00A404FE"/>
    <w:rsid w:val="00A40AFA"/>
    <w:rsid w:val="00A4133C"/>
    <w:rsid w:val="00A41AA8"/>
    <w:rsid w:val="00A41E6A"/>
    <w:rsid w:val="00A41FA7"/>
    <w:rsid w:val="00A430E0"/>
    <w:rsid w:val="00A43D87"/>
    <w:rsid w:val="00A43F3A"/>
    <w:rsid w:val="00A46348"/>
    <w:rsid w:val="00A468CF"/>
    <w:rsid w:val="00A50289"/>
    <w:rsid w:val="00A50D0D"/>
    <w:rsid w:val="00A51D25"/>
    <w:rsid w:val="00A52AAD"/>
    <w:rsid w:val="00A53C67"/>
    <w:rsid w:val="00A548C0"/>
    <w:rsid w:val="00A5735F"/>
    <w:rsid w:val="00A60E2F"/>
    <w:rsid w:val="00A642DD"/>
    <w:rsid w:val="00A6675C"/>
    <w:rsid w:val="00A716F7"/>
    <w:rsid w:val="00A75CC9"/>
    <w:rsid w:val="00A75F60"/>
    <w:rsid w:val="00A804B6"/>
    <w:rsid w:val="00A830B5"/>
    <w:rsid w:val="00A840B2"/>
    <w:rsid w:val="00A84F24"/>
    <w:rsid w:val="00A85044"/>
    <w:rsid w:val="00A85B1D"/>
    <w:rsid w:val="00A87AC0"/>
    <w:rsid w:val="00A90282"/>
    <w:rsid w:val="00A93AE1"/>
    <w:rsid w:val="00A93FE0"/>
    <w:rsid w:val="00A95440"/>
    <w:rsid w:val="00A96208"/>
    <w:rsid w:val="00AA02DE"/>
    <w:rsid w:val="00AA0549"/>
    <w:rsid w:val="00AA0F84"/>
    <w:rsid w:val="00AA2B0F"/>
    <w:rsid w:val="00AA46D7"/>
    <w:rsid w:val="00AA4925"/>
    <w:rsid w:val="00AB11B5"/>
    <w:rsid w:val="00AB75DB"/>
    <w:rsid w:val="00AC555F"/>
    <w:rsid w:val="00AC6058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E57FF"/>
    <w:rsid w:val="00AF0456"/>
    <w:rsid w:val="00AF0481"/>
    <w:rsid w:val="00AF1F15"/>
    <w:rsid w:val="00AF2C0B"/>
    <w:rsid w:val="00AF3134"/>
    <w:rsid w:val="00AF314A"/>
    <w:rsid w:val="00AF420E"/>
    <w:rsid w:val="00AF48D1"/>
    <w:rsid w:val="00AF5734"/>
    <w:rsid w:val="00B02CBD"/>
    <w:rsid w:val="00B0328C"/>
    <w:rsid w:val="00B07EA4"/>
    <w:rsid w:val="00B14914"/>
    <w:rsid w:val="00B167BE"/>
    <w:rsid w:val="00B168A5"/>
    <w:rsid w:val="00B2050B"/>
    <w:rsid w:val="00B21518"/>
    <w:rsid w:val="00B229DB"/>
    <w:rsid w:val="00B2401C"/>
    <w:rsid w:val="00B2415E"/>
    <w:rsid w:val="00B25569"/>
    <w:rsid w:val="00B2632A"/>
    <w:rsid w:val="00B279D4"/>
    <w:rsid w:val="00B31210"/>
    <w:rsid w:val="00B349DB"/>
    <w:rsid w:val="00B37E10"/>
    <w:rsid w:val="00B37F96"/>
    <w:rsid w:val="00B445B8"/>
    <w:rsid w:val="00B460D7"/>
    <w:rsid w:val="00B5077A"/>
    <w:rsid w:val="00B50DE6"/>
    <w:rsid w:val="00B524FD"/>
    <w:rsid w:val="00B55E38"/>
    <w:rsid w:val="00B617D2"/>
    <w:rsid w:val="00B61D76"/>
    <w:rsid w:val="00B61FA3"/>
    <w:rsid w:val="00B63C67"/>
    <w:rsid w:val="00B63DC4"/>
    <w:rsid w:val="00B642A9"/>
    <w:rsid w:val="00B65919"/>
    <w:rsid w:val="00B67184"/>
    <w:rsid w:val="00B71893"/>
    <w:rsid w:val="00B75CBB"/>
    <w:rsid w:val="00B76092"/>
    <w:rsid w:val="00B760D0"/>
    <w:rsid w:val="00B76260"/>
    <w:rsid w:val="00B81CF0"/>
    <w:rsid w:val="00B84960"/>
    <w:rsid w:val="00B84DBD"/>
    <w:rsid w:val="00B8704E"/>
    <w:rsid w:val="00B90F11"/>
    <w:rsid w:val="00B9101F"/>
    <w:rsid w:val="00B92151"/>
    <w:rsid w:val="00B9322B"/>
    <w:rsid w:val="00B94124"/>
    <w:rsid w:val="00B94957"/>
    <w:rsid w:val="00B94CD6"/>
    <w:rsid w:val="00BA0575"/>
    <w:rsid w:val="00BA0830"/>
    <w:rsid w:val="00BA2C63"/>
    <w:rsid w:val="00BA3728"/>
    <w:rsid w:val="00BA3E7B"/>
    <w:rsid w:val="00BB2A75"/>
    <w:rsid w:val="00BB2B5E"/>
    <w:rsid w:val="00BB70DF"/>
    <w:rsid w:val="00BC01CE"/>
    <w:rsid w:val="00BC0CD3"/>
    <w:rsid w:val="00BC14F6"/>
    <w:rsid w:val="00BC1B89"/>
    <w:rsid w:val="00BC24BB"/>
    <w:rsid w:val="00BC45B7"/>
    <w:rsid w:val="00BC4911"/>
    <w:rsid w:val="00BC6797"/>
    <w:rsid w:val="00BD0790"/>
    <w:rsid w:val="00BD0CEF"/>
    <w:rsid w:val="00BD300D"/>
    <w:rsid w:val="00BD3EF5"/>
    <w:rsid w:val="00BD5592"/>
    <w:rsid w:val="00BE765A"/>
    <w:rsid w:val="00BF4908"/>
    <w:rsid w:val="00BF6085"/>
    <w:rsid w:val="00BF61BC"/>
    <w:rsid w:val="00C01B6F"/>
    <w:rsid w:val="00C023D9"/>
    <w:rsid w:val="00C044A5"/>
    <w:rsid w:val="00C057D1"/>
    <w:rsid w:val="00C12745"/>
    <w:rsid w:val="00C165C4"/>
    <w:rsid w:val="00C21B1E"/>
    <w:rsid w:val="00C22AB3"/>
    <w:rsid w:val="00C24FA7"/>
    <w:rsid w:val="00C25E3A"/>
    <w:rsid w:val="00C26657"/>
    <w:rsid w:val="00C3023F"/>
    <w:rsid w:val="00C3187C"/>
    <w:rsid w:val="00C319CE"/>
    <w:rsid w:val="00C34124"/>
    <w:rsid w:val="00C36D6E"/>
    <w:rsid w:val="00C41AA2"/>
    <w:rsid w:val="00C46471"/>
    <w:rsid w:val="00C51888"/>
    <w:rsid w:val="00C525F8"/>
    <w:rsid w:val="00C53BA6"/>
    <w:rsid w:val="00C54049"/>
    <w:rsid w:val="00C543ED"/>
    <w:rsid w:val="00C5545F"/>
    <w:rsid w:val="00C55D49"/>
    <w:rsid w:val="00C60271"/>
    <w:rsid w:val="00C61168"/>
    <w:rsid w:val="00C6255D"/>
    <w:rsid w:val="00C62882"/>
    <w:rsid w:val="00C63093"/>
    <w:rsid w:val="00C63EF3"/>
    <w:rsid w:val="00C67B4A"/>
    <w:rsid w:val="00C70B5B"/>
    <w:rsid w:val="00C71991"/>
    <w:rsid w:val="00C732C8"/>
    <w:rsid w:val="00C74A69"/>
    <w:rsid w:val="00C808B5"/>
    <w:rsid w:val="00C83282"/>
    <w:rsid w:val="00C83888"/>
    <w:rsid w:val="00C8526F"/>
    <w:rsid w:val="00C901D7"/>
    <w:rsid w:val="00C914C8"/>
    <w:rsid w:val="00C91820"/>
    <w:rsid w:val="00C9263F"/>
    <w:rsid w:val="00C94C1F"/>
    <w:rsid w:val="00C969B1"/>
    <w:rsid w:val="00CA0946"/>
    <w:rsid w:val="00CA392C"/>
    <w:rsid w:val="00CA4181"/>
    <w:rsid w:val="00CA42E4"/>
    <w:rsid w:val="00CA4F60"/>
    <w:rsid w:val="00CA549D"/>
    <w:rsid w:val="00CA79F0"/>
    <w:rsid w:val="00CA7A4F"/>
    <w:rsid w:val="00CB031B"/>
    <w:rsid w:val="00CB355E"/>
    <w:rsid w:val="00CB3561"/>
    <w:rsid w:val="00CB79C9"/>
    <w:rsid w:val="00CC4E20"/>
    <w:rsid w:val="00CD0DD8"/>
    <w:rsid w:val="00CD29B2"/>
    <w:rsid w:val="00CD3D9E"/>
    <w:rsid w:val="00CD7DA3"/>
    <w:rsid w:val="00CE2514"/>
    <w:rsid w:val="00CE2CDF"/>
    <w:rsid w:val="00CE4166"/>
    <w:rsid w:val="00CF1957"/>
    <w:rsid w:val="00CF5F16"/>
    <w:rsid w:val="00CF633F"/>
    <w:rsid w:val="00CF6498"/>
    <w:rsid w:val="00CF652C"/>
    <w:rsid w:val="00CF68EF"/>
    <w:rsid w:val="00CF7806"/>
    <w:rsid w:val="00D0140F"/>
    <w:rsid w:val="00D05A7D"/>
    <w:rsid w:val="00D07E3B"/>
    <w:rsid w:val="00D1025F"/>
    <w:rsid w:val="00D12C0C"/>
    <w:rsid w:val="00D13EE6"/>
    <w:rsid w:val="00D159BE"/>
    <w:rsid w:val="00D2093D"/>
    <w:rsid w:val="00D20AC4"/>
    <w:rsid w:val="00D24FDF"/>
    <w:rsid w:val="00D26009"/>
    <w:rsid w:val="00D2612F"/>
    <w:rsid w:val="00D328D4"/>
    <w:rsid w:val="00D33F3C"/>
    <w:rsid w:val="00D35F58"/>
    <w:rsid w:val="00D40AD4"/>
    <w:rsid w:val="00D43848"/>
    <w:rsid w:val="00D458E9"/>
    <w:rsid w:val="00D4593F"/>
    <w:rsid w:val="00D4654F"/>
    <w:rsid w:val="00D47208"/>
    <w:rsid w:val="00D5493C"/>
    <w:rsid w:val="00D57260"/>
    <w:rsid w:val="00D57E04"/>
    <w:rsid w:val="00D618D0"/>
    <w:rsid w:val="00D61B19"/>
    <w:rsid w:val="00D62919"/>
    <w:rsid w:val="00D6321D"/>
    <w:rsid w:val="00D66051"/>
    <w:rsid w:val="00D66966"/>
    <w:rsid w:val="00D675F5"/>
    <w:rsid w:val="00D70581"/>
    <w:rsid w:val="00D74604"/>
    <w:rsid w:val="00D751A6"/>
    <w:rsid w:val="00D803A7"/>
    <w:rsid w:val="00D80E8D"/>
    <w:rsid w:val="00D84975"/>
    <w:rsid w:val="00D861FA"/>
    <w:rsid w:val="00D86C4E"/>
    <w:rsid w:val="00D90A49"/>
    <w:rsid w:val="00D92F9D"/>
    <w:rsid w:val="00D94D95"/>
    <w:rsid w:val="00D96E8E"/>
    <w:rsid w:val="00DA1138"/>
    <w:rsid w:val="00DA35B8"/>
    <w:rsid w:val="00DA437E"/>
    <w:rsid w:val="00DA4555"/>
    <w:rsid w:val="00DA7A47"/>
    <w:rsid w:val="00DB2A69"/>
    <w:rsid w:val="00DB4117"/>
    <w:rsid w:val="00DB442A"/>
    <w:rsid w:val="00DC10E3"/>
    <w:rsid w:val="00DC3404"/>
    <w:rsid w:val="00DC37FF"/>
    <w:rsid w:val="00DC5261"/>
    <w:rsid w:val="00DC60F3"/>
    <w:rsid w:val="00DD0676"/>
    <w:rsid w:val="00DD0C03"/>
    <w:rsid w:val="00DD1FAE"/>
    <w:rsid w:val="00DD2AE4"/>
    <w:rsid w:val="00DD3A75"/>
    <w:rsid w:val="00DD4591"/>
    <w:rsid w:val="00DD47B3"/>
    <w:rsid w:val="00DD48F0"/>
    <w:rsid w:val="00DD4D6B"/>
    <w:rsid w:val="00DD4E34"/>
    <w:rsid w:val="00DD6C48"/>
    <w:rsid w:val="00DE1067"/>
    <w:rsid w:val="00DE645E"/>
    <w:rsid w:val="00DF5961"/>
    <w:rsid w:val="00DF7719"/>
    <w:rsid w:val="00E0216F"/>
    <w:rsid w:val="00E042B7"/>
    <w:rsid w:val="00E067D9"/>
    <w:rsid w:val="00E06A6E"/>
    <w:rsid w:val="00E10548"/>
    <w:rsid w:val="00E110A0"/>
    <w:rsid w:val="00E13386"/>
    <w:rsid w:val="00E162E3"/>
    <w:rsid w:val="00E206DF"/>
    <w:rsid w:val="00E21617"/>
    <w:rsid w:val="00E2257B"/>
    <w:rsid w:val="00E261B4"/>
    <w:rsid w:val="00E264DB"/>
    <w:rsid w:val="00E26EDC"/>
    <w:rsid w:val="00E30B4C"/>
    <w:rsid w:val="00E3206A"/>
    <w:rsid w:val="00E32532"/>
    <w:rsid w:val="00E36ADC"/>
    <w:rsid w:val="00E375EE"/>
    <w:rsid w:val="00E4382B"/>
    <w:rsid w:val="00E45901"/>
    <w:rsid w:val="00E528DC"/>
    <w:rsid w:val="00E531FA"/>
    <w:rsid w:val="00E544FB"/>
    <w:rsid w:val="00E5582D"/>
    <w:rsid w:val="00E56E9B"/>
    <w:rsid w:val="00E615C4"/>
    <w:rsid w:val="00E61C43"/>
    <w:rsid w:val="00E656E2"/>
    <w:rsid w:val="00E674EB"/>
    <w:rsid w:val="00E70817"/>
    <w:rsid w:val="00E734D2"/>
    <w:rsid w:val="00E7354C"/>
    <w:rsid w:val="00E74679"/>
    <w:rsid w:val="00E74DAD"/>
    <w:rsid w:val="00E82EBB"/>
    <w:rsid w:val="00E850F9"/>
    <w:rsid w:val="00E85A8B"/>
    <w:rsid w:val="00E8601D"/>
    <w:rsid w:val="00E86BB8"/>
    <w:rsid w:val="00E92678"/>
    <w:rsid w:val="00E92C7C"/>
    <w:rsid w:val="00EA5145"/>
    <w:rsid w:val="00EA5C41"/>
    <w:rsid w:val="00EB139B"/>
    <w:rsid w:val="00EB220D"/>
    <w:rsid w:val="00EB25C7"/>
    <w:rsid w:val="00EB6355"/>
    <w:rsid w:val="00EB7E63"/>
    <w:rsid w:val="00EC0229"/>
    <w:rsid w:val="00EC3DFD"/>
    <w:rsid w:val="00EC3F55"/>
    <w:rsid w:val="00EC511A"/>
    <w:rsid w:val="00ED03A5"/>
    <w:rsid w:val="00ED1409"/>
    <w:rsid w:val="00ED5250"/>
    <w:rsid w:val="00ED5BE3"/>
    <w:rsid w:val="00ED7370"/>
    <w:rsid w:val="00EE0602"/>
    <w:rsid w:val="00EE34F1"/>
    <w:rsid w:val="00EE49A7"/>
    <w:rsid w:val="00EE4DA4"/>
    <w:rsid w:val="00EE602B"/>
    <w:rsid w:val="00EF0FCB"/>
    <w:rsid w:val="00EF1025"/>
    <w:rsid w:val="00EF3BD3"/>
    <w:rsid w:val="00EF3D80"/>
    <w:rsid w:val="00EF5297"/>
    <w:rsid w:val="00EF5DDB"/>
    <w:rsid w:val="00EF6E30"/>
    <w:rsid w:val="00F0152A"/>
    <w:rsid w:val="00F0310F"/>
    <w:rsid w:val="00F06250"/>
    <w:rsid w:val="00F07D0B"/>
    <w:rsid w:val="00F149B9"/>
    <w:rsid w:val="00F14ED5"/>
    <w:rsid w:val="00F2335E"/>
    <w:rsid w:val="00F23D41"/>
    <w:rsid w:val="00F30DFC"/>
    <w:rsid w:val="00F321BF"/>
    <w:rsid w:val="00F33B12"/>
    <w:rsid w:val="00F3631F"/>
    <w:rsid w:val="00F376AC"/>
    <w:rsid w:val="00F400CF"/>
    <w:rsid w:val="00F41AA4"/>
    <w:rsid w:val="00F46611"/>
    <w:rsid w:val="00F4706B"/>
    <w:rsid w:val="00F50252"/>
    <w:rsid w:val="00F52EEA"/>
    <w:rsid w:val="00F54691"/>
    <w:rsid w:val="00F5607A"/>
    <w:rsid w:val="00F57C49"/>
    <w:rsid w:val="00F60DD2"/>
    <w:rsid w:val="00F618DC"/>
    <w:rsid w:val="00F66E4A"/>
    <w:rsid w:val="00F67304"/>
    <w:rsid w:val="00F70242"/>
    <w:rsid w:val="00F70FA9"/>
    <w:rsid w:val="00F71719"/>
    <w:rsid w:val="00F74237"/>
    <w:rsid w:val="00F76F83"/>
    <w:rsid w:val="00F77C9F"/>
    <w:rsid w:val="00F77FD7"/>
    <w:rsid w:val="00F84640"/>
    <w:rsid w:val="00F84939"/>
    <w:rsid w:val="00F9030D"/>
    <w:rsid w:val="00F90678"/>
    <w:rsid w:val="00F929C5"/>
    <w:rsid w:val="00F94793"/>
    <w:rsid w:val="00F9720F"/>
    <w:rsid w:val="00FA14AB"/>
    <w:rsid w:val="00FA2F6C"/>
    <w:rsid w:val="00FA34B7"/>
    <w:rsid w:val="00FA484A"/>
    <w:rsid w:val="00FA5CD2"/>
    <w:rsid w:val="00FA609A"/>
    <w:rsid w:val="00FA6F37"/>
    <w:rsid w:val="00FA78D4"/>
    <w:rsid w:val="00FB1019"/>
    <w:rsid w:val="00FB382A"/>
    <w:rsid w:val="00FB5669"/>
    <w:rsid w:val="00FB6DB3"/>
    <w:rsid w:val="00FC0131"/>
    <w:rsid w:val="00FC1A96"/>
    <w:rsid w:val="00FD2CDC"/>
    <w:rsid w:val="00FD3C5D"/>
    <w:rsid w:val="00FD3CE5"/>
    <w:rsid w:val="00FD45D1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BEF66"/>
  <w15:docId w15:val="{92B3BBCE-D49F-4D7B-BBF4-CF0088B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left" w:pos="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D861FA"/>
    <w:rPr>
      <w:color w:val="605E5C"/>
      <w:shd w:val="clear" w:color="auto" w:fill="E1DFDD"/>
    </w:rPr>
  </w:style>
  <w:style w:type="paragraph" w:styleId="afb">
    <w:name w:val="List Paragraph"/>
    <w:basedOn w:val="a0"/>
    <w:uiPriority w:val="99"/>
    <w:rsid w:val="00134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7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3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jaro.org/" TargetMode="External"/><Relationship Id="rId13" Type="http://schemas.openxmlformats.org/officeDocument/2006/relationships/hyperlink" Target="https://developer.aliyun.com/mirror/archlinuxcn" TargetMode="External"/><Relationship Id="rId18" Type="http://schemas.openxmlformats.org/officeDocument/2006/relationships/hyperlink" Target="https://www.jianshu.com/p/21c39bc4dd3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ublimetext.com/docs/3/linux_repositori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liyun.com/mirror/manjaro" TargetMode="External"/><Relationship Id="rId17" Type="http://schemas.openxmlformats.org/officeDocument/2006/relationships/hyperlink" Target="https://blog.csdn.net/was172/article/details/8282660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weixin_44659870/article/details/105613580" TargetMode="External"/><Relationship Id="rId20" Type="http://schemas.openxmlformats.org/officeDocument/2006/relationships/hyperlink" Target="https://www.jianshu.com/p/b9b644cf52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tuna.tsinghua.edu.cn/osdn/storage/g/m/ma/manjaro/gnome/20.0.3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weixin_43968923/article/details/86662256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mirrors.tuna.tsinghua.edu.cn/osdn/storage/g/m/ma/manjaro/" TargetMode="External"/><Relationship Id="rId19" Type="http://schemas.openxmlformats.org/officeDocument/2006/relationships/hyperlink" Target="https://blog.csdn.net/joson793847469/article/details/523379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s.tuna.tsinghua.edu.cn/" TargetMode="External"/><Relationship Id="rId14" Type="http://schemas.openxmlformats.org/officeDocument/2006/relationships/hyperlink" Target="https://aur.tuna.tsinghua.edu.cn/packages/" TargetMode="External"/><Relationship Id="rId22" Type="http://schemas.openxmlformats.org/officeDocument/2006/relationships/hyperlink" Target="https://github.com/neovim/neovim/wiki/Installing-Neovi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2329</TotalTime>
  <Pages>11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 炉山</cp:lastModifiedBy>
  <cp:revision>605</cp:revision>
  <dcterms:created xsi:type="dcterms:W3CDTF">2020-05-26T01:09:00Z</dcterms:created>
  <dcterms:modified xsi:type="dcterms:W3CDTF">2020-09-09T12:11:00Z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