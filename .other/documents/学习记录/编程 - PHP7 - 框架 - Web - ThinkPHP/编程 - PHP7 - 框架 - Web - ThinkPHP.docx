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F5502" w14:textId="5549181A" w:rsidR="006A5FD7" w:rsidRDefault="00AF389B" w:rsidP="00FC6B3D">
      <w:pPr>
        <w:pStyle w:val="af1"/>
      </w:pPr>
      <w:r>
        <w:rPr>
          <w:rFonts w:hint="eastAsia"/>
        </w:rPr>
        <w:t>ThinkPHP</w:t>
      </w:r>
      <w:r>
        <w:t xml:space="preserve"> </w:t>
      </w:r>
      <w:r>
        <w:rPr>
          <w:rFonts w:hint="eastAsia"/>
        </w:rPr>
        <w:t>框架</w:t>
      </w:r>
    </w:p>
    <w:p w14:paraId="702E7004" w14:textId="0E5FA0FE" w:rsidR="00E05541" w:rsidRDefault="007B5FBC" w:rsidP="007B5FBC">
      <w:pPr>
        <w:pStyle w:val="1"/>
      </w:pPr>
      <w:r>
        <w:rPr>
          <w:rFonts w:hint="eastAsia"/>
        </w:rPr>
        <w:t>环境搭建</w:t>
      </w:r>
    </w:p>
    <w:p w14:paraId="05AFECBF" w14:textId="1F9046AF" w:rsidR="009B7FE3" w:rsidRDefault="009B7FE3" w:rsidP="009B7FE3">
      <w:pPr>
        <w:pStyle w:val="2"/>
      </w:pPr>
      <w:r>
        <w:rPr>
          <w:rFonts w:hint="eastAsia"/>
        </w:rPr>
        <w:t>框架介绍</w:t>
      </w:r>
    </w:p>
    <w:p w14:paraId="7CF472B9" w14:textId="2212C15C" w:rsidR="009B7FE3" w:rsidRDefault="005F7F1C" w:rsidP="009B7FE3">
      <w:r>
        <w:rPr>
          <w:rFonts w:hint="eastAsia"/>
        </w:rPr>
        <w:t>ThinkPHP</w:t>
      </w:r>
      <w:r>
        <w:rPr>
          <w:rFonts w:hint="eastAsia"/>
        </w:rPr>
        <w:t>的官网地址为：</w:t>
      </w:r>
      <w:hyperlink r:id="rId7" w:history="1">
        <w:r w:rsidRPr="0056773F">
          <w:rPr>
            <w:rStyle w:val="af5"/>
          </w:rPr>
          <w:t>http://www.thinkphp.cn/</w:t>
        </w:r>
      </w:hyperlink>
    </w:p>
    <w:p w14:paraId="4CA0011A" w14:textId="44764F0E" w:rsidR="005F7F1C" w:rsidRDefault="005F7F1C" w:rsidP="009B7FE3">
      <w:r>
        <w:rPr>
          <w:rFonts w:hint="eastAsia"/>
        </w:rPr>
        <w:t>该框架</w:t>
      </w:r>
      <w:r w:rsidRPr="005F7F1C">
        <w:rPr>
          <w:rFonts w:hint="eastAsia"/>
        </w:rPr>
        <w:t>只能通过</w:t>
      </w:r>
      <w:r w:rsidRPr="005F7F1C">
        <w:rPr>
          <w:rFonts w:hint="eastAsia"/>
        </w:rPr>
        <w:t>Composer</w:t>
      </w:r>
      <w:r w:rsidRPr="005F7F1C">
        <w:rPr>
          <w:rFonts w:hint="eastAsia"/>
        </w:rPr>
        <w:t>或者</w:t>
      </w:r>
      <w:r w:rsidRPr="005F7F1C">
        <w:rPr>
          <w:rFonts w:hint="eastAsia"/>
        </w:rPr>
        <w:t>Git</w:t>
      </w:r>
      <w:r w:rsidRPr="005F7F1C">
        <w:rPr>
          <w:rFonts w:hint="eastAsia"/>
        </w:rPr>
        <w:t>的方式进行下载，最常使用的也是官方推荐的安装方式是使用</w:t>
      </w:r>
      <w:r w:rsidRPr="005F7F1C">
        <w:rPr>
          <w:rFonts w:hint="eastAsia"/>
        </w:rPr>
        <w:t>Composer</w:t>
      </w:r>
      <w:r w:rsidRPr="005F7F1C">
        <w:rPr>
          <w:rFonts w:hint="eastAsia"/>
        </w:rPr>
        <w:t>方式来下载。</w:t>
      </w:r>
    </w:p>
    <w:p w14:paraId="09C3A0C2" w14:textId="172B2BAD" w:rsidR="00FC552A" w:rsidRDefault="00FC552A" w:rsidP="009B7FE3"/>
    <w:p w14:paraId="6E374D08" w14:textId="17B38533" w:rsidR="007D0CB4" w:rsidRDefault="007D0CB4" w:rsidP="007D0CB4">
      <w:pPr>
        <w:pStyle w:val="2"/>
      </w:pPr>
      <w:r>
        <w:rPr>
          <w:rFonts w:hint="eastAsia"/>
        </w:rPr>
        <w:t>框架安装</w:t>
      </w:r>
    </w:p>
    <w:p w14:paraId="5D09C4E0" w14:textId="654423A1" w:rsidR="007D0CB4" w:rsidRDefault="00391958" w:rsidP="007D0CB4">
      <w:r w:rsidRPr="00391958">
        <w:rPr>
          <w:rFonts w:hint="eastAsia"/>
        </w:rPr>
        <w:t>进入</w:t>
      </w:r>
      <w:r w:rsidRPr="00391958">
        <w:rPr>
          <w:rFonts w:hint="eastAsia"/>
        </w:rPr>
        <w:t>D:\WorkSpace\PHP</w:t>
      </w:r>
      <w:r w:rsidRPr="00391958">
        <w:rPr>
          <w:rFonts w:hint="eastAsia"/>
        </w:rPr>
        <w:t>目录</w:t>
      </w:r>
      <w:r>
        <w:rPr>
          <w:rFonts w:hint="eastAsia"/>
        </w:rPr>
        <w:t>，</w:t>
      </w:r>
      <w:r w:rsidRPr="00391958">
        <w:rPr>
          <w:rFonts w:hint="eastAsia"/>
        </w:rPr>
        <w:t>在该目录下右键点击</w:t>
      </w:r>
      <w:r w:rsidRPr="00391958">
        <w:rPr>
          <w:rFonts w:hint="eastAsia"/>
        </w:rPr>
        <w:t>Cmder</w:t>
      </w:r>
      <w:r w:rsidR="00701142">
        <w:t xml:space="preserve"> </w:t>
      </w:r>
      <w:r w:rsidRPr="00391958">
        <w:rPr>
          <w:rFonts w:hint="eastAsia"/>
        </w:rPr>
        <w:t>Here</w:t>
      </w:r>
      <w:r w:rsidRPr="00391958">
        <w:rPr>
          <w:rFonts w:hint="eastAsia"/>
        </w:rPr>
        <w:t>命令</w:t>
      </w:r>
      <w:r>
        <w:rPr>
          <w:rFonts w:hint="eastAsia"/>
        </w:rPr>
        <w:t>，</w:t>
      </w:r>
      <w:r w:rsidRPr="00391958">
        <w:rPr>
          <w:rFonts w:hint="eastAsia"/>
        </w:rPr>
        <w:t>在</w:t>
      </w:r>
      <w:r w:rsidRPr="00391958">
        <w:rPr>
          <w:rFonts w:hint="eastAsia"/>
        </w:rPr>
        <w:t>Cmder</w:t>
      </w:r>
      <w:r w:rsidRPr="00391958">
        <w:rPr>
          <w:rFonts w:hint="eastAsia"/>
        </w:rPr>
        <w:t>终端输入如下代码：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958" w14:paraId="3751DF05" w14:textId="77777777" w:rsidTr="00391958">
        <w:tc>
          <w:tcPr>
            <w:tcW w:w="8296" w:type="dxa"/>
          </w:tcPr>
          <w:p w14:paraId="3CC39C59" w14:textId="40F672FD" w:rsidR="00391958" w:rsidRDefault="00391958" w:rsidP="007D0CB4">
            <w:r w:rsidRPr="00391958">
              <w:t>composer create-project topthink/think ./MyTP6 6.0.*-dev</w:t>
            </w:r>
          </w:p>
        </w:tc>
      </w:tr>
    </w:tbl>
    <w:p w14:paraId="67810FFD" w14:textId="7378AA84" w:rsidR="007B5FBC" w:rsidRDefault="00391958" w:rsidP="007B5FBC">
      <w:r>
        <w:rPr>
          <w:rFonts w:hint="eastAsia"/>
        </w:rPr>
        <w:t>指令中各个参数的解释</w:t>
      </w:r>
      <w:r>
        <w:rPr>
          <w:rFonts w:hint="eastAsia"/>
        </w:rPr>
        <w:t>:</w:t>
      </w:r>
    </w:p>
    <w:p w14:paraId="1496EAF2" w14:textId="77777777" w:rsidR="004E203E" w:rsidRDefault="004E203E" w:rsidP="004E203E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 xml:space="preserve">create-project: </w:t>
      </w:r>
      <w:r>
        <w:rPr>
          <w:rFonts w:hint="eastAsia"/>
        </w:rPr>
        <w:t>是</w:t>
      </w:r>
      <w:r>
        <w:rPr>
          <w:rFonts w:hint="eastAsia"/>
        </w:rPr>
        <w:t>composer</w:t>
      </w:r>
      <w:r>
        <w:rPr>
          <w:rFonts w:hint="eastAsia"/>
        </w:rPr>
        <w:t>中的创建项目的命令</w:t>
      </w:r>
    </w:p>
    <w:p w14:paraId="7CC00766" w14:textId="77777777" w:rsidR="004E203E" w:rsidRDefault="004E203E" w:rsidP="004E203E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topthink/think: ThinkPHP</w:t>
      </w:r>
      <w:r>
        <w:rPr>
          <w:rFonts w:hint="eastAsia"/>
        </w:rPr>
        <w:t>的组件包</w:t>
      </w:r>
    </w:p>
    <w:p w14:paraId="6DE8CAD0" w14:textId="77777777" w:rsidR="004E203E" w:rsidRDefault="004E203E" w:rsidP="004E203E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 xml:space="preserve">MyTP6: </w:t>
      </w:r>
      <w:r>
        <w:rPr>
          <w:rFonts w:hint="eastAsia"/>
        </w:rPr>
        <w:t>是当前的项目目录</w:t>
      </w:r>
      <w:r>
        <w:rPr>
          <w:rFonts w:hint="eastAsia"/>
        </w:rPr>
        <w:t>(</w:t>
      </w:r>
      <w:r>
        <w:rPr>
          <w:rFonts w:hint="eastAsia"/>
        </w:rPr>
        <w:t>如果没有创建</w:t>
      </w:r>
      <w:r>
        <w:rPr>
          <w:rFonts w:hint="eastAsia"/>
        </w:rPr>
        <w:t xml:space="preserve">, </w:t>
      </w:r>
      <w:r>
        <w:rPr>
          <w:rFonts w:hint="eastAsia"/>
        </w:rPr>
        <w:t>该命令会自动创建的</w:t>
      </w:r>
      <w:r>
        <w:rPr>
          <w:rFonts w:hint="eastAsia"/>
        </w:rPr>
        <w:t>)</w:t>
      </w:r>
    </w:p>
    <w:p w14:paraId="773290D2" w14:textId="16B98A05" w:rsidR="00391958" w:rsidRPr="007B5FBC" w:rsidRDefault="004E203E" w:rsidP="004E203E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 xml:space="preserve">6.0.*-dev: </w:t>
      </w:r>
      <w:r>
        <w:rPr>
          <w:rFonts w:hint="eastAsia"/>
        </w:rPr>
        <w:t>要下载的版本标签</w:t>
      </w:r>
    </w:p>
    <w:p w14:paraId="049AFFF0" w14:textId="0A711ED4" w:rsidR="006425E1" w:rsidRDefault="006425E1" w:rsidP="00C71212"/>
    <w:p w14:paraId="64FF848B" w14:textId="5097C407" w:rsidR="001A7375" w:rsidRPr="00793CAE" w:rsidRDefault="001A7375" w:rsidP="001A7375">
      <w:r>
        <w:rPr>
          <w:rFonts w:hint="eastAsia"/>
        </w:rPr>
        <w:t>安装完成之后，我们进入</w:t>
      </w:r>
      <w:r>
        <w:rPr>
          <w:rFonts w:hint="eastAsia"/>
        </w:rPr>
        <w:t>D:\WorkSpace\PHP\MyTP6</w:t>
      </w:r>
      <w:r>
        <w:rPr>
          <w:rFonts w:hint="eastAsia"/>
        </w:rPr>
        <w:t>目录，可以看到如下安装后的文件</w:t>
      </w:r>
      <w:r w:rsidR="008F35C2">
        <w:rPr>
          <w:rFonts w:hint="eastAsia"/>
        </w:rPr>
        <w:t>结构</w:t>
      </w:r>
      <w:r>
        <w:rPr>
          <w:rFonts w:hint="eastAsia"/>
        </w:rPr>
        <w:t>：</w:t>
      </w:r>
    </w:p>
    <w:p w14:paraId="3F4663D8" w14:textId="3AC6106F" w:rsidR="001A7375" w:rsidRDefault="001A7375" w:rsidP="001A7375">
      <w:pPr>
        <w:jc w:val="center"/>
      </w:pPr>
      <w:r>
        <w:rPr>
          <w:noProof/>
        </w:rPr>
        <w:drawing>
          <wp:inline distT="0" distB="0" distL="0" distR="0" wp14:anchorId="5A501F44" wp14:editId="653EF190">
            <wp:extent cx="3164619" cy="28203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871" cy="28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A108" w14:textId="77777777" w:rsidR="000F00C2" w:rsidRDefault="000F00C2" w:rsidP="00C71212"/>
    <w:p w14:paraId="6F208087" w14:textId="43ECA390" w:rsidR="00AF389B" w:rsidRDefault="006425E1" w:rsidP="00C71212">
      <w:r w:rsidRPr="006425E1">
        <w:rPr>
          <w:rFonts w:hint="eastAsia"/>
        </w:rPr>
        <w:t>如何验证安装是否成功？</w:t>
      </w:r>
    </w:p>
    <w:p w14:paraId="03725402" w14:textId="28DD9623" w:rsidR="006425E1" w:rsidRDefault="006425E1" w:rsidP="00C71212">
      <w:r w:rsidRPr="006425E1">
        <w:rPr>
          <w:rFonts w:hint="eastAsia"/>
        </w:rPr>
        <w:lastRenderedPageBreak/>
        <w:t>打开</w:t>
      </w:r>
      <w:r w:rsidRPr="006425E1">
        <w:rPr>
          <w:rFonts w:hint="eastAsia"/>
        </w:rPr>
        <w:t>CMD</w:t>
      </w:r>
      <w:r w:rsidRPr="006425E1">
        <w:rPr>
          <w:rFonts w:hint="eastAsia"/>
        </w:rPr>
        <w:t>，然后进入</w:t>
      </w:r>
      <w:r w:rsidRPr="006425E1">
        <w:rPr>
          <w:rFonts w:hint="eastAsia"/>
        </w:rPr>
        <w:t>MyTP6</w:t>
      </w:r>
      <w:r w:rsidRPr="006425E1">
        <w:rPr>
          <w:rFonts w:hint="eastAsia"/>
        </w:rPr>
        <w:t>目录，输入如下代码：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5E1" w14:paraId="3BDF3335" w14:textId="77777777" w:rsidTr="006425E1">
        <w:tc>
          <w:tcPr>
            <w:tcW w:w="8296" w:type="dxa"/>
          </w:tcPr>
          <w:p w14:paraId="6B6925E2" w14:textId="653B5C1B" w:rsidR="006425E1" w:rsidRDefault="006425E1" w:rsidP="00C71212">
            <w:r w:rsidRPr="006425E1">
              <w:t>php think run</w:t>
            </w:r>
          </w:p>
        </w:tc>
      </w:tr>
    </w:tbl>
    <w:p w14:paraId="13E40709" w14:textId="6C778F5B" w:rsidR="001A7375" w:rsidRDefault="001A7375" w:rsidP="001A7375">
      <w:r>
        <w:rPr>
          <w:rFonts w:hint="eastAsia"/>
        </w:rPr>
        <w:t>即可。</w:t>
      </w:r>
    </w:p>
    <w:p w14:paraId="41C37C09" w14:textId="77777777" w:rsidR="0019183C" w:rsidRDefault="0019183C" w:rsidP="001A7375"/>
    <w:p w14:paraId="2DEE9559" w14:textId="53014AA6" w:rsidR="001A7375" w:rsidRDefault="004A1104" w:rsidP="004A1104">
      <w:pPr>
        <w:pStyle w:val="2"/>
      </w:pPr>
      <w:r>
        <w:rPr>
          <w:rFonts w:hint="eastAsia"/>
        </w:rPr>
        <w:t>网站解析</w:t>
      </w:r>
    </w:p>
    <w:p w14:paraId="739994A6" w14:textId="3EDF9BCA" w:rsidR="009611BA" w:rsidRDefault="009611BA" w:rsidP="009611BA">
      <w:pPr>
        <w:pStyle w:val="3"/>
      </w:pPr>
      <w:r>
        <w:rPr>
          <w:rFonts w:hint="eastAsia"/>
        </w:rPr>
        <w:t>域名解析</w:t>
      </w:r>
    </w:p>
    <w:p w14:paraId="23685ECA" w14:textId="0B1C060F" w:rsidR="009611BA" w:rsidRDefault="009611BA" w:rsidP="009611BA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hd w:val="clear" w:color="auto" w:fill="FFFFFF"/>
        </w:rPr>
        <w:t xml:space="preserve"> hosts </w:t>
      </w:r>
      <w:r>
        <w:rPr>
          <w:rFonts w:ascii="Helvetica" w:hAnsi="Helvetica" w:cs="Helvetica"/>
          <w:color w:val="333333"/>
          <w:shd w:val="clear" w:color="auto" w:fill="FFFFFF"/>
        </w:rPr>
        <w:t>文件，在里面增加如下一行代码：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11BA" w14:paraId="23A9F964" w14:textId="77777777" w:rsidTr="009611BA">
        <w:tc>
          <w:tcPr>
            <w:tcW w:w="8296" w:type="dxa"/>
          </w:tcPr>
          <w:p w14:paraId="38B21A5B" w14:textId="783FBEC4" w:rsidR="009611BA" w:rsidRDefault="009611BA" w:rsidP="009611BA">
            <w:r w:rsidRPr="009611BA">
              <w:t>127.0.0.1</w:t>
            </w:r>
            <w:r w:rsidRPr="009611BA">
              <w:tab/>
              <w:t>www.mytp6.com</w:t>
            </w:r>
          </w:p>
        </w:tc>
      </w:tr>
    </w:tbl>
    <w:p w14:paraId="4D21263F" w14:textId="77777777" w:rsidR="009611BA" w:rsidRPr="009611BA" w:rsidRDefault="009611BA" w:rsidP="009611BA"/>
    <w:p w14:paraId="6BAFD168" w14:textId="3A93A247" w:rsidR="004A1104" w:rsidRDefault="009611BA" w:rsidP="009611BA">
      <w:pPr>
        <w:pStyle w:val="3"/>
      </w:pPr>
      <w:r>
        <w:rPr>
          <w:rFonts w:hint="eastAsia"/>
        </w:rPr>
        <w:t>网站绑定</w:t>
      </w:r>
    </w:p>
    <w:p w14:paraId="4CC55024" w14:textId="641C6F4F" w:rsidR="009611BA" w:rsidRDefault="009611BA" w:rsidP="009611BA">
      <w:r w:rsidRPr="009611BA">
        <w:rPr>
          <w:rFonts w:hint="eastAsia"/>
        </w:rPr>
        <w:t>打开</w:t>
      </w:r>
      <w:r w:rsidRPr="009611BA">
        <w:rPr>
          <w:rFonts w:hint="eastAsia"/>
        </w:rPr>
        <w:t xml:space="preserve"> PHPStudy </w:t>
      </w:r>
      <w:r w:rsidRPr="009611BA">
        <w:rPr>
          <w:rFonts w:hint="eastAsia"/>
        </w:rPr>
        <w:t>→</w:t>
      </w:r>
      <w:r w:rsidRPr="009611BA">
        <w:rPr>
          <w:rFonts w:hint="eastAsia"/>
        </w:rPr>
        <w:t xml:space="preserve"> </w:t>
      </w:r>
      <w:r w:rsidRPr="009611BA">
        <w:rPr>
          <w:rFonts w:hint="eastAsia"/>
        </w:rPr>
        <w:t>其他选项菜单</w:t>
      </w:r>
      <w:r w:rsidRPr="009611BA">
        <w:rPr>
          <w:rFonts w:hint="eastAsia"/>
        </w:rPr>
        <w:t xml:space="preserve"> </w:t>
      </w:r>
      <w:r w:rsidRPr="009611BA">
        <w:rPr>
          <w:rFonts w:hint="eastAsia"/>
        </w:rPr>
        <w:t>→</w:t>
      </w:r>
      <w:r w:rsidRPr="009611BA">
        <w:rPr>
          <w:rFonts w:hint="eastAsia"/>
        </w:rPr>
        <w:t xml:space="preserve"> </w:t>
      </w:r>
      <w:r w:rsidRPr="009611BA">
        <w:rPr>
          <w:rFonts w:hint="eastAsia"/>
        </w:rPr>
        <w:t>打开配置文件</w:t>
      </w:r>
      <w:r w:rsidRPr="009611BA">
        <w:rPr>
          <w:rFonts w:hint="eastAsia"/>
        </w:rPr>
        <w:t xml:space="preserve"> </w:t>
      </w:r>
      <w:r w:rsidRPr="009611BA">
        <w:rPr>
          <w:rFonts w:hint="eastAsia"/>
        </w:rPr>
        <w:t>→</w:t>
      </w:r>
      <w:r w:rsidRPr="009611BA">
        <w:rPr>
          <w:rFonts w:hint="eastAsia"/>
        </w:rPr>
        <w:t xml:space="preserve"> vhosts-ini </w:t>
      </w:r>
      <w:r w:rsidRPr="009611BA">
        <w:rPr>
          <w:rFonts w:hint="eastAsia"/>
        </w:rPr>
        <w:t>文件，其实是</w:t>
      </w:r>
      <w:r w:rsidRPr="009611BA">
        <w:rPr>
          <w:rFonts w:hint="eastAsia"/>
        </w:rPr>
        <w:t xml:space="preserve"> vhosts.conf </w:t>
      </w:r>
      <w:r w:rsidRPr="009611BA">
        <w:rPr>
          <w:rFonts w:hint="eastAsia"/>
        </w:rPr>
        <w:t>配置文件，在该配置文件增加如下配置代码：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11BA" w14:paraId="593D51EA" w14:textId="77777777" w:rsidTr="009611BA">
        <w:tc>
          <w:tcPr>
            <w:tcW w:w="8296" w:type="dxa"/>
          </w:tcPr>
          <w:p w14:paraId="7BA9AD85" w14:textId="77777777" w:rsidR="009611BA" w:rsidRDefault="009611BA" w:rsidP="009611BA">
            <w:r>
              <w:t>&lt;VirtualHost *:80&gt;</w:t>
            </w:r>
          </w:p>
          <w:p w14:paraId="3772BB3B" w14:textId="77777777" w:rsidR="009611BA" w:rsidRDefault="009611BA" w:rsidP="009611BA">
            <w:r>
              <w:t xml:space="preserve">    DocumentRoot "D:/WorkSpace/PHP/MyTP6/public"</w:t>
            </w:r>
          </w:p>
          <w:p w14:paraId="4785A046" w14:textId="77777777" w:rsidR="009611BA" w:rsidRDefault="009611BA" w:rsidP="009611BA">
            <w:r>
              <w:t xml:space="preserve">    ServerName www.mytp6.com</w:t>
            </w:r>
          </w:p>
          <w:p w14:paraId="6C626F19" w14:textId="77777777" w:rsidR="009611BA" w:rsidRDefault="009611BA" w:rsidP="009611BA">
            <w:r>
              <w:t xml:space="preserve">  &lt;Directory "D:/WorkSpace/PHP/MyTP6/public"&gt;</w:t>
            </w:r>
          </w:p>
          <w:p w14:paraId="174D11D6" w14:textId="77777777" w:rsidR="009611BA" w:rsidRDefault="009611BA" w:rsidP="009611BA">
            <w:r>
              <w:tab/>
              <w:t xml:space="preserve">    AllowOverride all</w:t>
            </w:r>
          </w:p>
          <w:p w14:paraId="02B20D0C" w14:textId="77777777" w:rsidR="009611BA" w:rsidRDefault="009611BA" w:rsidP="009611BA">
            <w:r>
              <w:tab/>
              <w:t xml:space="preserve">    Order allow,deny</w:t>
            </w:r>
          </w:p>
          <w:p w14:paraId="03AB31B9" w14:textId="77777777" w:rsidR="009611BA" w:rsidRDefault="009611BA" w:rsidP="009611BA">
            <w:r>
              <w:tab/>
              <w:t xml:space="preserve">    Allow from all</w:t>
            </w:r>
          </w:p>
          <w:p w14:paraId="599F27B3" w14:textId="77777777" w:rsidR="009611BA" w:rsidRDefault="009611BA" w:rsidP="009611BA">
            <w:r>
              <w:t xml:space="preserve">  &lt;/Directory&gt;</w:t>
            </w:r>
          </w:p>
          <w:p w14:paraId="6214F664" w14:textId="49C2F647" w:rsidR="009611BA" w:rsidRDefault="009611BA" w:rsidP="009611BA">
            <w:r>
              <w:t>&lt;/VirtualHost&gt;</w:t>
            </w:r>
          </w:p>
        </w:tc>
      </w:tr>
    </w:tbl>
    <w:p w14:paraId="31E71D8A" w14:textId="1C0B554E" w:rsidR="009611BA" w:rsidRDefault="009611BA" w:rsidP="009611BA">
      <w:r>
        <w:rPr>
          <w:rFonts w:hint="eastAsia"/>
        </w:rPr>
        <w:t>注意要绑定到项目目录下的</w:t>
      </w:r>
      <w:r>
        <w:rPr>
          <w:rFonts w:hint="eastAsia"/>
        </w:rPr>
        <w:t>public</w:t>
      </w:r>
      <w:r>
        <w:rPr>
          <w:rFonts w:hint="eastAsia"/>
        </w:rPr>
        <w:t>目录中。</w:t>
      </w:r>
    </w:p>
    <w:p w14:paraId="79D4536B" w14:textId="45787580" w:rsidR="009611BA" w:rsidRDefault="000D6C98" w:rsidP="009611BA">
      <w:r w:rsidRPr="000D6C98">
        <w:rPr>
          <w:rFonts w:hint="eastAsia"/>
        </w:rPr>
        <w:t>然后重启服务器，在浏览器输入：</w:t>
      </w:r>
      <w:hyperlink r:id="rId9" w:history="1">
        <w:r w:rsidRPr="0056773F">
          <w:rPr>
            <w:rStyle w:val="af5"/>
            <w:rFonts w:hint="eastAsia"/>
          </w:rPr>
          <w:t>http://www.mytp6.com/</w:t>
        </w:r>
      </w:hyperlink>
      <w:r w:rsidRPr="000D6C98">
        <w:rPr>
          <w:rFonts w:hint="eastAsia"/>
        </w:rPr>
        <w:t>结果如下图所示：</w:t>
      </w:r>
    </w:p>
    <w:p w14:paraId="394081FF" w14:textId="0E8032F4" w:rsidR="000D6C98" w:rsidRDefault="007B0030" w:rsidP="007B0030">
      <w:pPr>
        <w:jc w:val="center"/>
      </w:pPr>
      <w:r>
        <w:rPr>
          <w:noProof/>
        </w:rPr>
        <w:drawing>
          <wp:inline distT="0" distB="0" distL="0" distR="0" wp14:anchorId="3E184207" wp14:editId="76900797">
            <wp:extent cx="3466769" cy="22889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978" cy="23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814C" w14:textId="4F7E709C" w:rsidR="007B0030" w:rsidRDefault="007B0030" w:rsidP="007B0030">
      <w:r>
        <w:rPr>
          <w:rFonts w:hint="eastAsia"/>
        </w:rPr>
        <w:t>说明</w:t>
      </w:r>
      <w:r w:rsidRPr="007B0030">
        <w:rPr>
          <w:rFonts w:hint="eastAsia"/>
        </w:rPr>
        <w:t>我们</w:t>
      </w:r>
      <w:r w:rsidRPr="007B0030">
        <w:rPr>
          <w:rFonts w:hint="eastAsia"/>
        </w:rPr>
        <w:t>ThinkPHP6</w:t>
      </w:r>
      <w:r w:rsidRPr="007B0030">
        <w:rPr>
          <w:rFonts w:hint="eastAsia"/>
        </w:rPr>
        <w:t>安装没有问题。</w:t>
      </w:r>
    </w:p>
    <w:p w14:paraId="40B2F2D4" w14:textId="296139F7" w:rsidR="007B0030" w:rsidRDefault="00671DDF" w:rsidP="00671DDF">
      <w:pPr>
        <w:pStyle w:val="2"/>
      </w:pPr>
      <w:r>
        <w:rPr>
          <w:rFonts w:hint="eastAsia"/>
        </w:rPr>
        <w:lastRenderedPageBreak/>
        <w:t>项目导入</w:t>
      </w:r>
    </w:p>
    <w:p w14:paraId="11F98C21" w14:textId="7D7C8857" w:rsidR="00671DDF" w:rsidRDefault="00671DDF" w:rsidP="00671DDF">
      <w:r>
        <w:rPr>
          <w:rFonts w:hint="eastAsia"/>
        </w:rPr>
        <w:t>我们使用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Storm</w:t>
      </w:r>
      <w:r>
        <w:rPr>
          <w:rFonts w:hint="eastAsia"/>
        </w:rPr>
        <w:t>开发工具来导入</w:t>
      </w:r>
      <w:r>
        <w:rPr>
          <w:rFonts w:hint="eastAsia"/>
        </w:rPr>
        <w:t>ThinkPHP</w:t>
      </w:r>
      <w:r>
        <w:rPr>
          <w:rFonts w:hint="eastAsia"/>
        </w:rPr>
        <w:t>项目。</w:t>
      </w:r>
    </w:p>
    <w:p w14:paraId="2D876BF7" w14:textId="3F45AE09" w:rsidR="00671DDF" w:rsidRDefault="00671DDF" w:rsidP="00671DDF"/>
    <w:p w14:paraId="6F3257CC" w14:textId="25280C06" w:rsidR="00671DDF" w:rsidRDefault="00AB1443" w:rsidP="00AB1443">
      <w:pPr>
        <w:pStyle w:val="1"/>
      </w:pPr>
      <w:r>
        <w:rPr>
          <w:rFonts w:hint="eastAsia"/>
        </w:rPr>
        <w:t>框架开发</w:t>
      </w:r>
    </w:p>
    <w:p w14:paraId="0C6215A7" w14:textId="39C2C3FC" w:rsidR="00AB1443" w:rsidRDefault="000038A6" w:rsidP="000038A6">
      <w:pPr>
        <w:pStyle w:val="2"/>
      </w:pPr>
      <w:r>
        <w:rPr>
          <w:rFonts w:hint="eastAsia"/>
        </w:rPr>
        <w:t>配置文件</w:t>
      </w:r>
    </w:p>
    <w:p w14:paraId="7FE56060" w14:textId="1474C735" w:rsidR="00AF04DD" w:rsidRPr="00AF04DD" w:rsidRDefault="00AF04DD" w:rsidP="00AF04DD">
      <w:r>
        <w:rPr>
          <w:rFonts w:hint="eastAsia"/>
        </w:rPr>
        <w:t>创建配置文件</w:t>
      </w:r>
      <w:r w:rsidR="00E97C73">
        <w:rPr>
          <w:rFonts w:hint="eastAsia"/>
        </w:rPr>
        <w:t>：</w:t>
      </w:r>
    </w:p>
    <w:p w14:paraId="6D563E07" w14:textId="5307D1D3" w:rsidR="000038A6" w:rsidRDefault="001918F8" w:rsidP="000038A6">
      <w:r>
        <w:rPr>
          <w:rFonts w:hint="eastAsia"/>
        </w:rPr>
        <w:t>在</w:t>
      </w:r>
      <w:r w:rsidR="00034C2F">
        <w:rPr>
          <w:rFonts w:hint="eastAsia"/>
        </w:rPr>
        <w:t>项目根目录下</w:t>
      </w:r>
      <w:r>
        <w:rPr>
          <w:rFonts w:hint="eastAsia"/>
        </w:rPr>
        <w:t>创建</w:t>
      </w:r>
      <w:r w:rsidR="00034C2F" w:rsidRPr="00034C2F">
        <w:rPr>
          <w:rFonts w:hint="eastAsia"/>
          <w:b/>
          <w:bCs/>
          <w:color w:val="00B050"/>
        </w:rPr>
        <w:t>.</w:t>
      </w:r>
      <w:r w:rsidR="00034C2F" w:rsidRPr="00034C2F">
        <w:rPr>
          <w:b/>
          <w:bCs/>
          <w:color w:val="00B050"/>
        </w:rPr>
        <w:t>env</w:t>
      </w:r>
      <w:r w:rsidR="00034C2F">
        <w:rPr>
          <w:rFonts w:hint="eastAsia"/>
        </w:rPr>
        <w:t>文件</w:t>
      </w:r>
      <w:r>
        <w:rPr>
          <w:rFonts w:hint="eastAsia"/>
        </w:rPr>
        <w:t>，如下所示：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22B9" w14:paraId="36EB39E9" w14:textId="77777777" w:rsidTr="00E422B9">
        <w:tc>
          <w:tcPr>
            <w:tcW w:w="8296" w:type="dxa"/>
          </w:tcPr>
          <w:p w14:paraId="4447A768" w14:textId="77777777" w:rsidR="00E422B9" w:rsidRDefault="00E422B9" w:rsidP="00E422B9"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开启跟踪器</w:t>
            </w:r>
          </w:p>
          <w:p w14:paraId="0BEE1621" w14:textId="77777777" w:rsidR="00E422B9" w:rsidRDefault="00E422B9" w:rsidP="00E422B9">
            <w:r>
              <w:t>app_trace = true</w:t>
            </w:r>
          </w:p>
          <w:p w14:paraId="47D39F31" w14:textId="77777777" w:rsidR="00E422B9" w:rsidRDefault="00E422B9" w:rsidP="00E422B9"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数据库的配置项</w:t>
            </w:r>
          </w:p>
          <w:p w14:paraId="1C8F0547" w14:textId="77777777" w:rsidR="00E422B9" w:rsidRDefault="00E422B9" w:rsidP="00E422B9">
            <w:r>
              <w:t>database_type = 'mysql'</w:t>
            </w:r>
          </w:p>
          <w:p w14:paraId="35CA2C8A" w14:textId="77777777" w:rsidR="00E422B9" w:rsidRDefault="00E422B9" w:rsidP="00E422B9">
            <w:r>
              <w:t>database_hostname = '127.0.0.1'</w:t>
            </w:r>
          </w:p>
          <w:p w14:paraId="281B895E" w14:textId="77777777" w:rsidR="00E422B9" w:rsidRDefault="00E422B9" w:rsidP="00E422B9">
            <w:r>
              <w:t>database_database = 'tp6'</w:t>
            </w:r>
          </w:p>
          <w:p w14:paraId="4371AFD1" w14:textId="77777777" w:rsidR="00E422B9" w:rsidRDefault="00E422B9" w:rsidP="00E422B9">
            <w:r>
              <w:t>database_username = 'root'</w:t>
            </w:r>
          </w:p>
          <w:p w14:paraId="7B72C881" w14:textId="77777777" w:rsidR="00E422B9" w:rsidRDefault="00E422B9" w:rsidP="00E422B9">
            <w:r>
              <w:t>database_password = 'root'</w:t>
            </w:r>
          </w:p>
          <w:p w14:paraId="7D82E60F" w14:textId="77777777" w:rsidR="00E422B9" w:rsidRDefault="00E422B9" w:rsidP="00E422B9">
            <w:r>
              <w:t>database_charset = 'utf8mb4'</w:t>
            </w:r>
          </w:p>
          <w:p w14:paraId="21C0CE8E" w14:textId="77777777" w:rsidR="00E422B9" w:rsidRDefault="00E422B9" w:rsidP="00E422B9">
            <w:r>
              <w:t>database_debug = true</w:t>
            </w:r>
          </w:p>
          <w:p w14:paraId="7CC0CFDC" w14:textId="77777777" w:rsidR="00E422B9" w:rsidRDefault="00E422B9" w:rsidP="00E422B9">
            <w:r>
              <w:rPr>
                <w:rFonts w:hint="eastAsia"/>
              </w:rPr>
              <w:t>……</w:t>
            </w:r>
          </w:p>
          <w:p w14:paraId="215AE40B" w14:textId="0BF3268F" w:rsidR="00E422B9" w:rsidRDefault="00E422B9" w:rsidP="00E422B9"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 database_type </w:t>
            </w:r>
            <w:r>
              <w:rPr>
                <w:rFonts w:hint="eastAsia"/>
              </w:rPr>
              <w:t>其实是</w:t>
            </w:r>
            <w:r>
              <w:rPr>
                <w:rFonts w:hint="eastAsia"/>
              </w:rPr>
              <w:t xml:space="preserve"> /config/database.php </w:t>
            </w:r>
            <w:r>
              <w:rPr>
                <w:rFonts w:hint="eastAsia"/>
              </w:rPr>
              <w:t>配置文件中的</w:t>
            </w:r>
            <w:r>
              <w:rPr>
                <w:rFonts w:hint="eastAsia"/>
              </w:rPr>
              <w:t xml:space="preserve"> type </w:t>
            </w:r>
            <w:r>
              <w:rPr>
                <w:rFonts w:hint="eastAsia"/>
              </w:rPr>
              <w:t>配置项；</w:t>
            </w:r>
          </w:p>
        </w:tc>
      </w:tr>
    </w:tbl>
    <w:p w14:paraId="6E096F28" w14:textId="4BE61A0E" w:rsidR="001918F8" w:rsidRDefault="001918F8" w:rsidP="000038A6"/>
    <w:p w14:paraId="558274A9" w14:textId="5DD84429" w:rsidR="000E62F3" w:rsidRDefault="00AF04DD" w:rsidP="000038A6">
      <w:r>
        <w:rPr>
          <w:rFonts w:hint="eastAsia"/>
        </w:rPr>
        <w:t>使用配置文件</w:t>
      </w:r>
      <w:r w:rsidR="003C4FA8">
        <w:rPr>
          <w:rFonts w:hint="eastAsia"/>
        </w:rPr>
        <w:t>：</w:t>
      </w:r>
    </w:p>
    <w:p w14:paraId="7D2892D1" w14:textId="46E64A21" w:rsidR="00AF04DD" w:rsidRDefault="00EE1D5B" w:rsidP="000038A6">
      <w:r w:rsidRPr="00EE1D5B">
        <w:rPr>
          <w:rFonts w:hint="eastAsia"/>
        </w:rPr>
        <w:t>如何使用</w:t>
      </w:r>
      <w:r w:rsidRPr="00D243C4">
        <w:rPr>
          <w:rFonts w:hint="eastAsia"/>
          <w:b/>
          <w:bCs/>
          <w:color w:val="00B050"/>
        </w:rPr>
        <w:t>.env</w:t>
      </w:r>
      <w:r w:rsidRPr="00EE1D5B">
        <w:rPr>
          <w:rFonts w:hint="eastAsia"/>
        </w:rPr>
        <w:t>配置</w:t>
      </w:r>
      <w:r w:rsidR="00883445">
        <w:rPr>
          <w:rFonts w:hint="eastAsia"/>
        </w:rPr>
        <w:t>文件</w:t>
      </w:r>
      <w:r w:rsidRPr="00EE1D5B">
        <w:rPr>
          <w:rFonts w:hint="eastAsia"/>
        </w:rPr>
        <w:t>的</w:t>
      </w:r>
      <w:r w:rsidR="00E97ECA">
        <w:rPr>
          <w:rFonts w:hint="eastAsia"/>
        </w:rPr>
        <w:t>配置</w:t>
      </w:r>
      <w:r w:rsidRPr="00EE1D5B">
        <w:rPr>
          <w:rFonts w:hint="eastAsia"/>
        </w:rPr>
        <w:t>信息呢？</w:t>
      </w:r>
      <w:r w:rsidR="00883445">
        <w:rPr>
          <w:rFonts w:hint="eastAsia"/>
        </w:rPr>
        <w:t>在</w:t>
      </w:r>
      <w:r w:rsidR="008A287C">
        <w:rPr>
          <w:rFonts w:hint="eastAsia"/>
        </w:rPr>
        <w:t>需要使用配置信息的</w:t>
      </w:r>
      <w:r w:rsidR="00883445">
        <w:rPr>
          <w:rFonts w:hint="eastAsia"/>
        </w:rPr>
        <w:t>文件</w:t>
      </w:r>
      <w:r w:rsidR="00594B87">
        <w:rPr>
          <w:rFonts w:hint="eastAsia"/>
        </w:rPr>
        <w:t>顶部</w:t>
      </w:r>
      <w:r w:rsidRPr="00EE1D5B">
        <w:rPr>
          <w:rFonts w:hint="eastAsia"/>
        </w:rPr>
        <w:t>导入</w:t>
      </w:r>
      <w:r w:rsidR="00082D0E">
        <w:rPr>
          <w:rFonts w:ascii="Helvetica" w:hAnsi="Helvetica" w:cs="Helvetica"/>
          <w:color w:val="333333"/>
          <w:shd w:val="clear" w:color="auto" w:fill="FFFFFF"/>
        </w:rPr>
        <w:t>框架内置环境变量管理器</w:t>
      </w:r>
      <w:r w:rsidRPr="00EE1D5B">
        <w:rPr>
          <w:rFonts w:hint="eastAsia"/>
        </w:rPr>
        <w:t>think\facade\Env</w:t>
      </w:r>
      <w:r w:rsidRPr="00EE1D5B">
        <w:rPr>
          <w:rFonts w:hint="eastAsia"/>
        </w:rPr>
        <w:t>，</w:t>
      </w:r>
      <w:r w:rsidR="00F834CD">
        <w:rPr>
          <w:rFonts w:hint="eastAsia"/>
        </w:rPr>
        <w:t>然后再使用配置项，</w:t>
      </w:r>
      <w:r w:rsidRPr="00EE1D5B">
        <w:rPr>
          <w:rFonts w:hint="eastAsia"/>
        </w:rPr>
        <w:t>比如在</w:t>
      </w:r>
      <w:r w:rsidRPr="00EE1D5B">
        <w:rPr>
          <w:rFonts w:hint="eastAsia"/>
        </w:rPr>
        <w:t xml:space="preserve"> /config/database.php </w:t>
      </w:r>
      <w:r w:rsidRPr="00EE1D5B">
        <w:rPr>
          <w:rFonts w:hint="eastAsia"/>
        </w:rPr>
        <w:t>中：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642" w14:paraId="03711068" w14:textId="77777777" w:rsidTr="00A50642">
        <w:tc>
          <w:tcPr>
            <w:tcW w:w="8296" w:type="dxa"/>
          </w:tcPr>
          <w:p w14:paraId="6A2E2D69" w14:textId="77777777" w:rsidR="00A50642" w:rsidRDefault="00A50642" w:rsidP="00A50642">
            <w:r>
              <w:t>use think\facade\Env;</w:t>
            </w:r>
          </w:p>
          <w:p w14:paraId="0891119B" w14:textId="77777777" w:rsidR="00A50642" w:rsidRDefault="00A50642" w:rsidP="00A50642">
            <w:r>
              <w:rPr>
                <w:rFonts w:hint="eastAsia"/>
              </w:rPr>
              <w:t>……</w:t>
            </w:r>
          </w:p>
          <w:p w14:paraId="405D0F78" w14:textId="77777777" w:rsidR="00A50642" w:rsidRDefault="00A50642" w:rsidP="00A50642">
            <w:r>
              <w:t xml:space="preserve">    'type' =&gt; Env::get('database_type'),</w:t>
            </w:r>
          </w:p>
          <w:p w14:paraId="4D275638" w14:textId="77777777" w:rsidR="00A50642" w:rsidRDefault="00A50642" w:rsidP="00A50642">
            <w:r>
              <w:tab/>
              <w:t>'hostname' =&gt; Env::get('database_hostname'),</w:t>
            </w:r>
          </w:p>
          <w:p w14:paraId="732F94EC" w14:textId="79238432" w:rsidR="00A50642" w:rsidRDefault="00A50642" w:rsidP="00A50642">
            <w:r>
              <w:tab/>
              <w:t>……</w:t>
            </w:r>
          </w:p>
        </w:tc>
      </w:tr>
    </w:tbl>
    <w:p w14:paraId="251B2D3F" w14:textId="55694E2B" w:rsidR="00A50642" w:rsidRDefault="00655439" w:rsidP="000038A6">
      <w:r>
        <w:rPr>
          <w:rFonts w:ascii="Helvetica" w:hAnsi="Helvetica" w:cs="Helvetica" w:hint="eastAsia"/>
          <w:color w:val="333333"/>
          <w:shd w:val="clear" w:color="auto" w:fill="FFFFFF"/>
        </w:rPr>
        <w:t>原因是因为</w:t>
      </w:r>
      <w:r w:rsidR="00082D0E">
        <w:rPr>
          <w:rFonts w:ascii="Helvetica" w:hAnsi="Helvetica" w:cs="Helvetica"/>
          <w:color w:val="333333"/>
          <w:shd w:val="clear" w:color="auto" w:fill="FFFFFF"/>
        </w:rPr>
        <w:t>框架内置环境变量管理器</w:t>
      </w:r>
      <w:r w:rsidR="00082D0E" w:rsidRPr="00EE1D5B">
        <w:rPr>
          <w:rFonts w:hint="eastAsia"/>
        </w:rPr>
        <w:t>think\facade\Env</w:t>
      </w:r>
      <w:r w:rsidR="00082D0E">
        <w:rPr>
          <w:rFonts w:hint="eastAsia"/>
        </w:rPr>
        <w:t>会自动读取</w:t>
      </w:r>
      <w:r w:rsidR="00082D0E">
        <w:rPr>
          <w:rFonts w:hint="eastAsia"/>
        </w:rPr>
        <w:t>.</w:t>
      </w:r>
      <w:r w:rsidR="00082D0E">
        <w:t>env</w:t>
      </w:r>
      <w:r w:rsidR="00082D0E">
        <w:rPr>
          <w:rFonts w:hint="eastAsia"/>
        </w:rPr>
        <w:t>文件里面的配置项。</w:t>
      </w:r>
    </w:p>
    <w:p w14:paraId="43E8A941" w14:textId="77777777" w:rsidR="00D666A0" w:rsidRDefault="00D666A0" w:rsidP="000038A6"/>
    <w:p w14:paraId="2D387D4F" w14:textId="18D0C1CE" w:rsidR="00D243C4" w:rsidRDefault="00D243C4" w:rsidP="000038A6"/>
    <w:p w14:paraId="1BA7ACB1" w14:textId="2CEB3111" w:rsidR="00BE1DA7" w:rsidRDefault="00BE1DA7" w:rsidP="00BE1DA7">
      <w:pPr>
        <w:pStyle w:val="1"/>
      </w:pPr>
      <w:r>
        <w:rPr>
          <w:rFonts w:hint="eastAsia"/>
        </w:rPr>
        <w:t>项目学习</w:t>
      </w:r>
    </w:p>
    <w:p w14:paraId="55C62D18" w14:textId="5C498A89" w:rsidR="00BE1DA7" w:rsidRDefault="00BE1DA7" w:rsidP="00BE1DA7">
      <w:pPr>
        <w:pStyle w:val="2"/>
      </w:pPr>
      <w:r>
        <w:rPr>
          <w:rFonts w:hint="eastAsia"/>
        </w:rPr>
        <w:lastRenderedPageBreak/>
        <w:t>项目案例</w:t>
      </w:r>
    </w:p>
    <w:p w14:paraId="0C549F09" w14:textId="689D67F2" w:rsidR="00BE1DA7" w:rsidRDefault="00230701" w:rsidP="00230701">
      <w:pPr>
        <w:pStyle w:val="3"/>
      </w:pPr>
      <w:r w:rsidRPr="00230701">
        <w:rPr>
          <w:rFonts w:hint="eastAsia"/>
        </w:rPr>
        <w:t xml:space="preserve">FM </w:t>
      </w:r>
      <w:r w:rsidRPr="00230701">
        <w:rPr>
          <w:rFonts w:hint="eastAsia"/>
        </w:rPr>
        <w:t>聚合影视搜索</w:t>
      </w:r>
    </w:p>
    <w:p w14:paraId="79A9A812" w14:textId="5A791FB9" w:rsidR="00230701" w:rsidRDefault="001F4AA7" w:rsidP="00230701">
      <w:r>
        <w:rPr>
          <w:rFonts w:hint="eastAsia"/>
        </w:rPr>
        <w:t>项目介绍：</w:t>
      </w:r>
      <w:hyperlink r:id="rId11" w:history="1">
        <w:r>
          <w:rPr>
            <w:rStyle w:val="af5"/>
          </w:rPr>
          <w:t>https://wslmf.com/post/547.html</w:t>
        </w:r>
      </w:hyperlink>
    </w:p>
    <w:p w14:paraId="73C2F3CA" w14:textId="77777777" w:rsidR="001F4AA7" w:rsidRPr="00230701" w:rsidRDefault="001F4AA7" w:rsidP="00230701">
      <w:pPr>
        <w:rPr>
          <w:rFonts w:hint="eastAsia"/>
        </w:rPr>
      </w:pPr>
    </w:p>
    <w:p w14:paraId="373F500E" w14:textId="77777777" w:rsidR="00230701" w:rsidRPr="00BE1DA7" w:rsidRDefault="00230701" w:rsidP="00BE1DA7">
      <w:pPr>
        <w:rPr>
          <w:rFonts w:hint="eastAsia"/>
        </w:rPr>
      </w:pPr>
    </w:p>
    <w:sectPr w:rsidR="00230701" w:rsidRPr="00BE1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13616" w14:textId="77777777" w:rsidR="00F671CD" w:rsidRDefault="00F671CD" w:rsidP="00CC13AD">
      <w:r>
        <w:separator/>
      </w:r>
    </w:p>
  </w:endnote>
  <w:endnote w:type="continuationSeparator" w:id="0">
    <w:p w14:paraId="67EB7503" w14:textId="77777777" w:rsidR="00F671CD" w:rsidRDefault="00F671CD" w:rsidP="00C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EDDD9" w14:textId="77777777" w:rsidR="00F671CD" w:rsidRDefault="00F671CD" w:rsidP="00CC13AD">
      <w:r>
        <w:separator/>
      </w:r>
    </w:p>
  </w:footnote>
  <w:footnote w:type="continuationSeparator" w:id="0">
    <w:p w14:paraId="201107F6" w14:textId="77777777" w:rsidR="00F671CD" w:rsidRDefault="00F671CD" w:rsidP="00CC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FFFFFF89"/>
    <w:multiLevelType w:val="singleLevel"/>
    <w:tmpl w:val="8926F79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042E7955"/>
    <w:multiLevelType w:val="hybridMultilevel"/>
    <w:tmpl w:val="DF58B59C"/>
    <w:lvl w:ilvl="0" w:tplc="E3F49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6" w15:restartNumberingAfterBreak="0">
    <w:nsid w:val="160A2B43"/>
    <w:multiLevelType w:val="hybridMultilevel"/>
    <w:tmpl w:val="AD8C3F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27522CCF"/>
    <w:multiLevelType w:val="hybridMultilevel"/>
    <w:tmpl w:val="0A4EA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53C441A">
      <w:numFmt w:val="bullet"/>
      <w:lvlText w:val="-"/>
      <w:lvlJc w:val="left"/>
      <w:pPr>
        <w:ind w:left="1200" w:hanging="360"/>
      </w:pPr>
      <w:rPr>
        <w:rFonts w:ascii="Courier New" w:eastAsia="宋体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316D6CB6"/>
    <w:multiLevelType w:val="hybridMultilevel"/>
    <w:tmpl w:val="A844E96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0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60166D9"/>
    <w:multiLevelType w:val="hybridMultilevel"/>
    <w:tmpl w:val="B186EA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77A82CFA"/>
    <w:multiLevelType w:val="hybridMultilevel"/>
    <w:tmpl w:val="5FC8EBD0"/>
    <w:lvl w:ilvl="0" w:tplc="B92C4E76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abstractNum w:abstractNumId="29" w15:restartNumberingAfterBreak="0">
    <w:nsid w:val="79CC65F7"/>
    <w:multiLevelType w:val="hybridMultilevel"/>
    <w:tmpl w:val="DF8EDFE6"/>
    <w:lvl w:ilvl="0" w:tplc="40F8C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3"/>
  </w:num>
  <w:num w:numId="3">
    <w:abstractNumId w:val="18"/>
  </w:num>
  <w:num w:numId="4">
    <w:abstractNumId w:val="29"/>
  </w:num>
  <w:num w:numId="5">
    <w:abstractNumId w:val="16"/>
  </w:num>
  <w:num w:numId="6">
    <w:abstractNumId w:val="13"/>
  </w:num>
  <w:num w:numId="7">
    <w:abstractNumId w:val="3"/>
  </w:num>
  <w:num w:numId="8">
    <w:abstractNumId w:val="14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22"/>
  </w:num>
  <w:num w:numId="14">
    <w:abstractNumId w:val="26"/>
  </w:num>
  <w:num w:numId="15">
    <w:abstractNumId w:val="2"/>
  </w:num>
  <w:num w:numId="16">
    <w:abstractNumId w:val="25"/>
  </w:num>
  <w:num w:numId="17">
    <w:abstractNumId w:val="6"/>
  </w:num>
  <w:num w:numId="18">
    <w:abstractNumId w:val="19"/>
  </w:num>
  <w:num w:numId="19">
    <w:abstractNumId w:val="10"/>
  </w:num>
  <w:num w:numId="20">
    <w:abstractNumId w:val="0"/>
  </w:num>
  <w:num w:numId="21">
    <w:abstractNumId w:val="5"/>
  </w:num>
  <w:num w:numId="22">
    <w:abstractNumId w:val="7"/>
  </w:num>
  <w:num w:numId="23">
    <w:abstractNumId w:val="28"/>
  </w:num>
  <w:num w:numId="24">
    <w:abstractNumId w:val="21"/>
  </w:num>
  <w:num w:numId="25">
    <w:abstractNumId w:val="15"/>
  </w:num>
  <w:num w:numId="26">
    <w:abstractNumId w:val="17"/>
  </w:num>
  <w:num w:numId="27">
    <w:abstractNumId w:val="20"/>
  </w:num>
  <w:num w:numId="28">
    <w:abstractNumId w:val="27"/>
  </w:num>
  <w:num w:numId="29">
    <w:abstractNumId w:val="24"/>
  </w:num>
  <w:num w:numId="30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03"/>
    <w:rsid w:val="000038A6"/>
    <w:rsid w:val="00011F97"/>
    <w:rsid w:val="000120BD"/>
    <w:rsid w:val="00013554"/>
    <w:rsid w:val="00013DF9"/>
    <w:rsid w:val="00020164"/>
    <w:rsid w:val="00024317"/>
    <w:rsid w:val="00034C2F"/>
    <w:rsid w:val="0004463C"/>
    <w:rsid w:val="00044741"/>
    <w:rsid w:val="00046620"/>
    <w:rsid w:val="00047C05"/>
    <w:rsid w:val="00052DD6"/>
    <w:rsid w:val="00053E04"/>
    <w:rsid w:val="00061D89"/>
    <w:rsid w:val="00063F82"/>
    <w:rsid w:val="000657D2"/>
    <w:rsid w:val="00066D05"/>
    <w:rsid w:val="00070B2D"/>
    <w:rsid w:val="00070CB4"/>
    <w:rsid w:val="000714D2"/>
    <w:rsid w:val="00073604"/>
    <w:rsid w:val="00073CB9"/>
    <w:rsid w:val="000745EA"/>
    <w:rsid w:val="0007666D"/>
    <w:rsid w:val="000804BA"/>
    <w:rsid w:val="0008068C"/>
    <w:rsid w:val="00080E1E"/>
    <w:rsid w:val="00082D0E"/>
    <w:rsid w:val="000856A2"/>
    <w:rsid w:val="00086816"/>
    <w:rsid w:val="00095C0A"/>
    <w:rsid w:val="00097C0D"/>
    <w:rsid w:val="000A0AF7"/>
    <w:rsid w:val="000A3B76"/>
    <w:rsid w:val="000A5B16"/>
    <w:rsid w:val="000B6DE2"/>
    <w:rsid w:val="000B72AA"/>
    <w:rsid w:val="000C3819"/>
    <w:rsid w:val="000C656B"/>
    <w:rsid w:val="000C6FA7"/>
    <w:rsid w:val="000D209C"/>
    <w:rsid w:val="000D3633"/>
    <w:rsid w:val="000D5560"/>
    <w:rsid w:val="000D6C98"/>
    <w:rsid w:val="000D6E17"/>
    <w:rsid w:val="000E0E7B"/>
    <w:rsid w:val="000E13EF"/>
    <w:rsid w:val="000E45AC"/>
    <w:rsid w:val="000E62F3"/>
    <w:rsid w:val="000F00C2"/>
    <w:rsid w:val="000F07CC"/>
    <w:rsid w:val="000F345D"/>
    <w:rsid w:val="000F4D00"/>
    <w:rsid w:val="00104870"/>
    <w:rsid w:val="00105ACF"/>
    <w:rsid w:val="00106351"/>
    <w:rsid w:val="00107371"/>
    <w:rsid w:val="00110685"/>
    <w:rsid w:val="001114E4"/>
    <w:rsid w:val="00113AB1"/>
    <w:rsid w:val="001141DB"/>
    <w:rsid w:val="00121FE9"/>
    <w:rsid w:val="0012264B"/>
    <w:rsid w:val="00127D4B"/>
    <w:rsid w:val="00134EB3"/>
    <w:rsid w:val="00136CC1"/>
    <w:rsid w:val="00150804"/>
    <w:rsid w:val="001514F3"/>
    <w:rsid w:val="00151591"/>
    <w:rsid w:val="001528FE"/>
    <w:rsid w:val="00157127"/>
    <w:rsid w:val="00157154"/>
    <w:rsid w:val="00165419"/>
    <w:rsid w:val="00167399"/>
    <w:rsid w:val="00167EE3"/>
    <w:rsid w:val="00170C9E"/>
    <w:rsid w:val="001721F1"/>
    <w:rsid w:val="0017661B"/>
    <w:rsid w:val="00177A45"/>
    <w:rsid w:val="00177B97"/>
    <w:rsid w:val="00177E1D"/>
    <w:rsid w:val="00180091"/>
    <w:rsid w:val="00180981"/>
    <w:rsid w:val="001822C2"/>
    <w:rsid w:val="00190EAF"/>
    <w:rsid w:val="0019183C"/>
    <w:rsid w:val="001918F8"/>
    <w:rsid w:val="001932B0"/>
    <w:rsid w:val="001933FF"/>
    <w:rsid w:val="0019372F"/>
    <w:rsid w:val="001947B8"/>
    <w:rsid w:val="001950C9"/>
    <w:rsid w:val="00195344"/>
    <w:rsid w:val="00197857"/>
    <w:rsid w:val="001A0D4A"/>
    <w:rsid w:val="001A7375"/>
    <w:rsid w:val="001B10A8"/>
    <w:rsid w:val="001B2ECA"/>
    <w:rsid w:val="001B6548"/>
    <w:rsid w:val="001B6E3D"/>
    <w:rsid w:val="001B75EA"/>
    <w:rsid w:val="001C2AFD"/>
    <w:rsid w:val="001C31DE"/>
    <w:rsid w:val="001C45A7"/>
    <w:rsid w:val="001C7E07"/>
    <w:rsid w:val="001D1301"/>
    <w:rsid w:val="001D13C4"/>
    <w:rsid w:val="001D1DC2"/>
    <w:rsid w:val="001D2820"/>
    <w:rsid w:val="001D38FE"/>
    <w:rsid w:val="001D3F33"/>
    <w:rsid w:val="001D477D"/>
    <w:rsid w:val="001D4AB0"/>
    <w:rsid w:val="001D58B1"/>
    <w:rsid w:val="001D6EC9"/>
    <w:rsid w:val="001D7B5A"/>
    <w:rsid w:val="001E309B"/>
    <w:rsid w:val="001E427E"/>
    <w:rsid w:val="001E442B"/>
    <w:rsid w:val="001E7093"/>
    <w:rsid w:val="001E74EF"/>
    <w:rsid w:val="001E772D"/>
    <w:rsid w:val="001F4AA7"/>
    <w:rsid w:val="001F4E2C"/>
    <w:rsid w:val="001F7F26"/>
    <w:rsid w:val="0020027D"/>
    <w:rsid w:val="00207F48"/>
    <w:rsid w:val="00213690"/>
    <w:rsid w:val="00214DE2"/>
    <w:rsid w:val="002217FD"/>
    <w:rsid w:val="00223681"/>
    <w:rsid w:val="00225299"/>
    <w:rsid w:val="00227310"/>
    <w:rsid w:val="002304A1"/>
    <w:rsid w:val="00230603"/>
    <w:rsid w:val="00230652"/>
    <w:rsid w:val="00230701"/>
    <w:rsid w:val="00233407"/>
    <w:rsid w:val="00234383"/>
    <w:rsid w:val="002361C5"/>
    <w:rsid w:val="002402DD"/>
    <w:rsid w:val="00240A13"/>
    <w:rsid w:val="00241480"/>
    <w:rsid w:val="00241A84"/>
    <w:rsid w:val="00242AC0"/>
    <w:rsid w:val="00242B6C"/>
    <w:rsid w:val="002437B8"/>
    <w:rsid w:val="002447C5"/>
    <w:rsid w:val="002459F0"/>
    <w:rsid w:val="00246627"/>
    <w:rsid w:val="002476C4"/>
    <w:rsid w:val="00247F5C"/>
    <w:rsid w:val="002548D4"/>
    <w:rsid w:val="00254F29"/>
    <w:rsid w:val="00260ADE"/>
    <w:rsid w:val="00272DDC"/>
    <w:rsid w:val="00274665"/>
    <w:rsid w:val="00274C33"/>
    <w:rsid w:val="00275895"/>
    <w:rsid w:val="00276E36"/>
    <w:rsid w:val="00277C6F"/>
    <w:rsid w:val="00287B27"/>
    <w:rsid w:val="00291459"/>
    <w:rsid w:val="002919BE"/>
    <w:rsid w:val="00294A4A"/>
    <w:rsid w:val="00296316"/>
    <w:rsid w:val="00296B2B"/>
    <w:rsid w:val="002A3042"/>
    <w:rsid w:val="002A69D9"/>
    <w:rsid w:val="002A7AD6"/>
    <w:rsid w:val="002B004E"/>
    <w:rsid w:val="002B0A99"/>
    <w:rsid w:val="002B69D9"/>
    <w:rsid w:val="002C2348"/>
    <w:rsid w:val="002D2724"/>
    <w:rsid w:val="002D32F8"/>
    <w:rsid w:val="002D3F57"/>
    <w:rsid w:val="002D41B7"/>
    <w:rsid w:val="002D77B4"/>
    <w:rsid w:val="002E30F0"/>
    <w:rsid w:val="002E6A3F"/>
    <w:rsid w:val="002F2103"/>
    <w:rsid w:val="002F21F1"/>
    <w:rsid w:val="002F2E1A"/>
    <w:rsid w:val="002F6792"/>
    <w:rsid w:val="00302F52"/>
    <w:rsid w:val="00305A5D"/>
    <w:rsid w:val="0030683D"/>
    <w:rsid w:val="003167B2"/>
    <w:rsid w:val="003200F9"/>
    <w:rsid w:val="00321963"/>
    <w:rsid w:val="003220D2"/>
    <w:rsid w:val="003239DB"/>
    <w:rsid w:val="003247D0"/>
    <w:rsid w:val="00337563"/>
    <w:rsid w:val="00340618"/>
    <w:rsid w:val="0034635F"/>
    <w:rsid w:val="003501BA"/>
    <w:rsid w:val="00353E97"/>
    <w:rsid w:val="003545E6"/>
    <w:rsid w:val="003574F4"/>
    <w:rsid w:val="003651EF"/>
    <w:rsid w:val="00365E44"/>
    <w:rsid w:val="00371F88"/>
    <w:rsid w:val="00377AF5"/>
    <w:rsid w:val="0038009B"/>
    <w:rsid w:val="0038055A"/>
    <w:rsid w:val="00383830"/>
    <w:rsid w:val="0039146C"/>
    <w:rsid w:val="00391817"/>
    <w:rsid w:val="00391958"/>
    <w:rsid w:val="003945CF"/>
    <w:rsid w:val="003A1B5F"/>
    <w:rsid w:val="003B02DE"/>
    <w:rsid w:val="003B04EE"/>
    <w:rsid w:val="003B44E8"/>
    <w:rsid w:val="003B4904"/>
    <w:rsid w:val="003B58C9"/>
    <w:rsid w:val="003C0E46"/>
    <w:rsid w:val="003C1041"/>
    <w:rsid w:val="003C35D0"/>
    <w:rsid w:val="003C3D7E"/>
    <w:rsid w:val="003C4FA8"/>
    <w:rsid w:val="003D5F10"/>
    <w:rsid w:val="003E15FC"/>
    <w:rsid w:val="003E70C4"/>
    <w:rsid w:val="003F1EB8"/>
    <w:rsid w:val="003F267F"/>
    <w:rsid w:val="003F33AD"/>
    <w:rsid w:val="003F6234"/>
    <w:rsid w:val="003F7614"/>
    <w:rsid w:val="00400D00"/>
    <w:rsid w:val="00401C30"/>
    <w:rsid w:val="00401EB7"/>
    <w:rsid w:val="00401FB7"/>
    <w:rsid w:val="0040219E"/>
    <w:rsid w:val="00405B46"/>
    <w:rsid w:val="00406662"/>
    <w:rsid w:val="004106AB"/>
    <w:rsid w:val="004132D0"/>
    <w:rsid w:val="00413C5D"/>
    <w:rsid w:val="00417CA3"/>
    <w:rsid w:val="00427B1C"/>
    <w:rsid w:val="00431881"/>
    <w:rsid w:val="00431A28"/>
    <w:rsid w:val="0043201A"/>
    <w:rsid w:val="004320B2"/>
    <w:rsid w:val="00432715"/>
    <w:rsid w:val="004327C4"/>
    <w:rsid w:val="00434DE1"/>
    <w:rsid w:val="004350E5"/>
    <w:rsid w:val="00437A50"/>
    <w:rsid w:val="00440C3E"/>
    <w:rsid w:val="00444F4E"/>
    <w:rsid w:val="00446C9F"/>
    <w:rsid w:val="00450024"/>
    <w:rsid w:val="004524E7"/>
    <w:rsid w:val="0045320C"/>
    <w:rsid w:val="00453FB8"/>
    <w:rsid w:val="00454207"/>
    <w:rsid w:val="00455D2C"/>
    <w:rsid w:val="0045623C"/>
    <w:rsid w:val="0046058C"/>
    <w:rsid w:val="00463512"/>
    <w:rsid w:val="00463A68"/>
    <w:rsid w:val="004656E1"/>
    <w:rsid w:val="004672EB"/>
    <w:rsid w:val="004707A9"/>
    <w:rsid w:val="004736B2"/>
    <w:rsid w:val="004758C7"/>
    <w:rsid w:val="0048324A"/>
    <w:rsid w:val="00486F61"/>
    <w:rsid w:val="004879E3"/>
    <w:rsid w:val="00490735"/>
    <w:rsid w:val="00497BDB"/>
    <w:rsid w:val="004A1104"/>
    <w:rsid w:val="004A1761"/>
    <w:rsid w:val="004A73EA"/>
    <w:rsid w:val="004B0E68"/>
    <w:rsid w:val="004B57F8"/>
    <w:rsid w:val="004C001A"/>
    <w:rsid w:val="004C39DD"/>
    <w:rsid w:val="004C7248"/>
    <w:rsid w:val="004D1F3E"/>
    <w:rsid w:val="004D2A1F"/>
    <w:rsid w:val="004D2DB6"/>
    <w:rsid w:val="004D67CD"/>
    <w:rsid w:val="004E0923"/>
    <w:rsid w:val="004E0DA0"/>
    <w:rsid w:val="004E203E"/>
    <w:rsid w:val="004E36C4"/>
    <w:rsid w:val="004E74E0"/>
    <w:rsid w:val="004F19CB"/>
    <w:rsid w:val="004F43C0"/>
    <w:rsid w:val="004F4F0E"/>
    <w:rsid w:val="004F50DC"/>
    <w:rsid w:val="005068CB"/>
    <w:rsid w:val="00513E66"/>
    <w:rsid w:val="00514CC4"/>
    <w:rsid w:val="00517806"/>
    <w:rsid w:val="00520624"/>
    <w:rsid w:val="005253E1"/>
    <w:rsid w:val="00532610"/>
    <w:rsid w:val="005336D7"/>
    <w:rsid w:val="00533C12"/>
    <w:rsid w:val="0053795A"/>
    <w:rsid w:val="00540A5D"/>
    <w:rsid w:val="00542540"/>
    <w:rsid w:val="00555C8F"/>
    <w:rsid w:val="005630F9"/>
    <w:rsid w:val="00564BFB"/>
    <w:rsid w:val="0056513A"/>
    <w:rsid w:val="005747AC"/>
    <w:rsid w:val="005809DF"/>
    <w:rsid w:val="00583C56"/>
    <w:rsid w:val="005844C4"/>
    <w:rsid w:val="00590069"/>
    <w:rsid w:val="005924FB"/>
    <w:rsid w:val="005930AA"/>
    <w:rsid w:val="00594B87"/>
    <w:rsid w:val="00594C41"/>
    <w:rsid w:val="00595DCA"/>
    <w:rsid w:val="005966AF"/>
    <w:rsid w:val="00597CFA"/>
    <w:rsid w:val="005B20F2"/>
    <w:rsid w:val="005B3D6F"/>
    <w:rsid w:val="005B7018"/>
    <w:rsid w:val="005C5637"/>
    <w:rsid w:val="005C6CF4"/>
    <w:rsid w:val="005C730A"/>
    <w:rsid w:val="005C7CF1"/>
    <w:rsid w:val="005D139D"/>
    <w:rsid w:val="005D17E0"/>
    <w:rsid w:val="005D2B3D"/>
    <w:rsid w:val="005D3003"/>
    <w:rsid w:val="005D3F83"/>
    <w:rsid w:val="005D6E7B"/>
    <w:rsid w:val="005D723A"/>
    <w:rsid w:val="005E0454"/>
    <w:rsid w:val="005E11F0"/>
    <w:rsid w:val="005E1254"/>
    <w:rsid w:val="005E4475"/>
    <w:rsid w:val="005E4621"/>
    <w:rsid w:val="005E5A4D"/>
    <w:rsid w:val="005F12E0"/>
    <w:rsid w:val="005F4D81"/>
    <w:rsid w:val="005F5B9D"/>
    <w:rsid w:val="005F74BE"/>
    <w:rsid w:val="005F7F1C"/>
    <w:rsid w:val="00601E2D"/>
    <w:rsid w:val="0060351B"/>
    <w:rsid w:val="006042AE"/>
    <w:rsid w:val="00606A51"/>
    <w:rsid w:val="006074DB"/>
    <w:rsid w:val="00610B58"/>
    <w:rsid w:val="006141C2"/>
    <w:rsid w:val="00620BD4"/>
    <w:rsid w:val="00626878"/>
    <w:rsid w:val="0062721F"/>
    <w:rsid w:val="006364CC"/>
    <w:rsid w:val="006425E1"/>
    <w:rsid w:val="00642B33"/>
    <w:rsid w:val="0064445B"/>
    <w:rsid w:val="00646149"/>
    <w:rsid w:val="006530C1"/>
    <w:rsid w:val="006533DE"/>
    <w:rsid w:val="0065515B"/>
    <w:rsid w:val="00655439"/>
    <w:rsid w:val="00656543"/>
    <w:rsid w:val="0066182C"/>
    <w:rsid w:val="00663FBB"/>
    <w:rsid w:val="00664C3C"/>
    <w:rsid w:val="00666491"/>
    <w:rsid w:val="006677C7"/>
    <w:rsid w:val="006679B8"/>
    <w:rsid w:val="00671378"/>
    <w:rsid w:val="00671DDF"/>
    <w:rsid w:val="0067493A"/>
    <w:rsid w:val="00675A64"/>
    <w:rsid w:val="00680256"/>
    <w:rsid w:val="006832FC"/>
    <w:rsid w:val="006840F0"/>
    <w:rsid w:val="00686877"/>
    <w:rsid w:val="006903D5"/>
    <w:rsid w:val="00691BE8"/>
    <w:rsid w:val="0069648D"/>
    <w:rsid w:val="00696B0A"/>
    <w:rsid w:val="00697131"/>
    <w:rsid w:val="006A0BFA"/>
    <w:rsid w:val="006A358B"/>
    <w:rsid w:val="006A5FD7"/>
    <w:rsid w:val="006B0F9D"/>
    <w:rsid w:val="006B47CC"/>
    <w:rsid w:val="006B5792"/>
    <w:rsid w:val="006B65C7"/>
    <w:rsid w:val="006B7E16"/>
    <w:rsid w:val="006C135F"/>
    <w:rsid w:val="006C1BAF"/>
    <w:rsid w:val="006C2A73"/>
    <w:rsid w:val="006C3135"/>
    <w:rsid w:val="006C3B0F"/>
    <w:rsid w:val="006C5D29"/>
    <w:rsid w:val="006C6B7F"/>
    <w:rsid w:val="006D2DD0"/>
    <w:rsid w:val="006D5451"/>
    <w:rsid w:val="006E03BF"/>
    <w:rsid w:val="006E3CE8"/>
    <w:rsid w:val="006E5C4C"/>
    <w:rsid w:val="006E666D"/>
    <w:rsid w:val="006F0BDD"/>
    <w:rsid w:val="006F1953"/>
    <w:rsid w:val="006F22A7"/>
    <w:rsid w:val="007003FA"/>
    <w:rsid w:val="00700E8A"/>
    <w:rsid w:val="00701142"/>
    <w:rsid w:val="00701422"/>
    <w:rsid w:val="00701426"/>
    <w:rsid w:val="00701FFB"/>
    <w:rsid w:val="00702BD3"/>
    <w:rsid w:val="00705E18"/>
    <w:rsid w:val="00706D27"/>
    <w:rsid w:val="00711048"/>
    <w:rsid w:val="00711107"/>
    <w:rsid w:val="007262ED"/>
    <w:rsid w:val="00727CAA"/>
    <w:rsid w:val="0073029B"/>
    <w:rsid w:val="00734688"/>
    <w:rsid w:val="0073789E"/>
    <w:rsid w:val="0074517D"/>
    <w:rsid w:val="00745F6C"/>
    <w:rsid w:val="00747FF0"/>
    <w:rsid w:val="00760075"/>
    <w:rsid w:val="00763E99"/>
    <w:rsid w:val="007666A5"/>
    <w:rsid w:val="0077065B"/>
    <w:rsid w:val="00773DBB"/>
    <w:rsid w:val="00775D6C"/>
    <w:rsid w:val="00776614"/>
    <w:rsid w:val="00782FA9"/>
    <w:rsid w:val="00783BC4"/>
    <w:rsid w:val="00786990"/>
    <w:rsid w:val="007872EE"/>
    <w:rsid w:val="007931C3"/>
    <w:rsid w:val="00793CAE"/>
    <w:rsid w:val="0079610E"/>
    <w:rsid w:val="007A0157"/>
    <w:rsid w:val="007A02B5"/>
    <w:rsid w:val="007A46EC"/>
    <w:rsid w:val="007A54D3"/>
    <w:rsid w:val="007A6557"/>
    <w:rsid w:val="007B0030"/>
    <w:rsid w:val="007B5FBC"/>
    <w:rsid w:val="007C16E7"/>
    <w:rsid w:val="007D0CB4"/>
    <w:rsid w:val="007D1A6D"/>
    <w:rsid w:val="007D7CAB"/>
    <w:rsid w:val="007E272F"/>
    <w:rsid w:val="007E281C"/>
    <w:rsid w:val="007E5B4E"/>
    <w:rsid w:val="007F20C4"/>
    <w:rsid w:val="007F25AB"/>
    <w:rsid w:val="007F4CE2"/>
    <w:rsid w:val="007F5B25"/>
    <w:rsid w:val="00803951"/>
    <w:rsid w:val="0080401E"/>
    <w:rsid w:val="00804A18"/>
    <w:rsid w:val="00815F7B"/>
    <w:rsid w:val="00816A28"/>
    <w:rsid w:val="008238AC"/>
    <w:rsid w:val="00825D58"/>
    <w:rsid w:val="00830277"/>
    <w:rsid w:val="00830666"/>
    <w:rsid w:val="00831C88"/>
    <w:rsid w:val="00837DDA"/>
    <w:rsid w:val="00843B59"/>
    <w:rsid w:val="00844048"/>
    <w:rsid w:val="008459E3"/>
    <w:rsid w:val="0084621F"/>
    <w:rsid w:val="008536EF"/>
    <w:rsid w:val="00855C43"/>
    <w:rsid w:val="00860322"/>
    <w:rsid w:val="00863C35"/>
    <w:rsid w:val="008659FB"/>
    <w:rsid w:val="00866E43"/>
    <w:rsid w:val="00867E77"/>
    <w:rsid w:val="00873E01"/>
    <w:rsid w:val="00876CDA"/>
    <w:rsid w:val="0088031F"/>
    <w:rsid w:val="00881BB5"/>
    <w:rsid w:val="00883445"/>
    <w:rsid w:val="0088413B"/>
    <w:rsid w:val="00885F24"/>
    <w:rsid w:val="00896395"/>
    <w:rsid w:val="00896EF2"/>
    <w:rsid w:val="008A287C"/>
    <w:rsid w:val="008A3300"/>
    <w:rsid w:val="008A3736"/>
    <w:rsid w:val="008A3AC9"/>
    <w:rsid w:val="008A3C85"/>
    <w:rsid w:val="008B089B"/>
    <w:rsid w:val="008B294D"/>
    <w:rsid w:val="008B3D54"/>
    <w:rsid w:val="008B4E38"/>
    <w:rsid w:val="008B517A"/>
    <w:rsid w:val="008D1976"/>
    <w:rsid w:val="008D1F8D"/>
    <w:rsid w:val="008D3728"/>
    <w:rsid w:val="008D4280"/>
    <w:rsid w:val="008E0B46"/>
    <w:rsid w:val="008E265A"/>
    <w:rsid w:val="008F01A9"/>
    <w:rsid w:val="008F0306"/>
    <w:rsid w:val="008F237F"/>
    <w:rsid w:val="008F35BE"/>
    <w:rsid w:val="008F35C2"/>
    <w:rsid w:val="008F36D3"/>
    <w:rsid w:val="008F52BF"/>
    <w:rsid w:val="008F7767"/>
    <w:rsid w:val="008F788D"/>
    <w:rsid w:val="00903418"/>
    <w:rsid w:val="00904C77"/>
    <w:rsid w:val="00911BFD"/>
    <w:rsid w:val="00912B85"/>
    <w:rsid w:val="009159DF"/>
    <w:rsid w:val="009228D6"/>
    <w:rsid w:val="009231D7"/>
    <w:rsid w:val="0092436C"/>
    <w:rsid w:val="009248D9"/>
    <w:rsid w:val="00924AE9"/>
    <w:rsid w:val="00926949"/>
    <w:rsid w:val="00931844"/>
    <w:rsid w:val="0093189C"/>
    <w:rsid w:val="00934A19"/>
    <w:rsid w:val="009379E3"/>
    <w:rsid w:val="009420F0"/>
    <w:rsid w:val="00942C01"/>
    <w:rsid w:val="00945DAF"/>
    <w:rsid w:val="00946A1A"/>
    <w:rsid w:val="00950853"/>
    <w:rsid w:val="0095112E"/>
    <w:rsid w:val="00957621"/>
    <w:rsid w:val="00957740"/>
    <w:rsid w:val="00957921"/>
    <w:rsid w:val="009611BA"/>
    <w:rsid w:val="00966D67"/>
    <w:rsid w:val="0096755F"/>
    <w:rsid w:val="009703B3"/>
    <w:rsid w:val="00970F58"/>
    <w:rsid w:val="00971187"/>
    <w:rsid w:val="009735C1"/>
    <w:rsid w:val="009747FB"/>
    <w:rsid w:val="00975E7B"/>
    <w:rsid w:val="009871C2"/>
    <w:rsid w:val="00990441"/>
    <w:rsid w:val="00990582"/>
    <w:rsid w:val="009907D0"/>
    <w:rsid w:val="009934CF"/>
    <w:rsid w:val="00994A72"/>
    <w:rsid w:val="009A0652"/>
    <w:rsid w:val="009A2017"/>
    <w:rsid w:val="009A26B7"/>
    <w:rsid w:val="009A313A"/>
    <w:rsid w:val="009A63F1"/>
    <w:rsid w:val="009B3A7C"/>
    <w:rsid w:val="009B578E"/>
    <w:rsid w:val="009B5B8F"/>
    <w:rsid w:val="009B7FE3"/>
    <w:rsid w:val="009C15CB"/>
    <w:rsid w:val="009C47F5"/>
    <w:rsid w:val="009D00EF"/>
    <w:rsid w:val="009D20A4"/>
    <w:rsid w:val="009D381C"/>
    <w:rsid w:val="009D6ABC"/>
    <w:rsid w:val="009E0578"/>
    <w:rsid w:val="009E3DA8"/>
    <w:rsid w:val="009E51F4"/>
    <w:rsid w:val="009F31BC"/>
    <w:rsid w:val="009F34AD"/>
    <w:rsid w:val="009F6B04"/>
    <w:rsid w:val="009F73EB"/>
    <w:rsid w:val="00A06614"/>
    <w:rsid w:val="00A11457"/>
    <w:rsid w:val="00A1162E"/>
    <w:rsid w:val="00A12E0E"/>
    <w:rsid w:val="00A1590D"/>
    <w:rsid w:val="00A15AFA"/>
    <w:rsid w:val="00A17814"/>
    <w:rsid w:val="00A21089"/>
    <w:rsid w:val="00A210C8"/>
    <w:rsid w:val="00A219F0"/>
    <w:rsid w:val="00A25CF1"/>
    <w:rsid w:val="00A27EF0"/>
    <w:rsid w:val="00A326BF"/>
    <w:rsid w:val="00A32797"/>
    <w:rsid w:val="00A3749C"/>
    <w:rsid w:val="00A41C91"/>
    <w:rsid w:val="00A43207"/>
    <w:rsid w:val="00A43DDD"/>
    <w:rsid w:val="00A46905"/>
    <w:rsid w:val="00A4784A"/>
    <w:rsid w:val="00A47F39"/>
    <w:rsid w:val="00A50642"/>
    <w:rsid w:val="00A527E3"/>
    <w:rsid w:val="00A604E0"/>
    <w:rsid w:val="00A64E00"/>
    <w:rsid w:val="00A72D49"/>
    <w:rsid w:val="00A8187C"/>
    <w:rsid w:val="00A81916"/>
    <w:rsid w:val="00A81D76"/>
    <w:rsid w:val="00A86E5F"/>
    <w:rsid w:val="00A928F1"/>
    <w:rsid w:val="00A940F5"/>
    <w:rsid w:val="00A95DB6"/>
    <w:rsid w:val="00AA02C6"/>
    <w:rsid w:val="00AA05A0"/>
    <w:rsid w:val="00AA1488"/>
    <w:rsid w:val="00AA79C1"/>
    <w:rsid w:val="00AB1443"/>
    <w:rsid w:val="00AB2D79"/>
    <w:rsid w:val="00AB3A4B"/>
    <w:rsid w:val="00AB5326"/>
    <w:rsid w:val="00AB71F0"/>
    <w:rsid w:val="00AC48B5"/>
    <w:rsid w:val="00AC7DDB"/>
    <w:rsid w:val="00AD1A9E"/>
    <w:rsid w:val="00AD2B3B"/>
    <w:rsid w:val="00AD336B"/>
    <w:rsid w:val="00AD5125"/>
    <w:rsid w:val="00AD6E04"/>
    <w:rsid w:val="00AE225E"/>
    <w:rsid w:val="00AE62E3"/>
    <w:rsid w:val="00AF04DD"/>
    <w:rsid w:val="00AF181F"/>
    <w:rsid w:val="00AF1E18"/>
    <w:rsid w:val="00AF348B"/>
    <w:rsid w:val="00AF389B"/>
    <w:rsid w:val="00B039B4"/>
    <w:rsid w:val="00B05291"/>
    <w:rsid w:val="00B0768F"/>
    <w:rsid w:val="00B07F56"/>
    <w:rsid w:val="00B10043"/>
    <w:rsid w:val="00B10A8C"/>
    <w:rsid w:val="00B1557E"/>
    <w:rsid w:val="00B24841"/>
    <w:rsid w:val="00B269D1"/>
    <w:rsid w:val="00B2759E"/>
    <w:rsid w:val="00B35FA8"/>
    <w:rsid w:val="00B363AC"/>
    <w:rsid w:val="00B369E4"/>
    <w:rsid w:val="00B36AF6"/>
    <w:rsid w:val="00B40DA6"/>
    <w:rsid w:val="00B43889"/>
    <w:rsid w:val="00B502DB"/>
    <w:rsid w:val="00B52ABC"/>
    <w:rsid w:val="00B55762"/>
    <w:rsid w:val="00B56A42"/>
    <w:rsid w:val="00B56A8F"/>
    <w:rsid w:val="00B573E0"/>
    <w:rsid w:val="00B62687"/>
    <w:rsid w:val="00B66D3D"/>
    <w:rsid w:val="00B70956"/>
    <w:rsid w:val="00B71A9E"/>
    <w:rsid w:val="00B760BA"/>
    <w:rsid w:val="00B77D8B"/>
    <w:rsid w:val="00B83706"/>
    <w:rsid w:val="00B8476B"/>
    <w:rsid w:val="00B84E5C"/>
    <w:rsid w:val="00B90986"/>
    <w:rsid w:val="00B916EF"/>
    <w:rsid w:val="00B9613D"/>
    <w:rsid w:val="00BA2296"/>
    <w:rsid w:val="00BA22DE"/>
    <w:rsid w:val="00BA2360"/>
    <w:rsid w:val="00BB1A6E"/>
    <w:rsid w:val="00BB32FB"/>
    <w:rsid w:val="00BB5E4E"/>
    <w:rsid w:val="00BC4EAE"/>
    <w:rsid w:val="00BC679B"/>
    <w:rsid w:val="00BC75B2"/>
    <w:rsid w:val="00BD00DC"/>
    <w:rsid w:val="00BD27E4"/>
    <w:rsid w:val="00BD2D32"/>
    <w:rsid w:val="00BD3B19"/>
    <w:rsid w:val="00BD64D0"/>
    <w:rsid w:val="00BD76B2"/>
    <w:rsid w:val="00BE1DA7"/>
    <w:rsid w:val="00BE217A"/>
    <w:rsid w:val="00BE733A"/>
    <w:rsid w:val="00BF2703"/>
    <w:rsid w:val="00BF4918"/>
    <w:rsid w:val="00BF4FB4"/>
    <w:rsid w:val="00BF6A78"/>
    <w:rsid w:val="00C05328"/>
    <w:rsid w:val="00C10AD1"/>
    <w:rsid w:val="00C10D1D"/>
    <w:rsid w:val="00C1164E"/>
    <w:rsid w:val="00C13F97"/>
    <w:rsid w:val="00C16069"/>
    <w:rsid w:val="00C23EF4"/>
    <w:rsid w:val="00C25A08"/>
    <w:rsid w:val="00C30555"/>
    <w:rsid w:val="00C31D38"/>
    <w:rsid w:val="00C32370"/>
    <w:rsid w:val="00C36272"/>
    <w:rsid w:val="00C4022E"/>
    <w:rsid w:val="00C412FF"/>
    <w:rsid w:val="00C442C3"/>
    <w:rsid w:val="00C458BE"/>
    <w:rsid w:val="00C45AC3"/>
    <w:rsid w:val="00C47B57"/>
    <w:rsid w:val="00C53AC5"/>
    <w:rsid w:val="00C57368"/>
    <w:rsid w:val="00C6174F"/>
    <w:rsid w:val="00C63D71"/>
    <w:rsid w:val="00C64CB1"/>
    <w:rsid w:val="00C67AB7"/>
    <w:rsid w:val="00C71212"/>
    <w:rsid w:val="00C729CF"/>
    <w:rsid w:val="00C72AC4"/>
    <w:rsid w:val="00C762D7"/>
    <w:rsid w:val="00C81234"/>
    <w:rsid w:val="00C81FD8"/>
    <w:rsid w:val="00C82509"/>
    <w:rsid w:val="00C84EF6"/>
    <w:rsid w:val="00C85F78"/>
    <w:rsid w:val="00C86130"/>
    <w:rsid w:val="00C927B4"/>
    <w:rsid w:val="00C964AC"/>
    <w:rsid w:val="00C97C12"/>
    <w:rsid w:val="00CA04D6"/>
    <w:rsid w:val="00CA2412"/>
    <w:rsid w:val="00CA49B3"/>
    <w:rsid w:val="00CA4E9D"/>
    <w:rsid w:val="00CA596F"/>
    <w:rsid w:val="00CA5E90"/>
    <w:rsid w:val="00CB0A25"/>
    <w:rsid w:val="00CB1D0D"/>
    <w:rsid w:val="00CC0757"/>
    <w:rsid w:val="00CC0E99"/>
    <w:rsid w:val="00CC0EEC"/>
    <w:rsid w:val="00CC13AD"/>
    <w:rsid w:val="00CC1FBA"/>
    <w:rsid w:val="00CC2FF1"/>
    <w:rsid w:val="00CC36C0"/>
    <w:rsid w:val="00CC45D6"/>
    <w:rsid w:val="00CC67C5"/>
    <w:rsid w:val="00CC6801"/>
    <w:rsid w:val="00CD7ED5"/>
    <w:rsid w:val="00CE65A2"/>
    <w:rsid w:val="00CE722E"/>
    <w:rsid w:val="00CF3BCF"/>
    <w:rsid w:val="00CF47A3"/>
    <w:rsid w:val="00CF4EB6"/>
    <w:rsid w:val="00CF5A81"/>
    <w:rsid w:val="00D002A1"/>
    <w:rsid w:val="00D00D76"/>
    <w:rsid w:val="00D0276E"/>
    <w:rsid w:val="00D04507"/>
    <w:rsid w:val="00D05920"/>
    <w:rsid w:val="00D10075"/>
    <w:rsid w:val="00D100D3"/>
    <w:rsid w:val="00D10C9D"/>
    <w:rsid w:val="00D14220"/>
    <w:rsid w:val="00D14EBB"/>
    <w:rsid w:val="00D2006E"/>
    <w:rsid w:val="00D21B50"/>
    <w:rsid w:val="00D22C27"/>
    <w:rsid w:val="00D22D9B"/>
    <w:rsid w:val="00D2315B"/>
    <w:rsid w:val="00D2345A"/>
    <w:rsid w:val="00D234D5"/>
    <w:rsid w:val="00D23D8E"/>
    <w:rsid w:val="00D243C4"/>
    <w:rsid w:val="00D34175"/>
    <w:rsid w:val="00D41E1D"/>
    <w:rsid w:val="00D46DCF"/>
    <w:rsid w:val="00D52984"/>
    <w:rsid w:val="00D571CB"/>
    <w:rsid w:val="00D620AB"/>
    <w:rsid w:val="00D666A0"/>
    <w:rsid w:val="00D7240B"/>
    <w:rsid w:val="00D72483"/>
    <w:rsid w:val="00D753FA"/>
    <w:rsid w:val="00D83B42"/>
    <w:rsid w:val="00D85441"/>
    <w:rsid w:val="00D869C1"/>
    <w:rsid w:val="00D875CB"/>
    <w:rsid w:val="00D93EDD"/>
    <w:rsid w:val="00D96098"/>
    <w:rsid w:val="00DA0297"/>
    <w:rsid w:val="00DA06E3"/>
    <w:rsid w:val="00DA0C34"/>
    <w:rsid w:val="00DA280B"/>
    <w:rsid w:val="00DA7918"/>
    <w:rsid w:val="00DA7EB3"/>
    <w:rsid w:val="00DB19F0"/>
    <w:rsid w:val="00DB586E"/>
    <w:rsid w:val="00DB70E6"/>
    <w:rsid w:val="00DB790A"/>
    <w:rsid w:val="00DC021F"/>
    <w:rsid w:val="00DC74EC"/>
    <w:rsid w:val="00DD077B"/>
    <w:rsid w:val="00DD0F4F"/>
    <w:rsid w:val="00DD603E"/>
    <w:rsid w:val="00DE5090"/>
    <w:rsid w:val="00DE53F3"/>
    <w:rsid w:val="00DE57BB"/>
    <w:rsid w:val="00DE6F2E"/>
    <w:rsid w:val="00DF2F7B"/>
    <w:rsid w:val="00DF3FAE"/>
    <w:rsid w:val="00DF738A"/>
    <w:rsid w:val="00E045B2"/>
    <w:rsid w:val="00E05541"/>
    <w:rsid w:val="00E06497"/>
    <w:rsid w:val="00E06832"/>
    <w:rsid w:val="00E0759A"/>
    <w:rsid w:val="00E101C7"/>
    <w:rsid w:val="00E10E76"/>
    <w:rsid w:val="00E11615"/>
    <w:rsid w:val="00E12A1F"/>
    <w:rsid w:val="00E160AB"/>
    <w:rsid w:val="00E209FD"/>
    <w:rsid w:val="00E22FC2"/>
    <w:rsid w:val="00E231C8"/>
    <w:rsid w:val="00E26439"/>
    <w:rsid w:val="00E27B25"/>
    <w:rsid w:val="00E32F98"/>
    <w:rsid w:val="00E36A38"/>
    <w:rsid w:val="00E40AB7"/>
    <w:rsid w:val="00E40D46"/>
    <w:rsid w:val="00E422B9"/>
    <w:rsid w:val="00E42732"/>
    <w:rsid w:val="00E44F27"/>
    <w:rsid w:val="00E455B5"/>
    <w:rsid w:val="00E46E22"/>
    <w:rsid w:val="00E475B2"/>
    <w:rsid w:val="00E476B8"/>
    <w:rsid w:val="00E512A0"/>
    <w:rsid w:val="00E52773"/>
    <w:rsid w:val="00E53F28"/>
    <w:rsid w:val="00E54262"/>
    <w:rsid w:val="00E560AF"/>
    <w:rsid w:val="00E6023B"/>
    <w:rsid w:val="00E60EC9"/>
    <w:rsid w:val="00E61F49"/>
    <w:rsid w:val="00E64E00"/>
    <w:rsid w:val="00E70325"/>
    <w:rsid w:val="00E71CD5"/>
    <w:rsid w:val="00E73D88"/>
    <w:rsid w:val="00E74C8E"/>
    <w:rsid w:val="00E80983"/>
    <w:rsid w:val="00E82646"/>
    <w:rsid w:val="00E8356C"/>
    <w:rsid w:val="00E8407A"/>
    <w:rsid w:val="00E87414"/>
    <w:rsid w:val="00E9095D"/>
    <w:rsid w:val="00E91F13"/>
    <w:rsid w:val="00E93131"/>
    <w:rsid w:val="00E9354F"/>
    <w:rsid w:val="00E94C11"/>
    <w:rsid w:val="00E94D31"/>
    <w:rsid w:val="00E96256"/>
    <w:rsid w:val="00E97C73"/>
    <w:rsid w:val="00E97ECA"/>
    <w:rsid w:val="00EA0CDB"/>
    <w:rsid w:val="00EA25BA"/>
    <w:rsid w:val="00EA2A21"/>
    <w:rsid w:val="00EA48F0"/>
    <w:rsid w:val="00EA4D56"/>
    <w:rsid w:val="00EB182F"/>
    <w:rsid w:val="00EB24F7"/>
    <w:rsid w:val="00EB7062"/>
    <w:rsid w:val="00EC0883"/>
    <w:rsid w:val="00EC2857"/>
    <w:rsid w:val="00EC351E"/>
    <w:rsid w:val="00EC5088"/>
    <w:rsid w:val="00EC7B63"/>
    <w:rsid w:val="00ED2081"/>
    <w:rsid w:val="00ED3709"/>
    <w:rsid w:val="00EE1D5B"/>
    <w:rsid w:val="00EE2295"/>
    <w:rsid w:val="00EE28AA"/>
    <w:rsid w:val="00EE3367"/>
    <w:rsid w:val="00EE451B"/>
    <w:rsid w:val="00EE7271"/>
    <w:rsid w:val="00EE7B71"/>
    <w:rsid w:val="00EF0718"/>
    <w:rsid w:val="00EF16DF"/>
    <w:rsid w:val="00EF3084"/>
    <w:rsid w:val="00EF30F1"/>
    <w:rsid w:val="00EF34BD"/>
    <w:rsid w:val="00EF36EB"/>
    <w:rsid w:val="00EF4651"/>
    <w:rsid w:val="00F00053"/>
    <w:rsid w:val="00F00615"/>
    <w:rsid w:val="00F00CD2"/>
    <w:rsid w:val="00F02643"/>
    <w:rsid w:val="00F02E7F"/>
    <w:rsid w:val="00F07DFA"/>
    <w:rsid w:val="00F13828"/>
    <w:rsid w:val="00F20B69"/>
    <w:rsid w:val="00F22F84"/>
    <w:rsid w:val="00F24CC7"/>
    <w:rsid w:val="00F27EBA"/>
    <w:rsid w:val="00F3050C"/>
    <w:rsid w:val="00F30DEB"/>
    <w:rsid w:val="00F34A39"/>
    <w:rsid w:val="00F35400"/>
    <w:rsid w:val="00F429A6"/>
    <w:rsid w:val="00F43296"/>
    <w:rsid w:val="00F463B2"/>
    <w:rsid w:val="00F464AD"/>
    <w:rsid w:val="00F54B12"/>
    <w:rsid w:val="00F54F75"/>
    <w:rsid w:val="00F60A8D"/>
    <w:rsid w:val="00F671CD"/>
    <w:rsid w:val="00F71E84"/>
    <w:rsid w:val="00F75283"/>
    <w:rsid w:val="00F7550A"/>
    <w:rsid w:val="00F77362"/>
    <w:rsid w:val="00F80346"/>
    <w:rsid w:val="00F8143F"/>
    <w:rsid w:val="00F82156"/>
    <w:rsid w:val="00F834CD"/>
    <w:rsid w:val="00F83E1A"/>
    <w:rsid w:val="00F84DC2"/>
    <w:rsid w:val="00F85C54"/>
    <w:rsid w:val="00F87F01"/>
    <w:rsid w:val="00F90565"/>
    <w:rsid w:val="00F92E58"/>
    <w:rsid w:val="00F958AC"/>
    <w:rsid w:val="00F9747E"/>
    <w:rsid w:val="00FB0655"/>
    <w:rsid w:val="00FC24E6"/>
    <w:rsid w:val="00FC2995"/>
    <w:rsid w:val="00FC552A"/>
    <w:rsid w:val="00FC6AEB"/>
    <w:rsid w:val="00FC6B3D"/>
    <w:rsid w:val="00FD2661"/>
    <w:rsid w:val="00FD372A"/>
    <w:rsid w:val="00FD3756"/>
    <w:rsid w:val="00FD3F53"/>
    <w:rsid w:val="00FD5E51"/>
    <w:rsid w:val="00FE2DD0"/>
    <w:rsid w:val="00FE32AF"/>
    <w:rsid w:val="00FE3332"/>
    <w:rsid w:val="00FE5CEF"/>
    <w:rsid w:val="00FE7BDD"/>
    <w:rsid w:val="00FF0507"/>
    <w:rsid w:val="00FF0CF0"/>
    <w:rsid w:val="00FF41B0"/>
    <w:rsid w:val="00FF436E"/>
    <w:rsid w:val="00FF642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B1AE"/>
  <w15:chartTrackingRefBased/>
  <w15:docId w15:val="{9E6950A1-AEA6-4A92-A47C-43D92C6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E1DA7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1"/>
    <w:next w:val="a1"/>
    <w:link w:val="10"/>
    <w:qFormat/>
    <w:rsid w:val="00BE1DA7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1"/>
    <w:next w:val="a1"/>
    <w:link w:val="20"/>
    <w:qFormat/>
    <w:rsid w:val="00BE1DA7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1"/>
    <w:next w:val="a1"/>
    <w:link w:val="30"/>
    <w:qFormat/>
    <w:rsid w:val="00BE1DA7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1"/>
    <w:next w:val="a1"/>
    <w:link w:val="40"/>
    <w:qFormat/>
    <w:rsid w:val="00BE1DA7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1"/>
    <w:next w:val="a1"/>
    <w:link w:val="50"/>
    <w:qFormat/>
    <w:rsid w:val="00BE1DA7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1"/>
    <w:next w:val="a1"/>
    <w:link w:val="60"/>
    <w:qFormat/>
    <w:rsid w:val="00BE1DA7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1"/>
    <w:next w:val="a1"/>
    <w:link w:val="70"/>
    <w:qFormat/>
    <w:rsid w:val="00BE1DA7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qFormat/>
    <w:rsid w:val="00BE1DA7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1"/>
    <w:next w:val="a1"/>
    <w:link w:val="90"/>
    <w:qFormat/>
    <w:rsid w:val="00BE1DA7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2">
    <w:name w:val="Default Paragraph Font"/>
    <w:uiPriority w:val="1"/>
    <w:semiHidden/>
    <w:unhideWhenUsed/>
    <w:rsid w:val="00BE1DA7"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  <w:rsid w:val="00BE1DA7"/>
  </w:style>
  <w:style w:type="character" w:customStyle="1" w:styleId="10">
    <w:name w:val="标题 1 字符"/>
    <w:basedOn w:val="a2"/>
    <w:link w:val="1"/>
    <w:qFormat/>
    <w:rsid w:val="00BE1DA7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2"/>
    <w:link w:val="2"/>
    <w:qFormat/>
    <w:rsid w:val="00BE1DA7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2"/>
    <w:link w:val="3"/>
    <w:qFormat/>
    <w:rsid w:val="00BE1DA7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2"/>
    <w:link w:val="4"/>
    <w:qFormat/>
    <w:rsid w:val="00BE1DA7"/>
    <w:rPr>
      <w:rFonts w:ascii="Courier New" w:eastAsia="黑体" w:hAnsi="Courier New" w:cs="Times New Roman"/>
      <w:b/>
      <w:bCs/>
      <w:sz w:val="24"/>
      <w:szCs w:val="24"/>
    </w:rPr>
  </w:style>
  <w:style w:type="paragraph" w:styleId="a5">
    <w:name w:val="List Paragraph"/>
    <w:basedOn w:val="a1"/>
    <w:uiPriority w:val="34"/>
    <w:qFormat/>
    <w:rsid w:val="006530C1"/>
    <w:pPr>
      <w:ind w:firstLineChars="200" w:firstLine="420"/>
    </w:pPr>
  </w:style>
  <w:style w:type="table" w:styleId="a6">
    <w:name w:val="Table Grid"/>
    <w:basedOn w:val="a3"/>
    <w:uiPriority w:val="59"/>
    <w:qFormat/>
    <w:rsid w:val="00BE1DA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1"/>
    <w:link w:val="a8"/>
    <w:qFormat/>
    <w:rsid w:val="00BE1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qFormat/>
    <w:rsid w:val="00BE1DA7"/>
    <w:rPr>
      <w:rFonts w:ascii="Courier New" w:eastAsia="宋体" w:hAnsi="Courier New" w:cs="Times New Roman"/>
      <w:sz w:val="18"/>
      <w:szCs w:val="18"/>
    </w:rPr>
  </w:style>
  <w:style w:type="paragraph" w:styleId="a9">
    <w:name w:val="footer"/>
    <w:basedOn w:val="a1"/>
    <w:link w:val="aa"/>
    <w:qFormat/>
    <w:rsid w:val="00BE1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qFormat/>
    <w:rsid w:val="00BE1DA7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2"/>
    <w:link w:val="5"/>
    <w:qFormat/>
    <w:rsid w:val="00BE1DA7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2"/>
    <w:link w:val="6"/>
    <w:qFormat/>
    <w:rsid w:val="00BE1DA7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2"/>
    <w:link w:val="7"/>
    <w:qFormat/>
    <w:rsid w:val="00BE1DA7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qFormat/>
    <w:rsid w:val="00BE1DA7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2"/>
    <w:link w:val="9"/>
    <w:qFormat/>
    <w:rsid w:val="00BE1DA7"/>
    <w:rPr>
      <w:rFonts w:ascii="Courier New" w:eastAsia="黑体" w:hAnsi="Courier New" w:cs="Times New Roman"/>
      <w:szCs w:val="21"/>
    </w:rPr>
  </w:style>
  <w:style w:type="paragraph" w:styleId="ab">
    <w:name w:val="caption"/>
    <w:basedOn w:val="a1"/>
    <w:next w:val="a1"/>
    <w:qFormat/>
    <w:rsid w:val="00BE1DA7"/>
    <w:rPr>
      <w:rFonts w:ascii="Arial" w:eastAsia="黑体" w:hAnsi="Arial" w:cs="Arial"/>
      <w:sz w:val="20"/>
      <w:szCs w:val="20"/>
    </w:rPr>
  </w:style>
  <w:style w:type="paragraph" w:styleId="ac">
    <w:name w:val="Document Map"/>
    <w:basedOn w:val="a1"/>
    <w:link w:val="ad"/>
    <w:uiPriority w:val="99"/>
    <w:unhideWhenUsed/>
    <w:qFormat/>
    <w:rsid w:val="00BE1DA7"/>
    <w:rPr>
      <w:rFonts w:ascii="宋体"/>
      <w:sz w:val="18"/>
      <w:szCs w:val="18"/>
    </w:rPr>
  </w:style>
  <w:style w:type="character" w:customStyle="1" w:styleId="ad">
    <w:name w:val="文档结构图 字符"/>
    <w:basedOn w:val="a2"/>
    <w:link w:val="ac"/>
    <w:uiPriority w:val="99"/>
    <w:qFormat/>
    <w:rsid w:val="00BE1DA7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1"/>
    <w:next w:val="a1"/>
    <w:semiHidden/>
    <w:qFormat/>
    <w:rsid w:val="00BE1DA7"/>
    <w:pPr>
      <w:ind w:left="420"/>
      <w:jc w:val="left"/>
    </w:pPr>
    <w:rPr>
      <w:i/>
      <w:iCs/>
      <w:sz w:val="20"/>
      <w:szCs w:val="20"/>
    </w:rPr>
  </w:style>
  <w:style w:type="paragraph" w:styleId="ae">
    <w:name w:val="Balloon Text"/>
    <w:basedOn w:val="a1"/>
    <w:link w:val="af"/>
    <w:uiPriority w:val="99"/>
    <w:unhideWhenUsed/>
    <w:qFormat/>
    <w:rsid w:val="00BE1DA7"/>
    <w:rPr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qFormat/>
    <w:rsid w:val="00BE1DA7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1"/>
    <w:next w:val="a1"/>
    <w:semiHidden/>
    <w:qFormat/>
    <w:rsid w:val="00BE1DA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1"/>
    <w:next w:val="a1"/>
    <w:semiHidden/>
    <w:qFormat/>
    <w:rsid w:val="00BE1DA7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1"/>
    <w:link w:val="HTML0"/>
    <w:uiPriority w:val="99"/>
    <w:unhideWhenUsed/>
    <w:qFormat/>
    <w:rsid w:val="00BE1D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qFormat/>
    <w:rsid w:val="00BE1DA7"/>
    <w:rPr>
      <w:rFonts w:ascii="宋体" w:eastAsia="宋体" w:hAnsi="宋体" w:cs="宋体"/>
      <w:kern w:val="0"/>
      <w:sz w:val="24"/>
      <w:szCs w:val="24"/>
    </w:rPr>
  </w:style>
  <w:style w:type="paragraph" w:styleId="af0">
    <w:name w:val="Normal (Web)"/>
    <w:basedOn w:val="a1"/>
    <w:uiPriority w:val="99"/>
    <w:unhideWhenUsed/>
    <w:qFormat/>
    <w:rsid w:val="00BE1D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Title"/>
    <w:basedOn w:val="a1"/>
    <w:next w:val="a1"/>
    <w:link w:val="af2"/>
    <w:uiPriority w:val="10"/>
    <w:qFormat/>
    <w:rsid w:val="00BE1DA7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2">
    <w:name w:val="标题 字符"/>
    <w:basedOn w:val="a2"/>
    <w:link w:val="af1"/>
    <w:uiPriority w:val="10"/>
    <w:qFormat/>
    <w:rsid w:val="00BE1DA7"/>
    <w:rPr>
      <w:rFonts w:ascii="Courier New" w:eastAsia="宋体" w:hAnsi="Courier New" w:cs="Times New Roman"/>
      <w:b/>
      <w:bCs/>
      <w:sz w:val="32"/>
      <w:szCs w:val="32"/>
    </w:rPr>
  </w:style>
  <w:style w:type="character" w:styleId="af3">
    <w:name w:val="page number"/>
    <w:basedOn w:val="a2"/>
    <w:qFormat/>
    <w:rsid w:val="00BE1DA7"/>
  </w:style>
  <w:style w:type="character" w:styleId="af4">
    <w:name w:val="FollowedHyperlink"/>
    <w:basedOn w:val="a2"/>
    <w:qFormat/>
    <w:rsid w:val="00BE1DA7"/>
    <w:rPr>
      <w:color w:val="800080"/>
      <w:u w:val="single"/>
    </w:rPr>
  </w:style>
  <w:style w:type="character" w:styleId="af5">
    <w:name w:val="Hyperlink"/>
    <w:basedOn w:val="a2"/>
    <w:qFormat/>
    <w:rsid w:val="00BE1DA7"/>
    <w:rPr>
      <w:color w:val="0000FF"/>
      <w:u w:val="none"/>
    </w:rPr>
  </w:style>
  <w:style w:type="paragraph" w:customStyle="1" w:styleId="AltM">
    <w:name w:val="Alt+M_表内文字（居中）"/>
    <w:basedOn w:val="a1"/>
    <w:qFormat/>
    <w:rsid w:val="00BE1DA7"/>
    <w:pPr>
      <w:spacing w:line="300" w:lineRule="auto"/>
      <w:jc w:val="center"/>
    </w:pPr>
    <w:rPr>
      <w:rFonts w:cs="宋体"/>
      <w:szCs w:val="20"/>
    </w:rPr>
  </w:style>
  <w:style w:type="paragraph" w:customStyle="1" w:styleId="af6">
    <w:name w:val="代码"/>
    <w:link w:val="af7"/>
    <w:qFormat/>
    <w:rsid w:val="00BE1DA7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8">
    <w:name w:val="封面（文件名称）"/>
    <w:basedOn w:val="a1"/>
    <w:qFormat/>
    <w:rsid w:val="00BE1DA7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9">
    <w:name w:val="目录"/>
    <w:basedOn w:val="a1"/>
    <w:qFormat/>
    <w:rsid w:val="00BE1DA7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a">
    <w:name w:val="封面（编制、审核、批准）"/>
    <w:basedOn w:val="a1"/>
    <w:qFormat/>
    <w:rsid w:val="00BE1DA7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b">
    <w:name w:val="封面（项目名称）"/>
    <w:basedOn w:val="a1"/>
    <w:qFormat/>
    <w:rsid w:val="00BE1DA7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BE1DA7"/>
    <w:pPr>
      <w:tabs>
        <w:tab w:val="left" w:pos="828"/>
        <w:tab w:val="left" w:pos="1845"/>
      </w:tabs>
      <w:jc w:val="left"/>
    </w:pPr>
  </w:style>
  <w:style w:type="paragraph" w:customStyle="1" w:styleId="a0">
    <w:name w:val="二级标号"/>
    <w:basedOn w:val="a1"/>
    <w:link w:val="Char"/>
    <w:qFormat/>
    <w:rsid w:val="00BE1DA7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7">
    <w:name w:val="代码 字符"/>
    <w:link w:val="af6"/>
    <w:qFormat/>
    <w:rsid w:val="00BE1DA7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2"/>
    <w:link w:val="a0"/>
    <w:qFormat/>
    <w:rsid w:val="00BE1DA7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2"/>
    <w:link w:val="AltL"/>
    <w:qFormat/>
    <w:rsid w:val="00BE1DA7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2"/>
    <w:uiPriority w:val="99"/>
    <w:unhideWhenUsed/>
    <w:qFormat/>
    <w:rsid w:val="00BE1DA7"/>
    <w:rPr>
      <w:color w:val="808080"/>
      <w:shd w:val="clear" w:color="auto" w:fill="E6E6E6"/>
    </w:rPr>
  </w:style>
  <w:style w:type="character" w:styleId="afc">
    <w:name w:val="Unresolved Mention"/>
    <w:basedOn w:val="a2"/>
    <w:uiPriority w:val="99"/>
    <w:semiHidden/>
    <w:unhideWhenUsed/>
    <w:rsid w:val="00B24841"/>
    <w:rPr>
      <w:color w:val="605E5C"/>
      <w:shd w:val="clear" w:color="auto" w:fill="E1DFDD"/>
    </w:rPr>
  </w:style>
  <w:style w:type="paragraph" w:styleId="a">
    <w:name w:val="List Bullet"/>
    <w:basedOn w:val="a1"/>
    <w:uiPriority w:val="99"/>
    <w:unhideWhenUsed/>
    <w:rsid w:val="00EE2295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hinkphp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slmf.com/post/547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mytp6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611</TotalTime>
  <Pages>4</Pages>
  <Words>267</Words>
  <Characters>1528</Characters>
  <Application>Microsoft Office Word</Application>
  <DocSecurity>0</DocSecurity>
  <Lines>12</Lines>
  <Paragraphs>3</Paragraphs>
  <ScaleCrop>false</ScaleCrop>
  <Company>P R C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932</cp:revision>
  <dcterms:created xsi:type="dcterms:W3CDTF">2020-05-21T01:59:00Z</dcterms:created>
  <dcterms:modified xsi:type="dcterms:W3CDTF">2020-06-08T01:53:00Z</dcterms:modified>
</cp:coreProperties>
</file>