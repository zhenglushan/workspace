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A29A4" w14:textId="77777777" w:rsidR="00793CAE" w:rsidRDefault="00793CAE" w:rsidP="00793CAE">
      <w:pPr>
        <w:pStyle w:val="2"/>
      </w:pPr>
      <w:r>
        <w:rPr>
          <w:rFonts w:hint="eastAsia"/>
        </w:rPr>
        <w:t>Swoole</w:t>
      </w:r>
      <w:r>
        <w:rPr>
          <w:rFonts w:hint="eastAsia"/>
        </w:rPr>
        <w:t>框架</w:t>
      </w:r>
    </w:p>
    <w:p w14:paraId="20FC53B1" w14:textId="77777777" w:rsidR="00793CAE" w:rsidRDefault="00793CAE" w:rsidP="00793CAE">
      <w:r>
        <w:rPr>
          <w:rFonts w:hint="eastAsia"/>
        </w:rPr>
        <w:t xml:space="preserve">Swoole </w:t>
      </w:r>
      <w:r>
        <w:rPr>
          <w:rFonts w:hint="eastAsia"/>
        </w:rPr>
        <w:t>是一款面向生产环境的</w:t>
      </w:r>
      <w:r>
        <w:rPr>
          <w:rFonts w:hint="eastAsia"/>
        </w:rPr>
        <w:t xml:space="preserve"> PHP </w:t>
      </w:r>
      <w:r>
        <w:rPr>
          <w:rFonts w:hint="eastAsia"/>
        </w:rPr>
        <w:t>异步网络通信引擎，它使</w:t>
      </w:r>
      <w:r>
        <w:rPr>
          <w:rFonts w:hint="eastAsia"/>
        </w:rPr>
        <w:t xml:space="preserve"> PHP </w:t>
      </w:r>
      <w:r>
        <w:rPr>
          <w:rFonts w:hint="eastAsia"/>
        </w:rPr>
        <w:t>开发人员可以编写高性能的异步并发</w:t>
      </w:r>
      <w:r>
        <w:rPr>
          <w:rFonts w:hint="eastAsia"/>
        </w:rPr>
        <w:t xml:space="preserve"> TCP</w:t>
      </w:r>
      <w:r>
        <w:rPr>
          <w:rFonts w:hint="eastAsia"/>
        </w:rPr>
        <w:t>、</w:t>
      </w:r>
      <w:r>
        <w:rPr>
          <w:rFonts w:hint="eastAsia"/>
        </w:rPr>
        <w:t>UDP</w:t>
      </w:r>
      <w:r>
        <w:rPr>
          <w:rFonts w:hint="eastAsia"/>
        </w:rPr>
        <w:t>、</w:t>
      </w:r>
      <w:r>
        <w:rPr>
          <w:rFonts w:hint="eastAsia"/>
        </w:rPr>
        <w:t>Unix Socket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 xml:space="preserve">WebSocket </w:t>
      </w:r>
      <w:r>
        <w:rPr>
          <w:rFonts w:hint="eastAsia"/>
        </w:rPr>
        <w:t>服务。</w:t>
      </w:r>
    </w:p>
    <w:p w14:paraId="0B238259" w14:textId="77777777" w:rsidR="00793CAE" w:rsidRDefault="00793CAE" w:rsidP="00793CAE">
      <w:r>
        <w:rPr>
          <w:rFonts w:hint="eastAsia"/>
        </w:rPr>
        <w:t xml:space="preserve">Swoole </w:t>
      </w:r>
      <w:r>
        <w:rPr>
          <w:rFonts w:hint="eastAsia"/>
        </w:rPr>
        <w:t>可以广泛应用于互联网、移动通信、企业软件、云计算、网络游戏、物联网（</w:t>
      </w:r>
      <w:r>
        <w:rPr>
          <w:rFonts w:hint="eastAsia"/>
        </w:rPr>
        <w:t>IOT</w:t>
      </w:r>
      <w:r>
        <w:rPr>
          <w:rFonts w:hint="eastAsia"/>
        </w:rPr>
        <w:t>）、车联网、智能家居等领域。</w:t>
      </w:r>
    </w:p>
    <w:p w14:paraId="6C4C4A06" w14:textId="77777777" w:rsidR="00793CAE" w:rsidRDefault="00793CAE" w:rsidP="00793CAE">
      <w:r>
        <w:rPr>
          <w:rFonts w:hint="eastAsia"/>
        </w:rPr>
        <w:t>使用</w:t>
      </w:r>
      <w:r>
        <w:rPr>
          <w:rFonts w:hint="eastAsia"/>
        </w:rPr>
        <w:t xml:space="preserve"> PHP + Swoole </w:t>
      </w:r>
      <w:r>
        <w:rPr>
          <w:rFonts w:hint="eastAsia"/>
        </w:rPr>
        <w:t>作为网络通信框架，可以使企业</w:t>
      </w:r>
      <w:r>
        <w:rPr>
          <w:rFonts w:hint="eastAsia"/>
        </w:rPr>
        <w:t xml:space="preserve"> IT </w:t>
      </w:r>
      <w:r>
        <w:rPr>
          <w:rFonts w:hint="eastAsia"/>
        </w:rPr>
        <w:t>研发团队的效率大大提升，更加专注于开发创新产品。</w:t>
      </w:r>
      <w:r>
        <w:rPr>
          <w:rFonts w:hint="eastAsia"/>
        </w:rPr>
        <w:t xml:space="preserve"> </w:t>
      </w:r>
    </w:p>
    <w:p w14:paraId="45C0C323" w14:textId="77777777" w:rsidR="00793CAE" w:rsidRDefault="00793CAE" w:rsidP="00793CAE"/>
    <w:p w14:paraId="32022758" w14:textId="49DBD723" w:rsidR="00793CAE" w:rsidRPr="00680256" w:rsidRDefault="00793CAE" w:rsidP="00793CAE">
      <w:pPr>
        <w:rPr>
          <w:rFonts w:hint="eastAsia"/>
        </w:rPr>
      </w:pPr>
      <w:r>
        <w:rPr>
          <w:rFonts w:hint="eastAsia"/>
        </w:rPr>
        <w:t xml:space="preserve">Swoole </w:t>
      </w:r>
      <w:r>
        <w:rPr>
          <w:rFonts w:hint="eastAsia"/>
        </w:rPr>
        <w:t>官网地址：</w:t>
      </w:r>
      <w:hyperlink r:id="rId7" w:history="1">
        <w:r w:rsidRPr="00C50D82">
          <w:rPr>
            <w:rStyle w:val="af4"/>
            <w:rFonts w:hint="eastAsia"/>
          </w:rPr>
          <w:t>https://www.swoole.com/</w:t>
        </w:r>
      </w:hyperlink>
    </w:p>
    <w:p w14:paraId="17AC3137" w14:textId="3C3B9ED6" w:rsidR="00793CAE" w:rsidRDefault="00793CAE" w:rsidP="00793CAE">
      <w:r>
        <w:rPr>
          <w:rFonts w:hint="eastAsia"/>
        </w:rPr>
        <w:t xml:space="preserve">Swoole </w:t>
      </w:r>
      <w:r>
        <w:rPr>
          <w:rFonts w:hint="eastAsia"/>
        </w:rPr>
        <w:t>简明指南：</w:t>
      </w:r>
      <w:hyperlink r:id="rId8" w:history="1">
        <w:r w:rsidR="003F6B54" w:rsidRPr="00C46933">
          <w:rPr>
            <w:rStyle w:val="af4"/>
          </w:rPr>
          <w:t>https://linkeddestiny.gitbooks.io/easy-swoole/content/book/preface.html</w:t>
        </w:r>
      </w:hyperlink>
    </w:p>
    <w:p w14:paraId="51FD4EE3" w14:textId="1BAA6AAA" w:rsidR="003F6B54" w:rsidRDefault="005B09B1" w:rsidP="00793CAE">
      <w:r>
        <w:rPr>
          <w:rFonts w:hint="eastAsia"/>
        </w:rPr>
        <w:t>在线文档：</w:t>
      </w:r>
      <w:hyperlink r:id="rId9" w:anchor="/" w:history="1">
        <w:r>
          <w:rPr>
            <w:rStyle w:val="af4"/>
          </w:rPr>
          <w:t>https://wiki.swoole.com/#/</w:t>
        </w:r>
      </w:hyperlink>
    </w:p>
    <w:p w14:paraId="73CAC6C2" w14:textId="77777777" w:rsidR="005B09B1" w:rsidRPr="003F6B54" w:rsidRDefault="005B09B1" w:rsidP="00793CAE">
      <w:pPr>
        <w:rPr>
          <w:rFonts w:hint="eastAsia"/>
        </w:rPr>
      </w:pPr>
    </w:p>
    <w:p w14:paraId="50848D09" w14:textId="77777777" w:rsidR="003F6B54" w:rsidRDefault="003F6B54" w:rsidP="00793CAE">
      <w:pPr>
        <w:rPr>
          <w:rFonts w:hint="eastAsia"/>
        </w:rPr>
      </w:pPr>
    </w:p>
    <w:p w14:paraId="5343FBA6" w14:textId="77777777" w:rsidR="00793CAE" w:rsidRPr="00680256" w:rsidRDefault="00793CAE" w:rsidP="00793CAE"/>
    <w:p w14:paraId="7219F1E8" w14:textId="77777777" w:rsidR="00793CAE" w:rsidRPr="00277C6F" w:rsidRDefault="00793CAE" w:rsidP="00793CAE"/>
    <w:p w14:paraId="686252FB" w14:textId="77777777" w:rsidR="00793CAE" w:rsidRDefault="00793CAE" w:rsidP="00793CAE"/>
    <w:p w14:paraId="283F5502" w14:textId="38B5A3EF" w:rsidR="006A5FD7" w:rsidRPr="00793CAE" w:rsidRDefault="006A5FD7" w:rsidP="00C71212"/>
    <w:sectPr w:rsidR="006A5FD7" w:rsidRPr="00793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E8B90D" w14:textId="77777777" w:rsidR="00E67A9D" w:rsidRDefault="00E67A9D" w:rsidP="00CC13AD">
      <w:r>
        <w:separator/>
      </w:r>
    </w:p>
  </w:endnote>
  <w:endnote w:type="continuationSeparator" w:id="0">
    <w:p w14:paraId="0077CA3B" w14:textId="77777777" w:rsidR="00E67A9D" w:rsidRDefault="00E67A9D" w:rsidP="00CC1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E2B2F" w14:textId="77777777" w:rsidR="00E67A9D" w:rsidRDefault="00E67A9D" w:rsidP="00CC13AD">
      <w:r>
        <w:separator/>
      </w:r>
    </w:p>
  </w:footnote>
  <w:footnote w:type="continuationSeparator" w:id="0">
    <w:p w14:paraId="5C5411FE" w14:textId="77777777" w:rsidR="00E67A9D" w:rsidRDefault="00E67A9D" w:rsidP="00CC1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3A2F711"/>
    <w:multiLevelType w:val="singleLevel"/>
    <w:tmpl w:val="83A2F71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734251D"/>
    <w:multiLevelType w:val="singleLevel"/>
    <w:tmpl w:val="A734251D"/>
    <w:lvl w:ilvl="0">
      <w:start w:val="1"/>
      <w:numFmt w:val="lowerLetter"/>
      <w:suff w:val="nothing"/>
      <w:lvlText w:val="%1、"/>
      <w:lvlJc w:val="left"/>
    </w:lvl>
  </w:abstractNum>
  <w:abstractNum w:abstractNumId="2" w15:restartNumberingAfterBreak="0">
    <w:nsid w:val="ACA5189F"/>
    <w:multiLevelType w:val="singleLevel"/>
    <w:tmpl w:val="ACA5189F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CC201629"/>
    <w:multiLevelType w:val="singleLevel"/>
    <w:tmpl w:val="CC201629"/>
    <w:lvl w:ilvl="0">
      <w:start w:val="1"/>
      <w:numFmt w:val="lowerLetter"/>
      <w:suff w:val="nothing"/>
      <w:lvlText w:val="%1、"/>
      <w:lvlJc w:val="left"/>
    </w:lvl>
  </w:abstractNum>
  <w:abstractNum w:abstractNumId="4" w15:restartNumberingAfterBreak="0">
    <w:nsid w:val="D4E4B687"/>
    <w:multiLevelType w:val="singleLevel"/>
    <w:tmpl w:val="D4E4B687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D6286134"/>
    <w:multiLevelType w:val="multilevel"/>
    <w:tmpl w:val="D6286134"/>
    <w:lvl w:ilvl="0">
      <w:start w:val="1"/>
      <w:numFmt w:val="lowerLetter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DC9EF970"/>
    <w:multiLevelType w:val="singleLevel"/>
    <w:tmpl w:val="DC9EF970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E57DEC13"/>
    <w:multiLevelType w:val="singleLevel"/>
    <w:tmpl w:val="E57DEC13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E8D198E5"/>
    <w:multiLevelType w:val="singleLevel"/>
    <w:tmpl w:val="E8D198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EC731F54"/>
    <w:multiLevelType w:val="multilevel"/>
    <w:tmpl w:val="EC731F54"/>
    <w:lvl w:ilvl="0">
      <w:start w:val="1"/>
      <w:numFmt w:val="decimal"/>
      <w:pStyle w:val="1"/>
      <w:suff w:val="nothing"/>
      <w:lvlText w:val="%1、"/>
      <w:lvlJc w:val="center"/>
      <w:pPr>
        <w:tabs>
          <w:tab w:val="left" w:pos="0"/>
        </w:tabs>
        <w:ind w:left="432" w:hanging="144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nothing"/>
      <w:lvlText w:val="%1.%2、"/>
      <w:lvlJc w:val="left"/>
      <w:pPr>
        <w:tabs>
          <w:tab w:val="left" w:pos="420"/>
        </w:tabs>
        <w:ind w:left="576" w:hanging="576"/>
      </w:pPr>
      <w:rPr>
        <w:rFonts w:ascii="宋体" w:eastAsia="宋体" w:hAnsi="宋体" w:cs="宋体" w:hint="default"/>
        <w:sz w:val="30"/>
        <w:szCs w:val="30"/>
      </w:rPr>
    </w:lvl>
    <w:lvl w:ilvl="2">
      <w:start w:val="1"/>
      <w:numFmt w:val="decimal"/>
      <w:pStyle w:val="3"/>
      <w:suff w:val="nothing"/>
      <w:lvlText w:val="%1.%2.%3、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nothing"/>
      <w:lvlText w:val="%1.%2.%3.%4、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suff w:val="nothing"/>
      <w:lvlText w:val="%1.%2.%3.%4.%5、"/>
      <w:lvlJc w:val="left"/>
      <w:pPr>
        <w:tabs>
          <w:tab w:val="left" w:pos="420"/>
        </w:tabs>
        <w:ind w:left="1008" w:hanging="1008"/>
      </w:pPr>
      <w:rPr>
        <w:rFonts w:ascii="宋体" w:eastAsia="宋体" w:hAnsi="宋体" w:cs="宋体" w:hint="default"/>
      </w:rPr>
    </w:lvl>
    <w:lvl w:ilvl="5">
      <w:start w:val="1"/>
      <w:numFmt w:val="decimal"/>
      <w:pStyle w:val="6"/>
      <w:suff w:val="nothing"/>
      <w:lvlText w:val="%1.%2.%3.%4.%5.%6、"/>
      <w:lvlJc w:val="left"/>
      <w:pPr>
        <w:tabs>
          <w:tab w:val="left" w:pos="420"/>
        </w:tabs>
        <w:ind w:left="1152" w:hanging="1152"/>
      </w:pPr>
      <w:rPr>
        <w:rFonts w:ascii="宋体" w:eastAsia="宋体" w:hAnsi="宋体" w:cs="宋体" w:hint="default"/>
      </w:rPr>
    </w:lvl>
    <w:lvl w:ilvl="6">
      <w:start w:val="1"/>
      <w:numFmt w:val="decimal"/>
      <w:pStyle w:val="7"/>
      <w:suff w:val="nothing"/>
      <w:lvlText w:val="%1.%2.%3.%4.%5.%6.%7、"/>
      <w:lvlJc w:val="left"/>
      <w:pPr>
        <w:tabs>
          <w:tab w:val="left" w:pos="420"/>
        </w:tabs>
        <w:ind w:left="1296" w:hanging="1296"/>
      </w:pPr>
      <w:rPr>
        <w:rFonts w:ascii="宋体" w:eastAsia="宋体" w:hAnsi="宋体" w:cs="宋体" w:hint="default"/>
      </w:rPr>
    </w:lvl>
    <w:lvl w:ilvl="7">
      <w:start w:val="1"/>
      <w:numFmt w:val="decimal"/>
      <w:pStyle w:val="8"/>
      <w:suff w:val="nothing"/>
      <w:lvlText w:val="%1.%2.%3.%4.%5.%6.%7.%8、"/>
      <w:lvlJc w:val="left"/>
      <w:pPr>
        <w:tabs>
          <w:tab w:val="left" w:pos="420"/>
        </w:tabs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suff w:val="nothing"/>
      <w:lvlText w:val="%1.%2.%3.%4.%5.%6.%7.%8.%9、"/>
      <w:lvlJc w:val="left"/>
      <w:pPr>
        <w:tabs>
          <w:tab w:val="left" w:pos="420"/>
        </w:tabs>
        <w:ind w:left="1584" w:hanging="1584"/>
      </w:pPr>
      <w:rPr>
        <w:rFonts w:ascii="宋体" w:eastAsia="宋体" w:hAnsi="宋体" w:cs="宋体" w:hint="default"/>
      </w:rPr>
    </w:lvl>
  </w:abstractNum>
  <w:abstractNum w:abstractNumId="10" w15:restartNumberingAfterBreak="0">
    <w:nsid w:val="ED683308"/>
    <w:multiLevelType w:val="singleLevel"/>
    <w:tmpl w:val="ED683308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02D48F69"/>
    <w:multiLevelType w:val="singleLevel"/>
    <w:tmpl w:val="02D48F69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42E7955"/>
    <w:multiLevelType w:val="hybridMultilevel"/>
    <w:tmpl w:val="DF58B59C"/>
    <w:lvl w:ilvl="0" w:tplc="E3F495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D4C2DCB"/>
    <w:multiLevelType w:val="singleLevel"/>
    <w:tmpl w:val="0D4C2DCB"/>
    <w:lvl w:ilvl="0">
      <w:start w:val="1"/>
      <w:numFmt w:val="decimal"/>
      <w:suff w:val="nothing"/>
      <w:lvlText w:val="%1、"/>
      <w:lvlJc w:val="left"/>
    </w:lvl>
  </w:abstractNum>
  <w:abstractNum w:abstractNumId="14" w15:restartNumberingAfterBreak="0">
    <w:nsid w:val="1329D2C9"/>
    <w:multiLevelType w:val="singleLevel"/>
    <w:tmpl w:val="1329D2C9"/>
    <w:lvl w:ilvl="0">
      <w:start w:val="1"/>
      <w:numFmt w:val="lowerLetter"/>
      <w:suff w:val="nothing"/>
      <w:lvlText w:val="%1、"/>
      <w:lvlJc w:val="left"/>
    </w:lvl>
  </w:abstractNum>
  <w:abstractNum w:abstractNumId="15" w15:restartNumberingAfterBreak="0">
    <w:nsid w:val="160A2B43"/>
    <w:multiLevelType w:val="hybridMultilevel"/>
    <w:tmpl w:val="AD8C3F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2C6A5DA"/>
    <w:multiLevelType w:val="singleLevel"/>
    <w:tmpl w:val="22C6A5DA"/>
    <w:lvl w:ilvl="0">
      <w:start w:val="1"/>
      <w:numFmt w:val="decimal"/>
      <w:suff w:val="nothing"/>
      <w:lvlText w:val="%1、"/>
      <w:lvlJc w:val="left"/>
    </w:lvl>
  </w:abstractNum>
  <w:abstractNum w:abstractNumId="17" w15:restartNumberingAfterBreak="0">
    <w:nsid w:val="27522CCF"/>
    <w:multiLevelType w:val="hybridMultilevel"/>
    <w:tmpl w:val="0A4EA99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53C441A">
      <w:numFmt w:val="bullet"/>
      <w:lvlText w:val="-"/>
      <w:lvlJc w:val="left"/>
      <w:pPr>
        <w:ind w:left="1200" w:hanging="360"/>
      </w:pPr>
      <w:rPr>
        <w:rFonts w:ascii="Courier New" w:eastAsia="宋体" w:hAnsi="Courier New" w:cs="Courier New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F6CD74C"/>
    <w:multiLevelType w:val="singleLevel"/>
    <w:tmpl w:val="2F6CD74C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3E6F6E51"/>
    <w:multiLevelType w:val="singleLevel"/>
    <w:tmpl w:val="3E6F6E51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42663FD8"/>
    <w:multiLevelType w:val="singleLevel"/>
    <w:tmpl w:val="42663FD8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1" w15:restartNumberingAfterBreak="0">
    <w:nsid w:val="455332B0"/>
    <w:multiLevelType w:val="multilevel"/>
    <w:tmpl w:val="455332B0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pStyle w:val="a"/>
      <w:lvlText w:val="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6B148542"/>
    <w:multiLevelType w:val="singleLevel"/>
    <w:tmpl w:val="6B14854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3" w15:restartNumberingAfterBreak="0">
    <w:nsid w:val="6E68DFC2"/>
    <w:multiLevelType w:val="singleLevel"/>
    <w:tmpl w:val="6E68DF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781F9A67"/>
    <w:multiLevelType w:val="singleLevel"/>
    <w:tmpl w:val="781F9A67"/>
    <w:lvl w:ilvl="0">
      <w:start w:val="1"/>
      <w:numFmt w:val="lowerLetter"/>
      <w:suff w:val="nothing"/>
      <w:lvlText w:val="%1、"/>
      <w:lvlJc w:val="left"/>
    </w:lvl>
  </w:abstractNum>
  <w:abstractNum w:abstractNumId="25" w15:restartNumberingAfterBreak="0">
    <w:nsid w:val="79CC65F7"/>
    <w:multiLevelType w:val="hybridMultilevel"/>
    <w:tmpl w:val="DF8EDFE6"/>
    <w:lvl w:ilvl="0" w:tplc="40F8C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25"/>
  </w:num>
  <w:num w:numId="5">
    <w:abstractNumId w:val="15"/>
  </w:num>
  <w:num w:numId="6">
    <w:abstractNumId w:val="12"/>
  </w:num>
  <w:num w:numId="7">
    <w:abstractNumId w:val="3"/>
  </w:num>
  <w:num w:numId="8">
    <w:abstractNumId w:val="13"/>
  </w:num>
  <w:num w:numId="9">
    <w:abstractNumId w:val="4"/>
  </w:num>
  <w:num w:numId="10">
    <w:abstractNumId w:val="1"/>
  </w:num>
  <w:num w:numId="11">
    <w:abstractNumId w:val="8"/>
  </w:num>
  <w:num w:numId="12">
    <w:abstractNumId w:val="11"/>
  </w:num>
  <w:num w:numId="13">
    <w:abstractNumId w:val="20"/>
  </w:num>
  <w:num w:numId="14">
    <w:abstractNumId w:val="23"/>
  </w:num>
  <w:num w:numId="15">
    <w:abstractNumId w:val="2"/>
  </w:num>
  <w:num w:numId="16">
    <w:abstractNumId w:val="22"/>
  </w:num>
  <w:num w:numId="17">
    <w:abstractNumId w:val="6"/>
  </w:num>
  <w:num w:numId="18">
    <w:abstractNumId w:val="18"/>
  </w:num>
  <w:num w:numId="19">
    <w:abstractNumId w:val="10"/>
  </w:num>
  <w:num w:numId="20">
    <w:abstractNumId w:val="0"/>
  </w:num>
  <w:num w:numId="21">
    <w:abstractNumId w:val="5"/>
  </w:num>
  <w:num w:numId="22">
    <w:abstractNumId w:val="7"/>
  </w:num>
  <w:num w:numId="23">
    <w:abstractNumId w:val="24"/>
  </w:num>
  <w:num w:numId="24">
    <w:abstractNumId w:val="19"/>
  </w:num>
  <w:num w:numId="25">
    <w:abstractNumId w:val="14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attachedTemplate r:id="rId1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003"/>
    <w:rsid w:val="00011F97"/>
    <w:rsid w:val="000120BD"/>
    <w:rsid w:val="00013554"/>
    <w:rsid w:val="00013DF9"/>
    <w:rsid w:val="00020164"/>
    <w:rsid w:val="00024317"/>
    <w:rsid w:val="0004463C"/>
    <w:rsid w:val="00044741"/>
    <w:rsid w:val="00046620"/>
    <w:rsid w:val="00047C05"/>
    <w:rsid w:val="00052DD6"/>
    <w:rsid w:val="00053E04"/>
    <w:rsid w:val="00061D89"/>
    <w:rsid w:val="00063F82"/>
    <w:rsid w:val="000657D2"/>
    <w:rsid w:val="00066D05"/>
    <w:rsid w:val="00070B2D"/>
    <w:rsid w:val="000714D2"/>
    <w:rsid w:val="00073604"/>
    <w:rsid w:val="00073CB9"/>
    <w:rsid w:val="000745EA"/>
    <w:rsid w:val="0007666D"/>
    <w:rsid w:val="000804BA"/>
    <w:rsid w:val="0008068C"/>
    <w:rsid w:val="00080E1E"/>
    <w:rsid w:val="000856A2"/>
    <w:rsid w:val="00086816"/>
    <w:rsid w:val="00095C0A"/>
    <w:rsid w:val="00097C0D"/>
    <w:rsid w:val="000A0AF7"/>
    <w:rsid w:val="000A5B16"/>
    <w:rsid w:val="000B6DE2"/>
    <w:rsid w:val="000B72AA"/>
    <w:rsid w:val="000C3819"/>
    <w:rsid w:val="000C656B"/>
    <w:rsid w:val="000C6FA7"/>
    <w:rsid w:val="000D209C"/>
    <w:rsid w:val="000D3633"/>
    <w:rsid w:val="000D5560"/>
    <w:rsid w:val="000D6E17"/>
    <w:rsid w:val="000E0E7B"/>
    <w:rsid w:val="000E13EF"/>
    <w:rsid w:val="000E45AC"/>
    <w:rsid w:val="000E756E"/>
    <w:rsid w:val="000F07CC"/>
    <w:rsid w:val="000F345D"/>
    <w:rsid w:val="000F4D00"/>
    <w:rsid w:val="00104870"/>
    <w:rsid w:val="00105ACF"/>
    <w:rsid w:val="00106351"/>
    <w:rsid w:val="00107371"/>
    <w:rsid w:val="00110685"/>
    <w:rsid w:val="001114E4"/>
    <w:rsid w:val="00113AB1"/>
    <w:rsid w:val="001141DB"/>
    <w:rsid w:val="00121FE9"/>
    <w:rsid w:val="0012264B"/>
    <w:rsid w:val="00127D4B"/>
    <w:rsid w:val="00134EB3"/>
    <w:rsid w:val="00136CC1"/>
    <w:rsid w:val="00150804"/>
    <w:rsid w:val="001514F3"/>
    <w:rsid w:val="00151591"/>
    <w:rsid w:val="001528FE"/>
    <w:rsid w:val="00157127"/>
    <w:rsid w:val="00157154"/>
    <w:rsid w:val="00165419"/>
    <w:rsid w:val="00167399"/>
    <w:rsid w:val="00167EE3"/>
    <w:rsid w:val="00170C9E"/>
    <w:rsid w:val="001721F1"/>
    <w:rsid w:val="0017661B"/>
    <w:rsid w:val="00177A45"/>
    <w:rsid w:val="00177B97"/>
    <w:rsid w:val="00177E1D"/>
    <w:rsid w:val="00180091"/>
    <w:rsid w:val="00180981"/>
    <w:rsid w:val="001822C2"/>
    <w:rsid w:val="00190EAF"/>
    <w:rsid w:val="001932B0"/>
    <w:rsid w:val="001933FF"/>
    <w:rsid w:val="0019372F"/>
    <w:rsid w:val="001947B8"/>
    <w:rsid w:val="001950C9"/>
    <w:rsid w:val="00195344"/>
    <w:rsid w:val="00197857"/>
    <w:rsid w:val="001A0D4A"/>
    <w:rsid w:val="001B10A8"/>
    <w:rsid w:val="001B2ECA"/>
    <w:rsid w:val="001B6548"/>
    <w:rsid w:val="001B6E3D"/>
    <w:rsid w:val="001B75EA"/>
    <w:rsid w:val="001C2AFD"/>
    <w:rsid w:val="001C31DE"/>
    <w:rsid w:val="001C45A7"/>
    <w:rsid w:val="001C7E07"/>
    <w:rsid w:val="001D1301"/>
    <w:rsid w:val="001D13C4"/>
    <w:rsid w:val="001D1DC2"/>
    <w:rsid w:val="001D2820"/>
    <w:rsid w:val="001D38FE"/>
    <w:rsid w:val="001D3F33"/>
    <w:rsid w:val="001D477D"/>
    <w:rsid w:val="001D4AB0"/>
    <w:rsid w:val="001D58B1"/>
    <w:rsid w:val="001D6EC9"/>
    <w:rsid w:val="001D7B5A"/>
    <w:rsid w:val="001E309B"/>
    <w:rsid w:val="001E427E"/>
    <w:rsid w:val="001E442B"/>
    <w:rsid w:val="001E7093"/>
    <w:rsid w:val="001E74EF"/>
    <w:rsid w:val="001E772D"/>
    <w:rsid w:val="001F4E2C"/>
    <w:rsid w:val="001F7F26"/>
    <w:rsid w:val="0020027D"/>
    <w:rsid w:val="00207F48"/>
    <w:rsid w:val="00213690"/>
    <w:rsid w:val="00214DE2"/>
    <w:rsid w:val="002217FD"/>
    <w:rsid w:val="00223681"/>
    <w:rsid w:val="00225299"/>
    <w:rsid w:val="00227310"/>
    <w:rsid w:val="002304A1"/>
    <w:rsid w:val="00230652"/>
    <w:rsid w:val="00233407"/>
    <w:rsid w:val="00234383"/>
    <w:rsid w:val="002361C5"/>
    <w:rsid w:val="002402DD"/>
    <w:rsid w:val="00240A13"/>
    <w:rsid w:val="00241480"/>
    <w:rsid w:val="00241A84"/>
    <w:rsid w:val="00242AC0"/>
    <w:rsid w:val="002437B8"/>
    <w:rsid w:val="002447C5"/>
    <w:rsid w:val="002459F0"/>
    <w:rsid w:val="00246627"/>
    <w:rsid w:val="002476C4"/>
    <w:rsid w:val="00247F5C"/>
    <w:rsid w:val="002548D4"/>
    <w:rsid w:val="00254F29"/>
    <w:rsid w:val="00260ADE"/>
    <w:rsid w:val="00272DDC"/>
    <w:rsid w:val="00274665"/>
    <w:rsid w:val="00274C33"/>
    <w:rsid w:val="00275895"/>
    <w:rsid w:val="00276E36"/>
    <w:rsid w:val="00277C6F"/>
    <w:rsid w:val="00287B27"/>
    <w:rsid w:val="00291459"/>
    <w:rsid w:val="002919BE"/>
    <w:rsid w:val="00294A4A"/>
    <w:rsid w:val="00296316"/>
    <w:rsid w:val="00296B2B"/>
    <w:rsid w:val="002A3042"/>
    <w:rsid w:val="002A69D9"/>
    <w:rsid w:val="002A7AD6"/>
    <w:rsid w:val="002B004E"/>
    <w:rsid w:val="002B0A99"/>
    <w:rsid w:val="002B69D9"/>
    <w:rsid w:val="002C2348"/>
    <w:rsid w:val="002D2724"/>
    <w:rsid w:val="002D32F8"/>
    <w:rsid w:val="002D3F57"/>
    <w:rsid w:val="002D41B7"/>
    <w:rsid w:val="002D77B4"/>
    <w:rsid w:val="002E30F0"/>
    <w:rsid w:val="002E6A3F"/>
    <w:rsid w:val="002F2103"/>
    <w:rsid w:val="002F21F1"/>
    <w:rsid w:val="002F2E1A"/>
    <w:rsid w:val="002F6792"/>
    <w:rsid w:val="00302F52"/>
    <w:rsid w:val="00305A5D"/>
    <w:rsid w:val="0030683D"/>
    <w:rsid w:val="003167B2"/>
    <w:rsid w:val="003200F9"/>
    <w:rsid w:val="00321963"/>
    <w:rsid w:val="003220D2"/>
    <w:rsid w:val="003239DB"/>
    <w:rsid w:val="00337563"/>
    <w:rsid w:val="00340618"/>
    <w:rsid w:val="0034635F"/>
    <w:rsid w:val="003501BA"/>
    <w:rsid w:val="00353E97"/>
    <w:rsid w:val="003545E6"/>
    <w:rsid w:val="003574F4"/>
    <w:rsid w:val="003651EF"/>
    <w:rsid w:val="00365E44"/>
    <w:rsid w:val="00371F88"/>
    <w:rsid w:val="00377AF5"/>
    <w:rsid w:val="0038009B"/>
    <w:rsid w:val="0038055A"/>
    <w:rsid w:val="00383830"/>
    <w:rsid w:val="0039146C"/>
    <w:rsid w:val="00391817"/>
    <w:rsid w:val="003945CF"/>
    <w:rsid w:val="003A1B5F"/>
    <w:rsid w:val="003B02DE"/>
    <w:rsid w:val="003B04EE"/>
    <w:rsid w:val="003B44E8"/>
    <w:rsid w:val="003B4904"/>
    <w:rsid w:val="003B58C9"/>
    <w:rsid w:val="003C0E46"/>
    <w:rsid w:val="003C1041"/>
    <w:rsid w:val="003C35D0"/>
    <w:rsid w:val="003C3D7E"/>
    <w:rsid w:val="003D5F10"/>
    <w:rsid w:val="003E15FC"/>
    <w:rsid w:val="003E70C4"/>
    <w:rsid w:val="003F1EB8"/>
    <w:rsid w:val="003F267F"/>
    <w:rsid w:val="003F6234"/>
    <w:rsid w:val="003F6B54"/>
    <w:rsid w:val="003F7614"/>
    <w:rsid w:val="00400D00"/>
    <w:rsid w:val="00401C30"/>
    <w:rsid w:val="00401EB7"/>
    <w:rsid w:val="00401FB7"/>
    <w:rsid w:val="0040219E"/>
    <w:rsid w:val="00405B46"/>
    <w:rsid w:val="00406662"/>
    <w:rsid w:val="004106AB"/>
    <w:rsid w:val="004132D0"/>
    <w:rsid w:val="00413C5D"/>
    <w:rsid w:val="00417CA3"/>
    <w:rsid w:val="00427B1C"/>
    <w:rsid w:val="00431881"/>
    <w:rsid w:val="00431A28"/>
    <w:rsid w:val="0043201A"/>
    <w:rsid w:val="004320B2"/>
    <w:rsid w:val="00432715"/>
    <w:rsid w:val="004327C4"/>
    <w:rsid w:val="00434DE1"/>
    <w:rsid w:val="00437A50"/>
    <w:rsid w:val="00440C3E"/>
    <w:rsid w:val="00444F4E"/>
    <w:rsid w:val="00446C9F"/>
    <w:rsid w:val="00450024"/>
    <w:rsid w:val="004524E7"/>
    <w:rsid w:val="0045320C"/>
    <w:rsid w:val="00453FB8"/>
    <w:rsid w:val="00454207"/>
    <w:rsid w:val="00455D2C"/>
    <w:rsid w:val="0045623C"/>
    <w:rsid w:val="0046058C"/>
    <w:rsid w:val="00463512"/>
    <w:rsid w:val="00463A68"/>
    <w:rsid w:val="004656E1"/>
    <w:rsid w:val="004672EB"/>
    <w:rsid w:val="004707A9"/>
    <w:rsid w:val="004736B2"/>
    <w:rsid w:val="004758C7"/>
    <w:rsid w:val="0048324A"/>
    <w:rsid w:val="00486F61"/>
    <w:rsid w:val="004879E3"/>
    <w:rsid w:val="00490735"/>
    <w:rsid w:val="00497BDB"/>
    <w:rsid w:val="004A1761"/>
    <w:rsid w:val="004A73EA"/>
    <w:rsid w:val="004B0E68"/>
    <w:rsid w:val="004B57F8"/>
    <w:rsid w:val="004C001A"/>
    <w:rsid w:val="004C39DD"/>
    <w:rsid w:val="004C7248"/>
    <w:rsid w:val="004D1F3E"/>
    <w:rsid w:val="004D2A1F"/>
    <w:rsid w:val="004D2DB6"/>
    <w:rsid w:val="004D67CD"/>
    <w:rsid w:val="004E0923"/>
    <w:rsid w:val="004E0DA0"/>
    <w:rsid w:val="004E36C4"/>
    <w:rsid w:val="004E74E0"/>
    <w:rsid w:val="004F19CB"/>
    <w:rsid w:val="004F43C0"/>
    <w:rsid w:val="004F4F0E"/>
    <w:rsid w:val="004F50DC"/>
    <w:rsid w:val="005068CB"/>
    <w:rsid w:val="00513E66"/>
    <w:rsid w:val="00514CC4"/>
    <w:rsid w:val="00517806"/>
    <w:rsid w:val="00520624"/>
    <w:rsid w:val="005253E1"/>
    <w:rsid w:val="00532610"/>
    <w:rsid w:val="005336D7"/>
    <w:rsid w:val="00533C12"/>
    <w:rsid w:val="0053795A"/>
    <w:rsid w:val="00540A5D"/>
    <w:rsid w:val="00542540"/>
    <w:rsid w:val="00555C8F"/>
    <w:rsid w:val="005630F9"/>
    <w:rsid w:val="00564BFB"/>
    <w:rsid w:val="0056513A"/>
    <w:rsid w:val="005747AC"/>
    <w:rsid w:val="005809DF"/>
    <w:rsid w:val="00583C56"/>
    <w:rsid w:val="005844C4"/>
    <w:rsid w:val="00590069"/>
    <w:rsid w:val="005924FB"/>
    <w:rsid w:val="005930AA"/>
    <w:rsid w:val="00594C41"/>
    <w:rsid w:val="00595DCA"/>
    <w:rsid w:val="005966AF"/>
    <w:rsid w:val="00597CFA"/>
    <w:rsid w:val="005B09B1"/>
    <w:rsid w:val="005B20F2"/>
    <w:rsid w:val="005B3D6F"/>
    <w:rsid w:val="005B7018"/>
    <w:rsid w:val="005C5637"/>
    <w:rsid w:val="005C6CF4"/>
    <w:rsid w:val="005C730A"/>
    <w:rsid w:val="005C7CF1"/>
    <w:rsid w:val="005D139D"/>
    <w:rsid w:val="005D17E0"/>
    <w:rsid w:val="005D2B3D"/>
    <w:rsid w:val="005D3003"/>
    <w:rsid w:val="005D3F83"/>
    <w:rsid w:val="005D6E7B"/>
    <w:rsid w:val="005D723A"/>
    <w:rsid w:val="005E0454"/>
    <w:rsid w:val="005E11F0"/>
    <w:rsid w:val="005E1254"/>
    <w:rsid w:val="005E4475"/>
    <w:rsid w:val="005E4621"/>
    <w:rsid w:val="005E5A4D"/>
    <w:rsid w:val="005F12E0"/>
    <w:rsid w:val="005F4D81"/>
    <w:rsid w:val="005F5B9D"/>
    <w:rsid w:val="005F74BE"/>
    <w:rsid w:val="00601E2D"/>
    <w:rsid w:val="0060351B"/>
    <w:rsid w:val="006042AE"/>
    <w:rsid w:val="00606A51"/>
    <w:rsid w:val="006074DB"/>
    <w:rsid w:val="00610B58"/>
    <w:rsid w:val="006141C2"/>
    <w:rsid w:val="00620BD4"/>
    <w:rsid w:val="00626878"/>
    <w:rsid w:val="0062721F"/>
    <w:rsid w:val="006364CC"/>
    <w:rsid w:val="00642B33"/>
    <w:rsid w:val="0064445B"/>
    <w:rsid w:val="00646149"/>
    <w:rsid w:val="006530C1"/>
    <w:rsid w:val="006533DE"/>
    <w:rsid w:val="0065515B"/>
    <w:rsid w:val="00656543"/>
    <w:rsid w:val="0066182C"/>
    <w:rsid w:val="00663FBB"/>
    <w:rsid w:val="00664C3C"/>
    <w:rsid w:val="00666491"/>
    <w:rsid w:val="006677C7"/>
    <w:rsid w:val="006679B8"/>
    <w:rsid w:val="00671378"/>
    <w:rsid w:val="0067493A"/>
    <w:rsid w:val="00675A64"/>
    <w:rsid w:val="00680256"/>
    <w:rsid w:val="006832FC"/>
    <w:rsid w:val="006840F0"/>
    <w:rsid w:val="00686877"/>
    <w:rsid w:val="006903D5"/>
    <w:rsid w:val="00691BE8"/>
    <w:rsid w:val="0069648D"/>
    <w:rsid w:val="00696B0A"/>
    <w:rsid w:val="00697131"/>
    <w:rsid w:val="006A0BFA"/>
    <w:rsid w:val="006A358B"/>
    <w:rsid w:val="006A5FD7"/>
    <w:rsid w:val="006B0F9D"/>
    <w:rsid w:val="006B47CC"/>
    <w:rsid w:val="006B5792"/>
    <w:rsid w:val="006B65C7"/>
    <w:rsid w:val="006B7E16"/>
    <w:rsid w:val="006C135F"/>
    <w:rsid w:val="006C1BAF"/>
    <w:rsid w:val="006C2A73"/>
    <w:rsid w:val="006C3135"/>
    <w:rsid w:val="006C3B0F"/>
    <w:rsid w:val="006C5D29"/>
    <w:rsid w:val="006C6B7F"/>
    <w:rsid w:val="006D2DD0"/>
    <w:rsid w:val="006D5451"/>
    <w:rsid w:val="006E03BF"/>
    <w:rsid w:val="006E3CE8"/>
    <w:rsid w:val="006E5C4C"/>
    <w:rsid w:val="006E666D"/>
    <w:rsid w:val="006F0BDD"/>
    <w:rsid w:val="006F1953"/>
    <w:rsid w:val="006F22A7"/>
    <w:rsid w:val="007003FA"/>
    <w:rsid w:val="00700E8A"/>
    <w:rsid w:val="00701422"/>
    <w:rsid w:val="00701426"/>
    <w:rsid w:val="00701FFB"/>
    <w:rsid w:val="00702BD3"/>
    <w:rsid w:val="00705E18"/>
    <w:rsid w:val="00706D27"/>
    <w:rsid w:val="00711048"/>
    <w:rsid w:val="00711107"/>
    <w:rsid w:val="007262ED"/>
    <w:rsid w:val="00727CAA"/>
    <w:rsid w:val="0073029B"/>
    <w:rsid w:val="00734688"/>
    <w:rsid w:val="0073789E"/>
    <w:rsid w:val="0074517D"/>
    <w:rsid w:val="00745F6C"/>
    <w:rsid w:val="00747FF0"/>
    <w:rsid w:val="00760075"/>
    <w:rsid w:val="00763E99"/>
    <w:rsid w:val="007666A5"/>
    <w:rsid w:val="0077065B"/>
    <w:rsid w:val="00773DBB"/>
    <w:rsid w:val="00775D6C"/>
    <w:rsid w:val="00776614"/>
    <w:rsid w:val="00782FA9"/>
    <w:rsid w:val="00783BC4"/>
    <w:rsid w:val="00786990"/>
    <w:rsid w:val="007872EE"/>
    <w:rsid w:val="007931C3"/>
    <w:rsid w:val="00793CAE"/>
    <w:rsid w:val="0079610E"/>
    <w:rsid w:val="007A0157"/>
    <w:rsid w:val="007A02B5"/>
    <w:rsid w:val="007A46EC"/>
    <w:rsid w:val="007A54D3"/>
    <w:rsid w:val="007A6557"/>
    <w:rsid w:val="007C16E7"/>
    <w:rsid w:val="007D7CAB"/>
    <w:rsid w:val="007E272F"/>
    <w:rsid w:val="007E281C"/>
    <w:rsid w:val="007E5B4E"/>
    <w:rsid w:val="007F20C4"/>
    <w:rsid w:val="007F25AB"/>
    <w:rsid w:val="007F4CE2"/>
    <w:rsid w:val="007F5B25"/>
    <w:rsid w:val="00803951"/>
    <w:rsid w:val="0080401E"/>
    <w:rsid w:val="00804A18"/>
    <w:rsid w:val="00815F7B"/>
    <w:rsid w:val="00816A28"/>
    <w:rsid w:val="008238AC"/>
    <w:rsid w:val="00825D58"/>
    <w:rsid w:val="00830277"/>
    <w:rsid w:val="00830666"/>
    <w:rsid w:val="00831C88"/>
    <w:rsid w:val="00837DDA"/>
    <w:rsid w:val="00843B59"/>
    <w:rsid w:val="00844048"/>
    <w:rsid w:val="008459E3"/>
    <w:rsid w:val="0084621F"/>
    <w:rsid w:val="008536EF"/>
    <w:rsid w:val="00855C43"/>
    <w:rsid w:val="00860322"/>
    <w:rsid w:val="00863C35"/>
    <w:rsid w:val="008659FB"/>
    <w:rsid w:val="00866E43"/>
    <w:rsid w:val="00867E77"/>
    <w:rsid w:val="00873E01"/>
    <w:rsid w:val="00876CDA"/>
    <w:rsid w:val="0088031F"/>
    <w:rsid w:val="00881BB5"/>
    <w:rsid w:val="0088413B"/>
    <w:rsid w:val="00885F24"/>
    <w:rsid w:val="00896395"/>
    <w:rsid w:val="00896EF2"/>
    <w:rsid w:val="008A3736"/>
    <w:rsid w:val="008A3AC9"/>
    <w:rsid w:val="008A3C85"/>
    <w:rsid w:val="008B089B"/>
    <w:rsid w:val="008B294D"/>
    <w:rsid w:val="008B3D54"/>
    <w:rsid w:val="008B4E38"/>
    <w:rsid w:val="008B517A"/>
    <w:rsid w:val="008D1976"/>
    <w:rsid w:val="008D1F8D"/>
    <w:rsid w:val="008D3728"/>
    <w:rsid w:val="008D4280"/>
    <w:rsid w:val="008E0B46"/>
    <w:rsid w:val="008E265A"/>
    <w:rsid w:val="008F01A9"/>
    <w:rsid w:val="008F0306"/>
    <w:rsid w:val="008F237F"/>
    <w:rsid w:val="008F35BE"/>
    <w:rsid w:val="008F36D3"/>
    <w:rsid w:val="008F52BF"/>
    <w:rsid w:val="008F7767"/>
    <w:rsid w:val="008F788D"/>
    <w:rsid w:val="00903418"/>
    <w:rsid w:val="00904C77"/>
    <w:rsid w:val="00911BFD"/>
    <w:rsid w:val="00912B85"/>
    <w:rsid w:val="009159DF"/>
    <w:rsid w:val="009228D6"/>
    <w:rsid w:val="009231D7"/>
    <w:rsid w:val="0092436C"/>
    <w:rsid w:val="009248D9"/>
    <w:rsid w:val="00924AE9"/>
    <w:rsid w:val="00926949"/>
    <w:rsid w:val="00931844"/>
    <w:rsid w:val="0093189C"/>
    <w:rsid w:val="00934A19"/>
    <w:rsid w:val="009379E3"/>
    <w:rsid w:val="009420F0"/>
    <w:rsid w:val="00942C01"/>
    <w:rsid w:val="00945DAF"/>
    <w:rsid w:val="00946A1A"/>
    <w:rsid w:val="00950853"/>
    <w:rsid w:val="0095112E"/>
    <w:rsid w:val="00957621"/>
    <w:rsid w:val="00957740"/>
    <w:rsid w:val="00957921"/>
    <w:rsid w:val="00966D67"/>
    <w:rsid w:val="0096755F"/>
    <w:rsid w:val="009703B3"/>
    <w:rsid w:val="00970F58"/>
    <w:rsid w:val="00971187"/>
    <w:rsid w:val="009735C1"/>
    <w:rsid w:val="009747FB"/>
    <w:rsid w:val="00975E7B"/>
    <w:rsid w:val="009871C2"/>
    <w:rsid w:val="00990441"/>
    <w:rsid w:val="00990582"/>
    <w:rsid w:val="009907D0"/>
    <w:rsid w:val="009934CF"/>
    <w:rsid w:val="00994A72"/>
    <w:rsid w:val="009A0652"/>
    <w:rsid w:val="009A2017"/>
    <w:rsid w:val="009A26B7"/>
    <w:rsid w:val="009A313A"/>
    <w:rsid w:val="009A63F1"/>
    <w:rsid w:val="009B3A7C"/>
    <w:rsid w:val="009B578E"/>
    <w:rsid w:val="009B5B8F"/>
    <w:rsid w:val="009C15CB"/>
    <w:rsid w:val="009C47F5"/>
    <w:rsid w:val="009D00EF"/>
    <w:rsid w:val="009D20A4"/>
    <w:rsid w:val="009D381C"/>
    <w:rsid w:val="009D6ABC"/>
    <w:rsid w:val="009E0578"/>
    <w:rsid w:val="009E3DA8"/>
    <w:rsid w:val="009E51F4"/>
    <w:rsid w:val="009F31BC"/>
    <w:rsid w:val="009F34AD"/>
    <w:rsid w:val="009F6B04"/>
    <w:rsid w:val="009F73EB"/>
    <w:rsid w:val="00A06614"/>
    <w:rsid w:val="00A11457"/>
    <w:rsid w:val="00A1162E"/>
    <w:rsid w:val="00A12E0E"/>
    <w:rsid w:val="00A1590D"/>
    <w:rsid w:val="00A15AFA"/>
    <w:rsid w:val="00A17814"/>
    <w:rsid w:val="00A21089"/>
    <w:rsid w:val="00A210C8"/>
    <w:rsid w:val="00A219F0"/>
    <w:rsid w:val="00A25CF1"/>
    <w:rsid w:val="00A27EF0"/>
    <w:rsid w:val="00A326BF"/>
    <w:rsid w:val="00A32797"/>
    <w:rsid w:val="00A3749C"/>
    <w:rsid w:val="00A41C91"/>
    <w:rsid w:val="00A43207"/>
    <w:rsid w:val="00A43DDD"/>
    <w:rsid w:val="00A46905"/>
    <w:rsid w:val="00A4784A"/>
    <w:rsid w:val="00A47F39"/>
    <w:rsid w:val="00A527E3"/>
    <w:rsid w:val="00A604E0"/>
    <w:rsid w:val="00A64E00"/>
    <w:rsid w:val="00A72D49"/>
    <w:rsid w:val="00A81916"/>
    <w:rsid w:val="00A81D76"/>
    <w:rsid w:val="00A86E5F"/>
    <w:rsid w:val="00A928F1"/>
    <w:rsid w:val="00A940F5"/>
    <w:rsid w:val="00A95DB6"/>
    <w:rsid w:val="00AA02C6"/>
    <w:rsid w:val="00AA05A0"/>
    <w:rsid w:val="00AA1488"/>
    <w:rsid w:val="00AA79C1"/>
    <w:rsid w:val="00AB2D79"/>
    <w:rsid w:val="00AB3A4B"/>
    <w:rsid w:val="00AB5326"/>
    <w:rsid w:val="00AB71F0"/>
    <w:rsid w:val="00AC48B5"/>
    <w:rsid w:val="00AC7DDB"/>
    <w:rsid w:val="00AD1A9E"/>
    <w:rsid w:val="00AD2B3B"/>
    <w:rsid w:val="00AD336B"/>
    <w:rsid w:val="00AD5125"/>
    <w:rsid w:val="00AD6E04"/>
    <w:rsid w:val="00AE225E"/>
    <w:rsid w:val="00AE62E3"/>
    <w:rsid w:val="00AF181F"/>
    <w:rsid w:val="00AF1E18"/>
    <w:rsid w:val="00AF348B"/>
    <w:rsid w:val="00B039B4"/>
    <w:rsid w:val="00B05291"/>
    <w:rsid w:val="00B0768F"/>
    <w:rsid w:val="00B07F56"/>
    <w:rsid w:val="00B10043"/>
    <w:rsid w:val="00B10A8C"/>
    <w:rsid w:val="00B1557E"/>
    <w:rsid w:val="00B24841"/>
    <w:rsid w:val="00B269D1"/>
    <w:rsid w:val="00B2759E"/>
    <w:rsid w:val="00B35FA8"/>
    <w:rsid w:val="00B363AC"/>
    <w:rsid w:val="00B369E4"/>
    <w:rsid w:val="00B36AF6"/>
    <w:rsid w:val="00B40DA6"/>
    <w:rsid w:val="00B43889"/>
    <w:rsid w:val="00B502DB"/>
    <w:rsid w:val="00B52ABC"/>
    <w:rsid w:val="00B55762"/>
    <w:rsid w:val="00B56A42"/>
    <w:rsid w:val="00B56A8F"/>
    <w:rsid w:val="00B573E0"/>
    <w:rsid w:val="00B62687"/>
    <w:rsid w:val="00B66D3D"/>
    <w:rsid w:val="00B70956"/>
    <w:rsid w:val="00B71A9E"/>
    <w:rsid w:val="00B760BA"/>
    <w:rsid w:val="00B77D8B"/>
    <w:rsid w:val="00B83706"/>
    <w:rsid w:val="00B8476B"/>
    <w:rsid w:val="00B84E5C"/>
    <w:rsid w:val="00B90986"/>
    <w:rsid w:val="00B916EF"/>
    <w:rsid w:val="00B9613D"/>
    <w:rsid w:val="00BA2296"/>
    <w:rsid w:val="00BA22DE"/>
    <w:rsid w:val="00BA2360"/>
    <w:rsid w:val="00BB1A6E"/>
    <w:rsid w:val="00BB32FB"/>
    <w:rsid w:val="00BB5E4E"/>
    <w:rsid w:val="00BC4EAE"/>
    <w:rsid w:val="00BC679B"/>
    <w:rsid w:val="00BC75B2"/>
    <w:rsid w:val="00BD00DC"/>
    <w:rsid w:val="00BD27E4"/>
    <w:rsid w:val="00BD2D32"/>
    <w:rsid w:val="00BD3B19"/>
    <w:rsid w:val="00BD64D0"/>
    <w:rsid w:val="00BD76B2"/>
    <w:rsid w:val="00BE0158"/>
    <w:rsid w:val="00BE217A"/>
    <w:rsid w:val="00BE733A"/>
    <w:rsid w:val="00BF2703"/>
    <w:rsid w:val="00BF4918"/>
    <w:rsid w:val="00BF4FB4"/>
    <w:rsid w:val="00C05328"/>
    <w:rsid w:val="00C10AD1"/>
    <w:rsid w:val="00C10D1D"/>
    <w:rsid w:val="00C1164E"/>
    <w:rsid w:val="00C13F97"/>
    <w:rsid w:val="00C16069"/>
    <w:rsid w:val="00C23EF4"/>
    <w:rsid w:val="00C25A08"/>
    <w:rsid w:val="00C30555"/>
    <w:rsid w:val="00C31D38"/>
    <w:rsid w:val="00C32370"/>
    <w:rsid w:val="00C36272"/>
    <w:rsid w:val="00C4022E"/>
    <w:rsid w:val="00C412FF"/>
    <w:rsid w:val="00C442C3"/>
    <w:rsid w:val="00C458BE"/>
    <w:rsid w:val="00C45AC3"/>
    <w:rsid w:val="00C47B57"/>
    <w:rsid w:val="00C53AC5"/>
    <w:rsid w:val="00C57368"/>
    <w:rsid w:val="00C6174F"/>
    <w:rsid w:val="00C63D71"/>
    <w:rsid w:val="00C64CB1"/>
    <w:rsid w:val="00C67AB7"/>
    <w:rsid w:val="00C71212"/>
    <w:rsid w:val="00C729CF"/>
    <w:rsid w:val="00C72AC4"/>
    <w:rsid w:val="00C762D7"/>
    <w:rsid w:val="00C81234"/>
    <w:rsid w:val="00C81FD8"/>
    <w:rsid w:val="00C82509"/>
    <w:rsid w:val="00C84EF6"/>
    <w:rsid w:val="00C85F78"/>
    <w:rsid w:val="00C86130"/>
    <w:rsid w:val="00C927B4"/>
    <w:rsid w:val="00C964AC"/>
    <w:rsid w:val="00C97C12"/>
    <w:rsid w:val="00CA04D6"/>
    <w:rsid w:val="00CA2412"/>
    <w:rsid w:val="00CA49B3"/>
    <w:rsid w:val="00CA4E9D"/>
    <w:rsid w:val="00CA596F"/>
    <w:rsid w:val="00CA5E90"/>
    <w:rsid w:val="00CB0A25"/>
    <w:rsid w:val="00CB1D0D"/>
    <w:rsid w:val="00CC0757"/>
    <w:rsid w:val="00CC0E99"/>
    <w:rsid w:val="00CC0EEC"/>
    <w:rsid w:val="00CC13AD"/>
    <w:rsid w:val="00CC1FBA"/>
    <w:rsid w:val="00CC2FF1"/>
    <w:rsid w:val="00CC36C0"/>
    <w:rsid w:val="00CC45D6"/>
    <w:rsid w:val="00CC67C5"/>
    <w:rsid w:val="00CC6801"/>
    <w:rsid w:val="00CD7ED5"/>
    <w:rsid w:val="00CE65A2"/>
    <w:rsid w:val="00CE722E"/>
    <w:rsid w:val="00CF3BCF"/>
    <w:rsid w:val="00CF47A3"/>
    <w:rsid w:val="00CF4EB6"/>
    <w:rsid w:val="00CF5A81"/>
    <w:rsid w:val="00D002A1"/>
    <w:rsid w:val="00D00D76"/>
    <w:rsid w:val="00D0276E"/>
    <w:rsid w:val="00D04507"/>
    <w:rsid w:val="00D05920"/>
    <w:rsid w:val="00D10075"/>
    <w:rsid w:val="00D100D3"/>
    <w:rsid w:val="00D10C9D"/>
    <w:rsid w:val="00D14220"/>
    <w:rsid w:val="00D14EBB"/>
    <w:rsid w:val="00D2006E"/>
    <w:rsid w:val="00D21B50"/>
    <w:rsid w:val="00D22C27"/>
    <w:rsid w:val="00D22D9B"/>
    <w:rsid w:val="00D2315B"/>
    <w:rsid w:val="00D2345A"/>
    <w:rsid w:val="00D234D5"/>
    <w:rsid w:val="00D23D8E"/>
    <w:rsid w:val="00D34175"/>
    <w:rsid w:val="00D41E1D"/>
    <w:rsid w:val="00D46DCF"/>
    <w:rsid w:val="00D52984"/>
    <w:rsid w:val="00D571CB"/>
    <w:rsid w:val="00D620AB"/>
    <w:rsid w:val="00D7240B"/>
    <w:rsid w:val="00D72483"/>
    <w:rsid w:val="00D753FA"/>
    <w:rsid w:val="00D83B42"/>
    <w:rsid w:val="00D85441"/>
    <w:rsid w:val="00D869C1"/>
    <w:rsid w:val="00D875CB"/>
    <w:rsid w:val="00D93EDD"/>
    <w:rsid w:val="00D96098"/>
    <w:rsid w:val="00DA0297"/>
    <w:rsid w:val="00DA06E3"/>
    <w:rsid w:val="00DA0C34"/>
    <w:rsid w:val="00DA7918"/>
    <w:rsid w:val="00DA7EB3"/>
    <w:rsid w:val="00DB19F0"/>
    <w:rsid w:val="00DB586E"/>
    <w:rsid w:val="00DB70E6"/>
    <w:rsid w:val="00DB790A"/>
    <w:rsid w:val="00DC021F"/>
    <w:rsid w:val="00DC74EC"/>
    <w:rsid w:val="00DD077B"/>
    <w:rsid w:val="00DD0F4F"/>
    <w:rsid w:val="00DD603E"/>
    <w:rsid w:val="00DE5090"/>
    <w:rsid w:val="00DE53F3"/>
    <w:rsid w:val="00DE57BB"/>
    <w:rsid w:val="00DE6F2E"/>
    <w:rsid w:val="00DF2F7B"/>
    <w:rsid w:val="00DF3FAE"/>
    <w:rsid w:val="00DF738A"/>
    <w:rsid w:val="00E045B2"/>
    <w:rsid w:val="00E06497"/>
    <w:rsid w:val="00E06832"/>
    <w:rsid w:val="00E0759A"/>
    <w:rsid w:val="00E101C7"/>
    <w:rsid w:val="00E10E76"/>
    <w:rsid w:val="00E11615"/>
    <w:rsid w:val="00E12A1F"/>
    <w:rsid w:val="00E160AB"/>
    <w:rsid w:val="00E209FD"/>
    <w:rsid w:val="00E22FC2"/>
    <w:rsid w:val="00E231C8"/>
    <w:rsid w:val="00E26439"/>
    <w:rsid w:val="00E27B25"/>
    <w:rsid w:val="00E32F98"/>
    <w:rsid w:val="00E36A38"/>
    <w:rsid w:val="00E40AB7"/>
    <w:rsid w:val="00E42732"/>
    <w:rsid w:val="00E44F27"/>
    <w:rsid w:val="00E455B5"/>
    <w:rsid w:val="00E46E22"/>
    <w:rsid w:val="00E475B2"/>
    <w:rsid w:val="00E476B8"/>
    <w:rsid w:val="00E512A0"/>
    <w:rsid w:val="00E52773"/>
    <w:rsid w:val="00E53F28"/>
    <w:rsid w:val="00E54262"/>
    <w:rsid w:val="00E560AF"/>
    <w:rsid w:val="00E6023B"/>
    <w:rsid w:val="00E60EC9"/>
    <w:rsid w:val="00E61F49"/>
    <w:rsid w:val="00E64E00"/>
    <w:rsid w:val="00E67A9D"/>
    <w:rsid w:val="00E70325"/>
    <w:rsid w:val="00E71CD5"/>
    <w:rsid w:val="00E73D88"/>
    <w:rsid w:val="00E74C8E"/>
    <w:rsid w:val="00E80983"/>
    <w:rsid w:val="00E82646"/>
    <w:rsid w:val="00E8356C"/>
    <w:rsid w:val="00E8407A"/>
    <w:rsid w:val="00E87414"/>
    <w:rsid w:val="00E9095D"/>
    <w:rsid w:val="00E91F13"/>
    <w:rsid w:val="00E93131"/>
    <w:rsid w:val="00E9354F"/>
    <w:rsid w:val="00E94C11"/>
    <w:rsid w:val="00E94D31"/>
    <w:rsid w:val="00E96256"/>
    <w:rsid w:val="00EA0CDB"/>
    <w:rsid w:val="00EA25BA"/>
    <w:rsid w:val="00EA2A21"/>
    <w:rsid w:val="00EA48F0"/>
    <w:rsid w:val="00EA4D56"/>
    <w:rsid w:val="00EB182F"/>
    <w:rsid w:val="00EB24F7"/>
    <w:rsid w:val="00EB7062"/>
    <w:rsid w:val="00EC0883"/>
    <w:rsid w:val="00EC2857"/>
    <w:rsid w:val="00EC351E"/>
    <w:rsid w:val="00EC5088"/>
    <w:rsid w:val="00EC7B63"/>
    <w:rsid w:val="00ED2081"/>
    <w:rsid w:val="00ED3709"/>
    <w:rsid w:val="00EE28AA"/>
    <w:rsid w:val="00EE3367"/>
    <w:rsid w:val="00EE451B"/>
    <w:rsid w:val="00EE7271"/>
    <w:rsid w:val="00EE7B71"/>
    <w:rsid w:val="00EF0718"/>
    <w:rsid w:val="00EF16DF"/>
    <w:rsid w:val="00EF3084"/>
    <w:rsid w:val="00EF30F1"/>
    <w:rsid w:val="00EF34BD"/>
    <w:rsid w:val="00EF36EB"/>
    <w:rsid w:val="00EF4651"/>
    <w:rsid w:val="00F00053"/>
    <w:rsid w:val="00F00615"/>
    <w:rsid w:val="00F00CD2"/>
    <w:rsid w:val="00F02643"/>
    <w:rsid w:val="00F02E7F"/>
    <w:rsid w:val="00F07DFA"/>
    <w:rsid w:val="00F13828"/>
    <w:rsid w:val="00F20B69"/>
    <w:rsid w:val="00F22F84"/>
    <w:rsid w:val="00F24CC7"/>
    <w:rsid w:val="00F27EBA"/>
    <w:rsid w:val="00F3050C"/>
    <w:rsid w:val="00F30DEB"/>
    <w:rsid w:val="00F34A39"/>
    <w:rsid w:val="00F35400"/>
    <w:rsid w:val="00F429A6"/>
    <w:rsid w:val="00F43296"/>
    <w:rsid w:val="00F463B2"/>
    <w:rsid w:val="00F464AD"/>
    <w:rsid w:val="00F54B12"/>
    <w:rsid w:val="00F54F75"/>
    <w:rsid w:val="00F60A8D"/>
    <w:rsid w:val="00F71E84"/>
    <w:rsid w:val="00F75283"/>
    <w:rsid w:val="00F7550A"/>
    <w:rsid w:val="00F77362"/>
    <w:rsid w:val="00F80346"/>
    <w:rsid w:val="00F8143F"/>
    <w:rsid w:val="00F82156"/>
    <w:rsid w:val="00F83E1A"/>
    <w:rsid w:val="00F84DC2"/>
    <w:rsid w:val="00F85C54"/>
    <w:rsid w:val="00F87F01"/>
    <w:rsid w:val="00F90565"/>
    <w:rsid w:val="00F92E58"/>
    <w:rsid w:val="00F958AC"/>
    <w:rsid w:val="00F9747E"/>
    <w:rsid w:val="00FB0655"/>
    <w:rsid w:val="00FC24E6"/>
    <w:rsid w:val="00FC2995"/>
    <w:rsid w:val="00FC6AEB"/>
    <w:rsid w:val="00FD2661"/>
    <w:rsid w:val="00FD372A"/>
    <w:rsid w:val="00FD3756"/>
    <w:rsid w:val="00FD3F53"/>
    <w:rsid w:val="00FD5E51"/>
    <w:rsid w:val="00FE2DD0"/>
    <w:rsid w:val="00FE32AF"/>
    <w:rsid w:val="00FE3332"/>
    <w:rsid w:val="00FE5CEF"/>
    <w:rsid w:val="00FE7BDD"/>
    <w:rsid w:val="00FF0507"/>
    <w:rsid w:val="00FF0CF0"/>
    <w:rsid w:val="00FF41B0"/>
    <w:rsid w:val="00FF436E"/>
    <w:rsid w:val="00FF6425"/>
    <w:rsid w:val="00FF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FB1AE"/>
  <w15:chartTrackingRefBased/>
  <w15:docId w15:val="{9E6950A1-AEA6-4A92-A47C-43D92C68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756E"/>
    <w:pPr>
      <w:widowControl w:val="0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0"/>
    <w:next w:val="a0"/>
    <w:link w:val="10"/>
    <w:qFormat/>
    <w:rsid w:val="000E756E"/>
    <w:pPr>
      <w:numPr>
        <w:numId w:val="1"/>
      </w:numPr>
      <w:tabs>
        <w:tab w:val="clear" w:pos="0"/>
        <w:tab w:val="left" w:pos="432"/>
      </w:tabs>
      <w:spacing w:before="240" w:after="240" w:line="300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0"/>
    <w:next w:val="a0"/>
    <w:link w:val="20"/>
    <w:qFormat/>
    <w:rsid w:val="000E756E"/>
    <w:pPr>
      <w:keepNext/>
      <w:keepLines/>
      <w:numPr>
        <w:ilvl w:val="1"/>
        <w:numId w:val="1"/>
      </w:numPr>
      <w:tabs>
        <w:tab w:val="clear" w:pos="420"/>
        <w:tab w:val="left" w:pos="576"/>
      </w:tabs>
      <w:spacing w:before="240" w:after="120" w:line="300" w:lineRule="auto"/>
      <w:outlineLvl w:val="1"/>
    </w:pPr>
    <w:rPr>
      <w:rFonts w:eastAsia="黑体"/>
      <w:b/>
      <w:bCs/>
      <w:sz w:val="30"/>
      <w:szCs w:val="30"/>
    </w:rPr>
  </w:style>
  <w:style w:type="paragraph" w:styleId="3">
    <w:name w:val="heading 3"/>
    <w:basedOn w:val="a0"/>
    <w:next w:val="a0"/>
    <w:link w:val="30"/>
    <w:qFormat/>
    <w:rsid w:val="000E756E"/>
    <w:pPr>
      <w:keepNext/>
      <w:keepLines/>
      <w:numPr>
        <w:ilvl w:val="2"/>
        <w:numId w:val="1"/>
      </w:numPr>
      <w:tabs>
        <w:tab w:val="clear" w:pos="420"/>
        <w:tab w:val="left" w:pos="720"/>
      </w:tabs>
      <w:spacing w:before="120" w:after="120" w:line="300" w:lineRule="auto"/>
      <w:outlineLvl w:val="2"/>
    </w:pPr>
    <w:rPr>
      <w:rFonts w:eastAsia="黑体"/>
      <w:b/>
      <w:bCs/>
      <w:sz w:val="28"/>
      <w:szCs w:val="28"/>
    </w:rPr>
  </w:style>
  <w:style w:type="paragraph" w:styleId="4">
    <w:name w:val="heading 4"/>
    <w:basedOn w:val="a0"/>
    <w:next w:val="a0"/>
    <w:link w:val="40"/>
    <w:qFormat/>
    <w:rsid w:val="000E756E"/>
    <w:pPr>
      <w:keepNext/>
      <w:keepLines/>
      <w:numPr>
        <w:ilvl w:val="3"/>
        <w:numId w:val="1"/>
      </w:numPr>
      <w:tabs>
        <w:tab w:val="clear" w:pos="420"/>
        <w:tab w:val="left" w:pos="864"/>
      </w:tabs>
      <w:spacing w:before="120" w:after="120" w:line="300" w:lineRule="auto"/>
      <w:outlineLvl w:val="3"/>
    </w:pPr>
    <w:rPr>
      <w:rFonts w:eastAsia="黑体"/>
      <w:b/>
      <w:bCs/>
      <w:sz w:val="24"/>
    </w:rPr>
  </w:style>
  <w:style w:type="paragraph" w:styleId="5">
    <w:name w:val="heading 5"/>
    <w:basedOn w:val="a0"/>
    <w:next w:val="a0"/>
    <w:link w:val="50"/>
    <w:qFormat/>
    <w:rsid w:val="000E756E"/>
    <w:pPr>
      <w:keepNext/>
      <w:keepLines/>
      <w:numPr>
        <w:ilvl w:val="4"/>
        <w:numId w:val="1"/>
      </w:numPr>
      <w:tabs>
        <w:tab w:val="clear" w:pos="420"/>
        <w:tab w:val="left" w:pos="1008"/>
        <w:tab w:val="left" w:pos="1071"/>
      </w:tabs>
      <w:spacing w:before="120" w:after="120" w:line="300" w:lineRule="auto"/>
      <w:outlineLvl w:val="4"/>
    </w:pPr>
    <w:rPr>
      <w:rFonts w:eastAsia="黑体"/>
      <w:b/>
      <w:bCs/>
      <w:sz w:val="24"/>
      <w:szCs w:val="28"/>
    </w:rPr>
  </w:style>
  <w:style w:type="paragraph" w:styleId="6">
    <w:name w:val="heading 6"/>
    <w:basedOn w:val="a0"/>
    <w:next w:val="a0"/>
    <w:link w:val="60"/>
    <w:qFormat/>
    <w:rsid w:val="000E756E"/>
    <w:pPr>
      <w:keepNext/>
      <w:keepLines/>
      <w:numPr>
        <w:ilvl w:val="5"/>
        <w:numId w:val="1"/>
      </w:numPr>
      <w:tabs>
        <w:tab w:val="clear" w:pos="420"/>
        <w:tab w:val="left" w:pos="1152"/>
        <w:tab w:val="left" w:pos="1281"/>
      </w:tabs>
      <w:spacing w:before="120" w:after="120" w:line="300" w:lineRule="auto"/>
      <w:outlineLvl w:val="5"/>
    </w:pPr>
    <w:rPr>
      <w:rFonts w:eastAsia="黑体"/>
      <w:b/>
      <w:bCs/>
      <w:sz w:val="24"/>
    </w:rPr>
  </w:style>
  <w:style w:type="paragraph" w:styleId="7">
    <w:name w:val="heading 7"/>
    <w:basedOn w:val="a0"/>
    <w:next w:val="a0"/>
    <w:link w:val="70"/>
    <w:qFormat/>
    <w:rsid w:val="000E756E"/>
    <w:pPr>
      <w:keepNext/>
      <w:keepLines/>
      <w:numPr>
        <w:ilvl w:val="6"/>
        <w:numId w:val="1"/>
      </w:numPr>
      <w:tabs>
        <w:tab w:val="clear" w:pos="420"/>
        <w:tab w:val="left" w:pos="1296"/>
      </w:tabs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rsid w:val="000E756E"/>
    <w:pPr>
      <w:keepNext/>
      <w:keepLines/>
      <w:numPr>
        <w:ilvl w:val="7"/>
        <w:numId w:val="1"/>
      </w:numPr>
      <w:tabs>
        <w:tab w:val="clear" w:pos="420"/>
        <w:tab w:val="left" w:pos="1440"/>
      </w:tabs>
      <w:spacing w:before="240" w:after="64" w:line="320" w:lineRule="auto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link w:val="90"/>
    <w:qFormat/>
    <w:rsid w:val="000E756E"/>
    <w:pPr>
      <w:keepNext/>
      <w:keepLines/>
      <w:numPr>
        <w:ilvl w:val="8"/>
        <w:numId w:val="1"/>
      </w:numPr>
      <w:tabs>
        <w:tab w:val="clear" w:pos="420"/>
        <w:tab w:val="left" w:pos="1584"/>
      </w:tabs>
      <w:spacing w:before="240" w:after="64" w:line="320" w:lineRule="auto"/>
      <w:outlineLvl w:val="8"/>
    </w:pPr>
    <w:rPr>
      <w:rFonts w:eastAsia="黑体"/>
      <w:szCs w:val="21"/>
    </w:rPr>
  </w:style>
  <w:style w:type="character" w:default="1" w:styleId="a1">
    <w:name w:val="Default Paragraph Font"/>
    <w:uiPriority w:val="1"/>
    <w:semiHidden/>
    <w:unhideWhenUsed/>
    <w:rsid w:val="000E756E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0E756E"/>
  </w:style>
  <w:style w:type="character" w:customStyle="1" w:styleId="10">
    <w:name w:val="标题 1 字符"/>
    <w:basedOn w:val="a1"/>
    <w:link w:val="1"/>
    <w:qFormat/>
    <w:rsid w:val="000E756E"/>
    <w:rPr>
      <w:rFonts w:ascii="Courier New" w:eastAsia="黑体" w:hAnsi="Courier New" w:cs="Times New Roman"/>
      <w:b/>
      <w:bCs/>
      <w:kern w:val="44"/>
      <w:sz w:val="32"/>
      <w:szCs w:val="32"/>
    </w:rPr>
  </w:style>
  <w:style w:type="character" w:customStyle="1" w:styleId="20">
    <w:name w:val="标题 2 字符"/>
    <w:basedOn w:val="a1"/>
    <w:link w:val="2"/>
    <w:qFormat/>
    <w:rsid w:val="000E756E"/>
    <w:rPr>
      <w:rFonts w:ascii="Courier New" w:eastAsia="黑体" w:hAnsi="Courier New" w:cs="Times New Roman"/>
      <w:b/>
      <w:bCs/>
      <w:sz w:val="30"/>
      <w:szCs w:val="30"/>
    </w:rPr>
  </w:style>
  <w:style w:type="character" w:customStyle="1" w:styleId="30">
    <w:name w:val="标题 3 字符"/>
    <w:basedOn w:val="a1"/>
    <w:link w:val="3"/>
    <w:qFormat/>
    <w:rsid w:val="000E756E"/>
    <w:rPr>
      <w:rFonts w:ascii="Courier New" w:eastAsia="黑体" w:hAnsi="Courier New" w:cs="Times New Roman"/>
      <w:b/>
      <w:bCs/>
      <w:sz w:val="28"/>
      <w:szCs w:val="28"/>
    </w:rPr>
  </w:style>
  <w:style w:type="character" w:customStyle="1" w:styleId="40">
    <w:name w:val="标题 4 字符"/>
    <w:basedOn w:val="a1"/>
    <w:link w:val="4"/>
    <w:qFormat/>
    <w:rsid w:val="000E756E"/>
    <w:rPr>
      <w:rFonts w:ascii="Courier New" w:eastAsia="黑体" w:hAnsi="Courier New" w:cs="Times New Roman"/>
      <w:b/>
      <w:bCs/>
      <w:sz w:val="24"/>
      <w:szCs w:val="24"/>
    </w:rPr>
  </w:style>
  <w:style w:type="paragraph" w:styleId="a4">
    <w:name w:val="List Paragraph"/>
    <w:basedOn w:val="a0"/>
    <w:uiPriority w:val="34"/>
    <w:qFormat/>
    <w:rsid w:val="006530C1"/>
    <w:pPr>
      <w:ind w:firstLineChars="200" w:firstLine="420"/>
    </w:pPr>
  </w:style>
  <w:style w:type="table" w:styleId="a5">
    <w:name w:val="Table Grid"/>
    <w:basedOn w:val="a2"/>
    <w:uiPriority w:val="59"/>
    <w:qFormat/>
    <w:rsid w:val="000E756E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0"/>
    <w:link w:val="a7"/>
    <w:qFormat/>
    <w:rsid w:val="000E7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qFormat/>
    <w:rsid w:val="000E756E"/>
    <w:rPr>
      <w:rFonts w:ascii="Courier New" w:eastAsia="宋体" w:hAnsi="Courier New" w:cs="Times New Roman"/>
      <w:sz w:val="18"/>
      <w:szCs w:val="18"/>
    </w:rPr>
  </w:style>
  <w:style w:type="paragraph" w:styleId="a8">
    <w:name w:val="footer"/>
    <w:basedOn w:val="a0"/>
    <w:link w:val="a9"/>
    <w:qFormat/>
    <w:rsid w:val="000E7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qFormat/>
    <w:rsid w:val="000E756E"/>
    <w:rPr>
      <w:rFonts w:ascii="Courier New" w:eastAsia="宋体" w:hAnsi="Courier New" w:cs="Times New Roman"/>
      <w:sz w:val="18"/>
      <w:szCs w:val="18"/>
    </w:rPr>
  </w:style>
  <w:style w:type="character" w:customStyle="1" w:styleId="50">
    <w:name w:val="标题 5 字符"/>
    <w:basedOn w:val="a1"/>
    <w:link w:val="5"/>
    <w:qFormat/>
    <w:rsid w:val="000E756E"/>
    <w:rPr>
      <w:rFonts w:ascii="Courier New" w:eastAsia="黑体" w:hAnsi="Courier New" w:cs="Times New Roman"/>
      <w:b/>
      <w:bCs/>
      <w:sz w:val="24"/>
      <w:szCs w:val="28"/>
    </w:rPr>
  </w:style>
  <w:style w:type="character" w:customStyle="1" w:styleId="60">
    <w:name w:val="标题 6 字符"/>
    <w:basedOn w:val="a1"/>
    <w:link w:val="6"/>
    <w:qFormat/>
    <w:rsid w:val="000E756E"/>
    <w:rPr>
      <w:rFonts w:ascii="Courier New" w:eastAsia="黑体" w:hAnsi="Courier New" w:cs="Times New Roman"/>
      <w:b/>
      <w:bCs/>
      <w:sz w:val="24"/>
      <w:szCs w:val="24"/>
    </w:rPr>
  </w:style>
  <w:style w:type="character" w:customStyle="1" w:styleId="70">
    <w:name w:val="标题 7 字符"/>
    <w:basedOn w:val="a1"/>
    <w:link w:val="7"/>
    <w:qFormat/>
    <w:rsid w:val="000E756E"/>
    <w:rPr>
      <w:rFonts w:ascii="Courier New" w:eastAsia="宋体" w:hAnsi="Courier New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qFormat/>
    <w:rsid w:val="000E756E"/>
    <w:rPr>
      <w:rFonts w:ascii="Courier New" w:eastAsia="黑体" w:hAnsi="Courier New" w:cs="Times New Roman"/>
      <w:sz w:val="24"/>
      <w:szCs w:val="24"/>
    </w:rPr>
  </w:style>
  <w:style w:type="character" w:customStyle="1" w:styleId="90">
    <w:name w:val="标题 9 字符"/>
    <w:basedOn w:val="a1"/>
    <w:link w:val="9"/>
    <w:qFormat/>
    <w:rsid w:val="000E756E"/>
    <w:rPr>
      <w:rFonts w:ascii="Courier New" w:eastAsia="黑体" w:hAnsi="Courier New" w:cs="Times New Roman"/>
      <w:szCs w:val="21"/>
    </w:rPr>
  </w:style>
  <w:style w:type="paragraph" w:styleId="aa">
    <w:name w:val="caption"/>
    <w:basedOn w:val="a0"/>
    <w:next w:val="a0"/>
    <w:qFormat/>
    <w:rsid w:val="000E756E"/>
    <w:rPr>
      <w:rFonts w:ascii="Arial" w:eastAsia="黑体" w:hAnsi="Arial" w:cs="Arial"/>
      <w:sz w:val="20"/>
      <w:szCs w:val="20"/>
    </w:rPr>
  </w:style>
  <w:style w:type="paragraph" w:styleId="ab">
    <w:name w:val="Document Map"/>
    <w:basedOn w:val="a0"/>
    <w:link w:val="ac"/>
    <w:uiPriority w:val="99"/>
    <w:unhideWhenUsed/>
    <w:qFormat/>
    <w:rsid w:val="000E756E"/>
    <w:rPr>
      <w:rFonts w:ascii="宋体"/>
      <w:sz w:val="18"/>
      <w:szCs w:val="18"/>
    </w:rPr>
  </w:style>
  <w:style w:type="character" w:customStyle="1" w:styleId="ac">
    <w:name w:val="文档结构图 字符"/>
    <w:basedOn w:val="a1"/>
    <w:link w:val="ab"/>
    <w:uiPriority w:val="99"/>
    <w:qFormat/>
    <w:rsid w:val="000E756E"/>
    <w:rPr>
      <w:rFonts w:ascii="宋体" w:eastAsia="宋体" w:hAnsi="Courier New" w:cs="Times New Roman"/>
      <w:sz w:val="18"/>
      <w:szCs w:val="18"/>
    </w:rPr>
  </w:style>
  <w:style w:type="paragraph" w:styleId="TOC3">
    <w:name w:val="toc 3"/>
    <w:basedOn w:val="a0"/>
    <w:next w:val="a0"/>
    <w:semiHidden/>
    <w:qFormat/>
    <w:rsid w:val="000E756E"/>
    <w:pPr>
      <w:ind w:left="420"/>
      <w:jc w:val="left"/>
    </w:pPr>
    <w:rPr>
      <w:i/>
      <w:iCs/>
      <w:sz w:val="20"/>
      <w:szCs w:val="20"/>
    </w:rPr>
  </w:style>
  <w:style w:type="paragraph" w:styleId="ad">
    <w:name w:val="Balloon Text"/>
    <w:basedOn w:val="a0"/>
    <w:link w:val="ae"/>
    <w:uiPriority w:val="99"/>
    <w:unhideWhenUsed/>
    <w:qFormat/>
    <w:rsid w:val="000E756E"/>
    <w:rPr>
      <w:sz w:val="18"/>
      <w:szCs w:val="18"/>
    </w:rPr>
  </w:style>
  <w:style w:type="character" w:customStyle="1" w:styleId="ae">
    <w:name w:val="批注框文本 字符"/>
    <w:basedOn w:val="a1"/>
    <w:link w:val="ad"/>
    <w:uiPriority w:val="99"/>
    <w:qFormat/>
    <w:rsid w:val="000E756E"/>
    <w:rPr>
      <w:rFonts w:ascii="Courier New" w:eastAsia="宋体" w:hAnsi="Courier New" w:cs="Times New Roman"/>
      <w:sz w:val="18"/>
      <w:szCs w:val="18"/>
    </w:rPr>
  </w:style>
  <w:style w:type="paragraph" w:styleId="TOC1">
    <w:name w:val="toc 1"/>
    <w:basedOn w:val="a0"/>
    <w:next w:val="a0"/>
    <w:semiHidden/>
    <w:qFormat/>
    <w:rsid w:val="000E756E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0"/>
    <w:next w:val="a0"/>
    <w:semiHidden/>
    <w:qFormat/>
    <w:rsid w:val="000E756E"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0E75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qFormat/>
    <w:rsid w:val="000E756E"/>
    <w:rPr>
      <w:rFonts w:ascii="宋体" w:eastAsia="宋体" w:hAnsi="宋体" w:cs="宋体"/>
      <w:kern w:val="0"/>
      <w:sz w:val="24"/>
      <w:szCs w:val="24"/>
    </w:rPr>
  </w:style>
  <w:style w:type="paragraph" w:styleId="af">
    <w:name w:val="Normal (Web)"/>
    <w:basedOn w:val="a0"/>
    <w:uiPriority w:val="99"/>
    <w:unhideWhenUsed/>
    <w:qFormat/>
    <w:rsid w:val="000E756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af1"/>
    <w:uiPriority w:val="10"/>
    <w:qFormat/>
    <w:rsid w:val="000E756E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1">
    <w:name w:val="标题 字符"/>
    <w:basedOn w:val="a1"/>
    <w:link w:val="af0"/>
    <w:uiPriority w:val="10"/>
    <w:qFormat/>
    <w:rsid w:val="000E756E"/>
    <w:rPr>
      <w:rFonts w:ascii="Courier New" w:eastAsia="宋体" w:hAnsi="Courier New" w:cs="Times New Roman"/>
      <w:b/>
      <w:bCs/>
      <w:sz w:val="32"/>
      <w:szCs w:val="32"/>
    </w:rPr>
  </w:style>
  <w:style w:type="character" w:styleId="af2">
    <w:name w:val="page number"/>
    <w:basedOn w:val="a1"/>
    <w:qFormat/>
    <w:rsid w:val="000E756E"/>
  </w:style>
  <w:style w:type="character" w:styleId="af3">
    <w:name w:val="FollowedHyperlink"/>
    <w:basedOn w:val="a1"/>
    <w:qFormat/>
    <w:rsid w:val="000E756E"/>
    <w:rPr>
      <w:color w:val="800080"/>
      <w:u w:val="single"/>
    </w:rPr>
  </w:style>
  <w:style w:type="character" w:styleId="af4">
    <w:name w:val="Hyperlink"/>
    <w:basedOn w:val="a1"/>
    <w:qFormat/>
    <w:rsid w:val="000E756E"/>
    <w:rPr>
      <w:color w:val="0000FF"/>
      <w:u w:val="none"/>
    </w:rPr>
  </w:style>
  <w:style w:type="paragraph" w:customStyle="1" w:styleId="AltM">
    <w:name w:val="Alt+M_表内文字（居中）"/>
    <w:basedOn w:val="a0"/>
    <w:qFormat/>
    <w:rsid w:val="000E756E"/>
    <w:pPr>
      <w:spacing w:line="300" w:lineRule="auto"/>
      <w:jc w:val="center"/>
    </w:pPr>
    <w:rPr>
      <w:rFonts w:cs="宋体"/>
      <w:szCs w:val="20"/>
    </w:rPr>
  </w:style>
  <w:style w:type="paragraph" w:customStyle="1" w:styleId="af5">
    <w:name w:val="代码"/>
    <w:link w:val="af6"/>
    <w:qFormat/>
    <w:rsid w:val="000E756E"/>
    <w:rPr>
      <w:rFonts w:ascii="Calibri" w:eastAsia="宋体" w:hAnsi="Calibri" w:cs="Times New Roman"/>
      <w:color w:val="FF0000"/>
      <w:kern w:val="0"/>
      <w:sz w:val="20"/>
      <w:szCs w:val="20"/>
    </w:rPr>
  </w:style>
  <w:style w:type="paragraph" w:customStyle="1" w:styleId="af7">
    <w:name w:val="封面（文件名称）"/>
    <w:basedOn w:val="a0"/>
    <w:qFormat/>
    <w:rsid w:val="000E756E"/>
    <w:pPr>
      <w:spacing w:line="300" w:lineRule="auto"/>
      <w:jc w:val="center"/>
    </w:pPr>
    <w:rPr>
      <w:rFonts w:eastAsia="黑体" w:cs="宋体"/>
      <w:b/>
      <w:bCs/>
      <w:sz w:val="60"/>
      <w:szCs w:val="60"/>
    </w:rPr>
  </w:style>
  <w:style w:type="paragraph" w:customStyle="1" w:styleId="af8">
    <w:name w:val="目录"/>
    <w:basedOn w:val="a0"/>
    <w:qFormat/>
    <w:rsid w:val="000E756E"/>
    <w:pPr>
      <w:spacing w:beforeLines="50" w:afterLines="50" w:line="300" w:lineRule="auto"/>
      <w:jc w:val="center"/>
    </w:pPr>
    <w:rPr>
      <w:rFonts w:ascii="宋体" w:hAnsi="宋体" w:cs="宋体"/>
      <w:b/>
      <w:bCs/>
      <w:sz w:val="32"/>
      <w:szCs w:val="20"/>
    </w:rPr>
  </w:style>
  <w:style w:type="paragraph" w:customStyle="1" w:styleId="af9">
    <w:name w:val="封面（编制、审核、批准）"/>
    <w:basedOn w:val="a0"/>
    <w:qFormat/>
    <w:rsid w:val="000E756E"/>
    <w:pPr>
      <w:spacing w:before="156" w:after="156" w:line="360" w:lineRule="auto"/>
      <w:jc w:val="center"/>
    </w:pPr>
    <w:rPr>
      <w:rFonts w:ascii="宋体" w:eastAsia="黑体" w:cs="宋体"/>
      <w:b/>
      <w:bCs/>
      <w:sz w:val="36"/>
      <w:szCs w:val="32"/>
    </w:rPr>
  </w:style>
  <w:style w:type="paragraph" w:customStyle="1" w:styleId="afa">
    <w:name w:val="封面（项目名称）"/>
    <w:basedOn w:val="a0"/>
    <w:qFormat/>
    <w:rsid w:val="000E756E"/>
    <w:pPr>
      <w:spacing w:beforeLines="50" w:afterLines="50" w:line="300" w:lineRule="auto"/>
      <w:jc w:val="center"/>
    </w:pPr>
    <w:rPr>
      <w:rFonts w:eastAsia="黑体" w:cs="宋体"/>
      <w:b/>
      <w:bCs/>
      <w:sz w:val="48"/>
      <w:szCs w:val="20"/>
    </w:rPr>
  </w:style>
  <w:style w:type="paragraph" w:customStyle="1" w:styleId="AltL">
    <w:name w:val="Alt+L表内文字（左对齐）"/>
    <w:basedOn w:val="AltM"/>
    <w:link w:val="AltLChar"/>
    <w:qFormat/>
    <w:rsid w:val="000E756E"/>
    <w:pPr>
      <w:tabs>
        <w:tab w:val="left" w:pos="828"/>
        <w:tab w:val="left" w:pos="1845"/>
      </w:tabs>
      <w:jc w:val="left"/>
    </w:pPr>
  </w:style>
  <w:style w:type="paragraph" w:customStyle="1" w:styleId="a">
    <w:name w:val="二级标号"/>
    <w:basedOn w:val="a0"/>
    <w:link w:val="Char"/>
    <w:qFormat/>
    <w:rsid w:val="000E756E"/>
    <w:pPr>
      <w:numPr>
        <w:ilvl w:val="1"/>
        <w:numId w:val="2"/>
      </w:numPr>
      <w:spacing w:line="300" w:lineRule="auto"/>
    </w:pPr>
    <w:rPr>
      <w:rFonts w:cs="宋体"/>
      <w:sz w:val="24"/>
    </w:rPr>
  </w:style>
  <w:style w:type="character" w:customStyle="1" w:styleId="af6">
    <w:name w:val="代码 字符"/>
    <w:link w:val="af5"/>
    <w:qFormat/>
    <w:rsid w:val="000E756E"/>
    <w:rPr>
      <w:rFonts w:ascii="Calibri" w:eastAsia="宋体" w:hAnsi="Calibri" w:cs="Times New Roman"/>
      <w:color w:val="FF0000"/>
      <w:kern w:val="0"/>
      <w:sz w:val="20"/>
      <w:szCs w:val="20"/>
    </w:rPr>
  </w:style>
  <w:style w:type="character" w:customStyle="1" w:styleId="Char">
    <w:name w:val="二级标号 Char"/>
    <w:basedOn w:val="a1"/>
    <w:link w:val="a"/>
    <w:qFormat/>
    <w:rsid w:val="000E756E"/>
    <w:rPr>
      <w:rFonts w:ascii="Courier New" w:eastAsia="宋体" w:hAnsi="Courier New" w:cs="宋体"/>
      <w:sz w:val="24"/>
      <w:szCs w:val="24"/>
    </w:rPr>
  </w:style>
  <w:style w:type="character" w:customStyle="1" w:styleId="AltLChar">
    <w:name w:val="Alt+L表内文字（左对齐） Char"/>
    <w:basedOn w:val="a1"/>
    <w:link w:val="AltL"/>
    <w:qFormat/>
    <w:rsid w:val="000E756E"/>
    <w:rPr>
      <w:rFonts w:ascii="Courier New" w:eastAsia="宋体" w:hAnsi="Courier New" w:cs="宋体"/>
      <w:szCs w:val="20"/>
    </w:rPr>
  </w:style>
  <w:style w:type="character" w:customStyle="1" w:styleId="11">
    <w:name w:val="未处理的提及1"/>
    <w:basedOn w:val="a1"/>
    <w:uiPriority w:val="99"/>
    <w:unhideWhenUsed/>
    <w:qFormat/>
    <w:rsid w:val="000E756E"/>
    <w:rPr>
      <w:color w:val="808080"/>
      <w:shd w:val="clear" w:color="auto" w:fill="E6E6E6"/>
    </w:rPr>
  </w:style>
  <w:style w:type="character" w:styleId="afb">
    <w:name w:val="Unresolved Mention"/>
    <w:basedOn w:val="a1"/>
    <w:uiPriority w:val="99"/>
    <w:semiHidden/>
    <w:unhideWhenUsed/>
    <w:rsid w:val="00B248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destiny.gitbooks.io/easy-swoole/content/book/pre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woo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iki.swool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&#31354;&#20889;&#2031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空写作模板.dotx</Template>
  <TotalTime>590</TotalTime>
  <Pages>1</Pages>
  <Words>83</Words>
  <Characters>474</Characters>
  <Application>Microsoft Office Word</Application>
  <DocSecurity>0</DocSecurity>
  <Lines>3</Lines>
  <Paragraphs>1</Paragraphs>
  <ScaleCrop>false</ScaleCrop>
  <Company>P R C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878</cp:revision>
  <dcterms:created xsi:type="dcterms:W3CDTF">2020-05-21T01:59:00Z</dcterms:created>
  <dcterms:modified xsi:type="dcterms:W3CDTF">2020-06-08T01:45:00Z</dcterms:modified>
</cp:coreProperties>
</file>