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1742E" w14:textId="4EB50E1A" w:rsidR="00B16400" w:rsidRPr="00B16400" w:rsidRDefault="00BD28C2" w:rsidP="00B16400">
      <w:pPr>
        <w:pStyle w:val="1"/>
        <w:rPr>
          <w:rFonts w:hint="eastAsia"/>
        </w:rPr>
      </w:pPr>
      <w:r w:rsidRPr="00BD28C2">
        <w:t>QueryList</w:t>
      </w:r>
      <w:r>
        <w:rPr>
          <w:rFonts w:hint="eastAsia"/>
        </w:rPr>
        <w:t>介绍</w:t>
      </w:r>
    </w:p>
    <w:p w14:paraId="59693C22" w14:textId="32A8966E" w:rsidR="00B16400" w:rsidRDefault="004F4A78" w:rsidP="00B16400">
      <w:pPr>
        <w:pStyle w:val="2"/>
      </w:pPr>
      <w:r>
        <w:rPr>
          <w:rFonts w:hint="eastAsia"/>
        </w:rPr>
        <w:t>相关网址</w:t>
      </w:r>
    </w:p>
    <w:p w14:paraId="089FC8A4" w14:textId="3CFA7086" w:rsidR="00B16400" w:rsidRDefault="00B16400" w:rsidP="00B16400">
      <w:r w:rsidRPr="00B16400">
        <w:rPr>
          <w:rFonts w:hint="eastAsia"/>
        </w:rPr>
        <w:t>QueryList</w:t>
      </w:r>
      <w:r w:rsidRPr="00B16400">
        <w:rPr>
          <w:rFonts w:hint="eastAsia"/>
        </w:rPr>
        <w:t>不依赖任何框架和架构，它可以单独使用也可以引入到任意的</w:t>
      </w:r>
      <w:r w:rsidRPr="00B16400">
        <w:rPr>
          <w:rFonts w:hint="eastAsia"/>
        </w:rPr>
        <w:t>PHP</w:t>
      </w:r>
      <w:r w:rsidRPr="00B16400">
        <w:rPr>
          <w:rFonts w:hint="eastAsia"/>
        </w:rPr>
        <w:t>开发框架中去使用，如：</w:t>
      </w:r>
      <w:r w:rsidRPr="00B16400">
        <w:rPr>
          <w:rFonts w:hint="eastAsia"/>
        </w:rPr>
        <w:t>Laravel</w:t>
      </w:r>
      <w:r w:rsidRPr="00B16400">
        <w:rPr>
          <w:rFonts w:hint="eastAsia"/>
        </w:rPr>
        <w:t>、</w:t>
      </w:r>
      <w:r w:rsidRPr="00B16400">
        <w:rPr>
          <w:rFonts w:hint="eastAsia"/>
        </w:rPr>
        <w:t>ThinkPHP</w:t>
      </w:r>
      <w:r w:rsidRPr="00B16400">
        <w:rPr>
          <w:rFonts w:hint="eastAsia"/>
        </w:rPr>
        <w:t>；你可以使用它来构建简单的采集系统，也可以用它才构建高可用的分布式采集系统。它提供了丰富的基于</w:t>
      </w:r>
      <w:r w:rsidRPr="00B16400">
        <w:rPr>
          <w:rFonts w:hint="eastAsia"/>
        </w:rPr>
        <w:t>CSS</w:t>
      </w:r>
      <w:r w:rsidRPr="00B16400">
        <w:rPr>
          <w:rFonts w:hint="eastAsia"/>
        </w:rPr>
        <w:t>选择器的页面抽取</w:t>
      </w:r>
      <w:r w:rsidRPr="00B16400">
        <w:rPr>
          <w:rFonts w:hint="eastAsia"/>
        </w:rPr>
        <w:t>API</w:t>
      </w:r>
      <w:r w:rsidRPr="00B16400">
        <w:rPr>
          <w:rFonts w:hint="eastAsia"/>
        </w:rPr>
        <w:t>，完全模块化的设计，拥有强大的可扩展性。</w:t>
      </w:r>
    </w:p>
    <w:p w14:paraId="6EBB9D9E" w14:textId="77777777" w:rsidR="00B16400" w:rsidRPr="00B16400" w:rsidRDefault="00B16400" w:rsidP="00B16400">
      <w:pPr>
        <w:rPr>
          <w:rFonts w:hint="eastAsia"/>
        </w:rPr>
      </w:pPr>
    </w:p>
    <w:p w14:paraId="22974462" w14:textId="12991F65" w:rsidR="00BD28C2" w:rsidRDefault="0064549F" w:rsidP="00BD28C2">
      <w:r>
        <w:rPr>
          <w:rFonts w:hint="eastAsia"/>
        </w:rPr>
        <w:t>QueryList</w:t>
      </w:r>
      <w:r>
        <w:rPr>
          <w:rFonts w:hint="eastAsia"/>
        </w:rPr>
        <w:t>官网地址：</w:t>
      </w:r>
      <w:hyperlink r:id="rId7" w:history="1">
        <w:r w:rsidR="006F1B13">
          <w:rPr>
            <w:rStyle w:val="af4"/>
          </w:rPr>
          <w:t>http://www.querylist.cc/</w:t>
        </w:r>
      </w:hyperlink>
    </w:p>
    <w:p w14:paraId="17562575" w14:textId="3A8C83E8" w:rsidR="006F1B13" w:rsidRDefault="00327E72" w:rsidP="00BD28C2">
      <w:r>
        <w:rPr>
          <w:rFonts w:hint="eastAsia"/>
        </w:rPr>
        <w:t>在线文档：</w:t>
      </w:r>
      <w:hyperlink r:id="rId8" w:history="1">
        <w:r w:rsidRPr="006B32EF">
          <w:rPr>
            <w:rStyle w:val="af4"/>
          </w:rPr>
          <w:t>http://www.querylist.cc/docs/guide</w:t>
        </w:r>
      </w:hyperlink>
    </w:p>
    <w:p w14:paraId="25613CF4" w14:textId="34A03401" w:rsidR="00327E72" w:rsidRDefault="00FA7A7B" w:rsidP="00BD28C2">
      <w:r>
        <w:rPr>
          <w:rFonts w:hint="eastAsia"/>
        </w:rPr>
        <w:t>API</w:t>
      </w:r>
      <w:r>
        <w:rPr>
          <w:rFonts w:hint="eastAsia"/>
        </w:rPr>
        <w:t>地址：</w:t>
      </w:r>
      <w:hyperlink r:id="rId9" w:history="1">
        <w:r w:rsidRPr="006B32EF">
          <w:rPr>
            <w:rStyle w:val="af4"/>
          </w:rPr>
          <w:t>http://www.querylist.cc/docs/api</w:t>
        </w:r>
      </w:hyperlink>
    </w:p>
    <w:p w14:paraId="78FCF6D9" w14:textId="655CC1BB" w:rsidR="00FA7A7B" w:rsidRDefault="006F5833" w:rsidP="00BD28C2">
      <w:r>
        <w:rPr>
          <w:rFonts w:hint="eastAsia"/>
        </w:rPr>
        <w:t>插件列表：</w:t>
      </w:r>
      <w:hyperlink r:id="rId10" w:history="1">
        <w:r w:rsidRPr="006B32EF">
          <w:rPr>
            <w:rStyle w:val="af4"/>
          </w:rPr>
          <w:t>https://github.com/jae-jae/QueryList-Community</w:t>
        </w:r>
      </w:hyperlink>
    </w:p>
    <w:p w14:paraId="6AE1509F" w14:textId="6A53DB1A" w:rsidR="006F5833" w:rsidRDefault="004F4A78" w:rsidP="004F4A78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客户端</w:t>
      </w:r>
    </w:p>
    <w:p w14:paraId="2E097300" w14:textId="46641A54" w:rsidR="00004710" w:rsidRPr="00004710" w:rsidRDefault="00004710" w:rsidP="00004710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客户单主要用于发送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36D90BB6" w14:textId="2112B061" w:rsidR="004F4A78" w:rsidRDefault="004F4A78" w:rsidP="004F4A78">
      <w:r>
        <w:rPr>
          <w:rFonts w:hint="eastAsia"/>
        </w:rPr>
        <w:t>QueryList</w:t>
      </w:r>
      <w:r>
        <w:rPr>
          <w:rFonts w:hint="eastAsia"/>
        </w:rPr>
        <w:t>使用的</w:t>
      </w:r>
      <w:r>
        <w:rPr>
          <w:rFonts w:hint="eastAsia"/>
        </w:rPr>
        <w:t>HTTP</w:t>
      </w:r>
      <w:r>
        <w:rPr>
          <w:rFonts w:hint="eastAsia"/>
        </w:rPr>
        <w:t>客户端为</w:t>
      </w:r>
      <w:r>
        <w:rPr>
          <w:rFonts w:hint="eastAsia"/>
        </w:rPr>
        <w:t>GuzzleHttp</w:t>
      </w:r>
      <w:r>
        <w:rPr>
          <w:rFonts w:hint="eastAsia"/>
        </w:rPr>
        <w:t>，</w:t>
      </w:r>
      <w:r>
        <w:rPr>
          <w:rFonts w:hint="eastAsia"/>
        </w:rPr>
        <w:t>GuzzleHttp</w:t>
      </w:r>
      <w:r>
        <w:rPr>
          <w:rFonts w:hint="eastAsia"/>
        </w:rPr>
        <w:t>也是大部分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爬虫采用的</w:t>
      </w:r>
      <w:r>
        <w:rPr>
          <w:rFonts w:hint="eastAsia"/>
        </w:rPr>
        <w:t>HT</w:t>
      </w:r>
      <w:r>
        <w:t>TP</w:t>
      </w:r>
      <w:r>
        <w:rPr>
          <w:rFonts w:hint="eastAsia"/>
        </w:rPr>
        <w:t>客户端。</w:t>
      </w:r>
    </w:p>
    <w:p w14:paraId="65053C72" w14:textId="325217C9" w:rsidR="004F4A78" w:rsidRDefault="004F4A78" w:rsidP="004F4A78">
      <w:r>
        <w:rPr>
          <w:rFonts w:hint="eastAsia"/>
        </w:rPr>
        <w:t>GuzzleHttp</w:t>
      </w:r>
      <w:r>
        <w:rPr>
          <w:rFonts w:hint="eastAsia"/>
        </w:rPr>
        <w:t>中文文档：</w:t>
      </w:r>
      <w:hyperlink r:id="rId11" w:history="1">
        <w:r>
          <w:rPr>
            <w:rStyle w:val="af4"/>
          </w:rPr>
          <w:t>https://guzzle-cn.readthedocs.io/zh_CN/latest/</w:t>
        </w:r>
      </w:hyperlink>
    </w:p>
    <w:p w14:paraId="126749BF" w14:textId="77777777" w:rsidR="004F4A78" w:rsidRPr="004F4A78" w:rsidRDefault="004F4A78" w:rsidP="004F4A78">
      <w:pPr>
        <w:rPr>
          <w:rFonts w:hint="eastAsia"/>
        </w:rPr>
      </w:pPr>
    </w:p>
    <w:sectPr w:rsidR="004F4A78" w:rsidRPr="004F4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BB866" w14:textId="77777777" w:rsidR="00B068DF" w:rsidRDefault="00B068DF" w:rsidP="00CC13AD">
      <w:r>
        <w:separator/>
      </w:r>
    </w:p>
  </w:endnote>
  <w:endnote w:type="continuationSeparator" w:id="0">
    <w:p w14:paraId="2B8C0471" w14:textId="77777777" w:rsidR="00B068DF" w:rsidRDefault="00B068DF" w:rsidP="00C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84474" w14:textId="77777777" w:rsidR="00B068DF" w:rsidRDefault="00B068DF" w:rsidP="00CC13AD">
      <w:r>
        <w:separator/>
      </w:r>
    </w:p>
  </w:footnote>
  <w:footnote w:type="continuationSeparator" w:id="0">
    <w:p w14:paraId="6EEEFDA5" w14:textId="77777777" w:rsidR="00B068DF" w:rsidRDefault="00B068DF" w:rsidP="00CC1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42E7955"/>
    <w:multiLevelType w:val="hybridMultilevel"/>
    <w:tmpl w:val="DF58B59C"/>
    <w:lvl w:ilvl="0" w:tplc="E3F49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5" w15:restartNumberingAfterBreak="0">
    <w:nsid w:val="160A2B43"/>
    <w:multiLevelType w:val="hybridMultilevel"/>
    <w:tmpl w:val="AD8C3F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27522CCF"/>
    <w:multiLevelType w:val="hybridMultilevel"/>
    <w:tmpl w:val="0A4EA9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53C441A">
      <w:numFmt w:val="bullet"/>
      <w:lvlText w:val="-"/>
      <w:lvlJc w:val="left"/>
      <w:pPr>
        <w:ind w:left="1200" w:hanging="360"/>
      </w:pPr>
      <w:rPr>
        <w:rFonts w:ascii="Courier New" w:eastAsia="宋体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abstractNum w:abstractNumId="25" w15:restartNumberingAfterBreak="0">
    <w:nsid w:val="79CC65F7"/>
    <w:multiLevelType w:val="hybridMultilevel"/>
    <w:tmpl w:val="DF8EDFE6"/>
    <w:lvl w:ilvl="0" w:tplc="40F8C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1"/>
  </w:num>
  <w:num w:numId="3">
    <w:abstractNumId w:val="17"/>
  </w:num>
  <w:num w:numId="4">
    <w:abstractNumId w:val="25"/>
  </w:num>
  <w:num w:numId="5">
    <w:abstractNumId w:val="15"/>
  </w:num>
  <w:num w:numId="6">
    <w:abstractNumId w:val="12"/>
  </w:num>
  <w:num w:numId="7">
    <w:abstractNumId w:val="3"/>
  </w:num>
  <w:num w:numId="8">
    <w:abstractNumId w:val="13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20"/>
  </w:num>
  <w:num w:numId="14">
    <w:abstractNumId w:val="23"/>
  </w:num>
  <w:num w:numId="15">
    <w:abstractNumId w:val="2"/>
  </w:num>
  <w:num w:numId="16">
    <w:abstractNumId w:val="22"/>
  </w:num>
  <w:num w:numId="17">
    <w:abstractNumId w:val="6"/>
  </w:num>
  <w:num w:numId="18">
    <w:abstractNumId w:val="18"/>
  </w:num>
  <w:num w:numId="19">
    <w:abstractNumId w:val="10"/>
  </w:num>
  <w:num w:numId="20">
    <w:abstractNumId w:val="0"/>
  </w:num>
  <w:num w:numId="21">
    <w:abstractNumId w:val="5"/>
  </w:num>
  <w:num w:numId="22">
    <w:abstractNumId w:val="7"/>
  </w:num>
  <w:num w:numId="23">
    <w:abstractNumId w:val="24"/>
  </w:num>
  <w:num w:numId="24">
    <w:abstractNumId w:val="19"/>
  </w:num>
  <w:num w:numId="25">
    <w:abstractNumId w:val="14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03"/>
    <w:rsid w:val="00004710"/>
    <w:rsid w:val="00011F97"/>
    <w:rsid w:val="000120BD"/>
    <w:rsid w:val="00013554"/>
    <w:rsid w:val="00013DF9"/>
    <w:rsid w:val="00020164"/>
    <w:rsid w:val="00024317"/>
    <w:rsid w:val="0004463C"/>
    <w:rsid w:val="00044741"/>
    <w:rsid w:val="00046620"/>
    <w:rsid w:val="00047C05"/>
    <w:rsid w:val="00050FC5"/>
    <w:rsid w:val="00052DD6"/>
    <w:rsid w:val="00053E04"/>
    <w:rsid w:val="00061D89"/>
    <w:rsid w:val="00063F82"/>
    <w:rsid w:val="000657D2"/>
    <w:rsid w:val="00066D05"/>
    <w:rsid w:val="00070B2D"/>
    <w:rsid w:val="000714D2"/>
    <w:rsid w:val="00073604"/>
    <w:rsid w:val="00073CB9"/>
    <w:rsid w:val="000745EA"/>
    <w:rsid w:val="0007666D"/>
    <w:rsid w:val="000804BA"/>
    <w:rsid w:val="0008068C"/>
    <w:rsid w:val="00080E1E"/>
    <w:rsid w:val="000856A2"/>
    <w:rsid w:val="00086816"/>
    <w:rsid w:val="00095C0A"/>
    <w:rsid w:val="00097C0D"/>
    <w:rsid w:val="000A0AF7"/>
    <w:rsid w:val="000A5B16"/>
    <w:rsid w:val="000B6DE2"/>
    <w:rsid w:val="000B72AA"/>
    <w:rsid w:val="000C3819"/>
    <w:rsid w:val="000C656B"/>
    <w:rsid w:val="000C6FA7"/>
    <w:rsid w:val="000D209C"/>
    <w:rsid w:val="000D3633"/>
    <w:rsid w:val="000D5560"/>
    <w:rsid w:val="000D6E17"/>
    <w:rsid w:val="000E0E7B"/>
    <w:rsid w:val="000E13EF"/>
    <w:rsid w:val="000E45AC"/>
    <w:rsid w:val="000F07CC"/>
    <w:rsid w:val="000F345D"/>
    <w:rsid w:val="000F4D00"/>
    <w:rsid w:val="00104870"/>
    <w:rsid w:val="00105ACF"/>
    <w:rsid w:val="00106351"/>
    <w:rsid w:val="00107371"/>
    <w:rsid w:val="00110685"/>
    <w:rsid w:val="001114E4"/>
    <w:rsid w:val="00113AB1"/>
    <w:rsid w:val="001141DB"/>
    <w:rsid w:val="00121FE9"/>
    <w:rsid w:val="0012264B"/>
    <w:rsid w:val="00127D4B"/>
    <w:rsid w:val="00134EB3"/>
    <w:rsid w:val="00136CC1"/>
    <w:rsid w:val="00150804"/>
    <w:rsid w:val="001514F3"/>
    <w:rsid w:val="00151591"/>
    <w:rsid w:val="001528FE"/>
    <w:rsid w:val="00157127"/>
    <w:rsid w:val="00157154"/>
    <w:rsid w:val="00165419"/>
    <w:rsid w:val="00167399"/>
    <w:rsid w:val="00167EE3"/>
    <w:rsid w:val="00170C9E"/>
    <w:rsid w:val="001721F1"/>
    <w:rsid w:val="0017661B"/>
    <w:rsid w:val="00177A45"/>
    <w:rsid w:val="00177B97"/>
    <w:rsid w:val="00177E1D"/>
    <w:rsid w:val="00180091"/>
    <w:rsid w:val="00180981"/>
    <w:rsid w:val="001822C2"/>
    <w:rsid w:val="00190EAF"/>
    <w:rsid w:val="001932B0"/>
    <w:rsid w:val="001933FF"/>
    <w:rsid w:val="0019372F"/>
    <w:rsid w:val="001947B8"/>
    <w:rsid w:val="001950C9"/>
    <w:rsid w:val="00195344"/>
    <w:rsid w:val="00197857"/>
    <w:rsid w:val="001A0D4A"/>
    <w:rsid w:val="001B10A8"/>
    <w:rsid w:val="001B2ECA"/>
    <w:rsid w:val="001B6548"/>
    <w:rsid w:val="001B6E3D"/>
    <w:rsid w:val="001B75EA"/>
    <w:rsid w:val="001C2AFD"/>
    <w:rsid w:val="001C31DE"/>
    <w:rsid w:val="001C45A7"/>
    <w:rsid w:val="001C7E07"/>
    <w:rsid w:val="001D1301"/>
    <w:rsid w:val="001D13C4"/>
    <w:rsid w:val="001D1DC2"/>
    <w:rsid w:val="001D2820"/>
    <w:rsid w:val="001D38FE"/>
    <w:rsid w:val="001D3F33"/>
    <w:rsid w:val="001D477D"/>
    <w:rsid w:val="001D4AB0"/>
    <w:rsid w:val="001D58B1"/>
    <w:rsid w:val="001D6EC9"/>
    <w:rsid w:val="001D7B5A"/>
    <w:rsid w:val="001E309B"/>
    <w:rsid w:val="001E427E"/>
    <w:rsid w:val="001E442B"/>
    <w:rsid w:val="001E7093"/>
    <w:rsid w:val="001E74EF"/>
    <w:rsid w:val="001E772D"/>
    <w:rsid w:val="001F4E2C"/>
    <w:rsid w:val="001F7F26"/>
    <w:rsid w:val="0020027D"/>
    <w:rsid w:val="00207F48"/>
    <w:rsid w:val="00213690"/>
    <w:rsid w:val="00214DE2"/>
    <w:rsid w:val="002217FD"/>
    <w:rsid w:val="00223681"/>
    <w:rsid w:val="00225299"/>
    <w:rsid w:val="00227310"/>
    <w:rsid w:val="002304A1"/>
    <w:rsid w:val="00230652"/>
    <w:rsid w:val="00233407"/>
    <w:rsid w:val="00234383"/>
    <w:rsid w:val="002361C5"/>
    <w:rsid w:val="002402DD"/>
    <w:rsid w:val="00240A13"/>
    <w:rsid w:val="00241480"/>
    <w:rsid w:val="00241A84"/>
    <w:rsid w:val="00242AC0"/>
    <w:rsid w:val="002437B8"/>
    <w:rsid w:val="002447C5"/>
    <w:rsid w:val="002459F0"/>
    <w:rsid w:val="00246627"/>
    <w:rsid w:val="002476C4"/>
    <w:rsid w:val="00247F5C"/>
    <w:rsid w:val="002548D4"/>
    <w:rsid w:val="00254F29"/>
    <w:rsid w:val="00260ADE"/>
    <w:rsid w:val="00272DDC"/>
    <w:rsid w:val="00274665"/>
    <w:rsid w:val="00274C33"/>
    <w:rsid w:val="00275895"/>
    <w:rsid w:val="00276E36"/>
    <w:rsid w:val="00277C6F"/>
    <w:rsid w:val="00287B27"/>
    <w:rsid w:val="00291459"/>
    <w:rsid w:val="002919BE"/>
    <w:rsid w:val="00294A4A"/>
    <w:rsid w:val="00296316"/>
    <w:rsid w:val="00296B2B"/>
    <w:rsid w:val="002A3042"/>
    <w:rsid w:val="002A69D9"/>
    <w:rsid w:val="002A7AD6"/>
    <w:rsid w:val="002B004E"/>
    <w:rsid w:val="002B0A99"/>
    <w:rsid w:val="002B69D9"/>
    <w:rsid w:val="002C2348"/>
    <w:rsid w:val="002D2724"/>
    <w:rsid w:val="002D32F8"/>
    <w:rsid w:val="002D3F57"/>
    <w:rsid w:val="002D41B7"/>
    <w:rsid w:val="002D77B4"/>
    <w:rsid w:val="002E30F0"/>
    <w:rsid w:val="002E6A3F"/>
    <w:rsid w:val="002F2103"/>
    <w:rsid w:val="002F21F1"/>
    <w:rsid w:val="002F2E1A"/>
    <w:rsid w:val="002F6792"/>
    <w:rsid w:val="00302F52"/>
    <w:rsid w:val="00305A5D"/>
    <w:rsid w:val="0030683D"/>
    <w:rsid w:val="003167B2"/>
    <w:rsid w:val="003200F9"/>
    <w:rsid w:val="00321963"/>
    <w:rsid w:val="003220D2"/>
    <w:rsid w:val="003239DB"/>
    <w:rsid w:val="00327E72"/>
    <w:rsid w:val="00337563"/>
    <w:rsid w:val="00340618"/>
    <w:rsid w:val="0034635F"/>
    <w:rsid w:val="003501BA"/>
    <w:rsid w:val="00353E97"/>
    <w:rsid w:val="003545E6"/>
    <w:rsid w:val="003574F4"/>
    <w:rsid w:val="003651EF"/>
    <w:rsid w:val="00365E44"/>
    <w:rsid w:val="00371F88"/>
    <w:rsid w:val="00377AF5"/>
    <w:rsid w:val="0038009B"/>
    <w:rsid w:val="0038055A"/>
    <w:rsid w:val="00383830"/>
    <w:rsid w:val="0039146C"/>
    <w:rsid w:val="00391817"/>
    <w:rsid w:val="003945CF"/>
    <w:rsid w:val="003A1B5F"/>
    <w:rsid w:val="003B02DE"/>
    <w:rsid w:val="003B04EE"/>
    <w:rsid w:val="003B44E8"/>
    <w:rsid w:val="003B4904"/>
    <w:rsid w:val="003B58C9"/>
    <w:rsid w:val="003C0E46"/>
    <w:rsid w:val="003C1041"/>
    <w:rsid w:val="003C35D0"/>
    <w:rsid w:val="003C3D7E"/>
    <w:rsid w:val="003D5F10"/>
    <w:rsid w:val="003E15FC"/>
    <w:rsid w:val="003E70C4"/>
    <w:rsid w:val="003F1EB8"/>
    <w:rsid w:val="003F267F"/>
    <w:rsid w:val="003F6234"/>
    <w:rsid w:val="003F7614"/>
    <w:rsid w:val="00400D00"/>
    <w:rsid w:val="00401C30"/>
    <w:rsid w:val="00401EB7"/>
    <w:rsid w:val="00401FB7"/>
    <w:rsid w:val="0040219E"/>
    <w:rsid w:val="00405B46"/>
    <w:rsid w:val="00406662"/>
    <w:rsid w:val="004106AB"/>
    <w:rsid w:val="004132D0"/>
    <w:rsid w:val="00413C5D"/>
    <w:rsid w:val="00417CA3"/>
    <w:rsid w:val="00427B1C"/>
    <w:rsid w:val="00431881"/>
    <w:rsid w:val="00431A28"/>
    <w:rsid w:val="0043201A"/>
    <w:rsid w:val="004320B2"/>
    <w:rsid w:val="00432715"/>
    <w:rsid w:val="004327C4"/>
    <w:rsid w:val="00434DE1"/>
    <w:rsid w:val="00437A50"/>
    <w:rsid w:val="00440C3E"/>
    <w:rsid w:val="00444F4E"/>
    <w:rsid w:val="00446C9F"/>
    <w:rsid w:val="00450024"/>
    <w:rsid w:val="004524E7"/>
    <w:rsid w:val="0045320C"/>
    <w:rsid w:val="00453FB8"/>
    <w:rsid w:val="00454207"/>
    <w:rsid w:val="00455D2C"/>
    <w:rsid w:val="0045623C"/>
    <w:rsid w:val="0046058C"/>
    <w:rsid w:val="00463512"/>
    <w:rsid w:val="00463A68"/>
    <w:rsid w:val="004656E1"/>
    <w:rsid w:val="004672EB"/>
    <w:rsid w:val="004707A9"/>
    <w:rsid w:val="004736B2"/>
    <w:rsid w:val="004758C7"/>
    <w:rsid w:val="0048324A"/>
    <w:rsid w:val="00486F61"/>
    <w:rsid w:val="004879E3"/>
    <w:rsid w:val="00490735"/>
    <w:rsid w:val="00497BDB"/>
    <w:rsid w:val="004A1761"/>
    <w:rsid w:val="004A73EA"/>
    <w:rsid w:val="004B0E68"/>
    <w:rsid w:val="004B57F8"/>
    <w:rsid w:val="004C001A"/>
    <w:rsid w:val="004C39DD"/>
    <w:rsid w:val="004C7248"/>
    <w:rsid w:val="004D1F3E"/>
    <w:rsid w:val="004D2A1F"/>
    <w:rsid w:val="004D2DB6"/>
    <w:rsid w:val="004D67CD"/>
    <w:rsid w:val="004E0923"/>
    <w:rsid w:val="004E0DA0"/>
    <w:rsid w:val="004E36C4"/>
    <w:rsid w:val="004E74E0"/>
    <w:rsid w:val="004F19CB"/>
    <w:rsid w:val="004F43C0"/>
    <w:rsid w:val="004F4A78"/>
    <w:rsid w:val="004F4F0E"/>
    <w:rsid w:val="004F50DC"/>
    <w:rsid w:val="005068CB"/>
    <w:rsid w:val="00513E66"/>
    <w:rsid w:val="00514CC4"/>
    <w:rsid w:val="00517806"/>
    <w:rsid w:val="00520624"/>
    <w:rsid w:val="005253E1"/>
    <w:rsid w:val="00532610"/>
    <w:rsid w:val="005336D7"/>
    <w:rsid w:val="00533C12"/>
    <w:rsid w:val="0053795A"/>
    <w:rsid w:val="00540A5D"/>
    <w:rsid w:val="00542540"/>
    <w:rsid w:val="00555C8F"/>
    <w:rsid w:val="005630F9"/>
    <w:rsid w:val="00564BFB"/>
    <w:rsid w:val="0056513A"/>
    <w:rsid w:val="005747AC"/>
    <w:rsid w:val="005809DF"/>
    <w:rsid w:val="00583C56"/>
    <w:rsid w:val="005844C4"/>
    <w:rsid w:val="00590069"/>
    <w:rsid w:val="005924FB"/>
    <w:rsid w:val="005930AA"/>
    <w:rsid w:val="00594C41"/>
    <w:rsid w:val="00595DCA"/>
    <w:rsid w:val="005966AF"/>
    <w:rsid w:val="00597CFA"/>
    <w:rsid w:val="005B20F2"/>
    <w:rsid w:val="005B3D6F"/>
    <w:rsid w:val="005B7018"/>
    <w:rsid w:val="005C5637"/>
    <w:rsid w:val="005C6CF4"/>
    <w:rsid w:val="005C730A"/>
    <w:rsid w:val="005C7CF1"/>
    <w:rsid w:val="005D139D"/>
    <w:rsid w:val="005D17E0"/>
    <w:rsid w:val="005D2B3D"/>
    <w:rsid w:val="005D3003"/>
    <w:rsid w:val="005D3F83"/>
    <w:rsid w:val="005D6E7B"/>
    <w:rsid w:val="005D723A"/>
    <w:rsid w:val="005E0454"/>
    <w:rsid w:val="005E11F0"/>
    <w:rsid w:val="005E1254"/>
    <w:rsid w:val="005E4475"/>
    <w:rsid w:val="005E4621"/>
    <w:rsid w:val="005E5A4D"/>
    <w:rsid w:val="005F12E0"/>
    <w:rsid w:val="005F4D81"/>
    <w:rsid w:val="005F5B9D"/>
    <w:rsid w:val="005F74BE"/>
    <w:rsid w:val="00601E2D"/>
    <w:rsid w:val="0060351B"/>
    <w:rsid w:val="006042AE"/>
    <w:rsid w:val="00606A51"/>
    <w:rsid w:val="006074DB"/>
    <w:rsid w:val="00610B58"/>
    <w:rsid w:val="006141C2"/>
    <w:rsid w:val="00620BD4"/>
    <w:rsid w:val="00626878"/>
    <w:rsid w:val="0062721F"/>
    <w:rsid w:val="006364CC"/>
    <w:rsid w:val="00642B33"/>
    <w:rsid w:val="0064445B"/>
    <w:rsid w:val="0064549F"/>
    <w:rsid w:val="00646149"/>
    <w:rsid w:val="006530C1"/>
    <w:rsid w:val="006533DE"/>
    <w:rsid w:val="0065515B"/>
    <w:rsid w:val="00656543"/>
    <w:rsid w:val="0066182C"/>
    <w:rsid w:val="00663FBB"/>
    <w:rsid w:val="00664C3C"/>
    <w:rsid w:val="00666491"/>
    <w:rsid w:val="006677C7"/>
    <w:rsid w:val="006679B8"/>
    <w:rsid w:val="00671378"/>
    <w:rsid w:val="0067493A"/>
    <w:rsid w:val="00675A64"/>
    <w:rsid w:val="00680256"/>
    <w:rsid w:val="006832FC"/>
    <w:rsid w:val="006840F0"/>
    <w:rsid w:val="00686877"/>
    <w:rsid w:val="006903D5"/>
    <w:rsid w:val="00691BE8"/>
    <w:rsid w:val="0069648D"/>
    <w:rsid w:val="00696B0A"/>
    <w:rsid w:val="00697131"/>
    <w:rsid w:val="006A0BFA"/>
    <w:rsid w:val="006A358B"/>
    <w:rsid w:val="006A5FD7"/>
    <w:rsid w:val="006B0F9D"/>
    <w:rsid w:val="006B47CC"/>
    <w:rsid w:val="006B5792"/>
    <w:rsid w:val="006B65C7"/>
    <w:rsid w:val="006B7E16"/>
    <w:rsid w:val="006C135F"/>
    <w:rsid w:val="006C1BAF"/>
    <w:rsid w:val="006C2A73"/>
    <w:rsid w:val="006C3135"/>
    <w:rsid w:val="006C3B0F"/>
    <w:rsid w:val="006C5D29"/>
    <w:rsid w:val="006C6B7F"/>
    <w:rsid w:val="006D2DD0"/>
    <w:rsid w:val="006D5451"/>
    <w:rsid w:val="006E03BF"/>
    <w:rsid w:val="006E3CE8"/>
    <w:rsid w:val="006E5C4C"/>
    <w:rsid w:val="006E666D"/>
    <w:rsid w:val="006F0BDD"/>
    <w:rsid w:val="006F1953"/>
    <w:rsid w:val="006F1B13"/>
    <w:rsid w:val="006F22A7"/>
    <w:rsid w:val="006F5833"/>
    <w:rsid w:val="007003FA"/>
    <w:rsid w:val="00700E8A"/>
    <w:rsid w:val="00701422"/>
    <w:rsid w:val="00701426"/>
    <w:rsid w:val="00701FFB"/>
    <w:rsid w:val="00702BD3"/>
    <w:rsid w:val="00705E18"/>
    <w:rsid w:val="00706D27"/>
    <w:rsid w:val="00711048"/>
    <w:rsid w:val="00711107"/>
    <w:rsid w:val="007262ED"/>
    <w:rsid w:val="00727CAA"/>
    <w:rsid w:val="0073029B"/>
    <w:rsid w:val="00734688"/>
    <w:rsid w:val="0073789E"/>
    <w:rsid w:val="0074517D"/>
    <w:rsid w:val="00745F6C"/>
    <w:rsid w:val="00747FF0"/>
    <w:rsid w:val="00760075"/>
    <w:rsid w:val="00763E99"/>
    <w:rsid w:val="007666A5"/>
    <w:rsid w:val="0077065B"/>
    <w:rsid w:val="00773DBB"/>
    <w:rsid w:val="00775D6C"/>
    <w:rsid w:val="00776614"/>
    <w:rsid w:val="00782FA9"/>
    <w:rsid w:val="00783BC4"/>
    <w:rsid w:val="00786990"/>
    <w:rsid w:val="007872EE"/>
    <w:rsid w:val="007931C3"/>
    <w:rsid w:val="0079610E"/>
    <w:rsid w:val="007A0157"/>
    <w:rsid w:val="007A02B5"/>
    <w:rsid w:val="007A46EC"/>
    <w:rsid w:val="007A54D3"/>
    <w:rsid w:val="007A6557"/>
    <w:rsid w:val="007C16E7"/>
    <w:rsid w:val="007D7CAB"/>
    <w:rsid w:val="007E272F"/>
    <w:rsid w:val="007E281C"/>
    <w:rsid w:val="007E5B4E"/>
    <w:rsid w:val="007F20C4"/>
    <w:rsid w:val="007F25AB"/>
    <w:rsid w:val="007F4CE2"/>
    <w:rsid w:val="007F5B25"/>
    <w:rsid w:val="00803951"/>
    <w:rsid w:val="0080401E"/>
    <w:rsid w:val="00804A18"/>
    <w:rsid w:val="00815F7B"/>
    <w:rsid w:val="00816A28"/>
    <w:rsid w:val="008238AC"/>
    <w:rsid w:val="00825D58"/>
    <w:rsid w:val="00830277"/>
    <w:rsid w:val="00830666"/>
    <w:rsid w:val="00831C88"/>
    <w:rsid w:val="00837DDA"/>
    <w:rsid w:val="00843B59"/>
    <w:rsid w:val="00844048"/>
    <w:rsid w:val="008459E3"/>
    <w:rsid w:val="0084621F"/>
    <w:rsid w:val="008536EF"/>
    <w:rsid w:val="00855C43"/>
    <w:rsid w:val="00860322"/>
    <w:rsid w:val="00863C35"/>
    <w:rsid w:val="008659FB"/>
    <w:rsid w:val="00866E43"/>
    <w:rsid w:val="00867E77"/>
    <w:rsid w:val="00873E01"/>
    <w:rsid w:val="00876CDA"/>
    <w:rsid w:val="0088031F"/>
    <w:rsid w:val="00881BB5"/>
    <w:rsid w:val="0088413B"/>
    <w:rsid w:val="00885F24"/>
    <w:rsid w:val="00896395"/>
    <w:rsid w:val="00896EF2"/>
    <w:rsid w:val="008A3736"/>
    <w:rsid w:val="008A3AC9"/>
    <w:rsid w:val="008A3C85"/>
    <w:rsid w:val="008B089B"/>
    <w:rsid w:val="008B294D"/>
    <w:rsid w:val="008B3D54"/>
    <w:rsid w:val="008B4E38"/>
    <w:rsid w:val="008B517A"/>
    <w:rsid w:val="008D1976"/>
    <w:rsid w:val="008D1F8D"/>
    <w:rsid w:val="008D3728"/>
    <w:rsid w:val="008D4280"/>
    <w:rsid w:val="008E0B46"/>
    <w:rsid w:val="008E265A"/>
    <w:rsid w:val="008F01A9"/>
    <w:rsid w:val="008F0306"/>
    <w:rsid w:val="008F237F"/>
    <w:rsid w:val="008F35BE"/>
    <w:rsid w:val="008F36D3"/>
    <w:rsid w:val="008F52BF"/>
    <w:rsid w:val="008F7767"/>
    <w:rsid w:val="008F788D"/>
    <w:rsid w:val="00903418"/>
    <w:rsid w:val="00904C77"/>
    <w:rsid w:val="00911BFD"/>
    <w:rsid w:val="00912B85"/>
    <w:rsid w:val="009159DF"/>
    <w:rsid w:val="009228D6"/>
    <w:rsid w:val="009231D7"/>
    <w:rsid w:val="0092436C"/>
    <w:rsid w:val="009248D9"/>
    <w:rsid w:val="00924AE9"/>
    <w:rsid w:val="00926949"/>
    <w:rsid w:val="00931844"/>
    <w:rsid w:val="0093189C"/>
    <w:rsid w:val="00934A19"/>
    <w:rsid w:val="009379E3"/>
    <w:rsid w:val="009420F0"/>
    <w:rsid w:val="00942C01"/>
    <w:rsid w:val="00945DAF"/>
    <w:rsid w:val="00946A1A"/>
    <w:rsid w:val="00950853"/>
    <w:rsid w:val="0095112E"/>
    <w:rsid w:val="00957621"/>
    <w:rsid w:val="00957740"/>
    <w:rsid w:val="00957921"/>
    <w:rsid w:val="00966D67"/>
    <w:rsid w:val="0096755F"/>
    <w:rsid w:val="009703B3"/>
    <w:rsid w:val="00970F58"/>
    <w:rsid w:val="00971187"/>
    <w:rsid w:val="009735C1"/>
    <w:rsid w:val="009747FB"/>
    <w:rsid w:val="00975E7B"/>
    <w:rsid w:val="009871C2"/>
    <w:rsid w:val="00990441"/>
    <w:rsid w:val="00990582"/>
    <w:rsid w:val="009907D0"/>
    <w:rsid w:val="009934CF"/>
    <w:rsid w:val="00994A72"/>
    <w:rsid w:val="009A0652"/>
    <w:rsid w:val="009A2017"/>
    <w:rsid w:val="009A26B7"/>
    <w:rsid w:val="009A313A"/>
    <w:rsid w:val="009A63F1"/>
    <w:rsid w:val="009B3A7C"/>
    <w:rsid w:val="009B578E"/>
    <w:rsid w:val="009B5B8F"/>
    <w:rsid w:val="009C15CB"/>
    <w:rsid w:val="009C47F5"/>
    <w:rsid w:val="009D00EF"/>
    <w:rsid w:val="009D20A4"/>
    <w:rsid w:val="009D381C"/>
    <w:rsid w:val="009D6ABC"/>
    <w:rsid w:val="009E0578"/>
    <w:rsid w:val="009E3DA8"/>
    <w:rsid w:val="009E51F4"/>
    <w:rsid w:val="009F31BC"/>
    <w:rsid w:val="009F34AD"/>
    <w:rsid w:val="009F6B04"/>
    <w:rsid w:val="009F73EB"/>
    <w:rsid w:val="00A06614"/>
    <w:rsid w:val="00A11457"/>
    <w:rsid w:val="00A1162E"/>
    <w:rsid w:val="00A12E0E"/>
    <w:rsid w:val="00A1590D"/>
    <w:rsid w:val="00A15AFA"/>
    <w:rsid w:val="00A17814"/>
    <w:rsid w:val="00A21089"/>
    <w:rsid w:val="00A210C8"/>
    <w:rsid w:val="00A219F0"/>
    <w:rsid w:val="00A25CF1"/>
    <w:rsid w:val="00A27EF0"/>
    <w:rsid w:val="00A326BF"/>
    <w:rsid w:val="00A32797"/>
    <w:rsid w:val="00A3749C"/>
    <w:rsid w:val="00A41C91"/>
    <w:rsid w:val="00A43207"/>
    <w:rsid w:val="00A43DDD"/>
    <w:rsid w:val="00A46905"/>
    <w:rsid w:val="00A4784A"/>
    <w:rsid w:val="00A47F39"/>
    <w:rsid w:val="00A527E3"/>
    <w:rsid w:val="00A604E0"/>
    <w:rsid w:val="00A64E00"/>
    <w:rsid w:val="00A72D49"/>
    <w:rsid w:val="00A81916"/>
    <w:rsid w:val="00A81D76"/>
    <w:rsid w:val="00A86E5F"/>
    <w:rsid w:val="00A928F1"/>
    <w:rsid w:val="00A940F5"/>
    <w:rsid w:val="00A95DB6"/>
    <w:rsid w:val="00AA02C6"/>
    <w:rsid w:val="00AA05A0"/>
    <w:rsid w:val="00AA1488"/>
    <w:rsid w:val="00AA79C1"/>
    <w:rsid w:val="00AB2D79"/>
    <w:rsid w:val="00AB3A4B"/>
    <w:rsid w:val="00AB5326"/>
    <w:rsid w:val="00AB71F0"/>
    <w:rsid w:val="00AC48B5"/>
    <w:rsid w:val="00AC7DDB"/>
    <w:rsid w:val="00AD1A9E"/>
    <w:rsid w:val="00AD2B3B"/>
    <w:rsid w:val="00AD336B"/>
    <w:rsid w:val="00AD5125"/>
    <w:rsid w:val="00AD6E04"/>
    <w:rsid w:val="00AE225E"/>
    <w:rsid w:val="00AE62E3"/>
    <w:rsid w:val="00AF181F"/>
    <w:rsid w:val="00AF1E18"/>
    <w:rsid w:val="00AF348B"/>
    <w:rsid w:val="00B039B4"/>
    <w:rsid w:val="00B05291"/>
    <w:rsid w:val="00B068DF"/>
    <w:rsid w:val="00B0768F"/>
    <w:rsid w:val="00B07F56"/>
    <w:rsid w:val="00B10043"/>
    <w:rsid w:val="00B10A8C"/>
    <w:rsid w:val="00B1557E"/>
    <w:rsid w:val="00B16400"/>
    <w:rsid w:val="00B24841"/>
    <w:rsid w:val="00B269D1"/>
    <w:rsid w:val="00B2759E"/>
    <w:rsid w:val="00B35FA8"/>
    <w:rsid w:val="00B363AC"/>
    <w:rsid w:val="00B369E4"/>
    <w:rsid w:val="00B36AF6"/>
    <w:rsid w:val="00B40DA6"/>
    <w:rsid w:val="00B43889"/>
    <w:rsid w:val="00B502DB"/>
    <w:rsid w:val="00B52ABC"/>
    <w:rsid w:val="00B55762"/>
    <w:rsid w:val="00B56A42"/>
    <w:rsid w:val="00B56A8F"/>
    <w:rsid w:val="00B573E0"/>
    <w:rsid w:val="00B60DCA"/>
    <w:rsid w:val="00B62687"/>
    <w:rsid w:val="00B66D3D"/>
    <w:rsid w:val="00B70956"/>
    <w:rsid w:val="00B71A9E"/>
    <w:rsid w:val="00B760BA"/>
    <w:rsid w:val="00B77D8B"/>
    <w:rsid w:val="00B83706"/>
    <w:rsid w:val="00B8476B"/>
    <w:rsid w:val="00B84E5C"/>
    <w:rsid w:val="00B90986"/>
    <w:rsid w:val="00B916EF"/>
    <w:rsid w:val="00B9613D"/>
    <w:rsid w:val="00BA2296"/>
    <w:rsid w:val="00BA22DE"/>
    <w:rsid w:val="00BA2360"/>
    <w:rsid w:val="00BB1A6E"/>
    <w:rsid w:val="00BB32FB"/>
    <w:rsid w:val="00BB5E4E"/>
    <w:rsid w:val="00BC4EAE"/>
    <w:rsid w:val="00BC679B"/>
    <w:rsid w:val="00BC75B2"/>
    <w:rsid w:val="00BD00DC"/>
    <w:rsid w:val="00BD27E4"/>
    <w:rsid w:val="00BD28C2"/>
    <w:rsid w:val="00BD2D32"/>
    <w:rsid w:val="00BD3B19"/>
    <w:rsid w:val="00BD64D0"/>
    <w:rsid w:val="00BD76B2"/>
    <w:rsid w:val="00BE217A"/>
    <w:rsid w:val="00BE733A"/>
    <w:rsid w:val="00BF2703"/>
    <w:rsid w:val="00BF4918"/>
    <w:rsid w:val="00BF4FB4"/>
    <w:rsid w:val="00C05328"/>
    <w:rsid w:val="00C10AD1"/>
    <w:rsid w:val="00C10D1D"/>
    <w:rsid w:val="00C1164E"/>
    <w:rsid w:val="00C13F97"/>
    <w:rsid w:val="00C16069"/>
    <w:rsid w:val="00C23EF4"/>
    <w:rsid w:val="00C25A08"/>
    <w:rsid w:val="00C27039"/>
    <w:rsid w:val="00C30555"/>
    <w:rsid w:val="00C31D38"/>
    <w:rsid w:val="00C32370"/>
    <w:rsid w:val="00C36272"/>
    <w:rsid w:val="00C4022E"/>
    <w:rsid w:val="00C412FF"/>
    <w:rsid w:val="00C442C3"/>
    <w:rsid w:val="00C458BE"/>
    <w:rsid w:val="00C45AC3"/>
    <w:rsid w:val="00C47B57"/>
    <w:rsid w:val="00C53AC5"/>
    <w:rsid w:val="00C57368"/>
    <w:rsid w:val="00C6174F"/>
    <w:rsid w:val="00C63D71"/>
    <w:rsid w:val="00C64CB1"/>
    <w:rsid w:val="00C67AB7"/>
    <w:rsid w:val="00C71212"/>
    <w:rsid w:val="00C729CF"/>
    <w:rsid w:val="00C72AC4"/>
    <w:rsid w:val="00C762D7"/>
    <w:rsid w:val="00C81234"/>
    <w:rsid w:val="00C81FD8"/>
    <w:rsid w:val="00C82509"/>
    <w:rsid w:val="00C84EF6"/>
    <w:rsid w:val="00C85F78"/>
    <w:rsid w:val="00C86130"/>
    <w:rsid w:val="00C927B4"/>
    <w:rsid w:val="00C964AC"/>
    <w:rsid w:val="00C97C12"/>
    <w:rsid w:val="00CA04D6"/>
    <w:rsid w:val="00CA2412"/>
    <w:rsid w:val="00CA49B3"/>
    <w:rsid w:val="00CA4E9D"/>
    <w:rsid w:val="00CA596F"/>
    <w:rsid w:val="00CA5E90"/>
    <w:rsid w:val="00CB0A25"/>
    <w:rsid w:val="00CB1D0D"/>
    <w:rsid w:val="00CC0757"/>
    <w:rsid w:val="00CC0E99"/>
    <w:rsid w:val="00CC0EEC"/>
    <w:rsid w:val="00CC13AD"/>
    <w:rsid w:val="00CC1FBA"/>
    <w:rsid w:val="00CC2FF1"/>
    <w:rsid w:val="00CC36C0"/>
    <w:rsid w:val="00CC45D6"/>
    <w:rsid w:val="00CC67C5"/>
    <w:rsid w:val="00CC6801"/>
    <w:rsid w:val="00CD7ED5"/>
    <w:rsid w:val="00CE65A2"/>
    <w:rsid w:val="00CE722E"/>
    <w:rsid w:val="00CF3BCF"/>
    <w:rsid w:val="00CF47A3"/>
    <w:rsid w:val="00CF4EB6"/>
    <w:rsid w:val="00CF5A81"/>
    <w:rsid w:val="00D002A1"/>
    <w:rsid w:val="00D00D76"/>
    <w:rsid w:val="00D0276E"/>
    <w:rsid w:val="00D04507"/>
    <w:rsid w:val="00D05920"/>
    <w:rsid w:val="00D10075"/>
    <w:rsid w:val="00D100D3"/>
    <w:rsid w:val="00D10C9D"/>
    <w:rsid w:val="00D14220"/>
    <w:rsid w:val="00D14EBB"/>
    <w:rsid w:val="00D2006E"/>
    <w:rsid w:val="00D21B50"/>
    <w:rsid w:val="00D22C27"/>
    <w:rsid w:val="00D22D9B"/>
    <w:rsid w:val="00D2315B"/>
    <w:rsid w:val="00D2345A"/>
    <w:rsid w:val="00D234D5"/>
    <w:rsid w:val="00D23D8E"/>
    <w:rsid w:val="00D34175"/>
    <w:rsid w:val="00D41E1D"/>
    <w:rsid w:val="00D46DCF"/>
    <w:rsid w:val="00D52984"/>
    <w:rsid w:val="00D571CB"/>
    <w:rsid w:val="00D620AB"/>
    <w:rsid w:val="00D7240B"/>
    <w:rsid w:val="00D72483"/>
    <w:rsid w:val="00D753FA"/>
    <w:rsid w:val="00D83B42"/>
    <w:rsid w:val="00D85441"/>
    <w:rsid w:val="00D869C1"/>
    <w:rsid w:val="00D875CB"/>
    <w:rsid w:val="00D93EDD"/>
    <w:rsid w:val="00D96098"/>
    <w:rsid w:val="00DA0297"/>
    <w:rsid w:val="00DA06E3"/>
    <w:rsid w:val="00DA0C34"/>
    <w:rsid w:val="00DA7918"/>
    <w:rsid w:val="00DA7EB3"/>
    <w:rsid w:val="00DB19F0"/>
    <w:rsid w:val="00DB586E"/>
    <w:rsid w:val="00DB70E6"/>
    <w:rsid w:val="00DB790A"/>
    <w:rsid w:val="00DC021F"/>
    <w:rsid w:val="00DC74EC"/>
    <w:rsid w:val="00DD0F4F"/>
    <w:rsid w:val="00DD603E"/>
    <w:rsid w:val="00DE5090"/>
    <w:rsid w:val="00DE53F3"/>
    <w:rsid w:val="00DE57BB"/>
    <w:rsid w:val="00DE6F2E"/>
    <w:rsid w:val="00DF2F7B"/>
    <w:rsid w:val="00DF3FAE"/>
    <w:rsid w:val="00DF738A"/>
    <w:rsid w:val="00E045B2"/>
    <w:rsid w:val="00E06497"/>
    <w:rsid w:val="00E06832"/>
    <w:rsid w:val="00E0759A"/>
    <w:rsid w:val="00E101C7"/>
    <w:rsid w:val="00E10E76"/>
    <w:rsid w:val="00E11615"/>
    <w:rsid w:val="00E12A1F"/>
    <w:rsid w:val="00E160AB"/>
    <w:rsid w:val="00E209FD"/>
    <w:rsid w:val="00E22FC2"/>
    <w:rsid w:val="00E231C8"/>
    <w:rsid w:val="00E26439"/>
    <w:rsid w:val="00E27B25"/>
    <w:rsid w:val="00E32F98"/>
    <w:rsid w:val="00E36A38"/>
    <w:rsid w:val="00E40AB7"/>
    <w:rsid w:val="00E42732"/>
    <w:rsid w:val="00E44F27"/>
    <w:rsid w:val="00E455B5"/>
    <w:rsid w:val="00E46E22"/>
    <w:rsid w:val="00E475B2"/>
    <w:rsid w:val="00E476B8"/>
    <w:rsid w:val="00E512A0"/>
    <w:rsid w:val="00E52773"/>
    <w:rsid w:val="00E53F28"/>
    <w:rsid w:val="00E54262"/>
    <w:rsid w:val="00E560AF"/>
    <w:rsid w:val="00E6023B"/>
    <w:rsid w:val="00E60EC9"/>
    <w:rsid w:val="00E61F49"/>
    <w:rsid w:val="00E64E00"/>
    <w:rsid w:val="00E70325"/>
    <w:rsid w:val="00E71CD5"/>
    <w:rsid w:val="00E73D88"/>
    <w:rsid w:val="00E74C8E"/>
    <w:rsid w:val="00E80983"/>
    <w:rsid w:val="00E82646"/>
    <w:rsid w:val="00E8356C"/>
    <w:rsid w:val="00E8407A"/>
    <w:rsid w:val="00E87414"/>
    <w:rsid w:val="00E9095D"/>
    <w:rsid w:val="00E91F13"/>
    <w:rsid w:val="00E93131"/>
    <w:rsid w:val="00E9354F"/>
    <w:rsid w:val="00E94C11"/>
    <w:rsid w:val="00E94D31"/>
    <w:rsid w:val="00E96256"/>
    <w:rsid w:val="00EA0CDB"/>
    <w:rsid w:val="00EA25BA"/>
    <w:rsid w:val="00EA2A21"/>
    <w:rsid w:val="00EA48F0"/>
    <w:rsid w:val="00EA4D56"/>
    <w:rsid w:val="00EB182F"/>
    <w:rsid w:val="00EB24F7"/>
    <w:rsid w:val="00EB7062"/>
    <w:rsid w:val="00EC0883"/>
    <w:rsid w:val="00EC2857"/>
    <w:rsid w:val="00EC351E"/>
    <w:rsid w:val="00EC5088"/>
    <w:rsid w:val="00EC7B63"/>
    <w:rsid w:val="00ED2081"/>
    <w:rsid w:val="00ED3709"/>
    <w:rsid w:val="00EE28AA"/>
    <w:rsid w:val="00EE3367"/>
    <w:rsid w:val="00EE451B"/>
    <w:rsid w:val="00EE7271"/>
    <w:rsid w:val="00EE7B71"/>
    <w:rsid w:val="00EF0718"/>
    <w:rsid w:val="00EF16DF"/>
    <w:rsid w:val="00EF3084"/>
    <w:rsid w:val="00EF30F1"/>
    <w:rsid w:val="00EF34BD"/>
    <w:rsid w:val="00EF36EB"/>
    <w:rsid w:val="00EF4651"/>
    <w:rsid w:val="00F00053"/>
    <w:rsid w:val="00F00615"/>
    <w:rsid w:val="00F00CD2"/>
    <w:rsid w:val="00F02643"/>
    <w:rsid w:val="00F02E7F"/>
    <w:rsid w:val="00F07DFA"/>
    <w:rsid w:val="00F13828"/>
    <w:rsid w:val="00F20B69"/>
    <w:rsid w:val="00F22F84"/>
    <w:rsid w:val="00F24CC7"/>
    <w:rsid w:val="00F27EBA"/>
    <w:rsid w:val="00F3050C"/>
    <w:rsid w:val="00F30DEB"/>
    <w:rsid w:val="00F34A39"/>
    <w:rsid w:val="00F35400"/>
    <w:rsid w:val="00F429A6"/>
    <w:rsid w:val="00F43296"/>
    <w:rsid w:val="00F463B2"/>
    <w:rsid w:val="00F464AD"/>
    <w:rsid w:val="00F54B12"/>
    <w:rsid w:val="00F54F75"/>
    <w:rsid w:val="00F60A8D"/>
    <w:rsid w:val="00F71E84"/>
    <w:rsid w:val="00F75283"/>
    <w:rsid w:val="00F7550A"/>
    <w:rsid w:val="00F77362"/>
    <w:rsid w:val="00F80346"/>
    <w:rsid w:val="00F8143F"/>
    <w:rsid w:val="00F82156"/>
    <w:rsid w:val="00F83E1A"/>
    <w:rsid w:val="00F84DC2"/>
    <w:rsid w:val="00F85C54"/>
    <w:rsid w:val="00F87F01"/>
    <w:rsid w:val="00F90565"/>
    <w:rsid w:val="00F92E58"/>
    <w:rsid w:val="00F958AC"/>
    <w:rsid w:val="00F9747E"/>
    <w:rsid w:val="00FA7A7B"/>
    <w:rsid w:val="00FB0655"/>
    <w:rsid w:val="00FC24E6"/>
    <w:rsid w:val="00FC2995"/>
    <w:rsid w:val="00FC6AEB"/>
    <w:rsid w:val="00FD2661"/>
    <w:rsid w:val="00FD372A"/>
    <w:rsid w:val="00FD3756"/>
    <w:rsid w:val="00FD3F53"/>
    <w:rsid w:val="00FD5E51"/>
    <w:rsid w:val="00FE2DD0"/>
    <w:rsid w:val="00FE32AF"/>
    <w:rsid w:val="00FE3332"/>
    <w:rsid w:val="00FE5CEF"/>
    <w:rsid w:val="00FE7BDD"/>
    <w:rsid w:val="00FF0507"/>
    <w:rsid w:val="00FF0CF0"/>
    <w:rsid w:val="00FF41B0"/>
    <w:rsid w:val="00FF436E"/>
    <w:rsid w:val="00FF6425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B1AE"/>
  <w15:chartTrackingRefBased/>
  <w15:docId w15:val="{9E6950A1-AEA6-4A92-A47C-43D92C68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28C2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BD28C2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D28C2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D28C2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D28C2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D28C2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D28C2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D28C2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D28C2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D28C2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BD28C2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BD28C2"/>
  </w:style>
  <w:style w:type="character" w:customStyle="1" w:styleId="10">
    <w:name w:val="标题 1 字符"/>
    <w:basedOn w:val="a1"/>
    <w:link w:val="1"/>
    <w:qFormat/>
    <w:rsid w:val="00BD28C2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BD28C2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BD28C2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BD28C2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table" w:styleId="a5">
    <w:name w:val="Table Grid"/>
    <w:basedOn w:val="a2"/>
    <w:uiPriority w:val="59"/>
    <w:qFormat/>
    <w:rsid w:val="00BD28C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0"/>
    <w:link w:val="a7"/>
    <w:qFormat/>
    <w:rsid w:val="00BD2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qFormat/>
    <w:rsid w:val="00BD28C2"/>
    <w:rPr>
      <w:rFonts w:ascii="Courier New" w:eastAsia="宋体" w:hAnsi="Courier New" w:cs="Times New Roman"/>
      <w:sz w:val="18"/>
      <w:szCs w:val="18"/>
    </w:rPr>
  </w:style>
  <w:style w:type="paragraph" w:styleId="a8">
    <w:name w:val="footer"/>
    <w:basedOn w:val="a0"/>
    <w:link w:val="a9"/>
    <w:qFormat/>
    <w:rsid w:val="00BD2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qFormat/>
    <w:rsid w:val="00BD28C2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1"/>
    <w:link w:val="5"/>
    <w:qFormat/>
    <w:rsid w:val="00BD28C2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BD28C2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BD28C2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BD28C2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BD28C2"/>
    <w:rPr>
      <w:rFonts w:ascii="Courier New" w:eastAsia="黑体" w:hAnsi="Courier New" w:cs="Times New Roman"/>
      <w:szCs w:val="21"/>
    </w:rPr>
  </w:style>
  <w:style w:type="paragraph" w:styleId="aa">
    <w:name w:val="caption"/>
    <w:basedOn w:val="a0"/>
    <w:next w:val="a0"/>
    <w:qFormat/>
    <w:rsid w:val="00BD28C2"/>
    <w:rPr>
      <w:rFonts w:ascii="Arial" w:eastAsia="黑体" w:hAnsi="Arial" w:cs="Arial"/>
      <w:sz w:val="20"/>
      <w:szCs w:val="20"/>
    </w:rPr>
  </w:style>
  <w:style w:type="paragraph" w:styleId="ab">
    <w:name w:val="Document Map"/>
    <w:basedOn w:val="a0"/>
    <w:link w:val="ac"/>
    <w:uiPriority w:val="99"/>
    <w:unhideWhenUsed/>
    <w:qFormat/>
    <w:rsid w:val="00BD28C2"/>
    <w:rPr>
      <w:rFonts w:ascii="宋体"/>
      <w:sz w:val="18"/>
      <w:szCs w:val="18"/>
    </w:rPr>
  </w:style>
  <w:style w:type="character" w:customStyle="1" w:styleId="ac">
    <w:name w:val="文档结构图 字符"/>
    <w:basedOn w:val="a1"/>
    <w:link w:val="ab"/>
    <w:uiPriority w:val="99"/>
    <w:qFormat/>
    <w:rsid w:val="00BD28C2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BD28C2"/>
    <w:pPr>
      <w:ind w:left="420"/>
      <w:jc w:val="left"/>
    </w:pPr>
    <w:rPr>
      <w:i/>
      <w:iCs/>
      <w:sz w:val="20"/>
      <w:szCs w:val="20"/>
    </w:rPr>
  </w:style>
  <w:style w:type="paragraph" w:styleId="ad">
    <w:name w:val="Balloon Text"/>
    <w:basedOn w:val="a0"/>
    <w:link w:val="ae"/>
    <w:uiPriority w:val="99"/>
    <w:unhideWhenUsed/>
    <w:qFormat/>
    <w:rsid w:val="00BD28C2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qFormat/>
    <w:rsid w:val="00BD28C2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BD28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BD28C2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BD28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BD28C2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0"/>
    <w:uiPriority w:val="99"/>
    <w:unhideWhenUsed/>
    <w:qFormat/>
    <w:rsid w:val="00BD28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af1"/>
    <w:uiPriority w:val="10"/>
    <w:qFormat/>
    <w:rsid w:val="00BD28C2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1">
    <w:name w:val="标题 字符"/>
    <w:basedOn w:val="a1"/>
    <w:link w:val="af0"/>
    <w:uiPriority w:val="10"/>
    <w:qFormat/>
    <w:rsid w:val="00BD28C2"/>
    <w:rPr>
      <w:rFonts w:ascii="Courier New" w:eastAsia="宋体" w:hAnsi="Courier New" w:cs="Times New Roman"/>
      <w:b/>
      <w:bCs/>
      <w:sz w:val="32"/>
      <w:szCs w:val="32"/>
    </w:rPr>
  </w:style>
  <w:style w:type="character" w:styleId="af2">
    <w:name w:val="page number"/>
    <w:basedOn w:val="a1"/>
    <w:qFormat/>
    <w:rsid w:val="00BD28C2"/>
  </w:style>
  <w:style w:type="character" w:styleId="af3">
    <w:name w:val="FollowedHyperlink"/>
    <w:basedOn w:val="a1"/>
    <w:qFormat/>
    <w:rsid w:val="00BD28C2"/>
    <w:rPr>
      <w:color w:val="800080"/>
      <w:u w:val="single"/>
    </w:rPr>
  </w:style>
  <w:style w:type="character" w:styleId="af4">
    <w:name w:val="Hyperlink"/>
    <w:basedOn w:val="a1"/>
    <w:qFormat/>
    <w:rsid w:val="00BD28C2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BD28C2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BD28C2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BD28C2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BD28C2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BD28C2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BD28C2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BD28C2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BD28C2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BD28C2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BD28C2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BD28C2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BD28C2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B2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erylist.cc/docs/gui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querylist.c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uzzle-cn.readthedocs.io/zh_CN/lates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ae-jae/QueryList-Commun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erylist.cc/docs/ap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598</TotalTime>
  <Pages>1</Pages>
  <Words>113</Words>
  <Characters>645</Characters>
  <Application>Microsoft Office Word</Application>
  <DocSecurity>0</DocSecurity>
  <Lines>5</Lines>
  <Paragraphs>1</Paragraphs>
  <ScaleCrop>false</ScaleCrop>
  <Company>P R C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885</cp:revision>
  <dcterms:created xsi:type="dcterms:W3CDTF">2020-05-21T01:59:00Z</dcterms:created>
  <dcterms:modified xsi:type="dcterms:W3CDTF">2020-06-15T02:01:00Z</dcterms:modified>
</cp:coreProperties>
</file>