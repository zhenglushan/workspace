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92FA" w14:textId="7082E7E5" w:rsidR="00F60DD2" w:rsidRDefault="00BD1652" w:rsidP="00465BA8">
      <w:r>
        <w:rPr>
          <w:rFonts w:hint="eastAsia"/>
        </w:rPr>
        <w:t>类比：</w:t>
      </w:r>
      <w:r w:rsidR="004B523E">
        <w:rPr>
          <w:rFonts w:hint="eastAsia"/>
        </w:rPr>
        <w:t>Docker</w:t>
      </w:r>
      <w:r w:rsidR="004B523E"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集装箱。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E3581" w14:paraId="3F5C3A57" w14:textId="77777777" w:rsidTr="003D0E24">
        <w:tc>
          <w:tcPr>
            <w:tcW w:w="8296" w:type="dxa"/>
            <w:gridSpan w:val="2"/>
          </w:tcPr>
          <w:p w14:paraId="6E013507" w14:textId="74AB97FC" w:rsidR="006E3581" w:rsidRDefault="006E3581" w:rsidP="00465BA8">
            <w:r>
              <w:rPr>
                <w:rFonts w:hint="eastAsia"/>
              </w:rPr>
              <w:t>相关概念</w:t>
            </w:r>
          </w:p>
        </w:tc>
      </w:tr>
      <w:tr w:rsidR="006E3581" w14:paraId="61EFD3D0" w14:textId="77777777" w:rsidTr="003B53C3">
        <w:tc>
          <w:tcPr>
            <w:tcW w:w="1129" w:type="dxa"/>
          </w:tcPr>
          <w:p w14:paraId="5036EB8E" w14:textId="2BA3631C" w:rsidR="006E3581" w:rsidRDefault="002229AA" w:rsidP="00465BA8">
            <w:r>
              <w:rPr>
                <w:rFonts w:hint="eastAsia"/>
              </w:rPr>
              <w:t>镜像</w:t>
            </w:r>
          </w:p>
        </w:tc>
        <w:tc>
          <w:tcPr>
            <w:tcW w:w="7167" w:type="dxa"/>
          </w:tcPr>
          <w:p w14:paraId="65F77928" w14:textId="1CE4AAD4" w:rsidR="006E3581" w:rsidRDefault="006E3597" w:rsidP="00465BA8">
            <w:r>
              <w:rPr>
                <w:rFonts w:hint="eastAsia"/>
              </w:rPr>
              <w:t>存放在</w:t>
            </w:r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Hub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文件</w:t>
            </w:r>
            <w:r w:rsidR="009726B0">
              <w:rPr>
                <w:rFonts w:hint="eastAsia"/>
              </w:rPr>
              <w:t>，</w:t>
            </w:r>
            <w:r w:rsidR="003B53C3">
              <w:rPr>
                <w:rFonts w:hint="eastAsia"/>
              </w:rPr>
              <w:t>静态的，</w:t>
            </w:r>
            <w:r w:rsidR="009726B0">
              <w:rPr>
                <w:rFonts w:hint="eastAsia"/>
              </w:rPr>
              <w:t>此时就是镜像</w:t>
            </w:r>
          </w:p>
        </w:tc>
      </w:tr>
      <w:tr w:rsidR="006E3581" w14:paraId="42FE108C" w14:textId="77777777" w:rsidTr="003B53C3">
        <w:tc>
          <w:tcPr>
            <w:tcW w:w="1129" w:type="dxa"/>
          </w:tcPr>
          <w:p w14:paraId="05CE5D76" w14:textId="361DE604" w:rsidR="006E3581" w:rsidRDefault="002229AA" w:rsidP="00465BA8">
            <w:r>
              <w:rPr>
                <w:rFonts w:hint="eastAsia"/>
              </w:rPr>
              <w:t>容器</w:t>
            </w:r>
          </w:p>
        </w:tc>
        <w:tc>
          <w:tcPr>
            <w:tcW w:w="7167" w:type="dxa"/>
          </w:tcPr>
          <w:p w14:paraId="58E42220" w14:textId="3FFA15CF" w:rsidR="006E3581" w:rsidRDefault="009C621A" w:rsidP="00465BA8"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文件中的代码</w:t>
            </w:r>
            <w:r w:rsidR="008E7358">
              <w:rPr>
                <w:rFonts w:hint="eastAsia"/>
              </w:rPr>
              <w:t>运行在</w:t>
            </w:r>
            <w:r>
              <w:rPr>
                <w:rFonts w:hint="eastAsia"/>
              </w:rPr>
              <w:t>操作系统内存</w:t>
            </w:r>
            <w:r w:rsidR="008E7358">
              <w:rPr>
                <w:rFonts w:hint="eastAsia"/>
              </w:rPr>
              <w:t>中</w:t>
            </w:r>
            <w:r w:rsidR="009726B0">
              <w:rPr>
                <w:rFonts w:hint="eastAsia"/>
              </w:rPr>
              <w:t>，</w:t>
            </w:r>
            <w:r w:rsidR="003B53C3">
              <w:rPr>
                <w:rFonts w:hint="eastAsia"/>
              </w:rPr>
              <w:t>动态的，</w:t>
            </w:r>
            <w:r w:rsidR="009726B0">
              <w:rPr>
                <w:rFonts w:hint="eastAsia"/>
              </w:rPr>
              <w:t>此时就是容器</w:t>
            </w:r>
          </w:p>
        </w:tc>
      </w:tr>
      <w:tr w:rsidR="006E3581" w14:paraId="3F1270D7" w14:textId="77777777" w:rsidTr="003B53C3">
        <w:tc>
          <w:tcPr>
            <w:tcW w:w="1129" w:type="dxa"/>
          </w:tcPr>
          <w:p w14:paraId="27C49F28" w14:textId="77777777" w:rsidR="006E3581" w:rsidRDefault="006E3581" w:rsidP="00465BA8"/>
        </w:tc>
        <w:tc>
          <w:tcPr>
            <w:tcW w:w="7167" w:type="dxa"/>
          </w:tcPr>
          <w:p w14:paraId="3D1A8FFB" w14:textId="77777777" w:rsidR="006E3581" w:rsidRPr="008E7358" w:rsidRDefault="006E3581" w:rsidP="00465BA8"/>
        </w:tc>
      </w:tr>
      <w:tr w:rsidR="006E3581" w14:paraId="480521DB" w14:textId="77777777" w:rsidTr="003B53C3">
        <w:tc>
          <w:tcPr>
            <w:tcW w:w="1129" w:type="dxa"/>
          </w:tcPr>
          <w:p w14:paraId="1FBD68E3" w14:textId="77777777" w:rsidR="006E3581" w:rsidRDefault="006E3581" w:rsidP="00465BA8"/>
        </w:tc>
        <w:tc>
          <w:tcPr>
            <w:tcW w:w="7167" w:type="dxa"/>
          </w:tcPr>
          <w:p w14:paraId="406D9BF7" w14:textId="77777777" w:rsidR="006E3581" w:rsidRDefault="006E3581" w:rsidP="00465BA8"/>
        </w:tc>
      </w:tr>
      <w:tr w:rsidR="006E3581" w14:paraId="7C01A2BD" w14:textId="77777777" w:rsidTr="003B53C3">
        <w:tc>
          <w:tcPr>
            <w:tcW w:w="1129" w:type="dxa"/>
          </w:tcPr>
          <w:p w14:paraId="481203E0" w14:textId="77777777" w:rsidR="006E3581" w:rsidRDefault="006E3581" w:rsidP="00465BA8"/>
        </w:tc>
        <w:tc>
          <w:tcPr>
            <w:tcW w:w="7167" w:type="dxa"/>
          </w:tcPr>
          <w:p w14:paraId="762B73AD" w14:textId="77777777" w:rsidR="006E3581" w:rsidRDefault="006E3581" w:rsidP="00465BA8"/>
        </w:tc>
      </w:tr>
    </w:tbl>
    <w:p w14:paraId="690736EC" w14:textId="79A12367" w:rsidR="006E3581" w:rsidRDefault="006E3581" w:rsidP="00465BA8"/>
    <w:p w14:paraId="67024B6D" w14:textId="107BEBB9" w:rsidR="00C828C3" w:rsidRDefault="00C828C3" w:rsidP="00465BA8">
      <w:r>
        <w:rPr>
          <w:rFonts w:hint="eastAsia"/>
        </w:rPr>
        <w:t>Docker</w:t>
      </w:r>
      <w:r>
        <w:rPr>
          <w:rFonts w:hint="eastAsia"/>
        </w:rPr>
        <w:t>文档地址：</w:t>
      </w:r>
      <w:hyperlink r:id="rId8" w:history="1">
        <w:r w:rsidRPr="00C828C3">
          <w:rPr>
            <w:color w:val="0000FF"/>
            <w:u w:val="single"/>
          </w:rPr>
          <w:t>https://docs.docker.com/</w:t>
        </w:r>
      </w:hyperlink>
    </w:p>
    <w:p w14:paraId="7D0ED306" w14:textId="0605868A" w:rsidR="00C828C3" w:rsidRDefault="00C828C3" w:rsidP="00465BA8">
      <w:r>
        <w:rPr>
          <w:rFonts w:hint="eastAsia"/>
        </w:rPr>
        <w:t>Docker</w:t>
      </w:r>
      <w:r>
        <w:rPr>
          <w:rFonts w:hint="eastAsia"/>
        </w:rPr>
        <w:t>安装说明：</w:t>
      </w:r>
      <w:hyperlink r:id="rId9" w:history="1">
        <w:r w:rsidR="00AD15C1" w:rsidRPr="00AD15C1">
          <w:rPr>
            <w:color w:val="0000FF"/>
            <w:u w:val="single"/>
          </w:rPr>
          <w:t>https://docs.docker.com/get-docker/</w:t>
        </w:r>
      </w:hyperlink>
    </w:p>
    <w:p w14:paraId="1D071156" w14:textId="2C865654" w:rsidR="00AD15C1" w:rsidRDefault="00AD15C1" w:rsidP="00465BA8">
      <w:r>
        <w:rPr>
          <w:rFonts w:hint="eastAsia"/>
        </w:rPr>
        <w:t>Linux</w:t>
      </w:r>
      <w:r>
        <w:rPr>
          <w:rFonts w:hint="eastAsia"/>
        </w:rPr>
        <w:t>中安装</w:t>
      </w:r>
      <w:r>
        <w:rPr>
          <w:rFonts w:hint="eastAsia"/>
        </w:rPr>
        <w:t>Docker</w:t>
      </w:r>
      <w:r>
        <w:rPr>
          <w:rFonts w:hint="eastAsia"/>
        </w:rPr>
        <w:t>：</w:t>
      </w:r>
      <w:hyperlink r:id="rId10" w:history="1">
        <w:r w:rsidR="00071851" w:rsidRPr="00071851">
          <w:rPr>
            <w:color w:val="0000FF"/>
            <w:u w:val="single"/>
          </w:rPr>
          <w:t>https://docs.docker.com/engine/install/</w:t>
        </w:r>
      </w:hyperlink>
    </w:p>
    <w:p w14:paraId="38AAAC55" w14:textId="74C45D44" w:rsidR="00071851" w:rsidRDefault="00071851" w:rsidP="00465BA8">
      <w:r>
        <w:rPr>
          <w:rFonts w:hint="eastAsia"/>
        </w:rPr>
        <w:t>CentOS</w:t>
      </w:r>
      <w:r>
        <w:rPr>
          <w:rFonts w:hint="eastAsia"/>
        </w:rPr>
        <w:t>中安装</w:t>
      </w:r>
      <w:r>
        <w:rPr>
          <w:rFonts w:hint="eastAsia"/>
        </w:rPr>
        <w:t>Docker</w:t>
      </w:r>
      <w:r>
        <w:rPr>
          <w:rFonts w:hint="eastAsia"/>
        </w:rPr>
        <w:t>：</w:t>
      </w:r>
      <w:hyperlink r:id="rId11" w:history="1">
        <w:r w:rsidR="004B5C99" w:rsidRPr="004B5C99">
          <w:rPr>
            <w:color w:val="0000FF"/>
            <w:u w:val="single"/>
          </w:rPr>
          <w:t>https://docs.docker.com/engine/install/centos/</w:t>
        </w:r>
      </w:hyperlink>
    </w:p>
    <w:p w14:paraId="2C3AFB1B" w14:textId="183243B5" w:rsidR="00555351" w:rsidRDefault="00555351" w:rsidP="00465BA8"/>
    <w:p w14:paraId="5B5C31F2" w14:textId="77777777" w:rsidR="005E6229" w:rsidRDefault="005E6229" w:rsidP="00465BA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F9F" w14:paraId="5FEA560A" w14:textId="77777777" w:rsidTr="00761F9F">
        <w:tc>
          <w:tcPr>
            <w:tcW w:w="8296" w:type="dxa"/>
          </w:tcPr>
          <w:p w14:paraId="54C9E1DA" w14:textId="35599EF9" w:rsidR="00761F9F" w:rsidRDefault="00761F9F" w:rsidP="005A133A">
            <w:pPr>
              <w:jc w:val="center"/>
            </w:pPr>
            <w:r>
              <w:rPr>
                <w:rFonts w:hint="eastAsia"/>
              </w:rPr>
              <w:t>CentOS</w:t>
            </w:r>
            <w:r>
              <w:rPr>
                <w:rFonts w:hint="eastAsia"/>
              </w:rPr>
              <w:t>中安装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步骤列表</w:t>
            </w:r>
          </w:p>
        </w:tc>
      </w:tr>
      <w:tr w:rsidR="00761F9F" w14:paraId="0CAA7BC0" w14:textId="77777777" w:rsidTr="00761F9F">
        <w:tc>
          <w:tcPr>
            <w:tcW w:w="8296" w:type="dxa"/>
          </w:tcPr>
          <w:p w14:paraId="3BF3A269" w14:textId="6F5509EF" w:rsidR="00761F9F" w:rsidRDefault="005A133A" w:rsidP="00465B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、卸载旧版本</w:t>
            </w:r>
          </w:p>
        </w:tc>
      </w:tr>
      <w:tr w:rsidR="00555351" w14:paraId="4D5336DE" w14:textId="77777777" w:rsidTr="00761F9F">
        <w:tc>
          <w:tcPr>
            <w:tcW w:w="8296" w:type="dxa"/>
          </w:tcPr>
          <w:p w14:paraId="55843E34" w14:textId="42BE0083" w:rsidR="00555351" w:rsidRDefault="00D208C4" w:rsidP="00465BA8">
            <w:r w:rsidRPr="00D208C4">
              <w:t>yum remove docker docker-client docker-client-latest docker-common docker-latest docker-latest-logrotate docker-logrotate docker-engine</w:t>
            </w:r>
          </w:p>
        </w:tc>
      </w:tr>
      <w:tr w:rsidR="00761F9F" w14:paraId="36867691" w14:textId="77777777" w:rsidTr="00761F9F">
        <w:tc>
          <w:tcPr>
            <w:tcW w:w="8296" w:type="dxa"/>
          </w:tcPr>
          <w:p w14:paraId="035A33EB" w14:textId="027F34F8" w:rsidR="00761F9F" w:rsidRDefault="00D208C4" w:rsidP="00465BA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20465">
              <w:rPr>
                <w:rFonts w:hint="eastAsia"/>
              </w:rPr>
              <w:t>配置仓库</w:t>
            </w:r>
          </w:p>
        </w:tc>
      </w:tr>
      <w:tr w:rsidR="00761F9F" w14:paraId="38AC345E" w14:textId="77777777" w:rsidTr="00761F9F">
        <w:tc>
          <w:tcPr>
            <w:tcW w:w="8296" w:type="dxa"/>
          </w:tcPr>
          <w:p w14:paraId="53A3E59E" w14:textId="6967165E" w:rsidR="00B754AA" w:rsidRDefault="00B754AA" w:rsidP="00B754AA">
            <w:r>
              <w:t>yum install -y yum-utils</w:t>
            </w:r>
          </w:p>
          <w:p w14:paraId="32D1F0FC" w14:textId="77777777" w:rsidR="00B754AA" w:rsidRDefault="00B754AA" w:rsidP="00B754AA"/>
          <w:p w14:paraId="0AD5DC27" w14:textId="77777777" w:rsidR="00761F9F" w:rsidRDefault="00B754AA" w:rsidP="00B754AA">
            <w:r>
              <w:t>yum-config-manager --add-repo https://download.docker.com/linux/centos/docker-ce.repo</w:t>
            </w:r>
          </w:p>
          <w:p w14:paraId="4B8BCA97" w14:textId="77777777" w:rsidR="00260E32" w:rsidRPr="00860CF6" w:rsidRDefault="00260E32" w:rsidP="00B754AA"/>
          <w:p w14:paraId="7BA5CD36" w14:textId="6C2D4BC5" w:rsidR="00BB6DE9" w:rsidRPr="00BB6DE9" w:rsidRDefault="00BB6DE9" w:rsidP="00B754AA">
            <w:pPr>
              <w:rPr>
                <w:b/>
                <w:bCs/>
              </w:rPr>
            </w:pPr>
            <w:r w:rsidRPr="00BB6DE9">
              <w:rPr>
                <w:rFonts w:hint="eastAsia"/>
                <w:b/>
                <w:bCs/>
              </w:rPr>
              <w:t>使用阿里云</w:t>
            </w:r>
            <w:r w:rsidRPr="00BB6DE9">
              <w:rPr>
                <w:rFonts w:hint="eastAsia"/>
                <w:b/>
                <w:bCs/>
              </w:rPr>
              <w:t>Docker</w:t>
            </w:r>
            <w:r w:rsidRPr="00BB6DE9">
              <w:rPr>
                <w:rFonts w:hint="eastAsia"/>
                <w:b/>
                <w:bCs/>
              </w:rPr>
              <w:t>源</w:t>
            </w:r>
            <w:r w:rsidR="0031679A">
              <w:rPr>
                <w:rFonts w:hint="eastAsia"/>
                <w:b/>
                <w:bCs/>
              </w:rPr>
              <w:t>，安装更快</w:t>
            </w:r>
          </w:p>
          <w:p w14:paraId="24DD0410" w14:textId="15886EA4" w:rsidR="00260E32" w:rsidRDefault="005E6229" w:rsidP="00B754AA">
            <w:r>
              <w:rPr>
                <w:rFonts w:hint="eastAsia"/>
              </w:rPr>
              <w:t>（打开</w:t>
            </w:r>
            <w:r>
              <w:rPr>
                <w:rFonts w:hint="eastAsia"/>
              </w:rPr>
              <w:t xml:space="preserve"> </w:t>
            </w:r>
            <w:hyperlink r:id="rId12" w:history="1">
              <w:r>
                <w:rPr>
                  <w:rStyle w:val="af3"/>
                </w:rPr>
                <w:t>https://developer.aliyun.com/mirror/docker-ce</w:t>
              </w:r>
            </w:hyperlink>
            <w:r>
              <w:t xml:space="preserve"> </w:t>
            </w:r>
            <w:r>
              <w:rPr>
                <w:rFonts w:hint="eastAsia"/>
              </w:rPr>
              <w:t>查看）</w:t>
            </w:r>
          </w:p>
          <w:p w14:paraId="39CA487E" w14:textId="355F5217" w:rsidR="00BB6DE9" w:rsidRDefault="00BB6DE9" w:rsidP="00B754AA">
            <w:r w:rsidRPr="00BB6DE9">
              <w:t>yum-config-manager --add-repo https://mirrors.aliyun.com/docker-ce/linux/centos/docker-ce.repo</w:t>
            </w:r>
          </w:p>
          <w:p w14:paraId="5F7F7B5B" w14:textId="2F556F91" w:rsidR="00BB6DE9" w:rsidRPr="00BB6DE9" w:rsidRDefault="00BB6DE9" w:rsidP="00B754AA"/>
        </w:tc>
      </w:tr>
      <w:tr w:rsidR="00761F9F" w14:paraId="5D1A901A" w14:textId="77777777" w:rsidTr="00761F9F">
        <w:tc>
          <w:tcPr>
            <w:tcW w:w="8296" w:type="dxa"/>
          </w:tcPr>
          <w:p w14:paraId="4161B99D" w14:textId="56513BC2" w:rsidR="00761F9F" w:rsidRDefault="00C77285" w:rsidP="00465BA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、安装最新版</w:t>
            </w:r>
            <w:r>
              <w:rPr>
                <w:rFonts w:hint="eastAsia"/>
              </w:rPr>
              <w:t>Docker</w:t>
            </w:r>
          </w:p>
        </w:tc>
      </w:tr>
      <w:tr w:rsidR="00B754AA" w14:paraId="4AE4B43A" w14:textId="77777777" w:rsidTr="00761F9F">
        <w:tc>
          <w:tcPr>
            <w:tcW w:w="8296" w:type="dxa"/>
          </w:tcPr>
          <w:p w14:paraId="3357D074" w14:textId="298F8B46" w:rsidR="00B754AA" w:rsidRDefault="00C77285" w:rsidP="00465BA8">
            <w:r w:rsidRPr="00C77285">
              <w:t>yum install docker-ce docker-ce-cli containerd.io</w:t>
            </w:r>
          </w:p>
        </w:tc>
      </w:tr>
      <w:tr w:rsidR="00B754AA" w14:paraId="5DA811A7" w14:textId="77777777" w:rsidTr="00761F9F">
        <w:tc>
          <w:tcPr>
            <w:tcW w:w="8296" w:type="dxa"/>
          </w:tcPr>
          <w:p w14:paraId="751FBD24" w14:textId="0433647B" w:rsidR="00B754AA" w:rsidRDefault="00D7272C" w:rsidP="00465BA8">
            <w:r>
              <w:rPr>
                <w:rFonts w:hint="eastAsia"/>
              </w:rPr>
              <w:t>4</w:t>
            </w:r>
            <w:r w:rsidR="005E2D49">
              <w:rPr>
                <w:rFonts w:hint="eastAsia"/>
              </w:rPr>
              <w:t>、</w:t>
            </w:r>
            <w:r w:rsidR="001E1DA0">
              <w:rPr>
                <w:rFonts w:hint="eastAsia"/>
              </w:rPr>
              <w:t>启动容器</w:t>
            </w:r>
          </w:p>
        </w:tc>
      </w:tr>
      <w:tr w:rsidR="005E2D49" w14:paraId="6592E3D4" w14:textId="77777777" w:rsidTr="00761F9F">
        <w:tc>
          <w:tcPr>
            <w:tcW w:w="8296" w:type="dxa"/>
          </w:tcPr>
          <w:p w14:paraId="37B63EC5" w14:textId="202A0C8F" w:rsidR="005E2D49" w:rsidRDefault="00306E5A" w:rsidP="00465BA8">
            <w:r w:rsidRPr="00306E5A">
              <w:t>systemctl start docker</w:t>
            </w:r>
          </w:p>
        </w:tc>
      </w:tr>
      <w:tr w:rsidR="005E2D49" w14:paraId="1AC6E4A1" w14:textId="77777777" w:rsidTr="00761F9F">
        <w:tc>
          <w:tcPr>
            <w:tcW w:w="8296" w:type="dxa"/>
          </w:tcPr>
          <w:p w14:paraId="305DD526" w14:textId="6EC1075F" w:rsidR="005E2D49" w:rsidRDefault="00D7272C" w:rsidP="00465BA8">
            <w:r>
              <w:rPr>
                <w:rFonts w:hint="eastAsia"/>
              </w:rPr>
              <w:t>5</w:t>
            </w:r>
            <w:r w:rsidR="009141DB">
              <w:rPr>
                <w:rFonts w:hint="eastAsia"/>
              </w:rPr>
              <w:t>、加入开机启动</w:t>
            </w:r>
          </w:p>
        </w:tc>
      </w:tr>
      <w:tr w:rsidR="005E2D49" w14:paraId="2C0A3D21" w14:textId="77777777" w:rsidTr="00761F9F">
        <w:tc>
          <w:tcPr>
            <w:tcW w:w="8296" w:type="dxa"/>
          </w:tcPr>
          <w:p w14:paraId="6966E91F" w14:textId="315EA535" w:rsidR="005E2D49" w:rsidRDefault="008F0E3E" w:rsidP="00465BA8">
            <w:r>
              <w:t>systemctl enable docker</w:t>
            </w:r>
          </w:p>
        </w:tc>
      </w:tr>
      <w:tr w:rsidR="00D7272C" w14:paraId="115CE7F3" w14:textId="77777777" w:rsidTr="00761F9F">
        <w:tc>
          <w:tcPr>
            <w:tcW w:w="8296" w:type="dxa"/>
          </w:tcPr>
          <w:p w14:paraId="685EA13F" w14:textId="2FDC8729" w:rsidR="00D7272C" w:rsidRDefault="00D7272C" w:rsidP="00D7272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、验证安装</w:t>
            </w:r>
          </w:p>
        </w:tc>
      </w:tr>
      <w:tr w:rsidR="00D7272C" w14:paraId="0983296D" w14:textId="77777777" w:rsidTr="00761F9F">
        <w:tc>
          <w:tcPr>
            <w:tcW w:w="8296" w:type="dxa"/>
          </w:tcPr>
          <w:p w14:paraId="572D8CE6" w14:textId="58C75606" w:rsidR="00D7272C" w:rsidRDefault="00D7272C" w:rsidP="00D7272C"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</w:p>
        </w:tc>
      </w:tr>
      <w:tr w:rsidR="00D7272C" w14:paraId="2F5FDC22" w14:textId="77777777" w:rsidTr="00761F9F">
        <w:tc>
          <w:tcPr>
            <w:tcW w:w="8296" w:type="dxa"/>
          </w:tcPr>
          <w:p w14:paraId="636B887C" w14:textId="0F7317E9" w:rsidR="00D7272C" w:rsidRDefault="00D7272C" w:rsidP="00D7272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、运行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镜像</w:t>
            </w:r>
          </w:p>
        </w:tc>
      </w:tr>
      <w:tr w:rsidR="00D7272C" w14:paraId="6CBCD6A9" w14:textId="77777777" w:rsidTr="00761F9F">
        <w:tc>
          <w:tcPr>
            <w:tcW w:w="8296" w:type="dxa"/>
          </w:tcPr>
          <w:p w14:paraId="5ED4E11E" w14:textId="77777777" w:rsidR="00D7272C" w:rsidRDefault="00D7272C" w:rsidP="00D7272C">
            <w:r w:rsidRPr="009141DB">
              <w:t>docker run hello-world</w:t>
            </w:r>
          </w:p>
          <w:p w14:paraId="426D0364" w14:textId="6977A38D" w:rsidR="00D7272C" w:rsidRDefault="00D7272C" w:rsidP="00D7272C">
            <w:r>
              <w:rPr>
                <w:rFonts w:hint="eastAsia"/>
              </w:rPr>
              <w:t>过程：</w:t>
            </w:r>
          </w:p>
          <w:p w14:paraId="2AFC9A01" w14:textId="77777777" w:rsidR="00D7272C" w:rsidRDefault="00D7272C" w:rsidP="00D7272C">
            <w:r>
              <w:t>[root@localhost ~]# docker run hello-world</w:t>
            </w:r>
          </w:p>
          <w:p w14:paraId="37ACEE02" w14:textId="77777777" w:rsidR="00D7272C" w:rsidRDefault="00D7272C" w:rsidP="00D7272C">
            <w:r>
              <w:t>Unable to find image 'hello-world:latest' locally</w:t>
            </w:r>
          </w:p>
          <w:p w14:paraId="00338DCF" w14:textId="77777777" w:rsidR="00D7272C" w:rsidRDefault="00D7272C" w:rsidP="00D7272C">
            <w:r>
              <w:t>latest: Pulling from library/hello-world</w:t>
            </w:r>
          </w:p>
          <w:p w14:paraId="45B22AA6" w14:textId="77777777" w:rsidR="00D7272C" w:rsidRDefault="00D7272C" w:rsidP="00D7272C">
            <w:r>
              <w:lastRenderedPageBreak/>
              <w:t>0e03bdcc26d7: Pull complete</w:t>
            </w:r>
          </w:p>
          <w:p w14:paraId="6AEFA01D" w14:textId="77777777" w:rsidR="00D7272C" w:rsidRDefault="00D7272C" w:rsidP="00D7272C">
            <w:r>
              <w:rPr>
                <w:rFonts w:hint="eastAsia"/>
              </w:rPr>
              <w:t>说明：</w:t>
            </w:r>
          </w:p>
          <w:p w14:paraId="3358B24C" w14:textId="6C49304C" w:rsidR="00D7272C" w:rsidRDefault="00D7272C" w:rsidP="00D7272C">
            <w:r>
              <w:rPr>
                <w:rFonts w:hint="eastAsia"/>
              </w:rPr>
              <w:t>当我们运行某个镜像的时候，如果该镜像不存在，则会自动从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仓库拉取镜像文件，并运行该镜像文件。</w:t>
            </w:r>
          </w:p>
        </w:tc>
      </w:tr>
      <w:tr w:rsidR="00D7272C" w14:paraId="34181F2E" w14:textId="77777777" w:rsidTr="00761F9F">
        <w:tc>
          <w:tcPr>
            <w:tcW w:w="8296" w:type="dxa"/>
          </w:tcPr>
          <w:p w14:paraId="4863B4B3" w14:textId="2DFD4407" w:rsidR="00D7272C" w:rsidRDefault="00D7272C" w:rsidP="00D7272C">
            <w:r>
              <w:rPr>
                <w:rFonts w:hint="eastAsia"/>
              </w:rPr>
              <w:lastRenderedPageBreak/>
              <w:t>8</w:t>
            </w:r>
            <w:r>
              <w:rPr>
                <w:rFonts w:hint="eastAsia"/>
              </w:rPr>
              <w:t>、可选操作</w:t>
            </w:r>
          </w:p>
        </w:tc>
      </w:tr>
      <w:tr w:rsidR="00D7272C" w14:paraId="5A5F198E" w14:textId="77777777" w:rsidTr="00761F9F">
        <w:tc>
          <w:tcPr>
            <w:tcW w:w="8296" w:type="dxa"/>
          </w:tcPr>
          <w:p w14:paraId="7A7E4D0E" w14:textId="77777777" w:rsidR="00D7272C" w:rsidRDefault="00D7272C" w:rsidP="00D7272C"/>
        </w:tc>
      </w:tr>
      <w:tr w:rsidR="00D7272C" w14:paraId="73935D20" w14:textId="77777777" w:rsidTr="00761F9F">
        <w:tc>
          <w:tcPr>
            <w:tcW w:w="8296" w:type="dxa"/>
          </w:tcPr>
          <w:p w14:paraId="50B61012" w14:textId="77777777" w:rsidR="00D7272C" w:rsidRDefault="00D7272C" w:rsidP="00D7272C"/>
        </w:tc>
      </w:tr>
      <w:tr w:rsidR="00D7272C" w14:paraId="4A63BA60" w14:textId="77777777" w:rsidTr="00761F9F">
        <w:tc>
          <w:tcPr>
            <w:tcW w:w="8296" w:type="dxa"/>
          </w:tcPr>
          <w:p w14:paraId="5CF55250" w14:textId="77777777" w:rsidR="00D7272C" w:rsidRDefault="00D7272C" w:rsidP="00D7272C"/>
        </w:tc>
      </w:tr>
      <w:tr w:rsidR="00D7272C" w14:paraId="612C6A9A" w14:textId="77777777" w:rsidTr="00761F9F">
        <w:tc>
          <w:tcPr>
            <w:tcW w:w="8296" w:type="dxa"/>
          </w:tcPr>
          <w:p w14:paraId="53182ABD" w14:textId="77777777" w:rsidR="00D7272C" w:rsidRDefault="00D7272C" w:rsidP="00D7272C"/>
        </w:tc>
      </w:tr>
    </w:tbl>
    <w:p w14:paraId="3BE53D01" w14:textId="47295537" w:rsidR="004B5C99" w:rsidRDefault="004B5C99" w:rsidP="00465BA8"/>
    <w:p w14:paraId="17B7058F" w14:textId="77777777" w:rsidR="00FB2FD9" w:rsidRDefault="00FB2FD9" w:rsidP="00465BA8"/>
    <w:p w14:paraId="384B8456" w14:textId="77777777" w:rsidR="00C828C3" w:rsidRDefault="00C828C3" w:rsidP="00465BA8"/>
    <w:p w14:paraId="14E25005" w14:textId="1A17BAC5" w:rsidR="00E9332A" w:rsidRDefault="00E9332A" w:rsidP="00465BA8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99393C" wp14:editId="1B64D65C">
                <wp:simplePos x="0" y="0"/>
                <wp:positionH relativeFrom="margin">
                  <wp:align>left</wp:align>
                </wp:positionH>
                <wp:positionV relativeFrom="paragraph">
                  <wp:posOffset>111236</wp:posOffset>
                </wp:positionV>
                <wp:extent cx="5120088" cy="1685511"/>
                <wp:effectExtent l="0" t="0" r="23495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088" cy="1685511"/>
                          <a:chOff x="0" y="0"/>
                          <a:chExt cx="5120088" cy="168551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1319917"/>
                            <a:ext cx="1192143" cy="349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B8D67" w14:textId="78D97DB2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Docker</w:t>
                              </w:r>
                              <w:r>
                                <w:t xml:space="preserve"> F</w:t>
                              </w:r>
                              <w:r>
                                <w:rPr>
                                  <w:rFonts w:hint="eastAsia"/>
                                </w:rPr>
                                <w:t>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15047" y="1335819"/>
                            <a:ext cx="1049572" cy="349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7C0AE" w14:textId="412612D5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镜像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115047" y="0"/>
                            <a:ext cx="1049020" cy="548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70EA6" w14:textId="028B7432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Docker</w:t>
                              </w:r>
                              <w:r>
                                <w:t xml:space="preserve">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071068" y="0"/>
                            <a:ext cx="1049020" cy="548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E8DB0" w14:textId="671CE057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Docker</w:t>
                              </w:r>
                              <w:r>
                                <w:t xml:space="preserve"> Compose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047214" y="1327868"/>
                            <a:ext cx="1049020" cy="349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8CE23" w14:textId="615B8C1B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9393C" id="组合 7" o:spid="_x0000_s1026" style="position:absolute;left:0;text-align:left;margin-left:0;margin-top:8.75pt;width:403.15pt;height:132.7pt;z-index:251667456;mso-position-horizontal:left;mso-position-horizontal-relative:margin" coordsize="51200,1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">
                <v:rect id="矩形 1" o:spid="_x0000_s1027" style="position:absolute;top:13199;width:119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" fillcolor="white [3201]" strokecolor="#f79646 [3209]" strokeweight="2pt">
                  <v:textbox>
                    <w:txbxContent>
                      <w:p w14:paraId="7A3B8D67" w14:textId="78D97DB2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Docker</w:t>
                        </w:r>
                        <w:r>
                          <w:t xml:space="preserve"> F</w:t>
                        </w:r>
                        <w:r>
                          <w:rPr>
                            <w:rFonts w:hint="eastAsia"/>
                          </w:rPr>
                          <w:t>ile</w:t>
                        </w:r>
                      </w:p>
                    </w:txbxContent>
                  </v:textbox>
                </v:rect>
                <v:rect id="矩形 3" o:spid="_x0000_s1028" style="position:absolute;left:21150;top:13358;width:10496;height:3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I4wgAAANoAAAAPAAAAZHJzL2Rvd25yZXYueG1sRI9Ba8JA&#10;FITvhf6H5Qne6sYI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Dr3wI4wgAAANoAAAAPAAAA&#10;AAAAAAAAAAAAAAcCAABkcnMvZG93bnJldi54bWxQSwUGAAAAAAMAAwC3AAAA9gIAAAAA&#10;" fillcolor="white [3201]" strokecolor="#f79646 [3209]" strokeweight="2pt">
                  <v:textbox>
                    <w:txbxContent>
                      <w:p w14:paraId="2B77C0AE" w14:textId="412612D5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镜像</w:t>
                        </w:r>
                      </w:p>
                    </w:txbxContent>
                  </v:textbox>
                </v:rect>
                <v:rect id="矩形 4" o:spid="_x0000_s1029" style="position:absolute;left:21150;width:10490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pMwgAAANoAAAAPAAAAZHJzL2Rvd25yZXYueG1sRI9Ba8JA&#10;FITvhf6H5Qne6sYg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BkNppMwgAAANoAAAAPAAAA&#10;AAAAAAAAAAAAAAcCAABkcnMvZG93bnJldi54bWxQSwUGAAAAAAMAAwC3AAAA9gIAAAAA&#10;" fillcolor="white [3201]" strokecolor="#f79646 [3209]" strokeweight="2pt">
                  <v:textbox>
                    <w:txbxContent>
                      <w:p w14:paraId="1A870EA6" w14:textId="028B7432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Docker</w:t>
                        </w:r>
                        <w:r>
                          <w:t xml:space="preserve"> Hub</w:t>
                        </w:r>
                      </w:p>
                    </w:txbxContent>
                  </v:textbox>
                </v:rect>
                <v:rect id="矩形 5" o:spid="_x0000_s1030" style="position:absolute;left:40710;width:10490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/XwgAAANoAAAAPAAAAZHJzL2Rvd25yZXYueG1sRI9Ba8JA&#10;FITvhf6H5Qne6saA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ALej/XwgAAANoAAAAPAAAA&#10;AAAAAAAAAAAAAAcCAABkcnMvZG93bnJldi54bWxQSwUGAAAAAAMAAwC3AAAA9gIAAAAA&#10;" fillcolor="white [3201]" strokecolor="#f79646 [3209]" strokeweight="2pt">
                  <v:textbox>
                    <w:txbxContent>
                      <w:p w14:paraId="3EEE8DB0" w14:textId="671CE057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Docker</w:t>
                        </w:r>
                        <w:r>
                          <w:t xml:space="preserve"> Compose</w:t>
                        </w:r>
                      </w:p>
                    </w:txbxContent>
                  </v:textbox>
                </v:rect>
                <v:rect id="矩形 6" o:spid="_x0000_s1031" style="position:absolute;left:40472;top:13278;width:10490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" fillcolor="white [3201]" strokecolor="#f79646 [3209]" strokeweight="2pt">
                  <v:textbox>
                    <w:txbxContent>
                      <w:p w14:paraId="4A18CE23" w14:textId="615B8C1B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容器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7C251F3" w14:textId="377B8E88" w:rsidR="00E9332A" w:rsidRDefault="00E9332A" w:rsidP="00465BA8"/>
    <w:p w14:paraId="528E4135" w14:textId="36686E9D" w:rsidR="00E9332A" w:rsidRDefault="00E9332A" w:rsidP="00465BA8"/>
    <w:p w14:paraId="5F684723" w14:textId="2380E0FF" w:rsidR="00E9332A" w:rsidRDefault="00E9332A" w:rsidP="00465BA8"/>
    <w:p w14:paraId="024145B7" w14:textId="1D1C2366" w:rsidR="00E9332A" w:rsidRDefault="00E9332A" w:rsidP="00465BA8"/>
    <w:p w14:paraId="5B86B016" w14:textId="47EEA5C4" w:rsidR="00E9332A" w:rsidRDefault="00E9332A" w:rsidP="00465BA8"/>
    <w:p w14:paraId="79C43E40" w14:textId="51874861" w:rsidR="004C3056" w:rsidRDefault="004C3056" w:rsidP="004C3056"/>
    <w:p w14:paraId="4DF08E13" w14:textId="5F4C8CC9" w:rsidR="00E9332A" w:rsidRDefault="00E9332A" w:rsidP="004C3056"/>
    <w:p w14:paraId="16C1E63F" w14:textId="27AAAF98" w:rsidR="00E9332A" w:rsidRDefault="00E9332A" w:rsidP="004C3056"/>
    <w:p w14:paraId="5A1F103E" w14:textId="74BEF2F0" w:rsidR="00E9332A" w:rsidRDefault="00E9332A" w:rsidP="004C3056"/>
    <w:p w14:paraId="5C7AC7EA" w14:textId="06804325" w:rsidR="00E9332A" w:rsidRDefault="00E9332A" w:rsidP="004C3056"/>
    <w:p w14:paraId="019C8D01" w14:textId="1952CFBB" w:rsidR="00E9332A" w:rsidRDefault="00E9332A" w:rsidP="004C3056"/>
    <w:p w14:paraId="696EB352" w14:textId="77777777" w:rsidR="00E9332A" w:rsidRPr="00E9332A" w:rsidRDefault="00E9332A" w:rsidP="00E9332A"/>
    <w:p w14:paraId="52D0956F" w14:textId="59FF2813" w:rsidR="00E9332A" w:rsidRDefault="00EF0891" w:rsidP="004C3056">
      <w:r>
        <w:rPr>
          <w:rFonts w:hint="eastAsia"/>
        </w:rPr>
        <w:t>Docker</w:t>
      </w:r>
      <w:r>
        <w:rPr>
          <w:rFonts w:hint="eastAsia"/>
        </w:rPr>
        <w:t>相关操作命令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2B34" w14:paraId="25EFA0F6" w14:textId="77777777" w:rsidTr="002C2B34">
        <w:tc>
          <w:tcPr>
            <w:tcW w:w="4148" w:type="dxa"/>
          </w:tcPr>
          <w:p w14:paraId="359A9599" w14:textId="77777777" w:rsidR="002C2B34" w:rsidRDefault="002C2B34" w:rsidP="004C3056"/>
        </w:tc>
        <w:tc>
          <w:tcPr>
            <w:tcW w:w="4148" w:type="dxa"/>
          </w:tcPr>
          <w:p w14:paraId="0669DA7D" w14:textId="77777777" w:rsidR="002C2B34" w:rsidRDefault="002C2B34" w:rsidP="004C3056"/>
        </w:tc>
      </w:tr>
      <w:tr w:rsidR="002C2B34" w14:paraId="0BF20864" w14:textId="77777777" w:rsidTr="002C2B34">
        <w:tc>
          <w:tcPr>
            <w:tcW w:w="4148" w:type="dxa"/>
          </w:tcPr>
          <w:p w14:paraId="74FED601" w14:textId="77777777" w:rsidR="002C2B34" w:rsidRDefault="002C2B34" w:rsidP="004C3056"/>
        </w:tc>
        <w:tc>
          <w:tcPr>
            <w:tcW w:w="4148" w:type="dxa"/>
          </w:tcPr>
          <w:p w14:paraId="6F64DFFE" w14:textId="77777777" w:rsidR="002C2B34" w:rsidRDefault="002C2B34" w:rsidP="004C3056"/>
        </w:tc>
      </w:tr>
      <w:tr w:rsidR="002C2B34" w14:paraId="7CD4F8DC" w14:textId="77777777" w:rsidTr="002C2B34">
        <w:tc>
          <w:tcPr>
            <w:tcW w:w="4148" w:type="dxa"/>
          </w:tcPr>
          <w:p w14:paraId="5F389435" w14:textId="77777777" w:rsidR="002C2B34" w:rsidRDefault="002C2B34" w:rsidP="004C3056"/>
        </w:tc>
        <w:tc>
          <w:tcPr>
            <w:tcW w:w="4148" w:type="dxa"/>
          </w:tcPr>
          <w:p w14:paraId="189A91B8" w14:textId="77777777" w:rsidR="002C2B34" w:rsidRDefault="002C2B34" w:rsidP="004C3056"/>
        </w:tc>
      </w:tr>
      <w:tr w:rsidR="002C2B34" w14:paraId="7D133B34" w14:textId="77777777" w:rsidTr="002C2B34">
        <w:tc>
          <w:tcPr>
            <w:tcW w:w="4148" w:type="dxa"/>
          </w:tcPr>
          <w:p w14:paraId="115C18E5" w14:textId="77777777" w:rsidR="002C2B34" w:rsidRDefault="002C2B34" w:rsidP="004C3056"/>
        </w:tc>
        <w:tc>
          <w:tcPr>
            <w:tcW w:w="4148" w:type="dxa"/>
          </w:tcPr>
          <w:p w14:paraId="1533BE2B" w14:textId="77777777" w:rsidR="002C2B34" w:rsidRDefault="002C2B34" w:rsidP="004C3056"/>
        </w:tc>
      </w:tr>
      <w:tr w:rsidR="002C2B34" w14:paraId="37EDD68E" w14:textId="77777777" w:rsidTr="002C2B34">
        <w:tc>
          <w:tcPr>
            <w:tcW w:w="4148" w:type="dxa"/>
          </w:tcPr>
          <w:p w14:paraId="65D333F2" w14:textId="77777777" w:rsidR="002C2B34" w:rsidRDefault="002C2B34" w:rsidP="004C3056"/>
        </w:tc>
        <w:tc>
          <w:tcPr>
            <w:tcW w:w="4148" w:type="dxa"/>
          </w:tcPr>
          <w:p w14:paraId="727CC711" w14:textId="77777777" w:rsidR="002C2B34" w:rsidRDefault="002C2B34" w:rsidP="004C3056"/>
        </w:tc>
      </w:tr>
      <w:tr w:rsidR="002C2B34" w14:paraId="2AC1C644" w14:textId="77777777" w:rsidTr="002C2B34">
        <w:tc>
          <w:tcPr>
            <w:tcW w:w="4148" w:type="dxa"/>
          </w:tcPr>
          <w:p w14:paraId="3A4CD755" w14:textId="77777777" w:rsidR="002C2B34" w:rsidRDefault="002C2B34" w:rsidP="004C3056"/>
        </w:tc>
        <w:tc>
          <w:tcPr>
            <w:tcW w:w="4148" w:type="dxa"/>
          </w:tcPr>
          <w:p w14:paraId="30EDB83D" w14:textId="77777777" w:rsidR="002C2B34" w:rsidRDefault="002C2B34" w:rsidP="004C3056"/>
        </w:tc>
      </w:tr>
      <w:tr w:rsidR="002C2B34" w14:paraId="488C9F05" w14:textId="77777777" w:rsidTr="002C2B34">
        <w:tc>
          <w:tcPr>
            <w:tcW w:w="4148" w:type="dxa"/>
          </w:tcPr>
          <w:p w14:paraId="66DFEAD4" w14:textId="77777777" w:rsidR="002C2B34" w:rsidRDefault="002C2B34" w:rsidP="004C3056"/>
        </w:tc>
        <w:tc>
          <w:tcPr>
            <w:tcW w:w="4148" w:type="dxa"/>
          </w:tcPr>
          <w:p w14:paraId="3740B5D6" w14:textId="77777777" w:rsidR="002C2B34" w:rsidRDefault="002C2B34" w:rsidP="004C3056"/>
        </w:tc>
      </w:tr>
      <w:tr w:rsidR="002C2B34" w14:paraId="0D9B4DD0" w14:textId="77777777" w:rsidTr="002C2B34">
        <w:tc>
          <w:tcPr>
            <w:tcW w:w="4148" w:type="dxa"/>
          </w:tcPr>
          <w:p w14:paraId="55BD5935" w14:textId="77777777" w:rsidR="002C2B34" w:rsidRDefault="002C2B34" w:rsidP="004C3056"/>
        </w:tc>
        <w:tc>
          <w:tcPr>
            <w:tcW w:w="4148" w:type="dxa"/>
          </w:tcPr>
          <w:p w14:paraId="5C1430A7" w14:textId="77777777" w:rsidR="002C2B34" w:rsidRDefault="002C2B34" w:rsidP="004C3056"/>
        </w:tc>
      </w:tr>
    </w:tbl>
    <w:p w14:paraId="2CB151BF" w14:textId="05F523A8" w:rsidR="000D4651" w:rsidRDefault="000D4651" w:rsidP="004C3056"/>
    <w:p w14:paraId="28659EDA" w14:textId="15540315" w:rsidR="002C2B34" w:rsidRDefault="002C2B34" w:rsidP="004C3056">
      <w:r>
        <w:rPr>
          <w:rFonts w:hint="eastAsia"/>
        </w:rPr>
        <w:t>参考文件：</w:t>
      </w:r>
    </w:p>
    <w:p w14:paraId="5306EB88" w14:textId="6845CE3F" w:rsidR="002C2B34" w:rsidRDefault="000065A6" w:rsidP="004C3056">
      <w:pPr>
        <w:rPr>
          <w:rStyle w:val="af3"/>
        </w:rPr>
      </w:pPr>
      <w:hyperlink r:id="rId13" w:history="1">
        <w:r w:rsidR="002C2B34">
          <w:rPr>
            <w:rStyle w:val="af3"/>
          </w:rPr>
          <w:t>http://www.likecs.com/default/index/show?id=103621</w:t>
        </w:r>
      </w:hyperlink>
    </w:p>
    <w:p w14:paraId="59062C7D" w14:textId="5CE59CF0" w:rsidR="007257A9" w:rsidRDefault="007257A9" w:rsidP="004C3056">
      <w:pPr>
        <w:rPr>
          <w:rStyle w:val="af3"/>
        </w:rPr>
      </w:pPr>
    </w:p>
    <w:p w14:paraId="6FC281BF" w14:textId="72DC6441" w:rsidR="007257A9" w:rsidRDefault="007257A9" w:rsidP="00FA6F9B">
      <w:pPr>
        <w:pStyle w:val="1"/>
      </w:pPr>
      <w:r>
        <w:rPr>
          <w:rFonts w:hint="eastAsia"/>
        </w:rPr>
        <w:t>镜像命令</w:t>
      </w:r>
    </w:p>
    <w:p w14:paraId="0BFF0D2D" w14:textId="77777777" w:rsidR="001501DC" w:rsidRPr="001501DC" w:rsidRDefault="001501DC" w:rsidP="001501DC"/>
    <w:p w14:paraId="6F53418D" w14:textId="77777777" w:rsidR="00FA6F9B" w:rsidRPr="00FA6F9B" w:rsidRDefault="00FA6F9B" w:rsidP="00FA6F9B"/>
    <w:p w14:paraId="68E2059A" w14:textId="41FDD2A4" w:rsidR="007257A9" w:rsidRDefault="007257A9" w:rsidP="004C3056"/>
    <w:p w14:paraId="4186B46C" w14:textId="72D90342" w:rsidR="007257A9" w:rsidRPr="007257A9" w:rsidRDefault="007257A9" w:rsidP="00FA6F9B">
      <w:pPr>
        <w:pStyle w:val="1"/>
      </w:pPr>
      <w:r>
        <w:rPr>
          <w:rFonts w:hint="eastAsia"/>
        </w:rPr>
        <w:t>容器命令</w:t>
      </w:r>
    </w:p>
    <w:p w14:paraId="284917C6" w14:textId="64D26552" w:rsidR="002C2B34" w:rsidRDefault="002C2B34" w:rsidP="004C3056"/>
    <w:p w14:paraId="7685D7EC" w14:textId="5F24CCAC" w:rsidR="00CD7786" w:rsidRDefault="00CD7786" w:rsidP="00E72F0E">
      <w:pPr>
        <w:pStyle w:val="1"/>
      </w:pPr>
      <w:r>
        <w:rPr>
          <w:rFonts w:hint="eastAsia"/>
        </w:rPr>
        <w:t>配置文件</w:t>
      </w:r>
    </w:p>
    <w:p w14:paraId="21CCBDE6" w14:textId="77777777" w:rsidR="00E72F0E" w:rsidRPr="00E72F0E" w:rsidRDefault="00E72F0E" w:rsidP="00E72F0E">
      <w:pPr>
        <w:rPr>
          <w:rFonts w:hint="eastAsia"/>
        </w:rPr>
      </w:pPr>
    </w:p>
    <w:p w14:paraId="38F5854F" w14:textId="3E07EA16" w:rsidR="00CD7786" w:rsidRDefault="00CD7786" w:rsidP="004C3056"/>
    <w:p w14:paraId="50AC2548" w14:textId="771F2C72" w:rsidR="00CD7786" w:rsidRDefault="00CD7786" w:rsidP="004C3056"/>
    <w:p w14:paraId="01F903D5" w14:textId="77777777" w:rsidR="00CD7786" w:rsidRDefault="00CD7786" w:rsidP="004C3056">
      <w:pPr>
        <w:rPr>
          <w:rFonts w:hint="eastAsia"/>
        </w:rPr>
      </w:pPr>
    </w:p>
    <w:p w14:paraId="7C79B99B" w14:textId="77777777" w:rsidR="00CD7786" w:rsidRPr="004C3056" w:rsidRDefault="00CD7786" w:rsidP="004C3056">
      <w:pPr>
        <w:rPr>
          <w:rFonts w:hint="eastAsia"/>
        </w:rPr>
      </w:pPr>
    </w:p>
    <w:sectPr w:rsidR="00CD7786" w:rsidRPr="004C3056">
      <w:headerReference w:type="even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CCFE1" w14:textId="77777777" w:rsidR="000065A6" w:rsidRDefault="000065A6">
      <w:r>
        <w:separator/>
      </w:r>
    </w:p>
  </w:endnote>
  <w:endnote w:type="continuationSeparator" w:id="0">
    <w:p w14:paraId="4B0A8B9B" w14:textId="77777777" w:rsidR="000065A6" w:rsidRDefault="0000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26C99" w14:textId="77777777" w:rsidR="000065A6" w:rsidRDefault="000065A6">
      <w:r>
        <w:separator/>
      </w:r>
    </w:p>
  </w:footnote>
  <w:footnote w:type="continuationSeparator" w:id="0">
    <w:p w14:paraId="00C05731" w14:textId="77777777" w:rsidR="000065A6" w:rsidRDefault="00006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F1640" w14:textId="77777777" w:rsidR="00F60DD2" w:rsidRDefault="00F60DD2"/>
  <w:p w14:paraId="1005977B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05"/>
    <w:rsid w:val="000006FB"/>
    <w:rsid w:val="0000184C"/>
    <w:rsid w:val="00001DF0"/>
    <w:rsid w:val="000065A6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1851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D4651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4F91"/>
    <w:rsid w:val="0012533C"/>
    <w:rsid w:val="00125444"/>
    <w:rsid w:val="0013668B"/>
    <w:rsid w:val="001474CF"/>
    <w:rsid w:val="001501DC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E01F1"/>
    <w:rsid w:val="001E1DA0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9AA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0E32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2B34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06E5A"/>
    <w:rsid w:val="0031648C"/>
    <w:rsid w:val="0031679A"/>
    <w:rsid w:val="003373DA"/>
    <w:rsid w:val="00340E2B"/>
    <w:rsid w:val="003410B4"/>
    <w:rsid w:val="003414C2"/>
    <w:rsid w:val="00342799"/>
    <w:rsid w:val="0034749B"/>
    <w:rsid w:val="00352751"/>
    <w:rsid w:val="00354E55"/>
    <w:rsid w:val="003641C4"/>
    <w:rsid w:val="00366EE9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8769E"/>
    <w:rsid w:val="00395177"/>
    <w:rsid w:val="003A17B5"/>
    <w:rsid w:val="003A205D"/>
    <w:rsid w:val="003B3BD5"/>
    <w:rsid w:val="003B53C3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42BD"/>
    <w:rsid w:val="00477C77"/>
    <w:rsid w:val="0048039C"/>
    <w:rsid w:val="004809F8"/>
    <w:rsid w:val="00482894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523E"/>
    <w:rsid w:val="004B5C99"/>
    <w:rsid w:val="004B6002"/>
    <w:rsid w:val="004B62A7"/>
    <w:rsid w:val="004C09BD"/>
    <w:rsid w:val="004C3056"/>
    <w:rsid w:val="004C5F29"/>
    <w:rsid w:val="004D3C1B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47DEF"/>
    <w:rsid w:val="00555351"/>
    <w:rsid w:val="00557426"/>
    <w:rsid w:val="0056099E"/>
    <w:rsid w:val="005626E5"/>
    <w:rsid w:val="00564FE2"/>
    <w:rsid w:val="0056797F"/>
    <w:rsid w:val="005705D7"/>
    <w:rsid w:val="0057084A"/>
    <w:rsid w:val="00570ABC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A133A"/>
    <w:rsid w:val="005B2121"/>
    <w:rsid w:val="005C0F52"/>
    <w:rsid w:val="005C369F"/>
    <w:rsid w:val="005D208D"/>
    <w:rsid w:val="005E2D49"/>
    <w:rsid w:val="005E3F27"/>
    <w:rsid w:val="005E5EAD"/>
    <w:rsid w:val="005E6229"/>
    <w:rsid w:val="005E6C25"/>
    <w:rsid w:val="005F4A25"/>
    <w:rsid w:val="005F52AA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71C2E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3581"/>
    <w:rsid w:val="006E3597"/>
    <w:rsid w:val="006E4519"/>
    <w:rsid w:val="006E4664"/>
    <w:rsid w:val="006E58C9"/>
    <w:rsid w:val="006F50CD"/>
    <w:rsid w:val="00705618"/>
    <w:rsid w:val="00707E69"/>
    <w:rsid w:val="007257A9"/>
    <w:rsid w:val="0073446E"/>
    <w:rsid w:val="00740096"/>
    <w:rsid w:val="0074294A"/>
    <w:rsid w:val="0074490C"/>
    <w:rsid w:val="00744EBA"/>
    <w:rsid w:val="00746467"/>
    <w:rsid w:val="00746BE4"/>
    <w:rsid w:val="00747B72"/>
    <w:rsid w:val="0075210A"/>
    <w:rsid w:val="00752114"/>
    <w:rsid w:val="00755D98"/>
    <w:rsid w:val="00756377"/>
    <w:rsid w:val="00761F9F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E5CC3"/>
    <w:rsid w:val="007F0A20"/>
    <w:rsid w:val="007F17BB"/>
    <w:rsid w:val="007F504F"/>
    <w:rsid w:val="00802AC4"/>
    <w:rsid w:val="00810585"/>
    <w:rsid w:val="00820862"/>
    <w:rsid w:val="00825296"/>
    <w:rsid w:val="0082727C"/>
    <w:rsid w:val="008275E5"/>
    <w:rsid w:val="00837D74"/>
    <w:rsid w:val="00860CF6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254"/>
    <w:rsid w:val="008E1C71"/>
    <w:rsid w:val="008E3D57"/>
    <w:rsid w:val="008E41E9"/>
    <w:rsid w:val="008E4F3B"/>
    <w:rsid w:val="008E555D"/>
    <w:rsid w:val="008E7358"/>
    <w:rsid w:val="008F0E3E"/>
    <w:rsid w:val="008F2547"/>
    <w:rsid w:val="008F2683"/>
    <w:rsid w:val="008F28F6"/>
    <w:rsid w:val="00900840"/>
    <w:rsid w:val="00902C0C"/>
    <w:rsid w:val="00910E10"/>
    <w:rsid w:val="00911252"/>
    <w:rsid w:val="009141DB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726B0"/>
    <w:rsid w:val="0098016D"/>
    <w:rsid w:val="00982881"/>
    <w:rsid w:val="009836D2"/>
    <w:rsid w:val="00991648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621A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6C05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5C1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405D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6CE9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01DD"/>
    <w:rsid w:val="00B71893"/>
    <w:rsid w:val="00B754AA"/>
    <w:rsid w:val="00B76092"/>
    <w:rsid w:val="00B760D0"/>
    <w:rsid w:val="00B76260"/>
    <w:rsid w:val="00B90F11"/>
    <w:rsid w:val="00B92151"/>
    <w:rsid w:val="00B9322B"/>
    <w:rsid w:val="00B94124"/>
    <w:rsid w:val="00B94CD6"/>
    <w:rsid w:val="00BA254D"/>
    <w:rsid w:val="00BA2C63"/>
    <w:rsid w:val="00BB2A75"/>
    <w:rsid w:val="00BB6DE9"/>
    <w:rsid w:val="00BC24BB"/>
    <w:rsid w:val="00BC4911"/>
    <w:rsid w:val="00BD0790"/>
    <w:rsid w:val="00BD1652"/>
    <w:rsid w:val="00BD300D"/>
    <w:rsid w:val="00BD3EF5"/>
    <w:rsid w:val="00BD44F4"/>
    <w:rsid w:val="00BE765A"/>
    <w:rsid w:val="00BF6085"/>
    <w:rsid w:val="00BF61BC"/>
    <w:rsid w:val="00C06765"/>
    <w:rsid w:val="00C16B75"/>
    <w:rsid w:val="00C20465"/>
    <w:rsid w:val="00C25E3A"/>
    <w:rsid w:val="00C3023F"/>
    <w:rsid w:val="00C3187C"/>
    <w:rsid w:val="00C319CE"/>
    <w:rsid w:val="00C360CA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77285"/>
    <w:rsid w:val="00C828C3"/>
    <w:rsid w:val="00C83888"/>
    <w:rsid w:val="00C901D7"/>
    <w:rsid w:val="00C969B1"/>
    <w:rsid w:val="00CA0946"/>
    <w:rsid w:val="00CA549D"/>
    <w:rsid w:val="00CB031B"/>
    <w:rsid w:val="00CB355E"/>
    <w:rsid w:val="00CD29B2"/>
    <w:rsid w:val="00CD7786"/>
    <w:rsid w:val="00CE2514"/>
    <w:rsid w:val="00CE2CDF"/>
    <w:rsid w:val="00CF5F16"/>
    <w:rsid w:val="00CF6498"/>
    <w:rsid w:val="00CF652C"/>
    <w:rsid w:val="00D07E3B"/>
    <w:rsid w:val="00D159BE"/>
    <w:rsid w:val="00D208C4"/>
    <w:rsid w:val="00D2093D"/>
    <w:rsid w:val="00D20AC4"/>
    <w:rsid w:val="00D21408"/>
    <w:rsid w:val="00D26009"/>
    <w:rsid w:val="00D336B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272C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651F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2F0E"/>
    <w:rsid w:val="00E7354C"/>
    <w:rsid w:val="00E74DAD"/>
    <w:rsid w:val="00E82EBB"/>
    <w:rsid w:val="00E850F9"/>
    <w:rsid w:val="00E92C7C"/>
    <w:rsid w:val="00E9332A"/>
    <w:rsid w:val="00EB139B"/>
    <w:rsid w:val="00EB220D"/>
    <w:rsid w:val="00EB25C7"/>
    <w:rsid w:val="00EB6355"/>
    <w:rsid w:val="00EB7E63"/>
    <w:rsid w:val="00EC511A"/>
    <w:rsid w:val="00ED7370"/>
    <w:rsid w:val="00EE0602"/>
    <w:rsid w:val="00EE3203"/>
    <w:rsid w:val="00EE34F1"/>
    <w:rsid w:val="00EE49A7"/>
    <w:rsid w:val="00EE4DA4"/>
    <w:rsid w:val="00EE602B"/>
    <w:rsid w:val="00EF0891"/>
    <w:rsid w:val="00EF1025"/>
    <w:rsid w:val="00EF3D80"/>
    <w:rsid w:val="00F07D0B"/>
    <w:rsid w:val="00F12D1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A6F9B"/>
    <w:rsid w:val="00FB1019"/>
    <w:rsid w:val="00FB2FD9"/>
    <w:rsid w:val="00FB382A"/>
    <w:rsid w:val="00FB5669"/>
    <w:rsid w:val="00FC0131"/>
    <w:rsid w:val="00FC1A96"/>
    <w:rsid w:val="00FD20B9"/>
    <w:rsid w:val="00FD3C5D"/>
    <w:rsid w:val="00FD4DFC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455D7"/>
  <w15:docId w15:val="{FCC99C13-F102-4668-914C-CDF6EABB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uiPriority w:val="99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BB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://www.likecs.com/default/index/show?id=1036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liyun.com/mirror/docker-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install/cento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engine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get-docker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68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73</cp:revision>
  <dcterms:created xsi:type="dcterms:W3CDTF">2020-05-28T06:06:00Z</dcterms:created>
  <dcterms:modified xsi:type="dcterms:W3CDTF">2020-06-08T01:22:00Z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