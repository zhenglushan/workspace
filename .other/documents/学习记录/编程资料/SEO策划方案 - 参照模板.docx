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0216" w14:textId="77777777" w:rsidR="00B37452" w:rsidRDefault="005A20E7">
      <w:pPr>
        <w:pStyle w:val="ae"/>
      </w:pPr>
      <w:r>
        <w:rPr>
          <w:rFonts w:hint="eastAsia"/>
        </w:rPr>
        <w:t>网站</w:t>
      </w:r>
      <w:r>
        <w:rPr>
          <w:rFonts w:hint="eastAsia"/>
        </w:rPr>
        <w:t>SEO</w:t>
      </w:r>
      <w:r>
        <w:rPr>
          <w:rFonts w:hint="eastAsia"/>
        </w:rPr>
        <w:t>策划方案</w:t>
      </w:r>
    </w:p>
    <w:p w14:paraId="50B3C72E" w14:textId="77777777" w:rsidR="00B37452" w:rsidRDefault="005A20E7">
      <w:pPr>
        <w:pStyle w:val="1"/>
      </w:pPr>
      <w:r>
        <w:rPr>
          <w:rFonts w:hint="eastAsia"/>
        </w:rPr>
        <w:t>前期网站分析和关键词定位</w:t>
      </w:r>
    </w:p>
    <w:p w14:paraId="1BED0A9A" w14:textId="77777777" w:rsidR="00B37452" w:rsidRDefault="005A20E7">
      <w:r>
        <w:rPr>
          <w:rFonts w:hint="eastAsia"/>
        </w:rPr>
        <w:t>网站分析：网站类型是什么？网站业务是什么？网站目标人群是谁？网站操作使用流程是否简洁明了？</w:t>
      </w:r>
    </w:p>
    <w:p w14:paraId="6FBC7615" w14:textId="77777777" w:rsidR="00B37452" w:rsidRDefault="00B37452"/>
    <w:p w14:paraId="2C0AF00D" w14:textId="77777777" w:rsidR="00B37452" w:rsidRDefault="005A20E7">
      <w:r>
        <w:rPr>
          <w:rFonts w:hint="eastAsia"/>
        </w:rPr>
        <w:t>关键词分析：目标客户常搜关键词及搜索量列表收集，待选目标关键词的竞争对手分析，包括市场份额、内容特征、网站竞争力弱强等。</w:t>
      </w:r>
    </w:p>
    <w:p w14:paraId="3AA7F645" w14:textId="77777777" w:rsidR="00B37452" w:rsidRDefault="00B37452"/>
    <w:p w14:paraId="589F7CD9" w14:textId="77777777" w:rsidR="00B37452" w:rsidRDefault="005A20E7">
      <w:pPr>
        <w:pStyle w:val="2"/>
      </w:pPr>
      <w:r>
        <w:rPr>
          <w:rFonts w:hint="eastAsia"/>
        </w:rPr>
        <w:t>定位目标关键词</w:t>
      </w:r>
    </w:p>
    <w:p w14:paraId="79856B1E" w14:textId="77777777" w:rsidR="00B37452" w:rsidRDefault="005A20E7">
      <w:r>
        <w:rPr>
          <w:rFonts w:hint="eastAsia"/>
        </w:rPr>
        <w:t>制定目标关键词以及对应的搜索量列表；</w:t>
      </w:r>
    </w:p>
    <w:p w14:paraId="0E6B5962" w14:textId="77777777" w:rsidR="00B37452" w:rsidRDefault="005A20E7">
      <w:r>
        <w:rPr>
          <w:rFonts w:hint="eastAsia"/>
        </w:rPr>
        <w:t>制定长尾关键词以及对应的搜索量列表；</w:t>
      </w:r>
    </w:p>
    <w:p w14:paraId="4750C544" w14:textId="77777777" w:rsidR="00B37452" w:rsidRDefault="005A20E7">
      <w:r>
        <w:rPr>
          <w:rFonts w:hint="eastAsia"/>
        </w:rPr>
        <w:t>制定长尾关键词的规划与分布；</w:t>
      </w:r>
    </w:p>
    <w:p w14:paraId="00AC922E" w14:textId="77777777" w:rsidR="00B37452" w:rsidRDefault="00B37452"/>
    <w:p w14:paraId="7770A555" w14:textId="77777777" w:rsidR="00B37452" w:rsidRDefault="005A20E7">
      <w:pPr>
        <w:pStyle w:val="2"/>
      </w:pPr>
      <w:r>
        <w:rPr>
          <w:rFonts w:hint="eastAsia"/>
        </w:rPr>
        <w:t>竞争对手</w:t>
      </w:r>
      <w:r>
        <w:rPr>
          <w:rFonts w:hint="eastAsia"/>
        </w:rPr>
        <w:t>SEO</w:t>
      </w:r>
      <w:r>
        <w:rPr>
          <w:rFonts w:hint="eastAsia"/>
        </w:rPr>
        <w:t>分析</w:t>
      </w:r>
    </w:p>
    <w:p w14:paraId="378397AE" w14:textId="77777777" w:rsidR="00B37452" w:rsidRDefault="005A20E7">
      <w:r>
        <w:rPr>
          <w:rFonts w:hint="eastAsia"/>
        </w:rPr>
        <w:t>俗话说“知己知彼，百战百胜”，所以对于竞争对手的分析对行业网站来说至关重要，竞争对手分析可从以下几个方面入手：</w:t>
      </w:r>
    </w:p>
    <w:p w14:paraId="4E5EBF82" w14:textId="77777777" w:rsidR="00B37452" w:rsidRDefault="005A20E7">
      <w:pPr>
        <w:numPr>
          <w:ilvl w:val="0"/>
          <w:numId w:val="3"/>
        </w:numPr>
      </w:pPr>
      <w:r>
        <w:rPr>
          <w:rFonts w:hint="eastAsia"/>
        </w:rPr>
        <w:t>看网站规模，是否是行业站、资讯站等信息量很大的网站。如果是大型站可查看该对手的收录量。顺便看一下带</w:t>
      </w:r>
      <w:r>
        <w:rPr>
          <w:rFonts w:hint="eastAsia"/>
        </w:rPr>
        <w:t>www</w:t>
      </w:r>
      <w:r>
        <w:rPr>
          <w:rFonts w:hint="eastAsia"/>
        </w:rPr>
        <w:t>和不带的收录量，是否有软件采集痕迹。</w:t>
      </w:r>
    </w:p>
    <w:p w14:paraId="23E5BB24" w14:textId="77777777" w:rsidR="00B37452" w:rsidRDefault="005A20E7">
      <w:pPr>
        <w:numPr>
          <w:ilvl w:val="0"/>
          <w:numId w:val="3"/>
        </w:numPr>
      </w:pPr>
      <w:r>
        <w:rPr>
          <w:rFonts w:hint="eastAsia"/>
        </w:rPr>
        <w:t>查看外链，通过</w:t>
      </w:r>
      <w:r>
        <w:rPr>
          <w:rFonts w:hint="eastAsia"/>
        </w:rPr>
        <w:t xml:space="preserve"> </w:t>
      </w:r>
      <w:hyperlink r:id="rId8" w:history="1">
        <w:r>
          <w:rPr>
            <w:rStyle w:val="af3"/>
            <w:rFonts w:hint="eastAsia"/>
          </w:rPr>
          <w:t>https://ahrefs.com/</w:t>
        </w:r>
      </w:hyperlink>
      <w:r>
        <w:rPr>
          <w:rFonts w:hint="eastAsia"/>
        </w:rPr>
        <w:t xml:space="preserve"> </w:t>
      </w:r>
      <w:r>
        <w:rPr>
          <w:rFonts w:hint="eastAsia"/>
        </w:rPr>
        <w:t>查询。以及查看外链的质量和锚文本情况。是否有群发的情况，是否有</w:t>
      </w:r>
      <w:r>
        <w:rPr>
          <w:rFonts w:hint="eastAsia"/>
        </w:rPr>
        <w:t>GVM</w:t>
      </w:r>
      <w:r>
        <w:rPr>
          <w:rFonts w:hint="eastAsia"/>
        </w:rPr>
        <w:t>、新闻媒体连接和行业权威及当地组织、协会网站等高质量链接导入。</w:t>
      </w:r>
    </w:p>
    <w:p w14:paraId="3F49108C" w14:textId="77777777" w:rsidR="00B37452" w:rsidRDefault="005A20E7">
      <w:pPr>
        <w:numPr>
          <w:ilvl w:val="0"/>
          <w:numId w:val="3"/>
        </w:numPr>
      </w:pPr>
      <w:r>
        <w:rPr>
          <w:rFonts w:hint="eastAsia"/>
        </w:rPr>
        <w:t>查看竞争对手的</w:t>
      </w:r>
      <w:r>
        <w:rPr>
          <w:rFonts w:hint="eastAsia"/>
        </w:rPr>
        <w:t>SEO</w:t>
      </w:r>
      <w:r>
        <w:rPr>
          <w:rFonts w:hint="eastAsia"/>
        </w:rPr>
        <w:t>水平，包括站内和站外，可参照本文档中的</w:t>
      </w:r>
      <w:r>
        <w:rPr>
          <w:rFonts w:hint="eastAsia"/>
        </w:rPr>
        <w:t>SEO</w:t>
      </w:r>
      <w:r>
        <w:rPr>
          <w:rFonts w:hint="eastAsia"/>
        </w:rPr>
        <w:t>优化进行对比。另外，查看关键词的密度、网站收录更新机制，更重要的是否懂得挖掘用户力量。</w:t>
      </w:r>
    </w:p>
    <w:p w14:paraId="710C94BC" w14:textId="77777777" w:rsidR="00B37452" w:rsidRDefault="005A20E7">
      <w:pPr>
        <w:pStyle w:val="2"/>
      </w:pPr>
      <w:r>
        <w:rPr>
          <w:rFonts w:hint="eastAsia"/>
        </w:rPr>
        <w:t>其他</w:t>
      </w:r>
      <w:r>
        <w:rPr>
          <w:rFonts w:hint="eastAsia"/>
        </w:rPr>
        <w:t>SEO</w:t>
      </w:r>
      <w:r>
        <w:rPr>
          <w:rFonts w:hint="eastAsia"/>
        </w:rPr>
        <w:t>相关问题</w:t>
      </w:r>
    </w:p>
    <w:p w14:paraId="0AB2F440" w14:textId="77777777" w:rsidR="00B37452" w:rsidRDefault="005A20E7">
      <w:r>
        <w:rPr>
          <w:rFonts w:hint="eastAsia"/>
        </w:rPr>
        <w:t>域名优势，包括</w:t>
      </w:r>
      <w:r>
        <w:rPr>
          <w:rFonts w:hint="eastAsia"/>
        </w:rPr>
        <w:t>edu</w:t>
      </w:r>
      <w:r>
        <w:rPr>
          <w:rFonts w:hint="eastAsia"/>
        </w:rPr>
        <w:t>，</w:t>
      </w:r>
      <w:r>
        <w:rPr>
          <w:rFonts w:hint="eastAsia"/>
        </w:rPr>
        <w:t>gov</w:t>
      </w:r>
      <w:r>
        <w:rPr>
          <w:rFonts w:hint="eastAsia"/>
        </w:rPr>
        <w:t>，以及域名中包含关键词，或用主域名与二级域名优化。</w:t>
      </w:r>
    </w:p>
    <w:p w14:paraId="0E50E9C9" w14:textId="77777777" w:rsidR="00B37452" w:rsidRDefault="005A20E7">
      <w:r>
        <w:rPr>
          <w:rFonts w:hint="eastAsia"/>
        </w:rPr>
        <w:t>该站链接不多，内容不多，却排名很好，是否通过群发的来进行查看。另一种情况可能是百度数据库原因，应观察该网站三个月之内排名情况。</w:t>
      </w:r>
    </w:p>
    <w:p w14:paraId="51256FC7" w14:textId="77777777" w:rsidR="00B37452" w:rsidRDefault="005A20E7">
      <w:pPr>
        <w:pStyle w:val="2"/>
      </w:pPr>
      <w:r>
        <w:rPr>
          <w:rFonts w:hint="eastAsia"/>
        </w:rPr>
        <w:t>SEO</w:t>
      </w:r>
      <w:r>
        <w:rPr>
          <w:rFonts w:hint="eastAsia"/>
        </w:rPr>
        <w:t>优化排名计划</w:t>
      </w:r>
    </w:p>
    <w:p w14:paraId="243E0222" w14:textId="77777777" w:rsidR="00B37452" w:rsidRDefault="005A20E7">
      <w:r>
        <w:rPr>
          <w:rFonts w:hint="eastAsia"/>
        </w:rPr>
        <w:t>0 - 1</w:t>
      </w:r>
      <w:r>
        <w:rPr>
          <w:rFonts w:hint="eastAsia"/>
        </w:rPr>
        <w:t>月：预实现的目标和应用操作的步骤，</w:t>
      </w:r>
    </w:p>
    <w:p w14:paraId="79E487D9" w14:textId="77777777" w:rsidR="00B37452" w:rsidRDefault="005A20E7">
      <w:r>
        <w:rPr>
          <w:rFonts w:hint="eastAsia"/>
        </w:rPr>
        <w:t>例如：</w:t>
      </w:r>
      <w:r>
        <w:rPr>
          <w:rFonts w:hint="eastAsia"/>
        </w:rPr>
        <w:t>0-1</w:t>
      </w:r>
      <w:r>
        <w:rPr>
          <w:rFonts w:hint="eastAsia"/>
        </w:rPr>
        <w:t>个月网站文章收录</w:t>
      </w:r>
      <w:r>
        <w:rPr>
          <w:rFonts w:hint="eastAsia"/>
        </w:rPr>
        <w:t>2000</w:t>
      </w:r>
      <w:r>
        <w:rPr>
          <w:rFonts w:hint="eastAsia"/>
        </w:rPr>
        <w:t>条、外链</w:t>
      </w:r>
      <w:r>
        <w:rPr>
          <w:rFonts w:hint="eastAsia"/>
        </w:rPr>
        <w:t>800</w:t>
      </w:r>
      <w:r>
        <w:rPr>
          <w:rFonts w:hint="eastAsia"/>
        </w:rPr>
        <w:t>条、挖掘长尾</w:t>
      </w:r>
      <w:r>
        <w:rPr>
          <w:rFonts w:hint="eastAsia"/>
        </w:rPr>
        <w:t>500</w:t>
      </w:r>
      <w:r>
        <w:rPr>
          <w:rFonts w:hint="eastAsia"/>
        </w:rPr>
        <w:t>条；</w:t>
      </w:r>
    </w:p>
    <w:p w14:paraId="4F3C8432" w14:textId="77777777" w:rsidR="00B37452" w:rsidRDefault="005A20E7">
      <w:r>
        <w:rPr>
          <w:rFonts w:hint="eastAsia"/>
        </w:rPr>
        <w:t>2 - 3</w:t>
      </w:r>
      <w:r>
        <w:rPr>
          <w:rFonts w:hint="eastAsia"/>
        </w:rPr>
        <w:t>月：预实现的目标和应用操作的步骤，</w:t>
      </w:r>
    </w:p>
    <w:p w14:paraId="5FA84F73" w14:textId="77777777" w:rsidR="00B37452" w:rsidRDefault="005A20E7">
      <w:r>
        <w:rPr>
          <w:rFonts w:hint="eastAsia"/>
        </w:rPr>
        <w:lastRenderedPageBreak/>
        <w:t>例如：</w:t>
      </w:r>
      <w:r>
        <w:rPr>
          <w:rFonts w:hint="eastAsia"/>
        </w:rPr>
        <w:t>2-3</w:t>
      </w:r>
      <w:r>
        <w:rPr>
          <w:rFonts w:hint="eastAsia"/>
        </w:rPr>
        <w:t>个月网站文章收录</w:t>
      </w:r>
      <w:r>
        <w:rPr>
          <w:rFonts w:hint="eastAsia"/>
        </w:rPr>
        <w:t>6000</w:t>
      </w:r>
      <w:r>
        <w:rPr>
          <w:rFonts w:hint="eastAsia"/>
        </w:rPr>
        <w:t>条、外链</w:t>
      </w:r>
      <w:r>
        <w:rPr>
          <w:rFonts w:hint="eastAsia"/>
        </w:rPr>
        <w:t>3000</w:t>
      </w:r>
      <w:r>
        <w:rPr>
          <w:rFonts w:hint="eastAsia"/>
        </w:rPr>
        <w:t>条、挖掘长尾</w:t>
      </w:r>
      <w:r>
        <w:rPr>
          <w:rFonts w:hint="eastAsia"/>
        </w:rPr>
        <w:t>1500</w:t>
      </w:r>
      <w:r>
        <w:rPr>
          <w:rFonts w:hint="eastAsia"/>
        </w:rPr>
        <w:t>条</w:t>
      </w:r>
      <w:r>
        <w:rPr>
          <w:rFonts w:hint="eastAsia"/>
        </w:rPr>
        <w:t xml:space="preserve"> </w:t>
      </w:r>
      <w:r>
        <w:rPr>
          <w:rFonts w:hint="eastAsia"/>
        </w:rPr>
        <w:t>，热点关键词计划排名；</w:t>
      </w:r>
    </w:p>
    <w:p w14:paraId="56FCCE16" w14:textId="77777777" w:rsidR="00B37452" w:rsidRDefault="005A20E7">
      <w:r>
        <w:rPr>
          <w:rFonts w:hint="eastAsia"/>
        </w:rPr>
        <w:t>3 - 6</w:t>
      </w:r>
      <w:r>
        <w:rPr>
          <w:rFonts w:hint="eastAsia"/>
        </w:rPr>
        <w:t>月：预实现的目标和应用操作的步骤，</w:t>
      </w:r>
    </w:p>
    <w:p w14:paraId="3B7AFDA1" w14:textId="77777777" w:rsidR="00B37452" w:rsidRDefault="005A20E7">
      <w:r>
        <w:rPr>
          <w:rFonts w:hint="eastAsia"/>
        </w:rPr>
        <w:t>例如：</w:t>
      </w:r>
      <w:r>
        <w:rPr>
          <w:rFonts w:hint="eastAsia"/>
        </w:rPr>
        <w:t>3-6</w:t>
      </w:r>
      <w:r>
        <w:rPr>
          <w:rFonts w:hint="eastAsia"/>
        </w:rPr>
        <w:t>个月网站文章收录</w:t>
      </w:r>
      <w:r>
        <w:rPr>
          <w:rFonts w:hint="eastAsia"/>
        </w:rPr>
        <w:t>10000</w:t>
      </w:r>
      <w:r>
        <w:rPr>
          <w:rFonts w:hint="eastAsia"/>
        </w:rPr>
        <w:t>条、外链</w:t>
      </w:r>
      <w:r>
        <w:rPr>
          <w:rFonts w:hint="eastAsia"/>
        </w:rPr>
        <w:t>8000</w:t>
      </w:r>
      <w:r>
        <w:rPr>
          <w:rFonts w:hint="eastAsia"/>
        </w:rPr>
        <w:t>条、挖掘长尾</w:t>
      </w:r>
      <w:r>
        <w:rPr>
          <w:rFonts w:hint="eastAsia"/>
        </w:rPr>
        <w:t>3000</w:t>
      </w:r>
      <w:r>
        <w:rPr>
          <w:rFonts w:hint="eastAsia"/>
        </w:rPr>
        <w:t>条</w:t>
      </w:r>
      <w:r>
        <w:rPr>
          <w:rFonts w:hint="eastAsia"/>
        </w:rPr>
        <w:t xml:space="preserve"> </w:t>
      </w:r>
      <w:r>
        <w:rPr>
          <w:rFonts w:hint="eastAsia"/>
        </w:rPr>
        <w:t>，固定关键词</w:t>
      </w:r>
      <w:r>
        <w:rPr>
          <w:rFonts w:hint="eastAsia"/>
        </w:rPr>
        <w:t>(</w:t>
      </w:r>
      <w:r>
        <w:rPr>
          <w:rFonts w:hint="eastAsia"/>
        </w:rPr>
        <w:t>仅次于目标关键词</w:t>
      </w:r>
      <w:r>
        <w:rPr>
          <w:rFonts w:hint="eastAsia"/>
        </w:rPr>
        <w:t>)</w:t>
      </w:r>
      <w:r>
        <w:rPr>
          <w:rFonts w:hint="eastAsia"/>
        </w:rPr>
        <w:t>计划排名；</w:t>
      </w:r>
    </w:p>
    <w:p w14:paraId="7860E8F2" w14:textId="77777777" w:rsidR="00B37452" w:rsidRDefault="005A20E7">
      <w:r>
        <w:rPr>
          <w:rFonts w:hint="eastAsia"/>
        </w:rPr>
        <w:t>6</w:t>
      </w:r>
      <w:r>
        <w:rPr>
          <w:rFonts w:hint="eastAsia"/>
        </w:rPr>
        <w:t>个月以后：预实现的目标和应用操作的步骤，</w:t>
      </w:r>
    </w:p>
    <w:p w14:paraId="38D5757D" w14:textId="77777777" w:rsidR="00B37452" w:rsidRDefault="005A20E7">
      <w:r>
        <w:rPr>
          <w:rFonts w:hint="eastAsia"/>
        </w:rPr>
        <w:t>例如：</w:t>
      </w:r>
      <w:r>
        <w:rPr>
          <w:rFonts w:hint="eastAsia"/>
        </w:rPr>
        <w:t>6</w:t>
      </w:r>
      <w:r>
        <w:rPr>
          <w:rFonts w:hint="eastAsia"/>
        </w:rPr>
        <w:t>个月网站目前关键词在首页有稳定排名，网站流量达到</w:t>
      </w:r>
      <w:r>
        <w:rPr>
          <w:rFonts w:hint="eastAsia"/>
        </w:rPr>
        <w:t>6000IP</w:t>
      </w:r>
      <w:r>
        <w:rPr>
          <w:rFonts w:hint="eastAsia"/>
        </w:rPr>
        <w:t>，长尾关键词挖掘超过</w:t>
      </w:r>
      <w:r>
        <w:rPr>
          <w:rFonts w:hint="eastAsia"/>
        </w:rPr>
        <w:t>5000</w:t>
      </w:r>
      <w:r>
        <w:rPr>
          <w:rFonts w:hint="eastAsia"/>
        </w:rPr>
        <w:t>条记录，收录超过</w:t>
      </w:r>
      <w:r>
        <w:rPr>
          <w:rFonts w:hint="eastAsia"/>
        </w:rPr>
        <w:t>20000</w:t>
      </w:r>
      <w:r>
        <w:rPr>
          <w:rFonts w:hint="eastAsia"/>
        </w:rPr>
        <w:t>条记录；</w:t>
      </w:r>
    </w:p>
    <w:p w14:paraId="700913B3" w14:textId="77777777" w:rsidR="00B37452" w:rsidRDefault="005A20E7">
      <w:pPr>
        <w:pStyle w:val="2"/>
      </w:pPr>
      <w:r>
        <w:rPr>
          <w:rFonts w:hint="eastAsia"/>
        </w:rPr>
        <w:t>优化方案操作进度和操作内容</w:t>
      </w:r>
    </w:p>
    <w:p w14:paraId="2745AB52" w14:textId="77777777" w:rsidR="00B37452" w:rsidRDefault="005A20E7">
      <w:r>
        <w:rPr>
          <w:rFonts w:hint="eastAsia"/>
        </w:rPr>
        <w:t>制作优化进度表，包含具体时间、操作内容、是否完成等情况进行记录，优化执行方案应具体到天。</w:t>
      </w:r>
    </w:p>
    <w:p w14:paraId="36CA34D8" w14:textId="77777777" w:rsidR="00B37452" w:rsidRDefault="00B37452"/>
    <w:p w14:paraId="065A03F6" w14:textId="77777777" w:rsidR="00B37452" w:rsidRDefault="005A20E7">
      <w:r>
        <w:rPr>
          <w:rFonts w:hint="eastAsia"/>
        </w:rPr>
        <w:t>操作内容包含：站内优化、站外优化、内容建设、网站完善、网站维护、入口拓展。</w:t>
      </w:r>
    </w:p>
    <w:p w14:paraId="46569E67" w14:textId="77777777" w:rsidR="00B37452" w:rsidRDefault="00B37452"/>
    <w:p w14:paraId="0407AB71" w14:textId="77777777" w:rsidR="00B37452" w:rsidRDefault="005A20E7">
      <w:pPr>
        <w:pStyle w:val="1"/>
      </w:pPr>
      <w:r>
        <w:rPr>
          <w:rFonts w:hint="eastAsia"/>
        </w:rPr>
        <w:t>行业网站优化具体操作方案</w:t>
      </w:r>
    </w:p>
    <w:p w14:paraId="3548AF3F" w14:textId="77777777" w:rsidR="00B37452" w:rsidRDefault="005A20E7">
      <w:r>
        <w:rPr>
          <w:rFonts w:hint="eastAsia"/>
        </w:rPr>
        <w:t>具体以及主要的操作部分包含如下四个方面：</w:t>
      </w:r>
    </w:p>
    <w:p w14:paraId="4077C945" w14:textId="77777777" w:rsidR="00B37452" w:rsidRDefault="005A20E7">
      <w:pPr>
        <w:numPr>
          <w:ilvl w:val="0"/>
          <w:numId w:val="4"/>
        </w:numPr>
      </w:pPr>
      <w:r>
        <w:rPr>
          <w:rFonts w:hint="eastAsia"/>
        </w:rPr>
        <w:t>站内优化；</w:t>
      </w:r>
    </w:p>
    <w:p w14:paraId="4E713D8C" w14:textId="77777777" w:rsidR="00B37452" w:rsidRDefault="005A20E7">
      <w:pPr>
        <w:numPr>
          <w:ilvl w:val="0"/>
          <w:numId w:val="4"/>
        </w:numPr>
      </w:pPr>
      <w:r>
        <w:rPr>
          <w:rFonts w:hint="eastAsia"/>
        </w:rPr>
        <w:t>站外优化；</w:t>
      </w:r>
    </w:p>
    <w:p w14:paraId="695309C2" w14:textId="77777777" w:rsidR="00B37452" w:rsidRDefault="005A20E7">
      <w:pPr>
        <w:numPr>
          <w:ilvl w:val="0"/>
          <w:numId w:val="4"/>
        </w:numPr>
      </w:pPr>
      <w:r>
        <w:rPr>
          <w:rFonts w:hint="eastAsia"/>
        </w:rPr>
        <w:t>内容建设；</w:t>
      </w:r>
    </w:p>
    <w:p w14:paraId="31AA58E1" w14:textId="77777777" w:rsidR="00B37452" w:rsidRDefault="005A20E7">
      <w:pPr>
        <w:numPr>
          <w:ilvl w:val="0"/>
          <w:numId w:val="4"/>
        </w:numPr>
      </w:pPr>
      <w:r>
        <w:rPr>
          <w:rFonts w:hint="eastAsia"/>
        </w:rPr>
        <w:t>网站完善；</w:t>
      </w:r>
    </w:p>
    <w:p w14:paraId="6F207DD0" w14:textId="77777777" w:rsidR="00B37452" w:rsidRDefault="005A20E7">
      <w:pPr>
        <w:numPr>
          <w:ilvl w:val="0"/>
          <w:numId w:val="4"/>
        </w:numPr>
      </w:pPr>
      <w:r>
        <w:rPr>
          <w:rFonts w:hint="eastAsia"/>
        </w:rPr>
        <w:t>网站维护；</w:t>
      </w:r>
    </w:p>
    <w:p w14:paraId="4C8778BE" w14:textId="77777777" w:rsidR="00B37452" w:rsidRDefault="005A20E7">
      <w:pPr>
        <w:numPr>
          <w:ilvl w:val="0"/>
          <w:numId w:val="4"/>
        </w:numPr>
      </w:pPr>
      <w:r>
        <w:rPr>
          <w:rFonts w:hint="eastAsia"/>
        </w:rPr>
        <w:t>入口拓展；</w:t>
      </w:r>
    </w:p>
    <w:p w14:paraId="042FE552" w14:textId="77777777" w:rsidR="00B37452" w:rsidRDefault="005A20E7">
      <w:pPr>
        <w:numPr>
          <w:ilvl w:val="0"/>
          <w:numId w:val="4"/>
        </w:numPr>
      </w:pPr>
      <w:r>
        <w:rPr>
          <w:rFonts w:hint="eastAsia"/>
        </w:rPr>
        <w:t>辅助工具；</w:t>
      </w:r>
    </w:p>
    <w:p w14:paraId="3C7D3B87" w14:textId="77777777" w:rsidR="00B37452" w:rsidRDefault="00B37452"/>
    <w:p w14:paraId="2B61817C" w14:textId="77777777" w:rsidR="00B37452" w:rsidRDefault="00B37452"/>
    <w:p w14:paraId="56B14AE9" w14:textId="77777777" w:rsidR="00B37452" w:rsidRDefault="005A20E7">
      <w:pPr>
        <w:pStyle w:val="2"/>
      </w:pPr>
      <w:r>
        <w:rPr>
          <w:rFonts w:hint="eastAsia"/>
        </w:rPr>
        <w:t>站内优化</w:t>
      </w:r>
    </w:p>
    <w:p w14:paraId="6A93B6D1" w14:textId="77777777" w:rsidR="00B37452" w:rsidRDefault="005A20E7">
      <w:r>
        <w:rPr>
          <w:rFonts w:hint="eastAsia"/>
        </w:rPr>
        <w:t>站内优化主要包含以下几个方面：</w:t>
      </w:r>
    </w:p>
    <w:p w14:paraId="3FD95887" w14:textId="77777777" w:rsidR="00B37452" w:rsidRDefault="005A20E7">
      <w:pPr>
        <w:numPr>
          <w:ilvl w:val="0"/>
          <w:numId w:val="5"/>
        </w:numPr>
      </w:pPr>
      <w:r>
        <w:rPr>
          <w:rFonts w:hint="eastAsia"/>
        </w:rPr>
        <w:t>网站架构</w:t>
      </w:r>
    </w:p>
    <w:p w14:paraId="1025FC67" w14:textId="77777777" w:rsidR="00B37452" w:rsidRDefault="005A20E7">
      <w:pPr>
        <w:numPr>
          <w:ilvl w:val="0"/>
          <w:numId w:val="5"/>
        </w:numPr>
      </w:pPr>
      <w:r>
        <w:rPr>
          <w:rFonts w:hint="eastAsia"/>
        </w:rPr>
        <w:t>内链策略</w:t>
      </w:r>
    </w:p>
    <w:p w14:paraId="1C50A83A" w14:textId="77777777" w:rsidR="00B37452" w:rsidRDefault="005A20E7">
      <w:pPr>
        <w:numPr>
          <w:ilvl w:val="0"/>
          <w:numId w:val="5"/>
        </w:numPr>
      </w:pPr>
      <w:r>
        <w:rPr>
          <w:rFonts w:hint="eastAsia"/>
        </w:rPr>
        <w:t>细节优化</w:t>
      </w:r>
    </w:p>
    <w:p w14:paraId="5D52845F" w14:textId="77777777" w:rsidR="00B37452" w:rsidRDefault="005A20E7">
      <w:pPr>
        <w:numPr>
          <w:ilvl w:val="0"/>
          <w:numId w:val="5"/>
        </w:numPr>
      </w:pPr>
      <w:r>
        <w:rPr>
          <w:rFonts w:hint="eastAsia"/>
        </w:rPr>
        <w:t>网站地图</w:t>
      </w:r>
    </w:p>
    <w:p w14:paraId="41AD1F68" w14:textId="77777777" w:rsidR="00B37452" w:rsidRDefault="005A20E7">
      <w:pPr>
        <w:numPr>
          <w:ilvl w:val="0"/>
          <w:numId w:val="5"/>
        </w:numPr>
      </w:pPr>
      <w:r>
        <w:rPr>
          <w:rFonts w:hint="eastAsia"/>
        </w:rPr>
        <w:t>关键词竞争度分析</w:t>
      </w:r>
    </w:p>
    <w:p w14:paraId="299AAC07" w14:textId="77777777" w:rsidR="00B37452" w:rsidRDefault="005A20E7">
      <w:pPr>
        <w:numPr>
          <w:ilvl w:val="0"/>
          <w:numId w:val="5"/>
        </w:numPr>
      </w:pPr>
      <w:r>
        <w:rPr>
          <w:rFonts w:hint="eastAsia"/>
        </w:rPr>
        <w:t>关键词部署</w:t>
      </w:r>
    </w:p>
    <w:p w14:paraId="2DC65AD1" w14:textId="77777777" w:rsidR="00B37452" w:rsidRDefault="005A20E7">
      <w:pPr>
        <w:numPr>
          <w:ilvl w:val="0"/>
          <w:numId w:val="5"/>
        </w:numPr>
      </w:pPr>
      <w:r>
        <w:rPr>
          <w:rFonts w:hint="eastAsia"/>
        </w:rPr>
        <w:t>长尾关键词挖掘</w:t>
      </w:r>
    </w:p>
    <w:p w14:paraId="2D96C856" w14:textId="77777777" w:rsidR="00B37452" w:rsidRDefault="005A20E7">
      <w:pPr>
        <w:numPr>
          <w:ilvl w:val="0"/>
          <w:numId w:val="5"/>
        </w:numPr>
      </w:pPr>
      <w:r>
        <w:rPr>
          <w:rFonts w:hint="eastAsia"/>
        </w:rPr>
        <w:t>关键词的组词和分词研究</w:t>
      </w:r>
    </w:p>
    <w:p w14:paraId="0C905EDE" w14:textId="77777777" w:rsidR="00B37452" w:rsidRDefault="00B37452"/>
    <w:p w14:paraId="1994130A" w14:textId="77777777" w:rsidR="00B37452" w:rsidRDefault="005A20E7">
      <w:pPr>
        <w:pStyle w:val="3"/>
      </w:pPr>
      <w:r>
        <w:rPr>
          <w:rFonts w:hint="eastAsia"/>
        </w:rPr>
        <w:lastRenderedPageBreak/>
        <w:t>网站架构</w:t>
      </w:r>
    </w:p>
    <w:p w14:paraId="60AB166F" w14:textId="77777777" w:rsidR="00B37452" w:rsidRDefault="005A20E7">
      <w:r>
        <w:rPr>
          <w:rFonts w:hint="eastAsia"/>
        </w:rPr>
        <w:t>合理规划网站架构，因为好的网站架构，可以提升网页收录的速度和数量。</w:t>
      </w:r>
    </w:p>
    <w:p w14:paraId="1E889C2F" w14:textId="77777777" w:rsidR="00B37452" w:rsidRDefault="005A20E7">
      <w:r>
        <w:rPr>
          <w:rFonts w:hint="eastAsia"/>
        </w:rPr>
        <w:t>网站架构包含</w:t>
      </w:r>
      <w:r>
        <w:rPr>
          <w:rFonts w:hint="eastAsia"/>
          <w:b/>
          <w:bCs/>
          <w:color w:val="FF0000"/>
        </w:rPr>
        <w:t>网站结构</w:t>
      </w:r>
      <w:r>
        <w:rPr>
          <w:rFonts w:hint="eastAsia"/>
        </w:rPr>
        <w:t>和</w:t>
      </w:r>
      <w:r>
        <w:rPr>
          <w:rFonts w:hint="eastAsia"/>
          <w:b/>
          <w:bCs/>
          <w:color w:val="FF0000"/>
        </w:rPr>
        <w:t>页面结构</w:t>
      </w:r>
      <w:r>
        <w:rPr>
          <w:rFonts w:hint="eastAsia"/>
        </w:rPr>
        <w:t>两个方面：</w:t>
      </w:r>
    </w:p>
    <w:p w14:paraId="79DC7436" w14:textId="77777777" w:rsidR="00B37452" w:rsidRDefault="005A20E7">
      <w:r>
        <w:rPr>
          <w:rFonts w:hint="eastAsia"/>
          <w:b/>
          <w:bCs/>
        </w:rPr>
        <w:t>网站结构</w:t>
      </w:r>
      <w:r>
        <w:rPr>
          <w:rFonts w:hint="eastAsia"/>
        </w:rPr>
        <w:t>：</w:t>
      </w:r>
    </w:p>
    <w:p w14:paraId="19634437" w14:textId="77777777" w:rsidR="00B37452" w:rsidRDefault="005A20E7">
      <w:pPr>
        <w:numPr>
          <w:ilvl w:val="0"/>
          <w:numId w:val="6"/>
        </w:numPr>
      </w:pPr>
      <w:r>
        <w:rPr>
          <w:rFonts w:hint="eastAsia"/>
        </w:rPr>
        <w:t>扁平化的网站结构；</w:t>
      </w:r>
    </w:p>
    <w:p w14:paraId="103CAA8E" w14:textId="77777777" w:rsidR="00B37452" w:rsidRDefault="005A20E7">
      <w:pPr>
        <w:numPr>
          <w:ilvl w:val="0"/>
          <w:numId w:val="6"/>
        </w:numPr>
      </w:pPr>
      <w:r>
        <w:rPr>
          <w:rFonts w:hint="eastAsia"/>
        </w:rPr>
        <w:t>面包屑导航、次导航等辅助导航；</w:t>
      </w:r>
    </w:p>
    <w:p w14:paraId="0267C263" w14:textId="77777777" w:rsidR="00B37452" w:rsidRDefault="005A20E7">
      <w:pPr>
        <w:numPr>
          <w:ilvl w:val="0"/>
          <w:numId w:val="6"/>
        </w:numPr>
      </w:pPr>
      <w:r>
        <w:rPr>
          <w:rFonts w:hint="eastAsia"/>
        </w:rPr>
        <w:t>站内锚文本设置，特别是长尾关键词锚文本，对于行业站来说，站内锚文本非常的重要；</w:t>
      </w:r>
    </w:p>
    <w:p w14:paraId="6198F74D" w14:textId="77777777" w:rsidR="00B37452" w:rsidRDefault="005A20E7">
      <w:r>
        <w:rPr>
          <w:rFonts w:hint="eastAsia"/>
          <w:b/>
          <w:bCs/>
        </w:rPr>
        <w:t>页面结构</w:t>
      </w:r>
      <w:r>
        <w:rPr>
          <w:rFonts w:hint="eastAsia"/>
        </w:rPr>
        <w:t>：</w:t>
      </w:r>
    </w:p>
    <w:p w14:paraId="44542CAD" w14:textId="77777777" w:rsidR="00B37452" w:rsidRDefault="005A20E7">
      <w:r>
        <w:rPr>
          <w:rFonts w:hint="eastAsia"/>
        </w:rPr>
        <w:t>最新文章、推荐文章、热门文章（热点文章）、相关文章、随机文章、阅读本文章的人还阅读了等模块，并根据需要增加浏览次数。另外，在热门文章中可以调用推广行业特殊关键词的内容，而随机文章则可以让蜘蛛每次访问都能得到新的内容。</w:t>
      </w:r>
    </w:p>
    <w:p w14:paraId="6C42C24F" w14:textId="77777777" w:rsidR="00B37452" w:rsidRDefault="005A20E7">
      <w:r>
        <w:rPr>
          <w:rFonts w:hint="eastAsia"/>
          <w:b/>
          <w:bCs/>
        </w:rPr>
        <w:t>专题策划</w:t>
      </w:r>
      <w:r>
        <w:rPr>
          <w:rFonts w:hint="eastAsia"/>
        </w:rPr>
        <w:t>：</w:t>
      </w:r>
    </w:p>
    <w:p w14:paraId="58254C41" w14:textId="77777777" w:rsidR="00B37452" w:rsidRDefault="005A20E7">
      <w:r>
        <w:rPr>
          <w:rFonts w:hint="eastAsia"/>
        </w:rPr>
        <w:t>对于行业热点内容进行组织专题，并部署关键词，然后把这些内容放到热门文章（热点文章）模块进行调用。</w:t>
      </w:r>
    </w:p>
    <w:p w14:paraId="29EB47AF" w14:textId="77777777" w:rsidR="00B37452" w:rsidRDefault="005A20E7">
      <w:pPr>
        <w:pStyle w:val="3"/>
      </w:pPr>
      <w:r>
        <w:rPr>
          <w:rFonts w:hint="eastAsia"/>
        </w:rPr>
        <w:t>内链策略</w:t>
      </w:r>
    </w:p>
    <w:p w14:paraId="4229D7E5" w14:textId="77777777" w:rsidR="00B37452" w:rsidRDefault="005A20E7">
      <w:pPr>
        <w:pStyle w:val="4"/>
      </w:pPr>
      <w:r>
        <w:rPr>
          <w:rFonts w:hint="eastAsia"/>
        </w:rPr>
        <w:t>内链优势</w:t>
      </w:r>
    </w:p>
    <w:p w14:paraId="5A4C456E" w14:textId="77777777" w:rsidR="00B37452" w:rsidRDefault="005A20E7">
      <w:r>
        <w:rPr>
          <w:rFonts w:hint="eastAsia"/>
        </w:rPr>
        <w:t>行业网站以及规模大的站点，由于有大量的数据，因此可以部署大量的内链，因此内链的优势远远大于外链，因此一定要部署内链；</w:t>
      </w:r>
    </w:p>
    <w:p w14:paraId="3B10739D" w14:textId="77777777" w:rsidR="00B37452" w:rsidRDefault="005A20E7">
      <w:r>
        <w:rPr>
          <w:rFonts w:hint="eastAsia"/>
        </w:rPr>
        <w:t>站内的网页与网页之间导链接远比做外链要容易得多；</w:t>
      </w:r>
    </w:p>
    <w:p w14:paraId="01302209" w14:textId="77777777" w:rsidR="00B37452" w:rsidRDefault="005A20E7">
      <w:r>
        <w:rPr>
          <w:rFonts w:hint="eastAsia"/>
        </w:rPr>
        <w:t>内链可以提高搜索爬虫对网站的爬行效率；</w:t>
      </w:r>
    </w:p>
    <w:p w14:paraId="2E965823" w14:textId="77777777" w:rsidR="00B37452" w:rsidRDefault="005A20E7">
      <w:r>
        <w:rPr>
          <w:rFonts w:hint="eastAsia"/>
        </w:rPr>
        <w:t>通过大量的内链锚文本，容易提升锚文本关键词在搜索引擎中的排名优势；</w:t>
      </w:r>
    </w:p>
    <w:p w14:paraId="58BFF847" w14:textId="77777777" w:rsidR="00B37452" w:rsidRDefault="005A20E7">
      <w:pPr>
        <w:pStyle w:val="4"/>
      </w:pPr>
      <w:r>
        <w:rPr>
          <w:rFonts w:hint="eastAsia"/>
        </w:rPr>
        <w:t>内链原则</w:t>
      </w:r>
    </w:p>
    <w:p w14:paraId="57A49EA9" w14:textId="77777777" w:rsidR="00B37452" w:rsidRDefault="005A20E7">
      <w:r>
        <w:rPr>
          <w:rFonts w:hint="eastAsia"/>
        </w:rPr>
        <w:t>建设内链需要把握以下原则：</w:t>
      </w:r>
    </w:p>
    <w:p w14:paraId="616799E7" w14:textId="77777777" w:rsidR="00B37452" w:rsidRDefault="005A20E7">
      <w:pPr>
        <w:ind w:firstLine="420"/>
      </w:pPr>
      <w:r>
        <w:rPr>
          <w:rFonts w:hint="eastAsia"/>
        </w:rPr>
        <w:t>控制好内容里面链接的数量，一般一个关键词只加一次链接；</w:t>
      </w:r>
    </w:p>
    <w:p w14:paraId="5E880AF5" w14:textId="77777777" w:rsidR="00B37452" w:rsidRDefault="005A20E7">
      <w:pPr>
        <w:ind w:firstLine="420"/>
      </w:pPr>
      <w:r>
        <w:rPr>
          <w:rFonts w:hint="eastAsia"/>
        </w:rPr>
        <w:t>当前内容与链接对象的内容要有比较高的相关性，不能随意插入内链；</w:t>
      </w:r>
    </w:p>
    <w:p w14:paraId="24194341" w14:textId="77777777" w:rsidR="00B37452" w:rsidRDefault="005A20E7">
      <w:pPr>
        <w:ind w:firstLine="420"/>
      </w:pPr>
      <w:r>
        <w:rPr>
          <w:rFonts w:hint="eastAsia"/>
        </w:rPr>
        <w:t>给更重要的网页部署内链，使重要的网页获得更多的关注；</w:t>
      </w:r>
    </w:p>
    <w:p w14:paraId="7835DDD1" w14:textId="77777777" w:rsidR="00B37452" w:rsidRDefault="005A20E7">
      <w:pPr>
        <w:ind w:firstLine="420"/>
      </w:pPr>
      <w:r>
        <w:rPr>
          <w:rFonts w:hint="eastAsia"/>
        </w:rPr>
        <w:t>部署内链时，内链使用绝对路径。</w:t>
      </w:r>
    </w:p>
    <w:p w14:paraId="458B8686" w14:textId="77777777" w:rsidR="00B37452" w:rsidRDefault="00B37452"/>
    <w:p w14:paraId="14B4963A" w14:textId="77777777" w:rsidR="00B37452" w:rsidRDefault="005A20E7">
      <w:r>
        <w:rPr>
          <w:rFonts w:hint="eastAsia"/>
        </w:rPr>
        <w:t>之所以要使用绝对路径，是因为很多转载的时候，会把链接地址带上，因此只有使用绝对地址，那么链接地址才能正确的链接到自己的网站上。</w:t>
      </w:r>
    </w:p>
    <w:p w14:paraId="6EF3F6D9" w14:textId="77777777" w:rsidR="00B37452" w:rsidRDefault="005A20E7">
      <w:pPr>
        <w:pStyle w:val="4"/>
      </w:pPr>
      <w:r>
        <w:rPr>
          <w:rFonts w:hint="eastAsia"/>
        </w:rPr>
        <w:t>内链建设</w:t>
      </w:r>
    </w:p>
    <w:p w14:paraId="2051E37C" w14:textId="77777777" w:rsidR="00B37452" w:rsidRDefault="005A20E7">
      <w:r>
        <w:rPr>
          <w:rFonts w:hint="eastAsia"/>
        </w:rPr>
        <w:t>在内链建设的过程中，由于首页、频道页、栏目页的链接在全站的所有页面均存在，所以建议在内链建设的时候，优先给</w:t>
      </w:r>
      <w:r>
        <w:rPr>
          <w:rFonts w:hint="eastAsia"/>
          <w:b/>
          <w:bCs/>
        </w:rPr>
        <w:t>最终页</w:t>
      </w:r>
      <w:r>
        <w:rPr>
          <w:rFonts w:hint="eastAsia"/>
        </w:rPr>
        <w:t>、</w:t>
      </w:r>
      <w:r>
        <w:rPr>
          <w:rFonts w:hint="eastAsia"/>
          <w:b/>
          <w:bCs/>
        </w:rPr>
        <w:t>专题页</w:t>
      </w:r>
      <w:r>
        <w:rPr>
          <w:rFonts w:hint="eastAsia"/>
        </w:rPr>
        <w:t>、</w:t>
      </w:r>
      <w:r>
        <w:rPr>
          <w:rFonts w:hint="eastAsia"/>
          <w:b/>
          <w:bCs/>
        </w:rPr>
        <w:t>tag</w:t>
      </w:r>
      <w:r>
        <w:rPr>
          <w:rFonts w:hint="eastAsia"/>
          <w:b/>
          <w:bCs/>
        </w:rPr>
        <w:t>标签页</w:t>
      </w:r>
      <w:r>
        <w:rPr>
          <w:rFonts w:hint="eastAsia"/>
        </w:rPr>
        <w:t>、</w:t>
      </w:r>
      <w:r>
        <w:rPr>
          <w:rFonts w:hint="eastAsia"/>
          <w:b/>
          <w:bCs/>
        </w:rPr>
        <w:t>search</w:t>
      </w:r>
      <w:r>
        <w:rPr>
          <w:rFonts w:hint="eastAsia"/>
          <w:b/>
          <w:bCs/>
        </w:rPr>
        <w:t>搜索页</w:t>
      </w:r>
      <w:r>
        <w:rPr>
          <w:rFonts w:hint="eastAsia"/>
        </w:rPr>
        <w:t>做链接，然后如果还有匹配</w:t>
      </w:r>
      <w:r>
        <w:rPr>
          <w:rFonts w:hint="eastAsia"/>
          <w:b/>
          <w:bCs/>
        </w:rPr>
        <w:t>首页</w:t>
      </w:r>
      <w:r>
        <w:rPr>
          <w:rFonts w:hint="eastAsia"/>
        </w:rPr>
        <w:t>、</w:t>
      </w:r>
      <w:r>
        <w:rPr>
          <w:rFonts w:hint="eastAsia"/>
          <w:b/>
          <w:bCs/>
        </w:rPr>
        <w:t>频道页</w:t>
      </w:r>
      <w:r>
        <w:rPr>
          <w:rFonts w:hint="eastAsia"/>
        </w:rPr>
        <w:t>、</w:t>
      </w:r>
      <w:r>
        <w:rPr>
          <w:rFonts w:hint="eastAsia"/>
          <w:b/>
          <w:bCs/>
        </w:rPr>
        <w:t>栏目页</w:t>
      </w:r>
      <w:r>
        <w:rPr>
          <w:rFonts w:hint="eastAsia"/>
        </w:rPr>
        <w:t>的关键词才给它们匹配链接。</w:t>
      </w:r>
    </w:p>
    <w:p w14:paraId="0090E13F" w14:textId="77777777" w:rsidR="00B37452" w:rsidRDefault="00B37452"/>
    <w:p w14:paraId="511DCF27" w14:textId="77777777" w:rsidR="00B37452" w:rsidRDefault="005A20E7">
      <w:r>
        <w:rPr>
          <w:rFonts w:hint="eastAsia"/>
        </w:rPr>
        <w:t>内链建设如果按照权重来划分匹配优先级的话，就是：</w:t>
      </w:r>
    </w:p>
    <w:p w14:paraId="7FA0FDE1" w14:textId="77777777" w:rsidR="00B37452" w:rsidRDefault="005A20E7">
      <w:r>
        <w:rPr>
          <w:rFonts w:hint="eastAsia"/>
        </w:rPr>
        <w:t>最终页</w:t>
      </w:r>
      <w:r>
        <w:rPr>
          <w:rFonts w:hint="eastAsia"/>
        </w:rPr>
        <w:t xml:space="preserve"> &gt; </w:t>
      </w:r>
      <w:r>
        <w:rPr>
          <w:rFonts w:hint="eastAsia"/>
        </w:rPr>
        <w:t>专题页</w:t>
      </w:r>
      <w:r>
        <w:rPr>
          <w:rFonts w:hint="eastAsia"/>
        </w:rPr>
        <w:t xml:space="preserve"> &gt; tag</w:t>
      </w:r>
      <w:r>
        <w:rPr>
          <w:rFonts w:hint="eastAsia"/>
        </w:rPr>
        <w:t>标签页</w:t>
      </w:r>
      <w:r>
        <w:rPr>
          <w:rFonts w:hint="eastAsia"/>
        </w:rPr>
        <w:t xml:space="preserve"> = search</w:t>
      </w:r>
      <w:r>
        <w:rPr>
          <w:rFonts w:hint="eastAsia"/>
        </w:rPr>
        <w:t>搜索页</w:t>
      </w:r>
      <w:r>
        <w:rPr>
          <w:rFonts w:hint="eastAsia"/>
        </w:rPr>
        <w:t xml:space="preserve"> &gt; </w:t>
      </w:r>
      <w:r>
        <w:rPr>
          <w:rFonts w:hint="eastAsia"/>
        </w:rPr>
        <w:t>栏目页</w:t>
      </w:r>
      <w:r>
        <w:rPr>
          <w:rFonts w:hint="eastAsia"/>
        </w:rPr>
        <w:t xml:space="preserve"> &gt; </w:t>
      </w:r>
      <w:r>
        <w:rPr>
          <w:rFonts w:hint="eastAsia"/>
        </w:rPr>
        <w:t>频道页</w:t>
      </w:r>
      <w:r>
        <w:rPr>
          <w:rFonts w:hint="eastAsia"/>
        </w:rPr>
        <w:t xml:space="preserve"> &gt; </w:t>
      </w:r>
      <w:r>
        <w:rPr>
          <w:rFonts w:hint="eastAsia"/>
        </w:rPr>
        <w:t>首页关键词</w:t>
      </w:r>
    </w:p>
    <w:p w14:paraId="5E38AFED" w14:textId="77777777" w:rsidR="00B37452" w:rsidRDefault="005A20E7">
      <w:r>
        <w:rPr>
          <w:rFonts w:hint="eastAsia"/>
        </w:rPr>
        <w:t>最先给最终页的长尾词进行匹配，最后给首页的关键词进行匹配。这就类似于农村包围城市，</w:t>
      </w:r>
      <w:r>
        <w:rPr>
          <w:rFonts w:hint="eastAsia"/>
        </w:rPr>
        <w:lastRenderedPageBreak/>
        <w:t>先做长尾关键词的优化，等长尾关键词达到一定的量时来带动目标关键词的排名。</w:t>
      </w:r>
    </w:p>
    <w:p w14:paraId="3FC1F56F" w14:textId="77777777" w:rsidR="00B37452" w:rsidRDefault="00B37452"/>
    <w:p w14:paraId="0EF1711A" w14:textId="77777777" w:rsidR="00B37452" w:rsidRDefault="005A20E7">
      <w:pPr>
        <w:pStyle w:val="3"/>
      </w:pPr>
      <w:r>
        <w:rPr>
          <w:rFonts w:hint="eastAsia"/>
        </w:rPr>
        <w:t>细节优化</w:t>
      </w:r>
    </w:p>
    <w:p w14:paraId="5F8CBAC0" w14:textId="77777777" w:rsidR="00B37452" w:rsidRDefault="005A20E7">
      <w:r>
        <w:rPr>
          <w:rFonts w:hint="eastAsia"/>
        </w:rPr>
        <w:t>细节优化主要包括以下这些方面：</w:t>
      </w:r>
    </w:p>
    <w:p w14:paraId="34E53C74" w14:textId="77777777" w:rsidR="00B37452" w:rsidRDefault="005A20E7">
      <w:pPr>
        <w:pStyle w:val="4"/>
      </w:pPr>
      <w:r>
        <w:rPr>
          <w:rFonts w:hint="eastAsia"/>
        </w:rPr>
        <w:t>域名</w:t>
      </w:r>
    </w:p>
    <w:p w14:paraId="594D0CC6" w14:textId="77777777" w:rsidR="00B37452" w:rsidRDefault="00B37452"/>
    <w:p w14:paraId="7BEFF193" w14:textId="77777777" w:rsidR="00B37452" w:rsidRDefault="005A20E7">
      <w:pPr>
        <w:pStyle w:val="4"/>
      </w:pPr>
      <w:r>
        <w:rPr>
          <w:rFonts w:hint="eastAsia"/>
        </w:rPr>
        <w:t>服务器</w:t>
      </w:r>
    </w:p>
    <w:p w14:paraId="3F1398F3" w14:textId="77777777" w:rsidR="00B37452" w:rsidRDefault="00B37452"/>
    <w:p w14:paraId="6DDF888D" w14:textId="77777777" w:rsidR="00B37452" w:rsidRDefault="005A20E7">
      <w:pPr>
        <w:pStyle w:val="4"/>
      </w:pPr>
      <w:r>
        <w:rPr>
          <w:rFonts w:hint="eastAsia"/>
        </w:rPr>
        <w:t>程序代码</w:t>
      </w:r>
    </w:p>
    <w:p w14:paraId="3386871A" w14:textId="77777777" w:rsidR="00B37452" w:rsidRDefault="00B37452"/>
    <w:p w14:paraId="4AF9D047" w14:textId="77777777" w:rsidR="00B37452" w:rsidRDefault="005A20E7">
      <w:pPr>
        <w:pStyle w:val="4"/>
      </w:pPr>
      <w:r>
        <w:rPr>
          <w:rFonts w:hint="eastAsia"/>
        </w:rPr>
        <w:t>标题、关键词、描述</w:t>
      </w:r>
    </w:p>
    <w:p w14:paraId="6CB819D8" w14:textId="77777777" w:rsidR="00B37452" w:rsidRDefault="00B37452"/>
    <w:p w14:paraId="6DC45C71" w14:textId="77777777" w:rsidR="00B37452" w:rsidRDefault="005A20E7">
      <w:pPr>
        <w:pStyle w:val="4"/>
      </w:pPr>
      <w:r>
        <w:rPr>
          <w:rFonts w:hint="eastAsia"/>
        </w:rPr>
        <w:t>HTML</w:t>
      </w:r>
      <w:r>
        <w:rPr>
          <w:rFonts w:hint="eastAsia"/>
        </w:rPr>
        <w:t>标签规范</w:t>
      </w:r>
    </w:p>
    <w:p w14:paraId="211B4753" w14:textId="77777777" w:rsidR="00B37452" w:rsidRDefault="005A20E7">
      <w:r>
        <w:rPr>
          <w:rFonts w:hint="eastAsia"/>
        </w:rPr>
        <w:t>所有页面的</w:t>
      </w:r>
      <w:r>
        <w:rPr>
          <w:rFonts w:hint="eastAsia"/>
        </w:rPr>
        <w:t xml:space="preserve"> &lt;title&gt; </w:t>
      </w:r>
      <w:r>
        <w:rPr>
          <w:rFonts w:hint="eastAsia"/>
        </w:rPr>
        <w:t>标签要唯一。</w:t>
      </w:r>
    </w:p>
    <w:p w14:paraId="2E8C00C3" w14:textId="77777777" w:rsidR="00B37452" w:rsidRDefault="00B37452"/>
    <w:p w14:paraId="4C0608DD" w14:textId="77777777" w:rsidR="00B37452" w:rsidRDefault="005A20E7">
      <w:r>
        <w:rPr>
          <w:rFonts w:hint="eastAsia"/>
        </w:rPr>
        <w:t>首页的标题、栏目页的栏目名称、内容页正文部分的文章标题都使用</w:t>
      </w:r>
      <w:r>
        <w:rPr>
          <w:rFonts w:hint="eastAsia"/>
        </w:rPr>
        <w:t>&lt;h1&gt;</w:t>
      </w:r>
      <w:r>
        <w:rPr>
          <w:rFonts w:hint="eastAsia"/>
        </w:rPr>
        <w:t>标签，其他分情况使用</w:t>
      </w:r>
      <w:r>
        <w:rPr>
          <w:rFonts w:hint="eastAsia"/>
        </w:rPr>
        <w:t>&lt;h2&gt;</w:t>
      </w:r>
      <w:r>
        <w:rPr>
          <w:rFonts w:hint="eastAsia"/>
        </w:rPr>
        <w:t>、</w:t>
      </w:r>
      <w:r>
        <w:rPr>
          <w:rFonts w:hint="eastAsia"/>
        </w:rPr>
        <w:t>&lt;h3&gt;</w:t>
      </w:r>
      <w:r>
        <w:rPr>
          <w:rFonts w:hint="eastAsia"/>
        </w:rPr>
        <w:t>标签，页面上的独立的小模块一般可以使用</w:t>
      </w:r>
      <w:r>
        <w:rPr>
          <w:rFonts w:hint="eastAsia"/>
        </w:rPr>
        <w:t>&lt;h2&gt;</w:t>
      </w:r>
      <w:r>
        <w:rPr>
          <w:rFonts w:hint="eastAsia"/>
        </w:rPr>
        <w:t>、</w:t>
      </w:r>
      <w:r>
        <w:rPr>
          <w:rFonts w:hint="eastAsia"/>
        </w:rPr>
        <w:t>&lt;h3&gt;</w:t>
      </w:r>
      <w:r>
        <w:rPr>
          <w:rFonts w:hint="eastAsia"/>
        </w:rPr>
        <w:t>标签。</w:t>
      </w:r>
    </w:p>
    <w:p w14:paraId="1E8EDFD4" w14:textId="77777777" w:rsidR="00B37452" w:rsidRDefault="00B37452"/>
    <w:p w14:paraId="6A2D7DD0" w14:textId="77777777" w:rsidR="00B37452" w:rsidRDefault="005A20E7">
      <w:r>
        <w:rPr>
          <w:rFonts w:hint="eastAsia"/>
        </w:rPr>
        <w:t>一般加粗使用</w:t>
      </w:r>
      <w:r>
        <w:rPr>
          <w:rFonts w:hint="eastAsia"/>
        </w:rPr>
        <w:t xml:space="preserve"> &lt;b&gt; </w:t>
      </w:r>
      <w:r>
        <w:rPr>
          <w:rFonts w:hint="eastAsia"/>
        </w:rPr>
        <w:t>标签，因为百度百科的加粗使用的是</w:t>
      </w:r>
      <w:r>
        <w:rPr>
          <w:rFonts w:hint="eastAsia"/>
        </w:rPr>
        <w:t xml:space="preserve"> &lt;b&gt; </w:t>
      </w:r>
      <w:r>
        <w:rPr>
          <w:rFonts w:hint="eastAsia"/>
        </w:rPr>
        <w:t>标签，而关键词的加粗则使用</w:t>
      </w:r>
      <w:r>
        <w:rPr>
          <w:rFonts w:hint="eastAsia"/>
        </w:rPr>
        <w:t>&lt;strong&gt;</w:t>
      </w:r>
      <w:r>
        <w:rPr>
          <w:rFonts w:hint="eastAsia"/>
        </w:rPr>
        <w:t>，也就是说凡是要给关键词加粗的则使用</w:t>
      </w:r>
      <w:r>
        <w:rPr>
          <w:rFonts w:hint="eastAsia"/>
        </w:rPr>
        <w:t>&lt;strong&gt;</w:t>
      </w:r>
      <w:r>
        <w:rPr>
          <w:rFonts w:hint="eastAsia"/>
        </w:rPr>
        <w:t>，凡是给非关键词加粗的则使用</w:t>
      </w:r>
      <w:r>
        <w:rPr>
          <w:rFonts w:hint="eastAsia"/>
        </w:rPr>
        <w:t>&lt;b&gt;</w:t>
      </w:r>
      <w:r>
        <w:rPr>
          <w:rFonts w:hint="eastAsia"/>
        </w:rPr>
        <w:t>标签。</w:t>
      </w:r>
    </w:p>
    <w:p w14:paraId="6E407E6F" w14:textId="77777777" w:rsidR="00B37452" w:rsidRDefault="00B37452"/>
    <w:p w14:paraId="3B3F5B6A" w14:textId="77777777" w:rsidR="00B37452" w:rsidRDefault="005A20E7">
      <w:pPr>
        <w:pStyle w:val="4"/>
      </w:pPr>
      <w:r>
        <w:rPr>
          <w:rFonts w:hint="eastAsia"/>
        </w:rPr>
        <w:t>URL</w:t>
      </w:r>
      <w:r>
        <w:rPr>
          <w:rFonts w:hint="eastAsia"/>
        </w:rPr>
        <w:t>标准化</w:t>
      </w:r>
    </w:p>
    <w:p w14:paraId="08A2CB5A" w14:textId="77777777" w:rsidR="00B37452" w:rsidRDefault="005A20E7">
      <w:r>
        <w:rPr>
          <w:rFonts w:hint="eastAsia"/>
        </w:rPr>
        <w:t>URL</w:t>
      </w:r>
      <w:r>
        <w:rPr>
          <w:rFonts w:hint="eastAsia"/>
        </w:rPr>
        <w:t>标准化意思是说每一个页面只能有一条标准的</w:t>
      </w:r>
      <w:r>
        <w:rPr>
          <w:rFonts w:hint="eastAsia"/>
        </w:rPr>
        <w:t>URL</w:t>
      </w:r>
      <w:r>
        <w:rPr>
          <w:rFonts w:hint="eastAsia"/>
        </w:rPr>
        <w:t>地址，其他不标准的要么取消掉，要么必须做好跳转且跳转到标准的</w:t>
      </w:r>
      <w:r>
        <w:rPr>
          <w:rFonts w:hint="eastAsia"/>
        </w:rPr>
        <w:t>URL</w:t>
      </w:r>
      <w:r>
        <w:rPr>
          <w:rFonts w:hint="eastAsia"/>
        </w:rPr>
        <w:t>地址，其目的是把权重集中在标准的</w:t>
      </w:r>
      <w:r>
        <w:rPr>
          <w:rFonts w:hint="eastAsia"/>
        </w:rPr>
        <w:t>URL</w:t>
      </w:r>
      <w:r>
        <w:rPr>
          <w:rFonts w:hint="eastAsia"/>
        </w:rPr>
        <w:t>上，避免权重分散。</w:t>
      </w:r>
    </w:p>
    <w:p w14:paraId="685FE700" w14:textId="77777777" w:rsidR="00B37452" w:rsidRDefault="005A20E7">
      <w:pPr>
        <w:pStyle w:val="4"/>
      </w:pPr>
      <w:r>
        <w:rPr>
          <w:rFonts w:hint="eastAsia"/>
        </w:rPr>
        <w:t>首选域</w:t>
      </w:r>
    </w:p>
    <w:p w14:paraId="422DEAC1" w14:textId="77777777" w:rsidR="00B37452" w:rsidRDefault="005A20E7">
      <w:r>
        <w:rPr>
          <w:rFonts w:hint="eastAsia"/>
        </w:rPr>
        <w:t>首选域的意思就是针对首页的</w:t>
      </w:r>
      <w:r>
        <w:rPr>
          <w:rFonts w:hint="eastAsia"/>
        </w:rPr>
        <w:t>URL</w:t>
      </w:r>
      <w:r>
        <w:rPr>
          <w:rFonts w:hint="eastAsia"/>
        </w:rPr>
        <w:t>标准化，一般是把不带</w:t>
      </w:r>
      <w:r>
        <w:rPr>
          <w:rFonts w:hint="eastAsia"/>
        </w:rPr>
        <w:t xml:space="preserve"> www </w:t>
      </w:r>
      <w:r>
        <w:rPr>
          <w:rFonts w:hint="eastAsia"/>
        </w:rPr>
        <w:t>的首页链接跳转到带</w:t>
      </w:r>
      <w:r>
        <w:rPr>
          <w:rFonts w:hint="eastAsia"/>
        </w:rPr>
        <w:t xml:space="preserve"> www </w:t>
      </w:r>
      <w:r>
        <w:rPr>
          <w:rFonts w:hint="eastAsia"/>
        </w:rPr>
        <w:t>的首页链接。</w:t>
      </w:r>
    </w:p>
    <w:p w14:paraId="7693BC56" w14:textId="77777777" w:rsidR="00B37452" w:rsidRDefault="00B37452"/>
    <w:p w14:paraId="1CAD215C" w14:textId="77777777" w:rsidR="00B37452" w:rsidRDefault="005A20E7">
      <w:pPr>
        <w:pStyle w:val="4"/>
      </w:pPr>
      <w:r>
        <w:rPr>
          <w:rFonts w:hint="eastAsia"/>
        </w:rPr>
        <w:t>URL</w:t>
      </w:r>
      <w:r>
        <w:rPr>
          <w:rFonts w:hint="eastAsia"/>
        </w:rPr>
        <w:t>结构</w:t>
      </w:r>
    </w:p>
    <w:p w14:paraId="38E5927A" w14:textId="77777777" w:rsidR="00B37452" w:rsidRDefault="005A20E7">
      <w:r>
        <w:rPr>
          <w:rFonts w:hint="eastAsia"/>
        </w:rPr>
        <w:t>URL</w:t>
      </w:r>
      <w:r>
        <w:rPr>
          <w:rFonts w:hint="eastAsia"/>
        </w:rPr>
        <w:t>结构一般使用扁平化结构，扁平化结构利于往首页传递权重，所以一般的小企业站建议用扁平化结构。</w:t>
      </w:r>
    </w:p>
    <w:p w14:paraId="5A3113CE" w14:textId="77777777" w:rsidR="00B37452" w:rsidRDefault="005A20E7">
      <w:pPr>
        <w:pStyle w:val="5"/>
      </w:pPr>
      <w:r>
        <w:rPr>
          <w:rFonts w:hint="eastAsia"/>
        </w:rPr>
        <w:lastRenderedPageBreak/>
        <w:t>链接深度</w:t>
      </w:r>
    </w:p>
    <w:p w14:paraId="27D1BC99" w14:textId="77777777" w:rsidR="00B37452" w:rsidRDefault="005A20E7">
      <w:r>
        <w:rPr>
          <w:rFonts w:hint="eastAsia"/>
        </w:rPr>
        <w:t>网站</w:t>
      </w:r>
      <w:r>
        <w:rPr>
          <w:rFonts w:hint="eastAsia"/>
        </w:rPr>
        <w:t>URL</w:t>
      </w:r>
      <w:r>
        <w:rPr>
          <w:rFonts w:hint="eastAsia"/>
        </w:rPr>
        <w:t>的链接深度（目录层级）尽量保持在三层以内，因为目录太深，会造成蜘蛛抓取的困难。</w:t>
      </w:r>
    </w:p>
    <w:p w14:paraId="343D0F9A" w14:textId="77777777" w:rsidR="00B37452" w:rsidRDefault="00B37452"/>
    <w:p w14:paraId="258C4E81" w14:textId="77777777" w:rsidR="00B37452" w:rsidRDefault="005A20E7">
      <w:pPr>
        <w:pStyle w:val="5"/>
      </w:pPr>
      <w:r>
        <w:rPr>
          <w:rFonts w:hint="eastAsia"/>
        </w:rPr>
        <w:t>URL</w:t>
      </w:r>
      <w:r>
        <w:rPr>
          <w:rFonts w:hint="eastAsia"/>
        </w:rPr>
        <w:t>连接符</w:t>
      </w:r>
    </w:p>
    <w:p w14:paraId="12AC7040" w14:textId="77777777" w:rsidR="00B37452" w:rsidRDefault="005A20E7">
      <w:r>
        <w:rPr>
          <w:rFonts w:hint="eastAsia"/>
        </w:rPr>
        <w:t>统一使用中划线“</w:t>
      </w:r>
      <w:r>
        <w:rPr>
          <w:rFonts w:hint="eastAsia"/>
        </w:rPr>
        <w:t>-</w:t>
      </w:r>
      <w:r>
        <w:rPr>
          <w:rFonts w:hint="eastAsia"/>
        </w:rPr>
        <w:t>”，这样可以符合各大搜索引擎的要求。</w:t>
      </w:r>
    </w:p>
    <w:p w14:paraId="7C5B025D" w14:textId="77777777" w:rsidR="00B37452" w:rsidRDefault="00B37452"/>
    <w:p w14:paraId="4A76B60D" w14:textId="77777777" w:rsidR="00B37452" w:rsidRDefault="005A20E7">
      <w:pPr>
        <w:pStyle w:val="5"/>
      </w:pPr>
      <w:r>
        <w:rPr>
          <w:rFonts w:hint="eastAsia"/>
        </w:rPr>
        <w:t>URL</w:t>
      </w:r>
      <w:r>
        <w:rPr>
          <w:rFonts w:hint="eastAsia"/>
        </w:rPr>
        <w:t>后缀</w:t>
      </w:r>
    </w:p>
    <w:p w14:paraId="4732EBC3" w14:textId="77777777" w:rsidR="00B37452" w:rsidRDefault="00B37452"/>
    <w:p w14:paraId="078B65EB" w14:textId="77777777" w:rsidR="00B37452" w:rsidRDefault="005A20E7">
      <w:r>
        <w:rPr>
          <w:rFonts w:hint="eastAsia"/>
        </w:rPr>
        <w:t>目录的</w:t>
      </w:r>
      <w:r>
        <w:rPr>
          <w:rFonts w:hint="eastAsia"/>
        </w:rPr>
        <w:t>URL</w:t>
      </w:r>
      <w:r>
        <w:rPr>
          <w:rFonts w:hint="eastAsia"/>
        </w:rPr>
        <w:t>中使用</w:t>
      </w:r>
      <w:r>
        <w:rPr>
          <w:rFonts w:hint="eastAsia"/>
        </w:rPr>
        <w:t xml:space="preserve"> </w:t>
      </w:r>
      <w:hyperlink r:id="rId9" w:history="1">
        <w:r>
          <w:rPr>
            <w:rStyle w:val="af3"/>
            <w:rFonts w:hint="eastAsia"/>
          </w:rPr>
          <w:t>http://localhost/guonei/</w:t>
        </w:r>
      </w:hyperlink>
      <w:r>
        <w:rPr>
          <w:rFonts w:hint="eastAsia"/>
        </w:rPr>
        <w:t xml:space="preserve"> </w:t>
      </w:r>
      <w:r>
        <w:rPr>
          <w:rFonts w:hint="eastAsia"/>
        </w:rPr>
        <w:t>而不是</w:t>
      </w:r>
      <w:r>
        <w:rPr>
          <w:rFonts w:hint="eastAsia"/>
        </w:rPr>
        <w:t xml:space="preserve"> </w:t>
      </w:r>
      <w:hyperlink r:id="rId10" w:history="1">
        <w:r>
          <w:rPr>
            <w:rStyle w:val="af3"/>
            <w:rFonts w:hint="eastAsia"/>
          </w:rPr>
          <w:t>http://localhost/guonei</w:t>
        </w:r>
      </w:hyperlink>
    </w:p>
    <w:p w14:paraId="09D1A631" w14:textId="77777777" w:rsidR="00B37452" w:rsidRDefault="005A20E7">
      <w:r>
        <w:rPr>
          <w:rFonts w:hint="eastAsia"/>
        </w:rPr>
        <w:t>而内页的</w:t>
      </w:r>
      <w:r>
        <w:rPr>
          <w:rFonts w:hint="eastAsia"/>
        </w:rPr>
        <w:t>URL</w:t>
      </w:r>
      <w:r>
        <w:rPr>
          <w:rFonts w:hint="eastAsia"/>
        </w:rPr>
        <w:t>中则使用</w:t>
      </w:r>
      <w:r>
        <w:rPr>
          <w:rFonts w:hint="eastAsia"/>
        </w:rPr>
        <w:t xml:space="preserve"> </w:t>
      </w:r>
      <w:hyperlink r:id="rId11" w:history="1">
        <w:r>
          <w:rPr>
            <w:rStyle w:val="af3"/>
            <w:rFonts w:hint="eastAsia"/>
          </w:rPr>
          <w:t>http://localhost/id</w:t>
        </w:r>
      </w:hyperlink>
      <w:r>
        <w:rPr>
          <w:rFonts w:hint="eastAsia"/>
        </w:rPr>
        <w:t xml:space="preserve"> </w:t>
      </w:r>
    </w:p>
    <w:p w14:paraId="4AE153A8" w14:textId="77777777" w:rsidR="00B37452" w:rsidRDefault="005A20E7">
      <w:pPr>
        <w:ind w:firstLine="420"/>
      </w:pPr>
      <w:r>
        <w:rPr>
          <w:rFonts w:hint="eastAsia"/>
        </w:rPr>
        <w:t>或者</w:t>
      </w:r>
      <w:r>
        <w:rPr>
          <w:rFonts w:hint="eastAsia"/>
        </w:rPr>
        <w:t xml:space="preserve"> </w:t>
      </w:r>
      <w:hyperlink r:id="rId12" w:history="1">
        <w:r>
          <w:rPr>
            <w:rStyle w:val="af3"/>
            <w:rFonts w:hint="eastAsia"/>
          </w:rPr>
          <w:t>http://localhost/id.html</w:t>
        </w:r>
      </w:hyperlink>
      <w:r>
        <w:rPr>
          <w:rFonts w:hint="eastAsia"/>
        </w:rPr>
        <w:t xml:space="preserve"> </w:t>
      </w:r>
    </w:p>
    <w:p w14:paraId="4153342A" w14:textId="77777777" w:rsidR="00B37452" w:rsidRDefault="005A20E7">
      <w:pPr>
        <w:ind w:firstLine="420"/>
      </w:pPr>
      <w:r>
        <w:rPr>
          <w:rFonts w:hint="eastAsia"/>
        </w:rPr>
        <w:t>或</w:t>
      </w:r>
      <w:r>
        <w:rPr>
          <w:rFonts w:hint="eastAsia"/>
        </w:rPr>
        <w:t xml:space="preserve"> </w:t>
      </w:r>
      <w:hyperlink r:id="rId13" w:history="1">
        <w:r>
          <w:rPr>
            <w:rStyle w:val="af3"/>
            <w:rFonts w:hint="eastAsia"/>
          </w:rPr>
          <w:t>http://localhost/id.htm</w:t>
        </w:r>
      </w:hyperlink>
      <w:r>
        <w:rPr>
          <w:rFonts w:hint="eastAsia"/>
        </w:rPr>
        <w:t xml:space="preserve"> </w:t>
      </w:r>
    </w:p>
    <w:p w14:paraId="30050AD2" w14:textId="77777777" w:rsidR="00B37452" w:rsidRDefault="005A20E7">
      <w:pPr>
        <w:ind w:firstLine="420"/>
      </w:pPr>
      <w:r>
        <w:rPr>
          <w:rFonts w:hint="eastAsia"/>
        </w:rPr>
        <w:t>或</w:t>
      </w:r>
      <w:r>
        <w:rPr>
          <w:rFonts w:hint="eastAsia"/>
        </w:rPr>
        <w:t xml:space="preserve"> </w:t>
      </w:r>
      <w:hyperlink r:id="rId14" w:history="1">
        <w:r>
          <w:rPr>
            <w:rStyle w:val="af3"/>
            <w:rFonts w:hint="eastAsia"/>
          </w:rPr>
          <w:t>http://localhost/id.shtml</w:t>
        </w:r>
      </w:hyperlink>
      <w:r>
        <w:rPr>
          <w:rFonts w:hint="eastAsia"/>
        </w:rPr>
        <w:t xml:space="preserve"> </w:t>
      </w:r>
    </w:p>
    <w:p w14:paraId="4C7CF2C7" w14:textId="77777777" w:rsidR="00B37452" w:rsidRDefault="00B37452"/>
    <w:p w14:paraId="707AA9FC" w14:textId="77777777" w:rsidR="00B37452" w:rsidRDefault="005A20E7">
      <w:pPr>
        <w:pStyle w:val="4"/>
      </w:pPr>
      <w:bookmarkStart w:id="0" w:name="_robots.txt文件"/>
      <w:r>
        <w:rPr>
          <w:rFonts w:hint="eastAsia"/>
        </w:rPr>
        <w:t>robots.txt</w:t>
      </w:r>
      <w:r>
        <w:rPr>
          <w:rFonts w:hint="eastAsia"/>
        </w:rPr>
        <w:t>文件</w:t>
      </w:r>
    </w:p>
    <w:bookmarkEnd w:id="0"/>
    <w:p w14:paraId="2CD825C1" w14:textId="77777777" w:rsidR="00B37452" w:rsidRDefault="005A20E7">
      <w:r>
        <w:rPr>
          <w:rFonts w:hint="eastAsia"/>
        </w:rPr>
        <w:t>robots</w:t>
      </w:r>
      <w:r>
        <w:rPr>
          <w:rFonts w:hint="eastAsia"/>
        </w:rPr>
        <w:t>文件主要的作用是告诉搜索引擎哪些</w:t>
      </w:r>
      <w:r>
        <w:rPr>
          <w:rFonts w:hint="eastAsia"/>
        </w:rPr>
        <w:t>URL</w:t>
      </w:r>
      <w:r>
        <w:rPr>
          <w:rFonts w:hint="eastAsia"/>
        </w:rPr>
        <w:t>格式的页面可以抓取，哪些不能抓取，一般动态链接、</w:t>
      </w:r>
      <w:r>
        <w:rPr>
          <w:rFonts w:hint="eastAsia"/>
        </w:rPr>
        <w:t>js</w:t>
      </w:r>
      <w:r>
        <w:rPr>
          <w:rFonts w:hint="eastAsia"/>
        </w:rPr>
        <w:t>文件、</w:t>
      </w:r>
      <w:r>
        <w:rPr>
          <w:rFonts w:hint="eastAsia"/>
        </w:rPr>
        <w:t>css</w:t>
      </w:r>
      <w:r>
        <w:rPr>
          <w:rFonts w:hint="eastAsia"/>
        </w:rPr>
        <w:t>文件、图片文件、插件文件、管理员后台、</w:t>
      </w:r>
      <w:r>
        <w:rPr>
          <w:rFonts w:hint="eastAsia"/>
        </w:rPr>
        <w:t>404</w:t>
      </w:r>
      <w:r>
        <w:rPr>
          <w:rFonts w:hint="eastAsia"/>
        </w:rPr>
        <w:t>页面，基本上都不允许抓取的，另外，在该文件中可以写我们的网站地图的链接。</w:t>
      </w:r>
    </w:p>
    <w:p w14:paraId="7B2D24AB" w14:textId="77777777" w:rsidR="00B37452" w:rsidRDefault="005A20E7">
      <w:r>
        <w:rPr>
          <w:rFonts w:hint="eastAsia"/>
        </w:rPr>
        <w:t>举例：</w:t>
      </w:r>
    </w:p>
    <w:tbl>
      <w:tblPr>
        <w:tblStyle w:val="af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37452" w14:paraId="0F0A8A1F" w14:textId="77777777">
        <w:tc>
          <w:tcPr>
            <w:tcW w:w="8522" w:type="dxa"/>
          </w:tcPr>
          <w:p w14:paraId="0DE49FDF" w14:textId="77777777" w:rsidR="00B37452" w:rsidRDefault="005A20E7">
            <w:r>
              <w:rPr>
                <w:rFonts w:hint="eastAsia"/>
              </w:rPr>
              <w:t>https://www.iyiou.com/robots.txt</w:t>
            </w:r>
          </w:p>
          <w:p w14:paraId="16D5E948" w14:textId="77777777" w:rsidR="00B37452" w:rsidRDefault="00B37452"/>
          <w:p w14:paraId="27633CA2" w14:textId="77777777" w:rsidR="00B37452" w:rsidRDefault="005A20E7">
            <w:r>
              <w:rPr>
                <w:rFonts w:hint="eastAsia"/>
              </w:rPr>
              <w:t>User-Agent: *</w:t>
            </w:r>
          </w:p>
          <w:p w14:paraId="2519E5A6" w14:textId="77777777" w:rsidR="00B37452" w:rsidRDefault="005A20E7">
            <w:r>
              <w:rPr>
                <w:rFonts w:hint="eastAsia"/>
              </w:rPr>
              <w:t>Disallow: /*?*</w:t>
            </w:r>
          </w:p>
          <w:p w14:paraId="6D8BE020" w14:textId="77777777" w:rsidR="00B37452" w:rsidRDefault="005A20E7">
            <w:r>
              <w:rPr>
                <w:rFonts w:hint="eastAsia"/>
              </w:rPr>
              <w:t>Disallow: /search?*</w:t>
            </w:r>
          </w:p>
          <w:p w14:paraId="2A222F20" w14:textId="77777777" w:rsidR="00B37452" w:rsidRDefault="005A20E7">
            <w:r>
              <w:rPr>
                <w:rFonts w:hint="eastAsia"/>
              </w:rPr>
              <w:t>Disallow: /plus</w:t>
            </w:r>
          </w:p>
          <w:p w14:paraId="7C76B012" w14:textId="77777777" w:rsidR="00B37452" w:rsidRDefault="005A20E7">
            <w:r>
              <w:rPr>
                <w:rFonts w:hint="eastAsia"/>
              </w:rPr>
              <w:t>Disallow: /include</w:t>
            </w:r>
          </w:p>
          <w:p w14:paraId="704D8D62" w14:textId="77777777" w:rsidR="00B37452" w:rsidRDefault="005A20E7">
            <w:r>
              <w:rPr>
                <w:rFonts w:hint="eastAsia"/>
              </w:rPr>
              <w:t>Disallow: /templets</w:t>
            </w:r>
          </w:p>
          <w:p w14:paraId="6A35E9B3" w14:textId="77777777" w:rsidR="00B37452" w:rsidRDefault="005A20E7">
            <w:r>
              <w:rPr>
                <w:rFonts w:hint="eastAsia"/>
              </w:rPr>
              <w:t>Disallow: /uploads</w:t>
            </w:r>
          </w:p>
          <w:p w14:paraId="31537708" w14:textId="77777777" w:rsidR="00B37452" w:rsidRDefault="005A20E7">
            <w:r>
              <w:rPr>
                <w:rFonts w:hint="eastAsia"/>
              </w:rPr>
              <w:t>Disallow: /images</w:t>
            </w:r>
          </w:p>
          <w:p w14:paraId="6A0A432C" w14:textId="77777777" w:rsidR="00B37452" w:rsidRDefault="005A20E7">
            <w:r>
              <w:rPr>
                <w:rFonts w:hint="eastAsia"/>
              </w:rPr>
              <w:t>Disallow: /index.php</w:t>
            </w:r>
          </w:p>
          <w:p w14:paraId="26BFE3F3" w14:textId="77777777" w:rsidR="00B37452" w:rsidRDefault="005A20E7">
            <w:r>
              <w:rPr>
                <w:rFonts w:hint="eastAsia"/>
              </w:rPr>
              <w:t>Disallow: /zl*hx*</w:t>
            </w:r>
          </w:p>
          <w:p w14:paraId="2A98A983" w14:textId="77777777" w:rsidR="00B37452" w:rsidRDefault="005A20E7">
            <w:r>
              <w:rPr>
                <w:rFonts w:hint="eastAsia"/>
              </w:rPr>
              <w:t>Disallow: /404.html</w:t>
            </w:r>
          </w:p>
          <w:p w14:paraId="3DABBDF6" w14:textId="77777777" w:rsidR="00B37452" w:rsidRDefault="00B37452"/>
          <w:p w14:paraId="00A36920" w14:textId="77777777" w:rsidR="00B37452" w:rsidRDefault="005A20E7">
            <w:r>
              <w:rPr>
                <w:rFonts w:hint="eastAsia"/>
              </w:rPr>
              <w:t>Sitemap: https://www.iyiou.com/sitemap_breaking.xml</w:t>
            </w:r>
          </w:p>
          <w:p w14:paraId="1804B38A" w14:textId="77777777" w:rsidR="00B37452" w:rsidRDefault="005A20E7">
            <w:r>
              <w:rPr>
                <w:rFonts w:hint="eastAsia"/>
              </w:rPr>
              <w:t>Sitemap: https://www.iyiou.com/sitemap.xml</w:t>
            </w:r>
          </w:p>
          <w:p w14:paraId="0768707B" w14:textId="77777777" w:rsidR="00B37452" w:rsidRDefault="005A20E7">
            <w:r>
              <w:rPr>
                <w:rFonts w:hint="eastAsia"/>
              </w:rPr>
              <w:t>Sitemap: https://www.iyiou.com/sitemap_post.xml</w:t>
            </w:r>
          </w:p>
          <w:p w14:paraId="4CAFD844" w14:textId="77777777" w:rsidR="00B37452" w:rsidRDefault="005A20E7">
            <w:r>
              <w:rPr>
                <w:rFonts w:hint="eastAsia"/>
              </w:rPr>
              <w:t>Sitemap: https://www.iyiou.com/sitemap_activity.xml</w:t>
            </w:r>
          </w:p>
          <w:p w14:paraId="11088608" w14:textId="77777777" w:rsidR="00B37452" w:rsidRDefault="005A20E7">
            <w:r>
              <w:rPr>
                <w:rFonts w:hint="eastAsia"/>
              </w:rPr>
              <w:t>Sitemap: https://www.iyiou.com/sitemap_insight.xml</w:t>
            </w:r>
          </w:p>
        </w:tc>
      </w:tr>
    </w:tbl>
    <w:p w14:paraId="226176FE" w14:textId="77777777" w:rsidR="00B37452" w:rsidRDefault="005A20E7">
      <w:r>
        <w:rPr>
          <w:rFonts w:hint="eastAsia"/>
        </w:rPr>
        <w:t>可以打开看看里面的内容，另外，在该文件中允许使用</w:t>
      </w:r>
      <w:r>
        <w:rPr>
          <w:rFonts w:hint="eastAsia"/>
        </w:rPr>
        <w:t xml:space="preserve"> * </w:t>
      </w:r>
      <w:r>
        <w:rPr>
          <w:rFonts w:hint="eastAsia"/>
        </w:rPr>
        <w:t>号。</w:t>
      </w:r>
    </w:p>
    <w:p w14:paraId="101EBCCD" w14:textId="77777777" w:rsidR="00B37452" w:rsidRDefault="00B37452"/>
    <w:p w14:paraId="063DC5BD" w14:textId="77777777" w:rsidR="00B37452" w:rsidRDefault="005A20E7">
      <w:pPr>
        <w:pStyle w:val="4"/>
      </w:pPr>
      <w:bookmarkStart w:id="1" w:name="_Nofollow属性"/>
      <w:r>
        <w:rPr>
          <w:rFonts w:hint="eastAsia"/>
        </w:rPr>
        <w:lastRenderedPageBreak/>
        <w:t>Nofollow</w:t>
      </w:r>
      <w:r>
        <w:rPr>
          <w:rFonts w:hint="eastAsia"/>
        </w:rPr>
        <w:t>属性</w:t>
      </w:r>
    </w:p>
    <w:bookmarkEnd w:id="1"/>
    <w:p w14:paraId="0AD79F28" w14:textId="77777777" w:rsidR="00B37452" w:rsidRDefault="005A20E7">
      <w:r>
        <w:rPr>
          <w:rFonts w:hint="eastAsia"/>
        </w:rPr>
        <w:t>nofollow</w:t>
      </w:r>
      <w:r>
        <w:rPr>
          <w:rFonts w:hint="eastAsia"/>
        </w:rPr>
        <w:t>属性的主要作用是不允许权重传递，因此，</w:t>
      </w:r>
      <w:r>
        <w:rPr>
          <w:rFonts w:hint="eastAsia"/>
          <w:b/>
          <w:bCs/>
          <w:color w:val="FF0000"/>
        </w:rPr>
        <w:t>所有与排名无关的页面链接</w:t>
      </w:r>
      <w:r>
        <w:rPr>
          <w:rFonts w:hint="eastAsia"/>
        </w:rPr>
        <w:t>基本上都要加上</w:t>
      </w:r>
      <w:r>
        <w:rPr>
          <w:rFonts w:hint="eastAsia"/>
        </w:rPr>
        <w:t>nofollow</w:t>
      </w:r>
      <w:r>
        <w:rPr>
          <w:rFonts w:hint="eastAsia"/>
        </w:rPr>
        <w:t>属性，除了</w:t>
      </w:r>
      <w:hyperlink w:anchor="_网站地图" w:history="1">
        <w:r>
          <w:rPr>
            <w:rStyle w:val="af3"/>
            <w:rFonts w:hint="eastAsia"/>
          </w:rPr>
          <w:t>网站地图</w:t>
        </w:r>
      </w:hyperlink>
      <w:r>
        <w:rPr>
          <w:rFonts w:hint="eastAsia"/>
        </w:rPr>
        <w:t>链接，一般在如下几个方面使用：</w:t>
      </w:r>
    </w:p>
    <w:p w14:paraId="0D017D8D" w14:textId="77777777" w:rsidR="00B37452" w:rsidRDefault="005A20E7">
      <w:pPr>
        <w:numPr>
          <w:ilvl w:val="0"/>
          <w:numId w:val="7"/>
        </w:numPr>
      </w:pPr>
      <w:r>
        <w:rPr>
          <w:rFonts w:hint="eastAsia"/>
        </w:rPr>
        <w:t>外部链接：一般博客留言都设置</w:t>
      </w:r>
      <w:r>
        <w:rPr>
          <w:rFonts w:hint="eastAsia"/>
        </w:rPr>
        <w:t>nofollow</w:t>
      </w:r>
    </w:p>
    <w:p w14:paraId="0D3A50A9" w14:textId="77777777" w:rsidR="00B37452" w:rsidRDefault="005A20E7">
      <w:pPr>
        <w:numPr>
          <w:ilvl w:val="0"/>
          <w:numId w:val="7"/>
        </w:numPr>
      </w:pPr>
      <w:r>
        <w:rPr>
          <w:rFonts w:hint="eastAsia"/>
        </w:rPr>
        <w:t>功能性内部链接：比如联系我们、关于我们、注册、登录、帮助、广告合作等页面，这些链接的页面一般与排名无关，所以要加上；</w:t>
      </w:r>
    </w:p>
    <w:p w14:paraId="11350CFC" w14:textId="77777777" w:rsidR="00B37452" w:rsidRDefault="005A20E7">
      <w:pPr>
        <w:numPr>
          <w:ilvl w:val="0"/>
          <w:numId w:val="7"/>
        </w:numPr>
      </w:pPr>
      <w:r>
        <w:rPr>
          <w:rFonts w:hint="eastAsia"/>
        </w:rPr>
        <w:t>列表页与内容页的分页：包括数字分页、上一页、下一页等链接，加上</w:t>
      </w:r>
      <w:r>
        <w:rPr>
          <w:rFonts w:hint="eastAsia"/>
        </w:rPr>
        <w:t>nofollow</w:t>
      </w:r>
      <w:r>
        <w:rPr>
          <w:rFonts w:hint="eastAsia"/>
        </w:rPr>
        <w:t>属性可以把权重集中在列表页和内容页的首页；</w:t>
      </w:r>
    </w:p>
    <w:p w14:paraId="3B3FCBC1" w14:textId="77777777" w:rsidR="00B37452" w:rsidRDefault="00B37452"/>
    <w:p w14:paraId="19788B66" w14:textId="77777777" w:rsidR="00B37452" w:rsidRDefault="00B37452"/>
    <w:p w14:paraId="40888B31" w14:textId="77777777" w:rsidR="00B37452" w:rsidRDefault="005A20E7">
      <w:pPr>
        <w:pStyle w:val="4"/>
      </w:pPr>
      <w:r>
        <w:rPr>
          <w:rFonts w:hint="eastAsia"/>
        </w:rPr>
        <w:t>_blank</w:t>
      </w:r>
      <w:r>
        <w:rPr>
          <w:rFonts w:hint="eastAsia"/>
        </w:rPr>
        <w:t>属性</w:t>
      </w:r>
    </w:p>
    <w:p w14:paraId="5150A70C" w14:textId="77777777" w:rsidR="00B37452" w:rsidRDefault="005A20E7">
      <w:r>
        <w:rPr>
          <w:rFonts w:hint="eastAsia"/>
        </w:rPr>
        <w:t>所有内页链接全部加上“</w:t>
      </w:r>
      <w:r>
        <w:rPr>
          <w:rFonts w:hint="eastAsia"/>
        </w:rPr>
        <w:t>_blank</w:t>
      </w:r>
      <w:r>
        <w:rPr>
          <w:rFonts w:hint="eastAsia"/>
        </w:rPr>
        <w:t>”属性，更方便用户查看内容。</w:t>
      </w:r>
    </w:p>
    <w:p w14:paraId="1E2565CE" w14:textId="77777777" w:rsidR="00B37452" w:rsidRDefault="00B37452"/>
    <w:p w14:paraId="1BBF5FA3" w14:textId="77777777" w:rsidR="00B37452" w:rsidRDefault="005A20E7">
      <w:pPr>
        <w:pStyle w:val="4"/>
      </w:pPr>
      <w:r>
        <w:rPr>
          <w:rFonts w:hint="eastAsia"/>
        </w:rPr>
        <w:t>主导航</w:t>
      </w:r>
    </w:p>
    <w:p w14:paraId="17C4B4DA" w14:textId="77777777" w:rsidR="00B37452" w:rsidRDefault="005A20E7">
      <w:r>
        <w:rPr>
          <w:rFonts w:hint="eastAsia"/>
        </w:rPr>
        <w:t>避免使用</w:t>
      </w:r>
      <w:r>
        <w:rPr>
          <w:rFonts w:hint="eastAsia"/>
        </w:rPr>
        <w:t>js</w:t>
      </w:r>
      <w:r>
        <w:rPr>
          <w:rFonts w:hint="eastAsia"/>
        </w:rPr>
        <w:t>和</w:t>
      </w:r>
      <w:r>
        <w:rPr>
          <w:rFonts w:hint="eastAsia"/>
        </w:rPr>
        <w:t>flash</w:t>
      </w:r>
      <w:r>
        <w:rPr>
          <w:rFonts w:hint="eastAsia"/>
        </w:rPr>
        <w:t>导航，如果为了增加用户体验非加不可，则一定要在加上用户不可见的文字版主导航。</w:t>
      </w:r>
    </w:p>
    <w:p w14:paraId="705AD15B" w14:textId="77777777" w:rsidR="00B37452" w:rsidRDefault="00B37452"/>
    <w:p w14:paraId="671E78CE" w14:textId="77777777" w:rsidR="00B37452" w:rsidRDefault="005A20E7">
      <w:pPr>
        <w:pStyle w:val="4"/>
      </w:pPr>
      <w:r>
        <w:rPr>
          <w:rFonts w:hint="eastAsia"/>
        </w:rPr>
        <w:t>面包屑导航</w:t>
      </w:r>
    </w:p>
    <w:p w14:paraId="170D74A5" w14:textId="77777777" w:rsidR="00B37452" w:rsidRDefault="005A20E7">
      <w:r>
        <w:rPr>
          <w:rFonts w:hint="eastAsia"/>
        </w:rPr>
        <w:t>面包屑导航的作用是告诉访问者他们目前在网站中的位置以及如何返回。常见比如：您的位置，因此在面包屑导航里面自然会包含栏目关键词，或者其他</w:t>
      </w:r>
      <w:r>
        <w:rPr>
          <w:rFonts w:hint="eastAsia"/>
        </w:rPr>
        <w:t>URL</w:t>
      </w:r>
      <w:r>
        <w:rPr>
          <w:rFonts w:hint="eastAsia"/>
        </w:rPr>
        <w:t>结构的关键词，相当于做了锚文本。</w:t>
      </w:r>
    </w:p>
    <w:p w14:paraId="7A409071" w14:textId="77777777" w:rsidR="00B37452" w:rsidRDefault="00B37452"/>
    <w:p w14:paraId="19F2293A" w14:textId="77777777" w:rsidR="00B37452" w:rsidRDefault="005A20E7">
      <w:pPr>
        <w:pStyle w:val="4"/>
      </w:pPr>
      <w:r>
        <w:rPr>
          <w:rFonts w:hint="eastAsia"/>
        </w:rPr>
        <w:t>次导航</w:t>
      </w:r>
    </w:p>
    <w:p w14:paraId="7A245861" w14:textId="77777777" w:rsidR="00B37452" w:rsidRDefault="005A20E7">
      <w:r>
        <w:rPr>
          <w:rFonts w:hint="eastAsia"/>
        </w:rPr>
        <w:t>次导航一般是存在于网页下方，像网站地图、联系我们、广告合作等，当然次导航也包含关键词也是对优化有推动的作用，所以我们可以在次导航的位置增加关键词锚文本，首页一般是放首页关键词锚文本，频道页或者栏目页可以放本频道或本栏目的关键词锚文本，内容页则放长尾关键词以及该长尾词的相关关键词的锚文本。</w:t>
      </w:r>
    </w:p>
    <w:p w14:paraId="5F5F77EC" w14:textId="77777777" w:rsidR="00B37452" w:rsidRDefault="00B37452"/>
    <w:p w14:paraId="6C888E25" w14:textId="77777777" w:rsidR="00B37452" w:rsidRDefault="005A20E7">
      <w:pPr>
        <w:pStyle w:val="4"/>
      </w:pPr>
      <w:r>
        <w:rPr>
          <w:rFonts w:hint="eastAsia"/>
        </w:rPr>
        <w:t>列表分页</w:t>
      </w:r>
    </w:p>
    <w:p w14:paraId="4DC2137B" w14:textId="77777777" w:rsidR="00B37452" w:rsidRDefault="005A20E7">
      <w:r>
        <w:rPr>
          <w:rFonts w:hint="eastAsia"/>
        </w:rPr>
        <w:t>所有通过</w:t>
      </w:r>
      <w:r>
        <w:rPr>
          <w:rFonts w:hint="eastAsia"/>
        </w:rPr>
        <w:t>AJAX</w:t>
      </w:r>
      <w:r>
        <w:rPr>
          <w:rFonts w:hint="eastAsia"/>
        </w:rPr>
        <w:t>加载的列表页，都必须加上分页链接，这个是必须的，且分页链接加上</w:t>
      </w:r>
      <w:hyperlink w:anchor="_Nofollow属性" w:history="1">
        <w:r>
          <w:rPr>
            <w:rStyle w:val="af2"/>
            <w:rFonts w:hint="eastAsia"/>
          </w:rPr>
          <w:t>rel=nofollow</w:t>
        </w:r>
      </w:hyperlink>
      <w:r>
        <w:rPr>
          <w:rFonts w:hint="eastAsia"/>
        </w:rPr>
        <w:t>属性。</w:t>
      </w:r>
    </w:p>
    <w:p w14:paraId="29724135" w14:textId="77777777" w:rsidR="00B37452" w:rsidRDefault="00B37452"/>
    <w:p w14:paraId="1F3C5AD5" w14:textId="77777777" w:rsidR="00B37452" w:rsidRDefault="005A20E7">
      <w:pPr>
        <w:pStyle w:val="4"/>
      </w:pPr>
      <w:r>
        <w:rPr>
          <w:rFonts w:hint="eastAsia"/>
        </w:rPr>
        <w:t>关键词密度</w:t>
      </w:r>
    </w:p>
    <w:p w14:paraId="69756947" w14:textId="77777777" w:rsidR="00B37452" w:rsidRDefault="005A20E7">
      <w:r>
        <w:rPr>
          <w:rFonts w:hint="eastAsia"/>
        </w:rPr>
        <w:t>一般控制在</w:t>
      </w:r>
      <w:r>
        <w:rPr>
          <w:rFonts w:hint="eastAsia"/>
        </w:rPr>
        <w:t>2%~8%</w:t>
      </w:r>
      <w:r>
        <w:rPr>
          <w:rFonts w:hint="eastAsia"/>
        </w:rPr>
        <w:t>之间，但不是非常严格的，一般要求自然即可；</w:t>
      </w:r>
    </w:p>
    <w:p w14:paraId="5854C912" w14:textId="77777777" w:rsidR="00B37452" w:rsidRDefault="00B37452"/>
    <w:p w14:paraId="47B2902E" w14:textId="77777777" w:rsidR="00B37452" w:rsidRDefault="00B37452"/>
    <w:p w14:paraId="285209FB" w14:textId="77777777" w:rsidR="00B37452" w:rsidRDefault="00B37452"/>
    <w:p w14:paraId="6E55B0C8" w14:textId="77777777" w:rsidR="00B37452" w:rsidRDefault="005A20E7">
      <w:pPr>
        <w:pStyle w:val="4"/>
      </w:pPr>
      <w:r>
        <w:rPr>
          <w:rFonts w:hint="eastAsia"/>
        </w:rPr>
        <w:lastRenderedPageBreak/>
        <w:t>标题连接符</w:t>
      </w:r>
    </w:p>
    <w:p w14:paraId="686BD740" w14:textId="77777777" w:rsidR="00B37452" w:rsidRDefault="005A20E7">
      <w:r>
        <w:rPr>
          <w:rFonts w:hint="eastAsia"/>
        </w:rPr>
        <w:t>一般情况下：</w:t>
      </w:r>
    </w:p>
    <w:p w14:paraId="0C2D8FFD" w14:textId="77777777" w:rsidR="00B37452" w:rsidRDefault="005A20E7">
      <w:r>
        <w:rPr>
          <w:rFonts w:hint="eastAsia"/>
        </w:rPr>
        <w:t>中文用下划线“</w:t>
      </w:r>
      <w:r>
        <w:rPr>
          <w:rFonts w:hint="eastAsia"/>
        </w:rPr>
        <w:t>_</w:t>
      </w:r>
      <w:r>
        <w:rPr>
          <w:rFonts w:hint="eastAsia"/>
        </w:rPr>
        <w:t>”：</w:t>
      </w:r>
    </w:p>
    <w:p w14:paraId="4AF9994D" w14:textId="77777777" w:rsidR="00B37452" w:rsidRDefault="005A20E7">
      <w:r>
        <w:rPr>
          <w:rFonts w:hint="eastAsia"/>
        </w:rPr>
        <w:t>比如，习近平与越共中央总书记</w:t>
      </w:r>
      <w:r>
        <w:rPr>
          <w:rFonts w:hint="eastAsia"/>
        </w:rPr>
        <w:t xml:space="preserve"> </w:t>
      </w:r>
      <w:r>
        <w:rPr>
          <w:rFonts w:hint="eastAsia"/>
        </w:rPr>
        <w:t>国家主席阮富仲互致新年贺信</w:t>
      </w:r>
      <w:r>
        <w:rPr>
          <w:rFonts w:hint="eastAsia"/>
        </w:rPr>
        <w:t>_</w:t>
      </w:r>
      <w:r>
        <w:rPr>
          <w:rFonts w:hint="eastAsia"/>
        </w:rPr>
        <w:t>新闻频道</w:t>
      </w:r>
      <w:r>
        <w:rPr>
          <w:rFonts w:hint="eastAsia"/>
        </w:rPr>
        <w:t>_</w:t>
      </w:r>
      <w:r>
        <w:rPr>
          <w:rFonts w:hint="eastAsia"/>
        </w:rPr>
        <w:t>央视网。</w:t>
      </w:r>
    </w:p>
    <w:p w14:paraId="647B083F" w14:textId="77777777" w:rsidR="00B37452" w:rsidRDefault="005A20E7">
      <w:r>
        <w:rPr>
          <w:rFonts w:hint="eastAsia"/>
        </w:rPr>
        <w:t>英文用中划线“</w:t>
      </w:r>
      <w:r>
        <w:rPr>
          <w:rFonts w:hint="eastAsia"/>
        </w:rPr>
        <w:t>-</w:t>
      </w:r>
      <w:r>
        <w:rPr>
          <w:rFonts w:hint="eastAsia"/>
        </w:rPr>
        <w:t>”：</w:t>
      </w:r>
    </w:p>
    <w:p w14:paraId="5EF83A97" w14:textId="77777777" w:rsidR="00B37452" w:rsidRDefault="005A20E7">
      <w:r>
        <w:rPr>
          <w:rFonts w:hint="eastAsia"/>
        </w:rPr>
        <w:t>比如，</w:t>
      </w:r>
      <w:r>
        <w:rPr>
          <w:rFonts w:hint="eastAsia"/>
        </w:rPr>
        <w:t>Ugg boots - Wikipedia</w:t>
      </w:r>
    </w:p>
    <w:p w14:paraId="73ECADA9" w14:textId="77777777" w:rsidR="00B37452" w:rsidRDefault="00B37452"/>
    <w:p w14:paraId="59CF216E" w14:textId="77777777" w:rsidR="00B37452" w:rsidRDefault="005A20E7">
      <w:r>
        <w:rPr>
          <w:rFonts w:hint="eastAsia"/>
        </w:rPr>
        <w:t>我们说的更细致一些，按照首页标题、频道（栏目）标题、内页标题来说明：</w:t>
      </w:r>
    </w:p>
    <w:p w14:paraId="7A426EAC" w14:textId="77777777" w:rsidR="00B37452" w:rsidRDefault="005A20E7">
      <w:pPr>
        <w:numPr>
          <w:ilvl w:val="0"/>
          <w:numId w:val="8"/>
        </w:numPr>
      </w:pPr>
      <w:r>
        <w:rPr>
          <w:rFonts w:hint="eastAsia"/>
        </w:rPr>
        <w:t>首页标题连接符</w:t>
      </w:r>
    </w:p>
    <w:p w14:paraId="619CA409" w14:textId="77777777" w:rsidR="00B37452" w:rsidRDefault="00B37452"/>
    <w:p w14:paraId="514DC84F" w14:textId="77777777" w:rsidR="00B37452" w:rsidRDefault="005A20E7">
      <w:pPr>
        <w:numPr>
          <w:ilvl w:val="0"/>
          <w:numId w:val="8"/>
        </w:numPr>
      </w:pPr>
      <w:r>
        <w:rPr>
          <w:rFonts w:hint="eastAsia"/>
        </w:rPr>
        <w:t>频道（栏目）标题连接符</w:t>
      </w:r>
    </w:p>
    <w:p w14:paraId="300A4CC7" w14:textId="77777777" w:rsidR="00B37452" w:rsidRDefault="00B37452"/>
    <w:p w14:paraId="16302C1D" w14:textId="77777777" w:rsidR="00B37452" w:rsidRDefault="005A20E7">
      <w:pPr>
        <w:numPr>
          <w:ilvl w:val="0"/>
          <w:numId w:val="8"/>
        </w:numPr>
      </w:pPr>
      <w:r>
        <w:rPr>
          <w:rFonts w:hint="eastAsia"/>
        </w:rPr>
        <w:t>内页标题连接符</w:t>
      </w:r>
    </w:p>
    <w:p w14:paraId="51190264" w14:textId="77777777" w:rsidR="00B37452" w:rsidRDefault="00B37452"/>
    <w:p w14:paraId="477D9676" w14:textId="77777777" w:rsidR="00B37452" w:rsidRDefault="00B37452"/>
    <w:p w14:paraId="3802086E" w14:textId="77777777" w:rsidR="00B37452" w:rsidRDefault="005A20E7">
      <w:pPr>
        <w:pStyle w:val="4"/>
      </w:pPr>
      <w:r>
        <w:rPr>
          <w:rFonts w:hint="eastAsia"/>
        </w:rPr>
        <w:t>网页焦点区</w:t>
      </w:r>
    </w:p>
    <w:p w14:paraId="410A3C74" w14:textId="77777777" w:rsidR="00B37452" w:rsidRDefault="005A20E7">
      <w:r>
        <w:rPr>
          <w:rFonts w:hint="eastAsia"/>
        </w:rPr>
        <w:t>一般用户在浏览页面的时候，目光会在页面的某些地方停留的时间较久，这样的地方我们就定义为网页焦点区，可借助百度站长工具或第三方工具来统计网页的焦点区。</w:t>
      </w:r>
    </w:p>
    <w:p w14:paraId="40BDF579" w14:textId="77777777" w:rsidR="00B37452" w:rsidRDefault="005A20E7">
      <w:r>
        <w:rPr>
          <w:rFonts w:hint="eastAsia"/>
        </w:rPr>
        <w:t>比如百度热力图：登录百度统计→查看报告→访问分析→页面点击图→查看点击图。</w:t>
      </w:r>
    </w:p>
    <w:p w14:paraId="527EF9CC" w14:textId="77777777" w:rsidR="00B37452" w:rsidRDefault="005A20E7">
      <w:r>
        <w:rPr>
          <w:rFonts w:hint="eastAsia"/>
        </w:rPr>
        <w:t>在网页焦点区可以放置重要内容或者软文性内容，吸引用户点击，从而增加用户的停留时间和页面浏览数量。</w:t>
      </w:r>
    </w:p>
    <w:p w14:paraId="6C41F4F4" w14:textId="77777777" w:rsidR="00B37452" w:rsidRDefault="00B37452"/>
    <w:p w14:paraId="395F196B" w14:textId="77777777" w:rsidR="00B37452" w:rsidRDefault="005A20E7">
      <w:pPr>
        <w:pStyle w:val="4"/>
      </w:pPr>
      <w:r>
        <w:rPr>
          <w:rFonts w:hint="eastAsia"/>
        </w:rPr>
        <w:t>URL</w:t>
      </w:r>
      <w:r>
        <w:rPr>
          <w:rFonts w:hint="eastAsia"/>
        </w:rPr>
        <w:t>伪静态设置</w:t>
      </w:r>
    </w:p>
    <w:p w14:paraId="105F038D" w14:textId="77777777" w:rsidR="00B37452" w:rsidRDefault="005A20E7">
      <w:r>
        <w:rPr>
          <w:rFonts w:hint="eastAsia"/>
        </w:rPr>
        <w:t>网站的每个页面要么生成静态文件要么就使用伪静态，最好不要使用带“？”的动态地址，除非这些动态地址不想让搜索引擎抓取，否则必须使用伪静态。</w:t>
      </w:r>
    </w:p>
    <w:p w14:paraId="2817FE5B" w14:textId="77777777" w:rsidR="00B37452" w:rsidRDefault="00B37452"/>
    <w:p w14:paraId="3B85C37F" w14:textId="77777777" w:rsidR="00B37452" w:rsidRDefault="005A20E7">
      <w:pPr>
        <w:rPr>
          <w:b/>
          <w:bCs/>
          <w:color w:val="FF0000"/>
        </w:rPr>
      </w:pPr>
      <w:r>
        <w:rPr>
          <w:rFonts w:hint="eastAsia"/>
          <w:b/>
          <w:bCs/>
          <w:color w:val="FF0000"/>
        </w:rPr>
        <w:t>为什么不使用动态</w:t>
      </w:r>
      <w:r>
        <w:rPr>
          <w:rFonts w:hint="eastAsia"/>
          <w:b/>
          <w:bCs/>
          <w:color w:val="FF0000"/>
        </w:rPr>
        <w:t>URL</w:t>
      </w:r>
      <w:r>
        <w:rPr>
          <w:rFonts w:hint="eastAsia"/>
          <w:b/>
          <w:bCs/>
          <w:color w:val="FF0000"/>
        </w:rPr>
        <w:t>？</w:t>
      </w:r>
    </w:p>
    <w:p w14:paraId="15A9C232" w14:textId="77777777" w:rsidR="00B37452" w:rsidRDefault="005A20E7">
      <w:r>
        <w:rPr>
          <w:rFonts w:hint="eastAsia"/>
        </w:rPr>
        <w:t>原因有以下几点：</w:t>
      </w:r>
    </w:p>
    <w:p w14:paraId="2C8BB096" w14:textId="77777777" w:rsidR="00B37452" w:rsidRDefault="005A20E7">
      <w:pPr>
        <w:numPr>
          <w:ilvl w:val="0"/>
          <w:numId w:val="9"/>
        </w:numPr>
      </w:pPr>
      <w:r>
        <w:rPr>
          <w:rFonts w:hint="eastAsia"/>
        </w:rPr>
        <w:t>动态</w:t>
      </w:r>
      <w:r>
        <w:rPr>
          <w:rFonts w:hint="eastAsia"/>
        </w:rPr>
        <w:t>URL</w:t>
      </w:r>
      <w:r>
        <w:rPr>
          <w:rFonts w:hint="eastAsia"/>
        </w:rPr>
        <w:t>对搜索引擎不友好，搜索引擎不容易收录动态</w:t>
      </w:r>
      <w:r>
        <w:rPr>
          <w:rFonts w:hint="eastAsia"/>
        </w:rPr>
        <w:t>URL</w:t>
      </w:r>
      <w:r>
        <w:rPr>
          <w:rFonts w:hint="eastAsia"/>
        </w:rPr>
        <w:t>的页面；</w:t>
      </w:r>
    </w:p>
    <w:p w14:paraId="06023BB8" w14:textId="77777777" w:rsidR="00B37452" w:rsidRDefault="005A20E7">
      <w:pPr>
        <w:numPr>
          <w:ilvl w:val="0"/>
          <w:numId w:val="9"/>
        </w:numPr>
      </w:pPr>
      <w:r>
        <w:rPr>
          <w:rFonts w:hint="eastAsia"/>
        </w:rPr>
        <w:t>在内容量不高的情况下，有时候动态</w:t>
      </w:r>
      <w:r>
        <w:rPr>
          <w:rFonts w:hint="eastAsia"/>
        </w:rPr>
        <w:t>URL</w:t>
      </w:r>
      <w:r>
        <w:rPr>
          <w:rFonts w:hint="eastAsia"/>
        </w:rPr>
        <w:t>容易造成大量的空内容的页面；</w:t>
      </w:r>
    </w:p>
    <w:p w14:paraId="1EB9B16D" w14:textId="77777777" w:rsidR="00B37452" w:rsidRDefault="005A20E7">
      <w:pPr>
        <w:numPr>
          <w:ilvl w:val="0"/>
          <w:numId w:val="9"/>
        </w:numPr>
      </w:pPr>
      <w:r>
        <w:rPr>
          <w:rFonts w:hint="eastAsia"/>
        </w:rPr>
        <w:t>使用动态</w:t>
      </w:r>
      <w:r>
        <w:rPr>
          <w:rFonts w:hint="eastAsia"/>
        </w:rPr>
        <w:t>URL</w:t>
      </w:r>
      <w:r>
        <w:rPr>
          <w:rFonts w:hint="eastAsia"/>
        </w:rPr>
        <w:t>不安全，因为这些动态</w:t>
      </w:r>
      <w:r>
        <w:rPr>
          <w:rFonts w:hint="eastAsia"/>
        </w:rPr>
        <w:t>URL</w:t>
      </w:r>
      <w:r>
        <w:rPr>
          <w:rFonts w:hint="eastAsia"/>
        </w:rPr>
        <w:t>都是带查询参数的链接，容易被利用于寻找</w:t>
      </w:r>
      <w:r>
        <w:rPr>
          <w:rFonts w:hint="eastAsia"/>
        </w:rPr>
        <w:t>SQL</w:t>
      </w:r>
      <w:r>
        <w:rPr>
          <w:rFonts w:hint="eastAsia"/>
        </w:rPr>
        <w:t>注入点；</w:t>
      </w:r>
    </w:p>
    <w:p w14:paraId="54D8632F" w14:textId="77777777" w:rsidR="00B37452" w:rsidRDefault="00B37452"/>
    <w:p w14:paraId="0C61F1F2" w14:textId="77777777" w:rsidR="00B37452" w:rsidRDefault="005A20E7">
      <w:r>
        <w:rPr>
          <w:rFonts w:hint="eastAsia"/>
        </w:rPr>
        <w:t>所以</w:t>
      </w:r>
      <w:r>
        <w:rPr>
          <w:rFonts w:hint="eastAsia"/>
        </w:rPr>
        <w:t>URL</w:t>
      </w:r>
      <w:r>
        <w:rPr>
          <w:rFonts w:hint="eastAsia"/>
        </w:rPr>
        <w:t>链接要么使用纯静态，要么使用伪静态。</w:t>
      </w:r>
    </w:p>
    <w:p w14:paraId="248B8BA9" w14:textId="77777777" w:rsidR="00B37452" w:rsidRDefault="00B37452"/>
    <w:p w14:paraId="18799575" w14:textId="77777777" w:rsidR="00B37452" w:rsidRDefault="005A20E7">
      <w:pPr>
        <w:pStyle w:val="4"/>
      </w:pPr>
      <w:r>
        <w:rPr>
          <w:rFonts w:hint="eastAsia"/>
        </w:rPr>
        <w:t>404</w:t>
      </w:r>
      <w:r>
        <w:rPr>
          <w:rFonts w:hint="eastAsia"/>
        </w:rPr>
        <w:t>页面设置</w:t>
      </w:r>
    </w:p>
    <w:p w14:paraId="0B6772CA" w14:textId="77777777" w:rsidR="00B37452" w:rsidRDefault="005A20E7">
      <w:r>
        <w:rPr>
          <w:rFonts w:hint="eastAsia"/>
        </w:rPr>
        <w:t>一般死链接都会跳转到</w:t>
      </w:r>
      <w:r>
        <w:rPr>
          <w:rFonts w:hint="eastAsia"/>
        </w:rPr>
        <w:t>404</w:t>
      </w:r>
      <w:r>
        <w:rPr>
          <w:rFonts w:hint="eastAsia"/>
        </w:rPr>
        <w:t>页面进行显示，这样对用户更友好。我们可以把</w:t>
      </w:r>
      <w:r>
        <w:rPr>
          <w:rFonts w:hint="eastAsia"/>
        </w:rPr>
        <w:t>404</w:t>
      </w:r>
      <w:r>
        <w:rPr>
          <w:rFonts w:hint="eastAsia"/>
        </w:rPr>
        <w:t>页面做成一个公益页面，比如打开如下死链接：</w:t>
      </w:r>
      <w:hyperlink r:id="rId15" w:history="1">
        <w:r>
          <w:rPr>
            <w:rStyle w:val="af3"/>
            <w:rFonts w:hint="eastAsia"/>
          </w:rPr>
          <w:t>https://www.seowhy.com/fwenog</w:t>
        </w:r>
      </w:hyperlink>
      <w:r>
        <w:rPr>
          <w:rFonts w:hint="eastAsia"/>
        </w:rPr>
        <w:t>。</w:t>
      </w:r>
    </w:p>
    <w:p w14:paraId="1AAB5539" w14:textId="77777777" w:rsidR="00B37452" w:rsidRDefault="00B37452"/>
    <w:p w14:paraId="39F13B22" w14:textId="77777777" w:rsidR="00B37452" w:rsidRDefault="005A20E7">
      <w:pPr>
        <w:pStyle w:val="4"/>
      </w:pPr>
      <w:r>
        <w:rPr>
          <w:rFonts w:hint="eastAsia"/>
        </w:rPr>
        <w:lastRenderedPageBreak/>
        <w:t>301</w:t>
      </w:r>
      <w:r>
        <w:rPr>
          <w:rFonts w:hint="eastAsia"/>
        </w:rPr>
        <w:t>重定向</w:t>
      </w:r>
    </w:p>
    <w:p w14:paraId="76764F81" w14:textId="77777777" w:rsidR="00B37452" w:rsidRDefault="005A20E7">
      <w:r>
        <w:rPr>
          <w:rFonts w:hint="eastAsia"/>
        </w:rPr>
        <w:t>一般情况下，</w:t>
      </w:r>
      <w:r>
        <w:rPr>
          <w:rFonts w:hint="eastAsia"/>
        </w:rPr>
        <w:t>301</w:t>
      </w:r>
      <w:r>
        <w:rPr>
          <w:rFonts w:hint="eastAsia"/>
        </w:rPr>
        <w:t>重定向有如下几个方面的应用：</w:t>
      </w:r>
    </w:p>
    <w:p w14:paraId="33D504FF" w14:textId="77777777" w:rsidR="00B37452" w:rsidRDefault="005A20E7">
      <w:pPr>
        <w:numPr>
          <w:ilvl w:val="0"/>
          <w:numId w:val="10"/>
        </w:numPr>
      </w:pPr>
      <w:r>
        <w:rPr>
          <w:rFonts w:hint="eastAsia"/>
        </w:rPr>
        <w:t>不带</w:t>
      </w:r>
      <w:r>
        <w:rPr>
          <w:rFonts w:hint="eastAsia"/>
        </w:rPr>
        <w:t>www</w:t>
      </w:r>
      <w:r>
        <w:rPr>
          <w:rFonts w:hint="eastAsia"/>
        </w:rPr>
        <w:t>的首页跳转到带</w:t>
      </w:r>
      <w:r>
        <w:rPr>
          <w:rFonts w:hint="eastAsia"/>
        </w:rPr>
        <w:t>www</w:t>
      </w:r>
      <w:r>
        <w:rPr>
          <w:rFonts w:hint="eastAsia"/>
        </w:rPr>
        <w:t>的首页</w:t>
      </w:r>
    </w:p>
    <w:p w14:paraId="0E2D6B4E" w14:textId="77777777" w:rsidR="00B37452" w:rsidRDefault="005A20E7">
      <w:pPr>
        <w:numPr>
          <w:ilvl w:val="0"/>
          <w:numId w:val="10"/>
        </w:numPr>
      </w:pPr>
      <w:r>
        <w:rPr>
          <w:rFonts w:hint="eastAsia"/>
        </w:rPr>
        <w:t>其他不带</w:t>
      </w:r>
      <w:r>
        <w:rPr>
          <w:rFonts w:hint="eastAsia"/>
        </w:rPr>
        <w:t>www</w:t>
      </w:r>
      <w:r>
        <w:rPr>
          <w:rFonts w:hint="eastAsia"/>
        </w:rPr>
        <w:t>的页面，跳转到对应的带</w:t>
      </w:r>
      <w:r>
        <w:rPr>
          <w:rFonts w:hint="eastAsia"/>
        </w:rPr>
        <w:t>www</w:t>
      </w:r>
      <w:r>
        <w:rPr>
          <w:rFonts w:hint="eastAsia"/>
        </w:rPr>
        <w:t>的页面</w:t>
      </w:r>
    </w:p>
    <w:p w14:paraId="7F7A3971" w14:textId="77777777" w:rsidR="00B37452" w:rsidRDefault="005A20E7">
      <w:pPr>
        <w:numPr>
          <w:ilvl w:val="0"/>
          <w:numId w:val="10"/>
        </w:numPr>
      </w:pPr>
      <w:r>
        <w:rPr>
          <w:rFonts w:hint="eastAsia"/>
        </w:rPr>
        <w:t>旧版本的链接跳转到新版本的链接</w:t>
      </w:r>
    </w:p>
    <w:p w14:paraId="0EFAA767" w14:textId="77777777" w:rsidR="00B37452" w:rsidRDefault="00B37452"/>
    <w:p w14:paraId="40F4DDEE" w14:textId="77777777" w:rsidR="00B37452" w:rsidRDefault="00B37452"/>
    <w:p w14:paraId="0CF2C031" w14:textId="77777777" w:rsidR="00B37452" w:rsidRDefault="005A20E7">
      <w:pPr>
        <w:pStyle w:val="4"/>
      </w:pPr>
      <w:r>
        <w:rPr>
          <w:rFonts w:hint="eastAsia"/>
        </w:rPr>
        <w:t>关键词加粗</w:t>
      </w:r>
    </w:p>
    <w:p w14:paraId="57C3CB47" w14:textId="77777777" w:rsidR="00B37452" w:rsidRDefault="005A20E7">
      <w:r>
        <w:rPr>
          <w:rFonts w:hint="eastAsia"/>
        </w:rPr>
        <w:t>在内容页的正文部分第一次出现该内容页部署的关键词时，使用</w:t>
      </w:r>
      <w:r>
        <w:rPr>
          <w:rFonts w:hint="eastAsia"/>
        </w:rPr>
        <w:t xml:space="preserve"> strong </w:t>
      </w:r>
      <w:r>
        <w:rPr>
          <w:rFonts w:hint="eastAsia"/>
        </w:rPr>
        <w:t>给该关键词进行加粗；</w:t>
      </w:r>
    </w:p>
    <w:p w14:paraId="0D5A3478" w14:textId="77777777" w:rsidR="00B37452" w:rsidRDefault="00B37452"/>
    <w:p w14:paraId="589B929E" w14:textId="77777777" w:rsidR="00B37452" w:rsidRDefault="005A20E7">
      <w:pPr>
        <w:pStyle w:val="4"/>
      </w:pPr>
      <w:r>
        <w:rPr>
          <w:rFonts w:hint="eastAsia"/>
        </w:rPr>
        <w:t>长尾关键词记录单</w:t>
      </w:r>
    </w:p>
    <w:p w14:paraId="6354ABFC" w14:textId="77777777" w:rsidR="00B37452" w:rsidRDefault="005A20E7">
      <w:r>
        <w:rPr>
          <w:rFonts w:hint="eastAsia"/>
        </w:rPr>
        <w:t>如果有内链系统的话，一般情况下不需要使用长尾关键词记录单，而是把关键词和对应的链接地址提交到内链系统，由内链系统自动去匹配内容，产生内链；</w:t>
      </w:r>
    </w:p>
    <w:p w14:paraId="4256D4AA" w14:textId="77777777" w:rsidR="00B37452" w:rsidRDefault="00B37452"/>
    <w:p w14:paraId="7B3AC33A" w14:textId="77777777" w:rsidR="00B37452" w:rsidRDefault="00B37452"/>
    <w:p w14:paraId="18608415" w14:textId="77777777" w:rsidR="00B37452" w:rsidRDefault="005A20E7">
      <w:pPr>
        <w:pStyle w:val="4"/>
      </w:pPr>
      <w:r>
        <w:rPr>
          <w:rFonts w:hint="eastAsia"/>
        </w:rPr>
        <w:t>网站快照</w:t>
      </w:r>
    </w:p>
    <w:p w14:paraId="49B7D559" w14:textId="77777777" w:rsidR="00B37452" w:rsidRDefault="005A20E7">
      <w:r>
        <w:rPr>
          <w:rFonts w:hint="eastAsia"/>
        </w:rPr>
        <w:t>想法设法提升网站快照的更新频率，最好是当天快照或者隔天快照，快照越新，说明爬虫对网站的网站爬的频率越高；</w:t>
      </w:r>
    </w:p>
    <w:p w14:paraId="2C808842" w14:textId="77777777" w:rsidR="00B37452" w:rsidRDefault="00B37452"/>
    <w:p w14:paraId="59F8060B" w14:textId="77777777" w:rsidR="00B37452" w:rsidRDefault="005A20E7">
      <w:pPr>
        <w:pStyle w:val="4"/>
      </w:pPr>
      <w:r>
        <w:rPr>
          <w:rFonts w:hint="eastAsia"/>
        </w:rPr>
        <w:t>网站日志</w:t>
      </w:r>
    </w:p>
    <w:p w14:paraId="1B0CCB6F" w14:textId="77777777" w:rsidR="00B37452" w:rsidRDefault="005A20E7">
      <w:r>
        <w:rPr>
          <w:rFonts w:hint="eastAsia"/>
        </w:rPr>
        <w:t>通过网站日志数据的分析，可以看出爬虫对于我们网站抓取的态度，以及爬虫对网站内容抓取的数量，通过抓取时间间隔分析，可以发现爬虫对我们网站抓取的速度；</w:t>
      </w:r>
    </w:p>
    <w:p w14:paraId="54E52954" w14:textId="77777777" w:rsidR="00B37452" w:rsidRDefault="005A20E7">
      <w:r>
        <w:rPr>
          <w:rFonts w:hint="eastAsia"/>
        </w:rPr>
        <w:t>同时，最好是有一个日志分析工具，可以统计和分析</w:t>
      </w:r>
    </w:p>
    <w:p w14:paraId="766F6AB5" w14:textId="77777777" w:rsidR="00B37452" w:rsidRDefault="00B37452"/>
    <w:p w14:paraId="2B5D90E0" w14:textId="77777777" w:rsidR="00B37452" w:rsidRDefault="005A20E7">
      <w:pPr>
        <w:pStyle w:val="4"/>
      </w:pPr>
      <w:r>
        <w:rPr>
          <w:rFonts w:hint="eastAsia"/>
        </w:rPr>
        <w:t>权重页</w:t>
      </w:r>
    </w:p>
    <w:p w14:paraId="3F8BA33D" w14:textId="77777777" w:rsidR="00B37452" w:rsidRDefault="005A20E7">
      <w:r>
        <w:rPr>
          <w:rFonts w:hint="eastAsia"/>
        </w:rPr>
        <w:t>权重页一般是指搜索指数比较高，能带来比较多</w:t>
      </w:r>
      <w:r>
        <w:rPr>
          <w:rFonts w:hint="eastAsia"/>
        </w:rPr>
        <w:t>IP</w:t>
      </w:r>
      <w:r>
        <w:rPr>
          <w:rFonts w:hint="eastAsia"/>
        </w:rPr>
        <w:t>的关键词页面，尽量在站点内的各个页面，部署权重页，给权重页导入更多的链接；</w:t>
      </w:r>
    </w:p>
    <w:p w14:paraId="6B022809" w14:textId="77777777" w:rsidR="00B37452" w:rsidRDefault="00B37452"/>
    <w:p w14:paraId="4CC6C90B" w14:textId="77777777" w:rsidR="00B37452" w:rsidRDefault="005A20E7">
      <w:pPr>
        <w:pStyle w:val="4"/>
      </w:pPr>
      <w:r>
        <w:rPr>
          <w:rFonts w:hint="eastAsia"/>
        </w:rPr>
        <w:t>导出链接</w:t>
      </w:r>
    </w:p>
    <w:p w14:paraId="011B9ADE" w14:textId="77777777" w:rsidR="00B37452" w:rsidRDefault="005A20E7">
      <w:r>
        <w:rPr>
          <w:rFonts w:hint="eastAsia"/>
        </w:rPr>
        <w:t>导出链接一般是指友情链接，因此在导出链接时，链接对象最好是有相关性和权威性；相关性越高，相当于告诉爬虫，我确实是某个行业的网站，权威性越高，相当于告诉爬虫，我确实是某个行业质量高的网站；同时，导出链接只在首页导出或者在友情链接内页导出，不做全站导出，首页导出数量控制在</w:t>
      </w:r>
      <w:r>
        <w:rPr>
          <w:rFonts w:hint="eastAsia"/>
        </w:rPr>
        <w:t>50</w:t>
      </w:r>
      <w:r>
        <w:rPr>
          <w:rFonts w:hint="eastAsia"/>
        </w:rPr>
        <w:t>条左右，主要避免分散网站权重，以及避免爬虫判定网站为售链网站，而友情链接内容页导出链接数量可以不限制；</w:t>
      </w:r>
    </w:p>
    <w:p w14:paraId="1B10F165" w14:textId="77777777" w:rsidR="00B37452" w:rsidRDefault="00B37452"/>
    <w:p w14:paraId="4E6E6E14" w14:textId="77777777" w:rsidR="00B37452" w:rsidRPr="005A20E7" w:rsidRDefault="00B37452"/>
    <w:p w14:paraId="7D81DBC4" w14:textId="77777777" w:rsidR="00B37452" w:rsidRDefault="005A20E7">
      <w:pPr>
        <w:pStyle w:val="4"/>
      </w:pPr>
      <w:r>
        <w:rPr>
          <w:rFonts w:hint="eastAsia"/>
        </w:rPr>
        <w:lastRenderedPageBreak/>
        <w:t>搜索引擎工具</w:t>
      </w:r>
    </w:p>
    <w:p w14:paraId="79D8DA9F" w14:textId="77777777" w:rsidR="00B37452" w:rsidRDefault="005A20E7">
      <w:r>
        <w:rPr>
          <w:rFonts w:hint="eastAsia"/>
        </w:rPr>
        <w:t>通过各个搜索引擎的站长工具，可以提交死链、拒绝外链、提交网站</w:t>
      </w:r>
      <w:r>
        <w:rPr>
          <w:rFonts w:hint="eastAsia"/>
        </w:rPr>
        <w:t>URL</w:t>
      </w:r>
      <w:r>
        <w:rPr>
          <w:rFonts w:hint="eastAsia"/>
        </w:rPr>
        <w:t>地址、统计数据等，具体要看每个搜索引擎的站长工具提供了哪些功能，一般包括百度站长工具、谷歌分析工具。</w:t>
      </w:r>
    </w:p>
    <w:p w14:paraId="0F47FFAC" w14:textId="77777777" w:rsidR="00B37452" w:rsidRDefault="00B37452"/>
    <w:p w14:paraId="58283157" w14:textId="77777777" w:rsidR="00B37452" w:rsidRDefault="005A20E7">
      <w:pPr>
        <w:pStyle w:val="4"/>
      </w:pPr>
      <w:r>
        <w:rPr>
          <w:rFonts w:hint="eastAsia"/>
        </w:rPr>
        <w:t>网站结构扩展</w:t>
      </w:r>
    </w:p>
    <w:p w14:paraId="18F9B7DD" w14:textId="77777777" w:rsidR="00B37452" w:rsidRDefault="005A20E7">
      <w:r>
        <w:rPr>
          <w:rFonts w:hint="eastAsia"/>
        </w:rPr>
        <w:t>网站结构扩展是指除了首页、栏目、内容页基本页面之外，我们可以根据实际需要扩展出</w:t>
      </w:r>
      <w:r>
        <w:rPr>
          <w:rFonts w:hint="eastAsia"/>
          <w:b/>
          <w:bCs/>
          <w:color w:val="FF0000"/>
        </w:rPr>
        <w:t>专题页</w:t>
      </w:r>
      <w:r>
        <w:rPr>
          <w:rFonts w:hint="eastAsia"/>
        </w:rPr>
        <w:t>、</w:t>
      </w:r>
      <w:r>
        <w:rPr>
          <w:rFonts w:hint="eastAsia"/>
          <w:b/>
          <w:bCs/>
          <w:color w:val="FF0000"/>
        </w:rPr>
        <w:t>tag</w:t>
      </w:r>
      <w:r>
        <w:rPr>
          <w:rFonts w:hint="eastAsia"/>
          <w:b/>
          <w:bCs/>
          <w:color w:val="FF0000"/>
        </w:rPr>
        <w:t>标签页</w:t>
      </w:r>
      <w:r>
        <w:rPr>
          <w:rFonts w:hint="eastAsia"/>
        </w:rPr>
        <w:t>、</w:t>
      </w:r>
      <w:r>
        <w:rPr>
          <w:rFonts w:hint="eastAsia"/>
          <w:b/>
          <w:bCs/>
          <w:color w:val="FF0000"/>
        </w:rPr>
        <w:t>search</w:t>
      </w:r>
      <w:r>
        <w:rPr>
          <w:rFonts w:hint="eastAsia"/>
          <w:b/>
          <w:bCs/>
          <w:color w:val="FF0000"/>
        </w:rPr>
        <w:t>搜索页</w:t>
      </w:r>
      <w:r>
        <w:rPr>
          <w:rFonts w:hint="eastAsia"/>
        </w:rPr>
        <w:t>、</w:t>
      </w:r>
      <w:r>
        <w:rPr>
          <w:rFonts w:hint="eastAsia"/>
          <w:b/>
          <w:bCs/>
          <w:color w:val="FF0000"/>
        </w:rPr>
        <w:t>alpha</w:t>
      </w:r>
      <w:r>
        <w:rPr>
          <w:rFonts w:hint="eastAsia"/>
          <w:b/>
          <w:bCs/>
          <w:color w:val="FF0000"/>
        </w:rPr>
        <w:t>字母排序页</w:t>
      </w:r>
      <w:r>
        <w:rPr>
          <w:rFonts w:hint="eastAsia"/>
        </w:rPr>
        <w:t>、</w:t>
      </w:r>
      <w:r>
        <w:rPr>
          <w:rFonts w:hint="eastAsia"/>
          <w:b/>
          <w:bCs/>
          <w:color w:val="FF0000"/>
        </w:rPr>
        <w:t>date</w:t>
      </w:r>
      <w:r>
        <w:rPr>
          <w:rFonts w:hint="eastAsia"/>
          <w:b/>
          <w:bCs/>
          <w:color w:val="FF0000"/>
        </w:rPr>
        <w:t>按月归档页</w:t>
      </w:r>
      <w:r>
        <w:rPr>
          <w:rFonts w:hint="eastAsia"/>
        </w:rPr>
        <w:t>、</w:t>
      </w:r>
      <w:r>
        <w:rPr>
          <w:rFonts w:hint="eastAsia"/>
          <w:b/>
          <w:bCs/>
          <w:color w:val="FF0000"/>
        </w:rPr>
        <w:t>user</w:t>
      </w:r>
      <w:r>
        <w:rPr>
          <w:rFonts w:hint="eastAsia"/>
          <w:b/>
          <w:bCs/>
          <w:color w:val="FF0000"/>
        </w:rPr>
        <w:t>会员页</w:t>
      </w:r>
      <w:r>
        <w:rPr>
          <w:rFonts w:hint="eastAsia"/>
        </w:rPr>
        <w:t>等以及其他可以拓展出来的结构，思考的时候可以从</w:t>
      </w:r>
      <w:r>
        <w:rPr>
          <w:rFonts w:hint="eastAsia"/>
          <w:b/>
          <w:bCs/>
          <w:color w:val="FF0000"/>
        </w:rPr>
        <w:t>项目所涉及到的实体对象以及项目提供的功能</w:t>
      </w:r>
      <w:r>
        <w:rPr>
          <w:rFonts w:hint="eastAsia"/>
        </w:rPr>
        <w:t>为出发点来拓展。</w:t>
      </w:r>
    </w:p>
    <w:p w14:paraId="3F0F6A48" w14:textId="77777777" w:rsidR="00B37452" w:rsidRDefault="00B37452"/>
    <w:p w14:paraId="4D6D338F" w14:textId="77777777" w:rsidR="00B37452" w:rsidRDefault="005A20E7">
      <w:pPr>
        <w:pStyle w:val="5"/>
      </w:pPr>
      <w:r>
        <w:rPr>
          <w:rFonts w:hint="eastAsia"/>
        </w:rPr>
        <w:t>专题页</w:t>
      </w:r>
    </w:p>
    <w:p w14:paraId="715FC1E6" w14:textId="77777777" w:rsidR="00B37452" w:rsidRDefault="005A20E7">
      <w:r>
        <w:rPr>
          <w:rFonts w:hint="eastAsia"/>
        </w:rPr>
        <w:t>专题页制作的时候，在专题页的标题中部署关键词，在专题页的内容中也要部署关键词，包括加粗、合理的密度等，最重要的是要对关键词相关的内容进行聚合，不要聚合与关键词无关的内容。</w:t>
      </w:r>
    </w:p>
    <w:p w14:paraId="019E834E" w14:textId="77777777" w:rsidR="00B37452" w:rsidRDefault="00B37452"/>
    <w:p w14:paraId="391FE66F" w14:textId="77777777" w:rsidR="00B37452" w:rsidRDefault="005A20E7">
      <w:r>
        <w:rPr>
          <w:rFonts w:hint="eastAsia"/>
        </w:rPr>
        <w:t>一般专题页的</w:t>
      </w:r>
      <w:r>
        <w:rPr>
          <w:rFonts w:hint="eastAsia"/>
        </w:rPr>
        <w:t>URL</w:t>
      </w:r>
      <w:r>
        <w:rPr>
          <w:rFonts w:hint="eastAsia"/>
        </w:rPr>
        <w:t>链接格式分成如下两种格式：</w:t>
      </w:r>
    </w:p>
    <w:p w14:paraId="17D7F26A" w14:textId="77777777" w:rsidR="00B37452" w:rsidRDefault="005A20E7">
      <w:r>
        <w:rPr>
          <w:rFonts w:hint="eastAsia"/>
        </w:rPr>
        <w:t>格式一：</w:t>
      </w:r>
      <w:hyperlink r:id="rId16" w:history="1">
        <w:r>
          <w:rPr>
            <w:rStyle w:val="af3"/>
            <w:rFonts w:hint="eastAsia"/>
          </w:rPr>
          <w:t>https://www.gaoding.com/zt/guoqingjie.html</w:t>
        </w:r>
      </w:hyperlink>
      <w:r>
        <w:rPr>
          <w:rFonts w:hint="eastAsia"/>
        </w:rPr>
        <w:t xml:space="preserve"> </w:t>
      </w:r>
      <w:r>
        <w:rPr>
          <w:rFonts w:hint="eastAsia"/>
        </w:rPr>
        <w:t>国庆节</w:t>
      </w:r>
    </w:p>
    <w:p w14:paraId="527B9364" w14:textId="77777777" w:rsidR="00B37452" w:rsidRDefault="005A20E7">
      <w:r>
        <w:rPr>
          <w:rFonts w:hint="eastAsia"/>
        </w:rPr>
        <w:t>格式二：</w:t>
      </w:r>
      <w:hyperlink r:id="rId17" w:history="1">
        <w:r>
          <w:rPr>
            <w:rStyle w:val="af3"/>
            <w:rFonts w:hint="eastAsia"/>
          </w:rPr>
          <w:t>https://www.gaoding.com/zt/259.html</w:t>
        </w:r>
      </w:hyperlink>
      <w:r>
        <w:rPr>
          <w:rFonts w:hint="eastAsia"/>
        </w:rPr>
        <w:t xml:space="preserve"> ID</w:t>
      </w:r>
      <w:r>
        <w:rPr>
          <w:rFonts w:hint="eastAsia"/>
        </w:rPr>
        <w:t>格式</w:t>
      </w:r>
    </w:p>
    <w:p w14:paraId="69D236B9" w14:textId="77777777" w:rsidR="00B37452" w:rsidRDefault="00B37452"/>
    <w:p w14:paraId="408A376A" w14:textId="77777777" w:rsidR="00B37452" w:rsidRDefault="00B37452"/>
    <w:p w14:paraId="117CC00B" w14:textId="77777777" w:rsidR="00B37452" w:rsidRDefault="005A20E7">
      <w:pPr>
        <w:pStyle w:val="5"/>
      </w:pPr>
      <w:r>
        <w:rPr>
          <w:rFonts w:hint="eastAsia"/>
        </w:rPr>
        <w:t>tag</w:t>
      </w:r>
      <w:r>
        <w:rPr>
          <w:rFonts w:hint="eastAsia"/>
        </w:rPr>
        <w:t>标签页</w:t>
      </w:r>
    </w:p>
    <w:p w14:paraId="79E01400" w14:textId="77777777" w:rsidR="00B37452" w:rsidRDefault="005A20E7">
      <w:r>
        <w:rPr>
          <w:rFonts w:hint="eastAsia"/>
        </w:rPr>
        <w:t>一般情况下，我们的</w:t>
      </w:r>
      <w:r>
        <w:rPr>
          <w:rFonts w:hint="eastAsia"/>
        </w:rPr>
        <w:t xml:space="preserve"> tag </w:t>
      </w:r>
      <w:r>
        <w:rPr>
          <w:rFonts w:hint="eastAsia"/>
        </w:rPr>
        <w:t>标签页都是手工输入的，手工输入存在的问题就是输入的标签经常不是我们要做优化的关键词，因此，我们在设置</w:t>
      </w:r>
      <w:r>
        <w:rPr>
          <w:rFonts w:hint="eastAsia"/>
        </w:rPr>
        <w:t>tag</w:t>
      </w:r>
      <w:r>
        <w:rPr>
          <w:rFonts w:hint="eastAsia"/>
        </w:rPr>
        <w:t>标签的时候，可以分成以下步骤实现：</w:t>
      </w:r>
    </w:p>
    <w:p w14:paraId="246C3212" w14:textId="77777777" w:rsidR="00B37452" w:rsidRDefault="005A20E7">
      <w:pPr>
        <w:numPr>
          <w:ilvl w:val="0"/>
          <w:numId w:val="11"/>
        </w:numPr>
      </w:pPr>
      <w:r>
        <w:rPr>
          <w:rFonts w:hint="eastAsia"/>
        </w:rPr>
        <w:t>把我们要操作的标签关键词导入到标签库，可分批和分阶段导入；</w:t>
      </w:r>
    </w:p>
    <w:p w14:paraId="65C9AFEF" w14:textId="77777777" w:rsidR="00B37452" w:rsidRDefault="005A20E7">
      <w:pPr>
        <w:numPr>
          <w:ilvl w:val="0"/>
          <w:numId w:val="11"/>
        </w:numPr>
      </w:pPr>
      <w:r>
        <w:rPr>
          <w:rFonts w:hint="eastAsia"/>
        </w:rPr>
        <w:t>编辑输入标题和内容之后，点击生成标签按钮，然后由系统提供相关标签；</w:t>
      </w:r>
    </w:p>
    <w:p w14:paraId="056F4409" w14:textId="77777777" w:rsidR="00B37452" w:rsidRDefault="005A20E7">
      <w:pPr>
        <w:numPr>
          <w:ilvl w:val="0"/>
          <w:numId w:val="11"/>
        </w:numPr>
      </w:pPr>
      <w:r>
        <w:rPr>
          <w:rFonts w:hint="eastAsia"/>
        </w:rPr>
        <w:t>编辑判断标签是否符合需求，符合需求的部分标签不删除，不符合则可以删除，然后手工增加标签，在手工增加标签时，通过列出标签搜索下拉提示来供编辑选择；</w:t>
      </w:r>
    </w:p>
    <w:p w14:paraId="1891C971" w14:textId="77777777" w:rsidR="00B37452" w:rsidRDefault="005A20E7">
      <w:r>
        <w:rPr>
          <w:rFonts w:hint="eastAsia"/>
        </w:rPr>
        <w:t>基本上就是上面的步骤了。</w:t>
      </w:r>
    </w:p>
    <w:p w14:paraId="2BE9A20F" w14:textId="77777777" w:rsidR="00B37452" w:rsidRDefault="00B37452"/>
    <w:p w14:paraId="3CFAE128" w14:textId="77777777" w:rsidR="00B37452" w:rsidRDefault="005A20E7">
      <w:r>
        <w:rPr>
          <w:rFonts w:hint="eastAsia"/>
        </w:rPr>
        <w:t>tag</w:t>
      </w:r>
      <w:r>
        <w:rPr>
          <w:rFonts w:hint="eastAsia"/>
        </w:rPr>
        <w:t>标签的关键词使用全拼时，会出现以下几种情况：</w:t>
      </w:r>
    </w:p>
    <w:p w14:paraId="7F9C8ED9" w14:textId="77777777" w:rsidR="00B37452" w:rsidRDefault="005A20E7">
      <w:pPr>
        <w:numPr>
          <w:ilvl w:val="0"/>
          <w:numId w:val="12"/>
        </w:numPr>
      </w:pPr>
      <w:r>
        <w:rPr>
          <w:rFonts w:hint="eastAsia"/>
        </w:rPr>
        <w:t>关键词重复，特别是量大的时候，很可能会重复；</w:t>
      </w:r>
    </w:p>
    <w:p w14:paraId="34211A70" w14:textId="77777777" w:rsidR="00B37452" w:rsidRDefault="005A20E7">
      <w:pPr>
        <w:numPr>
          <w:ilvl w:val="0"/>
          <w:numId w:val="12"/>
        </w:numPr>
      </w:pPr>
      <w:r>
        <w:rPr>
          <w:rFonts w:hint="eastAsia"/>
        </w:rPr>
        <w:t>关键词长度比较长，超过四个汉字，使用全拼，不符合</w:t>
      </w:r>
      <w:r>
        <w:rPr>
          <w:rFonts w:hint="eastAsia"/>
        </w:rPr>
        <w:t>URL</w:t>
      </w:r>
      <w:r>
        <w:rPr>
          <w:rFonts w:hint="eastAsia"/>
        </w:rPr>
        <w:t>简短的原则；</w:t>
      </w:r>
    </w:p>
    <w:p w14:paraId="74FFFB0C" w14:textId="77777777" w:rsidR="00B37452" w:rsidRDefault="005A20E7">
      <w:pPr>
        <w:numPr>
          <w:ilvl w:val="0"/>
          <w:numId w:val="12"/>
        </w:numPr>
      </w:pPr>
      <w:r>
        <w:rPr>
          <w:rFonts w:hint="eastAsia"/>
        </w:rPr>
        <w:t>数据库查找匹配相关记录时，效率会比较低，因为用的是字符串比较方式；</w:t>
      </w:r>
    </w:p>
    <w:p w14:paraId="1B4EFCB0" w14:textId="77777777" w:rsidR="00B37452" w:rsidRDefault="00B37452"/>
    <w:p w14:paraId="4040B332" w14:textId="77777777" w:rsidR="00B37452" w:rsidRDefault="005A20E7">
      <w:r>
        <w:rPr>
          <w:rFonts w:hint="eastAsia"/>
        </w:rPr>
        <w:t>考虑到以上这些情况，我们对于比较重要的</w:t>
      </w:r>
      <w:r>
        <w:rPr>
          <w:rFonts w:hint="eastAsia"/>
        </w:rPr>
        <w:t>tag</w:t>
      </w:r>
      <w:r>
        <w:rPr>
          <w:rFonts w:hint="eastAsia"/>
        </w:rPr>
        <w:t>关键词的</w:t>
      </w:r>
      <w:r>
        <w:rPr>
          <w:rFonts w:hint="eastAsia"/>
        </w:rPr>
        <w:t>URL</w:t>
      </w:r>
      <w:r>
        <w:rPr>
          <w:rFonts w:hint="eastAsia"/>
        </w:rPr>
        <w:t>采用拼音方式（一般情况下，关键词长度不超过四个汉字），然后其他的</w:t>
      </w:r>
      <w:r>
        <w:rPr>
          <w:rFonts w:hint="eastAsia"/>
        </w:rPr>
        <w:t>tag</w:t>
      </w:r>
      <w:r>
        <w:rPr>
          <w:rFonts w:hint="eastAsia"/>
        </w:rPr>
        <w:t>关键词的</w:t>
      </w:r>
      <w:r>
        <w:rPr>
          <w:rFonts w:hint="eastAsia"/>
        </w:rPr>
        <w:t>URL</w:t>
      </w:r>
      <w:r>
        <w:rPr>
          <w:rFonts w:hint="eastAsia"/>
        </w:rPr>
        <w:t>采用</w:t>
      </w:r>
      <w:r>
        <w:rPr>
          <w:rFonts w:hint="eastAsia"/>
        </w:rPr>
        <w:t>ID</w:t>
      </w:r>
      <w:r>
        <w:rPr>
          <w:rFonts w:hint="eastAsia"/>
        </w:rPr>
        <w:t>方式。</w:t>
      </w:r>
    </w:p>
    <w:p w14:paraId="0D27550B" w14:textId="77777777" w:rsidR="00B37452" w:rsidRDefault="005A20E7">
      <w:r>
        <w:rPr>
          <w:rFonts w:hint="eastAsia"/>
        </w:rPr>
        <w:t>所以</w:t>
      </w:r>
      <w:r>
        <w:rPr>
          <w:rFonts w:hint="eastAsia"/>
        </w:rPr>
        <w:t>tag</w:t>
      </w:r>
      <w:r>
        <w:rPr>
          <w:rFonts w:hint="eastAsia"/>
        </w:rPr>
        <w:t>标签的</w:t>
      </w:r>
      <w:r>
        <w:rPr>
          <w:rFonts w:hint="eastAsia"/>
        </w:rPr>
        <w:t>URL</w:t>
      </w:r>
      <w:r>
        <w:rPr>
          <w:rFonts w:hint="eastAsia"/>
        </w:rPr>
        <w:t>分成以下两种格式：</w:t>
      </w:r>
    </w:p>
    <w:p w14:paraId="38F62C3C" w14:textId="77777777" w:rsidR="00B37452" w:rsidRDefault="005A20E7">
      <w:r>
        <w:rPr>
          <w:rFonts w:hint="eastAsia"/>
        </w:rPr>
        <w:t>格式一：</w:t>
      </w:r>
      <w:hyperlink r:id="rId18" w:history="1">
        <w:r>
          <w:rPr>
            <w:rStyle w:val="af3"/>
            <w:rFonts w:hint="eastAsia"/>
          </w:rPr>
          <w:t>https://www.gaoding.com/t/guoqingjie.html</w:t>
        </w:r>
      </w:hyperlink>
      <w:r>
        <w:rPr>
          <w:rFonts w:hint="eastAsia"/>
        </w:rPr>
        <w:t xml:space="preserve"> </w:t>
      </w:r>
      <w:r>
        <w:rPr>
          <w:rFonts w:hint="eastAsia"/>
        </w:rPr>
        <w:t>国庆节</w:t>
      </w:r>
    </w:p>
    <w:p w14:paraId="570BDE33" w14:textId="77777777" w:rsidR="00B37452" w:rsidRDefault="005A20E7">
      <w:r>
        <w:rPr>
          <w:rFonts w:hint="eastAsia"/>
        </w:rPr>
        <w:t>格式二：</w:t>
      </w:r>
      <w:hyperlink r:id="rId19" w:history="1">
        <w:r>
          <w:rPr>
            <w:rStyle w:val="af3"/>
            <w:rFonts w:hint="eastAsia"/>
          </w:rPr>
          <w:t>https://www.gaoding.com/t/259.html</w:t>
        </w:r>
      </w:hyperlink>
      <w:r>
        <w:rPr>
          <w:rFonts w:hint="eastAsia"/>
        </w:rPr>
        <w:t xml:space="preserve"> ID</w:t>
      </w:r>
      <w:r>
        <w:rPr>
          <w:rFonts w:hint="eastAsia"/>
        </w:rPr>
        <w:t>格式</w:t>
      </w:r>
    </w:p>
    <w:p w14:paraId="7D5833A6" w14:textId="77777777" w:rsidR="00B37452" w:rsidRDefault="00B37452"/>
    <w:p w14:paraId="3BC26170" w14:textId="77777777" w:rsidR="00B37452" w:rsidRDefault="005A20E7">
      <w:r>
        <w:rPr>
          <w:rFonts w:hint="eastAsia"/>
        </w:rPr>
        <w:lastRenderedPageBreak/>
        <w:t>另外，还有格式三：</w:t>
      </w:r>
    </w:p>
    <w:p w14:paraId="2B20E286" w14:textId="77777777" w:rsidR="00B37452" w:rsidRDefault="00250C68">
      <w:hyperlink r:id="rId20" w:history="1">
        <w:r w:rsidR="005A20E7">
          <w:rPr>
            <w:rStyle w:val="af3"/>
            <w:rFonts w:hint="eastAsia"/>
          </w:rPr>
          <w:t>https://www.gaoding.com/t/259-guoqingjie.html</w:t>
        </w:r>
      </w:hyperlink>
      <w:r w:rsidR="005A20E7">
        <w:rPr>
          <w:rFonts w:hint="eastAsia"/>
        </w:rPr>
        <w:t xml:space="preserve"> ID-</w:t>
      </w:r>
      <w:r w:rsidR="005A20E7">
        <w:rPr>
          <w:rFonts w:hint="eastAsia"/>
        </w:rPr>
        <w:t>国庆节，这个格式，我们就不采用了。</w:t>
      </w:r>
    </w:p>
    <w:p w14:paraId="279F0A8B" w14:textId="77777777" w:rsidR="00B37452" w:rsidRDefault="00B37452"/>
    <w:p w14:paraId="1B644480" w14:textId="77777777" w:rsidR="00B37452" w:rsidRDefault="005A20E7">
      <w:r>
        <w:rPr>
          <w:rFonts w:hint="eastAsia"/>
          <w:b/>
          <w:bCs/>
          <w:color w:val="FF0000"/>
        </w:rPr>
        <w:t>小思路</w:t>
      </w:r>
      <w:r>
        <w:rPr>
          <w:rFonts w:hint="eastAsia"/>
        </w:rPr>
        <w:t>：在</w:t>
      </w:r>
      <w:r>
        <w:rPr>
          <w:rFonts w:hint="eastAsia"/>
          <w:b/>
          <w:bCs/>
          <w:color w:val="FF0000"/>
        </w:rPr>
        <w:t>格式一</w:t>
      </w:r>
      <w:r>
        <w:rPr>
          <w:rFonts w:hint="eastAsia"/>
        </w:rPr>
        <w:t>中，我们需要把全拼传入后台，实际上传递的是一个字母组成的字符串，然后如果直接使用该字符串去匹配相关信息，效率肯定也是比较低的，我个人的思路是，增加</w:t>
      </w:r>
      <w:r>
        <w:rPr>
          <w:rFonts w:hint="eastAsia"/>
        </w:rPr>
        <w:t>1~2</w:t>
      </w:r>
      <w:r>
        <w:rPr>
          <w:rFonts w:hint="eastAsia"/>
        </w:rPr>
        <w:t>个字段，这两个字段用来保存整型数值信息（对汉字和拼音进行</w:t>
      </w:r>
      <w:r>
        <w:rPr>
          <w:rFonts w:hint="eastAsia"/>
        </w:rPr>
        <w:t>MD5</w:t>
      </w:r>
      <w:r>
        <w:rPr>
          <w:rFonts w:hint="eastAsia"/>
        </w:rPr>
        <w:t>值的计算，并把计算结果转成整型），然后把传递的字段转换成对应的整型数值信息，然后在进行检索，那效率应该比较高。</w:t>
      </w:r>
    </w:p>
    <w:p w14:paraId="70A49958" w14:textId="77777777" w:rsidR="00B37452" w:rsidRDefault="00B37452"/>
    <w:p w14:paraId="759BC3AB" w14:textId="77777777" w:rsidR="00B37452" w:rsidRDefault="005A20E7">
      <w:r>
        <w:rPr>
          <w:rFonts w:hint="eastAsia"/>
        </w:rPr>
        <w:t>tag</w:t>
      </w:r>
      <w:r>
        <w:rPr>
          <w:rFonts w:hint="eastAsia"/>
        </w:rPr>
        <w:t>标签功能完成之后，我们可以按照指数大小进行排序，然后在合适的页面上调用展示</w:t>
      </w:r>
      <w:r>
        <w:rPr>
          <w:rFonts w:hint="eastAsia"/>
        </w:rPr>
        <w:t>tag</w:t>
      </w:r>
      <w:r>
        <w:rPr>
          <w:rFonts w:hint="eastAsia"/>
        </w:rPr>
        <w:t>标签，这样就可以给</w:t>
      </w:r>
      <w:r>
        <w:rPr>
          <w:rFonts w:hint="eastAsia"/>
        </w:rPr>
        <w:t>tag</w:t>
      </w:r>
      <w:r>
        <w:rPr>
          <w:rFonts w:hint="eastAsia"/>
        </w:rPr>
        <w:t>标签做内链传递权重了。</w:t>
      </w:r>
    </w:p>
    <w:p w14:paraId="73AE7D51" w14:textId="77777777" w:rsidR="00B37452" w:rsidRDefault="00B37452"/>
    <w:p w14:paraId="080A728F" w14:textId="77777777" w:rsidR="00B37452" w:rsidRDefault="005A20E7">
      <w:r>
        <w:rPr>
          <w:rFonts w:hint="eastAsia"/>
        </w:rPr>
        <w:t>对于</w:t>
      </w:r>
      <w:r>
        <w:rPr>
          <w:rFonts w:hint="eastAsia"/>
        </w:rPr>
        <w:t xml:space="preserve"> tag </w:t>
      </w:r>
      <w:r>
        <w:rPr>
          <w:rFonts w:hint="eastAsia"/>
        </w:rPr>
        <w:t>标签存在的意义，可以做个小总结：</w:t>
      </w:r>
    </w:p>
    <w:p w14:paraId="13D97B3E" w14:textId="77777777" w:rsidR="00B37452" w:rsidRDefault="005A20E7">
      <w:r>
        <w:rPr>
          <w:rFonts w:hint="eastAsia"/>
        </w:rPr>
        <w:t>1</w:t>
      </w:r>
      <w:r>
        <w:rPr>
          <w:rFonts w:hint="eastAsia"/>
        </w:rPr>
        <w:t>、聚合整站各方面的内容；</w:t>
      </w:r>
    </w:p>
    <w:p w14:paraId="1959C235" w14:textId="77777777" w:rsidR="00B37452" w:rsidRDefault="005A20E7">
      <w:r>
        <w:rPr>
          <w:rFonts w:hint="eastAsia"/>
        </w:rPr>
        <w:t>2</w:t>
      </w:r>
      <w:r>
        <w:rPr>
          <w:rFonts w:hint="eastAsia"/>
        </w:rPr>
        <w:t>、增加内容页入口；</w:t>
      </w:r>
    </w:p>
    <w:p w14:paraId="237C2613" w14:textId="77777777" w:rsidR="00B37452" w:rsidRDefault="005A20E7">
      <w:r>
        <w:rPr>
          <w:rFonts w:hint="eastAsia"/>
        </w:rPr>
        <w:t>3</w:t>
      </w:r>
      <w:r>
        <w:rPr>
          <w:rFonts w:hint="eastAsia"/>
        </w:rPr>
        <w:t>、增加网站页面数量；</w:t>
      </w:r>
    </w:p>
    <w:p w14:paraId="6CCD70EE" w14:textId="77777777" w:rsidR="00B37452" w:rsidRDefault="005A20E7">
      <w:r>
        <w:rPr>
          <w:rFonts w:hint="eastAsia"/>
        </w:rPr>
        <w:t>4</w:t>
      </w:r>
      <w:r>
        <w:rPr>
          <w:rFonts w:hint="eastAsia"/>
        </w:rPr>
        <w:t>、增加</w:t>
      </w:r>
      <w:r>
        <w:rPr>
          <w:rFonts w:hint="eastAsia"/>
        </w:rPr>
        <w:t xml:space="preserve"> tag </w:t>
      </w:r>
      <w:r>
        <w:rPr>
          <w:rFonts w:hint="eastAsia"/>
        </w:rPr>
        <w:t>的正文，则可以看做是专题页的制作，转换成专题页，做排名；</w:t>
      </w:r>
    </w:p>
    <w:p w14:paraId="207245FC" w14:textId="77777777" w:rsidR="00B37452" w:rsidRDefault="00B37452"/>
    <w:p w14:paraId="5AF3A132" w14:textId="77777777" w:rsidR="00B37452" w:rsidRDefault="00B37452"/>
    <w:p w14:paraId="4F7BF466" w14:textId="77777777" w:rsidR="00B37452" w:rsidRDefault="005A20E7">
      <w:pPr>
        <w:pStyle w:val="5"/>
      </w:pPr>
      <w:r>
        <w:rPr>
          <w:rFonts w:hint="eastAsia"/>
        </w:rPr>
        <w:t>search</w:t>
      </w:r>
      <w:r>
        <w:rPr>
          <w:rFonts w:hint="eastAsia"/>
        </w:rPr>
        <w:t>搜索页</w:t>
      </w:r>
    </w:p>
    <w:p w14:paraId="615BC2D9" w14:textId="77777777" w:rsidR="00B37452" w:rsidRDefault="005A20E7">
      <w:r>
        <w:rPr>
          <w:rFonts w:hint="eastAsia"/>
        </w:rPr>
        <w:t>search</w:t>
      </w:r>
      <w:r>
        <w:rPr>
          <w:rFonts w:hint="eastAsia"/>
        </w:rPr>
        <w:t>搜索输入的词语一般包含两个部分：</w:t>
      </w:r>
    </w:p>
    <w:p w14:paraId="184ED7D9" w14:textId="77777777" w:rsidR="00B37452" w:rsidRDefault="005A20E7">
      <w:pPr>
        <w:numPr>
          <w:ilvl w:val="0"/>
          <w:numId w:val="13"/>
        </w:numPr>
      </w:pPr>
      <w:r>
        <w:rPr>
          <w:rFonts w:hint="eastAsia"/>
        </w:rPr>
        <w:t>一个是我们要操作排名的搜索类关键词导入到搜索库，可分批和分阶段导入；</w:t>
      </w:r>
    </w:p>
    <w:p w14:paraId="23BB7195" w14:textId="77777777" w:rsidR="00B37452" w:rsidRDefault="005A20E7">
      <w:pPr>
        <w:numPr>
          <w:ilvl w:val="0"/>
          <w:numId w:val="13"/>
        </w:numPr>
      </w:pPr>
      <w:r>
        <w:rPr>
          <w:rFonts w:hint="eastAsia"/>
        </w:rPr>
        <w:t>用户通过</w:t>
      </w:r>
      <w:r>
        <w:rPr>
          <w:rFonts w:hint="eastAsia"/>
        </w:rPr>
        <w:t>search</w:t>
      </w:r>
      <w:r>
        <w:rPr>
          <w:rFonts w:hint="eastAsia"/>
        </w:rPr>
        <w:t>搜索功能输入的词语；</w:t>
      </w:r>
    </w:p>
    <w:p w14:paraId="69011B1F" w14:textId="77777777" w:rsidR="00B37452" w:rsidRDefault="00B37452"/>
    <w:p w14:paraId="6A7A64BA" w14:textId="77777777" w:rsidR="00B37452" w:rsidRDefault="005A20E7">
      <w:r>
        <w:rPr>
          <w:rFonts w:hint="eastAsia"/>
          <w:b/>
          <w:bCs/>
          <w:color w:val="FF0000"/>
        </w:rPr>
        <w:t>涉及的细节问题</w:t>
      </w:r>
      <w:r>
        <w:rPr>
          <w:rFonts w:hint="eastAsia"/>
        </w:rPr>
        <w:t>，很多网站会把用户搜索的词语也保存到数据库，这样会带来的问题是，数据库的数据容易暴增，而且如果搜索的词语是带网址的话，则用户可以利用我们的搜索功能推广他们的网址，所以我一般建议不要把用户搜索的词语保存到数据库，这样就可以解决上面的问题。</w:t>
      </w:r>
    </w:p>
    <w:p w14:paraId="7477260F" w14:textId="77777777" w:rsidR="00B37452" w:rsidRDefault="00B37452"/>
    <w:p w14:paraId="19FBFC45" w14:textId="77777777" w:rsidR="00B37452" w:rsidRDefault="005A20E7">
      <w:r>
        <w:rPr>
          <w:rFonts w:hint="eastAsia"/>
        </w:rPr>
        <w:t>另外，用户在使用搜索功能的时候，应该提供搜索下拉框提示，而提示的词语来自我们导入到搜索库的那些关键词。</w:t>
      </w:r>
    </w:p>
    <w:p w14:paraId="7309AF6A" w14:textId="77777777" w:rsidR="00B37452" w:rsidRDefault="00B37452"/>
    <w:p w14:paraId="559B793B" w14:textId="77777777" w:rsidR="00B37452" w:rsidRDefault="005A20E7">
      <w:r>
        <w:rPr>
          <w:rFonts w:hint="eastAsia"/>
        </w:rPr>
        <w:t>当用户输入完成点击搜索按钮的时候，对于返回结果的</w:t>
      </w:r>
      <w:r>
        <w:rPr>
          <w:rFonts w:hint="eastAsia"/>
        </w:rPr>
        <w:t>URL</w:t>
      </w:r>
      <w:r>
        <w:rPr>
          <w:rFonts w:hint="eastAsia"/>
        </w:rPr>
        <w:t>链接仍然使用两种格式：</w:t>
      </w:r>
    </w:p>
    <w:p w14:paraId="4886B2DC" w14:textId="77777777" w:rsidR="00B37452" w:rsidRDefault="005A20E7">
      <w:r>
        <w:rPr>
          <w:rFonts w:hint="eastAsia"/>
        </w:rPr>
        <w:t>对于比较重要的</w:t>
      </w:r>
      <w:r>
        <w:rPr>
          <w:rFonts w:hint="eastAsia"/>
        </w:rPr>
        <w:t>search</w:t>
      </w:r>
      <w:r>
        <w:rPr>
          <w:rFonts w:hint="eastAsia"/>
        </w:rPr>
        <w:t>关键词的</w:t>
      </w:r>
      <w:r>
        <w:rPr>
          <w:rFonts w:hint="eastAsia"/>
        </w:rPr>
        <w:t>URL</w:t>
      </w:r>
      <w:r>
        <w:rPr>
          <w:rFonts w:hint="eastAsia"/>
        </w:rPr>
        <w:t>采用拼音方式（一般情况下，关键词长度不超过四个汉字），然后其他的</w:t>
      </w:r>
      <w:r>
        <w:rPr>
          <w:rFonts w:hint="eastAsia"/>
        </w:rPr>
        <w:t>search</w:t>
      </w:r>
      <w:r>
        <w:rPr>
          <w:rFonts w:hint="eastAsia"/>
        </w:rPr>
        <w:t>关键词的</w:t>
      </w:r>
      <w:r>
        <w:rPr>
          <w:rFonts w:hint="eastAsia"/>
        </w:rPr>
        <w:t>URL</w:t>
      </w:r>
      <w:r>
        <w:rPr>
          <w:rFonts w:hint="eastAsia"/>
        </w:rPr>
        <w:t>采用</w:t>
      </w:r>
      <w:r>
        <w:rPr>
          <w:rFonts w:hint="eastAsia"/>
        </w:rPr>
        <w:t>ID</w:t>
      </w:r>
      <w:r>
        <w:rPr>
          <w:rFonts w:hint="eastAsia"/>
        </w:rPr>
        <w:t>方式。</w:t>
      </w:r>
    </w:p>
    <w:p w14:paraId="7288875F" w14:textId="77777777" w:rsidR="00B37452" w:rsidRDefault="00B37452"/>
    <w:p w14:paraId="7ABE4577" w14:textId="77777777" w:rsidR="00B37452" w:rsidRDefault="005A20E7">
      <w:r>
        <w:rPr>
          <w:rFonts w:hint="eastAsia"/>
        </w:rPr>
        <w:t>所以</w:t>
      </w:r>
      <w:r>
        <w:rPr>
          <w:rFonts w:hint="eastAsia"/>
        </w:rPr>
        <w:t>search</w:t>
      </w:r>
      <w:r>
        <w:rPr>
          <w:rFonts w:hint="eastAsia"/>
        </w:rPr>
        <w:t>标签的</w:t>
      </w:r>
      <w:r>
        <w:rPr>
          <w:rFonts w:hint="eastAsia"/>
        </w:rPr>
        <w:t>URL</w:t>
      </w:r>
      <w:r>
        <w:rPr>
          <w:rFonts w:hint="eastAsia"/>
        </w:rPr>
        <w:t>分成以下两种格式：</w:t>
      </w:r>
    </w:p>
    <w:p w14:paraId="707BCD1B" w14:textId="77777777" w:rsidR="00B37452" w:rsidRDefault="005A20E7">
      <w:r>
        <w:rPr>
          <w:rFonts w:hint="eastAsia"/>
        </w:rPr>
        <w:t>格式一：</w:t>
      </w:r>
      <w:hyperlink r:id="rId21" w:history="1">
        <w:r>
          <w:rPr>
            <w:rStyle w:val="af3"/>
            <w:rFonts w:hint="eastAsia"/>
          </w:rPr>
          <w:t>https://www.gaoding.com/s/guoqingjie.html</w:t>
        </w:r>
      </w:hyperlink>
      <w:r>
        <w:rPr>
          <w:rFonts w:hint="eastAsia"/>
        </w:rPr>
        <w:t xml:space="preserve"> </w:t>
      </w:r>
      <w:r>
        <w:rPr>
          <w:rFonts w:hint="eastAsia"/>
        </w:rPr>
        <w:t>国庆节</w:t>
      </w:r>
    </w:p>
    <w:p w14:paraId="58786DC8" w14:textId="77777777" w:rsidR="00B37452" w:rsidRDefault="005A20E7">
      <w:r>
        <w:rPr>
          <w:rFonts w:hint="eastAsia"/>
        </w:rPr>
        <w:t>格式二：</w:t>
      </w:r>
      <w:hyperlink r:id="rId22" w:history="1">
        <w:r>
          <w:rPr>
            <w:rStyle w:val="af3"/>
            <w:rFonts w:hint="eastAsia"/>
          </w:rPr>
          <w:t>https://www.gaoding.com/s/259.html</w:t>
        </w:r>
      </w:hyperlink>
      <w:r>
        <w:rPr>
          <w:rFonts w:hint="eastAsia"/>
        </w:rPr>
        <w:t xml:space="preserve"> ID</w:t>
      </w:r>
      <w:r>
        <w:rPr>
          <w:rFonts w:hint="eastAsia"/>
        </w:rPr>
        <w:t>格式</w:t>
      </w:r>
    </w:p>
    <w:p w14:paraId="1F187DEE" w14:textId="77777777" w:rsidR="00B37452" w:rsidRDefault="00B37452"/>
    <w:p w14:paraId="09A3D8FF" w14:textId="77777777" w:rsidR="00B37452" w:rsidRDefault="005A20E7">
      <w:r>
        <w:rPr>
          <w:rFonts w:hint="eastAsia"/>
        </w:rPr>
        <w:t>search</w:t>
      </w:r>
      <w:r>
        <w:rPr>
          <w:rFonts w:hint="eastAsia"/>
        </w:rPr>
        <w:t>搜索功能完成之后，我们可以按照指数大小进行排序，然后在合适的页面上调用展示</w:t>
      </w:r>
      <w:r>
        <w:rPr>
          <w:rFonts w:hint="eastAsia"/>
        </w:rPr>
        <w:t>search</w:t>
      </w:r>
      <w:r>
        <w:rPr>
          <w:rFonts w:hint="eastAsia"/>
        </w:rPr>
        <w:t>搜索锚文本，这样就可以给</w:t>
      </w:r>
      <w:r>
        <w:rPr>
          <w:rFonts w:hint="eastAsia"/>
        </w:rPr>
        <w:t>search</w:t>
      </w:r>
      <w:r>
        <w:rPr>
          <w:rFonts w:hint="eastAsia"/>
        </w:rPr>
        <w:t>搜索关键词做内链传递权重了。</w:t>
      </w:r>
    </w:p>
    <w:p w14:paraId="6DC877B0" w14:textId="77777777" w:rsidR="00B37452" w:rsidRDefault="00B37452"/>
    <w:p w14:paraId="3EA49EF6" w14:textId="77777777" w:rsidR="00B37452" w:rsidRDefault="005A20E7">
      <w:pPr>
        <w:pStyle w:val="5"/>
      </w:pPr>
      <w:r>
        <w:rPr>
          <w:rFonts w:hint="eastAsia"/>
        </w:rPr>
        <w:lastRenderedPageBreak/>
        <w:t>alpha</w:t>
      </w:r>
      <w:r>
        <w:rPr>
          <w:rFonts w:hint="eastAsia"/>
        </w:rPr>
        <w:t>字母排序页</w:t>
      </w:r>
    </w:p>
    <w:p w14:paraId="4C731F4E" w14:textId="77777777" w:rsidR="00B37452" w:rsidRDefault="005A20E7">
      <w:r>
        <w:rPr>
          <w:rFonts w:hint="eastAsia"/>
        </w:rPr>
        <w:t>比如：</w:t>
      </w:r>
      <w:hyperlink r:id="rId23" w:history="1">
        <w:r>
          <w:rPr>
            <w:rStyle w:val="af3"/>
            <w:rFonts w:hint="eastAsia"/>
          </w:rPr>
          <w:t>http://www.258.com/</w:t>
        </w:r>
      </w:hyperlink>
      <w:r>
        <w:rPr>
          <w:rFonts w:hint="eastAsia"/>
        </w:rPr>
        <w:t xml:space="preserve"> </w:t>
      </w:r>
      <w:r>
        <w:rPr>
          <w:rFonts w:hint="eastAsia"/>
        </w:rPr>
        <w:t>如下截图：</w:t>
      </w:r>
    </w:p>
    <w:p w14:paraId="7784C84D" w14:textId="77777777" w:rsidR="00B37452" w:rsidRDefault="005A20E7">
      <w:r>
        <w:rPr>
          <w:noProof/>
        </w:rPr>
        <w:drawing>
          <wp:inline distT="0" distB="0" distL="114300" distR="114300" wp14:anchorId="5360BB48" wp14:editId="40FD8DD3">
            <wp:extent cx="5268595" cy="20383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5268595" cy="203835"/>
                    </a:xfrm>
                    <a:prstGeom prst="rect">
                      <a:avLst/>
                    </a:prstGeom>
                    <a:noFill/>
                    <a:ln w="9525">
                      <a:noFill/>
                    </a:ln>
                  </pic:spPr>
                </pic:pic>
              </a:graphicData>
            </a:graphic>
          </wp:inline>
        </w:drawing>
      </w:r>
    </w:p>
    <w:p w14:paraId="3C05316D" w14:textId="77777777" w:rsidR="00B37452" w:rsidRDefault="005A20E7">
      <w:r>
        <w:rPr>
          <w:rFonts w:hint="eastAsia"/>
        </w:rPr>
        <w:t>根据需要才考虑。</w:t>
      </w:r>
    </w:p>
    <w:p w14:paraId="2E45FB64" w14:textId="77777777" w:rsidR="00B37452" w:rsidRDefault="00B37452"/>
    <w:p w14:paraId="4DC9E82B" w14:textId="77777777" w:rsidR="00B37452" w:rsidRDefault="005A20E7">
      <w:pPr>
        <w:pStyle w:val="5"/>
      </w:pPr>
      <w:r>
        <w:rPr>
          <w:rFonts w:hint="eastAsia"/>
        </w:rPr>
        <w:t>date</w:t>
      </w:r>
      <w:r>
        <w:rPr>
          <w:rFonts w:hint="eastAsia"/>
        </w:rPr>
        <w:t>按月归档页</w:t>
      </w:r>
    </w:p>
    <w:p w14:paraId="55DCA657" w14:textId="77777777" w:rsidR="00B37452" w:rsidRDefault="005A20E7">
      <w:r>
        <w:rPr>
          <w:rFonts w:hint="eastAsia"/>
        </w:rPr>
        <w:t>根据需要才考虑。</w:t>
      </w:r>
    </w:p>
    <w:p w14:paraId="0CE646F4" w14:textId="77777777" w:rsidR="00B37452" w:rsidRDefault="00B37452"/>
    <w:p w14:paraId="793CAEF7" w14:textId="77777777" w:rsidR="00B37452" w:rsidRDefault="005A20E7">
      <w:pPr>
        <w:pStyle w:val="5"/>
      </w:pPr>
      <w:r>
        <w:rPr>
          <w:rFonts w:hint="eastAsia"/>
        </w:rPr>
        <w:t>user</w:t>
      </w:r>
      <w:r>
        <w:rPr>
          <w:rFonts w:hint="eastAsia"/>
        </w:rPr>
        <w:t>会员页</w:t>
      </w:r>
    </w:p>
    <w:p w14:paraId="28114001" w14:textId="77777777" w:rsidR="00B37452" w:rsidRDefault="005A20E7">
      <w:r>
        <w:rPr>
          <w:rFonts w:hint="eastAsia"/>
        </w:rPr>
        <w:t>根据需要才考虑。</w:t>
      </w:r>
    </w:p>
    <w:p w14:paraId="38D12D05" w14:textId="77777777" w:rsidR="00B37452" w:rsidRDefault="00B37452"/>
    <w:p w14:paraId="4BB8FDAB" w14:textId="77777777" w:rsidR="00B37452" w:rsidRDefault="005A20E7">
      <w:pPr>
        <w:pStyle w:val="3"/>
      </w:pPr>
      <w:bookmarkStart w:id="2" w:name="_网站地图_1"/>
      <w:r>
        <w:rPr>
          <w:rFonts w:hint="eastAsia"/>
        </w:rPr>
        <w:t>网站地图</w:t>
      </w:r>
    </w:p>
    <w:bookmarkEnd w:id="2"/>
    <w:p w14:paraId="12E875B2" w14:textId="77777777" w:rsidR="00B37452" w:rsidRDefault="005A20E7">
      <w:r>
        <w:rPr>
          <w:rFonts w:hint="eastAsia"/>
        </w:rPr>
        <w:t>在细节优化部分，我们说过网站地图，这里更进一步说明：</w:t>
      </w:r>
    </w:p>
    <w:p w14:paraId="7AF7E8B4" w14:textId="77777777" w:rsidR="00B37452" w:rsidRDefault="005A20E7">
      <w:r>
        <w:rPr>
          <w:rFonts w:hint="eastAsia"/>
        </w:rPr>
        <w:t>网站地图一般分为两种格式：</w:t>
      </w:r>
      <w:r>
        <w:rPr>
          <w:rFonts w:hint="eastAsia"/>
        </w:rPr>
        <w:t xml:space="preserve">html </w:t>
      </w:r>
      <w:r>
        <w:rPr>
          <w:rFonts w:hint="eastAsia"/>
        </w:rPr>
        <w:t>网站地图、</w:t>
      </w:r>
      <w:r>
        <w:rPr>
          <w:rFonts w:hint="eastAsia"/>
        </w:rPr>
        <w:t>xml</w:t>
      </w:r>
      <w:r>
        <w:rPr>
          <w:rFonts w:hint="eastAsia"/>
        </w:rPr>
        <w:t>网站地图</w:t>
      </w:r>
    </w:p>
    <w:p w14:paraId="13A746B1" w14:textId="77777777" w:rsidR="00B37452" w:rsidRDefault="005A20E7">
      <w:r>
        <w:rPr>
          <w:rFonts w:hint="eastAsia"/>
          <w:b/>
          <w:bCs/>
        </w:rPr>
        <w:t>html</w:t>
      </w:r>
      <w:r>
        <w:rPr>
          <w:rFonts w:hint="eastAsia"/>
          <w:b/>
          <w:bCs/>
        </w:rPr>
        <w:t>网站地图</w:t>
      </w:r>
      <w:r>
        <w:rPr>
          <w:rFonts w:hint="eastAsia"/>
        </w:rPr>
        <w:t>：</w:t>
      </w:r>
    </w:p>
    <w:p w14:paraId="134FAD2D" w14:textId="5A5FAA4F" w:rsidR="00B37452" w:rsidRDefault="005A20E7">
      <w:r>
        <w:rPr>
          <w:rFonts w:hint="eastAsia"/>
        </w:rPr>
        <w:t>该地图是为搜索引擎和用户建立一个良好的导航结构；</w:t>
      </w:r>
      <w:r w:rsidR="00403454">
        <w:t xml:space="preserve"> </w:t>
      </w:r>
    </w:p>
    <w:p w14:paraId="72B345A7" w14:textId="77777777" w:rsidR="00B37452" w:rsidRDefault="005A20E7">
      <w:r>
        <w:rPr>
          <w:rFonts w:hint="eastAsia"/>
          <w:b/>
          <w:bCs/>
        </w:rPr>
        <w:t>xml</w:t>
      </w:r>
      <w:r>
        <w:rPr>
          <w:rFonts w:hint="eastAsia"/>
          <w:b/>
          <w:bCs/>
        </w:rPr>
        <w:t>网站地图</w:t>
      </w:r>
      <w:r>
        <w:rPr>
          <w:rFonts w:hint="eastAsia"/>
        </w:rPr>
        <w:t>：</w:t>
      </w:r>
    </w:p>
    <w:p w14:paraId="6283FB3F" w14:textId="77777777" w:rsidR="00B37452" w:rsidRDefault="005A20E7">
      <w:r>
        <w:rPr>
          <w:rFonts w:hint="eastAsia"/>
        </w:rPr>
        <w:t>针对谷歌需要</w:t>
      </w:r>
      <w:r>
        <w:rPr>
          <w:rFonts w:hint="eastAsia"/>
        </w:rPr>
        <w:t>xml</w:t>
      </w:r>
      <w:r>
        <w:rPr>
          <w:rFonts w:hint="eastAsia"/>
        </w:rPr>
        <w:t>网站地图，而百度除了可以使用</w:t>
      </w:r>
      <w:r>
        <w:rPr>
          <w:rFonts w:hint="eastAsia"/>
        </w:rPr>
        <w:t>xml</w:t>
      </w:r>
      <w:r>
        <w:rPr>
          <w:rFonts w:hint="eastAsia"/>
        </w:rPr>
        <w:t>地图之外，也可以使用只包含</w:t>
      </w:r>
      <w:r>
        <w:rPr>
          <w:rFonts w:hint="eastAsia"/>
        </w:rPr>
        <w:t>url</w:t>
      </w:r>
      <w:r>
        <w:rPr>
          <w:rFonts w:hint="eastAsia"/>
        </w:rPr>
        <w:t>的</w:t>
      </w:r>
      <w:r>
        <w:rPr>
          <w:rFonts w:hint="eastAsia"/>
        </w:rPr>
        <w:t>txt</w:t>
      </w:r>
      <w:r>
        <w:rPr>
          <w:rFonts w:hint="eastAsia"/>
        </w:rPr>
        <w:t>地图，这里针对</w:t>
      </w:r>
      <w:r>
        <w:rPr>
          <w:rFonts w:hint="eastAsia"/>
        </w:rPr>
        <w:t>xml</w:t>
      </w:r>
      <w:r>
        <w:rPr>
          <w:rFonts w:hint="eastAsia"/>
        </w:rPr>
        <w:t>地图进行说明：</w:t>
      </w:r>
    </w:p>
    <w:p w14:paraId="7C4A8928" w14:textId="77777777" w:rsidR="00B37452" w:rsidRDefault="005A20E7">
      <w:r>
        <w:rPr>
          <w:rFonts w:hint="eastAsia"/>
        </w:rPr>
        <w:t>行业网站的数据量都比较大，因此需要创建一个</w:t>
      </w:r>
      <w:r>
        <w:rPr>
          <w:rFonts w:hint="eastAsia"/>
        </w:rPr>
        <w:t>xml</w:t>
      </w:r>
      <w:r>
        <w:rPr>
          <w:rFonts w:hint="eastAsia"/>
        </w:rPr>
        <w:t>索引文件和</w:t>
      </w:r>
      <w:r>
        <w:rPr>
          <w:rFonts w:hint="eastAsia"/>
        </w:rPr>
        <w:t>xml</w:t>
      </w:r>
      <w:r>
        <w:rPr>
          <w:rFonts w:hint="eastAsia"/>
        </w:rPr>
        <w:t>网站地图文件，并把</w:t>
      </w:r>
      <w:r>
        <w:rPr>
          <w:rFonts w:hint="eastAsia"/>
        </w:rPr>
        <w:t>xml</w:t>
      </w:r>
      <w:r>
        <w:rPr>
          <w:rFonts w:hint="eastAsia"/>
        </w:rPr>
        <w:t>网站地图文件包含到</w:t>
      </w:r>
      <w:r>
        <w:rPr>
          <w:rFonts w:hint="eastAsia"/>
        </w:rPr>
        <w:t>xml</w:t>
      </w:r>
      <w:r>
        <w:rPr>
          <w:rFonts w:hint="eastAsia"/>
        </w:rPr>
        <w:t>索引文件当中。</w:t>
      </w:r>
    </w:p>
    <w:p w14:paraId="527CCB9A" w14:textId="77777777" w:rsidR="00B37452" w:rsidRDefault="00B37452"/>
    <w:p w14:paraId="189BA764" w14:textId="77777777" w:rsidR="00B37452" w:rsidRDefault="005A20E7">
      <w:r>
        <w:rPr>
          <w:rFonts w:hint="eastAsia"/>
        </w:rPr>
        <w:t>并把</w:t>
      </w:r>
      <w:r>
        <w:rPr>
          <w:rFonts w:hint="eastAsia"/>
        </w:rPr>
        <w:t>xml</w:t>
      </w:r>
      <w:r>
        <w:rPr>
          <w:rFonts w:hint="eastAsia"/>
        </w:rPr>
        <w:t>网站地图链接写入</w:t>
      </w:r>
      <w:hyperlink w:anchor="_robots.txt文件" w:history="1">
        <w:r>
          <w:rPr>
            <w:rStyle w:val="af3"/>
            <w:rFonts w:hint="eastAsia"/>
          </w:rPr>
          <w:t>robots.txt</w:t>
        </w:r>
        <w:r>
          <w:rPr>
            <w:rStyle w:val="af3"/>
            <w:rFonts w:hint="eastAsia"/>
          </w:rPr>
          <w:t>文件</w:t>
        </w:r>
      </w:hyperlink>
      <w:r>
        <w:rPr>
          <w:rFonts w:hint="eastAsia"/>
        </w:rPr>
        <w:t>中。</w:t>
      </w:r>
    </w:p>
    <w:p w14:paraId="26717601" w14:textId="77777777" w:rsidR="00B37452" w:rsidRDefault="00B37452"/>
    <w:p w14:paraId="69C8D38F" w14:textId="77777777" w:rsidR="00B37452" w:rsidRDefault="005A20E7">
      <w:pPr>
        <w:pStyle w:val="3"/>
      </w:pPr>
      <w:r>
        <w:rPr>
          <w:rFonts w:hint="eastAsia"/>
        </w:rPr>
        <w:t>关键词竞争度分析</w:t>
      </w:r>
    </w:p>
    <w:p w14:paraId="586914ED" w14:textId="77777777" w:rsidR="00B37452" w:rsidRDefault="005A20E7">
      <w:r>
        <w:rPr>
          <w:rFonts w:hint="eastAsia"/>
        </w:rPr>
        <w:t>这里的关键词竞争度分析一般是指我们要优化的目标关键词也就是首页关键词。</w:t>
      </w:r>
    </w:p>
    <w:p w14:paraId="5254AB3A" w14:textId="77777777" w:rsidR="00B37452" w:rsidRDefault="00B37452"/>
    <w:p w14:paraId="1539B5D3" w14:textId="77777777" w:rsidR="00B37452" w:rsidRDefault="005A20E7">
      <w:r>
        <w:rPr>
          <w:rFonts w:hint="eastAsia"/>
        </w:rPr>
        <w:t>在做关键词竞争度分析的时候，要分两种情况，一个是有竞价排名的情况，另一个是没有竞价排名的情况。</w:t>
      </w:r>
    </w:p>
    <w:p w14:paraId="62012CC0" w14:textId="77777777" w:rsidR="00B37452" w:rsidRDefault="00B37452"/>
    <w:p w14:paraId="621EBE6E" w14:textId="77777777" w:rsidR="00B37452" w:rsidRDefault="005A20E7">
      <w:r>
        <w:rPr>
          <w:rFonts w:hint="eastAsia"/>
        </w:rPr>
        <w:t>如果有很多网站在用竞价排名获取流量，则该关键词不考虑操作排名，如果竞价排名少，不超过</w:t>
      </w:r>
      <w:r>
        <w:rPr>
          <w:rFonts w:hint="eastAsia"/>
        </w:rPr>
        <w:t>3</w:t>
      </w:r>
      <w:r>
        <w:rPr>
          <w:rFonts w:hint="eastAsia"/>
        </w:rPr>
        <w:t>个，则可以考虑操作该关键词排名。如何确定该关键词是否值得操作呢？可以从以下几个方面进行分析：</w:t>
      </w:r>
    </w:p>
    <w:p w14:paraId="507C6564" w14:textId="77777777" w:rsidR="00B37452" w:rsidRDefault="005A20E7">
      <w:pPr>
        <w:numPr>
          <w:ilvl w:val="0"/>
          <w:numId w:val="14"/>
        </w:numPr>
      </w:pPr>
      <w:r>
        <w:rPr>
          <w:rFonts w:hint="eastAsia"/>
        </w:rPr>
        <w:t>操作该关键词排名的网页是首页还是内页；</w:t>
      </w:r>
    </w:p>
    <w:p w14:paraId="4F4A8897" w14:textId="77777777" w:rsidR="00B37452" w:rsidRDefault="005A20E7">
      <w:pPr>
        <w:numPr>
          <w:ilvl w:val="0"/>
          <w:numId w:val="14"/>
        </w:numPr>
      </w:pPr>
      <w:r>
        <w:rPr>
          <w:rFonts w:hint="eastAsia"/>
        </w:rPr>
        <w:t>该关键词与搜索的关键词是完全匹配还是分词结果；</w:t>
      </w:r>
    </w:p>
    <w:p w14:paraId="7966EBD5" w14:textId="77777777" w:rsidR="00B37452" w:rsidRDefault="005A20E7">
      <w:pPr>
        <w:numPr>
          <w:ilvl w:val="0"/>
          <w:numId w:val="14"/>
        </w:numPr>
      </w:pPr>
      <w:r>
        <w:rPr>
          <w:rFonts w:hint="eastAsia"/>
        </w:rPr>
        <w:t>该关键词在标题的位置，是否在首位并重复出现，网站内容是否围绕该关键词在生产内容；</w:t>
      </w:r>
    </w:p>
    <w:p w14:paraId="7C72488E" w14:textId="77777777" w:rsidR="00B37452" w:rsidRDefault="005A20E7">
      <w:pPr>
        <w:numPr>
          <w:ilvl w:val="0"/>
          <w:numId w:val="14"/>
        </w:numPr>
      </w:pPr>
      <w:r>
        <w:rPr>
          <w:rFonts w:hint="eastAsia"/>
        </w:rPr>
        <w:lastRenderedPageBreak/>
        <w:t>查看该网站首页的外链数量和质量；</w:t>
      </w:r>
    </w:p>
    <w:p w14:paraId="47566B4B" w14:textId="77777777" w:rsidR="00B37452" w:rsidRDefault="005A20E7">
      <w:pPr>
        <w:numPr>
          <w:ilvl w:val="0"/>
          <w:numId w:val="14"/>
        </w:numPr>
      </w:pPr>
      <w:r>
        <w:rPr>
          <w:rFonts w:hint="eastAsia"/>
        </w:rPr>
        <w:t>查看该网站站内优化的情况，包括网站规模、域名年龄、收录量、收录速度、内容更新机制、首页快照时间以及其他</w:t>
      </w:r>
      <w:r>
        <w:rPr>
          <w:rFonts w:hint="eastAsia"/>
        </w:rPr>
        <w:t>SEO</w:t>
      </w:r>
      <w:r>
        <w:rPr>
          <w:rFonts w:hint="eastAsia"/>
        </w:rPr>
        <w:t>优化情况；</w:t>
      </w:r>
    </w:p>
    <w:p w14:paraId="595EF1E3" w14:textId="77777777" w:rsidR="00B37452" w:rsidRDefault="005A20E7">
      <w:pPr>
        <w:numPr>
          <w:ilvl w:val="0"/>
          <w:numId w:val="14"/>
        </w:numPr>
      </w:pPr>
      <w:r>
        <w:rPr>
          <w:rFonts w:hint="eastAsia"/>
        </w:rPr>
        <w:t>查看该网站的运营机构，是个人网站还是公司优化团队操作；</w:t>
      </w:r>
    </w:p>
    <w:p w14:paraId="2A7282E8" w14:textId="77777777" w:rsidR="00B37452" w:rsidRDefault="005A20E7">
      <w:pPr>
        <w:numPr>
          <w:ilvl w:val="0"/>
          <w:numId w:val="14"/>
        </w:numPr>
      </w:pPr>
      <w:r>
        <w:rPr>
          <w:rFonts w:hint="eastAsia"/>
        </w:rPr>
        <w:t>查看该网站总体的外链数量和质量以及内链是否做好锚文本；</w:t>
      </w:r>
    </w:p>
    <w:p w14:paraId="0614D846" w14:textId="77777777" w:rsidR="00B37452" w:rsidRDefault="00B37452"/>
    <w:p w14:paraId="68B9AEAC" w14:textId="77777777" w:rsidR="00B37452" w:rsidRDefault="005A20E7">
      <w:r>
        <w:rPr>
          <w:rFonts w:hint="eastAsia"/>
        </w:rPr>
        <w:t>通过以上的分析，才能最终确认该关键词是否可以作为网站首页关键词。</w:t>
      </w:r>
    </w:p>
    <w:p w14:paraId="366EF3FF" w14:textId="77777777" w:rsidR="00B37452" w:rsidRDefault="00B37452"/>
    <w:p w14:paraId="59934C9C" w14:textId="77777777" w:rsidR="00B37452" w:rsidRDefault="005A20E7">
      <w:pPr>
        <w:pStyle w:val="3"/>
      </w:pPr>
      <w:r>
        <w:rPr>
          <w:rFonts w:hint="eastAsia"/>
        </w:rPr>
        <w:t>关键词部署</w:t>
      </w:r>
    </w:p>
    <w:p w14:paraId="02EEE7C0" w14:textId="77777777" w:rsidR="00B37452" w:rsidRDefault="005A20E7">
      <w:pPr>
        <w:pStyle w:val="4"/>
      </w:pPr>
      <w:r>
        <w:rPr>
          <w:rFonts w:hint="eastAsia"/>
        </w:rPr>
        <w:t>目标关键词（首页关键词）部署</w:t>
      </w:r>
    </w:p>
    <w:p w14:paraId="223D5385" w14:textId="77777777" w:rsidR="00B37452" w:rsidRDefault="005A20E7">
      <w:r>
        <w:rPr>
          <w:rFonts w:hint="eastAsia"/>
        </w:rPr>
        <w:t>在上面，我们已经做过了关键词竞争度分析了，通过分析，我们完全确定了我们的目标关键词。在确定目标关键词之后，我们需要考虑该目标关键词定义上是否可以扩展，并模拟用户的思维设计该目标关键词的相关关键词，以及研究竞争对手的关键词，从而最终确认我们首页要操作的关键词有哪些，以及这些关键词如何在标题中进行部署。</w:t>
      </w:r>
    </w:p>
    <w:p w14:paraId="25B9D396" w14:textId="77777777" w:rsidR="00B37452" w:rsidRDefault="005A20E7">
      <w:r>
        <w:rPr>
          <w:rFonts w:hint="eastAsia"/>
        </w:rPr>
        <w:t>一般情况下，首页操作的关键词数量不超过</w:t>
      </w:r>
      <w:r>
        <w:rPr>
          <w:rFonts w:hint="eastAsia"/>
        </w:rPr>
        <w:t>3</w:t>
      </w:r>
      <w:r>
        <w:rPr>
          <w:rFonts w:hint="eastAsia"/>
        </w:rPr>
        <w:t>个，越重要的关键词在标题中，要靠左边书写。</w:t>
      </w:r>
    </w:p>
    <w:p w14:paraId="64F6E9CC" w14:textId="77777777" w:rsidR="00B37452" w:rsidRDefault="005A20E7">
      <w:r>
        <w:rPr>
          <w:rFonts w:hint="eastAsia"/>
        </w:rPr>
        <w:t>另外，如果有品牌词，则品牌词写在标题的最右边，用</w:t>
      </w:r>
      <w:r>
        <w:rPr>
          <w:rFonts w:hint="eastAsia"/>
        </w:rPr>
        <w:t xml:space="preserve"> - </w:t>
      </w:r>
      <w:r>
        <w:rPr>
          <w:rFonts w:hint="eastAsia"/>
        </w:rPr>
        <w:t>分隔。</w:t>
      </w:r>
    </w:p>
    <w:p w14:paraId="6F741BCF" w14:textId="77777777" w:rsidR="00B37452" w:rsidRDefault="00B37452"/>
    <w:p w14:paraId="545BD932" w14:textId="77777777" w:rsidR="00B37452" w:rsidRDefault="005A20E7">
      <w:pPr>
        <w:pStyle w:val="4"/>
      </w:pPr>
      <w:r>
        <w:rPr>
          <w:rFonts w:hint="eastAsia"/>
        </w:rPr>
        <w:t>其它关键词部署</w:t>
      </w:r>
    </w:p>
    <w:p w14:paraId="62A83CE3" w14:textId="77777777" w:rsidR="00B37452" w:rsidRDefault="005A20E7">
      <w:r>
        <w:rPr>
          <w:rFonts w:hint="eastAsia"/>
        </w:rPr>
        <w:t>关键词收集完成之后，除了首页目标关键词之外，剩余的其它关键词可以从以下几个方面进行部署，包括</w:t>
      </w:r>
      <w:r>
        <w:rPr>
          <w:rFonts w:hint="eastAsia"/>
          <w:b/>
          <w:bCs/>
        </w:rPr>
        <w:t>频道页</w:t>
      </w:r>
      <w:r>
        <w:rPr>
          <w:rFonts w:hint="eastAsia"/>
        </w:rPr>
        <w:t>、</w:t>
      </w:r>
      <w:r>
        <w:rPr>
          <w:rFonts w:hint="eastAsia"/>
          <w:b/>
          <w:bCs/>
        </w:rPr>
        <w:t>栏目页</w:t>
      </w:r>
      <w:r>
        <w:rPr>
          <w:rFonts w:hint="eastAsia"/>
        </w:rPr>
        <w:t>、</w:t>
      </w:r>
      <w:r>
        <w:rPr>
          <w:rFonts w:hint="eastAsia"/>
          <w:b/>
          <w:bCs/>
        </w:rPr>
        <w:t>专题页</w:t>
      </w:r>
      <w:r>
        <w:rPr>
          <w:rFonts w:hint="eastAsia"/>
        </w:rPr>
        <w:t>、</w:t>
      </w:r>
      <w:r>
        <w:rPr>
          <w:rFonts w:hint="eastAsia"/>
          <w:b/>
          <w:bCs/>
        </w:rPr>
        <w:t>最终页（内容页）</w:t>
      </w:r>
      <w:r>
        <w:rPr>
          <w:rFonts w:hint="eastAsia"/>
        </w:rPr>
        <w:t>、</w:t>
      </w:r>
      <w:r>
        <w:rPr>
          <w:rFonts w:hint="eastAsia"/>
          <w:b/>
          <w:bCs/>
        </w:rPr>
        <w:t>tag</w:t>
      </w:r>
      <w:r>
        <w:rPr>
          <w:rFonts w:hint="eastAsia"/>
          <w:b/>
          <w:bCs/>
        </w:rPr>
        <w:t>标签页</w:t>
      </w:r>
      <w:r>
        <w:rPr>
          <w:rFonts w:hint="eastAsia"/>
        </w:rPr>
        <w:t>、</w:t>
      </w:r>
      <w:r>
        <w:rPr>
          <w:rFonts w:hint="eastAsia"/>
          <w:b/>
          <w:bCs/>
        </w:rPr>
        <w:t>search</w:t>
      </w:r>
      <w:r>
        <w:rPr>
          <w:rFonts w:hint="eastAsia"/>
          <w:b/>
          <w:bCs/>
        </w:rPr>
        <w:t>搜索页</w:t>
      </w:r>
      <w:r>
        <w:rPr>
          <w:rFonts w:hint="eastAsia"/>
        </w:rPr>
        <w:t>，以及其它我们可以</w:t>
      </w:r>
      <w:r>
        <w:rPr>
          <w:rFonts w:hint="eastAsia"/>
          <w:b/>
          <w:bCs/>
        </w:rPr>
        <w:t>拓展出来的网站结构</w:t>
      </w:r>
      <w:r>
        <w:rPr>
          <w:rFonts w:hint="eastAsia"/>
        </w:rPr>
        <w:t>中进行部署。</w:t>
      </w:r>
    </w:p>
    <w:p w14:paraId="6B34B59E" w14:textId="77777777" w:rsidR="00B37452" w:rsidRDefault="005A20E7">
      <w:r>
        <w:rPr>
          <w:rFonts w:hint="eastAsia"/>
        </w:rPr>
        <w:t>一般情况下，我们会根据以下原则来部署：</w:t>
      </w:r>
    </w:p>
    <w:p w14:paraId="6028507A" w14:textId="77777777" w:rsidR="00B37452" w:rsidRDefault="005A20E7">
      <w:r>
        <w:rPr>
          <w:rFonts w:hint="eastAsia"/>
          <w:b/>
          <w:bCs/>
        </w:rPr>
        <w:t>最终页</w:t>
      </w:r>
      <w:r>
        <w:rPr>
          <w:rFonts w:hint="eastAsia"/>
        </w:rPr>
        <w:t>：部署</w:t>
      </w:r>
      <w:r>
        <w:rPr>
          <w:rFonts w:hint="eastAsia"/>
          <w:b/>
          <w:bCs/>
        </w:rPr>
        <w:t>长尾</w:t>
      </w:r>
      <w:r>
        <w:rPr>
          <w:rFonts w:hint="eastAsia"/>
        </w:rPr>
        <w:t>关键词；</w:t>
      </w:r>
    </w:p>
    <w:p w14:paraId="05A44FAF" w14:textId="77777777" w:rsidR="00B37452" w:rsidRDefault="005A20E7">
      <w:r>
        <w:rPr>
          <w:rFonts w:hint="eastAsia"/>
          <w:b/>
          <w:bCs/>
        </w:rPr>
        <w:t>专题页</w:t>
      </w:r>
      <w:r>
        <w:rPr>
          <w:rFonts w:hint="eastAsia"/>
        </w:rPr>
        <w:t>：部署</w:t>
      </w:r>
      <w:r>
        <w:rPr>
          <w:rFonts w:hint="eastAsia"/>
          <w:b/>
          <w:bCs/>
        </w:rPr>
        <w:t>热门</w:t>
      </w:r>
      <w:r>
        <w:rPr>
          <w:rFonts w:hint="eastAsia"/>
        </w:rPr>
        <w:t>关键词；</w:t>
      </w:r>
    </w:p>
    <w:p w14:paraId="0B91AD9E" w14:textId="77777777" w:rsidR="00B37452" w:rsidRDefault="005A20E7">
      <w:r>
        <w:rPr>
          <w:rFonts w:hint="eastAsia"/>
          <w:b/>
          <w:bCs/>
        </w:rPr>
        <w:t>栏目页</w:t>
      </w:r>
      <w:r>
        <w:rPr>
          <w:rFonts w:hint="eastAsia"/>
        </w:rPr>
        <w:t>：部署</w:t>
      </w:r>
      <w:r>
        <w:rPr>
          <w:rFonts w:hint="eastAsia"/>
          <w:b/>
          <w:bCs/>
        </w:rPr>
        <w:t>相关</w:t>
      </w:r>
      <w:r>
        <w:rPr>
          <w:rFonts w:hint="eastAsia"/>
        </w:rPr>
        <w:t>关键词；</w:t>
      </w:r>
    </w:p>
    <w:p w14:paraId="6EBE2CFC" w14:textId="77777777" w:rsidR="00B37452" w:rsidRDefault="005A20E7">
      <w:r>
        <w:rPr>
          <w:rFonts w:hint="eastAsia"/>
          <w:b/>
          <w:bCs/>
        </w:rPr>
        <w:t>频道页</w:t>
      </w:r>
      <w:r>
        <w:rPr>
          <w:rFonts w:hint="eastAsia"/>
        </w:rPr>
        <w:t>：部署</w:t>
      </w:r>
      <w:r>
        <w:rPr>
          <w:rFonts w:hint="eastAsia"/>
          <w:b/>
          <w:bCs/>
        </w:rPr>
        <w:t>相关</w:t>
      </w:r>
      <w:r>
        <w:rPr>
          <w:rFonts w:hint="eastAsia"/>
        </w:rPr>
        <w:t>关键词；</w:t>
      </w:r>
    </w:p>
    <w:p w14:paraId="10D0AE4B" w14:textId="77777777" w:rsidR="00B37452" w:rsidRDefault="005A20E7">
      <w:r>
        <w:rPr>
          <w:rFonts w:hint="eastAsia"/>
          <w:b/>
          <w:bCs/>
        </w:rPr>
        <w:t>tag</w:t>
      </w:r>
      <w:r>
        <w:rPr>
          <w:rFonts w:hint="eastAsia"/>
          <w:b/>
          <w:bCs/>
        </w:rPr>
        <w:t>标签页</w:t>
      </w:r>
      <w:r>
        <w:rPr>
          <w:rFonts w:hint="eastAsia"/>
        </w:rPr>
        <w:t>和</w:t>
      </w:r>
      <w:r>
        <w:rPr>
          <w:rFonts w:hint="eastAsia"/>
          <w:b/>
          <w:bCs/>
        </w:rPr>
        <w:t>search</w:t>
      </w:r>
      <w:r>
        <w:rPr>
          <w:rFonts w:hint="eastAsia"/>
          <w:b/>
          <w:bCs/>
        </w:rPr>
        <w:t>搜索页</w:t>
      </w:r>
      <w:r>
        <w:rPr>
          <w:rFonts w:hint="eastAsia"/>
        </w:rPr>
        <w:t>：建议部署行业的</w:t>
      </w:r>
      <w:r>
        <w:rPr>
          <w:rFonts w:hint="eastAsia"/>
          <w:b/>
          <w:bCs/>
        </w:rPr>
        <w:t>热门</w:t>
      </w:r>
      <w:r>
        <w:rPr>
          <w:rFonts w:hint="eastAsia"/>
        </w:rPr>
        <w:t>关键词，但是不要部署长尾关键词。</w:t>
      </w:r>
    </w:p>
    <w:p w14:paraId="30BB38B5" w14:textId="77777777" w:rsidR="00B37452" w:rsidRDefault="00B37452"/>
    <w:p w14:paraId="197B39D8" w14:textId="77777777" w:rsidR="00B37452" w:rsidRDefault="005A20E7">
      <w:r>
        <w:rPr>
          <w:rFonts w:hint="eastAsia"/>
        </w:rPr>
        <w:t>热门关键词是指搜索行为比较热的关键词，它与热点比如新闻热点，没有必然联系。</w:t>
      </w:r>
    </w:p>
    <w:p w14:paraId="2766CEE4" w14:textId="77777777" w:rsidR="00B37452" w:rsidRDefault="00B37452"/>
    <w:p w14:paraId="2E1BB5E1" w14:textId="77777777" w:rsidR="00B37452" w:rsidRDefault="005A20E7">
      <w:r>
        <w:rPr>
          <w:rFonts w:hint="eastAsia"/>
        </w:rPr>
        <w:t>相关关键词是指与目标关键词在语义上和结构上比较相关的关键词；</w:t>
      </w:r>
    </w:p>
    <w:p w14:paraId="781D434A" w14:textId="77777777" w:rsidR="00B37452" w:rsidRDefault="005A20E7">
      <w:r>
        <w:rPr>
          <w:rFonts w:hint="eastAsia"/>
        </w:rPr>
        <w:t>热门关键词是指目标关键词行业搜索量高，指数也比较高的关键词；</w:t>
      </w:r>
    </w:p>
    <w:p w14:paraId="15AB63D3" w14:textId="77777777" w:rsidR="00B37452" w:rsidRDefault="005A20E7">
      <w:r>
        <w:rPr>
          <w:rFonts w:hint="eastAsia"/>
        </w:rPr>
        <w:t>长尾关键词是指搜索量比较低，但是量很庞大的一类关键词；</w:t>
      </w:r>
    </w:p>
    <w:p w14:paraId="6B214587" w14:textId="77777777" w:rsidR="00B37452" w:rsidRDefault="00B37452"/>
    <w:p w14:paraId="76754EDD" w14:textId="77777777" w:rsidR="00B37452" w:rsidRDefault="005A20E7">
      <w:pPr>
        <w:pStyle w:val="4"/>
      </w:pPr>
      <w:r>
        <w:rPr>
          <w:rFonts w:hint="eastAsia"/>
        </w:rPr>
        <w:t>关键词部署注意事项</w:t>
      </w:r>
    </w:p>
    <w:p w14:paraId="0D5F7A2F" w14:textId="77777777" w:rsidR="00B37452" w:rsidRDefault="005A20E7">
      <w:pPr>
        <w:numPr>
          <w:ilvl w:val="0"/>
          <w:numId w:val="15"/>
        </w:numPr>
      </w:pPr>
      <w:r>
        <w:rPr>
          <w:rFonts w:hint="eastAsia"/>
        </w:rPr>
        <w:t>不要把关键词堆积在首页</w:t>
      </w:r>
    </w:p>
    <w:p w14:paraId="22DF2755" w14:textId="77777777" w:rsidR="00B37452" w:rsidRDefault="005A20E7">
      <w:pPr>
        <w:numPr>
          <w:ilvl w:val="0"/>
          <w:numId w:val="15"/>
        </w:numPr>
      </w:pPr>
      <w:r>
        <w:rPr>
          <w:rFonts w:hint="eastAsia"/>
        </w:rPr>
        <w:t>每个页面承载关键词合理数目为</w:t>
      </w:r>
      <w:r>
        <w:rPr>
          <w:rFonts w:hint="eastAsia"/>
        </w:rPr>
        <w:t>3 ~ 5</w:t>
      </w:r>
      <w:r>
        <w:rPr>
          <w:rFonts w:hint="eastAsia"/>
        </w:rPr>
        <w:t>个</w:t>
      </w:r>
    </w:p>
    <w:p w14:paraId="65F49B94" w14:textId="77777777" w:rsidR="00B37452" w:rsidRDefault="005A20E7">
      <w:pPr>
        <w:numPr>
          <w:ilvl w:val="0"/>
          <w:numId w:val="15"/>
        </w:numPr>
      </w:pPr>
      <w:r>
        <w:rPr>
          <w:rFonts w:hint="eastAsia"/>
        </w:rPr>
        <w:t>行业网站的关键词部署工作尤其显得重要，并且需要做系统规划</w:t>
      </w:r>
    </w:p>
    <w:p w14:paraId="74016357" w14:textId="77777777" w:rsidR="00B37452" w:rsidRDefault="00B37452"/>
    <w:p w14:paraId="744CF3FE" w14:textId="77777777" w:rsidR="00B37452" w:rsidRDefault="005A20E7">
      <w:r>
        <w:rPr>
          <w:rFonts w:hint="eastAsia"/>
        </w:rPr>
        <w:t>关于关键词的分配，以</w:t>
      </w:r>
      <w:r>
        <w:rPr>
          <w:rFonts w:hint="eastAsia"/>
        </w:rPr>
        <w:t xml:space="preserve"> SEO </w:t>
      </w:r>
      <w:r>
        <w:rPr>
          <w:rFonts w:hint="eastAsia"/>
        </w:rPr>
        <w:t>行业为例说明：</w:t>
      </w:r>
    </w:p>
    <w:p w14:paraId="47394CFC" w14:textId="77777777" w:rsidR="00B37452" w:rsidRDefault="005A20E7">
      <w:r>
        <w:rPr>
          <w:rFonts w:hint="eastAsia"/>
        </w:rPr>
        <w:lastRenderedPageBreak/>
        <w:t>目标关键词：</w:t>
      </w:r>
      <w:r>
        <w:rPr>
          <w:rFonts w:hint="eastAsia"/>
        </w:rPr>
        <w:t>SEO</w:t>
      </w:r>
      <w:r>
        <w:rPr>
          <w:rFonts w:hint="eastAsia"/>
        </w:rPr>
        <w:t>、</w:t>
      </w:r>
      <w:r>
        <w:rPr>
          <w:rFonts w:hint="eastAsia"/>
        </w:rPr>
        <w:t>SEO</w:t>
      </w:r>
      <w:r>
        <w:rPr>
          <w:rFonts w:hint="eastAsia"/>
        </w:rPr>
        <w:t>培训、</w:t>
      </w:r>
      <w:r>
        <w:rPr>
          <w:rFonts w:hint="eastAsia"/>
        </w:rPr>
        <w:t>SEO</w:t>
      </w:r>
      <w:r>
        <w:rPr>
          <w:rFonts w:hint="eastAsia"/>
        </w:rPr>
        <w:t>顾问，用首页来做；</w:t>
      </w:r>
    </w:p>
    <w:p w14:paraId="7C4B472B" w14:textId="77777777" w:rsidR="00B37452" w:rsidRDefault="005A20E7">
      <w:r>
        <w:rPr>
          <w:rFonts w:hint="eastAsia"/>
        </w:rPr>
        <w:t>栏目关键词：相关的、中等热度的关键词，次于目标高于长尾的词，比如：厦门</w:t>
      </w:r>
      <w:r>
        <w:rPr>
          <w:rFonts w:hint="eastAsia"/>
        </w:rPr>
        <w:t>SEO</w:t>
      </w:r>
      <w:r>
        <w:rPr>
          <w:rFonts w:hint="eastAsia"/>
        </w:rPr>
        <w:t>。</w:t>
      </w:r>
    </w:p>
    <w:p w14:paraId="6EF644D7" w14:textId="77777777" w:rsidR="00B37452" w:rsidRDefault="005A20E7">
      <w:r>
        <w:rPr>
          <w:rFonts w:hint="eastAsia"/>
        </w:rPr>
        <w:t>专题关键词：比如最近跟</w:t>
      </w:r>
      <w:r>
        <w:rPr>
          <w:rFonts w:hint="eastAsia"/>
        </w:rPr>
        <w:t>SEO</w:t>
      </w:r>
      <w:r>
        <w:rPr>
          <w:rFonts w:hint="eastAsia"/>
        </w:rPr>
        <w:t>相关的热点话题是</w:t>
      </w:r>
      <w:r>
        <w:rPr>
          <w:rFonts w:hint="eastAsia"/>
        </w:rPr>
        <w:t>SEO</w:t>
      </w:r>
      <w:r>
        <w:rPr>
          <w:rFonts w:hint="eastAsia"/>
        </w:rPr>
        <w:t>与世界杯。这个词属于最近的一个热点词，用首页来做不合适，用频道又没有一定的内容量支撑起来。那么用专题来做就最合适了。可以给这个专题组织最近的与话题相关的文章组织在一起进行优化就</w:t>
      </w:r>
      <w:r>
        <w:rPr>
          <w:rFonts w:hint="eastAsia"/>
        </w:rPr>
        <w:t>OK</w:t>
      </w:r>
      <w:r>
        <w:rPr>
          <w:rFonts w:hint="eastAsia"/>
        </w:rPr>
        <w:t>了。</w:t>
      </w:r>
    </w:p>
    <w:p w14:paraId="78BBCEA2" w14:textId="77777777" w:rsidR="00B37452" w:rsidRDefault="00B37452"/>
    <w:p w14:paraId="57F317A8" w14:textId="77777777" w:rsidR="00B37452" w:rsidRDefault="005A20E7">
      <w:r>
        <w:rPr>
          <w:rFonts w:hint="eastAsia"/>
        </w:rPr>
        <w:t>注意：专题不一定是热点话题，只要关键词满足</w:t>
      </w:r>
      <w:r>
        <w:rPr>
          <w:rFonts w:hint="eastAsia"/>
          <w:b/>
          <w:bCs/>
          <w:color w:val="FF0000"/>
        </w:rPr>
        <w:t>用首页来做不合适，用频道又没有一定的内容量支撑起来</w:t>
      </w:r>
      <w:r>
        <w:rPr>
          <w:rFonts w:hint="eastAsia"/>
        </w:rPr>
        <w:t>的条件，那么这个关键词就可以通过制作专题页的方式来操作。</w:t>
      </w:r>
    </w:p>
    <w:p w14:paraId="23DF7D25" w14:textId="77777777" w:rsidR="00B37452" w:rsidRDefault="00B37452"/>
    <w:p w14:paraId="4FD0CA9C" w14:textId="77777777" w:rsidR="00B37452" w:rsidRDefault="005A20E7">
      <w:pPr>
        <w:pStyle w:val="3"/>
      </w:pPr>
      <w:r>
        <w:rPr>
          <w:rFonts w:hint="eastAsia"/>
        </w:rPr>
        <w:t>长尾关键词挖掘</w:t>
      </w:r>
    </w:p>
    <w:p w14:paraId="17F9982B" w14:textId="77777777" w:rsidR="00B37452" w:rsidRDefault="005A20E7">
      <w:pPr>
        <w:pStyle w:val="4"/>
      </w:pPr>
      <w:r>
        <w:rPr>
          <w:rFonts w:hint="eastAsia"/>
        </w:rPr>
        <w:t>长尾关键词分类</w:t>
      </w:r>
    </w:p>
    <w:p w14:paraId="5D4F66C3" w14:textId="77777777" w:rsidR="00B37452" w:rsidRDefault="005A20E7">
      <w:r>
        <w:rPr>
          <w:rFonts w:hint="eastAsia"/>
        </w:rPr>
        <w:t>长尾关键词分为</w:t>
      </w:r>
      <w:r>
        <w:rPr>
          <w:rFonts w:hint="eastAsia"/>
          <w:b/>
          <w:bCs/>
        </w:rPr>
        <w:t>目标型长尾</w:t>
      </w:r>
      <w:r>
        <w:rPr>
          <w:rFonts w:hint="eastAsia"/>
        </w:rPr>
        <w:t>和</w:t>
      </w:r>
      <w:r>
        <w:rPr>
          <w:rFonts w:hint="eastAsia"/>
          <w:b/>
          <w:bCs/>
        </w:rPr>
        <w:t>营销型长尾</w:t>
      </w:r>
      <w:r>
        <w:rPr>
          <w:rFonts w:hint="eastAsia"/>
        </w:rPr>
        <w:t>两部分。</w:t>
      </w:r>
    </w:p>
    <w:p w14:paraId="4A262912" w14:textId="77777777" w:rsidR="00B37452" w:rsidRDefault="00B37452"/>
    <w:p w14:paraId="35027666" w14:textId="77777777" w:rsidR="00B37452" w:rsidRDefault="005A20E7">
      <w:r>
        <w:rPr>
          <w:rFonts w:hint="eastAsia"/>
        </w:rPr>
        <w:t>目标型指的是网站的产品或者服务延伸的长尾关键词，往往优化长尾的时候都是先以目标性长尾为主，因为这些长尾可以真实的给我们带来目标客户和目标流量；</w:t>
      </w:r>
    </w:p>
    <w:p w14:paraId="3A84FF3F" w14:textId="77777777" w:rsidR="00B37452" w:rsidRDefault="00B37452"/>
    <w:p w14:paraId="1B40E5B6" w14:textId="77777777" w:rsidR="00B37452" w:rsidRDefault="005A20E7">
      <w:r>
        <w:rPr>
          <w:rFonts w:hint="eastAsia"/>
        </w:rPr>
        <w:t>营销型长尾是指与行业站服务相关的长尾，可以让我们进行二次转化成我们的目标客户。</w:t>
      </w:r>
    </w:p>
    <w:p w14:paraId="23B93815" w14:textId="77777777" w:rsidR="00B37452" w:rsidRDefault="005A20E7">
      <w:pPr>
        <w:pStyle w:val="4"/>
      </w:pPr>
      <w:r>
        <w:rPr>
          <w:rFonts w:hint="eastAsia"/>
        </w:rPr>
        <w:t>长尾关键词记录单</w:t>
      </w:r>
    </w:p>
    <w:p w14:paraId="13A9439D" w14:textId="77777777" w:rsidR="00B37452" w:rsidRDefault="005A20E7">
      <w:r>
        <w:rPr>
          <w:rFonts w:hint="eastAsia"/>
        </w:rPr>
        <w:t>每个长尾关键词建议拓展相关关键词，这样可以使每个长尾词链接的锚文本更加多样化，更有利于排名，我们可以把长尾词链接以及对应的几个锚文本都整理到长尾关键词记录单或者内链系统中，方便管理。</w:t>
      </w:r>
    </w:p>
    <w:p w14:paraId="5F93AA89" w14:textId="77777777" w:rsidR="00B37452" w:rsidRDefault="005A20E7">
      <w:pPr>
        <w:pStyle w:val="4"/>
      </w:pPr>
      <w:r>
        <w:rPr>
          <w:rFonts w:hint="eastAsia"/>
        </w:rPr>
        <w:t>长尾关键词操作</w:t>
      </w:r>
    </w:p>
    <w:p w14:paraId="3F023511" w14:textId="77777777" w:rsidR="00B37452" w:rsidRDefault="005A20E7">
      <w:r>
        <w:rPr>
          <w:rFonts w:hint="eastAsia"/>
        </w:rPr>
        <w:t>在内容页中部署某个长尾词的时候，我们先在搜索引擎搜索该关键词的排名，如果没有排名，或者排名不靠前，则使用该长尾词并加上链接，如果排名靠前且稳定，那么就用该长尾词的拓展的相关关键词做锚文本，这样就可以使长尾关键词的锚文本达到了多样化的目的，这样的网站看起来会更自然，同时也提高了长尾关键词排名的数量。</w:t>
      </w:r>
    </w:p>
    <w:p w14:paraId="52BAAB36" w14:textId="77777777" w:rsidR="00B37452" w:rsidRDefault="00B37452"/>
    <w:p w14:paraId="5E470EE2" w14:textId="77777777" w:rsidR="00B37452" w:rsidRDefault="005A20E7">
      <w:pPr>
        <w:pStyle w:val="4"/>
      </w:pPr>
      <w:r>
        <w:rPr>
          <w:rFonts w:hint="eastAsia"/>
        </w:rPr>
        <w:t>长尾关键词挖掘</w:t>
      </w:r>
    </w:p>
    <w:p w14:paraId="6712CCE4" w14:textId="77777777" w:rsidR="00B37452" w:rsidRDefault="005A20E7">
      <w:r>
        <w:rPr>
          <w:rFonts w:hint="eastAsia"/>
        </w:rPr>
        <w:t>长尾关键词挖掘工具主要包括：</w:t>
      </w:r>
      <w:r>
        <w:rPr>
          <w:rFonts w:hint="eastAsia"/>
        </w:rPr>
        <w:t>5118</w:t>
      </w:r>
      <w:r>
        <w:rPr>
          <w:rFonts w:hint="eastAsia"/>
        </w:rPr>
        <w:t>、竞价、百度指数、</w:t>
      </w:r>
      <w:r>
        <w:rPr>
          <w:rFonts w:hint="eastAsia"/>
        </w:rPr>
        <w:t>Google</w:t>
      </w:r>
      <w:r>
        <w:rPr>
          <w:rFonts w:hint="eastAsia"/>
        </w:rPr>
        <w:t>关键词工具、搜索下拉框、相关搜索等。</w:t>
      </w:r>
    </w:p>
    <w:p w14:paraId="574B2A08" w14:textId="77777777" w:rsidR="00B37452" w:rsidRDefault="005A20E7">
      <w:r>
        <w:rPr>
          <w:rFonts w:hint="eastAsia"/>
        </w:rPr>
        <w:t>另外，通过资讯内容延伸出长尾关键词，通过研究同行的网站或论坛内容标题获得长尾关键词，挖掘用户的力量都可以创造无数个长尾关键词以及预知的长尾关键词。</w:t>
      </w:r>
    </w:p>
    <w:p w14:paraId="799861A0" w14:textId="77777777" w:rsidR="00B37452" w:rsidRDefault="005A20E7">
      <w:pPr>
        <w:pStyle w:val="3"/>
      </w:pPr>
      <w:r>
        <w:rPr>
          <w:rFonts w:hint="eastAsia"/>
        </w:rPr>
        <w:t>联合查询优化</w:t>
      </w:r>
    </w:p>
    <w:p w14:paraId="65E62677" w14:textId="77777777" w:rsidR="00B37452" w:rsidRDefault="005A20E7">
      <w:r>
        <w:rPr>
          <w:rFonts w:hint="eastAsia"/>
        </w:rPr>
        <w:t>这类关键词一般可以在联合查询的情况下进行优化，联合查询例子如下图所示：</w:t>
      </w:r>
    </w:p>
    <w:p w14:paraId="495EA06F" w14:textId="77777777" w:rsidR="00B37452" w:rsidRDefault="005A20E7">
      <w:pPr>
        <w:jc w:val="center"/>
      </w:pPr>
      <w:r>
        <w:rPr>
          <w:noProof/>
        </w:rPr>
        <w:lastRenderedPageBreak/>
        <w:drawing>
          <wp:inline distT="0" distB="0" distL="114300" distR="114300" wp14:anchorId="5A36BB3B" wp14:editId="00B9AFA3">
            <wp:extent cx="4336415" cy="184150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336415" cy="1841500"/>
                    </a:xfrm>
                    <a:prstGeom prst="rect">
                      <a:avLst/>
                    </a:prstGeom>
                    <a:noFill/>
                    <a:ln w="9525">
                      <a:noFill/>
                    </a:ln>
                  </pic:spPr>
                </pic:pic>
              </a:graphicData>
            </a:graphic>
          </wp:inline>
        </w:drawing>
      </w:r>
    </w:p>
    <w:p w14:paraId="4E3DB02B" w14:textId="77777777" w:rsidR="00B37452" w:rsidRDefault="005A20E7">
      <w:r>
        <w:rPr>
          <w:rFonts w:hint="eastAsia"/>
        </w:rPr>
        <w:t>通过联合查询的方式，可以把各种属性的词组成一个个关键词。</w:t>
      </w:r>
    </w:p>
    <w:p w14:paraId="2F9C4667" w14:textId="77777777" w:rsidR="00B37452" w:rsidRDefault="00B37452"/>
    <w:p w14:paraId="19459CA9" w14:textId="77777777" w:rsidR="00B37452" w:rsidRDefault="005A20E7">
      <w:pPr>
        <w:pStyle w:val="2"/>
      </w:pPr>
      <w:r>
        <w:rPr>
          <w:rFonts w:hint="eastAsia"/>
        </w:rPr>
        <w:t>站外优化</w:t>
      </w:r>
    </w:p>
    <w:p w14:paraId="1E97BE90" w14:textId="77777777" w:rsidR="00B37452" w:rsidRDefault="005A20E7">
      <w:r>
        <w:rPr>
          <w:rFonts w:hint="eastAsia"/>
        </w:rPr>
        <w:t>站外优化主要包括以下几个方面：</w:t>
      </w:r>
    </w:p>
    <w:p w14:paraId="3E765282" w14:textId="77777777" w:rsidR="00B37452" w:rsidRDefault="005A20E7">
      <w:pPr>
        <w:numPr>
          <w:ilvl w:val="0"/>
          <w:numId w:val="16"/>
        </w:numPr>
      </w:pPr>
      <w:r>
        <w:rPr>
          <w:rFonts w:hint="eastAsia"/>
        </w:rPr>
        <w:t>外链建设途径；</w:t>
      </w:r>
    </w:p>
    <w:p w14:paraId="5C4827E8" w14:textId="77777777" w:rsidR="00B37452" w:rsidRDefault="005A20E7">
      <w:pPr>
        <w:numPr>
          <w:ilvl w:val="0"/>
          <w:numId w:val="16"/>
        </w:numPr>
      </w:pPr>
      <w:r>
        <w:rPr>
          <w:rFonts w:hint="eastAsia"/>
        </w:rPr>
        <w:t>链接诱饵建设思路；</w:t>
      </w:r>
    </w:p>
    <w:p w14:paraId="572FD196" w14:textId="77777777" w:rsidR="00B37452" w:rsidRDefault="005A20E7">
      <w:pPr>
        <w:numPr>
          <w:ilvl w:val="0"/>
          <w:numId w:val="16"/>
        </w:numPr>
      </w:pPr>
      <w:r>
        <w:rPr>
          <w:rFonts w:hint="eastAsia"/>
        </w:rPr>
        <w:t>友情链接操作；</w:t>
      </w:r>
    </w:p>
    <w:p w14:paraId="60884D51" w14:textId="77777777" w:rsidR="00B37452" w:rsidRDefault="00B37452"/>
    <w:p w14:paraId="680B16DB" w14:textId="77777777" w:rsidR="00B37452" w:rsidRDefault="005A20E7">
      <w:pPr>
        <w:pStyle w:val="3"/>
      </w:pPr>
      <w:r>
        <w:rPr>
          <w:rFonts w:hint="eastAsia"/>
        </w:rPr>
        <w:t>外链建设途径</w:t>
      </w:r>
    </w:p>
    <w:p w14:paraId="0C78C81F" w14:textId="77777777" w:rsidR="00B37452" w:rsidRDefault="005A20E7">
      <w:r>
        <w:rPr>
          <w:rFonts w:hint="eastAsia"/>
        </w:rPr>
        <w:t>一般外链建设包含以下几个方面：</w:t>
      </w:r>
    </w:p>
    <w:p w14:paraId="10A20AB5" w14:textId="77777777" w:rsidR="00B37452" w:rsidRDefault="00B37452"/>
    <w:p w14:paraId="33817322" w14:textId="77777777" w:rsidR="00B37452" w:rsidRDefault="005A20E7">
      <w:pPr>
        <w:numPr>
          <w:ilvl w:val="0"/>
          <w:numId w:val="17"/>
        </w:numPr>
      </w:pPr>
      <w:r>
        <w:rPr>
          <w:rFonts w:hint="eastAsia"/>
          <w:b/>
          <w:bCs/>
          <w:color w:val="FF0000"/>
        </w:rPr>
        <w:t>友情链接</w:t>
      </w:r>
      <w:r>
        <w:rPr>
          <w:rFonts w:hint="eastAsia"/>
        </w:rPr>
        <w:t>，包括</w:t>
      </w:r>
      <w:r>
        <w:rPr>
          <w:rFonts w:hint="eastAsia"/>
          <w:b/>
          <w:bCs/>
          <w:color w:val="FF0000"/>
        </w:rPr>
        <w:t>自建网站</w:t>
      </w:r>
      <w:r>
        <w:rPr>
          <w:rFonts w:hint="eastAsia"/>
        </w:rPr>
        <w:t>以及新浪、搜狐等第三方平台的博客、空间；</w:t>
      </w:r>
    </w:p>
    <w:p w14:paraId="082AADBB" w14:textId="77777777" w:rsidR="00B37452" w:rsidRDefault="005A20E7">
      <w:pPr>
        <w:numPr>
          <w:ilvl w:val="0"/>
          <w:numId w:val="17"/>
        </w:numPr>
      </w:pPr>
      <w:r>
        <w:rPr>
          <w:rFonts w:hint="eastAsia"/>
        </w:rPr>
        <w:t>论坛签名，包括</w:t>
      </w:r>
      <w:r>
        <w:rPr>
          <w:rFonts w:hint="eastAsia"/>
        </w:rPr>
        <w:t xml:space="preserve"> GOV</w:t>
      </w:r>
      <w:r>
        <w:rPr>
          <w:rFonts w:hint="eastAsia"/>
        </w:rPr>
        <w:t>论坛、行业相关论坛；</w:t>
      </w:r>
    </w:p>
    <w:p w14:paraId="68579242" w14:textId="77777777" w:rsidR="00B37452" w:rsidRDefault="005A20E7">
      <w:pPr>
        <w:numPr>
          <w:ilvl w:val="0"/>
          <w:numId w:val="17"/>
        </w:numPr>
      </w:pPr>
      <w:r>
        <w:rPr>
          <w:rFonts w:hint="eastAsia"/>
        </w:rPr>
        <w:t>分类信息推广，包括</w:t>
      </w:r>
      <w:r>
        <w:rPr>
          <w:rFonts w:hint="eastAsia"/>
        </w:rPr>
        <w:t>58</w:t>
      </w:r>
      <w:r>
        <w:rPr>
          <w:rFonts w:hint="eastAsia"/>
        </w:rPr>
        <w:t>同城、赶集网、百姓网等分类信息平台；</w:t>
      </w:r>
    </w:p>
    <w:p w14:paraId="0292D814" w14:textId="77777777" w:rsidR="00B37452" w:rsidRDefault="005A20E7">
      <w:pPr>
        <w:numPr>
          <w:ilvl w:val="0"/>
          <w:numId w:val="17"/>
        </w:numPr>
      </w:pPr>
      <w:r>
        <w:rPr>
          <w:rFonts w:hint="eastAsia"/>
        </w:rPr>
        <w:t>视频网站推广，把产品和相关图片制作成视频，发布到各大视频平台进行推广；</w:t>
      </w:r>
    </w:p>
    <w:p w14:paraId="56783288" w14:textId="77777777" w:rsidR="00B37452" w:rsidRDefault="005A20E7">
      <w:pPr>
        <w:numPr>
          <w:ilvl w:val="0"/>
          <w:numId w:val="17"/>
        </w:numPr>
      </w:pPr>
      <w:r>
        <w:rPr>
          <w:rFonts w:hint="eastAsia"/>
        </w:rPr>
        <w:t>博客留言，收集一些大咖的博客，并进行留言，一般这个方式可以引流和引蜘蛛，但不能导权重；</w:t>
      </w:r>
    </w:p>
    <w:p w14:paraId="5C377F3F" w14:textId="77777777" w:rsidR="00B37452" w:rsidRDefault="005A20E7">
      <w:pPr>
        <w:numPr>
          <w:ilvl w:val="0"/>
          <w:numId w:val="17"/>
        </w:numPr>
      </w:pPr>
      <w:r>
        <w:rPr>
          <w:rFonts w:hint="eastAsia"/>
          <w:b/>
          <w:bCs/>
          <w:color w:val="FF0000"/>
        </w:rPr>
        <w:t>百科</w:t>
      </w:r>
      <w:r>
        <w:rPr>
          <w:rFonts w:hint="eastAsia"/>
        </w:rPr>
        <w:t>、</w:t>
      </w:r>
      <w:r>
        <w:rPr>
          <w:rFonts w:hint="eastAsia"/>
          <w:b/>
          <w:bCs/>
          <w:color w:val="FF0000"/>
        </w:rPr>
        <w:t>问答</w:t>
      </w:r>
      <w:r>
        <w:rPr>
          <w:rFonts w:hint="eastAsia"/>
        </w:rPr>
        <w:t>、</w:t>
      </w:r>
      <w:r>
        <w:rPr>
          <w:rFonts w:hint="eastAsia"/>
          <w:b/>
          <w:bCs/>
          <w:color w:val="FF0000"/>
        </w:rPr>
        <w:t>知道</w:t>
      </w:r>
      <w:r>
        <w:rPr>
          <w:rFonts w:hint="eastAsia"/>
        </w:rPr>
        <w:t>，包括各种搜索引擎和一些大站的百科、问答、知道、</w:t>
      </w:r>
      <w:r>
        <w:rPr>
          <w:rFonts w:hint="eastAsia"/>
          <w:b/>
          <w:bCs/>
          <w:color w:val="FF0000"/>
        </w:rPr>
        <w:t>贴吧</w:t>
      </w:r>
      <w:r>
        <w:rPr>
          <w:rFonts w:hint="eastAsia"/>
        </w:rPr>
        <w:t>，具体百度百科、搜搜百科、互动百科、百度知道、雅虎知识堂、新浪爱问、天涯问答、搜搜问问、奇虎、百度贴吧、</w:t>
      </w:r>
      <w:r>
        <w:rPr>
          <w:rFonts w:hint="eastAsia"/>
          <w:b/>
          <w:bCs/>
          <w:color w:val="FF0000"/>
        </w:rPr>
        <w:t>搜外问答</w:t>
      </w:r>
      <w:r>
        <w:rPr>
          <w:rFonts w:hint="eastAsia"/>
        </w:rPr>
        <w:t>等；</w:t>
      </w:r>
    </w:p>
    <w:p w14:paraId="58197DAF" w14:textId="77777777" w:rsidR="00B37452" w:rsidRDefault="005A20E7">
      <w:pPr>
        <w:numPr>
          <w:ilvl w:val="0"/>
          <w:numId w:val="17"/>
        </w:numPr>
      </w:pPr>
      <w:r>
        <w:rPr>
          <w:rFonts w:hint="eastAsia"/>
        </w:rPr>
        <w:t>网站搜藏和书签，包括百度搜藏、雅虎搜藏、</w:t>
      </w:r>
      <w:r>
        <w:rPr>
          <w:rFonts w:hint="eastAsia"/>
        </w:rPr>
        <w:t>Google</w:t>
      </w:r>
      <w:r>
        <w:rPr>
          <w:rFonts w:hint="eastAsia"/>
        </w:rPr>
        <w:t>书签、</w:t>
      </w:r>
      <w:r>
        <w:rPr>
          <w:rFonts w:hint="eastAsia"/>
        </w:rPr>
        <w:t>QQ</w:t>
      </w:r>
      <w:r>
        <w:rPr>
          <w:rFonts w:hint="eastAsia"/>
        </w:rPr>
        <w:t>书签、乐收、好网角、新浪搜藏等；</w:t>
      </w:r>
    </w:p>
    <w:p w14:paraId="64F78EB2" w14:textId="77777777" w:rsidR="00B37452" w:rsidRDefault="005A20E7">
      <w:pPr>
        <w:numPr>
          <w:ilvl w:val="0"/>
          <w:numId w:val="17"/>
        </w:numPr>
      </w:pPr>
      <w:r>
        <w:rPr>
          <w:rFonts w:hint="eastAsia"/>
        </w:rPr>
        <w:t>pdf</w:t>
      </w:r>
      <w:r>
        <w:rPr>
          <w:rFonts w:hint="eastAsia"/>
        </w:rPr>
        <w:t>锚文本，在</w:t>
      </w:r>
      <w:r>
        <w:rPr>
          <w:rFonts w:hint="eastAsia"/>
        </w:rPr>
        <w:t>pdf</w:t>
      </w:r>
      <w:r>
        <w:rPr>
          <w:rFonts w:hint="eastAsia"/>
        </w:rPr>
        <w:t>文档里面插入锚文本，然后提交给百度文库和其他文库；</w:t>
      </w:r>
    </w:p>
    <w:p w14:paraId="082A20A1" w14:textId="77777777" w:rsidR="00B37452" w:rsidRDefault="005A20E7">
      <w:pPr>
        <w:numPr>
          <w:ilvl w:val="0"/>
          <w:numId w:val="17"/>
        </w:numPr>
      </w:pPr>
      <w:r>
        <w:rPr>
          <w:rFonts w:hint="eastAsia"/>
          <w:b/>
          <w:bCs/>
          <w:color w:val="FF0000"/>
        </w:rPr>
        <w:t>高质量的链接导入</w:t>
      </w:r>
      <w:r>
        <w:rPr>
          <w:rFonts w:hint="eastAsia"/>
        </w:rPr>
        <w:t>，包括：</w:t>
      </w:r>
    </w:p>
    <w:p w14:paraId="53326B6C" w14:textId="77777777" w:rsidR="00B37452" w:rsidRDefault="005A20E7">
      <w:pPr>
        <w:numPr>
          <w:ilvl w:val="1"/>
          <w:numId w:val="17"/>
        </w:numPr>
      </w:pPr>
      <w:r>
        <w:rPr>
          <w:rFonts w:hint="eastAsia"/>
        </w:rPr>
        <w:t>雅虎和分类目录导入；</w:t>
      </w:r>
    </w:p>
    <w:p w14:paraId="504FEB25" w14:textId="77777777" w:rsidR="00B37452" w:rsidRDefault="005A20E7">
      <w:pPr>
        <w:numPr>
          <w:ilvl w:val="1"/>
          <w:numId w:val="17"/>
        </w:numPr>
      </w:pPr>
      <w:r>
        <w:rPr>
          <w:rFonts w:hint="eastAsia"/>
        </w:rPr>
        <w:t>新闻网站导入；</w:t>
      </w:r>
    </w:p>
    <w:p w14:paraId="24FCCD46" w14:textId="77777777" w:rsidR="00B37452" w:rsidRDefault="005A20E7">
      <w:pPr>
        <w:numPr>
          <w:ilvl w:val="1"/>
          <w:numId w:val="17"/>
        </w:numPr>
      </w:pPr>
      <w:r>
        <w:rPr>
          <w:rFonts w:hint="eastAsia"/>
        </w:rPr>
        <w:t>行业权威网站、行业协会网站、行业组织网站、行业高权重网站；</w:t>
      </w:r>
    </w:p>
    <w:p w14:paraId="115BC050" w14:textId="77777777" w:rsidR="00B37452" w:rsidRDefault="005A20E7">
      <w:pPr>
        <w:numPr>
          <w:ilvl w:val="1"/>
          <w:numId w:val="17"/>
        </w:numPr>
      </w:pPr>
      <w:r>
        <w:rPr>
          <w:rFonts w:hint="eastAsia"/>
        </w:rPr>
        <w:t>付费购买高质量高权重友情链接；</w:t>
      </w:r>
    </w:p>
    <w:p w14:paraId="07ED744A" w14:textId="77777777" w:rsidR="00B37452" w:rsidRDefault="00B37452"/>
    <w:p w14:paraId="3B92E957" w14:textId="77777777" w:rsidR="00B37452" w:rsidRDefault="005A20E7">
      <w:r>
        <w:rPr>
          <w:rFonts w:hint="eastAsia"/>
        </w:rPr>
        <w:t>以上用</w:t>
      </w:r>
      <w:r>
        <w:rPr>
          <w:rFonts w:hint="eastAsia"/>
          <w:b/>
          <w:bCs/>
          <w:color w:val="FF0000"/>
        </w:rPr>
        <w:t>粗红</w:t>
      </w:r>
      <w:r>
        <w:rPr>
          <w:rFonts w:hint="eastAsia"/>
        </w:rPr>
        <w:t>标注的部分，友情链接建设和高质量链接导入是效果最好的，而百科、问答、知</w:t>
      </w:r>
      <w:r>
        <w:rPr>
          <w:rFonts w:hint="eastAsia"/>
        </w:rPr>
        <w:lastRenderedPageBreak/>
        <w:t>道、贴吧则主要用于引流。</w:t>
      </w:r>
    </w:p>
    <w:p w14:paraId="0E0E79C3" w14:textId="77777777" w:rsidR="00B37452" w:rsidRDefault="00B37452"/>
    <w:p w14:paraId="5C61E86F" w14:textId="77777777" w:rsidR="00B37452" w:rsidRDefault="005A20E7">
      <w:r>
        <w:rPr>
          <w:rFonts w:hint="eastAsia"/>
        </w:rPr>
        <w:t>另外，以上用到的一些第三方平台，比如</w:t>
      </w:r>
      <w:r>
        <w:rPr>
          <w:rFonts w:hint="eastAsia"/>
        </w:rPr>
        <w:t>Google</w:t>
      </w:r>
      <w:r>
        <w:rPr>
          <w:rFonts w:hint="eastAsia"/>
        </w:rPr>
        <w:t>、雅虎、搜搜可能有的功能已经不存在或者不方便使用了，所以在实际操作时，需要具体分析。</w:t>
      </w:r>
    </w:p>
    <w:p w14:paraId="331EC5D0" w14:textId="77777777" w:rsidR="00B37452" w:rsidRDefault="00B37452"/>
    <w:p w14:paraId="3E978E16" w14:textId="77777777" w:rsidR="00B37452" w:rsidRDefault="005A20E7">
      <w:r>
        <w:rPr>
          <w:rFonts w:hint="eastAsia"/>
        </w:rPr>
        <w:t>另外，我们要重视所经营产品和服务的品牌和信息传播，比如各大平台发布软文，各大招聘网站发布招聘信息。在软文中可以插入我们的品牌词；而在招聘信息中，除了可以插入品牌词之外，也可以插入网址，这样既达到品牌宣传同样也建设了外链。</w:t>
      </w:r>
    </w:p>
    <w:p w14:paraId="5732AD72" w14:textId="77777777" w:rsidR="00B37452" w:rsidRDefault="00B37452"/>
    <w:p w14:paraId="4E34C4E1" w14:textId="77777777" w:rsidR="00B37452" w:rsidRDefault="005A20E7">
      <w:pPr>
        <w:pStyle w:val="3"/>
      </w:pPr>
      <w:r>
        <w:rPr>
          <w:rFonts w:hint="eastAsia"/>
        </w:rPr>
        <w:t>链接诱饵建设</w:t>
      </w:r>
    </w:p>
    <w:p w14:paraId="5971DD1B" w14:textId="77777777" w:rsidR="00B37452" w:rsidRDefault="005A20E7">
      <w:r>
        <w:rPr>
          <w:rFonts w:hint="eastAsia"/>
        </w:rPr>
        <w:t>目前见过的方式有以下几种：</w:t>
      </w:r>
    </w:p>
    <w:p w14:paraId="003C27D5" w14:textId="77777777" w:rsidR="00B37452" w:rsidRDefault="005A20E7">
      <w:r>
        <w:rPr>
          <w:rFonts w:hint="eastAsia"/>
          <w:b/>
          <w:bCs/>
        </w:rPr>
        <w:t>活动链接</w:t>
      </w:r>
      <w:r>
        <w:rPr>
          <w:rFonts w:hint="eastAsia"/>
        </w:rPr>
        <w:t>：就是通过举办活动或者调查，并在活动信息里面插入相关链接，然后让所有符合要求的网友都参与进来，最后发布奖品，那么在这个过程中，活动信息通过被转载可以获得大量的链接。</w:t>
      </w:r>
    </w:p>
    <w:p w14:paraId="1ED0D3BF" w14:textId="77777777" w:rsidR="00B37452" w:rsidRDefault="005A20E7">
      <w:r>
        <w:rPr>
          <w:rFonts w:hint="eastAsia"/>
          <w:b/>
          <w:bCs/>
        </w:rPr>
        <w:t>工具、插件链接</w:t>
      </w:r>
      <w:r>
        <w:rPr>
          <w:rFonts w:hint="eastAsia"/>
        </w:rPr>
        <w:t>：比如制作</w:t>
      </w:r>
      <w:r>
        <w:rPr>
          <w:rFonts w:hint="eastAsia"/>
        </w:rPr>
        <w:t>WordPress</w:t>
      </w:r>
      <w:r>
        <w:rPr>
          <w:rFonts w:hint="eastAsia"/>
        </w:rPr>
        <w:t>插件、</w:t>
      </w:r>
      <w:r>
        <w:rPr>
          <w:rFonts w:hint="eastAsia"/>
        </w:rPr>
        <w:t>CMS</w:t>
      </w:r>
      <w:r>
        <w:rPr>
          <w:rFonts w:hint="eastAsia"/>
        </w:rPr>
        <w:t>模板、</w:t>
      </w:r>
      <w:r>
        <w:rPr>
          <w:rFonts w:hint="eastAsia"/>
        </w:rPr>
        <w:t>CMS</w:t>
      </w:r>
      <w:r>
        <w:rPr>
          <w:rFonts w:hint="eastAsia"/>
        </w:rPr>
        <w:t>插件，可以在里面带上链接，一般站长在使用的时候，无法删除其中的链接，这样也可以获得大量的链接。</w:t>
      </w:r>
    </w:p>
    <w:p w14:paraId="4C581729" w14:textId="77777777" w:rsidR="00B37452" w:rsidRDefault="005A20E7">
      <w:r>
        <w:rPr>
          <w:rFonts w:hint="eastAsia"/>
          <w:b/>
          <w:bCs/>
        </w:rPr>
        <w:t>列表、排行榜</w:t>
      </w:r>
      <w:r>
        <w:rPr>
          <w:rFonts w:hint="eastAsia"/>
        </w:rPr>
        <w:t>：比如“十大最流行最好用的听歌软件”、“十个</w:t>
      </w:r>
      <w:r>
        <w:rPr>
          <w:rFonts w:hint="eastAsia"/>
        </w:rPr>
        <w:t>Android</w:t>
      </w:r>
      <w:r>
        <w:rPr>
          <w:rFonts w:hint="eastAsia"/>
        </w:rPr>
        <w:t>必备软件</w:t>
      </w:r>
      <w:r>
        <w:rPr>
          <w:rFonts w:hint="eastAsia"/>
        </w:rPr>
        <w:t>APP</w:t>
      </w:r>
      <w:r>
        <w:rPr>
          <w:rFonts w:hint="eastAsia"/>
        </w:rPr>
        <w:t>”、“十大经典手机游戏”等类似的列表和排行榜，并在其中加入我们的产品和链接，可以获得大量的关注。</w:t>
      </w:r>
    </w:p>
    <w:p w14:paraId="6A7D60C6" w14:textId="77777777" w:rsidR="00B37452" w:rsidRDefault="00B37452"/>
    <w:p w14:paraId="66F686CF" w14:textId="77777777" w:rsidR="00B37452" w:rsidRDefault="005A20E7">
      <w:r>
        <w:rPr>
          <w:rFonts w:hint="eastAsia"/>
        </w:rPr>
        <w:t>以后在实践中，有更好的思路的时候，再整理进来。</w:t>
      </w:r>
    </w:p>
    <w:p w14:paraId="68B20AFC" w14:textId="77777777" w:rsidR="00B37452" w:rsidRDefault="00B37452"/>
    <w:p w14:paraId="7D6A67F2" w14:textId="77777777" w:rsidR="00B37452" w:rsidRDefault="00B37452"/>
    <w:p w14:paraId="7622A1DA" w14:textId="77777777" w:rsidR="00B37452" w:rsidRDefault="005A20E7">
      <w:pPr>
        <w:pStyle w:val="2"/>
      </w:pPr>
      <w:r>
        <w:rPr>
          <w:rFonts w:hint="eastAsia"/>
        </w:rPr>
        <w:t>内容建设</w:t>
      </w:r>
    </w:p>
    <w:p w14:paraId="29A81A9D" w14:textId="77777777" w:rsidR="00B37452" w:rsidRDefault="005A20E7">
      <w:r>
        <w:rPr>
          <w:rFonts w:hint="eastAsia"/>
        </w:rPr>
        <w:t>主要考虑网站的内容如何产生、内容来源以及在内容建设时需要注意的事项。</w:t>
      </w:r>
    </w:p>
    <w:p w14:paraId="3111BA99" w14:textId="77777777" w:rsidR="00B37452" w:rsidRDefault="005A20E7">
      <w:pPr>
        <w:pStyle w:val="3"/>
      </w:pPr>
      <w:r>
        <w:rPr>
          <w:rFonts w:hint="eastAsia"/>
        </w:rPr>
        <w:t>内容来源</w:t>
      </w:r>
    </w:p>
    <w:p w14:paraId="103056F4" w14:textId="77777777" w:rsidR="00B37452" w:rsidRDefault="005A20E7">
      <w:r>
        <w:rPr>
          <w:rFonts w:hint="eastAsia"/>
        </w:rPr>
        <w:t>内容来源可以分为以下几个方面：</w:t>
      </w:r>
    </w:p>
    <w:p w14:paraId="29847A2D" w14:textId="77777777" w:rsidR="00B37452" w:rsidRDefault="005A20E7">
      <w:pPr>
        <w:numPr>
          <w:ilvl w:val="0"/>
          <w:numId w:val="19"/>
        </w:numPr>
      </w:pPr>
      <w:r>
        <w:rPr>
          <w:rFonts w:hint="eastAsia"/>
        </w:rPr>
        <w:t>自己写原创内容，比如让用户自己产生内容、招聘大量兼职编辑人员等。</w:t>
      </w:r>
    </w:p>
    <w:p w14:paraId="5A4FD847" w14:textId="77777777" w:rsidR="00B37452" w:rsidRDefault="005A20E7">
      <w:pPr>
        <w:numPr>
          <w:ilvl w:val="0"/>
          <w:numId w:val="19"/>
        </w:numPr>
      </w:pPr>
      <w:r>
        <w:rPr>
          <w:rFonts w:hint="eastAsia"/>
        </w:rPr>
        <w:t>整理别人的内容，并进行伪原创，伪原创时，内容的修改幅度大于</w:t>
      </w:r>
      <w:r>
        <w:rPr>
          <w:rFonts w:hint="eastAsia"/>
        </w:rPr>
        <w:t xml:space="preserve"> 30% </w:t>
      </w:r>
      <w:r>
        <w:rPr>
          <w:rFonts w:hint="eastAsia"/>
        </w:rPr>
        <w:t>或以上；</w:t>
      </w:r>
    </w:p>
    <w:p w14:paraId="44290405" w14:textId="77777777" w:rsidR="00B37452" w:rsidRDefault="005A20E7">
      <w:pPr>
        <w:numPr>
          <w:ilvl w:val="0"/>
          <w:numId w:val="19"/>
        </w:numPr>
      </w:pPr>
      <w:r>
        <w:rPr>
          <w:rFonts w:hint="eastAsia"/>
        </w:rPr>
        <w:t>扫描行业相关的书籍、报刊、杂志，结合人工编辑，达到高质量的原创；</w:t>
      </w:r>
    </w:p>
    <w:p w14:paraId="748C00B1" w14:textId="77777777" w:rsidR="00B37452" w:rsidRDefault="005A20E7">
      <w:pPr>
        <w:numPr>
          <w:ilvl w:val="0"/>
          <w:numId w:val="19"/>
        </w:numPr>
      </w:pPr>
      <w:r>
        <w:rPr>
          <w:rFonts w:hint="eastAsia"/>
        </w:rPr>
        <w:t>内容组合，就是在不同的网站上，收集不同属性的信息，然后组成一个完整的新内容；</w:t>
      </w:r>
    </w:p>
    <w:p w14:paraId="3A036E14" w14:textId="77777777" w:rsidR="00B37452" w:rsidRDefault="00B37452"/>
    <w:p w14:paraId="30A2BEC6" w14:textId="77777777" w:rsidR="00B37452" w:rsidRDefault="005A20E7">
      <w:pPr>
        <w:pStyle w:val="3"/>
      </w:pPr>
      <w:r>
        <w:rPr>
          <w:rFonts w:hint="eastAsia"/>
        </w:rPr>
        <w:t>注意事项</w:t>
      </w:r>
    </w:p>
    <w:p w14:paraId="6E7D6CAC" w14:textId="77777777" w:rsidR="00B37452" w:rsidRDefault="005A20E7">
      <w:pPr>
        <w:numPr>
          <w:ilvl w:val="0"/>
          <w:numId w:val="20"/>
        </w:numPr>
      </w:pPr>
      <w:r>
        <w:rPr>
          <w:rFonts w:hint="eastAsia"/>
        </w:rPr>
        <w:t>编辑高质量的内容，最好是原创高质量内容，如果只是原创而不是高质量，则可能对用户来说没有满足用户需求；</w:t>
      </w:r>
    </w:p>
    <w:p w14:paraId="5CBEEBE8" w14:textId="77777777" w:rsidR="00B37452" w:rsidRDefault="005A20E7">
      <w:pPr>
        <w:numPr>
          <w:ilvl w:val="0"/>
          <w:numId w:val="20"/>
        </w:numPr>
      </w:pPr>
      <w:r>
        <w:rPr>
          <w:rFonts w:hint="eastAsia"/>
        </w:rPr>
        <w:t>编辑内容时，做好四处一词；</w:t>
      </w:r>
    </w:p>
    <w:p w14:paraId="236D1300" w14:textId="77777777" w:rsidR="00B37452" w:rsidRDefault="005A20E7">
      <w:pPr>
        <w:numPr>
          <w:ilvl w:val="0"/>
          <w:numId w:val="20"/>
        </w:numPr>
      </w:pPr>
      <w:r>
        <w:rPr>
          <w:rFonts w:hint="eastAsia"/>
        </w:rPr>
        <w:t>内容来源于采集时，介入人工编辑，并部署长尾关键词，且内容编辑修改幅度要达到</w:t>
      </w:r>
      <w:r>
        <w:rPr>
          <w:rFonts w:hint="eastAsia"/>
        </w:rPr>
        <w:t xml:space="preserve"> 30% </w:t>
      </w:r>
      <w:r>
        <w:rPr>
          <w:rFonts w:hint="eastAsia"/>
        </w:rPr>
        <w:lastRenderedPageBreak/>
        <w:t>或以上，来确保文章质量；</w:t>
      </w:r>
    </w:p>
    <w:p w14:paraId="2A7EBA2C" w14:textId="77777777" w:rsidR="00B37452" w:rsidRDefault="005A20E7">
      <w:pPr>
        <w:numPr>
          <w:ilvl w:val="0"/>
          <w:numId w:val="20"/>
        </w:numPr>
      </w:pPr>
      <w:r>
        <w:rPr>
          <w:rFonts w:hint="eastAsia"/>
        </w:rPr>
        <w:t>网站上线之后，每天都要持续性更新网站内容，这样才能更快获得搜索引擎的信任；</w:t>
      </w:r>
    </w:p>
    <w:p w14:paraId="5AB8F549" w14:textId="77777777" w:rsidR="00B37452" w:rsidRDefault="00B37452"/>
    <w:p w14:paraId="04A6E06B" w14:textId="77777777" w:rsidR="00B37452" w:rsidRDefault="005A20E7">
      <w:pPr>
        <w:pStyle w:val="2"/>
      </w:pPr>
      <w:r>
        <w:rPr>
          <w:rFonts w:hint="eastAsia"/>
        </w:rPr>
        <w:t>网站完善</w:t>
      </w:r>
    </w:p>
    <w:p w14:paraId="10FC15C2" w14:textId="77777777" w:rsidR="00B37452" w:rsidRDefault="005A20E7">
      <w:r>
        <w:rPr>
          <w:rFonts w:hint="eastAsia"/>
        </w:rPr>
        <w:t>网站的完善包括但不限如下这些要点：</w:t>
      </w:r>
    </w:p>
    <w:p w14:paraId="31DB5F63" w14:textId="77777777" w:rsidR="00B37452" w:rsidRDefault="005A20E7">
      <w:pPr>
        <w:numPr>
          <w:ilvl w:val="0"/>
          <w:numId w:val="21"/>
        </w:numPr>
      </w:pPr>
      <w:r>
        <w:rPr>
          <w:rFonts w:hint="eastAsia"/>
        </w:rPr>
        <w:t>是否分析了竞争对手，并确定好我们的目标关键词；</w:t>
      </w:r>
    </w:p>
    <w:p w14:paraId="47E71D60" w14:textId="77777777" w:rsidR="00B37452" w:rsidRDefault="005A20E7">
      <w:pPr>
        <w:numPr>
          <w:ilvl w:val="0"/>
          <w:numId w:val="21"/>
        </w:numPr>
      </w:pPr>
      <w:r>
        <w:rPr>
          <w:rFonts w:hint="eastAsia"/>
        </w:rPr>
        <w:t>根据</w:t>
      </w:r>
      <w:r>
        <w:rPr>
          <w:rFonts w:hint="eastAsia"/>
        </w:rPr>
        <w:t>SEO</w:t>
      </w:r>
      <w:r>
        <w:rPr>
          <w:rFonts w:hint="eastAsia"/>
        </w:rPr>
        <w:t>操作项，检查我们的网站优化中的每一项是否都做到位；</w:t>
      </w:r>
    </w:p>
    <w:p w14:paraId="085EBF80" w14:textId="77777777" w:rsidR="00B37452" w:rsidRDefault="005A20E7">
      <w:pPr>
        <w:numPr>
          <w:ilvl w:val="0"/>
          <w:numId w:val="21"/>
        </w:numPr>
      </w:pPr>
      <w:r>
        <w:rPr>
          <w:rFonts w:hint="eastAsia"/>
        </w:rPr>
        <w:t>是否做好了</w:t>
      </w:r>
      <w:r>
        <w:rPr>
          <w:rFonts w:hint="eastAsia"/>
        </w:rPr>
        <w:t>URL</w:t>
      </w:r>
      <w:r>
        <w:rPr>
          <w:rFonts w:hint="eastAsia"/>
        </w:rPr>
        <w:t>的标准化；</w:t>
      </w:r>
    </w:p>
    <w:p w14:paraId="35E539E3" w14:textId="77777777" w:rsidR="00B37452" w:rsidRDefault="005A20E7">
      <w:pPr>
        <w:numPr>
          <w:ilvl w:val="0"/>
          <w:numId w:val="21"/>
        </w:numPr>
      </w:pPr>
      <w:r>
        <w:rPr>
          <w:rFonts w:hint="eastAsia"/>
        </w:rPr>
        <w:t>是否做好了网站的面包屑导航；</w:t>
      </w:r>
    </w:p>
    <w:p w14:paraId="35EA8FA2" w14:textId="77777777" w:rsidR="00B37452" w:rsidRDefault="005A20E7">
      <w:pPr>
        <w:numPr>
          <w:ilvl w:val="0"/>
          <w:numId w:val="21"/>
        </w:numPr>
      </w:pPr>
      <w:r>
        <w:rPr>
          <w:rFonts w:hint="eastAsia"/>
        </w:rPr>
        <w:t>是否做好了网站的次导航；</w:t>
      </w:r>
    </w:p>
    <w:p w14:paraId="02950F59" w14:textId="77777777" w:rsidR="00B37452" w:rsidRDefault="005A20E7">
      <w:pPr>
        <w:numPr>
          <w:ilvl w:val="0"/>
          <w:numId w:val="21"/>
        </w:numPr>
      </w:pPr>
      <w:r>
        <w:rPr>
          <w:rFonts w:hint="eastAsia"/>
        </w:rPr>
        <w:t>是否做好了长尾关键词以及记录单或者内链系统；</w:t>
      </w:r>
    </w:p>
    <w:p w14:paraId="2B7A867A" w14:textId="77777777" w:rsidR="00B37452" w:rsidRDefault="005A20E7">
      <w:pPr>
        <w:numPr>
          <w:ilvl w:val="0"/>
          <w:numId w:val="21"/>
        </w:numPr>
      </w:pPr>
      <w:r>
        <w:rPr>
          <w:rFonts w:hint="eastAsia"/>
        </w:rPr>
        <w:t>是否做好了站内锚文本以及匹配的优先级；</w:t>
      </w:r>
    </w:p>
    <w:p w14:paraId="1685B231" w14:textId="77777777" w:rsidR="00B37452" w:rsidRDefault="00B37452"/>
    <w:p w14:paraId="2211D14D" w14:textId="77777777" w:rsidR="00B37452" w:rsidRDefault="00B37452"/>
    <w:p w14:paraId="20974619" w14:textId="77777777" w:rsidR="00B37452" w:rsidRDefault="005A20E7">
      <w:r>
        <w:rPr>
          <w:rFonts w:hint="eastAsia"/>
        </w:rPr>
        <w:t>总结，网站完善主要做两个方面的事情：</w:t>
      </w:r>
    </w:p>
    <w:p w14:paraId="6668FFBA" w14:textId="77777777" w:rsidR="00B37452" w:rsidRDefault="005A20E7">
      <w:pPr>
        <w:numPr>
          <w:ilvl w:val="0"/>
          <w:numId w:val="22"/>
        </w:numPr>
      </w:pPr>
      <w:r>
        <w:rPr>
          <w:rFonts w:hint="eastAsia"/>
        </w:rPr>
        <w:t>按照</w:t>
      </w:r>
      <w:r>
        <w:rPr>
          <w:rFonts w:hint="eastAsia"/>
        </w:rPr>
        <w:t>SEO</w:t>
      </w:r>
      <w:r>
        <w:rPr>
          <w:rFonts w:hint="eastAsia"/>
        </w:rPr>
        <w:t>操作项进行逐项检查，看看有哪些还没修改的，及时进行修改；</w:t>
      </w:r>
    </w:p>
    <w:p w14:paraId="652769D2" w14:textId="77777777" w:rsidR="00B37452" w:rsidRDefault="005A20E7">
      <w:pPr>
        <w:numPr>
          <w:ilvl w:val="0"/>
          <w:numId w:val="22"/>
        </w:numPr>
      </w:pPr>
      <w:r>
        <w:rPr>
          <w:rFonts w:hint="eastAsia"/>
        </w:rPr>
        <w:t>每天观察网站还有哪些细节需要进一步优化，记录下来并提及相关人员进行操作；</w:t>
      </w:r>
    </w:p>
    <w:p w14:paraId="341382AB" w14:textId="77777777" w:rsidR="00B37452" w:rsidRDefault="00B37452"/>
    <w:p w14:paraId="6B88AABE" w14:textId="77777777" w:rsidR="00B37452" w:rsidRDefault="005A20E7">
      <w:pPr>
        <w:pStyle w:val="2"/>
      </w:pPr>
      <w:r>
        <w:rPr>
          <w:rFonts w:hint="eastAsia"/>
        </w:rPr>
        <w:t>网站维护</w:t>
      </w:r>
    </w:p>
    <w:p w14:paraId="750B25F1" w14:textId="77777777" w:rsidR="00B37452" w:rsidRDefault="005A20E7">
      <w:r>
        <w:rPr>
          <w:rFonts w:hint="eastAsia"/>
        </w:rPr>
        <w:t>这里简单说说网站维护和升级会碰到的一些问题。</w:t>
      </w:r>
    </w:p>
    <w:p w14:paraId="47BB968C" w14:textId="77777777" w:rsidR="00B37452" w:rsidRDefault="00B37452"/>
    <w:p w14:paraId="028B466A" w14:textId="77777777" w:rsidR="00B37452" w:rsidRDefault="005A20E7">
      <w:pPr>
        <w:pStyle w:val="3"/>
      </w:pPr>
      <w:r>
        <w:rPr>
          <w:rFonts w:hint="eastAsia"/>
        </w:rPr>
        <w:t>更换模板</w:t>
      </w:r>
    </w:p>
    <w:p w14:paraId="341903E9" w14:textId="77777777" w:rsidR="00B37452" w:rsidRDefault="005A20E7">
      <w:r>
        <w:rPr>
          <w:rFonts w:hint="eastAsia"/>
        </w:rPr>
        <w:t>在更换模板的时候，模板本身需要做好</w:t>
      </w:r>
      <w:r>
        <w:rPr>
          <w:rFonts w:hint="eastAsia"/>
        </w:rPr>
        <w:t>SEO</w:t>
      </w:r>
      <w:r>
        <w:rPr>
          <w:rFonts w:hint="eastAsia"/>
        </w:rPr>
        <w:t>优化，同时要保证调用的内容的</w:t>
      </w:r>
      <w:r>
        <w:rPr>
          <w:rFonts w:hint="eastAsia"/>
        </w:rPr>
        <w:t>URL</w:t>
      </w:r>
      <w:r>
        <w:rPr>
          <w:rFonts w:hint="eastAsia"/>
        </w:rPr>
        <w:t>地址保持不变；</w:t>
      </w:r>
    </w:p>
    <w:p w14:paraId="3EB7CC5A" w14:textId="77777777" w:rsidR="00B37452" w:rsidRDefault="00B37452"/>
    <w:p w14:paraId="2C2766D9" w14:textId="77777777" w:rsidR="00B37452" w:rsidRDefault="005A20E7">
      <w:pPr>
        <w:pStyle w:val="3"/>
      </w:pPr>
      <w:r>
        <w:rPr>
          <w:rFonts w:hint="eastAsia"/>
        </w:rPr>
        <w:t>URL</w:t>
      </w:r>
      <w:r>
        <w:rPr>
          <w:rFonts w:hint="eastAsia"/>
        </w:rPr>
        <w:t>变化的处理</w:t>
      </w:r>
    </w:p>
    <w:p w14:paraId="7EA1579D" w14:textId="77777777" w:rsidR="00B37452" w:rsidRDefault="005A20E7">
      <w:r>
        <w:rPr>
          <w:rFonts w:hint="eastAsia"/>
        </w:rPr>
        <w:t>网站在升级的时候，如果</w:t>
      </w:r>
      <w:r>
        <w:rPr>
          <w:rFonts w:hint="eastAsia"/>
        </w:rPr>
        <w:t>URL</w:t>
      </w:r>
      <w:r>
        <w:rPr>
          <w:rFonts w:hint="eastAsia"/>
        </w:rPr>
        <w:t>地址一定要发生变化，比如前期的</w:t>
      </w:r>
      <w:r>
        <w:rPr>
          <w:rFonts w:hint="eastAsia"/>
        </w:rPr>
        <w:t>URL</w:t>
      </w:r>
      <w:r>
        <w:rPr>
          <w:rFonts w:hint="eastAsia"/>
        </w:rPr>
        <w:t>制定不规范，后期考虑</w:t>
      </w:r>
      <w:r>
        <w:rPr>
          <w:rFonts w:hint="eastAsia"/>
        </w:rPr>
        <w:t>SEO</w:t>
      </w:r>
      <w:r>
        <w:rPr>
          <w:rFonts w:hint="eastAsia"/>
        </w:rPr>
        <w:t>的时候，希望能对</w:t>
      </w:r>
      <w:r>
        <w:rPr>
          <w:rFonts w:hint="eastAsia"/>
        </w:rPr>
        <w:t>URL</w:t>
      </w:r>
      <w:r>
        <w:rPr>
          <w:rFonts w:hint="eastAsia"/>
        </w:rPr>
        <w:t>进行规范制定，那这时候</w:t>
      </w:r>
      <w:r>
        <w:rPr>
          <w:rFonts w:hint="eastAsia"/>
        </w:rPr>
        <w:t>URL</w:t>
      </w:r>
      <w:r>
        <w:rPr>
          <w:rFonts w:hint="eastAsia"/>
        </w:rPr>
        <w:t>可能就会发生变化，那这样就会造成一个页面有多个</w:t>
      </w:r>
      <w:r>
        <w:rPr>
          <w:rFonts w:hint="eastAsia"/>
        </w:rPr>
        <w:t>URL</w:t>
      </w:r>
      <w:r>
        <w:rPr>
          <w:rFonts w:hint="eastAsia"/>
        </w:rPr>
        <w:t>访问方式，也就是说会造成重复页面的问题。</w:t>
      </w:r>
    </w:p>
    <w:p w14:paraId="0EAB1880" w14:textId="77777777" w:rsidR="00B37452" w:rsidRDefault="005A20E7">
      <w:r>
        <w:rPr>
          <w:rFonts w:hint="eastAsia"/>
        </w:rPr>
        <w:t>一般可以使用如下两种方式来处理：</w:t>
      </w:r>
    </w:p>
    <w:p w14:paraId="54D7A0B8" w14:textId="77777777" w:rsidR="00B37452" w:rsidRDefault="005A20E7">
      <w:r>
        <w:rPr>
          <w:rFonts w:hint="eastAsia"/>
        </w:rPr>
        <w:t>方式一：把旧的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w:t>
      </w:r>
    </w:p>
    <w:p w14:paraId="6F3D91DA" w14:textId="77777777" w:rsidR="00B37452" w:rsidRDefault="005A20E7">
      <w:r>
        <w:rPr>
          <w:rFonts w:hint="eastAsia"/>
        </w:rPr>
        <w:t>方式二：使用</w:t>
      </w:r>
      <w:r>
        <w:rPr>
          <w:rFonts w:hint="eastAsia"/>
        </w:rPr>
        <w:t xml:space="preserve"> link rel="canonical" </w:t>
      </w:r>
      <w:r>
        <w:rPr>
          <w:rFonts w:hint="eastAsia"/>
        </w:rPr>
        <w:t>告知搜索引擎标准的</w:t>
      </w:r>
      <w:r>
        <w:rPr>
          <w:rFonts w:hint="eastAsia"/>
        </w:rPr>
        <w:t>URL</w:t>
      </w:r>
      <w:r>
        <w:rPr>
          <w:rFonts w:hint="eastAsia"/>
        </w:rPr>
        <w:t>地址，举例如下：</w:t>
      </w:r>
    </w:p>
    <w:tbl>
      <w:tblPr>
        <w:tblStyle w:val="af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37452" w14:paraId="241B30E2" w14:textId="77777777">
        <w:tc>
          <w:tcPr>
            <w:tcW w:w="8522" w:type="dxa"/>
          </w:tcPr>
          <w:p w14:paraId="28113E53" w14:textId="77777777" w:rsidR="00B37452" w:rsidRDefault="005A20E7">
            <w:r>
              <w:rPr>
                <w:rFonts w:hint="eastAsia"/>
              </w:rPr>
              <w:t>&lt;link rel="canonical" href="https://www.nocmd.com/740.html" /&gt;</w:t>
            </w:r>
          </w:p>
          <w:p w14:paraId="3890BFCF" w14:textId="77777777" w:rsidR="00B37452" w:rsidRDefault="005A20E7">
            <w:r>
              <w:rPr>
                <w:rFonts w:hint="eastAsia"/>
              </w:rPr>
              <w:t>&lt;link rel="canonical" href="https://blog.csdn.net/u013113549/article/details/82860598"/&gt;</w:t>
            </w:r>
          </w:p>
        </w:tc>
      </w:tr>
    </w:tbl>
    <w:p w14:paraId="422F08EC" w14:textId="77777777" w:rsidR="00B37452" w:rsidRDefault="005A20E7">
      <w:r>
        <w:rPr>
          <w:rFonts w:hint="eastAsia"/>
        </w:rPr>
        <w:t>在重复页面上使用如上标签来告诉搜索引擎哪条</w:t>
      </w:r>
      <w:r>
        <w:rPr>
          <w:rFonts w:hint="eastAsia"/>
        </w:rPr>
        <w:t>URL</w:t>
      </w:r>
      <w:r>
        <w:rPr>
          <w:rFonts w:hint="eastAsia"/>
        </w:rPr>
        <w:t>地址是标准的，注意</w:t>
      </w:r>
      <w:r>
        <w:rPr>
          <w:rFonts w:hint="eastAsia"/>
        </w:rPr>
        <w:t xml:space="preserve"> rel="canonical" </w:t>
      </w:r>
      <w:r>
        <w:rPr>
          <w:rFonts w:hint="eastAsia"/>
        </w:rPr>
        <w:t>只是用于重复页面的处理。</w:t>
      </w:r>
    </w:p>
    <w:p w14:paraId="21760FC4" w14:textId="77777777" w:rsidR="00B37452" w:rsidRDefault="00B37452"/>
    <w:p w14:paraId="4947975D" w14:textId="77777777" w:rsidR="00B37452" w:rsidRDefault="005A20E7">
      <w:pPr>
        <w:pStyle w:val="3"/>
      </w:pPr>
      <w:r>
        <w:rPr>
          <w:rFonts w:hint="eastAsia"/>
        </w:rPr>
        <w:t>网站结构</w:t>
      </w:r>
    </w:p>
    <w:p w14:paraId="5A86975C" w14:textId="77777777" w:rsidR="00B37452" w:rsidRDefault="005A20E7">
      <w:r>
        <w:rPr>
          <w:rFonts w:hint="eastAsia"/>
        </w:rPr>
        <w:t>拓展网站的新功能和新结构，规划新</w:t>
      </w:r>
      <w:r>
        <w:rPr>
          <w:rFonts w:hint="eastAsia"/>
        </w:rPr>
        <w:t>URL</w:t>
      </w:r>
      <w:r>
        <w:rPr>
          <w:rFonts w:hint="eastAsia"/>
        </w:rPr>
        <w:t>规则，增加网站的规模。</w:t>
      </w:r>
    </w:p>
    <w:p w14:paraId="786996AF" w14:textId="77777777" w:rsidR="00B37452" w:rsidRDefault="00B37452"/>
    <w:p w14:paraId="05C6B7DB" w14:textId="77777777" w:rsidR="00B37452" w:rsidRDefault="005A20E7">
      <w:pPr>
        <w:pStyle w:val="2"/>
      </w:pPr>
      <w:r>
        <w:rPr>
          <w:rFonts w:hint="eastAsia"/>
        </w:rPr>
        <w:t>入口拓展</w:t>
      </w:r>
    </w:p>
    <w:p w14:paraId="3387FED6" w14:textId="77777777" w:rsidR="00B37452" w:rsidRDefault="005A20E7">
      <w:r>
        <w:rPr>
          <w:rFonts w:hint="eastAsia"/>
        </w:rPr>
        <w:t>比如微信小程序、百度小程序以及其他形式的存放网站内容的载体，包括通过其他平台推广我们的网站，这些都是网站流量入口的一个拓展，这些属于推广模块，不属于</w:t>
      </w:r>
      <w:r>
        <w:rPr>
          <w:rFonts w:hint="eastAsia"/>
        </w:rPr>
        <w:t>SEO</w:t>
      </w:r>
      <w:r>
        <w:rPr>
          <w:rFonts w:hint="eastAsia"/>
        </w:rPr>
        <w:t>模块。</w:t>
      </w:r>
    </w:p>
    <w:p w14:paraId="03482D04" w14:textId="77777777" w:rsidR="00B37452" w:rsidRDefault="005A20E7">
      <w:pPr>
        <w:pStyle w:val="2"/>
      </w:pPr>
      <w:r>
        <w:rPr>
          <w:rFonts w:hint="eastAsia"/>
        </w:rPr>
        <w:t>辅助工具</w:t>
      </w:r>
    </w:p>
    <w:p w14:paraId="02F39AB2" w14:textId="77777777" w:rsidR="00B37452" w:rsidRDefault="00B37452"/>
    <w:p w14:paraId="56824088" w14:textId="77777777" w:rsidR="00B37452" w:rsidRDefault="005A20E7">
      <w:pPr>
        <w:pStyle w:val="1"/>
      </w:pPr>
      <w:r>
        <w:rPr>
          <w:rFonts w:hint="eastAsia"/>
        </w:rPr>
        <w:t>网站优化过程中的协作问题</w:t>
      </w:r>
    </w:p>
    <w:p w14:paraId="5DF29623" w14:textId="77777777" w:rsidR="00B37452" w:rsidRDefault="005A20E7">
      <w:r>
        <w:rPr>
          <w:rFonts w:hint="eastAsia"/>
        </w:rPr>
        <w:t>一般情况下，</w:t>
      </w:r>
      <w:r>
        <w:rPr>
          <w:rFonts w:hint="eastAsia"/>
        </w:rPr>
        <w:t>SEO</w:t>
      </w:r>
      <w:r>
        <w:rPr>
          <w:rFonts w:hint="eastAsia"/>
        </w:rPr>
        <w:t>工作者负责编写网站的</w:t>
      </w:r>
      <w:r>
        <w:rPr>
          <w:rFonts w:hint="eastAsia"/>
        </w:rPr>
        <w:t>SEO</w:t>
      </w:r>
      <w:r>
        <w:rPr>
          <w:rFonts w:hint="eastAsia"/>
        </w:rPr>
        <w:t>方案，而方案的具体实施则依赖于产品、前端、后端等各方面的配合才能实现</w:t>
      </w:r>
      <w:r>
        <w:rPr>
          <w:rFonts w:hint="eastAsia"/>
        </w:rPr>
        <w:t>SEO</w:t>
      </w:r>
      <w:r>
        <w:rPr>
          <w:rFonts w:hint="eastAsia"/>
        </w:rPr>
        <w:t>优化的目标。所以，在网站优化过程中，</w:t>
      </w:r>
      <w:r>
        <w:rPr>
          <w:rFonts w:hint="eastAsia"/>
        </w:rPr>
        <w:t>SEO</w:t>
      </w:r>
      <w:r>
        <w:rPr>
          <w:rFonts w:hint="eastAsia"/>
        </w:rPr>
        <w:t>与产品、前端、后端都会存在协作上的问题。</w:t>
      </w:r>
    </w:p>
    <w:p w14:paraId="3E76B520" w14:textId="77777777" w:rsidR="00B37452" w:rsidRDefault="00B37452"/>
    <w:p w14:paraId="6B0F627E" w14:textId="77777777" w:rsidR="00B37452" w:rsidRDefault="005A20E7">
      <w:r>
        <w:rPr>
          <w:rFonts w:hint="eastAsia"/>
        </w:rPr>
        <w:t>一般情况下，一个项目都是从产品设计开始的，所以这里按照产品、前端、后端的顺序简要说说协作问题，以后有想到的再继续补充。</w:t>
      </w:r>
    </w:p>
    <w:p w14:paraId="48425BC2" w14:textId="77777777" w:rsidR="00B37452" w:rsidRDefault="00B37452"/>
    <w:p w14:paraId="34C6EF2E" w14:textId="77777777" w:rsidR="00B37452" w:rsidRDefault="005A20E7">
      <w:pPr>
        <w:pStyle w:val="2"/>
      </w:pPr>
      <w:r>
        <w:rPr>
          <w:rFonts w:hint="eastAsia"/>
        </w:rPr>
        <w:t>网站优化与产品</w:t>
      </w:r>
    </w:p>
    <w:p w14:paraId="4ED2790C" w14:textId="77777777" w:rsidR="00B37452" w:rsidRDefault="005A20E7">
      <w:r>
        <w:rPr>
          <w:rFonts w:hint="eastAsia"/>
        </w:rPr>
        <w:t>如果一个项目是以网站的形式存在，那么这个项目必然需要</w:t>
      </w:r>
      <w:r>
        <w:rPr>
          <w:rFonts w:hint="eastAsia"/>
        </w:rPr>
        <w:t>SEO</w:t>
      </w:r>
      <w:r>
        <w:rPr>
          <w:rFonts w:hint="eastAsia"/>
        </w:rPr>
        <w:t>优化，因此产品在设计网站结构、页面结构、功能模块的原型设计时，一般都会涉及到</w:t>
      </w:r>
      <w:r>
        <w:rPr>
          <w:rFonts w:hint="eastAsia"/>
        </w:rPr>
        <w:t>URL</w:t>
      </w:r>
      <w:r>
        <w:rPr>
          <w:rFonts w:hint="eastAsia"/>
        </w:rPr>
        <w:t>格式的定义、页面模块调用等，而且原型设计本质上也是</w:t>
      </w:r>
      <w:r>
        <w:rPr>
          <w:rFonts w:hint="eastAsia"/>
        </w:rPr>
        <w:t>HTML</w:t>
      </w:r>
      <w:r>
        <w:rPr>
          <w:rFonts w:hint="eastAsia"/>
        </w:rPr>
        <w:t>代码，因此产品设计完成之后，可以与</w:t>
      </w:r>
      <w:r>
        <w:rPr>
          <w:rFonts w:hint="eastAsia"/>
        </w:rPr>
        <w:t>SEO</w:t>
      </w:r>
      <w:r>
        <w:rPr>
          <w:rFonts w:hint="eastAsia"/>
        </w:rPr>
        <w:t>交流沟通，一起检查原型设计哪些地方需要把</w:t>
      </w:r>
      <w:r>
        <w:rPr>
          <w:rFonts w:hint="eastAsia"/>
        </w:rPr>
        <w:t>SEO</w:t>
      </w:r>
      <w:r>
        <w:rPr>
          <w:rFonts w:hint="eastAsia"/>
        </w:rPr>
        <w:t>因素考虑进去。</w:t>
      </w:r>
    </w:p>
    <w:p w14:paraId="7B7AAA2E" w14:textId="77777777" w:rsidR="00B37452" w:rsidRDefault="00B37452"/>
    <w:p w14:paraId="2BDFAB56" w14:textId="77777777" w:rsidR="00B37452" w:rsidRDefault="005A20E7">
      <w:r>
        <w:rPr>
          <w:rFonts w:hint="eastAsia"/>
        </w:rPr>
        <w:t>同时，</w:t>
      </w:r>
      <w:r>
        <w:rPr>
          <w:rFonts w:hint="eastAsia"/>
        </w:rPr>
        <w:t>SEO</w:t>
      </w:r>
      <w:r>
        <w:rPr>
          <w:rFonts w:hint="eastAsia"/>
        </w:rPr>
        <w:t>也可以根据产品的原型设计来设计网站的</w:t>
      </w:r>
      <w:r>
        <w:rPr>
          <w:rFonts w:hint="eastAsia"/>
        </w:rPr>
        <w:t>URL</w:t>
      </w:r>
      <w:r>
        <w:rPr>
          <w:rFonts w:hint="eastAsia"/>
        </w:rPr>
        <w:t>格式，页面模块的调用等优化方面的考虑。</w:t>
      </w:r>
    </w:p>
    <w:p w14:paraId="3EBCC933" w14:textId="77777777" w:rsidR="00B37452" w:rsidRDefault="00B37452"/>
    <w:p w14:paraId="6B7F83E3" w14:textId="77777777" w:rsidR="00B37452" w:rsidRDefault="005A20E7">
      <w:r>
        <w:rPr>
          <w:rFonts w:hint="eastAsia"/>
        </w:rPr>
        <w:t>所以通过产品与</w:t>
      </w:r>
      <w:r>
        <w:rPr>
          <w:rFonts w:hint="eastAsia"/>
        </w:rPr>
        <w:t>SEO</w:t>
      </w:r>
      <w:r>
        <w:rPr>
          <w:rFonts w:hint="eastAsia"/>
        </w:rPr>
        <w:t>之间的交流和沟通，对于双方来说都是有好处的。</w:t>
      </w:r>
    </w:p>
    <w:p w14:paraId="15F39DEB" w14:textId="77777777" w:rsidR="00B37452" w:rsidRDefault="00B37452"/>
    <w:p w14:paraId="3DFDFCFD" w14:textId="77777777" w:rsidR="00B37452" w:rsidRDefault="005A20E7">
      <w:pPr>
        <w:pStyle w:val="2"/>
      </w:pPr>
      <w:r>
        <w:rPr>
          <w:rFonts w:hint="eastAsia"/>
        </w:rPr>
        <w:t>网站优化与前端</w:t>
      </w:r>
    </w:p>
    <w:p w14:paraId="53DF4DBA" w14:textId="77777777" w:rsidR="00B37452" w:rsidRDefault="005A20E7">
      <w:r>
        <w:rPr>
          <w:rFonts w:hint="eastAsia"/>
        </w:rPr>
        <w:t>当产品设计完成之后，一般都会到达前端部分，由前端针对产品设计来制作</w:t>
      </w:r>
      <w:r>
        <w:rPr>
          <w:rFonts w:hint="eastAsia"/>
        </w:rPr>
        <w:t>PSD</w:t>
      </w:r>
      <w:r>
        <w:rPr>
          <w:rFonts w:hint="eastAsia"/>
        </w:rPr>
        <w:t>文件以及切图操作。</w:t>
      </w:r>
    </w:p>
    <w:p w14:paraId="38B5ADEA" w14:textId="77777777" w:rsidR="00B37452" w:rsidRDefault="00B37452"/>
    <w:p w14:paraId="2CDDBF94" w14:textId="77777777" w:rsidR="00B37452" w:rsidRDefault="005A20E7">
      <w:r>
        <w:rPr>
          <w:rFonts w:hint="eastAsia"/>
        </w:rPr>
        <w:t>在这个过程当中，就是把产品设计变成图片、</w:t>
      </w:r>
      <w:r>
        <w:rPr>
          <w:rFonts w:hint="eastAsia"/>
        </w:rPr>
        <w:t>JS</w:t>
      </w:r>
      <w:r>
        <w:rPr>
          <w:rFonts w:hint="eastAsia"/>
        </w:rPr>
        <w:t>、</w:t>
      </w:r>
      <w:r>
        <w:rPr>
          <w:rFonts w:hint="eastAsia"/>
        </w:rPr>
        <w:t>CSS</w:t>
      </w:r>
      <w:r>
        <w:rPr>
          <w:rFonts w:hint="eastAsia"/>
        </w:rPr>
        <w:t>、</w:t>
      </w:r>
      <w:r>
        <w:rPr>
          <w:rFonts w:hint="eastAsia"/>
        </w:rPr>
        <w:t>HTML</w:t>
      </w:r>
      <w:r>
        <w:rPr>
          <w:rFonts w:hint="eastAsia"/>
        </w:rPr>
        <w:t>这几个部分，</w:t>
      </w:r>
    </w:p>
    <w:p w14:paraId="520B54E0" w14:textId="77777777" w:rsidR="00B37452" w:rsidRDefault="005A20E7">
      <w:pPr>
        <w:pStyle w:val="2"/>
      </w:pPr>
      <w:r>
        <w:rPr>
          <w:rFonts w:hint="eastAsia"/>
        </w:rPr>
        <w:t>网站优化与后端</w:t>
      </w:r>
    </w:p>
    <w:p w14:paraId="17C3F37D" w14:textId="77777777" w:rsidR="00B37452" w:rsidRDefault="00B37452"/>
    <w:sectPr w:rsidR="00B37452">
      <w:headerReference w:type="even"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5FE8C" w14:textId="77777777" w:rsidR="00250C68" w:rsidRDefault="00250C68">
      <w:r>
        <w:separator/>
      </w:r>
    </w:p>
  </w:endnote>
  <w:endnote w:type="continuationSeparator" w:id="0">
    <w:p w14:paraId="3D38D96F" w14:textId="77777777" w:rsidR="00250C68" w:rsidRDefault="0025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9AC8C" w14:textId="77777777" w:rsidR="00250C68" w:rsidRDefault="00250C68">
      <w:r>
        <w:separator/>
      </w:r>
    </w:p>
  </w:footnote>
  <w:footnote w:type="continuationSeparator" w:id="0">
    <w:p w14:paraId="4F1ECE90" w14:textId="77777777" w:rsidR="00250C68" w:rsidRDefault="00250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7CC4E" w14:textId="77777777" w:rsidR="005A20E7" w:rsidRDefault="005A20E7"/>
  <w:p w14:paraId="21A59D56" w14:textId="77777777" w:rsidR="005A20E7" w:rsidRDefault="005A20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D4C2DCB"/>
    <w:multiLevelType w:val="singleLevel"/>
    <w:tmpl w:val="0D4C2DCB"/>
    <w:lvl w:ilvl="0">
      <w:start w:val="1"/>
      <w:numFmt w:val="decimal"/>
      <w:suff w:val="nothing"/>
      <w:lvlText w:val="%1、"/>
      <w:lvlJc w:val="left"/>
    </w:lvl>
  </w:abstractNum>
  <w:abstractNum w:abstractNumId="13" w15:restartNumberingAfterBreak="0">
    <w:nsid w:val="1329D2C9"/>
    <w:multiLevelType w:val="singleLevel"/>
    <w:tmpl w:val="1329D2C9"/>
    <w:lvl w:ilvl="0">
      <w:start w:val="1"/>
      <w:numFmt w:val="lowerLetter"/>
      <w:suff w:val="nothing"/>
      <w:lvlText w:val="%1、"/>
      <w:lvlJc w:val="left"/>
    </w:lvl>
  </w:abstractNum>
  <w:abstractNum w:abstractNumId="14" w15:restartNumberingAfterBreak="0">
    <w:nsid w:val="22C6A5DA"/>
    <w:multiLevelType w:val="singleLevel"/>
    <w:tmpl w:val="22C6A5DA"/>
    <w:lvl w:ilvl="0">
      <w:start w:val="1"/>
      <w:numFmt w:val="decimal"/>
      <w:suff w:val="nothing"/>
      <w:lvlText w:val="%1、"/>
      <w:lvlJc w:val="left"/>
    </w:lvl>
  </w:abstractNum>
  <w:abstractNum w:abstractNumId="15" w15:restartNumberingAfterBreak="0">
    <w:nsid w:val="2F6CD74C"/>
    <w:multiLevelType w:val="singleLevel"/>
    <w:tmpl w:val="2F6CD74C"/>
    <w:lvl w:ilvl="0">
      <w:start w:val="1"/>
      <w:numFmt w:val="decimal"/>
      <w:suff w:val="nothing"/>
      <w:lvlText w:val="%1、"/>
      <w:lvlJc w:val="left"/>
    </w:lvl>
  </w:abstractNum>
  <w:abstractNum w:abstractNumId="16" w15:restartNumberingAfterBreak="0">
    <w:nsid w:val="3E6F6E51"/>
    <w:multiLevelType w:val="singleLevel"/>
    <w:tmpl w:val="3E6F6E51"/>
    <w:lvl w:ilvl="0">
      <w:start w:val="1"/>
      <w:numFmt w:val="decimal"/>
      <w:suff w:val="nothing"/>
      <w:lvlText w:val="%1、"/>
      <w:lvlJc w:val="left"/>
    </w:lvl>
  </w:abstractNum>
  <w:abstractNum w:abstractNumId="17"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18"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0"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1"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18"/>
  </w:num>
  <w:num w:numId="3">
    <w:abstractNumId w:val="3"/>
  </w:num>
  <w:num w:numId="4">
    <w:abstractNumId w:val="12"/>
  </w:num>
  <w:num w:numId="5">
    <w:abstractNumId w:val="4"/>
  </w:num>
  <w:num w:numId="6">
    <w:abstractNumId w:val="1"/>
  </w:num>
  <w:num w:numId="7">
    <w:abstractNumId w:val="8"/>
  </w:num>
  <w:num w:numId="8">
    <w:abstractNumId w:val="11"/>
  </w:num>
  <w:num w:numId="9">
    <w:abstractNumId w:val="17"/>
  </w:num>
  <w:num w:numId="10">
    <w:abstractNumId w:val="20"/>
  </w:num>
  <w:num w:numId="11">
    <w:abstractNumId w:val="2"/>
  </w:num>
  <w:num w:numId="12">
    <w:abstractNumId w:val="19"/>
  </w:num>
  <w:num w:numId="13">
    <w:abstractNumId w:val="6"/>
  </w:num>
  <w:num w:numId="14">
    <w:abstractNumId w:val="15"/>
  </w:num>
  <w:num w:numId="15">
    <w:abstractNumId w:val="10"/>
  </w:num>
  <w:num w:numId="16">
    <w:abstractNumId w:val="0"/>
  </w:num>
  <w:num w:numId="17">
    <w:abstractNumId w:val="5"/>
  </w:num>
  <w:num w:numId="18">
    <w:abstractNumId w:val="7"/>
  </w:num>
  <w:num w:numId="19">
    <w:abstractNumId w:val="21"/>
  </w:num>
  <w:num w:numId="20">
    <w:abstractNumId w:val="1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4E6446"/>
    <w:rsid w:val="000006FB"/>
    <w:rsid w:val="0000184C"/>
    <w:rsid w:val="00001DF0"/>
    <w:rsid w:val="0001633B"/>
    <w:rsid w:val="000319AA"/>
    <w:rsid w:val="00032C0F"/>
    <w:rsid w:val="00037269"/>
    <w:rsid w:val="00043FB1"/>
    <w:rsid w:val="000448EE"/>
    <w:rsid w:val="0004589D"/>
    <w:rsid w:val="00051557"/>
    <w:rsid w:val="00055882"/>
    <w:rsid w:val="00065CEE"/>
    <w:rsid w:val="000730F3"/>
    <w:rsid w:val="00084D39"/>
    <w:rsid w:val="0008657C"/>
    <w:rsid w:val="00093191"/>
    <w:rsid w:val="000A6BB1"/>
    <w:rsid w:val="000A71D9"/>
    <w:rsid w:val="000A789A"/>
    <w:rsid w:val="000B04D3"/>
    <w:rsid w:val="000B532C"/>
    <w:rsid w:val="000B6758"/>
    <w:rsid w:val="000B72AF"/>
    <w:rsid w:val="000C076D"/>
    <w:rsid w:val="000C287B"/>
    <w:rsid w:val="000C77FA"/>
    <w:rsid w:val="000D0930"/>
    <w:rsid w:val="000D21DE"/>
    <w:rsid w:val="000D2DB8"/>
    <w:rsid w:val="000E19E7"/>
    <w:rsid w:val="000F5C72"/>
    <w:rsid w:val="000F601A"/>
    <w:rsid w:val="001028AA"/>
    <w:rsid w:val="001031B8"/>
    <w:rsid w:val="001037F5"/>
    <w:rsid w:val="00115071"/>
    <w:rsid w:val="001218F3"/>
    <w:rsid w:val="00122081"/>
    <w:rsid w:val="0012533C"/>
    <w:rsid w:val="00125444"/>
    <w:rsid w:val="0013668B"/>
    <w:rsid w:val="001474CF"/>
    <w:rsid w:val="001532AF"/>
    <w:rsid w:val="001552A4"/>
    <w:rsid w:val="00156D3E"/>
    <w:rsid w:val="00160E54"/>
    <w:rsid w:val="00166EB9"/>
    <w:rsid w:val="001726D6"/>
    <w:rsid w:val="00186733"/>
    <w:rsid w:val="00191245"/>
    <w:rsid w:val="00193A4C"/>
    <w:rsid w:val="001A1B7A"/>
    <w:rsid w:val="001A30A7"/>
    <w:rsid w:val="001A69FA"/>
    <w:rsid w:val="001C4C3B"/>
    <w:rsid w:val="001C69E4"/>
    <w:rsid w:val="001D055E"/>
    <w:rsid w:val="001D46CF"/>
    <w:rsid w:val="001D4C26"/>
    <w:rsid w:val="001E01F1"/>
    <w:rsid w:val="001E2A2C"/>
    <w:rsid w:val="001E326C"/>
    <w:rsid w:val="001E4662"/>
    <w:rsid w:val="001E536B"/>
    <w:rsid w:val="001E5AC8"/>
    <w:rsid w:val="001E6DDB"/>
    <w:rsid w:val="001E7E2A"/>
    <w:rsid w:val="001F58D0"/>
    <w:rsid w:val="00200502"/>
    <w:rsid w:val="00201A6A"/>
    <w:rsid w:val="00206113"/>
    <w:rsid w:val="00221661"/>
    <w:rsid w:val="00222C96"/>
    <w:rsid w:val="00231733"/>
    <w:rsid w:val="00232805"/>
    <w:rsid w:val="00234159"/>
    <w:rsid w:val="00234897"/>
    <w:rsid w:val="002360F7"/>
    <w:rsid w:val="00236412"/>
    <w:rsid w:val="00241445"/>
    <w:rsid w:val="002422E3"/>
    <w:rsid w:val="00250C68"/>
    <w:rsid w:val="002566B5"/>
    <w:rsid w:val="00262E97"/>
    <w:rsid w:val="0027607A"/>
    <w:rsid w:val="00283E12"/>
    <w:rsid w:val="00285DD5"/>
    <w:rsid w:val="002A13A0"/>
    <w:rsid w:val="002A190F"/>
    <w:rsid w:val="002A26F5"/>
    <w:rsid w:val="002A68A6"/>
    <w:rsid w:val="002A7053"/>
    <w:rsid w:val="002B13CD"/>
    <w:rsid w:val="002B1598"/>
    <w:rsid w:val="002B594C"/>
    <w:rsid w:val="002C4F17"/>
    <w:rsid w:val="002D0077"/>
    <w:rsid w:val="002D6232"/>
    <w:rsid w:val="002E189A"/>
    <w:rsid w:val="002E1940"/>
    <w:rsid w:val="002E43CB"/>
    <w:rsid w:val="002E4C81"/>
    <w:rsid w:val="002E5588"/>
    <w:rsid w:val="002E55A6"/>
    <w:rsid w:val="002F66A2"/>
    <w:rsid w:val="00305D64"/>
    <w:rsid w:val="0031648C"/>
    <w:rsid w:val="003373DA"/>
    <w:rsid w:val="003414C2"/>
    <w:rsid w:val="00342799"/>
    <w:rsid w:val="0034749B"/>
    <w:rsid w:val="00352751"/>
    <w:rsid w:val="00354E55"/>
    <w:rsid w:val="003641C4"/>
    <w:rsid w:val="00371342"/>
    <w:rsid w:val="003749AF"/>
    <w:rsid w:val="0037534F"/>
    <w:rsid w:val="0037574F"/>
    <w:rsid w:val="00375ED2"/>
    <w:rsid w:val="00376C2B"/>
    <w:rsid w:val="00380E46"/>
    <w:rsid w:val="00381E51"/>
    <w:rsid w:val="00383046"/>
    <w:rsid w:val="00395177"/>
    <w:rsid w:val="003A17B5"/>
    <w:rsid w:val="003A205D"/>
    <w:rsid w:val="003B3BD5"/>
    <w:rsid w:val="003B7A70"/>
    <w:rsid w:val="003C1F48"/>
    <w:rsid w:val="003C2182"/>
    <w:rsid w:val="003C3B61"/>
    <w:rsid w:val="003D1FA6"/>
    <w:rsid w:val="003E609A"/>
    <w:rsid w:val="003E6C48"/>
    <w:rsid w:val="003F1DC1"/>
    <w:rsid w:val="003F24E8"/>
    <w:rsid w:val="00403454"/>
    <w:rsid w:val="0040387C"/>
    <w:rsid w:val="0041338A"/>
    <w:rsid w:val="00421853"/>
    <w:rsid w:val="00422237"/>
    <w:rsid w:val="0042462E"/>
    <w:rsid w:val="004271D4"/>
    <w:rsid w:val="004363E6"/>
    <w:rsid w:val="00436BBF"/>
    <w:rsid w:val="00444CFD"/>
    <w:rsid w:val="0044695B"/>
    <w:rsid w:val="00447934"/>
    <w:rsid w:val="00451393"/>
    <w:rsid w:val="00451DA8"/>
    <w:rsid w:val="0045310D"/>
    <w:rsid w:val="004629EF"/>
    <w:rsid w:val="00463CCE"/>
    <w:rsid w:val="00477C77"/>
    <w:rsid w:val="0048039C"/>
    <w:rsid w:val="004809F8"/>
    <w:rsid w:val="004832A5"/>
    <w:rsid w:val="00484063"/>
    <w:rsid w:val="004864FB"/>
    <w:rsid w:val="00493678"/>
    <w:rsid w:val="00493D4F"/>
    <w:rsid w:val="00494E15"/>
    <w:rsid w:val="004A0E15"/>
    <w:rsid w:val="004A2482"/>
    <w:rsid w:val="004A3BB3"/>
    <w:rsid w:val="004A7217"/>
    <w:rsid w:val="004B4893"/>
    <w:rsid w:val="004B6002"/>
    <w:rsid w:val="004B62A7"/>
    <w:rsid w:val="004C09BD"/>
    <w:rsid w:val="004C5F29"/>
    <w:rsid w:val="004D4C18"/>
    <w:rsid w:val="004D7AE2"/>
    <w:rsid w:val="004E2DDA"/>
    <w:rsid w:val="004E7874"/>
    <w:rsid w:val="004F1D3D"/>
    <w:rsid w:val="004F2420"/>
    <w:rsid w:val="004F36D2"/>
    <w:rsid w:val="004F7CBE"/>
    <w:rsid w:val="00504380"/>
    <w:rsid w:val="00505C77"/>
    <w:rsid w:val="00505CFB"/>
    <w:rsid w:val="0051649B"/>
    <w:rsid w:val="00516FC3"/>
    <w:rsid w:val="00520056"/>
    <w:rsid w:val="00523A07"/>
    <w:rsid w:val="00527004"/>
    <w:rsid w:val="00540E50"/>
    <w:rsid w:val="005423C0"/>
    <w:rsid w:val="00543393"/>
    <w:rsid w:val="00557426"/>
    <w:rsid w:val="0056099E"/>
    <w:rsid w:val="005626E5"/>
    <w:rsid w:val="0056797F"/>
    <w:rsid w:val="005705D7"/>
    <w:rsid w:val="0057084A"/>
    <w:rsid w:val="005725C8"/>
    <w:rsid w:val="00573CB6"/>
    <w:rsid w:val="0057412E"/>
    <w:rsid w:val="00584A1A"/>
    <w:rsid w:val="00584C60"/>
    <w:rsid w:val="005865ED"/>
    <w:rsid w:val="00587462"/>
    <w:rsid w:val="005914DE"/>
    <w:rsid w:val="00595542"/>
    <w:rsid w:val="00595DBD"/>
    <w:rsid w:val="005963A3"/>
    <w:rsid w:val="005A20E7"/>
    <w:rsid w:val="005B2121"/>
    <w:rsid w:val="005C0F52"/>
    <w:rsid w:val="005C369F"/>
    <w:rsid w:val="005E3F27"/>
    <w:rsid w:val="005E5EAD"/>
    <w:rsid w:val="005E6C25"/>
    <w:rsid w:val="005F4A25"/>
    <w:rsid w:val="005F52AA"/>
    <w:rsid w:val="00606787"/>
    <w:rsid w:val="00614688"/>
    <w:rsid w:val="00617D9B"/>
    <w:rsid w:val="0062298E"/>
    <w:rsid w:val="006238F6"/>
    <w:rsid w:val="00624AE3"/>
    <w:rsid w:val="0062753E"/>
    <w:rsid w:val="00635EE4"/>
    <w:rsid w:val="00637B84"/>
    <w:rsid w:val="00640F38"/>
    <w:rsid w:val="00644001"/>
    <w:rsid w:val="00647C55"/>
    <w:rsid w:val="00647CE5"/>
    <w:rsid w:val="0065341F"/>
    <w:rsid w:val="00655176"/>
    <w:rsid w:val="00662760"/>
    <w:rsid w:val="0066434B"/>
    <w:rsid w:val="00666E0F"/>
    <w:rsid w:val="006812B6"/>
    <w:rsid w:val="00681386"/>
    <w:rsid w:val="0068632D"/>
    <w:rsid w:val="00686E1F"/>
    <w:rsid w:val="00691114"/>
    <w:rsid w:val="00691374"/>
    <w:rsid w:val="00692C46"/>
    <w:rsid w:val="00697948"/>
    <w:rsid w:val="00697FC5"/>
    <w:rsid w:val="006A0677"/>
    <w:rsid w:val="006B2E2A"/>
    <w:rsid w:val="006B3085"/>
    <w:rsid w:val="006B3425"/>
    <w:rsid w:val="006B4998"/>
    <w:rsid w:val="006B4D46"/>
    <w:rsid w:val="006B5396"/>
    <w:rsid w:val="006C3933"/>
    <w:rsid w:val="006D0E62"/>
    <w:rsid w:val="006E277B"/>
    <w:rsid w:val="006E4519"/>
    <w:rsid w:val="006E4664"/>
    <w:rsid w:val="006E58C9"/>
    <w:rsid w:val="006F50CD"/>
    <w:rsid w:val="00707E69"/>
    <w:rsid w:val="007273A2"/>
    <w:rsid w:val="0073446E"/>
    <w:rsid w:val="00740096"/>
    <w:rsid w:val="0074294A"/>
    <w:rsid w:val="0074490C"/>
    <w:rsid w:val="00744EBA"/>
    <w:rsid w:val="00746467"/>
    <w:rsid w:val="00747B72"/>
    <w:rsid w:val="0075210A"/>
    <w:rsid w:val="00752114"/>
    <w:rsid w:val="00755D98"/>
    <w:rsid w:val="00756377"/>
    <w:rsid w:val="00762B1F"/>
    <w:rsid w:val="00764201"/>
    <w:rsid w:val="0077046C"/>
    <w:rsid w:val="00775BD9"/>
    <w:rsid w:val="00777E78"/>
    <w:rsid w:val="00780241"/>
    <w:rsid w:val="00781DFF"/>
    <w:rsid w:val="00790D70"/>
    <w:rsid w:val="0079141D"/>
    <w:rsid w:val="00792B56"/>
    <w:rsid w:val="007A5BE5"/>
    <w:rsid w:val="007B1250"/>
    <w:rsid w:val="007B5F23"/>
    <w:rsid w:val="007B63AE"/>
    <w:rsid w:val="007C3918"/>
    <w:rsid w:val="007C5EBC"/>
    <w:rsid w:val="007C6F38"/>
    <w:rsid w:val="007D0B0D"/>
    <w:rsid w:val="007D7344"/>
    <w:rsid w:val="007E1653"/>
    <w:rsid w:val="007E5353"/>
    <w:rsid w:val="007F0A20"/>
    <w:rsid w:val="007F17BB"/>
    <w:rsid w:val="007F504F"/>
    <w:rsid w:val="00802AC4"/>
    <w:rsid w:val="00810585"/>
    <w:rsid w:val="00820862"/>
    <w:rsid w:val="00825296"/>
    <w:rsid w:val="0082727C"/>
    <w:rsid w:val="008275E5"/>
    <w:rsid w:val="00837D74"/>
    <w:rsid w:val="008616EA"/>
    <w:rsid w:val="00862A8C"/>
    <w:rsid w:val="008643A5"/>
    <w:rsid w:val="00864871"/>
    <w:rsid w:val="00864974"/>
    <w:rsid w:val="008663D6"/>
    <w:rsid w:val="00870608"/>
    <w:rsid w:val="008712E3"/>
    <w:rsid w:val="008726E3"/>
    <w:rsid w:val="00873166"/>
    <w:rsid w:val="0087532B"/>
    <w:rsid w:val="008765E1"/>
    <w:rsid w:val="00881666"/>
    <w:rsid w:val="00882B08"/>
    <w:rsid w:val="00883D62"/>
    <w:rsid w:val="00885BDC"/>
    <w:rsid w:val="00887431"/>
    <w:rsid w:val="008A21ED"/>
    <w:rsid w:val="008A2EC9"/>
    <w:rsid w:val="008A3075"/>
    <w:rsid w:val="008B3D25"/>
    <w:rsid w:val="008C7795"/>
    <w:rsid w:val="008D1316"/>
    <w:rsid w:val="008D6856"/>
    <w:rsid w:val="008E1C71"/>
    <w:rsid w:val="008E3D57"/>
    <w:rsid w:val="008E41E9"/>
    <w:rsid w:val="008E555D"/>
    <w:rsid w:val="008F2547"/>
    <w:rsid w:val="008F2683"/>
    <w:rsid w:val="008F28F6"/>
    <w:rsid w:val="00900840"/>
    <w:rsid w:val="00902C0C"/>
    <w:rsid w:val="00910E10"/>
    <w:rsid w:val="00911252"/>
    <w:rsid w:val="00921E81"/>
    <w:rsid w:val="00924C5D"/>
    <w:rsid w:val="00924F66"/>
    <w:rsid w:val="00937A03"/>
    <w:rsid w:val="00937B97"/>
    <w:rsid w:val="00937CF9"/>
    <w:rsid w:val="0094216C"/>
    <w:rsid w:val="00942456"/>
    <w:rsid w:val="009434B6"/>
    <w:rsid w:val="0095117F"/>
    <w:rsid w:val="009546A9"/>
    <w:rsid w:val="00957E0F"/>
    <w:rsid w:val="00960675"/>
    <w:rsid w:val="00961E57"/>
    <w:rsid w:val="0096400A"/>
    <w:rsid w:val="00970078"/>
    <w:rsid w:val="0098016D"/>
    <w:rsid w:val="00982881"/>
    <w:rsid w:val="009836D2"/>
    <w:rsid w:val="00994873"/>
    <w:rsid w:val="00995DBA"/>
    <w:rsid w:val="0099724C"/>
    <w:rsid w:val="0099793B"/>
    <w:rsid w:val="009A1059"/>
    <w:rsid w:val="009A4C10"/>
    <w:rsid w:val="009B4224"/>
    <w:rsid w:val="009C06AC"/>
    <w:rsid w:val="009C4B0B"/>
    <w:rsid w:val="009C4F50"/>
    <w:rsid w:val="009C601D"/>
    <w:rsid w:val="009C7173"/>
    <w:rsid w:val="009D0EB6"/>
    <w:rsid w:val="009D145B"/>
    <w:rsid w:val="009D1A17"/>
    <w:rsid w:val="009D60DB"/>
    <w:rsid w:val="009E0FFD"/>
    <w:rsid w:val="009E4810"/>
    <w:rsid w:val="009E5CC9"/>
    <w:rsid w:val="009E7058"/>
    <w:rsid w:val="009F12BA"/>
    <w:rsid w:val="009F4B4B"/>
    <w:rsid w:val="009F56FB"/>
    <w:rsid w:val="00A014D5"/>
    <w:rsid w:val="00A06953"/>
    <w:rsid w:val="00A158F1"/>
    <w:rsid w:val="00A2156D"/>
    <w:rsid w:val="00A24EC9"/>
    <w:rsid w:val="00A26822"/>
    <w:rsid w:val="00A30C35"/>
    <w:rsid w:val="00A37F66"/>
    <w:rsid w:val="00A404FE"/>
    <w:rsid w:val="00A41FA7"/>
    <w:rsid w:val="00A43D87"/>
    <w:rsid w:val="00A43F3A"/>
    <w:rsid w:val="00A46348"/>
    <w:rsid w:val="00A468CF"/>
    <w:rsid w:val="00A50289"/>
    <w:rsid w:val="00A51D25"/>
    <w:rsid w:val="00A548C0"/>
    <w:rsid w:val="00A5735F"/>
    <w:rsid w:val="00A6675C"/>
    <w:rsid w:val="00A75CC9"/>
    <w:rsid w:val="00A830B5"/>
    <w:rsid w:val="00A84F24"/>
    <w:rsid w:val="00A90282"/>
    <w:rsid w:val="00A96208"/>
    <w:rsid w:val="00AA0F84"/>
    <w:rsid w:val="00AA46D7"/>
    <w:rsid w:val="00AB75DB"/>
    <w:rsid w:val="00AC6604"/>
    <w:rsid w:val="00AD1F85"/>
    <w:rsid w:val="00AD258A"/>
    <w:rsid w:val="00AD57B0"/>
    <w:rsid w:val="00AD6DBC"/>
    <w:rsid w:val="00AD7BE5"/>
    <w:rsid w:val="00AE06DC"/>
    <w:rsid w:val="00AE0A8F"/>
    <w:rsid w:val="00AE3BCC"/>
    <w:rsid w:val="00AE5155"/>
    <w:rsid w:val="00AF0456"/>
    <w:rsid w:val="00AF2C0B"/>
    <w:rsid w:val="00AF48D1"/>
    <w:rsid w:val="00B02CBD"/>
    <w:rsid w:val="00B0328C"/>
    <w:rsid w:val="00B07EA4"/>
    <w:rsid w:val="00B14914"/>
    <w:rsid w:val="00B167BE"/>
    <w:rsid w:val="00B168A5"/>
    <w:rsid w:val="00B2050B"/>
    <w:rsid w:val="00B229DB"/>
    <w:rsid w:val="00B2401C"/>
    <w:rsid w:val="00B2415E"/>
    <w:rsid w:val="00B25569"/>
    <w:rsid w:val="00B2632A"/>
    <w:rsid w:val="00B279D4"/>
    <w:rsid w:val="00B31210"/>
    <w:rsid w:val="00B37452"/>
    <w:rsid w:val="00B445B8"/>
    <w:rsid w:val="00B460D7"/>
    <w:rsid w:val="00B50DE6"/>
    <w:rsid w:val="00B55E38"/>
    <w:rsid w:val="00B61D76"/>
    <w:rsid w:val="00B63C67"/>
    <w:rsid w:val="00B63DC4"/>
    <w:rsid w:val="00B642A9"/>
    <w:rsid w:val="00B65919"/>
    <w:rsid w:val="00B71893"/>
    <w:rsid w:val="00B76092"/>
    <w:rsid w:val="00B760D0"/>
    <w:rsid w:val="00B76260"/>
    <w:rsid w:val="00B90F11"/>
    <w:rsid w:val="00B92151"/>
    <w:rsid w:val="00B9322B"/>
    <w:rsid w:val="00B94124"/>
    <w:rsid w:val="00B94CD6"/>
    <w:rsid w:val="00BA2C63"/>
    <w:rsid w:val="00BB2A75"/>
    <w:rsid w:val="00BC4911"/>
    <w:rsid w:val="00BD0790"/>
    <w:rsid w:val="00BD300D"/>
    <w:rsid w:val="00BD3EF5"/>
    <w:rsid w:val="00BE765A"/>
    <w:rsid w:val="00BF6085"/>
    <w:rsid w:val="00BF61BC"/>
    <w:rsid w:val="00C25E3A"/>
    <w:rsid w:val="00C3023F"/>
    <w:rsid w:val="00C3187C"/>
    <w:rsid w:val="00C319CE"/>
    <w:rsid w:val="00C41AA2"/>
    <w:rsid w:val="00C46471"/>
    <w:rsid w:val="00C53BA6"/>
    <w:rsid w:val="00C5545F"/>
    <w:rsid w:val="00C55D49"/>
    <w:rsid w:val="00C60271"/>
    <w:rsid w:val="00C6255D"/>
    <w:rsid w:val="00C62882"/>
    <w:rsid w:val="00C63093"/>
    <w:rsid w:val="00C67B4A"/>
    <w:rsid w:val="00C71991"/>
    <w:rsid w:val="00C83888"/>
    <w:rsid w:val="00C901D7"/>
    <w:rsid w:val="00C969B1"/>
    <w:rsid w:val="00CA0946"/>
    <w:rsid w:val="00CA549D"/>
    <w:rsid w:val="00CB031B"/>
    <w:rsid w:val="00CB355E"/>
    <w:rsid w:val="00CD29B2"/>
    <w:rsid w:val="00CE2514"/>
    <w:rsid w:val="00CE2CDF"/>
    <w:rsid w:val="00CF5F16"/>
    <w:rsid w:val="00CF6498"/>
    <w:rsid w:val="00CF652C"/>
    <w:rsid w:val="00D07E3B"/>
    <w:rsid w:val="00D159BE"/>
    <w:rsid w:val="00D2093D"/>
    <w:rsid w:val="00D20AC4"/>
    <w:rsid w:val="00D26009"/>
    <w:rsid w:val="00D43848"/>
    <w:rsid w:val="00D458E9"/>
    <w:rsid w:val="00D4593F"/>
    <w:rsid w:val="00D4654F"/>
    <w:rsid w:val="00D5493C"/>
    <w:rsid w:val="00D57E04"/>
    <w:rsid w:val="00D618D0"/>
    <w:rsid w:val="00D61B19"/>
    <w:rsid w:val="00D62919"/>
    <w:rsid w:val="00D6321D"/>
    <w:rsid w:val="00D66051"/>
    <w:rsid w:val="00D675F5"/>
    <w:rsid w:val="00D70581"/>
    <w:rsid w:val="00D74604"/>
    <w:rsid w:val="00D803A7"/>
    <w:rsid w:val="00D86C4E"/>
    <w:rsid w:val="00D90A49"/>
    <w:rsid w:val="00D94D95"/>
    <w:rsid w:val="00D96E8E"/>
    <w:rsid w:val="00DA7A47"/>
    <w:rsid w:val="00DB2A69"/>
    <w:rsid w:val="00DB4117"/>
    <w:rsid w:val="00DC10E3"/>
    <w:rsid w:val="00DC3404"/>
    <w:rsid w:val="00DC37FF"/>
    <w:rsid w:val="00DC60F3"/>
    <w:rsid w:val="00DD2AE4"/>
    <w:rsid w:val="00DD3A75"/>
    <w:rsid w:val="00DD4591"/>
    <w:rsid w:val="00DD47B3"/>
    <w:rsid w:val="00DD4D6B"/>
    <w:rsid w:val="00DE1067"/>
    <w:rsid w:val="00DE645E"/>
    <w:rsid w:val="00DF5961"/>
    <w:rsid w:val="00DF7719"/>
    <w:rsid w:val="00E0216F"/>
    <w:rsid w:val="00E06A6E"/>
    <w:rsid w:val="00E110A0"/>
    <w:rsid w:val="00E13386"/>
    <w:rsid w:val="00E2257B"/>
    <w:rsid w:val="00E261B4"/>
    <w:rsid w:val="00E264DB"/>
    <w:rsid w:val="00E26EDC"/>
    <w:rsid w:val="00E3206A"/>
    <w:rsid w:val="00E32532"/>
    <w:rsid w:val="00E4382B"/>
    <w:rsid w:val="00E45901"/>
    <w:rsid w:val="00E528DC"/>
    <w:rsid w:val="00E531FA"/>
    <w:rsid w:val="00E56E9B"/>
    <w:rsid w:val="00E615C4"/>
    <w:rsid w:val="00E61C43"/>
    <w:rsid w:val="00E656E2"/>
    <w:rsid w:val="00E674EB"/>
    <w:rsid w:val="00E7354C"/>
    <w:rsid w:val="00E74DAD"/>
    <w:rsid w:val="00E82EBB"/>
    <w:rsid w:val="00E850F9"/>
    <w:rsid w:val="00E92C7C"/>
    <w:rsid w:val="00EB139B"/>
    <w:rsid w:val="00EB220D"/>
    <w:rsid w:val="00EB25C7"/>
    <w:rsid w:val="00EB6355"/>
    <w:rsid w:val="00EB7E63"/>
    <w:rsid w:val="00EC511A"/>
    <w:rsid w:val="00ED7370"/>
    <w:rsid w:val="00EE0602"/>
    <w:rsid w:val="00EE34F1"/>
    <w:rsid w:val="00EE49A7"/>
    <w:rsid w:val="00EE4DA4"/>
    <w:rsid w:val="00EE602B"/>
    <w:rsid w:val="00EF1025"/>
    <w:rsid w:val="00EF3D80"/>
    <w:rsid w:val="00F07D0B"/>
    <w:rsid w:val="00F149B9"/>
    <w:rsid w:val="00F30DFC"/>
    <w:rsid w:val="00F33B12"/>
    <w:rsid w:val="00F376AC"/>
    <w:rsid w:val="00F46611"/>
    <w:rsid w:val="00F4706B"/>
    <w:rsid w:val="00F5607A"/>
    <w:rsid w:val="00F67304"/>
    <w:rsid w:val="00F70242"/>
    <w:rsid w:val="00F71719"/>
    <w:rsid w:val="00F74237"/>
    <w:rsid w:val="00F84640"/>
    <w:rsid w:val="00F84939"/>
    <w:rsid w:val="00F9030D"/>
    <w:rsid w:val="00F90678"/>
    <w:rsid w:val="00F929C5"/>
    <w:rsid w:val="00F94793"/>
    <w:rsid w:val="00FA14AB"/>
    <w:rsid w:val="00FA2F6C"/>
    <w:rsid w:val="00FA484A"/>
    <w:rsid w:val="00FA5CD2"/>
    <w:rsid w:val="00FA609A"/>
    <w:rsid w:val="00FB1019"/>
    <w:rsid w:val="00FB382A"/>
    <w:rsid w:val="00FB5669"/>
    <w:rsid w:val="00FC0131"/>
    <w:rsid w:val="00FD3C5D"/>
    <w:rsid w:val="00FD517D"/>
    <w:rsid w:val="00FE310E"/>
    <w:rsid w:val="00FE5E99"/>
    <w:rsid w:val="00FF04E6"/>
    <w:rsid w:val="00FF1E3B"/>
    <w:rsid w:val="00FF2950"/>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9CEE5"/>
  <w15:docId w15:val="{3BB5C0EA-AA1F-4A45-B89A-201DFB2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numPr>
        <w:numId w:val="1"/>
      </w:numPr>
      <w:tabs>
        <w:tab w:val="clear" w:pos="0"/>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pPr>
      <w:keepNext/>
      <w:keepLines/>
      <w:numPr>
        <w:ilvl w:val="1"/>
        <w:numId w:val="1"/>
      </w:numPr>
      <w:tabs>
        <w:tab w:val="clear" w:pos="42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pPr>
      <w:keepNext/>
      <w:keepLines/>
      <w:numPr>
        <w:ilvl w:val="2"/>
        <w:numId w:val="1"/>
      </w:numPr>
      <w:tabs>
        <w:tab w:val="clear" w:pos="42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pPr>
      <w:keepNext/>
      <w:keepLines/>
      <w:numPr>
        <w:ilvl w:val="7"/>
        <w:numId w:val="1"/>
      </w:numPr>
      <w:tabs>
        <w:tab w:val="clear" w:pos="420"/>
        <w:tab w:val="left" w:pos="1440"/>
      </w:tabs>
      <w:spacing w:before="240" w:after="64" w:line="320" w:lineRule="auto"/>
      <w:outlineLvl w:val="7"/>
    </w:pPr>
    <w:rPr>
      <w:rFonts w:ascii="Arial" w:eastAsia="黑体" w:hAnsi="Arial"/>
      <w:sz w:val="24"/>
    </w:rPr>
  </w:style>
  <w:style w:type="paragraph" w:styleId="9">
    <w:name w:val="heading 9"/>
    <w:basedOn w:val="a0"/>
    <w:next w:val="a0"/>
    <w:link w:val="90"/>
    <w:qFormat/>
    <w:pPr>
      <w:keepNext/>
      <w:keepLines/>
      <w:numPr>
        <w:ilvl w:val="8"/>
        <w:numId w:val="1"/>
      </w:numPr>
      <w:tabs>
        <w:tab w:val="clear" w:pos="420"/>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pPr>
      <w:spacing w:before="240" w:after="60"/>
      <w:jc w:val="center"/>
      <w:outlineLvl w:val="0"/>
    </w:pPr>
    <w:rPr>
      <w:rFonts w:ascii="Cambria" w:hAnsi="Cambria"/>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qFormat/>
    <w:rPr>
      <w:color w:val="0000FF"/>
      <w:u w:val="singl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Pr>
      <w:rFonts w:ascii="Times New Roman" w:eastAsia="黑体" w:hAnsi="Times New Roman" w:cs="Times New Roman"/>
      <w:b/>
      <w:bCs/>
      <w:kern w:val="44"/>
      <w:sz w:val="32"/>
      <w:szCs w:val="32"/>
    </w:rPr>
  </w:style>
  <w:style w:type="character" w:customStyle="1" w:styleId="40">
    <w:name w:val="标题 4 字符"/>
    <w:basedOn w:val="a1"/>
    <w:link w:val="4"/>
    <w:qFormat/>
    <w:rPr>
      <w:rFonts w:ascii="Times New Roman" w:eastAsia="黑体" w:hAnsi="Times New Roman" w:cs="Times New Roman"/>
      <w:b/>
      <w:bCs/>
      <w:sz w:val="24"/>
      <w:szCs w:val="24"/>
    </w:rPr>
  </w:style>
  <w:style w:type="character" w:customStyle="1" w:styleId="20">
    <w:name w:val="标题 2 字符"/>
    <w:basedOn w:val="a1"/>
    <w:link w:val="2"/>
    <w:qFormat/>
    <w:rPr>
      <w:rFonts w:ascii="Times New Roman" w:eastAsia="黑体" w:hAnsi="Times New Roman" w:cs="Times New Roman"/>
      <w:b/>
      <w:bCs/>
      <w:sz w:val="30"/>
      <w:szCs w:val="30"/>
    </w:rPr>
  </w:style>
  <w:style w:type="character" w:customStyle="1" w:styleId="30">
    <w:name w:val="标题 3 字符"/>
    <w:basedOn w:val="a1"/>
    <w:link w:val="3"/>
    <w:qFormat/>
    <w:rPr>
      <w:rFonts w:ascii="Times New Roman" w:eastAsia="黑体" w:hAnsi="Times New Roman" w:cs="Times New Roman"/>
      <w:b/>
      <w:bCs/>
      <w:sz w:val="28"/>
      <w:szCs w:val="28"/>
    </w:rPr>
  </w:style>
  <w:style w:type="character" w:customStyle="1" w:styleId="50">
    <w:name w:val="标题 5 字符"/>
    <w:basedOn w:val="a1"/>
    <w:link w:val="5"/>
    <w:qFormat/>
    <w:rPr>
      <w:rFonts w:ascii="Times New Roman" w:eastAsia="黑体" w:hAnsi="Times New Roman" w:cs="Times New Roman"/>
      <w:b/>
      <w:bCs/>
      <w:sz w:val="24"/>
      <w:szCs w:val="28"/>
    </w:rPr>
  </w:style>
  <w:style w:type="character" w:customStyle="1" w:styleId="60">
    <w:name w:val="标题 6 字符"/>
    <w:basedOn w:val="a1"/>
    <w:link w:val="6"/>
    <w:qFormat/>
    <w:rPr>
      <w:rFonts w:ascii="Times New Roman" w:eastAsia="黑体" w:hAnsi="Times New Roman" w:cs="Times New Roman"/>
      <w:b/>
      <w:bCs/>
      <w:sz w:val="24"/>
      <w:szCs w:val="24"/>
    </w:rPr>
  </w:style>
  <w:style w:type="character" w:customStyle="1" w:styleId="70">
    <w:name w:val="标题 7 字符"/>
    <w:basedOn w:val="a1"/>
    <w:link w:val="7"/>
    <w:qFormat/>
    <w:rPr>
      <w:rFonts w:ascii="Times New Roman" w:eastAsia="宋体" w:hAnsi="Times New Roman" w:cs="Times New Roman"/>
      <w:b/>
      <w:bCs/>
      <w:sz w:val="24"/>
      <w:szCs w:val="24"/>
    </w:rPr>
  </w:style>
  <w:style w:type="character" w:customStyle="1" w:styleId="80">
    <w:name w:val="标题 8 字符"/>
    <w:basedOn w:val="a1"/>
    <w:link w:val="8"/>
    <w:qFormat/>
    <w:rPr>
      <w:rFonts w:ascii="Arial" w:eastAsia="黑体" w:hAnsi="Arial" w:cs="Times New Roman"/>
      <w:sz w:val="24"/>
      <w:szCs w:val="24"/>
    </w:rPr>
  </w:style>
  <w:style w:type="character" w:customStyle="1" w:styleId="90">
    <w:name w:val="标题 9 字符"/>
    <w:basedOn w:val="a1"/>
    <w:link w:val="9"/>
    <w:qFormat/>
    <w:rPr>
      <w:rFonts w:ascii="Arial" w:eastAsia="黑体" w:hAnsi="Arial" w:cs="Times New Roman"/>
      <w:szCs w:val="21"/>
    </w:rPr>
  </w:style>
  <w:style w:type="character" w:customStyle="1" w:styleId="af">
    <w:name w:val="标题 字符"/>
    <w:basedOn w:val="a1"/>
    <w:link w:val="ae"/>
    <w:uiPriority w:val="10"/>
    <w:qFormat/>
    <w:rPr>
      <w:rFonts w:ascii="Cambria" w:eastAsia="宋体" w:hAnsi="Cambria" w:cs="Times New Roman"/>
      <w:b/>
      <w:bCs/>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hrefs.com/" TargetMode="External"/><Relationship Id="rId13" Type="http://schemas.openxmlformats.org/officeDocument/2006/relationships/hyperlink" Target="http://localhost/id.htm" TargetMode="External"/><Relationship Id="rId18" Type="http://schemas.openxmlformats.org/officeDocument/2006/relationships/hyperlink" Target="https://www.gaoding.com/t/guoqingji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aoding.com/s/guoqingjie.html" TargetMode="External"/><Relationship Id="rId7" Type="http://schemas.openxmlformats.org/officeDocument/2006/relationships/endnotes" Target="endnotes.xml"/><Relationship Id="rId12" Type="http://schemas.openxmlformats.org/officeDocument/2006/relationships/hyperlink" Target="http://localhost/id.html" TargetMode="External"/><Relationship Id="rId17" Type="http://schemas.openxmlformats.org/officeDocument/2006/relationships/hyperlink" Target="https://www.gaoding.com/zt/259.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aoding.com/zt/guoqingjie.html" TargetMode="External"/><Relationship Id="rId20" Type="http://schemas.openxmlformats.org/officeDocument/2006/relationships/hyperlink" Target="https://www.gaoding.com/t/259-guoqingji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id"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eowhy.com/fwenog" TargetMode="External"/><Relationship Id="rId23" Type="http://schemas.openxmlformats.org/officeDocument/2006/relationships/hyperlink" Target="http://www.258.com/" TargetMode="External"/><Relationship Id="rId28" Type="http://schemas.openxmlformats.org/officeDocument/2006/relationships/theme" Target="theme/theme1.xml"/><Relationship Id="rId10" Type="http://schemas.openxmlformats.org/officeDocument/2006/relationships/hyperlink" Target="http://localhost/guonei" TargetMode="External"/><Relationship Id="rId19" Type="http://schemas.openxmlformats.org/officeDocument/2006/relationships/hyperlink" Target="https://www.gaoding.com/t/259.html" TargetMode="External"/><Relationship Id="rId4" Type="http://schemas.openxmlformats.org/officeDocument/2006/relationships/settings" Target="settings.xml"/><Relationship Id="rId9" Type="http://schemas.openxmlformats.org/officeDocument/2006/relationships/hyperlink" Target="http://localhost/guonei/" TargetMode="External"/><Relationship Id="rId14" Type="http://schemas.openxmlformats.org/officeDocument/2006/relationships/hyperlink" Target="http://localhost/id.shtml" TargetMode="External"/><Relationship Id="rId22" Type="http://schemas.openxmlformats.org/officeDocument/2006/relationships/hyperlink" Target="https://www.gaoding.com/s/259.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hai\AppData\Roaming\kingsoft\office6\templates\wps\zh_CN\&#26032;&#29256;Word&#27169;&#26495;&#25991;&#20214;.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新版Word模板文件.dotx</Template>
  <TotalTime>27</TotalTime>
  <Pages>18</Pages>
  <Words>2022</Words>
  <Characters>11530</Characters>
  <Application>Microsoft Office Word</Application>
  <DocSecurity>0</DocSecurity>
  <Lines>96</Lines>
  <Paragraphs>27</Paragraphs>
  <ScaleCrop>false</ScaleCrop>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笑看风云</dc:creator>
  <cp:lastModifiedBy>郑 炉山</cp:lastModifiedBy>
  <cp:revision>750</cp:revision>
  <dcterms:created xsi:type="dcterms:W3CDTF">2018-12-10T03:09:00Z</dcterms:created>
  <dcterms:modified xsi:type="dcterms:W3CDTF">2020-08-04T02:13:00Z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