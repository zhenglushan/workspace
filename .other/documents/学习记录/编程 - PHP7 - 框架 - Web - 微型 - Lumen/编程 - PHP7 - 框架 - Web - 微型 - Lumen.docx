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F5502" w14:textId="501B54D0" w:rsidR="006A5FD7" w:rsidRDefault="00B86051" w:rsidP="00B86051">
      <w:pPr>
        <w:pStyle w:val="1"/>
      </w:pPr>
      <w:r>
        <w:rPr>
          <w:rFonts w:hint="eastAsia"/>
        </w:rPr>
        <w:t>Lumen</w:t>
      </w:r>
      <w:r>
        <w:t xml:space="preserve"> </w:t>
      </w:r>
      <w:r>
        <w:rPr>
          <w:rFonts w:hint="eastAsia"/>
        </w:rPr>
        <w:t>框架介绍</w:t>
      </w:r>
    </w:p>
    <w:p w14:paraId="43918B0D" w14:textId="593EAD14" w:rsidR="00470B04" w:rsidRDefault="00470B04" w:rsidP="00470B04">
      <w:r>
        <w:rPr>
          <w:rFonts w:hint="eastAsia"/>
        </w:rPr>
        <w:t>Lumen</w:t>
      </w:r>
      <w:r>
        <w:rPr>
          <w:rFonts w:hint="eastAsia"/>
        </w:rPr>
        <w:t>是一个基于</w:t>
      </w:r>
      <w:r>
        <w:rPr>
          <w:rFonts w:hint="eastAsia"/>
        </w:rPr>
        <w:t>Laravel</w:t>
      </w:r>
      <w:r>
        <w:rPr>
          <w:rFonts w:hint="eastAsia"/>
        </w:rPr>
        <w:t>构建的</w:t>
      </w:r>
      <w:r w:rsidR="00C95ED1">
        <w:rPr>
          <w:rFonts w:hint="eastAsia"/>
        </w:rPr>
        <w:t>为速度而生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微框架，</w:t>
      </w:r>
      <w:r w:rsidR="002401FE">
        <w:rPr>
          <w:rFonts w:hint="eastAsia"/>
        </w:rPr>
        <w:t>一般情况下，开发</w:t>
      </w:r>
      <w:r w:rsidR="002401FE">
        <w:rPr>
          <w:rFonts w:hint="eastAsia"/>
        </w:rPr>
        <w:t>A</w:t>
      </w:r>
      <w:r w:rsidR="002401FE">
        <w:t>PI</w:t>
      </w:r>
      <w:r w:rsidR="002401FE">
        <w:rPr>
          <w:rFonts w:hint="eastAsia"/>
        </w:rPr>
        <w:t>的服务端采用</w:t>
      </w:r>
      <w:r w:rsidR="002401FE">
        <w:rPr>
          <w:rFonts w:hint="eastAsia"/>
        </w:rPr>
        <w:t>Lumen</w:t>
      </w:r>
      <w:r w:rsidR="002401FE">
        <w:rPr>
          <w:rFonts w:hint="eastAsia"/>
        </w:rPr>
        <w:t>，而开发</w:t>
      </w:r>
      <w:r w:rsidR="002401FE">
        <w:rPr>
          <w:rFonts w:hint="eastAsia"/>
        </w:rPr>
        <w:t>Web</w:t>
      </w:r>
      <w:r w:rsidR="002401FE">
        <w:rPr>
          <w:rFonts w:hint="eastAsia"/>
        </w:rPr>
        <w:t>页面则采用</w:t>
      </w:r>
      <w:r w:rsidR="002401FE">
        <w:rPr>
          <w:rFonts w:hint="eastAsia"/>
        </w:rPr>
        <w:t>Laravel</w:t>
      </w:r>
      <w:r w:rsidR="002401FE">
        <w:rPr>
          <w:rFonts w:hint="eastAsia"/>
        </w:rPr>
        <w:t>。</w:t>
      </w:r>
    </w:p>
    <w:p w14:paraId="5482CD4D" w14:textId="555687BB" w:rsidR="00904DFB" w:rsidRDefault="00904DFB" w:rsidP="00470B04"/>
    <w:p w14:paraId="73A1F6C2" w14:textId="2D85CD7C" w:rsidR="00904DFB" w:rsidRDefault="00904DFB" w:rsidP="00470B04">
      <w:r>
        <w:rPr>
          <w:rFonts w:hint="eastAsia"/>
        </w:rPr>
        <w:t>总之</w:t>
      </w:r>
      <w:r>
        <w:rPr>
          <w:rFonts w:hint="eastAsia"/>
        </w:rPr>
        <w:t>Lumen</w:t>
      </w:r>
      <w:r>
        <w:rPr>
          <w:rFonts w:hint="eastAsia"/>
        </w:rPr>
        <w:t>就是</w:t>
      </w:r>
      <w:r>
        <w:rPr>
          <w:rFonts w:hint="eastAsia"/>
        </w:rPr>
        <w:t>Laravel</w:t>
      </w:r>
      <w:r>
        <w:rPr>
          <w:rFonts w:hint="eastAsia"/>
        </w:rPr>
        <w:t>的精简版本，我们可以去掉</w:t>
      </w:r>
      <w:r>
        <w:rPr>
          <w:rFonts w:hint="eastAsia"/>
        </w:rPr>
        <w:t>Laravel</w:t>
      </w:r>
      <w:r>
        <w:rPr>
          <w:rFonts w:hint="eastAsia"/>
        </w:rPr>
        <w:t>的一些组件而变成</w:t>
      </w:r>
      <w:r>
        <w:rPr>
          <w:rFonts w:hint="eastAsia"/>
        </w:rPr>
        <w:t>Lumen</w:t>
      </w:r>
      <w:r>
        <w:rPr>
          <w:rFonts w:hint="eastAsia"/>
        </w:rPr>
        <w:t>，</w:t>
      </w:r>
      <w:r w:rsidR="00C84DA5">
        <w:rPr>
          <w:rFonts w:hint="eastAsia"/>
        </w:rPr>
        <w:t>也可以给</w:t>
      </w:r>
      <w:r w:rsidR="00C84DA5">
        <w:rPr>
          <w:rFonts w:hint="eastAsia"/>
        </w:rPr>
        <w:t>Lumen</w:t>
      </w:r>
      <w:r w:rsidR="00C84DA5">
        <w:rPr>
          <w:rFonts w:hint="eastAsia"/>
        </w:rPr>
        <w:t>添加一些组件升级为</w:t>
      </w:r>
      <w:r w:rsidR="00C84DA5">
        <w:rPr>
          <w:rFonts w:hint="eastAsia"/>
        </w:rPr>
        <w:t>Laravel</w:t>
      </w:r>
      <w:r w:rsidR="00C84DA5">
        <w:rPr>
          <w:rFonts w:hint="eastAsia"/>
        </w:rPr>
        <w:t>。</w:t>
      </w:r>
    </w:p>
    <w:p w14:paraId="74ED7962" w14:textId="77777777" w:rsidR="00904DFB" w:rsidRPr="00470B04" w:rsidRDefault="00904DFB" w:rsidP="00470B04"/>
    <w:p w14:paraId="17CFD83B" w14:textId="42047921" w:rsidR="00FB27FD" w:rsidRDefault="00FB27FD" w:rsidP="00FB27FD">
      <w:r>
        <w:rPr>
          <w:rFonts w:hint="eastAsia"/>
        </w:rPr>
        <w:t>Lumen</w:t>
      </w:r>
      <w:r>
        <w:rPr>
          <w:rFonts w:hint="eastAsia"/>
        </w:rPr>
        <w:t>官方网址：</w:t>
      </w:r>
      <w:hyperlink r:id="rId7" w:history="1">
        <w:r>
          <w:rPr>
            <w:rStyle w:val="af4"/>
          </w:rPr>
          <w:t>https://lumen.laravel.com/</w:t>
        </w:r>
      </w:hyperlink>
    </w:p>
    <w:p w14:paraId="40A7BCDB" w14:textId="502D5BDF" w:rsidR="00B63EB4" w:rsidRDefault="00B63EB4" w:rsidP="00FB27FD">
      <w:r>
        <w:rPr>
          <w:rFonts w:hint="eastAsia"/>
        </w:rPr>
        <w:t>Lumen</w:t>
      </w:r>
      <w:r>
        <w:rPr>
          <w:rFonts w:hint="eastAsia"/>
        </w:rPr>
        <w:t>官方文档：</w:t>
      </w:r>
      <w:hyperlink r:id="rId8" w:history="1">
        <w:r w:rsidRPr="00115879">
          <w:rPr>
            <w:rStyle w:val="af4"/>
          </w:rPr>
          <w:t>https://lumen.laravel.com/docs</w:t>
        </w:r>
      </w:hyperlink>
    </w:p>
    <w:p w14:paraId="421AD26A" w14:textId="77777777" w:rsidR="00770D72" w:rsidRDefault="00B86051" w:rsidP="00B86051">
      <w:r>
        <w:rPr>
          <w:rFonts w:hint="eastAsia"/>
        </w:rPr>
        <w:t>Lumen</w:t>
      </w:r>
      <w:r>
        <w:rPr>
          <w:rFonts w:hint="eastAsia"/>
        </w:rPr>
        <w:t>中文文档：</w:t>
      </w:r>
    </w:p>
    <w:p w14:paraId="6DA6B287" w14:textId="25970407" w:rsidR="00B86051" w:rsidRDefault="00AC2F4B" w:rsidP="00B86051">
      <w:hyperlink r:id="rId9" w:history="1">
        <w:r w:rsidR="00770D72" w:rsidRPr="00115879">
          <w:rPr>
            <w:rStyle w:val="af4"/>
          </w:rPr>
          <w:t>https://learnku.com/docs/lumen</w:t>
        </w:r>
      </w:hyperlink>
    </w:p>
    <w:p w14:paraId="2D8237B1" w14:textId="0C57690C" w:rsidR="00770D72" w:rsidRDefault="00AC2F4B" w:rsidP="00B86051">
      <w:hyperlink r:id="rId10" w:history="1">
        <w:r w:rsidR="00770D72" w:rsidRPr="00115879">
          <w:rPr>
            <w:rStyle w:val="af4"/>
          </w:rPr>
          <w:t>https://lumen.golaravel.com/docs/</w:t>
        </w:r>
      </w:hyperlink>
    </w:p>
    <w:p w14:paraId="759F6BD4" w14:textId="77777777" w:rsidR="00770D72" w:rsidRPr="00770D72" w:rsidRDefault="00770D72" w:rsidP="00B86051"/>
    <w:p w14:paraId="367CE0FF" w14:textId="4C71813B" w:rsidR="00B86051" w:rsidRDefault="003D5BAA" w:rsidP="003D5BAA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Lumen</w:t>
      </w:r>
    </w:p>
    <w:p w14:paraId="793D00E9" w14:textId="1B9EDF99" w:rsidR="00C124C7" w:rsidRDefault="00907887" w:rsidP="00B86051">
      <w:pPr>
        <w:rPr>
          <w:rFonts w:hint="eastAsia"/>
        </w:rPr>
      </w:pPr>
      <w:r>
        <w:rPr>
          <w:rFonts w:hint="eastAsia"/>
        </w:rPr>
        <w:t>与安装</w:t>
      </w:r>
      <w:r>
        <w:rPr>
          <w:rFonts w:hint="eastAsia"/>
        </w:rPr>
        <w:t>Laravel</w:t>
      </w:r>
      <w:r>
        <w:rPr>
          <w:rFonts w:hint="eastAsia"/>
        </w:rPr>
        <w:t>的命令格式是一样的：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2F4" w14:paraId="614A336F" w14:textId="77777777" w:rsidTr="00A032F4">
        <w:tc>
          <w:tcPr>
            <w:tcW w:w="8296" w:type="dxa"/>
          </w:tcPr>
          <w:p w14:paraId="0873E5F9" w14:textId="739B05AE" w:rsidR="00A032F4" w:rsidRDefault="00A032F4" w:rsidP="00B86051">
            <w:pPr>
              <w:rPr>
                <w:rFonts w:hint="eastAsia"/>
              </w:rPr>
            </w:pPr>
            <w:r w:rsidRPr="00A032F4">
              <w:t>composer create-project --prefer-dist laravel/lumen blog</w:t>
            </w:r>
          </w:p>
        </w:tc>
      </w:tr>
    </w:tbl>
    <w:p w14:paraId="695D5DCB" w14:textId="73AB8246" w:rsidR="00A032F4" w:rsidRDefault="00A032F4" w:rsidP="00B86051"/>
    <w:p w14:paraId="15B1A07B" w14:textId="77777777" w:rsidR="004228EB" w:rsidRPr="00B86051" w:rsidRDefault="004228EB" w:rsidP="00B86051">
      <w:pPr>
        <w:rPr>
          <w:rFonts w:hint="eastAsia"/>
        </w:rPr>
      </w:pPr>
    </w:p>
    <w:sectPr w:rsidR="004228EB" w:rsidRPr="00B8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B8EBE" w14:textId="77777777" w:rsidR="00AC2F4B" w:rsidRDefault="00AC2F4B" w:rsidP="00CC13AD">
      <w:r>
        <w:separator/>
      </w:r>
    </w:p>
  </w:endnote>
  <w:endnote w:type="continuationSeparator" w:id="0">
    <w:p w14:paraId="148A2A74" w14:textId="77777777" w:rsidR="00AC2F4B" w:rsidRDefault="00AC2F4B" w:rsidP="00C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D02C5" w14:textId="77777777" w:rsidR="00AC2F4B" w:rsidRDefault="00AC2F4B" w:rsidP="00CC13AD">
      <w:r>
        <w:separator/>
      </w:r>
    </w:p>
  </w:footnote>
  <w:footnote w:type="continuationSeparator" w:id="0">
    <w:p w14:paraId="62CF2B78" w14:textId="77777777" w:rsidR="00AC2F4B" w:rsidRDefault="00AC2F4B" w:rsidP="00CC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42E7955"/>
    <w:multiLevelType w:val="hybridMultilevel"/>
    <w:tmpl w:val="DF58B59C"/>
    <w:lvl w:ilvl="0" w:tplc="E3F49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5" w15:restartNumberingAfterBreak="0">
    <w:nsid w:val="160A2B43"/>
    <w:multiLevelType w:val="hybridMultilevel"/>
    <w:tmpl w:val="AD8C3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7522CCF"/>
    <w:multiLevelType w:val="hybridMultilevel"/>
    <w:tmpl w:val="0A4EA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53C441A">
      <w:numFmt w:val="bullet"/>
      <w:lvlText w:val="-"/>
      <w:lvlJc w:val="left"/>
      <w:pPr>
        <w:ind w:left="1200" w:hanging="360"/>
      </w:pPr>
      <w:rPr>
        <w:rFonts w:ascii="Courier New" w:eastAsia="宋体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5" w15:restartNumberingAfterBreak="0">
    <w:nsid w:val="79CC65F7"/>
    <w:multiLevelType w:val="hybridMultilevel"/>
    <w:tmpl w:val="DF8EDFE6"/>
    <w:lvl w:ilvl="0" w:tplc="40F8C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25"/>
  </w:num>
  <w:num w:numId="5">
    <w:abstractNumId w:val="15"/>
  </w:num>
  <w:num w:numId="6">
    <w:abstractNumId w:val="12"/>
  </w:num>
  <w:num w:numId="7">
    <w:abstractNumId w:val="3"/>
  </w:num>
  <w:num w:numId="8">
    <w:abstractNumId w:val="13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3"/>
  </w:num>
  <w:num w:numId="15">
    <w:abstractNumId w:val="2"/>
  </w:num>
  <w:num w:numId="16">
    <w:abstractNumId w:val="22"/>
  </w:num>
  <w:num w:numId="17">
    <w:abstractNumId w:val="6"/>
  </w:num>
  <w:num w:numId="18">
    <w:abstractNumId w:val="18"/>
  </w:num>
  <w:num w:numId="19">
    <w:abstractNumId w:val="10"/>
  </w:num>
  <w:num w:numId="20">
    <w:abstractNumId w:val="0"/>
  </w:num>
  <w:num w:numId="21">
    <w:abstractNumId w:val="5"/>
  </w:num>
  <w:num w:numId="22">
    <w:abstractNumId w:val="7"/>
  </w:num>
  <w:num w:numId="23">
    <w:abstractNumId w:val="24"/>
  </w:num>
  <w:num w:numId="24">
    <w:abstractNumId w:val="19"/>
  </w:num>
  <w:num w:numId="25">
    <w:abstractNumId w:val="14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03"/>
    <w:rsid w:val="00011F97"/>
    <w:rsid w:val="000120BD"/>
    <w:rsid w:val="00013554"/>
    <w:rsid w:val="00013DF9"/>
    <w:rsid w:val="00020164"/>
    <w:rsid w:val="00024317"/>
    <w:rsid w:val="0004463C"/>
    <w:rsid w:val="00044741"/>
    <w:rsid w:val="00046620"/>
    <w:rsid w:val="00047C05"/>
    <w:rsid w:val="00052DD6"/>
    <w:rsid w:val="0005362B"/>
    <w:rsid w:val="00053E04"/>
    <w:rsid w:val="00061D89"/>
    <w:rsid w:val="00063F82"/>
    <w:rsid w:val="000657D2"/>
    <w:rsid w:val="00066D05"/>
    <w:rsid w:val="00070B2D"/>
    <w:rsid w:val="000714D2"/>
    <w:rsid w:val="00073604"/>
    <w:rsid w:val="00073CB9"/>
    <w:rsid w:val="000745EA"/>
    <w:rsid w:val="0007666D"/>
    <w:rsid w:val="000804BA"/>
    <w:rsid w:val="0008068C"/>
    <w:rsid w:val="00080E1E"/>
    <w:rsid w:val="000856A2"/>
    <w:rsid w:val="00086816"/>
    <w:rsid w:val="00095C0A"/>
    <w:rsid w:val="00097C0D"/>
    <w:rsid w:val="000A0AF7"/>
    <w:rsid w:val="000A0C69"/>
    <w:rsid w:val="000A5B16"/>
    <w:rsid w:val="000B1707"/>
    <w:rsid w:val="000B6DE2"/>
    <w:rsid w:val="000B72AA"/>
    <w:rsid w:val="000C3819"/>
    <w:rsid w:val="000C656B"/>
    <w:rsid w:val="000C6FA7"/>
    <w:rsid w:val="000D209C"/>
    <w:rsid w:val="000D3633"/>
    <w:rsid w:val="000D5560"/>
    <w:rsid w:val="000D6E17"/>
    <w:rsid w:val="000E0E7B"/>
    <w:rsid w:val="000E13EF"/>
    <w:rsid w:val="000E45AC"/>
    <w:rsid w:val="000F07CC"/>
    <w:rsid w:val="000F345D"/>
    <w:rsid w:val="000F4D00"/>
    <w:rsid w:val="00104870"/>
    <w:rsid w:val="00105ACF"/>
    <w:rsid w:val="00106351"/>
    <w:rsid w:val="00107371"/>
    <w:rsid w:val="00110685"/>
    <w:rsid w:val="001114E4"/>
    <w:rsid w:val="00113AB1"/>
    <w:rsid w:val="001141DB"/>
    <w:rsid w:val="00121FE9"/>
    <w:rsid w:val="0012264B"/>
    <w:rsid w:val="00127D4B"/>
    <w:rsid w:val="00134EB3"/>
    <w:rsid w:val="00136CC1"/>
    <w:rsid w:val="00150804"/>
    <w:rsid w:val="001514F3"/>
    <w:rsid w:val="00151591"/>
    <w:rsid w:val="001528FE"/>
    <w:rsid w:val="00157127"/>
    <w:rsid w:val="00157154"/>
    <w:rsid w:val="00165419"/>
    <w:rsid w:val="00167399"/>
    <w:rsid w:val="00167EE3"/>
    <w:rsid w:val="00170C9E"/>
    <w:rsid w:val="001721F1"/>
    <w:rsid w:val="0017661B"/>
    <w:rsid w:val="00177A45"/>
    <w:rsid w:val="00177B97"/>
    <w:rsid w:val="00177E1D"/>
    <w:rsid w:val="00180091"/>
    <w:rsid w:val="00180981"/>
    <w:rsid w:val="001822C2"/>
    <w:rsid w:val="0018271F"/>
    <w:rsid w:val="00190EAF"/>
    <w:rsid w:val="001932B0"/>
    <w:rsid w:val="001933FF"/>
    <w:rsid w:val="0019372F"/>
    <w:rsid w:val="001947B8"/>
    <w:rsid w:val="001950C9"/>
    <w:rsid w:val="00195344"/>
    <w:rsid w:val="00197857"/>
    <w:rsid w:val="001A0D4A"/>
    <w:rsid w:val="001B10A8"/>
    <w:rsid w:val="001B2ECA"/>
    <w:rsid w:val="001B6548"/>
    <w:rsid w:val="001B6E3D"/>
    <w:rsid w:val="001B75EA"/>
    <w:rsid w:val="001C2AFD"/>
    <w:rsid w:val="001C31DE"/>
    <w:rsid w:val="001C45A7"/>
    <w:rsid w:val="001C7E07"/>
    <w:rsid w:val="001D1301"/>
    <w:rsid w:val="001D13C4"/>
    <w:rsid w:val="001D1DC2"/>
    <w:rsid w:val="001D2820"/>
    <w:rsid w:val="001D38FE"/>
    <w:rsid w:val="001D3F33"/>
    <w:rsid w:val="001D477D"/>
    <w:rsid w:val="001D4AB0"/>
    <w:rsid w:val="001D58B1"/>
    <w:rsid w:val="001D6EC9"/>
    <w:rsid w:val="001D7B5A"/>
    <w:rsid w:val="001E309B"/>
    <w:rsid w:val="001E427E"/>
    <w:rsid w:val="001E442B"/>
    <w:rsid w:val="001E7093"/>
    <w:rsid w:val="001E74EF"/>
    <w:rsid w:val="001E772D"/>
    <w:rsid w:val="001F4E2C"/>
    <w:rsid w:val="001F7D80"/>
    <w:rsid w:val="001F7F26"/>
    <w:rsid w:val="0020027D"/>
    <w:rsid w:val="00207F48"/>
    <w:rsid w:val="00213690"/>
    <w:rsid w:val="00214DE2"/>
    <w:rsid w:val="002217FD"/>
    <w:rsid w:val="00223681"/>
    <w:rsid w:val="00225299"/>
    <w:rsid w:val="00227310"/>
    <w:rsid w:val="002304A1"/>
    <w:rsid w:val="00230652"/>
    <w:rsid w:val="00233407"/>
    <w:rsid w:val="00234383"/>
    <w:rsid w:val="002361C5"/>
    <w:rsid w:val="002401FE"/>
    <w:rsid w:val="002402DD"/>
    <w:rsid w:val="00240A13"/>
    <w:rsid w:val="00241480"/>
    <w:rsid w:val="00241A84"/>
    <w:rsid w:val="00242AC0"/>
    <w:rsid w:val="002437B8"/>
    <w:rsid w:val="002447C5"/>
    <w:rsid w:val="002459F0"/>
    <w:rsid w:val="00246627"/>
    <w:rsid w:val="002476C4"/>
    <w:rsid w:val="00247F5C"/>
    <w:rsid w:val="002548D4"/>
    <w:rsid w:val="00254F29"/>
    <w:rsid w:val="00260ADE"/>
    <w:rsid w:val="00272DDC"/>
    <w:rsid w:val="00274665"/>
    <w:rsid w:val="00274C33"/>
    <w:rsid w:val="00275895"/>
    <w:rsid w:val="00276E36"/>
    <w:rsid w:val="00277C6F"/>
    <w:rsid w:val="00287B27"/>
    <w:rsid w:val="00291459"/>
    <w:rsid w:val="002919BE"/>
    <w:rsid w:val="00294A4A"/>
    <w:rsid w:val="00296316"/>
    <w:rsid w:val="00296B2B"/>
    <w:rsid w:val="002A3042"/>
    <w:rsid w:val="002A69D9"/>
    <w:rsid w:val="002A7AD6"/>
    <w:rsid w:val="002B004E"/>
    <w:rsid w:val="002B0A99"/>
    <w:rsid w:val="002B69D9"/>
    <w:rsid w:val="002C2348"/>
    <w:rsid w:val="002D2724"/>
    <w:rsid w:val="002D32F8"/>
    <w:rsid w:val="002D3F57"/>
    <w:rsid w:val="002D41B7"/>
    <w:rsid w:val="002D77B4"/>
    <w:rsid w:val="002E30F0"/>
    <w:rsid w:val="002E6A3F"/>
    <w:rsid w:val="002F2103"/>
    <w:rsid w:val="002F21F1"/>
    <w:rsid w:val="002F2E1A"/>
    <w:rsid w:val="002F6792"/>
    <w:rsid w:val="00302F52"/>
    <w:rsid w:val="00305A5D"/>
    <w:rsid w:val="0030683D"/>
    <w:rsid w:val="003167B2"/>
    <w:rsid w:val="003200F9"/>
    <w:rsid w:val="00321963"/>
    <w:rsid w:val="003220D2"/>
    <w:rsid w:val="003239DB"/>
    <w:rsid w:val="00337563"/>
    <w:rsid w:val="00340618"/>
    <w:rsid w:val="0034635F"/>
    <w:rsid w:val="003501BA"/>
    <w:rsid w:val="00353E97"/>
    <w:rsid w:val="003545E6"/>
    <w:rsid w:val="003574F4"/>
    <w:rsid w:val="003651EF"/>
    <w:rsid w:val="00365E44"/>
    <w:rsid w:val="00371F88"/>
    <w:rsid w:val="00377AF5"/>
    <w:rsid w:val="0038009B"/>
    <w:rsid w:val="0038055A"/>
    <w:rsid w:val="00383830"/>
    <w:rsid w:val="0039146C"/>
    <w:rsid w:val="00391817"/>
    <w:rsid w:val="003945CF"/>
    <w:rsid w:val="003A1B5F"/>
    <w:rsid w:val="003B02DE"/>
    <w:rsid w:val="003B04EE"/>
    <w:rsid w:val="003B44E8"/>
    <w:rsid w:val="003B4904"/>
    <w:rsid w:val="003B58C9"/>
    <w:rsid w:val="003C0E46"/>
    <w:rsid w:val="003C1041"/>
    <w:rsid w:val="003C35D0"/>
    <w:rsid w:val="003C3D7E"/>
    <w:rsid w:val="003D5BAA"/>
    <w:rsid w:val="003D5F10"/>
    <w:rsid w:val="003E15FC"/>
    <w:rsid w:val="003E70C4"/>
    <w:rsid w:val="003F1EB8"/>
    <w:rsid w:val="003F267F"/>
    <w:rsid w:val="003F6234"/>
    <w:rsid w:val="003F7614"/>
    <w:rsid w:val="00400D00"/>
    <w:rsid w:val="00401C30"/>
    <w:rsid w:val="00401EB7"/>
    <w:rsid w:val="00401FB7"/>
    <w:rsid w:val="0040219E"/>
    <w:rsid w:val="00405B46"/>
    <w:rsid w:val="00406662"/>
    <w:rsid w:val="004106AB"/>
    <w:rsid w:val="004132D0"/>
    <w:rsid w:val="00413C5D"/>
    <w:rsid w:val="00417CA3"/>
    <w:rsid w:val="004228EB"/>
    <w:rsid w:val="00427B1C"/>
    <w:rsid w:val="00431881"/>
    <w:rsid w:val="00431A28"/>
    <w:rsid w:val="0043201A"/>
    <w:rsid w:val="004320B2"/>
    <w:rsid w:val="00432715"/>
    <w:rsid w:val="004327C4"/>
    <w:rsid w:val="00434DE1"/>
    <w:rsid w:val="00437A50"/>
    <w:rsid w:val="00440C3E"/>
    <w:rsid w:val="00444F4E"/>
    <w:rsid w:val="00446C9F"/>
    <w:rsid w:val="00450024"/>
    <w:rsid w:val="004524E7"/>
    <w:rsid w:val="0045320C"/>
    <w:rsid w:val="00453FB8"/>
    <w:rsid w:val="00454207"/>
    <w:rsid w:val="00455D2C"/>
    <w:rsid w:val="0045623C"/>
    <w:rsid w:val="0046058C"/>
    <w:rsid w:val="00463512"/>
    <w:rsid w:val="00463A68"/>
    <w:rsid w:val="004656E1"/>
    <w:rsid w:val="004672EB"/>
    <w:rsid w:val="004707A9"/>
    <w:rsid w:val="00470B04"/>
    <w:rsid w:val="004736B2"/>
    <w:rsid w:val="004758C7"/>
    <w:rsid w:val="0048324A"/>
    <w:rsid w:val="00486F61"/>
    <w:rsid w:val="004879E3"/>
    <w:rsid w:val="00490735"/>
    <w:rsid w:val="00497BDB"/>
    <w:rsid w:val="004A1761"/>
    <w:rsid w:val="004A436B"/>
    <w:rsid w:val="004A73EA"/>
    <w:rsid w:val="004B0E68"/>
    <w:rsid w:val="004B57F8"/>
    <w:rsid w:val="004C001A"/>
    <w:rsid w:val="004C39DD"/>
    <w:rsid w:val="004C7248"/>
    <w:rsid w:val="004D1F3E"/>
    <w:rsid w:val="004D2A1F"/>
    <w:rsid w:val="004D2DB6"/>
    <w:rsid w:val="004D67CD"/>
    <w:rsid w:val="004E0923"/>
    <w:rsid w:val="004E0DA0"/>
    <w:rsid w:val="004E36C4"/>
    <w:rsid w:val="004E74E0"/>
    <w:rsid w:val="004F19CB"/>
    <w:rsid w:val="004F43C0"/>
    <w:rsid w:val="004F4F0E"/>
    <w:rsid w:val="004F50DC"/>
    <w:rsid w:val="005068CB"/>
    <w:rsid w:val="00513E66"/>
    <w:rsid w:val="00514CC4"/>
    <w:rsid w:val="00517806"/>
    <w:rsid w:val="00520624"/>
    <w:rsid w:val="005253E1"/>
    <w:rsid w:val="00532610"/>
    <w:rsid w:val="005336D7"/>
    <w:rsid w:val="00533C12"/>
    <w:rsid w:val="0053795A"/>
    <w:rsid w:val="00540A5D"/>
    <w:rsid w:val="00542540"/>
    <w:rsid w:val="00555C8F"/>
    <w:rsid w:val="005630F9"/>
    <w:rsid w:val="00564BFB"/>
    <w:rsid w:val="0056513A"/>
    <w:rsid w:val="005747AC"/>
    <w:rsid w:val="005809DF"/>
    <w:rsid w:val="00583C56"/>
    <w:rsid w:val="005844C4"/>
    <w:rsid w:val="00590069"/>
    <w:rsid w:val="005924FB"/>
    <w:rsid w:val="005930AA"/>
    <w:rsid w:val="00594C41"/>
    <w:rsid w:val="00595DCA"/>
    <w:rsid w:val="005966AF"/>
    <w:rsid w:val="00597CFA"/>
    <w:rsid w:val="005B20F2"/>
    <w:rsid w:val="005B3D6F"/>
    <w:rsid w:val="005B7018"/>
    <w:rsid w:val="005C5637"/>
    <w:rsid w:val="005C6CF4"/>
    <w:rsid w:val="005C730A"/>
    <w:rsid w:val="005C7CF1"/>
    <w:rsid w:val="005D139D"/>
    <w:rsid w:val="005D17E0"/>
    <w:rsid w:val="005D2B3D"/>
    <w:rsid w:val="005D3003"/>
    <w:rsid w:val="005D3F83"/>
    <w:rsid w:val="005D6E7B"/>
    <w:rsid w:val="005D723A"/>
    <w:rsid w:val="005E0454"/>
    <w:rsid w:val="005E11F0"/>
    <w:rsid w:val="005E1254"/>
    <w:rsid w:val="005E4475"/>
    <w:rsid w:val="005E4621"/>
    <w:rsid w:val="005E5A4D"/>
    <w:rsid w:val="005F12E0"/>
    <w:rsid w:val="005F4D81"/>
    <w:rsid w:val="005F5B9D"/>
    <w:rsid w:val="005F74BE"/>
    <w:rsid w:val="00601E2D"/>
    <w:rsid w:val="0060351B"/>
    <w:rsid w:val="006042AE"/>
    <w:rsid w:val="00606A51"/>
    <w:rsid w:val="006074DB"/>
    <w:rsid w:val="00610B58"/>
    <w:rsid w:val="006141C2"/>
    <w:rsid w:val="00620BD4"/>
    <w:rsid w:val="00626878"/>
    <w:rsid w:val="0062721F"/>
    <w:rsid w:val="006364CC"/>
    <w:rsid w:val="00642B33"/>
    <w:rsid w:val="0064445B"/>
    <w:rsid w:val="00646149"/>
    <w:rsid w:val="006530C1"/>
    <w:rsid w:val="006533DE"/>
    <w:rsid w:val="0065515B"/>
    <w:rsid w:val="00656543"/>
    <w:rsid w:val="0066182C"/>
    <w:rsid w:val="00663FBB"/>
    <w:rsid w:val="00664C3C"/>
    <w:rsid w:val="00666491"/>
    <w:rsid w:val="006677C7"/>
    <w:rsid w:val="006679B8"/>
    <w:rsid w:val="00671378"/>
    <w:rsid w:val="0067493A"/>
    <w:rsid w:val="00675A64"/>
    <w:rsid w:val="00680256"/>
    <w:rsid w:val="006832FC"/>
    <w:rsid w:val="006840F0"/>
    <w:rsid w:val="00686877"/>
    <w:rsid w:val="006903D5"/>
    <w:rsid w:val="00691BE8"/>
    <w:rsid w:val="0069648D"/>
    <w:rsid w:val="00696B0A"/>
    <w:rsid w:val="00697131"/>
    <w:rsid w:val="006A0BFA"/>
    <w:rsid w:val="006A358B"/>
    <w:rsid w:val="006A5FD7"/>
    <w:rsid w:val="006B0F9D"/>
    <w:rsid w:val="006B47CC"/>
    <w:rsid w:val="006B5792"/>
    <w:rsid w:val="006B65C7"/>
    <w:rsid w:val="006B7E16"/>
    <w:rsid w:val="006C135F"/>
    <w:rsid w:val="006C1BAF"/>
    <w:rsid w:val="006C2A73"/>
    <w:rsid w:val="006C3135"/>
    <w:rsid w:val="006C3B0F"/>
    <w:rsid w:val="006C5D29"/>
    <w:rsid w:val="006C6B7F"/>
    <w:rsid w:val="006D2DD0"/>
    <w:rsid w:val="006D5451"/>
    <w:rsid w:val="006E03BF"/>
    <w:rsid w:val="006E3CE8"/>
    <w:rsid w:val="006E5C4C"/>
    <w:rsid w:val="006E666D"/>
    <w:rsid w:val="006F0BDD"/>
    <w:rsid w:val="006F1953"/>
    <w:rsid w:val="006F22A7"/>
    <w:rsid w:val="007003FA"/>
    <w:rsid w:val="00700E8A"/>
    <w:rsid w:val="00701422"/>
    <w:rsid w:val="00701426"/>
    <w:rsid w:val="00701FFB"/>
    <w:rsid w:val="00702BD3"/>
    <w:rsid w:val="00705E18"/>
    <w:rsid w:val="00706D27"/>
    <w:rsid w:val="00711048"/>
    <w:rsid w:val="00711107"/>
    <w:rsid w:val="007262ED"/>
    <w:rsid w:val="00727CAA"/>
    <w:rsid w:val="0073029B"/>
    <w:rsid w:val="00734688"/>
    <w:rsid w:val="0073789E"/>
    <w:rsid w:val="0074517D"/>
    <w:rsid w:val="00745F6C"/>
    <w:rsid w:val="00747FF0"/>
    <w:rsid w:val="00760075"/>
    <w:rsid w:val="00763E99"/>
    <w:rsid w:val="007666A5"/>
    <w:rsid w:val="0077065B"/>
    <w:rsid w:val="00770D72"/>
    <w:rsid w:val="00773DBB"/>
    <w:rsid w:val="00775D6C"/>
    <w:rsid w:val="00776614"/>
    <w:rsid w:val="00782FA9"/>
    <w:rsid w:val="00783BC4"/>
    <w:rsid w:val="00786990"/>
    <w:rsid w:val="007872EE"/>
    <w:rsid w:val="007931C3"/>
    <w:rsid w:val="0079610E"/>
    <w:rsid w:val="007A0157"/>
    <w:rsid w:val="007A02B5"/>
    <w:rsid w:val="007A46EC"/>
    <w:rsid w:val="007A54D3"/>
    <w:rsid w:val="007A6557"/>
    <w:rsid w:val="007C16E7"/>
    <w:rsid w:val="007D7CAB"/>
    <w:rsid w:val="007E272F"/>
    <w:rsid w:val="007E281C"/>
    <w:rsid w:val="007E5B4E"/>
    <w:rsid w:val="007F20C4"/>
    <w:rsid w:val="007F25AB"/>
    <w:rsid w:val="007F4CE2"/>
    <w:rsid w:val="007F5B25"/>
    <w:rsid w:val="00803951"/>
    <w:rsid w:val="0080401E"/>
    <w:rsid w:val="00804A18"/>
    <w:rsid w:val="00815F7B"/>
    <w:rsid w:val="00816A28"/>
    <w:rsid w:val="008238AC"/>
    <w:rsid w:val="00825D58"/>
    <w:rsid w:val="00830277"/>
    <w:rsid w:val="00830666"/>
    <w:rsid w:val="00831C88"/>
    <w:rsid w:val="00837DDA"/>
    <w:rsid w:val="00843B59"/>
    <w:rsid w:val="00844048"/>
    <w:rsid w:val="008459E3"/>
    <w:rsid w:val="0084621F"/>
    <w:rsid w:val="008536EF"/>
    <w:rsid w:val="00855C43"/>
    <w:rsid w:val="00860322"/>
    <w:rsid w:val="00860611"/>
    <w:rsid w:val="00863C35"/>
    <w:rsid w:val="008659FB"/>
    <w:rsid w:val="00866E43"/>
    <w:rsid w:val="00867E77"/>
    <w:rsid w:val="00873E01"/>
    <w:rsid w:val="00876CDA"/>
    <w:rsid w:val="0088031F"/>
    <w:rsid w:val="00881BB5"/>
    <w:rsid w:val="0088413B"/>
    <w:rsid w:val="00885F24"/>
    <w:rsid w:val="00896395"/>
    <w:rsid w:val="00896EF2"/>
    <w:rsid w:val="008A3736"/>
    <w:rsid w:val="008A3AC9"/>
    <w:rsid w:val="008A3C85"/>
    <w:rsid w:val="008B089B"/>
    <w:rsid w:val="008B294D"/>
    <w:rsid w:val="008B3D54"/>
    <w:rsid w:val="008B4E38"/>
    <w:rsid w:val="008B517A"/>
    <w:rsid w:val="008D1976"/>
    <w:rsid w:val="008D1F8D"/>
    <w:rsid w:val="008D3728"/>
    <w:rsid w:val="008D4280"/>
    <w:rsid w:val="008E0B46"/>
    <w:rsid w:val="008E265A"/>
    <w:rsid w:val="008F01A9"/>
    <w:rsid w:val="008F0306"/>
    <w:rsid w:val="008F237F"/>
    <w:rsid w:val="008F35BE"/>
    <w:rsid w:val="008F36D3"/>
    <w:rsid w:val="008F52BF"/>
    <w:rsid w:val="008F7767"/>
    <w:rsid w:val="008F788D"/>
    <w:rsid w:val="00903418"/>
    <w:rsid w:val="00904C77"/>
    <w:rsid w:val="00904DFB"/>
    <w:rsid w:val="00907887"/>
    <w:rsid w:val="00911BFD"/>
    <w:rsid w:val="00912B85"/>
    <w:rsid w:val="009159DF"/>
    <w:rsid w:val="009228D6"/>
    <w:rsid w:val="009231D7"/>
    <w:rsid w:val="0092436C"/>
    <w:rsid w:val="009248D9"/>
    <w:rsid w:val="00924AE9"/>
    <w:rsid w:val="00926949"/>
    <w:rsid w:val="00931844"/>
    <w:rsid w:val="0093189C"/>
    <w:rsid w:val="00934A19"/>
    <w:rsid w:val="009379E3"/>
    <w:rsid w:val="009420F0"/>
    <w:rsid w:val="00942C01"/>
    <w:rsid w:val="00945DAF"/>
    <w:rsid w:val="00946A1A"/>
    <w:rsid w:val="00950853"/>
    <w:rsid w:val="0095112E"/>
    <w:rsid w:val="00957621"/>
    <w:rsid w:val="00957740"/>
    <w:rsid w:val="00957921"/>
    <w:rsid w:val="00966D67"/>
    <w:rsid w:val="0096755F"/>
    <w:rsid w:val="009703B3"/>
    <w:rsid w:val="00970F58"/>
    <w:rsid w:val="00971187"/>
    <w:rsid w:val="009735C1"/>
    <w:rsid w:val="009747FB"/>
    <w:rsid w:val="00975E7B"/>
    <w:rsid w:val="009871C2"/>
    <w:rsid w:val="00990441"/>
    <w:rsid w:val="00990582"/>
    <w:rsid w:val="009907D0"/>
    <w:rsid w:val="009934CF"/>
    <w:rsid w:val="00994A72"/>
    <w:rsid w:val="009A0652"/>
    <w:rsid w:val="009A2017"/>
    <w:rsid w:val="009A26B7"/>
    <w:rsid w:val="009A313A"/>
    <w:rsid w:val="009A63F1"/>
    <w:rsid w:val="009B3A7C"/>
    <w:rsid w:val="009B578E"/>
    <w:rsid w:val="009B5B8F"/>
    <w:rsid w:val="009C15CB"/>
    <w:rsid w:val="009C47F5"/>
    <w:rsid w:val="009D00EF"/>
    <w:rsid w:val="009D20A4"/>
    <w:rsid w:val="009D381C"/>
    <w:rsid w:val="009D6ABC"/>
    <w:rsid w:val="009E0578"/>
    <w:rsid w:val="009E3DA8"/>
    <w:rsid w:val="009E51F4"/>
    <w:rsid w:val="009F31BC"/>
    <w:rsid w:val="009F34AD"/>
    <w:rsid w:val="009F6B04"/>
    <w:rsid w:val="009F73EB"/>
    <w:rsid w:val="00A032F4"/>
    <w:rsid w:val="00A06614"/>
    <w:rsid w:val="00A11457"/>
    <w:rsid w:val="00A1162E"/>
    <w:rsid w:val="00A12E0E"/>
    <w:rsid w:val="00A1590D"/>
    <w:rsid w:val="00A15AFA"/>
    <w:rsid w:val="00A17814"/>
    <w:rsid w:val="00A21089"/>
    <w:rsid w:val="00A210C8"/>
    <w:rsid w:val="00A219F0"/>
    <w:rsid w:val="00A25CF1"/>
    <w:rsid w:val="00A27EF0"/>
    <w:rsid w:val="00A326BF"/>
    <w:rsid w:val="00A32797"/>
    <w:rsid w:val="00A3749C"/>
    <w:rsid w:val="00A41C91"/>
    <w:rsid w:val="00A43207"/>
    <w:rsid w:val="00A43DDD"/>
    <w:rsid w:val="00A46905"/>
    <w:rsid w:val="00A4784A"/>
    <w:rsid w:val="00A47F39"/>
    <w:rsid w:val="00A527E3"/>
    <w:rsid w:val="00A604E0"/>
    <w:rsid w:val="00A64E00"/>
    <w:rsid w:val="00A72D49"/>
    <w:rsid w:val="00A81916"/>
    <w:rsid w:val="00A81D76"/>
    <w:rsid w:val="00A86E5F"/>
    <w:rsid w:val="00A928F1"/>
    <w:rsid w:val="00A940F5"/>
    <w:rsid w:val="00A95DB6"/>
    <w:rsid w:val="00AA02C6"/>
    <w:rsid w:val="00AA05A0"/>
    <w:rsid w:val="00AA1488"/>
    <w:rsid w:val="00AA79C1"/>
    <w:rsid w:val="00AB2D79"/>
    <w:rsid w:val="00AB3A4B"/>
    <w:rsid w:val="00AB5326"/>
    <w:rsid w:val="00AB71F0"/>
    <w:rsid w:val="00AC2F4B"/>
    <w:rsid w:val="00AC48B5"/>
    <w:rsid w:val="00AC7DDB"/>
    <w:rsid w:val="00AD1A9E"/>
    <w:rsid w:val="00AD2B3B"/>
    <w:rsid w:val="00AD336B"/>
    <w:rsid w:val="00AD5125"/>
    <w:rsid w:val="00AD6E04"/>
    <w:rsid w:val="00AE225E"/>
    <w:rsid w:val="00AE62E3"/>
    <w:rsid w:val="00AF181F"/>
    <w:rsid w:val="00AF1E18"/>
    <w:rsid w:val="00AF348B"/>
    <w:rsid w:val="00B039B4"/>
    <w:rsid w:val="00B05291"/>
    <w:rsid w:val="00B0768F"/>
    <w:rsid w:val="00B07F56"/>
    <w:rsid w:val="00B10043"/>
    <w:rsid w:val="00B10A8C"/>
    <w:rsid w:val="00B1557E"/>
    <w:rsid w:val="00B24841"/>
    <w:rsid w:val="00B269D1"/>
    <w:rsid w:val="00B2759E"/>
    <w:rsid w:val="00B35CE5"/>
    <w:rsid w:val="00B35FA8"/>
    <w:rsid w:val="00B363AC"/>
    <w:rsid w:val="00B369E4"/>
    <w:rsid w:val="00B36AF6"/>
    <w:rsid w:val="00B40DA6"/>
    <w:rsid w:val="00B43889"/>
    <w:rsid w:val="00B502DB"/>
    <w:rsid w:val="00B52ABC"/>
    <w:rsid w:val="00B55762"/>
    <w:rsid w:val="00B56A42"/>
    <w:rsid w:val="00B56A8F"/>
    <w:rsid w:val="00B573E0"/>
    <w:rsid w:val="00B62687"/>
    <w:rsid w:val="00B63EB4"/>
    <w:rsid w:val="00B66D3D"/>
    <w:rsid w:val="00B70956"/>
    <w:rsid w:val="00B71A9E"/>
    <w:rsid w:val="00B760BA"/>
    <w:rsid w:val="00B77D8B"/>
    <w:rsid w:val="00B83706"/>
    <w:rsid w:val="00B8476B"/>
    <w:rsid w:val="00B84E5C"/>
    <w:rsid w:val="00B86051"/>
    <w:rsid w:val="00B90986"/>
    <w:rsid w:val="00B916EF"/>
    <w:rsid w:val="00B9613D"/>
    <w:rsid w:val="00BA2296"/>
    <w:rsid w:val="00BA22DE"/>
    <w:rsid w:val="00BA2360"/>
    <w:rsid w:val="00BB1A6E"/>
    <w:rsid w:val="00BB32FB"/>
    <w:rsid w:val="00BB5E4E"/>
    <w:rsid w:val="00BC4EAE"/>
    <w:rsid w:val="00BC679B"/>
    <w:rsid w:val="00BC75B2"/>
    <w:rsid w:val="00BD00DC"/>
    <w:rsid w:val="00BD27E4"/>
    <w:rsid w:val="00BD2D32"/>
    <w:rsid w:val="00BD3B19"/>
    <w:rsid w:val="00BD64D0"/>
    <w:rsid w:val="00BD76B2"/>
    <w:rsid w:val="00BE217A"/>
    <w:rsid w:val="00BE733A"/>
    <w:rsid w:val="00BF2703"/>
    <w:rsid w:val="00BF4918"/>
    <w:rsid w:val="00BF4FB4"/>
    <w:rsid w:val="00C05328"/>
    <w:rsid w:val="00C10AD1"/>
    <w:rsid w:val="00C10D1D"/>
    <w:rsid w:val="00C1164E"/>
    <w:rsid w:val="00C124C7"/>
    <w:rsid w:val="00C13F97"/>
    <w:rsid w:val="00C16069"/>
    <w:rsid w:val="00C23EF4"/>
    <w:rsid w:val="00C25A08"/>
    <w:rsid w:val="00C30555"/>
    <w:rsid w:val="00C31D38"/>
    <w:rsid w:val="00C32370"/>
    <w:rsid w:val="00C36272"/>
    <w:rsid w:val="00C4022E"/>
    <w:rsid w:val="00C412FF"/>
    <w:rsid w:val="00C442C3"/>
    <w:rsid w:val="00C458BE"/>
    <w:rsid w:val="00C45AC3"/>
    <w:rsid w:val="00C47B57"/>
    <w:rsid w:val="00C53AC5"/>
    <w:rsid w:val="00C57368"/>
    <w:rsid w:val="00C6174F"/>
    <w:rsid w:val="00C63D71"/>
    <w:rsid w:val="00C64CB1"/>
    <w:rsid w:val="00C67AB7"/>
    <w:rsid w:val="00C71212"/>
    <w:rsid w:val="00C729CF"/>
    <w:rsid w:val="00C72AC4"/>
    <w:rsid w:val="00C762D7"/>
    <w:rsid w:val="00C81234"/>
    <w:rsid w:val="00C81FD8"/>
    <w:rsid w:val="00C82509"/>
    <w:rsid w:val="00C84DA5"/>
    <w:rsid w:val="00C84EF6"/>
    <w:rsid w:val="00C85F78"/>
    <w:rsid w:val="00C86130"/>
    <w:rsid w:val="00C927B4"/>
    <w:rsid w:val="00C95ED1"/>
    <w:rsid w:val="00C964AC"/>
    <w:rsid w:val="00C97C12"/>
    <w:rsid w:val="00CA04D6"/>
    <w:rsid w:val="00CA2412"/>
    <w:rsid w:val="00CA49B3"/>
    <w:rsid w:val="00CA4E9D"/>
    <w:rsid w:val="00CA596F"/>
    <w:rsid w:val="00CA5E90"/>
    <w:rsid w:val="00CB0A25"/>
    <w:rsid w:val="00CB1D0D"/>
    <w:rsid w:val="00CC0757"/>
    <w:rsid w:val="00CC0E99"/>
    <w:rsid w:val="00CC0EEC"/>
    <w:rsid w:val="00CC13AD"/>
    <w:rsid w:val="00CC1FBA"/>
    <w:rsid w:val="00CC2FF1"/>
    <w:rsid w:val="00CC36C0"/>
    <w:rsid w:val="00CC45D6"/>
    <w:rsid w:val="00CC67C5"/>
    <w:rsid w:val="00CC6801"/>
    <w:rsid w:val="00CD7ED5"/>
    <w:rsid w:val="00CE65A2"/>
    <w:rsid w:val="00CE722E"/>
    <w:rsid w:val="00CF3BCF"/>
    <w:rsid w:val="00CF47A3"/>
    <w:rsid w:val="00CF4EB6"/>
    <w:rsid w:val="00CF5A81"/>
    <w:rsid w:val="00D002A1"/>
    <w:rsid w:val="00D00D76"/>
    <w:rsid w:val="00D0276E"/>
    <w:rsid w:val="00D04507"/>
    <w:rsid w:val="00D05920"/>
    <w:rsid w:val="00D10075"/>
    <w:rsid w:val="00D100D3"/>
    <w:rsid w:val="00D10C9D"/>
    <w:rsid w:val="00D14220"/>
    <w:rsid w:val="00D14EBB"/>
    <w:rsid w:val="00D2006E"/>
    <w:rsid w:val="00D21B50"/>
    <w:rsid w:val="00D22C27"/>
    <w:rsid w:val="00D22D9B"/>
    <w:rsid w:val="00D2315B"/>
    <w:rsid w:val="00D2345A"/>
    <w:rsid w:val="00D234D5"/>
    <w:rsid w:val="00D23D8E"/>
    <w:rsid w:val="00D34175"/>
    <w:rsid w:val="00D41E1D"/>
    <w:rsid w:val="00D46DCF"/>
    <w:rsid w:val="00D52984"/>
    <w:rsid w:val="00D571CB"/>
    <w:rsid w:val="00D620AB"/>
    <w:rsid w:val="00D7240B"/>
    <w:rsid w:val="00D72483"/>
    <w:rsid w:val="00D753FA"/>
    <w:rsid w:val="00D83B42"/>
    <w:rsid w:val="00D85441"/>
    <w:rsid w:val="00D869C1"/>
    <w:rsid w:val="00D875CB"/>
    <w:rsid w:val="00D93EDD"/>
    <w:rsid w:val="00D96098"/>
    <w:rsid w:val="00DA0297"/>
    <w:rsid w:val="00DA06E3"/>
    <w:rsid w:val="00DA0C34"/>
    <w:rsid w:val="00DA7918"/>
    <w:rsid w:val="00DA7EB3"/>
    <w:rsid w:val="00DB19F0"/>
    <w:rsid w:val="00DB586E"/>
    <w:rsid w:val="00DB70E6"/>
    <w:rsid w:val="00DB790A"/>
    <w:rsid w:val="00DC021F"/>
    <w:rsid w:val="00DC74EC"/>
    <w:rsid w:val="00DD0F4F"/>
    <w:rsid w:val="00DD603E"/>
    <w:rsid w:val="00DE5090"/>
    <w:rsid w:val="00DE53F3"/>
    <w:rsid w:val="00DE57BB"/>
    <w:rsid w:val="00DE6F2E"/>
    <w:rsid w:val="00DF2F7B"/>
    <w:rsid w:val="00DF3FAE"/>
    <w:rsid w:val="00DF738A"/>
    <w:rsid w:val="00E045B2"/>
    <w:rsid w:val="00E06497"/>
    <w:rsid w:val="00E06832"/>
    <w:rsid w:val="00E0759A"/>
    <w:rsid w:val="00E101C7"/>
    <w:rsid w:val="00E10E76"/>
    <w:rsid w:val="00E11615"/>
    <w:rsid w:val="00E12A1F"/>
    <w:rsid w:val="00E160AB"/>
    <w:rsid w:val="00E209FD"/>
    <w:rsid w:val="00E22FC2"/>
    <w:rsid w:val="00E231C8"/>
    <w:rsid w:val="00E26439"/>
    <w:rsid w:val="00E27B25"/>
    <w:rsid w:val="00E32F98"/>
    <w:rsid w:val="00E36A38"/>
    <w:rsid w:val="00E40AB7"/>
    <w:rsid w:val="00E42732"/>
    <w:rsid w:val="00E44F27"/>
    <w:rsid w:val="00E455B5"/>
    <w:rsid w:val="00E46E22"/>
    <w:rsid w:val="00E475B2"/>
    <w:rsid w:val="00E476B8"/>
    <w:rsid w:val="00E512A0"/>
    <w:rsid w:val="00E52773"/>
    <w:rsid w:val="00E53F28"/>
    <w:rsid w:val="00E54262"/>
    <w:rsid w:val="00E560AF"/>
    <w:rsid w:val="00E6023B"/>
    <w:rsid w:val="00E60EC9"/>
    <w:rsid w:val="00E61F49"/>
    <w:rsid w:val="00E64E00"/>
    <w:rsid w:val="00E70325"/>
    <w:rsid w:val="00E71CD5"/>
    <w:rsid w:val="00E73D88"/>
    <w:rsid w:val="00E74C8E"/>
    <w:rsid w:val="00E80983"/>
    <w:rsid w:val="00E82646"/>
    <w:rsid w:val="00E8356C"/>
    <w:rsid w:val="00E8407A"/>
    <w:rsid w:val="00E87414"/>
    <w:rsid w:val="00E9095D"/>
    <w:rsid w:val="00E91F13"/>
    <w:rsid w:val="00E93131"/>
    <w:rsid w:val="00E9354F"/>
    <w:rsid w:val="00E94C11"/>
    <w:rsid w:val="00E94D31"/>
    <w:rsid w:val="00E96256"/>
    <w:rsid w:val="00EA0CDB"/>
    <w:rsid w:val="00EA25BA"/>
    <w:rsid w:val="00EA2A21"/>
    <w:rsid w:val="00EA48F0"/>
    <w:rsid w:val="00EA4D56"/>
    <w:rsid w:val="00EB182F"/>
    <w:rsid w:val="00EB24F7"/>
    <w:rsid w:val="00EB7062"/>
    <w:rsid w:val="00EC0883"/>
    <w:rsid w:val="00EC2857"/>
    <w:rsid w:val="00EC351E"/>
    <w:rsid w:val="00EC5088"/>
    <w:rsid w:val="00EC7B63"/>
    <w:rsid w:val="00ED2081"/>
    <w:rsid w:val="00ED3709"/>
    <w:rsid w:val="00EE28AA"/>
    <w:rsid w:val="00EE3367"/>
    <w:rsid w:val="00EE451B"/>
    <w:rsid w:val="00EE7271"/>
    <w:rsid w:val="00EE7B71"/>
    <w:rsid w:val="00EF0718"/>
    <w:rsid w:val="00EF16DF"/>
    <w:rsid w:val="00EF3084"/>
    <w:rsid w:val="00EF30F1"/>
    <w:rsid w:val="00EF34BD"/>
    <w:rsid w:val="00EF36EB"/>
    <w:rsid w:val="00EF4651"/>
    <w:rsid w:val="00F00053"/>
    <w:rsid w:val="00F00615"/>
    <w:rsid w:val="00F00CD2"/>
    <w:rsid w:val="00F02643"/>
    <w:rsid w:val="00F02E7F"/>
    <w:rsid w:val="00F07DFA"/>
    <w:rsid w:val="00F13828"/>
    <w:rsid w:val="00F20B69"/>
    <w:rsid w:val="00F22F84"/>
    <w:rsid w:val="00F24CC7"/>
    <w:rsid w:val="00F27EBA"/>
    <w:rsid w:val="00F3050C"/>
    <w:rsid w:val="00F30DEB"/>
    <w:rsid w:val="00F33685"/>
    <w:rsid w:val="00F34A39"/>
    <w:rsid w:val="00F35400"/>
    <w:rsid w:val="00F429A6"/>
    <w:rsid w:val="00F43296"/>
    <w:rsid w:val="00F463B2"/>
    <w:rsid w:val="00F464AD"/>
    <w:rsid w:val="00F54B12"/>
    <w:rsid w:val="00F54F75"/>
    <w:rsid w:val="00F60A8D"/>
    <w:rsid w:val="00F71E84"/>
    <w:rsid w:val="00F75283"/>
    <w:rsid w:val="00F7550A"/>
    <w:rsid w:val="00F77362"/>
    <w:rsid w:val="00F80346"/>
    <w:rsid w:val="00F8143F"/>
    <w:rsid w:val="00F82156"/>
    <w:rsid w:val="00F83E1A"/>
    <w:rsid w:val="00F84DC2"/>
    <w:rsid w:val="00F85C54"/>
    <w:rsid w:val="00F87F01"/>
    <w:rsid w:val="00F90565"/>
    <w:rsid w:val="00F92E58"/>
    <w:rsid w:val="00F958AC"/>
    <w:rsid w:val="00F9747E"/>
    <w:rsid w:val="00FB0655"/>
    <w:rsid w:val="00FB27FD"/>
    <w:rsid w:val="00FB64E5"/>
    <w:rsid w:val="00FC24E6"/>
    <w:rsid w:val="00FC2995"/>
    <w:rsid w:val="00FC6AEB"/>
    <w:rsid w:val="00FD2661"/>
    <w:rsid w:val="00FD372A"/>
    <w:rsid w:val="00FD3756"/>
    <w:rsid w:val="00FD3F53"/>
    <w:rsid w:val="00FD5E51"/>
    <w:rsid w:val="00FE2DD0"/>
    <w:rsid w:val="00FE32AF"/>
    <w:rsid w:val="00FE3332"/>
    <w:rsid w:val="00FE5CEF"/>
    <w:rsid w:val="00FE7BDD"/>
    <w:rsid w:val="00FF0507"/>
    <w:rsid w:val="00FF0CF0"/>
    <w:rsid w:val="00FF41B0"/>
    <w:rsid w:val="00FF436E"/>
    <w:rsid w:val="00FF642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B1AE"/>
  <w15:chartTrackingRefBased/>
  <w15:docId w15:val="{9E6950A1-AEA6-4A92-A47C-43D92C6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AA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3D5BAA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3D5BAA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3D5BAA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3D5BAA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3D5BAA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3D5BAA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3D5BAA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3D5BAA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3D5BAA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3D5BA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3D5BAA"/>
  </w:style>
  <w:style w:type="character" w:customStyle="1" w:styleId="10">
    <w:name w:val="标题 1 字符"/>
    <w:basedOn w:val="a1"/>
    <w:link w:val="1"/>
    <w:qFormat/>
    <w:rsid w:val="003D5BAA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3D5BAA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3D5BAA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3D5BAA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3D5BA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0"/>
    <w:link w:val="a7"/>
    <w:qFormat/>
    <w:rsid w:val="003D5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qFormat/>
    <w:rsid w:val="003D5BAA"/>
    <w:rPr>
      <w:rFonts w:ascii="Courier New" w:eastAsia="宋体" w:hAnsi="Courier New" w:cs="Times New Roman"/>
      <w:sz w:val="18"/>
      <w:szCs w:val="18"/>
    </w:rPr>
  </w:style>
  <w:style w:type="paragraph" w:styleId="a8">
    <w:name w:val="footer"/>
    <w:basedOn w:val="a0"/>
    <w:link w:val="a9"/>
    <w:qFormat/>
    <w:rsid w:val="003D5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qFormat/>
    <w:rsid w:val="003D5BAA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3D5BAA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3D5BAA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3D5BAA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3D5BAA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3D5BAA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3D5BAA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3D5BAA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3D5BAA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3D5BAA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3D5BAA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3D5BAA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3D5BA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3D5BAA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3D5B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3D5BAA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3D5B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3D5BAA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3D5BAA"/>
    <w:rPr>
      <w:rFonts w:ascii="Courier New" w:eastAsia="宋体" w:hAnsi="Courier New" w:cs="Times New Roman"/>
      <w:b/>
      <w:bCs/>
      <w:sz w:val="32"/>
      <w:szCs w:val="32"/>
    </w:rPr>
  </w:style>
  <w:style w:type="character" w:styleId="af2">
    <w:name w:val="page number"/>
    <w:basedOn w:val="a1"/>
    <w:qFormat/>
    <w:rsid w:val="003D5BAA"/>
  </w:style>
  <w:style w:type="character" w:styleId="af3">
    <w:name w:val="FollowedHyperlink"/>
    <w:basedOn w:val="a1"/>
    <w:qFormat/>
    <w:rsid w:val="003D5BAA"/>
    <w:rPr>
      <w:color w:val="800080"/>
      <w:u w:val="single"/>
    </w:rPr>
  </w:style>
  <w:style w:type="character" w:styleId="af4">
    <w:name w:val="Hyperlink"/>
    <w:basedOn w:val="a1"/>
    <w:qFormat/>
    <w:rsid w:val="003D5BAA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3D5BAA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3D5BAA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3D5BAA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3D5BAA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3D5BAA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3D5BAA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3D5BAA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3D5BAA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3D5BAA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3D5BAA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3D5BAA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3D5BAA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B2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en.laravel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men.larave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umen.golaravel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ku.com/docs/lum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615</TotalTime>
  <Pages>1</Pages>
  <Words>88</Words>
  <Characters>508</Characters>
  <Application>Microsoft Office Word</Application>
  <DocSecurity>0</DocSecurity>
  <Lines>4</Lines>
  <Paragraphs>1</Paragraphs>
  <ScaleCrop>false</ScaleCrop>
  <Company>P R C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896</cp:revision>
  <dcterms:created xsi:type="dcterms:W3CDTF">2020-05-21T01:59:00Z</dcterms:created>
  <dcterms:modified xsi:type="dcterms:W3CDTF">2020-07-09T06:39:00Z</dcterms:modified>
</cp:coreProperties>
</file>