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6783" w14:textId="451D32AA" w:rsidR="00EA0CDB" w:rsidRDefault="00265106" w:rsidP="003574F4">
      <w:r w:rsidRPr="00265106">
        <w:rPr>
          <w:rFonts w:hint="eastAsia"/>
        </w:rPr>
        <w:t>开源中国在线</w:t>
      </w:r>
      <w:r w:rsidRPr="00265106">
        <w:rPr>
          <w:rFonts w:hint="eastAsia"/>
        </w:rPr>
        <w:t>Git</w:t>
      </w:r>
      <w:r w:rsidRPr="00265106">
        <w:rPr>
          <w:rFonts w:hint="eastAsia"/>
        </w:rPr>
        <w:t>命令学习</w:t>
      </w:r>
    </w:p>
    <w:p w14:paraId="0C2D7835" w14:textId="3C77371B" w:rsidR="00265106" w:rsidRDefault="00CA4EFD" w:rsidP="003574F4">
      <w:hyperlink r:id="rId7" w:history="1">
        <w:r w:rsidR="006874EA">
          <w:rPr>
            <w:rStyle w:val="af4"/>
          </w:rPr>
          <w:t>https://oschina.gitee.io/learn-git-branching/</w:t>
        </w:r>
      </w:hyperlink>
    </w:p>
    <w:p w14:paraId="4489DC74" w14:textId="77DB1937" w:rsidR="006874EA" w:rsidRDefault="006874EA" w:rsidP="003574F4"/>
    <w:p w14:paraId="2B635356" w14:textId="463FD84C" w:rsidR="006874EA" w:rsidRDefault="00956D93" w:rsidP="003574F4">
      <w:hyperlink r:id="rId8" w:history="1">
        <w:r w:rsidRPr="00D01E33">
          <w:rPr>
            <w:rStyle w:val="af4"/>
          </w:rPr>
          <w:t>https://www.liaoxuefeng.com/wiki/896043488029600/896067008724000</w:t>
        </w:r>
      </w:hyperlink>
    </w:p>
    <w:p w14:paraId="08BD5630" w14:textId="1C217BFF" w:rsidR="00956D93" w:rsidRDefault="00956D93" w:rsidP="003574F4"/>
    <w:p w14:paraId="4B9EADA4" w14:textId="77777777" w:rsidR="00956D93" w:rsidRPr="00956D93" w:rsidRDefault="00956D93" w:rsidP="003574F4">
      <w:pPr>
        <w:rPr>
          <w:rFonts w:hint="eastAsia"/>
        </w:rPr>
      </w:pPr>
    </w:p>
    <w:sectPr w:rsidR="00956D93" w:rsidRPr="0095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1D47A" w14:textId="77777777" w:rsidR="00CA4EFD" w:rsidRDefault="00CA4EFD" w:rsidP="007151D3">
      <w:r>
        <w:separator/>
      </w:r>
    </w:p>
  </w:endnote>
  <w:endnote w:type="continuationSeparator" w:id="0">
    <w:p w14:paraId="3D8C367D" w14:textId="77777777" w:rsidR="00CA4EFD" w:rsidRDefault="00CA4EFD" w:rsidP="0071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C4B8" w14:textId="77777777" w:rsidR="00CA4EFD" w:rsidRDefault="00CA4EFD" w:rsidP="007151D3">
      <w:r>
        <w:separator/>
      </w:r>
    </w:p>
  </w:footnote>
  <w:footnote w:type="continuationSeparator" w:id="0">
    <w:p w14:paraId="05B82A1A" w14:textId="77777777" w:rsidR="00CA4EFD" w:rsidRDefault="00CA4EFD" w:rsidP="0071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CF"/>
    <w:rsid w:val="000C6FA7"/>
    <w:rsid w:val="00127D4B"/>
    <w:rsid w:val="001E772D"/>
    <w:rsid w:val="00246627"/>
    <w:rsid w:val="00265106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874EA"/>
    <w:rsid w:val="0069648D"/>
    <w:rsid w:val="006A15CF"/>
    <w:rsid w:val="007151D3"/>
    <w:rsid w:val="007A0157"/>
    <w:rsid w:val="008536EF"/>
    <w:rsid w:val="00911BFD"/>
    <w:rsid w:val="00956D93"/>
    <w:rsid w:val="00957621"/>
    <w:rsid w:val="009735C1"/>
    <w:rsid w:val="00A11457"/>
    <w:rsid w:val="00A210C8"/>
    <w:rsid w:val="00B502DB"/>
    <w:rsid w:val="00B62687"/>
    <w:rsid w:val="00BF4FB4"/>
    <w:rsid w:val="00C47B57"/>
    <w:rsid w:val="00CA4EFD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4249"/>
  <w15:chartTrackingRefBased/>
  <w15:docId w15:val="{BD1E097A-A5DB-4F99-BDDB-239387E1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51D3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7151D3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7151D3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7151D3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7151D3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7151D3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7151D3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7151D3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7151D3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7151D3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7151D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151D3"/>
  </w:style>
  <w:style w:type="character" w:customStyle="1" w:styleId="10">
    <w:name w:val="标题 1 字符"/>
    <w:basedOn w:val="a1"/>
    <w:link w:val="1"/>
    <w:qFormat/>
    <w:rsid w:val="007151D3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7151D3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7151D3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7151D3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7151D3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7151D3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7151D3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7151D3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7151D3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7151D3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7151D3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7151D3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7151D3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7151D3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7151D3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715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7151D3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715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7151D3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7151D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7151D3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715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7151D3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7151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7151D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7151D3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7151D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7151D3"/>
  </w:style>
  <w:style w:type="character" w:styleId="af3">
    <w:name w:val="FollowedHyperlink"/>
    <w:basedOn w:val="a1"/>
    <w:qFormat/>
    <w:rsid w:val="007151D3"/>
    <w:rPr>
      <w:color w:val="800080"/>
      <w:u w:val="single"/>
    </w:rPr>
  </w:style>
  <w:style w:type="character" w:styleId="af4">
    <w:name w:val="Hyperlink"/>
    <w:basedOn w:val="a1"/>
    <w:qFormat/>
    <w:rsid w:val="007151D3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7151D3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7151D3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7151D3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7151D3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7151D3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7151D3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7151D3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7151D3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7151D3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7151D3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7151D3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7151D3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95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/896067008724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china.gitee.io/learn-git-bran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5</cp:revision>
  <dcterms:created xsi:type="dcterms:W3CDTF">2020-05-21T06:34:00Z</dcterms:created>
  <dcterms:modified xsi:type="dcterms:W3CDTF">2020-09-09T08:35:00Z</dcterms:modified>
</cp:coreProperties>
</file>