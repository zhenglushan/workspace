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A791E" w14:textId="16A45C99" w:rsidR="007B2641" w:rsidRDefault="007B2641">
      <w:pPr>
        <w:pStyle w:val="1"/>
      </w:pPr>
      <w:r>
        <w:rPr>
          <w:rFonts w:hint="eastAsia"/>
        </w:rPr>
        <w:t>站内优化</w:t>
      </w:r>
    </w:p>
    <w:p w14:paraId="15DDDAA3" w14:textId="57345833" w:rsidR="00D702F5" w:rsidRDefault="00D702F5" w:rsidP="00D702F5">
      <w:pPr>
        <w:pStyle w:val="2"/>
      </w:pPr>
      <w:r>
        <w:rPr>
          <w:rFonts w:hint="eastAsia"/>
        </w:rPr>
        <w:t>域名</w:t>
      </w:r>
    </w:p>
    <w:p w14:paraId="1951B643" w14:textId="6EC9F5E3" w:rsidR="00D702F5" w:rsidRPr="00D702F5" w:rsidRDefault="00D702F5" w:rsidP="00D702F5">
      <w:pPr>
        <w:pStyle w:val="2"/>
      </w:pPr>
      <w:r>
        <w:rPr>
          <w:rFonts w:hint="eastAsia"/>
        </w:rPr>
        <w:t>服务器</w:t>
      </w:r>
    </w:p>
    <w:p w14:paraId="00F61577" w14:textId="0E287B9D" w:rsidR="007B2641" w:rsidRDefault="007B2641" w:rsidP="007B2641">
      <w:pPr>
        <w:pStyle w:val="2"/>
      </w:pPr>
      <w:r>
        <w:t xml:space="preserve">PC </w:t>
      </w:r>
      <w:r>
        <w:rPr>
          <w:rFonts w:hint="eastAsia"/>
        </w:rPr>
        <w:t>端优化</w:t>
      </w:r>
    </w:p>
    <w:p w14:paraId="421AFCC5" w14:textId="3531A2AE" w:rsidR="00D702F5" w:rsidRDefault="00D702F5" w:rsidP="00D702F5"/>
    <w:p w14:paraId="4C3AAC60" w14:textId="01F3BD70" w:rsidR="00E80E58" w:rsidRDefault="00E80E58" w:rsidP="00D702F5"/>
    <w:p w14:paraId="511612CB" w14:textId="2109B2DE" w:rsidR="00FA79EE" w:rsidRDefault="00FA79EE" w:rsidP="00FA79EE">
      <w:pPr>
        <w:pStyle w:val="3"/>
      </w:pP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定义</w:t>
      </w:r>
    </w:p>
    <w:p w14:paraId="0C1FA25A" w14:textId="0EF430FD" w:rsidR="00AD2F5E" w:rsidRDefault="00AD2F5E" w:rsidP="00AD2F5E">
      <w:r>
        <w:rPr>
          <w:rFonts w:hint="eastAsia"/>
        </w:rPr>
        <w:t>分为英文站和中文站。</w:t>
      </w:r>
    </w:p>
    <w:p w14:paraId="49080166" w14:textId="532A7554" w:rsidR="00AD2F5E" w:rsidRDefault="00AD2F5E" w:rsidP="00AD2F5E"/>
    <w:p w14:paraId="1EE3F81A" w14:textId="2D2D262A" w:rsidR="00AD2F5E" w:rsidRDefault="00AD2F5E" w:rsidP="00AD2F5E">
      <w:r>
        <w:rPr>
          <w:rFonts w:hint="eastAsia"/>
        </w:rPr>
        <w:t>英文站，</w:t>
      </w:r>
      <w:r>
        <w:rPr>
          <w:rFonts w:hint="eastAsia"/>
        </w:rPr>
        <w:t>URL</w:t>
      </w:r>
      <w:r>
        <w:rPr>
          <w:rFonts w:hint="eastAsia"/>
        </w:rPr>
        <w:t>用英文单词，单词之间用连接线“</w:t>
      </w:r>
      <w:r>
        <w:rPr>
          <w:rFonts w:hint="eastAsia"/>
        </w:rPr>
        <w:t>-</w:t>
      </w:r>
      <w:r>
        <w:rPr>
          <w:rFonts w:hint="eastAsia"/>
        </w:rPr>
        <w:t>”来连接多个单词，比如：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4995" w14:paraId="7F6FABD0" w14:textId="77777777" w:rsidTr="00D54995">
        <w:tc>
          <w:tcPr>
            <w:tcW w:w="8296" w:type="dxa"/>
          </w:tcPr>
          <w:p w14:paraId="2D8FC46F" w14:textId="7B4831F9" w:rsidR="00D54995" w:rsidRDefault="00600542" w:rsidP="00AD2F5E">
            <w:hyperlink r:id="rId7" w:history="1">
              <w:r w:rsidR="00D54995">
                <w:rPr>
                  <w:rStyle w:val="a9"/>
                </w:rPr>
                <w:t>https://www.networksolutions.com/search-engine-optimization/index.jsp</w:t>
              </w:r>
            </w:hyperlink>
          </w:p>
        </w:tc>
      </w:tr>
    </w:tbl>
    <w:p w14:paraId="4DE7B252" w14:textId="77777777" w:rsidR="00961CE8" w:rsidRDefault="00961CE8" w:rsidP="00AD2F5E"/>
    <w:p w14:paraId="381DE529" w14:textId="6A9BA67B" w:rsidR="00AD2F5E" w:rsidRDefault="00D54995" w:rsidP="00AD2F5E">
      <w:r>
        <w:rPr>
          <w:rFonts w:hint="eastAsia"/>
        </w:rPr>
        <w:t>中文站，</w:t>
      </w:r>
      <w:r w:rsidR="00CA6EB9">
        <w:rPr>
          <w:rFonts w:hint="eastAsia"/>
        </w:rPr>
        <w:t>词语用全拼</w:t>
      </w:r>
      <w:r w:rsidR="00CB25D9">
        <w:rPr>
          <w:rFonts w:hint="eastAsia"/>
        </w:rPr>
        <w:t>（</w:t>
      </w:r>
      <w:r w:rsidR="00837CDB">
        <w:rPr>
          <w:rFonts w:hint="eastAsia"/>
        </w:rPr>
        <w:t>也可以</w:t>
      </w:r>
      <w:r w:rsidR="00CB25D9">
        <w:rPr>
          <w:rFonts w:hint="eastAsia"/>
        </w:rPr>
        <w:t>使用连接线“</w:t>
      </w:r>
      <w:r w:rsidR="00CB25D9">
        <w:rPr>
          <w:rFonts w:hint="eastAsia"/>
        </w:rPr>
        <w:t>-</w:t>
      </w:r>
      <w:r w:rsidR="00CB25D9">
        <w:rPr>
          <w:rFonts w:hint="eastAsia"/>
        </w:rPr>
        <w:t>”</w:t>
      </w:r>
      <w:r w:rsidR="00837CDB">
        <w:rPr>
          <w:rFonts w:hint="eastAsia"/>
        </w:rPr>
        <w:t>来连接每个字</w:t>
      </w:r>
      <w:r w:rsidR="00CB25D9">
        <w:rPr>
          <w:rFonts w:hint="eastAsia"/>
        </w:rPr>
        <w:t>）</w:t>
      </w:r>
      <w:r w:rsidR="00CA6EB9">
        <w:rPr>
          <w:rFonts w:hint="eastAsia"/>
        </w:rPr>
        <w:t>，其它</w:t>
      </w:r>
      <w:r w:rsidR="00A26547">
        <w:rPr>
          <w:rFonts w:hint="eastAsia"/>
        </w:rPr>
        <w:t>情况则</w:t>
      </w:r>
      <w:r w:rsidR="00CA6EB9">
        <w:rPr>
          <w:rFonts w:hint="eastAsia"/>
        </w:rPr>
        <w:t>用数字</w:t>
      </w:r>
      <w:r w:rsidR="00CA6EB9">
        <w:rPr>
          <w:rFonts w:hint="eastAsia"/>
        </w:rPr>
        <w:t>I</w:t>
      </w:r>
      <w:r w:rsidR="00CA6EB9">
        <w:t>D</w:t>
      </w:r>
      <w:r w:rsidR="00CA6EB9">
        <w:rPr>
          <w:rFonts w:hint="eastAsia"/>
        </w:rPr>
        <w:t>，如果是分页一般采用下划线“</w:t>
      </w:r>
      <w:r w:rsidR="00CA6EB9">
        <w:rPr>
          <w:rFonts w:hint="eastAsia"/>
        </w:rPr>
        <w:t>_</w:t>
      </w:r>
      <w:r w:rsidR="00CA6EB9">
        <w:rPr>
          <w:rFonts w:hint="eastAsia"/>
        </w:rPr>
        <w:t>”来连接。</w:t>
      </w:r>
    </w:p>
    <w:p w14:paraId="4A52B82E" w14:textId="77777777" w:rsidR="00FA79EE" w:rsidRPr="00FA79EE" w:rsidRDefault="00FA79EE" w:rsidP="00FA79EE"/>
    <w:p w14:paraId="2E19B85D" w14:textId="2C9FA3FD" w:rsidR="00C816DE" w:rsidRDefault="00C816DE">
      <w:pPr>
        <w:pStyle w:val="3"/>
      </w:pPr>
      <w:r>
        <w:rPr>
          <w:rFonts w:hint="eastAsia"/>
        </w:rPr>
        <w:t>网站地图</w:t>
      </w:r>
    </w:p>
    <w:p w14:paraId="0362F8E1" w14:textId="5F56D1B2" w:rsidR="001B4E43" w:rsidRDefault="001B4E43" w:rsidP="001B4E43">
      <w:r>
        <w:rPr>
          <w:rFonts w:hint="eastAsia"/>
        </w:rPr>
        <w:t>一般网站地图分成两种情况：</w:t>
      </w:r>
    </w:p>
    <w:p w14:paraId="20B78C62" w14:textId="5F288FD8" w:rsidR="002B7E52" w:rsidRDefault="002B7E52" w:rsidP="002B7E52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为搜索引擎以及用户提供一个网站内良好的导航结构。</w:t>
      </w:r>
    </w:p>
    <w:p w14:paraId="50903A7E" w14:textId="486FEBE3" w:rsidR="002B7E52" w:rsidRDefault="002B7E52" w:rsidP="002B7E52">
      <w:pPr>
        <w:pStyle w:val="a4"/>
        <w:ind w:left="360" w:firstLineChars="0" w:firstLine="0"/>
      </w:pPr>
      <w:r>
        <w:rPr>
          <w:rFonts w:hint="eastAsia"/>
        </w:rPr>
        <w:t>一般为</w:t>
      </w:r>
      <w:r w:rsidRPr="0047154B">
        <w:rPr>
          <w:rFonts w:hint="eastAsia"/>
          <w:b/>
          <w:bCs/>
        </w:rPr>
        <w:t>html</w:t>
      </w:r>
      <w:r>
        <w:rPr>
          <w:rFonts w:hint="eastAsia"/>
        </w:rPr>
        <w:t>代码格式的网站地图：</w:t>
      </w:r>
      <w:r w:rsidR="006A59FC">
        <w:rPr>
          <w:rFonts w:hint="eastAsia"/>
        </w:rPr>
        <w:t>内容</w:t>
      </w:r>
      <w:r>
        <w:rPr>
          <w:rFonts w:hint="eastAsia"/>
        </w:rPr>
        <w:t>包含两个方面，一方面是横向地图，包含频道、栏目、专题，另一方面是关键词，包含已入库的</w:t>
      </w:r>
      <w:r>
        <w:rPr>
          <w:rFonts w:hint="eastAsia"/>
        </w:rPr>
        <w:t>tag</w:t>
      </w:r>
      <w:r>
        <w:rPr>
          <w:rFonts w:hint="eastAsia"/>
        </w:rPr>
        <w:t>标签、</w:t>
      </w:r>
      <w:r>
        <w:rPr>
          <w:rFonts w:hint="eastAsia"/>
        </w:rPr>
        <w:t>search</w:t>
      </w:r>
      <w:r>
        <w:rPr>
          <w:rFonts w:hint="eastAsia"/>
        </w:rPr>
        <w:t>关键词、长尾关键词等；</w:t>
      </w:r>
      <w:r w:rsidR="006A59FC">
        <w:rPr>
          <w:rFonts w:hint="eastAsia"/>
        </w:rPr>
        <w:t>另外，</w:t>
      </w:r>
      <w:r>
        <w:rPr>
          <w:rFonts w:hint="eastAsia"/>
        </w:rPr>
        <w:t>全站每个页面都要有指向</w:t>
      </w:r>
      <w:r w:rsidRPr="004D1972">
        <w:rPr>
          <w:rFonts w:hint="eastAsia"/>
          <w:b/>
          <w:bCs/>
        </w:rPr>
        <w:t>html</w:t>
      </w:r>
      <w:r>
        <w:rPr>
          <w:rFonts w:hint="eastAsia"/>
        </w:rPr>
        <w:t>网站地图的链接。</w:t>
      </w:r>
    </w:p>
    <w:p w14:paraId="08B92EB2" w14:textId="4CFE0776" w:rsidR="00A84ACE" w:rsidRDefault="00A84ACE" w:rsidP="002B7E52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487106BE" w14:textId="63091DAD" w:rsidR="00A84ACE" w:rsidRDefault="00600542" w:rsidP="002B7E52">
      <w:pPr>
        <w:pStyle w:val="a4"/>
        <w:ind w:left="360" w:firstLineChars="0" w:firstLine="0"/>
      </w:pPr>
      <w:hyperlink r:id="rId8" w:history="1">
        <w:r w:rsidR="00A84ACE">
          <w:rPr>
            <w:rStyle w:val="a9"/>
          </w:rPr>
          <w:t>https://www.networksolutions.com/site-map/index.jsp</w:t>
        </w:r>
      </w:hyperlink>
    </w:p>
    <w:p w14:paraId="6FC472E6" w14:textId="03B42CB0" w:rsidR="00A84ACE" w:rsidRDefault="00600542" w:rsidP="002B7E52">
      <w:pPr>
        <w:pStyle w:val="a4"/>
        <w:ind w:left="360" w:firstLineChars="0" w:firstLine="0"/>
      </w:pPr>
      <w:hyperlink r:id="rId9" w:history="1">
        <w:r w:rsidR="00D2129D">
          <w:rPr>
            <w:rStyle w:val="a9"/>
          </w:rPr>
          <w:t>https://www.99.com.cn/sitemap.html</w:t>
        </w:r>
      </w:hyperlink>
    </w:p>
    <w:p w14:paraId="32231AF4" w14:textId="3E425C5F" w:rsidR="00D06F6A" w:rsidRDefault="00600542" w:rsidP="002B7E52">
      <w:pPr>
        <w:pStyle w:val="a4"/>
        <w:ind w:left="360" w:firstLineChars="0" w:firstLine="0"/>
      </w:pPr>
      <w:hyperlink r:id="rId10" w:history="1">
        <w:r w:rsidR="00D06F6A">
          <w:rPr>
            <w:rStyle w:val="a9"/>
          </w:rPr>
          <w:t>https://www.faxingzhan.com/sitemap.html</w:t>
        </w:r>
      </w:hyperlink>
    </w:p>
    <w:p w14:paraId="12DE905E" w14:textId="7F2A459C" w:rsidR="00145DEB" w:rsidRDefault="00600542" w:rsidP="002B7E52">
      <w:pPr>
        <w:pStyle w:val="a4"/>
        <w:ind w:left="360" w:firstLineChars="0" w:firstLine="0"/>
      </w:pPr>
      <w:hyperlink r:id="rId11" w:history="1">
        <w:r w:rsidR="00145DEB">
          <w:rPr>
            <w:rStyle w:val="a9"/>
          </w:rPr>
          <w:t>https://www.jia.com/help/0033.html</w:t>
        </w:r>
      </w:hyperlink>
    </w:p>
    <w:p w14:paraId="263062C0" w14:textId="1BC0DCE4" w:rsidR="00C816DE" w:rsidRDefault="00DA02B5" w:rsidP="00DA02B5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为搜索引擎抓取</w:t>
      </w:r>
      <w:r w:rsidR="00DD179D">
        <w:rPr>
          <w:rFonts w:hint="eastAsia"/>
        </w:rPr>
        <w:t>网站</w:t>
      </w:r>
      <w:r>
        <w:rPr>
          <w:rFonts w:hint="eastAsia"/>
        </w:rPr>
        <w:t>页面提供一个良好的入口。</w:t>
      </w:r>
    </w:p>
    <w:p w14:paraId="26215974" w14:textId="77777777" w:rsidR="00FB4F02" w:rsidRDefault="00DD179D" w:rsidP="00DA02B5">
      <w:pPr>
        <w:pStyle w:val="a4"/>
        <w:ind w:left="360" w:firstLineChars="0" w:firstLine="0"/>
      </w:pPr>
      <w:r>
        <w:rPr>
          <w:rFonts w:hint="eastAsia"/>
        </w:rPr>
        <w:t>一般分为</w:t>
      </w:r>
      <w:r w:rsidRPr="00711D8A">
        <w:rPr>
          <w:rFonts w:hint="eastAsia"/>
          <w:b/>
          <w:bCs/>
        </w:rPr>
        <w:t>xml</w:t>
      </w:r>
      <w:r>
        <w:rPr>
          <w:rFonts w:hint="eastAsia"/>
        </w:rPr>
        <w:t>和</w:t>
      </w:r>
      <w:r w:rsidRPr="00711D8A">
        <w:rPr>
          <w:rFonts w:hint="eastAsia"/>
          <w:b/>
          <w:bCs/>
        </w:rPr>
        <w:t>txt</w:t>
      </w:r>
      <w:r>
        <w:rPr>
          <w:rFonts w:hint="eastAsia"/>
        </w:rPr>
        <w:t>两种格式的网站地图。</w:t>
      </w:r>
    </w:p>
    <w:p w14:paraId="7DE755AB" w14:textId="7E8CEED5" w:rsidR="00DA02B5" w:rsidRDefault="00FB4F02" w:rsidP="00DA02B5">
      <w:pPr>
        <w:pStyle w:val="a4"/>
        <w:ind w:left="360" w:firstLineChars="0" w:firstLine="0"/>
      </w:pPr>
      <w:r w:rsidRPr="00FB4F02">
        <w:rPr>
          <w:rFonts w:hint="eastAsia"/>
          <w:b/>
          <w:bCs/>
        </w:rPr>
        <w:t>txt</w:t>
      </w:r>
      <w:r>
        <w:rPr>
          <w:rFonts w:hint="eastAsia"/>
        </w:rPr>
        <w:t>网站地图：每行一条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地址。</w:t>
      </w:r>
    </w:p>
    <w:p w14:paraId="5D38E7A5" w14:textId="77777777" w:rsidR="007B114E" w:rsidRDefault="00FB4F02" w:rsidP="00DA02B5">
      <w:pPr>
        <w:pStyle w:val="a4"/>
        <w:ind w:left="360" w:firstLineChars="0" w:firstLine="0"/>
      </w:pPr>
      <w:r>
        <w:rPr>
          <w:rFonts w:hint="eastAsia"/>
          <w:b/>
          <w:bCs/>
        </w:rPr>
        <w:t>xml</w:t>
      </w:r>
      <w:r>
        <w:rPr>
          <w:rFonts w:hint="eastAsia"/>
        </w:rPr>
        <w:t>网站地图：</w:t>
      </w:r>
      <w:r w:rsidR="0030183F">
        <w:rPr>
          <w:rFonts w:hint="eastAsia"/>
        </w:rPr>
        <w:t>根据格式来生成</w:t>
      </w:r>
      <w:r w:rsidR="007B114E">
        <w:rPr>
          <w:rFonts w:hint="eastAsia"/>
        </w:rPr>
        <w:t>。</w:t>
      </w:r>
    </w:p>
    <w:p w14:paraId="7FB35BF5" w14:textId="15F27D1E" w:rsidR="00FB4F02" w:rsidRDefault="007B114E" w:rsidP="00DA02B5">
      <w:pPr>
        <w:pStyle w:val="a4"/>
        <w:ind w:left="360" w:firstLineChars="0" w:firstLine="0"/>
      </w:pPr>
      <w:r w:rsidRPr="00711D8A">
        <w:rPr>
          <w:rFonts w:hint="eastAsia"/>
          <w:b/>
          <w:bCs/>
        </w:rPr>
        <w:t>xml</w:t>
      </w:r>
      <w:r>
        <w:rPr>
          <w:rFonts w:hint="eastAsia"/>
        </w:rPr>
        <w:t>和</w:t>
      </w:r>
      <w:r w:rsidRPr="00711D8A">
        <w:rPr>
          <w:rFonts w:hint="eastAsia"/>
          <w:b/>
          <w:bCs/>
        </w:rPr>
        <w:t>txt</w:t>
      </w:r>
      <w:r>
        <w:rPr>
          <w:rFonts w:hint="eastAsia"/>
        </w:rPr>
        <w:t>两种格式的网站地图的</w:t>
      </w:r>
      <w:r w:rsidR="006A0008">
        <w:rPr>
          <w:rFonts w:hint="eastAsia"/>
        </w:rPr>
        <w:t>文件大小和格式的</w:t>
      </w:r>
      <w:r w:rsidR="0030183F">
        <w:rPr>
          <w:rFonts w:hint="eastAsia"/>
        </w:rPr>
        <w:t>具体参考地址：</w:t>
      </w:r>
    </w:p>
    <w:p w14:paraId="36D55C46" w14:textId="60DB2E14" w:rsidR="00207619" w:rsidRDefault="00600542" w:rsidP="00DA02B5">
      <w:pPr>
        <w:pStyle w:val="a4"/>
        <w:ind w:left="360" w:firstLineChars="0" w:firstLine="0"/>
      </w:pPr>
      <w:hyperlink r:id="rId12" w:history="1">
        <w:r w:rsidR="006A0008">
          <w:rPr>
            <w:rStyle w:val="a9"/>
          </w:rPr>
          <w:t>https://ziyuan.baidu.com/linksubmit/index</w:t>
        </w:r>
      </w:hyperlink>
    </w:p>
    <w:p w14:paraId="5383AB80" w14:textId="4C7C633D" w:rsidR="006A0008" w:rsidRDefault="00600542" w:rsidP="00DA02B5">
      <w:pPr>
        <w:pStyle w:val="a4"/>
        <w:ind w:left="360" w:firstLineChars="0" w:firstLine="0"/>
      </w:pPr>
      <w:hyperlink r:id="rId13" w:anchor="04" w:history="1">
        <w:r w:rsidR="006A0008">
          <w:rPr>
            <w:rStyle w:val="a9"/>
          </w:rPr>
          <w:t>https://ziyuan.baidu.com/college/courseinfo?id=267&amp;page=2#04</w:t>
        </w:r>
      </w:hyperlink>
    </w:p>
    <w:p w14:paraId="7B986A55" w14:textId="2918D7A8" w:rsidR="00427B78" w:rsidRDefault="0008167C" w:rsidP="00DA02B5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3916162F" w14:textId="77777777" w:rsidR="0008167C" w:rsidRDefault="0008167C" w:rsidP="00DA02B5">
      <w:pPr>
        <w:pStyle w:val="a4"/>
        <w:ind w:left="360" w:firstLineChars="0" w:firstLine="0"/>
      </w:pPr>
    </w:p>
    <w:p w14:paraId="6DCF0A14" w14:textId="06FF9178" w:rsidR="00427B78" w:rsidRDefault="00427B78" w:rsidP="00427B78">
      <w:pPr>
        <w:pStyle w:val="4"/>
      </w:pPr>
      <w:r>
        <w:rPr>
          <w:rFonts w:hint="eastAsia"/>
        </w:rPr>
        <w:t>robots.txt</w:t>
      </w:r>
      <w:r>
        <w:t xml:space="preserve"> </w:t>
      </w:r>
      <w:r>
        <w:rPr>
          <w:rFonts w:hint="eastAsia"/>
        </w:rPr>
        <w:t>提交网站地图</w:t>
      </w:r>
    </w:p>
    <w:p w14:paraId="157C59F9" w14:textId="4A3B6B4B" w:rsidR="00427B78" w:rsidRDefault="00C36BA8" w:rsidP="00DA02B5">
      <w:pPr>
        <w:pStyle w:val="a4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robots.txt</w:t>
      </w:r>
      <w:r>
        <w:rPr>
          <w:rFonts w:hint="eastAsia"/>
        </w:rPr>
        <w:t>文件中写入网站地图链接。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36BA8" w14:paraId="2D203FD0" w14:textId="77777777" w:rsidTr="00C36BA8">
        <w:tc>
          <w:tcPr>
            <w:tcW w:w="8296" w:type="dxa"/>
          </w:tcPr>
          <w:p w14:paraId="04B401EF" w14:textId="77777777" w:rsidR="00C36BA8" w:rsidRDefault="00C36BA8" w:rsidP="00C36BA8">
            <w:pPr>
              <w:pStyle w:val="a4"/>
              <w:ind w:firstLine="400"/>
            </w:pPr>
            <w:r>
              <w:t>User-agent: *</w:t>
            </w:r>
          </w:p>
          <w:p w14:paraId="08BAE7BF" w14:textId="77777777" w:rsidR="00C36BA8" w:rsidRDefault="00C36BA8" w:rsidP="00C36BA8">
            <w:pPr>
              <w:pStyle w:val="a4"/>
              <w:ind w:firstLine="400"/>
            </w:pPr>
            <w:r>
              <w:rPr>
                <w:rFonts w:hint="eastAsia"/>
              </w:rPr>
              <w:t>……</w:t>
            </w:r>
          </w:p>
          <w:p w14:paraId="05594D87" w14:textId="77777777" w:rsidR="00C36BA8" w:rsidRDefault="00C36BA8" w:rsidP="00C36BA8">
            <w:pPr>
              <w:pStyle w:val="a4"/>
              <w:ind w:firstLine="400"/>
            </w:pPr>
            <w:r>
              <w:t>Sitemap: https://sucai.gaoding.com/sitemap/1.txt</w:t>
            </w:r>
          </w:p>
          <w:p w14:paraId="4DFFDDED" w14:textId="77777777" w:rsidR="00C36BA8" w:rsidRDefault="00C36BA8" w:rsidP="00C36BA8">
            <w:pPr>
              <w:pStyle w:val="a4"/>
              <w:ind w:firstLine="400"/>
            </w:pPr>
            <w:r>
              <w:t>Sitemap: https://sucai.gaoding.com/sitemap/2.txt</w:t>
            </w:r>
          </w:p>
          <w:p w14:paraId="1983F3EE" w14:textId="77777777" w:rsidR="00C36BA8" w:rsidRDefault="00C36BA8" w:rsidP="00C36BA8">
            <w:pPr>
              <w:pStyle w:val="a4"/>
              <w:ind w:firstLineChars="0" w:firstLine="0"/>
            </w:pPr>
            <w:r>
              <w:tab/>
            </w:r>
            <w:r>
              <w:rPr>
                <w:rFonts w:hint="eastAsia"/>
              </w:rPr>
              <w:t>……</w:t>
            </w:r>
            <w:r>
              <w:tab/>
            </w:r>
          </w:p>
          <w:p w14:paraId="4D2204D5" w14:textId="0DBF6215" w:rsidR="00C36BA8" w:rsidRDefault="00C36BA8" w:rsidP="00C36BA8">
            <w:pPr>
              <w:pStyle w:val="a4"/>
              <w:ind w:firstLineChars="0" w:firstLine="0"/>
            </w:pPr>
            <w:r>
              <w:tab/>
              <w:t>Sitemap: https://sucai.gaoding.com/sitemap/n.txt</w:t>
            </w:r>
          </w:p>
        </w:tc>
      </w:tr>
    </w:tbl>
    <w:p w14:paraId="648FE96C" w14:textId="16C6A947" w:rsidR="00C36BA8" w:rsidRPr="00C36BA8" w:rsidRDefault="00D40A33" w:rsidP="00DA02B5">
      <w:pPr>
        <w:pStyle w:val="a4"/>
        <w:ind w:left="360" w:firstLineChars="0" w:firstLine="0"/>
      </w:pPr>
      <w:r>
        <w:rPr>
          <w:rFonts w:hint="eastAsia"/>
        </w:rPr>
        <w:t>注意：在</w:t>
      </w:r>
      <w:r>
        <w:rPr>
          <w:rFonts w:hint="eastAsia"/>
        </w:rPr>
        <w:t>robots</w:t>
      </w:r>
      <w:r>
        <w:rPr>
          <w:rFonts w:hint="eastAsia"/>
        </w:rPr>
        <w:t>中</w:t>
      </w:r>
      <w:r>
        <w:rPr>
          <w:rFonts w:hint="eastAsia"/>
        </w:rPr>
        <w:t>Sitemap</w:t>
      </w:r>
      <w:r>
        <w:rPr>
          <w:rFonts w:hint="eastAsia"/>
        </w:rPr>
        <w:t>是写在最后的。</w:t>
      </w:r>
    </w:p>
    <w:p w14:paraId="4F791AA0" w14:textId="77777777" w:rsidR="00C36BA8" w:rsidRDefault="00C36BA8" w:rsidP="00DA02B5">
      <w:pPr>
        <w:pStyle w:val="a4"/>
        <w:ind w:left="360" w:firstLineChars="0" w:firstLine="0"/>
      </w:pPr>
    </w:p>
    <w:p w14:paraId="16387312" w14:textId="77777777" w:rsidR="00C36BA8" w:rsidRDefault="00C36BA8" w:rsidP="00DA02B5">
      <w:pPr>
        <w:pStyle w:val="a4"/>
        <w:ind w:left="360" w:firstLineChars="0" w:firstLine="0"/>
      </w:pPr>
    </w:p>
    <w:p w14:paraId="727E2D8D" w14:textId="77777777" w:rsidR="00B47588" w:rsidRDefault="00B47588" w:rsidP="00DA02B5">
      <w:pPr>
        <w:pStyle w:val="a4"/>
        <w:ind w:left="360" w:firstLineChars="0" w:firstLine="0"/>
      </w:pPr>
    </w:p>
    <w:p w14:paraId="5FB1799C" w14:textId="461E8691" w:rsidR="00427B78" w:rsidRDefault="00427B78" w:rsidP="00427B78">
      <w:pPr>
        <w:pStyle w:val="4"/>
      </w:pPr>
      <w:r>
        <w:rPr>
          <w:rFonts w:hint="eastAsia"/>
        </w:rPr>
        <w:t>手工提交网站地图</w:t>
      </w:r>
    </w:p>
    <w:p w14:paraId="1C1D346E" w14:textId="032ABBF9" w:rsidR="00427B78" w:rsidRDefault="006A0008" w:rsidP="00427B78">
      <w:r>
        <w:rPr>
          <w:rFonts w:hint="eastAsia"/>
        </w:rPr>
        <w:t>比如，我们在</w:t>
      </w:r>
      <w:hyperlink r:id="rId14" w:history="1">
        <w:r>
          <w:rPr>
            <w:rStyle w:val="a9"/>
          </w:rPr>
          <w:t>https://ziyuan.baidu.com/linksubmit/index</w:t>
        </w:r>
      </w:hyperlink>
      <w:r w:rsidR="0071749A">
        <w:rPr>
          <w:rFonts w:hint="eastAsia"/>
        </w:rPr>
        <w:t>进行手工提交网站地图。</w:t>
      </w:r>
    </w:p>
    <w:p w14:paraId="1979ED8A" w14:textId="759A95CF" w:rsidR="0071749A" w:rsidRDefault="0071749A" w:rsidP="00427B78"/>
    <w:p w14:paraId="46720C67" w14:textId="0844B6FC" w:rsidR="0071749A" w:rsidRPr="00427B78" w:rsidRDefault="0071749A" w:rsidP="00427B78">
      <w:r>
        <w:rPr>
          <w:rFonts w:hint="eastAsia"/>
        </w:rPr>
        <w:t>在提交的时候，如果状态显示为“</w:t>
      </w:r>
      <w:r w:rsidRPr="0071749A">
        <w:rPr>
          <w:rFonts w:hint="eastAsia"/>
          <w:b/>
          <w:bCs/>
        </w:rPr>
        <w:t>索引型不予处理</w:t>
      </w:r>
      <w:r>
        <w:rPr>
          <w:rFonts w:hint="eastAsia"/>
        </w:rPr>
        <w:t>”，则说明当前提交的索引文件里面包含了其它索引文件，也就是索引嵌套。</w:t>
      </w:r>
    </w:p>
    <w:p w14:paraId="20B076F2" w14:textId="27D7D97D" w:rsidR="00207619" w:rsidRDefault="00207619" w:rsidP="00723A27"/>
    <w:p w14:paraId="1EBF55F2" w14:textId="6CF8540E" w:rsidR="00723A27" w:rsidRPr="00C816DE" w:rsidRDefault="0071749A" w:rsidP="00723A27">
      <w:r>
        <w:rPr>
          <w:rFonts w:hint="eastAsia"/>
        </w:rPr>
        <w:t>提交索引嵌套的网站地图百度资源平台是不会处理的，需要提交的网站地图必须</w:t>
      </w:r>
      <w:r w:rsidRPr="0071749A">
        <w:rPr>
          <w:rFonts w:hint="eastAsia"/>
          <w:b/>
          <w:bCs/>
        </w:rPr>
        <w:t>是索引内容</w:t>
      </w:r>
      <w:r w:rsidRPr="0071749A">
        <w:rPr>
          <w:rFonts w:hint="eastAsia"/>
          <w:b/>
          <w:bCs/>
        </w:rPr>
        <w:t>U</w:t>
      </w:r>
      <w:r w:rsidRPr="0071749A">
        <w:rPr>
          <w:b/>
          <w:bCs/>
        </w:rPr>
        <w:t>RL</w:t>
      </w:r>
      <w:r w:rsidRPr="0071749A">
        <w:rPr>
          <w:rFonts w:hint="eastAsia"/>
          <w:b/>
          <w:bCs/>
        </w:rPr>
        <w:t>地址的网站地图</w:t>
      </w:r>
      <w:r>
        <w:rPr>
          <w:rFonts w:hint="eastAsia"/>
        </w:rPr>
        <w:t>才可以。</w:t>
      </w:r>
    </w:p>
    <w:p w14:paraId="6D2E1F7C" w14:textId="036E009A" w:rsidR="003045C3" w:rsidRDefault="003045C3">
      <w:pPr>
        <w:pStyle w:val="3"/>
      </w:pPr>
      <w:r>
        <w:rPr>
          <w:rFonts w:hint="eastAsia"/>
        </w:rPr>
        <w:t>导出链接</w:t>
      </w:r>
    </w:p>
    <w:p w14:paraId="3796AB50" w14:textId="77777777" w:rsidR="003045C3" w:rsidRPr="003045C3" w:rsidRDefault="003045C3" w:rsidP="003045C3"/>
    <w:p w14:paraId="5CBD9158" w14:textId="37C8BF02" w:rsidR="002C3A37" w:rsidRDefault="00E80E58" w:rsidP="002C3A37">
      <w:pPr>
        <w:pStyle w:val="3"/>
      </w:pPr>
      <w:r>
        <w:t xml:space="preserve">HTML </w:t>
      </w:r>
      <w:r>
        <w:rPr>
          <w:rFonts w:hint="eastAsia"/>
        </w:rPr>
        <w:t>标签</w:t>
      </w:r>
    </w:p>
    <w:p w14:paraId="2B5474E3" w14:textId="4D743745" w:rsidR="00082017" w:rsidRDefault="00F34FCA" w:rsidP="00F34FCA">
      <w:pPr>
        <w:pStyle w:val="4"/>
      </w:pPr>
      <w:r>
        <w:rPr>
          <w:rFonts w:hint="eastAsia"/>
        </w:rPr>
        <w:t>h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 xml:space="preserve">3 </w:t>
      </w:r>
      <w:r>
        <w:rPr>
          <w:rFonts w:hint="eastAsia"/>
        </w:rPr>
        <w:t>标签</w:t>
      </w:r>
    </w:p>
    <w:p w14:paraId="590972E6" w14:textId="77777777" w:rsidR="00082017" w:rsidRPr="00082017" w:rsidRDefault="00082017" w:rsidP="00082017"/>
    <w:p w14:paraId="6A2DCC16" w14:textId="14333060" w:rsidR="004D66D1" w:rsidRDefault="004D66D1" w:rsidP="00F331C6">
      <w:pPr>
        <w:pStyle w:val="4"/>
      </w:pPr>
      <w:r>
        <w:rPr>
          <w:rFonts w:hint="eastAsia"/>
        </w:rPr>
        <w:t>img</w:t>
      </w:r>
      <w:r>
        <w:t xml:space="preserve"> </w:t>
      </w:r>
      <w:r>
        <w:rPr>
          <w:rFonts w:hint="eastAsia"/>
        </w:rPr>
        <w:t>标签</w:t>
      </w:r>
    </w:p>
    <w:p w14:paraId="0AD39DE2" w14:textId="4756236A" w:rsidR="004D66D1" w:rsidRDefault="004D66D1" w:rsidP="004D66D1">
      <w:r>
        <w:rPr>
          <w:rFonts w:hint="eastAsia"/>
        </w:rPr>
        <w:t>在使用</w:t>
      </w:r>
      <w:r>
        <w:rPr>
          <w:rFonts w:hint="eastAsia"/>
        </w:rPr>
        <w:t>img</w:t>
      </w:r>
      <w:r>
        <w:rPr>
          <w:rFonts w:hint="eastAsia"/>
        </w:rPr>
        <w:t>标签的时候，</w:t>
      </w:r>
      <w:r w:rsidR="003B01F3">
        <w:rPr>
          <w:rFonts w:hint="eastAsia"/>
        </w:rPr>
        <w:t>不管文章的标题是否能完全显示，统一</w:t>
      </w:r>
      <w:r>
        <w:rPr>
          <w:rFonts w:hint="eastAsia"/>
        </w:rPr>
        <w:t>把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alt</w:t>
      </w:r>
      <w:r>
        <w:rPr>
          <w:rFonts w:hint="eastAsia"/>
        </w:rPr>
        <w:t>属性带上去，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alt</w:t>
      </w:r>
      <w:r>
        <w:rPr>
          <w:rFonts w:hint="eastAsia"/>
        </w:rPr>
        <w:t>的值为对应内容的</w:t>
      </w:r>
      <w:r w:rsidRPr="004D66D1">
        <w:rPr>
          <w:rFonts w:hint="eastAsia"/>
          <w:b/>
          <w:bCs/>
        </w:rPr>
        <w:t>标题</w:t>
      </w:r>
      <w:r>
        <w:rPr>
          <w:rFonts w:hint="eastAsia"/>
        </w:rPr>
        <w:t>。</w:t>
      </w:r>
    </w:p>
    <w:p w14:paraId="3A615B88" w14:textId="44014A8C" w:rsidR="00350FF5" w:rsidRDefault="00350FF5" w:rsidP="004D66D1"/>
    <w:p w14:paraId="0095A40C" w14:textId="56F1807A" w:rsidR="00350FF5" w:rsidRDefault="00350FF5" w:rsidP="004D66D1">
      <w:r>
        <w:rPr>
          <w:rFonts w:hint="eastAsia"/>
        </w:rPr>
        <w:t>使用方式如下：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07CF" w14:paraId="1B3F770C" w14:textId="77777777" w:rsidTr="008D07CF">
        <w:tc>
          <w:tcPr>
            <w:tcW w:w="8296" w:type="dxa"/>
          </w:tcPr>
          <w:p w14:paraId="0A1D25CA" w14:textId="2B7C4C57" w:rsidR="008D07CF" w:rsidRDefault="008D07CF" w:rsidP="004D66D1">
            <w:r>
              <w:rPr>
                <w:rFonts w:hint="eastAsia"/>
              </w:rPr>
              <w:t>&lt;</w:t>
            </w:r>
            <w:r>
              <w:t>img src=</w:t>
            </w:r>
            <w:r w:rsidR="00D83581" w:rsidRPr="00D83581">
              <w:t>""</w:t>
            </w:r>
            <w:r w:rsidR="00D83581">
              <w:t xml:space="preserve"> title=</w:t>
            </w:r>
            <w:r w:rsidR="00D83581" w:rsidRPr="00D83581">
              <w:t>""</w:t>
            </w:r>
            <w:r w:rsidR="00D83581">
              <w:t xml:space="preserve"> alt=</w:t>
            </w:r>
            <w:r w:rsidR="00D83581" w:rsidRPr="00D83581">
              <w:t>""</w:t>
            </w:r>
            <w:r w:rsidR="00D83581">
              <w:t xml:space="preserve"> </w:t>
            </w:r>
            <w:r w:rsidR="00C613B9">
              <w:rPr>
                <w:rFonts w:hint="eastAsia"/>
              </w:rPr>
              <w:t>……</w:t>
            </w:r>
          </w:p>
        </w:tc>
      </w:tr>
    </w:tbl>
    <w:p w14:paraId="1F4303F3" w14:textId="68E024B2" w:rsidR="004D66D1" w:rsidRDefault="004D66D1" w:rsidP="004D66D1">
      <w:r>
        <w:rPr>
          <w:rFonts w:hint="eastAsia"/>
        </w:rPr>
        <w:lastRenderedPageBreak/>
        <w:t>其中：</w:t>
      </w:r>
    </w:p>
    <w:p w14:paraId="79EC9DB9" w14:textId="5A182CBD" w:rsidR="004D66D1" w:rsidRDefault="004D66D1" w:rsidP="004D66D1">
      <w:r>
        <w:rPr>
          <w:rFonts w:hint="eastAsia"/>
        </w:rPr>
        <w:t>title</w:t>
      </w:r>
      <w:r>
        <w:t xml:space="preserve"> </w:t>
      </w:r>
      <w:r>
        <w:rPr>
          <w:rFonts w:hint="eastAsia"/>
        </w:rPr>
        <w:t>是给用户看的提示文字，告诉用户该内容的标题，有利于用户体验；</w:t>
      </w:r>
    </w:p>
    <w:p w14:paraId="6C7940A0" w14:textId="53A411D0" w:rsidR="004D66D1" w:rsidRDefault="004D66D1" w:rsidP="004D66D1">
      <w:r>
        <w:rPr>
          <w:rFonts w:hint="eastAsia"/>
        </w:rPr>
        <w:t>alt</w:t>
      </w:r>
      <w:r>
        <w:t xml:space="preserve"> </w:t>
      </w:r>
      <w:r>
        <w:rPr>
          <w:rFonts w:hint="eastAsia"/>
        </w:rPr>
        <w:t>是给搜索引擎看的文字，不管图片丢失不丢失，都可以告诉搜索引擎该图片所代表的内容；</w:t>
      </w:r>
    </w:p>
    <w:p w14:paraId="584C3399" w14:textId="7E646904" w:rsidR="00D97678" w:rsidRDefault="00D97678" w:rsidP="004D66D1"/>
    <w:p w14:paraId="2AB4B2EF" w14:textId="40ED8DE2" w:rsidR="00D97678" w:rsidRDefault="00D97678" w:rsidP="00D97678">
      <w:r>
        <w:rPr>
          <w:rFonts w:hint="eastAsia"/>
        </w:rPr>
        <w:t>另外，在布局的时候，</w:t>
      </w:r>
      <w:r w:rsidR="003767A7">
        <w:rPr>
          <w:rFonts w:hint="eastAsia"/>
        </w:rPr>
        <w:t>有时候</w:t>
      </w:r>
      <w:r>
        <w:rPr>
          <w:rFonts w:hint="eastAsia"/>
        </w:rPr>
        <w:t>内容的标题无法完全显示，需要截断的情况下，通过</w:t>
      </w:r>
      <w:r>
        <w:rPr>
          <w:rFonts w:hint="eastAsia"/>
        </w:rPr>
        <w:t>title</w:t>
      </w:r>
      <w:r w:rsidR="00D81FF2">
        <w:rPr>
          <w:rFonts w:hint="eastAsia"/>
        </w:rPr>
        <w:t>来提示</w:t>
      </w:r>
      <w:r>
        <w:rPr>
          <w:rFonts w:hint="eastAsia"/>
        </w:rPr>
        <w:t>显示完整标题，也有利于用户体验。</w:t>
      </w:r>
    </w:p>
    <w:p w14:paraId="419D5D35" w14:textId="77777777" w:rsidR="004D66D1" w:rsidRPr="004D66D1" w:rsidRDefault="004D66D1" w:rsidP="004D66D1"/>
    <w:p w14:paraId="462B45BD" w14:textId="1F84A0C5" w:rsidR="002C3A37" w:rsidRDefault="00791EE8" w:rsidP="00F331C6">
      <w:pPr>
        <w:pStyle w:val="4"/>
      </w:pPr>
      <w:r>
        <w:rPr>
          <w:rFonts w:hint="eastAsia"/>
        </w:rPr>
        <w:t>nofollow</w:t>
      </w:r>
      <w:r>
        <w:t xml:space="preserve"> </w:t>
      </w:r>
      <w:r>
        <w:rPr>
          <w:rFonts w:hint="eastAsia"/>
        </w:rPr>
        <w:t>标签</w:t>
      </w:r>
    </w:p>
    <w:p w14:paraId="60123C66" w14:textId="4CDAAE4C" w:rsidR="00BF1B82" w:rsidRDefault="00BF1B82" w:rsidP="00791EE8">
      <w:r>
        <w:rPr>
          <w:rFonts w:hint="eastAsia"/>
        </w:rPr>
        <w:t>使用</w:t>
      </w:r>
      <w:r>
        <w:rPr>
          <w:rFonts w:hint="eastAsia"/>
        </w:rPr>
        <w:t>nofollow</w:t>
      </w:r>
      <w:r>
        <w:rPr>
          <w:rFonts w:hint="eastAsia"/>
        </w:rPr>
        <w:t>标签的目的是控制页面权重的流向，使用方式如下：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6C0C" w14:paraId="7B872A4E" w14:textId="77777777" w:rsidTr="00B76C0C">
        <w:tc>
          <w:tcPr>
            <w:tcW w:w="8296" w:type="dxa"/>
          </w:tcPr>
          <w:p w14:paraId="6398E49C" w14:textId="3C478244" w:rsidR="00B76C0C" w:rsidRDefault="00B76C0C" w:rsidP="00791EE8">
            <w:r>
              <w:rPr>
                <w:rFonts w:hint="eastAsia"/>
              </w:rPr>
              <w:t>&lt;</w:t>
            </w:r>
            <w:r>
              <w:t>a href=</w:t>
            </w:r>
            <w:r w:rsidRPr="00D83581">
              <w:t>"</w:t>
            </w:r>
            <w:r w:rsidR="00F2628D">
              <w:t>https://www.abcdefg.com/1/2.html</w:t>
            </w:r>
            <w:r w:rsidRPr="00D83581">
              <w:t>"</w:t>
            </w:r>
            <w:r>
              <w:t xml:space="preserve"> rel=</w:t>
            </w:r>
            <w:r w:rsidRPr="00D83581">
              <w:t>"</w:t>
            </w:r>
            <w:r>
              <w:t>nofollow</w:t>
            </w:r>
            <w:r w:rsidRPr="00D83581">
              <w:t>"</w:t>
            </w:r>
            <w:r w:rsidR="00CC27A2">
              <w:t xml:space="preserve"> </w:t>
            </w:r>
            <w:r w:rsidR="00CC27A2">
              <w:rPr>
                <w:rFonts w:hint="eastAsia"/>
              </w:rPr>
              <w:t>……</w:t>
            </w:r>
          </w:p>
        </w:tc>
      </w:tr>
    </w:tbl>
    <w:p w14:paraId="7C5D7D8F" w14:textId="159E2355" w:rsidR="00BF1B82" w:rsidRDefault="00684EE7" w:rsidP="00791EE8">
      <w:r>
        <w:rPr>
          <w:rFonts w:hint="eastAsia"/>
        </w:rPr>
        <w:t>表示当前页面不给</w:t>
      </w:r>
      <w:hyperlink r:id="rId15" w:history="1">
        <w:r w:rsidRPr="005D3051">
          <w:rPr>
            <w:rStyle w:val="a9"/>
          </w:rPr>
          <w:t>https://www.abcdefg.com/1/2.html</w:t>
        </w:r>
      </w:hyperlink>
      <w:r>
        <w:rPr>
          <w:rFonts w:hint="eastAsia"/>
        </w:rPr>
        <w:t>链接传递权重。</w:t>
      </w:r>
    </w:p>
    <w:p w14:paraId="4C27BD2A" w14:textId="2B90C6D5" w:rsidR="00684EE7" w:rsidRDefault="00684EE7" w:rsidP="00791EE8"/>
    <w:p w14:paraId="6C28934C" w14:textId="05280A41" w:rsidR="00684EE7" w:rsidRDefault="00684EE7" w:rsidP="00791EE8">
      <w:r>
        <w:rPr>
          <w:rFonts w:hint="eastAsia"/>
        </w:rPr>
        <w:t>什么时候使用</w:t>
      </w:r>
      <w:r>
        <w:rPr>
          <w:rFonts w:hint="eastAsia"/>
        </w:rPr>
        <w:t>nofollow</w:t>
      </w:r>
      <w:r>
        <w:rPr>
          <w:rFonts w:hint="eastAsia"/>
        </w:rPr>
        <w:t>标签呢？</w:t>
      </w:r>
      <w:r w:rsidR="005608C5">
        <w:rPr>
          <w:rFonts w:hint="eastAsia"/>
        </w:rPr>
        <w:t>一般包含如下情况：</w:t>
      </w:r>
    </w:p>
    <w:p w14:paraId="6C1E01B4" w14:textId="70468750" w:rsidR="005608C5" w:rsidRDefault="005608C5" w:rsidP="00791EE8">
      <w:r>
        <w:rPr>
          <w:rFonts w:hint="eastAsia"/>
        </w:rPr>
        <w:t>1</w:t>
      </w:r>
      <w:r>
        <w:rPr>
          <w:rFonts w:hint="eastAsia"/>
        </w:rPr>
        <w:t>、</w:t>
      </w:r>
      <w:r w:rsidR="00461B17">
        <w:rPr>
          <w:rFonts w:hint="eastAsia"/>
        </w:rPr>
        <w:t>功能性页面的链接地址，比如：关于我们、联系我们、登陆、注册、</w:t>
      </w:r>
      <w:r w:rsidR="0063542E">
        <w:rPr>
          <w:rFonts w:hint="eastAsia"/>
        </w:rPr>
        <w:t>帮助、协议等等。</w:t>
      </w:r>
    </w:p>
    <w:p w14:paraId="2AF1012A" w14:textId="6D6AF91A" w:rsidR="00684EE7" w:rsidRPr="00F2628D" w:rsidRDefault="0063542E" w:rsidP="00791EE8">
      <w:r>
        <w:rPr>
          <w:rFonts w:hint="eastAsia"/>
        </w:rPr>
        <w:t>2</w:t>
      </w:r>
      <w:r>
        <w:rPr>
          <w:rFonts w:hint="eastAsia"/>
        </w:rPr>
        <w:t>、</w:t>
      </w:r>
      <w:r w:rsidR="007039A8">
        <w:rPr>
          <w:rFonts w:hint="eastAsia"/>
        </w:rPr>
        <w:t>在空连接地址的代码中：</w:t>
      </w:r>
      <w:r w:rsidR="004B405C" w:rsidRPr="004B405C">
        <w:rPr>
          <w:rFonts w:hint="eastAsia"/>
        </w:rPr>
        <w:t>&lt;a href="javascript:;"&gt;</w:t>
      </w:r>
      <w:r w:rsidR="004B405C" w:rsidRPr="004B405C">
        <w:rPr>
          <w:rFonts w:hint="eastAsia"/>
        </w:rPr>
        <w:t>基本元素</w:t>
      </w:r>
      <w:r w:rsidR="004B405C" w:rsidRPr="004B405C">
        <w:rPr>
          <w:rFonts w:hint="eastAsia"/>
        </w:rPr>
        <w:t>&lt;/a&gt;</w:t>
      </w:r>
    </w:p>
    <w:p w14:paraId="025EF07C" w14:textId="46E6FBEC" w:rsidR="00BF1B82" w:rsidRDefault="004B405C" w:rsidP="00791EE8">
      <w:r>
        <w:rPr>
          <w:rFonts w:hint="eastAsia"/>
        </w:rPr>
        <w:t>3</w:t>
      </w:r>
      <w:r>
        <w:rPr>
          <w:rFonts w:hint="eastAsia"/>
        </w:rPr>
        <w:t>、在所有的</w:t>
      </w:r>
      <w:r w:rsidR="0070280A">
        <w:rPr>
          <w:rFonts w:hint="eastAsia"/>
        </w:rPr>
        <w:t>分页标题相似的</w:t>
      </w:r>
      <w:r>
        <w:rPr>
          <w:rFonts w:hint="eastAsia"/>
        </w:rPr>
        <w:t>分页链接</w:t>
      </w:r>
      <w:r w:rsidR="000F6975">
        <w:rPr>
          <w:rFonts w:hint="eastAsia"/>
        </w:rPr>
        <w:t>代码中</w:t>
      </w:r>
      <w:r w:rsidR="00C724E3">
        <w:rPr>
          <w:rFonts w:hint="eastAsia"/>
        </w:rPr>
        <w:t>，如果每个分页的标题和内容都不同，则不使用。</w:t>
      </w:r>
    </w:p>
    <w:p w14:paraId="36C57868" w14:textId="77777777" w:rsidR="00791EE8" w:rsidRPr="00791EE8" w:rsidRDefault="00791EE8" w:rsidP="00791EE8"/>
    <w:p w14:paraId="64B610C9" w14:textId="6F7DBF92" w:rsidR="00E80E58" w:rsidRDefault="00F331C6" w:rsidP="00F331C6">
      <w:pPr>
        <w:pStyle w:val="4"/>
      </w:pPr>
      <w:r w:rsidRPr="00F331C6">
        <w:t>canonical</w:t>
      </w:r>
      <w:r>
        <w:t xml:space="preserve"> </w:t>
      </w:r>
      <w:r>
        <w:rPr>
          <w:rFonts w:hint="eastAsia"/>
        </w:rPr>
        <w:t>标签</w:t>
      </w:r>
    </w:p>
    <w:p w14:paraId="33DDCA3C" w14:textId="14E2DD1C" w:rsidR="00F331C6" w:rsidRDefault="00F331C6" w:rsidP="00F331C6">
      <w:r>
        <w:rPr>
          <w:rFonts w:hint="eastAsia"/>
        </w:rPr>
        <w:t>示例代码：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A6C" w14:paraId="756375B7" w14:textId="77777777" w:rsidTr="003C4A6C">
        <w:tc>
          <w:tcPr>
            <w:tcW w:w="8296" w:type="dxa"/>
          </w:tcPr>
          <w:p w14:paraId="3413C46E" w14:textId="20DFDE02" w:rsidR="003C4A6C" w:rsidRDefault="003C4A6C" w:rsidP="00F331C6">
            <w:r w:rsidRPr="003C4A6C">
              <w:t>&lt;link rel="canonical" href="https://www.baidu.com/" /&gt;</w:t>
            </w:r>
          </w:p>
        </w:tc>
      </w:tr>
      <w:tr w:rsidR="003C4A6C" w14:paraId="148640D3" w14:textId="77777777" w:rsidTr="003C4A6C">
        <w:tc>
          <w:tcPr>
            <w:tcW w:w="8296" w:type="dxa"/>
          </w:tcPr>
          <w:p w14:paraId="1B5E87A3" w14:textId="7FE1B74F" w:rsidR="003C4A6C" w:rsidRPr="003C4A6C" w:rsidRDefault="003C4A6C" w:rsidP="00F331C6">
            <w:r w:rsidRPr="003C4A6C">
              <w:t>&lt;link rel="canonical" href="https://www.google.com/" /&gt;</w:t>
            </w:r>
          </w:p>
        </w:tc>
      </w:tr>
    </w:tbl>
    <w:p w14:paraId="5E49475F" w14:textId="5DF3A825" w:rsidR="00F331C6" w:rsidRDefault="00F331C6" w:rsidP="00F331C6"/>
    <w:p w14:paraId="67868BB3" w14:textId="76A761EA" w:rsidR="002D7AAE" w:rsidRDefault="002D7AAE" w:rsidP="00F331C6">
      <w:r>
        <w:rPr>
          <w:rFonts w:hint="eastAsia"/>
        </w:rPr>
        <w:t>使用</w:t>
      </w:r>
      <w:r w:rsidRPr="003C4A6C">
        <w:t>canonical</w:t>
      </w:r>
      <w:r>
        <w:rPr>
          <w:rFonts w:hint="eastAsia"/>
        </w:rPr>
        <w:t>标签的目的就是为了告诉搜索引擎，在多个相似的页面中，哪一个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的页面是标准页面。</w:t>
      </w:r>
    </w:p>
    <w:p w14:paraId="0E644C0A" w14:textId="38C5E331" w:rsidR="002A250C" w:rsidRDefault="002A250C" w:rsidP="00F331C6"/>
    <w:p w14:paraId="1AA99430" w14:textId="619BFC20" w:rsidR="002A250C" w:rsidRDefault="002A250C" w:rsidP="00F331C6">
      <w:r w:rsidRPr="00940AC0">
        <w:rPr>
          <w:rFonts w:hint="eastAsia"/>
          <w:b/>
          <w:bCs/>
        </w:rPr>
        <w:t>相似页面</w:t>
      </w:r>
      <w:r>
        <w:rPr>
          <w:rFonts w:hint="eastAsia"/>
        </w:rPr>
        <w:t>一般是指：</w:t>
      </w:r>
    </w:p>
    <w:p w14:paraId="382441F3" w14:textId="01096FFD" w:rsidR="002A250C" w:rsidRDefault="002A250C" w:rsidP="002A250C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标题</w:t>
      </w:r>
      <w:r w:rsidR="00757E37">
        <w:rPr>
          <w:rFonts w:hint="eastAsia"/>
        </w:rPr>
        <w:t>类似</w:t>
      </w:r>
      <w:r>
        <w:rPr>
          <w:rFonts w:hint="eastAsia"/>
        </w:rPr>
        <w:t>，内容</w:t>
      </w:r>
      <w:r w:rsidR="00757E37">
        <w:rPr>
          <w:rFonts w:hint="eastAsia"/>
        </w:rPr>
        <w:t>不同</w:t>
      </w:r>
      <w:r>
        <w:rPr>
          <w:rFonts w:hint="eastAsia"/>
        </w:rPr>
        <w:t>：比如各种各样的分页，包括列表分页、内容分页、搜索结果分页、</w:t>
      </w:r>
      <w:r>
        <w:rPr>
          <w:rFonts w:hint="eastAsia"/>
        </w:rPr>
        <w:t>Tag</w:t>
      </w:r>
      <w:r>
        <w:rPr>
          <w:rFonts w:hint="eastAsia"/>
        </w:rPr>
        <w:t>列表分页等等。</w:t>
      </w:r>
    </w:p>
    <w:p w14:paraId="51C1A3A8" w14:textId="37E252CB" w:rsidR="002A250C" w:rsidRDefault="002A250C" w:rsidP="002A250C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标题类似，内容</w:t>
      </w:r>
      <w:r w:rsidR="00757E37">
        <w:rPr>
          <w:rFonts w:hint="eastAsia"/>
        </w:rPr>
        <w:t>也类似</w:t>
      </w:r>
      <w:r>
        <w:rPr>
          <w:rFonts w:hint="eastAsia"/>
        </w:rPr>
        <w:t>。</w:t>
      </w:r>
      <w:r w:rsidR="001E400D">
        <w:rPr>
          <w:rFonts w:hint="eastAsia"/>
        </w:rPr>
        <w:t>比如商城的多个产品之间，标题和内容几乎都一样，只是其中的一些产品参数不同。</w:t>
      </w:r>
    </w:p>
    <w:p w14:paraId="459EF241" w14:textId="5489B517" w:rsidR="002D7AAE" w:rsidRDefault="002D7AAE" w:rsidP="00F331C6"/>
    <w:p w14:paraId="41F52223" w14:textId="421627AC" w:rsidR="001E400D" w:rsidRDefault="001E400D" w:rsidP="00F331C6">
      <w:r>
        <w:rPr>
          <w:rFonts w:hint="eastAsia"/>
        </w:rPr>
        <w:t>由于页面的相似度太高，搜索引擎会认为网站有太多的重复页面，不仅对网站不利，而且会造成网站权重的分散。</w:t>
      </w:r>
    </w:p>
    <w:p w14:paraId="08843FA1" w14:textId="77777777" w:rsidR="001E400D" w:rsidRDefault="001E400D" w:rsidP="00F331C6"/>
    <w:p w14:paraId="284C9106" w14:textId="6DDA7F3D" w:rsidR="0015315A" w:rsidRDefault="00971183" w:rsidP="00F331C6">
      <w:r>
        <w:rPr>
          <w:rFonts w:hint="eastAsia"/>
        </w:rPr>
        <w:t>为什么要使用</w:t>
      </w:r>
      <w:r w:rsidRPr="00971183">
        <w:rPr>
          <w:rFonts w:hint="eastAsia"/>
        </w:rPr>
        <w:t>canonical</w:t>
      </w:r>
      <w:r w:rsidRPr="00971183">
        <w:rPr>
          <w:rFonts w:hint="eastAsia"/>
        </w:rPr>
        <w:t>标签</w:t>
      </w:r>
      <w:r>
        <w:rPr>
          <w:rFonts w:hint="eastAsia"/>
        </w:rPr>
        <w:t>？</w:t>
      </w:r>
    </w:p>
    <w:p w14:paraId="080EA37D" w14:textId="7B3E2B8F" w:rsidR="001E400D" w:rsidRDefault="004C7E8D" w:rsidP="00F331C6">
      <w:r>
        <w:rPr>
          <w:rFonts w:hint="eastAsia"/>
        </w:rPr>
        <w:t>告诉搜索引擎在众多相似的页面中，哪一个页面属于标准页面，同时，有利于搜索引擎把权重集中到该标准页面来。</w:t>
      </w:r>
    </w:p>
    <w:p w14:paraId="6ADBA306" w14:textId="77777777" w:rsidR="00E80E58" w:rsidRPr="00D702F5" w:rsidRDefault="00E80E58" w:rsidP="00D702F5"/>
    <w:p w14:paraId="423E0963" w14:textId="458F6FD8" w:rsidR="001B3826" w:rsidRDefault="001B3826">
      <w:pPr>
        <w:pStyle w:val="3"/>
      </w:pPr>
      <w:r>
        <w:rPr>
          <w:rFonts w:hint="eastAsia"/>
        </w:rPr>
        <w:lastRenderedPageBreak/>
        <w:t>内链系统</w:t>
      </w:r>
    </w:p>
    <w:p w14:paraId="15DE14E4" w14:textId="3350E317" w:rsidR="00FD638E" w:rsidRDefault="00FD638E" w:rsidP="00FD638E">
      <w:r>
        <w:rPr>
          <w:rFonts w:hint="eastAsia"/>
        </w:rPr>
        <w:t>在内链建设的过程中，由于首页、频道页、栏目页的链接在全站的所有页面均存在，所以在</w:t>
      </w:r>
      <w:r w:rsidR="00D31557">
        <w:rPr>
          <w:rFonts w:hint="eastAsia"/>
        </w:rPr>
        <w:t>进行</w:t>
      </w:r>
      <w:r>
        <w:rPr>
          <w:rFonts w:hint="eastAsia"/>
        </w:rPr>
        <w:t>内链建设的时候，优先给</w:t>
      </w:r>
      <w:r>
        <w:rPr>
          <w:rFonts w:hint="eastAsia"/>
          <w:b/>
          <w:bCs/>
        </w:rPr>
        <w:t>最终页</w:t>
      </w:r>
      <w:r>
        <w:rPr>
          <w:rFonts w:hint="eastAsia"/>
        </w:rPr>
        <w:t>、</w:t>
      </w:r>
      <w:r>
        <w:rPr>
          <w:rFonts w:hint="eastAsia"/>
          <w:b/>
          <w:bCs/>
        </w:rPr>
        <w:t>专题页</w:t>
      </w:r>
      <w:r>
        <w:rPr>
          <w:rFonts w:hint="eastAsia"/>
        </w:rPr>
        <w:t>、</w:t>
      </w:r>
      <w:r>
        <w:rPr>
          <w:rFonts w:hint="eastAsia"/>
          <w:b/>
          <w:bCs/>
        </w:rPr>
        <w:t>tag</w:t>
      </w:r>
      <w:r>
        <w:rPr>
          <w:rFonts w:hint="eastAsia"/>
          <w:b/>
          <w:bCs/>
        </w:rPr>
        <w:t>标签页</w:t>
      </w:r>
      <w:r>
        <w:rPr>
          <w:rFonts w:hint="eastAsia"/>
        </w:rPr>
        <w:t>、</w:t>
      </w:r>
      <w:r>
        <w:rPr>
          <w:rFonts w:hint="eastAsia"/>
          <w:b/>
          <w:bCs/>
        </w:rPr>
        <w:t>search</w:t>
      </w:r>
      <w:r>
        <w:rPr>
          <w:rFonts w:hint="eastAsia"/>
          <w:b/>
          <w:bCs/>
        </w:rPr>
        <w:t>搜索页</w:t>
      </w:r>
      <w:r>
        <w:rPr>
          <w:rFonts w:hint="eastAsia"/>
        </w:rPr>
        <w:t>做链接，然后如果还有匹配</w:t>
      </w:r>
      <w:r>
        <w:rPr>
          <w:rFonts w:hint="eastAsia"/>
          <w:b/>
          <w:bCs/>
        </w:rPr>
        <w:t>首页</w:t>
      </w:r>
      <w:r>
        <w:rPr>
          <w:rFonts w:hint="eastAsia"/>
        </w:rPr>
        <w:t>、</w:t>
      </w:r>
      <w:r>
        <w:rPr>
          <w:rFonts w:hint="eastAsia"/>
          <w:b/>
          <w:bCs/>
        </w:rPr>
        <w:t>频道页</w:t>
      </w:r>
      <w:r>
        <w:rPr>
          <w:rFonts w:hint="eastAsia"/>
        </w:rPr>
        <w:t>、</w:t>
      </w:r>
      <w:r>
        <w:rPr>
          <w:rFonts w:hint="eastAsia"/>
          <w:b/>
          <w:bCs/>
        </w:rPr>
        <w:t>栏目页</w:t>
      </w:r>
      <w:r>
        <w:rPr>
          <w:rFonts w:hint="eastAsia"/>
        </w:rPr>
        <w:t>的关键词才给它们匹配链接。</w:t>
      </w:r>
    </w:p>
    <w:p w14:paraId="03D4229C" w14:textId="77777777" w:rsidR="00FD638E" w:rsidRDefault="00FD638E" w:rsidP="00FD638E"/>
    <w:p w14:paraId="7C405B7D" w14:textId="77777777" w:rsidR="00FD638E" w:rsidRDefault="00FD638E" w:rsidP="00FD638E">
      <w:r>
        <w:rPr>
          <w:rFonts w:hint="eastAsia"/>
        </w:rPr>
        <w:t>内链建设如果按照权重来划分匹配优先级的话，就是：</w:t>
      </w:r>
    </w:p>
    <w:p w14:paraId="4C02B9AE" w14:textId="77777777" w:rsidR="00FD638E" w:rsidRDefault="00FD638E" w:rsidP="00FD638E">
      <w:r>
        <w:rPr>
          <w:rFonts w:hint="eastAsia"/>
        </w:rPr>
        <w:t>最终页（</w:t>
      </w:r>
      <w:r>
        <w:rPr>
          <w:rFonts w:hint="eastAsia"/>
        </w:rPr>
        <w:t>templet</w:t>
      </w:r>
      <w:r>
        <w:rPr>
          <w:rFonts w:hint="eastAsia"/>
        </w:rPr>
        <w:t>）</w:t>
      </w:r>
      <w:r>
        <w:rPr>
          <w:rFonts w:hint="eastAsia"/>
        </w:rPr>
        <w:t xml:space="preserve"> &gt; </w:t>
      </w:r>
      <w:r>
        <w:rPr>
          <w:rFonts w:hint="eastAsia"/>
        </w:rPr>
        <w:t>专题页（</w:t>
      </w:r>
      <w:r>
        <w:rPr>
          <w:rFonts w:hint="eastAsia"/>
        </w:rPr>
        <w:t>topic</w:t>
      </w:r>
      <w:r>
        <w:rPr>
          <w:rFonts w:hint="eastAsia"/>
        </w:rPr>
        <w:t>）</w:t>
      </w:r>
      <w:r>
        <w:rPr>
          <w:rFonts w:hint="eastAsia"/>
        </w:rPr>
        <w:t xml:space="preserve"> &gt; tag</w:t>
      </w:r>
      <w:r>
        <w:rPr>
          <w:rFonts w:hint="eastAsia"/>
        </w:rPr>
        <w:t>标签页</w:t>
      </w:r>
      <w:r>
        <w:rPr>
          <w:rFonts w:hint="eastAsia"/>
        </w:rPr>
        <w:t xml:space="preserve"> = search</w:t>
      </w:r>
      <w:r>
        <w:rPr>
          <w:rFonts w:hint="eastAsia"/>
        </w:rPr>
        <w:t>搜索页</w:t>
      </w:r>
      <w:r>
        <w:rPr>
          <w:rFonts w:hint="eastAsia"/>
        </w:rPr>
        <w:t xml:space="preserve"> &gt; </w:t>
      </w:r>
      <w:r>
        <w:rPr>
          <w:rFonts w:hint="eastAsia"/>
        </w:rPr>
        <w:t>栏目页</w:t>
      </w:r>
      <w:r>
        <w:rPr>
          <w:rFonts w:hint="eastAsia"/>
        </w:rPr>
        <w:t xml:space="preserve"> &gt; </w:t>
      </w:r>
      <w:r>
        <w:rPr>
          <w:rFonts w:hint="eastAsia"/>
        </w:rPr>
        <w:t>频道页</w:t>
      </w:r>
      <w:r>
        <w:rPr>
          <w:rFonts w:hint="eastAsia"/>
        </w:rPr>
        <w:t xml:space="preserve"> &gt; </w:t>
      </w:r>
      <w:r>
        <w:rPr>
          <w:rFonts w:hint="eastAsia"/>
        </w:rPr>
        <w:t>首页关键词</w:t>
      </w:r>
    </w:p>
    <w:p w14:paraId="1F9A1803" w14:textId="77777777" w:rsidR="00FD638E" w:rsidRDefault="00FD638E" w:rsidP="00FD638E"/>
    <w:p w14:paraId="7597EFB9" w14:textId="77777777" w:rsidR="00FD638E" w:rsidRDefault="00FD638E" w:rsidP="00FD638E">
      <w:r>
        <w:rPr>
          <w:rFonts w:hint="eastAsia"/>
        </w:rPr>
        <w:t>最先给最终页的长尾词进行匹配，最后给首页的关键词进行匹配。这就类似于农村包围城市，先做长尾关键词的优化，等长尾关键词达到一定的量时来带动目标关键词的排名。</w:t>
      </w:r>
    </w:p>
    <w:p w14:paraId="60D474BB" w14:textId="77777777" w:rsidR="00FD638E" w:rsidRDefault="00FD638E" w:rsidP="00FD638E"/>
    <w:p w14:paraId="2AC27A27" w14:textId="01D4E4FE" w:rsidR="001B3826" w:rsidRPr="00FD638E" w:rsidRDefault="001B3826" w:rsidP="001B3826"/>
    <w:p w14:paraId="5F6187F0" w14:textId="3BA8EDB6" w:rsidR="001B3826" w:rsidRDefault="001B3826" w:rsidP="001B3826"/>
    <w:p w14:paraId="5AB442B2" w14:textId="77777777" w:rsidR="001B3826" w:rsidRPr="001B3826" w:rsidRDefault="001B3826" w:rsidP="001B3826"/>
    <w:p w14:paraId="5401DEDB" w14:textId="058B2B75" w:rsidR="00EE07E7" w:rsidRDefault="00EE07E7">
      <w:pPr>
        <w:pStyle w:val="3"/>
      </w:pPr>
      <w:r>
        <w:rPr>
          <w:rFonts w:hint="eastAsia"/>
        </w:rPr>
        <w:t>结构拓展</w:t>
      </w:r>
    </w:p>
    <w:p w14:paraId="470EEB2A" w14:textId="2E20BD0E" w:rsidR="00EE07E7" w:rsidRDefault="005753BB" w:rsidP="00EE07E7">
      <w:r>
        <w:rPr>
          <w:rFonts w:hint="eastAsia"/>
        </w:rPr>
        <w:t>为了给网站的内容提供更多的抓取入口，我们可以根据需要进行网站结构拓展。</w:t>
      </w:r>
    </w:p>
    <w:p w14:paraId="39017BA2" w14:textId="7B42FECB" w:rsidR="005753BB" w:rsidRDefault="005753BB" w:rsidP="00EE07E7"/>
    <w:p w14:paraId="5435B9AA" w14:textId="2FFF75E2" w:rsidR="005B5AC8" w:rsidRDefault="005B5AC8" w:rsidP="00CA5ECF">
      <w:pPr>
        <w:pStyle w:val="4"/>
      </w:pP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标签</w:t>
      </w:r>
    </w:p>
    <w:p w14:paraId="2BF2A293" w14:textId="1653A0F2" w:rsidR="005B5AC8" w:rsidRDefault="005B5AC8" w:rsidP="00EE07E7"/>
    <w:p w14:paraId="21521897" w14:textId="46185EF3" w:rsidR="005B5AC8" w:rsidRDefault="005B5AC8" w:rsidP="00CA5ECF">
      <w:pPr>
        <w:pStyle w:val="4"/>
      </w:pP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搜索</w:t>
      </w:r>
    </w:p>
    <w:p w14:paraId="3010FAB2" w14:textId="77777777" w:rsidR="00E81096" w:rsidRDefault="00E81096" w:rsidP="00E81096">
      <w:r>
        <w:rPr>
          <w:rFonts w:hint="eastAsia"/>
        </w:rPr>
        <w:t>在开发搜索功能时，对用户输入的词语不保存到数据库，但是可以记录到用户的</w:t>
      </w:r>
      <w:r>
        <w:rPr>
          <w:rFonts w:hint="eastAsia"/>
        </w:rPr>
        <w:t>Cookies</w:t>
      </w:r>
      <w:r>
        <w:rPr>
          <w:rFonts w:hint="eastAsia"/>
        </w:rPr>
        <w:t>里面。</w:t>
      </w:r>
    </w:p>
    <w:p w14:paraId="166E38E3" w14:textId="77777777" w:rsidR="00E81096" w:rsidRDefault="00E81096" w:rsidP="00E81096"/>
    <w:p w14:paraId="1D89151D" w14:textId="77777777" w:rsidR="00E81096" w:rsidRDefault="00E81096" w:rsidP="00E81096">
      <w:r>
        <w:rPr>
          <w:rFonts w:hint="eastAsia"/>
        </w:rPr>
        <w:t>search</w:t>
      </w:r>
      <w:r>
        <w:rPr>
          <w:rFonts w:hint="eastAsia"/>
        </w:rPr>
        <w:t>搜索输入的词语一般包含两个部分：</w:t>
      </w:r>
    </w:p>
    <w:p w14:paraId="2EFBB94D" w14:textId="77777777" w:rsidR="00E81096" w:rsidRDefault="00E81096" w:rsidP="00E81096">
      <w:r>
        <w:rPr>
          <w:rFonts w:hint="eastAsia"/>
        </w:rPr>
        <w:t>1</w:t>
      </w:r>
      <w:r>
        <w:rPr>
          <w:rFonts w:hint="eastAsia"/>
        </w:rPr>
        <w:t>、一个是我们要操作排名的搜索类关键词导入到搜索库，可分批和分阶段导入；</w:t>
      </w:r>
    </w:p>
    <w:p w14:paraId="0A00888E" w14:textId="77777777" w:rsidR="00E81096" w:rsidRDefault="00E81096" w:rsidP="00E81096">
      <w:r>
        <w:rPr>
          <w:rFonts w:hint="eastAsia"/>
        </w:rPr>
        <w:t>2</w:t>
      </w:r>
      <w:r>
        <w:rPr>
          <w:rFonts w:hint="eastAsia"/>
        </w:rPr>
        <w:t>、用户通过</w:t>
      </w:r>
      <w:r>
        <w:rPr>
          <w:rFonts w:hint="eastAsia"/>
        </w:rPr>
        <w:t>search</w:t>
      </w:r>
      <w:r>
        <w:rPr>
          <w:rFonts w:hint="eastAsia"/>
        </w:rPr>
        <w:t>搜索功能输入的词语；</w:t>
      </w:r>
    </w:p>
    <w:p w14:paraId="5183714C" w14:textId="77777777" w:rsidR="00E81096" w:rsidRDefault="00E81096" w:rsidP="00E81096"/>
    <w:p w14:paraId="3A9E55EA" w14:textId="77777777" w:rsidR="00E81096" w:rsidRDefault="00E81096" w:rsidP="00E81096">
      <w:r w:rsidRPr="00E81096">
        <w:rPr>
          <w:rFonts w:hint="eastAsia"/>
          <w:b/>
          <w:bCs/>
          <w:color w:val="FF0000"/>
        </w:rPr>
        <w:t>涉及的细节问题</w:t>
      </w:r>
      <w:r>
        <w:rPr>
          <w:rFonts w:hint="eastAsia"/>
        </w:rPr>
        <w:t>，很多网站会把用户搜索的词语也保存到数据库，这样会带来的问题是，数据库的数据容易暴增，而且如果搜索的词语是带网址的话，则用户可以利用我们的搜索功能推广他们的网址，所以我一般建议不要把用户搜索的词语保存到数据库，这样就可以解决上面的问题。</w:t>
      </w:r>
    </w:p>
    <w:p w14:paraId="6752BBA9" w14:textId="77777777" w:rsidR="00E81096" w:rsidRDefault="00E81096" w:rsidP="00E81096"/>
    <w:p w14:paraId="4450193E" w14:textId="4C2E8445" w:rsidR="005B5AC8" w:rsidRDefault="00E81096" w:rsidP="00E81096">
      <w:r>
        <w:rPr>
          <w:rFonts w:hint="eastAsia"/>
        </w:rPr>
        <w:t>另外，用户在使用搜索功能的时候，应该提供搜索下拉框提示，而提示的词语来自我们导入到搜索库的那些关键词。</w:t>
      </w:r>
    </w:p>
    <w:p w14:paraId="2F953A7C" w14:textId="77777777" w:rsidR="001E1211" w:rsidRDefault="001E1211" w:rsidP="00E81096"/>
    <w:p w14:paraId="2818937C" w14:textId="3F1FE81C" w:rsidR="005B5AC8" w:rsidRDefault="005B5AC8" w:rsidP="00CA5ECF">
      <w:pPr>
        <w:pStyle w:val="4"/>
      </w:pPr>
      <w:r>
        <w:rPr>
          <w:rFonts w:hint="eastAsia"/>
        </w:rPr>
        <w:lastRenderedPageBreak/>
        <w:t>Special</w:t>
      </w:r>
      <w:r>
        <w:t xml:space="preserve"> </w:t>
      </w:r>
      <w:r>
        <w:rPr>
          <w:rFonts w:hint="eastAsia"/>
        </w:rPr>
        <w:t>专题</w:t>
      </w:r>
    </w:p>
    <w:p w14:paraId="167CAC15" w14:textId="77777777" w:rsidR="005753BB" w:rsidRDefault="005753BB" w:rsidP="00EE07E7"/>
    <w:p w14:paraId="6BD82354" w14:textId="7C8EBAFD" w:rsidR="00EE07E7" w:rsidRDefault="004E7DF5" w:rsidP="00CA5ECF">
      <w:pPr>
        <w:pStyle w:val="4"/>
      </w:pPr>
      <w:r>
        <w:rPr>
          <w:rFonts w:hint="eastAsia"/>
        </w:rPr>
        <w:t>Archive</w:t>
      </w:r>
      <w:r>
        <w:t xml:space="preserve"> </w:t>
      </w:r>
      <w:r>
        <w:rPr>
          <w:rFonts w:hint="eastAsia"/>
        </w:rPr>
        <w:t>归档</w:t>
      </w:r>
    </w:p>
    <w:p w14:paraId="0AA86F27" w14:textId="7ABCECBA" w:rsidR="004E7DF5" w:rsidRDefault="004E7DF5" w:rsidP="00EE07E7"/>
    <w:p w14:paraId="3CD2994D" w14:textId="56C1426A" w:rsidR="004E7DF5" w:rsidRPr="00EE07E7" w:rsidRDefault="00850DB1" w:rsidP="00CA5ECF">
      <w:pPr>
        <w:pStyle w:val="4"/>
      </w:pPr>
      <w:r>
        <w:rPr>
          <w:rFonts w:hint="eastAsia"/>
        </w:rPr>
        <w:t>Alpha</w:t>
      </w:r>
      <w:r>
        <w:t xml:space="preserve"> </w:t>
      </w:r>
      <w:r>
        <w:rPr>
          <w:rFonts w:hint="eastAsia"/>
        </w:rPr>
        <w:t>字母</w:t>
      </w:r>
    </w:p>
    <w:p w14:paraId="33DD934C" w14:textId="2393C068" w:rsidR="007B2641" w:rsidRDefault="007B2641">
      <w:pPr>
        <w:pStyle w:val="2"/>
      </w:pP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端优化</w:t>
      </w:r>
    </w:p>
    <w:p w14:paraId="2ACB705F" w14:textId="76EEF006" w:rsidR="0028275C" w:rsidRDefault="0028275C" w:rsidP="007B2641">
      <w:r>
        <w:t>M</w:t>
      </w:r>
      <w:r>
        <w:rPr>
          <w:rFonts w:hint="eastAsia"/>
        </w:rPr>
        <w:t>端优化可以分成以下两种情况：</w:t>
      </w:r>
    </w:p>
    <w:p w14:paraId="477B134F" w14:textId="38D45BDD" w:rsidR="0028275C" w:rsidRDefault="0028275C" w:rsidP="0028275C">
      <w:pPr>
        <w:pStyle w:val="3"/>
      </w:pPr>
      <w:r>
        <w:rPr>
          <w:rFonts w:hint="eastAsia"/>
        </w:rPr>
        <w:t>与</w:t>
      </w:r>
      <w:r w:rsidR="00840F86">
        <w:rPr>
          <w:rFonts w:hint="eastAsia"/>
        </w:rPr>
        <w:t xml:space="preserve"> </w:t>
      </w:r>
      <w:r>
        <w:t>PC</w:t>
      </w:r>
      <w:r w:rsidR="00840F86">
        <w:t xml:space="preserve"> </w:t>
      </w:r>
      <w:r>
        <w:rPr>
          <w:rFonts w:hint="eastAsia"/>
        </w:rPr>
        <w:t>端保持</w:t>
      </w:r>
      <w:r w:rsidR="00840F86">
        <w:rPr>
          <w:rFonts w:hint="eastAsia"/>
        </w:rPr>
        <w:t xml:space="preserve"> </w:t>
      </w:r>
      <w:r>
        <w:rPr>
          <w:rFonts w:hint="eastAsia"/>
        </w:rPr>
        <w:t>U</w:t>
      </w:r>
      <w:r>
        <w:t>RL</w:t>
      </w:r>
      <w:r w:rsidR="00840F86">
        <w:t xml:space="preserve"> </w:t>
      </w:r>
      <w:r>
        <w:rPr>
          <w:rFonts w:hint="eastAsia"/>
        </w:rPr>
        <w:t>一致</w:t>
      </w:r>
    </w:p>
    <w:p w14:paraId="45D4F897" w14:textId="1215FB73" w:rsidR="009F2A1B" w:rsidRDefault="009F2A1B" w:rsidP="009F2A1B">
      <w:r>
        <w:rPr>
          <w:rFonts w:hint="eastAsia"/>
        </w:rPr>
        <w:t>M</w:t>
      </w:r>
      <w:r>
        <w:rPr>
          <w:rFonts w:hint="eastAsia"/>
        </w:rPr>
        <w:t>端与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保持一致的话，那么网站开发的样式规则一般分成以下两种情况：</w:t>
      </w:r>
    </w:p>
    <w:p w14:paraId="705C1436" w14:textId="1780469E" w:rsidR="009F2A1B" w:rsidRDefault="009F2A1B" w:rsidP="009F2A1B"/>
    <w:p w14:paraId="2F21DD90" w14:textId="63E2A6C9" w:rsidR="009F2A1B" w:rsidRDefault="009F2A1B" w:rsidP="002945F4">
      <w:r>
        <w:rPr>
          <w:rFonts w:hint="eastAsia"/>
        </w:rPr>
        <w:t>1</w:t>
      </w:r>
      <w:r>
        <w:rPr>
          <w:rFonts w:hint="eastAsia"/>
        </w:rPr>
        <w:t>、后端判断</w:t>
      </w:r>
      <w:r>
        <w:t>UA</w:t>
      </w:r>
      <w:r>
        <w:rPr>
          <w:rFonts w:hint="eastAsia"/>
        </w:rPr>
        <w:t>，然后根据</w:t>
      </w:r>
      <w:r>
        <w:rPr>
          <w:rFonts w:hint="eastAsia"/>
        </w:rPr>
        <w:t>U</w:t>
      </w:r>
      <w:r>
        <w:t>A</w:t>
      </w:r>
      <w:r>
        <w:rPr>
          <w:rFonts w:hint="eastAsia"/>
        </w:rPr>
        <w:t>选择不同的模板和样式表进行渲染显示。</w:t>
      </w:r>
    </w:p>
    <w:p w14:paraId="4FDD8636" w14:textId="09256402" w:rsidR="009F2A1B" w:rsidRDefault="009F2A1B" w:rsidP="002945F4"/>
    <w:p w14:paraId="7A7A6548" w14:textId="4DF82913" w:rsidR="009F2A1B" w:rsidRDefault="009F2A1B" w:rsidP="002945F4">
      <w:r>
        <w:rPr>
          <w:rFonts w:hint="eastAsia"/>
        </w:rPr>
        <w:t>2</w:t>
      </w:r>
      <w:r>
        <w:rPr>
          <w:rFonts w:hint="eastAsia"/>
        </w:rPr>
        <w:t>、后端不需要判断</w:t>
      </w:r>
      <w:r>
        <w:rPr>
          <w:rFonts w:hint="eastAsia"/>
        </w:rPr>
        <w:t>U</w:t>
      </w:r>
      <w:r>
        <w:t>A</w:t>
      </w:r>
      <w:r>
        <w:rPr>
          <w:rFonts w:hint="eastAsia"/>
        </w:rPr>
        <w:t>，而是开发自适应的样式表。</w:t>
      </w:r>
    </w:p>
    <w:p w14:paraId="4020B539" w14:textId="77777777" w:rsidR="009F2A1B" w:rsidRDefault="009F2A1B" w:rsidP="009F2A1B"/>
    <w:p w14:paraId="4739CA3D" w14:textId="41D52AB7" w:rsidR="009F2A1B" w:rsidRDefault="009F2A1B" w:rsidP="009F2A1B">
      <w:r>
        <w:rPr>
          <w:rFonts w:hint="eastAsia"/>
        </w:rPr>
        <w:t>一般建议使用第</w:t>
      </w:r>
      <w:r>
        <w:rPr>
          <w:rFonts w:hint="eastAsia"/>
        </w:rPr>
        <w:t>2</w:t>
      </w:r>
      <w:r>
        <w:rPr>
          <w:rFonts w:hint="eastAsia"/>
        </w:rPr>
        <w:t>种方式，可以采用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框架来进行自适应开发。</w:t>
      </w:r>
    </w:p>
    <w:p w14:paraId="29D4949C" w14:textId="5B55EE40" w:rsidR="009F2A1B" w:rsidRDefault="009F2A1B" w:rsidP="009F2A1B"/>
    <w:p w14:paraId="0AA1F554" w14:textId="3B212703" w:rsidR="009F2A1B" w:rsidRDefault="009F2A1B" w:rsidP="009F2A1B">
      <w:r>
        <w:rPr>
          <w:rFonts w:hint="eastAsia"/>
        </w:rPr>
        <w:t>常见的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框架包括：</w:t>
      </w:r>
    </w:p>
    <w:p w14:paraId="01E26547" w14:textId="192D1EB3" w:rsidR="009F2A1B" w:rsidRDefault="009F2A1B" w:rsidP="009F2A1B">
      <w:r>
        <w:tab/>
      </w:r>
      <w:r>
        <w:rPr>
          <w:rFonts w:hint="eastAsia"/>
        </w:rPr>
        <w:t>Bootstrap</w:t>
      </w:r>
      <w:r>
        <w:rPr>
          <w:rFonts w:hint="eastAsia"/>
        </w:rPr>
        <w:t>：</w:t>
      </w:r>
      <w:hyperlink r:id="rId16" w:history="1">
        <w:r>
          <w:rPr>
            <w:rStyle w:val="a9"/>
          </w:rPr>
          <w:t>https://getbootstrap.com/</w:t>
        </w:r>
      </w:hyperlink>
    </w:p>
    <w:p w14:paraId="72FF6D2D" w14:textId="276CC09A" w:rsidR="009F2A1B" w:rsidRDefault="009F2A1B" w:rsidP="009F2A1B">
      <w:r>
        <w:tab/>
      </w:r>
      <w:r>
        <w:rPr>
          <w:rFonts w:hint="eastAsia"/>
        </w:rPr>
        <w:t>LayUI</w:t>
      </w:r>
      <w:r>
        <w:rPr>
          <w:rFonts w:hint="eastAsia"/>
        </w:rPr>
        <w:t>：</w:t>
      </w:r>
      <w:hyperlink r:id="rId17" w:history="1">
        <w:r>
          <w:rPr>
            <w:rStyle w:val="a9"/>
          </w:rPr>
          <w:t>https://www.layui.com/</w:t>
        </w:r>
      </w:hyperlink>
    </w:p>
    <w:p w14:paraId="1225AB64" w14:textId="0D25ECAB" w:rsidR="009F2A1B" w:rsidRDefault="00BB0A1C" w:rsidP="009F2A1B">
      <w:r>
        <w:tab/>
      </w:r>
      <w:r w:rsidR="00CD5566" w:rsidRPr="00CD5566">
        <w:t>H-ui</w:t>
      </w:r>
      <w:r w:rsidR="00CD5566">
        <w:rPr>
          <w:rFonts w:hint="eastAsia"/>
        </w:rPr>
        <w:t>：</w:t>
      </w:r>
      <w:hyperlink r:id="rId18" w:history="1">
        <w:r w:rsidR="00CD5566">
          <w:rPr>
            <w:rStyle w:val="a9"/>
          </w:rPr>
          <w:t>http://www.h-ui.net/index.shtml</w:t>
        </w:r>
      </w:hyperlink>
    </w:p>
    <w:p w14:paraId="02F5227C" w14:textId="113891AB" w:rsidR="00CD5566" w:rsidRDefault="00CD5566" w:rsidP="009F2A1B"/>
    <w:p w14:paraId="4238FD74" w14:textId="77777777" w:rsidR="00CD5566" w:rsidRDefault="00CD5566" w:rsidP="009F2A1B"/>
    <w:p w14:paraId="4C9F2094" w14:textId="77777777" w:rsidR="009F2A1B" w:rsidRPr="009F2A1B" w:rsidRDefault="009F2A1B" w:rsidP="009F2A1B"/>
    <w:p w14:paraId="32CF359A" w14:textId="09F0785D" w:rsidR="0028275C" w:rsidRDefault="0028275C" w:rsidP="0028275C">
      <w:pPr>
        <w:pStyle w:val="3"/>
      </w:pPr>
      <w:r>
        <w:rPr>
          <w:rFonts w:hint="eastAsia"/>
        </w:rPr>
        <w:t>与</w:t>
      </w:r>
      <w:r w:rsidR="00840F86">
        <w:rPr>
          <w:rFonts w:hint="eastAsia"/>
        </w:rPr>
        <w:t xml:space="preserve"> </w:t>
      </w:r>
      <w:r>
        <w:rPr>
          <w:rFonts w:hint="eastAsia"/>
        </w:rPr>
        <w:t>P</w:t>
      </w:r>
      <w:r>
        <w:t>C</w:t>
      </w:r>
      <w:r w:rsidR="00840F86">
        <w:t xml:space="preserve"> </w:t>
      </w:r>
      <w:r>
        <w:rPr>
          <w:rFonts w:hint="eastAsia"/>
        </w:rPr>
        <w:t>端的</w:t>
      </w:r>
      <w:r w:rsidR="00840F86">
        <w:rPr>
          <w:rFonts w:hint="eastAsia"/>
        </w:rPr>
        <w:t xml:space="preserve"> </w:t>
      </w:r>
      <w:r>
        <w:rPr>
          <w:rFonts w:hint="eastAsia"/>
        </w:rPr>
        <w:t>U</w:t>
      </w:r>
      <w:r>
        <w:t>RL</w:t>
      </w:r>
      <w:r w:rsidR="00840F86">
        <w:t xml:space="preserve"> </w:t>
      </w:r>
      <w:r>
        <w:rPr>
          <w:rFonts w:hint="eastAsia"/>
        </w:rPr>
        <w:t>不一致</w:t>
      </w:r>
    </w:p>
    <w:p w14:paraId="69464CCB" w14:textId="03D71AF5" w:rsidR="00262EC5" w:rsidRPr="00262EC5" w:rsidRDefault="00262EC5" w:rsidP="00262EC5">
      <w:pPr>
        <w:pStyle w:val="4"/>
      </w:pPr>
      <w:r>
        <w:rPr>
          <w:rFonts w:hint="eastAsia"/>
        </w:rPr>
        <w:t>页面对应关系</w:t>
      </w:r>
    </w:p>
    <w:p w14:paraId="462769B1" w14:textId="44732E5A" w:rsidR="00095B93" w:rsidRDefault="00095B93" w:rsidP="00840F86">
      <w:r>
        <w:rPr>
          <w:rFonts w:hint="eastAsia"/>
        </w:rPr>
        <w:t>如果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端和</w:t>
      </w:r>
      <w:r>
        <w:rPr>
          <w:rFonts w:hint="eastAsia"/>
        </w:rPr>
        <w:t>M</w:t>
      </w:r>
      <w:r>
        <w:rPr>
          <w:rFonts w:hint="eastAsia"/>
        </w:rPr>
        <w:t>端的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不一致的话，则需要做好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端和</w:t>
      </w:r>
      <w:r>
        <w:rPr>
          <w:rFonts w:hint="eastAsia"/>
        </w:rPr>
        <w:t>M</w:t>
      </w:r>
      <w:r>
        <w:rPr>
          <w:rFonts w:hint="eastAsia"/>
        </w:rPr>
        <w:t>端的相同页面之间的对应关系。</w:t>
      </w:r>
    </w:p>
    <w:p w14:paraId="5D175FE3" w14:textId="1A4C44D7" w:rsidR="00F86417" w:rsidRDefault="002F6220" w:rsidP="00840F86">
      <w:r>
        <w:rPr>
          <w:rFonts w:hint="eastAsia"/>
        </w:rPr>
        <w:t>示例：</w:t>
      </w:r>
      <w:hyperlink r:id="rId19" w:history="1">
        <w:r>
          <w:rPr>
            <w:rStyle w:val="a9"/>
          </w:rPr>
          <w:t>https://www.gaoding.com/</w:t>
        </w:r>
      </w:hyperlink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hyperlink r:id="rId20" w:history="1">
        <w:r>
          <w:rPr>
            <w:rStyle w:val="a9"/>
          </w:rPr>
          <w:t>https://m.gaoding.com/</w:t>
        </w:r>
      </w:hyperlink>
      <w:r>
        <w:t xml:space="preserve"> </w:t>
      </w:r>
      <w:r>
        <w:rPr>
          <w:rFonts w:hint="eastAsia"/>
        </w:rPr>
        <w:t>之间是对应页面</w:t>
      </w:r>
      <w:r w:rsidR="00D32C29">
        <w:rPr>
          <w:rFonts w:hint="eastAsia"/>
        </w:rPr>
        <w:t>：</w:t>
      </w:r>
      <w:r w:rsidR="00215F5B">
        <w:rPr>
          <w:rFonts w:hint="eastAsia"/>
        </w:rPr>
        <w:t>在</w:t>
      </w:r>
      <w:r w:rsidR="00215F5B">
        <w:rPr>
          <w:rFonts w:hint="eastAsia"/>
        </w:rPr>
        <w:t xml:space="preserve"> </w:t>
      </w:r>
      <w:hyperlink r:id="rId21" w:history="1">
        <w:r w:rsidR="00215F5B">
          <w:rPr>
            <w:rStyle w:val="a9"/>
          </w:rPr>
          <w:t>https://www.gaoding.com/</w:t>
        </w:r>
      </w:hyperlink>
      <w:r w:rsidR="00215F5B">
        <w:t xml:space="preserve"> </w:t>
      </w:r>
      <w:r w:rsidR="00215F5B">
        <w:rPr>
          <w:rFonts w:hint="eastAsia"/>
        </w:rPr>
        <w:t>和</w:t>
      </w:r>
      <w:r w:rsidR="00215F5B">
        <w:rPr>
          <w:rFonts w:hint="eastAsia"/>
        </w:rPr>
        <w:t xml:space="preserve"> </w:t>
      </w:r>
      <w:hyperlink r:id="rId22" w:history="1">
        <w:r w:rsidR="00215F5B">
          <w:rPr>
            <w:rStyle w:val="a9"/>
          </w:rPr>
          <w:t>https://m.gaoding.com/</w:t>
        </w:r>
      </w:hyperlink>
      <w:r w:rsidR="00215F5B">
        <w:t xml:space="preserve"> </w:t>
      </w:r>
      <w:r w:rsidR="00215F5B">
        <w:rPr>
          <w:rFonts w:hint="eastAsia"/>
        </w:rPr>
        <w:t>的代码中加入如下代码：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6417" w14:paraId="2C127496" w14:textId="77777777" w:rsidTr="00F86417">
        <w:tc>
          <w:tcPr>
            <w:tcW w:w="8296" w:type="dxa"/>
          </w:tcPr>
          <w:p w14:paraId="0CEE467A" w14:textId="3B9D8464" w:rsidR="00F86417" w:rsidRDefault="00F86417" w:rsidP="00840F86">
            <w:r w:rsidRPr="00F86417">
              <w:t>&lt;link rel="canonical" href="https://www.gaoding.com/"&gt;</w:t>
            </w:r>
          </w:p>
        </w:tc>
      </w:tr>
    </w:tbl>
    <w:p w14:paraId="27944D39" w14:textId="4353513A" w:rsidR="00F86417" w:rsidRDefault="00F86417" w:rsidP="00840F86"/>
    <w:p w14:paraId="35EAC4E9" w14:textId="77777777" w:rsidR="00D32C29" w:rsidRDefault="00D32C29" w:rsidP="00840F86">
      <w:r>
        <w:rPr>
          <w:rFonts w:hint="eastAsia"/>
        </w:rPr>
        <w:t>再比如：</w:t>
      </w:r>
    </w:p>
    <w:p w14:paraId="6E5FFD01" w14:textId="1ADFF5E9" w:rsidR="0002712E" w:rsidRDefault="00600542" w:rsidP="00840F86">
      <w:hyperlink r:id="rId23" w:history="1">
        <w:r w:rsidR="00D32C29" w:rsidRPr="005D3051">
          <w:rPr>
            <w:rStyle w:val="a9"/>
          </w:rPr>
          <w:t>https://www.gaoding.com/article/10815</w:t>
        </w:r>
      </w:hyperlink>
    </w:p>
    <w:p w14:paraId="1CE9A3B2" w14:textId="2A0EF253" w:rsidR="00D32C29" w:rsidRDefault="00600542" w:rsidP="00840F86">
      <w:hyperlink r:id="rId24" w:history="1">
        <w:r w:rsidR="00D32C29" w:rsidRPr="005D3051">
          <w:rPr>
            <w:rStyle w:val="a9"/>
          </w:rPr>
          <w:t>https://m.gaoding.com/article/10815</w:t>
        </w:r>
      </w:hyperlink>
    </w:p>
    <w:p w14:paraId="15B61DAB" w14:textId="69F563A4" w:rsidR="00D32C29" w:rsidRDefault="00D32C29" w:rsidP="00840F86">
      <w:r>
        <w:rPr>
          <w:rFonts w:hint="eastAsia"/>
        </w:rPr>
        <w:t>代码中加入如下代码：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2C29" w14:paraId="78ACB5F3" w14:textId="77777777" w:rsidTr="00D32C29">
        <w:tc>
          <w:tcPr>
            <w:tcW w:w="8296" w:type="dxa"/>
          </w:tcPr>
          <w:p w14:paraId="2FE82A54" w14:textId="4C2AB944" w:rsidR="00D32C29" w:rsidRDefault="00D32C29" w:rsidP="00840F86">
            <w:r w:rsidRPr="00D32C29">
              <w:t>&lt;link rel="canonical" href="https://www.gaoding.com/article/10815" /&gt;</w:t>
            </w:r>
          </w:p>
        </w:tc>
      </w:tr>
    </w:tbl>
    <w:p w14:paraId="57A7EF10" w14:textId="21D0C6E9" w:rsidR="00D32C29" w:rsidRDefault="00D32C29" w:rsidP="00840F86"/>
    <w:p w14:paraId="329BE5EF" w14:textId="5C331B33" w:rsidR="00262EC5" w:rsidRDefault="00262EC5" w:rsidP="00840F86">
      <w:pPr>
        <w:pStyle w:val="4"/>
      </w:pPr>
      <w:r>
        <w:rPr>
          <w:rFonts w:hint="eastAsia"/>
        </w:rPr>
        <w:t>页面跳转关系</w:t>
      </w:r>
    </w:p>
    <w:p w14:paraId="23EF4F07" w14:textId="35E4B500" w:rsidR="00AE7460" w:rsidRDefault="007D51B5" w:rsidP="00840F86">
      <w:r>
        <w:rPr>
          <w:rFonts w:hint="eastAsia"/>
        </w:rPr>
        <w:t>除了要解决页面的对应关系之外，还得解决一个问题：</w:t>
      </w:r>
      <w:r w:rsidR="00AE7460">
        <w:rPr>
          <w:rFonts w:hint="eastAsia"/>
        </w:rPr>
        <w:t>也就是页面跳转关系。</w:t>
      </w:r>
    </w:p>
    <w:p w14:paraId="2200A1BC" w14:textId="77777777" w:rsidR="00ED0EBE" w:rsidRDefault="00ED0EBE" w:rsidP="00840F86"/>
    <w:p w14:paraId="4048F77D" w14:textId="4EB8D5CF" w:rsidR="007D51B5" w:rsidRDefault="007D51B5" w:rsidP="00840F86">
      <w:r>
        <w:rPr>
          <w:rFonts w:hint="eastAsia"/>
        </w:rPr>
        <w:t>当我们在移动端访问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时，要跳转到对应的</w:t>
      </w:r>
      <w:r>
        <w:rPr>
          <w:rFonts w:hint="eastAsia"/>
        </w:rPr>
        <w:t>M</w:t>
      </w:r>
      <w:r>
        <w:rPr>
          <w:rFonts w:hint="eastAsia"/>
        </w:rPr>
        <w:t>端页面</w:t>
      </w:r>
      <w:r w:rsidR="00AE11A5">
        <w:rPr>
          <w:rFonts w:hint="eastAsia"/>
        </w:rPr>
        <w:t>，所以在</w:t>
      </w:r>
      <w:r w:rsidR="00AE11A5">
        <w:rPr>
          <w:rFonts w:hint="eastAsia"/>
        </w:rPr>
        <w:t>P</w:t>
      </w:r>
      <w:r w:rsidR="00AE11A5">
        <w:t>C</w:t>
      </w:r>
      <w:r w:rsidR="00AE11A5">
        <w:rPr>
          <w:rFonts w:hint="eastAsia"/>
        </w:rPr>
        <w:t>端还得加一段类似如下的代码：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30C9" w14:paraId="0CE71E0C" w14:textId="77777777" w:rsidTr="002430C9">
        <w:tc>
          <w:tcPr>
            <w:tcW w:w="8296" w:type="dxa"/>
          </w:tcPr>
          <w:p w14:paraId="66144DB6" w14:textId="77777777" w:rsidR="00801948" w:rsidRDefault="00801948" w:rsidP="00801948">
            <w:r>
              <w:t>&lt;script type="text/javascript"&gt;</w:t>
            </w:r>
          </w:p>
          <w:p w14:paraId="33F62FF6" w14:textId="77777777" w:rsidR="00801948" w:rsidRDefault="00801948" w:rsidP="00801948">
            <w:r>
              <w:t xml:space="preserve">    var test = yidong();</w:t>
            </w:r>
          </w:p>
          <w:p w14:paraId="069AB8FA" w14:textId="77777777" w:rsidR="00801948" w:rsidRDefault="00801948" w:rsidP="00801948">
            <w:r>
              <w:t xml:space="preserve">    if (test == "0") {</w:t>
            </w:r>
          </w:p>
          <w:p w14:paraId="78B702AB" w14:textId="77777777" w:rsidR="00801948" w:rsidRDefault="00801948" w:rsidP="00801948">
            <w:r>
              <w:t xml:space="preserve">        location.href = document.URL.replace("www", "m");</w:t>
            </w:r>
          </w:p>
          <w:p w14:paraId="144B8814" w14:textId="155C4702" w:rsidR="00801948" w:rsidRDefault="00801948" w:rsidP="00801948">
            <w:r>
              <w:t xml:space="preserve">    }</w:t>
            </w:r>
          </w:p>
          <w:p w14:paraId="30B017F8" w14:textId="77777777" w:rsidR="00801948" w:rsidRDefault="00801948" w:rsidP="00801948">
            <w:r>
              <w:t xml:space="preserve">    function yidong() {</w:t>
            </w:r>
          </w:p>
          <w:p w14:paraId="6E94617A" w14:textId="77777777" w:rsidR="00801948" w:rsidRDefault="00801948" w:rsidP="00801948">
            <w:r>
              <w:t xml:space="preserve">        var userAgentInfo = navigator.userAgent.toLowerCase();</w:t>
            </w:r>
          </w:p>
          <w:p w14:paraId="4D6C8419" w14:textId="77777777" w:rsidR="00801948" w:rsidRDefault="00801948" w:rsidP="00801948">
            <w:r>
              <w:t xml:space="preserve">        var Agents = [</w:t>
            </w:r>
          </w:p>
          <w:p w14:paraId="571499CF" w14:textId="77777777" w:rsidR="00801948" w:rsidRDefault="00801948" w:rsidP="00801948">
            <w:r>
              <w:t xml:space="preserve">            "android", "iphone",</w:t>
            </w:r>
          </w:p>
          <w:p w14:paraId="4C5D7529" w14:textId="77777777" w:rsidR="00801948" w:rsidRDefault="00801948" w:rsidP="00801948">
            <w:r>
              <w:t xml:space="preserve">            "symbianos", "windows phone",</w:t>
            </w:r>
          </w:p>
          <w:p w14:paraId="3864935E" w14:textId="77777777" w:rsidR="00801948" w:rsidRDefault="00801948" w:rsidP="00801948">
            <w:r>
              <w:t xml:space="preserve">            "ipad", "ipod"];</w:t>
            </w:r>
          </w:p>
          <w:p w14:paraId="05763F17" w14:textId="77777777" w:rsidR="00801948" w:rsidRDefault="00801948" w:rsidP="00801948">
            <w:r>
              <w:t xml:space="preserve">        var flag = "1";</w:t>
            </w:r>
          </w:p>
          <w:p w14:paraId="245F02D7" w14:textId="77777777" w:rsidR="00801948" w:rsidRDefault="00801948" w:rsidP="00801948">
            <w:r>
              <w:t xml:space="preserve">        for (var v = 0; v &lt; Agents.length; v++) {</w:t>
            </w:r>
          </w:p>
          <w:p w14:paraId="6BFCAF65" w14:textId="77777777" w:rsidR="00801948" w:rsidRDefault="00801948" w:rsidP="00801948">
            <w:r>
              <w:t xml:space="preserve">            if (userAgentInfo.indexOf(Agents[v]) &gt; 0) {</w:t>
            </w:r>
          </w:p>
          <w:p w14:paraId="57E1A5DC" w14:textId="77777777" w:rsidR="00801948" w:rsidRDefault="00801948" w:rsidP="00801948">
            <w:r>
              <w:t xml:space="preserve">                flag = "0";</w:t>
            </w:r>
          </w:p>
          <w:p w14:paraId="06A4BF9E" w14:textId="77777777" w:rsidR="00801948" w:rsidRDefault="00801948" w:rsidP="00801948">
            <w:r>
              <w:t xml:space="preserve">                break;</w:t>
            </w:r>
          </w:p>
          <w:p w14:paraId="7957C9F1" w14:textId="77777777" w:rsidR="00801948" w:rsidRDefault="00801948" w:rsidP="00801948">
            <w:r>
              <w:t xml:space="preserve">            }</w:t>
            </w:r>
          </w:p>
          <w:p w14:paraId="37EB0F93" w14:textId="77777777" w:rsidR="00801948" w:rsidRDefault="00801948" w:rsidP="00801948">
            <w:r>
              <w:t xml:space="preserve">        }</w:t>
            </w:r>
          </w:p>
          <w:p w14:paraId="4FC138F8" w14:textId="77777777" w:rsidR="00801948" w:rsidRDefault="00801948" w:rsidP="00801948">
            <w:r>
              <w:t xml:space="preserve">        return flag;</w:t>
            </w:r>
          </w:p>
          <w:p w14:paraId="42B34F45" w14:textId="77777777" w:rsidR="00801948" w:rsidRDefault="00801948" w:rsidP="00801948">
            <w:r>
              <w:t xml:space="preserve">    }</w:t>
            </w:r>
          </w:p>
          <w:p w14:paraId="4998FB22" w14:textId="73F4E759" w:rsidR="002430C9" w:rsidRDefault="00801948" w:rsidP="00801948">
            <w:r>
              <w:t>&lt;/script&gt;</w:t>
            </w:r>
          </w:p>
        </w:tc>
      </w:tr>
      <w:tr w:rsidR="002430C9" w14:paraId="457D010A" w14:textId="77777777" w:rsidTr="002430C9">
        <w:tc>
          <w:tcPr>
            <w:tcW w:w="8296" w:type="dxa"/>
          </w:tcPr>
          <w:p w14:paraId="3BD069F0" w14:textId="5D0EF596" w:rsidR="002430C9" w:rsidRDefault="002430C9" w:rsidP="00840F86"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U</w:t>
            </w:r>
            <w:r>
              <w:t>A</w:t>
            </w:r>
            <w:r>
              <w:rPr>
                <w:rFonts w:hint="eastAsia"/>
              </w:rPr>
              <w:t>是否为移动端，然后再决定是否跳转。</w:t>
            </w:r>
          </w:p>
        </w:tc>
      </w:tr>
    </w:tbl>
    <w:p w14:paraId="60496DC4" w14:textId="6533D00F" w:rsidR="00AE11A5" w:rsidRDefault="005F3B5A" w:rsidP="00840F86">
      <w:r>
        <w:rPr>
          <w:rFonts w:hint="eastAsia"/>
        </w:rPr>
        <w:t>同时，我们也希望通过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端访问</w:t>
      </w:r>
      <w:r>
        <w:rPr>
          <w:rFonts w:hint="eastAsia"/>
        </w:rPr>
        <w:t>M</w:t>
      </w:r>
      <w:r>
        <w:rPr>
          <w:rFonts w:hint="eastAsia"/>
        </w:rPr>
        <w:t>端的</w:t>
      </w:r>
      <w:r>
        <w:t>URL</w:t>
      </w:r>
      <w:r>
        <w:rPr>
          <w:rFonts w:hint="eastAsia"/>
        </w:rPr>
        <w:t>时，能跳转到对应的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端页面，所以在</w:t>
      </w:r>
      <w:r>
        <w:rPr>
          <w:rFonts w:hint="eastAsia"/>
        </w:rPr>
        <w:t>M</w:t>
      </w:r>
      <w:r>
        <w:rPr>
          <w:rFonts w:hint="eastAsia"/>
        </w:rPr>
        <w:t>端需要加如下代码：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1948" w14:paraId="79865A74" w14:textId="77777777" w:rsidTr="00801948">
        <w:tc>
          <w:tcPr>
            <w:tcW w:w="8296" w:type="dxa"/>
          </w:tcPr>
          <w:p w14:paraId="47149B34" w14:textId="77777777" w:rsidR="00D85F71" w:rsidRDefault="00D85F71" w:rsidP="00D85F71">
            <w:r>
              <w:t>&lt;script type="text/javascript"&gt;</w:t>
            </w:r>
          </w:p>
          <w:p w14:paraId="7C92F812" w14:textId="77777777" w:rsidR="00D85F71" w:rsidRDefault="00D85F71" w:rsidP="00D85F71">
            <w:r>
              <w:t xml:space="preserve">    var test = yidong();</w:t>
            </w:r>
          </w:p>
          <w:p w14:paraId="2D43D71B" w14:textId="77777777" w:rsidR="00D85F71" w:rsidRDefault="00D85F71" w:rsidP="00D85F71">
            <w:r>
              <w:t xml:space="preserve">    if (test == "0") {}</w:t>
            </w:r>
          </w:p>
          <w:p w14:paraId="1E9FF75C" w14:textId="77777777" w:rsidR="00D85F71" w:rsidRDefault="00D85F71" w:rsidP="00D85F71">
            <w:r>
              <w:t xml:space="preserve">    else{</w:t>
            </w:r>
          </w:p>
          <w:p w14:paraId="79E14202" w14:textId="77777777" w:rsidR="00D85F71" w:rsidRDefault="00D85F71" w:rsidP="00D85F71">
            <w:r>
              <w:t xml:space="preserve">        location.href = document.URL.replace("//m", "//www");</w:t>
            </w:r>
          </w:p>
          <w:p w14:paraId="51AE52C4" w14:textId="77777777" w:rsidR="00D85F71" w:rsidRDefault="00D85F71" w:rsidP="00D85F71">
            <w:r>
              <w:t xml:space="preserve">    }</w:t>
            </w:r>
          </w:p>
          <w:p w14:paraId="27AA15C7" w14:textId="77777777" w:rsidR="00D85F71" w:rsidRDefault="00D85F71" w:rsidP="00D85F71">
            <w:r>
              <w:t xml:space="preserve">    function yidong() {</w:t>
            </w:r>
          </w:p>
          <w:p w14:paraId="43122E56" w14:textId="77777777" w:rsidR="00D85F71" w:rsidRDefault="00D85F71" w:rsidP="00D85F71">
            <w:r>
              <w:t xml:space="preserve">        var userAgentInfo = navigator.userAgent.toLowerCase();</w:t>
            </w:r>
          </w:p>
          <w:p w14:paraId="2B88782E" w14:textId="77777777" w:rsidR="00D85F71" w:rsidRDefault="00D85F71" w:rsidP="00D85F71">
            <w:r>
              <w:lastRenderedPageBreak/>
              <w:t xml:space="preserve">        var Agents = [</w:t>
            </w:r>
          </w:p>
          <w:p w14:paraId="2D773582" w14:textId="77777777" w:rsidR="00D85F71" w:rsidRDefault="00D85F71" w:rsidP="00D85F71">
            <w:r>
              <w:t xml:space="preserve">            "android", "iphone",</w:t>
            </w:r>
          </w:p>
          <w:p w14:paraId="514C89ED" w14:textId="77777777" w:rsidR="00D85F71" w:rsidRDefault="00D85F71" w:rsidP="00D85F71">
            <w:r>
              <w:t xml:space="preserve">            "symbianos", "windows phone",</w:t>
            </w:r>
          </w:p>
          <w:p w14:paraId="005430CD" w14:textId="77777777" w:rsidR="00D85F71" w:rsidRDefault="00D85F71" w:rsidP="00D85F71">
            <w:r>
              <w:t xml:space="preserve">            "ipad", "ipod"];</w:t>
            </w:r>
          </w:p>
          <w:p w14:paraId="38E0EAEF" w14:textId="77777777" w:rsidR="00D85F71" w:rsidRDefault="00D85F71" w:rsidP="00D85F71">
            <w:r>
              <w:t xml:space="preserve">        var flag = "1";</w:t>
            </w:r>
          </w:p>
          <w:p w14:paraId="27A1B116" w14:textId="77777777" w:rsidR="00D85F71" w:rsidRDefault="00D85F71" w:rsidP="00D85F71">
            <w:r>
              <w:t xml:space="preserve">        for (var v = 0; v &lt; Agents.length; v++) {</w:t>
            </w:r>
          </w:p>
          <w:p w14:paraId="01136E31" w14:textId="77777777" w:rsidR="00D85F71" w:rsidRDefault="00D85F71" w:rsidP="00D85F71">
            <w:r>
              <w:t xml:space="preserve">            if (userAgentInfo.indexOf(Agents[v]) &gt; 0) {</w:t>
            </w:r>
          </w:p>
          <w:p w14:paraId="6176EF11" w14:textId="77777777" w:rsidR="00D85F71" w:rsidRDefault="00D85F71" w:rsidP="00D85F71">
            <w:r>
              <w:t xml:space="preserve">                flag = "0";</w:t>
            </w:r>
          </w:p>
          <w:p w14:paraId="2ABE51E5" w14:textId="77777777" w:rsidR="00D85F71" w:rsidRDefault="00D85F71" w:rsidP="00D85F71">
            <w:r>
              <w:t xml:space="preserve">                break;</w:t>
            </w:r>
          </w:p>
          <w:p w14:paraId="625880A7" w14:textId="77777777" w:rsidR="00D85F71" w:rsidRDefault="00D85F71" w:rsidP="00D85F71">
            <w:r>
              <w:t xml:space="preserve">            }</w:t>
            </w:r>
          </w:p>
          <w:p w14:paraId="784C64ED" w14:textId="77777777" w:rsidR="00D85F71" w:rsidRDefault="00D85F71" w:rsidP="00D85F71">
            <w:r>
              <w:t xml:space="preserve">        }</w:t>
            </w:r>
          </w:p>
          <w:p w14:paraId="25C8C545" w14:textId="77777777" w:rsidR="00D85F71" w:rsidRDefault="00D85F71" w:rsidP="00D85F71">
            <w:r>
              <w:t xml:space="preserve">        return flag;</w:t>
            </w:r>
          </w:p>
          <w:p w14:paraId="2244B492" w14:textId="77777777" w:rsidR="00D85F71" w:rsidRDefault="00D85F71" w:rsidP="00D85F71">
            <w:r>
              <w:t xml:space="preserve">    }</w:t>
            </w:r>
          </w:p>
          <w:p w14:paraId="101B11CB" w14:textId="40D009F9" w:rsidR="00801948" w:rsidRDefault="00D85F71" w:rsidP="00D85F71">
            <w:r>
              <w:t xml:space="preserve"> &lt;/script&gt;</w:t>
            </w:r>
          </w:p>
        </w:tc>
      </w:tr>
    </w:tbl>
    <w:p w14:paraId="0FC1B8E0" w14:textId="77777777" w:rsidR="005F3B5A" w:rsidRDefault="005F3B5A" w:rsidP="00840F86"/>
    <w:p w14:paraId="20E8A335" w14:textId="30B54BF5" w:rsidR="007D51B5" w:rsidRPr="007D51B5" w:rsidRDefault="00D85F71" w:rsidP="00840F86">
      <w:r>
        <w:rPr>
          <w:rFonts w:hint="eastAsia"/>
        </w:rPr>
        <w:t>所以，综合以上，建议在开发网站的时候，通过自适配方式使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端的</w:t>
      </w:r>
      <w:r>
        <w:t>URL</w:t>
      </w:r>
      <w:r>
        <w:rPr>
          <w:rFonts w:hint="eastAsia"/>
        </w:rPr>
        <w:t>保持一致。</w:t>
      </w:r>
    </w:p>
    <w:p w14:paraId="09EEABC2" w14:textId="77777777" w:rsidR="007D51B5" w:rsidRDefault="007D51B5" w:rsidP="00840F86"/>
    <w:p w14:paraId="7DBA65A2" w14:textId="16DAF34D" w:rsidR="00A41389" w:rsidRDefault="00A41389" w:rsidP="00840F86">
      <w:r w:rsidRPr="00A41389">
        <w:rPr>
          <w:rFonts w:hint="eastAsia"/>
          <w:b/>
          <w:bCs/>
        </w:rPr>
        <w:t>附带问题</w:t>
      </w:r>
      <w:r w:rsidRPr="00A41389">
        <w:rPr>
          <w:rFonts w:hint="eastAsia"/>
        </w:rPr>
        <w:t>：假设在保持</w:t>
      </w:r>
      <w:r w:rsidRPr="00A41389">
        <w:rPr>
          <w:rFonts w:hint="eastAsia"/>
        </w:rPr>
        <w:t>PC</w:t>
      </w:r>
      <w:r w:rsidRPr="00A41389">
        <w:rPr>
          <w:rFonts w:hint="eastAsia"/>
        </w:rPr>
        <w:t>端和</w:t>
      </w:r>
      <w:r w:rsidRPr="00A41389">
        <w:rPr>
          <w:rFonts w:hint="eastAsia"/>
        </w:rPr>
        <w:t>M</w:t>
      </w:r>
      <w:r w:rsidRPr="00A41389">
        <w:rPr>
          <w:rFonts w:hint="eastAsia"/>
        </w:rPr>
        <w:t>端网站访问路径不变的情况下，能否区分用户的访问路径是</w:t>
      </w:r>
      <w:r w:rsidRPr="00A41389">
        <w:rPr>
          <w:rFonts w:hint="eastAsia"/>
        </w:rPr>
        <w:t>PC</w:t>
      </w:r>
      <w:r w:rsidRPr="00A41389">
        <w:rPr>
          <w:rFonts w:hint="eastAsia"/>
        </w:rPr>
        <w:t>端还是</w:t>
      </w:r>
      <w:r w:rsidRPr="00A41389">
        <w:rPr>
          <w:rFonts w:hint="eastAsia"/>
        </w:rPr>
        <w:t>M</w:t>
      </w:r>
      <w:r w:rsidRPr="00A41389">
        <w:rPr>
          <w:rFonts w:hint="eastAsia"/>
        </w:rPr>
        <w:t>端</w:t>
      </w:r>
      <w:r w:rsidR="00862336">
        <w:rPr>
          <w:rFonts w:hint="eastAsia"/>
        </w:rPr>
        <w:t>？</w:t>
      </w:r>
      <w:r w:rsidR="00743B93">
        <w:rPr>
          <w:rFonts w:hint="eastAsia"/>
        </w:rPr>
        <w:t>通过统计客户端的相关数据，比如</w:t>
      </w:r>
      <w:r w:rsidR="00743B93">
        <w:rPr>
          <w:rFonts w:hint="eastAsia"/>
        </w:rPr>
        <w:t>UsrAgent</w:t>
      </w:r>
      <w:r w:rsidR="00743B93">
        <w:rPr>
          <w:rFonts w:hint="eastAsia"/>
        </w:rPr>
        <w:t>、浏览器等信息即可判断是</w:t>
      </w:r>
      <w:r w:rsidR="00743B93">
        <w:rPr>
          <w:rFonts w:hint="eastAsia"/>
        </w:rPr>
        <w:t>P</w:t>
      </w:r>
      <w:r w:rsidR="00743B93">
        <w:t>C</w:t>
      </w:r>
      <w:r w:rsidR="00743B93">
        <w:rPr>
          <w:rFonts w:hint="eastAsia"/>
        </w:rPr>
        <w:t>端还是移动端访问了。</w:t>
      </w:r>
    </w:p>
    <w:p w14:paraId="052C7B78" w14:textId="77777777" w:rsidR="00E80E58" w:rsidRPr="00840F86" w:rsidRDefault="00E80E58" w:rsidP="00840F86"/>
    <w:p w14:paraId="211844AE" w14:textId="03760994" w:rsidR="00DD5F8C" w:rsidRDefault="00DD5F8C">
      <w:pPr>
        <w:pStyle w:val="2"/>
      </w:pPr>
      <w:r>
        <w:rPr>
          <w:rFonts w:hint="eastAsia"/>
        </w:rPr>
        <w:t>代码一致性</w:t>
      </w:r>
    </w:p>
    <w:p w14:paraId="625A1408" w14:textId="34BF699F" w:rsidR="00DD5F8C" w:rsidRDefault="00DD5F8C" w:rsidP="00DD5F8C"/>
    <w:p w14:paraId="2E43D620" w14:textId="7B7A4989" w:rsidR="00DD5F8C" w:rsidRDefault="00DD5F8C" w:rsidP="00DD5F8C"/>
    <w:p w14:paraId="1D640AA7" w14:textId="77777777" w:rsidR="00DD5F8C" w:rsidRPr="00DD5F8C" w:rsidRDefault="00DD5F8C" w:rsidP="00DD5F8C">
      <w:pPr>
        <w:rPr>
          <w:rFonts w:hint="eastAsia"/>
        </w:rPr>
      </w:pPr>
    </w:p>
    <w:p w14:paraId="6114D19E" w14:textId="64B38277" w:rsidR="00B42B46" w:rsidRDefault="00B42B46">
      <w:pPr>
        <w:pStyle w:val="2"/>
      </w:pPr>
      <w:r>
        <w:rPr>
          <w:rFonts w:hint="eastAsia"/>
        </w:rPr>
        <w:t>爬虫日志</w:t>
      </w:r>
    </w:p>
    <w:p w14:paraId="55A10CE2" w14:textId="1E782B65" w:rsidR="00B42B46" w:rsidRDefault="00B42B46" w:rsidP="00B42B46"/>
    <w:p w14:paraId="03258DBF" w14:textId="52BB99E0" w:rsidR="00B42B46" w:rsidRDefault="00B42B46" w:rsidP="00B42B46"/>
    <w:p w14:paraId="020AF6C8" w14:textId="79A9F6F2" w:rsidR="00B42B46" w:rsidRDefault="00B42B46" w:rsidP="00B42B46"/>
    <w:p w14:paraId="0873AD23" w14:textId="77777777" w:rsidR="00B42B46" w:rsidRPr="00B42B46" w:rsidRDefault="00B42B46" w:rsidP="00B42B46"/>
    <w:p w14:paraId="7807DD07" w14:textId="00B6AB9E" w:rsidR="007B2641" w:rsidRDefault="007B2641" w:rsidP="007B2641">
      <w:pPr>
        <w:pStyle w:val="1"/>
      </w:pPr>
      <w:r>
        <w:rPr>
          <w:rFonts w:hint="eastAsia"/>
        </w:rPr>
        <w:t>站外优化</w:t>
      </w:r>
    </w:p>
    <w:p w14:paraId="7AE27D40" w14:textId="4C33E158" w:rsidR="001220C3" w:rsidRDefault="001220C3" w:rsidP="001220C3">
      <w:pPr>
        <w:pStyle w:val="2"/>
      </w:pPr>
      <w:r>
        <w:rPr>
          <w:rFonts w:hint="eastAsia"/>
        </w:rPr>
        <w:t>友情链接</w:t>
      </w:r>
    </w:p>
    <w:p w14:paraId="18D262B8" w14:textId="77777777" w:rsidR="00DF7370" w:rsidRDefault="00DF7370" w:rsidP="00DF7370">
      <w:r>
        <w:rPr>
          <w:rFonts w:hint="eastAsia"/>
        </w:rPr>
        <w:t>在</w:t>
      </w:r>
      <w:r>
        <w:rPr>
          <w:rFonts w:hint="eastAsia"/>
        </w:rPr>
        <w:t>SEO</w:t>
      </w:r>
      <w:r>
        <w:rPr>
          <w:rFonts w:hint="eastAsia"/>
        </w:rPr>
        <w:t>优化中，外链优化属于非常重要的一部分，因为外链在</w:t>
      </w:r>
      <w:r>
        <w:rPr>
          <w:rFonts w:hint="eastAsia"/>
        </w:rPr>
        <w:t>SEO</w:t>
      </w:r>
      <w:r>
        <w:rPr>
          <w:rFonts w:hint="eastAsia"/>
        </w:rPr>
        <w:t>中是用来提升网站权重的，外链与推广是不一样的，推广一般是用来导流量到网站的，并不是直接用来提升网站的权重。而友情链接则是外链优化中最重要的组成部分，没有之一。</w:t>
      </w:r>
    </w:p>
    <w:p w14:paraId="7D58C0CF" w14:textId="50E9CF37" w:rsidR="00E37FCA" w:rsidRPr="00DF7370" w:rsidRDefault="00E37FCA" w:rsidP="00E37FCA"/>
    <w:p w14:paraId="34BF614D" w14:textId="1CD792C0" w:rsidR="00E37FCA" w:rsidRDefault="00E37FCA" w:rsidP="00E37FCA">
      <w:pPr>
        <w:pStyle w:val="3"/>
      </w:pPr>
      <w:r>
        <w:rPr>
          <w:rFonts w:hint="eastAsia"/>
        </w:rPr>
        <w:lastRenderedPageBreak/>
        <w:t>友情链接要求</w:t>
      </w:r>
    </w:p>
    <w:p w14:paraId="15258CAB" w14:textId="747634A5" w:rsidR="00C3572E" w:rsidRDefault="00C3572E" w:rsidP="00C3572E">
      <w:r>
        <w:rPr>
          <w:rFonts w:hint="eastAsia"/>
        </w:rPr>
        <w:t>在交换友情链接时，需要注意以下几点：</w:t>
      </w:r>
    </w:p>
    <w:p w14:paraId="42ABA25A" w14:textId="77777777" w:rsidR="00C3572E" w:rsidRDefault="00C3572E" w:rsidP="00C3572E"/>
    <w:p w14:paraId="75CE9D51" w14:textId="0671B8A8" w:rsidR="00C3572E" w:rsidRDefault="00C3572E" w:rsidP="00C3572E">
      <w:r>
        <w:rPr>
          <w:rFonts w:hint="eastAsia"/>
        </w:rPr>
        <w:t>1</w:t>
      </w:r>
      <w:r>
        <w:rPr>
          <w:rFonts w:hint="eastAsia"/>
        </w:rPr>
        <w:t>、相关性高</w:t>
      </w:r>
    </w:p>
    <w:p w14:paraId="731885A2" w14:textId="4FB32935" w:rsidR="00C3572E" w:rsidRDefault="00C3572E" w:rsidP="00C3572E">
      <w:r>
        <w:rPr>
          <w:rFonts w:hint="eastAsia"/>
        </w:rPr>
        <w:t>寻找相关性、关联性高的网站进行友链交换，知名网站可以放宽相关性要求。</w:t>
      </w:r>
    </w:p>
    <w:p w14:paraId="64EAB1E3" w14:textId="47162EB5" w:rsidR="00C3572E" w:rsidRDefault="00C3572E" w:rsidP="00C3572E"/>
    <w:p w14:paraId="390AA182" w14:textId="4092C89A" w:rsidR="00803285" w:rsidRDefault="00803285" w:rsidP="00C3572E">
      <w:r>
        <w:rPr>
          <w:rFonts w:hint="eastAsia"/>
        </w:rPr>
        <w:t>2</w:t>
      </w:r>
      <w:r>
        <w:rPr>
          <w:rFonts w:hint="eastAsia"/>
        </w:rPr>
        <w:t>、首页快照</w:t>
      </w:r>
    </w:p>
    <w:p w14:paraId="5A26A00C" w14:textId="59B85360" w:rsidR="00803285" w:rsidRDefault="00803285" w:rsidP="00C3572E">
      <w:r>
        <w:rPr>
          <w:rFonts w:hint="eastAsia"/>
        </w:rPr>
        <w:t>查看首页快照的更新时间，首页快照更新越快越好。</w:t>
      </w:r>
    </w:p>
    <w:p w14:paraId="6A5E84B6" w14:textId="77777777" w:rsidR="00803285" w:rsidRDefault="00803285" w:rsidP="00C3572E"/>
    <w:p w14:paraId="75CD701D" w14:textId="6F74ABEC" w:rsidR="00C3572E" w:rsidRDefault="00BE3DE7" w:rsidP="00C3572E">
      <w:r>
        <w:t>3</w:t>
      </w:r>
      <w:r w:rsidR="00C3572E">
        <w:rPr>
          <w:rFonts w:hint="eastAsia"/>
        </w:rPr>
        <w:t>、</w:t>
      </w:r>
      <w:r w:rsidR="002B214D">
        <w:rPr>
          <w:rFonts w:hint="eastAsia"/>
        </w:rPr>
        <w:t>收录速度</w:t>
      </w:r>
    </w:p>
    <w:p w14:paraId="012773F3" w14:textId="387B8A5F" w:rsidR="00C3572E" w:rsidRDefault="002B214D" w:rsidP="00C3572E">
      <w:r>
        <w:rPr>
          <w:rFonts w:hint="eastAsia"/>
        </w:rPr>
        <w:t>通过</w:t>
      </w:r>
      <w:hyperlink r:id="rId25" w:history="1">
        <w:r>
          <w:rPr>
            <w:rStyle w:val="a9"/>
          </w:rPr>
          <w:t>http://seo.chinaz.com/</w:t>
        </w:r>
      </w:hyperlink>
      <w:r>
        <w:rPr>
          <w:rFonts w:hint="eastAsia"/>
        </w:rPr>
        <w:t>查询网站的</w:t>
      </w:r>
      <w:r>
        <w:rPr>
          <w:rFonts w:hint="eastAsia"/>
        </w:rPr>
        <w:t>S</w:t>
      </w:r>
      <w:r>
        <w:t>EO</w:t>
      </w:r>
      <w:r>
        <w:rPr>
          <w:rFonts w:hint="eastAsia"/>
        </w:rPr>
        <w:t>情况，要求只是少要有周收录数据。</w:t>
      </w:r>
    </w:p>
    <w:p w14:paraId="3D625585" w14:textId="77777777" w:rsidR="002B214D" w:rsidRDefault="002B214D" w:rsidP="00C3572E"/>
    <w:p w14:paraId="1BFBA89B" w14:textId="60957586" w:rsidR="00C3572E" w:rsidRDefault="00BE3DE7" w:rsidP="00C3572E">
      <w:r>
        <w:t>4</w:t>
      </w:r>
      <w:r w:rsidR="002B214D">
        <w:rPr>
          <w:rFonts w:hint="eastAsia"/>
        </w:rPr>
        <w:t>、</w:t>
      </w:r>
      <w:r w:rsidR="00BC2149">
        <w:rPr>
          <w:rFonts w:hint="eastAsia"/>
        </w:rPr>
        <w:t>是否</w:t>
      </w:r>
      <w:r w:rsidR="002B214D">
        <w:rPr>
          <w:rFonts w:hint="eastAsia"/>
        </w:rPr>
        <w:t>收录</w:t>
      </w:r>
    </w:p>
    <w:p w14:paraId="6BD085FA" w14:textId="21EBB3B7" w:rsidR="00C3572E" w:rsidRDefault="002B214D" w:rsidP="00C3572E">
      <w:r>
        <w:rPr>
          <w:rFonts w:hint="eastAsia"/>
        </w:rPr>
        <w:t>这里特别是指友链内页，比如：</w:t>
      </w:r>
      <w:hyperlink r:id="rId26" w:history="1">
        <w:r>
          <w:rPr>
            <w:rStyle w:val="a9"/>
          </w:rPr>
          <w:t>https://www.gaoding.com/friends</w:t>
        </w:r>
      </w:hyperlink>
    </w:p>
    <w:p w14:paraId="4FC97236" w14:textId="2978404C" w:rsidR="002B214D" w:rsidRDefault="008D18C2" w:rsidP="00C3572E">
      <w:r>
        <w:rPr>
          <w:rFonts w:hint="eastAsia"/>
        </w:rPr>
        <w:t>如果是在友链内页换链接，如果没有收录，则换的链接也是没有效果的。</w:t>
      </w:r>
    </w:p>
    <w:p w14:paraId="7CCB4708" w14:textId="2F80D86F" w:rsidR="002B214D" w:rsidRDefault="002B214D" w:rsidP="00C3572E"/>
    <w:p w14:paraId="7CFBEE51" w14:textId="5286A315" w:rsidR="008E0378" w:rsidRDefault="00BE3DE7" w:rsidP="00C3572E">
      <w:r>
        <w:t>5</w:t>
      </w:r>
      <w:r w:rsidR="008E0378">
        <w:rPr>
          <w:rFonts w:hint="eastAsia"/>
        </w:rPr>
        <w:t>、导出链接</w:t>
      </w:r>
    </w:p>
    <w:p w14:paraId="2ACEBE9C" w14:textId="333233DA" w:rsidR="008E0378" w:rsidRDefault="008E0378" w:rsidP="00C3572E">
      <w:r>
        <w:rPr>
          <w:rFonts w:hint="eastAsia"/>
        </w:rPr>
        <w:t>首页导出链接一般不要超过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~</w:t>
      </w:r>
      <w:r>
        <w:t>50</w:t>
      </w:r>
      <w:r>
        <w:rPr>
          <w:rFonts w:hint="eastAsia"/>
        </w:rPr>
        <w:t>个。</w:t>
      </w:r>
    </w:p>
    <w:p w14:paraId="7D33049F" w14:textId="77777777" w:rsidR="00BE3DE7" w:rsidRDefault="00BE3DE7" w:rsidP="00C3572E"/>
    <w:p w14:paraId="27FBFF4C" w14:textId="72DF57AA" w:rsidR="00C00F18" w:rsidRDefault="00BE3DE7" w:rsidP="00C3572E">
      <w:r>
        <w:t>6</w:t>
      </w:r>
      <w:r w:rsidR="00C00F18">
        <w:rPr>
          <w:rFonts w:hint="eastAsia"/>
        </w:rPr>
        <w:t>、建站时间</w:t>
      </w:r>
    </w:p>
    <w:p w14:paraId="3C915387" w14:textId="53E69FBE" w:rsidR="00C00F18" w:rsidRDefault="00C00F18" w:rsidP="00C3572E">
      <w:r>
        <w:rPr>
          <w:rFonts w:hint="eastAsia"/>
        </w:rPr>
        <w:t>建站时间要求</w:t>
      </w:r>
      <w:r>
        <w:rPr>
          <w:rFonts w:hint="eastAsia"/>
        </w:rPr>
        <w:t>3</w:t>
      </w:r>
      <w:r>
        <w:rPr>
          <w:rFonts w:hint="eastAsia"/>
        </w:rPr>
        <w:t>年以上。</w:t>
      </w:r>
      <w:r w:rsidR="00BE3DE7">
        <w:rPr>
          <w:rFonts w:hint="eastAsia"/>
        </w:rPr>
        <w:t>这样的网站才能达到一定的稳定性。</w:t>
      </w:r>
    </w:p>
    <w:p w14:paraId="0EAFAA7D" w14:textId="5F812B37" w:rsidR="00C00F18" w:rsidRDefault="00C00F18" w:rsidP="00C3572E"/>
    <w:p w14:paraId="7963B671" w14:textId="630053CD" w:rsidR="00C00F18" w:rsidRDefault="00BE3DE7" w:rsidP="00C3572E">
      <w:r>
        <w:t>7</w:t>
      </w:r>
      <w:r w:rsidR="005A3F82">
        <w:rPr>
          <w:rFonts w:hint="eastAsia"/>
        </w:rPr>
        <w:t>、</w:t>
      </w:r>
      <w:r w:rsidR="005A3F82">
        <w:rPr>
          <w:rFonts w:hint="eastAsia"/>
        </w:rPr>
        <w:t>site</w:t>
      </w:r>
      <w:r w:rsidR="005A3F82">
        <w:rPr>
          <w:rFonts w:hint="eastAsia"/>
        </w:rPr>
        <w:t>要求</w:t>
      </w:r>
    </w:p>
    <w:p w14:paraId="2D95EF10" w14:textId="63DDA663" w:rsidR="00C00F18" w:rsidRDefault="005A3F82" w:rsidP="00C3572E">
      <w:r>
        <w:rPr>
          <w:rFonts w:hint="eastAsia"/>
        </w:rPr>
        <w:t>site</w:t>
      </w:r>
      <w:r>
        <w:rPr>
          <w:rFonts w:hint="eastAsia"/>
        </w:rPr>
        <w:t>命令查询收录时，首页链接必须在第一的位置上。</w:t>
      </w:r>
    </w:p>
    <w:p w14:paraId="4945097F" w14:textId="1D32C05D" w:rsidR="001001DF" w:rsidRDefault="001001DF" w:rsidP="001001DF">
      <w:pPr>
        <w:jc w:val="center"/>
      </w:pPr>
      <w:r>
        <w:rPr>
          <w:noProof/>
        </w:rPr>
        <w:drawing>
          <wp:inline distT="0" distB="0" distL="0" distR="0" wp14:anchorId="3F0A613D" wp14:editId="3F1BE59E">
            <wp:extent cx="5274310" cy="3526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B690" w14:textId="4CDEA329" w:rsidR="005A3F82" w:rsidRDefault="005A3F82" w:rsidP="00C3572E"/>
    <w:p w14:paraId="1426428D" w14:textId="6BFA48D3" w:rsidR="00BC2149" w:rsidRDefault="00CA477E" w:rsidP="00C3572E">
      <w:r>
        <w:lastRenderedPageBreak/>
        <w:t>8</w:t>
      </w:r>
      <w:r w:rsidR="00BC2149">
        <w:rPr>
          <w:rFonts w:hint="eastAsia"/>
        </w:rPr>
        <w:t>、网站收录量</w:t>
      </w:r>
    </w:p>
    <w:p w14:paraId="64D27D05" w14:textId="04294586" w:rsidR="001001DF" w:rsidRDefault="00BC2149" w:rsidP="00C3572E">
      <w:r>
        <w:rPr>
          <w:rFonts w:hint="eastAsia"/>
        </w:rPr>
        <w:t>网站的收录量需要达到一定的程度。比如新闻站，收录起码得上万，企业站，起码得上百。</w:t>
      </w:r>
    </w:p>
    <w:p w14:paraId="2093C6C5" w14:textId="3E5CDF86" w:rsidR="00BC2149" w:rsidRDefault="00BC2149" w:rsidP="00C3572E"/>
    <w:p w14:paraId="0BF7FA37" w14:textId="5F901C2B" w:rsidR="00BC2149" w:rsidRDefault="00CA477E" w:rsidP="00C3572E">
      <w:r>
        <w:t>9</w:t>
      </w:r>
      <w:r w:rsidR="00BC2149">
        <w:rPr>
          <w:rFonts w:hint="eastAsia"/>
        </w:rPr>
        <w:t>、数据对比</w:t>
      </w:r>
    </w:p>
    <w:p w14:paraId="6E9D43B0" w14:textId="30A43FE4" w:rsidR="00BC2149" w:rsidRDefault="00BC2149" w:rsidP="00C3572E">
      <w:r>
        <w:rPr>
          <w:rFonts w:hint="eastAsia"/>
        </w:rPr>
        <w:t>我们可以通过</w:t>
      </w:r>
      <w:hyperlink r:id="rId28" w:history="1">
        <w:r>
          <w:rPr>
            <w:rStyle w:val="a9"/>
          </w:rPr>
          <w:t>http://seo.chinaz.com/</w:t>
        </w:r>
      </w:hyperlink>
      <w:r>
        <w:rPr>
          <w:rFonts w:hint="eastAsia"/>
        </w:rPr>
        <w:t>查询我方站点和对方站点</w:t>
      </w:r>
      <w:r w:rsidR="00E63B17">
        <w:rPr>
          <w:rFonts w:hint="eastAsia"/>
        </w:rPr>
        <w:t>来</w:t>
      </w:r>
      <w:r w:rsidR="00E63B17" w:rsidRPr="00C20014">
        <w:rPr>
          <w:rFonts w:hint="eastAsia"/>
          <w:b/>
          <w:bCs/>
          <w:color w:val="FF0000"/>
        </w:rPr>
        <w:t>对比双方各方面的</w:t>
      </w:r>
      <w:r w:rsidR="00E63B17" w:rsidRPr="00C20014">
        <w:rPr>
          <w:rFonts w:hint="eastAsia"/>
          <w:b/>
          <w:bCs/>
          <w:color w:val="FF0000"/>
        </w:rPr>
        <w:t>S</w:t>
      </w:r>
      <w:r w:rsidR="00E63B17" w:rsidRPr="00C20014">
        <w:rPr>
          <w:b/>
          <w:bCs/>
          <w:color w:val="FF0000"/>
        </w:rPr>
        <w:t>EO</w:t>
      </w:r>
      <w:r w:rsidR="00E63B17" w:rsidRPr="00C20014">
        <w:rPr>
          <w:rFonts w:hint="eastAsia"/>
          <w:b/>
          <w:bCs/>
          <w:color w:val="FF0000"/>
        </w:rPr>
        <w:t>数据</w:t>
      </w:r>
      <w:r w:rsidR="00BA5FA6">
        <w:rPr>
          <w:rFonts w:hint="eastAsia"/>
        </w:rPr>
        <w:t>（</w:t>
      </w:r>
      <w:r w:rsidR="00BA5FA6" w:rsidRPr="00F51792">
        <w:rPr>
          <w:rFonts w:hint="eastAsia"/>
          <w:color w:val="00B0F0"/>
        </w:rPr>
        <w:t>一般包括：包括如下：百度权重、反链数量、域名年龄、百度收录、索引量、日收录、周收录、月收录</w:t>
      </w:r>
      <w:r w:rsidR="00BA5FA6">
        <w:rPr>
          <w:rFonts w:hint="eastAsia"/>
        </w:rPr>
        <w:t>）</w:t>
      </w:r>
      <w:r>
        <w:rPr>
          <w:rFonts w:hint="eastAsia"/>
        </w:rPr>
        <w:t>，然后根据</w:t>
      </w:r>
      <w:r w:rsidR="00E63B17">
        <w:rPr>
          <w:rFonts w:hint="eastAsia"/>
        </w:rPr>
        <w:t>对比结果来</w:t>
      </w:r>
      <w:r>
        <w:rPr>
          <w:rFonts w:hint="eastAsia"/>
        </w:rPr>
        <w:t>决定是否交换链接。</w:t>
      </w:r>
    </w:p>
    <w:p w14:paraId="0BF35A9F" w14:textId="77777777" w:rsidR="00BC2149" w:rsidRPr="00BA5FA6" w:rsidRDefault="00BC2149" w:rsidP="00C3572E"/>
    <w:p w14:paraId="3716C390" w14:textId="3F5BDB17" w:rsidR="00E37FCA" w:rsidRDefault="00E37FCA" w:rsidP="00E37FCA">
      <w:pPr>
        <w:pStyle w:val="3"/>
      </w:pPr>
      <w:r>
        <w:rPr>
          <w:rFonts w:hint="eastAsia"/>
        </w:rPr>
        <w:t>友链交换策略</w:t>
      </w:r>
    </w:p>
    <w:p w14:paraId="350C0456" w14:textId="4C9D8078" w:rsidR="000E42FE" w:rsidRDefault="005E2B01" w:rsidP="000E42FE">
      <w:r>
        <w:rPr>
          <w:rFonts w:hint="eastAsia"/>
        </w:rPr>
        <w:t>从新站到老站，不同时期的</w:t>
      </w:r>
      <w:r>
        <w:rPr>
          <w:rFonts w:hint="eastAsia"/>
        </w:rPr>
        <w:t>S</w:t>
      </w:r>
      <w:r>
        <w:t>EO</w:t>
      </w:r>
      <w:r>
        <w:rPr>
          <w:rFonts w:hint="eastAsia"/>
        </w:rPr>
        <w:t>，在交换友情链接时，需要不同的交换方式：</w:t>
      </w:r>
    </w:p>
    <w:p w14:paraId="447F1F76" w14:textId="77777777" w:rsidR="000E42FE" w:rsidRPr="000E42FE" w:rsidRDefault="000E42FE" w:rsidP="000E42FE"/>
    <w:p w14:paraId="0F61A06E" w14:textId="77777777" w:rsidR="005E2B01" w:rsidRDefault="005E2B01" w:rsidP="005E2B01">
      <w:r>
        <w:rPr>
          <w:rFonts w:hint="eastAsia"/>
        </w:rPr>
        <w:t>1</w:t>
      </w:r>
      <w:r>
        <w:rPr>
          <w:rFonts w:hint="eastAsia"/>
        </w:rPr>
        <w:t>、如果双方相差不多，则在彼此网站的首页放对方网站首页的链接；</w:t>
      </w:r>
    </w:p>
    <w:p w14:paraId="2F5465D7" w14:textId="77777777" w:rsidR="005E2B01" w:rsidRDefault="005E2B01" w:rsidP="005E2B01">
      <w:r>
        <w:rPr>
          <w:rFonts w:hint="eastAsia"/>
        </w:rPr>
        <w:t>2</w:t>
      </w:r>
      <w:r>
        <w:rPr>
          <w:rFonts w:hint="eastAsia"/>
        </w:rPr>
        <w:t>、如果我方数据较好，则我方友情链接页面放对方首页链接，对方首页放我方首页链接；</w:t>
      </w:r>
    </w:p>
    <w:p w14:paraId="53D3C6B1" w14:textId="77777777" w:rsidR="005E2B01" w:rsidRDefault="005E2B01" w:rsidP="005E2B01">
      <w:r>
        <w:rPr>
          <w:rFonts w:hint="eastAsia"/>
        </w:rPr>
        <w:t>3</w:t>
      </w:r>
      <w:r>
        <w:rPr>
          <w:rFonts w:hint="eastAsia"/>
        </w:rPr>
        <w:t>、如果对方数据较好，则我们首页放对方首页链接，对方友情链接页面放我方首页链接；</w:t>
      </w:r>
    </w:p>
    <w:p w14:paraId="36C0A8F9" w14:textId="5BE189BC" w:rsidR="001220C3" w:rsidRDefault="001220C3" w:rsidP="001220C3"/>
    <w:p w14:paraId="766DD0AD" w14:textId="110E1AA0" w:rsidR="00A321A4" w:rsidRDefault="00EF3CE9" w:rsidP="00EF3CE9">
      <w:pPr>
        <w:pStyle w:val="3"/>
      </w:pPr>
      <w:r>
        <w:rPr>
          <w:rFonts w:hint="eastAsia"/>
        </w:rPr>
        <w:t>相关操作细节</w:t>
      </w:r>
    </w:p>
    <w:p w14:paraId="65202405" w14:textId="6924A6EC" w:rsidR="00EF3CE9" w:rsidRDefault="00B1061F" w:rsidP="00EF3CE9">
      <w:r>
        <w:rPr>
          <w:rFonts w:hint="eastAsia"/>
        </w:rPr>
        <w:t>在交换链接时，要注意以下几点细节：</w:t>
      </w:r>
    </w:p>
    <w:p w14:paraId="3E248C05" w14:textId="1B1C5EF4" w:rsidR="00B1061F" w:rsidRDefault="00B1061F" w:rsidP="00EF3CE9"/>
    <w:p w14:paraId="2A7386E4" w14:textId="41DE3CC2" w:rsidR="00B1061F" w:rsidRPr="00EF3CE9" w:rsidRDefault="00B1061F" w:rsidP="00EF3CE9">
      <w:r>
        <w:rPr>
          <w:rFonts w:hint="eastAsia"/>
        </w:rPr>
        <w:t>1</w:t>
      </w:r>
      <w:r>
        <w:rPr>
          <w:rFonts w:hint="eastAsia"/>
        </w:rPr>
        <w:t>、绝对不要与未必搜索引擎收录、被搜索引擎惩罚、非法站点交换链接。</w:t>
      </w:r>
    </w:p>
    <w:p w14:paraId="5E978770" w14:textId="7E8E6A83" w:rsidR="00EF3CE9" w:rsidRDefault="00B1061F" w:rsidP="001220C3">
      <w:r>
        <w:rPr>
          <w:rFonts w:hint="eastAsia"/>
        </w:rPr>
        <w:t>2</w:t>
      </w:r>
      <w:r>
        <w:rPr>
          <w:rFonts w:hint="eastAsia"/>
        </w:rPr>
        <w:t>、</w:t>
      </w:r>
      <w:r w:rsidR="00EC31E6">
        <w:rPr>
          <w:rFonts w:hint="eastAsia"/>
        </w:rPr>
        <w:t>使用站长工具每天检查友情链接情况，及时撤掉质量差的站点。</w:t>
      </w:r>
    </w:p>
    <w:p w14:paraId="4149FFE8" w14:textId="7E4FE91A" w:rsidR="00B1061F" w:rsidRDefault="00EC31E6" w:rsidP="001220C3">
      <w:r>
        <w:rPr>
          <w:rFonts w:hint="eastAsia"/>
        </w:rPr>
        <w:t>3</w:t>
      </w:r>
      <w:r>
        <w:rPr>
          <w:rFonts w:hint="eastAsia"/>
        </w:rPr>
        <w:t>、</w:t>
      </w:r>
      <w:r w:rsidR="00780AD5">
        <w:rPr>
          <w:rFonts w:hint="eastAsia"/>
        </w:rPr>
        <w:t>在交换链接时，需要填写链接的关键词也就是</w:t>
      </w:r>
      <w:r w:rsidR="00780AD5" w:rsidRPr="0074649E">
        <w:rPr>
          <w:rFonts w:hint="eastAsia"/>
          <w:b/>
          <w:bCs/>
        </w:rPr>
        <w:t>锚文本应该保持多样性</w:t>
      </w:r>
      <w:r w:rsidR="00780AD5">
        <w:rPr>
          <w:rFonts w:hint="eastAsia"/>
        </w:rPr>
        <w:t>，最好是每个关键词都有做锚文本。</w:t>
      </w:r>
      <w:r w:rsidR="005B2594">
        <w:rPr>
          <w:rFonts w:hint="eastAsia"/>
        </w:rPr>
        <w:t>每个关键词做锚文本的比率，可以参照该关键词指数的大小来衡量，指数大，竞争大，锚文本就多做些，指数小，竞争小，锚文本就少些，以此做为选择首页链接关键词的原则，另外，也可以根据网站目标关键词排名情况来分配锚文本关键词的比率。</w:t>
      </w:r>
    </w:p>
    <w:p w14:paraId="628F5C11" w14:textId="78A2013F" w:rsidR="00EC31E6" w:rsidRDefault="00EC31E6" w:rsidP="001220C3"/>
    <w:p w14:paraId="7A16CD7D" w14:textId="552EB49E" w:rsidR="004E6098" w:rsidRDefault="004E6098" w:rsidP="001220C3">
      <w:r>
        <w:rPr>
          <w:rFonts w:hint="eastAsia"/>
        </w:rPr>
        <w:t>附带信息：</w:t>
      </w:r>
    </w:p>
    <w:p w14:paraId="5EBDE10C" w14:textId="77777777" w:rsidR="00EC5F75" w:rsidRDefault="00EC5F75" w:rsidP="00EC5F75"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、为什么不能只固定一个关键词做为锚文本呢</w:t>
      </w:r>
      <w:r>
        <w:rPr>
          <w:rFonts w:hint="eastAsia"/>
        </w:rPr>
        <w:t>？</w:t>
      </w:r>
    </w:p>
    <w:p w14:paraId="356F78DB" w14:textId="77777777" w:rsidR="00EC5F75" w:rsidRDefault="00EC5F75" w:rsidP="00EC5F75">
      <w:r>
        <w:rPr>
          <w:rFonts w:hint="eastAsia"/>
        </w:rPr>
        <w:t>如果只选择其中一个关键词做为固定的锚文本，一方面，不利于提升所有关键词的权重，另一方面可能会被判断外链作弊。</w:t>
      </w:r>
    </w:p>
    <w:p w14:paraId="107C27D4" w14:textId="77777777" w:rsidR="00EC5F75" w:rsidRDefault="00EC5F75" w:rsidP="00EC5F75"/>
    <w:p w14:paraId="0610A153" w14:textId="77777777" w:rsidR="00EC5F75" w:rsidRDefault="00EC5F75" w:rsidP="00EC5F75"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、如果对方的网站的权重和预计流量都很高，而排名的关键词个数却很少，如何判定要不要换链接</w:t>
      </w:r>
      <w:r>
        <w:rPr>
          <w:rFonts w:hint="eastAsia"/>
        </w:rPr>
        <w:t>？</w:t>
      </w:r>
    </w:p>
    <w:p w14:paraId="47098E32" w14:textId="77777777" w:rsidR="00EC5F75" w:rsidRDefault="00EC5F75" w:rsidP="00EC5F75"/>
    <w:p w14:paraId="54A0F1F9" w14:textId="77777777" w:rsidR="00EC5F75" w:rsidRDefault="00EC5F75" w:rsidP="00EC5F75">
      <w:r>
        <w:rPr>
          <w:rFonts w:hint="eastAsia"/>
        </w:rPr>
        <w:t>这个时候，我们需要通过百度指数</w:t>
      </w:r>
      <w:r>
        <w:rPr>
          <w:rFonts w:hint="eastAsia"/>
        </w:rPr>
        <w:t xml:space="preserve"> </w:t>
      </w:r>
      <w:hyperlink r:id="rId29" w:history="1">
        <w:r>
          <w:rPr>
            <w:rStyle w:val="a9"/>
            <w:rFonts w:hint="eastAsia"/>
          </w:rPr>
          <w:t>http://index.baidu.com/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来查询这些关键词的搜索指数是否正常，按照全部、近半年、近</w:t>
      </w:r>
      <w:r>
        <w:rPr>
          <w:rFonts w:hint="eastAsia"/>
        </w:rPr>
        <w:t>90</w:t>
      </w:r>
      <w:r>
        <w:rPr>
          <w:rFonts w:hint="eastAsia"/>
        </w:rPr>
        <w:t>天、近</w:t>
      </w:r>
      <w:r>
        <w:rPr>
          <w:rFonts w:hint="eastAsia"/>
        </w:rPr>
        <w:t>30</w:t>
      </w:r>
      <w:r>
        <w:rPr>
          <w:rFonts w:hint="eastAsia"/>
        </w:rPr>
        <w:t>天等多个时间段来查看该关键词是否突然有暴涨或暴跌的情况，如果有，则该关键词的指数很可能是刷的；如果关键词指数很平稳，则该关键词的指数属于正常情况，则可以换链接。</w:t>
      </w:r>
    </w:p>
    <w:p w14:paraId="3D6FC72E" w14:textId="77777777" w:rsidR="00EC5F75" w:rsidRDefault="00EC5F75" w:rsidP="00EC5F75"/>
    <w:p w14:paraId="043914DE" w14:textId="77777777" w:rsidR="00EC5F75" w:rsidRDefault="00EC5F75" w:rsidP="00EC5F75"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、每天交换数量限制</w:t>
      </w:r>
      <w:r>
        <w:rPr>
          <w:rFonts w:hint="eastAsia"/>
        </w:rPr>
        <w:t>？</w:t>
      </w:r>
    </w:p>
    <w:p w14:paraId="1CE2445E" w14:textId="77777777" w:rsidR="00EC5F75" w:rsidRDefault="00EC5F75" w:rsidP="00EC5F75">
      <w:r>
        <w:rPr>
          <w:rFonts w:hint="eastAsia"/>
        </w:rPr>
        <w:t>每个域名每天最多交换</w:t>
      </w:r>
      <w:r>
        <w:rPr>
          <w:rFonts w:hint="eastAsia"/>
        </w:rPr>
        <w:t>3</w:t>
      </w:r>
      <w:r>
        <w:rPr>
          <w:rFonts w:hint="eastAsia"/>
        </w:rPr>
        <w:t>条友情链接，其他资源可以先沟通好，以后每天慢慢加。</w:t>
      </w:r>
    </w:p>
    <w:p w14:paraId="2F659B13" w14:textId="77777777" w:rsidR="00EC5F75" w:rsidRDefault="00EC5F75" w:rsidP="00EC5F75"/>
    <w:p w14:paraId="67FAE1F8" w14:textId="77777777" w:rsidR="00EC5F75" w:rsidRDefault="00EC5F75" w:rsidP="00EC5F75">
      <w:r>
        <w:rPr>
          <w:rFonts w:hint="eastAsia"/>
          <w:b/>
          <w:bCs/>
        </w:rPr>
        <w:lastRenderedPageBreak/>
        <w:t>D</w:t>
      </w:r>
      <w:r>
        <w:rPr>
          <w:rFonts w:hint="eastAsia"/>
          <w:b/>
          <w:bCs/>
        </w:rPr>
        <w:t>、记录链接放置位置？</w:t>
      </w:r>
    </w:p>
    <w:p w14:paraId="1EBBDE88" w14:textId="77777777" w:rsidR="00EC5F75" w:rsidRDefault="00EC5F75" w:rsidP="00EC5F75">
      <w:r>
        <w:rPr>
          <w:rFonts w:hint="eastAsia"/>
        </w:rPr>
        <w:t>做好友情链接记录，一般包括，对方放我们链接的页面地址，和我们放对方链接的页面地址，以及对方的联系方式，如下示例：</w:t>
      </w:r>
    </w:p>
    <w:tbl>
      <w:tblPr>
        <w:tblStyle w:val="af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947"/>
        <w:gridCol w:w="947"/>
        <w:gridCol w:w="947"/>
      </w:tblGrid>
      <w:tr w:rsidR="00EC5F75" w14:paraId="52204C69" w14:textId="77777777" w:rsidTr="00B91E96">
        <w:tc>
          <w:tcPr>
            <w:tcW w:w="2840" w:type="dxa"/>
          </w:tcPr>
          <w:p w14:paraId="2854CF6A" w14:textId="77777777" w:rsidR="00EC5F75" w:rsidRDefault="00EC5F75" w:rsidP="00B91E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我方</w:t>
            </w:r>
          </w:p>
        </w:tc>
        <w:tc>
          <w:tcPr>
            <w:tcW w:w="2841" w:type="dxa"/>
          </w:tcPr>
          <w:p w14:paraId="58A5DE56" w14:textId="77777777" w:rsidR="00EC5F75" w:rsidRDefault="00EC5F75" w:rsidP="00B91E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对方</w:t>
            </w:r>
          </w:p>
        </w:tc>
        <w:tc>
          <w:tcPr>
            <w:tcW w:w="947" w:type="dxa"/>
          </w:tcPr>
          <w:p w14:paraId="6E4F785C" w14:textId="77777777" w:rsidR="00EC5F75" w:rsidRDefault="00EC5F75" w:rsidP="00B91E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</w:t>
            </w:r>
            <w:r>
              <w:rPr>
                <w:rFonts w:hint="eastAsia"/>
                <w:sz w:val="18"/>
                <w:szCs w:val="18"/>
              </w:rPr>
              <w:t>QQ</w:t>
            </w:r>
          </w:p>
        </w:tc>
        <w:tc>
          <w:tcPr>
            <w:tcW w:w="947" w:type="dxa"/>
          </w:tcPr>
          <w:p w14:paraId="79C94992" w14:textId="77777777" w:rsidR="00EC5F75" w:rsidRDefault="00EC5F75" w:rsidP="00B91E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联系手机</w:t>
            </w:r>
          </w:p>
        </w:tc>
        <w:tc>
          <w:tcPr>
            <w:tcW w:w="947" w:type="dxa"/>
          </w:tcPr>
          <w:p w14:paraId="3A185276" w14:textId="77777777" w:rsidR="00EC5F75" w:rsidRDefault="00EC5F75" w:rsidP="00B91E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联系微信</w:t>
            </w:r>
          </w:p>
        </w:tc>
      </w:tr>
      <w:tr w:rsidR="00EC5F75" w14:paraId="45681EF2" w14:textId="77777777" w:rsidTr="00B91E96">
        <w:tc>
          <w:tcPr>
            <w:tcW w:w="2840" w:type="dxa"/>
          </w:tcPr>
          <w:p w14:paraId="3C20464A" w14:textId="77777777" w:rsidR="00EC5F75" w:rsidRDefault="00600542" w:rsidP="00B91E96">
            <w:pPr>
              <w:rPr>
                <w:sz w:val="18"/>
                <w:szCs w:val="18"/>
              </w:rPr>
            </w:pPr>
            <w:hyperlink r:id="rId30" w:history="1">
              <w:r w:rsidR="00EC5F75">
                <w:rPr>
                  <w:rStyle w:val="a9"/>
                  <w:rFonts w:hint="eastAsia"/>
                  <w:sz w:val="18"/>
                  <w:szCs w:val="18"/>
                </w:rPr>
                <w:t>https://www.gaoding.com/friends</w:t>
              </w:r>
            </w:hyperlink>
          </w:p>
        </w:tc>
        <w:tc>
          <w:tcPr>
            <w:tcW w:w="2841" w:type="dxa"/>
          </w:tcPr>
          <w:p w14:paraId="3D355F2C" w14:textId="77777777" w:rsidR="00EC5F75" w:rsidRDefault="00600542" w:rsidP="00B91E96">
            <w:pPr>
              <w:rPr>
                <w:sz w:val="18"/>
                <w:szCs w:val="18"/>
              </w:rPr>
            </w:pPr>
            <w:hyperlink r:id="rId31" w:history="1">
              <w:r w:rsidR="00EC5F75">
                <w:rPr>
                  <w:rStyle w:val="a9"/>
                  <w:rFonts w:hint="eastAsia"/>
                  <w:sz w:val="18"/>
                  <w:szCs w:val="18"/>
                </w:rPr>
                <w:t>http://maka.im/v3/store</w:t>
              </w:r>
            </w:hyperlink>
          </w:p>
        </w:tc>
        <w:tc>
          <w:tcPr>
            <w:tcW w:w="947" w:type="dxa"/>
          </w:tcPr>
          <w:p w14:paraId="4390F01A" w14:textId="77777777" w:rsidR="00EC5F75" w:rsidRDefault="00EC5F75" w:rsidP="00B91E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xxxxxxxx</w:t>
            </w:r>
          </w:p>
        </w:tc>
        <w:tc>
          <w:tcPr>
            <w:tcW w:w="947" w:type="dxa"/>
          </w:tcPr>
          <w:p w14:paraId="2A57FC79" w14:textId="77777777" w:rsidR="00EC5F75" w:rsidRDefault="00EC5F75" w:rsidP="00B91E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xxxxxxx</w:t>
            </w:r>
          </w:p>
        </w:tc>
        <w:tc>
          <w:tcPr>
            <w:tcW w:w="947" w:type="dxa"/>
          </w:tcPr>
          <w:p w14:paraId="0C7D7E6F" w14:textId="77777777" w:rsidR="00EC5F75" w:rsidRDefault="00EC5F75" w:rsidP="00B91E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xxxx</w:t>
            </w:r>
          </w:p>
        </w:tc>
      </w:tr>
    </w:tbl>
    <w:p w14:paraId="467813B6" w14:textId="77777777" w:rsidR="00EC5F75" w:rsidRDefault="00EC5F75" w:rsidP="00EC5F75">
      <w:r>
        <w:rPr>
          <w:rFonts w:hint="eastAsia"/>
        </w:rPr>
        <w:t>意思就是：</w:t>
      </w:r>
    </w:p>
    <w:p w14:paraId="0799193E" w14:textId="77777777" w:rsidR="00EC5F75" w:rsidRDefault="00EC5F75" w:rsidP="00EC5F75">
      <w:r>
        <w:rPr>
          <w:rFonts w:hint="eastAsia"/>
        </w:rPr>
        <w:t>我方在</w:t>
      </w:r>
      <w:r>
        <w:rPr>
          <w:rFonts w:hint="eastAsia"/>
        </w:rPr>
        <w:t xml:space="preserve"> </w:t>
      </w:r>
      <w:bookmarkStart w:id="0" w:name="OLE_LINK4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"https://www.gaoding.com/friends" </w:instrText>
      </w:r>
      <w:r>
        <w:rPr>
          <w:rFonts w:hint="eastAsia"/>
        </w:rPr>
        <w:fldChar w:fldCharType="separate"/>
      </w:r>
      <w:r>
        <w:rPr>
          <w:rStyle w:val="a9"/>
          <w:rFonts w:hint="eastAsia"/>
        </w:rPr>
        <w:t>https://www.gaoding.com/friends</w:t>
      </w:r>
      <w:r>
        <w:rPr>
          <w:rFonts w:hint="eastAsia"/>
        </w:rPr>
        <w:fldChar w:fldCharType="end"/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页面放对方的首页地址，</w:t>
      </w:r>
    </w:p>
    <w:p w14:paraId="176A171F" w14:textId="77777777" w:rsidR="00EC5F75" w:rsidRDefault="00EC5F75" w:rsidP="00EC5F75">
      <w:r>
        <w:rPr>
          <w:rFonts w:hint="eastAsia"/>
        </w:rPr>
        <w:t>对方在</w:t>
      </w:r>
      <w:r>
        <w:rPr>
          <w:rFonts w:hint="eastAsia"/>
        </w:rPr>
        <w:t xml:space="preserve"> </w:t>
      </w:r>
      <w:bookmarkStart w:id="1" w:name="OLE_LINK6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"http://maka.im/v3/store" </w:instrText>
      </w:r>
      <w:r>
        <w:rPr>
          <w:rFonts w:hint="eastAsia"/>
        </w:rPr>
        <w:fldChar w:fldCharType="separate"/>
      </w:r>
      <w:r>
        <w:rPr>
          <w:rStyle w:val="a9"/>
          <w:rFonts w:hint="eastAsia"/>
        </w:rPr>
        <w:t>http://maka.im/v3/store</w:t>
      </w:r>
      <w:r>
        <w:rPr>
          <w:rFonts w:hint="eastAsia"/>
        </w:rPr>
        <w:fldChar w:fldCharType="end"/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页面放我方的首页地址。</w:t>
      </w:r>
    </w:p>
    <w:p w14:paraId="792DF982" w14:textId="77777777" w:rsidR="005B2594" w:rsidRPr="005E2B01" w:rsidRDefault="005B2594" w:rsidP="001220C3"/>
    <w:p w14:paraId="40D6DF1F" w14:textId="3F00C380" w:rsidR="00E37FCA" w:rsidRPr="001220C3" w:rsidRDefault="00E37FCA" w:rsidP="00E37FCA">
      <w:pPr>
        <w:pStyle w:val="3"/>
      </w:pPr>
      <w:r>
        <w:rPr>
          <w:rFonts w:hint="eastAsia"/>
        </w:rPr>
        <w:t>友链系统开发</w:t>
      </w:r>
    </w:p>
    <w:p w14:paraId="1AD9EBF4" w14:textId="77777777" w:rsidR="001129E2" w:rsidRDefault="001129E2" w:rsidP="001129E2">
      <w:r>
        <w:rPr>
          <w:rFonts w:hint="eastAsia"/>
        </w:rPr>
        <w:t>一般情况下，首页放的链接不宜过多，一般不建议超过</w:t>
      </w:r>
      <w:r>
        <w:rPr>
          <w:rFonts w:hint="eastAsia"/>
        </w:rPr>
        <w:t xml:space="preserve"> 30 </w:t>
      </w:r>
      <w:r>
        <w:rPr>
          <w:rFonts w:hint="eastAsia"/>
        </w:rPr>
        <w:t>条。</w:t>
      </w:r>
    </w:p>
    <w:p w14:paraId="353DB7B9" w14:textId="77777777" w:rsidR="001129E2" w:rsidRDefault="001129E2" w:rsidP="001129E2"/>
    <w:p w14:paraId="63AC855C" w14:textId="35DB6C7D" w:rsidR="001129E2" w:rsidRDefault="001129E2" w:rsidP="001129E2">
      <w:r>
        <w:rPr>
          <w:rFonts w:hint="eastAsia"/>
        </w:rPr>
        <w:t>因为链接过多的话，有两个不利因素：</w:t>
      </w:r>
    </w:p>
    <w:p w14:paraId="45CEE6AA" w14:textId="2E20A80B" w:rsidR="001129E2" w:rsidRDefault="001129E2" w:rsidP="001129E2">
      <w:r>
        <w:rPr>
          <w:rFonts w:hint="eastAsia"/>
        </w:rPr>
        <w:t>1</w:t>
      </w:r>
      <w:r>
        <w:rPr>
          <w:rFonts w:hint="eastAsia"/>
        </w:rPr>
        <w:t>、别人不喜欢跟首页链接太多的网站换链接，因为链接太多，分配到的权重就越低。</w:t>
      </w:r>
    </w:p>
    <w:p w14:paraId="2D73DF33" w14:textId="77777777" w:rsidR="001129E2" w:rsidRDefault="001129E2" w:rsidP="001129E2">
      <w:r>
        <w:rPr>
          <w:rFonts w:hint="eastAsia"/>
        </w:rPr>
        <w:t>2</w:t>
      </w:r>
      <w:r>
        <w:rPr>
          <w:rFonts w:hint="eastAsia"/>
        </w:rPr>
        <w:t>、满则溢，链接放太多，对首页权重的增加未必是有益的。</w:t>
      </w:r>
    </w:p>
    <w:p w14:paraId="51468064" w14:textId="77777777" w:rsidR="001129E2" w:rsidRDefault="001129E2" w:rsidP="001129E2"/>
    <w:p w14:paraId="75412519" w14:textId="3DDDBD9E" w:rsidR="001129E2" w:rsidRDefault="001129E2" w:rsidP="001129E2">
      <w:r>
        <w:rPr>
          <w:rFonts w:hint="eastAsia"/>
        </w:rPr>
        <w:t>因此，我们需要开发其它页面达到配置友情链接，这样做的两个好处是：</w:t>
      </w:r>
    </w:p>
    <w:p w14:paraId="2D85CEB8" w14:textId="7EC037CD" w:rsidR="001129E2" w:rsidRDefault="001129E2" w:rsidP="001129E2">
      <w:r>
        <w:rPr>
          <w:rFonts w:hint="eastAsia"/>
        </w:rPr>
        <w:t>1</w:t>
      </w:r>
      <w:r>
        <w:rPr>
          <w:rFonts w:hint="eastAsia"/>
        </w:rPr>
        <w:t>、分散首页友情链接交换数量的压力；</w:t>
      </w:r>
    </w:p>
    <w:p w14:paraId="01583B1F" w14:textId="77777777" w:rsidR="001129E2" w:rsidRDefault="001129E2" w:rsidP="001129E2">
      <w:r>
        <w:rPr>
          <w:rFonts w:hint="eastAsia"/>
        </w:rPr>
        <w:t>2</w:t>
      </w:r>
      <w:r>
        <w:rPr>
          <w:rFonts w:hint="eastAsia"/>
        </w:rPr>
        <w:t>、进一步提升当前交换友链页面的权重；</w:t>
      </w:r>
    </w:p>
    <w:p w14:paraId="30E0B24F" w14:textId="77777777" w:rsidR="001129E2" w:rsidRDefault="001129E2" w:rsidP="001129E2"/>
    <w:p w14:paraId="2A7EFE9D" w14:textId="37255452" w:rsidR="009E4C0E" w:rsidRDefault="001129E2" w:rsidP="001129E2">
      <w:r>
        <w:rPr>
          <w:rFonts w:hint="eastAsia"/>
        </w:rPr>
        <w:t>通过这样的操作，可以使网站的首页、权重页整体权重和流量的进一步提升。</w:t>
      </w:r>
    </w:p>
    <w:p w14:paraId="1773245F" w14:textId="37470BB5" w:rsidR="00C34700" w:rsidRDefault="00C34700" w:rsidP="001220C3"/>
    <w:p w14:paraId="3B98E543" w14:textId="399DB9E0" w:rsidR="00C34700" w:rsidRDefault="0060264B" w:rsidP="001220C3">
      <w:r>
        <w:rPr>
          <w:rFonts w:hint="eastAsia"/>
        </w:rPr>
        <w:t>所以，我们需要开发一个可配置页面的友链系统，</w:t>
      </w:r>
      <w:r w:rsidRPr="0060264B">
        <w:rPr>
          <w:rFonts w:hint="eastAsia"/>
        </w:rPr>
        <w:t>意思是说，</w:t>
      </w:r>
      <w:r>
        <w:rPr>
          <w:rFonts w:hint="eastAsia"/>
        </w:rPr>
        <w:t>当</w:t>
      </w:r>
      <w:r w:rsidRPr="0060264B">
        <w:rPr>
          <w:rFonts w:hint="eastAsia"/>
        </w:rPr>
        <w:t>我想</w:t>
      </w:r>
      <w:r>
        <w:rPr>
          <w:rFonts w:hint="eastAsia"/>
        </w:rPr>
        <w:t>给某个页面交换友链</w:t>
      </w:r>
      <w:r w:rsidRPr="0060264B">
        <w:rPr>
          <w:rFonts w:hint="eastAsia"/>
        </w:rPr>
        <w:t>，那么通过配置我就可以给该页面配上友情链接，而不需要调整代码。</w:t>
      </w:r>
    </w:p>
    <w:p w14:paraId="79DBCADA" w14:textId="06E62E1E" w:rsidR="009E4C0E" w:rsidRDefault="009E4C0E" w:rsidP="001220C3"/>
    <w:p w14:paraId="4783DBF0" w14:textId="77777777" w:rsidR="00E343EC" w:rsidRPr="0060264B" w:rsidRDefault="00E343EC" w:rsidP="001220C3"/>
    <w:p w14:paraId="5D567FB6" w14:textId="77777777" w:rsidR="001220C3" w:rsidRPr="001220C3" w:rsidRDefault="001220C3" w:rsidP="001220C3"/>
    <w:p w14:paraId="373202B1" w14:textId="11E1B74B" w:rsidR="00424CB1" w:rsidRDefault="00424CB1" w:rsidP="00424CB1">
      <w:pPr>
        <w:pStyle w:val="1"/>
      </w:pPr>
      <w:r>
        <w:rPr>
          <w:rFonts w:hint="eastAsia"/>
        </w:rPr>
        <w:t>搜索引擎</w:t>
      </w:r>
    </w:p>
    <w:p w14:paraId="4A735CFD" w14:textId="54CB3CAF" w:rsidR="00064FE9" w:rsidRDefault="00424CB1" w:rsidP="00424CB1">
      <w:pPr>
        <w:pStyle w:val="2"/>
      </w:pPr>
      <w:r>
        <w:rPr>
          <w:rFonts w:hint="eastAsia"/>
        </w:rPr>
        <w:t>百度</w:t>
      </w:r>
    </w:p>
    <w:p w14:paraId="13E3E2DD" w14:textId="100690DD" w:rsidR="00DB50C5" w:rsidRDefault="00DB50C5" w:rsidP="00DB50C5">
      <w:pPr>
        <w:pStyle w:val="3"/>
      </w:pPr>
      <w:r>
        <w:rPr>
          <w:rFonts w:hint="eastAsia"/>
        </w:rPr>
        <w:t>百度</w:t>
      </w:r>
      <w:r w:rsidR="008E5FA9">
        <w:rPr>
          <w:rFonts w:hint="eastAsia"/>
        </w:rPr>
        <w:t>蜘蛛</w:t>
      </w:r>
    </w:p>
    <w:p w14:paraId="439F4D7F" w14:textId="570E2685" w:rsidR="008E5FA9" w:rsidRPr="008E5FA9" w:rsidRDefault="008E5FA9" w:rsidP="008E5FA9">
      <w:pPr>
        <w:pStyle w:val="4"/>
      </w:pPr>
      <w:r>
        <w:rPr>
          <w:rFonts w:hint="eastAsia"/>
        </w:rPr>
        <w:t>渲染蜘蛛</w:t>
      </w:r>
    </w:p>
    <w:p w14:paraId="67AAB374" w14:textId="477AD44C" w:rsidR="00DB50C5" w:rsidRDefault="00DB50C5" w:rsidP="00DB50C5">
      <w:r>
        <w:rPr>
          <w:rFonts w:hint="eastAsia"/>
        </w:rPr>
        <w:t>渲染蜘蛛</w:t>
      </w:r>
      <w:r>
        <w:rPr>
          <w:rFonts w:hint="eastAsia"/>
        </w:rPr>
        <w:t>UA</w:t>
      </w:r>
      <w:r>
        <w:rPr>
          <w:rFonts w:hint="eastAsia"/>
        </w:rPr>
        <w:t>：</w:t>
      </w:r>
      <w:hyperlink r:id="rId32" w:history="1">
        <w:r>
          <w:rPr>
            <w:rStyle w:val="a9"/>
          </w:rPr>
          <w:t>https://ziyuan.baidu.com/wiki/990</w:t>
        </w:r>
      </w:hyperlink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2F3" w14:paraId="56A6BF99" w14:textId="77777777" w:rsidTr="008232F3">
        <w:tc>
          <w:tcPr>
            <w:tcW w:w="8296" w:type="dxa"/>
          </w:tcPr>
          <w:p w14:paraId="53008979" w14:textId="61A62488" w:rsidR="008232F3" w:rsidRDefault="008232F3" w:rsidP="00DB50C5">
            <w:r>
              <w:rPr>
                <w:rFonts w:hint="eastAsia"/>
              </w:rPr>
              <w:t>P</w:t>
            </w:r>
            <w:r>
              <w:t>C</w:t>
            </w:r>
          </w:p>
        </w:tc>
      </w:tr>
      <w:tr w:rsidR="008232F3" w14:paraId="6243BFC2" w14:textId="77777777" w:rsidTr="008232F3">
        <w:tc>
          <w:tcPr>
            <w:tcW w:w="8296" w:type="dxa"/>
          </w:tcPr>
          <w:p w14:paraId="0F7A4F60" w14:textId="6C6E52BF" w:rsidR="008232F3" w:rsidRDefault="008232F3" w:rsidP="00DB50C5">
            <w:r w:rsidRPr="008232F3">
              <w:t>Mozilla/5.0 (compatible; Baiduspider-render/2.0; +http://www.baidu.com/search/spider.html)</w:t>
            </w:r>
          </w:p>
        </w:tc>
      </w:tr>
      <w:tr w:rsidR="008232F3" w14:paraId="1B0BED80" w14:textId="77777777" w:rsidTr="008232F3">
        <w:tc>
          <w:tcPr>
            <w:tcW w:w="8296" w:type="dxa"/>
          </w:tcPr>
          <w:p w14:paraId="3AB05DD1" w14:textId="1FCF5EB6" w:rsidR="008232F3" w:rsidRDefault="008232F3" w:rsidP="00DB50C5">
            <w:r w:rsidRPr="008232F3">
              <w:rPr>
                <w:rFonts w:hint="eastAsia"/>
              </w:rPr>
              <w:lastRenderedPageBreak/>
              <w:t>移动</w:t>
            </w:r>
          </w:p>
        </w:tc>
      </w:tr>
      <w:tr w:rsidR="008232F3" w14:paraId="6AE5EACB" w14:textId="77777777" w:rsidTr="008232F3">
        <w:tc>
          <w:tcPr>
            <w:tcW w:w="8296" w:type="dxa"/>
          </w:tcPr>
          <w:p w14:paraId="561125D9" w14:textId="5D11696D" w:rsidR="008232F3" w:rsidRDefault="008232F3" w:rsidP="00DB50C5">
            <w:r w:rsidRPr="008232F3">
              <w:t>Mozilla/5.0 (iPhone; CPU iPhone OS 9_1 like Mac OS X) AppleWebKit/601.1.46 (KHTML, like Gecko) Version/9.0 Mobile/13B143 Safari/601.1 (compatible; Baiduspider-render/2.0; +http://www.baidu.com/search/spider.html)</w:t>
            </w:r>
          </w:p>
        </w:tc>
      </w:tr>
    </w:tbl>
    <w:p w14:paraId="4E2F541B" w14:textId="4A98A3CB" w:rsidR="008232F3" w:rsidRDefault="008232F3" w:rsidP="00DB50C5"/>
    <w:p w14:paraId="58BC1F21" w14:textId="65C6C8F1" w:rsidR="00DB50C5" w:rsidRDefault="00DB50C5" w:rsidP="00DB50C5">
      <w:r>
        <w:rPr>
          <w:rFonts w:hint="eastAsia"/>
        </w:rPr>
        <w:t>渲染蜘蛛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0C60" w14:paraId="5682ABD2" w14:textId="77777777" w:rsidTr="00220C60">
        <w:tc>
          <w:tcPr>
            <w:tcW w:w="2765" w:type="dxa"/>
          </w:tcPr>
          <w:p w14:paraId="20C26640" w14:textId="647E33D6" w:rsidR="00220C60" w:rsidRDefault="00220C60" w:rsidP="00DB50C5">
            <w:r w:rsidRPr="00220C60">
              <w:t>111.206.198.*</w:t>
            </w:r>
          </w:p>
        </w:tc>
        <w:tc>
          <w:tcPr>
            <w:tcW w:w="2765" w:type="dxa"/>
          </w:tcPr>
          <w:p w14:paraId="5CD95979" w14:textId="69D4D35C" w:rsidR="00220C60" w:rsidRDefault="006139C2" w:rsidP="00DB50C5">
            <w:r w:rsidRPr="006139C2">
              <w:t>111.206.221.*</w:t>
            </w:r>
          </w:p>
        </w:tc>
        <w:tc>
          <w:tcPr>
            <w:tcW w:w="2766" w:type="dxa"/>
          </w:tcPr>
          <w:p w14:paraId="194A67F4" w14:textId="18BB75F2" w:rsidR="00220C60" w:rsidRDefault="009F07C3" w:rsidP="00DB50C5">
            <w:r>
              <w:rPr>
                <w:rFonts w:hint="eastAsia"/>
              </w:rPr>
              <w:t>这两个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经常一起出现</w:t>
            </w:r>
          </w:p>
        </w:tc>
      </w:tr>
    </w:tbl>
    <w:p w14:paraId="1617C0BC" w14:textId="615E8413" w:rsidR="00DB50C5" w:rsidRDefault="00DB50C5" w:rsidP="00DB50C5"/>
    <w:p w14:paraId="01FDBF52" w14:textId="6D53689D" w:rsidR="00196571" w:rsidRDefault="00196571" w:rsidP="00DB50C5">
      <w:r>
        <w:rPr>
          <w:rFonts w:hint="eastAsia"/>
        </w:rPr>
        <w:t>渲染蜘蛛如果抓取太过频繁，导致服务器不稳定的话，可以到百度站长进行反馈，反馈地址如下所示：</w:t>
      </w:r>
    </w:p>
    <w:p w14:paraId="33E1396F" w14:textId="77777777" w:rsidR="00C628DD" w:rsidRDefault="00C628DD" w:rsidP="00DB50C5"/>
    <w:p w14:paraId="086B636B" w14:textId="7B0159A5" w:rsidR="00CF65E9" w:rsidRDefault="008806E7" w:rsidP="008806E7">
      <w:pPr>
        <w:pStyle w:val="3"/>
      </w:pPr>
      <w:r>
        <w:rPr>
          <w:rFonts w:hint="eastAsia"/>
        </w:rPr>
        <w:t>Sitemap</w:t>
      </w:r>
    </w:p>
    <w:p w14:paraId="3CE01138" w14:textId="79219F5B" w:rsidR="008806E7" w:rsidRDefault="00600542" w:rsidP="00DB50C5">
      <w:hyperlink r:id="rId33" w:history="1">
        <w:r w:rsidR="0000735D">
          <w:rPr>
            <w:rStyle w:val="a9"/>
          </w:rPr>
          <w:t>https://ziyuan.baidu.com/wiki/640</w:t>
        </w:r>
      </w:hyperlink>
    </w:p>
    <w:p w14:paraId="007EA355" w14:textId="77777777" w:rsidR="008806E7" w:rsidRPr="008806E7" w:rsidRDefault="008806E7" w:rsidP="00DB50C5"/>
    <w:p w14:paraId="7675B9DB" w14:textId="7A180546" w:rsidR="00424CB1" w:rsidRDefault="00424CB1" w:rsidP="00424CB1">
      <w:pPr>
        <w:pStyle w:val="2"/>
      </w:pPr>
      <w:r>
        <w:rPr>
          <w:rFonts w:hint="eastAsia"/>
        </w:rPr>
        <w:t>搜狗</w:t>
      </w:r>
    </w:p>
    <w:p w14:paraId="068F37A2" w14:textId="07439E34" w:rsidR="00424CB1" w:rsidRDefault="00424CB1" w:rsidP="00424CB1">
      <w:pPr>
        <w:pStyle w:val="2"/>
      </w:pPr>
      <w:r>
        <w:rPr>
          <w:rFonts w:hint="eastAsia"/>
        </w:rPr>
        <w:t>3</w:t>
      </w:r>
      <w:r>
        <w:t>60</w:t>
      </w:r>
    </w:p>
    <w:p w14:paraId="4818D289" w14:textId="77ED28D3" w:rsidR="00424CB1" w:rsidRDefault="00AC6F96" w:rsidP="00AC6F96">
      <w:pPr>
        <w:pStyle w:val="3"/>
      </w:pPr>
      <w:r>
        <w:rPr>
          <w:rFonts w:hint="eastAsia"/>
        </w:rPr>
        <w:t>3</w:t>
      </w:r>
      <w:r>
        <w:t>60</w:t>
      </w:r>
      <w:r>
        <w:rPr>
          <w:rFonts w:hint="eastAsia"/>
        </w:rPr>
        <w:t>蜘蛛</w:t>
      </w:r>
      <w:r>
        <w:rPr>
          <w:rFonts w:hint="eastAsia"/>
        </w:rPr>
        <w:t>I</w:t>
      </w:r>
      <w:r>
        <w:t>P</w:t>
      </w:r>
    </w:p>
    <w:p w14:paraId="60442AC0" w14:textId="0B89C115" w:rsidR="00AC6F96" w:rsidRDefault="002D60F9" w:rsidP="00AC6F96">
      <w:r>
        <w:rPr>
          <w:rFonts w:hint="eastAsia"/>
        </w:rPr>
        <w:t>3</w:t>
      </w:r>
      <w:r>
        <w:t>60</w:t>
      </w:r>
      <w:r>
        <w:rPr>
          <w:rFonts w:hint="eastAsia"/>
        </w:rPr>
        <w:t>蜘蛛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网址：</w:t>
      </w:r>
      <w:hyperlink r:id="rId34" w:history="1">
        <w:r w:rsidRPr="000536D7">
          <w:rPr>
            <w:rStyle w:val="a9"/>
          </w:rPr>
          <w:t>http://www.so.com/help/spider_ip.html</w:t>
        </w:r>
      </w:hyperlink>
    </w:p>
    <w:p w14:paraId="57E1D06E" w14:textId="1C7A59EA" w:rsidR="002D60F9" w:rsidRDefault="002D60F9" w:rsidP="00AC6F96"/>
    <w:p w14:paraId="1CD8204E" w14:textId="2A5C0FF4" w:rsidR="00FC2DBC" w:rsidRDefault="00FC2DBC" w:rsidP="00AC6F96"/>
    <w:p w14:paraId="28DCBF49" w14:textId="2C128CF5" w:rsidR="00FC2DBC" w:rsidRDefault="00FC2DBC" w:rsidP="00FC2DBC">
      <w:pPr>
        <w:pStyle w:val="2"/>
      </w:pPr>
      <w:r>
        <w:rPr>
          <w:rFonts w:hint="eastAsia"/>
        </w:rPr>
        <w:t>神马</w:t>
      </w:r>
    </w:p>
    <w:p w14:paraId="5EB653F7" w14:textId="43D61880" w:rsidR="00FC2DBC" w:rsidRDefault="00FC2DBC" w:rsidP="00FC2DBC">
      <w:pPr>
        <w:pStyle w:val="3"/>
      </w:pPr>
      <w:r>
        <w:rPr>
          <w:rFonts w:hint="eastAsia"/>
        </w:rPr>
        <w:t>站长工具</w:t>
      </w:r>
    </w:p>
    <w:p w14:paraId="0776C48A" w14:textId="3EE0A8DC" w:rsidR="00FC2DBC" w:rsidRDefault="00600542" w:rsidP="00FC2DBC">
      <w:hyperlink r:id="rId35" w:history="1">
        <w:r w:rsidR="00414E8C" w:rsidRPr="00733F19">
          <w:rPr>
            <w:rStyle w:val="a9"/>
          </w:rPr>
          <w:t>https://zhanzhang.sm.cn/</w:t>
        </w:r>
      </w:hyperlink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C41" w14:paraId="4DBC5FB8" w14:textId="77777777" w:rsidTr="00850C41">
        <w:tc>
          <w:tcPr>
            <w:tcW w:w="8296" w:type="dxa"/>
          </w:tcPr>
          <w:p w14:paraId="395294C0" w14:textId="77777777" w:rsidR="00850C41" w:rsidRDefault="00850C41" w:rsidP="00850C41">
            <w:r>
              <w:t>google@gaoding.com</w:t>
            </w:r>
          </w:p>
          <w:p w14:paraId="74F3F2F4" w14:textId="302165D7" w:rsidR="00850C41" w:rsidRDefault="00850C41" w:rsidP="00850C41">
            <w:r>
              <w:t>Gaoding123</w:t>
            </w:r>
          </w:p>
        </w:tc>
      </w:tr>
    </w:tbl>
    <w:p w14:paraId="787FE4A7" w14:textId="1E3CED74" w:rsidR="00414E8C" w:rsidRDefault="00414E8C" w:rsidP="00FC2DBC"/>
    <w:p w14:paraId="226E38E2" w14:textId="77777777" w:rsidR="00D72859" w:rsidRDefault="00D72859" w:rsidP="00FC2DBC"/>
    <w:p w14:paraId="28231260" w14:textId="77777777" w:rsidR="00414E8C" w:rsidRPr="00414E8C" w:rsidRDefault="00414E8C" w:rsidP="00FC2DBC"/>
    <w:p w14:paraId="07AE8F84" w14:textId="77777777" w:rsidR="00FC2DBC" w:rsidRPr="00FC2DBC" w:rsidRDefault="00FC2DBC" w:rsidP="00AC6F96"/>
    <w:p w14:paraId="1AD81E4A" w14:textId="64DAE0D3" w:rsidR="00863249" w:rsidRDefault="00863249" w:rsidP="00863249">
      <w:pPr>
        <w:pStyle w:val="1"/>
      </w:pPr>
      <w:r>
        <w:rPr>
          <w:rFonts w:hint="eastAsia"/>
        </w:rPr>
        <w:t>优化技术</w:t>
      </w:r>
    </w:p>
    <w:p w14:paraId="3BEFE694" w14:textId="2A970BEF" w:rsidR="00863249" w:rsidRDefault="00863249" w:rsidP="00863249">
      <w:pPr>
        <w:pStyle w:val="2"/>
      </w:pPr>
      <w:r>
        <w:rPr>
          <w:rFonts w:hint="eastAsia"/>
        </w:rPr>
        <w:lastRenderedPageBreak/>
        <w:t>优化教程</w:t>
      </w:r>
    </w:p>
    <w:p w14:paraId="7FB19B46" w14:textId="6E55408B" w:rsidR="00863249" w:rsidRDefault="00863249" w:rsidP="00863249"/>
    <w:p w14:paraId="5CF58D93" w14:textId="77777777" w:rsidR="004B5C30" w:rsidRDefault="004B5C30" w:rsidP="004B5C30">
      <w:pPr>
        <w:widowControl/>
        <w:jc w:val="left"/>
        <w:rPr>
          <w:rFonts w:ascii="宋体" w:hAnsi="宋体"/>
        </w:rPr>
      </w:pPr>
      <w:r>
        <w:t>建站前：</w:t>
      </w:r>
    </w:p>
    <w:p w14:paraId="534529E7" w14:textId="77777777" w:rsidR="004B5C30" w:rsidRDefault="004B5C30" w:rsidP="004B5C30">
      <w:r>
        <w:t xml:space="preserve">    </w:t>
      </w:r>
      <w:r>
        <w:t>域名、空间、程序</w:t>
      </w:r>
    </w:p>
    <w:p w14:paraId="1F65532B" w14:textId="77777777" w:rsidR="004B5C30" w:rsidRDefault="004B5C30" w:rsidP="004B5C30">
      <w:r>
        <w:t xml:space="preserve">    </w:t>
      </w:r>
      <w:r>
        <w:t>域名和空间都是要服务商那边购买，程序可以自己开发或者用开源程序。</w:t>
      </w:r>
    </w:p>
    <w:p w14:paraId="0D3460B5" w14:textId="77777777" w:rsidR="004B5C30" w:rsidRDefault="004B5C30" w:rsidP="004B5C30">
      <w:r>
        <w:t xml:space="preserve">    </w:t>
      </w:r>
      <w:r>
        <w:t>域名：</w:t>
      </w:r>
    </w:p>
    <w:p w14:paraId="2D6EA931" w14:textId="77777777" w:rsidR="004B5C30" w:rsidRDefault="004B5C30" w:rsidP="004B5C30">
      <w:r>
        <w:t>        1</w:t>
      </w:r>
      <w:r>
        <w:t>、短域名或数字域名</w:t>
      </w:r>
      <w:r>
        <w:t xml:space="preserve"> .com</w:t>
      </w:r>
      <w:r>
        <w:t>。</w:t>
      </w:r>
    </w:p>
    <w:p w14:paraId="095D8170" w14:textId="77777777" w:rsidR="004B5C30" w:rsidRDefault="004B5C30" w:rsidP="004B5C30">
      <w:r>
        <w:t>        2</w:t>
      </w:r>
      <w:r>
        <w:t>、有没有提供</w:t>
      </w:r>
      <w:r>
        <w:t xml:space="preserve">whois </w:t>
      </w:r>
      <w:r>
        <w:t>信息保护。万网</w:t>
      </w:r>
      <w:r>
        <w:t xml:space="preserve">  </w:t>
      </w:r>
      <w:hyperlink r:id="rId36" w:history="1">
        <w:r>
          <w:rPr>
            <w:rStyle w:val="a9"/>
          </w:rPr>
          <w:t>https://wanwang.aliyun.com/</w:t>
        </w:r>
      </w:hyperlink>
      <w:r>
        <w:t> </w:t>
      </w:r>
      <w:r>
        <w:t>。</w:t>
      </w:r>
      <w:r>
        <w:t> </w:t>
      </w:r>
      <w:r>
        <w:t>爱名网</w:t>
      </w:r>
      <w:r>
        <w:t xml:space="preserve">  </w:t>
      </w:r>
      <w:hyperlink r:id="rId37" w:history="1">
        <w:r>
          <w:rPr>
            <w:rStyle w:val="a9"/>
          </w:rPr>
          <w:t>https://www.22.cn/</w:t>
        </w:r>
      </w:hyperlink>
      <w:r>
        <w:t> </w:t>
      </w:r>
      <w:r>
        <w:t>。</w:t>
      </w:r>
    </w:p>
    <w:p w14:paraId="633B67D9" w14:textId="77777777" w:rsidR="004B5C30" w:rsidRDefault="004B5C30" w:rsidP="004B5C30">
      <w:r>
        <w:t xml:space="preserve">    </w:t>
      </w:r>
      <w:r>
        <w:t>空间：</w:t>
      </w:r>
    </w:p>
    <w:p w14:paraId="790BD894" w14:textId="77777777" w:rsidR="004B5C30" w:rsidRDefault="004B5C30" w:rsidP="004B5C30">
      <w:r>
        <w:t>        1</w:t>
      </w:r>
      <w:r>
        <w:t>、国内：域名要备案，不然无法放网站。</w:t>
      </w:r>
    </w:p>
    <w:p w14:paraId="5680A36B" w14:textId="77777777" w:rsidR="004B5C30" w:rsidRDefault="004B5C30" w:rsidP="004B5C30">
      <w:r>
        <w:t>        2</w:t>
      </w:r>
      <w:r>
        <w:t>、香港：不需要备案</w:t>
      </w:r>
    </w:p>
    <w:p w14:paraId="200A313D" w14:textId="77777777" w:rsidR="004B5C30" w:rsidRDefault="004B5C30" w:rsidP="004B5C30">
      <w:r>
        <w:t>        3</w:t>
      </w:r>
      <w:r>
        <w:t>、国外：</w:t>
      </w:r>
      <w:r>
        <w:t>IP</w:t>
      </w:r>
      <w:r>
        <w:t>多，不用备案。</w:t>
      </w:r>
    </w:p>
    <w:p w14:paraId="420FC42E" w14:textId="77777777" w:rsidR="004B5C30" w:rsidRDefault="004B5C30" w:rsidP="004B5C30">
      <w:r>
        <w:t xml:space="preserve">        </w:t>
      </w:r>
      <w:r>
        <w:t>买的时候要注意的几点：</w:t>
      </w:r>
    </w:p>
    <w:p w14:paraId="71E5FC70" w14:textId="77777777" w:rsidR="004B5C30" w:rsidRDefault="004B5C30" w:rsidP="004B5C30">
      <w:r>
        <w:t>            1</w:t>
      </w:r>
      <w:r>
        <w:t>、</w:t>
      </w:r>
      <w:r>
        <w:t xml:space="preserve"> </w:t>
      </w:r>
      <w:r>
        <w:t>访问速度，</w:t>
      </w:r>
    </w:p>
    <w:p w14:paraId="1F124BD3" w14:textId="77777777" w:rsidR="004B5C30" w:rsidRDefault="004B5C30" w:rsidP="004B5C30">
      <w:r>
        <w:t>            2</w:t>
      </w:r>
      <w:r>
        <w:t>、</w:t>
      </w:r>
      <w:r>
        <w:t xml:space="preserve"> </w:t>
      </w:r>
      <w:r>
        <w:t>稳定</w:t>
      </w:r>
    </w:p>
    <w:p w14:paraId="1BF3B04D" w14:textId="77777777" w:rsidR="004B5C30" w:rsidRDefault="004B5C30" w:rsidP="004B5C30">
      <w:r>
        <w:t>            3</w:t>
      </w:r>
      <w:r>
        <w:t>、</w:t>
      </w:r>
      <w:r>
        <w:t xml:space="preserve"> IP</w:t>
      </w:r>
      <w:r>
        <w:t>数量</w:t>
      </w:r>
    </w:p>
    <w:p w14:paraId="6EBF3ADC" w14:textId="77777777" w:rsidR="004B5C30" w:rsidRDefault="004B5C30" w:rsidP="004B5C30">
      <w:r>
        <w:t>            4</w:t>
      </w:r>
      <w:r>
        <w:t>、</w:t>
      </w:r>
      <w:r>
        <w:t xml:space="preserve"> </w:t>
      </w:r>
      <w:r>
        <w:t>安全性</w:t>
      </w:r>
      <w:r>
        <w:t xml:space="preserve">  </w:t>
      </w:r>
      <w:hyperlink r:id="rId38" w:history="1">
        <w:r>
          <w:rPr>
            <w:rStyle w:val="a9"/>
          </w:rPr>
          <w:t>http://www.safedog.cn/</w:t>
        </w:r>
      </w:hyperlink>
      <w:r>
        <w:t xml:space="preserve">  </w:t>
      </w:r>
      <w:r>
        <w:t>。</w:t>
      </w:r>
    </w:p>
    <w:p w14:paraId="3941EF4D" w14:textId="77777777" w:rsidR="004B5C30" w:rsidRDefault="004B5C30" w:rsidP="004B5C30">
      <w:r>
        <w:t xml:space="preserve">    </w:t>
      </w:r>
      <w:r>
        <w:t>域名</w:t>
      </w:r>
      <w:r>
        <w:t xml:space="preserve"> </w:t>
      </w:r>
      <w:r>
        <w:t>空间</w:t>
      </w:r>
      <w:r>
        <w:t xml:space="preserve"> FTP </w:t>
      </w:r>
      <w:r>
        <w:t>基本使用教程：</w:t>
      </w:r>
      <w:r>
        <w:t> </w:t>
      </w:r>
      <w:hyperlink r:id="rId39" w:history="1">
        <w:r>
          <w:rPr>
            <w:rStyle w:val="a9"/>
          </w:rPr>
          <w:t>http://www2.seowhy.com/yinpin/shipin-zhengli.rar</w:t>
        </w:r>
      </w:hyperlink>
      <w:r>
        <w:t> </w:t>
      </w:r>
      <w:r>
        <w:t>。</w:t>
      </w:r>
      <w:r>
        <w:t>FTP </w:t>
      </w:r>
      <w:r>
        <w:t>软件：</w:t>
      </w:r>
      <w:r>
        <w:t>FlashFXP</w:t>
      </w:r>
      <w:r>
        <w:t>绿色版，</w:t>
      </w:r>
      <w:r>
        <w:t>xftp</w:t>
      </w:r>
      <w:r>
        <w:t>。</w:t>
      </w:r>
      <w:r>
        <w:br/>
      </w:r>
      <w:r>
        <w:br/>
      </w:r>
      <w:r>
        <w:br/>
      </w:r>
      <w:r>
        <w:t>总结：域名</w:t>
      </w:r>
      <w:r>
        <w:t xml:space="preserve">  </w:t>
      </w:r>
      <w:r>
        <w:t>空间</w:t>
      </w:r>
      <w:r>
        <w:t xml:space="preserve"> FTP </w:t>
      </w:r>
      <w:r>
        <w:t>的使用，以及程序的介绍。</w:t>
      </w:r>
    </w:p>
    <w:p w14:paraId="31862DAC" w14:textId="77777777" w:rsidR="004B5C30" w:rsidRDefault="004B5C30" w:rsidP="004B5C30">
      <w:r>
        <w:t>&lt;a href="</w:t>
      </w:r>
      <w:hyperlink w:history="1">
        <w:r>
          <w:rPr>
            <w:rStyle w:val="a9"/>
          </w:rPr>
          <w:t>http://www.seowhy.com"&gt;seo&lt;/a&gt;</w:t>
        </w:r>
      </w:hyperlink>
    </w:p>
    <w:p w14:paraId="0392EB04" w14:textId="77777777" w:rsidR="004B5C30" w:rsidRDefault="004B5C30" w:rsidP="004B5C30"/>
    <w:p w14:paraId="364EAF87" w14:textId="77777777" w:rsidR="004B5C30" w:rsidRDefault="004B5C30" w:rsidP="004B5C30">
      <w:r>
        <w:t>关键词挖掘：</w:t>
      </w:r>
    </w:p>
    <w:p w14:paraId="03B094EE" w14:textId="77777777" w:rsidR="004B5C30" w:rsidRDefault="00600542" w:rsidP="004B5C30">
      <w:hyperlink r:id="rId40" w:history="1">
        <w:r w:rsidR="004B5C30">
          <w:rPr>
            <w:rStyle w:val="a9"/>
          </w:rPr>
          <w:t>http://s.tool.chinaz.com/baidu/words.aspx</w:t>
        </w:r>
      </w:hyperlink>
      <w:r w:rsidR="004B5C30">
        <w:t xml:space="preserve"> </w:t>
      </w:r>
    </w:p>
    <w:p w14:paraId="284E1B7F" w14:textId="77777777" w:rsidR="004B5C30" w:rsidRDefault="004B5C30" w:rsidP="004B5C30">
      <w:r>
        <w:t>http://www.5118.com/seo/words/seo</w:t>
      </w:r>
    </w:p>
    <w:p w14:paraId="578190FB" w14:textId="77777777" w:rsidR="004B5C30" w:rsidRDefault="004B5C30" w:rsidP="004B5C30"/>
    <w:p w14:paraId="20A3CFB7" w14:textId="77777777" w:rsidR="004B5C30" w:rsidRDefault="004B5C30" w:rsidP="004B5C30">
      <w:r>
        <w:t>查看百度指数：</w:t>
      </w:r>
    </w:p>
    <w:p w14:paraId="476473D9" w14:textId="77777777" w:rsidR="004B5C30" w:rsidRDefault="004B5C30" w:rsidP="004B5C30">
      <w:r>
        <w:t>http://index.baidu.com/</w:t>
      </w:r>
    </w:p>
    <w:p w14:paraId="73BD39E6" w14:textId="77777777" w:rsidR="004B5C30" w:rsidRDefault="004B5C30" w:rsidP="004B5C30"/>
    <w:p w14:paraId="3D63263D" w14:textId="77777777" w:rsidR="004B5C30" w:rsidRDefault="004B5C30" w:rsidP="004B5C30">
      <w:r>
        <w:t>WordPress</w:t>
      </w:r>
      <w:r>
        <w:t>建站演示</w:t>
      </w:r>
    </w:p>
    <w:p w14:paraId="1FBECB67" w14:textId="77777777" w:rsidR="004B5C30" w:rsidRDefault="00600542" w:rsidP="004B5C30">
      <w:hyperlink r:id="rId41" w:history="1">
        <w:r w:rsidR="004B5C30">
          <w:rPr>
            <w:rStyle w:val="a9"/>
          </w:rPr>
          <w:t>http://www2.seowhy.com/yinpin/Wordpress-anzhuang.avi</w:t>
        </w:r>
      </w:hyperlink>
      <w:r w:rsidR="004B5C30">
        <w:t xml:space="preserve"> </w:t>
      </w:r>
    </w:p>
    <w:p w14:paraId="758DEEB4" w14:textId="77777777" w:rsidR="004B5C30" w:rsidRDefault="004B5C30" w:rsidP="004B5C30">
      <w:r>
        <w:rPr>
          <w:color w:val="444444"/>
        </w:rPr>
        <w:t>通过建站练习：</w:t>
      </w:r>
    </w:p>
    <w:p w14:paraId="610B69BF" w14:textId="77777777" w:rsidR="004B5C30" w:rsidRDefault="004B5C30" w:rsidP="004B5C30">
      <w:r>
        <w:rPr>
          <w:color w:val="444444"/>
        </w:rPr>
        <w:t>1</w:t>
      </w:r>
      <w:r>
        <w:rPr>
          <w:color w:val="444444"/>
        </w:rPr>
        <w:t>、设置栏目、发布文章、做锚文本、写标题等。</w:t>
      </w:r>
      <w:r>
        <w:rPr>
          <w:color w:val="444444"/>
        </w:rPr>
        <w:br/>
        <w:t>2</w:t>
      </w:r>
      <w:r>
        <w:rPr>
          <w:color w:val="444444"/>
        </w:rPr>
        <w:t>、调用随机文章、相关文章、热门文章，随机文章。</w:t>
      </w:r>
      <w:r>
        <w:rPr>
          <w:color w:val="444444"/>
        </w:rPr>
        <w:br/>
        <w:t>4</w:t>
      </w:r>
      <w:r>
        <w:rPr>
          <w:color w:val="444444"/>
        </w:rPr>
        <w:t>、定义目标关键词、相关关键词、长尾关键词、热门关键词的含义。</w:t>
      </w:r>
    </w:p>
    <w:p w14:paraId="0DE4B60E" w14:textId="77777777" w:rsidR="004B5C30" w:rsidRDefault="004B5C30" w:rsidP="004B5C30">
      <w:r>
        <w:t>SEO</w:t>
      </w:r>
      <w:r>
        <w:t>基本知识：</w:t>
      </w:r>
    </w:p>
    <w:p w14:paraId="1A28FF9F" w14:textId="77777777" w:rsidR="004B5C30" w:rsidRDefault="00600542" w:rsidP="004B5C30">
      <w:hyperlink r:id="rId42" w:history="1">
        <w:r w:rsidR="004B5C30">
          <w:rPr>
            <w:rStyle w:val="a9"/>
          </w:rPr>
          <w:t>http://www.seo.cn/</w:t>
        </w:r>
      </w:hyperlink>
      <w:r w:rsidR="004B5C30">
        <w:t xml:space="preserve"> </w:t>
      </w:r>
    </w:p>
    <w:p w14:paraId="31E323A5" w14:textId="77777777" w:rsidR="004B5C30" w:rsidRDefault="004B5C30" w:rsidP="004B5C30">
      <w:r>
        <w:t>HTML</w:t>
      </w:r>
      <w:r>
        <w:t>教程：</w:t>
      </w:r>
    </w:p>
    <w:p w14:paraId="71DB4336" w14:textId="77777777" w:rsidR="004B5C30" w:rsidRDefault="00600542" w:rsidP="004B5C30">
      <w:hyperlink r:id="rId43" w:history="1">
        <w:r w:rsidR="004B5C30">
          <w:rPr>
            <w:rStyle w:val="a9"/>
          </w:rPr>
          <w:t>http://www.w3school.com.cn/html/</w:t>
        </w:r>
      </w:hyperlink>
      <w:r w:rsidR="004B5C30">
        <w:t xml:space="preserve"> </w:t>
      </w:r>
    </w:p>
    <w:p w14:paraId="03AE5965" w14:textId="77777777" w:rsidR="004B5C30" w:rsidRDefault="004B5C30" w:rsidP="004B5C30"/>
    <w:p w14:paraId="52A82506" w14:textId="77777777" w:rsidR="004B5C30" w:rsidRDefault="004B5C30" w:rsidP="004B5C30">
      <w:r>
        <w:rPr>
          <w:color w:val="FF0000"/>
        </w:rPr>
        <w:lastRenderedPageBreak/>
        <w:t>site</w:t>
      </w:r>
      <w:r>
        <w:t> </w:t>
      </w:r>
      <w:r>
        <w:t>用来查询网址的收录量</w:t>
      </w:r>
    </w:p>
    <w:p w14:paraId="17A12CE7" w14:textId="77777777" w:rsidR="004B5C30" w:rsidRDefault="004B5C30" w:rsidP="004B5C30"/>
    <w:p w14:paraId="1D44459B" w14:textId="77777777" w:rsidR="004B5C30" w:rsidRDefault="004B5C30" w:rsidP="004B5C30">
      <w:r>
        <w:t>DEDECMS</w:t>
      </w:r>
      <w:r>
        <w:t>教程</w:t>
      </w:r>
    </w:p>
    <w:p w14:paraId="5F2EFAD0" w14:textId="77777777" w:rsidR="004B5C30" w:rsidRDefault="004B5C30" w:rsidP="004B5C30">
      <w:r>
        <w:rPr>
          <w:color w:val="FF0000"/>
        </w:rPr>
        <w:t>DEDECMS</w:t>
      </w:r>
      <w:r>
        <w:rPr>
          <w:color w:val="FF0000"/>
        </w:rPr>
        <w:t>官方提供的指南和视频地址：</w:t>
      </w:r>
      <w:hyperlink r:id="rId44" w:tgtFrame="_blank" w:history="1">
        <w:r>
          <w:rPr>
            <w:rStyle w:val="a9"/>
            <w:color w:val="0063DC"/>
          </w:rPr>
          <w:t>http://bbs.dedecms.com/108719.html</w:t>
        </w:r>
      </w:hyperlink>
      <w:r>
        <w:rPr>
          <w:color w:val="FF0000"/>
        </w:rPr>
        <w:br/>
      </w:r>
      <w:r>
        <w:rPr>
          <w:color w:val="FF0000"/>
        </w:rPr>
        <w:t>视频发布地址：</w:t>
      </w:r>
      <w:hyperlink r:id="rId45" w:tgtFrame="_blank" w:history="1">
        <w:r>
          <w:rPr>
            <w:rStyle w:val="a9"/>
            <w:color w:val="0063DC"/>
          </w:rPr>
          <w:t>http://help.dedecms.com/video/quickstart/</w:t>
        </w:r>
      </w:hyperlink>
    </w:p>
    <w:p w14:paraId="2858DD8C" w14:textId="77777777" w:rsidR="004B5C30" w:rsidRDefault="004B5C30" w:rsidP="004B5C30">
      <w:r>
        <w:rPr>
          <w:color w:val="444444"/>
        </w:rPr>
        <w:t>以下任选一个你那边速度快的。</w:t>
      </w:r>
    </w:p>
    <w:p w14:paraId="7438117B" w14:textId="77777777" w:rsidR="004B5C30" w:rsidRDefault="004B5C30" w:rsidP="004B5C30"/>
    <w:p w14:paraId="2603A2C8" w14:textId="77777777" w:rsidR="004B5C30" w:rsidRDefault="004B5C30" w:rsidP="004B5C30">
      <w:r>
        <w:rPr>
          <w:b/>
          <w:bCs/>
          <w:color w:val="444444"/>
        </w:rPr>
        <w:t>如何在自己的电脑上搭建服务器并第一次建站</w:t>
      </w:r>
      <w:r>
        <w:rPr>
          <w:color w:val="444444"/>
        </w:rPr>
        <w:br/>
      </w:r>
      <w:r>
        <w:rPr>
          <w:color w:val="444444"/>
        </w:rPr>
        <w:t>清晰版下载地址</w:t>
      </w:r>
      <w:r>
        <w:rPr>
          <w:color w:val="444444"/>
        </w:rPr>
        <w:t>1</w:t>
      </w:r>
      <w:r>
        <w:rPr>
          <w:color w:val="444444"/>
        </w:rPr>
        <w:t>：</w:t>
      </w:r>
      <w:hyperlink r:id="rId46" w:tgtFrame="_blank" w:history="1">
        <w:r>
          <w:rPr>
            <w:rStyle w:val="a9"/>
            <w:color w:val="0063DC"/>
          </w:rPr>
          <w:t>http://www2.seowhy.com/yinpin/1.zip</w:t>
        </w:r>
      </w:hyperlink>
      <w:r>
        <w:rPr>
          <w:color w:val="444444"/>
        </w:rPr>
        <w:t>   </w:t>
      </w:r>
      <w:r>
        <w:rPr>
          <w:color w:val="444444"/>
        </w:rPr>
        <w:t>左键点击，会出来下载对话框，测试可以下载。</w:t>
      </w:r>
      <w:r>
        <w:rPr>
          <w:color w:val="444444"/>
        </w:rPr>
        <w:br/>
      </w:r>
      <w:r>
        <w:rPr>
          <w:color w:val="444444"/>
        </w:rPr>
        <w:t>清晰版下载地址</w:t>
      </w:r>
      <w:r>
        <w:rPr>
          <w:color w:val="444444"/>
        </w:rPr>
        <w:t>2</w:t>
      </w:r>
      <w:r>
        <w:rPr>
          <w:color w:val="444444"/>
        </w:rPr>
        <w:t>：</w:t>
      </w:r>
      <w:hyperlink r:id="rId47" w:tgtFrame="_blank" w:history="1">
        <w:r>
          <w:rPr>
            <w:rStyle w:val="a9"/>
            <w:color w:val="0063DC"/>
          </w:rPr>
          <w:t>http://adminwpcourse.qupan.com/4840708.html</w:t>
        </w:r>
      </w:hyperlink>
      <w:r>
        <w:rPr>
          <w:color w:val="444444"/>
        </w:rPr>
        <w:br/>
      </w:r>
      <w:r>
        <w:rPr>
          <w:color w:val="444444"/>
        </w:rPr>
        <w:t>解压密码：</w:t>
      </w:r>
      <w:r>
        <w:rPr>
          <w:color w:val="444444"/>
        </w:rPr>
        <w:t>sEoWhy#546   </w:t>
      </w:r>
      <w:r>
        <w:rPr>
          <w:color w:val="444444"/>
        </w:rPr>
        <w:t>请注意大小写。已经调试没问题，如果不能播放，请查看你的播放器。</w:t>
      </w:r>
    </w:p>
    <w:p w14:paraId="74889950" w14:textId="77777777" w:rsidR="004B5C30" w:rsidRDefault="004B5C30" w:rsidP="004B5C30"/>
    <w:p w14:paraId="376E76EB" w14:textId="77777777" w:rsidR="004B5C30" w:rsidRDefault="004B5C30" w:rsidP="004B5C30">
      <w:pPr>
        <w:rPr>
          <w:color w:val="444444"/>
        </w:rPr>
      </w:pPr>
      <w:r>
        <w:rPr>
          <w:color w:val="444444"/>
        </w:rPr>
        <w:t>使用</w:t>
      </w:r>
      <w:r>
        <w:rPr>
          <w:color w:val="444444"/>
        </w:rPr>
        <w:t xml:space="preserve"> phpstudy </w:t>
      </w:r>
      <w:r>
        <w:rPr>
          <w:color w:val="444444"/>
        </w:rPr>
        <w:t>搭建本地服务器。下载地址</w:t>
      </w:r>
      <w:r>
        <w:rPr>
          <w:color w:val="444444"/>
        </w:rPr>
        <w:t> </w:t>
      </w:r>
    </w:p>
    <w:p w14:paraId="23D4DBBB" w14:textId="77777777" w:rsidR="004B5C30" w:rsidRDefault="00600542" w:rsidP="004B5C30">
      <w:pPr>
        <w:rPr>
          <w:color w:val="444444"/>
        </w:rPr>
      </w:pPr>
      <w:hyperlink r:id="rId48" w:history="1">
        <w:r w:rsidR="004B5C30">
          <w:rPr>
            <w:rStyle w:val="a9"/>
          </w:rPr>
          <w:t>http://www.phpstudy.net/</w:t>
        </w:r>
      </w:hyperlink>
      <w:r w:rsidR="004B5C30">
        <w:rPr>
          <w:color w:val="444444"/>
        </w:rPr>
        <w:t> </w:t>
      </w:r>
      <w:r w:rsidR="004B5C30">
        <w:rPr>
          <w:color w:val="444444"/>
        </w:rPr>
        <w:t>或者</w:t>
      </w:r>
      <w:r w:rsidR="004B5C30">
        <w:rPr>
          <w:color w:val="444444"/>
        </w:rPr>
        <w:t> </w:t>
      </w:r>
      <w:hyperlink r:id="rId49" w:history="1">
        <w:r w:rsidR="004B5C30">
          <w:rPr>
            <w:rStyle w:val="a9"/>
          </w:rPr>
          <w:t>http://rj.baidu.com/soft/detail/17836.html</w:t>
        </w:r>
      </w:hyperlink>
      <w:r w:rsidR="004B5C30">
        <w:rPr>
          <w:color w:val="444444"/>
        </w:rPr>
        <w:t> </w:t>
      </w:r>
      <w:r w:rsidR="004B5C30">
        <w:rPr>
          <w:color w:val="444444"/>
        </w:rPr>
        <w:t>。</w:t>
      </w:r>
    </w:p>
    <w:p w14:paraId="37FE5DEA" w14:textId="77777777" w:rsidR="004B5C30" w:rsidRDefault="004B5C30" w:rsidP="004B5C30">
      <w:r>
        <w:rPr>
          <w:color w:val="444444"/>
        </w:rPr>
        <w:t>程序使用</w:t>
      </w:r>
      <w:r>
        <w:rPr>
          <w:color w:val="444444"/>
        </w:rPr>
        <w:t xml:space="preserve"> dedecms</w:t>
      </w:r>
      <w:r>
        <w:rPr>
          <w:color w:val="444444"/>
        </w:rPr>
        <w:t>，下载地址</w:t>
      </w:r>
      <w:r>
        <w:rPr>
          <w:color w:val="444444"/>
        </w:rPr>
        <w:t> </w:t>
      </w:r>
      <w:hyperlink r:id="rId50" w:history="1">
        <w:r>
          <w:rPr>
            <w:rStyle w:val="a9"/>
          </w:rPr>
          <w:t>http://www.dedecms.com/products/dedecms/downloads/</w:t>
        </w:r>
      </w:hyperlink>
      <w:r>
        <w:rPr>
          <w:color w:val="444444"/>
        </w:rPr>
        <w:t xml:space="preserve"> </w:t>
      </w:r>
    </w:p>
    <w:p w14:paraId="3465B0B3" w14:textId="77777777" w:rsidR="004B5C30" w:rsidRDefault="004B5C30" w:rsidP="004B5C30"/>
    <w:p w14:paraId="3C38A2F0" w14:textId="77777777" w:rsidR="004B5C30" w:rsidRDefault="004B5C30" w:rsidP="004B5C30">
      <w:r>
        <w:rPr>
          <w:color w:val="444444"/>
        </w:rPr>
        <w:t>屏幕录像专家：</w:t>
      </w:r>
    </w:p>
    <w:p w14:paraId="63CF97D8" w14:textId="77777777" w:rsidR="004B5C30" w:rsidRDefault="00600542" w:rsidP="004B5C30">
      <w:pPr>
        <w:rPr>
          <w:color w:val="444444"/>
        </w:rPr>
      </w:pPr>
      <w:hyperlink r:id="rId51" w:history="1">
        <w:r w:rsidR="004B5C30">
          <w:rPr>
            <w:rStyle w:val="a9"/>
          </w:rPr>
          <w:t>http://rj.baidu.com/soft/detail/12025.html</w:t>
        </w:r>
      </w:hyperlink>
      <w:r w:rsidR="004B5C30">
        <w:rPr>
          <w:color w:val="444444"/>
        </w:rPr>
        <w:t xml:space="preserve"> </w:t>
      </w:r>
    </w:p>
    <w:p w14:paraId="2E011E53" w14:textId="77777777" w:rsidR="004B5C30" w:rsidRDefault="004B5C30" w:rsidP="004B5C30">
      <w:pPr>
        <w:rPr>
          <w:color w:val="444444"/>
        </w:rPr>
      </w:pPr>
    </w:p>
    <w:p w14:paraId="7BF51C5B" w14:textId="77777777" w:rsidR="004B5C30" w:rsidRDefault="004B5C30" w:rsidP="004B5C30">
      <w:r>
        <w:t> </w:t>
      </w:r>
    </w:p>
    <w:p w14:paraId="054DD6D5" w14:textId="77777777" w:rsidR="004B5C30" w:rsidRDefault="004B5C30" w:rsidP="004B5C30">
      <w:pPr>
        <w:pStyle w:val="HTML"/>
      </w:pPr>
      <w:r>
        <w:rPr>
          <w:rStyle w:val="cm-comment"/>
        </w:rPr>
        <w:t># PHP工具网站</w:t>
      </w:r>
    </w:p>
    <w:p w14:paraId="163761F4" w14:textId="77777777" w:rsidR="004B5C30" w:rsidRDefault="004B5C30" w:rsidP="004B5C30">
      <w:pPr>
        <w:pStyle w:val="HTML"/>
      </w:pPr>
      <w:r>
        <w:t>&lt;VirtualHost *:80&gt;</w:t>
      </w:r>
    </w:p>
    <w:p w14:paraId="65B5866F" w14:textId="77777777" w:rsidR="004B5C30" w:rsidRDefault="004B5C30" w:rsidP="004B5C30">
      <w:pPr>
        <w:pStyle w:val="HTML"/>
      </w:pPr>
      <w:r>
        <w:t xml:space="preserve">    DocumentRoot </w:t>
      </w:r>
      <w:r>
        <w:rPr>
          <w:rStyle w:val="cm-string"/>
        </w:rPr>
        <w:t>"D:\phpstudy\www\zlstools"</w:t>
      </w:r>
    </w:p>
    <w:p w14:paraId="7FF34462" w14:textId="77777777" w:rsidR="004B5C30" w:rsidRDefault="004B5C30" w:rsidP="004B5C30">
      <w:pPr>
        <w:pStyle w:val="HTML"/>
      </w:pPr>
      <w:r>
        <w:t xml:space="preserve">    ServerName www.zlstools.comzls</w:t>
      </w:r>
    </w:p>
    <w:p w14:paraId="329371AB" w14:textId="77777777" w:rsidR="004B5C30" w:rsidRDefault="004B5C30" w:rsidP="004B5C30">
      <w:pPr>
        <w:pStyle w:val="HTML"/>
      </w:pPr>
      <w:r>
        <w:t xml:space="preserve">    ServerAlias www.zlstools.comzls</w:t>
      </w:r>
    </w:p>
    <w:p w14:paraId="5D7C6F95" w14:textId="77777777" w:rsidR="004B5C30" w:rsidRDefault="004B5C30" w:rsidP="004B5C30">
      <w:pPr>
        <w:pStyle w:val="HTML"/>
      </w:pPr>
      <w:r>
        <w:t xml:space="preserve">  &lt;Directory </w:t>
      </w:r>
      <w:r>
        <w:rPr>
          <w:rStyle w:val="cm-string"/>
        </w:rPr>
        <w:t>"D:\phpstudy\www\zlstools"</w:t>
      </w:r>
      <w:r>
        <w:t>&gt;</w:t>
      </w:r>
    </w:p>
    <w:p w14:paraId="09D18564" w14:textId="77777777" w:rsidR="004B5C30" w:rsidRDefault="004B5C30" w:rsidP="004B5C30">
      <w:pPr>
        <w:pStyle w:val="HTML"/>
      </w:pPr>
      <w:r>
        <w:t xml:space="preserve">      Options FollowSymLinks ExecCGI</w:t>
      </w:r>
    </w:p>
    <w:p w14:paraId="45F71423" w14:textId="77777777" w:rsidR="004B5C30" w:rsidRDefault="004B5C30" w:rsidP="004B5C30">
      <w:pPr>
        <w:pStyle w:val="HTML"/>
      </w:pPr>
      <w:r>
        <w:t xml:space="preserve">      AllowOverride All</w:t>
      </w:r>
    </w:p>
    <w:p w14:paraId="32CC4F25" w14:textId="77777777" w:rsidR="004B5C30" w:rsidRDefault="004B5C30" w:rsidP="004B5C30">
      <w:pPr>
        <w:pStyle w:val="HTML"/>
      </w:pPr>
      <w:r>
        <w:t xml:space="preserve">      Order allow,deny</w:t>
      </w:r>
    </w:p>
    <w:p w14:paraId="6304FC68" w14:textId="77777777" w:rsidR="004B5C30" w:rsidRDefault="004B5C30" w:rsidP="004B5C30">
      <w:pPr>
        <w:pStyle w:val="HTML"/>
      </w:pPr>
      <w:r>
        <w:t xml:space="preserve">      Allow from all</w:t>
      </w:r>
    </w:p>
    <w:p w14:paraId="515403F0" w14:textId="77777777" w:rsidR="004B5C30" w:rsidRDefault="004B5C30" w:rsidP="004B5C30">
      <w:pPr>
        <w:pStyle w:val="HTML"/>
      </w:pPr>
      <w:r>
        <w:t xml:space="preserve">      Require all granted</w:t>
      </w:r>
    </w:p>
    <w:p w14:paraId="1F27E615" w14:textId="77777777" w:rsidR="004B5C30" w:rsidRDefault="004B5C30" w:rsidP="004B5C30">
      <w:pPr>
        <w:pStyle w:val="HTML"/>
      </w:pPr>
      <w:r>
        <w:t xml:space="preserve">  &lt;/Directory&gt;</w:t>
      </w:r>
    </w:p>
    <w:p w14:paraId="58B26993" w14:textId="77777777" w:rsidR="004B5C30" w:rsidRDefault="004B5C30" w:rsidP="004B5C30">
      <w:pPr>
        <w:pStyle w:val="HTML"/>
      </w:pPr>
      <w:r>
        <w:t>&lt;/VirtualHost&gt;</w:t>
      </w:r>
    </w:p>
    <w:p w14:paraId="4F892436" w14:textId="77777777" w:rsidR="004B5C30" w:rsidRDefault="004B5C30" w:rsidP="004B5C30">
      <w:pPr>
        <w:rPr>
          <w:color w:val="444444"/>
        </w:rPr>
      </w:pPr>
    </w:p>
    <w:p w14:paraId="5B3F1677" w14:textId="77777777" w:rsidR="004B5C30" w:rsidRDefault="004B5C30" w:rsidP="004B5C30">
      <w:pPr>
        <w:rPr>
          <w:color w:val="444444"/>
        </w:rPr>
      </w:pPr>
      <w:r>
        <w:rPr>
          <w:color w:val="444444"/>
        </w:rPr>
        <w:t xml:space="preserve">dedecms </w:t>
      </w:r>
      <w:r>
        <w:rPr>
          <w:color w:val="444444"/>
        </w:rPr>
        <w:t>建站参考：</w:t>
      </w:r>
      <w:hyperlink r:id="rId52" w:history="1">
        <w:r>
          <w:rPr>
            <w:rStyle w:val="a9"/>
          </w:rPr>
          <w:t>http://www.wocaoseo.net/</w:t>
        </w:r>
      </w:hyperlink>
      <w:r>
        <w:rPr>
          <w:color w:val="444444"/>
        </w:rPr>
        <w:t xml:space="preserve"> </w:t>
      </w:r>
    </w:p>
    <w:p w14:paraId="1E4DADD2" w14:textId="77777777" w:rsidR="004B5C30" w:rsidRDefault="004B5C30" w:rsidP="004B5C30">
      <w:pPr>
        <w:rPr>
          <w:color w:val="444444"/>
        </w:rPr>
      </w:pPr>
      <w:r>
        <w:rPr>
          <w:color w:val="444444"/>
        </w:rPr>
        <w:t>查询外链：</w:t>
      </w:r>
      <w:hyperlink r:id="rId53" w:history="1">
        <w:r>
          <w:rPr>
            <w:rStyle w:val="a9"/>
          </w:rPr>
          <w:t>https://moz.com/researchtools/ose/</w:t>
        </w:r>
      </w:hyperlink>
      <w:r>
        <w:rPr>
          <w:color w:val="444444"/>
        </w:rPr>
        <w:t xml:space="preserve"> </w:t>
      </w:r>
    </w:p>
    <w:p w14:paraId="25121BEB" w14:textId="77777777" w:rsidR="004B5C30" w:rsidRDefault="004B5C30" w:rsidP="004B5C30">
      <w:pPr>
        <w:rPr>
          <w:color w:val="444444"/>
        </w:rPr>
      </w:pPr>
    </w:p>
    <w:p w14:paraId="42C5DCEA" w14:textId="77777777" w:rsidR="004B5C30" w:rsidRDefault="004B5C30" w:rsidP="004B5C30"/>
    <w:p w14:paraId="3BB8CEFB" w14:textId="77777777" w:rsidR="004B5C30" w:rsidRDefault="004B5C30" w:rsidP="004B5C30">
      <w:r>
        <w:t>挖掘关键词：</w:t>
      </w:r>
    </w:p>
    <w:p w14:paraId="3BE94215" w14:textId="77777777" w:rsidR="004B5C30" w:rsidRDefault="00600542" w:rsidP="004B5C30">
      <w:hyperlink r:id="rId54" w:history="1">
        <w:r w:rsidR="004B5C30">
          <w:rPr>
            <w:rStyle w:val="a9"/>
          </w:rPr>
          <w:t>http://s.tool.chinaz.com/baidu/words.aspx</w:t>
        </w:r>
      </w:hyperlink>
    </w:p>
    <w:p w14:paraId="7E9903BB" w14:textId="77777777" w:rsidR="004B5C30" w:rsidRDefault="00600542" w:rsidP="004B5C30">
      <w:hyperlink r:id="rId55" w:history="1">
        <w:r w:rsidR="004B5C30">
          <w:rPr>
            <w:rStyle w:val="a9"/>
          </w:rPr>
          <w:t>http://www.5118.com/seo/search/word</w:t>
        </w:r>
      </w:hyperlink>
    </w:p>
    <w:p w14:paraId="4F31108C" w14:textId="77777777" w:rsidR="004B5C30" w:rsidRDefault="00600542" w:rsidP="004B5C30">
      <w:hyperlink r:id="rId56" w:history="1">
        <w:r w:rsidR="004B5C30">
          <w:rPr>
            <w:rStyle w:val="a9"/>
          </w:rPr>
          <w:t>http://www.1n11.com/</w:t>
        </w:r>
      </w:hyperlink>
    </w:p>
    <w:p w14:paraId="2854AF31" w14:textId="77777777" w:rsidR="004B5C30" w:rsidRDefault="004B5C30" w:rsidP="004B5C30">
      <w:r>
        <w:t>百度竞价平台</w:t>
      </w:r>
    </w:p>
    <w:p w14:paraId="53D1A698" w14:textId="77777777" w:rsidR="004B5C30" w:rsidRDefault="004B5C30" w:rsidP="004B5C30">
      <w:r>
        <w:t>谷歌竞价平台</w:t>
      </w:r>
    </w:p>
    <w:p w14:paraId="2CF0ED1C" w14:textId="77777777" w:rsidR="004B5C30" w:rsidRDefault="004B5C30" w:rsidP="004B5C30">
      <w:r>
        <w:t>搜索引擎的相关搜索</w:t>
      </w:r>
    </w:p>
    <w:p w14:paraId="31C5277C" w14:textId="77777777" w:rsidR="004B5C30" w:rsidRDefault="004B5C30" w:rsidP="004B5C30">
      <w:r>
        <w:t>搜索引擎下拉框</w:t>
      </w:r>
    </w:p>
    <w:p w14:paraId="7388917E" w14:textId="77777777" w:rsidR="004B5C30" w:rsidRDefault="004B5C30" w:rsidP="004B5C30"/>
    <w:p w14:paraId="5942799F" w14:textId="77777777" w:rsidR="004B5C30" w:rsidRDefault="00600542" w:rsidP="004B5C30">
      <w:hyperlink r:id="rId57" w:history="1">
        <w:r w:rsidR="004B5C30">
          <w:rPr>
            <w:rStyle w:val="a9"/>
          </w:rPr>
          <w:t>http://edu.seowhy.com/forum-6-1.html</w:t>
        </w:r>
      </w:hyperlink>
    </w:p>
    <w:p w14:paraId="6640A37F" w14:textId="77777777" w:rsidR="004B5C30" w:rsidRDefault="004B5C30" w:rsidP="004B5C30">
      <w:r>
        <w:t xml:space="preserve">    </w:t>
      </w:r>
      <w:r>
        <w:t>把视频和密码记录在这里方便学习。</w:t>
      </w:r>
    </w:p>
    <w:p w14:paraId="58CD3E10" w14:textId="77777777" w:rsidR="004B5C30" w:rsidRDefault="004B5C30" w:rsidP="004B5C30"/>
    <w:p w14:paraId="54D2E07A" w14:textId="77777777" w:rsidR="004B5C30" w:rsidRDefault="004B5C30" w:rsidP="004B5C30">
      <w:r>
        <w:t>http</w:t>
      </w:r>
      <w:r>
        <w:t>状态码：</w:t>
      </w:r>
      <w:hyperlink r:id="rId58" w:history="1">
        <w:r>
          <w:rPr>
            <w:rStyle w:val="a9"/>
          </w:rPr>
          <w:t>https://baike.baidu.com/item/HTTP</w:t>
        </w:r>
        <w:r>
          <w:rPr>
            <w:rStyle w:val="a9"/>
          </w:rPr>
          <w:t>状态码</w:t>
        </w:r>
        <w:r>
          <w:rPr>
            <w:rStyle w:val="a9"/>
          </w:rPr>
          <w:t>/5053660?fr=aladdin</w:t>
        </w:r>
      </w:hyperlink>
      <w:r>
        <w:t xml:space="preserve"> </w:t>
      </w:r>
    </w:p>
    <w:p w14:paraId="38FA7B0B" w14:textId="77777777" w:rsidR="004B5C30" w:rsidRDefault="004B5C30" w:rsidP="004B5C30"/>
    <w:p w14:paraId="7C4F1CD9" w14:textId="77777777" w:rsidR="004B5C30" w:rsidRDefault="004B5C30" w:rsidP="004B5C30">
      <w:r>
        <w:t>关键词：</w:t>
      </w:r>
    </w:p>
    <w:p w14:paraId="0212B875" w14:textId="77777777" w:rsidR="004B5C30" w:rsidRDefault="004B5C30" w:rsidP="004B5C30">
      <w:r>
        <w:t>1</w:t>
      </w:r>
      <w:r>
        <w:t>、目标关键词：</w:t>
      </w:r>
    </w:p>
    <w:p w14:paraId="233B0B4A" w14:textId="77777777" w:rsidR="004B5C30" w:rsidRDefault="004B5C30" w:rsidP="004B5C30">
      <w:r>
        <w:t>2</w:t>
      </w:r>
      <w:r>
        <w:t>、相关关键词：栏目关键词、内容关键词（长尾关键词：搜索量少，但是关键词数量大），热搜关键词：搜索量大，但是数量小</w:t>
      </w:r>
    </w:p>
    <w:p w14:paraId="2B2CE4DC" w14:textId="77777777" w:rsidR="004B5C30" w:rsidRDefault="004B5C30" w:rsidP="004B5C30"/>
    <w:p w14:paraId="7454A7A2" w14:textId="77777777" w:rsidR="004B5C30" w:rsidRDefault="004B5C30" w:rsidP="004B5C30">
      <w:r>
        <w:t>长尾关键词：</w:t>
      </w:r>
    </w:p>
    <w:p w14:paraId="6EAFD847" w14:textId="77777777" w:rsidR="004B5C30" w:rsidRDefault="004B5C30" w:rsidP="004B5C30">
      <w:r>
        <w:t>1</w:t>
      </w:r>
      <w:r>
        <w:t>、</w:t>
      </w:r>
      <w:r>
        <w:t xml:space="preserve"> </w:t>
      </w:r>
      <w:r>
        <w:t>标题标签、关键词标签、描述标签；</w:t>
      </w:r>
    </w:p>
    <w:p w14:paraId="6B090152" w14:textId="77777777" w:rsidR="004B5C30" w:rsidRDefault="004B5C30" w:rsidP="004B5C30">
      <w:r>
        <w:t>2</w:t>
      </w:r>
      <w:r>
        <w:t>、</w:t>
      </w:r>
      <w:r>
        <w:t xml:space="preserve"> </w:t>
      </w:r>
      <w:r>
        <w:t>面包屑导航</w:t>
      </w:r>
    </w:p>
    <w:p w14:paraId="5384856C" w14:textId="77777777" w:rsidR="004B5C30" w:rsidRDefault="004B5C30" w:rsidP="004B5C30">
      <w:r>
        <w:t>3</w:t>
      </w:r>
      <w:r>
        <w:t>、</w:t>
      </w:r>
      <w:r>
        <w:t xml:space="preserve"> </w:t>
      </w:r>
      <w:r>
        <w:t>内容的正文里面（出现多次的时候，其中一个要加粗</w:t>
      </w:r>
      <w:r>
        <w:t xml:space="preserve"> strong </w:t>
      </w:r>
      <w:r>
        <w:t>或者</w:t>
      </w:r>
      <w:r>
        <w:t xml:space="preserve"> b </w:t>
      </w:r>
      <w:r>
        <w:t>标签进行加粗）</w:t>
      </w:r>
    </w:p>
    <w:p w14:paraId="1DFF69F6" w14:textId="77777777" w:rsidR="004B5C30" w:rsidRDefault="004B5C30" w:rsidP="004B5C30"/>
    <w:p w14:paraId="6A90C128" w14:textId="77777777" w:rsidR="004B5C30" w:rsidRDefault="004B5C30" w:rsidP="004B5C30">
      <w:r>
        <w:rPr>
          <w:b/>
          <w:bCs/>
        </w:rPr>
        <w:t>URL</w:t>
      </w:r>
      <w:r>
        <w:rPr>
          <w:b/>
          <w:bCs/>
        </w:rPr>
        <w:t>标准化</w:t>
      </w:r>
      <w:r>
        <w:t>：</w:t>
      </w:r>
    </w:p>
    <w:p w14:paraId="4E4EFD9D" w14:textId="77777777" w:rsidR="004B5C30" w:rsidRDefault="004B5C30" w:rsidP="004B5C30">
      <w:r>
        <w:t>&lt;a href="http://www.seowhy.com/"&gt;seo&lt;/a&gt;</w:t>
      </w:r>
    </w:p>
    <w:p w14:paraId="476440F5" w14:textId="77777777" w:rsidR="004B5C30" w:rsidRDefault="004B5C30" w:rsidP="004B5C30">
      <w:r>
        <w:t>&lt;a href="http://seowhy.com/"&gt;seo&lt;/a&gt;</w:t>
      </w:r>
    </w:p>
    <w:p w14:paraId="6C1CD76F" w14:textId="77777777" w:rsidR="004B5C30" w:rsidRDefault="004B5C30" w:rsidP="004B5C30">
      <w:r>
        <w:t>&lt;a href="http://www.seowhy.com/index.html"&gt;seo&lt;/a&gt;</w:t>
      </w:r>
      <w:r>
        <w:br/>
      </w:r>
    </w:p>
    <w:p w14:paraId="2981B4C3" w14:textId="77777777" w:rsidR="004B5C30" w:rsidRDefault="004B5C30" w:rsidP="004B5C30">
      <w:r>
        <w:t>&lt;a href="</w:t>
      </w:r>
      <w:hyperlink r:id="rId59" w:history="1">
        <w:r>
          <w:rPr>
            <w:rStyle w:val="a9"/>
          </w:rPr>
          <w:t>http://www.seowhy.com/index.php"&gt;seo&lt;/a&gt;</w:t>
        </w:r>
      </w:hyperlink>
    </w:p>
    <w:p w14:paraId="700064FE" w14:textId="77777777" w:rsidR="004B5C30" w:rsidRDefault="004B5C30" w:rsidP="004B5C30">
      <w:r>
        <w:br/>
      </w:r>
    </w:p>
    <w:p w14:paraId="5A2F6167" w14:textId="77777777" w:rsidR="004B5C30" w:rsidRDefault="004B5C30" w:rsidP="004B5C30">
      <w:r>
        <w:t>首选域：</w:t>
      </w:r>
    </w:p>
    <w:p w14:paraId="66B89371" w14:textId="77777777" w:rsidR="004B5C30" w:rsidRDefault="004B5C30" w:rsidP="004B5C30"/>
    <w:p w14:paraId="51FD4CE3" w14:textId="77777777" w:rsidR="004B5C30" w:rsidRDefault="004B5C30" w:rsidP="004B5C30">
      <w:r>
        <w:t>四处一词：在四个地方出现关键词</w:t>
      </w:r>
    </w:p>
    <w:p w14:paraId="7D7B7D73" w14:textId="77777777" w:rsidR="004B5C30" w:rsidRDefault="004B5C30" w:rsidP="004B5C30">
      <w:r>
        <w:t>1</w:t>
      </w:r>
      <w:r>
        <w:t>、标题标签、关键词标签、描述标签</w:t>
      </w:r>
    </w:p>
    <w:p w14:paraId="05888E94" w14:textId="77777777" w:rsidR="004B5C30" w:rsidRDefault="004B5C30" w:rsidP="004B5C30">
      <w:r>
        <w:t>2</w:t>
      </w:r>
      <w:r>
        <w:t>、面包屑导航</w:t>
      </w:r>
    </w:p>
    <w:p w14:paraId="62D28986" w14:textId="77777777" w:rsidR="004B5C30" w:rsidRDefault="004B5C30" w:rsidP="004B5C30">
      <w:r>
        <w:t>3</w:t>
      </w:r>
      <w:r>
        <w:t>、内容里面</w:t>
      </w:r>
    </w:p>
    <w:p w14:paraId="41F2B7A4" w14:textId="77777777" w:rsidR="004B5C30" w:rsidRDefault="004B5C30" w:rsidP="004B5C30">
      <w:r>
        <w:t>4</w:t>
      </w:r>
      <w:r>
        <w:t>、其他页面的锚文本里面出现</w:t>
      </w:r>
    </w:p>
    <w:p w14:paraId="177BDFE1" w14:textId="77777777" w:rsidR="004B5C30" w:rsidRDefault="004B5C30" w:rsidP="004B5C30"/>
    <w:p w14:paraId="0648714A" w14:textId="77777777" w:rsidR="004B5C30" w:rsidRDefault="004B5C30" w:rsidP="004B5C30">
      <w:r>
        <w:rPr>
          <w:rFonts w:ascii="Tahoma" w:hAnsi="Tahoma" w:cs="Tahoma"/>
          <w:color w:val="444444"/>
        </w:rPr>
        <w:t>定向锚文本：</w:t>
      </w:r>
    </w:p>
    <w:p w14:paraId="242EE05A" w14:textId="77777777" w:rsidR="004B5C30" w:rsidRDefault="004B5C30" w:rsidP="004B5C30">
      <w:r>
        <w:rPr>
          <w:rFonts w:ascii="Tahoma" w:hAnsi="Tahoma" w:cs="Tahoma"/>
          <w:color w:val="444444"/>
        </w:rPr>
        <w:t>我们看这个</w:t>
      </w:r>
      <w:r>
        <w:rPr>
          <w:rFonts w:ascii="Tahoma" w:hAnsi="Tahoma" w:cs="Tahoma"/>
          <w:color w:val="444444"/>
        </w:rPr>
        <w:t>URL</w:t>
      </w:r>
      <w:r>
        <w:rPr>
          <w:rFonts w:ascii="Tahoma" w:hAnsi="Tahoma" w:cs="Tahoma"/>
          <w:color w:val="444444"/>
        </w:rPr>
        <w:t>：</w:t>
      </w:r>
      <w:hyperlink r:id="rId60" w:tgtFrame="_blank" w:history="1">
        <w:r>
          <w:rPr>
            <w:rStyle w:val="a9"/>
            <w:rFonts w:ascii="Tahoma" w:hAnsi="Tahoma" w:cs="Tahoma"/>
            <w:color w:val="0063DC"/>
          </w:rPr>
          <w:t>http://www.seowhy.com/3_77_zh.html</w:t>
        </w:r>
      </w:hyperlink>
      <w:r>
        <w:rPr>
          <w:rStyle w:val="apple-converted-space"/>
          <w:rFonts w:ascii="Tahoma" w:hAnsi="Tahoma" w:cs="Tahoma"/>
          <w:color w:val="444444"/>
        </w:rPr>
        <w:t xml:space="preserve"> </w:t>
      </w:r>
      <w:r>
        <w:rPr>
          <w:rFonts w:ascii="Tahoma" w:hAnsi="Tahoma" w:cs="Tahoma"/>
          <w:color w:val="444444"/>
        </w:rPr>
        <w:t>这个</w:t>
      </w:r>
      <w:r>
        <w:rPr>
          <w:rFonts w:ascii="Tahoma" w:hAnsi="Tahoma" w:cs="Tahoma"/>
          <w:color w:val="444444"/>
        </w:rPr>
        <w:t>URL</w:t>
      </w:r>
      <w:r>
        <w:rPr>
          <w:rFonts w:ascii="Tahoma" w:hAnsi="Tahoma" w:cs="Tahoma"/>
          <w:color w:val="444444"/>
        </w:rPr>
        <w:t>要做的两个长尾关键词是</w:t>
      </w:r>
      <w:r>
        <w:rPr>
          <w:rFonts w:ascii="Tahoma" w:hAnsi="Tahoma" w:cs="Tahoma"/>
          <w:color w:val="444444"/>
        </w:rPr>
        <w:t>“</w:t>
      </w:r>
      <w:r>
        <w:rPr>
          <w:rFonts w:ascii="Tahoma" w:hAnsi="Tahoma" w:cs="Tahoma"/>
          <w:color w:val="444444"/>
        </w:rPr>
        <w:t>什么是死链接</w:t>
      </w:r>
      <w:r>
        <w:rPr>
          <w:rFonts w:ascii="Tahoma" w:hAnsi="Tahoma" w:cs="Tahoma"/>
          <w:color w:val="444444"/>
        </w:rPr>
        <w:t>”“</w:t>
      </w:r>
      <w:r>
        <w:rPr>
          <w:rFonts w:ascii="Tahoma" w:hAnsi="Tahoma" w:cs="Tahoma"/>
          <w:color w:val="444444"/>
        </w:rPr>
        <w:t>死链接</w:t>
      </w:r>
      <w:r>
        <w:rPr>
          <w:rFonts w:ascii="Tahoma" w:hAnsi="Tahoma" w:cs="Tahoma"/>
          <w:color w:val="444444"/>
        </w:rPr>
        <w:t>”</w:t>
      </w:r>
      <w:r>
        <w:rPr>
          <w:rFonts w:ascii="Tahoma" w:hAnsi="Tahoma" w:cs="Tahoma"/>
          <w:color w:val="444444"/>
        </w:rPr>
        <w:t>。</w:t>
      </w:r>
      <w:r>
        <w:rPr>
          <w:rFonts w:ascii="Tahoma" w:hAnsi="Tahoma" w:cs="Tahoma"/>
          <w:color w:val="444444"/>
        </w:rPr>
        <w:br/>
      </w:r>
    </w:p>
    <w:p w14:paraId="3561A693" w14:textId="77777777" w:rsidR="004B5C30" w:rsidRDefault="004B5C30" w:rsidP="004B5C30">
      <w:r>
        <w:rPr>
          <w:rFonts w:ascii="Tahoma" w:hAnsi="Tahoma" w:cs="Tahoma"/>
          <w:color w:val="444444"/>
        </w:rPr>
        <w:t>那么当其他的页面给这个</w:t>
      </w:r>
      <w:r>
        <w:rPr>
          <w:rFonts w:ascii="Tahoma" w:hAnsi="Tahoma" w:cs="Tahoma"/>
          <w:color w:val="444444"/>
        </w:rPr>
        <w:t>URL</w:t>
      </w:r>
      <w:r>
        <w:rPr>
          <w:rFonts w:ascii="Tahoma" w:hAnsi="Tahoma" w:cs="Tahoma"/>
          <w:color w:val="444444"/>
        </w:rPr>
        <w:t>做锚文本时，如果确实采用</w:t>
      </w:r>
      <w:r>
        <w:rPr>
          <w:rFonts w:ascii="Tahoma" w:hAnsi="Tahoma" w:cs="Tahoma"/>
          <w:color w:val="444444"/>
        </w:rPr>
        <w:t>“</w:t>
      </w:r>
      <w:r>
        <w:rPr>
          <w:rFonts w:ascii="Tahoma" w:hAnsi="Tahoma" w:cs="Tahoma"/>
          <w:color w:val="444444"/>
        </w:rPr>
        <w:t>什么是死链接</w:t>
      </w:r>
      <w:r>
        <w:rPr>
          <w:rFonts w:ascii="Tahoma" w:hAnsi="Tahoma" w:cs="Tahoma"/>
          <w:color w:val="444444"/>
        </w:rPr>
        <w:t>”“</w:t>
      </w:r>
      <w:r>
        <w:rPr>
          <w:rFonts w:ascii="Tahoma" w:hAnsi="Tahoma" w:cs="Tahoma"/>
          <w:color w:val="444444"/>
        </w:rPr>
        <w:t>死链接</w:t>
      </w:r>
      <w:r>
        <w:rPr>
          <w:rFonts w:ascii="Tahoma" w:hAnsi="Tahoma" w:cs="Tahoma"/>
          <w:color w:val="444444"/>
        </w:rPr>
        <w:t>”</w:t>
      </w:r>
      <w:r>
        <w:rPr>
          <w:rFonts w:ascii="Tahoma" w:hAnsi="Tahoma" w:cs="Tahoma"/>
          <w:color w:val="444444"/>
        </w:rPr>
        <w:t>中的某一</w:t>
      </w:r>
      <w:r>
        <w:rPr>
          <w:rFonts w:ascii="Tahoma" w:hAnsi="Tahoma" w:cs="Tahoma"/>
          <w:color w:val="444444"/>
        </w:rPr>
        <w:lastRenderedPageBreak/>
        <w:t>个，这个锚文本就是定向锚文本。</w:t>
      </w:r>
    </w:p>
    <w:p w14:paraId="7E4032FC" w14:textId="77777777" w:rsidR="004B5C30" w:rsidRDefault="004B5C30" w:rsidP="004B5C30"/>
    <w:p w14:paraId="7FF0E8BA" w14:textId="77777777" w:rsidR="004B5C30" w:rsidRDefault="004B5C30" w:rsidP="004B5C30">
      <w:r>
        <w:t>概念篇：需要掌握的三方面</w:t>
      </w:r>
    </w:p>
    <w:p w14:paraId="581D1916" w14:textId="77777777" w:rsidR="004B5C30" w:rsidRDefault="004B5C30" w:rsidP="004B5C30">
      <w:r>
        <w:t>1</w:t>
      </w:r>
      <w:r>
        <w:t>、</w:t>
      </w:r>
      <w:r>
        <w:t xml:space="preserve"> </w:t>
      </w:r>
      <w:r>
        <w:t>概念的含义</w:t>
      </w:r>
    </w:p>
    <w:p w14:paraId="6F584206" w14:textId="77777777" w:rsidR="004B5C30" w:rsidRDefault="004B5C30" w:rsidP="004B5C30">
      <w:r>
        <w:t>2</w:t>
      </w:r>
      <w:r>
        <w:t>、</w:t>
      </w:r>
      <w:r>
        <w:t xml:space="preserve"> </w:t>
      </w:r>
      <w:r>
        <w:t>如何操作</w:t>
      </w:r>
    </w:p>
    <w:p w14:paraId="27E9C2A3" w14:textId="77777777" w:rsidR="004B5C30" w:rsidRDefault="004B5C30" w:rsidP="004B5C30">
      <w:r>
        <w:t>3</w:t>
      </w:r>
      <w:r>
        <w:t>、</w:t>
      </w:r>
      <w:r>
        <w:t xml:space="preserve"> </w:t>
      </w:r>
      <w:r>
        <w:t>意义在哪里</w:t>
      </w:r>
    </w:p>
    <w:p w14:paraId="4DDCB4C4" w14:textId="77777777" w:rsidR="004B5C30" w:rsidRDefault="004B5C30" w:rsidP="004B5C30"/>
    <w:p w14:paraId="270F9CF8" w14:textId="77777777" w:rsidR="004B5C30" w:rsidRDefault="004B5C30" w:rsidP="004B5C30">
      <w:r>
        <w:rPr>
          <w:rFonts w:ascii="Tahoma" w:hAnsi="Tahoma" w:cs="Tahoma"/>
          <w:color w:val="444444"/>
        </w:rPr>
        <w:t>以下</w:t>
      </w:r>
      <w:r>
        <w:rPr>
          <w:rFonts w:ascii="Tahoma" w:hAnsi="Tahoma" w:cs="Tahoma"/>
          <w:color w:val="444444"/>
        </w:rPr>
        <w:t>8</w:t>
      </w:r>
      <w:r>
        <w:rPr>
          <w:rFonts w:ascii="Tahoma" w:hAnsi="Tahoma" w:cs="Tahoma"/>
          <w:color w:val="444444"/>
        </w:rPr>
        <w:t>步旨在帮你做自我检查：检查优化情况：</w:t>
      </w:r>
      <w:r>
        <w:rPr>
          <w:rFonts w:ascii="Tahoma" w:hAnsi="Tahoma" w:cs="Tahoma"/>
          <w:color w:val="444444"/>
        </w:rPr>
        <w:br/>
        <w:t>1</w:t>
      </w:r>
      <w:r>
        <w:rPr>
          <w:rFonts w:ascii="Tahoma" w:hAnsi="Tahoma" w:cs="Tahoma"/>
          <w:color w:val="444444"/>
        </w:rPr>
        <w:t>、你是否</w:t>
      </w:r>
      <w:r>
        <w:rPr>
          <w:rFonts w:ascii="Tahoma" w:hAnsi="Tahoma" w:cs="Tahoma"/>
          <w:color w:val="FF0000"/>
        </w:rPr>
        <w:t>分析了竞争对手</w:t>
      </w:r>
      <w:r>
        <w:rPr>
          <w:rFonts w:ascii="Tahoma" w:hAnsi="Tahoma" w:cs="Tahoma"/>
          <w:color w:val="444444"/>
        </w:rPr>
        <w:t>，并</w:t>
      </w:r>
      <w:r>
        <w:rPr>
          <w:rFonts w:ascii="Tahoma" w:hAnsi="Tahoma" w:cs="Tahoma"/>
          <w:color w:val="800080"/>
        </w:rPr>
        <w:t>定位</w:t>
      </w:r>
      <w:r>
        <w:rPr>
          <w:rFonts w:ascii="Tahoma" w:hAnsi="Tahoma" w:cs="Tahoma"/>
          <w:color w:val="444444"/>
        </w:rPr>
        <w:t>好</w:t>
      </w:r>
      <w:r>
        <w:rPr>
          <w:rFonts w:ascii="Tahoma" w:hAnsi="Tahoma" w:cs="Tahoma"/>
          <w:color w:val="444444"/>
        </w:rPr>
        <w:t>1-3</w:t>
      </w:r>
      <w:r>
        <w:rPr>
          <w:rFonts w:ascii="Tahoma" w:hAnsi="Tahoma" w:cs="Tahoma"/>
          <w:color w:val="444444"/>
        </w:rPr>
        <w:t>个目标关键词？详情：</w:t>
      </w:r>
      <w:hyperlink r:id="rId61" w:tgtFrame="_blank" w:history="1">
        <w:r>
          <w:rPr>
            <w:rStyle w:val="a9"/>
            <w:rFonts w:ascii="Tahoma" w:hAnsi="Tahoma" w:cs="Tahoma"/>
            <w:color w:val="0063DC"/>
          </w:rPr>
          <w:t>http://edu.seowhy.com/thread-388-1-1.html</w:t>
        </w:r>
      </w:hyperlink>
      <w:r>
        <w:rPr>
          <w:rFonts w:ascii="Tahoma" w:hAnsi="Tahoma" w:cs="Tahoma"/>
          <w:color w:val="444444"/>
        </w:rPr>
        <w:br/>
        <w:t>2</w:t>
      </w:r>
      <w:r>
        <w:rPr>
          <w:rFonts w:ascii="Tahoma" w:hAnsi="Tahoma" w:cs="Tahoma"/>
          <w:color w:val="444444"/>
        </w:rPr>
        <w:t>、你是否做好</w:t>
      </w:r>
      <w:r>
        <w:rPr>
          <w:rFonts w:ascii="Tahoma" w:hAnsi="Tahoma" w:cs="Tahoma"/>
          <w:color w:val="FF0000"/>
        </w:rPr>
        <w:t>URL</w:t>
      </w:r>
      <w:r>
        <w:rPr>
          <w:rFonts w:ascii="Tahoma" w:hAnsi="Tahoma" w:cs="Tahoma"/>
          <w:color w:val="FF0000"/>
        </w:rPr>
        <w:t>标准化</w:t>
      </w:r>
      <w:r>
        <w:rPr>
          <w:rFonts w:ascii="Tahoma" w:hAnsi="Tahoma" w:cs="Tahoma"/>
          <w:color w:val="444444"/>
        </w:rPr>
        <w:t>？详情：</w:t>
      </w:r>
      <w:hyperlink r:id="rId62" w:tgtFrame="_blank" w:history="1">
        <w:r>
          <w:rPr>
            <w:rStyle w:val="a9"/>
            <w:rFonts w:ascii="Tahoma" w:hAnsi="Tahoma" w:cs="Tahoma"/>
            <w:color w:val="0063DC"/>
          </w:rPr>
          <w:t>http://edu.seowhy.com/thread-1422-1-1.html</w:t>
        </w:r>
      </w:hyperlink>
      <w:r>
        <w:rPr>
          <w:rFonts w:ascii="Tahoma" w:hAnsi="Tahoma" w:cs="Tahoma"/>
          <w:color w:val="444444"/>
        </w:rPr>
        <w:br/>
        <w:t>3</w:t>
      </w:r>
      <w:r>
        <w:rPr>
          <w:rFonts w:ascii="Tahoma" w:hAnsi="Tahoma" w:cs="Tahoma"/>
          <w:color w:val="444444"/>
        </w:rPr>
        <w:t>、你的首页是否适当增加了目标</w:t>
      </w:r>
      <w:r>
        <w:rPr>
          <w:rFonts w:ascii="Tahoma" w:hAnsi="Tahoma" w:cs="Tahoma"/>
          <w:color w:val="008000"/>
        </w:rPr>
        <w:t>关键词的密度</w:t>
      </w:r>
      <w:r>
        <w:rPr>
          <w:rFonts w:ascii="Tahoma" w:hAnsi="Tahoma" w:cs="Tahoma"/>
          <w:color w:val="444444"/>
        </w:rPr>
        <w:t>？详情：</w:t>
      </w:r>
      <w:hyperlink r:id="rId63" w:tgtFrame="_blank" w:history="1">
        <w:r>
          <w:rPr>
            <w:rStyle w:val="a9"/>
            <w:rFonts w:ascii="Tahoma" w:hAnsi="Tahoma" w:cs="Tahoma"/>
            <w:color w:val="0063DC"/>
          </w:rPr>
          <w:t>http://edu.seowhy.com/thread-558-1-1.html</w:t>
        </w:r>
      </w:hyperlink>
      <w:r>
        <w:rPr>
          <w:rFonts w:ascii="Tahoma" w:hAnsi="Tahoma" w:cs="Tahoma"/>
          <w:color w:val="444444"/>
        </w:rPr>
        <w:br/>
        <w:t>4</w:t>
      </w:r>
      <w:r>
        <w:rPr>
          <w:rFonts w:ascii="Tahoma" w:hAnsi="Tahoma" w:cs="Tahoma"/>
          <w:color w:val="444444"/>
        </w:rPr>
        <w:t>、你是否做好了</w:t>
      </w:r>
      <w:r>
        <w:rPr>
          <w:rFonts w:ascii="Tahoma" w:hAnsi="Tahoma" w:cs="Tahoma"/>
          <w:color w:val="FF0000"/>
        </w:rPr>
        <w:t>次导航</w:t>
      </w:r>
      <w:r>
        <w:rPr>
          <w:rFonts w:ascii="Tahoma" w:hAnsi="Tahoma" w:cs="Tahoma"/>
          <w:color w:val="444444"/>
        </w:rPr>
        <w:t>？详情：</w:t>
      </w:r>
      <w:hyperlink r:id="rId64" w:tgtFrame="_blank" w:history="1">
        <w:r>
          <w:rPr>
            <w:rStyle w:val="a9"/>
            <w:rFonts w:ascii="Tahoma" w:hAnsi="Tahoma" w:cs="Tahoma"/>
            <w:color w:val="0063DC"/>
          </w:rPr>
          <w:t>http://edu.seowhy.com/thread-1425-1-1.html</w:t>
        </w:r>
      </w:hyperlink>
      <w:r>
        <w:rPr>
          <w:rFonts w:ascii="Tahoma" w:hAnsi="Tahoma" w:cs="Tahoma"/>
          <w:color w:val="444444"/>
        </w:rPr>
        <w:br/>
        <w:t>5</w:t>
      </w:r>
      <w:r>
        <w:rPr>
          <w:rFonts w:ascii="Tahoma" w:hAnsi="Tahoma" w:cs="Tahoma"/>
          <w:color w:val="444444"/>
        </w:rPr>
        <w:t>、你是否认真做了</w:t>
      </w:r>
      <w:r>
        <w:rPr>
          <w:rFonts w:ascii="Tahoma" w:hAnsi="Tahoma" w:cs="Tahoma"/>
          <w:color w:val="008000"/>
        </w:rPr>
        <w:t>长尾关键词记录单</w:t>
      </w:r>
      <w:r>
        <w:rPr>
          <w:rFonts w:ascii="Tahoma" w:hAnsi="Tahoma" w:cs="Tahoma"/>
          <w:color w:val="444444"/>
        </w:rPr>
        <w:t>？详情：</w:t>
      </w:r>
      <w:hyperlink r:id="rId65" w:tgtFrame="_blank" w:history="1">
        <w:r>
          <w:rPr>
            <w:rStyle w:val="a9"/>
            <w:rFonts w:ascii="Tahoma" w:hAnsi="Tahoma" w:cs="Tahoma"/>
            <w:color w:val="0063DC"/>
          </w:rPr>
          <w:t>http://edu.seowhy.com/thread-1467-1-1.html</w:t>
        </w:r>
      </w:hyperlink>
      <w:r>
        <w:rPr>
          <w:rFonts w:ascii="Tahoma" w:hAnsi="Tahoma" w:cs="Tahoma"/>
          <w:color w:val="444444"/>
        </w:rPr>
        <w:br/>
        <w:t>6</w:t>
      </w:r>
      <w:r>
        <w:rPr>
          <w:rFonts w:ascii="Tahoma" w:hAnsi="Tahoma" w:cs="Tahoma"/>
          <w:color w:val="444444"/>
        </w:rPr>
        <w:t>、你是否做了良好的</w:t>
      </w:r>
      <w:r>
        <w:rPr>
          <w:rFonts w:ascii="Tahoma" w:hAnsi="Tahoma" w:cs="Tahoma"/>
          <w:color w:val="FF0000"/>
        </w:rPr>
        <w:t>站内锚文本</w:t>
      </w:r>
      <w:r>
        <w:rPr>
          <w:rFonts w:ascii="Tahoma" w:hAnsi="Tahoma" w:cs="Tahoma"/>
          <w:color w:val="444444"/>
        </w:rPr>
        <w:t>？详情：</w:t>
      </w:r>
      <w:hyperlink r:id="rId66" w:tgtFrame="_blank" w:history="1">
        <w:r>
          <w:rPr>
            <w:rStyle w:val="a9"/>
            <w:rFonts w:ascii="Tahoma" w:hAnsi="Tahoma" w:cs="Tahoma"/>
            <w:color w:val="0063DC"/>
          </w:rPr>
          <w:t>http://edu.seowhy.com/thread-377-1-1.html</w:t>
        </w:r>
      </w:hyperlink>
      <w:r>
        <w:rPr>
          <w:rFonts w:ascii="Tahoma" w:hAnsi="Tahoma" w:cs="Tahoma"/>
          <w:color w:val="444444"/>
        </w:rPr>
        <w:br/>
        <w:t>7</w:t>
      </w:r>
      <w:r>
        <w:rPr>
          <w:rFonts w:ascii="Tahoma" w:hAnsi="Tahoma" w:cs="Tahoma"/>
          <w:color w:val="444444"/>
        </w:rPr>
        <w:t>、你是否有数个</w:t>
      </w:r>
      <w:r>
        <w:rPr>
          <w:rFonts w:ascii="Tahoma" w:hAnsi="Tahoma" w:cs="Tahoma"/>
          <w:color w:val="008000"/>
        </w:rPr>
        <w:t>自建博客</w:t>
      </w:r>
      <w:r>
        <w:rPr>
          <w:rFonts w:ascii="Tahoma" w:hAnsi="Tahoma" w:cs="Tahoma"/>
          <w:color w:val="444444"/>
        </w:rPr>
        <w:t>来支持你的关键词？详情：</w:t>
      </w:r>
      <w:hyperlink r:id="rId67" w:tgtFrame="_blank" w:history="1">
        <w:r>
          <w:rPr>
            <w:rStyle w:val="a9"/>
            <w:rFonts w:ascii="Tahoma" w:hAnsi="Tahoma" w:cs="Tahoma"/>
            <w:color w:val="0063DC"/>
          </w:rPr>
          <w:t>http://edu.seowhy.com/thread-1714-1-1.html</w:t>
        </w:r>
      </w:hyperlink>
      <w:r>
        <w:rPr>
          <w:rFonts w:ascii="Tahoma" w:hAnsi="Tahoma" w:cs="Tahoma"/>
          <w:color w:val="444444"/>
        </w:rPr>
        <w:br/>
        <w:t>8</w:t>
      </w:r>
      <w:r>
        <w:rPr>
          <w:rFonts w:ascii="Tahoma" w:hAnsi="Tahoma" w:cs="Tahoma"/>
          <w:color w:val="444444"/>
        </w:rPr>
        <w:t>、注意：内容是</w:t>
      </w:r>
      <w:r>
        <w:rPr>
          <w:rFonts w:ascii="Tahoma" w:hAnsi="Tahoma" w:cs="Tahoma"/>
          <w:color w:val="FF0000"/>
        </w:rPr>
        <w:t>持续增加</w:t>
      </w:r>
      <w:r>
        <w:rPr>
          <w:rFonts w:ascii="Tahoma" w:hAnsi="Tahoma" w:cs="Tahoma"/>
          <w:color w:val="444444"/>
        </w:rPr>
        <w:t>，而不是一次性。</w:t>
      </w:r>
    </w:p>
    <w:p w14:paraId="1D05A0CD" w14:textId="77777777" w:rsidR="004B5C30" w:rsidRDefault="004B5C30" w:rsidP="004B5C30">
      <w:r>
        <w:rPr>
          <w:rFonts w:ascii="Tahoma" w:hAnsi="Tahoma" w:cs="Tahoma"/>
          <w:color w:val="444444"/>
        </w:rPr>
        <w:br/>
      </w:r>
    </w:p>
    <w:p w14:paraId="7BF68F9E" w14:textId="77777777" w:rsidR="004B5C30" w:rsidRDefault="004B5C30" w:rsidP="004B5C30">
      <w:r>
        <w:rPr>
          <w:rFonts w:ascii="Tahoma" w:hAnsi="Tahoma" w:cs="Tahoma"/>
          <w:color w:val="444444"/>
        </w:rPr>
        <w:br/>
      </w:r>
    </w:p>
    <w:p w14:paraId="3CF0949D" w14:textId="77777777" w:rsidR="004B5C30" w:rsidRDefault="004B5C30" w:rsidP="004B5C30">
      <w:r>
        <w:rPr>
          <w:rFonts w:ascii="Tahoma" w:hAnsi="Tahoma" w:cs="Tahoma"/>
          <w:color w:val="FF0000"/>
        </w:rPr>
        <w:t>日志分析工具</w:t>
      </w:r>
      <w:r>
        <w:rPr>
          <w:rFonts w:ascii="Tahoma" w:hAnsi="Tahoma" w:cs="Tahoma"/>
          <w:color w:val="444444"/>
        </w:rPr>
        <w:t>可以用哪些？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可以在百度搜索下光年日志分析工具</w:t>
      </w:r>
      <w:r>
        <w:rPr>
          <w:rFonts w:ascii="Tahoma" w:hAnsi="Tahoma" w:cs="Tahoma"/>
          <w:color w:val="444444"/>
        </w:rPr>
        <w:t xml:space="preserve"> </w:t>
      </w:r>
      <w:r>
        <w:rPr>
          <w:rFonts w:ascii="Tahoma" w:hAnsi="Tahoma" w:cs="Tahoma"/>
          <w:color w:val="444444"/>
        </w:rPr>
        <w:t>或</w:t>
      </w:r>
      <w:r>
        <w:rPr>
          <w:rFonts w:ascii="Tahoma" w:hAnsi="Tahoma" w:cs="Tahoma"/>
          <w:color w:val="444444"/>
        </w:rPr>
        <w:t xml:space="preserve"> </w:t>
      </w:r>
      <w:r>
        <w:rPr>
          <w:rFonts w:ascii="Tahoma" w:hAnsi="Tahoma" w:cs="Tahoma"/>
          <w:color w:val="444444"/>
        </w:rPr>
        <w:t>金花日志分析工具。</w:t>
      </w:r>
      <w:r>
        <w:rPr>
          <w:rFonts w:ascii="Tahoma" w:hAnsi="Tahoma" w:cs="Tahoma"/>
          <w:color w:val="444444"/>
        </w:rPr>
        <w:br/>
      </w:r>
    </w:p>
    <w:p w14:paraId="74821A62" w14:textId="77777777" w:rsidR="004B5C30" w:rsidRDefault="004B5C30" w:rsidP="004B5C30">
      <w:r>
        <w:rPr>
          <w:rFonts w:ascii="Tahoma" w:hAnsi="Tahoma" w:cs="Tahoma"/>
          <w:color w:val="444444"/>
        </w:rPr>
        <w:br/>
      </w:r>
    </w:p>
    <w:p w14:paraId="3E3B0927" w14:textId="77777777" w:rsidR="004B5C30" w:rsidRDefault="004B5C30" w:rsidP="004B5C30">
      <w:r>
        <w:rPr>
          <w:rFonts w:ascii="Tahoma" w:hAnsi="Tahoma" w:cs="Tahoma"/>
          <w:color w:val="444444"/>
        </w:rPr>
        <w:br/>
      </w:r>
    </w:p>
    <w:p w14:paraId="79DAF834" w14:textId="77777777" w:rsidR="004B5C30" w:rsidRDefault="004B5C30" w:rsidP="004B5C30">
      <w:r>
        <w:rPr>
          <w:rFonts w:ascii="微软雅黑" w:eastAsia="微软雅黑" w:hAnsi="微软雅黑" w:hint="eastAsia"/>
          <w:b/>
          <w:bCs/>
          <w:color w:val="444444"/>
        </w:rPr>
        <w:t>从马云这里了解中国互联网的开始</w:t>
      </w:r>
    </w:p>
    <w:p w14:paraId="6070D754" w14:textId="77777777" w:rsidR="004B5C30" w:rsidRDefault="00600542" w:rsidP="004B5C30">
      <w:hyperlink r:id="rId68" w:tgtFrame="_blank" w:history="1">
        <w:r w:rsidR="004B5C30">
          <w:rPr>
            <w:rStyle w:val="a9"/>
            <w:rFonts w:ascii="Tahoma" w:eastAsia="微软雅黑" w:hAnsi="Tahoma" w:cs="Tahoma"/>
            <w:color w:val="0063DC"/>
          </w:rPr>
          <w:t>http://www2.seowhy.com/ziliao/mayunchuangye.flv</w:t>
        </w:r>
      </w:hyperlink>
      <w:r w:rsidR="004B5C30">
        <w:rPr>
          <w:rFonts w:ascii="微软雅黑" w:eastAsia="微软雅黑" w:hAnsi="微软雅黑" w:hint="eastAsia"/>
          <w:b/>
          <w:bCs/>
          <w:color w:val="444444"/>
        </w:rPr>
        <w:br/>
      </w:r>
    </w:p>
    <w:p w14:paraId="640195D8" w14:textId="77777777" w:rsidR="004B5C30" w:rsidRDefault="004B5C30" w:rsidP="004B5C30"/>
    <w:p w14:paraId="2BDE61A0" w14:textId="77777777" w:rsidR="004B5C30" w:rsidRDefault="004B5C30" w:rsidP="004B5C30">
      <w:r>
        <w:rPr>
          <w:rFonts w:ascii="微软雅黑" w:eastAsia="微软雅黑" w:hAnsi="微软雅黑" w:hint="eastAsia"/>
          <w:b/>
          <w:bCs/>
          <w:color w:val="444444"/>
        </w:rPr>
        <w:t>做SEO的操作流程经典版，必看必懂</w:t>
      </w:r>
    </w:p>
    <w:p w14:paraId="0D540F05" w14:textId="77777777" w:rsidR="004B5C30" w:rsidRDefault="004B5C30" w:rsidP="004B5C30">
      <w:r>
        <w:t> </w:t>
      </w:r>
    </w:p>
    <w:p w14:paraId="6CD0E8C3" w14:textId="77777777" w:rsidR="004B5C30" w:rsidRDefault="004B5C30" w:rsidP="004B5C30">
      <w:pPr>
        <w:pStyle w:val="HTML"/>
      </w:pPr>
      <w:r>
        <w:t>经常听到新手这样提问：</w:t>
      </w:r>
    </w:p>
    <w:p w14:paraId="257E78A7" w14:textId="77777777" w:rsidR="004B5C30" w:rsidRDefault="004B5C30" w:rsidP="004B5C30">
      <w:pPr>
        <w:pStyle w:val="HTML"/>
      </w:pPr>
      <w:r>
        <w:rPr>
          <w:rStyle w:val="cm-number"/>
        </w:rPr>
        <w:t>1</w:t>
      </w:r>
      <w:r>
        <w:t>、SEO到底怎么做？</w:t>
      </w:r>
    </w:p>
    <w:p w14:paraId="7FE76339" w14:textId="77777777" w:rsidR="004B5C30" w:rsidRDefault="004B5C30" w:rsidP="004B5C30">
      <w:pPr>
        <w:pStyle w:val="HTML"/>
      </w:pPr>
      <w:r>
        <w:rPr>
          <w:rStyle w:val="cm-number"/>
        </w:rPr>
        <w:t>2</w:t>
      </w:r>
      <w:r>
        <w:t>、帮我网站SEO优化一下。</w:t>
      </w:r>
    </w:p>
    <w:p w14:paraId="6AD689A0" w14:textId="77777777" w:rsidR="004B5C30" w:rsidRDefault="004B5C30" w:rsidP="004B5C30">
      <w:pPr>
        <w:pStyle w:val="HTML"/>
      </w:pPr>
      <w:r>
        <w:t>这样的问题往往无法给出明确的答案，因为SEO是一个系统的过程，如果你没有掌握任何SEO概念，是很难深刻明白SEO的流程。</w:t>
      </w:r>
    </w:p>
    <w:p w14:paraId="436AAC25" w14:textId="77777777" w:rsidR="004B5C30" w:rsidRDefault="004B5C30" w:rsidP="004B5C30">
      <w:pPr>
        <w:pStyle w:val="HTML"/>
      </w:pPr>
      <w:r>
        <w:lastRenderedPageBreak/>
        <w:t>正如当一个大爷问你，网站怎么做？此时你的感受如何？是不是觉得不知从何说起？</w:t>
      </w:r>
    </w:p>
    <w:p w14:paraId="6E5AEC5E" w14:textId="77777777" w:rsidR="004B5C30" w:rsidRDefault="004B5C30" w:rsidP="004B5C30">
      <w:pPr>
        <w:pStyle w:val="HTML"/>
      </w:pPr>
      <w:r>
        <w:t>但是，当你见多了我们的文章、我们的分享、我们的指南，你自然而然会领悟到SEO的操作办法。</w:t>
      </w:r>
    </w:p>
    <w:p w14:paraId="312AC5B0" w14:textId="77777777" w:rsidR="004B5C30" w:rsidRDefault="004B5C30" w:rsidP="004B5C30">
      <w:pPr>
        <w:pStyle w:val="HTML"/>
      </w:pPr>
      <w:r>
        <w:t>正如，你从来没到过工地，但你大概知道房子是怎么盖的——见多了。</w:t>
      </w:r>
    </w:p>
    <w:p w14:paraId="50EECE5F" w14:textId="77777777" w:rsidR="004B5C30" w:rsidRDefault="004B5C30" w:rsidP="004B5C30">
      <w:pPr>
        <w:pStyle w:val="HTML"/>
      </w:pPr>
      <w:r>
        <w:t>我们列出做SEO的操作流程梗概，随着你对SEO各个概念的理解，以下流程在你看来会有更丰富的内容。</w:t>
      </w:r>
    </w:p>
    <w:p w14:paraId="746FFFC1" w14:textId="77777777" w:rsidR="004B5C30" w:rsidRDefault="004B5C30" w:rsidP="004B5C30">
      <w:pPr>
        <w:pStyle w:val="HTML"/>
      </w:pPr>
      <w:r>
        <w:t>一、网站诊断</w:t>
      </w:r>
    </w:p>
    <w:p w14:paraId="07B388E0" w14:textId="77777777" w:rsidR="004B5C30" w:rsidRDefault="004B5C30" w:rsidP="004B5C30">
      <w:pPr>
        <w:pStyle w:val="HTML"/>
      </w:pPr>
      <w:r>
        <w:rPr>
          <w:rStyle w:val="cm-number"/>
        </w:rPr>
        <w:t>1</w:t>
      </w:r>
      <w:r>
        <w:t>、网站历史：域名注册时间、域名到期时间、域名注册机构、域名注册人</w:t>
      </w:r>
    </w:p>
    <w:p w14:paraId="0D96B34C" w14:textId="77777777" w:rsidR="004B5C30" w:rsidRDefault="004B5C30" w:rsidP="004B5C30">
      <w:pPr>
        <w:pStyle w:val="HTML"/>
      </w:pPr>
      <w:r>
        <w:rPr>
          <w:rStyle w:val="cm-number"/>
        </w:rPr>
        <w:t>2</w:t>
      </w:r>
      <w:r>
        <w:t>、服务器数据：IP、服务器所在地、服务器稳定性、同IP的网站、DNS服务器</w:t>
      </w:r>
    </w:p>
    <w:p w14:paraId="69692DBE" w14:textId="77777777" w:rsidR="004B5C30" w:rsidRDefault="004B5C30" w:rsidP="004B5C30">
      <w:pPr>
        <w:pStyle w:val="HTML"/>
      </w:pPr>
      <w:r>
        <w:rPr>
          <w:rStyle w:val="cm-number"/>
        </w:rPr>
        <w:t>3</w:t>
      </w:r>
      <w:r>
        <w:t>、网站改版数据：改版时间、改版次数、改版幅度</w:t>
      </w:r>
    </w:p>
    <w:p w14:paraId="030CC8A4" w14:textId="77777777" w:rsidR="004B5C30" w:rsidRDefault="004B5C30" w:rsidP="004B5C30">
      <w:pPr>
        <w:pStyle w:val="HTML"/>
      </w:pPr>
      <w:r>
        <w:t>二、网站总体评价</w:t>
      </w:r>
    </w:p>
    <w:p w14:paraId="1C79DD4C" w14:textId="77777777" w:rsidR="004B5C30" w:rsidRDefault="004B5C30" w:rsidP="004B5C30">
      <w:pPr>
        <w:pStyle w:val="HTML"/>
      </w:pPr>
      <w:r>
        <w:rPr>
          <w:rStyle w:val="cm-number"/>
        </w:rPr>
        <w:t>1</w:t>
      </w:r>
      <w:r>
        <w:t>、域名：简短、容易记忆、富有意义、能包含关键词最佳。</w:t>
      </w:r>
    </w:p>
    <w:p w14:paraId="0A2B7C6A" w14:textId="77777777" w:rsidR="004B5C30" w:rsidRDefault="004B5C30" w:rsidP="004B5C30">
      <w:pPr>
        <w:pStyle w:val="HTML"/>
      </w:pPr>
      <w:r>
        <w:rPr>
          <w:rStyle w:val="cm-number"/>
        </w:rPr>
        <w:t>2</w:t>
      </w:r>
      <w:r>
        <w:t>、网站名：鲜明、个性、符合定位思想，能包含关键词最佳。</w:t>
      </w:r>
    </w:p>
    <w:p w14:paraId="4150A3C8" w14:textId="77777777" w:rsidR="004B5C30" w:rsidRDefault="004B5C30" w:rsidP="004B5C30">
      <w:pPr>
        <w:pStyle w:val="HTML"/>
      </w:pPr>
      <w:r>
        <w:rPr>
          <w:rStyle w:val="cm-number"/>
        </w:rPr>
        <w:t>3</w:t>
      </w:r>
      <w:r>
        <w:t>、网站Logo：简单、鲜明、直接、能包含网站域名最佳。</w:t>
      </w:r>
    </w:p>
    <w:p w14:paraId="4DA80F1D" w14:textId="77777777" w:rsidR="004B5C30" w:rsidRDefault="004B5C30" w:rsidP="004B5C30">
      <w:pPr>
        <w:pStyle w:val="HTML"/>
      </w:pPr>
      <w:r>
        <w:rPr>
          <w:rStyle w:val="cm-number"/>
        </w:rPr>
        <w:t>4</w:t>
      </w:r>
      <w:r>
        <w:t>、网站口号：充分体现网站功能，包含目标关键词和网站名称最佳。</w:t>
      </w:r>
    </w:p>
    <w:p w14:paraId="4358B51C" w14:textId="77777777" w:rsidR="004B5C30" w:rsidRDefault="004B5C30" w:rsidP="004B5C30">
      <w:pPr>
        <w:pStyle w:val="HTML"/>
      </w:pPr>
      <w:r>
        <w:rPr>
          <w:rStyle w:val="cm-number"/>
        </w:rPr>
        <w:t>5</w:t>
      </w:r>
      <w:r>
        <w:t>、整体色调：内容为主的站点，色调不宜过多，注意网站色调的一体化。</w:t>
      </w:r>
    </w:p>
    <w:p w14:paraId="3D28CA64" w14:textId="77777777" w:rsidR="004B5C30" w:rsidRDefault="004B5C30" w:rsidP="004B5C30">
      <w:pPr>
        <w:pStyle w:val="HTML"/>
      </w:pPr>
      <w:r>
        <w:t>三、当前网站搜索引擎友好度分析</w:t>
      </w:r>
    </w:p>
    <w:p w14:paraId="60E92249" w14:textId="77777777" w:rsidR="004B5C30" w:rsidRDefault="004B5C30" w:rsidP="004B5C30">
      <w:pPr>
        <w:pStyle w:val="HTML"/>
      </w:pPr>
      <w:r>
        <w:rPr>
          <w:rStyle w:val="cm-number"/>
        </w:rPr>
        <w:t>1</w:t>
      </w:r>
      <w:r>
        <w:t>、网站结构是否实现良好的树状结构？</w:t>
      </w:r>
    </w:p>
    <w:p w14:paraId="6AD5410E" w14:textId="77777777" w:rsidR="004B5C30" w:rsidRDefault="004B5C30" w:rsidP="004B5C30">
      <w:pPr>
        <w:pStyle w:val="HTML"/>
      </w:pPr>
      <w:r>
        <w:rPr>
          <w:rStyle w:val="cm-number"/>
        </w:rPr>
        <w:t>2</w:t>
      </w:r>
      <w:r>
        <w:t>、网站链接是否已经实现静态化？</w:t>
      </w:r>
    </w:p>
    <w:p w14:paraId="122D9D91" w14:textId="77777777" w:rsidR="004B5C30" w:rsidRDefault="004B5C30" w:rsidP="004B5C30">
      <w:pPr>
        <w:pStyle w:val="HTML"/>
      </w:pPr>
      <w:r>
        <w:rPr>
          <w:rStyle w:val="cm-number"/>
        </w:rPr>
        <w:t>3</w:t>
      </w:r>
      <w:r>
        <w:t>、网站每个页面的主要标签：标题标签、关键词标签、描述标签是否规范？</w:t>
      </w:r>
    </w:p>
    <w:p w14:paraId="7B02714E" w14:textId="77777777" w:rsidR="004B5C30" w:rsidRDefault="004B5C30" w:rsidP="004B5C30">
      <w:pPr>
        <w:pStyle w:val="HTML"/>
      </w:pPr>
      <w:r>
        <w:rPr>
          <w:rStyle w:val="cm-number"/>
        </w:rPr>
        <w:t>4</w:t>
      </w:r>
      <w:r>
        <w:t>、网站每个页面的内容是否丰富，是否与主题相关？</w:t>
      </w:r>
    </w:p>
    <w:p w14:paraId="27C1AEEE" w14:textId="77777777" w:rsidR="004B5C30" w:rsidRDefault="004B5C30" w:rsidP="004B5C30">
      <w:pPr>
        <w:pStyle w:val="HTML"/>
      </w:pPr>
      <w:r>
        <w:rPr>
          <w:rStyle w:val="cm-number"/>
        </w:rPr>
        <w:t>5</w:t>
      </w:r>
      <w:r>
        <w:t>、是否有明确的目标关键词、是否准备着长尾关键词？</w:t>
      </w:r>
    </w:p>
    <w:p w14:paraId="4C60A206" w14:textId="77777777" w:rsidR="004B5C30" w:rsidRDefault="004B5C30" w:rsidP="004B5C30">
      <w:pPr>
        <w:pStyle w:val="HTML"/>
      </w:pPr>
      <w:r>
        <w:t>四、网站业务分析</w:t>
      </w:r>
    </w:p>
    <w:p w14:paraId="3234978C" w14:textId="77777777" w:rsidR="004B5C30" w:rsidRDefault="004B5C30" w:rsidP="004B5C30">
      <w:pPr>
        <w:pStyle w:val="HTML"/>
      </w:pPr>
      <w:r>
        <w:rPr>
          <w:rStyle w:val="cm-number"/>
        </w:rPr>
        <w:t>1</w:t>
      </w:r>
      <w:r>
        <w:t>、网站类型：电子商务、企业网站、新闻发布网站、交友、论坛</w:t>
      </w:r>
    </w:p>
    <w:p w14:paraId="26A6A7C2" w14:textId="77777777" w:rsidR="004B5C30" w:rsidRDefault="004B5C30" w:rsidP="004B5C30">
      <w:pPr>
        <w:pStyle w:val="HTML"/>
      </w:pPr>
      <w:r>
        <w:rPr>
          <w:rStyle w:val="cm-number"/>
        </w:rPr>
        <w:t>2</w:t>
      </w:r>
      <w:r>
        <w:t>、网站主要业务：卖产品，卖服务</w:t>
      </w:r>
    </w:p>
    <w:p w14:paraId="627E8568" w14:textId="77777777" w:rsidR="004B5C30" w:rsidRDefault="004B5C30" w:rsidP="004B5C30">
      <w:pPr>
        <w:pStyle w:val="HTML"/>
      </w:pPr>
      <w:r>
        <w:rPr>
          <w:rStyle w:val="cm-number"/>
        </w:rPr>
        <w:t>3</w:t>
      </w:r>
      <w:r>
        <w:t>、网站目标客户群：他们的年龄、职业、对互联网的熟悉程度等特征决定他们对网站的使用情况。</w:t>
      </w:r>
    </w:p>
    <w:p w14:paraId="2AD0CF02" w14:textId="77777777" w:rsidR="004B5C30" w:rsidRDefault="004B5C30" w:rsidP="004B5C30">
      <w:pPr>
        <w:pStyle w:val="HTML"/>
      </w:pPr>
      <w:r>
        <w:rPr>
          <w:rStyle w:val="cm-number"/>
        </w:rPr>
        <w:t>4</w:t>
      </w:r>
      <w:r>
        <w:t>、网站使用流程：简单、引导性良好。</w:t>
      </w:r>
    </w:p>
    <w:p w14:paraId="27A24C9B" w14:textId="77777777" w:rsidR="004B5C30" w:rsidRDefault="004B5C30" w:rsidP="004B5C30">
      <w:pPr>
        <w:pStyle w:val="HTML"/>
      </w:pPr>
      <w:r>
        <w:t>五、关键词分析</w:t>
      </w:r>
    </w:p>
    <w:p w14:paraId="186197B9" w14:textId="77777777" w:rsidR="004B5C30" w:rsidRDefault="004B5C30" w:rsidP="004B5C30">
      <w:pPr>
        <w:pStyle w:val="HTML"/>
      </w:pPr>
      <w:r>
        <w:rPr>
          <w:rStyle w:val="cm-number"/>
        </w:rPr>
        <w:t>1</w:t>
      </w:r>
      <w:r>
        <w:t>、目标客户常用关键词及搜索量列表</w:t>
      </w:r>
    </w:p>
    <w:p w14:paraId="73065DA2" w14:textId="77777777" w:rsidR="004B5C30" w:rsidRDefault="004B5C30" w:rsidP="004B5C30">
      <w:pPr>
        <w:pStyle w:val="HTML"/>
      </w:pPr>
      <w:r>
        <w:rPr>
          <w:rStyle w:val="cm-number"/>
        </w:rPr>
        <w:t>2</w:t>
      </w:r>
      <w:r>
        <w:t>、待选目标关键词的竞争对手分析，包括市场份额、产品价格特征、网站竞争力强弱等</w:t>
      </w:r>
    </w:p>
    <w:p w14:paraId="5643105A" w14:textId="77777777" w:rsidR="004B5C30" w:rsidRDefault="004B5C30" w:rsidP="004B5C30">
      <w:pPr>
        <w:pStyle w:val="HTML"/>
      </w:pPr>
      <w:r>
        <w:t>六、定位目标关键词</w:t>
      </w:r>
    </w:p>
    <w:p w14:paraId="65D73A50" w14:textId="77777777" w:rsidR="004B5C30" w:rsidRDefault="004B5C30" w:rsidP="004B5C30">
      <w:pPr>
        <w:pStyle w:val="HTML"/>
      </w:pPr>
      <w:r>
        <w:rPr>
          <w:rStyle w:val="cm-number"/>
        </w:rPr>
        <w:t>1</w:t>
      </w:r>
      <w:r>
        <w:t>、目标关键词及搜索量列表</w:t>
      </w:r>
    </w:p>
    <w:p w14:paraId="0CE5054E" w14:textId="77777777" w:rsidR="004B5C30" w:rsidRDefault="004B5C30" w:rsidP="004B5C30">
      <w:pPr>
        <w:pStyle w:val="HTML"/>
      </w:pPr>
      <w:r>
        <w:rPr>
          <w:rStyle w:val="cm-number"/>
        </w:rPr>
        <w:t>2</w:t>
      </w:r>
      <w:r>
        <w:t>、附带长尾关键词及搜索量列表</w:t>
      </w:r>
    </w:p>
    <w:p w14:paraId="49092693" w14:textId="77777777" w:rsidR="004B5C30" w:rsidRDefault="004B5C30" w:rsidP="004B5C30">
      <w:pPr>
        <w:pStyle w:val="HTML"/>
      </w:pPr>
      <w:r>
        <w:rPr>
          <w:rStyle w:val="cm-number"/>
        </w:rPr>
        <w:t>3</w:t>
      </w:r>
      <w:r>
        <w:t>、长尾关键词分布规划</w:t>
      </w:r>
    </w:p>
    <w:p w14:paraId="7F19B9CD" w14:textId="77777777" w:rsidR="004B5C30" w:rsidRDefault="004B5C30" w:rsidP="004B5C30">
      <w:pPr>
        <w:pStyle w:val="HTML"/>
      </w:pPr>
      <w:r>
        <w:t>七、排名计划和维护指南（以下步骤根据具体情况而定）</w:t>
      </w:r>
    </w:p>
    <w:p w14:paraId="18F9FCF7" w14:textId="77777777" w:rsidR="004B5C30" w:rsidRDefault="004B5C30" w:rsidP="004B5C30">
      <w:pPr>
        <w:pStyle w:val="HTML"/>
      </w:pPr>
      <w:r>
        <w:rPr>
          <w:rStyle w:val="cm-number"/>
        </w:rPr>
        <w:t>1</w:t>
      </w:r>
      <w:r>
        <w:t>、0-1个月预实现的目标和应操作的步骤</w:t>
      </w:r>
    </w:p>
    <w:p w14:paraId="496A3D36" w14:textId="77777777" w:rsidR="004B5C30" w:rsidRDefault="004B5C30" w:rsidP="004B5C30">
      <w:pPr>
        <w:pStyle w:val="HTML"/>
      </w:pPr>
      <w:r>
        <w:rPr>
          <w:rStyle w:val="cm-number"/>
        </w:rPr>
        <w:t>2</w:t>
      </w:r>
      <w:r>
        <w:t>、2-3个月预实现的目标和应操作的步骤</w:t>
      </w:r>
    </w:p>
    <w:p w14:paraId="0BBB2446" w14:textId="77777777" w:rsidR="004B5C30" w:rsidRDefault="004B5C30" w:rsidP="004B5C30">
      <w:pPr>
        <w:pStyle w:val="HTML"/>
      </w:pPr>
      <w:r>
        <w:rPr>
          <w:rStyle w:val="cm-number"/>
        </w:rPr>
        <w:t>3</w:t>
      </w:r>
      <w:r>
        <w:t>、3-6个月预实现的目标和应操作的步骤</w:t>
      </w:r>
    </w:p>
    <w:p w14:paraId="256B5B3C" w14:textId="77777777" w:rsidR="004B5C30" w:rsidRDefault="004B5C30" w:rsidP="004B5C30">
      <w:pPr>
        <w:pStyle w:val="HTML"/>
      </w:pPr>
      <w:r>
        <w:rPr>
          <w:rStyle w:val="cm-number"/>
        </w:rPr>
        <w:t>4</w:t>
      </w:r>
      <w:r>
        <w:t>、6个月后预实现的目标和应操作的步骤</w:t>
      </w:r>
    </w:p>
    <w:p w14:paraId="2297E36B" w14:textId="77777777" w:rsidR="004B5C30" w:rsidRDefault="004B5C30" w:rsidP="004B5C30">
      <w:pPr>
        <w:pStyle w:val="HTML"/>
      </w:pPr>
      <w:r>
        <w:t>八、优化方案执行报告</w:t>
      </w:r>
    </w:p>
    <w:p w14:paraId="37FC3273" w14:textId="77777777" w:rsidR="004B5C30" w:rsidRDefault="004B5C30" w:rsidP="004B5C30">
      <w:pPr>
        <w:pStyle w:val="HTML"/>
      </w:pPr>
      <w:r>
        <w:lastRenderedPageBreak/>
        <w:t>具体到天，详细计划优化方案操作内容。时间、操作内容、是否完成。</w:t>
      </w:r>
    </w:p>
    <w:p w14:paraId="6128308E" w14:textId="77777777" w:rsidR="004B5C30" w:rsidRDefault="004B5C30" w:rsidP="004B5C30">
      <w:pPr>
        <w:pStyle w:val="HTML"/>
      </w:pPr>
      <w:r>
        <w:t>操作内容包括：站内优化、站外优化、内容篇、完善篇、维护篇、反馈篇、微调篇、丰收篇</w:t>
      </w:r>
    </w:p>
    <w:p w14:paraId="5DDB9C10" w14:textId="77777777" w:rsidR="004B5C30" w:rsidRDefault="004B5C30" w:rsidP="004B5C30">
      <w:pPr>
        <w:pStyle w:val="HTML"/>
      </w:pPr>
      <w:r>
        <w:t>九、SEO心得和成功分享</w:t>
      </w:r>
    </w:p>
    <w:p w14:paraId="4CFF01E8" w14:textId="77777777" w:rsidR="004B5C30" w:rsidRDefault="004B5C30" w:rsidP="004B5C30">
      <w:pPr>
        <w:pStyle w:val="HTML"/>
      </w:pPr>
      <w:r>
        <w:t>以上是优化方案的梗概，对于你自己的网站，如果能够如此清晰得制定计划，必然成功在望。</w:t>
      </w:r>
    </w:p>
    <w:p w14:paraId="6DF8F0ED" w14:textId="77777777" w:rsidR="004B5C30" w:rsidRDefault="004B5C30" w:rsidP="004B5C30">
      <w:pPr>
        <w:pStyle w:val="HTML"/>
      </w:pPr>
      <w:r>
        <w:t>我们把所有的都提供给你了，你努力了吗？加油！</w:t>
      </w:r>
    </w:p>
    <w:p w14:paraId="023FB787" w14:textId="77777777" w:rsidR="004B5C30" w:rsidRDefault="004B5C30" w:rsidP="004B5C30"/>
    <w:p w14:paraId="61705A3B" w14:textId="77777777" w:rsidR="004B5C30" w:rsidRDefault="004B5C30" w:rsidP="004B5C30">
      <w:r>
        <w:rPr>
          <w:rFonts w:ascii="Tahoma" w:hAnsi="Tahoma" w:cs="Tahoma"/>
          <w:color w:val="444444"/>
        </w:rPr>
        <w:t>--------------------------------------------</w:t>
      </w:r>
    </w:p>
    <w:p w14:paraId="2E427F60" w14:textId="77777777" w:rsidR="004B5C30" w:rsidRDefault="004B5C30" w:rsidP="004B5C30">
      <w:r>
        <w:rPr>
          <w:rFonts w:ascii="Tahoma" w:hAnsi="Tahoma" w:cs="Tahoma"/>
          <w:color w:val="444444"/>
        </w:rPr>
        <w:br/>
      </w:r>
    </w:p>
    <w:p w14:paraId="481D4C9B" w14:textId="77777777" w:rsidR="004B5C30" w:rsidRDefault="004B5C30" w:rsidP="004B5C30">
      <w:r>
        <w:rPr>
          <w:rFonts w:ascii="微软雅黑" w:eastAsia="微软雅黑" w:hAnsi="微软雅黑" w:hint="eastAsia"/>
          <w:b/>
          <w:bCs/>
          <w:color w:val="444444"/>
        </w:rPr>
        <w:t>第五节：让用户忘记思考—有效减少搜索跳出率</w:t>
      </w:r>
    </w:p>
    <w:p w14:paraId="2710C222" w14:textId="77777777" w:rsidR="004B5C30" w:rsidRDefault="004B5C30" w:rsidP="004B5C30">
      <w:r>
        <w:rPr>
          <w:rFonts w:ascii="Tahoma" w:eastAsia="微软雅黑" w:hAnsi="Tahoma" w:cs="Tahoma"/>
          <w:color w:val="444444"/>
        </w:rPr>
        <w:t>1</w:t>
      </w:r>
      <w:r>
        <w:rPr>
          <w:rFonts w:ascii="Tahoma" w:eastAsia="微软雅黑" w:hAnsi="Tahoma" w:cs="Tahoma"/>
          <w:color w:val="444444"/>
        </w:rPr>
        <w:t>、如果用户的目标信息只是一条信息。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让用户忘记思考的办法是，以用户的问题为开始，以新的吸引性相关问题为结尾。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如：用户搜索：刘德华的出生日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你提供的信息：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刘德华的出生日期是什么时候？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刘德华的出生日：</w:t>
      </w:r>
      <w:r>
        <w:rPr>
          <w:rFonts w:ascii="Tahoma" w:eastAsia="微软雅黑" w:hAnsi="Tahoma" w:cs="Tahoma"/>
          <w:color w:val="444444"/>
        </w:rPr>
        <w:t>1961</w:t>
      </w:r>
      <w:r>
        <w:rPr>
          <w:rFonts w:ascii="Tahoma" w:eastAsia="微软雅黑" w:hAnsi="Tahoma" w:cs="Tahoma"/>
          <w:color w:val="444444"/>
        </w:rPr>
        <w:t>年</w:t>
      </w:r>
      <w:r>
        <w:rPr>
          <w:rFonts w:ascii="Tahoma" w:eastAsia="微软雅黑" w:hAnsi="Tahoma" w:cs="Tahoma"/>
          <w:color w:val="444444"/>
        </w:rPr>
        <w:t>9</w:t>
      </w:r>
      <w:r>
        <w:rPr>
          <w:rFonts w:ascii="Tahoma" w:eastAsia="微软雅黑" w:hAnsi="Tahoma" w:cs="Tahoma"/>
          <w:color w:val="444444"/>
        </w:rPr>
        <w:t>月</w:t>
      </w:r>
      <w:r>
        <w:rPr>
          <w:rFonts w:ascii="Tahoma" w:eastAsia="微软雅黑" w:hAnsi="Tahoma" w:cs="Tahoma"/>
          <w:color w:val="444444"/>
        </w:rPr>
        <w:t>27</w:t>
      </w:r>
      <w:r>
        <w:rPr>
          <w:rFonts w:ascii="Tahoma" w:eastAsia="微软雅黑" w:hAnsi="Tahoma" w:cs="Tahoma"/>
          <w:color w:val="444444"/>
        </w:rPr>
        <w:t>日，</w:t>
      </w:r>
      <w:r>
        <w:rPr>
          <w:rFonts w:ascii="Tahoma" w:eastAsia="微软雅黑" w:hAnsi="Tahoma" w:cs="Tahoma"/>
          <w:color w:val="0000FF"/>
        </w:rPr>
        <w:t>但为什么刘德华依然那么年轻呢？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蓝色部分用大字或图片显眼表示，并链接指向另一篇相关文章。</w:t>
      </w:r>
      <w:r>
        <w:rPr>
          <w:rFonts w:ascii="微软雅黑" w:eastAsia="微软雅黑" w:hAnsi="微软雅黑" w:hint="eastAsia"/>
          <w:b/>
          <w:bCs/>
          <w:color w:val="444444"/>
        </w:rPr>
        <w:br/>
      </w:r>
    </w:p>
    <w:p w14:paraId="48F45470" w14:textId="77777777" w:rsidR="004B5C30" w:rsidRDefault="004B5C30" w:rsidP="004B5C30">
      <w:r>
        <w:rPr>
          <w:rFonts w:ascii="Tahoma" w:eastAsia="微软雅黑" w:hAnsi="Tahoma" w:cs="Tahoma"/>
          <w:color w:val="444444"/>
        </w:rPr>
        <w:br/>
      </w:r>
    </w:p>
    <w:p w14:paraId="60582E78" w14:textId="3B5E0146" w:rsidR="004B5C30" w:rsidRDefault="004B5C30" w:rsidP="004B5C30">
      <w:r>
        <w:rPr>
          <w:rFonts w:ascii="Tahoma" w:eastAsia="微软雅黑" w:hAnsi="Tahoma" w:cs="Tahoma"/>
          <w:color w:val="444444"/>
        </w:rPr>
        <w:t>2</w:t>
      </w:r>
      <w:r>
        <w:rPr>
          <w:rFonts w:ascii="Tahoma" w:eastAsia="微软雅黑" w:hAnsi="Tahoma" w:cs="Tahoma"/>
          <w:color w:val="444444"/>
        </w:rPr>
        <w:t>、如果用户的搜索目标是一个网站。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让用户忘记思考的办法是，一旦其来到你的网站首页，在思考和对比之前，鼠标已经点开了。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咱们来对比同样是做新闻门户的网站腾讯网和新浪网吧。（他们的水平，同学们可以自己分辨。）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br/>
        <w:t>A</w:t>
      </w:r>
      <w:r>
        <w:rPr>
          <w:rFonts w:ascii="Tahoma" w:eastAsia="微软雅黑" w:hAnsi="Tahoma" w:cs="Tahoma"/>
          <w:color w:val="444444"/>
        </w:rPr>
        <w:t>、腾讯网最显眼的位置图片（主目标点击点）：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noProof/>
          <w:color w:val="444444"/>
        </w:rPr>
        <w:lastRenderedPageBreak/>
        <w:drawing>
          <wp:inline distT="0" distB="0" distL="0" distR="0" wp14:anchorId="0A297762" wp14:editId="186A26C5">
            <wp:extent cx="4002405" cy="13112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bwvPI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用户点击之前需要思考吗？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br/>
        <w:t>B</w:t>
      </w:r>
      <w:r>
        <w:rPr>
          <w:rFonts w:ascii="Tahoma" w:eastAsia="微软雅黑" w:hAnsi="Tahoma" w:cs="Tahoma"/>
          <w:color w:val="444444"/>
        </w:rPr>
        <w:t>、新浪网最显眼的位置图片：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noProof/>
          <w:color w:val="444444"/>
        </w:rPr>
        <w:drawing>
          <wp:inline distT="0" distB="0" distL="0" distR="0" wp14:anchorId="73D5947C" wp14:editId="31271FA3">
            <wp:extent cx="5274310" cy="7486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gUHhW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用户一般不会点击，看这么长就晕了。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br/>
        <w:t>C</w:t>
      </w:r>
      <w:r>
        <w:rPr>
          <w:rFonts w:ascii="Tahoma" w:eastAsia="微软雅黑" w:hAnsi="Tahoma" w:cs="Tahoma"/>
          <w:color w:val="444444"/>
        </w:rPr>
        <w:t>、腾讯网次目标点击点：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noProof/>
          <w:color w:val="444444"/>
        </w:rPr>
        <w:drawing>
          <wp:inline distT="0" distB="0" distL="0" distR="0" wp14:anchorId="63AE477D" wp14:editId="7E7E7C31">
            <wp:extent cx="3959225" cy="75057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B5Q1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看到视频播放的按钮，谁能不点击？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br/>
        <w:t>D</w:t>
      </w:r>
      <w:r>
        <w:rPr>
          <w:rFonts w:ascii="Tahoma" w:eastAsia="微软雅黑" w:hAnsi="Tahoma" w:cs="Tahoma"/>
          <w:color w:val="444444"/>
        </w:rPr>
        <w:t>、新浪网次目标点击点：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noProof/>
          <w:color w:val="444444"/>
        </w:rPr>
        <w:drawing>
          <wp:inline distT="0" distB="0" distL="0" distR="0" wp14:anchorId="2FF97CB9" wp14:editId="72B94363">
            <wp:extent cx="3536950" cy="69024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ErSO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到底新浪是希望用户点击还是不希望呢？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如果在新闻门户上对比，用户显然会选择腾讯网。因为腾讯把用户需要信息直接给用户，而新浪网需要用户自己去思考，自己找需要的内容。</w:t>
      </w:r>
      <w:r>
        <w:rPr>
          <w:rFonts w:ascii="Tahoma" w:eastAsia="微软雅黑" w:hAnsi="Tahoma" w:cs="Tahoma"/>
          <w:color w:val="444444"/>
        </w:rPr>
        <w:br/>
      </w:r>
    </w:p>
    <w:p w14:paraId="31FB8D02" w14:textId="77777777" w:rsidR="004B5C30" w:rsidRDefault="004B5C30" w:rsidP="004B5C30">
      <w:r>
        <w:rPr>
          <w:rFonts w:ascii="Tahoma" w:eastAsia="微软雅黑" w:hAnsi="Tahoma" w:cs="Tahoma"/>
          <w:color w:val="444444"/>
        </w:rPr>
        <w:br/>
      </w:r>
    </w:p>
    <w:p w14:paraId="1A5D5048" w14:textId="77777777" w:rsidR="004B5C30" w:rsidRDefault="004B5C30" w:rsidP="004B5C30">
      <w:r>
        <w:rPr>
          <w:rFonts w:ascii="Tahoma" w:eastAsia="微软雅黑" w:hAnsi="Tahoma" w:cs="Tahoma"/>
          <w:color w:val="FF0000"/>
        </w:rPr>
        <w:lastRenderedPageBreak/>
        <w:t>明白你的网站首页该怎么做了吗？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br/>
        <w:t>1</w:t>
      </w:r>
      <w:r>
        <w:rPr>
          <w:rFonts w:ascii="Tahoma" w:eastAsia="微软雅黑" w:hAnsi="Tahoma" w:cs="Tahoma"/>
          <w:color w:val="444444"/>
        </w:rPr>
        <w:t>、把用户最感兴趣的放在显眼的位置，用户来的第一眼，让他思考之前就点击！</w:t>
      </w:r>
      <w:r>
        <w:rPr>
          <w:rFonts w:ascii="Tahoma" w:eastAsia="微软雅黑" w:hAnsi="Tahoma" w:cs="Tahoma"/>
          <w:color w:val="444444"/>
        </w:rPr>
        <w:br/>
        <w:t>2</w:t>
      </w:r>
      <w:r>
        <w:rPr>
          <w:rFonts w:ascii="Tahoma" w:eastAsia="微软雅黑" w:hAnsi="Tahoma" w:cs="Tahoma"/>
          <w:color w:val="444444"/>
        </w:rPr>
        <w:t>、可以对用户进行分类，引导不同类型的用户点击不同的链接。要让用户不用思考就知道自己属于哪一个类型。</w:t>
      </w:r>
      <w:r>
        <w:rPr>
          <w:rFonts w:ascii="Tahoma" w:eastAsia="微软雅黑" w:hAnsi="Tahoma" w:cs="Tahoma"/>
          <w:color w:val="444444"/>
        </w:rPr>
        <w:br/>
      </w:r>
    </w:p>
    <w:p w14:paraId="08DDA9BC" w14:textId="77777777" w:rsidR="004B5C30" w:rsidRDefault="004B5C30" w:rsidP="004B5C30">
      <w:r>
        <w:rPr>
          <w:rFonts w:ascii="Tahoma" w:eastAsia="微软雅黑" w:hAnsi="Tahoma" w:cs="Tahoma"/>
          <w:color w:val="444444"/>
        </w:rPr>
        <w:br/>
      </w:r>
    </w:p>
    <w:p w14:paraId="3AC54107" w14:textId="77777777" w:rsidR="004B5C30" w:rsidRDefault="004B5C30" w:rsidP="004B5C30">
      <w:r>
        <w:rPr>
          <w:rFonts w:ascii="Tahoma" w:eastAsia="微软雅黑" w:hAnsi="Tahoma" w:cs="Tahoma"/>
          <w:color w:val="444444"/>
        </w:rPr>
        <w:t>--------------------------------------------</w:t>
      </w:r>
    </w:p>
    <w:p w14:paraId="3C5C7812" w14:textId="77777777" w:rsidR="004B5C30" w:rsidRDefault="004B5C30" w:rsidP="004B5C30">
      <w:r>
        <w:rPr>
          <w:rFonts w:ascii="Tahoma" w:eastAsia="微软雅黑" w:hAnsi="Tahoma" w:cs="Tahoma"/>
          <w:color w:val="444444"/>
        </w:rPr>
        <w:br/>
      </w:r>
    </w:p>
    <w:p w14:paraId="42770BCD" w14:textId="77777777" w:rsidR="004B5C30" w:rsidRDefault="004B5C30" w:rsidP="004B5C30">
      <w:r>
        <w:rPr>
          <w:rFonts w:ascii="Tahoma" w:eastAsia="微软雅黑" w:hAnsi="Tahoma" w:cs="Tahoma"/>
          <w:color w:val="008000"/>
        </w:rPr>
        <w:t>那么在影响排名的所有</w:t>
      </w:r>
      <w:r>
        <w:rPr>
          <w:rFonts w:ascii="Tahoma" w:eastAsia="微软雅黑" w:hAnsi="Tahoma" w:cs="Tahoma"/>
          <w:color w:val="008000"/>
        </w:rPr>
        <w:t>SEO</w:t>
      </w:r>
      <w:r>
        <w:rPr>
          <w:rFonts w:ascii="Tahoma" w:eastAsia="微软雅黑" w:hAnsi="Tahoma" w:cs="Tahoma"/>
          <w:color w:val="008000"/>
        </w:rPr>
        <w:t>因素中，哪一个最重要呢？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用心的同学会感觉到，从</w:t>
      </w:r>
      <w:r>
        <w:rPr>
          <w:rFonts w:ascii="Tahoma" w:eastAsia="微软雅黑" w:hAnsi="Tahoma" w:cs="Tahoma"/>
          <w:color w:val="444444"/>
        </w:rPr>
        <w:t>“</w:t>
      </w:r>
      <w:r>
        <w:rPr>
          <w:rFonts w:ascii="Tahoma" w:eastAsia="微软雅黑" w:hAnsi="Tahoma" w:cs="Tahoma"/>
          <w:color w:val="444444"/>
        </w:rPr>
        <w:t>开学</w:t>
      </w:r>
      <w:r>
        <w:rPr>
          <w:rFonts w:ascii="Tahoma" w:eastAsia="微软雅黑" w:hAnsi="Tahoma" w:cs="Tahoma"/>
          <w:color w:val="444444"/>
        </w:rPr>
        <w:t>”</w:t>
      </w:r>
      <w:r>
        <w:rPr>
          <w:rFonts w:ascii="Tahoma" w:eastAsia="微软雅黑" w:hAnsi="Tahoma" w:cs="Tahoma"/>
          <w:color w:val="444444"/>
        </w:rPr>
        <w:t>到现在，我们一直在强调一个词</w:t>
      </w:r>
      <w:r>
        <w:rPr>
          <w:rFonts w:ascii="Tahoma" w:eastAsia="微软雅黑" w:hAnsi="Tahoma" w:cs="Tahoma"/>
          <w:color w:val="444444"/>
        </w:rPr>
        <w:t>——“</w:t>
      </w:r>
      <w:hyperlink r:id="rId73" w:tgtFrame="_blank" w:history="1">
        <w:r>
          <w:rPr>
            <w:rStyle w:val="a9"/>
            <w:rFonts w:ascii="Tahoma" w:eastAsia="微软雅黑" w:hAnsi="Tahoma" w:cs="Tahoma"/>
          </w:rPr>
          <w:t>链接锚文本</w:t>
        </w:r>
      </w:hyperlink>
      <w:r>
        <w:rPr>
          <w:rFonts w:ascii="Tahoma" w:eastAsia="微软雅黑" w:hAnsi="Tahoma" w:cs="Tahoma"/>
          <w:color w:val="444444"/>
        </w:rPr>
        <w:t>”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这里也是讲锚文本：</w:t>
      </w:r>
      <w:hyperlink r:id="rId74" w:tgtFrame="_blank" w:history="1">
        <w:r>
          <w:rPr>
            <w:rStyle w:val="a9"/>
            <w:rFonts w:ascii="Tahoma" w:eastAsia="微软雅黑" w:hAnsi="Tahoma" w:cs="Tahoma"/>
            <w:color w:val="0063DC"/>
          </w:rPr>
          <w:t>http://edu.seowhy.com/thread-259-1-1.html</w:t>
        </w:r>
      </w:hyperlink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是的，从来没有人把</w:t>
      </w:r>
      <w:r>
        <w:rPr>
          <w:rFonts w:ascii="Tahoma" w:eastAsia="微软雅黑" w:hAnsi="Tahoma" w:cs="Tahoma"/>
          <w:color w:val="444444"/>
        </w:rPr>
        <w:t>SEO</w:t>
      </w:r>
      <w:r>
        <w:rPr>
          <w:rFonts w:ascii="Tahoma" w:eastAsia="微软雅黑" w:hAnsi="Tahoma" w:cs="Tahoma"/>
          <w:color w:val="444444"/>
        </w:rPr>
        <w:t>的精髓归纳到这个词上面。但今天，请你务必接受这个词，深刻理解它，并在你维护网站的每个过程时刻操作这个词。</w:t>
      </w:r>
      <w:r>
        <w:rPr>
          <w:rFonts w:ascii="Tahoma" w:eastAsia="微软雅黑" w:hAnsi="Tahoma" w:cs="Tahoma"/>
          <w:color w:val="444444"/>
        </w:rPr>
        <w:br/>
        <w:t>1</w:t>
      </w:r>
      <w:r>
        <w:rPr>
          <w:rFonts w:ascii="Tahoma" w:eastAsia="微软雅黑" w:hAnsi="Tahoma" w:cs="Tahoma"/>
          <w:color w:val="444444"/>
        </w:rPr>
        <w:t>、站内优化的精髓是优化锚文本，锚文本可以让网站集中突出目标关键词，同时让网站的长尾关键词都凸显出来。</w:t>
      </w:r>
      <w:r>
        <w:rPr>
          <w:rFonts w:ascii="Tahoma" w:eastAsia="微软雅黑" w:hAnsi="Tahoma" w:cs="Tahoma"/>
          <w:color w:val="444444"/>
        </w:rPr>
        <w:br/>
        <w:t>2</w:t>
      </w:r>
      <w:r>
        <w:rPr>
          <w:rFonts w:ascii="Tahoma" w:eastAsia="微软雅黑" w:hAnsi="Tahoma" w:cs="Tahoma"/>
          <w:color w:val="444444"/>
        </w:rPr>
        <w:t>、站外优化的精神是优化链接锚文本，单纯的链接是几乎没有意义的，但带着锚文本，这大大增加了该链接的可信度和信息含量。</w:t>
      </w:r>
      <w:r>
        <w:rPr>
          <w:rFonts w:ascii="Tahoma" w:eastAsia="微软雅黑" w:hAnsi="Tahoma" w:cs="Tahoma"/>
          <w:color w:val="444444"/>
        </w:rPr>
        <w:br/>
        <w:t>3</w:t>
      </w:r>
      <w:r>
        <w:rPr>
          <w:rFonts w:ascii="Tahoma" w:eastAsia="微软雅黑" w:hAnsi="Tahoma" w:cs="Tahoma"/>
          <w:color w:val="444444"/>
        </w:rPr>
        <w:t>、锚文本，让搜索引擎充分信任你。（怎么会这样呢？暂时不理解没事，没几个人理解的。但请记住这一点，在日后的教程中我们会重点谈及）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很多新手甚至不知道锚文本怎么做，甚至很多老手也没有在这个词上花费大量心思。这些我们理解，我们会有这方面的系列教程，但请勿一日都看完学完，而是随着我们的思路思考，潜移默化，正如你和我们在一起交流。</w:t>
      </w:r>
      <w:r>
        <w:rPr>
          <w:rFonts w:ascii="Tahoma" w:eastAsia="微软雅黑" w:hAnsi="Tahoma" w:cs="Tahoma"/>
          <w:color w:val="444444"/>
        </w:rPr>
        <w:br/>
      </w:r>
    </w:p>
    <w:p w14:paraId="6C0C9954" w14:textId="77777777" w:rsidR="004B5C30" w:rsidRDefault="004B5C30" w:rsidP="004B5C30"/>
    <w:p w14:paraId="3A630DE6" w14:textId="77777777" w:rsidR="004B5C30" w:rsidRDefault="004B5C30" w:rsidP="004B5C30">
      <w:r>
        <w:t>-----------------------</w:t>
      </w:r>
    </w:p>
    <w:p w14:paraId="0518F711" w14:textId="77777777" w:rsidR="004B5C30" w:rsidRDefault="004B5C30" w:rsidP="004B5C30">
      <w:r>
        <w:rPr>
          <w:rFonts w:ascii="Tahoma" w:hAnsi="Tahoma" w:cs="Tahoma"/>
          <w:color w:val="FF0000"/>
        </w:rPr>
        <w:t>看外连和内连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当排名前几位的网站外连都不多时，则不难攻克。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怎么看外连？可以在百度站长平台里，外链分析功能里输入任何一个网站的地址，可以查询其网站的所有外链情况。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英文的在这两个地址里查询：</w:t>
      </w:r>
      <w:hyperlink r:id="rId75" w:tgtFrame="_blank" w:history="1">
        <w:r>
          <w:rPr>
            <w:rStyle w:val="a9"/>
            <w:rFonts w:ascii="Tahoma" w:hAnsi="Tahoma" w:cs="Tahoma"/>
            <w:color w:val="0063DC"/>
          </w:rPr>
          <w:t>http://www.opensiteexplorer.org/</w:t>
        </w:r>
      </w:hyperlink>
      <w:r>
        <w:rPr>
          <w:rFonts w:ascii="Tahoma" w:hAnsi="Tahoma" w:cs="Tahoma"/>
          <w:color w:val="444444"/>
        </w:rPr>
        <w:t xml:space="preserve"> </w:t>
      </w:r>
      <w:hyperlink r:id="rId76" w:tgtFrame="_blank" w:history="1">
        <w:r>
          <w:rPr>
            <w:rStyle w:val="a9"/>
            <w:rFonts w:ascii="Tahoma" w:hAnsi="Tahoma" w:cs="Tahoma"/>
            <w:color w:val="0063DC"/>
          </w:rPr>
          <w:t>http://www.backlinkwatch.com/</w:t>
        </w:r>
      </w:hyperlink>
      <w:r>
        <w:rPr>
          <w:rStyle w:val="apple-converted-space"/>
          <w:rFonts w:ascii="Tahoma" w:hAnsi="Tahoma" w:cs="Tahoma"/>
          <w:color w:val="444444"/>
        </w:rPr>
        <w:t xml:space="preserve"> </w:t>
      </w:r>
      <w:r>
        <w:rPr>
          <w:rFonts w:ascii="Tahoma" w:hAnsi="Tahoma" w:cs="Tahoma"/>
          <w:color w:val="444444"/>
        </w:rPr>
        <w:t>。</w:t>
      </w:r>
    </w:p>
    <w:p w14:paraId="29CAF7BB" w14:textId="77777777" w:rsidR="004B5C30" w:rsidRDefault="004B5C30" w:rsidP="004B5C30">
      <w:r>
        <w:rPr>
          <w:rFonts w:ascii="Tahoma" w:hAnsi="Tahoma" w:cs="Tahoma"/>
          <w:color w:val="444444"/>
        </w:rPr>
        <w:t>如果要采用工具，简单来判断一个关键词的竞争性，则可以采用站长工具上的这个工具：</w:t>
      </w:r>
      <w:hyperlink r:id="rId77" w:tgtFrame="_blank" w:history="1">
        <w:r>
          <w:rPr>
            <w:rStyle w:val="a9"/>
            <w:rFonts w:ascii="Tahoma" w:hAnsi="Tahoma" w:cs="Tahoma"/>
            <w:color w:val="0063DC"/>
          </w:rPr>
          <w:t>http://tool.chinaz.com/kwevaluate/</w:t>
        </w:r>
      </w:hyperlink>
    </w:p>
    <w:p w14:paraId="6A8E8F62" w14:textId="77777777" w:rsidR="004B5C30" w:rsidRDefault="004B5C30" w:rsidP="004B5C30">
      <w:r>
        <w:t>-----------------------</w:t>
      </w:r>
    </w:p>
    <w:p w14:paraId="7A1F8341" w14:textId="1D687DE6" w:rsidR="004B5C30" w:rsidRDefault="004B5C30" w:rsidP="004B5C30">
      <w:r>
        <w:rPr>
          <w:noProof/>
        </w:rPr>
        <w:drawing>
          <wp:inline distT="0" distB="0" distL="0" distR="0" wp14:anchorId="113297C8" wp14:editId="307F4435">
            <wp:extent cx="4779010" cy="4580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60F5" w14:textId="77777777" w:rsidR="004B5C30" w:rsidRDefault="004B5C30" w:rsidP="004B5C30">
      <w:r>
        <w:t> </w:t>
      </w:r>
    </w:p>
    <w:p w14:paraId="37C352B9" w14:textId="77777777" w:rsidR="004B5C30" w:rsidRDefault="004B5C30" w:rsidP="004B5C30">
      <w:r>
        <w:t>----------------------------</w:t>
      </w:r>
    </w:p>
    <w:p w14:paraId="5B495421" w14:textId="77777777" w:rsidR="004B5C30" w:rsidRDefault="004B5C30" w:rsidP="004B5C30">
      <w:r>
        <w:t>友情链接检测：</w:t>
      </w:r>
      <w:hyperlink r:id="rId79" w:history="1">
        <w:r>
          <w:rPr>
            <w:rStyle w:val="a9"/>
          </w:rPr>
          <w:t>http://link.chinaz.com/</w:t>
        </w:r>
      </w:hyperlink>
      <w:r>
        <w:t xml:space="preserve"> </w:t>
      </w:r>
    </w:p>
    <w:p w14:paraId="272D566C" w14:textId="77777777" w:rsidR="004B5C30" w:rsidRDefault="004B5C30" w:rsidP="004B5C30">
      <w:r>
        <w:t>-----------------------</w:t>
      </w:r>
    </w:p>
    <w:p w14:paraId="11593E4F" w14:textId="77777777" w:rsidR="004B5C30" w:rsidRDefault="004B5C30" w:rsidP="004B5C30">
      <w:r>
        <w:t>总结：</w:t>
      </w:r>
    </w:p>
    <w:p w14:paraId="27B824B5" w14:textId="77777777" w:rsidR="004B5C30" w:rsidRDefault="004B5C30" w:rsidP="004B5C30">
      <w:r>
        <w:rPr>
          <w:color w:val="444444"/>
        </w:rPr>
        <w:t>SEO</w:t>
      </w:r>
      <w:r>
        <w:rPr>
          <w:color w:val="444444"/>
        </w:rPr>
        <w:t>，具体来讲要分为两个部分：</w:t>
      </w:r>
      <w:r>
        <w:rPr>
          <w:rFonts w:ascii="Tahoma" w:hAnsi="Tahoma" w:cs="Tahoma"/>
        </w:rPr>
        <w:t>SEO</w:t>
      </w:r>
      <w:r>
        <w:rPr>
          <w:rFonts w:ascii="Tahoma" w:hAnsi="Tahoma" w:cs="Tahoma"/>
        </w:rPr>
        <w:t>操作和</w:t>
      </w:r>
      <w:r>
        <w:rPr>
          <w:rFonts w:ascii="Tahoma" w:hAnsi="Tahoma" w:cs="Tahoma"/>
        </w:rPr>
        <w:t>SEO</w:t>
      </w:r>
      <w:r>
        <w:rPr>
          <w:rFonts w:ascii="Tahoma" w:hAnsi="Tahoma" w:cs="Tahoma"/>
        </w:rPr>
        <w:t>思维。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FF0000"/>
        </w:rPr>
        <w:t>SEO</w:t>
      </w:r>
      <w:r>
        <w:rPr>
          <w:rFonts w:ascii="Tahoma" w:hAnsi="Tahoma" w:cs="Tahoma"/>
          <w:color w:val="FF0000"/>
        </w:rPr>
        <w:t>操作：即你在</w:t>
      </w:r>
      <w:r>
        <w:rPr>
          <w:rFonts w:ascii="Tahoma" w:hAnsi="Tahoma" w:cs="Tahoma"/>
          <w:color w:val="FF0000"/>
        </w:rPr>
        <w:t>SEO</w:t>
      </w:r>
      <w:r>
        <w:rPr>
          <w:rFonts w:ascii="Tahoma" w:hAnsi="Tahoma" w:cs="Tahoma"/>
          <w:color w:val="FF0000"/>
        </w:rPr>
        <w:t>优化过程所进行的查询、记录、评估、设置、更新、外连、维护、</w:t>
      </w:r>
      <w:r>
        <w:rPr>
          <w:rFonts w:ascii="Tahoma" w:hAnsi="Tahoma" w:cs="Tahoma"/>
          <w:color w:val="FF0000"/>
        </w:rPr>
        <w:lastRenderedPageBreak/>
        <w:t>反馈等操作。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按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流程，具体操作有：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查询用户常用关键词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记录预选关键词的搜索量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评估具体关键词的竞争性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设置关键词、设置锚文本、设置静态化链接、设置</w:t>
      </w:r>
      <w:r>
        <w:rPr>
          <w:rFonts w:ascii="Tahoma" w:hAnsi="Tahoma" w:cs="Tahoma"/>
          <w:color w:val="444444"/>
        </w:rPr>
        <w:t>404</w:t>
      </w:r>
      <w:r>
        <w:rPr>
          <w:rFonts w:ascii="Tahoma" w:hAnsi="Tahoma" w:cs="Tahoma"/>
          <w:color w:val="444444"/>
        </w:rPr>
        <w:t>页面、设置</w:t>
      </w:r>
      <w:r>
        <w:rPr>
          <w:rFonts w:ascii="Tahoma" w:hAnsi="Tahoma" w:cs="Tahoma"/>
          <w:color w:val="444444"/>
        </w:rPr>
        <w:t>Google</w:t>
      </w:r>
      <w:r>
        <w:rPr>
          <w:rFonts w:ascii="Tahoma" w:hAnsi="Tahoma" w:cs="Tahoma"/>
          <w:color w:val="444444"/>
        </w:rPr>
        <w:t>管理员工具、设置</w:t>
      </w:r>
      <w:r>
        <w:rPr>
          <w:rFonts w:ascii="Tahoma" w:hAnsi="Tahoma" w:cs="Tahoma"/>
          <w:color w:val="444444"/>
        </w:rPr>
        <w:t>Google</w:t>
      </w:r>
      <w:r>
        <w:rPr>
          <w:rFonts w:ascii="Tahoma" w:hAnsi="Tahoma" w:cs="Tahoma"/>
          <w:color w:val="444444"/>
        </w:rPr>
        <w:t>流量分析代码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更新原创或伪原创内容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外连：友链、博客链接等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维护内容、维护链接、维护用户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反馈：通过</w:t>
      </w:r>
      <w:r>
        <w:rPr>
          <w:rFonts w:ascii="Tahoma" w:hAnsi="Tahoma" w:cs="Tahoma"/>
          <w:color w:val="444444"/>
        </w:rPr>
        <w:t>Google</w:t>
      </w:r>
      <w:r>
        <w:rPr>
          <w:rFonts w:ascii="Tahoma" w:hAnsi="Tahoma" w:cs="Tahoma"/>
          <w:color w:val="444444"/>
        </w:rPr>
        <w:t>分析工具分析网站的热搜关键词、长尾关键词、跳出率，而后调整网站。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到此，以上除了</w:t>
      </w:r>
      <w:r>
        <w:rPr>
          <w:rFonts w:ascii="Tahoma" w:hAnsi="Tahoma" w:cs="Tahoma"/>
          <w:color w:val="444444"/>
        </w:rPr>
        <w:t>“</w:t>
      </w:r>
      <w:r>
        <w:rPr>
          <w:rFonts w:ascii="Tahoma" w:hAnsi="Tahoma" w:cs="Tahoma"/>
          <w:color w:val="444444"/>
        </w:rPr>
        <w:t>反馈</w:t>
      </w:r>
      <w:r>
        <w:rPr>
          <w:rFonts w:ascii="Tahoma" w:hAnsi="Tahoma" w:cs="Tahoma"/>
          <w:color w:val="444444"/>
        </w:rPr>
        <w:t>”</w:t>
      </w:r>
      <w:r>
        <w:rPr>
          <w:rFonts w:ascii="Tahoma" w:hAnsi="Tahoma" w:cs="Tahoma"/>
          <w:color w:val="444444"/>
        </w:rPr>
        <w:t>的具体操作你可能不会之外，其他的应该没问题了。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如果你只是为了某几个商业关键词的排名，经过以上操作完全可以有很好的排名了。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然而，咱们的培训目标远不止于此，</w:t>
      </w:r>
      <w:r>
        <w:rPr>
          <w:rFonts w:ascii="Tahoma" w:hAnsi="Tahoma" w:cs="Tahoma"/>
          <w:color w:val="444444"/>
        </w:rPr>
        <w:t>——</w:t>
      </w:r>
      <w:r>
        <w:rPr>
          <w:rFonts w:ascii="Tahoma" w:hAnsi="Tahoma" w:cs="Tahoma"/>
          <w:color w:val="444444"/>
        </w:rPr>
        <w:t>你是否记起第一课师生见面会？咱们谈到，</w:t>
      </w:r>
      <w:r>
        <w:rPr>
          <w:rFonts w:ascii="Tahoma" w:hAnsi="Tahoma" w:cs="Tahoma"/>
          <w:color w:val="FF0000"/>
        </w:rPr>
        <w:t>以需求为导向，通过</w:t>
      </w:r>
      <w:r>
        <w:rPr>
          <w:rFonts w:ascii="Tahoma" w:hAnsi="Tahoma" w:cs="Tahoma"/>
          <w:color w:val="FF0000"/>
        </w:rPr>
        <w:t>SEO</w:t>
      </w:r>
      <w:r>
        <w:rPr>
          <w:rFonts w:ascii="Tahoma" w:hAnsi="Tahoma" w:cs="Tahoma"/>
          <w:color w:val="FF0000"/>
        </w:rPr>
        <w:t>做品牌网站！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如何通过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做品牌网站？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在你要回答这个问题之前，你需要先对以上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操作了如指掌，并有过或多或少成功的喜悦和自信感。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但光会操作是不够的，要通过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来做品牌网站，你需要具备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的思维。</w:t>
      </w:r>
      <w:r>
        <w:rPr>
          <w:rFonts w:ascii="Tahoma" w:hAnsi="Tahoma" w:cs="Tahoma"/>
          <w:color w:val="444444"/>
        </w:rPr>
        <w:t>——</w:t>
      </w:r>
      <w:r>
        <w:rPr>
          <w:rFonts w:ascii="Tahoma" w:hAnsi="Tahoma" w:cs="Tahoma"/>
          <w:color w:val="444444"/>
        </w:rPr>
        <w:t>当你去实践后你会发现，决定成败的不是操作，而是思维。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FF0000"/>
        </w:rPr>
        <w:t>SEO</w:t>
      </w:r>
      <w:r>
        <w:rPr>
          <w:rFonts w:ascii="Tahoma" w:hAnsi="Tahoma" w:cs="Tahoma"/>
          <w:color w:val="FF0000"/>
        </w:rPr>
        <w:t>思维：</w:t>
      </w:r>
      <w:r>
        <w:rPr>
          <w:rFonts w:ascii="Tahoma" w:hAnsi="Tahoma" w:cs="Tahoma"/>
          <w:color w:val="444444"/>
        </w:rPr>
        <w:br/>
        <w:t>1</w:t>
      </w:r>
      <w:r>
        <w:rPr>
          <w:rFonts w:ascii="Tahoma" w:hAnsi="Tahoma" w:cs="Tahoma"/>
          <w:color w:val="444444"/>
        </w:rPr>
        <w:t>、你站在搜索引擎的角度来思考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，你假设你是搜索引擎，目标是给用户提供用户需要的目标信息。你会如何去分析方方面面的排名因素呢？</w:t>
      </w:r>
      <w:r>
        <w:rPr>
          <w:rFonts w:ascii="Tahoma" w:hAnsi="Tahoma" w:cs="Tahoma"/>
          <w:color w:val="444444"/>
        </w:rPr>
        <w:br/>
        <w:t>2</w:t>
      </w:r>
      <w:r>
        <w:rPr>
          <w:rFonts w:ascii="Tahoma" w:hAnsi="Tahoma" w:cs="Tahoma"/>
          <w:color w:val="444444"/>
        </w:rPr>
        <w:t>、你把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作为一个</w:t>
      </w:r>
      <w:r>
        <w:rPr>
          <w:rFonts w:ascii="Tahoma" w:hAnsi="Tahoma" w:cs="Tahoma"/>
          <w:color w:val="444444"/>
        </w:rPr>
        <w:t>“</w:t>
      </w:r>
      <w:r>
        <w:rPr>
          <w:rFonts w:ascii="Tahoma" w:hAnsi="Tahoma" w:cs="Tahoma"/>
          <w:color w:val="444444"/>
        </w:rPr>
        <w:t>推广途径</w:t>
      </w:r>
      <w:r>
        <w:rPr>
          <w:rFonts w:ascii="Tahoma" w:hAnsi="Tahoma" w:cs="Tahoma"/>
          <w:color w:val="444444"/>
        </w:rPr>
        <w:t>”</w:t>
      </w:r>
      <w:r>
        <w:rPr>
          <w:rFonts w:ascii="Tahoma" w:hAnsi="Tahoma" w:cs="Tahoma"/>
          <w:color w:val="444444"/>
        </w:rPr>
        <w:t>，而不是网站的目的。你的目的是做一个品牌网站，你想通过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来发展这个品牌，从而使得这个品牌成为一个关键词，成为用户在百度上的全新的</w:t>
      </w:r>
      <w:r>
        <w:rPr>
          <w:rFonts w:ascii="Tahoma" w:hAnsi="Tahoma" w:cs="Tahoma"/>
          <w:color w:val="444444"/>
        </w:rPr>
        <w:t>“</w:t>
      </w:r>
      <w:r>
        <w:rPr>
          <w:rFonts w:ascii="Tahoma" w:hAnsi="Tahoma" w:cs="Tahoma"/>
          <w:color w:val="444444"/>
        </w:rPr>
        <w:t>需求</w:t>
      </w:r>
      <w:r>
        <w:rPr>
          <w:rFonts w:ascii="Tahoma" w:hAnsi="Tahoma" w:cs="Tahoma"/>
          <w:color w:val="444444"/>
        </w:rPr>
        <w:t>”</w:t>
      </w:r>
      <w:r>
        <w:rPr>
          <w:rFonts w:ascii="Tahoma" w:hAnsi="Tahoma" w:cs="Tahoma"/>
          <w:color w:val="444444"/>
        </w:rPr>
        <w:t>。（简单例子：大家因为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这个关键词，认识了</w:t>
      </w:r>
      <w:r>
        <w:rPr>
          <w:rFonts w:ascii="Tahoma" w:hAnsi="Tahoma" w:cs="Tahoma"/>
          <w:color w:val="444444"/>
        </w:rPr>
        <w:t>SEOWHY</w:t>
      </w:r>
      <w:r>
        <w:rPr>
          <w:rFonts w:ascii="Tahoma" w:hAnsi="Tahoma" w:cs="Tahoma"/>
          <w:color w:val="444444"/>
        </w:rPr>
        <w:t>这个品牌。将来，搜索</w:t>
      </w:r>
      <w:r>
        <w:rPr>
          <w:rFonts w:ascii="Tahoma" w:hAnsi="Tahoma" w:cs="Tahoma"/>
          <w:color w:val="444444"/>
        </w:rPr>
        <w:t>seowhy</w:t>
      </w:r>
      <w:r>
        <w:rPr>
          <w:rFonts w:ascii="Tahoma" w:hAnsi="Tahoma" w:cs="Tahoma"/>
          <w:color w:val="444444"/>
        </w:rPr>
        <w:t>的，比搜索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的还多）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br/>
        <w:t>SEO</w:t>
      </w:r>
      <w:r>
        <w:rPr>
          <w:rFonts w:ascii="Tahoma" w:hAnsi="Tahoma" w:cs="Tahoma"/>
          <w:color w:val="444444"/>
        </w:rPr>
        <w:t>操作是容易学会的，然而，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思维就不是那么简单了。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为了让你领悟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思维，请随着我们的教程一步一步前行吧。一个简单的概念，也需要经过潜移默化的渲染你才会明白。</w:t>
      </w:r>
      <w:r>
        <w:rPr>
          <w:rFonts w:ascii="Tahoma" w:hAnsi="Tahoma" w:cs="Tahoma"/>
          <w:color w:val="444444"/>
        </w:rPr>
        <w:t>[/url]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注：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如果你正在为几个关键词的排名发愁，而且那是你的生活费来源，请再次认真查阅我们的作业思考题、教程文章，然后是心平气和地维护。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但，不管如何，请和其他同学一起跟随我们来领悟</w:t>
      </w:r>
      <w:r>
        <w:rPr>
          <w:rFonts w:ascii="Tahoma" w:hAnsi="Tahoma" w:cs="Tahoma"/>
          <w:color w:val="444444"/>
        </w:rPr>
        <w:t>SEO</w:t>
      </w:r>
      <w:r>
        <w:rPr>
          <w:rFonts w:ascii="Tahoma" w:hAnsi="Tahoma" w:cs="Tahoma"/>
          <w:color w:val="444444"/>
        </w:rPr>
        <w:t>思维。然后你再决定接下来你可以怎么去走，怎么去闯出一片前所未有的天地。</w:t>
      </w:r>
      <w:r>
        <w:rPr>
          <w:rFonts w:ascii="Tahoma" w:hAnsi="Tahoma" w:cs="Tahoma"/>
          <w:color w:val="444444"/>
        </w:rPr>
        <w:t>——</w:t>
      </w:r>
      <w:r>
        <w:rPr>
          <w:rFonts w:ascii="Tahoma" w:hAnsi="Tahoma" w:cs="Tahoma"/>
          <w:color w:val="444444"/>
        </w:rPr>
        <w:t>我相信，我们的精心培训将影响你一生的发展。</w:t>
      </w:r>
      <w:r>
        <w:br/>
      </w:r>
    </w:p>
    <w:p w14:paraId="5E64FC95" w14:textId="77777777" w:rsidR="004B5C30" w:rsidRDefault="004B5C30" w:rsidP="004B5C30">
      <w:r>
        <w:t>-----------------------</w:t>
      </w:r>
      <w:r>
        <w:br/>
      </w:r>
    </w:p>
    <w:p w14:paraId="633ACF3F" w14:textId="77777777" w:rsidR="004B5C30" w:rsidRDefault="004B5C30" w:rsidP="004B5C30">
      <w:r>
        <w:lastRenderedPageBreak/>
        <w:t>域名选择：</w:t>
      </w:r>
    </w:p>
    <w:p w14:paraId="622D8C09" w14:textId="77777777" w:rsidR="004B5C30" w:rsidRDefault="004B5C30" w:rsidP="004B5C30">
      <w:r>
        <w:rPr>
          <w:rFonts w:ascii="Tahoma" w:hAnsi="Tahoma" w:cs="Tahoma"/>
          <w:color w:val="444444"/>
        </w:rPr>
        <w:t>选择域名的一般性原则：（就是大家普遍认为的原则）</w:t>
      </w:r>
      <w:r>
        <w:rPr>
          <w:rFonts w:ascii="Tahoma" w:hAnsi="Tahoma" w:cs="Tahoma"/>
          <w:color w:val="444444"/>
        </w:rPr>
        <w:br/>
        <w:t>1</w:t>
      </w:r>
      <w:r>
        <w:rPr>
          <w:rFonts w:ascii="Tahoma" w:hAnsi="Tahoma" w:cs="Tahoma"/>
          <w:color w:val="444444"/>
        </w:rPr>
        <w:t>、简短、好记，如：</w:t>
      </w:r>
      <w:r>
        <w:rPr>
          <w:rFonts w:ascii="Tahoma" w:hAnsi="Tahoma" w:cs="Tahoma"/>
          <w:color w:val="444444"/>
        </w:rPr>
        <w:t>hao123</w:t>
      </w:r>
      <w:r>
        <w:rPr>
          <w:rFonts w:ascii="Tahoma" w:hAnsi="Tahoma" w:cs="Tahoma"/>
          <w:color w:val="444444"/>
        </w:rPr>
        <w:t>、</w:t>
      </w:r>
      <w:r>
        <w:rPr>
          <w:rFonts w:ascii="Tahoma" w:hAnsi="Tahoma" w:cs="Tahoma"/>
          <w:color w:val="444444"/>
        </w:rPr>
        <w:t>ip138</w:t>
      </w:r>
      <w:r>
        <w:rPr>
          <w:rFonts w:ascii="Tahoma" w:hAnsi="Tahoma" w:cs="Tahoma"/>
          <w:color w:val="444444"/>
        </w:rPr>
        <w:t>、</w:t>
      </w:r>
      <w:r>
        <w:rPr>
          <w:rFonts w:ascii="Tahoma" w:hAnsi="Tahoma" w:cs="Tahoma"/>
          <w:color w:val="444444"/>
        </w:rPr>
        <w:t>123cha</w:t>
      </w:r>
      <w:r>
        <w:rPr>
          <w:rFonts w:ascii="Tahoma" w:hAnsi="Tahoma" w:cs="Tahoma"/>
          <w:color w:val="444444"/>
        </w:rPr>
        <w:t>、</w:t>
      </w:r>
      <w:r>
        <w:rPr>
          <w:rFonts w:ascii="Tahoma" w:hAnsi="Tahoma" w:cs="Tahoma"/>
          <w:color w:val="444444"/>
        </w:rPr>
        <w:t>265</w:t>
      </w:r>
      <w:r>
        <w:rPr>
          <w:rFonts w:ascii="Tahoma" w:hAnsi="Tahoma" w:cs="Tahoma"/>
          <w:color w:val="444444"/>
        </w:rPr>
        <w:br/>
        <w:t>2</w:t>
      </w:r>
      <w:r>
        <w:rPr>
          <w:rFonts w:ascii="Tahoma" w:hAnsi="Tahoma" w:cs="Tahoma"/>
          <w:color w:val="444444"/>
        </w:rPr>
        <w:t>、直接用网站名拼音，如：</w:t>
      </w:r>
      <w:r>
        <w:rPr>
          <w:rFonts w:ascii="Tahoma" w:hAnsi="Tahoma" w:cs="Tahoma"/>
          <w:color w:val="444444"/>
        </w:rPr>
        <w:t>baidu</w:t>
      </w:r>
      <w:r>
        <w:rPr>
          <w:rFonts w:ascii="Tahoma" w:hAnsi="Tahoma" w:cs="Tahoma"/>
          <w:color w:val="444444"/>
        </w:rPr>
        <w:t>、</w:t>
      </w:r>
      <w:r>
        <w:rPr>
          <w:rFonts w:ascii="Tahoma" w:hAnsi="Tahoma" w:cs="Tahoma"/>
          <w:color w:val="444444"/>
        </w:rPr>
        <w:t>xunlei</w:t>
      </w:r>
      <w:r>
        <w:rPr>
          <w:rFonts w:ascii="Tahoma" w:hAnsi="Tahoma" w:cs="Tahoma"/>
          <w:color w:val="444444"/>
        </w:rPr>
        <w:t>、</w:t>
      </w:r>
      <w:r>
        <w:rPr>
          <w:rFonts w:ascii="Tahoma" w:hAnsi="Tahoma" w:cs="Tahoma"/>
          <w:color w:val="444444"/>
        </w:rPr>
        <w:t>tianya</w:t>
      </w:r>
      <w:r>
        <w:rPr>
          <w:rFonts w:ascii="Tahoma" w:hAnsi="Tahoma" w:cs="Tahoma"/>
          <w:color w:val="444444"/>
        </w:rPr>
        <w:t>、</w:t>
      </w:r>
      <w:r>
        <w:rPr>
          <w:rFonts w:ascii="Tahoma" w:hAnsi="Tahoma" w:cs="Tahoma"/>
          <w:color w:val="444444"/>
        </w:rPr>
        <w:t>alibaba</w:t>
      </w:r>
      <w:r>
        <w:rPr>
          <w:rFonts w:ascii="Tahoma" w:hAnsi="Tahoma" w:cs="Tahoma"/>
          <w:color w:val="444444"/>
        </w:rPr>
        <w:t>、</w:t>
      </w:r>
      <w:r>
        <w:rPr>
          <w:rFonts w:ascii="Tahoma" w:hAnsi="Tahoma" w:cs="Tahoma"/>
          <w:color w:val="444444"/>
        </w:rPr>
        <w:t>douban(</w:t>
      </w:r>
      <w:r>
        <w:rPr>
          <w:rFonts w:ascii="Tahoma" w:hAnsi="Tahoma" w:cs="Tahoma"/>
          <w:color w:val="444444"/>
        </w:rPr>
        <w:t>豆瓣</w:t>
      </w:r>
      <w:r>
        <w:rPr>
          <w:rFonts w:ascii="Tahoma" w:hAnsi="Tahoma" w:cs="Tahoma"/>
          <w:color w:val="444444"/>
        </w:rPr>
        <w:t>)</w:t>
      </w:r>
      <w:r>
        <w:rPr>
          <w:rFonts w:ascii="Tahoma" w:hAnsi="Tahoma" w:cs="Tahoma"/>
          <w:color w:val="444444"/>
        </w:rPr>
        <w:t>、</w:t>
      </w:r>
      <w:r>
        <w:rPr>
          <w:rFonts w:ascii="Tahoma" w:hAnsi="Tahoma" w:cs="Tahoma"/>
          <w:color w:val="444444"/>
        </w:rPr>
        <w:t>xiaonei</w:t>
      </w:r>
    </w:p>
    <w:p w14:paraId="0862218B" w14:textId="77777777" w:rsidR="004B5C30" w:rsidRDefault="004B5C30" w:rsidP="004B5C30">
      <w:r>
        <w:t>3</w:t>
      </w:r>
      <w:r>
        <w:t>、域名太长则选择拼音的简拼方式</w:t>
      </w:r>
      <w:r>
        <w:rPr>
          <w:rFonts w:ascii="Tahoma" w:hAnsi="Tahoma" w:cs="Tahoma"/>
          <w:color w:val="444444"/>
        </w:rPr>
        <w:br/>
        <w:t>4</w:t>
      </w:r>
      <w:r>
        <w:rPr>
          <w:rFonts w:ascii="Tahoma" w:hAnsi="Tahoma" w:cs="Tahoma"/>
          <w:color w:val="444444"/>
        </w:rPr>
        <w:t>、包含意义，如：</w:t>
      </w:r>
      <w:r>
        <w:rPr>
          <w:rFonts w:ascii="Tahoma" w:hAnsi="Tahoma" w:cs="Tahoma"/>
          <w:color w:val="444444"/>
        </w:rPr>
        <w:t>im286(</w:t>
      </w:r>
      <w:r>
        <w:rPr>
          <w:rFonts w:ascii="Tahoma" w:hAnsi="Tahoma" w:cs="Tahoma"/>
          <w:color w:val="444444"/>
        </w:rPr>
        <w:t>落伍</w:t>
      </w:r>
      <w:r>
        <w:rPr>
          <w:rFonts w:ascii="Tahoma" w:hAnsi="Tahoma" w:cs="Tahoma"/>
          <w:color w:val="444444"/>
        </w:rPr>
        <w:t>)</w:t>
      </w:r>
      <w:r>
        <w:rPr>
          <w:rFonts w:ascii="Tahoma" w:hAnsi="Tahoma" w:cs="Tahoma"/>
          <w:color w:val="444444"/>
        </w:rPr>
        <w:t>、</w:t>
      </w:r>
      <w:r>
        <w:rPr>
          <w:rFonts w:ascii="Tahoma" w:hAnsi="Tahoma" w:cs="Tahoma"/>
          <w:color w:val="444444"/>
        </w:rPr>
        <w:t>51Job(</w:t>
      </w:r>
      <w:r>
        <w:rPr>
          <w:rFonts w:ascii="Tahoma" w:hAnsi="Tahoma" w:cs="Tahoma"/>
          <w:color w:val="444444"/>
        </w:rPr>
        <w:t>招聘网站</w:t>
      </w:r>
      <w:r>
        <w:rPr>
          <w:rFonts w:ascii="Tahoma" w:hAnsi="Tahoma" w:cs="Tahoma"/>
          <w:color w:val="444444"/>
        </w:rPr>
        <w:t>)</w:t>
      </w:r>
      <w:r>
        <w:rPr>
          <w:rFonts w:ascii="Tahoma" w:hAnsi="Tahoma" w:cs="Tahoma"/>
          <w:color w:val="444444"/>
        </w:rPr>
        <w:t>、</w:t>
      </w:r>
      <w:r>
        <w:rPr>
          <w:rFonts w:ascii="Tahoma" w:hAnsi="Tahoma" w:cs="Tahoma"/>
          <w:color w:val="444444"/>
        </w:rPr>
        <w:t>51766(</w:t>
      </w:r>
      <w:r>
        <w:rPr>
          <w:rFonts w:ascii="Tahoma" w:hAnsi="Tahoma" w:cs="Tahoma"/>
          <w:color w:val="444444"/>
        </w:rPr>
        <w:t>旅游网站</w:t>
      </w:r>
      <w:r>
        <w:rPr>
          <w:rFonts w:ascii="Tahoma" w:hAnsi="Tahoma" w:cs="Tahoma"/>
          <w:color w:val="444444"/>
        </w:rPr>
        <w:t>)</w:t>
      </w:r>
    </w:p>
    <w:p w14:paraId="37AD9708" w14:textId="77777777" w:rsidR="004B5C30" w:rsidRDefault="004B5C30" w:rsidP="004B5C30">
      <w:r>
        <w:rPr>
          <w:rFonts w:ascii="Tahoma" w:hAnsi="Tahoma" w:cs="Tahoma"/>
          <w:color w:val="444444"/>
        </w:rPr>
        <w:t>中文：域名最好包含关键词的拼音或者英文，拼音的简拼</w:t>
      </w:r>
    </w:p>
    <w:p w14:paraId="1987D6F7" w14:textId="77777777" w:rsidR="004B5C30" w:rsidRDefault="004B5C30" w:rsidP="004B5C30">
      <w:r>
        <w:rPr>
          <w:rFonts w:ascii="Tahoma" w:hAnsi="Tahoma" w:cs="Tahoma"/>
          <w:color w:val="444444"/>
        </w:rPr>
        <w:t>英文：域名最好包含关键词</w:t>
      </w:r>
    </w:p>
    <w:p w14:paraId="0B4E7908" w14:textId="77777777" w:rsidR="004B5C30" w:rsidRDefault="004B5C30" w:rsidP="004B5C30">
      <w:r>
        <w:rPr>
          <w:rFonts w:ascii="Tahoma" w:hAnsi="Tahoma" w:cs="Tahoma"/>
          <w:color w:val="444444"/>
        </w:rPr>
        <w:t>--------------------------</w:t>
      </w:r>
    </w:p>
    <w:p w14:paraId="5C85DD54" w14:textId="77777777" w:rsidR="004B5C30" w:rsidRDefault="004B5C30" w:rsidP="004B5C30">
      <w:r>
        <w:rPr>
          <w:rFonts w:ascii="Tahoma" w:hAnsi="Tahoma" w:cs="Tahoma"/>
          <w:color w:val="444444"/>
        </w:rPr>
        <w:t>Google</w:t>
      </w:r>
      <w:r>
        <w:rPr>
          <w:rFonts w:ascii="Tahoma" w:hAnsi="Tahoma" w:cs="Tahoma"/>
          <w:color w:val="444444"/>
        </w:rPr>
        <w:t>英文优化指南：</w:t>
      </w:r>
    </w:p>
    <w:p w14:paraId="1688CCEA" w14:textId="77777777" w:rsidR="004B5C30" w:rsidRDefault="00600542" w:rsidP="004B5C30">
      <w:hyperlink r:id="rId80" w:history="1">
        <w:r w:rsidR="004B5C30">
          <w:rPr>
            <w:rStyle w:val="a9"/>
            <w:rFonts w:ascii="Tahoma" w:hAnsi="Tahoma" w:cs="Tahoma"/>
          </w:rPr>
          <w:t>http://www.google.com/webmasters/docs/search-engine-optimization-starter-guide.pdf</w:t>
        </w:r>
      </w:hyperlink>
    </w:p>
    <w:p w14:paraId="1929E7FB" w14:textId="77777777" w:rsidR="004B5C30" w:rsidRDefault="00600542" w:rsidP="004B5C30">
      <w:hyperlink r:id="rId81" w:history="1">
        <w:r w:rsidR="004B5C30">
          <w:rPr>
            <w:rStyle w:val="a9"/>
            <w:rFonts w:ascii="Tahoma" w:hAnsi="Tahoma" w:cs="Tahoma"/>
          </w:rPr>
          <w:t>http://www.google.cn/intl/zh-CN/webmasters/docs/search-engine-optimization-starter-guide-zh-cn.pdf</w:t>
        </w:r>
      </w:hyperlink>
    </w:p>
    <w:p w14:paraId="77B539C8" w14:textId="77777777" w:rsidR="004B5C30" w:rsidRDefault="00600542" w:rsidP="004B5C30">
      <w:hyperlink r:id="rId82" w:history="1">
        <w:r w:rsidR="004B5C30">
          <w:rPr>
            <w:rStyle w:val="a9"/>
          </w:rPr>
          <w:t>http://edu.seowhy.com/ziliao/search-engine-optimization-starter-guide-zh-cn.pdf</w:t>
        </w:r>
      </w:hyperlink>
    </w:p>
    <w:p w14:paraId="579A18D1" w14:textId="77777777" w:rsidR="004B5C30" w:rsidRPr="004B5C30" w:rsidRDefault="004B5C30" w:rsidP="00863249"/>
    <w:p w14:paraId="16196488" w14:textId="3CC1DCC1" w:rsidR="00863249" w:rsidRDefault="00863249" w:rsidP="00863249">
      <w:pPr>
        <w:pStyle w:val="3"/>
      </w:pPr>
      <w:r>
        <w:rPr>
          <w:rFonts w:hint="eastAsia"/>
        </w:rPr>
        <w:t>内链系统</w:t>
      </w:r>
    </w:p>
    <w:p w14:paraId="743EB878" w14:textId="2537C410" w:rsidR="00C25F85" w:rsidRDefault="00C25F85" w:rsidP="00C25F85"/>
    <w:p w14:paraId="5DA2EB21" w14:textId="77777777" w:rsidR="00C23452" w:rsidRDefault="00C23452" w:rsidP="00C23452">
      <w:pPr>
        <w:widowControl/>
        <w:jc w:val="left"/>
        <w:rPr>
          <w:rFonts w:ascii="宋体" w:hAnsi="宋体"/>
        </w:rPr>
      </w:pPr>
      <w:r>
        <w:t>内链系统超速匹配</w:t>
      </w:r>
    </w:p>
    <w:p w14:paraId="4E23365E" w14:textId="77777777" w:rsidR="00C23452" w:rsidRDefault="00C23452" w:rsidP="00C23452">
      <w:r>
        <w:t>0</w:t>
      </w:r>
      <w:r>
        <w:t>、把关键词加入分词词典；</w:t>
      </w:r>
    </w:p>
    <w:p w14:paraId="37E984C6" w14:textId="77777777" w:rsidR="00C23452" w:rsidRDefault="00C23452" w:rsidP="00C23452">
      <w:r>
        <w:t>1</w:t>
      </w:r>
      <w:r>
        <w:t>、把文章进行分词；</w:t>
      </w:r>
    </w:p>
    <w:p w14:paraId="1497647E" w14:textId="77777777" w:rsidR="00C23452" w:rsidRDefault="00C23452" w:rsidP="00C23452">
      <w:r>
        <w:t>2</w:t>
      </w:r>
      <w:r>
        <w:t>、把分词保存到分词库；</w:t>
      </w:r>
    </w:p>
    <w:p w14:paraId="0EF6F0F8" w14:textId="77777777" w:rsidR="00C23452" w:rsidRDefault="00C23452" w:rsidP="00C23452">
      <w:r>
        <w:t>3</w:t>
      </w:r>
      <w:r>
        <w:t>、把分词与分词库中的词进行匹配；</w:t>
      </w:r>
    </w:p>
    <w:p w14:paraId="3287209A" w14:textId="77777777" w:rsidR="00C23452" w:rsidRDefault="00C23452" w:rsidP="00C23452">
      <w:r>
        <w:t>4</w:t>
      </w:r>
      <w:r>
        <w:t>、给关键词打上链接标记；</w:t>
      </w:r>
    </w:p>
    <w:p w14:paraId="04FA8ADE" w14:textId="77777777" w:rsidR="00C23452" w:rsidRDefault="00C23452" w:rsidP="00C23452">
      <w:r>
        <w:t>5</w:t>
      </w:r>
      <w:r>
        <w:t>、以上就是超速关键词匹配过程；</w:t>
      </w:r>
    </w:p>
    <w:p w14:paraId="1AAE0EBD" w14:textId="77777777" w:rsidR="00C23452" w:rsidRDefault="00C23452" w:rsidP="00C23452"/>
    <w:p w14:paraId="227822F5" w14:textId="77777777" w:rsidR="00C23452" w:rsidRDefault="00C23452" w:rsidP="00C23452">
      <w:r>
        <w:t>市面上可以使用中文分词的工具非常多。比如：结巴分词、</w:t>
      </w:r>
      <w:r>
        <w:t>IK</w:t>
      </w:r>
      <w:r>
        <w:t>分词、</w:t>
      </w:r>
      <w:r>
        <w:t>MMSeg</w:t>
      </w:r>
      <w:r>
        <w:t>、盘古分词等等。</w:t>
      </w:r>
    </w:p>
    <w:p w14:paraId="75E1D09D" w14:textId="77777777" w:rsidR="00C23452" w:rsidRDefault="00C23452" w:rsidP="00C23452"/>
    <w:p w14:paraId="730D1F67" w14:textId="77777777" w:rsidR="00C23452" w:rsidRDefault="00C23452" w:rsidP="00C23452">
      <w:r>
        <w:t>文章关键词匹配数量的问题？</w:t>
      </w:r>
    </w:p>
    <w:p w14:paraId="597AA2BC" w14:textId="77777777" w:rsidR="00C23452" w:rsidRDefault="00C23452" w:rsidP="00C23452"/>
    <w:p w14:paraId="50C1EAED" w14:textId="77777777" w:rsidR="00C23452" w:rsidRDefault="00C23452" w:rsidP="00C23452">
      <w:r>
        <w:t>图片只留</w:t>
      </w:r>
      <w:r>
        <w:t xml:space="preserve"> 2~3 </w:t>
      </w:r>
      <w:r>
        <w:t>张。</w:t>
      </w:r>
    </w:p>
    <w:p w14:paraId="3A5E5DC4" w14:textId="77777777" w:rsidR="00C23452" w:rsidRDefault="00C23452" w:rsidP="00C23452"/>
    <w:p w14:paraId="513FEF9C" w14:textId="77777777" w:rsidR="00C23452" w:rsidRDefault="00C23452" w:rsidP="00C23452">
      <w:r>
        <w:t>千万级内链系统架构上</w:t>
      </w:r>
    </w:p>
    <w:p w14:paraId="1CD8117C" w14:textId="77777777" w:rsidR="00C23452" w:rsidRDefault="00600542" w:rsidP="00C23452">
      <w:hyperlink r:id="rId83" w:history="1">
        <w:r w:rsidR="00C23452">
          <w:rPr>
            <w:rStyle w:val="a9"/>
          </w:rPr>
          <w:t>http://www.netconcepts.cn/detail-40408.html</w:t>
        </w:r>
      </w:hyperlink>
    </w:p>
    <w:p w14:paraId="28238569" w14:textId="77777777" w:rsidR="00C23452" w:rsidRDefault="00C23452" w:rsidP="00C23452">
      <w:r>
        <w:t>千万级内链系统架构中</w:t>
      </w:r>
    </w:p>
    <w:p w14:paraId="75C1CBEE" w14:textId="77777777" w:rsidR="00C23452" w:rsidRDefault="00600542" w:rsidP="00C23452">
      <w:hyperlink r:id="rId84" w:history="1">
        <w:r w:rsidR="00C23452">
          <w:rPr>
            <w:rStyle w:val="a9"/>
          </w:rPr>
          <w:t>http://www.netconcepts.cn/detail-40536.html</w:t>
        </w:r>
      </w:hyperlink>
    </w:p>
    <w:p w14:paraId="26B971E8" w14:textId="77777777" w:rsidR="00C23452" w:rsidRDefault="00C23452" w:rsidP="00C23452">
      <w:r>
        <w:t>千万级内链系统架构下</w:t>
      </w:r>
    </w:p>
    <w:p w14:paraId="3353A248" w14:textId="77777777" w:rsidR="00C23452" w:rsidRDefault="00600542" w:rsidP="00C23452">
      <w:hyperlink r:id="rId85" w:history="1">
        <w:r w:rsidR="00C23452">
          <w:rPr>
            <w:rStyle w:val="a9"/>
          </w:rPr>
          <w:t>http://www.netconcepts.cn/detail-40655.html</w:t>
        </w:r>
      </w:hyperlink>
    </w:p>
    <w:p w14:paraId="2A856532" w14:textId="77777777" w:rsidR="00C23452" w:rsidRDefault="00C23452" w:rsidP="00C23452"/>
    <w:p w14:paraId="5A87FC1D" w14:textId="77777777" w:rsidR="00C23452" w:rsidRDefault="00C23452" w:rsidP="00C23452">
      <w:r>
        <w:t>ITSEO</w:t>
      </w:r>
      <w:r>
        <w:t>老胡精准可控内链管理系统原理</w:t>
      </w:r>
    </w:p>
    <w:p w14:paraId="2DDFD348" w14:textId="77777777" w:rsidR="00C23452" w:rsidRDefault="00600542" w:rsidP="00C23452">
      <w:hyperlink r:id="rId86" w:history="1">
        <w:r w:rsidR="00C23452">
          <w:rPr>
            <w:rStyle w:val="a9"/>
          </w:rPr>
          <w:t>http://bigwayseo.com/1243</w:t>
        </w:r>
      </w:hyperlink>
    </w:p>
    <w:p w14:paraId="7EB93676" w14:textId="77777777" w:rsidR="00C23452" w:rsidRDefault="00C23452" w:rsidP="00C23452"/>
    <w:p w14:paraId="67696603" w14:textId="517B76E0" w:rsidR="00C25F85" w:rsidRPr="00C23452" w:rsidRDefault="00C25F85" w:rsidP="00C25F85"/>
    <w:p w14:paraId="5640C854" w14:textId="5F934144" w:rsidR="00D9694C" w:rsidRDefault="00D9694C">
      <w:pPr>
        <w:pStyle w:val="3"/>
      </w:pPr>
      <w:r>
        <w:rPr>
          <w:rFonts w:hint="eastAsia"/>
        </w:rPr>
        <w:t>布局权重页</w:t>
      </w:r>
    </w:p>
    <w:p w14:paraId="366A4AA3" w14:textId="77777777" w:rsidR="000C7BCB" w:rsidRDefault="000C7BCB" w:rsidP="000C7BCB">
      <w:r>
        <w:rPr>
          <w:rFonts w:hint="eastAsia"/>
        </w:rPr>
        <w:t>我们之前说过长尾关键词记录单，记得把它整理到</w:t>
      </w:r>
      <w:r>
        <w:rPr>
          <w:rFonts w:hint="eastAsia"/>
        </w:rPr>
        <w:t xml:space="preserve"> txt </w:t>
      </w:r>
      <w:r>
        <w:rPr>
          <w:rFonts w:hint="eastAsia"/>
        </w:rPr>
        <w:t>文件中：</w:t>
      </w:r>
    </w:p>
    <w:p w14:paraId="26BE3066" w14:textId="77777777" w:rsidR="000C7BCB" w:rsidRDefault="000C7BCB" w:rsidP="000C7BC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如果要操作排名的关键词页面比较少，则直接在全站做全部链接的引导；</w:t>
      </w:r>
    </w:p>
    <w:p w14:paraId="69538315" w14:textId="77777777" w:rsidR="000C7BCB" w:rsidRDefault="000C7BCB" w:rsidP="000C7BC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如果关键词太多，则根据</w:t>
      </w:r>
      <w:r>
        <w:rPr>
          <w:rFonts w:hint="eastAsia"/>
        </w:rPr>
        <w:t xml:space="preserve"> ID </w:t>
      </w:r>
      <w:r>
        <w:rPr>
          <w:rFonts w:hint="eastAsia"/>
        </w:rPr>
        <w:t>值进行求余匹配对应的链接；</w:t>
      </w:r>
    </w:p>
    <w:p w14:paraId="3A54A774" w14:textId="77777777" w:rsidR="00FC7D94" w:rsidRDefault="00FC7D94" w:rsidP="000C7BCB"/>
    <w:p w14:paraId="43D8A827" w14:textId="7AD78D4C" w:rsidR="000C7BCB" w:rsidRDefault="000C7BCB" w:rsidP="000C7BCB">
      <w:r>
        <w:rPr>
          <w:rFonts w:hint="eastAsia"/>
        </w:rPr>
        <w:t>至于首页和栏目应该怎么布局权重页呢？根据难度和重要性：</w:t>
      </w:r>
    </w:p>
    <w:p w14:paraId="69B7ACBE" w14:textId="77777777" w:rsidR="000C7BCB" w:rsidRDefault="000C7BCB" w:rsidP="000C7BC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根据重要性，整理一部分，作为首页引导；</w:t>
      </w:r>
    </w:p>
    <w:p w14:paraId="0079F5D8" w14:textId="466AE74A" w:rsidR="00D9694C" w:rsidRDefault="000C7BCB" w:rsidP="000C7BC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根据栏目的</w:t>
      </w:r>
      <w:r>
        <w:rPr>
          <w:rFonts w:hint="eastAsia"/>
        </w:rPr>
        <w:t xml:space="preserve"> ID </w:t>
      </w:r>
      <w:r>
        <w:rPr>
          <w:rFonts w:hint="eastAsia"/>
        </w:rPr>
        <w:t>找到栏目对应的权重页文档；</w:t>
      </w:r>
    </w:p>
    <w:p w14:paraId="228563E8" w14:textId="77777777" w:rsidR="00D9694C" w:rsidRPr="00D9694C" w:rsidRDefault="00D9694C" w:rsidP="00D9694C"/>
    <w:p w14:paraId="53948805" w14:textId="3193F6BF" w:rsidR="00BC21E0" w:rsidRDefault="00BC21E0">
      <w:pPr>
        <w:pStyle w:val="3"/>
      </w:pPr>
      <w:r w:rsidRPr="00BC21E0">
        <w:rPr>
          <w:rFonts w:hint="eastAsia"/>
        </w:rPr>
        <w:t>百度</w:t>
      </w:r>
      <w:r w:rsidRPr="00BC21E0">
        <w:rPr>
          <w:rFonts w:hint="eastAsia"/>
        </w:rPr>
        <w:t xml:space="preserve"> JS </w:t>
      </w:r>
      <w:r w:rsidRPr="00BC21E0">
        <w:rPr>
          <w:rFonts w:hint="eastAsia"/>
        </w:rPr>
        <w:t>推送代码</w:t>
      </w:r>
    </w:p>
    <w:p w14:paraId="146DDC66" w14:textId="0E975703" w:rsidR="00BC21E0" w:rsidRDefault="00BC21E0" w:rsidP="00BC21E0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6B7C" w14:paraId="79B91A1E" w14:textId="77777777" w:rsidTr="007A6B7C">
        <w:tc>
          <w:tcPr>
            <w:tcW w:w="8296" w:type="dxa"/>
          </w:tcPr>
          <w:p w14:paraId="0E9113D2" w14:textId="77777777" w:rsidR="007A6B7C" w:rsidRDefault="007A6B7C" w:rsidP="007A6B7C">
            <w:r>
              <w:t>&lt;script&gt;</w:t>
            </w:r>
          </w:p>
          <w:p w14:paraId="6EB21FF3" w14:textId="77777777" w:rsidR="007A6B7C" w:rsidRDefault="007A6B7C" w:rsidP="007A6B7C">
            <w:r>
              <w:tab/>
              <w:t>(function(){</w:t>
            </w:r>
          </w:p>
          <w:p w14:paraId="4280A41D" w14:textId="77777777" w:rsidR="007A6B7C" w:rsidRDefault="007A6B7C" w:rsidP="007A6B7C">
            <w:r>
              <w:tab/>
            </w:r>
            <w:r>
              <w:tab/>
              <w:t>var canonicalURL, curProtocol;</w:t>
            </w:r>
          </w:p>
          <w:p w14:paraId="5C24C9AB" w14:textId="77777777" w:rsidR="007A6B7C" w:rsidRDefault="007A6B7C" w:rsidP="007A6B7C">
            <w:r>
              <w:tab/>
            </w:r>
            <w:r>
              <w:tab/>
              <w:t>var x=document.getElementsByTagName("link");</w:t>
            </w:r>
          </w:p>
          <w:p w14:paraId="0A599CDC" w14:textId="77777777" w:rsidR="007A6B7C" w:rsidRDefault="007A6B7C" w:rsidP="007A6B7C">
            <w:r>
              <w:tab/>
            </w:r>
            <w:r>
              <w:tab/>
              <w:t>if(x.length &gt; 0){</w:t>
            </w:r>
          </w:p>
          <w:p w14:paraId="2AE36171" w14:textId="77777777" w:rsidR="007A6B7C" w:rsidRDefault="007A6B7C" w:rsidP="007A6B7C">
            <w:r>
              <w:tab/>
            </w:r>
            <w:r>
              <w:tab/>
            </w:r>
            <w:r>
              <w:tab/>
              <w:t>for (i=0;i&lt;x.length;i++){</w:t>
            </w:r>
          </w:p>
          <w:p w14:paraId="701DE465" w14:textId="77777777" w:rsidR="007A6B7C" w:rsidRDefault="007A6B7C" w:rsidP="007A6B7C">
            <w:r>
              <w:tab/>
            </w:r>
            <w:r>
              <w:tab/>
            </w:r>
            <w:r>
              <w:tab/>
            </w:r>
            <w:r>
              <w:tab/>
              <w:t>if(x[i].rel.toLowerCase() == 'canonical' &amp;&amp; x[i].href){</w:t>
            </w:r>
          </w:p>
          <w:p w14:paraId="45CFE74F" w14:textId="77777777" w:rsidR="007A6B7C" w:rsidRDefault="007A6B7C" w:rsidP="007A6B7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canonicalURL=x[i].href;</w:t>
            </w:r>
          </w:p>
          <w:p w14:paraId="53E99BD6" w14:textId="77777777" w:rsidR="007A6B7C" w:rsidRDefault="007A6B7C" w:rsidP="007A6B7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40C4E4A" w14:textId="77777777" w:rsidR="007A6B7C" w:rsidRDefault="007A6B7C" w:rsidP="007A6B7C">
            <w:r>
              <w:tab/>
            </w:r>
            <w:r>
              <w:tab/>
            </w:r>
            <w:r>
              <w:tab/>
              <w:t>}</w:t>
            </w:r>
          </w:p>
          <w:p w14:paraId="272435CA" w14:textId="77777777" w:rsidR="007A6B7C" w:rsidRDefault="007A6B7C" w:rsidP="007A6B7C">
            <w:r>
              <w:tab/>
            </w:r>
            <w:r>
              <w:tab/>
              <w:t>}</w:t>
            </w:r>
          </w:p>
          <w:p w14:paraId="3330561C" w14:textId="77777777" w:rsidR="007A6B7C" w:rsidRDefault="007A6B7C" w:rsidP="007A6B7C">
            <w:r>
              <w:tab/>
              <w:t xml:space="preserve">    if (!canonicalURL){</w:t>
            </w:r>
          </w:p>
          <w:p w14:paraId="60642DD6" w14:textId="77777777" w:rsidR="007A6B7C" w:rsidRDefault="007A6B7C" w:rsidP="007A6B7C">
            <w:r>
              <w:tab/>
              <w:t xml:space="preserve">    </w:t>
            </w:r>
            <w:r>
              <w:tab/>
              <w:t>curProtocol = window.location.protocol.split(':')[0];</w:t>
            </w:r>
          </w:p>
          <w:p w14:paraId="7E3F5762" w14:textId="77777777" w:rsidR="007A6B7C" w:rsidRDefault="007A6B7C" w:rsidP="007A6B7C">
            <w:r>
              <w:tab/>
              <w:t xml:space="preserve">    }</w:t>
            </w:r>
          </w:p>
          <w:p w14:paraId="5F085957" w14:textId="77777777" w:rsidR="007A6B7C" w:rsidRDefault="007A6B7C" w:rsidP="007A6B7C">
            <w:r>
              <w:tab/>
              <w:t xml:space="preserve">    else{</w:t>
            </w:r>
          </w:p>
          <w:p w14:paraId="5E58397E" w14:textId="77777777" w:rsidR="007A6B7C" w:rsidRDefault="007A6B7C" w:rsidP="007A6B7C">
            <w:r>
              <w:tab/>
              <w:t xml:space="preserve">    </w:t>
            </w:r>
            <w:r>
              <w:tab/>
              <w:t>curProtocol = canonicalURL.split(':')[0];</w:t>
            </w:r>
          </w:p>
          <w:p w14:paraId="79A27D46" w14:textId="77777777" w:rsidR="007A6B7C" w:rsidRDefault="007A6B7C" w:rsidP="007A6B7C">
            <w:r>
              <w:tab/>
              <w:t xml:space="preserve">    }</w:t>
            </w:r>
          </w:p>
          <w:p w14:paraId="69ACD2D9" w14:textId="77777777" w:rsidR="007A6B7C" w:rsidRDefault="007A6B7C" w:rsidP="007A6B7C">
            <w:r>
              <w:tab/>
              <w:t xml:space="preserve">    if (!canonicalURL) canonicalURL = window.location.href;</w:t>
            </w:r>
          </w:p>
          <w:p w14:paraId="2621C8BE" w14:textId="77777777" w:rsidR="007A6B7C" w:rsidRDefault="007A6B7C" w:rsidP="007A6B7C">
            <w:r>
              <w:t xml:space="preserve">    </w:t>
            </w:r>
            <w:r>
              <w:tab/>
              <w:t>!function(){var e=/([http|https]:\/\/[a-zA-Z0-9\_\.]+\.baidu\.com)/gi,r=canonicalURL,t=document.referrer;if(!e.test(r)){var n=(String(curProtocol).toLowerCase() === 'https')?"https://sp0.baidu.com/9_Q4simg2RQJ8t7jm9iCKT-xh_/s.gif":"//api.share.baidu.com/s.gif";t?(n+="?r="+encodeURIComponent(document.referrer),r&amp;&amp;(n+="&amp;l="+r)):r&amp;&amp;(n+="?l="+r);var i=new Image;i.src=n}}(window);})();</w:t>
            </w:r>
          </w:p>
          <w:p w14:paraId="59C8718D" w14:textId="791EE8CD" w:rsidR="007A6B7C" w:rsidRDefault="007A6B7C" w:rsidP="007A6B7C">
            <w:r>
              <w:t>&lt;/script&gt;</w:t>
            </w:r>
          </w:p>
        </w:tc>
      </w:tr>
    </w:tbl>
    <w:p w14:paraId="5EF1BFB1" w14:textId="77777777" w:rsidR="00BC21E0" w:rsidRDefault="00BC21E0" w:rsidP="00BC21E0"/>
    <w:p w14:paraId="6738E5DE" w14:textId="0CD75DBA" w:rsidR="00BC21E0" w:rsidRDefault="00BC21E0" w:rsidP="00BC21E0"/>
    <w:p w14:paraId="3D336783" w14:textId="7816D63E" w:rsidR="00BC21E0" w:rsidRDefault="00BC21E0" w:rsidP="00BC21E0"/>
    <w:p w14:paraId="1F25F792" w14:textId="77777777" w:rsidR="00BC21E0" w:rsidRPr="00BC21E0" w:rsidRDefault="00BC21E0" w:rsidP="00BC21E0"/>
    <w:p w14:paraId="2CCBCF77" w14:textId="24DD673E" w:rsidR="0042559D" w:rsidRDefault="0042559D">
      <w:pPr>
        <w:pStyle w:val="3"/>
      </w:pPr>
      <w:r w:rsidRPr="0042559D">
        <w:rPr>
          <w:rFonts w:hint="eastAsia"/>
        </w:rPr>
        <w:t>禁止百度保留快照的代码</w:t>
      </w:r>
    </w:p>
    <w:p w14:paraId="6CB07EF0" w14:textId="77777777" w:rsidR="00FF7621" w:rsidRDefault="00FF7621" w:rsidP="00FF7621">
      <w:r>
        <w:rPr>
          <w:rFonts w:hint="eastAsia"/>
        </w:rPr>
        <w:t>禁止百度保留快照的代码</w:t>
      </w:r>
      <w:r>
        <w:rPr>
          <w:rFonts w:hint="eastAsia"/>
        </w:rPr>
        <w:t>: noarchive</w:t>
      </w:r>
    </w:p>
    <w:p w14:paraId="4A02AFAD" w14:textId="77777777" w:rsidR="00FF7621" w:rsidRDefault="00FF7621" w:rsidP="00FF7621"/>
    <w:p w14:paraId="641A6EAA" w14:textId="77777777" w:rsidR="00FF7621" w:rsidRDefault="00FF7621" w:rsidP="00FF7621">
      <w:r>
        <w:rPr>
          <w:rFonts w:hint="eastAsia"/>
        </w:rPr>
        <w:t>很多站点出于隐私的考虑不希望百度保留快照，网上也在讨论如何禁止百度保留快照的方法。其实百度早已对此有过说明，但藏在一篇不起眼的文章中不引人注目，导致依然非常多的人不清楚该如何操作。上周恰好又有人问到这个问题，特意进行说明。</w:t>
      </w:r>
    </w:p>
    <w:p w14:paraId="65146265" w14:textId="77777777" w:rsidR="00FF7621" w:rsidRDefault="00FF7621" w:rsidP="00FF7621"/>
    <w:p w14:paraId="5CCE8745" w14:textId="5A0FB972" w:rsidR="0042559D" w:rsidRDefault="00FF7621" w:rsidP="00FF7621">
      <w:r>
        <w:rPr>
          <w:rFonts w:hint="eastAsia"/>
        </w:rPr>
        <w:t>要防止所有搜索引擎显示您网站的快照，请将此元标记置入网页的</w:t>
      </w:r>
      <w:r>
        <w:rPr>
          <w:rFonts w:hint="eastAsia"/>
        </w:rPr>
        <w:t>&lt;HEAD&gt;</w:t>
      </w:r>
      <w:r>
        <w:rPr>
          <w:rFonts w:hint="eastAsia"/>
        </w:rPr>
        <w:t>部分</w:t>
      </w:r>
      <w:r>
        <w:rPr>
          <w:rFonts w:hint="eastAsia"/>
        </w:rPr>
        <w:t>: &lt;meta name="robots" content="noarchive"&gt;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5481" w14:paraId="44EE905A" w14:textId="77777777" w:rsidTr="00995481">
        <w:tc>
          <w:tcPr>
            <w:tcW w:w="8296" w:type="dxa"/>
          </w:tcPr>
          <w:p w14:paraId="5E23B1F0" w14:textId="77777777" w:rsidR="00995481" w:rsidRDefault="00995481" w:rsidP="00995481">
            <w:r>
              <w:t>&lt;meta name="robots" content="noarchive"&gt;</w:t>
            </w:r>
          </w:p>
          <w:p w14:paraId="7088A353" w14:textId="1A6E33AF" w:rsidR="00995481" w:rsidRDefault="00995481" w:rsidP="00995481">
            <w:r>
              <w:t>&lt;/head&gt;</w:t>
            </w:r>
          </w:p>
        </w:tc>
      </w:tr>
    </w:tbl>
    <w:p w14:paraId="153BEBBB" w14:textId="77777777" w:rsidR="00995481" w:rsidRDefault="00995481" w:rsidP="00995481">
      <w:r>
        <w:rPr>
          <w:rFonts w:hint="eastAsia"/>
        </w:rPr>
        <w:t>要允许其他搜索引擎显示快照，但仅防止百度显示，请使用以下标记</w:t>
      </w:r>
      <w:r>
        <w:rPr>
          <w:rFonts w:hint="eastAsia"/>
        </w:rPr>
        <w:t>: &lt;meta name="Baiduspider" content="noarchive"&gt;</w:t>
      </w:r>
    </w:p>
    <w:p w14:paraId="36CF235A" w14:textId="77777777" w:rsidR="00995481" w:rsidRDefault="00995481" w:rsidP="00995481"/>
    <w:p w14:paraId="758919B3" w14:textId="438BF2EF" w:rsidR="0042559D" w:rsidRDefault="00995481" w:rsidP="00995481">
      <w:r>
        <w:rPr>
          <w:rFonts w:hint="eastAsia"/>
        </w:rPr>
        <w:t>注：此标记只是禁止百度显示该网页的快照，并不会影响网页建入索引，同时垃圾网页也不可能依靠此手段逃避百度的判罚。</w:t>
      </w:r>
    </w:p>
    <w:p w14:paraId="06EDC8B9" w14:textId="6B3A09F7" w:rsidR="0042559D" w:rsidRDefault="0042559D" w:rsidP="0042559D"/>
    <w:p w14:paraId="2C9D41BE" w14:textId="27EFD6FD" w:rsidR="0042559D" w:rsidRDefault="0042559D" w:rsidP="0042559D"/>
    <w:p w14:paraId="37176DE5" w14:textId="77777777" w:rsidR="0042559D" w:rsidRPr="0042559D" w:rsidRDefault="0042559D" w:rsidP="0042559D"/>
    <w:p w14:paraId="6A309C93" w14:textId="4BEB9048" w:rsidR="003768A6" w:rsidRDefault="003768A6">
      <w:pPr>
        <w:pStyle w:val="3"/>
      </w:pPr>
      <w:r>
        <w:rPr>
          <w:rFonts w:hint="eastAsia"/>
        </w:rPr>
        <w:t>刷指数</w:t>
      </w:r>
    </w:p>
    <w:p w14:paraId="260C2B20" w14:textId="77777777" w:rsidR="002D7C95" w:rsidRDefault="002D7C95" w:rsidP="002D7C95">
      <w:r>
        <w:rPr>
          <w:rFonts w:hint="eastAsia"/>
        </w:rPr>
        <w:t>通过编写代码跳转跳转到类似如下的网址</w:t>
      </w:r>
      <w:r>
        <w:rPr>
          <w:rFonts w:hint="eastAsia"/>
        </w:rPr>
        <w:t>:</w:t>
      </w:r>
    </w:p>
    <w:p w14:paraId="270AF067" w14:textId="79D79A03" w:rsidR="003768A6" w:rsidRDefault="002D7C95" w:rsidP="002D7C95">
      <w:r>
        <w:rPr>
          <w:rFonts w:hint="eastAsia"/>
        </w:rPr>
        <w:t>https://www.baidu.com/s?wd=</w:t>
      </w:r>
      <w:r>
        <w:rPr>
          <w:rFonts w:hint="eastAsia"/>
        </w:rPr>
        <w:t>厦门</w:t>
      </w:r>
      <w:r>
        <w:rPr>
          <w:rFonts w:hint="eastAsia"/>
        </w:rPr>
        <w:t>SEO</w:t>
      </w:r>
    </w:p>
    <w:p w14:paraId="5F3C4EAA" w14:textId="77777777" w:rsidR="002D7C95" w:rsidRDefault="002D7C95" w:rsidP="002D7C95"/>
    <w:p w14:paraId="6C9E8856" w14:textId="77777777" w:rsidR="003768A6" w:rsidRPr="003768A6" w:rsidRDefault="003768A6" w:rsidP="003768A6"/>
    <w:p w14:paraId="1BFEE707" w14:textId="7D7CF905" w:rsidR="00337537" w:rsidRDefault="00337537">
      <w:pPr>
        <w:pStyle w:val="3"/>
      </w:pPr>
      <w:r>
        <w:rPr>
          <w:rFonts w:hint="eastAsia"/>
        </w:rPr>
        <w:t>干扰码</w:t>
      </w:r>
    </w:p>
    <w:p w14:paraId="3E608466" w14:textId="77777777" w:rsidR="00B736D8" w:rsidRDefault="00B736D8" w:rsidP="00B736D8">
      <w:r>
        <w:rPr>
          <w:rFonts w:hint="eastAsia"/>
        </w:rPr>
        <w:t>干扰码包括：</w:t>
      </w:r>
    </w:p>
    <w:p w14:paraId="17C41C95" w14:textId="77777777" w:rsidR="00B736D8" w:rsidRDefault="00B736D8" w:rsidP="00B736D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特殊字符干扰码：干扰页面的内容，使内容与别人不一致；</w:t>
      </w:r>
    </w:p>
    <w:p w14:paraId="3E6A3804" w14:textId="59893B05" w:rsidR="00337537" w:rsidRDefault="00B736D8" w:rsidP="00B736D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HTML</w:t>
      </w:r>
      <w:r>
        <w:rPr>
          <w:rFonts w:hint="eastAsia"/>
        </w:rPr>
        <w:t>标签干扰码：干扰页面的</w:t>
      </w:r>
      <w:r>
        <w:rPr>
          <w:rFonts w:hint="eastAsia"/>
        </w:rPr>
        <w:t>HTML</w:t>
      </w:r>
      <w:r>
        <w:rPr>
          <w:rFonts w:hint="eastAsia"/>
        </w:rPr>
        <w:t>标签，使标签与别人不一致；</w:t>
      </w:r>
    </w:p>
    <w:p w14:paraId="231B4A4D" w14:textId="68FE1EB2" w:rsidR="00337537" w:rsidRDefault="00337537" w:rsidP="00337537"/>
    <w:p w14:paraId="77EC91BD" w14:textId="77777777" w:rsidR="00337537" w:rsidRPr="00337537" w:rsidRDefault="00337537" w:rsidP="00337537"/>
    <w:p w14:paraId="088C5DE6" w14:textId="45C9C698" w:rsidR="00C25F85" w:rsidRDefault="00DB2D34" w:rsidP="00DB2D34">
      <w:pPr>
        <w:pStyle w:val="2"/>
      </w:pPr>
      <w:r>
        <w:rPr>
          <w:rFonts w:hint="eastAsia"/>
        </w:rPr>
        <w:t>S</w:t>
      </w:r>
      <w:r>
        <w:t>EO</w:t>
      </w:r>
      <w:r>
        <w:rPr>
          <w:rFonts w:hint="eastAsia"/>
        </w:rPr>
        <w:t>作业</w:t>
      </w:r>
    </w:p>
    <w:p w14:paraId="526A0032" w14:textId="77777777" w:rsidR="00C07FD7" w:rsidRDefault="00C07FD7" w:rsidP="00C07FD7">
      <w:pPr>
        <w:widowControl/>
        <w:jc w:val="lef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</w:t>
      </w:r>
      <w:r>
        <w:rPr>
          <w:rFonts w:ascii="Helvetica" w:hAnsi="Helvetica" w:cs="Helvetica"/>
          <w:color w:val="000000"/>
        </w:rPr>
        <w:t>、</w:t>
      </w:r>
      <w:r>
        <w:rPr>
          <w:rFonts w:ascii="微软雅黑" w:eastAsia="微软雅黑" w:hAnsi="微软雅黑" w:cs="Helvetica" w:hint="eastAsia"/>
          <w:b/>
          <w:bCs/>
          <w:color w:val="444444"/>
        </w:rPr>
        <w:t>网站的三要素，了解多少</w:t>
      </w:r>
    </w:p>
    <w:p w14:paraId="479669E9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网站的三个要素：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lastRenderedPageBreak/>
        <w:t>域名、空间、程序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请你通过各个办法获得以下知识：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当考虑</w:t>
      </w:r>
      <w:r>
        <w:rPr>
          <w:rFonts w:ascii="Tahoma" w:eastAsia="微软雅黑" w:hAnsi="Tahoma" w:cs="Tahoma"/>
          <w:color w:val="444444"/>
        </w:rPr>
        <w:t>SEO</w:t>
      </w:r>
      <w:r>
        <w:rPr>
          <w:rFonts w:ascii="Tahoma" w:eastAsia="微软雅黑" w:hAnsi="Tahoma" w:cs="Tahoma"/>
          <w:color w:val="444444"/>
        </w:rPr>
        <w:t>的时候注册域名应该注意什么？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当考虑</w:t>
      </w:r>
      <w:r>
        <w:rPr>
          <w:rFonts w:ascii="Tahoma" w:eastAsia="微软雅黑" w:hAnsi="Tahoma" w:cs="Tahoma"/>
          <w:color w:val="444444"/>
        </w:rPr>
        <w:t>SEO</w:t>
      </w:r>
      <w:r>
        <w:rPr>
          <w:rFonts w:ascii="Tahoma" w:eastAsia="微软雅黑" w:hAnsi="Tahoma" w:cs="Tahoma"/>
          <w:color w:val="444444"/>
        </w:rPr>
        <w:t>的时候购买空间应该注意什么？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你比较熟悉那一款开源的程序？</w:t>
      </w:r>
      <w:r>
        <w:rPr>
          <w:rFonts w:ascii="微软雅黑" w:eastAsia="微软雅黑" w:hAnsi="微软雅黑" w:cs="Helvetica" w:hint="eastAsia"/>
          <w:b/>
          <w:bCs/>
          <w:color w:val="444444"/>
        </w:rPr>
        <w:br/>
      </w:r>
    </w:p>
    <w:p w14:paraId="7069F120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2B543E87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3、域名、空间、FTP的使用</w:t>
      </w:r>
      <w:r>
        <w:rPr>
          <w:rFonts w:ascii="Tahoma" w:eastAsia="微软雅黑" w:hAnsi="Tahoma" w:cs="Tahoma"/>
          <w:color w:val="444444"/>
        </w:rPr>
        <w:br/>
      </w:r>
    </w:p>
    <w:p w14:paraId="59EF9C14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域名的注册、解析、空间的购买，还没域名和空间的同学，请通过淘宝购买一个便宜的空间作为练习。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58439FB4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3552A092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4、什么是目标关键词？</w:t>
      </w:r>
    </w:p>
    <w:p w14:paraId="3DE6D542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对于目标关键词，每个人都有自己的思路和概念。你怎么理解呢？你的理解会影响你对目标关键词的选择。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5B90251C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43EC7EBC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5、三个标签的书写规范</w:t>
      </w:r>
      <w:r>
        <w:rPr>
          <w:rFonts w:ascii="Tahoma" w:eastAsia="微软雅黑" w:hAnsi="Tahoma" w:cs="Tahoma"/>
          <w:color w:val="444444"/>
        </w:rPr>
        <w:br/>
      </w:r>
    </w:p>
    <w:p w14:paraId="62C6CAC9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三个</w:t>
      </w:r>
      <w:r>
        <w:rPr>
          <w:rFonts w:ascii="Tahoma" w:eastAsia="微软雅黑" w:hAnsi="Tahoma" w:cs="Tahoma"/>
          <w:color w:val="444444"/>
        </w:rPr>
        <w:t>SEO</w:t>
      </w:r>
      <w:r>
        <w:rPr>
          <w:rFonts w:ascii="Tahoma" w:eastAsia="微软雅黑" w:hAnsi="Tahoma" w:cs="Tahoma"/>
          <w:color w:val="444444"/>
        </w:rPr>
        <w:t>标签是：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标题标签、关键词标签、描述标签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假设，我想做的关键词是：关键词</w:t>
      </w:r>
      <w:r>
        <w:rPr>
          <w:rFonts w:ascii="Tahoma" w:eastAsia="微软雅黑" w:hAnsi="Tahoma" w:cs="Tahoma"/>
          <w:color w:val="444444"/>
        </w:rPr>
        <w:t>1</w:t>
      </w:r>
      <w:r>
        <w:rPr>
          <w:rFonts w:ascii="Tahoma" w:eastAsia="微软雅黑" w:hAnsi="Tahoma" w:cs="Tahoma"/>
          <w:color w:val="444444"/>
        </w:rPr>
        <w:t>、关键词</w:t>
      </w:r>
      <w:r>
        <w:rPr>
          <w:rFonts w:ascii="Tahoma" w:eastAsia="微软雅黑" w:hAnsi="Tahoma" w:cs="Tahoma"/>
          <w:color w:val="444444"/>
        </w:rPr>
        <w:t>2</w:t>
      </w:r>
      <w:r>
        <w:rPr>
          <w:rFonts w:ascii="Tahoma" w:eastAsia="微软雅黑" w:hAnsi="Tahoma" w:cs="Tahoma"/>
          <w:color w:val="444444"/>
        </w:rPr>
        <w:t>、关键词</w:t>
      </w:r>
      <w:r>
        <w:rPr>
          <w:rFonts w:ascii="Tahoma" w:eastAsia="微软雅黑" w:hAnsi="Tahoma" w:cs="Tahoma"/>
          <w:color w:val="444444"/>
        </w:rPr>
        <w:t>3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请回复你认为的三个标签的正确写法，或通过各个办法去获得比较规范的写法。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7F5E6EB6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lastRenderedPageBreak/>
        <w:br/>
      </w:r>
    </w:p>
    <w:p w14:paraId="64CA3952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6、什么是长尾关键词？</w:t>
      </w:r>
      <w:r>
        <w:rPr>
          <w:rFonts w:ascii="Tahoma" w:eastAsia="微软雅黑" w:hAnsi="Tahoma" w:cs="Tahoma"/>
          <w:color w:val="444444"/>
        </w:rPr>
        <w:br/>
      </w:r>
    </w:p>
    <w:p w14:paraId="3D05ECB6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这将是，你在这里学到的第一个非常重要的概念。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你听说过长尾理论吗？</w:t>
      </w:r>
      <w:r>
        <w:rPr>
          <w:rFonts w:ascii="Tahoma" w:eastAsia="微软雅黑" w:hAnsi="Tahoma" w:cs="Tahoma"/>
          <w:color w:val="444444"/>
        </w:rPr>
        <w:t xml:space="preserve"> </w:t>
      </w:r>
      <w:r>
        <w:rPr>
          <w:rFonts w:ascii="Tahoma" w:eastAsia="微软雅黑" w:hAnsi="Tahoma" w:cs="Tahoma"/>
          <w:color w:val="444444"/>
        </w:rPr>
        <w:t>可以在这里下载中文版：</w:t>
      </w:r>
      <w:hyperlink r:id="rId87" w:history="1">
        <w:r>
          <w:rPr>
            <w:rStyle w:val="a9"/>
            <w:rFonts w:ascii="Tahoma" w:eastAsia="微软雅黑" w:hAnsi="Tahoma" w:cs="Tahoma"/>
          </w:rPr>
          <w:t>http://www2.seowhy.com/ziliao/charlesshui.pdf</w:t>
        </w:r>
      </w:hyperlink>
      <w:r>
        <w:rPr>
          <w:rFonts w:ascii="Tahoma" w:eastAsia="微软雅黑" w:hAnsi="Tahoma" w:cs="Tahoma"/>
          <w:color w:val="444444"/>
        </w:rPr>
        <w:t> </w:t>
      </w:r>
      <w:hyperlink r:id="rId88" w:history="1">
        <w:r>
          <w:rPr>
            <w:rStyle w:val="a9"/>
            <w:rFonts w:ascii="Tahoma" w:eastAsia="微软雅黑" w:hAnsi="Tahoma" w:cs="Tahoma"/>
          </w:rPr>
          <w:t>http://edu.seowhy.com/ziliao/charlesshui.pdf</w:t>
        </w:r>
      </w:hyperlink>
    </w:p>
    <w:p w14:paraId="2756C781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简单说下这个理论的大体意思。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你可以举你自己网站作为例子，没有网站的同学，可以以你做了一个李开复专题网站为例，说明这个网站的长尾关键词有哪些？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47305AFB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251F3517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7、什么是锚文本，以及锚文本为什么会那么重要</w:t>
      </w:r>
      <w:r>
        <w:rPr>
          <w:rFonts w:ascii="Tahoma" w:eastAsia="微软雅黑" w:hAnsi="Tahoma" w:cs="Tahoma"/>
          <w:color w:val="444444"/>
        </w:rPr>
        <w:br/>
      </w:r>
    </w:p>
    <w:p w14:paraId="39446808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这是你在</w:t>
      </w:r>
      <w:r>
        <w:rPr>
          <w:rFonts w:ascii="Tahoma" w:eastAsia="微软雅黑" w:hAnsi="Tahoma" w:cs="Tahoma"/>
          <w:color w:val="444444"/>
        </w:rPr>
        <w:t>SEOWHY</w:t>
      </w:r>
      <w:r>
        <w:rPr>
          <w:rFonts w:ascii="Tahoma" w:eastAsia="微软雅黑" w:hAnsi="Tahoma" w:cs="Tahoma"/>
          <w:color w:val="444444"/>
        </w:rPr>
        <w:t>要学到的第二个重要概念。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这个词在</w:t>
      </w:r>
      <w:r>
        <w:rPr>
          <w:rFonts w:ascii="Tahoma" w:eastAsia="微软雅黑" w:hAnsi="Tahoma" w:cs="Tahoma"/>
          <w:color w:val="444444"/>
        </w:rPr>
        <w:t>SEO</w:t>
      </w:r>
      <w:r>
        <w:rPr>
          <w:rFonts w:ascii="Tahoma" w:eastAsia="微软雅黑" w:hAnsi="Tahoma" w:cs="Tahoma"/>
          <w:color w:val="444444"/>
        </w:rPr>
        <w:t>中起到举足轻重的作用。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请回复一个</w:t>
      </w:r>
      <w:r>
        <w:rPr>
          <w:rFonts w:ascii="Tahoma" w:eastAsia="微软雅黑" w:hAnsi="Tahoma" w:cs="Tahoma"/>
          <w:color w:val="444444"/>
        </w:rPr>
        <w:t xml:space="preserve"> </w:t>
      </w:r>
      <w:r>
        <w:rPr>
          <w:rFonts w:ascii="Tahoma" w:eastAsia="微软雅黑" w:hAnsi="Tahoma" w:cs="Tahoma"/>
          <w:color w:val="444444"/>
        </w:rPr>
        <w:t>锚文本</w:t>
      </w:r>
      <w:r>
        <w:rPr>
          <w:rFonts w:ascii="Tahoma" w:eastAsia="微软雅黑" w:hAnsi="Tahoma" w:cs="Tahoma"/>
          <w:color w:val="444444"/>
        </w:rPr>
        <w:t xml:space="preserve"> </w:t>
      </w:r>
      <w:r>
        <w:rPr>
          <w:rFonts w:ascii="Tahoma" w:eastAsia="微软雅黑" w:hAnsi="Tahoma" w:cs="Tahoma"/>
          <w:color w:val="444444"/>
        </w:rPr>
        <w:t>作为例子。或写一行锚文本的代码即可。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1057C8FC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12C6295E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b/>
          <w:bCs/>
          <w:color w:val="444444"/>
        </w:rPr>
        <w:t>8、做SEO，我应该往哪一个方向去努力？</w:t>
      </w:r>
      <w:r>
        <w:rPr>
          <w:rStyle w:val="apple-converted-space"/>
          <w:rFonts w:ascii="微软雅黑" w:eastAsia="微软雅黑" w:hAnsi="微软雅黑" w:cs="Helvetica" w:hint="eastAsia"/>
          <w:b/>
          <w:bCs/>
          <w:color w:val="444444"/>
        </w:rPr>
        <w:t> </w:t>
      </w:r>
    </w:p>
    <w:p w14:paraId="572DA901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Tahoma" w:eastAsia="微软雅黑" w:hAnsi="Tahoma" w:cs="Tahoma"/>
          <w:color w:val="444444"/>
        </w:rPr>
        <w:t>我的目的是排名和流量。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在技术和思路上，为了排名，我应该怎么做？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为了流量，我应该怎么做？</w:t>
      </w:r>
      <w:r>
        <w:rPr>
          <w:rFonts w:ascii="微软雅黑" w:eastAsia="微软雅黑" w:hAnsi="微软雅黑" w:cs="Helvetica" w:hint="eastAsia"/>
          <w:b/>
          <w:bCs/>
          <w:color w:val="444444"/>
        </w:rPr>
        <w:br/>
      </w:r>
    </w:p>
    <w:p w14:paraId="0DB96B80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1D5DC2B4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Tahoma" w:hint="eastAsia"/>
          <w:b/>
          <w:bCs/>
          <w:color w:val="444444"/>
        </w:rPr>
        <w:t>9、我所发现的搜索引擎排名规律</w:t>
      </w:r>
      <w:r>
        <w:rPr>
          <w:rFonts w:ascii="Tahoma" w:eastAsia="微软雅黑" w:hAnsi="Tahoma" w:cs="Tahoma"/>
          <w:color w:val="444444"/>
        </w:rPr>
        <w:br/>
      </w:r>
    </w:p>
    <w:p w14:paraId="31032585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Tahoma" w:eastAsia="微软雅黑" w:hAnsi="Tahoma" w:cs="Tahoma"/>
          <w:color w:val="444444"/>
        </w:rPr>
        <w:t>请分享一个自己在平时搜索或</w:t>
      </w:r>
      <w:r>
        <w:rPr>
          <w:rStyle w:val="apple-converted-space"/>
          <w:rFonts w:ascii="Tahoma" w:eastAsia="微软雅黑" w:hAnsi="Tahoma" w:cs="Tahoma"/>
          <w:color w:val="444444"/>
        </w:rPr>
        <w:t>“SEO”</w:t>
      </w:r>
      <w:r>
        <w:rPr>
          <w:rStyle w:val="apple-converted-space"/>
          <w:rFonts w:ascii="Tahoma" w:eastAsia="微软雅黑" w:hAnsi="Tahoma" w:cs="Tahoma"/>
          <w:color w:val="444444"/>
        </w:rPr>
        <w:t>的过程中发现的简单规律。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比如：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1</w:t>
      </w:r>
      <w:r>
        <w:rPr>
          <w:rStyle w:val="apple-converted-space"/>
          <w:rFonts w:ascii="Tahoma" w:eastAsia="微软雅黑" w:hAnsi="Tahoma" w:cs="Tahoma"/>
          <w:color w:val="444444"/>
        </w:rPr>
        <w:t>、你发现百度收录量并不是每天都增加，而是一段时间增加一次。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2</w:t>
      </w:r>
      <w:r>
        <w:rPr>
          <w:rStyle w:val="apple-converted-space"/>
          <w:rFonts w:ascii="Tahoma" w:eastAsia="微软雅黑" w:hAnsi="Tahoma" w:cs="Tahoma"/>
          <w:color w:val="444444"/>
        </w:rPr>
        <w:t>、你发现排名在前面的，一般快照更新比较好；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3</w:t>
      </w:r>
      <w:r>
        <w:rPr>
          <w:rStyle w:val="apple-converted-space"/>
          <w:rFonts w:ascii="Tahoma" w:eastAsia="微软雅黑" w:hAnsi="Tahoma" w:cs="Tahoma"/>
          <w:color w:val="444444"/>
        </w:rPr>
        <w:t>、你发现，排名在前面的一般标题包含关键词。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60C326A5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39AE8526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Tahoma" w:hint="eastAsia"/>
          <w:b/>
          <w:bCs/>
          <w:color w:val="444444"/>
        </w:rPr>
        <w:t>10、绝对地址的概念以及意义？</w:t>
      </w:r>
      <w:r>
        <w:rPr>
          <w:rFonts w:ascii="Tahoma" w:eastAsia="微软雅黑" w:hAnsi="Tahoma" w:cs="Tahoma"/>
          <w:color w:val="444444"/>
        </w:rPr>
        <w:br/>
      </w:r>
    </w:p>
    <w:p w14:paraId="7736CA49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Tahoma" w:eastAsia="微软雅黑" w:hAnsi="Tahoma" w:cs="Tahoma"/>
          <w:color w:val="444444"/>
        </w:rPr>
        <w:t>类似这样的地址：</w:t>
      </w:r>
      <w:r>
        <w:rPr>
          <w:rStyle w:val="apple-converted-space"/>
          <w:rFonts w:ascii="Tahoma" w:eastAsia="微软雅黑" w:hAnsi="Tahoma" w:cs="Tahoma"/>
          <w:color w:val="444444"/>
        </w:rPr>
        <w:t xml:space="preserve">/edu/forum-61-1.html </w:t>
      </w:r>
      <w:r>
        <w:rPr>
          <w:rStyle w:val="apple-converted-space"/>
          <w:rFonts w:ascii="Tahoma" w:eastAsia="微软雅黑" w:hAnsi="Tahoma" w:cs="Tahoma"/>
          <w:color w:val="444444"/>
        </w:rPr>
        <w:t>是相对地址。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类似这样的地址：</w:t>
      </w:r>
      <w:hyperlink r:id="rId89" w:tgtFrame="_blank" w:history="1">
        <w:r>
          <w:rPr>
            <w:rStyle w:val="a9"/>
            <w:rFonts w:ascii="Tahoma" w:eastAsia="微软雅黑" w:hAnsi="Tahoma" w:cs="Tahoma"/>
            <w:color w:val="0063DC"/>
          </w:rPr>
          <w:t>http://edu.seowhy.com/forum-6-1.html</w:t>
        </w:r>
      </w:hyperlink>
      <w:r>
        <w:rPr>
          <w:rStyle w:val="apple-converted-space"/>
          <w:rFonts w:ascii="Tahoma" w:eastAsia="微软雅黑" w:hAnsi="Tahoma" w:cs="Tahoma"/>
          <w:color w:val="444444"/>
        </w:rPr>
        <w:t> </w:t>
      </w:r>
      <w:r>
        <w:rPr>
          <w:rStyle w:val="apple-converted-space"/>
          <w:rFonts w:ascii="Tahoma" w:eastAsia="微软雅黑" w:hAnsi="Tahoma" w:cs="Tahoma"/>
          <w:color w:val="444444"/>
        </w:rPr>
        <w:t>是绝对地址。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我们建议网站的首页采用绝对地址。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你能理解其中的道理吗？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0BFB374D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Tahoma" w:hint="eastAsia"/>
          <w:b/>
          <w:bCs/>
          <w:color w:val="444444"/>
        </w:rPr>
        <w:t>11、什么是首选域？</w:t>
      </w:r>
    </w:p>
    <w:p w14:paraId="3F85444A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Tahoma" w:eastAsia="微软雅黑" w:hAnsi="Tahoma" w:cs="Tahoma"/>
          <w:color w:val="444444"/>
        </w:rPr>
        <w:t>这是你需要知道的第三个重要概念。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请说明下你的理解。</w:t>
      </w:r>
    </w:p>
    <w:p w14:paraId="76999103" w14:textId="77777777" w:rsidR="00C07FD7" w:rsidRDefault="00600542" w:rsidP="00C07FD7">
      <w:pPr>
        <w:rPr>
          <w:rFonts w:ascii="Helvetica" w:hAnsi="Helvetica" w:cs="Helvetica"/>
          <w:color w:val="000000"/>
        </w:rPr>
      </w:pPr>
      <w:hyperlink r:id="rId90" w:history="1">
        <w:r w:rsidR="00C07FD7">
          <w:rPr>
            <w:rStyle w:val="a9"/>
            <w:rFonts w:ascii="Helvetica" w:hAnsi="Helvetica" w:cs="Helvetica"/>
          </w:rPr>
          <w:t>http://www.baidu.com/</w:t>
        </w:r>
      </w:hyperlink>
    </w:p>
    <w:p w14:paraId="7C5D20E3" w14:textId="77777777" w:rsidR="00C07FD7" w:rsidRDefault="00600542" w:rsidP="00C07FD7">
      <w:pPr>
        <w:rPr>
          <w:rFonts w:ascii="Helvetica" w:hAnsi="Helvetica" w:cs="Helvetica"/>
          <w:color w:val="000000"/>
        </w:rPr>
      </w:pPr>
      <w:hyperlink r:id="rId91" w:history="1">
        <w:r w:rsidR="00C07FD7">
          <w:rPr>
            <w:rStyle w:val="a9"/>
            <w:rFonts w:ascii="微软雅黑" w:eastAsia="微软雅黑" w:hAnsi="微软雅黑" w:cs="Helvetica"/>
          </w:rPr>
          <w:t>http://www.baidu.com/index.html</w:t>
        </w:r>
      </w:hyperlink>
    </w:p>
    <w:p w14:paraId="1BC3ADF6" w14:textId="77777777" w:rsidR="00C07FD7" w:rsidRDefault="00600542" w:rsidP="00C07FD7">
      <w:pPr>
        <w:rPr>
          <w:rFonts w:ascii="Helvetica" w:hAnsi="Helvetica" w:cs="Helvetica"/>
          <w:color w:val="000000"/>
        </w:rPr>
      </w:pPr>
      <w:hyperlink r:id="rId92" w:history="1">
        <w:r w:rsidR="00C07FD7">
          <w:rPr>
            <w:rStyle w:val="a9"/>
            <w:rFonts w:ascii="微软雅黑" w:eastAsia="微软雅黑" w:hAnsi="微软雅黑" w:cs="Helvetica"/>
          </w:rPr>
          <w:t>http://www.baidu.com/index.php</w:t>
        </w:r>
      </w:hyperlink>
    </w:p>
    <w:p w14:paraId="3CF575D5" w14:textId="77777777" w:rsidR="00C07FD7" w:rsidRDefault="00C07FD7" w:rsidP="00C07FD7">
      <w:pPr>
        <w:rPr>
          <w:rFonts w:ascii="Helvetica" w:hAnsi="Helvetica" w:cs="Helvetica"/>
          <w:color w:val="000000"/>
        </w:rPr>
      </w:pPr>
    </w:p>
    <w:p w14:paraId="2FB64073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b/>
          <w:bCs/>
          <w:color w:val="444444"/>
        </w:rPr>
        <w:t>12、什么是URL标准化？</w:t>
      </w:r>
    </w:p>
    <w:p w14:paraId="7DD34DF8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这是你需要理解的第四个重要概念。</w:t>
      </w:r>
      <w:r>
        <w:rPr>
          <w:rFonts w:ascii="微软雅黑" w:eastAsia="微软雅黑" w:hAnsi="微软雅黑" w:cs="Helvetica" w:hint="eastAsia"/>
          <w:b/>
          <w:bCs/>
          <w:color w:val="444444"/>
        </w:rPr>
        <w:br/>
      </w:r>
    </w:p>
    <w:p w14:paraId="2E632D43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2DCC3B15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13、关于外链，你知道多少？</w:t>
      </w:r>
    </w:p>
    <w:p w14:paraId="0F036302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今天，你要记住一个要点：外链，对排名非常重要。</w:t>
      </w:r>
      <w:r>
        <w:rPr>
          <w:rFonts w:ascii="Tahoma" w:eastAsia="微软雅黑" w:hAnsi="Tahoma" w:cs="Tahoma"/>
          <w:color w:val="444444"/>
        </w:rPr>
        <w:br/>
        <w:t>1</w:t>
      </w:r>
      <w:r>
        <w:rPr>
          <w:rFonts w:ascii="Tahoma" w:eastAsia="微软雅黑" w:hAnsi="Tahoma" w:cs="Tahoma"/>
          <w:color w:val="444444"/>
        </w:rPr>
        <w:t>、那么，如何知道，一个网站的外链有多少个？</w:t>
      </w:r>
      <w:r>
        <w:rPr>
          <w:rFonts w:ascii="Tahoma" w:eastAsia="微软雅黑" w:hAnsi="Tahoma" w:cs="Tahoma"/>
          <w:color w:val="444444"/>
        </w:rPr>
        <w:br/>
        <w:t>2</w:t>
      </w:r>
      <w:r>
        <w:rPr>
          <w:rFonts w:ascii="Tahoma" w:eastAsia="微软雅黑" w:hAnsi="Tahoma" w:cs="Tahoma"/>
          <w:color w:val="444444"/>
        </w:rPr>
        <w:t>、如何知道，一个网站的是否通过群发获得的外链？</w:t>
      </w:r>
      <w:r>
        <w:rPr>
          <w:rFonts w:ascii="Tahoma" w:eastAsia="微软雅黑" w:hAnsi="Tahoma" w:cs="Tahoma"/>
          <w:color w:val="444444"/>
        </w:rPr>
        <w:br/>
        <w:t>3</w:t>
      </w:r>
      <w:r>
        <w:rPr>
          <w:rFonts w:ascii="Tahoma" w:eastAsia="微软雅黑" w:hAnsi="Tahoma" w:cs="Tahoma"/>
          <w:color w:val="444444"/>
        </w:rPr>
        <w:t>、我可以如何获得外链？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0FF9F70E" w14:textId="77777777" w:rsidR="00C07FD7" w:rsidRDefault="00C07FD7" w:rsidP="00C07FD7">
      <w:pPr>
        <w:rPr>
          <w:rFonts w:ascii="Helvetica" w:hAnsi="Helvetica" w:cs="Helvetica"/>
          <w:color w:val="000000"/>
        </w:rPr>
      </w:pPr>
    </w:p>
    <w:p w14:paraId="038797D3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b/>
          <w:bCs/>
          <w:color w:val="444444"/>
        </w:rPr>
        <w:t>14、关键词密度是什么？</w:t>
      </w:r>
    </w:p>
    <w:p w14:paraId="03D834ED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关键词密度是很重要的概念。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并不是意味着，我们要非常精确去计算每个页面的关键词密度。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b/>
          <w:bCs/>
          <w:color w:val="444444"/>
        </w:rPr>
        <w:t>而是说，应该适当得增加当前页面的关键词，让其密度适当增加</w:t>
      </w:r>
      <w:r>
        <w:rPr>
          <w:rFonts w:ascii="Tahoma" w:eastAsia="微软雅黑" w:hAnsi="Tahoma" w:cs="Tahoma"/>
          <w:color w:val="444444"/>
        </w:rPr>
        <w:t>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但，适当增加的时候，也要控制一个度，不能密度过大。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那么，你觉得关键词密度大概应该控制怎么样的比例？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用什么查关键词密度？</w:t>
      </w:r>
      <w:r>
        <w:rPr>
          <w:rFonts w:ascii="微软雅黑" w:eastAsia="微软雅黑" w:hAnsi="微软雅黑" w:cs="Helvetica" w:hint="eastAsia"/>
          <w:color w:val="444444"/>
        </w:rPr>
        <w:br/>
      </w:r>
    </w:p>
    <w:p w14:paraId="18730F37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工具：</w:t>
      </w:r>
      <w:hyperlink r:id="rId93" w:tgtFrame="_blank" w:history="1">
        <w:r>
          <w:rPr>
            <w:rStyle w:val="a9"/>
            <w:rFonts w:ascii="Tahoma" w:eastAsia="微软雅黑" w:hAnsi="Tahoma" w:cs="Tahoma"/>
            <w:color w:val="0063DC"/>
          </w:rPr>
          <w:t>http://tool.chinaz.com/Tools/Density.aspx</w:t>
        </w:r>
      </w:hyperlink>
      <w:r>
        <w:rPr>
          <w:rFonts w:ascii="Tahoma" w:eastAsia="微软雅黑" w:hAnsi="Tahoma" w:cs="Tahoma"/>
          <w:color w:val="444444"/>
        </w:rPr>
        <w:br/>
      </w:r>
    </w:p>
    <w:p w14:paraId="111B5D6B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b/>
          <w:bCs/>
          <w:color w:val="444444"/>
        </w:rPr>
        <w:br/>
      </w:r>
    </w:p>
    <w:p w14:paraId="61DB7A55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b/>
          <w:bCs/>
          <w:color w:val="444444"/>
        </w:rPr>
        <w:t>15、给图片添加alt标签的知识点</w:t>
      </w:r>
      <w:r>
        <w:rPr>
          <w:rFonts w:ascii="微软雅黑" w:eastAsia="微软雅黑" w:hAnsi="微软雅黑" w:cs="Helvetica" w:hint="eastAsia"/>
          <w:b/>
          <w:bCs/>
          <w:color w:val="444444"/>
        </w:rPr>
        <w:br/>
      </w:r>
    </w:p>
    <w:p w14:paraId="3BF0EC04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一个网页做出来，我们需要告诉搜索引擎，这个网页是关于哪一个关键词的。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可以通过多个方式来告诉搜索引擎。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其中有一个方式是，当前页面上的图片，加上</w:t>
      </w:r>
      <w:r>
        <w:rPr>
          <w:rFonts w:ascii="Tahoma" w:eastAsia="微软雅黑" w:hAnsi="Tahoma" w:cs="Tahoma"/>
          <w:color w:val="444444"/>
        </w:rPr>
        <w:t>alt</w:t>
      </w:r>
      <w:r>
        <w:rPr>
          <w:rFonts w:ascii="Tahoma" w:eastAsia="微软雅黑" w:hAnsi="Tahoma" w:cs="Tahoma"/>
          <w:color w:val="444444"/>
        </w:rPr>
        <w:t>标签，</w:t>
      </w:r>
      <w:r>
        <w:rPr>
          <w:rFonts w:ascii="Tahoma" w:eastAsia="微软雅黑" w:hAnsi="Tahoma" w:cs="Tahoma"/>
          <w:color w:val="444444"/>
        </w:rPr>
        <w:t>alt</w:t>
      </w:r>
      <w:r>
        <w:rPr>
          <w:rFonts w:ascii="Tahoma" w:eastAsia="微软雅黑" w:hAnsi="Tahoma" w:cs="Tahoma"/>
          <w:color w:val="444444"/>
        </w:rPr>
        <w:t>标签里包含关键词。这样也可以</w:t>
      </w:r>
      <w:r>
        <w:rPr>
          <w:rFonts w:ascii="Tahoma" w:eastAsia="微软雅黑" w:hAnsi="Tahoma" w:cs="Tahoma"/>
          <w:color w:val="444444"/>
        </w:rPr>
        <w:lastRenderedPageBreak/>
        <w:t>增加当前页面的关键词密度。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那么应该如何写</w:t>
      </w:r>
      <w:r>
        <w:rPr>
          <w:rFonts w:ascii="Tahoma" w:eastAsia="微软雅黑" w:hAnsi="Tahoma" w:cs="Tahoma"/>
          <w:color w:val="444444"/>
        </w:rPr>
        <w:t>alt</w:t>
      </w:r>
      <w:r>
        <w:rPr>
          <w:rFonts w:ascii="Tahoma" w:eastAsia="微软雅黑" w:hAnsi="Tahoma" w:cs="Tahoma"/>
          <w:color w:val="444444"/>
        </w:rPr>
        <w:t>标签呢？</w:t>
      </w:r>
      <w:r>
        <w:rPr>
          <w:rFonts w:ascii="微软雅黑" w:eastAsia="微软雅黑" w:hAnsi="微软雅黑" w:cs="Helvetica" w:hint="eastAsia"/>
          <w:b/>
          <w:bCs/>
          <w:color w:val="444444"/>
        </w:rPr>
        <w:br/>
      </w:r>
    </w:p>
    <w:p w14:paraId="249B26D4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6F2D5087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16、如何制作404页面？</w:t>
      </w:r>
      <w:r>
        <w:rPr>
          <w:rFonts w:ascii="Tahoma" w:eastAsia="微软雅黑" w:hAnsi="Tahoma" w:cs="Tahoma"/>
          <w:color w:val="444444"/>
        </w:rPr>
        <w:br/>
      </w:r>
    </w:p>
    <w:p w14:paraId="3877501E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好的网站都应该有一个</w:t>
      </w:r>
      <w:r>
        <w:rPr>
          <w:rFonts w:ascii="Tahoma" w:eastAsia="微软雅黑" w:hAnsi="Tahoma" w:cs="Tahoma"/>
          <w:color w:val="444444"/>
        </w:rPr>
        <w:t>404</w:t>
      </w:r>
      <w:r>
        <w:rPr>
          <w:rFonts w:ascii="Tahoma" w:eastAsia="微软雅黑" w:hAnsi="Tahoma" w:cs="Tahoma"/>
          <w:color w:val="444444"/>
        </w:rPr>
        <w:t>页面。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这样，当网站有很多死链接时，才不至于流量的流失。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请简单说明如何制作</w:t>
      </w:r>
      <w:r>
        <w:rPr>
          <w:rFonts w:ascii="Tahoma" w:eastAsia="微软雅黑" w:hAnsi="Tahoma" w:cs="Tahoma"/>
          <w:color w:val="444444"/>
        </w:rPr>
        <w:t>404</w:t>
      </w:r>
      <w:r>
        <w:rPr>
          <w:rFonts w:ascii="Tahoma" w:eastAsia="微软雅黑" w:hAnsi="Tahoma" w:cs="Tahoma"/>
          <w:color w:val="444444"/>
        </w:rPr>
        <w:t>页面？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54495927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1CEE073C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17、什么是二级域名和一级目录？</w:t>
      </w:r>
    </w:p>
    <w:p w14:paraId="72984902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这个是在咱们做</w:t>
      </w:r>
      <w:r>
        <w:rPr>
          <w:rFonts w:ascii="Tahoma" w:eastAsia="微软雅黑" w:hAnsi="Tahoma" w:cs="Tahoma"/>
          <w:color w:val="444444"/>
        </w:rPr>
        <w:t>SEO</w:t>
      </w:r>
      <w:r>
        <w:rPr>
          <w:rFonts w:ascii="Tahoma" w:eastAsia="微软雅黑" w:hAnsi="Tahoma" w:cs="Tahoma"/>
          <w:color w:val="444444"/>
        </w:rPr>
        <w:t>时会用到的概念。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请举两个例子，说明什么是二级域名和一级目录</w:t>
      </w:r>
      <w:r>
        <w:rPr>
          <w:rFonts w:ascii="Tahoma" w:eastAsia="微软雅黑" w:hAnsi="Tahoma" w:cs="Tahoma"/>
          <w:color w:val="444444"/>
        </w:rPr>
        <w:t>?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5735C51D" w14:textId="77777777" w:rsidR="00C07FD7" w:rsidRDefault="00600542" w:rsidP="00C07FD7">
      <w:pPr>
        <w:rPr>
          <w:rFonts w:ascii="Helvetica" w:hAnsi="Helvetica" w:cs="Helvetica"/>
          <w:color w:val="000000"/>
        </w:rPr>
      </w:pPr>
      <w:hyperlink r:id="rId94" w:history="1">
        <w:r w:rsidR="00C07FD7">
          <w:rPr>
            <w:rStyle w:val="a9"/>
            <w:rFonts w:ascii="Tahoma" w:eastAsia="微软雅黑" w:hAnsi="Tahoma" w:cs="Tahoma"/>
          </w:rPr>
          <w:t>http://edu.seowhy.com/</w:t>
        </w:r>
      </w:hyperlink>
    </w:p>
    <w:p w14:paraId="44D7DF3F" w14:textId="77777777" w:rsidR="00C07FD7" w:rsidRDefault="00600542" w:rsidP="00C07FD7">
      <w:pPr>
        <w:rPr>
          <w:rFonts w:ascii="Helvetica" w:hAnsi="Helvetica" w:cs="Helvetica"/>
          <w:color w:val="000000"/>
        </w:rPr>
      </w:pPr>
      <w:hyperlink r:id="rId95" w:history="1">
        <w:r w:rsidR="00C07FD7">
          <w:rPr>
            <w:rStyle w:val="a9"/>
            <w:rFonts w:ascii="Tahoma" w:eastAsia="微软雅黑" w:hAnsi="Tahoma" w:cs="Tahoma"/>
          </w:rPr>
          <w:t>http://www.seowhy.com/edu/</w:t>
        </w:r>
      </w:hyperlink>
    </w:p>
    <w:p w14:paraId="289C5B70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116CB294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18、关于几个“链接”的知识点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120B97E8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什么是死链接？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什么是导入链接？</w:t>
      </w:r>
      <w:r>
        <w:rPr>
          <w:rFonts w:ascii="Tahoma" w:eastAsia="微软雅黑" w:hAnsi="Tahoma" w:cs="Tahoma"/>
          <w:color w:val="444444"/>
        </w:rPr>
        <w:t xml:space="preserve"> </w:t>
      </w:r>
      <w:r>
        <w:rPr>
          <w:rFonts w:ascii="Tahoma" w:eastAsia="微软雅黑" w:hAnsi="Tahoma" w:cs="Tahoma"/>
          <w:color w:val="444444"/>
        </w:rPr>
        <w:t>导入链接</w:t>
      </w:r>
      <w:r>
        <w:rPr>
          <w:rFonts w:ascii="Tahoma" w:eastAsia="微软雅黑" w:hAnsi="Tahoma" w:cs="Tahoma"/>
          <w:color w:val="444444"/>
        </w:rPr>
        <w:t>=</w:t>
      </w:r>
      <w:r>
        <w:rPr>
          <w:rFonts w:ascii="Tahoma" w:eastAsia="微软雅黑" w:hAnsi="Tahoma" w:cs="Tahoma"/>
          <w:color w:val="444444"/>
        </w:rPr>
        <w:t>外链</w:t>
      </w:r>
      <w:r>
        <w:rPr>
          <w:rFonts w:ascii="Tahoma" w:eastAsia="微软雅黑" w:hAnsi="Tahoma" w:cs="Tahoma"/>
          <w:color w:val="444444"/>
        </w:rPr>
        <w:t>=</w:t>
      </w:r>
      <w:r>
        <w:rPr>
          <w:rFonts w:ascii="Tahoma" w:eastAsia="微软雅黑" w:hAnsi="Tahoma" w:cs="Tahoma"/>
          <w:color w:val="444444"/>
        </w:rPr>
        <w:t>外部链接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什么是导出链接？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导入链接和锚文本是什么关系？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61CF6556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6C6F8E13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19、网站日志和日志分析，你知多少？</w:t>
      </w:r>
    </w:p>
    <w:p w14:paraId="0EAA5615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在很多时间，我们需要查看网站日志。以获得了解搜索引擎如何爬取咱们的网站。</w:t>
      </w:r>
      <w:r>
        <w:rPr>
          <w:rFonts w:ascii="Tahoma" w:eastAsia="微软雅黑" w:hAnsi="Tahoma" w:cs="Tahoma"/>
          <w:color w:val="444444"/>
        </w:rPr>
        <w:br/>
        <w:t>1</w:t>
      </w:r>
      <w:r>
        <w:rPr>
          <w:rFonts w:ascii="Tahoma" w:eastAsia="微软雅黑" w:hAnsi="Tahoma" w:cs="Tahoma"/>
          <w:color w:val="444444"/>
        </w:rPr>
        <w:t>、如何查看网站日志？</w:t>
      </w:r>
      <w:r>
        <w:rPr>
          <w:rFonts w:ascii="Tahoma" w:eastAsia="微软雅黑" w:hAnsi="Tahoma" w:cs="Tahoma"/>
          <w:color w:val="444444"/>
        </w:rPr>
        <w:br/>
        <w:t>2</w:t>
      </w:r>
      <w:r>
        <w:rPr>
          <w:rFonts w:ascii="Tahoma" w:eastAsia="微软雅黑" w:hAnsi="Tahoma" w:cs="Tahoma"/>
          <w:color w:val="444444"/>
        </w:rPr>
        <w:t>、如果没有网站日志，是什么情况？</w:t>
      </w:r>
      <w:r>
        <w:rPr>
          <w:rFonts w:ascii="Tahoma" w:eastAsia="微软雅黑" w:hAnsi="Tahoma" w:cs="Tahoma"/>
          <w:color w:val="444444"/>
        </w:rPr>
        <w:br/>
        <w:t>3</w:t>
      </w:r>
      <w:r>
        <w:rPr>
          <w:rFonts w:ascii="Tahoma" w:eastAsia="微软雅黑" w:hAnsi="Tahoma" w:cs="Tahoma"/>
          <w:color w:val="444444"/>
        </w:rPr>
        <w:t>、如果日志里，</w:t>
      </w:r>
      <w:r>
        <w:rPr>
          <w:rFonts w:ascii="Tahoma" w:eastAsia="微软雅黑" w:hAnsi="Tahoma" w:cs="Tahoma"/>
          <w:color w:val="444444"/>
        </w:rPr>
        <w:t>HTTP</w:t>
      </w:r>
      <w:r>
        <w:rPr>
          <w:rFonts w:ascii="Tahoma" w:eastAsia="微软雅黑" w:hAnsi="Tahoma" w:cs="Tahoma"/>
          <w:color w:val="444444"/>
        </w:rPr>
        <w:t>状态码很多是</w:t>
      </w:r>
      <w:r>
        <w:rPr>
          <w:rFonts w:ascii="Tahoma" w:eastAsia="微软雅黑" w:hAnsi="Tahoma" w:cs="Tahoma"/>
          <w:color w:val="444444"/>
        </w:rPr>
        <w:t>404</w:t>
      </w:r>
      <w:r>
        <w:rPr>
          <w:rFonts w:ascii="Tahoma" w:eastAsia="微软雅黑" w:hAnsi="Tahoma" w:cs="Tahoma"/>
          <w:color w:val="444444"/>
        </w:rPr>
        <w:t>，怎么办？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37B51BC0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39F67077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20、什么是树状结构？</w:t>
      </w:r>
      <w:r>
        <w:rPr>
          <w:rFonts w:ascii="Tahoma" w:eastAsia="微软雅黑" w:hAnsi="Tahoma" w:cs="Tahoma"/>
          <w:color w:val="444444"/>
        </w:rPr>
        <w:br/>
      </w:r>
    </w:p>
    <w:p w14:paraId="3E45454B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这是第五个很重要的概念。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请回答：什么是树状结构？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在理解这个概念的时候，注意，</w:t>
      </w:r>
      <w:r>
        <w:rPr>
          <w:rFonts w:ascii="Tahoma" w:eastAsia="微软雅黑" w:hAnsi="Tahoma" w:cs="Tahoma"/>
          <w:b/>
          <w:bCs/>
          <w:color w:val="444444"/>
        </w:rPr>
        <w:t>树状结构不是指的</w:t>
      </w:r>
      <w:r>
        <w:rPr>
          <w:rFonts w:ascii="Tahoma" w:eastAsia="微软雅黑" w:hAnsi="Tahoma" w:cs="Tahoma"/>
          <w:b/>
          <w:bCs/>
          <w:color w:val="444444"/>
        </w:rPr>
        <w:t>URL</w:t>
      </w:r>
      <w:r>
        <w:rPr>
          <w:rFonts w:ascii="Tahoma" w:eastAsia="微软雅黑" w:hAnsi="Tahoma" w:cs="Tahoma"/>
          <w:b/>
          <w:bCs/>
          <w:color w:val="444444"/>
        </w:rPr>
        <w:t>的层次，而是指的网站的结构。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如果你采用开源的程序做的网站，一般都符合了树状结构。</w:t>
      </w:r>
      <w:r>
        <w:rPr>
          <w:rFonts w:ascii="微软雅黑" w:eastAsia="微软雅黑" w:hAnsi="微软雅黑" w:cs="Tahoma" w:hint="eastAsia"/>
          <w:color w:val="444444"/>
        </w:rPr>
        <w:br/>
      </w:r>
    </w:p>
    <w:p w14:paraId="028033B4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                             </w:t>
      </w:r>
      <w:r>
        <w:rPr>
          <w:rFonts w:ascii="Tahoma" w:eastAsia="微软雅黑" w:hAnsi="Tahoma" w:cs="Tahoma"/>
          <w:color w:val="444444"/>
        </w:rPr>
        <w:t>首页</w:t>
      </w:r>
    </w:p>
    <w:p w14:paraId="0B4C319F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             </w:t>
      </w:r>
      <w:r>
        <w:rPr>
          <w:rFonts w:ascii="Tahoma" w:eastAsia="微软雅黑" w:hAnsi="Tahoma" w:cs="Tahoma"/>
          <w:color w:val="444444"/>
        </w:rPr>
        <w:t>栏目一</w:t>
      </w:r>
      <w:r>
        <w:rPr>
          <w:rFonts w:ascii="Tahoma" w:eastAsia="微软雅黑" w:hAnsi="Tahoma" w:cs="Tahoma"/>
          <w:color w:val="444444"/>
        </w:rPr>
        <w:t xml:space="preserve">                    </w:t>
      </w:r>
      <w:r>
        <w:rPr>
          <w:rFonts w:ascii="Tahoma" w:eastAsia="微软雅黑" w:hAnsi="Tahoma" w:cs="Tahoma"/>
          <w:color w:val="444444"/>
        </w:rPr>
        <w:t>栏目二</w:t>
      </w:r>
      <w:r>
        <w:rPr>
          <w:rFonts w:ascii="Tahoma" w:eastAsia="微软雅黑" w:hAnsi="Tahoma" w:cs="Tahoma"/>
          <w:color w:val="444444"/>
        </w:rPr>
        <w:t xml:space="preserve">                  </w:t>
      </w:r>
      <w:r>
        <w:rPr>
          <w:rFonts w:ascii="Tahoma" w:eastAsia="微软雅黑" w:hAnsi="Tahoma" w:cs="Tahoma"/>
          <w:color w:val="444444"/>
        </w:rPr>
        <w:t>栏目三</w:t>
      </w:r>
      <w:r>
        <w:rPr>
          <w:rFonts w:ascii="Tahoma" w:eastAsia="微软雅黑" w:hAnsi="Tahoma" w:cs="Tahoma"/>
          <w:color w:val="444444"/>
        </w:rPr>
        <w:t xml:space="preserve">                </w:t>
      </w:r>
      <w:r>
        <w:rPr>
          <w:rFonts w:ascii="Tahoma" w:eastAsia="微软雅黑" w:hAnsi="Tahoma" w:cs="Tahoma"/>
          <w:color w:val="444444"/>
        </w:rPr>
        <w:t>栏目四</w:t>
      </w:r>
    </w:p>
    <w:p w14:paraId="05186135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子栏目一</w:t>
      </w:r>
      <w:r>
        <w:rPr>
          <w:rFonts w:ascii="Tahoma" w:eastAsia="微软雅黑" w:hAnsi="Tahoma" w:cs="Tahoma"/>
          <w:color w:val="444444"/>
        </w:rPr>
        <w:t xml:space="preserve">   </w:t>
      </w:r>
      <w:r>
        <w:rPr>
          <w:rFonts w:ascii="Tahoma" w:eastAsia="微软雅黑" w:hAnsi="Tahoma" w:cs="Tahoma"/>
          <w:color w:val="444444"/>
        </w:rPr>
        <w:t>子栏目二</w:t>
      </w:r>
      <w:r>
        <w:rPr>
          <w:rFonts w:ascii="Tahoma" w:eastAsia="微软雅黑" w:hAnsi="Tahoma" w:cs="Tahoma"/>
          <w:color w:val="444444"/>
        </w:rPr>
        <w:t xml:space="preserve">     </w:t>
      </w:r>
      <w:r>
        <w:rPr>
          <w:rFonts w:ascii="Tahoma" w:eastAsia="微软雅黑" w:hAnsi="Tahoma" w:cs="Tahoma"/>
          <w:color w:val="444444"/>
        </w:rPr>
        <w:t>子栏目三</w:t>
      </w:r>
      <w:r>
        <w:rPr>
          <w:rFonts w:ascii="Tahoma" w:eastAsia="微软雅黑" w:hAnsi="Tahoma" w:cs="Tahoma"/>
          <w:color w:val="444444"/>
        </w:rPr>
        <w:t xml:space="preserve"> </w:t>
      </w:r>
      <w:r>
        <w:rPr>
          <w:rFonts w:ascii="Tahoma" w:eastAsia="微软雅黑" w:hAnsi="Tahoma" w:cs="Tahoma"/>
          <w:color w:val="444444"/>
        </w:rPr>
        <w:t>子栏目四</w:t>
      </w:r>
    </w:p>
    <w:p w14:paraId="1355DA75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内容</w:t>
      </w:r>
      <w:r>
        <w:rPr>
          <w:rFonts w:ascii="Tahoma" w:eastAsia="微软雅黑" w:hAnsi="Tahoma" w:cs="Tahoma"/>
          <w:color w:val="444444"/>
        </w:rPr>
        <w:t xml:space="preserve"> </w:t>
      </w:r>
      <w:r>
        <w:rPr>
          <w:rFonts w:ascii="Tahoma" w:eastAsia="微软雅黑" w:hAnsi="Tahoma" w:cs="Tahoma"/>
          <w:color w:val="444444"/>
        </w:rPr>
        <w:t>内容</w:t>
      </w:r>
      <w:r>
        <w:rPr>
          <w:rFonts w:ascii="Tahoma" w:eastAsia="微软雅黑" w:hAnsi="Tahoma" w:cs="Tahoma"/>
          <w:color w:val="444444"/>
        </w:rPr>
        <w:t xml:space="preserve">  </w:t>
      </w:r>
      <w:r>
        <w:rPr>
          <w:rFonts w:ascii="Tahoma" w:eastAsia="微软雅黑" w:hAnsi="Tahoma" w:cs="Tahoma"/>
          <w:color w:val="444444"/>
        </w:rPr>
        <w:t>内容</w:t>
      </w:r>
      <w:r>
        <w:rPr>
          <w:rFonts w:ascii="Tahoma" w:eastAsia="微软雅黑" w:hAnsi="Tahoma" w:cs="Tahoma"/>
          <w:color w:val="444444"/>
        </w:rPr>
        <w:t> </w:t>
      </w:r>
      <w:r>
        <w:rPr>
          <w:rFonts w:ascii="Tahoma" w:eastAsia="微软雅黑" w:hAnsi="Tahoma" w:cs="Tahoma"/>
          <w:color w:val="444444"/>
        </w:rPr>
        <w:t>内容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br/>
      </w:r>
    </w:p>
    <w:p w14:paraId="5FAA652A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26F7EB14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21、什么是静态页面和动态页面？</w:t>
      </w:r>
      <w:r>
        <w:rPr>
          <w:rFonts w:ascii="Tahoma" w:eastAsia="微软雅黑" w:hAnsi="Tahoma" w:cs="Tahoma"/>
          <w:color w:val="444444"/>
        </w:rPr>
        <w:br/>
      </w:r>
    </w:p>
    <w:p w14:paraId="10022A8C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请通过各个方式去获得这个答案：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什么是静态页面和动态页面？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3E26ECE4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765AAADC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Tahoma" w:hint="eastAsia"/>
          <w:b/>
          <w:bCs/>
          <w:color w:val="444444"/>
        </w:rPr>
        <w:t>22、你认为搜索引擎会从哪些方面来判断一个网页的关键词？</w:t>
      </w:r>
      <w:r>
        <w:rPr>
          <w:rFonts w:ascii="Tahoma" w:eastAsia="微软雅黑" w:hAnsi="Tahoma" w:cs="Tahoma"/>
          <w:color w:val="444444"/>
        </w:rPr>
        <w:br/>
      </w:r>
    </w:p>
    <w:p w14:paraId="0F59B76E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Tahoma" w:eastAsia="微软雅黑" w:hAnsi="Tahoma" w:cs="Tahoma"/>
          <w:color w:val="444444"/>
        </w:rPr>
        <w:t>搜索引擎抓取到一个网页的</w:t>
      </w:r>
      <w:r>
        <w:rPr>
          <w:rStyle w:val="apple-converted-space"/>
          <w:rFonts w:ascii="Tahoma" w:eastAsia="微软雅黑" w:hAnsi="Tahoma" w:cs="Tahoma"/>
          <w:color w:val="444444"/>
        </w:rPr>
        <w:t>URL</w:t>
      </w:r>
      <w:r>
        <w:rPr>
          <w:rStyle w:val="apple-converted-space"/>
          <w:rFonts w:ascii="Tahoma" w:eastAsia="微软雅黑" w:hAnsi="Tahoma" w:cs="Tahoma"/>
          <w:color w:val="444444"/>
        </w:rPr>
        <w:t>时，它需要对这个</w:t>
      </w:r>
      <w:r>
        <w:rPr>
          <w:rStyle w:val="apple-converted-space"/>
          <w:rFonts w:ascii="Tahoma" w:eastAsia="微软雅黑" w:hAnsi="Tahoma" w:cs="Tahoma"/>
          <w:color w:val="444444"/>
        </w:rPr>
        <w:t>URL</w:t>
      </w:r>
      <w:r>
        <w:rPr>
          <w:rStyle w:val="apple-converted-space"/>
          <w:rFonts w:ascii="Tahoma" w:eastAsia="微软雅黑" w:hAnsi="Tahoma" w:cs="Tahoma"/>
          <w:color w:val="444444"/>
        </w:rPr>
        <w:t>进行内容归类。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那么，他会从哪些方面来判断这个页面的关键词呢？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7FDEB406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1DAD4BCF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Tahoma" w:hint="eastAsia"/>
          <w:b/>
          <w:bCs/>
          <w:color w:val="444444"/>
        </w:rPr>
        <w:t>23、如何保持网页的更新状态？ </w:t>
      </w:r>
      <w:r>
        <w:rPr>
          <w:rFonts w:ascii="Tahoma" w:eastAsia="微软雅黑" w:hAnsi="Tahoma" w:cs="Tahoma"/>
          <w:color w:val="444444"/>
        </w:rPr>
        <w:br/>
      </w:r>
    </w:p>
    <w:p w14:paraId="1C4200F8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Tahoma" w:eastAsia="微软雅黑" w:hAnsi="Tahoma" w:cs="Tahoma"/>
          <w:color w:val="444444"/>
        </w:rPr>
        <w:t>我们发现，在其他条件都均等的条件下，百度快照越靠近今天，可以有更好的排名。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所以，我们希望网站的每个页面能保持更新状态？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有什么办法能实现这一点呢？</w:t>
      </w:r>
    </w:p>
    <w:p w14:paraId="2B2BE97C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Tahoma" w:hAnsi="Tahoma" w:cs="Tahoma"/>
          <w:color w:val="444444"/>
        </w:rPr>
        <w:t>通过：相关文章，</w:t>
      </w:r>
      <w:r>
        <w:rPr>
          <w:rStyle w:val="apple-converted-space"/>
          <w:rFonts w:ascii="Tahoma" w:hAnsi="Tahoma" w:cs="Tahoma"/>
          <w:b/>
          <w:bCs/>
          <w:color w:val="444444"/>
        </w:rPr>
        <w:t>最新文章</w:t>
      </w:r>
      <w:r>
        <w:rPr>
          <w:rStyle w:val="apple-converted-space"/>
          <w:rFonts w:ascii="Tahoma" w:hAnsi="Tahoma" w:cs="Tahoma"/>
          <w:color w:val="444444"/>
        </w:rPr>
        <w:t>，热门文章，推荐文章，</w:t>
      </w:r>
      <w:r>
        <w:rPr>
          <w:rStyle w:val="apple-converted-space"/>
          <w:rFonts w:ascii="Tahoma" w:hAnsi="Tahoma" w:cs="Tahoma"/>
          <w:b/>
          <w:bCs/>
          <w:color w:val="444444"/>
        </w:rPr>
        <w:t>随机文章</w:t>
      </w:r>
      <w:r>
        <w:rPr>
          <w:rStyle w:val="apple-converted-space"/>
          <w:rFonts w:ascii="Tahoma" w:hAnsi="Tahoma" w:cs="Tahoma"/>
          <w:color w:val="444444"/>
        </w:rPr>
        <w:t>，文章排行。</w:t>
      </w:r>
    </w:p>
    <w:p w14:paraId="4EA90726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hAnsi="Tahoma" w:cs="Tahoma"/>
          <w:color w:val="444444"/>
        </w:rPr>
        <w:br/>
      </w:r>
    </w:p>
    <w:p w14:paraId="4584131F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Tahoma" w:hint="eastAsia"/>
          <w:b/>
          <w:bCs/>
          <w:color w:val="444444"/>
        </w:rPr>
        <w:t>24、为每个页面添加一个最新文章版块有什么意义呢？</w:t>
      </w:r>
      <w:r>
        <w:rPr>
          <w:rFonts w:ascii="Tahoma" w:hAnsi="Tahoma" w:cs="Tahoma"/>
          <w:color w:val="444444"/>
        </w:rPr>
        <w:br/>
      </w:r>
    </w:p>
    <w:p w14:paraId="76DE6FB0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Tahoma" w:eastAsia="微软雅黑" w:hAnsi="Tahoma" w:cs="Tahoma"/>
          <w:color w:val="444444"/>
        </w:rPr>
        <w:t>我能告诉你的重大意义是：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这样，网站上一旦有新的文章，就让整个网站所有的网页都更新了。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你觉得还有其他的什么意义呢？</w:t>
      </w:r>
      <w:r>
        <w:rPr>
          <w:rFonts w:ascii="Tahoma" w:eastAsia="微软雅黑" w:hAnsi="Tahoma" w:cs="Tahoma"/>
          <w:color w:val="444444"/>
        </w:rPr>
        <w:br/>
      </w:r>
      <w:r>
        <w:rPr>
          <w:rStyle w:val="apple-converted-space"/>
          <w:rFonts w:ascii="Tahoma" w:eastAsia="微软雅黑" w:hAnsi="Tahoma" w:cs="Tahoma"/>
          <w:color w:val="444444"/>
        </w:rPr>
        <w:t>想出来，说明你水平不赖。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4E6FB490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hAnsi="Tahoma" w:cs="Tahoma"/>
          <w:color w:val="444444"/>
        </w:rPr>
        <w:br/>
      </w:r>
    </w:p>
    <w:p w14:paraId="2E6EDB72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Tahoma" w:hint="eastAsia"/>
          <w:b/>
          <w:bCs/>
          <w:color w:val="444444"/>
        </w:rPr>
        <w:t>25、如何减少搜索跳出率？</w:t>
      </w:r>
      <w:r>
        <w:rPr>
          <w:rFonts w:ascii="Tahoma" w:hAnsi="Tahoma" w:cs="Tahoma"/>
          <w:color w:val="444444"/>
        </w:rPr>
        <w:br/>
      </w:r>
    </w:p>
    <w:p w14:paraId="6DE563CD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Tahoma" w:eastAsia="微软雅黑" w:hAnsi="Tahoma" w:cs="Tahoma"/>
          <w:color w:val="444444"/>
        </w:rPr>
        <w:t>那么，你认为如何减少搜索跳出率？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1432A2F1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75A1A794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Tahoma" w:hint="eastAsia"/>
          <w:b/>
          <w:bCs/>
          <w:color w:val="444444"/>
        </w:rPr>
        <w:t>26、站内锚文本的重要意义是什么？</w:t>
      </w:r>
      <w:r>
        <w:rPr>
          <w:rFonts w:ascii="Tahoma" w:eastAsia="微软雅黑" w:hAnsi="Tahoma" w:cs="Tahoma"/>
          <w:color w:val="444444"/>
        </w:rPr>
        <w:br/>
      </w:r>
    </w:p>
    <w:p w14:paraId="55A6C32A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hAnsi="Tahoma" w:cs="Tahoma"/>
          <w:color w:val="444444"/>
        </w:rPr>
        <w:t>做良好的站内锚文本，可以在无形中降低跳出率，提高网站ＰＶ。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</w:rPr>
        <w:t>但站内的锚文本的重要意义并非只是如此，还有更重要是什么呢？</w:t>
      </w:r>
    </w:p>
    <w:p w14:paraId="7999F965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hAnsi="Tahoma" w:cs="Tahoma"/>
          <w:color w:val="444444"/>
        </w:rPr>
        <w:br/>
      </w:r>
    </w:p>
    <w:p w14:paraId="2301A169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27、了解百度相关知识</w:t>
      </w:r>
      <w:r>
        <w:rPr>
          <w:rFonts w:ascii="Tahoma" w:hAnsi="Tahoma" w:cs="Tahoma"/>
          <w:color w:val="444444"/>
        </w:rPr>
        <w:br/>
      </w:r>
    </w:p>
    <w:p w14:paraId="109A0D98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请通过各个方式获得这些知识，它们在之后的交流中会用到。</w:t>
      </w:r>
      <w:r>
        <w:rPr>
          <w:rFonts w:ascii="Tahoma" w:eastAsia="微软雅黑" w:hAnsi="Tahoma" w:cs="Tahoma"/>
          <w:color w:val="444444"/>
        </w:rPr>
        <w:br/>
        <w:t>1</w:t>
      </w:r>
      <w:r>
        <w:rPr>
          <w:rFonts w:ascii="Tahoma" w:eastAsia="微软雅黑" w:hAnsi="Tahoma" w:cs="Tahoma"/>
          <w:color w:val="444444"/>
        </w:rPr>
        <w:t>、百度指数是什么？</w:t>
      </w:r>
      <w:r>
        <w:rPr>
          <w:rFonts w:ascii="Tahoma" w:eastAsia="微软雅黑" w:hAnsi="Tahoma" w:cs="Tahoma"/>
          <w:color w:val="444444"/>
        </w:rPr>
        <w:br/>
        <w:t>2</w:t>
      </w:r>
      <w:r>
        <w:rPr>
          <w:rFonts w:ascii="Tahoma" w:eastAsia="微软雅黑" w:hAnsi="Tahoma" w:cs="Tahoma"/>
          <w:color w:val="444444"/>
        </w:rPr>
        <w:t>、百度相关搜索，对做</w:t>
      </w:r>
      <w:r>
        <w:rPr>
          <w:rFonts w:ascii="Tahoma" w:eastAsia="微软雅黑" w:hAnsi="Tahoma" w:cs="Tahoma"/>
          <w:color w:val="444444"/>
        </w:rPr>
        <w:t>SEO</w:t>
      </w:r>
      <w:r>
        <w:rPr>
          <w:rFonts w:ascii="Tahoma" w:eastAsia="微软雅黑" w:hAnsi="Tahoma" w:cs="Tahoma"/>
          <w:color w:val="444444"/>
        </w:rPr>
        <w:t>的我们来讲，有什么用？</w:t>
      </w:r>
      <w:r>
        <w:rPr>
          <w:rFonts w:ascii="Tahoma" w:eastAsia="微软雅黑" w:hAnsi="Tahoma" w:cs="Tahoma"/>
          <w:color w:val="444444"/>
        </w:rPr>
        <w:br/>
        <w:t>3</w:t>
      </w:r>
      <w:r>
        <w:rPr>
          <w:rFonts w:ascii="Tahoma" w:eastAsia="微软雅黑" w:hAnsi="Tahoma" w:cs="Tahoma"/>
          <w:color w:val="444444"/>
        </w:rPr>
        <w:t>、百度快照是什么？</w:t>
      </w:r>
      <w:r>
        <w:rPr>
          <w:rFonts w:ascii="Tahoma" w:eastAsia="微软雅黑" w:hAnsi="Tahoma" w:cs="Tahoma"/>
          <w:color w:val="444444"/>
        </w:rPr>
        <w:br/>
        <w:t>4</w:t>
      </w:r>
      <w:r>
        <w:rPr>
          <w:rFonts w:ascii="Tahoma" w:eastAsia="微软雅黑" w:hAnsi="Tahoma" w:cs="Tahoma"/>
          <w:color w:val="444444"/>
        </w:rPr>
        <w:t>、百度站长平台的网址？</w:t>
      </w:r>
      <w:r>
        <w:rPr>
          <w:rFonts w:ascii="Tahoma" w:eastAsia="微软雅黑" w:hAnsi="Tahoma" w:cs="Tahoma"/>
          <w:color w:val="444444"/>
        </w:rPr>
        <w:br/>
        <w:t>5</w:t>
      </w:r>
      <w:r>
        <w:rPr>
          <w:rFonts w:ascii="Tahoma" w:eastAsia="微软雅黑" w:hAnsi="Tahoma" w:cs="Tahoma"/>
          <w:color w:val="444444"/>
        </w:rPr>
        <w:t>、百度快照投诉的网址？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01082889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3107B89B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28、了解百度站长平台相关功能</w:t>
      </w:r>
      <w:r>
        <w:rPr>
          <w:rFonts w:ascii="Tahoma" w:eastAsia="微软雅黑" w:hAnsi="Tahoma" w:cs="Tahoma"/>
          <w:color w:val="444444"/>
        </w:rPr>
        <w:br/>
      </w:r>
    </w:p>
    <w:p w14:paraId="1041EBED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请注册百度站长平台，了解里面的各项功能。回答以下三个问题：</w:t>
      </w:r>
      <w:r>
        <w:rPr>
          <w:rFonts w:ascii="Tahoma" w:eastAsia="微软雅黑" w:hAnsi="Tahoma" w:cs="Tahoma"/>
          <w:color w:val="444444"/>
        </w:rPr>
        <w:br/>
        <w:t>1</w:t>
      </w:r>
      <w:r>
        <w:rPr>
          <w:rFonts w:ascii="Tahoma" w:eastAsia="微软雅黑" w:hAnsi="Tahoma" w:cs="Tahoma"/>
          <w:color w:val="444444"/>
        </w:rPr>
        <w:t>、里面的蜘蛛诊断工具有什么用？</w:t>
      </w:r>
      <w:r>
        <w:rPr>
          <w:rFonts w:ascii="Tahoma" w:eastAsia="微软雅黑" w:hAnsi="Tahoma" w:cs="Tahoma"/>
          <w:color w:val="444444"/>
        </w:rPr>
        <w:br/>
        <w:t>2</w:t>
      </w:r>
      <w:r>
        <w:rPr>
          <w:rFonts w:ascii="Tahoma" w:eastAsia="微软雅黑" w:hAnsi="Tahoma" w:cs="Tahoma"/>
          <w:color w:val="444444"/>
        </w:rPr>
        <w:t>、里面的外链分析工具是否可以分析同行的外链？</w:t>
      </w:r>
      <w:r>
        <w:rPr>
          <w:rFonts w:ascii="Tahoma" w:eastAsia="微软雅黑" w:hAnsi="Tahoma" w:cs="Tahoma"/>
          <w:color w:val="444444"/>
        </w:rPr>
        <w:br/>
        <w:t>3</w:t>
      </w:r>
      <w:r>
        <w:rPr>
          <w:rFonts w:ascii="Tahoma" w:eastAsia="微软雅黑" w:hAnsi="Tahoma" w:cs="Tahoma"/>
          <w:color w:val="444444"/>
        </w:rPr>
        <w:t>、做一个网站为了促进收录，可以用里面的什么工具？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4C04AB5E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6A2F032F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29、什么是次导航？</w:t>
      </w:r>
      <w:r>
        <w:rPr>
          <w:rFonts w:ascii="Tahoma" w:eastAsia="微软雅黑" w:hAnsi="Tahoma" w:cs="Tahoma"/>
          <w:color w:val="444444"/>
        </w:rPr>
        <w:br/>
      </w:r>
    </w:p>
    <w:p w14:paraId="289A15EA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这是一个重要的</w:t>
      </w:r>
      <w:r>
        <w:rPr>
          <w:rFonts w:ascii="Tahoma" w:eastAsia="微软雅黑" w:hAnsi="Tahoma" w:cs="Tahoma"/>
          <w:color w:val="444444"/>
        </w:rPr>
        <w:t>SEO</w:t>
      </w:r>
      <w:r>
        <w:rPr>
          <w:rFonts w:ascii="Tahoma" w:eastAsia="微软雅黑" w:hAnsi="Tahoma" w:cs="Tahoma"/>
          <w:color w:val="444444"/>
        </w:rPr>
        <w:t>技巧。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请认真理解，并给予解答。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3A4784CE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br/>
      </w:r>
    </w:p>
    <w:p w14:paraId="64BEA1A9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30、什么是五处一词？</w:t>
      </w:r>
      <w:r>
        <w:rPr>
          <w:rFonts w:ascii="Tahoma" w:eastAsia="微软雅黑" w:hAnsi="Tahoma" w:cs="Tahoma"/>
          <w:color w:val="444444"/>
        </w:rPr>
        <w:br/>
      </w:r>
    </w:p>
    <w:p w14:paraId="004CAD89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这是另一个重要的</w:t>
      </w:r>
      <w:r>
        <w:rPr>
          <w:rFonts w:ascii="Tahoma" w:eastAsia="微软雅黑" w:hAnsi="Tahoma" w:cs="Tahoma"/>
          <w:color w:val="444444"/>
        </w:rPr>
        <w:t>SEO</w:t>
      </w:r>
      <w:r>
        <w:rPr>
          <w:rFonts w:ascii="Tahoma" w:eastAsia="微软雅黑" w:hAnsi="Tahoma" w:cs="Tahoma"/>
          <w:color w:val="444444"/>
        </w:rPr>
        <w:t>技巧。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请认真学习这个思路。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18AA0BC8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hAnsi="Tahoma" w:cs="Tahoma"/>
          <w:color w:val="444444"/>
        </w:rPr>
        <w:t>三个标签、面包屑导航、正文、次导航、站内链接</w:t>
      </w:r>
    </w:p>
    <w:p w14:paraId="4E92B52C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hAnsi="Tahoma" w:cs="Tahoma"/>
          <w:color w:val="444444"/>
        </w:rPr>
        <w:br/>
      </w:r>
    </w:p>
    <w:p w14:paraId="6D3D460F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t>31、什么是长尾关键词记录单？</w:t>
      </w:r>
      <w:r>
        <w:rPr>
          <w:rFonts w:ascii="Tahoma" w:hAnsi="Tahoma" w:cs="Tahoma"/>
          <w:color w:val="444444"/>
        </w:rPr>
        <w:br/>
      </w:r>
    </w:p>
    <w:tbl>
      <w:tblPr>
        <w:tblW w:w="9705" w:type="dxa"/>
        <w:tblBorders>
          <w:top w:val="single" w:sz="6" w:space="0" w:color="A7AFBC"/>
          <w:left w:val="single" w:sz="6" w:space="0" w:color="A7AFBC"/>
          <w:bottom w:val="single" w:sz="6" w:space="0" w:color="A7AFBC"/>
          <w:right w:val="single" w:sz="6" w:space="0" w:color="A7AFB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6190"/>
      </w:tblGrid>
      <w:tr w:rsidR="00C07FD7" w14:paraId="5A581C41" w14:textId="77777777" w:rsidTr="00C07FD7">
        <w:tc>
          <w:tcPr>
            <w:tcW w:w="3510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B5A123" w14:textId="77777777" w:rsidR="00C07FD7" w:rsidRDefault="00C07FD7">
            <w:pPr>
              <w:rPr>
                <w:rFonts w:ascii="宋体" w:hAnsi="宋体" w:cs="宋体"/>
              </w:rPr>
            </w:pPr>
            <w:r>
              <w:t>什么是错误链接？</w:t>
            </w:r>
          </w:p>
        </w:tc>
        <w:tc>
          <w:tcPr>
            <w:tcW w:w="6180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F3A6EF" w14:textId="77777777" w:rsidR="00C07FD7" w:rsidRDefault="00C07FD7">
            <w:r>
              <w:t>http://www.seo.cn/3_78_zh.html</w:t>
            </w:r>
          </w:p>
        </w:tc>
      </w:tr>
      <w:tr w:rsidR="00C07FD7" w14:paraId="3B6D8B05" w14:textId="77777777" w:rsidTr="00C07FD7">
        <w:tc>
          <w:tcPr>
            <w:tcW w:w="3510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40C627" w14:textId="77777777" w:rsidR="00C07FD7" w:rsidRDefault="00C07FD7">
            <w:r>
              <w:t>URL</w:t>
            </w:r>
            <w:r>
              <w:t>标准化是什么意思？</w:t>
            </w:r>
          </w:p>
        </w:tc>
        <w:tc>
          <w:tcPr>
            <w:tcW w:w="6180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FE8629" w14:textId="77777777" w:rsidR="00C07FD7" w:rsidRDefault="00C07FD7">
            <w:r>
              <w:t>http://www.seo.cn/4_23_zh.html</w:t>
            </w:r>
          </w:p>
        </w:tc>
      </w:tr>
    </w:tbl>
    <w:p w14:paraId="747AFFAA" w14:textId="77777777" w:rsidR="00C07FD7" w:rsidRDefault="00C07FD7" w:rsidP="00C07FD7">
      <w:pPr>
        <w:rPr>
          <w:rFonts w:ascii="Helvetica" w:hAnsi="Helvetica" w:cs="Helvetica"/>
          <w:color w:val="000000"/>
        </w:rPr>
      </w:pPr>
    </w:p>
    <w:p w14:paraId="2DAF11CC" w14:textId="77777777" w:rsidR="00C07FD7" w:rsidRDefault="00C07FD7" w:rsidP="00C07FD7">
      <w:pPr>
        <w:rPr>
          <w:rFonts w:ascii="Helvetica" w:hAnsi="Helvetica" w:cs="Helvetica"/>
          <w:color w:val="000000"/>
        </w:rPr>
      </w:pPr>
    </w:p>
    <w:p w14:paraId="304A8E76" w14:textId="77777777" w:rsidR="00C07FD7" w:rsidRDefault="00C07FD7" w:rsidP="00C07FD7">
      <w:pPr>
        <w:rPr>
          <w:rFonts w:ascii="宋体" w:hAnsi="宋体" w:cs="宋体"/>
        </w:rPr>
      </w:pPr>
      <w:r>
        <w:rPr>
          <w:rFonts w:ascii="微软雅黑" w:eastAsia="微软雅黑" w:hAnsi="微软雅黑" w:hint="eastAsia"/>
          <w:b/>
          <w:bCs/>
          <w:color w:val="444444"/>
        </w:rPr>
        <w:t>32、面试题：你心目中的SEO</w:t>
      </w:r>
    </w:p>
    <w:p w14:paraId="3748060E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/>
          <w:color w:val="444444"/>
        </w:rPr>
        <w:br/>
        <w:t>SEO，最浅显的层面是做一个关键词的排名。</w:t>
      </w:r>
    </w:p>
    <w:p w14:paraId="611D21F9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/>
          <w:color w:val="444444"/>
        </w:rPr>
        <w:t>这个层面是最基本的，但也是大家最关注的。</w:t>
      </w:r>
    </w:p>
    <w:p w14:paraId="35AD33F6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/>
          <w:color w:val="444444"/>
        </w:rPr>
        <w:t>现在给你一个关键词：钥匙扣 同时会安排200篇相关资料给你。</w:t>
      </w:r>
    </w:p>
    <w:p w14:paraId="50AF2A6D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/>
          <w:color w:val="444444"/>
        </w:rPr>
        <w:t>网站系统是符合树状结构和能做URL静态化的程序。</w:t>
      </w:r>
    </w:p>
    <w:p w14:paraId="6AFB6B11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/>
          <w:color w:val="444444"/>
        </w:rPr>
        <w:t>在优化这个词的过程中，你会重点操作一些什么，注意一些什么？</w:t>
      </w:r>
    </w:p>
    <w:p w14:paraId="4A47525A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2D2F252E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Tahoma" w:hint="eastAsia"/>
          <w:b/>
          <w:bCs/>
          <w:color w:val="444444"/>
        </w:rPr>
        <w:lastRenderedPageBreak/>
        <w:t>33、面试题：做品牌网站的思维测试</w:t>
      </w:r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04B2316D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eastAsia="微软雅黑" w:hAnsi="Tahoma" w:cs="Tahoma"/>
          <w:color w:val="444444"/>
        </w:rPr>
        <w:t>品牌网站，我们定义为：在几年之后，网站名称会成为一个全新的关键词，并代表一个品类含义的网站。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比如：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新浪，这个关键词，我们知道是一个新闻门户。</w:t>
      </w:r>
      <w:r>
        <w:rPr>
          <w:rFonts w:ascii="Tahoma" w:eastAsia="微软雅黑" w:hAnsi="Tahoma" w:cs="Tahoma"/>
          <w:color w:val="444444"/>
        </w:rPr>
        <w:br/>
        <w:t>hao123</w:t>
      </w:r>
      <w:r>
        <w:rPr>
          <w:rFonts w:ascii="Tahoma" w:eastAsia="微软雅黑" w:hAnsi="Tahoma" w:cs="Tahoma"/>
          <w:color w:val="444444"/>
        </w:rPr>
        <w:t>，是一个网址导航。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豆瓣，是一个书评的</w:t>
      </w:r>
      <w:r>
        <w:rPr>
          <w:rFonts w:ascii="Tahoma" w:eastAsia="微软雅黑" w:hAnsi="Tahoma" w:cs="Tahoma"/>
          <w:color w:val="444444"/>
        </w:rPr>
        <w:t>web2.0</w:t>
      </w:r>
      <w:r>
        <w:rPr>
          <w:rFonts w:ascii="Tahoma" w:eastAsia="微软雅黑" w:hAnsi="Tahoma" w:cs="Tahoma"/>
          <w:color w:val="444444"/>
        </w:rPr>
        <w:t>的网站。</w:t>
      </w:r>
      <w:r>
        <w:rPr>
          <w:rFonts w:ascii="Tahoma" w:eastAsia="微软雅黑" w:hAnsi="Tahoma" w:cs="Tahoma"/>
          <w:color w:val="444444"/>
        </w:rPr>
        <w:br/>
        <w:t>4399</w:t>
      </w:r>
      <w:r>
        <w:rPr>
          <w:rFonts w:ascii="Tahoma" w:eastAsia="微软雅黑" w:hAnsi="Tahoma" w:cs="Tahoma"/>
          <w:color w:val="444444"/>
        </w:rPr>
        <w:t>，是一个小游戏的网站。</w:t>
      </w:r>
      <w:r>
        <w:rPr>
          <w:rFonts w:ascii="Tahoma" w:eastAsia="微软雅黑" w:hAnsi="Tahoma" w:cs="Tahoma"/>
          <w:color w:val="444444"/>
        </w:rPr>
        <w:br/>
        <w:t>SEOWHY</w:t>
      </w:r>
      <w:r>
        <w:rPr>
          <w:rFonts w:ascii="Tahoma" w:eastAsia="微软雅黑" w:hAnsi="Tahoma" w:cs="Tahoma"/>
          <w:color w:val="444444"/>
        </w:rPr>
        <w:t>，是一个学习</w:t>
      </w:r>
      <w:r>
        <w:rPr>
          <w:rFonts w:ascii="Tahoma" w:eastAsia="微软雅黑" w:hAnsi="Tahoma" w:cs="Tahoma"/>
          <w:color w:val="444444"/>
        </w:rPr>
        <w:t>SEO</w:t>
      </w:r>
      <w:r>
        <w:rPr>
          <w:rFonts w:ascii="Tahoma" w:eastAsia="微软雅黑" w:hAnsi="Tahoma" w:cs="Tahoma"/>
          <w:color w:val="444444"/>
        </w:rPr>
        <w:t>的网站。</w:t>
      </w:r>
      <w:r>
        <w:rPr>
          <w:rFonts w:ascii="Tahoma" w:eastAsia="微软雅黑" w:hAnsi="Tahoma" w:cs="Tahoma"/>
          <w:color w:val="444444"/>
        </w:rPr>
        <w:br/>
        <w:t>im286</w:t>
      </w:r>
      <w:r>
        <w:rPr>
          <w:rFonts w:ascii="Tahoma" w:eastAsia="微软雅黑" w:hAnsi="Tahoma" w:cs="Tahoma"/>
          <w:color w:val="444444"/>
        </w:rPr>
        <w:t>，是一个站长交流的论坛。</w:t>
      </w:r>
      <w:r>
        <w:rPr>
          <w:rFonts w:ascii="Tahoma" w:eastAsia="微软雅黑" w:hAnsi="Tahoma" w:cs="Tahoma"/>
          <w:color w:val="444444"/>
        </w:rPr>
        <w:br/>
        <w:t>admin5</w:t>
      </w:r>
      <w:r>
        <w:rPr>
          <w:rFonts w:ascii="Tahoma" w:eastAsia="微软雅黑" w:hAnsi="Tahoma" w:cs="Tahoma"/>
          <w:color w:val="444444"/>
        </w:rPr>
        <w:t>，是一个站长交易的网站。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创造一个品牌网站，可以通过大量的广告、公关宣传。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我们这里谈的是，通过</w:t>
      </w:r>
      <w:r>
        <w:rPr>
          <w:rFonts w:ascii="Tahoma" w:eastAsia="微软雅黑" w:hAnsi="Tahoma" w:cs="Tahoma"/>
          <w:color w:val="444444"/>
        </w:rPr>
        <w:t>SEO</w:t>
      </w:r>
      <w:r>
        <w:rPr>
          <w:rFonts w:ascii="Tahoma" w:eastAsia="微软雅黑" w:hAnsi="Tahoma" w:cs="Tahoma"/>
          <w:color w:val="444444"/>
        </w:rPr>
        <w:t>的方式来实现。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通过阅读和领悟教程区和高级区的文章，你对构建品牌网站，有什么样的思路吗？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回答要点：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定位、网站名称、目标关键词、长尾关键词、挖掘用户的力量</w:t>
      </w:r>
      <w:r>
        <w:rPr>
          <w:rFonts w:ascii="Tahoma" w:eastAsia="微软雅黑" w:hAnsi="Tahoma" w:cs="Tahoma"/>
          <w:color w:val="444444"/>
        </w:rPr>
        <w:br/>
      </w:r>
      <w:r>
        <w:rPr>
          <w:rFonts w:ascii="Tahoma" w:eastAsia="微软雅黑" w:hAnsi="Tahoma" w:cs="Tahoma"/>
          <w:color w:val="444444"/>
        </w:rPr>
        <w:t>建议有这方面抱负的同学在这里查看定位思想相关的资料了解：</w:t>
      </w:r>
      <w:r>
        <w:rPr>
          <w:rFonts w:ascii="Tahoma" w:eastAsia="微软雅黑" w:hAnsi="Tahoma" w:cs="Tahoma"/>
          <w:color w:val="444444"/>
        </w:rPr>
        <w:br/>
      </w:r>
      <w:hyperlink r:id="rId96" w:tgtFrame="_blank" w:history="1">
        <w:r>
          <w:rPr>
            <w:rStyle w:val="a9"/>
            <w:rFonts w:ascii="Tahoma" w:eastAsia="微软雅黑" w:hAnsi="Tahoma" w:cs="Tahoma"/>
            <w:color w:val="0063DC"/>
          </w:rPr>
          <w:t>http://www.rieschina.com/</w:t>
        </w:r>
      </w:hyperlink>
      <w:r>
        <w:rPr>
          <w:rFonts w:ascii="微软雅黑" w:eastAsia="微软雅黑" w:hAnsi="微软雅黑" w:cs="Tahoma" w:hint="eastAsia"/>
          <w:b/>
          <w:bCs/>
          <w:color w:val="444444"/>
        </w:rPr>
        <w:br/>
      </w:r>
    </w:p>
    <w:p w14:paraId="431EE2A9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Fonts w:ascii="Tahoma" w:hAnsi="Tahoma" w:cs="Tahoma"/>
          <w:color w:val="444444"/>
        </w:rPr>
        <w:br/>
      </w:r>
    </w:p>
    <w:p w14:paraId="12EA52DA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Tahoma" w:hint="eastAsia"/>
          <w:b/>
          <w:bCs/>
          <w:color w:val="444444"/>
        </w:rPr>
        <w:t>34、面试题：案例分析能力测试</w:t>
      </w:r>
    </w:p>
    <w:p w14:paraId="4279266C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Helvetica"/>
          <w:color w:val="444444"/>
        </w:rPr>
        <w:t>当我们学习了SEO之后，对各个网站排名的理解会发现变化。</w:t>
      </w:r>
    </w:p>
    <w:p w14:paraId="3CC3E409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Helvetica"/>
          <w:color w:val="444444"/>
        </w:rPr>
        <w:t>请根据你这段时间的学习领悟，分析SEOWHY排名这么好的根本原因是什么？</w:t>
      </w:r>
    </w:p>
    <w:p w14:paraId="42100F33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Helvetica"/>
          <w:color w:val="444444"/>
        </w:rPr>
        <w:lastRenderedPageBreak/>
        <w:t>回答要点：</w:t>
      </w:r>
    </w:p>
    <w:p w14:paraId="7D2400E0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Helvetica"/>
          <w:color w:val="444444"/>
        </w:rPr>
        <w:t>请提炼可以用到其他网站的通用性思路。</w:t>
      </w:r>
      <w:r>
        <w:rPr>
          <w:rFonts w:ascii="微软雅黑" w:eastAsia="微软雅黑" w:hAnsi="微软雅黑" w:cs="Helvetica"/>
          <w:color w:val="444444"/>
        </w:rPr>
        <w:br/>
      </w:r>
      <w:r>
        <w:rPr>
          <w:rFonts w:ascii="Helvetica" w:hAnsi="Helvetica" w:cs="Helvetica"/>
          <w:color w:val="444444"/>
        </w:rPr>
        <w:br/>
      </w:r>
    </w:p>
    <w:p w14:paraId="69427A0C" w14:textId="77777777" w:rsidR="00C07FD7" w:rsidRDefault="00C07FD7" w:rsidP="00C07FD7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微软雅黑" w:eastAsia="微软雅黑" w:hAnsi="微软雅黑" w:cs="Tahoma" w:hint="eastAsia"/>
          <w:b/>
          <w:bCs/>
          <w:color w:val="444444"/>
        </w:rPr>
        <w:t>36、面试题：学习总结汇报</w:t>
      </w:r>
    </w:p>
    <w:p w14:paraId="34FACDE2" w14:textId="6B7A264A" w:rsidR="00C25F85" w:rsidRDefault="00C25F85" w:rsidP="00C25F85"/>
    <w:p w14:paraId="481BDDBE" w14:textId="30032FC6" w:rsidR="00BC245B" w:rsidRPr="00C07FD7" w:rsidRDefault="00BC245B" w:rsidP="00BC245B">
      <w:pPr>
        <w:pStyle w:val="2"/>
      </w:pPr>
      <w:r>
        <w:rPr>
          <w:rFonts w:hint="eastAsia"/>
        </w:rPr>
        <w:t>S</w:t>
      </w:r>
      <w:r>
        <w:t>EO</w:t>
      </w:r>
      <w:r>
        <w:rPr>
          <w:rFonts w:hint="eastAsia"/>
        </w:rPr>
        <w:t>实践</w:t>
      </w:r>
    </w:p>
    <w:p w14:paraId="27A26158" w14:textId="77777777" w:rsidR="00B07981" w:rsidRDefault="00B07981" w:rsidP="00B07981">
      <w:pPr>
        <w:widowControl/>
        <w:jc w:val="left"/>
        <w:rPr>
          <w:rFonts w:ascii="宋体" w:hAnsi="宋体"/>
        </w:rPr>
      </w:pPr>
      <w:r>
        <w:rPr>
          <w:b/>
          <w:bCs/>
        </w:rPr>
        <w:t>环境搭建</w:t>
      </w:r>
      <w:r>
        <w:t>：</w:t>
      </w:r>
    </w:p>
    <w:p w14:paraId="1B7D45C3" w14:textId="77777777" w:rsidR="00B07981" w:rsidRDefault="00B07981" w:rsidP="00B07981">
      <w:r>
        <w:t>window7 + phpstudy + dedecms + mysql</w:t>
      </w:r>
    </w:p>
    <w:p w14:paraId="2FEA06AF" w14:textId="77777777" w:rsidR="00B07981" w:rsidRDefault="00B07981" w:rsidP="00B07981">
      <w:r>
        <w:t xml:space="preserve">phpstudy </w:t>
      </w:r>
      <w:r>
        <w:t>下载地址：</w:t>
      </w:r>
      <w:hyperlink r:id="rId97" w:history="1">
        <w:r>
          <w:rPr>
            <w:rStyle w:val="a9"/>
          </w:rPr>
          <w:t>http://www.phpstudy.net/</w:t>
        </w:r>
      </w:hyperlink>
      <w:r>
        <w:t> </w:t>
      </w:r>
      <w:r>
        <w:t>或者</w:t>
      </w:r>
      <w:r>
        <w:t> </w:t>
      </w:r>
      <w:hyperlink r:id="rId98" w:history="1">
        <w:r>
          <w:rPr>
            <w:rStyle w:val="a9"/>
          </w:rPr>
          <w:t>http://xiazai.xiazaiba.com/Soft/P/phpStudy_2014.10.02_XiaZaiBa.zip</w:t>
        </w:r>
      </w:hyperlink>
    </w:p>
    <w:p w14:paraId="400F2DEF" w14:textId="77777777" w:rsidR="00B07981" w:rsidRDefault="00B07981" w:rsidP="00B07981">
      <w:r>
        <w:t xml:space="preserve">dedecms </w:t>
      </w:r>
      <w:r>
        <w:t>下载地址：</w:t>
      </w:r>
      <w:hyperlink r:id="rId99" w:history="1">
        <w:r>
          <w:rPr>
            <w:rStyle w:val="a9"/>
          </w:rPr>
          <w:t>http://www.dedecms.com/</w:t>
        </w:r>
      </w:hyperlink>
    </w:p>
    <w:p w14:paraId="2161F2CE" w14:textId="77777777" w:rsidR="00B07981" w:rsidRDefault="00B07981" w:rsidP="00B07981"/>
    <w:p w14:paraId="45AC9F87" w14:textId="77777777" w:rsidR="00B07981" w:rsidRDefault="00B07981" w:rsidP="00B07981">
      <w:r>
        <w:rPr>
          <w:b/>
          <w:bCs/>
        </w:rPr>
        <w:t>本地搭建</w:t>
      </w:r>
      <w:r>
        <w:t>：</w:t>
      </w:r>
    </w:p>
    <w:p w14:paraId="0A70DDF4" w14:textId="77777777" w:rsidR="00B07981" w:rsidRDefault="00B07981" w:rsidP="00B07981">
      <w:r>
        <w:t>1</w:t>
      </w:r>
      <w:r>
        <w:t>、域名解析</w:t>
      </w:r>
    </w:p>
    <w:p w14:paraId="26FFA04D" w14:textId="77777777" w:rsidR="00B07981" w:rsidRDefault="00B07981" w:rsidP="00B07981">
      <w:r>
        <w:t xml:space="preserve">127.0.0.1 </w:t>
      </w:r>
      <w:hyperlink r:id="rId100" w:history="1">
        <w:r>
          <w:rPr>
            <w:rStyle w:val="a9"/>
          </w:rPr>
          <w:t>www.zlsseo.com</w:t>
        </w:r>
      </w:hyperlink>
    </w:p>
    <w:p w14:paraId="37B56877" w14:textId="77777777" w:rsidR="00B07981" w:rsidRDefault="00B07981" w:rsidP="00B07981">
      <w:r>
        <w:t>2</w:t>
      </w:r>
      <w:r>
        <w:t>、域名绑定</w:t>
      </w:r>
    </w:p>
    <w:p w14:paraId="45756370" w14:textId="77777777" w:rsidR="00B07981" w:rsidRDefault="00B07981" w:rsidP="00B07981">
      <w:r>
        <w:t> </w:t>
      </w:r>
    </w:p>
    <w:p w14:paraId="4374A118" w14:textId="77777777" w:rsidR="00B07981" w:rsidRDefault="00B07981" w:rsidP="00B07981">
      <w:pPr>
        <w:pStyle w:val="HTML"/>
      </w:pPr>
      <w:r>
        <w:t>&lt;VirtualHost *:80&gt;</w:t>
      </w:r>
    </w:p>
    <w:p w14:paraId="6C54F4A7" w14:textId="77777777" w:rsidR="00B07981" w:rsidRDefault="00B07981" w:rsidP="00B07981">
      <w:pPr>
        <w:pStyle w:val="HTML"/>
      </w:pPr>
      <w:r>
        <w:t xml:space="preserve">    DocumentRoot </w:t>
      </w:r>
      <w:r>
        <w:rPr>
          <w:rStyle w:val="cm-string"/>
        </w:rPr>
        <w:t>"D:\zhenglushan\www\www.anshezhuang.com"</w:t>
      </w:r>
    </w:p>
    <w:p w14:paraId="123A89D4" w14:textId="77777777" w:rsidR="00B07981" w:rsidRDefault="00B07981" w:rsidP="00B07981">
      <w:pPr>
        <w:pStyle w:val="HTML"/>
      </w:pPr>
      <w:r>
        <w:t xml:space="preserve">    ServerName www.anshezhuang.com</w:t>
      </w:r>
    </w:p>
    <w:p w14:paraId="6AC657DD" w14:textId="77777777" w:rsidR="00B07981" w:rsidRDefault="00B07981" w:rsidP="00B07981">
      <w:pPr>
        <w:pStyle w:val="HTML"/>
      </w:pPr>
      <w:r>
        <w:t xml:space="preserve">    ServerAlias www.anshezhuang.com</w:t>
      </w:r>
    </w:p>
    <w:p w14:paraId="5625AEEC" w14:textId="77777777" w:rsidR="00B07981" w:rsidRDefault="00B07981" w:rsidP="00B07981">
      <w:pPr>
        <w:pStyle w:val="HTML"/>
      </w:pPr>
      <w:r>
        <w:t xml:space="preserve">  &lt;Directory </w:t>
      </w:r>
      <w:r>
        <w:rPr>
          <w:rStyle w:val="cm-string"/>
        </w:rPr>
        <w:t>"D:\zhenglushan\www\www.anshezhuang.com"</w:t>
      </w:r>
      <w:r>
        <w:t>&gt;</w:t>
      </w:r>
    </w:p>
    <w:p w14:paraId="7EB47477" w14:textId="77777777" w:rsidR="00B07981" w:rsidRDefault="00B07981" w:rsidP="00B07981">
      <w:pPr>
        <w:pStyle w:val="HTML"/>
      </w:pPr>
      <w:r>
        <w:t xml:space="preserve">      Options FollowSymLinks ExecCGI</w:t>
      </w:r>
    </w:p>
    <w:p w14:paraId="6BE4E62D" w14:textId="77777777" w:rsidR="00B07981" w:rsidRDefault="00B07981" w:rsidP="00B07981">
      <w:pPr>
        <w:pStyle w:val="HTML"/>
      </w:pPr>
      <w:r>
        <w:t xml:space="preserve">      AllowOverride All</w:t>
      </w:r>
    </w:p>
    <w:p w14:paraId="475F2A62" w14:textId="77777777" w:rsidR="00B07981" w:rsidRDefault="00B07981" w:rsidP="00B07981">
      <w:pPr>
        <w:pStyle w:val="HTML"/>
      </w:pPr>
      <w:r>
        <w:t xml:space="preserve">      Order allow,deny</w:t>
      </w:r>
    </w:p>
    <w:p w14:paraId="28E9C9F2" w14:textId="77777777" w:rsidR="00B07981" w:rsidRDefault="00B07981" w:rsidP="00B07981">
      <w:pPr>
        <w:pStyle w:val="HTML"/>
      </w:pPr>
      <w:r>
        <w:t xml:space="preserve">      Allow from all</w:t>
      </w:r>
    </w:p>
    <w:p w14:paraId="2BF50250" w14:textId="77777777" w:rsidR="00B07981" w:rsidRDefault="00B07981" w:rsidP="00B07981">
      <w:pPr>
        <w:pStyle w:val="HTML"/>
      </w:pPr>
      <w:r>
        <w:t xml:space="preserve">      Require all granted</w:t>
      </w:r>
    </w:p>
    <w:p w14:paraId="71666FC8" w14:textId="77777777" w:rsidR="00B07981" w:rsidRDefault="00B07981" w:rsidP="00B07981">
      <w:pPr>
        <w:pStyle w:val="HTML"/>
      </w:pPr>
      <w:r>
        <w:t xml:space="preserve">  &lt;/Directory&gt;</w:t>
      </w:r>
    </w:p>
    <w:p w14:paraId="01DB38C2" w14:textId="77777777" w:rsidR="00B07981" w:rsidRDefault="00B07981" w:rsidP="00B07981">
      <w:pPr>
        <w:pStyle w:val="HTML"/>
      </w:pPr>
      <w:r>
        <w:t>&lt;/VirtualHost&gt;</w:t>
      </w:r>
    </w:p>
    <w:p w14:paraId="521D0992" w14:textId="77777777" w:rsidR="00B07981" w:rsidRDefault="00B07981" w:rsidP="00B07981">
      <w:r>
        <w:t>3</w:t>
      </w:r>
      <w:r>
        <w:t>、搭建网站</w:t>
      </w:r>
    </w:p>
    <w:p w14:paraId="3F050E7E" w14:textId="77777777" w:rsidR="00B07981" w:rsidRDefault="00B07981" w:rsidP="00B07981"/>
    <w:p w14:paraId="4009CA32" w14:textId="77777777" w:rsidR="00B07981" w:rsidRDefault="00B07981" w:rsidP="00B07981">
      <w:r>
        <w:rPr>
          <w:b/>
          <w:bCs/>
        </w:rPr>
        <w:t>网站定位</w:t>
      </w:r>
      <w:r>
        <w:t>：</w:t>
      </w:r>
    </w:p>
    <w:p w14:paraId="529EB282" w14:textId="77777777" w:rsidR="00B07981" w:rsidRDefault="00B07981" w:rsidP="00B07981">
      <w:r>
        <w:t>安摄壮</w:t>
      </w:r>
    </w:p>
    <w:p w14:paraId="2D3316F8" w14:textId="77777777" w:rsidR="00B07981" w:rsidRDefault="00B07981" w:rsidP="00B07981"/>
    <w:p w14:paraId="1C04F798" w14:textId="77777777" w:rsidR="00B07981" w:rsidRDefault="00B07981" w:rsidP="00B07981">
      <w:r>
        <w:rPr>
          <w:b/>
          <w:bCs/>
        </w:rPr>
        <w:t>关键词收集</w:t>
      </w:r>
      <w:r>
        <w:t>：</w:t>
      </w:r>
    </w:p>
    <w:p w14:paraId="059B5159" w14:textId="77777777" w:rsidR="00B07981" w:rsidRDefault="00B07981" w:rsidP="00B07981">
      <w:r>
        <w:t>搜索引擎</w:t>
      </w:r>
      <w:r>
        <w:rPr>
          <w:color w:val="FF0000"/>
        </w:rPr>
        <w:t>下拉框</w:t>
      </w:r>
      <w:r>
        <w:t>：百度</w:t>
      </w:r>
      <w:r>
        <w:t xml:space="preserve"> 360</w:t>
      </w:r>
    </w:p>
    <w:p w14:paraId="328C6F9E" w14:textId="77777777" w:rsidR="00B07981" w:rsidRDefault="00B07981" w:rsidP="00B07981">
      <w:r>
        <w:t>搜索引擎</w:t>
      </w:r>
      <w:r>
        <w:rPr>
          <w:color w:val="FF0000"/>
        </w:rPr>
        <w:t>相关搜索</w:t>
      </w:r>
      <w:r>
        <w:t>：百度</w:t>
      </w:r>
      <w:r>
        <w:t xml:space="preserve"> 360</w:t>
      </w:r>
    </w:p>
    <w:p w14:paraId="50A2C149" w14:textId="77777777" w:rsidR="00B07981" w:rsidRDefault="00600542" w:rsidP="00B07981">
      <w:hyperlink r:id="rId101" w:history="1">
        <w:r w:rsidR="00B07981">
          <w:rPr>
            <w:rStyle w:val="a9"/>
          </w:rPr>
          <w:t>http://s.tool.chinaz.com/baidu/words.aspx</w:t>
        </w:r>
      </w:hyperlink>
    </w:p>
    <w:p w14:paraId="0EDDF2E7" w14:textId="77777777" w:rsidR="00B07981" w:rsidRDefault="00600542" w:rsidP="00B07981">
      <w:hyperlink r:id="rId102" w:history="1">
        <w:r w:rsidR="00B07981">
          <w:rPr>
            <w:rStyle w:val="a9"/>
          </w:rPr>
          <w:t>http://www.5118.com/seo/search/word</w:t>
        </w:r>
      </w:hyperlink>
    </w:p>
    <w:p w14:paraId="73BC322D" w14:textId="77777777" w:rsidR="00B07981" w:rsidRDefault="00600542" w:rsidP="00B07981">
      <w:hyperlink r:id="rId103" w:history="1">
        <w:r w:rsidR="00B07981">
          <w:rPr>
            <w:rStyle w:val="a9"/>
          </w:rPr>
          <w:t>http://www.5118.com/seo/search/related</w:t>
        </w:r>
      </w:hyperlink>
    </w:p>
    <w:p w14:paraId="15DDD346" w14:textId="77777777" w:rsidR="00B07981" w:rsidRDefault="00B07981" w:rsidP="00B07981"/>
    <w:p w14:paraId="79FEDFB2" w14:textId="77777777" w:rsidR="00B07981" w:rsidRDefault="00B07981" w:rsidP="00B07981">
      <w:r>
        <w:rPr>
          <w:b/>
          <w:bCs/>
        </w:rPr>
        <w:t>站内优化</w:t>
      </w:r>
      <w:r>
        <w:t>：</w:t>
      </w:r>
    </w:p>
    <w:p w14:paraId="41D8A381" w14:textId="77777777" w:rsidR="00B07981" w:rsidRDefault="00B07981" w:rsidP="00B07981">
      <w:r>
        <w:t>首选域</w:t>
      </w:r>
    </w:p>
    <w:p w14:paraId="2F055ECF" w14:textId="77777777" w:rsidR="00B07981" w:rsidRDefault="00B07981" w:rsidP="00B07981">
      <w:r>
        <w:t>绝对地址</w:t>
      </w:r>
    </w:p>
    <w:p w14:paraId="7C1307F5" w14:textId="77777777" w:rsidR="00B07981" w:rsidRDefault="00B07981" w:rsidP="00B07981">
      <w:r>
        <w:t>URL</w:t>
      </w:r>
      <w:r>
        <w:t>标准化</w:t>
      </w:r>
    </w:p>
    <w:p w14:paraId="01253D44" w14:textId="77777777" w:rsidR="00B07981" w:rsidRDefault="00B07981" w:rsidP="00B07981">
      <w:r>
        <w:t>URL</w:t>
      </w:r>
      <w:r>
        <w:t>路径层级</w:t>
      </w:r>
    </w:p>
    <w:p w14:paraId="0CAC058A" w14:textId="77777777" w:rsidR="00B07981" w:rsidRDefault="00B07981" w:rsidP="00B07981">
      <w:r>
        <w:t>图片属性：</w:t>
      </w:r>
      <w:r>
        <w:t xml:space="preserve">alt </w:t>
      </w:r>
      <w:r>
        <w:t>和</w:t>
      </w:r>
      <w:r>
        <w:t xml:space="preserve"> title </w:t>
      </w:r>
      <w:r>
        <w:t>属性，图片水印包括品牌名和网址。</w:t>
      </w:r>
    </w:p>
    <w:p w14:paraId="3E5D3C93" w14:textId="77777777" w:rsidR="00B07981" w:rsidRDefault="00B07981" w:rsidP="00B07981">
      <w:r>
        <w:t>404</w:t>
      </w:r>
      <w:r>
        <w:t>页面</w:t>
      </w:r>
    </w:p>
    <w:p w14:paraId="19E9B6A6" w14:textId="77777777" w:rsidR="00B07981" w:rsidRDefault="00B07981" w:rsidP="00B07981">
      <w:r>
        <w:t>更新模块：随机文章、相关文章、热门文章，随机文章，选择其中的一部分。</w:t>
      </w:r>
    </w:p>
    <w:p w14:paraId="3610B501" w14:textId="77777777" w:rsidR="00B07981" w:rsidRDefault="00B07981" w:rsidP="00B07981">
      <w:r>
        <w:t>面包屑导航</w:t>
      </w:r>
    </w:p>
    <w:p w14:paraId="39FCB1C5" w14:textId="77777777" w:rsidR="00B07981" w:rsidRDefault="00B07981" w:rsidP="00B07981">
      <w:r>
        <w:t>次导航</w:t>
      </w:r>
    </w:p>
    <w:p w14:paraId="2E3C9434" w14:textId="77777777" w:rsidR="00B07981" w:rsidRDefault="00B07981" w:rsidP="00B07981">
      <w:r>
        <w:t>五处一词</w:t>
      </w:r>
    </w:p>
    <w:p w14:paraId="650E6D39" w14:textId="77777777" w:rsidR="00B07981" w:rsidRDefault="00B07981" w:rsidP="00B07981">
      <w:r>
        <w:t>统计工具</w:t>
      </w:r>
    </w:p>
    <w:p w14:paraId="758117D8" w14:textId="77777777" w:rsidR="00B07981" w:rsidRDefault="00B07981" w:rsidP="00B07981">
      <w:r>
        <w:t xml:space="preserve">robots.txt </w:t>
      </w:r>
      <w:r>
        <w:t>文件</w:t>
      </w:r>
    </w:p>
    <w:p w14:paraId="747CA823" w14:textId="77777777" w:rsidR="00B07981" w:rsidRDefault="00B07981" w:rsidP="00B07981">
      <w:r>
        <w:t>网站地图</w:t>
      </w:r>
    </w:p>
    <w:p w14:paraId="6D4B2B7E" w14:textId="77777777" w:rsidR="00B07981" w:rsidRDefault="00B07981" w:rsidP="00B07981">
      <w:r>
        <w:t>首页设置</w:t>
      </w:r>
    </w:p>
    <w:p w14:paraId="77D06673" w14:textId="77777777" w:rsidR="00B07981" w:rsidRDefault="00B07981" w:rsidP="00B07981">
      <w:r>
        <w:t>栏目设置</w:t>
      </w:r>
    </w:p>
    <w:p w14:paraId="10F7365A" w14:textId="77777777" w:rsidR="00B07981" w:rsidRDefault="00B07981" w:rsidP="00B07981">
      <w:r>
        <w:t>长尾关键词记录单：长尾关键词搜索相关文章进行整理伪原创，发布之后，做好该关键词和对应的</w:t>
      </w:r>
      <w:r>
        <w:t xml:space="preserve"> url </w:t>
      </w:r>
      <w:r>
        <w:t>地址的长尾关键词记录单。</w:t>
      </w:r>
    </w:p>
    <w:p w14:paraId="76ECD5D0" w14:textId="77777777" w:rsidR="00B07981" w:rsidRDefault="00B07981" w:rsidP="00B07981">
      <w:r>
        <w:t>nofollow</w:t>
      </w:r>
      <w:r>
        <w:t>：图片链接，与内容无关的文字链接</w:t>
      </w:r>
    </w:p>
    <w:p w14:paraId="76D37276" w14:textId="77777777" w:rsidR="00B07981" w:rsidRDefault="00B07981" w:rsidP="00B07981">
      <w:r>
        <w:t>js</w:t>
      </w:r>
      <w:r>
        <w:t>文件：</w:t>
      </w:r>
      <w:r>
        <w:t>js</w:t>
      </w:r>
      <w:r>
        <w:t>文件放在页脚，</w:t>
      </w:r>
      <w:r>
        <w:t>js</w:t>
      </w:r>
      <w:r>
        <w:t>文件压缩</w:t>
      </w:r>
    </w:p>
    <w:p w14:paraId="28DB1A45" w14:textId="77777777" w:rsidR="00B07981" w:rsidRDefault="00B07981" w:rsidP="00B07981">
      <w:r>
        <w:t>用户体验</w:t>
      </w:r>
      <w:r>
        <w:br/>
      </w:r>
    </w:p>
    <w:p w14:paraId="788B9737" w14:textId="77777777" w:rsidR="00B07981" w:rsidRDefault="00B07981" w:rsidP="00B07981">
      <w:r>
        <w:t>网站日志：开通网站日志功能。</w:t>
      </w:r>
    </w:p>
    <w:p w14:paraId="1E350421" w14:textId="77777777" w:rsidR="00B07981" w:rsidRDefault="00B07981" w:rsidP="00B07981">
      <w:r>
        <w:t>死链处理：在</w:t>
      </w:r>
      <w:r>
        <w:t xml:space="preserve"> robots </w:t>
      </w:r>
      <w:r>
        <w:t>中不要屏蔽死链，并把死链提交给站长平台，死链的收集可通过日志文件观察。</w:t>
      </w:r>
    </w:p>
    <w:p w14:paraId="72EC363C" w14:textId="77777777" w:rsidR="00B07981" w:rsidRDefault="00B07981" w:rsidP="00B07981">
      <w:r>
        <w:br/>
      </w:r>
    </w:p>
    <w:p w14:paraId="6AE98A3D" w14:textId="77777777" w:rsidR="00B07981" w:rsidRDefault="00B07981" w:rsidP="00B07981">
      <w:r>
        <w:t>代码修改：</w:t>
      </w:r>
    </w:p>
    <w:p w14:paraId="1C693C79" w14:textId="77777777" w:rsidR="00B07981" w:rsidRDefault="00B07981" w:rsidP="00B07981">
      <w:r>
        <w:t>    1</w:t>
      </w:r>
      <w:r>
        <w:t>、</w:t>
      </w:r>
      <w:r>
        <w:t xml:space="preserve"> </w:t>
      </w:r>
      <w:r>
        <w:t>删除模板里面的广告代码：</w:t>
      </w:r>
      <w:r>
        <w:t>head.htm</w:t>
      </w:r>
      <w:r>
        <w:t>、</w:t>
      </w:r>
      <w:r>
        <w:t>head2.htm</w:t>
      </w:r>
      <w:r>
        <w:t>、</w:t>
      </w:r>
      <w:r>
        <w:t>footer.htm</w:t>
      </w:r>
      <w:r>
        <w:t>、</w:t>
      </w:r>
      <w:r>
        <w:t>index.htm</w:t>
      </w:r>
      <w:r>
        <w:t>、</w:t>
      </w:r>
      <w:r>
        <w:t>list_article.htm</w:t>
      </w:r>
      <w:r>
        <w:t>、</w:t>
      </w:r>
      <w:r>
        <w:t>article_article.htm</w:t>
      </w:r>
      <w:r>
        <w:t>，查找</w:t>
      </w:r>
      <w:r>
        <w:t> dede:mda</w:t>
      </w:r>
      <w:r>
        <w:t>的相关标签进行删除，然后重新生成页面。</w:t>
      </w:r>
    </w:p>
    <w:p w14:paraId="0C41C09B" w14:textId="77777777" w:rsidR="00B07981" w:rsidRDefault="00B07981" w:rsidP="00B07981"/>
    <w:p w14:paraId="5186BB32" w14:textId="77777777" w:rsidR="00B07981" w:rsidRDefault="00B07981" w:rsidP="00B07981">
      <w:r>
        <w:rPr>
          <w:b/>
          <w:bCs/>
        </w:rPr>
        <w:t>站外优化</w:t>
      </w:r>
      <w:r>
        <w:t>：</w:t>
      </w:r>
    </w:p>
    <w:p w14:paraId="38C8528B" w14:textId="77777777" w:rsidR="00B07981" w:rsidRDefault="00B07981" w:rsidP="00B07981">
      <w:r>
        <w:t>    1</w:t>
      </w:r>
      <w:r>
        <w:t>、友情链接</w:t>
      </w:r>
    </w:p>
    <w:p w14:paraId="78136F1E" w14:textId="77777777" w:rsidR="00B07981" w:rsidRDefault="00B07981" w:rsidP="00B07981">
      <w:r>
        <w:t>    2</w:t>
      </w:r>
      <w:r>
        <w:t>、社会化分享，百度分享，</w:t>
      </w:r>
      <w:hyperlink r:id="rId104" w:history="1">
        <w:r>
          <w:rPr>
            <w:rStyle w:val="a9"/>
          </w:rPr>
          <w:t>http://share.baidu.com/</w:t>
        </w:r>
      </w:hyperlink>
      <w:r>
        <w:t xml:space="preserve">  </w:t>
      </w:r>
      <w:r>
        <w:t>，</w:t>
      </w:r>
      <w:hyperlink r:id="rId105" w:history="1">
        <w:r>
          <w:rPr>
            <w:rStyle w:val="a9"/>
          </w:rPr>
          <w:t>http://www.jiathis.com/</w:t>
        </w:r>
      </w:hyperlink>
      <w:r>
        <w:t xml:space="preserve">  </w:t>
      </w:r>
    </w:p>
    <w:p w14:paraId="1C9ABCD3" w14:textId="77777777" w:rsidR="00B07981" w:rsidRDefault="00B07981" w:rsidP="00B07981">
      <w:r>
        <w:t>    3</w:t>
      </w:r>
      <w:r>
        <w:t>、相关平台分享，与网站主题相关的其他站点进行内容的分享</w:t>
      </w:r>
    </w:p>
    <w:p w14:paraId="774AA5EB" w14:textId="77777777" w:rsidR="00B07981" w:rsidRDefault="00B07981" w:rsidP="00B07981">
      <w:r>
        <w:t>    4</w:t>
      </w:r>
      <w:r>
        <w:t>、引蜘蛛，</w:t>
      </w:r>
      <w:hyperlink r:id="rId106" w:history="1">
        <w:r>
          <w:rPr>
            <w:rStyle w:val="a9"/>
          </w:rPr>
          <w:t>http://www.seowhy7.com/forum-320-1.html</w:t>
        </w:r>
      </w:hyperlink>
      <w:r>
        <w:t> </w:t>
      </w:r>
    </w:p>
    <w:p w14:paraId="05CC1C37" w14:textId="77777777" w:rsidR="00B07981" w:rsidRDefault="00B07981" w:rsidP="00B07981">
      <w:r>
        <w:t>    5</w:t>
      </w:r>
      <w:r>
        <w:t>、人气聚集的地方发布软文带上品牌词或者关键词</w:t>
      </w:r>
    </w:p>
    <w:p w14:paraId="02631691" w14:textId="77777777" w:rsidR="00B07981" w:rsidRDefault="00B07981" w:rsidP="00B07981"/>
    <w:p w14:paraId="2E656F13" w14:textId="431144BE" w:rsidR="00B07981" w:rsidRDefault="00B07981" w:rsidP="00B07981">
      <w:r>
        <w:rPr>
          <w:noProof/>
          <w:color w:val="0000FF"/>
        </w:rPr>
        <w:lastRenderedPageBreak/>
        <w:drawing>
          <wp:inline distT="0" distB="0" distL="0" distR="0" wp14:anchorId="75DC8334" wp14:editId="6E3A0651">
            <wp:extent cx="2182495" cy="474345"/>
            <wp:effectExtent l="0" t="0" r="8255" b="1905"/>
            <wp:docPr id="6" name="图片 6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00CD" w14:textId="77777777" w:rsidR="00B07981" w:rsidRDefault="00B07981" w:rsidP="00B07981"/>
    <w:p w14:paraId="65227B3B" w14:textId="77777777" w:rsidR="00B07981" w:rsidRDefault="00B07981" w:rsidP="00B07981">
      <w:r>
        <w:rPr>
          <w:b/>
          <w:bCs/>
        </w:rPr>
        <w:t>SEO</w:t>
      </w:r>
      <w:r>
        <w:rPr>
          <w:b/>
          <w:bCs/>
        </w:rPr>
        <w:t>流程</w:t>
      </w:r>
      <w:r>
        <w:t>：</w:t>
      </w:r>
    </w:p>
    <w:p w14:paraId="76DE8090" w14:textId="77777777" w:rsidR="00B07981" w:rsidRDefault="00B07981" w:rsidP="00B07981"/>
    <w:p w14:paraId="50F7175D" w14:textId="77777777" w:rsidR="00B07981" w:rsidRDefault="00B07981" w:rsidP="00B07981">
      <w:r>
        <w:t>1</w:t>
      </w:r>
      <w:r>
        <w:t>、确定网站操作方向、主题</w:t>
      </w:r>
    </w:p>
    <w:p w14:paraId="324818C9" w14:textId="77777777" w:rsidR="00B07981" w:rsidRDefault="00B07981" w:rsidP="00B07981"/>
    <w:p w14:paraId="12EBB43C" w14:textId="77777777" w:rsidR="00B07981" w:rsidRDefault="00B07981" w:rsidP="00B07981">
      <w:r>
        <w:t>2</w:t>
      </w:r>
      <w:r>
        <w:t>、购买域名备用</w:t>
      </w:r>
    </w:p>
    <w:p w14:paraId="776E13C5" w14:textId="77777777" w:rsidR="00B07981" w:rsidRDefault="00B07981" w:rsidP="00B07981"/>
    <w:p w14:paraId="54F972B0" w14:textId="77777777" w:rsidR="00B07981" w:rsidRDefault="00B07981" w:rsidP="00B07981">
      <w:r>
        <w:t>3</w:t>
      </w:r>
      <w:r>
        <w:t>、本地搭建环境</w:t>
      </w:r>
    </w:p>
    <w:p w14:paraId="00B1A92D" w14:textId="77777777" w:rsidR="00B07981" w:rsidRDefault="00B07981" w:rsidP="00B07981"/>
    <w:p w14:paraId="3AB3D1A7" w14:textId="77777777" w:rsidR="00B07981" w:rsidRDefault="00B07981" w:rsidP="00B07981">
      <w:r>
        <w:t>4</w:t>
      </w:r>
      <w:r>
        <w:t>、做好站内优化和代码优化</w:t>
      </w:r>
    </w:p>
    <w:p w14:paraId="1F7ED740" w14:textId="77777777" w:rsidR="00B07981" w:rsidRDefault="00B07981" w:rsidP="00B07981"/>
    <w:p w14:paraId="6014808C" w14:textId="77777777" w:rsidR="00B07981" w:rsidRDefault="00B07981" w:rsidP="00B07981">
      <w:r>
        <w:t>5</w:t>
      </w:r>
      <w:r>
        <w:t>、发布内容并做好长尾词记录单</w:t>
      </w:r>
    </w:p>
    <w:p w14:paraId="0D9473F2" w14:textId="77777777" w:rsidR="00B07981" w:rsidRDefault="00B07981" w:rsidP="00B07981"/>
    <w:p w14:paraId="1330D2C6" w14:textId="77777777" w:rsidR="00B07981" w:rsidRDefault="00B07981" w:rsidP="00B07981">
      <w:r>
        <w:t>6</w:t>
      </w:r>
      <w:r>
        <w:t>、购买服务器并上传网站程序</w:t>
      </w:r>
    </w:p>
    <w:p w14:paraId="5312B0D3" w14:textId="77777777" w:rsidR="00B07981" w:rsidRDefault="00B07981" w:rsidP="00B07981"/>
    <w:p w14:paraId="0F165FA7" w14:textId="77777777" w:rsidR="00B07981" w:rsidRDefault="00B07981" w:rsidP="00B07981">
      <w:r>
        <w:t>7</w:t>
      </w:r>
      <w:r>
        <w:t>、每日定时定量更新网站内容，并进行</w:t>
      </w:r>
      <w:r>
        <w:t>SEO</w:t>
      </w:r>
      <w:r>
        <w:t>检查和优化，做好优化记录</w:t>
      </w:r>
    </w:p>
    <w:p w14:paraId="68604AB4" w14:textId="77777777" w:rsidR="00B07981" w:rsidRDefault="00B07981" w:rsidP="00B07981"/>
    <w:p w14:paraId="511ECEB4" w14:textId="77777777" w:rsidR="00B07981" w:rsidRDefault="00B07981" w:rsidP="00B07981">
      <w:r>
        <w:t>8</w:t>
      </w:r>
      <w:r>
        <w:t>、每日换友情链接</w:t>
      </w:r>
    </w:p>
    <w:p w14:paraId="25ECBE23" w14:textId="77777777" w:rsidR="00B07981" w:rsidRDefault="00B07981" w:rsidP="00B07981"/>
    <w:p w14:paraId="06470A07" w14:textId="77777777" w:rsidR="00B07981" w:rsidRDefault="00B07981" w:rsidP="00B07981">
      <w:r>
        <w:rPr>
          <w:b/>
          <w:bCs/>
        </w:rPr>
        <w:t>思维扩展</w:t>
      </w:r>
      <w:r>
        <w:t>：</w:t>
      </w:r>
    </w:p>
    <w:p w14:paraId="6E5862B1" w14:textId="77777777" w:rsidR="00B07981" w:rsidRDefault="00B07981" w:rsidP="00B07981">
      <w:r>
        <w:t>1</w:t>
      </w:r>
      <w:r>
        <w:t>、</w:t>
      </w:r>
      <w:r>
        <w:t xml:space="preserve"> </w:t>
      </w:r>
      <w:r>
        <w:t>没有内容更新来源怎么办？</w:t>
      </w:r>
    </w:p>
    <w:p w14:paraId="4FCF0A53" w14:textId="77777777" w:rsidR="00B07981" w:rsidRDefault="00B07981" w:rsidP="00B07981">
      <w:r>
        <w:t>比如，我们在百度网页和百度新闻搜索</w:t>
      </w:r>
      <w:r>
        <w:t>“</w:t>
      </w:r>
      <w:r>
        <w:t>安摄壮</w:t>
      </w:r>
      <w:r>
        <w:t>”</w:t>
      </w:r>
      <w:r>
        <w:t>，几乎没有该关键词的相关文章，那怎么办？难道就无法更新了？这也是本人第一次碰到这样的情况。</w:t>
      </w:r>
    </w:p>
    <w:p w14:paraId="54CBECE4" w14:textId="77777777" w:rsidR="00B07981" w:rsidRDefault="00B07981" w:rsidP="00B07981">
      <w:r>
        <w:t>在这里提供一个更新的思路，一个是通过国外搜索引擎来查找相关资讯，把资讯翻译成简体中文来发布；</w:t>
      </w:r>
    </w:p>
    <w:p w14:paraId="2E4BBF65" w14:textId="77777777" w:rsidR="00B07981" w:rsidRDefault="00B07981" w:rsidP="00B07981">
      <w:r>
        <w:t>另一个思路是，假设</w:t>
      </w:r>
      <w:r>
        <w:t>“</w:t>
      </w:r>
      <w:r>
        <w:t>安摄壮</w:t>
      </w:r>
      <w:r>
        <w:t>”</w:t>
      </w:r>
      <w:r>
        <w:t>是一种壮阳保健品，那么也就是说</w:t>
      </w:r>
      <w:r>
        <w:t>“</w:t>
      </w:r>
      <w:r>
        <w:t>安摄壮</w:t>
      </w:r>
      <w:r>
        <w:t>”</w:t>
      </w:r>
      <w:r>
        <w:t>属于壮阳类产品同时也是保健类产品，那么我们就通过查找壮阳资讯和保健资讯来更新，然后编辑的时候记得做些关键词替换操作即可。也就是查找该关键词对应的分类的内容资讯。</w:t>
      </w:r>
    </w:p>
    <w:p w14:paraId="67185369" w14:textId="77777777" w:rsidR="00DB2D34" w:rsidRPr="00C25F85" w:rsidRDefault="00DB2D34" w:rsidP="00C25F85"/>
    <w:p w14:paraId="44072A5F" w14:textId="695F15E6" w:rsidR="002D398B" w:rsidRDefault="002D398B">
      <w:pPr>
        <w:pStyle w:val="1"/>
      </w:pPr>
      <w:r w:rsidRPr="002D398B">
        <w:rPr>
          <w:rFonts w:hint="eastAsia"/>
        </w:rPr>
        <w:t>技术部门</w:t>
      </w:r>
      <w:r w:rsidRPr="002D398B">
        <w:rPr>
          <w:rFonts w:hint="eastAsia"/>
        </w:rPr>
        <w:t>SEO</w:t>
      </w:r>
      <w:r w:rsidRPr="002D398B">
        <w:rPr>
          <w:rFonts w:hint="eastAsia"/>
        </w:rPr>
        <w:t>规范</w:t>
      </w:r>
    </w:p>
    <w:p w14:paraId="0B857253" w14:textId="77777777" w:rsidR="002D398B" w:rsidRDefault="002D398B" w:rsidP="002D398B">
      <w:pPr>
        <w:pStyle w:val="2"/>
      </w:pPr>
      <w:r>
        <w:rPr>
          <w:rFonts w:hint="eastAsia"/>
        </w:rPr>
        <w:t>当前面临的问题？</w:t>
      </w:r>
    </w:p>
    <w:p w14:paraId="197F84CA" w14:textId="77777777" w:rsidR="002D398B" w:rsidRPr="00653E28" w:rsidRDefault="002D398B" w:rsidP="002D398B">
      <w:pPr>
        <w:pStyle w:val="3"/>
      </w:pPr>
      <w:r>
        <w:rPr>
          <w:rFonts w:hint="eastAsia"/>
        </w:rPr>
        <w:t>不方便全程参与</w:t>
      </w:r>
    </w:p>
    <w:p w14:paraId="4C15FA6C" w14:textId="77777777" w:rsidR="002D398B" w:rsidRDefault="002D398B" w:rsidP="002D398B">
      <w:r>
        <w:rPr>
          <w:rFonts w:hint="eastAsia"/>
        </w:rPr>
        <w:t>为客户提供</w:t>
      </w:r>
      <w:r>
        <w:rPr>
          <w:rFonts w:hint="eastAsia"/>
        </w:rPr>
        <w:t>SEO</w:t>
      </w:r>
      <w:r>
        <w:rPr>
          <w:rFonts w:hint="eastAsia"/>
        </w:rPr>
        <w:t>顾问服务的时候，经常遇到一些作为外部顾问</w:t>
      </w:r>
      <w:r w:rsidRPr="00B64B1A">
        <w:rPr>
          <w:rFonts w:hint="eastAsia"/>
          <w:b/>
        </w:rPr>
        <w:t>不方便全程参与</w:t>
      </w:r>
      <w:r>
        <w:rPr>
          <w:rFonts w:hint="eastAsia"/>
        </w:rPr>
        <w:t>的情况。比如有的公司要新建网站，或者现有网站推到重来，问我能否从一开始就参与，提供</w:t>
      </w:r>
      <w:r>
        <w:rPr>
          <w:rFonts w:hint="eastAsia"/>
        </w:rPr>
        <w:t>SEO</w:t>
      </w:r>
      <w:r>
        <w:rPr>
          <w:rFonts w:hint="eastAsia"/>
        </w:rPr>
        <w:t>建议。网站规划设计阶段就考虑</w:t>
      </w:r>
      <w:r>
        <w:rPr>
          <w:rFonts w:hint="eastAsia"/>
        </w:rPr>
        <w:t>SEO</w:t>
      </w:r>
      <w:r>
        <w:rPr>
          <w:rFonts w:hint="eastAsia"/>
        </w:rPr>
        <w:t>当然是好事，但是由于一些原因，参与到这种需要大量深度讨论、沟通、协调的过程中，实在是不好操作，内部</w:t>
      </w:r>
      <w:r>
        <w:rPr>
          <w:rFonts w:hint="eastAsia"/>
        </w:rPr>
        <w:t>SEO</w:t>
      </w:r>
      <w:r>
        <w:rPr>
          <w:rFonts w:hint="eastAsia"/>
        </w:rPr>
        <w:t>人员更适合这种工作。</w:t>
      </w:r>
    </w:p>
    <w:p w14:paraId="0234CE31" w14:textId="77777777" w:rsidR="002D398B" w:rsidRDefault="002D398B" w:rsidP="002D398B">
      <w:pPr>
        <w:pStyle w:val="3"/>
      </w:pPr>
      <w:r>
        <w:rPr>
          <w:rFonts w:hint="eastAsia"/>
        </w:rPr>
        <w:lastRenderedPageBreak/>
        <w:t>各部门独立</w:t>
      </w:r>
    </w:p>
    <w:p w14:paraId="3ED6CFD2" w14:textId="77777777" w:rsidR="002D398B" w:rsidRDefault="002D398B" w:rsidP="002D398B">
      <w:r>
        <w:rPr>
          <w:rFonts w:hint="eastAsia"/>
        </w:rPr>
        <w:t>有的客户公司规模比较大，技术开发、内容、</w:t>
      </w:r>
      <w:r>
        <w:rPr>
          <w:rFonts w:hint="eastAsia"/>
        </w:rPr>
        <w:t>SEO</w:t>
      </w:r>
      <w:r>
        <w:rPr>
          <w:rFonts w:hint="eastAsia"/>
        </w:rPr>
        <w:t>等</w:t>
      </w:r>
      <w:r w:rsidRPr="00B64B1A">
        <w:rPr>
          <w:rFonts w:hint="eastAsia"/>
          <w:b/>
        </w:rPr>
        <w:t>各部门是分开的</w:t>
      </w:r>
      <w:r>
        <w:rPr>
          <w:rFonts w:hint="eastAsia"/>
        </w:rPr>
        <w:t>，</w:t>
      </w:r>
      <w:r>
        <w:rPr>
          <w:rFonts w:hint="eastAsia"/>
        </w:rPr>
        <w:t>SEO</w:t>
      </w:r>
      <w:r>
        <w:rPr>
          <w:rFonts w:hint="eastAsia"/>
        </w:rPr>
        <w:t>部门的很多需求是要提交给技术、运营等部门实施的。反过来，其它部门的需求也由技术部门实施，但可就不一定经过</w:t>
      </w:r>
      <w:r>
        <w:rPr>
          <w:rFonts w:hint="eastAsia"/>
        </w:rPr>
        <w:t>SEO</w:t>
      </w:r>
      <w:r>
        <w:rPr>
          <w:rFonts w:hint="eastAsia"/>
        </w:rPr>
        <w:t>部门同意了。这个过程中就可能产生对</w:t>
      </w:r>
      <w:r>
        <w:rPr>
          <w:rFonts w:hint="eastAsia"/>
        </w:rPr>
        <w:t>SEO</w:t>
      </w:r>
      <w:r>
        <w:rPr>
          <w:rFonts w:hint="eastAsia"/>
        </w:rPr>
        <w:t>的不良影响。</w:t>
      </w:r>
    </w:p>
    <w:p w14:paraId="51EF7099" w14:textId="77777777" w:rsidR="002D398B" w:rsidRDefault="002D398B" w:rsidP="002D398B">
      <w:pPr>
        <w:pStyle w:val="3"/>
      </w:pPr>
      <w:r>
        <w:rPr>
          <w:rFonts w:hint="eastAsia"/>
        </w:rPr>
        <w:t>新开发人员</w:t>
      </w:r>
    </w:p>
    <w:p w14:paraId="69BF8F19" w14:textId="77777777" w:rsidR="002D398B" w:rsidRDefault="002D398B" w:rsidP="002D398B">
      <w:r>
        <w:rPr>
          <w:rFonts w:hint="eastAsia"/>
        </w:rPr>
        <w:t>也有的公司部门人员流动频繁，即使原先的</w:t>
      </w:r>
      <w:r w:rsidRPr="00956225">
        <w:rPr>
          <w:rFonts w:hint="eastAsia"/>
          <w:b/>
        </w:rPr>
        <w:t>开发人员</w:t>
      </w:r>
      <w:r>
        <w:rPr>
          <w:rFonts w:hint="eastAsia"/>
        </w:rPr>
        <w:t>都经过</w:t>
      </w:r>
      <w:r>
        <w:rPr>
          <w:rFonts w:hint="eastAsia"/>
        </w:rPr>
        <w:t>SEO</w:t>
      </w:r>
      <w:r>
        <w:rPr>
          <w:rFonts w:hint="eastAsia"/>
        </w:rPr>
        <w:t>培训，也还是会有</w:t>
      </w:r>
      <w:r w:rsidRPr="00B64B1A">
        <w:rPr>
          <w:rFonts w:hint="eastAsia"/>
          <w:b/>
        </w:rPr>
        <w:t>完全不了解</w:t>
      </w:r>
      <w:r>
        <w:rPr>
          <w:rFonts w:hint="eastAsia"/>
        </w:rPr>
        <w:t>SEO</w:t>
      </w:r>
      <w:r>
        <w:rPr>
          <w:rFonts w:hint="eastAsia"/>
        </w:rPr>
        <w:t>的开发新人加入团队。</w:t>
      </w:r>
    </w:p>
    <w:p w14:paraId="74E19309" w14:textId="77777777" w:rsidR="002D398B" w:rsidRDefault="002D398B" w:rsidP="002D398B">
      <w:pPr>
        <w:pStyle w:val="3"/>
      </w:pPr>
      <w:r>
        <w:rPr>
          <w:rFonts w:hint="eastAsia"/>
        </w:rPr>
        <w:t>总结</w:t>
      </w:r>
    </w:p>
    <w:p w14:paraId="0CD2C220" w14:textId="77777777" w:rsidR="002D398B" w:rsidRPr="00516305" w:rsidRDefault="002D398B" w:rsidP="002D398B">
      <w:pPr>
        <w:rPr>
          <w:b/>
        </w:rPr>
      </w:pPr>
      <w:r w:rsidRPr="00F51138">
        <w:rPr>
          <w:rFonts w:hint="eastAsia"/>
          <w:b/>
          <w:color w:val="FF0000"/>
        </w:rPr>
        <w:t>这些情况都需要有一个技术部门必须遵守的</w:t>
      </w:r>
      <w:r w:rsidRPr="00F51138">
        <w:rPr>
          <w:rFonts w:hint="eastAsia"/>
          <w:b/>
          <w:color w:val="FF0000"/>
        </w:rPr>
        <w:t>SEO</w:t>
      </w:r>
      <w:r w:rsidRPr="00F51138">
        <w:rPr>
          <w:rFonts w:hint="eastAsia"/>
          <w:b/>
          <w:color w:val="FF0000"/>
        </w:rPr>
        <w:t>规范，开发网站或修改网站时，即使不与</w:t>
      </w:r>
      <w:r w:rsidRPr="00F51138">
        <w:rPr>
          <w:rFonts w:hint="eastAsia"/>
          <w:b/>
          <w:color w:val="FF0000"/>
        </w:rPr>
        <w:t>SEO</w:t>
      </w:r>
      <w:r w:rsidRPr="00F51138">
        <w:rPr>
          <w:rFonts w:hint="eastAsia"/>
          <w:b/>
          <w:color w:val="FF0000"/>
        </w:rPr>
        <w:t>部门协同，也至少不能违反</w:t>
      </w:r>
      <w:r w:rsidRPr="00F51138">
        <w:rPr>
          <w:rFonts w:hint="eastAsia"/>
          <w:b/>
          <w:color w:val="FF0000"/>
        </w:rPr>
        <w:t>SEO</w:t>
      </w:r>
      <w:r w:rsidRPr="00F51138">
        <w:rPr>
          <w:rFonts w:hint="eastAsia"/>
          <w:b/>
          <w:color w:val="FF0000"/>
        </w:rPr>
        <w:t>规范，以防产生灾难性的后果。</w:t>
      </w:r>
    </w:p>
    <w:p w14:paraId="0C6DF0DD" w14:textId="77777777" w:rsidR="002D398B" w:rsidRDefault="002D398B" w:rsidP="002D398B">
      <w:pPr>
        <w:pStyle w:val="3"/>
      </w:pPr>
      <w:r>
        <w:rPr>
          <w:rFonts w:hint="eastAsia"/>
        </w:rPr>
        <w:t>注意</w:t>
      </w:r>
    </w:p>
    <w:p w14:paraId="70BDFA57" w14:textId="77777777" w:rsidR="002D398B" w:rsidRDefault="002D398B" w:rsidP="002D398B">
      <w:r>
        <w:rPr>
          <w:rFonts w:hint="eastAsia"/>
        </w:rPr>
        <w:t>本</w:t>
      </w:r>
      <w:r>
        <w:rPr>
          <w:rFonts w:hint="eastAsia"/>
        </w:rPr>
        <w:t>SEO</w:t>
      </w:r>
      <w:r>
        <w:rPr>
          <w:rFonts w:hint="eastAsia"/>
        </w:rPr>
        <w:t>规范适用于公司所有新建网站及对现有网站的更新、改版。</w:t>
      </w:r>
    </w:p>
    <w:p w14:paraId="4339D451" w14:textId="77777777" w:rsidR="002D398B" w:rsidRDefault="002D398B" w:rsidP="002D398B">
      <w:r>
        <w:rPr>
          <w:rFonts w:hint="eastAsia"/>
        </w:rPr>
        <w:t>本</w:t>
      </w:r>
      <w:r>
        <w:rPr>
          <w:rFonts w:hint="eastAsia"/>
        </w:rPr>
        <w:t>SEO</w:t>
      </w:r>
      <w:r>
        <w:rPr>
          <w:rFonts w:hint="eastAsia"/>
        </w:rPr>
        <w:t>规范</w:t>
      </w:r>
      <w:r w:rsidRPr="00516305">
        <w:rPr>
          <w:rFonts w:hint="eastAsia"/>
          <w:b/>
          <w:color w:val="FF0000"/>
        </w:rPr>
        <w:t>不是建议</w:t>
      </w:r>
      <w:r>
        <w:rPr>
          <w:rFonts w:hint="eastAsia"/>
        </w:rPr>
        <w:t>，是</w:t>
      </w:r>
      <w:r w:rsidRPr="00E81CD7">
        <w:rPr>
          <w:rFonts w:hint="eastAsia"/>
          <w:b/>
          <w:color w:val="FF0000"/>
        </w:rPr>
        <w:t>强制性规定</w:t>
      </w:r>
      <w:r>
        <w:rPr>
          <w:rFonts w:hint="eastAsia"/>
        </w:rPr>
        <w:t>。编程、前端、运维等技术相关部门务必遵守。</w:t>
      </w:r>
    </w:p>
    <w:p w14:paraId="1C92F2E2" w14:textId="77777777" w:rsidR="002D398B" w:rsidRDefault="002D398B" w:rsidP="002D398B">
      <w:r>
        <w:rPr>
          <w:rFonts w:hint="eastAsia"/>
        </w:rPr>
        <w:t>对本</w:t>
      </w:r>
      <w:r>
        <w:rPr>
          <w:rFonts w:hint="eastAsia"/>
        </w:rPr>
        <w:t>SEO</w:t>
      </w:r>
      <w:r>
        <w:rPr>
          <w:rFonts w:hint="eastAsia"/>
        </w:rPr>
        <w:t>规范中的内容有疑义时，请与</w:t>
      </w:r>
      <w:r>
        <w:rPr>
          <w:rFonts w:hint="eastAsia"/>
        </w:rPr>
        <w:t>SEO</w:t>
      </w:r>
      <w:r>
        <w:rPr>
          <w:rFonts w:hint="eastAsia"/>
        </w:rPr>
        <w:t>部门沟通，不可自行解释有疑义部分。</w:t>
      </w:r>
    </w:p>
    <w:p w14:paraId="4C7C7835" w14:textId="77777777" w:rsidR="002D398B" w:rsidRPr="00E81CD7" w:rsidRDefault="002D398B" w:rsidP="002D398B">
      <w:pPr>
        <w:pStyle w:val="2"/>
      </w:pPr>
      <w:r>
        <w:rPr>
          <w:rFonts w:hint="eastAsia"/>
        </w:rPr>
        <w:t>S</w:t>
      </w:r>
      <w:r>
        <w:t>EO</w:t>
      </w:r>
      <w:r>
        <w:rPr>
          <w:rFonts w:hint="eastAsia"/>
        </w:rPr>
        <w:t>规范包含的内容</w:t>
      </w:r>
    </w:p>
    <w:p w14:paraId="5E1C5441" w14:textId="77777777" w:rsidR="002D398B" w:rsidRDefault="002D398B" w:rsidP="002D398B">
      <w:pPr>
        <w:pStyle w:val="3"/>
      </w:pPr>
      <w:r w:rsidRPr="00651B73">
        <w:rPr>
          <w:rFonts w:hint="eastAsia"/>
        </w:rPr>
        <w:t>域名及服务器</w:t>
      </w:r>
    </w:p>
    <w:p w14:paraId="7FD93AFE" w14:textId="77777777" w:rsidR="002D398B" w:rsidRDefault="002D398B" w:rsidP="002D398B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只解析公司因业务需要决定开通的子域名。未开通子域名一律不解析。不要使用泛解析（以通配符</w:t>
      </w:r>
      <w:r>
        <w:rPr>
          <w:rFonts w:hint="eastAsia"/>
        </w:rPr>
        <w:t>*</w:t>
      </w:r>
      <w:r>
        <w:rPr>
          <w:rFonts w:hint="eastAsia"/>
        </w:rPr>
        <w:t>代替子域名）。</w:t>
      </w:r>
    </w:p>
    <w:p w14:paraId="4BB92C5E" w14:textId="77777777" w:rsidR="002D398B" w:rsidRDefault="002D398B" w:rsidP="002D398B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不能有两个或两个以上域名显示同样网站内容（无论以哪种方式实现，比如，解析至相同根目录、上传同样文件和数据库）。</w:t>
      </w:r>
    </w:p>
    <w:p w14:paraId="19E7E300" w14:textId="77777777" w:rsidR="002D398B" w:rsidRDefault="002D398B" w:rsidP="002D398B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用于测试的子域名使用</w:t>
      </w:r>
      <w:r>
        <w:rPr>
          <w:rFonts w:hint="eastAsia"/>
        </w:rPr>
        <w:t>robots</w:t>
      </w:r>
      <w:r>
        <w:rPr>
          <w:rFonts w:hint="eastAsia"/>
        </w:rPr>
        <w:t>文件禁止搜索引擎抓取。</w:t>
      </w:r>
    </w:p>
    <w:p w14:paraId="6FFC2A19" w14:textId="77777777" w:rsidR="002D398B" w:rsidRDefault="002D398B" w:rsidP="002D398B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未完成内容的网站、栏目不得上线。</w:t>
      </w:r>
    </w:p>
    <w:p w14:paraId="37E7FCA4" w14:textId="77777777" w:rsidR="002D398B" w:rsidRDefault="002D398B" w:rsidP="002D398B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不存在页面必须返回</w:t>
      </w:r>
      <w:r>
        <w:rPr>
          <w:rFonts w:hint="eastAsia"/>
        </w:rPr>
        <w:t>404</w:t>
      </w:r>
      <w:r>
        <w:rPr>
          <w:rFonts w:hint="eastAsia"/>
        </w:rPr>
        <w:t>代码。每个月使用线上工具确认不存在页面服务器头信息。</w:t>
      </w:r>
    </w:p>
    <w:p w14:paraId="59D3E749" w14:textId="77777777" w:rsidR="002D398B" w:rsidRDefault="002D398B" w:rsidP="002D398B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服务器开启</w:t>
      </w:r>
      <w:r>
        <w:rPr>
          <w:rFonts w:hint="eastAsia"/>
        </w:rPr>
        <w:t>gzip</w:t>
      </w:r>
      <w:r>
        <w:rPr>
          <w:rFonts w:hint="eastAsia"/>
        </w:rPr>
        <w:t>压缩。</w:t>
      </w:r>
    </w:p>
    <w:p w14:paraId="315CAED7" w14:textId="77777777" w:rsidR="002D398B" w:rsidRDefault="002D398B" w:rsidP="002D398B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4XX</w:t>
      </w:r>
      <w:r>
        <w:rPr>
          <w:rFonts w:hint="eastAsia"/>
        </w:rPr>
        <w:t>、</w:t>
      </w:r>
      <w:r>
        <w:rPr>
          <w:rFonts w:hint="eastAsia"/>
        </w:rPr>
        <w:t>5XX</w:t>
      </w:r>
      <w:r>
        <w:rPr>
          <w:rFonts w:hint="eastAsia"/>
        </w:rPr>
        <w:t>类服务器头信息不正常增多，及时通知</w:t>
      </w:r>
      <w:r>
        <w:rPr>
          <w:rFonts w:hint="eastAsia"/>
        </w:rPr>
        <w:t>SEO</w:t>
      </w:r>
      <w:r>
        <w:rPr>
          <w:rFonts w:hint="eastAsia"/>
        </w:rPr>
        <w:t>部门进行进一步检查。</w:t>
      </w:r>
    </w:p>
    <w:p w14:paraId="4BAC4758" w14:textId="77777777" w:rsidR="002D398B" w:rsidRDefault="002D398B" w:rsidP="002D398B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新站一律使用</w:t>
      </w:r>
      <w:r>
        <w:rPr>
          <w:rFonts w:hint="eastAsia"/>
        </w:rPr>
        <w:t>https</w:t>
      </w:r>
      <w:r>
        <w:rPr>
          <w:rFonts w:hint="eastAsia"/>
        </w:rPr>
        <w:t>。</w:t>
      </w:r>
    </w:p>
    <w:p w14:paraId="2B39E19F" w14:textId="77777777" w:rsidR="002D398B" w:rsidRDefault="002D398B" w:rsidP="002D398B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开通子域名，需与</w:t>
      </w:r>
      <w:r>
        <w:rPr>
          <w:rFonts w:hint="eastAsia"/>
        </w:rPr>
        <w:t>SEO</w:t>
      </w:r>
      <w:r>
        <w:rPr>
          <w:rFonts w:hint="eastAsia"/>
        </w:rPr>
        <w:t>部门提前沟通并获得同意。</w:t>
      </w:r>
    </w:p>
    <w:p w14:paraId="669164C1" w14:textId="77777777" w:rsidR="002D398B" w:rsidRDefault="002D398B" w:rsidP="002D398B">
      <w:pPr>
        <w:pStyle w:val="3"/>
      </w:pPr>
      <w:r w:rsidRPr="00B862A3">
        <w:rPr>
          <w:rFonts w:hint="eastAsia"/>
        </w:rPr>
        <w:t>网站结构和</w:t>
      </w:r>
      <w:r w:rsidRPr="00B862A3">
        <w:rPr>
          <w:rFonts w:hint="eastAsia"/>
        </w:rPr>
        <w:t>URL</w:t>
      </w:r>
    </w:p>
    <w:p w14:paraId="72D331B4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一经确定上线，不得在没有得到</w:t>
      </w:r>
      <w:r>
        <w:rPr>
          <w:rFonts w:hint="eastAsia"/>
        </w:rPr>
        <w:t>SEO</w:t>
      </w:r>
      <w:r>
        <w:rPr>
          <w:rFonts w:hint="eastAsia"/>
        </w:rPr>
        <w:t>部门同意和提供对应机制的情况下，对</w:t>
      </w:r>
      <w:r>
        <w:rPr>
          <w:rFonts w:hint="eastAsia"/>
        </w:rPr>
        <w:t>URL</w:t>
      </w:r>
      <w:r>
        <w:rPr>
          <w:rFonts w:hint="eastAsia"/>
        </w:rPr>
        <w:t>做任何改动。</w:t>
      </w:r>
    </w:p>
    <w:p w14:paraId="2B26AE51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除了已规划禁止搜索引擎抓取和收录的内容外，网站所有</w:t>
      </w:r>
      <w:r>
        <w:rPr>
          <w:rFonts w:hint="eastAsia"/>
        </w:rPr>
        <w:t>URL</w:t>
      </w:r>
      <w:r>
        <w:rPr>
          <w:rFonts w:hint="eastAsia"/>
        </w:rPr>
        <w:t>一律静态化。</w:t>
      </w:r>
    </w:p>
    <w:p w14:paraId="05FA30DF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一般情况下，站内搜索结果页面使用</w:t>
      </w:r>
      <w:r>
        <w:rPr>
          <w:rFonts w:hint="eastAsia"/>
        </w:rPr>
        <w:t>robots</w:t>
      </w:r>
      <w:r>
        <w:rPr>
          <w:rFonts w:hint="eastAsia"/>
        </w:rPr>
        <w:t>文件禁止搜索引擎抓取，除非</w:t>
      </w:r>
      <w:r>
        <w:rPr>
          <w:rFonts w:hint="eastAsia"/>
        </w:rPr>
        <w:t>S</w:t>
      </w:r>
      <w:r>
        <w:t>EO</w:t>
      </w:r>
      <w:r>
        <w:rPr>
          <w:rFonts w:hint="eastAsia"/>
        </w:rPr>
        <w:t>另有</w:t>
      </w:r>
      <w:r>
        <w:rPr>
          <w:rFonts w:hint="eastAsia"/>
        </w:rPr>
        <w:lastRenderedPageBreak/>
        <w:t>安排，比如搜索结果伪静态处理。</w:t>
      </w:r>
    </w:p>
    <w:p w14:paraId="6A318D83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一般情况下，网站栏目与</w:t>
      </w:r>
      <w:r>
        <w:rPr>
          <w:rFonts w:hint="eastAsia"/>
        </w:rPr>
        <w:t>URL</w:t>
      </w:r>
      <w:r>
        <w:rPr>
          <w:rFonts w:hint="eastAsia"/>
        </w:rPr>
        <w:t>目录需一一对应，一级分类对应一级目录，二级分类对应二级目录。最多分级至二级目录，如果产品</w:t>
      </w:r>
      <w:r>
        <w:rPr>
          <w:rFonts w:hint="eastAsia"/>
        </w:rPr>
        <w:t>/</w:t>
      </w:r>
      <w:r>
        <w:rPr>
          <w:rFonts w:hint="eastAsia"/>
        </w:rPr>
        <w:t>页面数需要三级以上分类，请先与</w:t>
      </w:r>
      <w:r>
        <w:rPr>
          <w:rFonts w:hint="eastAsia"/>
        </w:rPr>
        <w:t>SEO</w:t>
      </w:r>
      <w:r>
        <w:rPr>
          <w:rFonts w:hint="eastAsia"/>
        </w:rPr>
        <w:t>部门沟通导航和内部链接解决方案。</w:t>
      </w:r>
    </w:p>
    <w:p w14:paraId="0A0EC4C4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如果栏目采用伪静态，或者栏目全拼不冲突，或者栏目简拼不冲突，则可以把所有栏目对应到一级目录，降低目录层次。</w:t>
      </w:r>
    </w:p>
    <w:p w14:paraId="739F5570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一般情况下，栏目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rPr>
          <w:rFonts w:hint="eastAsia"/>
        </w:rPr>
        <w:t>URL</w:t>
      </w:r>
      <w:r>
        <w:rPr>
          <w:rFonts w:hint="eastAsia"/>
        </w:rPr>
        <w:t>以斜线结尾，如果制定</w:t>
      </w:r>
      <w:r>
        <w:rPr>
          <w:rFonts w:hint="eastAsia"/>
        </w:rPr>
        <w:t>URL</w:t>
      </w:r>
      <w:r>
        <w:rPr>
          <w:rFonts w:hint="eastAsia"/>
        </w:rPr>
        <w:t>时以斜线结尾，则全部使用斜线结尾，且后面不要加</w:t>
      </w:r>
      <w:r>
        <w:rPr>
          <w:rFonts w:hint="eastAsia"/>
        </w:rPr>
        <w:t>index.php</w:t>
      </w:r>
      <w:r>
        <w:rPr>
          <w:rFonts w:hint="eastAsia"/>
        </w:rPr>
        <w:t>之类文件名；如果不是，则全部不使用斜线结尾。</w:t>
      </w:r>
      <w:r>
        <w:t xml:space="preserve"> </w:t>
      </w:r>
    </w:p>
    <w:p w14:paraId="429D9968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栏目名、文件名等</w:t>
      </w:r>
      <w:r>
        <w:rPr>
          <w:rFonts w:hint="eastAsia"/>
        </w:rPr>
        <w:t>URL</w:t>
      </w:r>
      <w:r>
        <w:rPr>
          <w:rFonts w:hint="eastAsia"/>
        </w:rPr>
        <w:t>中的字母一律小写。</w:t>
      </w:r>
    </w:p>
    <w:p w14:paraId="3312FE07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中不要出现除了短横线之外的其它任何特殊字符。</w:t>
      </w:r>
    </w:p>
    <w:p w14:paraId="7AA824D0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除栏目需要，</w:t>
      </w:r>
      <w:r>
        <w:rPr>
          <w:rFonts w:hint="eastAsia"/>
        </w:rPr>
        <w:t>URL</w:t>
      </w:r>
      <w:r>
        <w:rPr>
          <w:rFonts w:hint="eastAsia"/>
        </w:rPr>
        <w:t>中不得添加其它多余目录层次。</w:t>
      </w:r>
    </w:p>
    <w:p w14:paraId="1F992A56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对于英文网站，</w:t>
      </w:r>
      <w:r>
        <w:rPr>
          <w:rFonts w:hint="eastAsia"/>
        </w:rPr>
        <w:t>URL</w:t>
      </w:r>
      <w:r>
        <w:rPr>
          <w:rFonts w:hint="eastAsia"/>
        </w:rPr>
        <w:t>目录名使用相应的英文单词，长度以</w:t>
      </w:r>
      <w:r>
        <w:rPr>
          <w:rFonts w:hint="eastAsia"/>
        </w:rPr>
        <w:t>3</w:t>
      </w:r>
      <w:r>
        <w:rPr>
          <w:rFonts w:hint="eastAsia"/>
        </w:rPr>
        <w:t>个英文单词为限，也可以考虑使用数字</w:t>
      </w:r>
      <w:r>
        <w:rPr>
          <w:rFonts w:hint="eastAsia"/>
        </w:rPr>
        <w:t>/</w:t>
      </w:r>
      <w:r>
        <w:rPr>
          <w:rFonts w:hint="eastAsia"/>
        </w:rPr>
        <w:t>字母编码。</w:t>
      </w:r>
    </w:p>
    <w:p w14:paraId="51F9F8F0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对于中文网站，</w:t>
      </w:r>
      <w:r>
        <w:rPr>
          <w:rFonts w:hint="eastAsia"/>
        </w:rPr>
        <w:t>URL</w:t>
      </w:r>
      <w:r>
        <w:rPr>
          <w:rFonts w:hint="eastAsia"/>
        </w:rPr>
        <w:t>目录名使用相应的全拼或者简拼，长度≤</w:t>
      </w:r>
      <w:r>
        <w:rPr>
          <w:rFonts w:hint="eastAsia"/>
        </w:rPr>
        <w:t>4</w:t>
      </w:r>
      <w:r>
        <w:rPr>
          <w:rFonts w:hint="eastAsia"/>
        </w:rPr>
        <w:t>个中文则采用全拼，长度＞</w:t>
      </w:r>
      <w:r>
        <w:rPr>
          <w:rFonts w:hint="eastAsia"/>
        </w:rPr>
        <w:t>4</w:t>
      </w:r>
      <w:r>
        <w:rPr>
          <w:rFonts w:hint="eastAsia"/>
        </w:rPr>
        <w:t>个中文则采用简拼。也可以考虑使用数字</w:t>
      </w:r>
      <w:r>
        <w:rPr>
          <w:rFonts w:hint="eastAsia"/>
        </w:rPr>
        <w:t>/</w:t>
      </w:r>
      <w:r>
        <w:rPr>
          <w:rFonts w:hint="eastAsia"/>
        </w:rPr>
        <w:t>字母编号。</w:t>
      </w:r>
    </w:p>
    <w:p w14:paraId="7DCFE4E7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英文网站，产品</w:t>
      </w:r>
      <w:r>
        <w:rPr>
          <w:rFonts w:hint="eastAsia"/>
        </w:rPr>
        <w:t>/</w:t>
      </w:r>
      <w:r>
        <w:rPr>
          <w:rFonts w:hint="eastAsia"/>
        </w:rPr>
        <w:t>文章页面文件名使用产品名称</w:t>
      </w:r>
      <w:r>
        <w:rPr>
          <w:rFonts w:hint="eastAsia"/>
        </w:rPr>
        <w:t>/</w:t>
      </w:r>
      <w:r>
        <w:rPr>
          <w:rFonts w:hint="eastAsia"/>
        </w:rPr>
        <w:t>文章标题，去掉虚词。</w:t>
      </w:r>
    </w:p>
    <w:p w14:paraId="2B8D6A54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中文网站，产品</w:t>
      </w:r>
      <w:r>
        <w:rPr>
          <w:rFonts w:hint="eastAsia"/>
        </w:rPr>
        <w:t>/</w:t>
      </w:r>
      <w:r>
        <w:rPr>
          <w:rFonts w:hint="eastAsia"/>
        </w:rPr>
        <w:t>文章页面文件名使用数字</w:t>
      </w:r>
      <w:r>
        <w:rPr>
          <w:rFonts w:hint="eastAsia"/>
        </w:rPr>
        <w:t>/</w:t>
      </w:r>
      <w:r>
        <w:rPr>
          <w:rFonts w:hint="eastAsia"/>
        </w:rPr>
        <w:t>字母编号。</w:t>
      </w:r>
    </w:p>
    <w:p w14:paraId="6B34EE75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同一个产品不要放置于多个分类之下，只置于一个分类。</w:t>
      </w:r>
    </w:p>
    <w:p w14:paraId="68ACE574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所有页面加</w:t>
      </w:r>
      <w:r>
        <w:rPr>
          <w:rFonts w:hint="eastAsia"/>
        </w:rPr>
        <w:t>canonical</w:t>
      </w:r>
      <w:r>
        <w:rPr>
          <w:rFonts w:hint="eastAsia"/>
        </w:rPr>
        <w:t>标签。如果不确认</w:t>
      </w:r>
      <w:r>
        <w:rPr>
          <w:rFonts w:hint="eastAsia"/>
        </w:rPr>
        <w:t>canonical</w:t>
      </w:r>
      <w:r>
        <w:rPr>
          <w:rFonts w:hint="eastAsia"/>
        </w:rPr>
        <w:t>标签列出的规范化</w:t>
      </w:r>
      <w:r>
        <w:rPr>
          <w:rFonts w:hint="eastAsia"/>
        </w:rPr>
        <w:t>URL</w:t>
      </w:r>
      <w:r>
        <w:rPr>
          <w:rFonts w:hint="eastAsia"/>
        </w:rPr>
        <w:t>应该是哪个，请与</w:t>
      </w:r>
      <w:r>
        <w:rPr>
          <w:rFonts w:hint="eastAsia"/>
        </w:rPr>
        <w:t>SEO</w:t>
      </w:r>
      <w:r>
        <w:rPr>
          <w:rFonts w:hint="eastAsia"/>
        </w:rPr>
        <w:t>部门咨询。</w:t>
      </w:r>
    </w:p>
    <w:p w14:paraId="4BEB8328" w14:textId="77777777" w:rsidR="002D398B" w:rsidRDefault="002D398B" w:rsidP="002D398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所有页面加面包屑导航。</w:t>
      </w:r>
    </w:p>
    <w:p w14:paraId="25138494" w14:textId="77777777" w:rsidR="002D398B" w:rsidRDefault="002D398B" w:rsidP="002D398B">
      <w:pPr>
        <w:pStyle w:val="3"/>
      </w:pPr>
      <w:r w:rsidRPr="00A63675">
        <w:rPr>
          <w:rFonts w:hint="eastAsia"/>
        </w:rPr>
        <w:t>页面元素</w:t>
      </w:r>
    </w:p>
    <w:p w14:paraId="78D1DC95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页面的</w:t>
      </w:r>
      <w:r>
        <w:rPr>
          <w:rFonts w:hint="eastAsia"/>
        </w:rPr>
        <w:t>Title</w:t>
      </w:r>
      <w:r>
        <w:rPr>
          <w:rFonts w:hint="eastAsia"/>
        </w:rPr>
        <w:t>标签，没经过</w:t>
      </w:r>
      <w:r>
        <w:rPr>
          <w:rFonts w:hint="eastAsia"/>
        </w:rPr>
        <w:t>S</w:t>
      </w:r>
      <w:r>
        <w:t>EO</w:t>
      </w:r>
      <w:r>
        <w:rPr>
          <w:rFonts w:hint="eastAsia"/>
        </w:rPr>
        <w:t>允许的情况下，禁止做任何改动。</w:t>
      </w:r>
    </w:p>
    <w:p w14:paraId="26083086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页面</w:t>
      </w:r>
      <w:r>
        <w:rPr>
          <w:rFonts w:hint="eastAsia"/>
        </w:rPr>
        <w:t>Title</w:t>
      </w:r>
      <w:r>
        <w:rPr>
          <w:rFonts w:hint="eastAsia"/>
        </w:rPr>
        <w:t>标签、</w:t>
      </w:r>
      <w:r>
        <w:rPr>
          <w:rFonts w:hint="eastAsia"/>
        </w:rPr>
        <w:t>Description</w:t>
      </w:r>
      <w:r>
        <w:rPr>
          <w:rFonts w:hint="eastAsia"/>
        </w:rPr>
        <w:t>标签、</w:t>
      </w:r>
      <w:r>
        <w:rPr>
          <w:rFonts w:hint="eastAsia"/>
        </w:rPr>
        <w:t>H1</w:t>
      </w:r>
      <w:r>
        <w:rPr>
          <w:rFonts w:hint="eastAsia"/>
        </w:rPr>
        <w:t>文字按格式自动生成缺省版本，但系统需要给</w:t>
      </w:r>
      <w:r>
        <w:rPr>
          <w:rFonts w:hint="eastAsia"/>
        </w:rPr>
        <w:t>SEO</w:t>
      </w:r>
      <w:r>
        <w:rPr>
          <w:rFonts w:hint="eastAsia"/>
        </w:rPr>
        <w:t>部门预留每个字段的人工填写功能。</w:t>
      </w:r>
    </w:p>
    <w:p w14:paraId="233A49D7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一个页面只使用一次</w:t>
      </w:r>
      <w:r>
        <w:rPr>
          <w:rFonts w:hint="eastAsia"/>
        </w:rPr>
        <w:t>H1</w:t>
      </w:r>
      <w:r>
        <w:rPr>
          <w:rFonts w:hint="eastAsia"/>
        </w:rPr>
        <w:t>。</w:t>
      </w:r>
    </w:p>
    <w:p w14:paraId="0E2F89B0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组成页面的各大模块的标题使用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。</w:t>
      </w:r>
    </w:p>
    <w:p w14:paraId="50C1CA7A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栏目页面</w:t>
      </w:r>
      <w:r>
        <w:rPr>
          <w:rFonts w:hint="eastAsia"/>
        </w:rPr>
        <w:t>Title</w:t>
      </w:r>
      <w:r>
        <w:rPr>
          <w:rFonts w:hint="eastAsia"/>
        </w:rPr>
        <w:t>缺省格式：二级栏目名称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一级栏目名称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网站名称</w:t>
      </w:r>
    </w:p>
    <w:p w14:paraId="3581843C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栏目页面翻页</w:t>
      </w:r>
      <w:r>
        <w:rPr>
          <w:rFonts w:hint="eastAsia"/>
        </w:rPr>
        <w:t>Title</w:t>
      </w:r>
      <w:r>
        <w:rPr>
          <w:rFonts w:hint="eastAsia"/>
        </w:rPr>
        <w:t>缺省格式：二级栏目名称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一级栏目名称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网站名称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</w:p>
    <w:p w14:paraId="44BACA70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产品页面</w:t>
      </w:r>
      <w:r>
        <w:rPr>
          <w:rFonts w:hint="eastAsia"/>
        </w:rPr>
        <w:t>Title</w:t>
      </w:r>
      <w:r>
        <w:rPr>
          <w:rFonts w:hint="eastAsia"/>
        </w:rPr>
        <w:t>缺省格式：产品名称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网站名称</w:t>
      </w:r>
    </w:p>
    <w:p w14:paraId="4CF4FFF5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栏目页面</w:t>
      </w:r>
      <w:r>
        <w:rPr>
          <w:rFonts w:hint="eastAsia"/>
        </w:rPr>
        <w:t>H1</w:t>
      </w:r>
      <w:r>
        <w:rPr>
          <w:rFonts w:hint="eastAsia"/>
        </w:rPr>
        <w:t>缺省格式：当前的栏目名称</w:t>
      </w:r>
    </w:p>
    <w:p w14:paraId="6E0C289A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产品页面</w:t>
      </w:r>
      <w:r>
        <w:rPr>
          <w:rFonts w:hint="eastAsia"/>
        </w:rPr>
        <w:t>H1</w:t>
      </w:r>
      <w:r>
        <w:rPr>
          <w:rFonts w:hint="eastAsia"/>
        </w:rPr>
        <w:t>缺省格式：当前的产品名称</w:t>
      </w:r>
    </w:p>
    <w:p w14:paraId="637E8A8A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Description</w:t>
      </w:r>
      <w:r>
        <w:rPr>
          <w:rFonts w:hint="eastAsia"/>
        </w:rPr>
        <w:t>标签从栏目或产品说明文字第一段截取长度</w:t>
      </w:r>
      <w:r>
        <w:rPr>
          <w:rFonts w:hint="eastAsia"/>
        </w:rPr>
        <w:t>20</w:t>
      </w:r>
      <w:r>
        <w:rPr>
          <w:rFonts w:hint="eastAsia"/>
        </w:rPr>
        <w:t>字以上、</w:t>
      </w:r>
      <w:r>
        <w:rPr>
          <w:rFonts w:hint="eastAsia"/>
        </w:rPr>
        <w:t>70</w:t>
      </w:r>
      <w:r>
        <w:rPr>
          <w:rFonts w:hint="eastAsia"/>
        </w:rPr>
        <w:t>字以下的完整句子。</w:t>
      </w:r>
    </w:p>
    <w:p w14:paraId="0895ADDF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产品页面如果有格式化数据，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Description</w:t>
      </w:r>
      <w:r>
        <w:rPr>
          <w:rFonts w:hint="eastAsia"/>
        </w:rPr>
        <w:t>标签可以充分利用，使其组成通顺可读的句子，所谓格式化数据相当于占位符，然后用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Description</w:t>
      </w:r>
      <w:r>
        <w:rPr>
          <w:rFonts w:hint="eastAsia"/>
        </w:rPr>
        <w:t>标签去做替换。</w:t>
      </w:r>
    </w:p>
    <w:p w14:paraId="713C0067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除非</w:t>
      </w:r>
      <w:r>
        <w:rPr>
          <w:rFonts w:hint="eastAsia"/>
        </w:rPr>
        <w:t>SEO</w:t>
      </w:r>
      <w:r>
        <w:rPr>
          <w:rFonts w:hint="eastAsia"/>
        </w:rPr>
        <w:t>部门另行要求，页面不使用</w:t>
      </w:r>
      <w:r>
        <w:rPr>
          <w:rFonts w:hint="eastAsia"/>
        </w:rPr>
        <w:t>Keywords</w:t>
      </w:r>
      <w:r>
        <w:rPr>
          <w:rFonts w:hint="eastAsia"/>
        </w:rPr>
        <w:t>标签。</w:t>
      </w:r>
    </w:p>
    <w:p w14:paraId="25E858B2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除非</w:t>
      </w:r>
      <w:r>
        <w:rPr>
          <w:rFonts w:hint="eastAsia"/>
        </w:rPr>
        <w:t>SEO</w:t>
      </w:r>
      <w:r>
        <w:rPr>
          <w:rFonts w:hint="eastAsia"/>
        </w:rPr>
        <w:t>部门另行要求，所有链接使用</w:t>
      </w:r>
      <w:r>
        <w:rPr>
          <w:rFonts w:hint="eastAsia"/>
        </w:rPr>
        <w:t>HTML</w:t>
      </w:r>
      <w:r>
        <w:rPr>
          <w:rFonts w:hint="eastAsia"/>
        </w:rPr>
        <w:t>代码链接，不要使用</w:t>
      </w:r>
      <w:r>
        <w:rPr>
          <w:rFonts w:hint="eastAsia"/>
        </w:rPr>
        <w:t>JS</w:t>
      </w:r>
      <w:r>
        <w:rPr>
          <w:rFonts w:hint="eastAsia"/>
        </w:rPr>
        <w:t>生成。</w:t>
      </w:r>
    </w:p>
    <w:p w14:paraId="5D9F6015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所有需要流量跟踪的链接全部使用</w:t>
      </w:r>
      <w:r>
        <w:rPr>
          <w:rFonts w:hint="eastAsia"/>
        </w:rPr>
        <w:t>JS</w:t>
      </w:r>
      <w:r>
        <w:rPr>
          <w:rFonts w:hint="eastAsia"/>
        </w:rPr>
        <w:t>代码生成。</w:t>
      </w:r>
    </w:p>
    <w:p w14:paraId="4635E10B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所有用户生成内容（</w:t>
      </w:r>
      <w:r>
        <w:rPr>
          <w:rFonts w:hint="eastAsia"/>
        </w:rPr>
        <w:t>UGC</w:t>
      </w:r>
      <w:r>
        <w:rPr>
          <w:rFonts w:hint="eastAsia"/>
        </w:rPr>
        <w:t>）中的</w:t>
      </w:r>
      <w:r w:rsidRPr="00B94DF0">
        <w:rPr>
          <w:rFonts w:hint="eastAsia"/>
          <w:b/>
        </w:rPr>
        <w:t>链接</w:t>
      </w:r>
      <w:r>
        <w:rPr>
          <w:rFonts w:hint="eastAsia"/>
        </w:rPr>
        <w:t>加</w:t>
      </w:r>
      <w:r>
        <w:rPr>
          <w:rFonts w:hint="eastAsia"/>
        </w:rPr>
        <w:t>nofollow</w:t>
      </w:r>
      <w:r>
        <w:rPr>
          <w:rFonts w:hint="eastAsia"/>
        </w:rPr>
        <w:t>属性。</w:t>
      </w:r>
    </w:p>
    <w:p w14:paraId="1C072D8D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所有功能交互性链接、内容页分页、列表页分页的链接全部加</w:t>
      </w:r>
      <w:r>
        <w:rPr>
          <w:rFonts w:hint="eastAsia"/>
        </w:rPr>
        <w:t>nofollow</w:t>
      </w:r>
      <w:r>
        <w:rPr>
          <w:rFonts w:hint="eastAsia"/>
        </w:rPr>
        <w:t>属性。</w:t>
      </w:r>
    </w:p>
    <w:p w14:paraId="5A6B49CC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栏目、产品</w:t>
      </w:r>
      <w:r>
        <w:rPr>
          <w:rFonts w:hint="eastAsia"/>
        </w:rPr>
        <w:t>/</w:t>
      </w:r>
      <w:r>
        <w:rPr>
          <w:rFonts w:hint="eastAsia"/>
        </w:rPr>
        <w:t>文章页面主图加</w:t>
      </w:r>
      <w:r>
        <w:rPr>
          <w:rFonts w:hint="eastAsia"/>
        </w:rPr>
        <w:t>ALT</w:t>
      </w:r>
      <w:r>
        <w:rPr>
          <w:rFonts w:hint="eastAsia"/>
        </w:rPr>
        <w:t>文字，如没有人工填写，可与页面</w:t>
      </w:r>
      <w:r>
        <w:rPr>
          <w:rFonts w:hint="eastAsia"/>
        </w:rPr>
        <w:t>Title</w:t>
      </w:r>
      <w:r>
        <w:rPr>
          <w:rFonts w:hint="eastAsia"/>
        </w:rPr>
        <w:t>相同。</w:t>
      </w:r>
    </w:p>
    <w:p w14:paraId="60FAED33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禁止使用任何隐藏文字或链接。</w:t>
      </w:r>
    </w:p>
    <w:p w14:paraId="156AB26B" w14:textId="77777777" w:rsidR="002D398B" w:rsidRDefault="002D398B" w:rsidP="002D398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尽量避免使用表格（</w:t>
      </w:r>
      <w:r>
        <w:rPr>
          <w:rFonts w:hint="eastAsia"/>
        </w:rPr>
        <w:t>table</w:t>
      </w:r>
      <w:r>
        <w:rPr>
          <w:rFonts w:hint="eastAsia"/>
        </w:rPr>
        <w:t>），尤其是嵌套表格。</w:t>
      </w:r>
    </w:p>
    <w:p w14:paraId="394B7422" w14:textId="77777777" w:rsidR="002D398B" w:rsidRDefault="002D398B" w:rsidP="002D398B">
      <w:pPr>
        <w:pStyle w:val="3"/>
      </w:pPr>
      <w:r w:rsidRPr="00BB5B28">
        <w:rPr>
          <w:rFonts w:hint="eastAsia"/>
        </w:rPr>
        <w:t>页面打开速度</w:t>
      </w:r>
    </w:p>
    <w:p w14:paraId="1EB31E36" w14:textId="77777777" w:rsidR="002D398B" w:rsidRDefault="002D398B" w:rsidP="002D398B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在不明显影响视觉效果前提下，所有图片均需要最大程度压缩处理后才能使用。</w:t>
      </w:r>
    </w:p>
    <w:p w14:paraId="589AB9A2" w14:textId="77777777" w:rsidR="002D398B" w:rsidRDefault="002D398B" w:rsidP="002D398B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不要使用超出实际显示尺寸的图片（不要上传大尺寸图片，然后缩小尺寸显示）。</w:t>
      </w:r>
    </w:p>
    <w:p w14:paraId="42D068A6" w14:textId="77777777" w:rsidR="002D398B" w:rsidRDefault="002D398B" w:rsidP="002D398B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页面纯文字代码（包括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）不超过</w:t>
      </w:r>
      <w:r>
        <w:rPr>
          <w:rFonts w:hint="eastAsia"/>
        </w:rPr>
        <w:t>500K</w:t>
      </w:r>
      <w:r>
        <w:rPr>
          <w:rFonts w:hint="eastAsia"/>
        </w:rPr>
        <w:t>。特殊页面如首页可适当放宽。</w:t>
      </w:r>
    </w:p>
    <w:p w14:paraId="504B7841" w14:textId="77777777" w:rsidR="002D398B" w:rsidRDefault="002D398B" w:rsidP="002D398B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删除未使用的</w:t>
      </w:r>
      <w:r>
        <w:rPr>
          <w:rFonts w:hint="eastAsia"/>
        </w:rPr>
        <w:t>CSS</w:t>
      </w:r>
      <w:r>
        <w:rPr>
          <w:rFonts w:hint="eastAsia"/>
        </w:rPr>
        <w:t>代码。尽量合并</w:t>
      </w:r>
      <w:r>
        <w:rPr>
          <w:rFonts w:hint="eastAsia"/>
        </w:rPr>
        <w:t>CSS</w:t>
      </w:r>
      <w:r>
        <w:rPr>
          <w:rFonts w:hint="eastAsia"/>
        </w:rPr>
        <w:t>文件以及</w:t>
      </w:r>
      <w:r>
        <w:rPr>
          <w:rFonts w:hint="eastAsia"/>
        </w:rPr>
        <w:t>JS</w:t>
      </w:r>
      <w:r>
        <w:rPr>
          <w:rFonts w:hint="eastAsia"/>
        </w:rPr>
        <w:t>文件。</w:t>
      </w:r>
    </w:p>
    <w:p w14:paraId="7A51282E" w14:textId="77777777" w:rsidR="002D398B" w:rsidRDefault="002D398B" w:rsidP="002D398B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慎用、少用</w:t>
      </w:r>
      <w:r>
        <w:rPr>
          <w:rFonts w:hint="eastAsia"/>
        </w:rPr>
        <w:t>JS</w:t>
      </w:r>
      <w:r>
        <w:rPr>
          <w:rFonts w:hint="eastAsia"/>
        </w:rPr>
        <w:t>。在主流浏览器测试</w:t>
      </w:r>
      <w:r>
        <w:rPr>
          <w:rFonts w:hint="eastAsia"/>
        </w:rPr>
        <w:t>JS</w:t>
      </w:r>
      <w:r>
        <w:rPr>
          <w:rFonts w:hint="eastAsia"/>
        </w:rPr>
        <w:t>是否拖慢页面打开速度。</w:t>
      </w:r>
    </w:p>
    <w:p w14:paraId="167F735C" w14:textId="77777777" w:rsidR="002D398B" w:rsidRDefault="002D398B" w:rsidP="002D398B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使用主流浏览器实际测试页面打开速度，应不超过</w:t>
      </w:r>
      <w:r>
        <w:rPr>
          <w:rFonts w:hint="eastAsia"/>
        </w:rPr>
        <w:t>3</w:t>
      </w:r>
      <w:r>
        <w:rPr>
          <w:rFonts w:hint="eastAsia"/>
        </w:rPr>
        <w:t>秒。条件允许的话，从多省市测试。</w:t>
      </w:r>
    </w:p>
    <w:p w14:paraId="327953A2" w14:textId="77777777" w:rsidR="002D398B" w:rsidRDefault="002D398B" w:rsidP="002D398B">
      <w:pPr>
        <w:pStyle w:val="3"/>
      </w:pPr>
      <w:r w:rsidRPr="007E0172">
        <w:rPr>
          <w:rFonts w:hint="eastAsia"/>
        </w:rPr>
        <w:t>功能使用及代码</w:t>
      </w:r>
    </w:p>
    <w:p w14:paraId="738A4511" w14:textId="77777777" w:rsidR="002D398B" w:rsidRDefault="002D398B" w:rsidP="002D398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除非另行要求，网站所有页面上线时确保已加流量统计代码。</w:t>
      </w:r>
    </w:p>
    <w:p w14:paraId="1A888780" w14:textId="77777777" w:rsidR="002D398B" w:rsidRDefault="002D398B" w:rsidP="002D398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所有网站开通百度资源平台、</w:t>
      </w:r>
      <w:r>
        <w:rPr>
          <w:rFonts w:hint="eastAsia"/>
        </w:rPr>
        <w:t>Google Search Console</w:t>
      </w:r>
      <w:r>
        <w:rPr>
          <w:rFonts w:hint="eastAsia"/>
        </w:rPr>
        <w:t>账号。</w:t>
      </w:r>
    </w:p>
    <w:p w14:paraId="02C309C1" w14:textId="77777777" w:rsidR="002D398B" w:rsidRDefault="002D398B" w:rsidP="002D398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禁止在</w:t>
      </w:r>
      <w:r>
        <w:rPr>
          <w:rFonts w:hint="eastAsia"/>
        </w:rPr>
        <w:t>URL</w:t>
      </w:r>
      <w:r>
        <w:rPr>
          <w:rFonts w:hint="eastAsia"/>
        </w:rPr>
        <w:t>中使用</w:t>
      </w:r>
      <w:r>
        <w:rPr>
          <w:rFonts w:hint="eastAsia"/>
        </w:rPr>
        <w:t>session ID</w:t>
      </w:r>
      <w:r>
        <w:rPr>
          <w:rFonts w:hint="eastAsia"/>
        </w:rPr>
        <w:t>、在网页结构中使用</w:t>
      </w:r>
      <w:r>
        <w:rPr>
          <w:rFonts w:hint="eastAsia"/>
        </w:rPr>
        <w:t>Frame</w:t>
      </w:r>
      <w:r>
        <w:rPr>
          <w:rFonts w:hint="eastAsia"/>
        </w:rPr>
        <w:t>（框架结构）和</w:t>
      </w:r>
      <w:r>
        <w:rPr>
          <w:rFonts w:hint="eastAsia"/>
        </w:rPr>
        <w:t>Flash</w:t>
      </w:r>
      <w:r>
        <w:rPr>
          <w:rFonts w:hint="eastAsia"/>
        </w:rPr>
        <w:t>，如果要使用则采用</w:t>
      </w:r>
      <w:r>
        <w:rPr>
          <w:rFonts w:hint="eastAsia"/>
        </w:rPr>
        <w:t>JS</w:t>
      </w:r>
      <w:r>
        <w:rPr>
          <w:rFonts w:hint="eastAsia"/>
        </w:rPr>
        <w:t>加载方式。</w:t>
      </w:r>
    </w:p>
    <w:p w14:paraId="0F59D2D6" w14:textId="77777777" w:rsidR="002D398B" w:rsidRDefault="002D398B" w:rsidP="002D398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已上线网站，除非</w:t>
      </w:r>
      <w:r>
        <w:rPr>
          <w:rFonts w:hint="eastAsia"/>
        </w:rPr>
        <w:t>SEO</w:t>
      </w:r>
      <w:r>
        <w:rPr>
          <w:rFonts w:hint="eastAsia"/>
        </w:rPr>
        <w:t>或运营部门另行要求，</w:t>
      </w:r>
      <w:r>
        <w:rPr>
          <w:rFonts w:hint="eastAsia"/>
        </w:rPr>
        <w:t>robots</w:t>
      </w:r>
      <w:r>
        <w:rPr>
          <w:rFonts w:hint="eastAsia"/>
        </w:rPr>
        <w:t>文件开放所有</w:t>
      </w:r>
      <w:r>
        <w:rPr>
          <w:rFonts w:hint="eastAsia"/>
        </w:rPr>
        <w:t>URL</w:t>
      </w:r>
      <w:r>
        <w:rPr>
          <w:rFonts w:hint="eastAsia"/>
        </w:rPr>
        <w:t>及文件（包括图片、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）的抓取。</w:t>
      </w:r>
    </w:p>
    <w:p w14:paraId="03FA052F" w14:textId="77777777" w:rsidR="002D398B" w:rsidRDefault="002D398B" w:rsidP="002D398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后台实时或定期生成并更新</w:t>
      </w:r>
      <w:r>
        <w:rPr>
          <w:rFonts w:hint="eastAsia"/>
        </w:rPr>
        <w:t>XML</w:t>
      </w:r>
      <w:r>
        <w:rPr>
          <w:rFonts w:hint="eastAsia"/>
        </w:rPr>
        <w:t>版</w:t>
      </w:r>
      <w:r>
        <w:rPr>
          <w:rFonts w:hint="eastAsia"/>
        </w:rPr>
        <w:t>Sitemap</w:t>
      </w:r>
      <w:r>
        <w:rPr>
          <w:rFonts w:hint="eastAsia"/>
        </w:rPr>
        <w:t>，包括首页、栏目及翻页、产品</w:t>
      </w:r>
      <w:r>
        <w:rPr>
          <w:rFonts w:hint="eastAsia"/>
        </w:rPr>
        <w:t>/</w:t>
      </w:r>
      <w:r>
        <w:rPr>
          <w:rFonts w:hint="eastAsia"/>
        </w:rPr>
        <w:t>文章页面。是否包括过滤条件页面与</w:t>
      </w:r>
      <w:r>
        <w:rPr>
          <w:rFonts w:hint="eastAsia"/>
        </w:rPr>
        <w:t>SEO</w:t>
      </w:r>
      <w:r>
        <w:rPr>
          <w:rFonts w:hint="eastAsia"/>
        </w:rPr>
        <w:t>部门协调后再确定。</w:t>
      </w:r>
    </w:p>
    <w:p w14:paraId="29A5915A" w14:textId="77777777" w:rsidR="002D398B" w:rsidRDefault="002D398B" w:rsidP="002D398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新站一律使用响应式设计，不要使用独立移动站或移动版子域名。已使用移动子域名优化的旧站，暂时保持现状，与</w:t>
      </w:r>
      <w:r>
        <w:rPr>
          <w:rFonts w:hint="eastAsia"/>
        </w:rPr>
        <w:t>SEO</w:t>
      </w:r>
      <w:r>
        <w:rPr>
          <w:rFonts w:hint="eastAsia"/>
        </w:rPr>
        <w:t>部门沟通后转为响应式设计。这里的响应式设计，是指采用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开发，页面能够自适应不同的客户端访问，而不是指采用</w:t>
      </w:r>
      <w:r>
        <w:rPr>
          <w:rFonts w:hint="eastAsia"/>
        </w:rPr>
        <w:t>AJAX</w:t>
      </w:r>
      <w:r>
        <w:rPr>
          <w:rFonts w:hint="eastAsia"/>
        </w:rPr>
        <w:t>加载。</w:t>
      </w:r>
    </w:p>
    <w:p w14:paraId="4FC5E2CA" w14:textId="77777777" w:rsidR="002D398B" w:rsidRDefault="002D398B" w:rsidP="002D398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英文网站</w:t>
      </w:r>
      <w:r>
        <w:rPr>
          <w:rFonts w:hint="eastAsia"/>
        </w:rPr>
        <w:t>HTML</w:t>
      </w:r>
      <w:r>
        <w:rPr>
          <w:rFonts w:hint="eastAsia"/>
        </w:rPr>
        <w:t>代码不要出现中文字符，包括注释中。</w:t>
      </w:r>
    </w:p>
    <w:p w14:paraId="759A48F4" w14:textId="77777777" w:rsidR="002D398B" w:rsidRDefault="002D398B" w:rsidP="002D398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由于各种原因需要改动</w:t>
      </w:r>
      <w:r>
        <w:rPr>
          <w:rFonts w:hint="eastAsia"/>
        </w:rPr>
        <w:t>URL</w:t>
      </w:r>
      <w:r>
        <w:rPr>
          <w:rFonts w:hint="eastAsia"/>
        </w:rPr>
        <w:t>时，旧</w:t>
      </w:r>
      <w:r>
        <w:rPr>
          <w:rFonts w:hint="eastAsia"/>
        </w:rPr>
        <w:t>URL</w:t>
      </w:r>
      <w:r>
        <w:rPr>
          <w:rFonts w:hint="eastAsia"/>
        </w:rPr>
        <w:t>做</w:t>
      </w:r>
      <w:r>
        <w:rPr>
          <w:rFonts w:hint="eastAsia"/>
        </w:rPr>
        <w:t>301</w:t>
      </w:r>
      <w:r>
        <w:rPr>
          <w:rFonts w:hint="eastAsia"/>
        </w:rPr>
        <w:t>转向至新</w:t>
      </w:r>
      <w:r>
        <w:rPr>
          <w:rFonts w:hint="eastAsia"/>
        </w:rPr>
        <w:t>URL</w:t>
      </w:r>
      <w:r>
        <w:rPr>
          <w:rFonts w:hint="eastAsia"/>
        </w:rPr>
        <w:t>。不要使用其它转向方式。</w:t>
      </w:r>
    </w:p>
    <w:p w14:paraId="3AEDB639" w14:textId="77777777" w:rsidR="002D398B" w:rsidRDefault="002D398B" w:rsidP="002D398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由于各种原因改动</w:t>
      </w:r>
      <w:r>
        <w:rPr>
          <w:rFonts w:hint="eastAsia"/>
        </w:rPr>
        <w:t>URL</w:t>
      </w:r>
      <w:r>
        <w:rPr>
          <w:rFonts w:hint="eastAsia"/>
        </w:rPr>
        <w:t>时，导航及内页链接更新为新</w:t>
      </w:r>
      <w:r>
        <w:rPr>
          <w:rFonts w:hint="eastAsia"/>
        </w:rPr>
        <w:t>URL</w:t>
      </w:r>
      <w:r>
        <w:rPr>
          <w:rFonts w:hint="eastAsia"/>
        </w:rPr>
        <w:t>。导航中禁止出现需要经过转向的</w:t>
      </w:r>
      <w:r>
        <w:rPr>
          <w:rFonts w:hint="eastAsia"/>
        </w:rPr>
        <w:t>URL</w:t>
      </w:r>
      <w:r>
        <w:rPr>
          <w:rFonts w:hint="eastAsia"/>
        </w:rPr>
        <w:t>，一般是旧的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14:paraId="4C746CAB" w14:textId="77777777" w:rsidR="002D398B" w:rsidRDefault="002D398B" w:rsidP="002D398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SEO</w:t>
      </w:r>
      <w:r>
        <w:rPr>
          <w:rFonts w:hint="eastAsia"/>
        </w:rPr>
        <w:t>部门沟通之前，不要启用</w:t>
      </w:r>
      <w:r>
        <w:rPr>
          <w:rFonts w:hint="eastAsia"/>
        </w:rPr>
        <w:t>tag/</w:t>
      </w:r>
      <w:r>
        <w:rPr>
          <w:rFonts w:hint="eastAsia"/>
        </w:rPr>
        <w:t>标签功能。</w:t>
      </w:r>
    </w:p>
    <w:p w14:paraId="2979AC4C" w14:textId="77777777" w:rsidR="002D398B" w:rsidRDefault="002D398B" w:rsidP="002D398B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除非</w:t>
      </w:r>
      <w:r>
        <w:rPr>
          <w:rFonts w:hint="eastAsia"/>
        </w:rPr>
        <w:t>SEO</w:t>
      </w:r>
      <w:r>
        <w:rPr>
          <w:rFonts w:hint="eastAsia"/>
        </w:rPr>
        <w:t>另行要求，不要使用</w:t>
      </w:r>
      <w:r>
        <w:rPr>
          <w:rFonts w:hint="eastAsia"/>
        </w:rPr>
        <w:t>JS</w:t>
      </w:r>
      <w:r>
        <w:rPr>
          <w:rFonts w:hint="eastAsia"/>
        </w:rPr>
        <w:t>生成</w:t>
      </w:r>
      <w:r>
        <w:rPr>
          <w:rFonts w:hint="eastAsia"/>
        </w:rPr>
        <w:t>/</w:t>
      </w:r>
      <w:r>
        <w:rPr>
          <w:rFonts w:hint="eastAsia"/>
        </w:rPr>
        <w:t>调用页面内容。</w:t>
      </w:r>
    </w:p>
    <w:p w14:paraId="3BD3A0B9" w14:textId="77777777" w:rsidR="002D398B" w:rsidRDefault="002D398B" w:rsidP="002D398B"/>
    <w:p w14:paraId="40C9AD21" w14:textId="77777777" w:rsidR="002D398B" w:rsidRDefault="002D398B" w:rsidP="002D398B">
      <w:r>
        <w:rPr>
          <w:rFonts w:hint="eastAsia"/>
        </w:rPr>
        <w:t>参考资料：</w:t>
      </w:r>
    </w:p>
    <w:p w14:paraId="14038F40" w14:textId="77777777" w:rsidR="002D398B" w:rsidRDefault="00600542" w:rsidP="002D398B">
      <w:hyperlink r:id="rId109" w:history="1">
        <w:r w:rsidR="002D398B">
          <w:rPr>
            <w:rStyle w:val="a9"/>
          </w:rPr>
          <w:t>https://www.seozac.com/seo-tips/seo-guide-for-developers/</w:t>
        </w:r>
      </w:hyperlink>
    </w:p>
    <w:p w14:paraId="679B4FEE" w14:textId="77777777" w:rsidR="002D398B" w:rsidRDefault="00600542" w:rsidP="002D398B">
      <w:hyperlink r:id="rId110" w:history="1">
        <w:r w:rsidR="002D398B">
          <w:rPr>
            <w:rStyle w:val="a9"/>
          </w:rPr>
          <w:t>https://www.seozac.com/seo-tips/seo-guide-details/</w:t>
        </w:r>
      </w:hyperlink>
    </w:p>
    <w:p w14:paraId="4C565AD1" w14:textId="77777777" w:rsidR="002D398B" w:rsidRPr="007E0172" w:rsidRDefault="002D398B" w:rsidP="002D398B"/>
    <w:p w14:paraId="7FD814EF" w14:textId="77777777" w:rsidR="002D398B" w:rsidRPr="002D398B" w:rsidRDefault="002D398B" w:rsidP="002D398B"/>
    <w:sectPr w:rsidR="002D398B" w:rsidRPr="002D3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B1C52" w14:textId="77777777" w:rsidR="00600542" w:rsidRDefault="00600542" w:rsidP="00D36EB0">
      <w:r>
        <w:separator/>
      </w:r>
    </w:p>
  </w:endnote>
  <w:endnote w:type="continuationSeparator" w:id="0">
    <w:p w14:paraId="64C6766E" w14:textId="77777777" w:rsidR="00600542" w:rsidRDefault="00600542" w:rsidP="00D36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C746A" w14:textId="77777777" w:rsidR="00600542" w:rsidRDefault="00600542" w:rsidP="00D36EB0">
      <w:r>
        <w:separator/>
      </w:r>
    </w:p>
  </w:footnote>
  <w:footnote w:type="continuationSeparator" w:id="0">
    <w:p w14:paraId="1AE80281" w14:textId="77777777" w:rsidR="00600542" w:rsidRDefault="00600542" w:rsidP="00D36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A7D0AF3"/>
    <w:multiLevelType w:val="hybridMultilevel"/>
    <w:tmpl w:val="3B7C81D6"/>
    <w:lvl w:ilvl="0" w:tplc="88D853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11AD3F40"/>
    <w:multiLevelType w:val="hybridMultilevel"/>
    <w:tmpl w:val="9828B0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6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32220E90"/>
    <w:multiLevelType w:val="hybridMultilevel"/>
    <w:tmpl w:val="6F3A6E66"/>
    <w:lvl w:ilvl="0" w:tplc="403467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3F584552"/>
    <w:multiLevelType w:val="hybridMultilevel"/>
    <w:tmpl w:val="3AAC23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47C3450E"/>
    <w:multiLevelType w:val="hybridMultilevel"/>
    <w:tmpl w:val="E9667A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0A7564F"/>
    <w:multiLevelType w:val="hybridMultilevel"/>
    <w:tmpl w:val="C66495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1832D11"/>
    <w:multiLevelType w:val="hybridMultilevel"/>
    <w:tmpl w:val="89B09280"/>
    <w:lvl w:ilvl="0" w:tplc="C6869A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160765"/>
    <w:multiLevelType w:val="hybridMultilevel"/>
    <w:tmpl w:val="9E8CFA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22"/>
  </w:num>
  <w:num w:numId="3">
    <w:abstractNumId w:val="3"/>
  </w:num>
  <w:num w:numId="4">
    <w:abstractNumId w:val="13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21"/>
  </w:num>
  <w:num w:numId="10">
    <w:abstractNumId w:val="28"/>
  </w:num>
  <w:num w:numId="11">
    <w:abstractNumId w:val="2"/>
  </w:num>
  <w:num w:numId="12">
    <w:abstractNumId w:val="27"/>
  </w:num>
  <w:num w:numId="13">
    <w:abstractNumId w:val="6"/>
  </w:num>
  <w:num w:numId="14">
    <w:abstractNumId w:val="17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9"/>
  </w:num>
  <w:num w:numId="20">
    <w:abstractNumId w:val="19"/>
  </w:num>
  <w:num w:numId="21">
    <w:abstractNumId w:val="15"/>
  </w:num>
  <w:num w:numId="22">
    <w:abstractNumId w:val="16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25"/>
  </w:num>
  <w:num w:numId="29">
    <w:abstractNumId w:val="23"/>
  </w:num>
  <w:num w:numId="30">
    <w:abstractNumId w:val="14"/>
  </w:num>
  <w:num w:numId="31">
    <w:abstractNumId w:val="26"/>
  </w:num>
  <w:num w:numId="32">
    <w:abstractNumId w:val="24"/>
  </w:num>
  <w:num w:numId="33">
    <w:abstractNumId w:val="20"/>
  </w:num>
  <w:num w:numId="34">
    <w:abstractNumId w:val="12"/>
  </w:num>
  <w:num w:numId="35">
    <w:abstractNumId w:val="18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86"/>
    <w:rsid w:val="0000735D"/>
    <w:rsid w:val="00011EB0"/>
    <w:rsid w:val="0002712E"/>
    <w:rsid w:val="0004066E"/>
    <w:rsid w:val="00064FE9"/>
    <w:rsid w:val="00065450"/>
    <w:rsid w:val="00080AB2"/>
    <w:rsid w:val="0008167C"/>
    <w:rsid w:val="00082017"/>
    <w:rsid w:val="0008266D"/>
    <w:rsid w:val="0008724E"/>
    <w:rsid w:val="00095B93"/>
    <w:rsid w:val="000B262B"/>
    <w:rsid w:val="000C6FA7"/>
    <w:rsid w:val="000C7BCB"/>
    <w:rsid w:val="000E42FE"/>
    <w:rsid w:val="000F6975"/>
    <w:rsid w:val="001001DF"/>
    <w:rsid w:val="00103EED"/>
    <w:rsid w:val="001129E2"/>
    <w:rsid w:val="001220C3"/>
    <w:rsid w:val="00127D4B"/>
    <w:rsid w:val="00145DEB"/>
    <w:rsid w:val="0015315A"/>
    <w:rsid w:val="001748AB"/>
    <w:rsid w:val="001867D0"/>
    <w:rsid w:val="00196571"/>
    <w:rsid w:val="001A6CC8"/>
    <w:rsid w:val="001B1386"/>
    <w:rsid w:val="001B3826"/>
    <w:rsid w:val="001B4E43"/>
    <w:rsid w:val="001E1211"/>
    <w:rsid w:val="001E400D"/>
    <w:rsid w:val="001E772D"/>
    <w:rsid w:val="00206057"/>
    <w:rsid w:val="00207619"/>
    <w:rsid w:val="00215F5B"/>
    <w:rsid w:val="00220C60"/>
    <w:rsid w:val="002430C9"/>
    <w:rsid w:val="00246627"/>
    <w:rsid w:val="00262EC5"/>
    <w:rsid w:val="00275895"/>
    <w:rsid w:val="00277B06"/>
    <w:rsid w:val="0028275C"/>
    <w:rsid w:val="00286799"/>
    <w:rsid w:val="002945F4"/>
    <w:rsid w:val="002A250C"/>
    <w:rsid w:val="002B214D"/>
    <w:rsid w:val="002B7E52"/>
    <w:rsid w:val="002C3A37"/>
    <w:rsid w:val="002C52BF"/>
    <w:rsid w:val="002D398B"/>
    <w:rsid w:val="002D60F9"/>
    <w:rsid w:val="002D7AAE"/>
    <w:rsid w:val="002D7C95"/>
    <w:rsid w:val="002F6220"/>
    <w:rsid w:val="0030183F"/>
    <w:rsid w:val="00301E1D"/>
    <w:rsid w:val="003041A3"/>
    <w:rsid w:val="003045C3"/>
    <w:rsid w:val="0030667D"/>
    <w:rsid w:val="00315B47"/>
    <w:rsid w:val="003200F9"/>
    <w:rsid w:val="00337537"/>
    <w:rsid w:val="003423E2"/>
    <w:rsid w:val="00350FF5"/>
    <w:rsid w:val="003574F4"/>
    <w:rsid w:val="00365E44"/>
    <w:rsid w:val="003719EE"/>
    <w:rsid w:val="003767A7"/>
    <w:rsid w:val="003768A6"/>
    <w:rsid w:val="00383830"/>
    <w:rsid w:val="003979DE"/>
    <w:rsid w:val="003B01F3"/>
    <w:rsid w:val="003B1C2B"/>
    <w:rsid w:val="003C4A6C"/>
    <w:rsid w:val="003D4D60"/>
    <w:rsid w:val="00400D00"/>
    <w:rsid w:val="00405B46"/>
    <w:rsid w:val="00414E8C"/>
    <w:rsid w:val="00424CB1"/>
    <w:rsid w:val="0042559D"/>
    <w:rsid w:val="00427B78"/>
    <w:rsid w:val="0043133F"/>
    <w:rsid w:val="00450024"/>
    <w:rsid w:val="00452F44"/>
    <w:rsid w:val="00461B17"/>
    <w:rsid w:val="00470342"/>
    <w:rsid w:val="0047154B"/>
    <w:rsid w:val="00486F61"/>
    <w:rsid w:val="004B405C"/>
    <w:rsid w:val="004B5C30"/>
    <w:rsid w:val="004C7E8D"/>
    <w:rsid w:val="004D1972"/>
    <w:rsid w:val="004D66D1"/>
    <w:rsid w:val="004E1335"/>
    <w:rsid w:val="004E6098"/>
    <w:rsid w:val="004E6C45"/>
    <w:rsid w:val="004E7DF5"/>
    <w:rsid w:val="004F43C0"/>
    <w:rsid w:val="00533212"/>
    <w:rsid w:val="00553B44"/>
    <w:rsid w:val="005608C5"/>
    <w:rsid w:val="005753BB"/>
    <w:rsid w:val="005A2B4F"/>
    <w:rsid w:val="005A3F82"/>
    <w:rsid w:val="005A5E20"/>
    <w:rsid w:val="005B2594"/>
    <w:rsid w:val="005B5AC8"/>
    <w:rsid w:val="005B7018"/>
    <w:rsid w:val="005E013A"/>
    <w:rsid w:val="005E1C10"/>
    <w:rsid w:val="005E2B01"/>
    <w:rsid w:val="005F3B5A"/>
    <w:rsid w:val="005F6464"/>
    <w:rsid w:val="00600542"/>
    <w:rsid w:val="0060264B"/>
    <w:rsid w:val="006139C2"/>
    <w:rsid w:val="0062721F"/>
    <w:rsid w:val="0063542E"/>
    <w:rsid w:val="006530C1"/>
    <w:rsid w:val="00665B6D"/>
    <w:rsid w:val="00684EE7"/>
    <w:rsid w:val="0069648D"/>
    <w:rsid w:val="006A0008"/>
    <w:rsid w:val="006A59FC"/>
    <w:rsid w:val="0070280A"/>
    <w:rsid w:val="007039A8"/>
    <w:rsid w:val="00711D8A"/>
    <w:rsid w:val="0071749A"/>
    <w:rsid w:val="007222A1"/>
    <w:rsid w:val="0072233E"/>
    <w:rsid w:val="0072372B"/>
    <w:rsid w:val="00723A27"/>
    <w:rsid w:val="00733E2E"/>
    <w:rsid w:val="00743B93"/>
    <w:rsid w:val="0074649E"/>
    <w:rsid w:val="00757E37"/>
    <w:rsid w:val="00780AD5"/>
    <w:rsid w:val="00791EE8"/>
    <w:rsid w:val="00794F38"/>
    <w:rsid w:val="007A0157"/>
    <w:rsid w:val="007A6B7C"/>
    <w:rsid w:val="007B114E"/>
    <w:rsid w:val="007B2641"/>
    <w:rsid w:val="007B2665"/>
    <w:rsid w:val="007B68A6"/>
    <w:rsid w:val="007D51B5"/>
    <w:rsid w:val="007E1B7A"/>
    <w:rsid w:val="007F751F"/>
    <w:rsid w:val="0080075E"/>
    <w:rsid w:val="00801948"/>
    <w:rsid w:val="00803285"/>
    <w:rsid w:val="008232F3"/>
    <w:rsid w:val="00837CDB"/>
    <w:rsid w:val="00840F86"/>
    <w:rsid w:val="00850C41"/>
    <w:rsid w:val="00850DB1"/>
    <w:rsid w:val="008536EF"/>
    <w:rsid w:val="00862336"/>
    <w:rsid w:val="00863249"/>
    <w:rsid w:val="008806E7"/>
    <w:rsid w:val="008A3AFC"/>
    <w:rsid w:val="008C33D0"/>
    <w:rsid w:val="008D07CF"/>
    <w:rsid w:val="008D18C2"/>
    <w:rsid w:val="008E0378"/>
    <w:rsid w:val="008E5E3D"/>
    <w:rsid w:val="008E5FA9"/>
    <w:rsid w:val="00911BFD"/>
    <w:rsid w:val="00940AC0"/>
    <w:rsid w:val="00953DDF"/>
    <w:rsid w:val="00957621"/>
    <w:rsid w:val="00961CE8"/>
    <w:rsid w:val="00971183"/>
    <w:rsid w:val="009735C1"/>
    <w:rsid w:val="00986678"/>
    <w:rsid w:val="00995481"/>
    <w:rsid w:val="00997DFF"/>
    <w:rsid w:val="009A0D5B"/>
    <w:rsid w:val="009C458C"/>
    <w:rsid w:val="009D121A"/>
    <w:rsid w:val="009E4C0E"/>
    <w:rsid w:val="009F07C3"/>
    <w:rsid w:val="009F2A1B"/>
    <w:rsid w:val="009F2B9D"/>
    <w:rsid w:val="00A11457"/>
    <w:rsid w:val="00A210C8"/>
    <w:rsid w:val="00A26547"/>
    <w:rsid w:val="00A321A4"/>
    <w:rsid w:val="00A33C23"/>
    <w:rsid w:val="00A41389"/>
    <w:rsid w:val="00A84ACE"/>
    <w:rsid w:val="00A918FD"/>
    <w:rsid w:val="00AC5C28"/>
    <w:rsid w:val="00AC6F96"/>
    <w:rsid w:val="00AD2F5E"/>
    <w:rsid w:val="00AE11A5"/>
    <w:rsid w:val="00AE7460"/>
    <w:rsid w:val="00AF5CA0"/>
    <w:rsid w:val="00B07981"/>
    <w:rsid w:val="00B1061F"/>
    <w:rsid w:val="00B42B46"/>
    <w:rsid w:val="00B47588"/>
    <w:rsid w:val="00B502DB"/>
    <w:rsid w:val="00B62687"/>
    <w:rsid w:val="00B736D8"/>
    <w:rsid w:val="00B76C0C"/>
    <w:rsid w:val="00BA5FA6"/>
    <w:rsid w:val="00BB0A1C"/>
    <w:rsid w:val="00BB5A00"/>
    <w:rsid w:val="00BB6009"/>
    <w:rsid w:val="00BC2149"/>
    <w:rsid w:val="00BC21E0"/>
    <w:rsid w:val="00BC245B"/>
    <w:rsid w:val="00BC7DD3"/>
    <w:rsid w:val="00BD5E21"/>
    <w:rsid w:val="00BE3DE7"/>
    <w:rsid w:val="00BF1B82"/>
    <w:rsid w:val="00BF4FB4"/>
    <w:rsid w:val="00C00F18"/>
    <w:rsid w:val="00C07FD7"/>
    <w:rsid w:val="00C20014"/>
    <w:rsid w:val="00C23452"/>
    <w:rsid w:val="00C25F85"/>
    <w:rsid w:val="00C309E9"/>
    <w:rsid w:val="00C34700"/>
    <w:rsid w:val="00C3572E"/>
    <w:rsid w:val="00C3581C"/>
    <w:rsid w:val="00C36BA8"/>
    <w:rsid w:val="00C47B57"/>
    <w:rsid w:val="00C613B9"/>
    <w:rsid w:val="00C628DD"/>
    <w:rsid w:val="00C66E85"/>
    <w:rsid w:val="00C724E3"/>
    <w:rsid w:val="00C816DE"/>
    <w:rsid w:val="00C87A82"/>
    <w:rsid w:val="00CA477E"/>
    <w:rsid w:val="00CA54BD"/>
    <w:rsid w:val="00CA5E90"/>
    <w:rsid w:val="00CA5ECF"/>
    <w:rsid w:val="00CA6EB9"/>
    <w:rsid w:val="00CB25D9"/>
    <w:rsid w:val="00CC0D05"/>
    <w:rsid w:val="00CC27A2"/>
    <w:rsid w:val="00CD5566"/>
    <w:rsid w:val="00CF65E9"/>
    <w:rsid w:val="00D01C7E"/>
    <w:rsid w:val="00D06F6A"/>
    <w:rsid w:val="00D075B0"/>
    <w:rsid w:val="00D1737D"/>
    <w:rsid w:val="00D2129D"/>
    <w:rsid w:val="00D22A6D"/>
    <w:rsid w:val="00D31557"/>
    <w:rsid w:val="00D32C29"/>
    <w:rsid w:val="00D36EB0"/>
    <w:rsid w:val="00D40A33"/>
    <w:rsid w:val="00D54995"/>
    <w:rsid w:val="00D61EBC"/>
    <w:rsid w:val="00D702F5"/>
    <w:rsid w:val="00D72859"/>
    <w:rsid w:val="00D81FF2"/>
    <w:rsid w:val="00D83581"/>
    <w:rsid w:val="00D85F71"/>
    <w:rsid w:val="00D9694C"/>
    <w:rsid w:val="00D97678"/>
    <w:rsid w:val="00DA02B5"/>
    <w:rsid w:val="00DB2D34"/>
    <w:rsid w:val="00DB50C5"/>
    <w:rsid w:val="00DB616B"/>
    <w:rsid w:val="00DC18A9"/>
    <w:rsid w:val="00DD179D"/>
    <w:rsid w:val="00DD5F8C"/>
    <w:rsid w:val="00DE6169"/>
    <w:rsid w:val="00DF7370"/>
    <w:rsid w:val="00E343EC"/>
    <w:rsid w:val="00E37FCA"/>
    <w:rsid w:val="00E53244"/>
    <w:rsid w:val="00E536A7"/>
    <w:rsid w:val="00E63B17"/>
    <w:rsid w:val="00E75DFE"/>
    <w:rsid w:val="00E80E58"/>
    <w:rsid w:val="00E81096"/>
    <w:rsid w:val="00E83AEA"/>
    <w:rsid w:val="00EA0CDB"/>
    <w:rsid w:val="00EB02DE"/>
    <w:rsid w:val="00EC0883"/>
    <w:rsid w:val="00EC190A"/>
    <w:rsid w:val="00EC31E6"/>
    <w:rsid w:val="00EC5F75"/>
    <w:rsid w:val="00EC7645"/>
    <w:rsid w:val="00ED0EBE"/>
    <w:rsid w:val="00EE07E7"/>
    <w:rsid w:val="00EF3CE9"/>
    <w:rsid w:val="00EF4DA1"/>
    <w:rsid w:val="00EF6338"/>
    <w:rsid w:val="00F2628D"/>
    <w:rsid w:val="00F331C6"/>
    <w:rsid w:val="00F34FCA"/>
    <w:rsid w:val="00F429A6"/>
    <w:rsid w:val="00F51792"/>
    <w:rsid w:val="00F610AB"/>
    <w:rsid w:val="00F67455"/>
    <w:rsid w:val="00F70228"/>
    <w:rsid w:val="00F86417"/>
    <w:rsid w:val="00FA79EE"/>
    <w:rsid w:val="00FB4F02"/>
    <w:rsid w:val="00FC2DBC"/>
    <w:rsid w:val="00FC51CE"/>
    <w:rsid w:val="00FC7D94"/>
    <w:rsid w:val="00FD638E"/>
    <w:rsid w:val="00FD6AA4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9DF7A"/>
  <w15:chartTrackingRefBased/>
  <w15:docId w15:val="{E9078F3B-4636-4528-9C6C-3E959E0B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5F8C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DD5F8C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DD5F8C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DD5F8C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DD5F8C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DD5F8C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DD5F8C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DD5F8C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DD5F8C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DD5F8C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DD5F8C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DD5F8C"/>
  </w:style>
  <w:style w:type="character" w:customStyle="1" w:styleId="10">
    <w:name w:val="标题 1 字符"/>
    <w:basedOn w:val="a1"/>
    <w:link w:val="1"/>
    <w:qFormat/>
    <w:rsid w:val="00DD5F8C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DD5F8C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DD5F8C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DD5F8C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99"/>
    <w:qFormat/>
    <w:rsid w:val="006530C1"/>
    <w:pPr>
      <w:ind w:firstLineChars="200" w:firstLine="420"/>
    </w:pPr>
  </w:style>
  <w:style w:type="paragraph" w:styleId="a5">
    <w:name w:val="header"/>
    <w:basedOn w:val="a0"/>
    <w:link w:val="a6"/>
    <w:qFormat/>
    <w:rsid w:val="00DD5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qFormat/>
    <w:rsid w:val="00DD5F8C"/>
    <w:rPr>
      <w:rFonts w:ascii="Courier New" w:eastAsia="宋体" w:hAnsi="Courier New" w:cs="Times New Roman"/>
      <w:sz w:val="18"/>
      <w:szCs w:val="18"/>
    </w:rPr>
  </w:style>
  <w:style w:type="paragraph" w:styleId="a7">
    <w:name w:val="footer"/>
    <w:basedOn w:val="a0"/>
    <w:link w:val="a8"/>
    <w:qFormat/>
    <w:rsid w:val="00DD5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qFormat/>
    <w:rsid w:val="00DD5F8C"/>
    <w:rPr>
      <w:rFonts w:ascii="Courier New" w:eastAsia="宋体" w:hAnsi="Courier New" w:cs="Times New Roman"/>
      <w:sz w:val="18"/>
      <w:szCs w:val="18"/>
    </w:rPr>
  </w:style>
  <w:style w:type="character" w:styleId="a9">
    <w:name w:val="Hyperlink"/>
    <w:basedOn w:val="a1"/>
    <w:qFormat/>
    <w:rsid w:val="00DD5F8C"/>
    <w:rPr>
      <w:color w:val="0000FF"/>
      <w:u w:val="none"/>
    </w:rPr>
  </w:style>
  <w:style w:type="character" w:customStyle="1" w:styleId="50">
    <w:name w:val="标题 5 字符"/>
    <w:basedOn w:val="a1"/>
    <w:link w:val="5"/>
    <w:qFormat/>
    <w:rsid w:val="00DD5F8C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DD5F8C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DD5F8C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DD5F8C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DD5F8C"/>
    <w:rPr>
      <w:rFonts w:ascii="Courier New" w:eastAsia="黑体" w:hAnsi="Courier New" w:cs="Times New Roman"/>
      <w:szCs w:val="21"/>
    </w:rPr>
  </w:style>
  <w:style w:type="paragraph" w:styleId="aa">
    <w:name w:val="caption"/>
    <w:basedOn w:val="a0"/>
    <w:next w:val="a0"/>
    <w:qFormat/>
    <w:rsid w:val="00DD5F8C"/>
    <w:rPr>
      <w:rFonts w:ascii="Arial" w:eastAsia="黑体" w:hAnsi="Arial" w:cs="Arial"/>
      <w:sz w:val="20"/>
      <w:szCs w:val="20"/>
    </w:rPr>
  </w:style>
  <w:style w:type="paragraph" w:styleId="ab">
    <w:name w:val="Document Map"/>
    <w:basedOn w:val="a0"/>
    <w:link w:val="ac"/>
    <w:uiPriority w:val="99"/>
    <w:unhideWhenUsed/>
    <w:qFormat/>
    <w:rsid w:val="00DD5F8C"/>
    <w:rPr>
      <w:rFonts w:ascii="宋体"/>
      <w:sz w:val="18"/>
      <w:szCs w:val="18"/>
    </w:rPr>
  </w:style>
  <w:style w:type="character" w:customStyle="1" w:styleId="ac">
    <w:name w:val="文档结构图 字符"/>
    <w:basedOn w:val="a1"/>
    <w:link w:val="ab"/>
    <w:uiPriority w:val="99"/>
    <w:qFormat/>
    <w:rsid w:val="00DD5F8C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DD5F8C"/>
    <w:pPr>
      <w:ind w:left="420"/>
      <w:jc w:val="left"/>
    </w:pPr>
    <w:rPr>
      <w:i/>
      <w:iCs/>
      <w:sz w:val="20"/>
      <w:szCs w:val="20"/>
    </w:rPr>
  </w:style>
  <w:style w:type="paragraph" w:styleId="ad">
    <w:name w:val="Balloon Text"/>
    <w:basedOn w:val="a0"/>
    <w:link w:val="ae"/>
    <w:uiPriority w:val="99"/>
    <w:unhideWhenUsed/>
    <w:qFormat/>
    <w:rsid w:val="00DD5F8C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qFormat/>
    <w:rsid w:val="00DD5F8C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DD5F8C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DD5F8C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DD5F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DD5F8C"/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0"/>
    <w:uiPriority w:val="99"/>
    <w:unhideWhenUsed/>
    <w:qFormat/>
    <w:rsid w:val="00DD5F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0"/>
    <w:next w:val="a0"/>
    <w:link w:val="af1"/>
    <w:uiPriority w:val="10"/>
    <w:qFormat/>
    <w:rsid w:val="00DD5F8C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1">
    <w:name w:val="标题 字符"/>
    <w:basedOn w:val="a1"/>
    <w:link w:val="af0"/>
    <w:uiPriority w:val="10"/>
    <w:qFormat/>
    <w:rsid w:val="00DD5F8C"/>
    <w:rPr>
      <w:rFonts w:ascii="Courier New" w:eastAsia="宋体" w:hAnsi="Courier New" w:cs="Times New Roman"/>
      <w:b/>
      <w:bCs/>
      <w:sz w:val="32"/>
      <w:szCs w:val="32"/>
    </w:rPr>
  </w:style>
  <w:style w:type="table" w:styleId="af2">
    <w:name w:val="Table Grid"/>
    <w:basedOn w:val="a2"/>
    <w:uiPriority w:val="59"/>
    <w:qFormat/>
    <w:rsid w:val="00DD5F8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page number"/>
    <w:basedOn w:val="a1"/>
    <w:qFormat/>
    <w:rsid w:val="00DD5F8C"/>
  </w:style>
  <w:style w:type="character" w:styleId="af4">
    <w:name w:val="FollowedHyperlink"/>
    <w:basedOn w:val="a1"/>
    <w:qFormat/>
    <w:rsid w:val="00DD5F8C"/>
    <w:rPr>
      <w:color w:val="800080"/>
      <w:u w:val="single"/>
    </w:rPr>
  </w:style>
  <w:style w:type="paragraph" w:customStyle="1" w:styleId="AltM">
    <w:name w:val="Alt+M_表内文字（居中）"/>
    <w:basedOn w:val="a0"/>
    <w:qFormat/>
    <w:rsid w:val="00DD5F8C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DD5F8C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DD5F8C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DD5F8C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DD5F8C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DD5F8C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DD5F8C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DD5F8C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DD5F8C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DD5F8C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DD5F8C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DD5F8C"/>
    <w:rPr>
      <w:color w:val="808080"/>
      <w:shd w:val="clear" w:color="auto" w:fill="E6E6E6"/>
    </w:rPr>
  </w:style>
  <w:style w:type="character" w:styleId="afb">
    <w:name w:val="Unresolved Mention"/>
    <w:basedOn w:val="a1"/>
    <w:uiPriority w:val="99"/>
    <w:semiHidden/>
    <w:unhideWhenUsed/>
    <w:rsid w:val="002D60F9"/>
    <w:rPr>
      <w:color w:val="605E5C"/>
      <w:shd w:val="clear" w:color="auto" w:fill="E1DFDD"/>
    </w:rPr>
  </w:style>
  <w:style w:type="character" w:customStyle="1" w:styleId="cm-comment">
    <w:name w:val="cm-comment"/>
    <w:basedOn w:val="a1"/>
    <w:rsid w:val="004B5C30"/>
  </w:style>
  <w:style w:type="character" w:customStyle="1" w:styleId="cm-string">
    <w:name w:val="cm-string"/>
    <w:basedOn w:val="a1"/>
    <w:rsid w:val="004B5C30"/>
  </w:style>
  <w:style w:type="character" w:customStyle="1" w:styleId="apple-converted-space">
    <w:name w:val="apple-converted-space"/>
    <w:basedOn w:val="a1"/>
    <w:rsid w:val="004B5C30"/>
  </w:style>
  <w:style w:type="character" w:customStyle="1" w:styleId="cm-number">
    <w:name w:val="cm-number"/>
    <w:basedOn w:val="a1"/>
    <w:rsid w:val="004B5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7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33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0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03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3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13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5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2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1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5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12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05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1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9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66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20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2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1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8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10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86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70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86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0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1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65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7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337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5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35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76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3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1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58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47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94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81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7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2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93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8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84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4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32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4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6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1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74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09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8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22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5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6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3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8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48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7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47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0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0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1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5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0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96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6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7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0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8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4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3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00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65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3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37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15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61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1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8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1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78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1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37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9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9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7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7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9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41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8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7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8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2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7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7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3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8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83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5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17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0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2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1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3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61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4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4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3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27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1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96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53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1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3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45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6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35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4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9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7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99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13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7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6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96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5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23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35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0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21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60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2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5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9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335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7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85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94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52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0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87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2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0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0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4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62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5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0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6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0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3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9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5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6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8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3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97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8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1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64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53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849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7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82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06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84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26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56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16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71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57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64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26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12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81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4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7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1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07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2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43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9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5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26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5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0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5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65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4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4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8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2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5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44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15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35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12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2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469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87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17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31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9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69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4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90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15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32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29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7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65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30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33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45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60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51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4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99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1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36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89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74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21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6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26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89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31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49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89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54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49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61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1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13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28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27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4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7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91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40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40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48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49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10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16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76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4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aoding.com/friends" TargetMode="External"/><Relationship Id="rId21" Type="http://schemas.openxmlformats.org/officeDocument/2006/relationships/hyperlink" Target="https://www.gaoding.com/" TargetMode="External"/><Relationship Id="rId42" Type="http://schemas.openxmlformats.org/officeDocument/2006/relationships/hyperlink" Target="http://www.seo.cn/" TargetMode="External"/><Relationship Id="rId47" Type="http://schemas.openxmlformats.org/officeDocument/2006/relationships/hyperlink" Target="http://adminwpcourse.qupan.com/4840708.html" TargetMode="External"/><Relationship Id="rId63" Type="http://schemas.openxmlformats.org/officeDocument/2006/relationships/hyperlink" Target="http://edu.seowhy.com/thread-558-1-1.html" TargetMode="External"/><Relationship Id="rId68" Type="http://schemas.openxmlformats.org/officeDocument/2006/relationships/hyperlink" Target="http://www2.seowhy.com/ziliao/mayunchuangye.flv" TargetMode="External"/><Relationship Id="rId84" Type="http://schemas.openxmlformats.org/officeDocument/2006/relationships/hyperlink" Target="http://www.netconcepts.cn/detail-40536.html" TargetMode="External"/><Relationship Id="rId89" Type="http://schemas.openxmlformats.org/officeDocument/2006/relationships/hyperlink" Target="http://edu.seowhy.com/forum-6-1.html" TargetMode="External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etbootstrap.com/" TargetMode="External"/><Relationship Id="rId29" Type="http://schemas.openxmlformats.org/officeDocument/2006/relationships/hyperlink" Target="http://index.baidu.com/" TargetMode="External"/><Relationship Id="rId107" Type="http://schemas.openxmlformats.org/officeDocument/2006/relationships/hyperlink" Target="wiz://open_attachment/?guid=fb7f281f-c0c8-4f8c-ad9a-3db0ac383555" TargetMode="External"/><Relationship Id="rId11" Type="http://schemas.openxmlformats.org/officeDocument/2006/relationships/hyperlink" Target="https://www.jia.com/help/0033.html" TargetMode="External"/><Relationship Id="rId24" Type="http://schemas.openxmlformats.org/officeDocument/2006/relationships/hyperlink" Target="https://m.gaoding.com/article/10815" TargetMode="External"/><Relationship Id="rId32" Type="http://schemas.openxmlformats.org/officeDocument/2006/relationships/hyperlink" Target="https://ziyuan.baidu.com/wiki/990" TargetMode="External"/><Relationship Id="rId37" Type="http://schemas.openxmlformats.org/officeDocument/2006/relationships/hyperlink" Target="https://www.22.cn/" TargetMode="External"/><Relationship Id="rId40" Type="http://schemas.openxmlformats.org/officeDocument/2006/relationships/hyperlink" Target="http://s.tool.chinaz.com/baidu/words.aspx" TargetMode="External"/><Relationship Id="rId45" Type="http://schemas.openxmlformats.org/officeDocument/2006/relationships/hyperlink" Target="http://help.dedecms.com/video/quickstart/" TargetMode="External"/><Relationship Id="rId53" Type="http://schemas.openxmlformats.org/officeDocument/2006/relationships/hyperlink" Target="https://moz.com/researchtools/ose/" TargetMode="External"/><Relationship Id="rId58" Type="http://schemas.openxmlformats.org/officeDocument/2006/relationships/hyperlink" Target="https://baike.baidu.com/item/HTTP&#29366;&#24577;&#30721;/5053660?fr=aladdin" TargetMode="External"/><Relationship Id="rId66" Type="http://schemas.openxmlformats.org/officeDocument/2006/relationships/hyperlink" Target="http://edu.seowhy.com/thread-377-1-1.html" TargetMode="External"/><Relationship Id="rId74" Type="http://schemas.openxmlformats.org/officeDocument/2006/relationships/hyperlink" Target="http://edu.seowhy.com/thread-259-1-1.html" TargetMode="External"/><Relationship Id="rId79" Type="http://schemas.openxmlformats.org/officeDocument/2006/relationships/hyperlink" Target="http://link.chinaz.com/" TargetMode="External"/><Relationship Id="rId87" Type="http://schemas.openxmlformats.org/officeDocument/2006/relationships/hyperlink" Target="http://www2.seowhy.com/ziliao/charlesshui.pdf" TargetMode="External"/><Relationship Id="rId102" Type="http://schemas.openxmlformats.org/officeDocument/2006/relationships/hyperlink" Target="http://www.5118.com/seo/search/word" TargetMode="External"/><Relationship Id="rId110" Type="http://schemas.openxmlformats.org/officeDocument/2006/relationships/hyperlink" Target="https://www.seozac.com/seo-tips/seo-guide-details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edu.seowhy.com/thread-388-1-1.html" TargetMode="External"/><Relationship Id="rId82" Type="http://schemas.openxmlformats.org/officeDocument/2006/relationships/hyperlink" Target="http://edu.seowhy.com/ziliao/search-engine-optimization-starter-guide-zh-cn.pdf" TargetMode="External"/><Relationship Id="rId90" Type="http://schemas.openxmlformats.org/officeDocument/2006/relationships/hyperlink" Target="http://www.baidu.com/" TargetMode="External"/><Relationship Id="rId95" Type="http://schemas.openxmlformats.org/officeDocument/2006/relationships/hyperlink" Target="http://www.seowhy.com/edu/" TargetMode="External"/><Relationship Id="rId19" Type="http://schemas.openxmlformats.org/officeDocument/2006/relationships/hyperlink" Target="https://www.gaoding.com/" TargetMode="External"/><Relationship Id="rId14" Type="http://schemas.openxmlformats.org/officeDocument/2006/relationships/hyperlink" Target="https://ziyuan.baidu.com/linksubmit/index" TargetMode="External"/><Relationship Id="rId22" Type="http://schemas.openxmlformats.org/officeDocument/2006/relationships/hyperlink" Target="https://m.gaoding.com/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s://www.gaoding.com/friends" TargetMode="External"/><Relationship Id="rId35" Type="http://schemas.openxmlformats.org/officeDocument/2006/relationships/hyperlink" Target="https://zhanzhang.sm.cn/" TargetMode="External"/><Relationship Id="rId43" Type="http://schemas.openxmlformats.org/officeDocument/2006/relationships/hyperlink" Target="http://www.w3school.com.cn/html/" TargetMode="External"/><Relationship Id="rId48" Type="http://schemas.openxmlformats.org/officeDocument/2006/relationships/hyperlink" Target="http://www.phpstudy.net/" TargetMode="External"/><Relationship Id="rId56" Type="http://schemas.openxmlformats.org/officeDocument/2006/relationships/hyperlink" Target="http://www.1n11.com/" TargetMode="External"/><Relationship Id="rId64" Type="http://schemas.openxmlformats.org/officeDocument/2006/relationships/hyperlink" Target="http://edu.seowhy.com/thread-1425-1-1.html" TargetMode="External"/><Relationship Id="rId69" Type="http://schemas.openxmlformats.org/officeDocument/2006/relationships/image" Target="media/image2.png"/><Relationship Id="rId77" Type="http://schemas.openxmlformats.org/officeDocument/2006/relationships/hyperlink" Target="http://tool.chinaz.com/kwevaluate/" TargetMode="External"/><Relationship Id="rId100" Type="http://schemas.openxmlformats.org/officeDocument/2006/relationships/hyperlink" Target="http://www.zlsseo.com" TargetMode="External"/><Relationship Id="rId105" Type="http://schemas.openxmlformats.org/officeDocument/2006/relationships/hyperlink" Target="http://www.jiathis.com/" TargetMode="External"/><Relationship Id="rId8" Type="http://schemas.openxmlformats.org/officeDocument/2006/relationships/hyperlink" Target="https://www.networksolutions.com/site-map/index.jsp" TargetMode="External"/><Relationship Id="rId51" Type="http://schemas.openxmlformats.org/officeDocument/2006/relationships/hyperlink" Target="http://rj.baidu.com/soft/detail/12025.html" TargetMode="External"/><Relationship Id="rId72" Type="http://schemas.openxmlformats.org/officeDocument/2006/relationships/image" Target="media/image5.png"/><Relationship Id="rId80" Type="http://schemas.openxmlformats.org/officeDocument/2006/relationships/hyperlink" Target="http://www.google.com/webmasters/docs/search-engine-optimization-starter-guide.pdf" TargetMode="External"/><Relationship Id="rId85" Type="http://schemas.openxmlformats.org/officeDocument/2006/relationships/hyperlink" Target="http://www.netconcepts.cn/detail-40655.html" TargetMode="External"/><Relationship Id="rId93" Type="http://schemas.openxmlformats.org/officeDocument/2006/relationships/hyperlink" Target="http://tool.chinaz.com/Tools/Density.aspx" TargetMode="External"/><Relationship Id="rId98" Type="http://schemas.openxmlformats.org/officeDocument/2006/relationships/hyperlink" Target="http://xiazai.xiazaiba.com/Soft/P/phpStudy_2014.10.02_XiaZaiBa.zi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ziyuan.baidu.com/linksubmit/index" TargetMode="External"/><Relationship Id="rId17" Type="http://schemas.openxmlformats.org/officeDocument/2006/relationships/hyperlink" Target="https://www.layui.com/" TargetMode="External"/><Relationship Id="rId25" Type="http://schemas.openxmlformats.org/officeDocument/2006/relationships/hyperlink" Target="http://seo.chinaz.com/" TargetMode="External"/><Relationship Id="rId33" Type="http://schemas.openxmlformats.org/officeDocument/2006/relationships/hyperlink" Target="https://ziyuan.baidu.com/wiki/640" TargetMode="External"/><Relationship Id="rId38" Type="http://schemas.openxmlformats.org/officeDocument/2006/relationships/hyperlink" Target="http://www.safedog.cn/" TargetMode="External"/><Relationship Id="rId46" Type="http://schemas.openxmlformats.org/officeDocument/2006/relationships/hyperlink" Target="http://www2.seowhy.com/yinpin/1.zip" TargetMode="External"/><Relationship Id="rId59" Type="http://schemas.openxmlformats.org/officeDocument/2006/relationships/hyperlink" Target="http://www.seowhy.com/index.php%22%3eseo%3c/a%3e" TargetMode="External"/><Relationship Id="rId67" Type="http://schemas.openxmlformats.org/officeDocument/2006/relationships/hyperlink" Target="http://edu.seowhy.com/thread-1714-1-1.html" TargetMode="External"/><Relationship Id="rId103" Type="http://schemas.openxmlformats.org/officeDocument/2006/relationships/hyperlink" Target="http://www.5118.com/seo/search/related" TargetMode="External"/><Relationship Id="rId108" Type="http://schemas.openxmlformats.org/officeDocument/2006/relationships/image" Target="media/image7.png"/><Relationship Id="rId20" Type="http://schemas.openxmlformats.org/officeDocument/2006/relationships/hyperlink" Target="https://m.gaoding.com/" TargetMode="External"/><Relationship Id="rId41" Type="http://schemas.openxmlformats.org/officeDocument/2006/relationships/hyperlink" Target="http://www2.seowhy.com/yinpin/Wordpress-anzhuang.avi" TargetMode="External"/><Relationship Id="rId54" Type="http://schemas.openxmlformats.org/officeDocument/2006/relationships/hyperlink" Target="http://s.tool.chinaz.com/baidu/words.aspx" TargetMode="External"/><Relationship Id="rId62" Type="http://schemas.openxmlformats.org/officeDocument/2006/relationships/hyperlink" Target="http://edu.seowhy.com/thread-1422-1-1.html" TargetMode="External"/><Relationship Id="rId70" Type="http://schemas.openxmlformats.org/officeDocument/2006/relationships/image" Target="media/image3.png"/><Relationship Id="rId75" Type="http://schemas.openxmlformats.org/officeDocument/2006/relationships/hyperlink" Target="http://www.opensiteexplorer.org/" TargetMode="External"/><Relationship Id="rId83" Type="http://schemas.openxmlformats.org/officeDocument/2006/relationships/hyperlink" Target="http://www.netconcepts.cn/detail-40408.html" TargetMode="External"/><Relationship Id="rId88" Type="http://schemas.openxmlformats.org/officeDocument/2006/relationships/hyperlink" Target="http://edu.seowhy.com/ziliao/charlesshui.pdf" TargetMode="External"/><Relationship Id="rId91" Type="http://schemas.openxmlformats.org/officeDocument/2006/relationships/hyperlink" Target="http://www.baidu.com/index.html" TargetMode="External"/><Relationship Id="rId96" Type="http://schemas.openxmlformats.org/officeDocument/2006/relationships/hyperlink" Target="http://www.rieschina.com/" TargetMode="External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abcdefg.com/1/2.html" TargetMode="External"/><Relationship Id="rId23" Type="http://schemas.openxmlformats.org/officeDocument/2006/relationships/hyperlink" Target="https://www.gaoding.com/article/10815" TargetMode="External"/><Relationship Id="rId28" Type="http://schemas.openxmlformats.org/officeDocument/2006/relationships/hyperlink" Target="http://seo.chinaz.com/" TargetMode="External"/><Relationship Id="rId36" Type="http://schemas.openxmlformats.org/officeDocument/2006/relationships/hyperlink" Target="https://wanwang.aliyun.com/" TargetMode="External"/><Relationship Id="rId49" Type="http://schemas.openxmlformats.org/officeDocument/2006/relationships/hyperlink" Target="http://rj.baidu.com/soft/detail/17836.html" TargetMode="External"/><Relationship Id="rId57" Type="http://schemas.openxmlformats.org/officeDocument/2006/relationships/hyperlink" Target="http://edu.seowhy.com/forum-6-1.html" TargetMode="External"/><Relationship Id="rId106" Type="http://schemas.openxmlformats.org/officeDocument/2006/relationships/hyperlink" Target="http://www.seowhy7.com/forum-320-1.html" TargetMode="External"/><Relationship Id="rId10" Type="http://schemas.openxmlformats.org/officeDocument/2006/relationships/hyperlink" Target="https://www.faxingzhan.com/sitemap.html" TargetMode="External"/><Relationship Id="rId31" Type="http://schemas.openxmlformats.org/officeDocument/2006/relationships/hyperlink" Target="http://maka.im/v3/store" TargetMode="External"/><Relationship Id="rId44" Type="http://schemas.openxmlformats.org/officeDocument/2006/relationships/hyperlink" Target="http://bbs.dedecms.com/108719.html" TargetMode="External"/><Relationship Id="rId52" Type="http://schemas.openxmlformats.org/officeDocument/2006/relationships/hyperlink" Target="http://www.wocaoseo.net/" TargetMode="External"/><Relationship Id="rId60" Type="http://schemas.openxmlformats.org/officeDocument/2006/relationships/hyperlink" Target="http://www.seowhy.com/3_77_zh.html" TargetMode="External"/><Relationship Id="rId65" Type="http://schemas.openxmlformats.org/officeDocument/2006/relationships/hyperlink" Target="http://edu.seowhy.com/thread-1467-1-1.html" TargetMode="External"/><Relationship Id="rId73" Type="http://schemas.openxmlformats.org/officeDocument/2006/relationships/hyperlink" Target="http://edu.seowhy.com/thread-59-1-1.html" TargetMode="External"/><Relationship Id="rId78" Type="http://schemas.openxmlformats.org/officeDocument/2006/relationships/image" Target="media/image6.png"/><Relationship Id="rId81" Type="http://schemas.openxmlformats.org/officeDocument/2006/relationships/hyperlink" Target="http://www.google.cn/intl/zh-CN/webmasters/docs/search-engine-optimization-starter-guide-zh-cn.pdf" TargetMode="External"/><Relationship Id="rId86" Type="http://schemas.openxmlformats.org/officeDocument/2006/relationships/hyperlink" Target="http://bigwayseo.com/1243" TargetMode="External"/><Relationship Id="rId94" Type="http://schemas.openxmlformats.org/officeDocument/2006/relationships/hyperlink" Target="http://edu.seowhy.com/" TargetMode="External"/><Relationship Id="rId99" Type="http://schemas.openxmlformats.org/officeDocument/2006/relationships/hyperlink" Target="http://www.dedecms.com/" TargetMode="External"/><Relationship Id="rId101" Type="http://schemas.openxmlformats.org/officeDocument/2006/relationships/hyperlink" Target="http://s.tool.chinaz.com/baidu/word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99.com.cn/sitemap.html" TargetMode="External"/><Relationship Id="rId13" Type="http://schemas.openxmlformats.org/officeDocument/2006/relationships/hyperlink" Target="https://ziyuan.baidu.com/college/courseinfo?id=267&amp;page=2" TargetMode="External"/><Relationship Id="rId18" Type="http://schemas.openxmlformats.org/officeDocument/2006/relationships/hyperlink" Target="http://www.h-ui.net/index.shtml" TargetMode="External"/><Relationship Id="rId39" Type="http://schemas.openxmlformats.org/officeDocument/2006/relationships/hyperlink" Target="http://www2.seowhy.com/yinpin/shipin-zhengli.rar" TargetMode="External"/><Relationship Id="rId109" Type="http://schemas.openxmlformats.org/officeDocument/2006/relationships/hyperlink" Target="https://www.seozac.com/seo-tips/seo-guide-for-developers/" TargetMode="External"/><Relationship Id="rId34" Type="http://schemas.openxmlformats.org/officeDocument/2006/relationships/hyperlink" Target="http://www.so.com/help/spider_ip.html" TargetMode="External"/><Relationship Id="rId50" Type="http://schemas.openxmlformats.org/officeDocument/2006/relationships/hyperlink" Target="http://www.dedecms.com/products/dedecms/downloads/" TargetMode="External"/><Relationship Id="rId55" Type="http://schemas.openxmlformats.org/officeDocument/2006/relationships/hyperlink" Target="http://www.5118.com/seo/search/word" TargetMode="External"/><Relationship Id="rId76" Type="http://schemas.openxmlformats.org/officeDocument/2006/relationships/hyperlink" Target="http://www.backlinkwatch.com/" TargetMode="External"/><Relationship Id="rId97" Type="http://schemas.openxmlformats.org/officeDocument/2006/relationships/hyperlink" Target="http://www.phpstudy.net/" TargetMode="External"/><Relationship Id="rId104" Type="http://schemas.openxmlformats.org/officeDocument/2006/relationships/hyperlink" Target="http://share.baidu.com/" TargetMode="External"/><Relationship Id="rId7" Type="http://schemas.openxmlformats.org/officeDocument/2006/relationships/hyperlink" Target="https://www.networksolutions.com/search-engine-optimization/index.jsp" TargetMode="External"/><Relationship Id="rId71" Type="http://schemas.openxmlformats.org/officeDocument/2006/relationships/image" Target="media/image4.png"/><Relationship Id="rId92" Type="http://schemas.openxmlformats.org/officeDocument/2006/relationships/hyperlink" Target="http://www.baidu.com/index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189</TotalTime>
  <Pages>40</Pages>
  <Words>4739</Words>
  <Characters>27014</Characters>
  <Application>Microsoft Office Word</Application>
  <DocSecurity>0</DocSecurity>
  <Lines>225</Lines>
  <Paragraphs>63</Paragraphs>
  <ScaleCrop>false</ScaleCrop>
  <Company>P R C</Company>
  <LinksUpToDate>false</LinksUpToDate>
  <CharactersWithSpaces>31690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郑 炉山</cp:lastModifiedBy>
  <cp:revision>280</cp:revision>
  <dcterms:created xsi:type="dcterms:W3CDTF">2020-05-22T07:13:00Z</dcterms:created>
  <dcterms:modified xsi:type="dcterms:W3CDTF">2020-08-06T04:20:00Z</dcterms:modified>
</cp:coreProperties>
</file>