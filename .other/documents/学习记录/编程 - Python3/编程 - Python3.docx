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23E2C" w14:textId="6315A123" w:rsidR="004C3EC3" w:rsidRDefault="004C3EC3" w:rsidP="00027F7E">
      <w:pPr>
        <w:pStyle w:val="1"/>
      </w:pPr>
      <w:r>
        <w:rPr>
          <w:rFonts w:hint="eastAsia"/>
        </w:rPr>
        <w:t>Python</w:t>
      </w:r>
      <w:r>
        <w:rPr>
          <w:rFonts w:hint="eastAsia"/>
        </w:rPr>
        <w:t>基础</w:t>
      </w:r>
    </w:p>
    <w:p w14:paraId="4FD3A0B8" w14:textId="1818A55A" w:rsidR="00754283" w:rsidRDefault="00754283" w:rsidP="00854E5B">
      <w:pPr>
        <w:pStyle w:val="2"/>
      </w:pPr>
      <w:r>
        <w:rPr>
          <w:rFonts w:hint="eastAsia"/>
        </w:rPr>
        <w:t>安装和配置</w:t>
      </w:r>
    </w:p>
    <w:p w14:paraId="048C3435" w14:textId="13CFD4F7" w:rsidR="00854E5B" w:rsidRDefault="00854E5B" w:rsidP="005967C3">
      <w:pPr>
        <w:pStyle w:val="3"/>
      </w:pPr>
      <w:r>
        <w:rPr>
          <w:rFonts w:hint="eastAsia"/>
        </w:rPr>
        <w:t>Python</w:t>
      </w:r>
      <w:r>
        <w:rPr>
          <w:rFonts w:hint="eastAsia"/>
        </w:rPr>
        <w:t>下载</w:t>
      </w:r>
    </w:p>
    <w:p w14:paraId="2729C759" w14:textId="13390C7D" w:rsidR="00854E5B" w:rsidRDefault="00854E5B" w:rsidP="005967C3">
      <w:pPr>
        <w:pStyle w:val="3"/>
      </w:pPr>
      <w:r>
        <w:rPr>
          <w:rFonts w:hint="eastAsia"/>
        </w:rPr>
        <w:t>Python</w:t>
      </w:r>
      <w:r>
        <w:rPr>
          <w:rFonts w:hint="eastAsia"/>
        </w:rPr>
        <w:t>安装</w:t>
      </w:r>
    </w:p>
    <w:p w14:paraId="0EA0C1BF" w14:textId="48ABF971" w:rsidR="00854E5B" w:rsidRPr="00854E5B" w:rsidRDefault="00854E5B" w:rsidP="005967C3">
      <w:pPr>
        <w:pStyle w:val="3"/>
      </w:pPr>
      <w:r>
        <w:rPr>
          <w:rFonts w:hint="eastAsia"/>
        </w:rPr>
        <w:t>Python</w:t>
      </w:r>
      <w:r>
        <w:rPr>
          <w:rFonts w:hint="eastAsia"/>
        </w:rPr>
        <w:t>配置</w:t>
      </w:r>
    </w:p>
    <w:p w14:paraId="1A01A8F6" w14:textId="4E5D3B5A" w:rsidR="00EA0CDB" w:rsidRDefault="00027F7E" w:rsidP="00133E38">
      <w:pPr>
        <w:pStyle w:val="2"/>
      </w:pPr>
      <w:r>
        <w:rPr>
          <w:rFonts w:hint="eastAsia"/>
        </w:rPr>
        <w:t>搭建</w:t>
      </w:r>
      <w:r w:rsidR="006A54ED">
        <w:rPr>
          <w:rFonts w:hint="eastAsia"/>
        </w:rPr>
        <w:t xml:space="preserve"> </w:t>
      </w:r>
      <w:r w:rsidR="00133E38">
        <w:rPr>
          <w:rFonts w:hint="eastAsia"/>
        </w:rPr>
        <w:t>Python</w:t>
      </w:r>
      <w:r w:rsidR="006A54ED">
        <w:t xml:space="preserve"> </w:t>
      </w:r>
      <w:r w:rsidR="00133E38">
        <w:rPr>
          <w:rFonts w:hint="eastAsia"/>
        </w:rPr>
        <w:t>虚拟环境</w:t>
      </w:r>
    </w:p>
    <w:p w14:paraId="7F63CC15" w14:textId="5677BCA0" w:rsidR="00133E38" w:rsidRPr="00F4114E" w:rsidRDefault="00133E38" w:rsidP="00F4114E">
      <w:pPr>
        <w:pStyle w:val="3"/>
      </w:pPr>
      <w:r w:rsidRPr="00F4114E">
        <w:t xml:space="preserve">Windows </w:t>
      </w:r>
      <w:r w:rsidRPr="00F4114E">
        <w:t>虚拟环境</w:t>
      </w:r>
    </w:p>
    <w:p w14:paraId="645DB821" w14:textId="77777777" w:rsidR="00B2708B" w:rsidRDefault="00B2708B" w:rsidP="00B2708B">
      <w:r>
        <w:rPr>
          <w:rFonts w:hint="eastAsia"/>
        </w:rPr>
        <w:t>一、安装虚拟环境包：</w:t>
      </w:r>
    </w:p>
    <w:p w14:paraId="4A8C18EC" w14:textId="5B1BCEB9" w:rsidR="00133E38" w:rsidRDefault="00B2708B" w:rsidP="00B2708B">
      <w:r>
        <w:rPr>
          <w:rFonts w:hint="eastAsia"/>
        </w:rPr>
        <w:t>1</w:t>
      </w:r>
      <w:r>
        <w:rPr>
          <w:rFonts w:hint="eastAsia"/>
        </w:rPr>
        <w:t>、升级</w:t>
      </w:r>
      <w:r>
        <w:rPr>
          <w:rFonts w:hint="eastAsia"/>
        </w:rPr>
        <w:t xml:space="preserve"> pip </w:t>
      </w:r>
      <w:r>
        <w:rPr>
          <w:rFonts w:hint="eastAsia"/>
        </w:rPr>
        <w:t>命令：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708B" w14:paraId="234FE8FA" w14:textId="77777777" w:rsidTr="00B2708B">
        <w:tc>
          <w:tcPr>
            <w:tcW w:w="8296" w:type="dxa"/>
          </w:tcPr>
          <w:p w14:paraId="432FFED4" w14:textId="0B6E0708" w:rsidR="00B2708B" w:rsidRDefault="00B2708B" w:rsidP="00B2708B">
            <w:r w:rsidRPr="00B2708B">
              <w:t>python -m pip install --upgrade pip -i https://pypi.doubanio.com/simple/</w:t>
            </w:r>
          </w:p>
        </w:tc>
      </w:tr>
    </w:tbl>
    <w:p w14:paraId="54D6635A" w14:textId="5F95B074" w:rsidR="00B2708B" w:rsidRDefault="00B2708B" w:rsidP="00B2708B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2</w:t>
      </w:r>
      <w:r>
        <w:rPr>
          <w:rFonts w:ascii="Helvetica" w:hAnsi="Helvetica"/>
          <w:color w:val="333333"/>
          <w:shd w:val="clear" w:color="auto" w:fill="FFFFFF"/>
        </w:rPr>
        <w:t>、安装虚拟环境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708B" w14:paraId="004FD876" w14:textId="77777777" w:rsidTr="00B2708B">
        <w:tc>
          <w:tcPr>
            <w:tcW w:w="8296" w:type="dxa"/>
          </w:tcPr>
          <w:p w14:paraId="790713C5" w14:textId="46FBA441" w:rsidR="00B2708B" w:rsidRDefault="00B2708B" w:rsidP="00B2708B">
            <w:r>
              <w:t>pip install -i https://pypi.doubanio.com/simple/ virtualenv</w:t>
            </w:r>
          </w:p>
          <w:p w14:paraId="3ED93F75" w14:textId="77777777" w:rsidR="00FB1B08" w:rsidRDefault="00FB1B08" w:rsidP="00B2708B"/>
          <w:p w14:paraId="75DB7CCE" w14:textId="1F8E7457" w:rsidR="00B2708B" w:rsidRDefault="00B2708B" w:rsidP="00B2708B">
            <w:r>
              <w:t>pip install -i https://pypi.doubanio.com/simple/ virtualenvwrapper-win</w:t>
            </w:r>
          </w:p>
        </w:tc>
      </w:tr>
    </w:tbl>
    <w:p w14:paraId="0C9F289D" w14:textId="3A870DE6" w:rsidR="00B2708B" w:rsidRDefault="00B2708B" w:rsidP="00B2708B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二、新建系统变量：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708B" w14:paraId="61E9C3EC" w14:textId="77777777" w:rsidTr="00B2708B">
        <w:tc>
          <w:tcPr>
            <w:tcW w:w="8296" w:type="dxa"/>
          </w:tcPr>
          <w:p w14:paraId="2081FB5E" w14:textId="77777777" w:rsidR="00B2708B" w:rsidRDefault="00B2708B" w:rsidP="00B2708B">
            <w:r>
              <w:rPr>
                <w:rFonts w:hint="eastAsia"/>
              </w:rPr>
              <w:t>变量名为</w:t>
            </w:r>
            <w:r>
              <w:rPr>
                <w:rFonts w:hint="eastAsia"/>
              </w:rPr>
              <w:t xml:space="preserve"> WORKON_HOME</w:t>
            </w:r>
          </w:p>
          <w:p w14:paraId="547D31BB" w14:textId="35951267" w:rsidR="00B2708B" w:rsidRDefault="00B2708B" w:rsidP="00B2708B">
            <w:r>
              <w:rPr>
                <w:rFonts w:hint="eastAsia"/>
              </w:rPr>
              <w:t>变量值为</w:t>
            </w:r>
            <w:r>
              <w:rPr>
                <w:rFonts w:hint="eastAsia"/>
              </w:rPr>
              <w:t xml:space="preserve"> D:\PythonEnv</w:t>
            </w:r>
          </w:p>
        </w:tc>
      </w:tr>
    </w:tbl>
    <w:p w14:paraId="6A2D14E2" w14:textId="5EF6EB81" w:rsidR="00B2708B" w:rsidRDefault="00B2708B" w:rsidP="00B2708B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三、列出所有虚拟环境：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708B" w14:paraId="65B75FF7" w14:textId="77777777" w:rsidTr="00B2708B">
        <w:tc>
          <w:tcPr>
            <w:tcW w:w="8296" w:type="dxa"/>
          </w:tcPr>
          <w:p w14:paraId="44114601" w14:textId="73137C16" w:rsidR="00B2708B" w:rsidRDefault="00B2708B" w:rsidP="00B2708B">
            <w:r w:rsidRPr="00B2708B">
              <w:t>workon</w:t>
            </w:r>
          </w:p>
        </w:tc>
      </w:tr>
    </w:tbl>
    <w:p w14:paraId="41B58CB7" w14:textId="5217D0EB" w:rsidR="00B2708B" w:rsidRDefault="00E02BAF" w:rsidP="00B2708B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四、激活虚拟环境：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2BAF" w14:paraId="30ADFB79" w14:textId="77777777" w:rsidTr="00E02BAF">
        <w:tc>
          <w:tcPr>
            <w:tcW w:w="8296" w:type="dxa"/>
          </w:tcPr>
          <w:p w14:paraId="0E4964D5" w14:textId="384F976A" w:rsidR="00E02BAF" w:rsidRDefault="00E02BAF" w:rsidP="00B2708B">
            <w:r w:rsidRPr="00E02BAF">
              <w:t>workon ForScrapy</w:t>
            </w:r>
          </w:p>
        </w:tc>
      </w:tr>
    </w:tbl>
    <w:p w14:paraId="76B6B43D" w14:textId="1A2732C8" w:rsidR="00E02BAF" w:rsidRDefault="00F55094" w:rsidP="00B2708B">
      <w:r w:rsidRPr="00F55094">
        <w:rPr>
          <w:rFonts w:hint="eastAsia"/>
        </w:rPr>
        <w:t>五、创建虚拟环境：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5094" w14:paraId="009D4231" w14:textId="77777777" w:rsidTr="00F55094">
        <w:tc>
          <w:tcPr>
            <w:tcW w:w="8296" w:type="dxa"/>
          </w:tcPr>
          <w:p w14:paraId="67820557" w14:textId="77777777" w:rsidR="00F55094" w:rsidRDefault="00F55094" w:rsidP="00F55094">
            <w:r>
              <w:t>mkvirtualenv ScrapyUploadImage</w:t>
            </w:r>
          </w:p>
          <w:p w14:paraId="4F516505" w14:textId="0213D844" w:rsidR="00F55094" w:rsidRDefault="00F55094" w:rsidP="00F55094">
            <w:r>
              <w:t>mkvirtualenv Py375ScrapyMongoDB</w:t>
            </w:r>
          </w:p>
        </w:tc>
      </w:tr>
    </w:tbl>
    <w:p w14:paraId="6CD3F347" w14:textId="397E1A73" w:rsidR="00F55094" w:rsidRDefault="00F55094" w:rsidP="00B2708B"/>
    <w:p w14:paraId="35C981A0" w14:textId="16F67764" w:rsidR="00FE0650" w:rsidRDefault="00FE0650" w:rsidP="00F4114E">
      <w:pPr>
        <w:pStyle w:val="3"/>
      </w:pPr>
      <w:r w:rsidRPr="00F4114E">
        <w:t>Linux</w:t>
      </w:r>
      <w:r w:rsidR="006A54ED">
        <w:t xml:space="preserve"> </w:t>
      </w:r>
      <w:r w:rsidRPr="00F4114E">
        <w:t>虚拟环境</w:t>
      </w:r>
    </w:p>
    <w:p w14:paraId="084EFB71" w14:textId="77777777" w:rsidR="00877762" w:rsidRPr="00877762" w:rsidRDefault="00877762" w:rsidP="00877762"/>
    <w:p w14:paraId="4ED8031B" w14:textId="4FFBF993" w:rsidR="00877762" w:rsidRDefault="00877762" w:rsidP="00877762"/>
    <w:p w14:paraId="10A26348" w14:textId="0CA0CE21" w:rsidR="00877762" w:rsidRPr="00877762" w:rsidRDefault="00877762" w:rsidP="00877762">
      <w:pPr>
        <w:pStyle w:val="2"/>
      </w:pPr>
      <w:r>
        <w:rPr>
          <w:rFonts w:hint="eastAsia"/>
        </w:rPr>
        <w:lastRenderedPageBreak/>
        <w:t>元编程</w:t>
      </w:r>
    </w:p>
    <w:p w14:paraId="15BB0BD1" w14:textId="36700B86" w:rsidR="00F4114E" w:rsidRDefault="00F4114E" w:rsidP="00F4114E"/>
    <w:p w14:paraId="0376D95E" w14:textId="017D9BC8" w:rsidR="00795FBF" w:rsidRDefault="00795FBF" w:rsidP="00F4114E"/>
    <w:p w14:paraId="4ACDF6B6" w14:textId="5A7E80A7" w:rsidR="00795FBF" w:rsidRDefault="00795FBF" w:rsidP="00F4114E"/>
    <w:p w14:paraId="3532104C" w14:textId="07C59A00" w:rsidR="000621D2" w:rsidRDefault="000621D2">
      <w:pPr>
        <w:pStyle w:val="1"/>
      </w:pPr>
      <w:r>
        <w:rPr>
          <w:rFonts w:hint="eastAsia"/>
        </w:rPr>
        <w:t>图形界面开发</w:t>
      </w:r>
    </w:p>
    <w:p w14:paraId="42B1B5BC" w14:textId="4810A768" w:rsidR="000621D2" w:rsidRDefault="00FB5E2E" w:rsidP="000621D2">
      <w:r>
        <w:rPr>
          <w:rFonts w:hint="eastAsia"/>
        </w:rPr>
        <w:t>使用</w:t>
      </w:r>
      <w:r>
        <w:rPr>
          <w:rFonts w:hint="eastAsia"/>
        </w:rPr>
        <w:t>PyQt</w:t>
      </w:r>
      <w:r>
        <w:rPr>
          <w:rFonts w:hint="eastAsia"/>
        </w:rPr>
        <w:t>进行</w:t>
      </w:r>
      <w:r>
        <w:rPr>
          <w:rFonts w:hint="eastAsia"/>
        </w:rPr>
        <w:t>Python</w:t>
      </w:r>
      <w:r>
        <w:rPr>
          <w:rFonts w:hint="eastAsia"/>
        </w:rPr>
        <w:t>的图形界面开发。</w:t>
      </w:r>
    </w:p>
    <w:p w14:paraId="41F3147A" w14:textId="77777777" w:rsidR="00FB5E2E" w:rsidRDefault="00FB5E2E" w:rsidP="000621D2">
      <w:pPr>
        <w:rPr>
          <w:rFonts w:hint="eastAsia"/>
        </w:rPr>
      </w:pPr>
    </w:p>
    <w:p w14:paraId="65FD6F16" w14:textId="77777777" w:rsidR="00BB3A18" w:rsidRDefault="00BB3A18" w:rsidP="00BB3A18">
      <w:pPr>
        <w:rPr>
          <w:rFonts w:hint="eastAsia"/>
        </w:rPr>
      </w:pPr>
      <w:r>
        <w:rPr>
          <w:rFonts w:hint="eastAsia"/>
        </w:rPr>
        <w:t xml:space="preserve">PyQt </w:t>
      </w:r>
      <w:r>
        <w:rPr>
          <w:rFonts w:hint="eastAsia"/>
        </w:rPr>
        <w:t>的官网地址为：</w:t>
      </w:r>
    </w:p>
    <w:p w14:paraId="469B8A97" w14:textId="79416593" w:rsidR="00BB3A18" w:rsidRDefault="00BB3A18" w:rsidP="00BB3A18">
      <w:hyperlink r:id="rId7" w:history="1">
        <w:r w:rsidRPr="007B4653">
          <w:rPr>
            <w:rStyle w:val="af4"/>
          </w:rPr>
          <w:t>https://www.riverbankcomputing.com/software/pyqt/download5</w:t>
        </w:r>
      </w:hyperlink>
    </w:p>
    <w:p w14:paraId="58209666" w14:textId="77777777" w:rsidR="00BB3A18" w:rsidRDefault="00BB3A18" w:rsidP="00BB3A18"/>
    <w:p w14:paraId="2C304DF0" w14:textId="7536B532" w:rsidR="000621D2" w:rsidRDefault="00BB3A18" w:rsidP="00BB3A18">
      <w:r>
        <w:rPr>
          <w:rFonts w:hint="eastAsia"/>
        </w:rPr>
        <w:t>在这里，我们将使用</w:t>
      </w:r>
      <w:r>
        <w:rPr>
          <w:rFonts w:hint="eastAsia"/>
        </w:rPr>
        <w:t xml:space="preserve"> PyQt5 </w:t>
      </w:r>
      <w:r>
        <w:rPr>
          <w:rFonts w:hint="eastAsia"/>
        </w:rPr>
        <w:t>来进行开发，</w:t>
      </w:r>
      <w:r>
        <w:rPr>
          <w:rFonts w:hint="eastAsia"/>
        </w:rPr>
        <w:t xml:space="preserve">PyQt5 </w:t>
      </w:r>
      <w:r>
        <w:rPr>
          <w:rFonts w:hint="eastAsia"/>
        </w:rPr>
        <w:t>可以通过</w:t>
      </w:r>
      <w:r>
        <w:rPr>
          <w:rFonts w:hint="eastAsia"/>
        </w:rPr>
        <w:t xml:space="preserve"> pip </w:t>
      </w:r>
      <w:r>
        <w:rPr>
          <w:rFonts w:hint="eastAsia"/>
        </w:rPr>
        <w:t>命令来进行安装，首先我们创建一个虚拟环境：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7080" w14:paraId="53C8B44A" w14:textId="77777777" w:rsidTr="006B7080">
        <w:tc>
          <w:tcPr>
            <w:tcW w:w="8296" w:type="dxa"/>
          </w:tcPr>
          <w:p w14:paraId="3253CC13" w14:textId="57BA3B48" w:rsidR="006B7080" w:rsidRDefault="006B7080" w:rsidP="000621D2">
            <w:r w:rsidRPr="006B7080">
              <w:t>mkvirtualenv Py363PyQt5</w:t>
            </w:r>
          </w:p>
        </w:tc>
      </w:tr>
    </w:tbl>
    <w:p w14:paraId="07870C60" w14:textId="13ED8D72" w:rsidR="000621D2" w:rsidRDefault="000621D2" w:rsidP="000621D2"/>
    <w:p w14:paraId="1B581B38" w14:textId="50E7BC7B" w:rsidR="006B7080" w:rsidRPr="00BB3A18" w:rsidRDefault="006B7080" w:rsidP="000621D2">
      <w:pPr>
        <w:rPr>
          <w:rFonts w:hint="eastAsia"/>
        </w:rPr>
      </w:pPr>
      <w:r w:rsidRPr="006B7080">
        <w:rPr>
          <w:rFonts w:hint="eastAsia"/>
        </w:rPr>
        <w:t>然后输入：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7080" w14:paraId="0BA2D466" w14:textId="77777777" w:rsidTr="006B7080">
        <w:tc>
          <w:tcPr>
            <w:tcW w:w="8296" w:type="dxa"/>
          </w:tcPr>
          <w:p w14:paraId="7F26B962" w14:textId="0E7ADF4C" w:rsidR="006B7080" w:rsidRDefault="006B7080" w:rsidP="000621D2">
            <w:r w:rsidRPr="006B7080">
              <w:t>pip install -i https://pypi.doubanio.com/simple/ PyQt5</w:t>
            </w:r>
          </w:p>
        </w:tc>
      </w:tr>
    </w:tbl>
    <w:p w14:paraId="0A9832AE" w14:textId="39A3AE91" w:rsidR="000621D2" w:rsidRDefault="000621D2" w:rsidP="000621D2"/>
    <w:p w14:paraId="4C44A81B" w14:textId="77777777" w:rsidR="006B7080" w:rsidRDefault="006B7080" w:rsidP="006B7080">
      <w:pPr>
        <w:rPr>
          <w:rFonts w:hint="eastAsia"/>
        </w:rPr>
      </w:pPr>
      <w:r>
        <w:rPr>
          <w:rFonts w:hint="eastAsia"/>
        </w:rPr>
        <w:t>通过豆瓣源来进行安装会更快，所以我们上面使用豆瓣源来安装</w:t>
      </w:r>
      <w:r>
        <w:rPr>
          <w:rFonts w:hint="eastAsia"/>
        </w:rPr>
        <w:t xml:space="preserve"> PyQt5 </w:t>
      </w:r>
      <w:r>
        <w:rPr>
          <w:rFonts w:hint="eastAsia"/>
        </w:rPr>
        <w:t>。</w:t>
      </w:r>
    </w:p>
    <w:p w14:paraId="576CD4DB" w14:textId="5AE0BA5D" w:rsidR="006B7080" w:rsidRDefault="006B7080" w:rsidP="006B7080">
      <w:r>
        <w:rPr>
          <w:rFonts w:hint="eastAsia"/>
        </w:rPr>
        <w:t>输入：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0B71" w14:paraId="75A1EF9A" w14:textId="77777777" w:rsidTr="00A20B71">
        <w:tc>
          <w:tcPr>
            <w:tcW w:w="8296" w:type="dxa"/>
          </w:tcPr>
          <w:p w14:paraId="2B22EB19" w14:textId="41EFEC71" w:rsidR="00A20B71" w:rsidRDefault="00A20B71" w:rsidP="006B7080">
            <w:pPr>
              <w:rPr>
                <w:rFonts w:hint="eastAsia"/>
              </w:rPr>
            </w:pPr>
            <w:r w:rsidRPr="00A20B71">
              <w:t>python</w:t>
            </w:r>
          </w:p>
        </w:tc>
      </w:tr>
    </w:tbl>
    <w:p w14:paraId="7A5A7938" w14:textId="4B5CEF37" w:rsidR="006B7080" w:rsidRDefault="00A20B71" w:rsidP="006B7080">
      <w:r w:rsidRPr="00A20B71">
        <w:rPr>
          <w:rFonts w:hint="eastAsia"/>
        </w:rPr>
        <w:t>输入：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1442" w14:paraId="1DD5D60E" w14:textId="77777777" w:rsidTr="00711442">
        <w:tc>
          <w:tcPr>
            <w:tcW w:w="8296" w:type="dxa"/>
          </w:tcPr>
          <w:p w14:paraId="0944574D" w14:textId="41873338" w:rsidR="00711442" w:rsidRDefault="00711442" w:rsidP="006B7080">
            <w:pPr>
              <w:rPr>
                <w:rFonts w:hint="eastAsia"/>
              </w:rPr>
            </w:pPr>
            <w:r w:rsidRPr="00711442">
              <w:t>import PyQt5</w:t>
            </w:r>
          </w:p>
        </w:tc>
      </w:tr>
    </w:tbl>
    <w:p w14:paraId="47520019" w14:textId="25E789C1" w:rsidR="00A20B71" w:rsidRDefault="00DA3E7D" w:rsidP="006B7080">
      <w:r w:rsidRPr="00DA3E7D">
        <w:rPr>
          <w:rFonts w:hint="eastAsia"/>
        </w:rPr>
        <w:t>没有问题，说明安装成功。</w:t>
      </w:r>
    </w:p>
    <w:p w14:paraId="3E9C718D" w14:textId="77777777" w:rsidR="00DA3E7D" w:rsidRDefault="00DA3E7D" w:rsidP="006B7080">
      <w:pPr>
        <w:rPr>
          <w:rFonts w:hint="eastAsia"/>
        </w:rPr>
      </w:pPr>
    </w:p>
    <w:p w14:paraId="378B9048" w14:textId="77777777" w:rsidR="000621D2" w:rsidRPr="000621D2" w:rsidRDefault="000621D2" w:rsidP="000621D2">
      <w:pPr>
        <w:rPr>
          <w:rFonts w:hint="eastAsia"/>
        </w:rPr>
      </w:pPr>
    </w:p>
    <w:p w14:paraId="421A787C" w14:textId="242C0452" w:rsidR="00795FBF" w:rsidRDefault="005F7E05" w:rsidP="004C3EC3">
      <w:pPr>
        <w:pStyle w:val="1"/>
      </w:pPr>
      <w:r w:rsidRPr="005F7E05">
        <w:t>NumPy</w:t>
      </w:r>
      <w:r w:rsidR="007C5FF9">
        <w:t xml:space="preserve"> </w:t>
      </w:r>
      <w:r w:rsidR="00795FBF">
        <w:rPr>
          <w:rFonts w:hint="eastAsia"/>
        </w:rPr>
        <w:t>数值计算</w:t>
      </w:r>
    </w:p>
    <w:p w14:paraId="0B9BB82C" w14:textId="7B0F88BE" w:rsidR="00C422F0" w:rsidRDefault="005F7E05" w:rsidP="005F7E05">
      <w:pPr>
        <w:pStyle w:val="1"/>
      </w:pPr>
      <w:r>
        <w:rPr>
          <w:rFonts w:hint="eastAsia"/>
        </w:rPr>
        <w:t>Pandas</w:t>
      </w:r>
      <w:r>
        <w:t xml:space="preserve"> </w:t>
      </w:r>
      <w:r>
        <w:rPr>
          <w:rFonts w:hint="eastAsia"/>
        </w:rPr>
        <w:t>数据分析库</w:t>
      </w:r>
    </w:p>
    <w:p w14:paraId="1DFDCEB9" w14:textId="77777777" w:rsidR="005F7E05" w:rsidRPr="005F7E05" w:rsidRDefault="005F7E05" w:rsidP="005F7E05"/>
    <w:p w14:paraId="616EAE55" w14:textId="5548EA07" w:rsidR="005F7E05" w:rsidRDefault="00431147" w:rsidP="00431147">
      <w:pPr>
        <w:pStyle w:val="1"/>
      </w:pPr>
      <w:r w:rsidRPr="00431147">
        <w:t>Matplotlib</w:t>
      </w:r>
      <w:r>
        <w:t xml:space="preserve"> </w:t>
      </w:r>
      <w:r>
        <w:rPr>
          <w:rFonts w:hint="eastAsia"/>
        </w:rPr>
        <w:t>绘图库</w:t>
      </w:r>
    </w:p>
    <w:p w14:paraId="2870EF05" w14:textId="7F6FA052" w:rsidR="0002681D" w:rsidRDefault="00C441CA" w:rsidP="0002681D">
      <w:pPr>
        <w:pStyle w:val="1"/>
      </w:pPr>
      <w:r w:rsidRPr="00C441CA">
        <w:t>SciPy</w:t>
      </w:r>
      <w:r>
        <w:t xml:space="preserve"> </w:t>
      </w:r>
      <w:r>
        <w:rPr>
          <w:rFonts w:hint="eastAsia"/>
        </w:rPr>
        <w:t>科学计算库</w:t>
      </w:r>
    </w:p>
    <w:p w14:paraId="7866548F" w14:textId="7D90F8A3" w:rsidR="00A206F3" w:rsidRDefault="00A206F3" w:rsidP="00A206F3">
      <w:r>
        <w:rPr>
          <w:rFonts w:hint="eastAsia"/>
        </w:rPr>
        <w:t>文档地址：</w:t>
      </w:r>
      <w:hyperlink r:id="rId8" w:history="1">
        <w:r>
          <w:rPr>
            <w:rStyle w:val="af4"/>
          </w:rPr>
          <w:t>https://docs.scipy.org/doc/scipy/reference/index.html</w:t>
        </w:r>
      </w:hyperlink>
    </w:p>
    <w:p w14:paraId="3D9F92AE" w14:textId="77777777" w:rsidR="00A206F3" w:rsidRPr="00A206F3" w:rsidRDefault="00A206F3" w:rsidP="00A206F3"/>
    <w:p w14:paraId="60BB3673" w14:textId="130B8FEF" w:rsidR="0002681D" w:rsidRPr="0002681D" w:rsidRDefault="00180B03" w:rsidP="00180B03">
      <w:pPr>
        <w:pStyle w:val="1"/>
      </w:pPr>
      <w:r>
        <w:rPr>
          <w:rFonts w:hint="eastAsia"/>
        </w:rPr>
        <w:lastRenderedPageBreak/>
        <w:t>S</w:t>
      </w:r>
      <w:r w:rsidR="000D35A4" w:rsidRPr="000D35A4">
        <w:t>cikit-learn</w:t>
      </w:r>
      <w:r w:rsidR="000D35A4">
        <w:t xml:space="preserve"> </w:t>
      </w:r>
      <w:r w:rsidR="000D35A4">
        <w:rPr>
          <w:rFonts w:hint="eastAsia"/>
        </w:rPr>
        <w:t>机器学习库</w:t>
      </w:r>
    </w:p>
    <w:p w14:paraId="575D77B0" w14:textId="52070D3E" w:rsidR="00C441CA" w:rsidRPr="00C441CA" w:rsidRDefault="00277F02" w:rsidP="0002681D">
      <w:pPr>
        <w:pStyle w:val="1"/>
      </w:pPr>
      <w:r w:rsidRPr="00277F02">
        <w:t>StatsModels</w:t>
      </w:r>
      <w:r>
        <w:t xml:space="preserve"> </w:t>
      </w:r>
      <w:r>
        <w:rPr>
          <w:rFonts w:hint="eastAsia"/>
        </w:rPr>
        <w:t>统计模块</w:t>
      </w:r>
    </w:p>
    <w:p w14:paraId="0D2B8928" w14:textId="77777777" w:rsidR="00431147" w:rsidRPr="00431147" w:rsidRDefault="00431147" w:rsidP="00431147"/>
    <w:p w14:paraId="73331E41" w14:textId="6F5444A2" w:rsidR="007C5FF9" w:rsidRDefault="007C5FF9" w:rsidP="007C5FF9"/>
    <w:p w14:paraId="0ED9F61D" w14:textId="6D828E85" w:rsidR="00E200FF" w:rsidRDefault="00E200FF" w:rsidP="00E200FF">
      <w:pPr>
        <w:pStyle w:val="1"/>
      </w:pPr>
      <w:r w:rsidRPr="00E200FF">
        <w:rPr>
          <w:rFonts w:hint="eastAsia"/>
        </w:rPr>
        <w:t xml:space="preserve">Appium </w:t>
      </w:r>
      <w:r w:rsidRPr="00E200FF">
        <w:rPr>
          <w:rFonts w:hint="eastAsia"/>
        </w:rPr>
        <w:t>自动化测试</w:t>
      </w:r>
    </w:p>
    <w:p w14:paraId="44A27229" w14:textId="77777777" w:rsidR="00E200FF" w:rsidRPr="00E200FF" w:rsidRDefault="00E200FF" w:rsidP="00E200FF"/>
    <w:p w14:paraId="61B1BE1B" w14:textId="7AD702CC" w:rsidR="007C5FF9" w:rsidRDefault="007C5FF9" w:rsidP="007C5FF9"/>
    <w:p w14:paraId="25934904" w14:textId="7B55E20C" w:rsidR="007C5FF9" w:rsidRDefault="009C7730" w:rsidP="009C7730">
      <w:pPr>
        <w:pStyle w:val="2"/>
      </w:pPr>
      <w:r w:rsidRPr="009C7730">
        <w:rPr>
          <w:rFonts w:hint="eastAsia"/>
        </w:rPr>
        <w:t xml:space="preserve">Appium </w:t>
      </w:r>
      <w:r w:rsidRPr="009C7730">
        <w:rPr>
          <w:rFonts w:hint="eastAsia"/>
        </w:rPr>
        <w:t>自动化环境搭建</w:t>
      </w:r>
    </w:p>
    <w:p w14:paraId="28CDD016" w14:textId="6293BDF9" w:rsidR="009C7730" w:rsidRDefault="00422412" w:rsidP="00422412">
      <w:pPr>
        <w:pStyle w:val="3"/>
      </w:pPr>
      <w:r w:rsidRPr="00422412">
        <w:rPr>
          <w:rFonts w:hint="eastAsia"/>
        </w:rPr>
        <w:t>安装和配置</w:t>
      </w:r>
      <w:r w:rsidRPr="00422412">
        <w:rPr>
          <w:rFonts w:hint="eastAsia"/>
        </w:rPr>
        <w:t xml:space="preserve"> JDK</w:t>
      </w:r>
    </w:p>
    <w:p w14:paraId="4FF314ED" w14:textId="1ABD8815" w:rsidR="006A7EA7" w:rsidRDefault="005C17AE" w:rsidP="00E91809">
      <w:r>
        <w:rPr>
          <w:rFonts w:hint="eastAsia"/>
        </w:rPr>
        <w:t>详见</w:t>
      </w:r>
      <w:r w:rsidR="0058516C">
        <w:rPr>
          <w:rFonts w:hint="eastAsia"/>
        </w:rPr>
        <w:t>《</w:t>
      </w:r>
      <w:r w:rsidR="0058516C">
        <w:rPr>
          <w:rFonts w:hint="eastAsia"/>
        </w:rPr>
        <w:t>Java</w:t>
      </w:r>
      <w:r w:rsidR="0058516C">
        <w:rPr>
          <w:rFonts w:hint="eastAsia"/>
        </w:rPr>
        <w:t>编程》文档中的“</w:t>
      </w:r>
      <w:r w:rsidR="0058516C">
        <w:rPr>
          <w:rFonts w:hint="eastAsia"/>
        </w:rPr>
        <w:t>JDK</w:t>
      </w:r>
      <w:r w:rsidR="0058516C">
        <w:rPr>
          <w:rFonts w:hint="eastAsia"/>
        </w:rPr>
        <w:t>下载和安装”章节。</w:t>
      </w:r>
    </w:p>
    <w:p w14:paraId="741A4DFD" w14:textId="5AFF22C6" w:rsidR="005C77D3" w:rsidRDefault="005C77D3" w:rsidP="005C77D3">
      <w:pPr>
        <w:pStyle w:val="3"/>
      </w:pPr>
      <w:r w:rsidRPr="005C77D3">
        <w:rPr>
          <w:rFonts w:hint="eastAsia"/>
        </w:rPr>
        <w:t>安装和配置</w:t>
      </w:r>
      <w:r w:rsidRPr="005C77D3">
        <w:rPr>
          <w:rFonts w:hint="eastAsia"/>
        </w:rPr>
        <w:t xml:space="preserve"> Node.js</w:t>
      </w:r>
    </w:p>
    <w:p w14:paraId="563C50EC" w14:textId="77777777" w:rsidR="00910A39" w:rsidRDefault="00A81783" w:rsidP="00A81783">
      <w:r>
        <w:rPr>
          <w:rFonts w:hint="eastAsia"/>
        </w:rPr>
        <w:t>原因</w:t>
      </w:r>
    </w:p>
    <w:p w14:paraId="3AAAF52A" w14:textId="218714F9" w:rsidR="00A81783" w:rsidRDefault="00A81783" w:rsidP="00910A39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 xml:space="preserve"> Appium </w:t>
      </w:r>
      <w:r>
        <w:rPr>
          <w:rFonts w:hint="eastAsia"/>
        </w:rPr>
        <w:t>的</w:t>
      </w:r>
      <w:r>
        <w:rPr>
          <w:rFonts w:hint="eastAsia"/>
        </w:rPr>
        <w:t xml:space="preserve"> Server </w:t>
      </w:r>
      <w:r>
        <w:rPr>
          <w:rFonts w:hint="eastAsia"/>
        </w:rPr>
        <w:t>端是</w:t>
      </w:r>
      <w:r>
        <w:rPr>
          <w:rFonts w:hint="eastAsia"/>
        </w:rPr>
        <w:t xml:space="preserve"> Node.js </w:t>
      </w:r>
      <w:r>
        <w:rPr>
          <w:rFonts w:hint="eastAsia"/>
        </w:rPr>
        <w:t>编写的所以需要先安装</w:t>
      </w:r>
      <w:r>
        <w:rPr>
          <w:rFonts w:hint="eastAsia"/>
        </w:rPr>
        <w:t xml:space="preserve"> Node.js </w:t>
      </w:r>
      <w:r>
        <w:rPr>
          <w:rFonts w:hint="eastAsia"/>
        </w:rPr>
        <w:t>软件。</w:t>
      </w:r>
    </w:p>
    <w:p w14:paraId="227E4FF9" w14:textId="77777777" w:rsidR="00A81783" w:rsidRDefault="00A81783" w:rsidP="00A81783"/>
    <w:p w14:paraId="31BF7B4F" w14:textId="77777777" w:rsidR="00A81783" w:rsidRDefault="00A81783" w:rsidP="00A81783">
      <w:r>
        <w:rPr>
          <w:rFonts w:hint="eastAsia"/>
        </w:rPr>
        <w:t>下载地址：</w:t>
      </w:r>
    </w:p>
    <w:p w14:paraId="4B8BCEE8" w14:textId="0AB3843F" w:rsidR="00A81783" w:rsidRDefault="00A81783" w:rsidP="00A81783">
      <w:pPr>
        <w:ind w:firstLine="420"/>
      </w:pPr>
      <w:r>
        <w:rPr>
          <w:rFonts w:hint="eastAsia"/>
        </w:rPr>
        <w:t>打开</w:t>
      </w:r>
      <w:r>
        <w:rPr>
          <w:rFonts w:hint="eastAsia"/>
        </w:rPr>
        <w:t xml:space="preserve"> </w:t>
      </w:r>
      <w:hyperlink r:id="rId9" w:history="1">
        <w:r w:rsidRPr="00C879AD">
          <w:rPr>
            <w:rStyle w:val="af4"/>
            <w:rFonts w:hint="eastAsia"/>
          </w:rPr>
          <w:t>https://nodejs.org/en/download/</w:t>
        </w:r>
      </w:hyperlink>
      <w:r>
        <w:rPr>
          <w:rFonts w:hint="eastAsia"/>
        </w:rPr>
        <w:t xml:space="preserve"> </w:t>
      </w:r>
    </w:p>
    <w:p w14:paraId="13B6B655" w14:textId="77777777" w:rsidR="00A81783" w:rsidRDefault="00A81783" w:rsidP="00A81783">
      <w:pPr>
        <w:ind w:firstLine="420"/>
      </w:pPr>
      <w:r>
        <w:rPr>
          <w:rFonts w:hint="eastAsia"/>
        </w:rPr>
        <w:t>下载</w:t>
      </w:r>
      <w:r>
        <w:rPr>
          <w:rFonts w:hint="eastAsia"/>
        </w:rPr>
        <w:t>LTS</w:t>
      </w:r>
      <w:r>
        <w:rPr>
          <w:rFonts w:hint="eastAsia"/>
        </w:rPr>
        <w:t>版本</w:t>
      </w:r>
    </w:p>
    <w:p w14:paraId="4B8C2F9D" w14:textId="1428344B" w:rsidR="00A81783" w:rsidRDefault="00C30C95" w:rsidP="00A81783">
      <w:pPr>
        <w:ind w:firstLine="420"/>
      </w:pPr>
      <w:hyperlink r:id="rId10" w:history="1">
        <w:r w:rsidR="00A81783" w:rsidRPr="00C879AD">
          <w:rPr>
            <w:rStyle w:val="af4"/>
            <w:rFonts w:hint="eastAsia"/>
          </w:rPr>
          <w:t>https://nodejs.org/dist/v10.15.1/node-v10.15.1-x64.msi</w:t>
        </w:r>
      </w:hyperlink>
    </w:p>
    <w:p w14:paraId="7B268CF9" w14:textId="77777777" w:rsidR="00A81783" w:rsidRPr="00A81783" w:rsidRDefault="00A81783" w:rsidP="00A516B5"/>
    <w:p w14:paraId="58576CCC" w14:textId="77777777" w:rsidR="00C03C15" w:rsidRDefault="00A81783" w:rsidP="00A81783">
      <w:r>
        <w:rPr>
          <w:rFonts w:hint="eastAsia"/>
        </w:rPr>
        <w:t>安装</w:t>
      </w:r>
    </w:p>
    <w:p w14:paraId="5C0B6E54" w14:textId="2CF5BF7A" w:rsidR="00A81783" w:rsidRDefault="00A81783" w:rsidP="00C03C15">
      <w:pPr>
        <w:ind w:firstLine="420"/>
      </w:pPr>
      <w:r>
        <w:rPr>
          <w:rFonts w:hint="eastAsia"/>
        </w:rPr>
        <w:t>安装时选中</w:t>
      </w:r>
      <w:r>
        <w:rPr>
          <w:rFonts w:hint="eastAsia"/>
        </w:rPr>
        <w:t xml:space="preserve"> Add to PATH, </w:t>
      </w:r>
      <w:r>
        <w:rPr>
          <w:rFonts w:hint="eastAsia"/>
        </w:rPr>
        <w:t>会自动把</w:t>
      </w:r>
      <w:r>
        <w:rPr>
          <w:rFonts w:hint="eastAsia"/>
        </w:rPr>
        <w:t xml:space="preserve"> Node.js </w:t>
      </w:r>
      <w:r>
        <w:rPr>
          <w:rFonts w:hint="eastAsia"/>
        </w:rPr>
        <w:t>和</w:t>
      </w:r>
      <w:r>
        <w:rPr>
          <w:rFonts w:hint="eastAsia"/>
        </w:rPr>
        <w:t xml:space="preserve"> npm </w:t>
      </w:r>
      <w:r>
        <w:rPr>
          <w:rFonts w:hint="eastAsia"/>
        </w:rPr>
        <w:t>配置到</w:t>
      </w:r>
      <w:r>
        <w:rPr>
          <w:rFonts w:hint="eastAsia"/>
        </w:rPr>
        <w:t xml:space="preserve"> Path </w:t>
      </w:r>
      <w:r>
        <w:rPr>
          <w:rFonts w:hint="eastAsia"/>
        </w:rPr>
        <w:t>环境变量，如果没有则手工把安装的根目录</w:t>
      </w:r>
      <w:r>
        <w:rPr>
          <w:rFonts w:hint="eastAsia"/>
        </w:rPr>
        <w:t xml:space="preserve"> C:\Nodejs\ </w:t>
      </w:r>
      <w:r>
        <w:rPr>
          <w:rFonts w:hint="eastAsia"/>
        </w:rPr>
        <w:t>配置到</w:t>
      </w:r>
      <w:r>
        <w:rPr>
          <w:rFonts w:hint="eastAsia"/>
        </w:rPr>
        <w:t xml:space="preserve"> Path </w:t>
      </w:r>
      <w:r>
        <w:rPr>
          <w:rFonts w:hint="eastAsia"/>
        </w:rPr>
        <w:t>环境变量。</w:t>
      </w:r>
    </w:p>
    <w:p w14:paraId="6ABF7E57" w14:textId="77777777" w:rsidR="00C03C15" w:rsidRDefault="00C03C15" w:rsidP="00E73D78"/>
    <w:p w14:paraId="701A28FE" w14:textId="77777777" w:rsidR="00C03C15" w:rsidRDefault="00A81783" w:rsidP="00A81783">
      <w:r>
        <w:rPr>
          <w:rFonts w:hint="eastAsia"/>
        </w:rPr>
        <w:t>检测是否配置成功：</w:t>
      </w:r>
    </w:p>
    <w:p w14:paraId="08E5DA14" w14:textId="5DE5C56D" w:rsidR="005C77D3" w:rsidRDefault="00A81783" w:rsidP="00C03C15">
      <w:pPr>
        <w:ind w:firstLine="420"/>
      </w:pPr>
      <w:r>
        <w:rPr>
          <w:rFonts w:hint="eastAsia"/>
        </w:rPr>
        <w:t>安装完成之后，输入</w:t>
      </w:r>
      <w:r>
        <w:rPr>
          <w:rFonts w:hint="eastAsia"/>
        </w:rPr>
        <w:t xml:space="preserve"> node -v </w:t>
      </w:r>
      <w:r>
        <w:rPr>
          <w:rFonts w:hint="eastAsia"/>
        </w:rPr>
        <w:t>查看版本或者输入</w:t>
      </w:r>
      <w:r>
        <w:rPr>
          <w:rFonts w:hint="eastAsia"/>
        </w:rPr>
        <w:t xml:space="preserve"> npm </w:t>
      </w:r>
      <w:r>
        <w:rPr>
          <w:rFonts w:hint="eastAsia"/>
        </w:rPr>
        <w:t>可以检测是否安装和配置成功。</w:t>
      </w:r>
    </w:p>
    <w:p w14:paraId="52D3BE1D" w14:textId="20313E5F" w:rsidR="00CF2497" w:rsidRDefault="00CF2497" w:rsidP="00CF2497"/>
    <w:p w14:paraId="1C328234" w14:textId="4C1F4FA5" w:rsidR="00CF2497" w:rsidRDefault="00DB6E35" w:rsidP="00DB6E35">
      <w:pPr>
        <w:pStyle w:val="3"/>
      </w:pPr>
      <w:r w:rsidRPr="00DB6E35">
        <w:rPr>
          <w:rFonts w:hint="eastAsia"/>
        </w:rPr>
        <w:t>安装</w:t>
      </w:r>
      <w:r w:rsidRPr="00DB6E35">
        <w:rPr>
          <w:rFonts w:hint="eastAsia"/>
        </w:rPr>
        <w:t xml:space="preserve"> Android SDK</w:t>
      </w:r>
    </w:p>
    <w:p w14:paraId="4348E8BE" w14:textId="77777777" w:rsidR="00961805" w:rsidRDefault="00961805" w:rsidP="00961805">
      <w:r>
        <w:rPr>
          <w:rFonts w:hint="eastAsia"/>
        </w:rPr>
        <w:t>如果要包含</w:t>
      </w:r>
      <w:r>
        <w:rPr>
          <w:rFonts w:hint="eastAsia"/>
        </w:rPr>
        <w:t xml:space="preserve"> Android </w:t>
      </w:r>
      <w:r>
        <w:rPr>
          <w:rFonts w:hint="eastAsia"/>
        </w:rPr>
        <w:t>开发</w:t>
      </w:r>
      <w:r>
        <w:rPr>
          <w:rFonts w:hint="eastAsia"/>
        </w:rPr>
        <w:t xml:space="preserve">, </w:t>
      </w:r>
      <w:r>
        <w:rPr>
          <w:rFonts w:hint="eastAsia"/>
        </w:rPr>
        <w:t>则下载</w:t>
      </w:r>
      <w:r>
        <w:rPr>
          <w:rFonts w:hint="eastAsia"/>
        </w:rPr>
        <w:t xml:space="preserve"> Android Studio, </w:t>
      </w:r>
      <w:r>
        <w:rPr>
          <w:rFonts w:hint="eastAsia"/>
        </w:rPr>
        <w:t>如果只是自动化测试</w:t>
      </w:r>
      <w:r>
        <w:rPr>
          <w:rFonts w:hint="eastAsia"/>
        </w:rPr>
        <w:t xml:space="preserve">, </w:t>
      </w:r>
      <w:r>
        <w:rPr>
          <w:rFonts w:hint="eastAsia"/>
        </w:rPr>
        <w:t>则安装</w:t>
      </w:r>
      <w:r>
        <w:rPr>
          <w:rFonts w:hint="eastAsia"/>
        </w:rPr>
        <w:t xml:space="preserve"> Android SDk </w:t>
      </w:r>
      <w:r>
        <w:rPr>
          <w:rFonts w:hint="eastAsia"/>
        </w:rPr>
        <w:t>即可</w:t>
      </w:r>
      <w:r>
        <w:rPr>
          <w:rFonts w:hint="eastAsia"/>
        </w:rPr>
        <w:t xml:space="preserve">, </w:t>
      </w:r>
      <w:r>
        <w:rPr>
          <w:rFonts w:hint="eastAsia"/>
        </w:rPr>
        <w:t>我们这里选择后者。</w:t>
      </w:r>
    </w:p>
    <w:p w14:paraId="24A26B24" w14:textId="72B58852" w:rsidR="009D472A" w:rsidRPr="009D472A" w:rsidRDefault="00C30C95" w:rsidP="00961805">
      <w:hyperlink r:id="rId11" w:history="1">
        <w:r w:rsidR="009D472A" w:rsidRPr="00C879AD">
          <w:rPr>
            <w:rStyle w:val="af4"/>
          </w:rPr>
          <w:t>http://tools.android-studio.org/index.php/sdk/</w:t>
        </w:r>
      </w:hyperlink>
    </w:p>
    <w:p w14:paraId="2D4D0022" w14:textId="393BB6F0" w:rsidR="009D472A" w:rsidRPr="009D472A" w:rsidRDefault="00C30C95" w:rsidP="00961805">
      <w:hyperlink r:id="rId12" w:history="1">
        <w:r w:rsidR="009D472A" w:rsidRPr="00C879AD">
          <w:rPr>
            <w:rStyle w:val="af4"/>
          </w:rPr>
          <w:t>http://dl.google.com/android/android-sdk_r24.4.1-windows.zip</w:t>
        </w:r>
      </w:hyperlink>
    </w:p>
    <w:p w14:paraId="08C7FFF6" w14:textId="77777777" w:rsidR="009D472A" w:rsidRDefault="00961805" w:rsidP="00961805">
      <w:r>
        <w:rPr>
          <w:rFonts w:hint="eastAsia"/>
        </w:rPr>
        <w:t>下载下来之后</w:t>
      </w:r>
      <w:r>
        <w:rPr>
          <w:rFonts w:hint="eastAsia"/>
        </w:rPr>
        <w:t xml:space="preserve">, </w:t>
      </w:r>
      <w:r>
        <w:rPr>
          <w:rFonts w:hint="eastAsia"/>
        </w:rPr>
        <w:t>解压缩到</w:t>
      </w:r>
      <w:r>
        <w:rPr>
          <w:rFonts w:hint="eastAsia"/>
        </w:rPr>
        <w:t xml:space="preserve"> C </w:t>
      </w:r>
      <w:r>
        <w:rPr>
          <w:rFonts w:hint="eastAsia"/>
        </w:rPr>
        <w:t>盘</w:t>
      </w:r>
      <w:r>
        <w:rPr>
          <w:rFonts w:hint="eastAsia"/>
        </w:rPr>
        <w:t xml:space="preserve">, </w:t>
      </w:r>
      <w:r>
        <w:rPr>
          <w:rFonts w:hint="eastAsia"/>
        </w:rPr>
        <w:t>我这里是</w:t>
      </w:r>
      <w:r>
        <w:rPr>
          <w:rFonts w:hint="eastAsia"/>
        </w:rPr>
        <w:t xml:space="preserve"> C:\android-sdk-windows</w:t>
      </w:r>
      <w:r>
        <w:rPr>
          <w:rFonts w:hint="eastAsia"/>
        </w:rPr>
        <w:t>。</w:t>
      </w:r>
    </w:p>
    <w:p w14:paraId="0A09DA32" w14:textId="42E5E67C" w:rsidR="00961805" w:rsidRDefault="00961805" w:rsidP="00961805">
      <w:r>
        <w:rPr>
          <w:rFonts w:hint="eastAsia"/>
        </w:rPr>
        <w:t>新建</w:t>
      </w:r>
      <w:r>
        <w:rPr>
          <w:rFonts w:hint="eastAsia"/>
        </w:rPr>
        <w:t xml:space="preserve"> Path </w:t>
      </w:r>
      <w:r>
        <w:rPr>
          <w:rFonts w:hint="eastAsia"/>
        </w:rPr>
        <w:t>变量</w:t>
      </w:r>
      <w:r>
        <w:rPr>
          <w:rFonts w:hint="eastAsia"/>
        </w:rPr>
        <w:t xml:space="preserve"> ANDROID_HOME </w:t>
      </w:r>
      <w:r>
        <w:rPr>
          <w:rFonts w:hint="eastAsia"/>
        </w:rPr>
        <w:t>值为</w:t>
      </w:r>
      <w:r>
        <w:rPr>
          <w:rFonts w:hint="eastAsia"/>
        </w:rPr>
        <w:t xml:space="preserve"> C:\android-sdk-windows</w:t>
      </w:r>
    </w:p>
    <w:p w14:paraId="683F59CF" w14:textId="7BB33CD5" w:rsidR="00DB6E35" w:rsidRDefault="00961805" w:rsidP="00961805">
      <w:r>
        <w:rPr>
          <w:rFonts w:hint="eastAsia"/>
        </w:rPr>
        <w:t>双击根目录下的</w:t>
      </w:r>
      <w:r>
        <w:rPr>
          <w:rFonts w:hint="eastAsia"/>
        </w:rPr>
        <w:t xml:space="preserve"> SDK Manager.exe </w:t>
      </w:r>
      <w:r>
        <w:rPr>
          <w:rFonts w:hint="eastAsia"/>
        </w:rPr>
        <w:t>程序：</w:t>
      </w:r>
    </w:p>
    <w:p w14:paraId="2631A7A0" w14:textId="40AA7A38" w:rsidR="009D472A" w:rsidRDefault="009D472A" w:rsidP="00961805">
      <w:r w:rsidRPr="009D472A">
        <w:rPr>
          <w:noProof/>
        </w:rPr>
        <w:drawing>
          <wp:inline distT="0" distB="0" distL="0" distR="0" wp14:anchorId="530FCEF4" wp14:editId="06DBFDF6">
            <wp:extent cx="5274310" cy="29273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6200" w14:textId="77777777" w:rsidR="009D472A" w:rsidRDefault="009D472A" w:rsidP="009D472A">
      <w:r>
        <w:rPr>
          <w:rFonts w:hint="eastAsia"/>
        </w:rPr>
        <w:t>在</w:t>
      </w:r>
      <w:r>
        <w:rPr>
          <w:rFonts w:hint="eastAsia"/>
        </w:rPr>
        <w:t xml:space="preserve"> Tools </w:t>
      </w:r>
      <w:r>
        <w:rPr>
          <w:rFonts w:hint="eastAsia"/>
        </w:rPr>
        <w:t>列表中选择如下三个选项</w:t>
      </w:r>
      <w:r>
        <w:rPr>
          <w:rFonts w:hint="eastAsia"/>
        </w:rPr>
        <w:t>:</w:t>
      </w:r>
    </w:p>
    <w:p w14:paraId="1D367869" w14:textId="77777777" w:rsidR="009D472A" w:rsidRDefault="009D472A" w:rsidP="009D472A">
      <w:r>
        <w:tab/>
        <w:t>Android SDK Tools</w:t>
      </w:r>
    </w:p>
    <w:p w14:paraId="4DB628E3" w14:textId="77777777" w:rsidR="009D472A" w:rsidRDefault="009D472A" w:rsidP="009D472A">
      <w:r>
        <w:tab/>
        <w:t>Android SDK Platform-tools</w:t>
      </w:r>
    </w:p>
    <w:p w14:paraId="604B7703" w14:textId="77777777" w:rsidR="009D472A" w:rsidRDefault="009D472A" w:rsidP="009D472A">
      <w:r>
        <w:tab/>
        <w:t>Android SDK Build-tools</w:t>
      </w:r>
    </w:p>
    <w:p w14:paraId="4A21932B" w14:textId="77777777" w:rsidR="009D472A" w:rsidRDefault="009D472A" w:rsidP="009D472A">
      <w:r>
        <w:rPr>
          <w:rFonts w:hint="eastAsia"/>
        </w:rPr>
        <w:t>在</w:t>
      </w:r>
      <w:r>
        <w:rPr>
          <w:rFonts w:hint="eastAsia"/>
        </w:rPr>
        <w:t xml:space="preserve"> Extras </w:t>
      </w:r>
      <w:r>
        <w:rPr>
          <w:rFonts w:hint="eastAsia"/>
        </w:rPr>
        <w:t>列表中选择全部选项</w:t>
      </w:r>
      <w:r>
        <w:rPr>
          <w:rFonts w:hint="eastAsia"/>
        </w:rPr>
        <w:t>:</w:t>
      </w:r>
    </w:p>
    <w:p w14:paraId="44A9AF88" w14:textId="258EC47D" w:rsidR="00650F6A" w:rsidRDefault="009D472A" w:rsidP="009D472A">
      <w:r>
        <w:rPr>
          <w:rFonts w:hint="eastAsia"/>
        </w:rPr>
        <w:tab/>
      </w:r>
      <w:r>
        <w:rPr>
          <w:rFonts w:hint="eastAsia"/>
        </w:rPr>
        <w:t>全部</w:t>
      </w:r>
    </w:p>
    <w:p w14:paraId="7114C26E" w14:textId="4473D9B1" w:rsidR="00650F6A" w:rsidRDefault="00650F6A" w:rsidP="009D472A"/>
    <w:p w14:paraId="6EE218AD" w14:textId="2286B682" w:rsidR="00650F6A" w:rsidRDefault="00650F6A" w:rsidP="00650F6A">
      <w:r>
        <w:rPr>
          <w:rFonts w:hint="eastAsia"/>
        </w:rPr>
        <w:t>进行安装或者更新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Show: Updates/New Installed </w:t>
      </w:r>
      <w:r>
        <w:rPr>
          <w:rFonts w:hint="eastAsia"/>
        </w:rPr>
        <w:t>→</w:t>
      </w:r>
      <w:r>
        <w:rPr>
          <w:rFonts w:hint="eastAsia"/>
        </w:rPr>
        <w:t xml:space="preserve"> Install 14 packages </w:t>
      </w:r>
      <w:r>
        <w:rPr>
          <w:rFonts w:hint="eastAsia"/>
        </w:rPr>
        <w:t>→</w:t>
      </w:r>
      <w:r>
        <w:rPr>
          <w:rFonts w:hint="eastAsia"/>
        </w:rPr>
        <w:t xml:space="preserve"> Accept License </w:t>
      </w:r>
      <w:r>
        <w:rPr>
          <w:rFonts w:hint="eastAsia"/>
        </w:rPr>
        <w:t>→</w:t>
      </w:r>
      <w:r>
        <w:rPr>
          <w:rFonts w:hint="eastAsia"/>
        </w:rPr>
        <w:t xml:space="preserve"> Install</w:t>
      </w:r>
    </w:p>
    <w:p w14:paraId="25144DE7" w14:textId="77777777" w:rsidR="00650F6A" w:rsidRDefault="00650F6A" w:rsidP="00650F6A"/>
    <w:p w14:paraId="2B732C26" w14:textId="590528F3" w:rsidR="00650F6A" w:rsidRDefault="00650F6A" w:rsidP="00650F6A">
      <w:r>
        <w:rPr>
          <w:rFonts w:hint="eastAsia"/>
        </w:rPr>
        <w:t>配置</w:t>
      </w:r>
      <w:r>
        <w:rPr>
          <w:rFonts w:hint="eastAsia"/>
        </w:rPr>
        <w:t xml:space="preserve"> Path </w:t>
      </w:r>
      <w:r>
        <w:rPr>
          <w:rFonts w:hint="eastAsia"/>
        </w:rPr>
        <w:t>环境变量：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082A" w14:paraId="6E13D606" w14:textId="77777777" w:rsidTr="0080082A">
        <w:tc>
          <w:tcPr>
            <w:tcW w:w="8296" w:type="dxa"/>
          </w:tcPr>
          <w:p w14:paraId="524798D8" w14:textId="77777777" w:rsidR="0080082A" w:rsidRDefault="0080082A" w:rsidP="0080082A">
            <w:r>
              <w:t>%ANDROID_HOME%\tools</w:t>
            </w:r>
          </w:p>
          <w:p w14:paraId="1FBF64EC" w14:textId="77777777" w:rsidR="0080082A" w:rsidRDefault="0080082A" w:rsidP="0080082A">
            <w:r>
              <w:t>%ANDROID_HOME%\platform-tools</w:t>
            </w:r>
          </w:p>
          <w:p w14:paraId="4CE45168" w14:textId="0C8F6C08" w:rsidR="0080082A" w:rsidRDefault="0080082A" w:rsidP="0080082A">
            <w:r>
              <w:t>%ANDROID_HOME%\build-tools\28.0.3</w:t>
            </w:r>
          </w:p>
        </w:tc>
      </w:tr>
    </w:tbl>
    <w:p w14:paraId="3600E85E" w14:textId="23D18AB7" w:rsidR="0080082A" w:rsidRDefault="0080082A" w:rsidP="00650F6A"/>
    <w:p w14:paraId="38C34EC5" w14:textId="25D696D1" w:rsidR="0080082A" w:rsidRDefault="0080082A" w:rsidP="00650F6A">
      <w:r w:rsidRPr="0080082A">
        <w:rPr>
          <w:rFonts w:hint="eastAsia"/>
        </w:rPr>
        <w:t>检查</w:t>
      </w:r>
      <w:r w:rsidRPr="0080082A">
        <w:rPr>
          <w:rFonts w:hint="eastAsia"/>
        </w:rPr>
        <w:t xml:space="preserve"> Android SDK </w:t>
      </w:r>
      <w:r w:rsidRPr="0080082A">
        <w:rPr>
          <w:rFonts w:hint="eastAsia"/>
        </w:rPr>
        <w:t>是否配置成功</w:t>
      </w:r>
      <w:r w:rsidRPr="0080082A">
        <w:rPr>
          <w:rFonts w:hint="eastAsia"/>
        </w:rPr>
        <w:t xml:space="preserve">, </w:t>
      </w:r>
      <w:r w:rsidRPr="0080082A">
        <w:rPr>
          <w:rFonts w:hint="eastAsia"/>
        </w:rPr>
        <w:t>在命令行窗口中输入</w:t>
      </w:r>
      <w:r w:rsidRPr="0080082A">
        <w:rPr>
          <w:rFonts w:hint="eastAsia"/>
        </w:rPr>
        <w:t xml:space="preserve"> adb </w:t>
      </w:r>
      <w:r w:rsidRPr="0080082A">
        <w:rPr>
          <w:rFonts w:hint="eastAsia"/>
        </w:rPr>
        <w:t>–</w:t>
      </w:r>
      <w:r w:rsidRPr="0080082A">
        <w:rPr>
          <w:rFonts w:hint="eastAsia"/>
        </w:rPr>
        <w:t xml:space="preserve">-version </w:t>
      </w:r>
      <w:r w:rsidRPr="0080082A">
        <w:rPr>
          <w:rFonts w:hint="eastAsia"/>
        </w:rPr>
        <w:t>进行检测，如下结果：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082A" w14:paraId="6817FCB5" w14:textId="77777777" w:rsidTr="0080082A">
        <w:tc>
          <w:tcPr>
            <w:tcW w:w="8296" w:type="dxa"/>
          </w:tcPr>
          <w:p w14:paraId="4A4B5D64" w14:textId="77777777" w:rsidR="0080082A" w:rsidRDefault="0080082A" w:rsidP="0080082A">
            <w:r>
              <w:t>C:\Users\Administrator&gt;adb --version</w:t>
            </w:r>
          </w:p>
          <w:p w14:paraId="484AA95B" w14:textId="77777777" w:rsidR="0080082A" w:rsidRDefault="0080082A" w:rsidP="0080082A">
            <w:r>
              <w:t>Android Debug Bridge version 1.0.40</w:t>
            </w:r>
          </w:p>
          <w:p w14:paraId="734FF4B4" w14:textId="77777777" w:rsidR="0080082A" w:rsidRDefault="0080082A" w:rsidP="0080082A">
            <w:r>
              <w:t>Version 4986621</w:t>
            </w:r>
          </w:p>
          <w:p w14:paraId="5D6B85C4" w14:textId="77777777" w:rsidR="0080082A" w:rsidRDefault="0080082A" w:rsidP="0080082A">
            <w:r>
              <w:t>Installed as C:\android-sdk-windows\platform-tools\adb.exe</w:t>
            </w:r>
          </w:p>
          <w:p w14:paraId="7FD34C03" w14:textId="00F78B18" w:rsidR="0080082A" w:rsidRDefault="0080082A" w:rsidP="0080082A">
            <w:r>
              <w:t>C:\Users\Administrator&gt;</w:t>
            </w:r>
          </w:p>
        </w:tc>
      </w:tr>
    </w:tbl>
    <w:p w14:paraId="3464A1D3" w14:textId="7B16F57C" w:rsidR="0080082A" w:rsidRDefault="00DC75D3" w:rsidP="00650F6A">
      <w:r w:rsidRPr="00DC75D3">
        <w:rPr>
          <w:rFonts w:hint="eastAsia"/>
        </w:rPr>
        <w:t>说明安装成功。</w:t>
      </w:r>
    </w:p>
    <w:p w14:paraId="3AD49294" w14:textId="67201ADE" w:rsidR="00DC75D3" w:rsidRDefault="00DC75D3" w:rsidP="00650F6A"/>
    <w:p w14:paraId="55B399ED" w14:textId="64879FEF" w:rsidR="004A7E0C" w:rsidRDefault="004A7E0C" w:rsidP="004A7E0C">
      <w:pPr>
        <w:pStyle w:val="3"/>
      </w:pPr>
      <w:r w:rsidRPr="004A7E0C">
        <w:rPr>
          <w:rFonts w:hint="eastAsia"/>
        </w:rPr>
        <w:lastRenderedPageBreak/>
        <w:t>安装</w:t>
      </w:r>
      <w:r w:rsidRPr="004A7E0C">
        <w:rPr>
          <w:rFonts w:hint="eastAsia"/>
        </w:rPr>
        <w:t xml:space="preserve"> Appium </w:t>
      </w:r>
      <w:r w:rsidRPr="004A7E0C">
        <w:rPr>
          <w:rFonts w:hint="eastAsia"/>
        </w:rPr>
        <w:t>服务端</w:t>
      </w:r>
    </w:p>
    <w:p w14:paraId="4EDB3121" w14:textId="758820D3" w:rsidR="004A7E0C" w:rsidRDefault="004A7E0C" w:rsidP="004A7E0C">
      <w:r>
        <w:rPr>
          <w:rFonts w:hint="eastAsia"/>
        </w:rPr>
        <w:t xml:space="preserve">Appium </w:t>
      </w:r>
      <w:r>
        <w:rPr>
          <w:rFonts w:hint="eastAsia"/>
        </w:rPr>
        <w:t>官网：</w:t>
      </w:r>
      <w:hyperlink r:id="rId14" w:history="1">
        <w:r w:rsidRPr="00C879AD">
          <w:rPr>
            <w:rStyle w:val="af4"/>
            <w:rFonts w:hint="eastAsia"/>
          </w:rPr>
          <w:t>https://bitbucket.org/appium/appium.app/downloads/</w:t>
        </w:r>
      </w:hyperlink>
    </w:p>
    <w:p w14:paraId="68ABF131" w14:textId="3D864190" w:rsidR="004A7E0C" w:rsidRDefault="004A7E0C" w:rsidP="004A7E0C">
      <w:r>
        <w:rPr>
          <w:rFonts w:hint="eastAsia"/>
        </w:rPr>
        <w:t>下载最新版</w:t>
      </w:r>
      <w:r>
        <w:rPr>
          <w:rFonts w:hint="eastAsia"/>
        </w:rPr>
        <w:t xml:space="preserve"> AppiumForWindows_1_4_16_1.zip</w:t>
      </w:r>
    </w:p>
    <w:p w14:paraId="7FB8D88B" w14:textId="77777777" w:rsidR="004A7E0C" w:rsidRDefault="004A7E0C" w:rsidP="004A7E0C">
      <w:r>
        <w:rPr>
          <w:rFonts w:hint="eastAsia"/>
        </w:rPr>
        <w:t>具体下载地址：</w:t>
      </w:r>
    </w:p>
    <w:p w14:paraId="640C98F1" w14:textId="749D105B" w:rsidR="004A7E0C" w:rsidRDefault="00C30C95" w:rsidP="004A7E0C">
      <w:hyperlink r:id="rId15" w:history="1">
        <w:r w:rsidR="004A7E0C" w:rsidRPr="00C879AD">
          <w:rPr>
            <w:rStyle w:val="af4"/>
            <w:rFonts w:hint="eastAsia"/>
          </w:rPr>
          <w:t>https://bitbucket.org/appium/appium.app/downloads/AppiumForWindows_1_4_16_1.zip</w:t>
        </w:r>
      </w:hyperlink>
      <w:r w:rsidR="004A7E0C">
        <w:br/>
      </w:r>
      <w:r w:rsidR="004A7E0C">
        <w:rPr>
          <w:rFonts w:hint="eastAsia"/>
        </w:rPr>
        <w:t>解压缩后点击</w:t>
      </w:r>
      <w:r w:rsidR="004A7E0C">
        <w:rPr>
          <w:rFonts w:hint="eastAsia"/>
        </w:rPr>
        <w:t xml:space="preserve"> appium-installer.exe </w:t>
      </w:r>
      <w:r w:rsidR="004A7E0C">
        <w:rPr>
          <w:rFonts w:hint="eastAsia"/>
        </w:rPr>
        <w:t>进行安装</w:t>
      </w:r>
      <w:r w:rsidR="004A7E0C">
        <w:rPr>
          <w:rFonts w:hint="eastAsia"/>
        </w:rPr>
        <w:t xml:space="preserve">, </w:t>
      </w:r>
      <w:r w:rsidR="004A7E0C">
        <w:rPr>
          <w:rFonts w:hint="eastAsia"/>
        </w:rPr>
        <w:t>安装目录为</w:t>
      </w:r>
      <w:r w:rsidR="004A7E0C">
        <w:rPr>
          <w:rFonts w:hint="eastAsia"/>
        </w:rPr>
        <w:t xml:space="preserve"> C:\Appium</w:t>
      </w:r>
    </w:p>
    <w:p w14:paraId="58157154" w14:textId="77777777" w:rsidR="004A7E0C" w:rsidRDefault="004A7E0C" w:rsidP="004A7E0C"/>
    <w:p w14:paraId="420F705C" w14:textId="49A99841" w:rsidR="004A7E0C" w:rsidRDefault="004A7E0C" w:rsidP="004A7E0C">
      <w:r>
        <w:rPr>
          <w:rFonts w:hint="eastAsia"/>
        </w:rPr>
        <w:t>配置</w:t>
      </w:r>
      <w:r>
        <w:rPr>
          <w:rFonts w:hint="eastAsia"/>
        </w:rPr>
        <w:t xml:space="preserve"> Path </w:t>
      </w:r>
      <w:r>
        <w:rPr>
          <w:rFonts w:hint="eastAsia"/>
        </w:rPr>
        <w:t>环境变量：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71B9" w14:paraId="77F952B2" w14:textId="77777777" w:rsidTr="008371B9">
        <w:tc>
          <w:tcPr>
            <w:tcW w:w="8296" w:type="dxa"/>
          </w:tcPr>
          <w:p w14:paraId="28985B75" w14:textId="5537EF42" w:rsidR="008371B9" w:rsidRDefault="008371B9" w:rsidP="004A7E0C">
            <w:r w:rsidRPr="008371B9">
              <w:t>C:\Appium\node_modules\.bin</w:t>
            </w:r>
          </w:p>
        </w:tc>
      </w:tr>
    </w:tbl>
    <w:p w14:paraId="0A42CF4E" w14:textId="784BD4FF" w:rsidR="004A7E0C" w:rsidRDefault="004A7E0C" w:rsidP="004A7E0C"/>
    <w:p w14:paraId="103744A8" w14:textId="6F5EAEF7" w:rsidR="00011D73" w:rsidRDefault="00011D73" w:rsidP="004A7E0C">
      <w:r w:rsidRPr="00011D73">
        <w:rPr>
          <w:rFonts w:hint="eastAsia"/>
        </w:rPr>
        <w:t>在命令行输入</w:t>
      </w:r>
      <w:r w:rsidRPr="00011D73">
        <w:rPr>
          <w:rFonts w:hint="eastAsia"/>
        </w:rPr>
        <w:t xml:space="preserve"> appium-doctor</w:t>
      </w:r>
      <w:r w:rsidRPr="00011D73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16AA" w14:paraId="4162B560" w14:textId="77777777" w:rsidTr="00AD16AA">
        <w:tc>
          <w:tcPr>
            <w:tcW w:w="8296" w:type="dxa"/>
          </w:tcPr>
          <w:p w14:paraId="7E240C19" w14:textId="77777777" w:rsidR="00AD16AA" w:rsidRDefault="00AD16AA" w:rsidP="00AD16AA">
            <w:r>
              <w:t>C:\Users\Administrator&gt;appium-doctor</w:t>
            </w:r>
          </w:p>
          <w:p w14:paraId="47F12806" w14:textId="77777777" w:rsidR="00AD16AA" w:rsidRDefault="00AD16AA" w:rsidP="00AD16AA">
            <w:r>
              <w:t>Running Android Checks</w:t>
            </w:r>
          </w:p>
          <w:p w14:paraId="09993B49" w14:textId="77777777" w:rsidR="00AD16AA" w:rsidRDefault="00AD16AA" w:rsidP="00AD16AA">
            <w:r>
              <w:rPr>
                <w:rFonts w:ascii="Segoe UI Emoji" w:hAnsi="Segoe UI Emoji" w:cs="Segoe UI Emoji"/>
              </w:rPr>
              <w:t>✔</w:t>
            </w:r>
            <w:r>
              <w:t xml:space="preserve"> ANDROID_HOME is set to "C:\android-sdk-windows"</w:t>
            </w:r>
          </w:p>
          <w:p w14:paraId="56840F79" w14:textId="77777777" w:rsidR="00AD16AA" w:rsidRDefault="00AD16AA" w:rsidP="00AD16AA">
            <w:r>
              <w:rPr>
                <w:rFonts w:ascii="Segoe UI Emoji" w:hAnsi="Segoe UI Emoji" w:cs="Segoe UI Emoji"/>
              </w:rPr>
              <w:t>✔</w:t>
            </w:r>
            <w:r>
              <w:t xml:space="preserve"> JAVA_HOME is set to "C:\Java\jdk1.8.0_201."</w:t>
            </w:r>
          </w:p>
          <w:p w14:paraId="23527864" w14:textId="77777777" w:rsidR="00AD16AA" w:rsidRDefault="00AD16AA" w:rsidP="00AD16AA">
            <w:r>
              <w:rPr>
                <w:rFonts w:ascii="Segoe UI Emoji" w:hAnsi="Segoe UI Emoji" w:cs="Segoe UI Emoji"/>
              </w:rPr>
              <w:t>✔</w:t>
            </w:r>
            <w:r>
              <w:t xml:space="preserve"> ADB exists at C:\android-sdk-windows\platform-tools\adb.exe</w:t>
            </w:r>
          </w:p>
          <w:p w14:paraId="2DE1493B" w14:textId="77777777" w:rsidR="00AD16AA" w:rsidRDefault="00AD16AA" w:rsidP="00AD16AA">
            <w:r>
              <w:rPr>
                <w:rFonts w:ascii="Segoe UI Emoji" w:hAnsi="Segoe UI Emoji" w:cs="Segoe UI Emoji"/>
              </w:rPr>
              <w:t>✔</w:t>
            </w:r>
            <w:r>
              <w:t xml:space="preserve"> Android exists at C:\android-sdk-windows\tools\android.bat</w:t>
            </w:r>
          </w:p>
          <w:p w14:paraId="36C3190D" w14:textId="77777777" w:rsidR="00AD16AA" w:rsidRDefault="00AD16AA" w:rsidP="00AD16AA">
            <w:r>
              <w:rPr>
                <w:rFonts w:ascii="Segoe UI Emoji" w:hAnsi="Segoe UI Emoji" w:cs="Segoe UI Emoji"/>
              </w:rPr>
              <w:t>✔</w:t>
            </w:r>
            <w:r>
              <w:t xml:space="preserve"> Emulator exists at C:\android-sdk-windows\tools\emulator.exe</w:t>
            </w:r>
          </w:p>
          <w:p w14:paraId="75A4DF89" w14:textId="77777777" w:rsidR="00AD16AA" w:rsidRDefault="00AD16AA" w:rsidP="00AD16AA">
            <w:r>
              <w:rPr>
                <w:rFonts w:ascii="Segoe UI Emoji" w:hAnsi="Segoe UI Emoji" w:cs="Segoe UI Emoji"/>
              </w:rPr>
              <w:t>✔</w:t>
            </w:r>
            <w:r>
              <w:t xml:space="preserve"> Android Checks were successful.</w:t>
            </w:r>
          </w:p>
          <w:p w14:paraId="5120867A" w14:textId="77777777" w:rsidR="00AD16AA" w:rsidRDefault="00AD16AA" w:rsidP="00AD16AA"/>
          <w:p w14:paraId="736D40FA" w14:textId="67D3CBF6" w:rsidR="00AD16AA" w:rsidRDefault="00AD16AA" w:rsidP="00AD16AA">
            <w:r>
              <w:rPr>
                <w:rFonts w:ascii="Segoe UI Emoji" w:hAnsi="Segoe UI Emoji" w:cs="Segoe UI Emoji"/>
              </w:rPr>
              <w:t>✔</w:t>
            </w:r>
            <w:r>
              <w:t xml:space="preserve"> All Checks were successful</w:t>
            </w:r>
          </w:p>
        </w:tc>
      </w:tr>
    </w:tbl>
    <w:p w14:paraId="1E6B3D88" w14:textId="733D9045" w:rsidR="00011D73" w:rsidRDefault="001A64E6" w:rsidP="004A7E0C">
      <w:r w:rsidRPr="001A64E6">
        <w:rPr>
          <w:rFonts w:hint="eastAsia"/>
        </w:rPr>
        <w:t>说明安装没有问题。</w:t>
      </w:r>
    </w:p>
    <w:p w14:paraId="1BD4A134" w14:textId="4738FE5D" w:rsidR="001A64E6" w:rsidRDefault="001A64E6" w:rsidP="004A7E0C"/>
    <w:p w14:paraId="708311A5" w14:textId="4353AF23" w:rsidR="001A64E6" w:rsidRDefault="00E0336C" w:rsidP="00E0336C">
      <w:pPr>
        <w:pStyle w:val="3"/>
      </w:pPr>
      <w:r w:rsidRPr="00E0336C">
        <w:rPr>
          <w:rFonts w:hint="eastAsia"/>
        </w:rPr>
        <w:t>安装</w:t>
      </w:r>
      <w:r w:rsidRPr="00E0336C">
        <w:rPr>
          <w:rFonts w:hint="eastAsia"/>
        </w:rPr>
        <w:t xml:space="preserve"> Python</w:t>
      </w:r>
    </w:p>
    <w:p w14:paraId="7C72B943" w14:textId="07520CB4" w:rsidR="00E0336C" w:rsidRDefault="00B75A43" w:rsidP="00E0336C">
      <w:r>
        <w:rPr>
          <w:rFonts w:hint="eastAsia"/>
        </w:rPr>
        <w:t>查看上面安装过程。</w:t>
      </w:r>
    </w:p>
    <w:p w14:paraId="71BE02CB" w14:textId="1BBF28DD" w:rsidR="005967C3" w:rsidRDefault="005967C3" w:rsidP="005967C3">
      <w:pPr>
        <w:pStyle w:val="3"/>
      </w:pPr>
      <w:r w:rsidRPr="005967C3">
        <w:rPr>
          <w:rFonts w:hint="eastAsia"/>
        </w:rPr>
        <w:t>安装</w:t>
      </w:r>
      <w:r w:rsidRPr="005967C3">
        <w:rPr>
          <w:rFonts w:hint="eastAsia"/>
        </w:rPr>
        <w:t xml:space="preserve"> Appium </w:t>
      </w:r>
      <w:r w:rsidRPr="005967C3">
        <w:rPr>
          <w:rFonts w:hint="eastAsia"/>
        </w:rPr>
        <w:t>客户端</w:t>
      </w:r>
      <w:r w:rsidRPr="005967C3">
        <w:rPr>
          <w:rFonts w:hint="eastAsia"/>
        </w:rPr>
        <w:t xml:space="preserve"> appium-python-client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0485" w14:paraId="5B8DF760" w14:textId="77777777" w:rsidTr="00910485">
        <w:tc>
          <w:tcPr>
            <w:tcW w:w="8296" w:type="dxa"/>
          </w:tcPr>
          <w:p w14:paraId="59F9EE44" w14:textId="77777777" w:rsidR="00910485" w:rsidRDefault="00910485" w:rsidP="00910485">
            <w:r>
              <w:t>mkvirtualenv Py37Appium</w:t>
            </w:r>
          </w:p>
          <w:p w14:paraId="0C52B247" w14:textId="643697FE" w:rsidR="00910485" w:rsidRDefault="00910485" w:rsidP="00910485">
            <w:r>
              <w:t>pip install Appium-Python-Client</w:t>
            </w:r>
          </w:p>
        </w:tc>
      </w:tr>
    </w:tbl>
    <w:p w14:paraId="0F8F738A" w14:textId="04BF6D7C" w:rsidR="005967C3" w:rsidRDefault="00910485" w:rsidP="005967C3">
      <w:r w:rsidRPr="00910485">
        <w:rPr>
          <w:rFonts w:hint="eastAsia"/>
        </w:rPr>
        <w:t>显示安装结果：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0485" w14:paraId="5F363920" w14:textId="77777777" w:rsidTr="00910485">
        <w:tc>
          <w:tcPr>
            <w:tcW w:w="8296" w:type="dxa"/>
          </w:tcPr>
          <w:p w14:paraId="25AFAABF" w14:textId="3CF6EE0E" w:rsidR="00910485" w:rsidRDefault="00910485" w:rsidP="005967C3">
            <w:r w:rsidRPr="00910485">
              <w:t>Successfully installed Appium-Python-Client-0.36 selenium-3.141.0 urllib3-1.24.1</w:t>
            </w:r>
          </w:p>
        </w:tc>
      </w:tr>
    </w:tbl>
    <w:p w14:paraId="3ED7DF5A" w14:textId="2A816DB5" w:rsidR="00910485" w:rsidRDefault="00910485" w:rsidP="005967C3">
      <w:r w:rsidRPr="00910485">
        <w:rPr>
          <w:rFonts w:hint="eastAsia"/>
        </w:rPr>
        <w:t>说明安装成功。</w:t>
      </w:r>
    </w:p>
    <w:p w14:paraId="425A8E19" w14:textId="270A2AA7" w:rsidR="00910485" w:rsidRDefault="00910485" w:rsidP="005967C3"/>
    <w:p w14:paraId="4C130CC7" w14:textId="638F119B" w:rsidR="00910485" w:rsidRDefault="00E21FA5" w:rsidP="00E21FA5">
      <w:pPr>
        <w:pStyle w:val="3"/>
      </w:pPr>
      <w:r w:rsidRPr="00E21FA5">
        <w:rPr>
          <w:rFonts w:hint="eastAsia"/>
        </w:rPr>
        <w:t>安装手机模拟器</w:t>
      </w:r>
    </w:p>
    <w:p w14:paraId="74A88844" w14:textId="09FF9F9C" w:rsidR="00A60F9F" w:rsidRDefault="00A60F9F" w:rsidP="00A60F9F">
      <w:r>
        <w:rPr>
          <w:rFonts w:hint="eastAsia"/>
        </w:rPr>
        <w:t>我这里选择安装夜神安卓模拟器，官网地址为：</w:t>
      </w:r>
      <w:hyperlink r:id="rId16" w:history="1">
        <w:r w:rsidRPr="00C879AD">
          <w:rPr>
            <w:rStyle w:val="af4"/>
            <w:rFonts w:hint="eastAsia"/>
          </w:rPr>
          <w:t>https://www.yeshen.com/</w:t>
        </w:r>
      </w:hyperlink>
    </w:p>
    <w:p w14:paraId="009BF7CF" w14:textId="77777777" w:rsidR="00A60F9F" w:rsidRPr="00A60F9F" w:rsidRDefault="00A60F9F" w:rsidP="00A60F9F"/>
    <w:p w14:paraId="02A350E3" w14:textId="58CA9EB2" w:rsidR="00E21FA5" w:rsidRDefault="00A60F9F" w:rsidP="00A60F9F">
      <w:r>
        <w:rPr>
          <w:rFonts w:hint="eastAsia"/>
        </w:rPr>
        <w:lastRenderedPageBreak/>
        <w:t>开启网络桥接模式并自动获取</w:t>
      </w:r>
      <w:r>
        <w:rPr>
          <w:rFonts w:hint="eastAsia"/>
        </w:rPr>
        <w:t xml:space="preserve"> IP </w:t>
      </w:r>
      <w:r>
        <w:rPr>
          <w:rFonts w:hint="eastAsia"/>
        </w:rPr>
        <w:t>地址并打开开发者模式。</w:t>
      </w:r>
    </w:p>
    <w:p w14:paraId="7036F26B" w14:textId="06FEF852" w:rsidR="00A60F9F" w:rsidRDefault="00A60F9F" w:rsidP="00A60F9F"/>
    <w:p w14:paraId="27A7797C" w14:textId="77777777" w:rsidR="0065433C" w:rsidRDefault="0065433C" w:rsidP="00A60F9F">
      <w:r w:rsidRPr="0065433C">
        <w:rPr>
          <w:rFonts w:hint="eastAsia"/>
        </w:rPr>
        <w:t>附带：</w:t>
      </w:r>
    </w:p>
    <w:p w14:paraId="2A42D55C" w14:textId="77777777" w:rsidR="0065433C" w:rsidRDefault="0065433C" w:rsidP="00A60F9F">
      <w:r w:rsidRPr="0065433C">
        <w:rPr>
          <w:rFonts w:hint="eastAsia"/>
        </w:rPr>
        <w:t>adb</w:t>
      </w:r>
      <w:r w:rsidRPr="0065433C">
        <w:rPr>
          <w:rFonts w:hint="eastAsia"/>
        </w:rPr>
        <w:t>调试工具如何连接安卓模拟器</w:t>
      </w:r>
      <w:r w:rsidRPr="0065433C">
        <w:rPr>
          <w:rFonts w:hint="eastAsia"/>
        </w:rPr>
        <w:t xml:space="preserve"> </w:t>
      </w:r>
    </w:p>
    <w:p w14:paraId="7E892898" w14:textId="1BDFC5D8" w:rsidR="00A60F9F" w:rsidRDefault="00C30C95" w:rsidP="00A60F9F">
      <w:hyperlink r:id="rId17" w:history="1">
        <w:r w:rsidR="0065433C" w:rsidRPr="00C879AD">
          <w:rPr>
            <w:rStyle w:val="af4"/>
            <w:rFonts w:hint="eastAsia"/>
          </w:rPr>
          <w:t>https://jingyan.baidu.com/article/ed15cb1ba2b7561be2698111.html</w:t>
        </w:r>
      </w:hyperlink>
    </w:p>
    <w:p w14:paraId="553817F9" w14:textId="7B7E1737" w:rsidR="0065433C" w:rsidRDefault="0065433C" w:rsidP="00A60F9F">
      <w:r>
        <w:rPr>
          <w:rFonts w:hint="eastAsia"/>
        </w:rPr>
        <w:t>步骤如下：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433C" w14:paraId="187AF51B" w14:textId="77777777" w:rsidTr="0065433C">
        <w:tc>
          <w:tcPr>
            <w:tcW w:w="8296" w:type="dxa"/>
          </w:tcPr>
          <w:p w14:paraId="3FCA35A8" w14:textId="77777777" w:rsidR="0065433C" w:rsidRDefault="0065433C" w:rsidP="0065433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 xml:space="preserve"> adb </w:t>
            </w:r>
            <w:r>
              <w:rPr>
                <w:rFonts w:hint="eastAsia"/>
              </w:rPr>
              <w:t>是否正常</w:t>
            </w:r>
            <w:r>
              <w:rPr>
                <w:rFonts w:hint="eastAsia"/>
              </w:rPr>
              <w:t>, adb version</w:t>
            </w:r>
          </w:p>
          <w:p w14:paraId="4B793B95" w14:textId="77777777" w:rsidR="0065433C" w:rsidRDefault="0065433C" w:rsidP="0065433C"/>
          <w:p w14:paraId="04EF9CE6" w14:textId="77777777" w:rsidR="0065433C" w:rsidRDefault="0065433C" w:rsidP="0065433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手机打开开发者模式</w:t>
            </w:r>
            <w:r>
              <w:rPr>
                <w:rFonts w:hint="eastAsia"/>
              </w:rPr>
              <w:t>:</w:t>
            </w:r>
          </w:p>
          <w:p w14:paraId="7762C7E4" w14:textId="77777777" w:rsidR="0065433C" w:rsidRDefault="0065433C" w:rsidP="0065433C"/>
          <w:p w14:paraId="239B79B4" w14:textId="77777777" w:rsidR="0065433C" w:rsidRDefault="0065433C" w:rsidP="0065433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夜神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关于平板电脑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连续点击</w:t>
            </w:r>
            <w:r>
              <w:rPr>
                <w:rFonts w:hint="eastAsia"/>
              </w:rPr>
              <w:t xml:space="preserve"> 7 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版本号</w:t>
            </w:r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进入开发者模式</w:t>
            </w:r>
          </w:p>
          <w:p w14:paraId="1E98BC3E" w14:textId="77777777" w:rsidR="0065433C" w:rsidRDefault="0065433C" w:rsidP="0065433C"/>
          <w:p w14:paraId="647A65CC" w14:textId="77777777" w:rsidR="0065433C" w:rsidRDefault="0065433C" w:rsidP="0065433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夜神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{ } </w:t>
            </w:r>
            <w:r>
              <w:rPr>
                <w:rFonts w:hint="eastAsia"/>
              </w:rPr>
              <w:t>开发者选项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USB </w:t>
            </w:r>
            <w:r>
              <w:rPr>
                <w:rFonts w:hint="eastAsia"/>
              </w:rPr>
              <w:t>调试</w:t>
            </w:r>
          </w:p>
          <w:p w14:paraId="46A023B1" w14:textId="77777777" w:rsidR="0065433C" w:rsidRDefault="0065433C" w:rsidP="0065433C"/>
          <w:p w14:paraId="08861C50" w14:textId="77777777" w:rsidR="0065433C" w:rsidRDefault="0065433C" w:rsidP="0065433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确定电脑与手机模拟器处于同一个网络环境</w:t>
            </w:r>
          </w:p>
          <w:p w14:paraId="1BF8E8D4" w14:textId="77777777" w:rsidR="0065433C" w:rsidRDefault="0065433C" w:rsidP="0065433C"/>
          <w:p w14:paraId="128BCE6D" w14:textId="3708D699" w:rsidR="0065433C" w:rsidRDefault="0065433C" w:rsidP="0065433C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 xml:space="preserve"> adb devices </w:t>
            </w:r>
            <w:r>
              <w:rPr>
                <w:rFonts w:hint="eastAsia"/>
              </w:rPr>
              <w:t>即可查看连接的设备信息</w:t>
            </w:r>
          </w:p>
        </w:tc>
      </w:tr>
    </w:tbl>
    <w:p w14:paraId="2F4D8720" w14:textId="77777777" w:rsidR="0065433C" w:rsidRDefault="0065433C" w:rsidP="00A60F9F"/>
    <w:p w14:paraId="791394FC" w14:textId="77777777" w:rsidR="00376511" w:rsidRDefault="00376511" w:rsidP="00376511">
      <w:r>
        <w:rPr>
          <w:rFonts w:hint="eastAsia"/>
        </w:rPr>
        <w:t>关闭开发者模式：</w:t>
      </w:r>
    </w:p>
    <w:p w14:paraId="7F4776BD" w14:textId="77777777" w:rsidR="00376511" w:rsidRDefault="00376511" w:rsidP="00376511"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全部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清除数据</w:t>
      </w:r>
    </w:p>
    <w:p w14:paraId="214D5074" w14:textId="5406FD84" w:rsidR="0065433C" w:rsidRDefault="00376511" w:rsidP="00376511">
      <w:r>
        <w:rPr>
          <w:rFonts w:hint="eastAsia"/>
        </w:rPr>
        <w:t>出现如下问题：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6511" w14:paraId="71B9DEFC" w14:textId="77777777" w:rsidTr="00376511">
        <w:tc>
          <w:tcPr>
            <w:tcW w:w="8296" w:type="dxa"/>
          </w:tcPr>
          <w:p w14:paraId="2C23BA96" w14:textId="5B996F64" w:rsidR="00376511" w:rsidRDefault="00376511" w:rsidP="00376511">
            <w:r w:rsidRPr="00376511">
              <w:t>adb server version (40) doesn't match this client (36);</w:t>
            </w:r>
          </w:p>
        </w:tc>
      </w:tr>
    </w:tbl>
    <w:p w14:paraId="2B38A445" w14:textId="36E8145F" w:rsidR="00376511" w:rsidRDefault="00376511" w:rsidP="00376511">
      <w:r w:rsidRPr="00376511">
        <w:rPr>
          <w:rFonts w:hint="eastAsia"/>
        </w:rPr>
        <w:t>解决办法：把</w:t>
      </w:r>
      <w:r w:rsidRPr="00376511">
        <w:rPr>
          <w:rFonts w:hint="eastAsia"/>
        </w:rPr>
        <w:t xml:space="preserve"> \Nox\bin\nox_adb.exe </w:t>
      </w:r>
      <w:r w:rsidRPr="00376511">
        <w:rPr>
          <w:rFonts w:hint="eastAsia"/>
        </w:rPr>
        <w:t>备份，然后把</w:t>
      </w:r>
      <w:r w:rsidRPr="00376511">
        <w:rPr>
          <w:rFonts w:hint="eastAsia"/>
        </w:rPr>
        <w:t xml:space="preserve"> C:\android-sdk-windows\platform-tools\adb.exe </w:t>
      </w:r>
      <w:r w:rsidRPr="00376511">
        <w:rPr>
          <w:rFonts w:hint="eastAsia"/>
        </w:rPr>
        <w:t>复制过去并重命名。</w:t>
      </w:r>
    </w:p>
    <w:p w14:paraId="006263F3" w14:textId="33B050E5" w:rsidR="001601B2" w:rsidRDefault="001601B2" w:rsidP="00376511"/>
    <w:p w14:paraId="0E1C283A" w14:textId="647317DA" w:rsidR="00965E41" w:rsidRDefault="006633E0" w:rsidP="006633E0">
      <w:pPr>
        <w:pStyle w:val="2"/>
      </w:pPr>
      <w:r w:rsidRPr="006633E0">
        <w:rPr>
          <w:rFonts w:hint="eastAsia"/>
        </w:rPr>
        <w:t>第一个</w:t>
      </w:r>
      <w:r w:rsidRPr="006633E0">
        <w:rPr>
          <w:rFonts w:hint="eastAsia"/>
        </w:rPr>
        <w:t xml:space="preserve"> APP </w:t>
      </w:r>
      <w:r w:rsidRPr="006633E0">
        <w:rPr>
          <w:rFonts w:hint="eastAsia"/>
        </w:rPr>
        <w:t>自动化操作案例</w:t>
      </w:r>
    </w:p>
    <w:p w14:paraId="2E66E295" w14:textId="77777777" w:rsidR="00F12072" w:rsidRPr="00F12072" w:rsidRDefault="00F12072" w:rsidP="00F12072"/>
    <w:p w14:paraId="782102CA" w14:textId="77777777" w:rsidR="00083CBF" w:rsidRDefault="00083CBF" w:rsidP="00083CBF">
      <w:r>
        <w:rPr>
          <w:rFonts w:hint="eastAsia"/>
        </w:rPr>
        <w:t>参考网址：</w:t>
      </w:r>
    </w:p>
    <w:p w14:paraId="2574EC55" w14:textId="52F923D3" w:rsidR="00083CBF" w:rsidRDefault="00C30C95" w:rsidP="00083CBF">
      <w:hyperlink r:id="rId18" w:history="1">
        <w:r w:rsidR="00083CBF" w:rsidRPr="00C879AD">
          <w:rPr>
            <w:rStyle w:val="af4"/>
          </w:rPr>
          <w:t>https://www.cnblogs.com/icecreate/articles/8179221.html</w:t>
        </w:r>
      </w:hyperlink>
    </w:p>
    <w:p w14:paraId="43788E20" w14:textId="77777777" w:rsidR="00083CBF" w:rsidRPr="00083CBF" w:rsidRDefault="00083CBF" w:rsidP="00083CBF"/>
    <w:p w14:paraId="119B308E" w14:textId="232BCEBA" w:rsidR="00083CBF" w:rsidRDefault="00C30C95" w:rsidP="00083CBF">
      <w:hyperlink r:id="rId19" w:history="1">
        <w:r w:rsidR="00083CBF" w:rsidRPr="00C879AD">
          <w:rPr>
            <w:rStyle w:val="af4"/>
          </w:rPr>
          <w:t>https://www.cnblogs.com/fnng/p/4540731.html</w:t>
        </w:r>
      </w:hyperlink>
    </w:p>
    <w:p w14:paraId="62550506" w14:textId="77777777" w:rsidR="00083CBF" w:rsidRPr="00083CBF" w:rsidRDefault="00083CBF" w:rsidP="00083CBF"/>
    <w:p w14:paraId="0F84AD81" w14:textId="403C6DCB" w:rsidR="006633E0" w:rsidRDefault="00C30C95" w:rsidP="00083CBF">
      <w:hyperlink r:id="rId20" w:anchor="list/path=%2F" w:history="1">
        <w:r w:rsidR="00083CBF" w:rsidRPr="00C879AD">
          <w:rPr>
            <w:rStyle w:val="af4"/>
          </w:rPr>
          <w:t>https://pan.baidu.com/s/1McTF_GG1aR0l3S_goVqAXg#list/path=%2F</w:t>
        </w:r>
      </w:hyperlink>
    </w:p>
    <w:p w14:paraId="748EBCBB" w14:textId="77777777" w:rsidR="00083CBF" w:rsidRPr="00083CBF" w:rsidRDefault="00083CBF" w:rsidP="00083CBF"/>
    <w:p w14:paraId="266D8E9D" w14:textId="77777777" w:rsidR="00965E41" w:rsidRDefault="00965E41" w:rsidP="00376511"/>
    <w:p w14:paraId="118F59D8" w14:textId="77777777" w:rsidR="001601B2" w:rsidRPr="0065433C" w:rsidRDefault="001601B2" w:rsidP="00376511"/>
    <w:sectPr w:rsidR="001601B2" w:rsidRPr="00654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20C325" w14:textId="77777777" w:rsidR="00C30C95" w:rsidRDefault="00C30C95" w:rsidP="00877762">
      <w:r>
        <w:separator/>
      </w:r>
    </w:p>
  </w:endnote>
  <w:endnote w:type="continuationSeparator" w:id="0">
    <w:p w14:paraId="0F9DD697" w14:textId="77777777" w:rsidR="00C30C95" w:rsidRDefault="00C30C95" w:rsidP="00877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99C95" w14:textId="77777777" w:rsidR="00C30C95" w:rsidRDefault="00C30C95" w:rsidP="00877762">
      <w:r>
        <w:separator/>
      </w:r>
    </w:p>
  </w:footnote>
  <w:footnote w:type="continuationSeparator" w:id="0">
    <w:p w14:paraId="098262EE" w14:textId="77777777" w:rsidR="00C30C95" w:rsidRDefault="00C30C95" w:rsidP="00877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4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num w:numId="1">
    <w:abstractNumId w:val="9"/>
  </w:num>
  <w:num w:numId="2">
    <w:abstractNumId w:val="18"/>
  </w:num>
  <w:num w:numId="3">
    <w:abstractNumId w:val="3"/>
  </w:num>
  <w:num w:numId="4">
    <w:abstractNumId w:val="12"/>
  </w:num>
  <w:num w:numId="5">
    <w:abstractNumId w:val="4"/>
  </w:num>
  <w:num w:numId="6">
    <w:abstractNumId w:val="1"/>
  </w:num>
  <w:num w:numId="7">
    <w:abstractNumId w:val="8"/>
  </w:num>
  <w:num w:numId="8">
    <w:abstractNumId w:val="11"/>
  </w:num>
  <w:num w:numId="9">
    <w:abstractNumId w:val="17"/>
  </w:num>
  <w:num w:numId="10">
    <w:abstractNumId w:val="20"/>
  </w:num>
  <w:num w:numId="11">
    <w:abstractNumId w:val="2"/>
  </w:num>
  <w:num w:numId="12">
    <w:abstractNumId w:val="19"/>
  </w:num>
  <w:num w:numId="13">
    <w:abstractNumId w:val="6"/>
  </w:num>
  <w:num w:numId="14">
    <w:abstractNumId w:val="15"/>
  </w:num>
  <w:num w:numId="15">
    <w:abstractNumId w:val="10"/>
  </w:num>
  <w:num w:numId="16">
    <w:abstractNumId w:val="0"/>
  </w:num>
  <w:num w:numId="17">
    <w:abstractNumId w:val="5"/>
  </w:num>
  <w:num w:numId="18">
    <w:abstractNumId w:val="7"/>
  </w:num>
  <w:num w:numId="19">
    <w:abstractNumId w:val="21"/>
  </w:num>
  <w:num w:numId="20">
    <w:abstractNumId w:val="16"/>
  </w:num>
  <w:num w:numId="21">
    <w:abstractNumId w:val="13"/>
  </w:num>
  <w:num w:numId="22">
    <w:abstractNumId w:val="14"/>
  </w:num>
  <w:num w:numId="23">
    <w:abstractNumId w:val="9"/>
  </w:num>
  <w:num w:numId="24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06"/>
    <w:rsid w:val="00011D73"/>
    <w:rsid w:val="0002681D"/>
    <w:rsid w:val="00027F7E"/>
    <w:rsid w:val="000621D2"/>
    <w:rsid w:val="00083CBF"/>
    <w:rsid w:val="000C6FA7"/>
    <w:rsid w:val="000D35A4"/>
    <w:rsid w:val="00127D4B"/>
    <w:rsid w:val="00133E38"/>
    <w:rsid w:val="001601B2"/>
    <w:rsid w:val="00180B03"/>
    <w:rsid w:val="001A64E6"/>
    <w:rsid w:val="001E772D"/>
    <w:rsid w:val="0021772D"/>
    <w:rsid w:val="00246627"/>
    <w:rsid w:val="00275895"/>
    <w:rsid w:val="00277F02"/>
    <w:rsid w:val="003200F9"/>
    <w:rsid w:val="003574F4"/>
    <w:rsid w:val="00365E44"/>
    <w:rsid w:val="00376511"/>
    <w:rsid w:val="00383830"/>
    <w:rsid w:val="00400D00"/>
    <w:rsid w:val="00405B46"/>
    <w:rsid w:val="00422412"/>
    <w:rsid w:val="00431147"/>
    <w:rsid w:val="00450024"/>
    <w:rsid w:val="00486F61"/>
    <w:rsid w:val="004A7E0C"/>
    <w:rsid w:val="004C3EC3"/>
    <w:rsid w:val="004F43C0"/>
    <w:rsid w:val="005006BF"/>
    <w:rsid w:val="0058516C"/>
    <w:rsid w:val="005967C3"/>
    <w:rsid w:val="005B7018"/>
    <w:rsid w:val="005C17AE"/>
    <w:rsid w:val="005C77D3"/>
    <w:rsid w:val="005F7E05"/>
    <w:rsid w:val="0062721F"/>
    <w:rsid w:val="00650F6A"/>
    <w:rsid w:val="006530C1"/>
    <w:rsid w:val="0065433C"/>
    <w:rsid w:val="006633E0"/>
    <w:rsid w:val="0069648D"/>
    <w:rsid w:val="006A54ED"/>
    <w:rsid w:val="006A7EA7"/>
    <w:rsid w:val="006B7080"/>
    <w:rsid w:val="006D3A06"/>
    <w:rsid w:val="00711442"/>
    <w:rsid w:val="00754283"/>
    <w:rsid w:val="00795FBF"/>
    <w:rsid w:val="007A0157"/>
    <w:rsid w:val="007C5FF9"/>
    <w:rsid w:val="0080082A"/>
    <w:rsid w:val="008371B9"/>
    <w:rsid w:val="008536EF"/>
    <w:rsid w:val="00854E5B"/>
    <w:rsid w:val="00877762"/>
    <w:rsid w:val="00910485"/>
    <w:rsid w:val="00910A39"/>
    <w:rsid w:val="00911BFD"/>
    <w:rsid w:val="009157E0"/>
    <w:rsid w:val="00937A00"/>
    <w:rsid w:val="00957621"/>
    <w:rsid w:val="00961805"/>
    <w:rsid w:val="00965E41"/>
    <w:rsid w:val="009735C1"/>
    <w:rsid w:val="009C7730"/>
    <w:rsid w:val="009D472A"/>
    <w:rsid w:val="00A11457"/>
    <w:rsid w:val="00A206F3"/>
    <w:rsid w:val="00A20B71"/>
    <w:rsid w:val="00A210C8"/>
    <w:rsid w:val="00A516B5"/>
    <w:rsid w:val="00A60F9F"/>
    <w:rsid w:val="00A81783"/>
    <w:rsid w:val="00AD16AA"/>
    <w:rsid w:val="00B2708B"/>
    <w:rsid w:val="00B502DB"/>
    <w:rsid w:val="00B62687"/>
    <w:rsid w:val="00B75A43"/>
    <w:rsid w:val="00B90133"/>
    <w:rsid w:val="00BB3A18"/>
    <w:rsid w:val="00BF4FB4"/>
    <w:rsid w:val="00C03C15"/>
    <w:rsid w:val="00C30C95"/>
    <w:rsid w:val="00C422F0"/>
    <w:rsid w:val="00C441CA"/>
    <w:rsid w:val="00C47B57"/>
    <w:rsid w:val="00CA5E90"/>
    <w:rsid w:val="00CF2497"/>
    <w:rsid w:val="00DA3E7D"/>
    <w:rsid w:val="00DB6E35"/>
    <w:rsid w:val="00DC75D3"/>
    <w:rsid w:val="00DF16F4"/>
    <w:rsid w:val="00E02BAF"/>
    <w:rsid w:val="00E0336C"/>
    <w:rsid w:val="00E200FF"/>
    <w:rsid w:val="00E21FA5"/>
    <w:rsid w:val="00E73D78"/>
    <w:rsid w:val="00E91809"/>
    <w:rsid w:val="00EA0CDB"/>
    <w:rsid w:val="00EC0883"/>
    <w:rsid w:val="00EE42E8"/>
    <w:rsid w:val="00F12072"/>
    <w:rsid w:val="00F4114E"/>
    <w:rsid w:val="00F429A6"/>
    <w:rsid w:val="00F55094"/>
    <w:rsid w:val="00F768CD"/>
    <w:rsid w:val="00FB1B08"/>
    <w:rsid w:val="00FB5E2E"/>
    <w:rsid w:val="00FE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C3783"/>
  <w15:chartTrackingRefBased/>
  <w15:docId w15:val="{791BF2AF-7EFC-45FF-97CD-E185A8FF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621D2"/>
    <w:pPr>
      <w:widowControl w:val="0"/>
      <w:jc w:val="both"/>
    </w:pPr>
    <w:rPr>
      <w:rFonts w:ascii="Courier New" w:eastAsia="宋体" w:hAnsi="Courier New" w:cs="Times New Roman"/>
      <w:szCs w:val="24"/>
    </w:rPr>
  </w:style>
  <w:style w:type="paragraph" w:styleId="1">
    <w:name w:val="heading 1"/>
    <w:basedOn w:val="a0"/>
    <w:next w:val="a0"/>
    <w:link w:val="10"/>
    <w:qFormat/>
    <w:rsid w:val="000621D2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0621D2"/>
    <w:pPr>
      <w:keepNext/>
      <w:keepLines/>
      <w:numPr>
        <w:ilvl w:val="1"/>
        <w:numId w:val="1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0621D2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0621D2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0621D2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0621D2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0621D2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0621D2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0621D2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  <w:rsid w:val="000621D2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0621D2"/>
  </w:style>
  <w:style w:type="character" w:customStyle="1" w:styleId="10">
    <w:name w:val="标题 1 字符"/>
    <w:basedOn w:val="a1"/>
    <w:link w:val="1"/>
    <w:qFormat/>
    <w:rsid w:val="000621D2"/>
    <w:rPr>
      <w:rFonts w:ascii="Courier New" w:eastAsia="黑体" w:hAnsi="Courier New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1"/>
    <w:link w:val="2"/>
    <w:qFormat/>
    <w:rsid w:val="000621D2"/>
    <w:rPr>
      <w:rFonts w:ascii="Courier New" w:eastAsia="黑体" w:hAnsi="Courier New" w:cs="Times New Roman"/>
      <w:b/>
      <w:bCs/>
      <w:sz w:val="30"/>
      <w:szCs w:val="30"/>
    </w:rPr>
  </w:style>
  <w:style w:type="character" w:customStyle="1" w:styleId="30">
    <w:name w:val="标题 3 字符"/>
    <w:basedOn w:val="a1"/>
    <w:link w:val="3"/>
    <w:qFormat/>
    <w:rsid w:val="000621D2"/>
    <w:rPr>
      <w:rFonts w:ascii="Courier New" w:eastAsia="黑体" w:hAnsi="Courier New" w:cs="Times New Roman"/>
      <w:b/>
      <w:bCs/>
      <w:sz w:val="28"/>
      <w:szCs w:val="28"/>
    </w:rPr>
  </w:style>
  <w:style w:type="character" w:customStyle="1" w:styleId="40">
    <w:name w:val="标题 4 字符"/>
    <w:basedOn w:val="a1"/>
    <w:link w:val="4"/>
    <w:qFormat/>
    <w:rsid w:val="000621D2"/>
    <w:rPr>
      <w:rFonts w:ascii="Courier New" w:eastAsia="黑体" w:hAnsi="Courier New" w:cs="Times New Roman"/>
      <w:b/>
      <w:bCs/>
      <w:sz w:val="24"/>
      <w:szCs w:val="24"/>
    </w:rPr>
  </w:style>
  <w:style w:type="paragraph" w:styleId="a4">
    <w:name w:val="List Paragraph"/>
    <w:basedOn w:val="a0"/>
    <w:uiPriority w:val="34"/>
    <w:qFormat/>
    <w:rsid w:val="006530C1"/>
    <w:pPr>
      <w:ind w:firstLineChars="200" w:firstLine="420"/>
    </w:pPr>
  </w:style>
  <w:style w:type="table" w:styleId="a5">
    <w:name w:val="Table Grid"/>
    <w:basedOn w:val="a2"/>
    <w:uiPriority w:val="59"/>
    <w:qFormat/>
    <w:rsid w:val="000621D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50">
    <w:name w:val="标题 5 字符"/>
    <w:basedOn w:val="a1"/>
    <w:link w:val="5"/>
    <w:qFormat/>
    <w:rsid w:val="000621D2"/>
    <w:rPr>
      <w:rFonts w:ascii="Courier New" w:eastAsia="黑体" w:hAnsi="Courier New" w:cs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qFormat/>
    <w:rsid w:val="000621D2"/>
    <w:rPr>
      <w:rFonts w:ascii="Courier New" w:eastAsia="黑体" w:hAnsi="Courier New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qFormat/>
    <w:rsid w:val="000621D2"/>
    <w:rPr>
      <w:rFonts w:ascii="Courier New" w:eastAsia="宋体" w:hAnsi="Courier New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qFormat/>
    <w:rsid w:val="000621D2"/>
    <w:rPr>
      <w:rFonts w:ascii="Courier New" w:eastAsia="黑体" w:hAnsi="Courier New" w:cs="Times New Roman"/>
      <w:sz w:val="24"/>
      <w:szCs w:val="24"/>
    </w:rPr>
  </w:style>
  <w:style w:type="character" w:customStyle="1" w:styleId="90">
    <w:name w:val="标题 9 字符"/>
    <w:basedOn w:val="a1"/>
    <w:link w:val="9"/>
    <w:qFormat/>
    <w:rsid w:val="000621D2"/>
    <w:rPr>
      <w:rFonts w:ascii="Courier New" w:eastAsia="黑体" w:hAnsi="Courier New" w:cs="Times New Roman"/>
      <w:szCs w:val="21"/>
    </w:rPr>
  </w:style>
  <w:style w:type="paragraph" w:styleId="a6">
    <w:name w:val="caption"/>
    <w:basedOn w:val="a0"/>
    <w:next w:val="a0"/>
    <w:qFormat/>
    <w:rsid w:val="000621D2"/>
    <w:rPr>
      <w:rFonts w:ascii="Arial" w:eastAsia="黑体" w:hAnsi="Arial" w:cs="Arial"/>
      <w:sz w:val="20"/>
      <w:szCs w:val="20"/>
    </w:rPr>
  </w:style>
  <w:style w:type="paragraph" w:styleId="a7">
    <w:name w:val="Document Map"/>
    <w:basedOn w:val="a0"/>
    <w:link w:val="a8"/>
    <w:uiPriority w:val="99"/>
    <w:unhideWhenUsed/>
    <w:qFormat/>
    <w:rsid w:val="000621D2"/>
    <w:rPr>
      <w:rFonts w:ascii="宋体"/>
      <w:sz w:val="18"/>
      <w:szCs w:val="18"/>
    </w:rPr>
  </w:style>
  <w:style w:type="character" w:customStyle="1" w:styleId="a8">
    <w:name w:val="文档结构图 字符"/>
    <w:basedOn w:val="a1"/>
    <w:link w:val="a7"/>
    <w:uiPriority w:val="99"/>
    <w:qFormat/>
    <w:rsid w:val="000621D2"/>
    <w:rPr>
      <w:rFonts w:ascii="宋体" w:eastAsia="宋体" w:hAnsi="Courier New" w:cs="Times New Roman"/>
      <w:sz w:val="18"/>
      <w:szCs w:val="18"/>
    </w:rPr>
  </w:style>
  <w:style w:type="paragraph" w:styleId="TOC3">
    <w:name w:val="toc 3"/>
    <w:basedOn w:val="a0"/>
    <w:next w:val="a0"/>
    <w:semiHidden/>
    <w:qFormat/>
    <w:rsid w:val="000621D2"/>
    <w:pPr>
      <w:ind w:left="420"/>
      <w:jc w:val="left"/>
    </w:pPr>
    <w:rPr>
      <w:i/>
      <w:iCs/>
      <w:sz w:val="20"/>
      <w:szCs w:val="20"/>
    </w:rPr>
  </w:style>
  <w:style w:type="paragraph" w:styleId="a9">
    <w:name w:val="Balloon Text"/>
    <w:basedOn w:val="a0"/>
    <w:link w:val="aa"/>
    <w:uiPriority w:val="99"/>
    <w:unhideWhenUsed/>
    <w:qFormat/>
    <w:rsid w:val="000621D2"/>
    <w:rPr>
      <w:sz w:val="18"/>
      <w:szCs w:val="18"/>
    </w:rPr>
  </w:style>
  <w:style w:type="character" w:customStyle="1" w:styleId="aa">
    <w:name w:val="批注框文本 字符"/>
    <w:basedOn w:val="a1"/>
    <w:link w:val="a9"/>
    <w:uiPriority w:val="99"/>
    <w:qFormat/>
    <w:rsid w:val="000621D2"/>
    <w:rPr>
      <w:rFonts w:ascii="Courier New" w:eastAsia="宋体" w:hAnsi="Courier New" w:cs="Times New Roman"/>
      <w:sz w:val="18"/>
      <w:szCs w:val="18"/>
    </w:rPr>
  </w:style>
  <w:style w:type="paragraph" w:styleId="ab">
    <w:name w:val="footer"/>
    <w:basedOn w:val="a0"/>
    <w:link w:val="ac"/>
    <w:qFormat/>
    <w:rsid w:val="00062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qFormat/>
    <w:rsid w:val="000621D2"/>
    <w:rPr>
      <w:rFonts w:ascii="Courier New" w:eastAsia="宋体" w:hAnsi="Courier New" w:cs="Times New Roman"/>
      <w:sz w:val="18"/>
      <w:szCs w:val="18"/>
    </w:rPr>
  </w:style>
  <w:style w:type="paragraph" w:styleId="ad">
    <w:name w:val="header"/>
    <w:basedOn w:val="a0"/>
    <w:link w:val="ae"/>
    <w:qFormat/>
    <w:rsid w:val="00062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1"/>
    <w:link w:val="ad"/>
    <w:qFormat/>
    <w:rsid w:val="000621D2"/>
    <w:rPr>
      <w:rFonts w:ascii="Courier New" w:eastAsia="宋体" w:hAnsi="Courier New" w:cs="Times New Roman"/>
      <w:sz w:val="18"/>
      <w:szCs w:val="18"/>
    </w:rPr>
  </w:style>
  <w:style w:type="paragraph" w:styleId="TOC1">
    <w:name w:val="toc 1"/>
    <w:basedOn w:val="a0"/>
    <w:next w:val="a0"/>
    <w:semiHidden/>
    <w:qFormat/>
    <w:rsid w:val="000621D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rsid w:val="000621D2"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rsid w:val="000621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qFormat/>
    <w:rsid w:val="000621D2"/>
    <w:rPr>
      <w:rFonts w:ascii="宋体" w:eastAsia="宋体" w:hAnsi="宋体" w:cs="宋体"/>
      <w:kern w:val="0"/>
      <w:sz w:val="24"/>
      <w:szCs w:val="24"/>
    </w:rPr>
  </w:style>
  <w:style w:type="paragraph" w:styleId="af">
    <w:name w:val="Normal (Web)"/>
    <w:basedOn w:val="a0"/>
    <w:uiPriority w:val="99"/>
    <w:unhideWhenUsed/>
    <w:qFormat/>
    <w:rsid w:val="000621D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0">
    <w:name w:val="Title"/>
    <w:basedOn w:val="a0"/>
    <w:next w:val="a0"/>
    <w:link w:val="af1"/>
    <w:uiPriority w:val="10"/>
    <w:qFormat/>
    <w:rsid w:val="000621D2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1">
    <w:name w:val="标题 字符"/>
    <w:basedOn w:val="a1"/>
    <w:link w:val="af0"/>
    <w:uiPriority w:val="10"/>
    <w:qFormat/>
    <w:rsid w:val="000621D2"/>
    <w:rPr>
      <w:rFonts w:ascii="Courier New" w:eastAsia="宋体" w:hAnsi="Courier New" w:cs="Times New Roman"/>
      <w:b/>
      <w:bCs/>
      <w:sz w:val="32"/>
      <w:szCs w:val="32"/>
    </w:rPr>
  </w:style>
  <w:style w:type="character" w:styleId="af2">
    <w:name w:val="page number"/>
    <w:basedOn w:val="a1"/>
    <w:qFormat/>
    <w:rsid w:val="000621D2"/>
  </w:style>
  <w:style w:type="character" w:styleId="af3">
    <w:name w:val="FollowedHyperlink"/>
    <w:basedOn w:val="a1"/>
    <w:qFormat/>
    <w:rsid w:val="000621D2"/>
    <w:rPr>
      <w:color w:val="800080"/>
      <w:u w:val="single"/>
    </w:rPr>
  </w:style>
  <w:style w:type="character" w:styleId="af4">
    <w:name w:val="Hyperlink"/>
    <w:basedOn w:val="a1"/>
    <w:qFormat/>
    <w:rsid w:val="000621D2"/>
    <w:rPr>
      <w:color w:val="0000FF"/>
      <w:u w:val="none"/>
    </w:rPr>
  </w:style>
  <w:style w:type="paragraph" w:customStyle="1" w:styleId="AltM">
    <w:name w:val="Alt+M_表内文字（居中）"/>
    <w:basedOn w:val="a0"/>
    <w:qFormat/>
    <w:rsid w:val="000621D2"/>
    <w:pPr>
      <w:spacing w:line="300" w:lineRule="auto"/>
      <w:jc w:val="center"/>
    </w:pPr>
    <w:rPr>
      <w:rFonts w:cs="宋体"/>
      <w:szCs w:val="20"/>
    </w:rPr>
  </w:style>
  <w:style w:type="paragraph" w:customStyle="1" w:styleId="af5">
    <w:name w:val="代码"/>
    <w:link w:val="af6"/>
    <w:qFormat/>
    <w:rsid w:val="000621D2"/>
    <w:rPr>
      <w:rFonts w:ascii="Calibri" w:eastAsia="宋体" w:hAnsi="Calibri" w:cs="Times New Roman"/>
      <w:color w:val="FF0000"/>
      <w:kern w:val="0"/>
      <w:sz w:val="20"/>
      <w:szCs w:val="20"/>
    </w:rPr>
  </w:style>
  <w:style w:type="paragraph" w:customStyle="1" w:styleId="af7">
    <w:name w:val="封面（文件名称）"/>
    <w:basedOn w:val="a0"/>
    <w:qFormat/>
    <w:rsid w:val="000621D2"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8">
    <w:name w:val="目录"/>
    <w:basedOn w:val="a0"/>
    <w:qFormat/>
    <w:rsid w:val="000621D2"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9">
    <w:name w:val="封面（编制、审核、批准）"/>
    <w:basedOn w:val="a0"/>
    <w:qFormat/>
    <w:rsid w:val="000621D2"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a">
    <w:name w:val="封面（项目名称）"/>
    <w:basedOn w:val="a0"/>
    <w:qFormat/>
    <w:rsid w:val="000621D2"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rsid w:val="000621D2"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rsid w:val="000621D2"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af6">
    <w:name w:val="代码 字符"/>
    <w:link w:val="af5"/>
    <w:qFormat/>
    <w:rsid w:val="000621D2"/>
    <w:rPr>
      <w:rFonts w:ascii="Calibri" w:eastAsia="宋体" w:hAnsi="Calibri" w:cs="Times New Roman"/>
      <w:color w:val="FF0000"/>
      <w:kern w:val="0"/>
      <w:sz w:val="20"/>
      <w:szCs w:val="20"/>
    </w:rPr>
  </w:style>
  <w:style w:type="character" w:customStyle="1" w:styleId="Char">
    <w:name w:val="二级标号 Char"/>
    <w:basedOn w:val="a1"/>
    <w:link w:val="a"/>
    <w:qFormat/>
    <w:rsid w:val="000621D2"/>
    <w:rPr>
      <w:rFonts w:ascii="Courier New" w:eastAsia="宋体" w:hAnsi="Courier New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sid w:val="000621D2"/>
    <w:rPr>
      <w:rFonts w:ascii="Courier New" w:eastAsia="宋体" w:hAnsi="Courier New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sid w:val="000621D2"/>
    <w:rPr>
      <w:color w:val="808080"/>
      <w:shd w:val="clear" w:color="auto" w:fill="E6E6E6"/>
    </w:rPr>
  </w:style>
  <w:style w:type="character" w:styleId="afb">
    <w:name w:val="Unresolved Mention"/>
    <w:basedOn w:val="a1"/>
    <w:uiPriority w:val="99"/>
    <w:semiHidden/>
    <w:unhideWhenUsed/>
    <w:rsid w:val="006A7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cipy.org/doc/scipy/reference/index.html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cnblogs.com/icecreate/articles/8179221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riverbankcomputing.com/software/pyqt/download5" TargetMode="External"/><Relationship Id="rId12" Type="http://schemas.openxmlformats.org/officeDocument/2006/relationships/hyperlink" Target="http://dl.google.com/android/android-sdk_r24.4.1-windows.zip" TargetMode="External"/><Relationship Id="rId17" Type="http://schemas.openxmlformats.org/officeDocument/2006/relationships/hyperlink" Target="https://jingyan.baidu.com/article/ed15cb1ba2b7561be269811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eshen.com/" TargetMode="External"/><Relationship Id="rId20" Type="http://schemas.openxmlformats.org/officeDocument/2006/relationships/hyperlink" Target="https://pan.baidu.com/s/1McTF_GG1aR0l3S_goVqAX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ools.android-studio.org/index.php/sdk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itbucket.org/appium/appium.app/downloads/AppiumForWindows_1_4_16_1.zip" TargetMode="External"/><Relationship Id="rId10" Type="http://schemas.openxmlformats.org/officeDocument/2006/relationships/hyperlink" Target="https://nodejs.org/dist/v10.15.1/node-v10.15.1-x64.msi" TargetMode="External"/><Relationship Id="rId19" Type="http://schemas.openxmlformats.org/officeDocument/2006/relationships/hyperlink" Target="https://www.cnblogs.com/fnng/p/454073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hyperlink" Target="https://bitbucket.org/appium/appium.app/downloads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59</TotalTime>
  <Pages>6</Pages>
  <Words>723</Words>
  <Characters>4123</Characters>
  <Application>Microsoft Office Word</Application>
  <DocSecurity>0</DocSecurity>
  <Lines>34</Lines>
  <Paragraphs>9</Paragraphs>
  <ScaleCrop>false</ScaleCrop>
  <Company>P R C</Company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76</cp:revision>
  <dcterms:created xsi:type="dcterms:W3CDTF">2020-05-21T02:13:00Z</dcterms:created>
  <dcterms:modified xsi:type="dcterms:W3CDTF">2020-06-30T07:29:00Z</dcterms:modified>
</cp:coreProperties>
</file>