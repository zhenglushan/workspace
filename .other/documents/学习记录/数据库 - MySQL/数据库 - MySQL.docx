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61EB9" w14:textId="5D5F6DA6" w:rsidR="00113C29" w:rsidRDefault="00113C29" w:rsidP="00113C29">
      <w:pPr>
        <w:pStyle w:val="1"/>
      </w:pPr>
      <w:r>
        <w:rPr>
          <w:rFonts w:hint="eastAsia"/>
        </w:rPr>
        <w:t>操作表结构</w:t>
      </w:r>
    </w:p>
    <w:p w14:paraId="30FE691A" w14:textId="7F12E1F0" w:rsidR="00113C29" w:rsidRDefault="00113C29" w:rsidP="00113C29">
      <w:pPr>
        <w:pStyle w:val="2"/>
      </w:pPr>
      <w:r>
        <w:rPr>
          <w:rFonts w:hint="eastAsia"/>
        </w:rPr>
        <w:t>创建表结构</w:t>
      </w:r>
    </w:p>
    <w:p w14:paraId="1272BA63" w14:textId="7E406D1C" w:rsidR="00FE7194" w:rsidRPr="00FE7194" w:rsidRDefault="00FE7194" w:rsidP="00FE7194">
      <w:pPr>
        <w:pStyle w:val="3"/>
      </w:pPr>
      <w:r>
        <w:rPr>
          <w:rFonts w:hint="eastAsia"/>
        </w:rPr>
        <w:t>常见</w:t>
      </w:r>
      <w:r w:rsidR="00166654">
        <w:rPr>
          <w:rFonts w:hint="eastAsia"/>
        </w:rPr>
        <w:t>字段设置</w:t>
      </w:r>
    </w:p>
    <w:tbl>
      <w:tblPr>
        <w:tblStyle w:val="af0"/>
        <w:tblW w:w="8440" w:type="dxa"/>
        <w:tblLook w:val="04A0" w:firstRow="1" w:lastRow="0" w:firstColumn="1" w:lastColumn="0" w:noHBand="0" w:noVBand="1"/>
      </w:tblPr>
      <w:tblGrid>
        <w:gridCol w:w="1106"/>
        <w:gridCol w:w="1603"/>
        <w:gridCol w:w="1477"/>
        <w:gridCol w:w="811"/>
        <w:gridCol w:w="980"/>
        <w:gridCol w:w="2441"/>
        <w:gridCol w:w="22"/>
      </w:tblGrid>
      <w:tr w:rsidR="007C571E" w14:paraId="3076E545" w14:textId="77777777" w:rsidTr="007E0CEA">
        <w:tc>
          <w:tcPr>
            <w:tcW w:w="8440" w:type="dxa"/>
            <w:gridSpan w:val="7"/>
          </w:tcPr>
          <w:p w14:paraId="15E94132" w14:textId="686E6461" w:rsidR="007C571E" w:rsidRDefault="007C571E" w:rsidP="007C571E">
            <w:pPr>
              <w:jc w:val="center"/>
            </w:pPr>
            <w:r>
              <w:rPr>
                <w:rFonts w:hint="eastAsia"/>
              </w:rPr>
              <w:t>表结构常见字段</w:t>
            </w:r>
          </w:p>
        </w:tc>
      </w:tr>
      <w:tr w:rsidR="004B61D5" w14:paraId="0E382588" w14:textId="77777777" w:rsidTr="004B61D5">
        <w:trPr>
          <w:gridAfter w:val="1"/>
          <w:wAfter w:w="22" w:type="dxa"/>
        </w:trPr>
        <w:tc>
          <w:tcPr>
            <w:tcW w:w="1106" w:type="dxa"/>
          </w:tcPr>
          <w:p w14:paraId="5C465431" w14:textId="18976F19" w:rsidR="007C571E" w:rsidRDefault="007C571E" w:rsidP="007D34C9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1603" w:type="dxa"/>
          </w:tcPr>
          <w:p w14:paraId="1118CA9F" w14:textId="048DDE83" w:rsidR="007C571E" w:rsidRDefault="007C571E" w:rsidP="007D34C9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77" w:type="dxa"/>
          </w:tcPr>
          <w:p w14:paraId="7F220209" w14:textId="519E058E" w:rsidR="007C571E" w:rsidRDefault="007C571E" w:rsidP="007D34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11" w:type="dxa"/>
          </w:tcPr>
          <w:p w14:paraId="56B51006" w14:textId="3647FABE" w:rsidR="007C571E" w:rsidRDefault="007C571E" w:rsidP="007D34C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80" w:type="dxa"/>
          </w:tcPr>
          <w:p w14:paraId="7B34A0A6" w14:textId="72686E69" w:rsidR="007C571E" w:rsidRDefault="007C571E" w:rsidP="007D34C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441" w:type="dxa"/>
          </w:tcPr>
          <w:p w14:paraId="2D0404C8" w14:textId="2B60B69F" w:rsidR="007C571E" w:rsidRDefault="007C571E" w:rsidP="007D34C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61D5" w14:paraId="64273A6B" w14:textId="77777777" w:rsidTr="004B61D5">
        <w:trPr>
          <w:gridAfter w:val="1"/>
          <w:wAfter w:w="22" w:type="dxa"/>
        </w:trPr>
        <w:tc>
          <w:tcPr>
            <w:tcW w:w="1106" w:type="dxa"/>
          </w:tcPr>
          <w:p w14:paraId="1B0480B7" w14:textId="026B22EB" w:rsidR="007C571E" w:rsidRDefault="007C571E" w:rsidP="007C571E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03" w:type="dxa"/>
          </w:tcPr>
          <w:p w14:paraId="16CAA9B3" w14:textId="63274751" w:rsidR="007C571E" w:rsidRDefault="007C571E" w:rsidP="007C571E">
            <w:r>
              <w:rPr>
                <w:rFonts w:hint="eastAsia"/>
              </w:rPr>
              <w:t>article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477" w:type="dxa"/>
          </w:tcPr>
          <w:p w14:paraId="77DCFADC" w14:textId="74E7E63C" w:rsidR="007C571E" w:rsidRDefault="007C571E" w:rsidP="007C571E">
            <w:r w:rsidRPr="00EE2855">
              <w:t>mediumint</w:t>
            </w:r>
          </w:p>
        </w:tc>
        <w:tc>
          <w:tcPr>
            <w:tcW w:w="811" w:type="dxa"/>
          </w:tcPr>
          <w:p w14:paraId="7390CB05" w14:textId="7F788DA5" w:rsidR="007C571E" w:rsidRDefault="007C571E" w:rsidP="0074786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80" w:type="dxa"/>
          </w:tcPr>
          <w:p w14:paraId="14C97DD3" w14:textId="384AAAA2" w:rsidR="007C571E" w:rsidRDefault="007C571E" w:rsidP="00747863">
            <w:pPr>
              <w:jc w:val="center"/>
            </w:pPr>
            <w:r w:rsidRPr="003C562D">
              <w:t>'</w:t>
            </w:r>
            <w:r>
              <w:t>0</w:t>
            </w:r>
            <w:r w:rsidRPr="003C562D">
              <w:t>'</w:t>
            </w:r>
          </w:p>
        </w:tc>
        <w:tc>
          <w:tcPr>
            <w:tcW w:w="2441" w:type="dxa"/>
          </w:tcPr>
          <w:p w14:paraId="10ECB6A3" w14:textId="1DA2503C" w:rsidR="007C571E" w:rsidRDefault="00747863" w:rsidP="007C571E">
            <w:r>
              <w:rPr>
                <w:rFonts w:hint="eastAsia"/>
              </w:rPr>
              <w:t>主键一般设置为自增长</w:t>
            </w:r>
          </w:p>
        </w:tc>
      </w:tr>
      <w:tr w:rsidR="004B61D5" w14:paraId="2886502E" w14:textId="77777777" w:rsidTr="004B61D5">
        <w:trPr>
          <w:gridAfter w:val="1"/>
          <w:wAfter w:w="22" w:type="dxa"/>
        </w:trPr>
        <w:tc>
          <w:tcPr>
            <w:tcW w:w="1106" w:type="dxa"/>
          </w:tcPr>
          <w:p w14:paraId="4FF90558" w14:textId="4EDEEAE7" w:rsidR="007C571E" w:rsidRDefault="007C571E" w:rsidP="007C571E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03" w:type="dxa"/>
          </w:tcPr>
          <w:p w14:paraId="1F4EDF15" w14:textId="58E6726A" w:rsidR="007C571E" w:rsidRDefault="007C571E" w:rsidP="007C571E">
            <w:r>
              <w:rPr>
                <w:rFonts w:hint="eastAsia"/>
              </w:rPr>
              <w:t>type</w:t>
            </w:r>
            <w:r>
              <w:t>_id</w:t>
            </w:r>
          </w:p>
        </w:tc>
        <w:tc>
          <w:tcPr>
            <w:tcW w:w="1477" w:type="dxa"/>
          </w:tcPr>
          <w:p w14:paraId="2FD0E180" w14:textId="1BC025D3" w:rsidR="007C571E" w:rsidRDefault="007C571E" w:rsidP="007C571E">
            <w:r w:rsidRPr="00EE2855">
              <w:t>smallint</w:t>
            </w:r>
          </w:p>
        </w:tc>
        <w:tc>
          <w:tcPr>
            <w:tcW w:w="811" w:type="dxa"/>
          </w:tcPr>
          <w:p w14:paraId="7B67C02A" w14:textId="3577D6E9" w:rsidR="007C571E" w:rsidRDefault="007C571E" w:rsidP="0074786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80" w:type="dxa"/>
          </w:tcPr>
          <w:p w14:paraId="56441533" w14:textId="2380DD86" w:rsidR="007C571E" w:rsidRDefault="007C571E" w:rsidP="00747863">
            <w:pPr>
              <w:jc w:val="center"/>
            </w:pPr>
            <w:r w:rsidRPr="003C562D">
              <w:t>'</w:t>
            </w:r>
            <w:r>
              <w:t>0</w:t>
            </w:r>
            <w:r w:rsidRPr="003C562D">
              <w:t>'</w:t>
            </w:r>
          </w:p>
        </w:tc>
        <w:tc>
          <w:tcPr>
            <w:tcW w:w="2441" w:type="dxa"/>
          </w:tcPr>
          <w:p w14:paraId="0CEE2ECE" w14:textId="77777777" w:rsidR="007C571E" w:rsidRDefault="007C571E" w:rsidP="007C571E"/>
        </w:tc>
      </w:tr>
      <w:tr w:rsidR="004B61D5" w14:paraId="5EB2B8E5" w14:textId="77777777" w:rsidTr="004B61D5">
        <w:trPr>
          <w:gridAfter w:val="1"/>
          <w:wAfter w:w="22" w:type="dxa"/>
        </w:trPr>
        <w:tc>
          <w:tcPr>
            <w:tcW w:w="1106" w:type="dxa"/>
          </w:tcPr>
          <w:p w14:paraId="43BEC928" w14:textId="517C7884" w:rsidR="007C571E" w:rsidRDefault="007C571E" w:rsidP="007C571E">
            <w:r>
              <w:rPr>
                <w:rFonts w:hint="eastAsia"/>
              </w:rPr>
              <w:t>标题</w:t>
            </w:r>
          </w:p>
        </w:tc>
        <w:tc>
          <w:tcPr>
            <w:tcW w:w="1603" w:type="dxa"/>
          </w:tcPr>
          <w:p w14:paraId="0937D236" w14:textId="2F2851EC" w:rsidR="007C571E" w:rsidRDefault="007C571E" w:rsidP="007C571E">
            <w:r>
              <w:rPr>
                <w:rFonts w:hint="eastAsia"/>
              </w:rPr>
              <w:t>title</w:t>
            </w:r>
          </w:p>
        </w:tc>
        <w:tc>
          <w:tcPr>
            <w:tcW w:w="1477" w:type="dxa"/>
          </w:tcPr>
          <w:p w14:paraId="3D880A74" w14:textId="38DB88C7" w:rsidR="007C571E" w:rsidRDefault="007C571E" w:rsidP="007C571E">
            <w:r>
              <w:rPr>
                <w:rFonts w:hint="eastAsia"/>
              </w:rPr>
              <w:t>varchar</w:t>
            </w:r>
          </w:p>
        </w:tc>
        <w:tc>
          <w:tcPr>
            <w:tcW w:w="811" w:type="dxa"/>
          </w:tcPr>
          <w:p w14:paraId="2705DDC2" w14:textId="33050933" w:rsidR="007C571E" w:rsidRDefault="008968BC" w:rsidP="00747863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80" w:type="dxa"/>
          </w:tcPr>
          <w:p w14:paraId="2719183F" w14:textId="21BF1AE6" w:rsidR="007C571E" w:rsidRDefault="007C571E" w:rsidP="00747863">
            <w:pPr>
              <w:jc w:val="center"/>
            </w:pPr>
            <w:r w:rsidRPr="003C562D">
              <w:t>''</w:t>
            </w:r>
          </w:p>
        </w:tc>
        <w:tc>
          <w:tcPr>
            <w:tcW w:w="2441" w:type="dxa"/>
          </w:tcPr>
          <w:p w14:paraId="08C3E848" w14:textId="50C2CE05" w:rsidR="007C571E" w:rsidRDefault="007C571E" w:rsidP="007C571E"/>
        </w:tc>
      </w:tr>
      <w:tr w:rsidR="00421425" w14:paraId="067D67C3" w14:textId="77777777" w:rsidTr="004B61D5">
        <w:trPr>
          <w:gridAfter w:val="1"/>
          <w:wAfter w:w="22" w:type="dxa"/>
        </w:trPr>
        <w:tc>
          <w:tcPr>
            <w:tcW w:w="1106" w:type="dxa"/>
          </w:tcPr>
          <w:p w14:paraId="24967E31" w14:textId="14026422" w:rsidR="00421425" w:rsidRDefault="00421425" w:rsidP="007C571E">
            <w:r>
              <w:rPr>
                <w:rFonts w:hint="eastAsia"/>
              </w:rPr>
              <w:t>描述</w:t>
            </w:r>
          </w:p>
        </w:tc>
        <w:tc>
          <w:tcPr>
            <w:tcW w:w="1603" w:type="dxa"/>
          </w:tcPr>
          <w:p w14:paraId="3C73F218" w14:textId="3AC819FC" w:rsidR="00421425" w:rsidRDefault="00421425" w:rsidP="007C571E">
            <w:r>
              <w:rPr>
                <w:rFonts w:hint="eastAsia"/>
              </w:rPr>
              <w:t>description</w:t>
            </w:r>
          </w:p>
        </w:tc>
        <w:tc>
          <w:tcPr>
            <w:tcW w:w="1477" w:type="dxa"/>
          </w:tcPr>
          <w:p w14:paraId="471B69D2" w14:textId="2999A3C7" w:rsidR="00421425" w:rsidRDefault="00421425" w:rsidP="007C571E">
            <w:r>
              <w:rPr>
                <w:rFonts w:hint="eastAsia"/>
              </w:rPr>
              <w:t>varchar</w:t>
            </w:r>
          </w:p>
        </w:tc>
        <w:tc>
          <w:tcPr>
            <w:tcW w:w="811" w:type="dxa"/>
          </w:tcPr>
          <w:p w14:paraId="01B774BC" w14:textId="6202F7FE" w:rsidR="00421425" w:rsidRDefault="00421425" w:rsidP="00747863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80" w:type="dxa"/>
          </w:tcPr>
          <w:p w14:paraId="760602CC" w14:textId="124BBB4E" w:rsidR="00421425" w:rsidRPr="003C562D" w:rsidRDefault="005567CE" w:rsidP="00747863">
            <w:pPr>
              <w:jc w:val="center"/>
            </w:pPr>
            <w:r w:rsidRPr="003C562D">
              <w:t>''</w:t>
            </w:r>
          </w:p>
        </w:tc>
        <w:tc>
          <w:tcPr>
            <w:tcW w:w="2441" w:type="dxa"/>
          </w:tcPr>
          <w:p w14:paraId="5FA63649" w14:textId="77777777" w:rsidR="00421425" w:rsidRDefault="00421425" w:rsidP="007C571E"/>
        </w:tc>
      </w:tr>
      <w:tr w:rsidR="007C571E" w14:paraId="310B3562" w14:textId="77777777" w:rsidTr="004B61D5">
        <w:trPr>
          <w:gridAfter w:val="1"/>
          <w:wAfter w:w="22" w:type="dxa"/>
        </w:trPr>
        <w:tc>
          <w:tcPr>
            <w:tcW w:w="1106" w:type="dxa"/>
          </w:tcPr>
          <w:p w14:paraId="5BD2C032" w14:textId="160BC98B" w:rsidR="007C571E" w:rsidRDefault="007C571E" w:rsidP="007C571E">
            <w:r>
              <w:rPr>
                <w:rFonts w:hint="eastAsia"/>
              </w:rPr>
              <w:t>正文</w:t>
            </w:r>
          </w:p>
        </w:tc>
        <w:tc>
          <w:tcPr>
            <w:tcW w:w="1603" w:type="dxa"/>
          </w:tcPr>
          <w:p w14:paraId="3F241D40" w14:textId="5D3FA446" w:rsidR="007C571E" w:rsidRDefault="007C571E" w:rsidP="007C571E">
            <w:r>
              <w:rPr>
                <w:rFonts w:hint="eastAsia"/>
              </w:rPr>
              <w:t>body</w:t>
            </w:r>
          </w:p>
        </w:tc>
        <w:tc>
          <w:tcPr>
            <w:tcW w:w="1477" w:type="dxa"/>
          </w:tcPr>
          <w:p w14:paraId="6782E6FB" w14:textId="6D8DF5E8" w:rsidR="007C571E" w:rsidRDefault="007C571E" w:rsidP="007C571E">
            <w:r w:rsidRPr="005802D7">
              <w:t>mediumtext</w:t>
            </w:r>
          </w:p>
        </w:tc>
        <w:tc>
          <w:tcPr>
            <w:tcW w:w="811" w:type="dxa"/>
          </w:tcPr>
          <w:p w14:paraId="23E41702" w14:textId="77777777" w:rsidR="007C571E" w:rsidRDefault="007C571E" w:rsidP="00747863">
            <w:pPr>
              <w:jc w:val="center"/>
            </w:pPr>
          </w:p>
        </w:tc>
        <w:tc>
          <w:tcPr>
            <w:tcW w:w="980" w:type="dxa"/>
          </w:tcPr>
          <w:p w14:paraId="005369D1" w14:textId="77777777" w:rsidR="007C571E" w:rsidRDefault="007C571E" w:rsidP="00747863">
            <w:pPr>
              <w:jc w:val="center"/>
            </w:pPr>
          </w:p>
        </w:tc>
        <w:tc>
          <w:tcPr>
            <w:tcW w:w="2441" w:type="dxa"/>
          </w:tcPr>
          <w:p w14:paraId="1B0F3259" w14:textId="77777777" w:rsidR="007C571E" w:rsidRDefault="007C571E" w:rsidP="007C571E"/>
        </w:tc>
      </w:tr>
      <w:tr w:rsidR="007C571E" w14:paraId="3EA77865" w14:textId="77777777" w:rsidTr="004B61D5">
        <w:trPr>
          <w:gridAfter w:val="1"/>
          <w:wAfter w:w="22" w:type="dxa"/>
        </w:trPr>
        <w:tc>
          <w:tcPr>
            <w:tcW w:w="1106" w:type="dxa"/>
          </w:tcPr>
          <w:p w14:paraId="7B018783" w14:textId="39C29E59" w:rsidR="007C571E" w:rsidRDefault="007C571E" w:rsidP="007C571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1603" w:type="dxa"/>
          </w:tcPr>
          <w:p w14:paraId="04B8AD05" w14:textId="7A418622" w:rsidR="007C571E" w:rsidRDefault="007C571E" w:rsidP="007C571E">
            <w:r>
              <w:rPr>
                <w:rFonts w:hint="eastAsia"/>
              </w:rPr>
              <w:t>user</w:t>
            </w:r>
            <w:r>
              <w:t>_ip</w:t>
            </w:r>
          </w:p>
        </w:tc>
        <w:tc>
          <w:tcPr>
            <w:tcW w:w="1477" w:type="dxa"/>
          </w:tcPr>
          <w:p w14:paraId="3BD2592E" w14:textId="3EC3C355" w:rsidR="007C571E" w:rsidRPr="005802D7" w:rsidRDefault="007C571E" w:rsidP="007C571E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811" w:type="dxa"/>
          </w:tcPr>
          <w:p w14:paraId="0FB414AD" w14:textId="77296CD1" w:rsidR="007C571E" w:rsidRDefault="007C571E" w:rsidP="00747863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80" w:type="dxa"/>
          </w:tcPr>
          <w:p w14:paraId="0A89F7F5" w14:textId="3448D260" w:rsidR="007C571E" w:rsidRDefault="00AA3E86" w:rsidP="00747863">
            <w:pPr>
              <w:jc w:val="center"/>
            </w:pPr>
            <w:r w:rsidRPr="003C562D">
              <w:t>''</w:t>
            </w:r>
          </w:p>
        </w:tc>
        <w:tc>
          <w:tcPr>
            <w:tcW w:w="2441" w:type="dxa"/>
          </w:tcPr>
          <w:p w14:paraId="69FA33F0" w14:textId="3B77AC64" w:rsidR="007C571E" w:rsidRDefault="007C571E" w:rsidP="007C571E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长度是固定的</w:t>
            </w:r>
          </w:p>
        </w:tc>
      </w:tr>
      <w:tr w:rsidR="0014155D" w14:paraId="35D436BF" w14:textId="77777777" w:rsidTr="004B61D5">
        <w:trPr>
          <w:gridAfter w:val="1"/>
          <w:wAfter w:w="22" w:type="dxa"/>
        </w:trPr>
        <w:tc>
          <w:tcPr>
            <w:tcW w:w="1106" w:type="dxa"/>
          </w:tcPr>
          <w:p w14:paraId="6F52DA65" w14:textId="021B1D4B" w:rsidR="0014155D" w:rsidRDefault="00B131DC" w:rsidP="007C571E">
            <w:r>
              <w:rPr>
                <w:rFonts w:hint="eastAsia"/>
              </w:rPr>
              <w:t>时间戳</w:t>
            </w:r>
          </w:p>
        </w:tc>
        <w:tc>
          <w:tcPr>
            <w:tcW w:w="1603" w:type="dxa"/>
          </w:tcPr>
          <w:p w14:paraId="589142AF" w14:textId="1FED2274" w:rsidR="0014155D" w:rsidRDefault="00B131DC" w:rsidP="007C571E">
            <w:r w:rsidRPr="00B131DC">
              <w:t>pubdate</w:t>
            </w:r>
          </w:p>
        </w:tc>
        <w:tc>
          <w:tcPr>
            <w:tcW w:w="1477" w:type="dxa"/>
          </w:tcPr>
          <w:p w14:paraId="57B8264A" w14:textId="39E0B8C5" w:rsidR="0014155D" w:rsidRDefault="00B131DC" w:rsidP="007C571E">
            <w:r w:rsidRPr="00B131DC">
              <w:t>int</w:t>
            </w:r>
          </w:p>
        </w:tc>
        <w:tc>
          <w:tcPr>
            <w:tcW w:w="811" w:type="dxa"/>
          </w:tcPr>
          <w:p w14:paraId="4EA1C23E" w14:textId="61EC8498" w:rsidR="0014155D" w:rsidRDefault="00B131DC" w:rsidP="0074786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80" w:type="dxa"/>
          </w:tcPr>
          <w:p w14:paraId="2EA5AACD" w14:textId="7C83BDFD" w:rsidR="0014155D" w:rsidRPr="003C562D" w:rsidRDefault="00A63904" w:rsidP="00747863">
            <w:pPr>
              <w:jc w:val="center"/>
            </w:pPr>
            <w:r w:rsidRPr="003C562D">
              <w:t>'</w:t>
            </w:r>
            <w:r>
              <w:t>0</w:t>
            </w:r>
            <w:r w:rsidRPr="003C562D">
              <w:t>'</w:t>
            </w:r>
          </w:p>
        </w:tc>
        <w:tc>
          <w:tcPr>
            <w:tcW w:w="2441" w:type="dxa"/>
          </w:tcPr>
          <w:p w14:paraId="249651FE" w14:textId="77777777" w:rsidR="0014155D" w:rsidRDefault="0014155D" w:rsidP="007C571E"/>
        </w:tc>
      </w:tr>
      <w:tr w:rsidR="007E0CEA" w14:paraId="1F5A1106" w14:textId="77777777" w:rsidTr="004B61D5">
        <w:trPr>
          <w:gridAfter w:val="1"/>
          <w:wAfter w:w="22" w:type="dxa"/>
        </w:trPr>
        <w:tc>
          <w:tcPr>
            <w:tcW w:w="1106" w:type="dxa"/>
          </w:tcPr>
          <w:p w14:paraId="13EDF17F" w14:textId="40E297C1" w:rsidR="007E0CEA" w:rsidRDefault="007E0CEA" w:rsidP="007C571E">
            <w:r>
              <w:rPr>
                <w:rFonts w:hint="eastAsia"/>
              </w:rPr>
              <w:t>是否可见</w:t>
            </w:r>
          </w:p>
        </w:tc>
        <w:tc>
          <w:tcPr>
            <w:tcW w:w="1603" w:type="dxa"/>
          </w:tcPr>
          <w:p w14:paraId="2A5659B3" w14:textId="4FE49111" w:rsidR="007E0CEA" w:rsidRPr="00B131DC" w:rsidRDefault="007E0CEA" w:rsidP="007C571E">
            <w:r>
              <w:rPr>
                <w:rFonts w:hint="eastAsia"/>
              </w:rPr>
              <w:t>is_show</w:t>
            </w:r>
          </w:p>
        </w:tc>
        <w:tc>
          <w:tcPr>
            <w:tcW w:w="1477" w:type="dxa"/>
          </w:tcPr>
          <w:p w14:paraId="4DBBE338" w14:textId="614C9561" w:rsidR="007E0CEA" w:rsidRPr="00B131DC" w:rsidRDefault="007E0CEA" w:rsidP="007C571E">
            <w:r w:rsidRPr="007E0CEA">
              <w:t>tinyint</w:t>
            </w:r>
          </w:p>
        </w:tc>
        <w:tc>
          <w:tcPr>
            <w:tcW w:w="811" w:type="dxa"/>
          </w:tcPr>
          <w:p w14:paraId="3C08C837" w14:textId="520B87AC" w:rsidR="007E0CEA" w:rsidRDefault="007E0CEA" w:rsidP="007478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</w:tcPr>
          <w:p w14:paraId="37F5BCE6" w14:textId="5A6179B9" w:rsidR="007E0CEA" w:rsidRPr="003C562D" w:rsidRDefault="007E0CEA" w:rsidP="00747863">
            <w:pPr>
              <w:jc w:val="center"/>
            </w:pPr>
            <w:r w:rsidRPr="007E0CEA">
              <w:t>'0'</w:t>
            </w:r>
          </w:p>
        </w:tc>
        <w:tc>
          <w:tcPr>
            <w:tcW w:w="2441" w:type="dxa"/>
          </w:tcPr>
          <w:p w14:paraId="695C9201" w14:textId="4D819297" w:rsidR="007E0CEA" w:rsidRDefault="003404D2" w:rsidP="007C571E">
            <w:r>
              <w:rPr>
                <w:rFonts w:hint="eastAsia"/>
              </w:rPr>
              <w:t>“</w:t>
            </w:r>
            <w:r w:rsidR="007E0CEA">
              <w:rPr>
                <w:rFonts w:hint="eastAsia"/>
              </w:rPr>
              <w:t>是否</w:t>
            </w:r>
            <w:r>
              <w:rPr>
                <w:rFonts w:hint="eastAsia"/>
              </w:rPr>
              <w:t>”</w:t>
            </w:r>
            <w:r w:rsidR="007E0CEA">
              <w:rPr>
                <w:rFonts w:hint="eastAsia"/>
              </w:rPr>
              <w:t>一般长度</w:t>
            </w:r>
            <w:r>
              <w:rPr>
                <w:rFonts w:hint="eastAsia"/>
              </w:rPr>
              <w:t>为</w:t>
            </w:r>
            <w:r w:rsidR="007E0CEA"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B94D62" w14:paraId="54E813F9" w14:textId="77777777" w:rsidTr="004B61D5">
        <w:trPr>
          <w:gridAfter w:val="1"/>
          <w:wAfter w:w="22" w:type="dxa"/>
        </w:trPr>
        <w:tc>
          <w:tcPr>
            <w:tcW w:w="1106" w:type="dxa"/>
          </w:tcPr>
          <w:p w14:paraId="2949BBD4" w14:textId="48F1CDA4" w:rsidR="00B94D62" w:rsidRDefault="00B94D62" w:rsidP="007C571E"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密码</w:t>
            </w:r>
          </w:p>
        </w:tc>
        <w:tc>
          <w:tcPr>
            <w:tcW w:w="1603" w:type="dxa"/>
          </w:tcPr>
          <w:p w14:paraId="0CB78F48" w14:textId="5A4BAF73" w:rsidR="00B94D62" w:rsidRDefault="007F3EF7" w:rsidP="007C571E">
            <w:r>
              <w:rPr>
                <w:rFonts w:hint="eastAsia"/>
              </w:rPr>
              <w:t>passwd</w:t>
            </w:r>
          </w:p>
        </w:tc>
        <w:tc>
          <w:tcPr>
            <w:tcW w:w="1477" w:type="dxa"/>
          </w:tcPr>
          <w:p w14:paraId="790079C5" w14:textId="3AF109EB" w:rsidR="00B94D62" w:rsidRPr="007E0CEA" w:rsidRDefault="0068666D" w:rsidP="007C571E">
            <w:r w:rsidRPr="0068666D">
              <w:t>char</w:t>
            </w:r>
          </w:p>
        </w:tc>
        <w:tc>
          <w:tcPr>
            <w:tcW w:w="811" w:type="dxa"/>
          </w:tcPr>
          <w:p w14:paraId="224C78BF" w14:textId="46A934D3" w:rsidR="00B94D62" w:rsidRDefault="00953792" w:rsidP="00747863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80" w:type="dxa"/>
          </w:tcPr>
          <w:p w14:paraId="6AC10CBA" w14:textId="77777777" w:rsidR="00B94D62" w:rsidRPr="007E0CEA" w:rsidRDefault="00B94D62" w:rsidP="00747863">
            <w:pPr>
              <w:jc w:val="center"/>
            </w:pPr>
          </w:p>
        </w:tc>
        <w:tc>
          <w:tcPr>
            <w:tcW w:w="2441" w:type="dxa"/>
          </w:tcPr>
          <w:p w14:paraId="0B123781" w14:textId="61FE091E" w:rsidR="00B94D62" w:rsidRDefault="003404D2" w:rsidP="007C571E"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一般长度为</w:t>
            </w:r>
            <w:r>
              <w:rPr>
                <w:rFonts w:hint="eastAsia"/>
              </w:rPr>
              <w:t>3</w:t>
            </w:r>
            <w:r>
              <w:t>2</w:t>
            </w:r>
            <w:r w:rsidR="007D108F">
              <w:rPr>
                <w:rFonts w:hint="eastAsia"/>
              </w:rPr>
              <w:t>位</w:t>
            </w:r>
          </w:p>
        </w:tc>
      </w:tr>
    </w:tbl>
    <w:p w14:paraId="02504862" w14:textId="6A136EB8" w:rsidR="007C571E" w:rsidRDefault="007C571E" w:rsidP="007C571E">
      <w:r>
        <w:rPr>
          <w:rFonts w:hint="eastAsia"/>
        </w:rPr>
        <w:t>在设计字段时，</w:t>
      </w:r>
      <w:r w:rsidR="00D51563">
        <w:rPr>
          <w:rFonts w:hint="eastAsia"/>
        </w:rPr>
        <w:t>所有字段</w:t>
      </w:r>
      <w:r w:rsidR="003E3F2C">
        <w:rPr>
          <w:rFonts w:hint="eastAsia"/>
        </w:rPr>
        <w:t>（</w:t>
      </w:r>
      <w:r w:rsidR="003E3F2C" w:rsidRPr="00E82BC5">
        <w:rPr>
          <w:rFonts w:hint="eastAsia"/>
          <w:b/>
          <w:bCs/>
          <w:color w:val="00B050"/>
        </w:rPr>
        <w:t>text</w:t>
      </w:r>
      <w:r w:rsidR="003E3F2C" w:rsidRPr="00E82BC5">
        <w:rPr>
          <w:rFonts w:hint="eastAsia"/>
          <w:b/>
          <w:bCs/>
          <w:color w:val="00B050"/>
        </w:rPr>
        <w:t>字段除外</w:t>
      </w:r>
      <w:r w:rsidR="003E3F2C">
        <w:rPr>
          <w:rFonts w:hint="eastAsia"/>
        </w:rPr>
        <w:t>）</w:t>
      </w:r>
      <w:r>
        <w:rPr>
          <w:rFonts w:hint="eastAsia"/>
        </w:rPr>
        <w:t>都设置为</w:t>
      </w:r>
      <w:r w:rsidRPr="00CF7E52">
        <w:rPr>
          <w:rFonts w:hint="eastAsia"/>
          <w:b/>
          <w:bCs/>
          <w:color w:val="0070C0"/>
        </w:rPr>
        <w:t>N</w:t>
      </w:r>
      <w:r w:rsidRPr="00CF7E52">
        <w:rPr>
          <w:b/>
          <w:bCs/>
          <w:color w:val="0070C0"/>
        </w:rPr>
        <w:t>OT NULL</w:t>
      </w:r>
      <w:r>
        <w:rPr>
          <w:rFonts w:hint="eastAsia"/>
        </w:rPr>
        <w:t>并设置</w:t>
      </w:r>
      <w:r w:rsidRPr="00CF7E52">
        <w:rPr>
          <w:rFonts w:hint="eastAsia"/>
          <w:b/>
          <w:bCs/>
          <w:color w:val="0070C0"/>
        </w:rPr>
        <w:t>默认值</w:t>
      </w:r>
      <w:r>
        <w:rPr>
          <w:rFonts w:hint="eastAsia"/>
        </w:rPr>
        <w:t>。</w:t>
      </w:r>
    </w:p>
    <w:p w14:paraId="6C89ECDA" w14:textId="292975D9" w:rsidR="007C571E" w:rsidRDefault="009D1EC4" w:rsidP="004D7698">
      <w:r>
        <w:rPr>
          <w:rFonts w:hint="eastAsia"/>
        </w:rPr>
        <w:t>主键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 w:rsidR="007838B2">
        <w:rPr>
          <w:rFonts w:hint="eastAsia"/>
        </w:rPr>
        <w:t>文章</w:t>
      </w:r>
      <w:r w:rsidR="007838B2">
        <w:rPr>
          <w:rFonts w:hint="eastAsia"/>
        </w:rPr>
        <w:t>I</w:t>
      </w:r>
      <w:r w:rsidR="007838B2">
        <w:t>D</w:t>
      </w:r>
      <w:r w:rsidR="007838B2">
        <w:rPr>
          <w:rFonts w:hint="eastAsia"/>
        </w:rPr>
        <w:t>、分类</w:t>
      </w:r>
      <w:r w:rsidR="007838B2">
        <w:rPr>
          <w:rFonts w:hint="eastAsia"/>
        </w:rPr>
        <w:t>I</w:t>
      </w:r>
      <w:r w:rsidR="007838B2">
        <w:t>D</w:t>
      </w:r>
      <w:r w:rsidR="007838B2">
        <w:rPr>
          <w:rFonts w:hint="eastAsia"/>
        </w:rPr>
        <w:t>、时间戳、</w:t>
      </w:r>
      <w:r w:rsidR="00577B43">
        <w:rPr>
          <w:rFonts w:hint="eastAsia"/>
        </w:rPr>
        <w:t>分页大小、</w:t>
      </w:r>
      <w:r w:rsidR="006B0A59">
        <w:rPr>
          <w:rFonts w:hint="eastAsia"/>
        </w:rPr>
        <w:t>长度、高度、宽度、</w:t>
      </w:r>
      <w:r w:rsidR="00EC7036">
        <w:rPr>
          <w:rFonts w:hint="eastAsia"/>
        </w:rPr>
        <w:t>访问次数</w:t>
      </w:r>
      <w:r w:rsidR="006B0A59">
        <w:rPr>
          <w:rFonts w:hint="eastAsia"/>
        </w:rPr>
        <w:t>等</w:t>
      </w:r>
      <w:r w:rsidR="00EC7036">
        <w:rPr>
          <w:rFonts w:hint="eastAsia"/>
        </w:rPr>
        <w:t>基本上都</w:t>
      </w:r>
      <w:r w:rsidR="00EC7036" w:rsidRPr="00E608D8">
        <w:rPr>
          <w:rFonts w:hint="eastAsia"/>
          <w:b/>
          <w:bCs/>
        </w:rPr>
        <w:t>不可能</w:t>
      </w:r>
      <w:r w:rsidR="00EC7036">
        <w:rPr>
          <w:rFonts w:hint="eastAsia"/>
        </w:rPr>
        <w:t>为负数，所以可以设置为</w:t>
      </w:r>
      <w:r w:rsidR="00EC7036" w:rsidRPr="00EC7036">
        <w:rPr>
          <w:rFonts w:hint="eastAsia"/>
          <w:b/>
          <w:bCs/>
          <w:color w:val="0070C0"/>
        </w:rPr>
        <w:t>无符号</w:t>
      </w:r>
      <w:r w:rsidR="00EC7036">
        <w:rPr>
          <w:rFonts w:hint="eastAsia"/>
        </w:rPr>
        <w:t>。</w:t>
      </w:r>
    </w:p>
    <w:p w14:paraId="6580775E" w14:textId="77777777" w:rsidR="008B6324" w:rsidRDefault="008B6324" w:rsidP="004D7698"/>
    <w:p w14:paraId="369ABEC7" w14:textId="1294D8FB" w:rsidR="008B6324" w:rsidRDefault="008B6324" w:rsidP="004D7698">
      <w:r>
        <w:rPr>
          <w:rFonts w:hint="eastAsia"/>
        </w:rPr>
        <w:t>比如设置“用户名”字段，如下截图所示：</w:t>
      </w:r>
    </w:p>
    <w:p w14:paraId="5E98DAA8" w14:textId="073C7504" w:rsidR="008B6324" w:rsidRDefault="008B6324" w:rsidP="007D0E1B">
      <w:pPr>
        <w:jc w:val="center"/>
      </w:pPr>
      <w:r>
        <w:rPr>
          <w:noProof/>
        </w:rPr>
        <w:drawing>
          <wp:inline distT="0" distB="0" distL="0" distR="0" wp14:anchorId="3561CF6E" wp14:editId="466850F2">
            <wp:extent cx="4635610" cy="2366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254" cy="23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6CBA" w14:textId="5B52EEEF" w:rsidR="00DD6578" w:rsidRDefault="00605394" w:rsidP="004D7698">
      <w:r>
        <w:rPr>
          <w:rFonts w:hint="eastAsia"/>
        </w:rPr>
        <w:t>以后设置其它字段时，可进行参考。</w:t>
      </w:r>
    </w:p>
    <w:p w14:paraId="1FEE217F" w14:textId="7AA0A726" w:rsidR="00EC7036" w:rsidRDefault="00EC7036" w:rsidP="004D7698"/>
    <w:p w14:paraId="55A38C71" w14:textId="32F34B16" w:rsidR="00DF4E49" w:rsidRDefault="00DF4E49" w:rsidP="00F44FEE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管理</w:t>
      </w:r>
    </w:p>
    <w:p w14:paraId="3A94649B" w14:textId="77777777" w:rsidR="00DF4E49" w:rsidRPr="00DF4E49" w:rsidRDefault="00DF4E49" w:rsidP="00DF4E49"/>
    <w:p w14:paraId="14555C90" w14:textId="5DC19E43" w:rsidR="00DF4E49" w:rsidRDefault="00DF4E49" w:rsidP="00F44FEE">
      <w:pPr>
        <w:pStyle w:val="1"/>
      </w:pPr>
      <w:r>
        <w:rPr>
          <w:rFonts w:hint="eastAsia"/>
        </w:rPr>
        <w:lastRenderedPageBreak/>
        <w:t>MySQL</w:t>
      </w:r>
      <w:r>
        <w:rPr>
          <w:rFonts w:hint="eastAsia"/>
        </w:rPr>
        <w:t>操作</w:t>
      </w:r>
    </w:p>
    <w:p w14:paraId="67E148E7" w14:textId="28B00986" w:rsidR="00DF4E49" w:rsidRDefault="00DF4E49" w:rsidP="00DF4E49"/>
    <w:p w14:paraId="046A2CB4" w14:textId="126715EC" w:rsidR="000F61EB" w:rsidRDefault="000F61EB" w:rsidP="000F61EB">
      <w:pPr>
        <w:pStyle w:val="2"/>
      </w:pPr>
      <w:r>
        <w:rPr>
          <w:rFonts w:hint="eastAsia"/>
        </w:rPr>
        <w:t>表结构</w:t>
      </w:r>
    </w:p>
    <w:p w14:paraId="17C0C685" w14:textId="4075CD9B" w:rsidR="000F61EB" w:rsidRDefault="000F61EB" w:rsidP="000F61EB">
      <w:pPr>
        <w:pStyle w:val="3"/>
      </w:pPr>
      <w:r>
        <w:rPr>
          <w:rFonts w:hint="eastAsia"/>
        </w:rPr>
        <w:t>创建表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1EB" w14:paraId="72197A40" w14:textId="77777777" w:rsidTr="000F61EB">
        <w:tc>
          <w:tcPr>
            <w:tcW w:w="8296" w:type="dxa"/>
          </w:tcPr>
          <w:p w14:paraId="1529727A" w14:textId="34CBB461" w:rsidR="000F61EB" w:rsidRDefault="000F61EB" w:rsidP="000F61EB">
            <w:r w:rsidRPr="000F61EB">
              <w:t>CREATE TABLE user_tbl(name VARCHAR(20), signup_date DATE);</w:t>
            </w:r>
          </w:p>
        </w:tc>
      </w:tr>
    </w:tbl>
    <w:p w14:paraId="025D83C9" w14:textId="40265F5C" w:rsidR="000F61EB" w:rsidRDefault="000F61EB" w:rsidP="000F61EB"/>
    <w:p w14:paraId="1B2518C7" w14:textId="4308C553" w:rsidR="00CE7B9E" w:rsidRDefault="00CE7B9E" w:rsidP="00CE7B9E">
      <w:pPr>
        <w:pStyle w:val="3"/>
      </w:pPr>
      <w:r>
        <w:rPr>
          <w:rFonts w:hint="eastAsia"/>
        </w:rPr>
        <w:t>修改表</w:t>
      </w:r>
    </w:p>
    <w:p w14:paraId="4286C749" w14:textId="65B9B898" w:rsidR="003C4322" w:rsidRDefault="003C4322" w:rsidP="003C4322">
      <w:pPr>
        <w:pStyle w:val="4"/>
      </w:pPr>
      <w:r>
        <w:rPr>
          <w:rFonts w:hint="eastAsia"/>
        </w:rPr>
        <w:t>修改表名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3DA4" w14:paraId="01D18E91" w14:textId="77777777" w:rsidTr="00043DA4">
        <w:tc>
          <w:tcPr>
            <w:tcW w:w="8296" w:type="dxa"/>
          </w:tcPr>
          <w:p w14:paraId="248AF479" w14:textId="263EA2CC" w:rsidR="00043DA4" w:rsidRDefault="00043DA4" w:rsidP="003C4322">
            <w:r w:rsidRPr="00043DA4">
              <w:t>ALTER TABLE user_tbl RENAME TO backup_tbl;</w:t>
            </w:r>
          </w:p>
        </w:tc>
      </w:tr>
    </w:tbl>
    <w:p w14:paraId="20EB92C3" w14:textId="245D4C0B" w:rsidR="003C4322" w:rsidRDefault="003C4322" w:rsidP="003C4322"/>
    <w:p w14:paraId="2A3B158B" w14:textId="77777777" w:rsidR="00D70760" w:rsidRDefault="00D70760" w:rsidP="003C4322">
      <w:pPr>
        <w:rPr>
          <w:rFonts w:hint="eastAsia"/>
        </w:rPr>
      </w:pPr>
    </w:p>
    <w:p w14:paraId="0521D8F0" w14:textId="6DC22F0F" w:rsidR="007813D6" w:rsidRDefault="007813D6" w:rsidP="007813D6">
      <w:pPr>
        <w:pStyle w:val="4"/>
      </w:pPr>
      <w:r>
        <w:rPr>
          <w:rFonts w:hint="eastAsia"/>
        </w:rPr>
        <w:t>修改栏目名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13D6" w14:paraId="3C53BDB1" w14:textId="77777777" w:rsidTr="007813D6">
        <w:tc>
          <w:tcPr>
            <w:tcW w:w="8296" w:type="dxa"/>
          </w:tcPr>
          <w:p w14:paraId="4DC5E7A0" w14:textId="2B111166" w:rsidR="007813D6" w:rsidRDefault="007813D6" w:rsidP="007813D6">
            <w:r w:rsidRPr="007813D6">
              <w:t>ALTER TABLE user_tbl RENAME COLUMN signup_date TO signup;</w:t>
            </w:r>
          </w:p>
        </w:tc>
      </w:tr>
    </w:tbl>
    <w:p w14:paraId="4D944C6F" w14:textId="77777777" w:rsidR="007813D6" w:rsidRPr="007813D6" w:rsidRDefault="007813D6" w:rsidP="007813D6"/>
    <w:p w14:paraId="2E5E8A59" w14:textId="77777777" w:rsidR="00991DCB" w:rsidRPr="003C4322" w:rsidRDefault="00991DCB" w:rsidP="003C4322"/>
    <w:p w14:paraId="3A6E0B1E" w14:textId="0FFFDAA8" w:rsidR="00CE7B9E" w:rsidRPr="00CE7B9E" w:rsidRDefault="00F95E8A" w:rsidP="00F95E8A">
      <w:pPr>
        <w:pStyle w:val="4"/>
      </w:pPr>
      <w:r>
        <w:rPr>
          <w:rFonts w:hint="eastAsia"/>
        </w:rPr>
        <w:t>增加栏位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6773" w14:paraId="21DC7B60" w14:textId="77777777" w:rsidTr="00806773">
        <w:tc>
          <w:tcPr>
            <w:tcW w:w="8296" w:type="dxa"/>
          </w:tcPr>
          <w:p w14:paraId="5D730D92" w14:textId="47F840B6" w:rsidR="00806773" w:rsidRDefault="00806773" w:rsidP="00DF4E49">
            <w:r w:rsidRPr="00806773">
              <w:t>ALTER TABLE user_tbl ADD email VARCHAR(40);</w:t>
            </w:r>
          </w:p>
        </w:tc>
      </w:tr>
    </w:tbl>
    <w:p w14:paraId="3FED9556" w14:textId="0E01B37F" w:rsidR="000F61EB" w:rsidRDefault="000F61EB" w:rsidP="00DF4E49"/>
    <w:p w14:paraId="724FC23C" w14:textId="475DAEEF" w:rsidR="00511E0A" w:rsidRDefault="00511E0A" w:rsidP="00511E0A">
      <w:pPr>
        <w:pStyle w:val="4"/>
      </w:pPr>
      <w:r>
        <w:rPr>
          <w:rFonts w:hint="eastAsia"/>
        </w:rPr>
        <w:t>修改栏位属性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E0A" w14:paraId="3148ECDB" w14:textId="77777777" w:rsidTr="00511E0A">
        <w:tc>
          <w:tcPr>
            <w:tcW w:w="8296" w:type="dxa"/>
          </w:tcPr>
          <w:p w14:paraId="447AACEE" w14:textId="5B4A05B9" w:rsidR="00511E0A" w:rsidRDefault="00511E0A" w:rsidP="00511E0A">
            <w:r w:rsidRPr="00511E0A">
              <w:t>ALTER TABLE user_tbl ALTER COLUMN signup_date SET NOT NULL;</w:t>
            </w:r>
          </w:p>
        </w:tc>
      </w:tr>
    </w:tbl>
    <w:p w14:paraId="700CEA67" w14:textId="6BD9A15A" w:rsidR="00511E0A" w:rsidRDefault="00511E0A" w:rsidP="00511E0A"/>
    <w:p w14:paraId="170FE6CB" w14:textId="25E546EB" w:rsidR="00511E0A" w:rsidRDefault="00511E0A" w:rsidP="00511E0A">
      <w:pPr>
        <w:pStyle w:val="4"/>
      </w:pPr>
      <w:r>
        <w:rPr>
          <w:rFonts w:hint="eastAsia"/>
        </w:rPr>
        <w:t>删除栏位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E0A" w14:paraId="43D9F7B4" w14:textId="77777777" w:rsidTr="00511E0A">
        <w:tc>
          <w:tcPr>
            <w:tcW w:w="8296" w:type="dxa"/>
          </w:tcPr>
          <w:p w14:paraId="7B31E2E2" w14:textId="50E83C18" w:rsidR="00511E0A" w:rsidRDefault="00511E0A" w:rsidP="00511E0A">
            <w:r w:rsidRPr="00511E0A">
              <w:t>ALTER TABLE user_tbl DROP COLUMN email;</w:t>
            </w:r>
          </w:p>
        </w:tc>
      </w:tr>
    </w:tbl>
    <w:p w14:paraId="67DE5998" w14:textId="466EE022" w:rsidR="00511E0A" w:rsidRDefault="00511E0A" w:rsidP="00511E0A"/>
    <w:p w14:paraId="26994096" w14:textId="3425FDA6" w:rsidR="001F2E84" w:rsidRDefault="001F2E84" w:rsidP="001F2E84">
      <w:pPr>
        <w:pStyle w:val="3"/>
      </w:pPr>
      <w:r>
        <w:rPr>
          <w:rFonts w:hint="eastAsia"/>
        </w:rPr>
        <w:t>删除表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E84" w14:paraId="195AF936" w14:textId="77777777" w:rsidTr="001F2E84">
        <w:tc>
          <w:tcPr>
            <w:tcW w:w="8296" w:type="dxa"/>
          </w:tcPr>
          <w:p w14:paraId="5BEC7540" w14:textId="19F8B3AF" w:rsidR="001F2E84" w:rsidRDefault="001F2E84" w:rsidP="001F2E84">
            <w:r w:rsidRPr="001F2E84">
              <w:t>DROP TABLE IF EXISTS backup_tbl;</w:t>
            </w:r>
          </w:p>
        </w:tc>
      </w:tr>
    </w:tbl>
    <w:p w14:paraId="30809A9A" w14:textId="77777777" w:rsidR="001F2E84" w:rsidRPr="001F2E84" w:rsidRDefault="001F2E84" w:rsidP="001F2E84"/>
    <w:p w14:paraId="3755495F" w14:textId="5DEC80D3" w:rsidR="00F95E8A" w:rsidRDefault="00F95E8A" w:rsidP="00DF4E49"/>
    <w:p w14:paraId="55170B26" w14:textId="0C1F8B94" w:rsidR="00F95E8A" w:rsidRDefault="003B4E6C" w:rsidP="003B4E6C">
      <w:pPr>
        <w:pStyle w:val="2"/>
      </w:pPr>
      <w:r>
        <w:rPr>
          <w:rFonts w:hint="eastAsia"/>
        </w:rPr>
        <w:lastRenderedPageBreak/>
        <w:t>表</w:t>
      </w:r>
      <w:r w:rsidR="00B143C7">
        <w:rPr>
          <w:rFonts w:hint="eastAsia"/>
        </w:rPr>
        <w:t>记录</w:t>
      </w:r>
    </w:p>
    <w:p w14:paraId="61AA121E" w14:textId="55D1A30F" w:rsidR="003B4E6C" w:rsidRDefault="00FA50C8" w:rsidP="007D4F54">
      <w:pPr>
        <w:pStyle w:val="3"/>
      </w:pPr>
      <w:r>
        <w:rPr>
          <w:rFonts w:hint="eastAsia"/>
        </w:rPr>
        <w:t>插入记录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35FE" w14:paraId="1D1B5036" w14:textId="77777777" w:rsidTr="009F35FE">
        <w:tc>
          <w:tcPr>
            <w:tcW w:w="8296" w:type="dxa"/>
          </w:tcPr>
          <w:p w14:paraId="4531A888" w14:textId="35A141E3" w:rsidR="009F35FE" w:rsidRDefault="009F35FE" w:rsidP="007D4F54">
            <w:r w:rsidRPr="009F35FE">
              <w:rPr>
                <w:rFonts w:hint="eastAsia"/>
              </w:rPr>
              <w:t>INSERT INTO user_tbl(name, signup_date) VALUES('</w:t>
            </w:r>
            <w:r w:rsidRPr="009F35FE">
              <w:rPr>
                <w:rFonts w:hint="eastAsia"/>
              </w:rPr>
              <w:t>张三</w:t>
            </w:r>
            <w:r w:rsidRPr="009F35FE">
              <w:rPr>
                <w:rFonts w:hint="eastAsia"/>
              </w:rPr>
              <w:t>', '2013-12-22');</w:t>
            </w:r>
          </w:p>
        </w:tc>
      </w:tr>
    </w:tbl>
    <w:p w14:paraId="6DBAFAA9" w14:textId="11C9CB7B" w:rsidR="007D4F54" w:rsidRDefault="007D4F54" w:rsidP="007D4F54"/>
    <w:p w14:paraId="058FF77E" w14:textId="0902DBDC" w:rsidR="009F35FE" w:rsidRDefault="00B143C7" w:rsidP="00B143C7">
      <w:pPr>
        <w:pStyle w:val="3"/>
      </w:pPr>
      <w:r>
        <w:rPr>
          <w:rFonts w:hint="eastAsia"/>
        </w:rPr>
        <w:t>选择</w:t>
      </w:r>
      <w:r w:rsidR="00FA50C8">
        <w:rPr>
          <w:rFonts w:hint="eastAsia"/>
        </w:rPr>
        <w:t>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43C7" w14:paraId="3238757F" w14:textId="77777777" w:rsidTr="00B143C7">
        <w:tc>
          <w:tcPr>
            <w:tcW w:w="8296" w:type="dxa"/>
          </w:tcPr>
          <w:p w14:paraId="597D2D1C" w14:textId="602A229D" w:rsidR="00B143C7" w:rsidRDefault="00B143C7" w:rsidP="00B143C7">
            <w:r w:rsidRPr="00B143C7">
              <w:t>SELECT * FROM user_tbl;</w:t>
            </w:r>
          </w:p>
        </w:tc>
      </w:tr>
    </w:tbl>
    <w:p w14:paraId="2934690F" w14:textId="77777777" w:rsidR="00B143C7" w:rsidRPr="00B143C7" w:rsidRDefault="00B143C7" w:rsidP="00B143C7"/>
    <w:p w14:paraId="2D509A12" w14:textId="36EFAA22" w:rsidR="00B143C7" w:rsidRDefault="00B143C7" w:rsidP="00B143C7"/>
    <w:p w14:paraId="235EB099" w14:textId="35E0FED4" w:rsidR="00527B76" w:rsidRDefault="00527B76" w:rsidP="00527B76">
      <w:pPr>
        <w:pStyle w:val="3"/>
      </w:pPr>
      <w:r>
        <w:rPr>
          <w:rFonts w:hint="eastAsia"/>
        </w:rPr>
        <w:t>更新记录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D66" w14:paraId="36786FE4" w14:textId="77777777" w:rsidTr="00521D66">
        <w:tc>
          <w:tcPr>
            <w:tcW w:w="8296" w:type="dxa"/>
          </w:tcPr>
          <w:p w14:paraId="79185B6D" w14:textId="0DC5CFED" w:rsidR="00521D66" w:rsidRDefault="00521D66" w:rsidP="00527B76">
            <w:r w:rsidRPr="00521D66">
              <w:rPr>
                <w:rFonts w:hint="eastAsia"/>
              </w:rPr>
              <w:t>UPDATE user_tbl set name = '</w:t>
            </w:r>
            <w:r w:rsidRPr="00521D66">
              <w:rPr>
                <w:rFonts w:hint="eastAsia"/>
              </w:rPr>
              <w:t>李四</w:t>
            </w:r>
            <w:r w:rsidRPr="00521D66">
              <w:rPr>
                <w:rFonts w:hint="eastAsia"/>
              </w:rPr>
              <w:t>' WHERE name = '</w:t>
            </w:r>
            <w:r w:rsidRPr="00521D66">
              <w:rPr>
                <w:rFonts w:hint="eastAsia"/>
              </w:rPr>
              <w:t>张三</w:t>
            </w:r>
            <w:r w:rsidRPr="00521D66">
              <w:rPr>
                <w:rFonts w:hint="eastAsia"/>
              </w:rPr>
              <w:t>';</w:t>
            </w:r>
          </w:p>
        </w:tc>
      </w:tr>
    </w:tbl>
    <w:p w14:paraId="139CD6FF" w14:textId="15E67C63" w:rsidR="00527B76" w:rsidRDefault="00527B76" w:rsidP="00527B76"/>
    <w:p w14:paraId="463EAD4E" w14:textId="73B9B091" w:rsidR="009C194F" w:rsidRDefault="009C194F" w:rsidP="009C194F">
      <w:pPr>
        <w:pStyle w:val="3"/>
      </w:pPr>
      <w:r>
        <w:rPr>
          <w:rFonts w:hint="eastAsia"/>
        </w:rPr>
        <w:t>删除记录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C5C" w14:paraId="61E72DDF" w14:textId="77777777" w:rsidTr="00447C5C">
        <w:tc>
          <w:tcPr>
            <w:tcW w:w="8296" w:type="dxa"/>
          </w:tcPr>
          <w:p w14:paraId="14A6E68B" w14:textId="05BCF5D3" w:rsidR="00447C5C" w:rsidRDefault="00447C5C" w:rsidP="009C194F">
            <w:r w:rsidRPr="00447C5C">
              <w:rPr>
                <w:rFonts w:hint="eastAsia"/>
              </w:rPr>
              <w:t>DELETE FROM user_tbl WHERE name = '</w:t>
            </w:r>
            <w:r w:rsidRPr="00447C5C">
              <w:rPr>
                <w:rFonts w:hint="eastAsia"/>
              </w:rPr>
              <w:t>李四</w:t>
            </w:r>
            <w:r w:rsidRPr="00447C5C">
              <w:rPr>
                <w:rFonts w:hint="eastAsia"/>
              </w:rPr>
              <w:t>';</w:t>
            </w:r>
          </w:p>
        </w:tc>
      </w:tr>
    </w:tbl>
    <w:p w14:paraId="35B7ACE7" w14:textId="507CA844" w:rsidR="009C194F" w:rsidRDefault="009C194F" w:rsidP="009C194F"/>
    <w:p w14:paraId="5950190F" w14:textId="77777777" w:rsidR="00F85A1D" w:rsidRPr="00447C5C" w:rsidRDefault="00F85A1D" w:rsidP="009C194F"/>
    <w:p w14:paraId="4D2D79B6" w14:textId="77777777" w:rsidR="003B4E6C" w:rsidRDefault="003B4E6C" w:rsidP="00DF4E49"/>
    <w:p w14:paraId="2520B8DA" w14:textId="77777777" w:rsidR="00DF4E49" w:rsidRPr="00DF4E49" w:rsidRDefault="00DF4E49" w:rsidP="00DF4E49"/>
    <w:p w14:paraId="08B752DD" w14:textId="0B1DE135" w:rsidR="00862CDC" w:rsidRDefault="00862CDC" w:rsidP="00F44FEE">
      <w:pPr>
        <w:pStyle w:val="1"/>
      </w:pPr>
      <w:r>
        <w:rPr>
          <w:rFonts w:hint="eastAsia"/>
        </w:rPr>
        <w:t>MySQL</w:t>
      </w:r>
      <w:r w:rsidR="00DF4E49">
        <w:rPr>
          <w:rFonts w:hint="eastAsia"/>
        </w:rPr>
        <w:t>经验</w:t>
      </w:r>
    </w:p>
    <w:p w14:paraId="39F25A51" w14:textId="77777777" w:rsidR="00C37025" w:rsidRDefault="00C37025" w:rsidP="00C37025">
      <w:pPr>
        <w:pStyle w:val="2"/>
      </w:pPr>
      <w:r w:rsidRPr="00F44FEE">
        <w:rPr>
          <w:rFonts w:hint="eastAsia"/>
        </w:rPr>
        <w:t>设置最大连接数的方法</w:t>
      </w:r>
    </w:p>
    <w:p w14:paraId="217F9857" w14:textId="77777777" w:rsidR="00C37025" w:rsidRDefault="00C37025" w:rsidP="00C37025">
      <w:r w:rsidRPr="0083722E">
        <w:rPr>
          <w:rFonts w:hint="eastAsia"/>
        </w:rPr>
        <w:t>方法一：</w:t>
      </w:r>
    </w:p>
    <w:p w14:paraId="3703FCF3" w14:textId="77777777" w:rsidR="00C37025" w:rsidRPr="0083722E" w:rsidRDefault="00C37025" w:rsidP="00C37025">
      <w:pPr>
        <w:ind w:firstLine="288"/>
      </w:pPr>
      <w:r w:rsidRPr="0083722E">
        <w:rPr>
          <w:rFonts w:hint="eastAsia"/>
        </w:rPr>
        <w:t>进入</w:t>
      </w:r>
      <w:r w:rsidRPr="0083722E">
        <w:rPr>
          <w:rFonts w:hint="eastAsia"/>
        </w:rPr>
        <w:t>MYSQL</w:t>
      </w:r>
      <w:r w:rsidRPr="0083722E">
        <w:rPr>
          <w:rFonts w:hint="eastAsia"/>
        </w:rPr>
        <w:t>安装目录</w:t>
      </w:r>
      <w:r w:rsidRPr="0083722E">
        <w:rPr>
          <w:rFonts w:hint="eastAsia"/>
        </w:rPr>
        <w:t xml:space="preserve"> </w:t>
      </w:r>
      <w:r w:rsidRPr="0083722E">
        <w:rPr>
          <w:rFonts w:hint="eastAsia"/>
        </w:rPr>
        <w:t>打开</w:t>
      </w:r>
      <w:r w:rsidRPr="0083722E">
        <w:rPr>
          <w:rFonts w:hint="eastAsia"/>
        </w:rPr>
        <w:t>MYSQL</w:t>
      </w:r>
      <w:r w:rsidRPr="0083722E">
        <w:rPr>
          <w:rFonts w:hint="eastAsia"/>
        </w:rPr>
        <w:t>配置文件</w:t>
      </w:r>
      <w:r w:rsidRPr="0083722E">
        <w:rPr>
          <w:rFonts w:hint="eastAsia"/>
        </w:rPr>
        <w:t xml:space="preserve"> my.ini </w:t>
      </w:r>
      <w:r w:rsidRPr="0083722E">
        <w:rPr>
          <w:rFonts w:hint="eastAsia"/>
        </w:rPr>
        <w:t>或</w:t>
      </w:r>
      <w:r w:rsidRPr="0083722E">
        <w:rPr>
          <w:rFonts w:hint="eastAsia"/>
        </w:rPr>
        <w:t xml:space="preserve"> my.cnf</w:t>
      </w:r>
      <w:r w:rsidRPr="0083722E">
        <w:rPr>
          <w:rFonts w:hint="eastAsia"/>
        </w:rPr>
        <w:t>查找</w:t>
      </w:r>
      <w:r w:rsidRPr="0083722E">
        <w:rPr>
          <w:rFonts w:hint="eastAsia"/>
        </w:rPr>
        <w:t xml:space="preserve"> max_connections=100  </w:t>
      </w:r>
      <w:r w:rsidRPr="0083722E">
        <w:rPr>
          <w:rFonts w:hint="eastAsia"/>
        </w:rPr>
        <w:t>修改为</w:t>
      </w:r>
      <w:r w:rsidRPr="0083722E">
        <w:rPr>
          <w:rFonts w:hint="eastAsia"/>
        </w:rPr>
        <w:t xml:space="preserve"> max_connections=1000 </w:t>
      </w:r>
      <w:r w:rsidRPr="0083722E">
        <w:rPr>
          <w:rFonts w:hint="eastAsia"/>
        </w:rPr>
        <w:t>服务里重起</w:t>
      </w:r>
      <w:r w:rsidRPr="0083722E">
        <w:rPr>
          <w:rFonts w:hint="eastAsia"/>
        </w:rPr>
        <w:t>MYSQL</w:t>
      </w:r>
      <w:r w:rsidRPr="0083722E">
        <w:rPr>
          <w:rFonts w:hint="eastAsia"/>
        </w:rPr>
        <w:t>即可</w:t>
      </w:r>
    </w:p>
    <w:p w14:paraId="2F0BCAB9" w14:textId="77777777" w:rsidR="00C37025" w:rsidRDefault="00C37025" w:rsidP="00C37025"/>
    <w:p w14:paraId="726CE9E1" w14:textId="77777777" w:rsidR="00C37025" w:rsidRDefault="00C37025" w:rsidP="00C37025">
      <w:r>
        <w:rPr>
          <w:rFonts w:hint="eastAsia"/>
        </w:rPr>
        <w:t>方法二：</w:t>
      </w:r>
      <w:r>
        <w:rPr>
          <w:rFonts w:hint="eastAsia"/>
        </w:rPr>
        <w:t>MySQL</w:t>
      </w:r>
      <w:r>
        <w:rPr>
          <w:rFonts w:hint="eastAsia"/>
        </w:rPr>
        <w:t>的最大连接数默认是</w:t>
      </w:r>
      <w:r>
        <w:rPr>
          <w:rFonts w:hint="eastAsia"/>
        </w:rPr>
        <w:t>100</w:t>
      </w:r>
    </w:p>
    <w:p w14:paraId="5755524D" w14:textId="77777777" w:rsidR="00C37025" w:rsidRDefault="00C37025" w:rsidP="00C37025">
      <w:pPr>
        <w:ind w:leftChars="200" w:left="420"/>
      </w:pPr>
      <w:r>
        <w:rPr>
          <w:rFonts w:hint="eastAsia"/>
        </w:rPr>
        <w:t>客户端登录：</w:t>
      </w:r>
      <w:r>
        <w:rPr>
          <w:rFonts w:hint="eastAsia"/>
        </w:rPr>
        <w:t>mysql -uusername -ppassword</w:t>
      </w:r>
    </w:p>
    <w:p w14:paraId="7F432DA9" w14:textId="77777777" w:rsidR="00C37025" w:rsidRDefault="00C37025" w:rsidP="00C37025">
      <w:pPr>
        <w:ind w:leftChars="200" w:left="420"/>
      </w:pPr>
      <w:r>
        <w:rPr>
          <w:rFonts w:hint="eastAsia"/>
        </w:rPr>
        <w:t>设置新的最大连接数为</w:t>
      </w:r>
      <w:r>
        <w:rPr>
          <w:rFonts w:hint="eastAsia"/>
        </w:rPr>
        <w:t>200</w:t>
      </w:r>
      <w:r>
        <w:rPr>
          <w:rFonts w:hint="eastAsia"/>
        </w:rPr>
        <w:t>：</w:t>
      </w:r>
      <w:r>
        <w:rPr>
          <w:rFonts w:hint="eastAsia"/>
        </w:rPr>
        <w:t>mysql&gt; set GLOBAL max_connections=200</w:t>
      </w:r>
    </w:p>
    <w:p w14:paraId="4F3B967E" w14:textId="77777777" w:rsidR="00C37025" w:rsidRDefault="00C37025" w:rsidP="00C37025">
      <w:pPr>
        <w:ind w:leftChars="200" w:left="420"/>
      </w:pPr>
      <w:r>
        <w:rPr>
          <w:rFonts w:hint="eastAsia"/>
        </w:rPr>
        <w:t>显示当前运行的</w:t>
      </w:r>
      <w:r>
        <w:rPr>
          <w:rFonts w:hint="eastAsia"/>
        </w:rPr>
        <w:t>Query</w:t>
      </w:r>
      <w:r>
        <w:rPr>
          <w:rFonts w:hint="eastAsia"/>
        </w:rPr>
        <w:t>：</w:t>
      </w:r>
      <w:r>
        <w:rPr>
          <w:rFonts w:hint="eastAsia"/>
        </w:rPr>
        <w:t>mysql&gt; show processlist</w:t>
      </w:r>
    </w:p>
    <w:p w14:paraId="3C094168" w14:textId="77777777" w:rsidR="00C37025" w:rsidRDefault="00C37025" w:rsidP="00C37025">
      <w:pPr>
        <w:ind w:leftChars="200" w:left="420"/>
      </w:pPr>
      <w:r>
        <w:rPr>
          <w:rFonts w:hint="eastAsia"/>
        </w:rPr>
        <w:t>显示当前状态：</w:t>
      </w:r>
      <w:r>
        <w:rPr>
          <w:rFonts w:hint="eastAsia"/>
        </w:rPr>
        <w:t>mysql&gt; show status</w:t>
      </w:r>
    </w:p>
    <w:p w14:paraId="4A1F0042" w14:textId="77777777" w:rsidR="00C37025" w:rsidRDefault="00C37025" w:rsidP="00C37025">
      <w:pPr>
        <w:ind w:leftChars="200" w:left="420"/>
      </w:pPr>
      <w:r>
        <w:rPr>
          <w:rFonts w:hint="eastAsia"/>
        </w:rPr>
        <w:t>退出客户端：</w:t>
      </w:r>
      <w:r>
        <w:rPr>
          <w:rFonts w:hint="eastAsia"/>
        </w:rPr>
        <w:t>mysql&gt; exit</w:t>
      </w:r>
    </w:p>
    <w:p w14:paraId="2259B6C6" w14:textId="77777777" w:rsidR="00C37025" w:rsidRDefault="00C37025" w:rsidP="00C37025">
      <w:pPr>
        <w:ind w:leftChars="200" w:left="420"/>
      </w:pPr>
      <w:r>
        <w:rPr>
          <w:rFonts w:hint="eastAsia"/>
        </w:rPr>
        <w:t>查看当前最大连接数：</w:t>
      </w:r>
      <w:r>
        <w:rPr>
          <w:rFonts w:hint="eastAsia"/>
        </w:rPr>
        <w:t>mysqladmin -uusername -ppassword variables</w:t>
      </w:r>
    </w:p>
    <w:p w14:paraId="66C598C1" w14:textId="77777777" w:rsidR="00C37025" w:rsidRDefault="00C37025" w:rsidP="00C37025"/>
    <w:p w14:paraId="45820140" w14:textId="77777777" w:rsidR="00C37025" w:rsidRDefault="00C37025" w:rsidP="00C37025">
      <w:r>
        <w:rPr>
          <w:rFonts w:hint="eastAsia"/>
        </w:rPr>
        <w:lastRenderedPageBreak/>
        <w:t>方法三：</w:t>
      </w:r>
    </w:p>
    <w:p w14:paraId="2776C5A0" w14:textId="77777777" w:rsidR="00C37025" w:rsidRDefault="00C37025" w:rsidP="00C37025"/>
    <w:p w14:paraId="128848A5" w14:textId="77777777" w:rsidR="00C37025" w:rsidRPr="00F44FEE" w:rsidRDefault="00C37025" w:rsidP="00C37025"/>
    <w:p w14:paraId="11E669C2" w14:textId="5E852C17" w:rsidR="000213CE" w:rsidRDefault="000213CE" w:rsidP="002761FF">
      <w:pPr>
        <w:pStyle w:val="2"/>
      </w:pPr>
      <w:r w:rsidRPr="000213CE">
        <w:rPr>
          <w:rFonts w:hint="eastAsia"/>
        </w:rPr>
        <w:t>表</w:t>
      </w:r>
      <w:r>
        <w:rPr>
          <w:rFonts w:hint="eastAsia"/>
        </w:rPr>
        <w:t>结构</w:t>
      </w:r>
      <w:r w:rsidRPr="000213CE">
        <w:rPr>
          <w:rFonts w:hint="eastAsia"/>
        </w:rPr>
        <w:t>增加字段并设置默认值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1FF" w14:paraId="48464CE7" w14:textId="77777777" w:rsidTr="002761FF">
        <w:tc>
          <w:tcPr>
            <w:tcW w:w="8296" w:type="dxa"/>
          </w:tcPr>
          <w:p w14:paraId="5C870436" w14:textId="61A35B11" w:rsidR="002761FF" w:rsidRDefault="002761FF" w:rsidP="002761FF">
            <w:r>
              <w:rPr>
                <w:rFonts w:hint="eastAsia"/>
              </w:rPr>
              <w:t>ALTER TABLE zlszzc ADD is_fumian tinyint(1) unsigned not null DEFAULT '0' COMMENT '</w:t>
            </w:r>
            <w:r>
              <w:rPr>
                <w:rFonts w:hint="eastAsia"/>
              </w:rPr>
              <w:t>是否负面</w:t>
            </w:r>
            <w:r>
              <w:rPr>
                <w:rFonts w:hint="eastAsia"/>
              </w:rPr>
              <w:t xml:space="preserve">: 0 </w:t>
            </w:r>
            <w:r>
              <w:rPr>
                <w:rFonts w:hint="eastAsia"/>
              </w:rPr>
              <w:t>不是负面</w:t>
            </w:r>
            <w:r>
              <w:rPr>
                <w:rFonts w:hint="eastAsia"/>
              </w:rPr>
              <w:t xml:space="preserve">, 1 </w:t>
            </w:r>
            <w:r>
              <w:rPr>
                <w:rFonts w:hint="eastAsia"/>
              </w:rPr>
              <w:t>是负面</w:t>
            </w:r>
            <w:r>
              <w:rPr>
                <w:rFonts w:hint="eastAsia"/>
              </w:rPr>
              <w:t>';</w:t>
            </w:r>
          </w:p>
          <w:p w14:paraId="52E97610" w14:textId="77777777" w:rsidR="002761FF" w:rsidRDefault="002761FF" w:rsidP="002761FF"/>
          <w:p w14:paraId="74FDD0F5" w14:textId="42B98154" w:rsidR="002761FF" w:rsidRDefault="002761FF" w:rsidP="002761FF">
            <w:r>
              <w:rPr>
                <w:rFonts w:hint="eastAsia"/>
              </w:rPr>
              <w:t>ALTER TABLE zlszzc ADD is_hidden tinyint(1) unsigned not null DEFAULT '0' COMMENT '</w:t>
            </w:r>
            <w:r>
              <w:rPr>
                <w:rFonts w:hint="eastAsia"/>
              </w:rPr>
              <w:t>是否隐藏</w:t>
            </w:r>
            <w:r>
              <w:rPr>
                <w:rFonts w:hint="eastAsia"/>
              </w:rPr>
              <w:t xml:space="preserve">: 0 </w:t>
            </w:r>
            <w:r>
              <w:rPr>
                <w:rFonts w:hint="eastAsia"/>
              </w:rPr>
              <w:t>不隐藏</w:t>
            </w:r>
            <w:r>
              <w:rPr>
                <w:rFonts w:hint="eastAsia"/>
              </w:rPr>
              <w:t xml:space="preserve">, 1 </w:t>
            </w:r>
            <w:r>
              <w:rPr>
                <w:rFonts w:hint="eastAsia"/>
              </w:rPr>
              <w:t>隐藏</w:t>
            </w:r>
            <w:r>
              <w:rPr>
                <w:rFonts w:hint="eastAsia"/>
              </w:rPr>
              <w:t>';</w:t>
            </w:r>
          </w:p>
        </w:tc>
      </w:tr>
    </w:tbl>
    <w:p w14:paraId="35F9693D" w14:textId="15D5786D" w:rsidR="000213CE" w:rsidRDefault="000213CE" w:rsidP="000213CE"/>
    <w:p w14:paraId="3979B5E7" w14:textId="7E419E08" w:rsidR="002761FF" w:rsidRDefault="002761FF" w:rsidP="000213CE">
      <w:r w:rsidRPr="002761FF">
        <w:rPr>
          <w:rFonts w:hint="eastAsia"/>
        </w:rPr>
        <w:t>参考网址</w:t>
      </w:r>
      <w:r w:rsidRPr="002761FF">
        <w:rPr>
          <w:rFonts w:hint="eastAsia"/>
        </w:rPr>
        <w:t xml:space="preserve">: </w:t>
      </w:r>
      <w:hyperlink r:id="rId9" w:history="1">
        <w:r w:rsidRPr="00C879AD">
          <w:rPr>
            <w:rStyle w:val="af3"/>
            <w:rFonts w:hint="eastAsia"/>
          </w:rPr>
          <w:t>http://blog.csdn.net/kimgoo/article/details/54630257</w:t>
        </w:r>
      </w:hyperlink>
    </w:p>
    <w:p w14:paraId="5236AF96" w14:textId="77777777" w:rsidR="002761FF" w:rsidRPr="002761FF" w:rsidRDefault="002761FF" w:rsidP="000213CE"/>
    <w:p w14:paraId="56B18EBD" w14:textId="035D56FF" w:rsidR="00862CDC" w:rsidRDefault="00862CDC" w:rsidP="00465BA8"/>
    <w:p w14:paraId="2EDF2FFB" w14:textId="1DC67083" w:rsidR="00CD0A6E" w:rsidRDefault="00CD0A6E" w:rsidP="00CD0A6E">
      <w:pPr>
        <w:pStyle w:val="2"/>
      </w:pPr>
      <w:r w:rsidRPr="00CD0A6E">
        <w:rPr>
          <w:rFonts w:hint="eastAsia"/>
        </w:rPr>
        <w:t xml:space="preserve">mysql where in </w:t>
      </w:r>
      <w:r w:rsidRPr="00CD0A6E">
        <w:rPr>
          <w:rFonts w:hint="eastAsia"/>
        </w:rPr>
        <w:t>性能优化</w:t>
      </w:r>
    </w:p>
    <w:p w14:paraId="104697BA" w14:textId="49515611" w:rsidR="00CD0A6E" w:rsidRDefault="00A958DC" w:rsidP="00CD0A6E">
      <w:hyperlink r:id="rId10" w:history="1">
        <w:r w:rsidR="00CD0A6E" w:rsidRPr="00C879AD">
          <w:rPr>
            <w:rStyle w:val="af3"/>
          </w:rPr>
          <w:t>https://blog.csdn.net/pengyufight/article/details/77523404</w:t>
        </w:r>
      </w:hyperlink>
    </w:p>
    <w:p w14:paraId="60D70CC8" w14:textId="6EB5442D" w:rsidR="00CD0A6E" w:rsidRDefault="00A958DC" w:rsidP="00CD0A6E">
      <w:hyperlink r:id="rId11" w:history="1">
        <w:r w:rsidR="00CD0A6E" w:rsidRPr="00C879AD">
          <w:rPr>
            <w:rStyle w:val="af3"/>
          </w:rPr>
          <w:t>https://blog.csdn.net/hotdust/article/details/51451300</w:t>
        </w:r>
      </w:hyperlink>
    </w:p>
    <w:p w14:paraId="621582A9" w14:textId="7A2E9108" w:rsidR="00CD0A6E" w:rsidRDefault="00CD0A6E" w:rsidP="00CD0A6E"/>
    <w:p w14:paraId="677EEB6C" w14:textId="593058A4" w:rsidR="00CD0A6E" w:rsidRDefault="00CD0A6E" w:rsidP="00CD0A6E"/>
    <w:p w14:paraId="2EC57467" w14:textId="1BC2F2A5" w:rsidR="0030773B" w:rsidRDefault="0030773B" w:rsidP="0030773B">
      <w:pPr>
        <w:pStyle w:val="2"/>
        <w:tabs>
          <w:tab w:val="clear" w:pos="0"/>
          <w:tab w:val="clear" w:pos="420"/>
        </w:tabs>
      </w:pPr>
      <w:r w:rsidRPr="0030773B">
        <w:rPr>
          <w:rFonts w:hint="eastAsia"/>
        </w:rPr>
        <w:t>MySQL</w:t>
      </w:r>
      <w:r w:rsidRPr="0030773B">
        <w:rPr>
          <w:rFonts w:hint="eastAsia"/>
        </w:rPr>
        <w:t>查询包含汉字的记录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3014" w14:paraId="61B0016E" w14:textId="77777777" w:rsidTr="00213014">
        <w:tc>
          <w:tcPr>
            <w:tcW w:w="8296" w:type="dxa"/>
          </w:tcPr>
          <w:p w14:paraId="72DEFC3D" w14:textId="77777777" w:rsidR="00213014" w:rsidRDefault="00213014" w:rsidP="00213014"/>
          <w:p w14:paraId="6F7FB3BB" w14:textId="77777777" w:rsidR="00213014" w:rsidRDefault="00213014" w:rsidP="00213014">
            <w:r>
              <w:t>SELECT * FROM `table_test` WHERE textname REGEXP '[^ -~]'=1</w:t>
            </w:r>
          </w:p>
          <w:p w14:paraId="111F0BA4" w14:textId="77777777" w:rsidR="00213014" w:rsidRDefault="00213014" w:rsidP="00213014"/>
          <w:p w14:paraId="6F0E4C0C" w14:textId="77777777" w:rsidR="00213014" w:rsidRDefault="00213014" w:rsidP="00213014">
            <w:r>
              <w:rPr>
                <w:rFonts w:hint="eastAsia"/>
              </w:rPr>
              <w:t>列出英文字段记录</w:t>
            </w:r>
          </w:p>
          <w:p w14:paraId="12884E6A" w14:textId="77777777" w:rsidR="00213014" w:rsidRDefault="00213014" w:rsidP="00213014">
            <w:r>
              <w:t>SELECT * FROM `table_test` WHERE textname REGEXP '[^ -~]'!=1</w:t>
            </w:r>
          </w:p>
          <w:p w14:paraId="1234FB46" w14:textId="77777777" w:rsidR="00213014" w:rsidRDefault="00213014" w:rsidP="00213014"/>
          <w:p w14:paraId="159859D7" w14:textId="77777777" w:rsidR="00213014" w:rsidRDefault="00213014" w:rsidP="00213014">
            <w:r>
              <w:rPr>
                <w:rFonts w:hint="eastAsia"/>
              </w:rPr>
              <w:t>列出中文字段记录</w:t>
            </w:r>
          </w:p>
          <w:p w14:paraId="0AB876BE" w14:textId="10BB436F" w:rsidR="00213014" w:rsidRDefault="00213014" w:rsidP="00213014">
            <w:r>
              <w:t>SELECT username FROM cdb_members WHERE username REGEXP '[/u4e00-/u9fa5]+'!=1</w:t>
            </w:r>
          </w:p>
        </w:tc>
      </w:tr>
    </w:tbl>
    <w:p w14:paraId="20E36E6C" w14:textId="78C1AD25" w:rsidR="0030773B" w:rsidRDefault="0030773B" w:rsidP="0030773B"/>
    <w:p w14:paraId="391C664B" w14:textId="7C5AD9BF" w:rsidR="00377933" w:rsidRDefault="004B353C" w:rsidP="00556D75">
      <w:pPr>
        <w:pStyle w:val="2"/>
        <w:tabs>
          <w:tab w:val="clear" w:pos="0"/>
          <w:tab w:val="clear" w:pos="420"/>
        </w:tabs>
      </w:pPr>
      <w:r>
        <w:rPr>
          <w:rFonts w:hint="eastAsia"/>
        </w:rPr>
        <w:t>高效</w:t>
      </w:r>
      <w:r w:rsidR="002A3D49">
        <w:rPr>
          <w:rFonts w:hint="eastAsia"/>
        </w:rPr>
        <w:t>查询</w:t>
      </w:r>
      <w:r w:rsidR="00556D75" w:rsidRPr="00556D75">
        <w:rPr>
          <w:rFonts w:hint="eastAsia"/>
        </w:rPr>
        <w:t>随机记录</w:t>
      </w:r>
    </w:p>
    <w:p w14:paraId="5B0C5385" w14:textId="1194F3B1" w:rsidR="00556D75" w:rsidRDefault="00E3758E" w:rsidP="0030773B">
      <w:r>
        <w:rPr>
          <w:rFonts w:hint="eastAsia"/>
        </w:rPr>
        <w:t>在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等编程语言里面定义好代码，再查询</w:t>
      </w:r>
      <w:r>
        <w:rPr>
          <w:rFonts w:hint="eastAsia"/>
        </w:rPr>
        <w:t>MySQL</w:t>
      </w:r>
      <w:r>
        <w:rPr>
          <w:rFonts w:hint="eastAsia"/>
        </w:rPr>
        <w:t>数据库，示例如下：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6F0" w14:paraId="364DCB04" w14:textId="77777777" w:rsidTr="007706F0">
        <w:tc>
          <w:tcPr>
            <w:tcW w:w="8296" w:type="dxa"/>
          </w:tcPr>
          <w:p w14:paraId="135CAA92" w14:textId="77777777" w:rsidR="007706F0" w:rsidRDefault="007706F0" w:rsidP="007706F0">
            <w:r>
              <w:t>&lt;?php</w:t>
            </w:r>
          </w:p>
          <w:p w14:paraId="650860B4" w14:textId="77777777" w:rsidR="007706F0" w:rsidRDefault="007706F0" w:rsidP="007706F0">
            <w:r>
              <w:t xml:space="preserve">    $num = 20;</w:t>
            </w:r>
          </w:p>
          <w:p w14:paraId="0D72C60A" w14:textId="77777777" w:rsidR="007706F0" w:rsidRDefault="007706F0" w:rsidP="007706F0"/>
          <w:p w14:paraId="07242FA6" w14:textId="77777777" w:rsidR="007706F0" w:rsidRDefault="007706F0" w:rsidP="007706F0">
            <w:r>
              <w:t xml:space="preserve">    $dsql-&gt;SetQuery("SELECT MAX(id), MIN(id) FROM </w:t>
            </w:r>
            <w:r>
              <w:lastRenderedPageBreak/>
              <w:t>`#@__archives`");</w:t>
            </w:r>
          </w:p>
          <w:p w14:paraId="1244A7C2" w14:textId="77777777" w:rsidR="007706F0" w:rsidRDefault="007706F0" w:rsidP="007706F0">
            <w:r>
              <w:t xml:space="preserve">    $dsql-&gt;Execute();</w:t>
            </w:r>
          </w:p>
          <w:p w14:paraId="6EE476A5" w14:textId="77777777" w:rsidR="007706F0" w:rsidRDefault="007706F0" w:rsidP="007706F0">
            <w:r>
              <w:t xml:space="preserve">    while ($row = $dsql-&gt;GetArray()) {</w:t>
            </w:r>
          </w:p>
          <w:p w14:paraId="4DA8887C" w14:textId="77777777" w:rsidR="007706F0" w:rsidRDefault="007706F0" w:rsidP="007706F0">
            <w:r>
              <w:t xml:space="preserve">        $max_id = $row['MAX(id)'];</w:t>
            </w:r>
          </w:p>
          <w:p w14:paraId="5588D04B" w14:textId="77777777" w:rsidR="007706F0" w:rsidRDefault="007706F0" w:rsidP="007706F0">
            <w:r>
              <w:t xml:space="preserve">        $min_id = $row['MIN(id)'];</w:t>
            </w:r>
          </w:p>
          <w:p w14:paraId="7CAB9F84" w14:textId="77777777" w:rsidR="007706F0" w:rsidRDefault="007706F0" w:rsidP="007706F0">
            <w:r>
              <w:t xml:space="preserve">    }</w:t>
            </w:r>
          </w:p>
          <w:p w14:paraId="5F1375B9" w14:textId="77777777" w:rsidR="007706F0" w:rsidRDefault="007706F0" w:rsidP="007706F0"/>
          <w:p w14:paraId="08983445" w14:textId="77777777" w:rsidR="007706F0" w:rsidRDefault="007706F0" w:rsidP="007706F0">
            <w:r>
              <w:t xml:space="preserve">    $ids = array();</w:t>
            </w:r>
          </w:p>
          <w:p w14:paraId="5219EA6C" w14:textId="77777777" w:rsidR="007706F0" w:rsidRDefault="007706F0" w:rsidP="007706F0"/>
          <w:p w14:paraId="47430348" w14:textId="77777777" w:rsidR="007706F0" w:rsidRDefault="007706F0" w:rsidP="007706F0">
            <w:r>
              <w:t xml:space="preserve">    $index = 0;</w:t>
            </w:r>
          </w:p>
          <w:p w14:paraId="70E1B705" w14:textId="77777777" w:rsidR="007706F0" w:rsidRDefault="007706F0" w:rsidP="007706F0"/>
          <w:p w14:paraId="1E37412A" w14:textId="77777777" w:rsidR="007706F0" w:rsidRDefault="007706F0" w:rsidP="007706F0">
            <w:r>
              <w:t xml:space="preserve">    while (true) {</w:t>
            </w:r>
          </w:p>
          <w:p w14:paraId="48CBB5F5" w14:textId="77777777" w:rsidR="007706F0" w:rsidRDefault="007706F0" w:rsidP="007706F0">
            <w:r>
              <w:t xml:space="preserve">        $rn = rand($min_id, $max_id);</w:t>
            </w:r>
          </w:p>
          <w:p w14:paraId="4A105FB4" w14:textId="77777777" w:rsidR="007706F0" w:rsidRDefault="007706F0" w:rsidP="007706F0">
            <w:r>
              <w:t xml:space="preserve">        if (!in_array($rn, $ids)) {</w:t>
            </w:r>
          </w:p>
          <w:p w14:paraId="71346536" w14:textId="77777777" w:rsidR="007706F0" w:rsidRDefault="007706F0" w:rsidP="007706F0">
            <w:r>
              <w:t xml:space="preserve">            $ids[] = $rn;</w:t>
            </w:r>
          </w:p>
          <w:p w14:paraId="021BCD3F" w14:textId="77777777" w:rsidR="007706F0" w:rsidRDefault="007706F0" w:rsidP="007706F0">
            <w:r>
              <w:t xml:space="preserve">            $index++;</w:t>
            </w:r>
          </w:p>
          <w:p w14:paraId="7F9D8A7A" w14:textId="77777777" w:rsidR="007706F0" w:rsidRDefault="007706F0" w:rsidP="007706F0">
            <w:r>
              <w:t xml:space="preserve">        }</w:t>
            </w:r>
          </w:p>
          <w:p w14:paraId="59D66B0C" w14:textId="77777777" w:rsidR="007706F0" w:rsidRDefault="007706F0" w:rsidP="007706F0">
            <w:r>
              <w:t xml:space="preserve">        if ($index &gt;= $num + 20) {</w:t>
            </w:r>
          </w:p>
          <w:p w14:paraId="11D59E87" w14:textId="77777777" w:rsidR="007706F0" w:rsidRDefault="007706F0" w:rsidP="007706F0">
            <w:r>
              <w:t xml:space="preserve">            break;</w:t>
            </w:r>
          </w:p>
          <w:p w14:paraId="4B2F5B7D" w14:textId="77777777" w:rsidR="007706F0" w:rsidRDefault="007706F0" w:rsidP="007706F0">
            <w:r>
              <w:t xml:space="preserve">        }</w:t>
            </w:r>
          </w:p>
          <w:p w14:paraId="72D597F5" w14:textId="77777777" w:rsidR="007706F0" w:rsidRDefault="007706F0" w:rsidP="007706F0">
            <w:r>
              <w:t xml:space="preserve">    }</w:t>
            </w:r>
          </w:p>
          <w:p w14:paraId="07339223" w14:textId="77777777" w:rsidR="007706F0" w:rsidRDefault="007706F0" w:rsidP="007706F0"/>
          <w:p w14:paraId="6079ED34" w14:textId="77777777" w:rsidR="007706F0" w:rsidRDefault="007706F0" w:rsidP="007706F0">
            <w:r>
              <w:t xml:space="preserve">    shuffle($ids);</w:t>
            </w:r>
          </w:p>
          <w:p w14:paraId="408DCF57" w14:textId="77777777" w:rsidR="007706F0" w:rsidRDefault="007706F0" w:rsidP="007706F0">
            <w:r>
              <w:t xml:space="preserve">    $in_ids = array_slice($ids, 0, $num);</w:t>
            </w:r>
          </w:p>
          <w:p w14:paraId="1B580237" w14:textId="77777777" w:rsidR="007706F0" w:rsidRDefault="007706F0" w:rsidP="007706F0">
            <w:r>
              <w:t xml:space="preserve">    $in_ids = implode(',', $in_ids);</w:t>
            </w:r>
          </w:p>
          <w:p w14:paraId="015AA7E8" w14:textId="1DE35A25" w:rsidR="007706F0" w:rsidRDefault="007706F0" w:rsidP="007706F0">
            <w:r>
              <w:t xml:space="preserve">    $query = "id IN ($in_ids)";</w:t>
            </w:r>
          </w:p>
          <w:p w14:paraId="0AB0A8F1" w14:textId="0DE82515" w:rsidR="007706F0" w:rsidRDefault="007706F0" w:rsidP="007706F0">
            <w:r>
              <w:t>?&gt;</w:t>
            </w:r>
          </w:p>
        </w:tc>
      </w:tr>
    </w:tbl>
    <w:p w14:paraId="1A557AB6" w14:textId="3B0BA963" w:rsidR="00E3758E" w:rsidRDefault="00E3758E" w:rsidP="0030773B"/>
    <w:p w14:paraId="496E0644" w14:textId="4AF8AD2C" w:rsidR="00DC6C98" w:rsidRDefault="00DC6C98" w:rsidP="00DC6C98">
      <w:pPr>
        <w:pStyle w:val="2"/>
      </w:pPr>
      <w:r>
        <w:rPr>
          <w:rFonts w:hint="eastAsia"/>
        </w:rPr>
        <w:t>L</w:t>
      </w:r>
      <w:r>
        <w:t>imit</w:t>
      </w:r>
      <w:r>
        <w:rPr>
          <w:rFonts w:hint="eastAsia"/>
        </w:rPr>
        <w:t>查询优化</w:t>
      </w:r>
    </w:p>
    <w:p w14:paraId="4118510B" w14:textId="69403D46" w:rsidR="00DC6C98" w:rsidRDefault="008658B6" w:rsidP="00DC6C98">
      <w:r w:rsidRPr="008658B6">
        <w:rPr>
          <w:rFonts w:hint="eastAsia"/>
        </w:rPr>
        <w:t xml:space="preserve">Limit </w:t>
      </w:r>
      <w:r w:rsidRPr="008658B6">
        <w:rPr>
          <w:rFonts w:hint="eastAsia"/>
        </w:rPr>
        <w:t>用于分页查询时越往后翻性能越差，解决的原则：缩小扫描范围，如下所示：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8B6" w14:paraId="7BD7CE0D" w14:textId="77777777" w:rsidTr="008658B6">
        <w:tc>
          <w:tcPr>
            <w:tcW w:w="8296" w:type="dxa"/>
          </w:tcPr>
          <w:p w14:paraId="3B3F060C" w14:textId="1AC387F9" w:rsidR="008658B6" w:rsidRDefault="008658B6" w:rsidP="00DC6C98">
            <w:r w:rsidRPr="008658B6">
              <w:t>select * from orders where id &gt; (select id from orders order by id desc  limit 1000000, 1) order by id desc limit 0,10</w:t>
            </w:r>
          </w:p>
        </w:tc>
      </w:tr>
    </w:tbl>
    <w:p w14:paraId="607B8B5B" w14:textId="4294C4E5" w:rsidR="008658B6" w:rsidRPr="00DC6C98" w:rsidRDefault="00024928" w:rsidP="00DC6C98">
      <w:r w:rsidRPr="00024928">
        <w:rPr>
          <w:rFonts w:hint="eastAsia"/>
        </w:rPr>
        <w:t>如果以上方案依然很慢呢？只好用游标了，感兴趣的朋友阅读</w:t>
      </w:r>
      <w:r w:rsidRPr="00024928">
        <w:rPr>
          <w:rFonts w:hint="eastAsia"/>
        </w:rPr>
        <w:t xml:space="preserve"> JDBC </w:t>
      </w:r>
      <w:r w:rsidRPr="00024928">
        <w:rPr>
          <w:rFonts w:hint="eastAsia"/>
        </w:rPr>
        <w:t>使用游标实现分页查询的方法。</w:t>
      </w:r>
    </w:p>
    <w:p w14:paraId="5F97C0ED" w14:textId="77777777" w:rsidR="00556D75" w:rsidRDefault="00556D75" w:rsidP="0030773B"/>
    <w:p w14:paraId="6D985CE3" w14:textId="0930692E" w:rsidR="00377933" w:rsidRDefault="00377933" w:rsidP="0030773B"/>
    <w:p w14:paraId="336AE394" w14:textId="26C60781" w:rsidR="002C0D9B" w:rsidRDefault="002C0D9B" w:rsidP="00377933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优化</w:t>
      </w:r>
    </w:p>
    <w:p w14:paraId="161A9930" w14:textId="6C0457EC" w:rsidR="002C0D9B" w:rsidRDefault="005C58C2" w:rsidP="002C0D9B">
      <w:r w:rsidRPr="005C58C2">
        <w:rPr>
          <w:rFonts w:hint="eastAsia"/>
        </w:rPr>
        <w:t>盘点开发中那些常用的</w:t>
      </w:r>
      <w:r w:rsidRPr="005C58C2">
        <w:rPr>
          <w:rFonts w:hint="eastAsia"/>
        </w:rPr>
        <w:t>MySQL</w:t>
      </w:r>
      <w:r w:rsidRPr="005C58C2">
        <w:rPr>
          <w:rFonts w:hint="eastAsia"/>
        </w:rPr>
        <w:t>优化</w:t>
      </w:r>
    </w:p>
    <w:p w14:paraId="7DADF0EA" w14:textId="7D3DBB31" w:rsidR="005C58C2" w:rsidRDefault="005C58C2" w:rsidP="002C0D9B">
      <w:hyperlink r:id="rId12" w:history="1">
        <w:r>
          <w:rPr>
            <w:rStyle w:val="af3"/>
          </w:rPr>
          <w:t>https://blog.csdn.net/lxw1844912514/article/details/106632325</w:t>
        </w:r>
      </w:hyperlink>
    </w:p>
    <w:p w14:paraId="44434E0C" w14:textId="77777777" w:rsidR="005C58C2" w:rsidRPr="002C0D9B" w:rsidRDefault="005C58C2" w:rsidP="002C0D9B">
      <w:pPr>
        <w:rPr>
          <w:rFonts w:hint="eastAsia"/>
        </w:rPr>
      </w:pPr>
    </w:p>
    <w:p w14:paraId="213FAECD" w14:textId="59693032" w:rsidR="00377933" w:rsidRDefault="00377933" w:rsidP="00377933">
      <w:pPr>
        <w:pStyle w:val="1"/>
      </w:pPr>
      <w:r>
        <w:rPr>
          <w:rFonts w:hint="eastAsia"/>
        </w:rPr>
        <w:lastRenderedPageBreak/>
        <w:t>MySQL</w:t>
      </w:r>
      <w:r>
        <w:rPr>
          <w:rFonts w:hint="eastAsia"/>
        </w:rPr>
        <w:t>错误</w:t>
      </w:r>
    </w:p>
    <w:p w14:paraId="2D8BE215" w14:textId="532D4058" w:rsidR="00377933" w:rsidRDefault="00377933" w:rsidP="00377933">
      <w:pPr>
        <w:pStyle w:val="2"/>
      </w:pPr>
      <w:r w:rsidRPr="00377933">
        <w:t>Incorrect integer value- - for column -id- at row</w:t>
      </w:r>
    </w:p>
    <w:p w14:paraId="0A0A5786" w14:textId="319478FD" w:rsidR="00377933" w:rsidRDefault="00A84029" w:rsidP="00377933">
      <w:r w:rsidRPr="00A84029">
        <w:rPr>
          <w:rFonts w:hint="eastAsia"/>
        </w:rPr>
        <w:t>解决办法是更改</w:t>
      </w:r>
      <w:r w:rsidRPr="00A84029">
        <w:rPr>
          <w:rFonts w:hint="eastAsia"/>
        </w:rPr>
        <w:t xml:space="preserve"> mysql </w:t>
      </w:r>
      <w:r w:rsidRPr="00A84029">
        <w:rPr>
          <w:rFonts w:hint="eastAsia"/>
        </w:rPr>
        <w:t>中的配置</w:t>
      </w:r>
      <w:r w:rsidRPr="00A84029">
        <w:rPr>
          <w:rFonts w:hint="eastAsia"/>
        </w:rPr>
        <w:t xml:space="preserve"> my.ini</w:t>
      </w:r>
      <w:r>
        <w:rPr>
          <w:rFonts w:hint="eastAsia"/>
        </w:rPr>
        <w:t>，</w:t>
      </w:r>
      <w:r w:rsidRPr="00A84029">
        <w:rPr>
          <w:rFonts w:hint="eastAsia"/>
        </w:rPr>
        <w:t>而</w:t>
      </w:r>
      <w:r w:rsidRPr="00A84029">
        <w:rPr>
          <w:rFonts w:hint="eastAsia"/>
        </w:rPr>
        <w:t xml:space="preserve"> Linux </w:t>
      </w:r>
      <w:r w:rsidRPr="00A84029">
        <w:rPr>
          <w:rFonts w:hint="eastAsia"/>
        </w:rPr>
        <w:t>系统则是</w:t>
      </w:r>
      <w:r w:rsidRPr="00A84029">
        <w:rPr>
          <w:rFonts w:hint="eastAsia"/>
        </w:rPr>
        <w:t xml:space="preserve"> my.cfg</w:t>
      </w:r>
      <w:r>
        <w:rPr>
          <w:rFonts w:hint="eastAsia"/>
        </w:rPr>
        <w:t>。</w:t>
      </w:r>
    </w:p>
    <w:p w14:paraId="6C5A92E5" w14:textId="27F26112" w:rsidR="00A84029" w:rsidRDefault="00A84029" w:rsidP="00A84029">
      <w:r>
        <w:rPr>
          <w:rFonts w:hint="eastAsia"/>
        </w:rPr>
        <w:t>打开</w:t>
      </w:r>
      <w:r>
        <w:rPr>
          <w:rFonts w:hint="eastAsia"/>
        </w:rPr>
        <w:t>my.ini</w:t>
      </w:r>
      <w:r>
        <w:rPr>
          <w:rFonts w:hint="eastAsia"/>
        </w:rPr>
        <w:t>中查找</w:t>
      </w:r>
      <w:r>
        <w:rPr>
          <w:rFonts w:hint="eastAsia"/>
        </w:rPr>
        <w:t xml:space="preserve"> sql-mode</w:t>
      </w:r>
      <w:r>
        <w:rPr>
          <w:rFonts w:hint="eastAsia"/>
        </w:rPr>
        <w:t>，</w:t>
      </w:r>
    </w:p>
    <w:p w14:paraId="69C24FB4" w14:textId="77777777" w:rsidR="00A84029" w:rsidRDefault="00A84029" w:rsidP="00A84029"/>
    <w:p w14:paraId="5E78979D" w14:textId="04F87444" w:rsidR="00A84029" w:rsidRDefault="00A84029" w:rsidP="00A84029">
      <w:r>
        <w:rPr>
          <w:rFonts w:hint="eastAsia"/>
        </w:rPr>
        <w:t>sql-mode</w:t>
      </w:r>
      <w:r>
        <w:rPr>
          <w:rFonts w:hint="eastAsia"/>
        </w:rPr>
        <w:t>的默认值为</w:t>
      </w:r>
    </w:p>
    <w:p w14:paraId="535D391A" w14:textId="77777777" w:rsidR="00A84029" w:rsidRDefault="00A84029" w:rsidP="00A84029">
      <w:r>
        <w:rPr>
          <w:rFonts w:hint="eastAsia"/>
        </w:rPr>
        <w:t>sql-mode="STRICT_TRANS_TABLES,NO_AUTO_CREATE_USER,NO_ENGINE_SUBSTITUTION"</w:t>
      </w:r>
      <w:r>
        <w:rPr>
          <w:rFonts w:hint="eastAsia"/>
        </w:rPr>
        <w:t>，</w:t>
      </w:r>
    </w:p>
    <w:p w14:paraId="3A6476D5" w14:textId="77777777" w:rsidR="00A84029" w:rsidRDefault="00A84029" w:rsidP="00A84029"/>
    <w:p w14:paraId="3B2FA1CB" w14:textId="77777777" w:rsidR="00A84029" w:rsidRDefault="00A84029" w:rsidP="00A84029">
      <w:r>
        <w:rPr>
          <w:rFonts w:hint="eastAsia"/>
        </w:rPr>
        <w:t>将其修改为</w:t>
      </w:r>
    </w:p>
    <w:p w14:paraId="2D5ECF79" w14:textId="77777777" w:rsidR="00A84029" w:rsidRDefault="00A84029" w:rsidP="00A84029">
      <w:r>
        <w:rPr>
          <w:rFonts w:hint="eastAsia"/>
        </w:rPr>
        <w:t>sql-mode="NO_AUTO_CREATE_USER,NO_ENGINE_SUBSTITUTION"</w:t>
      </w:r>
      <w:r>
        <w:rPr>
          <w:rFonts w:hint="eastAsia"/>
        </w:rPr>
        <w:t>，</w:t>
      </w:r>
    </w:p>
    <w:p w14:paraId="294A2FEC" w14:textId="77777777" w:rsidR="00A84029" w:rsidRDefault="00A84029" w:rsidP="00A84029"/>
    <w:p w14:paraId="0AB3A78F" w14:textId="4A9108C7" w:rsidR="00A84029" w:rsidRDefault="00A84029" w:rsidP="00A84029"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后即可。</w:t>
      </w:r>
    </w:p>
    <w:p w14:paraId="390A9D59" w14:textId="67433E1D" w:rsidR="00A84029" w:rsidRDefault="00A84029" w:rsidP="00A84029"/>
    <w:p w14:paraId="19B2D620" w14:textId="15951E73" w:rsidR="00A84029" w:rsidRDefault="001B6F69" w:rsidP="001B6F69">
      <w:pPr>
        <w:pStyle w:val="2"/>
      </w:pPr>
      <w:r w:rsidRPr="001B6F69">
        <w:t>mysqld_safe A mysqld process already exists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12D0" w14:paraId="3EA0602F" w14:textId="77777777" w:rsidTr="007612D0">
        <w:tc>
          <w:tcPr>
            <w:tcW w:w="8296" w:type="dxa"/>
          </w:tcPr>
          <w:p w14:paraId="75388150" w14:textId="77777777" w:rsidR="007612D0" w:rsidRDefault="007612D0" w:rsidP="007612D0">
            <w:r>
              <w:t>[root@localhost mysql]# gedit /etc/my.cnf</w:t>
            </w:r>
          </w:p>
          <w:p w14:paraId="07E8D98E" w14:textId="77777777" w:rsidR="007612D0" w:rsidRDefault="007612D0" w:rsidP="007612D0"/>
          <w:p w14:paraId="13C5E1D6" w14:textId="13643F9B" w:rsidR="007612D0" w:rsidRDefault="007612D0" w:rsidP="007612D0">
            <w:r>
              <w:t>[root@localhost mysql]# service mysqld restart</w:t>
            </w:r>
          </w:p>
          <w:p w14:paraId="29758751" w14:textId="77777777" w:rsidR="007612D0" w:rsidRDefault="007612D0" w:rsidP="007612D0">
            <w:r>
              <w:t>Shutting down MySQL.................................................................................................................................................................................................................^C</w:t>
            </w:r>
          </w:p>
          <w:p w14:paraId="06EA44E7" w14:textId="77777777" w:rsidR="007612D0" w:rsidRDefault="007612D0" w:rsidP="007612D0"/>
          <w:p w14:paraId="1CD4E739" w14:textId="0AEED190" w:rsidR="007612D0" w:rsidRDefault="007612D0" w:rsidP="007612D0">
            <w:r>
              <w:t>[root@localhost mysql]# service mysqld start</w:t>
            </w:r>
          </w:p>
          <w:p w14:paraId="2EB74369" w14:textId="77777777" w:rsidR="007612D0" w:rsidRDefault="007612D0" w:rsidP="007612D0">
            <w:r>
              <w:t xml:space="preserve">Starting MySQL SUCCESS! </w:t>
            </w:r>
          </w:p>
          <w:p w14:paraId="1E8A0FF8" w14:textId="77777777" w:rsidR="007612D0" w:rsidRDefault="007612D0" w:rsidP="007612D0"/>
          <w:p w14:paraId="47A1D47B" w14:textId="6461FF3F" w:rsidR="007612D0" w:rsidRDefault="007612D0" w:rsidP="007612D0">
            <w:r>
              <w:t>[root@localhost mysql]# 2019-04-23T02:10:46.328601Z mysqld_safe A mysqld process already exists</w:t>
            </w:r>
          </w:p>
          <w:p w14:paraId="26615B83" w14:textId="77777777" w:rsidR="007612D0" w:rsidRDefault="007612D0" w:rsidP="007612D0">
            <w:r>
              <w:t>^C</w:t>
            </w:r>
          </w:p>
          <w:p w14:paraId="001B8DF3" w14:textId="77777777" w:rsidR="007612D0" w:rsidRDefault="007612D0" w:rsidP="007612D0"/>
          <w:p w14:paraId="0000687E" w14:textId="31936F24" w:rsidR="007612D0" w:rsidRDefault="007612D0" w:rsidP="007612D0">
            <w:r>
              <w:t>[root@localhost mysql]# ps aux |grep mysqld</w:t>
            </w:r>
          </w:p>
          <w:p w14:paraId="2AB54A38" w14:textId="77777777" w:rsidR="007612D0" w:rsidRDefault="007612D0" w:rsidP="007612D0">
            <w:r>
              <w:t>root 2141 0.0 0.0 115436 0 ? S Feb19 0:00 /bin/sh /zls/server/mysql//bin/mysqld_safe --datadir=/zls/server/mysql/data/ --pid-file=/zls/server/mysql/data/mysqld.pid</w:t>
            </w:r>
          </w:p>
          <w:p w14:paraId="07ED12C7" w14:textId="77777777" w:rsidR="007612D0" w:rsidRDefault="007612D0" w:rsidP="007612D0">
            <w:r>
              <w:lastRenderedPageBreak/>
              <w:t>mysql 2420 10.1 6.5 4761528 524820 ? Sl Feb19 9122:34 /zls/server/mysql/bin/mysqld --basedir=/zls/server/mysql/ --datadir=/zls/server/mysql/data --plugin-dir=/zls/server/mysql//lib/plugin --user=mysql --log-error=/zls/server/mysql/log/mysqld.log --pid-file=/zls/server/mysql/data/mysqld.pid --socket=/zls/server/mysql/data/mysql.sock --port=3306</w:t>
            </w:r>
          </w:p>
          <w:p w14:paraId="2CF601AF" w14:textId="77777777" w:rsidR="007612D0" w:rsidRDefault="007612D0" w:rsidP="007612D0">
            <w:r>
              <w:t>root 14298 0.0 0.0 112708 968 pts/0 S+ 22:13 0:00 grep --color=auto mysqld</w:t>
            </w:r>
          </w:p>
          <w:p w14:paraId="66F5B12E" w14:textId="77777777" w:rsidR="007612D0" w:rsidRDefault="007612D0" w:rsidP="007612D0"/>
          <w:p w14:paraId="74AB628C" w14:textId="3C215CE6" w:rsidR="007612D0" w:rsidRDefault="007612D0" w:rsidP="007612D0">
            <w:r>
              <w:t>[root@localhost mysql]# kill -9 2141</w:t>
            </w:r>
          </w:p>
          <w:p w14:paraId="2C474D2B" w14:textId="77777777" w:rsidR="007612D0" w:rsidRDefault="007612D0" w:rsidP="007612D0"/>
          <w:p w14:paraId="6DF09C1A" w14:textId="7A9B20D4" w:rsidR="007612D0" w:rsidRDefault="007612D0" w:rsidP="007612D0">
            <w:r>
              <w:t>[root@localhost mysql]# kill -9 2420</w:t>
            </w:r>
          </w:p>
          <w:p w14:paraId="262056AF" w14:textId="77777777" w:rsidR="007612D0" w:rsidRDefault="007612D0" w:rsidP="007612D0"/>
          <w:p w14:paraId="42A18C67" w14:textId="466830AE" w:rsidR="007612D0" w:rsidRDefault="007612D0" w:rsidP="007612D0">
            <w:r>
              <w:t>[root@localhost mysql]# ps aux |grep mysqld</w:t>
            </w:r>
          </w:p>
          <w:p w14:paraId="4A94281B" w14:textId="77777777" w:rsidR="007612D0" w:rsidRDefault="007612D0" w:rsidP="007612D0">
            <w:r>
              <w:t>root 14319 0.0 0.0 112704 968 pts/0 S+ 22:14 0:00 grep --color=auto mysqld</w:t>
            </w:r>
          </w:p>
          <w:p w14:paraId="3A420C60" w14:textId="77777777" w:rsidR="007612D0" w:rsidRDefault="007612D0" w:rsidP="007612D0"/>
          <w:p w14:paraId="30D361BC" w14:textId="41AA3863" w:rsidR="007612D0" w:rsidRDefault="007612D0" w:rsidP="007612D0">
            <w:r>
              <w:t>[root@localhost mysql]# service mysqld start</w:t>
            </w:r>
          </w:p>
          <w:p w14:paraId="38593F8A" w14:textId="77777777" w:rsidR="007612D0" w:rsidRDefault="007612D0" w:rsidP="007612D0">
            <w:r>
              <w:t xml:space="preserve">Starting MySQL.. SUCCESS! </w:t>
            </w:r>
          </w:p>
          <w:p w14:paraId="72E8FEF2" w14:textId="77777777" w:rsidR="007612D0" w:rsidRDefault="007612D0" w:rsidP="007612D0"/>
          <w:p w14:paraId="5DFC99AD" w14:textId="12E1939F" w:rsidR="007612D0" w:rsidRDefault="007612D0" w:rsidP="007612D0">
            <w:r>
              <w:t>[root@localhost mysql]#</w:t>
            </w:r>
          </w:p>
        </w:tc>
      </w:tr>
    </w:tbl>
    <w:p w14:paraId="14BDD628" w14:textId="51CD6EBC" w:rsidR="001B6F69" w:rsidRDefault="001B6F69" w:rsidP="001B6F69"/>
    <w:p w14:paraId="511DF099" w14:textId="04A3F04F" w:rsidR="001B6F69" w:rsidRDefault="001B6F69" w:rsidP="001B6F69"/>
    <w:p w14:paraId="3319AD68" w14:textId="77777777" w:rsidR="005F01C6" w:rsidRDefault="005F01C6" w:rsidP="005F01C6">
      <w:r>
        <w:rPr>
          <w:rFonts w:hint="eastAsia"/>
        </w:rPr>
        <w:t>参考：</w:t>
      </w:r>
    </w:p>
    <w:p w14:paraId="7B1E4C5D" w14:textId="53EC24B9" w:rsidR="005F01C6" w:rsidRDefault="00A958DC" w:rsidP="005F01C6">
      <w:hyperlink r:id="rId13" w:history="1">
        <w:r w:rsidR="005F01C6" w:rsidRPr="00C879AD">
          <w:rPr>
            <w:rStyle w:val="af3"/>
          </w:rPr>
          <w:t>https://blog.csdn.net/xiaoqiu_cr/article/details/80906955</w:t>
        </w:r>
      </w:hyperlink>
    </w:p>
    <w:p w14:paraId="2046A832" w14:textId="06F62E6C" w:rsidR="001B6F69" w:rsidRDefault="00A958DC" w:rsidP="005F01C6">
      <w:hyperlink r:id="rId14" w:history="1">
        <w:r w:rsidR="005F01C6" w:rsidRPr="00C879AD">
          <w:rPr>
            <w:rStyle w:val="af3"/>
          </w:rPr>
          <w:t>https://blog.csdn.net/zhouyingge1104/article/details/85254895</w:t>
        </w:r>
      </w:hyperlink>
    </w:p>
    <w:p w14:paraId="5A7588D8" w14:textId="77777777" w:rsidR="005F01C6" w:rsidRPr="005F01C6" w:rsidRDefault="005F01C6" w:rsidP="005F01C6"/>
    <w:sectPr w:rsidR="005F01C6" w:rsidRPr="005F01C6">
      <w:headerReference w:type="even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5BE1F" w14:textId="77777777" w:rsidR="00A958DC" w:rsidRDefault="00A958DC">
      <w:r>
        <w:separator/>
      </w:r>
    </w:p>
  </w:endnote>
  <w:endnote w:type="continuationSeparator" w:id="0">
    <w:p w14:paraId="5F7DB118" w14:textId="77777777" w:rsidR="00A958DC" w:rsidRDefault="00A9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359BC" w14:textId="77777777" w:rsidR="00A958DC" w:rsidRDefault="00A958DC">
      <w:r>
        <w:separator/>
      </w:r>
    </w:p>
  </w:footnote>
  <w:footnote w:type="continuationSeparator" w:id="0">
    <w:p w14:paraId="52FB5D93" w14:textId="77777777" w:rsidR="00A958DC" w:rsidRDefault="00A95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2CDF0" w14:textId="77777777" w:rsidR="00F60DD2" w:rsidRDefault="00F60DD2"/>
  <w:p w14:paraId="1AC35EA2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 w:numId="23">
    <w:abstractNumId w:val="9"/>
  </w:num>
  <w:num w:numId="24">
    <w:abstractNumId w:val="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5B"/>
    <w:rsid w:val="000006FB"/>
    <w:rsid w:val="0000184C"/>
    <w:rsid w:val="00001DF0"/>
    <w:rsid w:val="0001633B"/>
    <w:rsid w:val="000213CE"/>
    <w:rsid w:val="00024928"/>
    <w:rsid w:val="000319AA"/>
    <w:rsid w:val="00032C0F"/>
    <w:rsid w:val="00037269"/>
    <w:rsid w:val="00043DA4"/>
    <w:rsid w:val="00043FB1"/>
    <w:rsid w:val="000448EE"/>
    <w:rsid w:val="0004589D"/>
    <w:rsid w:val="00051557"/>
    <w:rsid w:val="00055882"/>
    <w:rsid w:val="00065CEE"/>
    <w:rsid w:val="000730F3"/>
    <w:rsid w:val="00084D39"/>
    <w:rsid w:val="0008657C"/>
    <w:rsid w:val="00093191"/>
    <w:rsid w:val="000A6BB1"/>
    <w:rsid w:val="000A71D9"/>
    <w:rsid w:val="000A789A"/>
    <w:rsid w:val="000B04D3"/>
    <w:rsid w:val="000B532C"/>
    <w:rsid w:val="000B6758"/>
    <w:rsid w:val="000B72AF"/>
    <w:rsid w:val="000C076D"/>
    <w:rsid w:val="000C287B"/>
    <w:rsid w:val="000C77FA"/>
    <w:rsid w:val="000D0930"/>
    <w:rsid w:val="000D21DE"/>
    <w:rsid w:val="000D2DB8"/>
    <w:rsid w:val="000D2E1A"/>
    <w:rsid w:val="000E019D"/>
    <w:rsid w:val="000E19E7"/>
    <w:rsid w:val="000F5C72"/>
    <w:rsid w:val="000F601A"/>
    <w:rsid w:val="000F61EB"/>
    <w:rsid w:val="001028AA"/>
    <w:rsid w:val="001031B8"/>
    <w:rsid w:val="001037F5"/>
    <w:rsid w:val="001044C2"/>
    <w:rsid w:val="00113C29"/>
    <w:rsid w:val="00115071"/>
    <w:rsid w:val="001218F3"/>
    <w:rsid w:val="00122081"/>
    <w:rsid w:val="0012533C"/>
    <w:rsid w:val="00125444"/>
    <w:rsid w:val="0013668B"/>
    <w:rsid w:val="0014155D"/>
    <w:rsid w:val="001474CF"/>
    <w:rsid w:val="001532AF"/>
    <w:rsid w:val="001552A4"/>
    <w:rsid w:val="00156D3E"/>
    <w:rsid w:val="00160E54"/>
    <w:rsid w:val="00166654"/>
    <w:rsid w:val="00166EB9"/>
    <w:rsid w:val="001726D6"/>
    <w:rsid w:val="00186733"/>
    <w:rsid w:val="00191245"/>
    <w:rsid w:val="00193A4C"/>
    <w:rsid w:val="001A1B7A"/>
    <w:rsid w:val="001A30A7"/>
    <w:rsid w:val="001A69FA"/>
    <w:rsid w:val="001B6F69"/>
    <w:rsid w:val="001C4C3B"/>
    <w:rsid w:val="001C69E4"/>
    <w:rsid w:val="001D055E"/>
    <w:rsid w:val="001D46CF"/>
    <w:rsid w:val="001D4C26"/>
    <w:rsid w:val="001E01F1"/>
    <w:rsid w:val="001E2A2C"/>
    <w:rsid w:val="001E326C"/>
    <w:rsid w:val="001E4662"/>
    <w:rsid w:val="001E536B"/>
    <w:rsid w:val="001E5AC8"/>
    <w:rsid w:val="001E6DDB"/>
    <w:rsid w:val="001E7E2A"/>
    <w:rsid w:val="001F1516"/>
    <w:rsid w:val="001F2E84"/>
    <w:rsid w:val="001F58D0"/>
    <w:rsid w:val="00200502"/>
    <w:rsid w:val="00201A6A"/>
    <w:rsid w:val="00206113"/>
    <w:rsid w:val="00213014"/>
    <w:rsid w:val="00221661"/>
    <w:rsid w:val="00222C96"/>
    <w:rsid w:val="00231733"/>
    <w:rsid w:val="0023195E"/>
    <w:rsid w:val="00232805"/>
    <w:rsid w:val="00234159"/>
    <w:rsid w:val="00234897"/>
    <w:rsid w:val="002360F7"/>
    <w:rsid w:val="00236412"/>
    <w:rsid w:val="00241445"/>
    <w:rsid w:val="002422E3"/>
    <w:rsid w:val="002566B5"/>
    <w:rsid w:val="00262E97"/>
    <w:rsid w:val="0027607A"/>
    <w:rsid w:val="002761FF"/>
    <w:rsid w:val="00283E12"/>
    <w:rsid w:val="00285DD5"/>
    <w:rsid w:val="002A13A0"/>
    <w:rsid w:val="002A190F"/>
    <w:rsid w:val="002A26F5"/>
    <w:rsid w:val="002A3D49"/>
    <w:rsid w:val="002A68A6"/>
    <w:rsid w:val="002A7053"/>
    <w:rsid w:val="002B13CD"/>
    <w:rsid w:val="002B1598"/>
    <w:rsid w:val="002B594C"/>
    <w:rsid w:val="002C0D9B"/>
    <w:rsid w:val="002C4F17"/>
    <w:rsid w:val="002D0077"/>
    <w:rsid w:val="002D6232"/>
    <w:rsid w:val="002E189A"/>
    <w:rsid w:val="002E1940"/>
    <w:rsid w:val="002E43CB"/>
    <w:rsid w:val="002E4C81"/>
    <w:rsid w:val="002E5588"/>
    <w:rsid w:val="002E55A6"/>
    <w:rsid w:val="002F66A2"/>
    <w:rsid w:val="003026C4"/>
    <w:rsid w:val="00305D64"/>
    <w:rsid w:val="0030773B"/>
    <w:rsid w:val="0031648C"/>
    <w:rsid w:val="003373DA"/>
    <w:rsid w:val="003404D2"/>
    <w:rsid w:val="003414C2"/>
    <w:rsid w:val="00342799"/>
    <w:rsid w:val="0034749B"/>
    <w:rsid w:val="00352751"/>
    <w:rsid w:val="00354E55"/>
    <w:rsid w:val="003641C4"/>
    <w:rsid w:val="00371342"/>
    <w:rsid w:val="003749AF"/>
    <w:rsid w:val="0037534F"/>
    <w:rsid w:val="0037574F"/>
    <w:rsid w:val="00375ED2"/>
    <w:rsid w:val="00376C2B"/>
    <w:rsid w:val="00377933"/>
    <w:rsid w:val="00380E46"/>
    <w:rsid w:val="00381E51"/>
    <w:rsid w:val="00383046"/>
    <w:rsid w:val="00393891"/>
    <w:rsid w:val="00395177"/>
    <w:rsid w:val="003A17B5"/>
    <w:rsid w:val="003A205D"/>
    <w:rsid w:val="003B3BD5"/>
    <w:rsid w:val="003B4E6C"/>
    <w:rsid w:val="003B7A70"/>
    <w:rsid w:val="003C1F48"/>
    <w:rsid w:val="003C2182"/>
    <w:rsid w:val="003C3B61"/>
    <w:rsid w:val="003C4322"/>
    <w:rsid w:val="003C562D"/>
    <w:rsid w:val="003D1FA6"/>
    <w:rsid w:val="003E3F2C"/>
    <w:rsid w:val="003E609A"/>
    <w:rsid w:val="003E6C48"/>
    <w:rsid w:val="003F1DC1"/>
    <w:rsid w:val="003F24E8"/>
    <w:rsid w:val="0040387C"/>
    <w:rsid w:val="0041166E"/>
    <w:rsid w:val="0041338A"/>
    <w:rsid w:val="00421425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47C5C"/>
    <w:rsid w:val="00451393"/>
    <w:rsid w:val="00451DA8"/>
    <w:rsid w:val="0045310D"/>
    <w:rsid w:val="004629EF"/>
    <w:rsid w:val="00463CCE"/>
    <w:rsid w:val="00465BA8"/>
    <w:rsid w:val="00477C77"/>
    <w:rsid w:val="0048039C"/>
    <w:rsid w:val="004809F8"/>
    <w:rsid w:val="004832A5"/>
    <w:rsid w:val="00484063"/>
    <w:rsid w:val="004864FB"/>
    <w:rsid w:val="00493678"/>
    <w:rsid w:val="00493D4F"/>
    <w:rsid w:val="00494786"/>
    <w:rsid w:val="00494E15"/>
    <w:rsid w:val="004A0E15"/>
    <w:rsid w:val="004A2482"/>
    <w:rsid w:val="004A3BB3"/>
    <w:rsid w:val="004A7217"/>
    <w:rsid w:val="004B27D3"/>
    <w:rsid w:val="004B353C"/>
    <w:rsid w:val="004B4893"/>
    <w:rsid w:val="004B6002"/>
    <w:rsid w:val="004B61D5"/>
    <w:rsid w:val="004B62A7"/>
    <w:rsid w:val="004C09BD"/>
    <w:rsid w:val="004C5F29"/>
    <w:rsid w:val="004D4C18"/>
    <w:rsid w:val="004D7698"/>
    <w:rsid w:val="004D7AE2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1458"/>
    <w:rsid w:val="00511E0A"/>
    <w:rsid w:val="0051649B"/>
    <w:rsid w:val="00516FC3"/>
    <w:rsid w:val="00520056"/>
    <w:rsid w:val="00521D66"/>
    <w:rsid w:val="00523A07"/>
    <w:rsid w:val="00527004"/>
    <w:rsid w:val="00527B76"/>
    <w:rsid w:val="00540E50"/>
    <w:rsid w:val="005423C0"/>
    <w:rsid w:val="00543393"/>
    <w:rsid w:val="005567CE"/>
    <w:rsid w:val="00556D75"/>
    <w:rsid w:val="00557426"/>
    <w:rsid w:val="0056099E"/>
    <w:rsid w:val="005626E5"/>
    <w:rsid w:val="0056797F"/>
    <w:rsid w:val="005705D7"/>
    <w:rsid w:val="0057084A"/>
    <w:rsid w:val="00570ABC"/>
    <w:rsid w:val="005725C8"/>
    <w:rsid w:val="00573CB6"/>
    <w:rsid w:val="0057412E"/>
    <w:rsid w:val="00577B43"/>
    <w:rsid w:val="005802D7"/>
    <w:rsid w:val="00584A1A"/>
    <w:rsid w:val="00584C60"/>
    <w:rsid w:val="005865ED"/>
    <w:rsid w:val="00587462"/>
    <w:rsid w:val="0059005B"/>
    <w:rsid w:val="005914DE"/>
    <w:rsid w:val="00595542"/>
    <w:rsid w:val="00595DBD"/>
    <w:rsid w:val="005963A3"/>
    <w:rsid w:val="005A0746"/>
    <w:rsid w:val="005B2121"/>
    <w:rsid w:val="005C0F52"/>
    <w:rsid w:val="005C369F"/>
    <w:rsid w:val="005C58C2"/>
    <w:rsid w:val="005E1525"/>
    <w:rsid w:val="005E3F27"/>
    <w:rsid w:val="005E5EAD"/>
    <w:rsid w:val="005E6C25"/>
    <w:rsid w:val="005F01C6"/>
    <w:rsid w:val="005F4A25"/>
    <w:rsid w:val="005F52AA"/>
    <w:rsid w:val="00605394"/>
    <w:rsid w:val="00605838"/>
    <w:rsid w:val="00606787"/>
    <w:rsid w:val="00614688"/>
    <w:rsid w:val="00617D9B"/>
    <w:rsid w:val="0062298E"/>
    <w:rsid w:val="006238F6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2760"/>
    <w:rsid w:val="0066434B"/>
    <w:rsid w:val="00666E0F"/>
    <w:rsid w:val="0067154F"/>
    <w:rsid w:val="006812B6"/>
    <w:rsid w:val="00681386"/>
    <w:rsid w:val="0068632D"/>
    <w:rsid w:val="0068666D"/>
    <w:rsid w:val="00686E1F"/>
    <w:rsid w:val="00691114"/>
    <w:rsid w:val="00692C46"/>
    <w:rsid w:val="00697948"/>
    <w:rsid w:val="00697FC5"/>
    <w:rsid w:val="006A0677"/>
    <w:rsid w:val="006B0A59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4519"/>
    <w:rsid w:val="006E4664"/>
    <w:rsid w:val="006E58C9"/>
    <w:rsid w:val="006F50CD"/>
    <w:rsid w:val="00707E69"/>
    <w:rsid w:val="0073446E"/>
    <w:rsid w:val="00740096"/>
    <w:rsid w:val="0074294A"/>
    <w:rsid w:val="0074490C"/>
    <w:rsid w:val="00744EBA"/>
    <w:rsid w:val="00746467"/>
    <w:rsid w:val="00747863"/>
    <w:rsid w:val="00747B72"/>
    <w:rsid w:val="0075210A"/>
    <w:rsid w:val="00752114"/>
    <w:rsid w:val="00755D98"/>
    <w:rsid w:val="00756377"/>
    <w:rsid w:val="007612D0"/>
    <w:rsid w:val="00762B1F"/>
    <w:rsid w:val="00764201"/>
    <w:rsid w:val="00765DF0"/>
    <w:rsid w:val="0077046C"/>
    <w:rsid w:val="007706F0"/>
    <w:rsid w:val="00775BD9"/>
    <w:rsid w:val="00777E78"/>
    <w:rsid w:val="00780241"/>
    <w:rsid w:val="007813D6"/>
    <w:rsid w:val="00781DFF"/>
    <w:rsid w:val="007838B2"/>
    <w:rsid w:val="00790D70"/>
    <w:rsid w:val="0079141D"/>
    <w:rsid w:val="00792B56"/>
    <w:rsid w:val="007A24C9"/>
    <w:rsid w:val="007A5BE5"/>
    <w:rsid w:val="007B1250"/>
    <w:rsid w:val="007B5F23"/>
    <w:rsid w:val="007B63AE"/>
    <w:rsid w:val="007C3918"/>
    <w:rsid w:val="007C571E"/>
    <w:rsid w:val="007C5EBC"/>
    <w:rsid w:val="007C6F38"/>
    <w:rsid w:val="007D0B0D"/>
    <w:rsid w:val="007D0E1B"/>
    <w:rsid w:val="007D108F"/>
    <w:rsid w:val="007D34C9"/>
    <w:rsid w:val="007D4F54"/>
    <w:rsid w:val="007D7344"/>
    <w:rsid w:val="007E0CEA"/>
    <w:rsid w:val="007E1653"/>
    <w:rsid w:val="007E5353"/>
    <w:rsid w:val="007F0A20"/>
    <w:rsid w:val="007F17BB"/>
    <w:rsid w:val="007F3EF7"/>
    <w:rsid w:val="007F504F"/>
    <w:rsid w:val="00802AC4"/>
    <w:rsid w:val="00806773"/>
    <w:rsid w:val="00810585"/>
    <w:rsid w:val="00820862"/>
    <w:rsid w:val="00825296"/>
    <w:rsid w:val="0082727C"/>
    <w:rsid w:val="008275E5"/>
    <w:rsid w:val="0083722E"/>
    <w:rsid w:val="00837D74"/>
    <w:rsid w:val="008616EA"/>
    <w:rsid w:val="00862A8C"/>
    <w:rsid w:val="00862CDC"/>
    <w:rsid w:val="008643A5"/>
    <w:rsid w:val="00864871"/>
    <w:rsid w:val="00864974"/>
    <w:rsid w:val="008658B6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431"/>
    <w:rsid w:val="00893224"/>
    <w:rsid w:val="008968BC"/>
    <w:rsid w:val="008A21ED"/>
    <w:rsid w:val="008A2EC9"/>
    <w:rsid w:val="008A3075"/>
    <w:rsid w:val="008B3D25"/>
    <w:rsid w:val="008B6324"/>
    <w:rsid w:val="008C7795"/>
    <w:rsid w:val="008D1316"/>
    <w:rsid w:val="008D6856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10E10"/>
    <w:rsid w:val="00911252"/>
    <w:rsid w:val="00921E81"/>
    <w:rsid w:val="00924C5D"/>
    <w:rsid w:val="00924F66"/>
    <w:rsid w:val="00926417"/>
    <w:rsid w:val="00937A03"/>
    <w:rsid w:val="00937B97"/>
    <w:rsid w:val="00937CF9"/>
    <w:rsid w:val="0094216C"/>
    <w:rsid w:val="00942456"/>
    <w:rsid w:val="009434B6"/>
    <w:rsid w:val="0095117F"/>
    <w:rsid w:val="00953792"/>
    <w:rsid w:val="0095389F"/>
    <w:rsid w:val="009546A9"/>
    <w:rsid w:val="00957E0F"/>
    <w:rsid w:val="00960675"/>
    <w:rsid w:val="00961E57"/>
    <w:rsid w:val="0096400A"/>
    <w:rsid w:val="00970078"/>
    <w:rsid w:val="0098016D"/>
    <w:rsid w:val="00982881"/>
    <w:rsid w:val="009836D2"/>
    <w:rsid w:val="00991DCB"/>
    <w:rsid w:val="00994873"/>
    <w:rsid w:val="00995DBA"/>
    <w:rsid w:val="0099724C"/>
    <w:rsid w:val="0099793B"/>
    <w:rsid w:val="009A1059"/>
    <w:rsid w:val="009A4C10"/>
    <w:rsid w:val="009B4224"/>
    <w:rsid w:val="009B4551"/>
    <w:rsid w:val="009C06AC"/>
    <w:rsid w:val="009C194F"/>
    <w:rsid w:val="009C4AC7"/>
    <w:rsid w:val="009C4B0B"/>
    <w:rsid w:val="009C4F50"/>
    <w:rsid w:val="009C5591"/>
    <w:rsid w:val="009C601D"/>
    <w:rsid w:val="009C7173"/>
    <w:rsid w:val="009D0EB6"/>
    <w:rsid w:val="009D145B"/>
    <w:rsid w:val="009D1A17"/>
    <w:rsid w:val="009D1EC4"/>
    <w:rsid w:val="009D60DB"/>
    <w:rsid w:val="009E0FFD"/>
    <w:rsid w:val="009E4810"/>
    <w:rsid w:val="009E5CC9"/>
    <w:rsid w:val="009E7058"/>
    <w:rsid w:val="009F0A2F"/>
    <w:rsid w:val="009F12BA"/>
    <w:rsid w:val="009F35FE"/>
    <w:rsid w:val="009F4B4B"/>
    <w:rsid w:val="009F56FB"/>
    <w:rsid w:val="00A014D5"/>
    <w:rsid w:val="00A06953"/>
    <w:rsid w:val="00A158F1"/>
    <w:rsid w:val="00A2156D"/>
    <w:rsid w:val="00A24EC9"/>
    <w:rsid w:val="00A26822"/>
    <w:rsid w:val="00A30C35"/>
    <w:rsid w:val="00A36D65"/>
    <w:rsid w:val="00A37F66"/>
    <w:rsid w:val="00A404FE"/>
    <w:rsid w:val="00A41FA7"/>
    <w:rsid w:val="00A42C83"/>
    <w:rsid w:val="00A43D87"/>
    <w:rsid w:val="00A43F3A"/>
    <w:rsid w:val="00A46348"/>
    <w:rsid w:val="00A468CF"/>
    <w:rsid w:val="00A50289"/>
    <w:rsid w:val="00A51D25"/>
    <w:rsid w:val="00A548C0"/>
    <w:rsid w:val="00A5735F"/>
    <w:rsid w:val="00A63904"/>
    <w:rsid w:val="00A6675C"/>
    <w:rsid w:val="00A75CC9"/>
    <w:rsid w:val="00A830B5"/>
    <w:rsid w:val="00A84029"/>
    <w:rsid w:val="00A84F24"/>
    <w:rsid w:val="00A90282"/>
    <w:rsid w:val="00A958DC"/>
    <w:rsid w:val="00A96208"/>
    <w:rsid w:val="00AA0F84"/>
    <w:rsid w:val="00AA3E86"/>
    <w:rsid w:val="00AA46D7"/>
    <w:rsid w:val="00AB75DB"/>
    <w:rsid w:val="00AC2433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7EA4"/>
    <w:rsid w:val="00B131DC"/>
    <w:rsid w:val="00B13D8D"/>
    <w:rsid w:val="00B143C7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1893"/>
    <w:rsid w:val="00B76092"/>
    <w:rsid w:val="00B760D0"/>
    <w:rsid w:val="00B76260"/>
    <w:rsid w:val="00B90F11"/>
    <w:rsid w:val="00B92151"/>
    <w:rsid w:val="00B9322B"/>
    <w:rsid w:val="00B94124"/>
    <w:rsid w:val="00B94CD6"/>
    <w:rsid w:val="00B94D62"/>
    <w:rsid w:val="00BA2C63"/>
    <w:rsid w:val="00BB2A75"/>
    <w:rsid w:val="00BC24BB"/>
    <w:rsid w:val="00BC4911"/>
    <w:rsid w:val="00BD0790"/>
    <w:rsid w:val="00BD300D"/>
    <w:rsid w:val="00BD3EF5"/>
    <w:rsid w:val="00BE765A"/>
    <w:rsid w:val="00BF6085"/>
    <w:rsid w:val="00BF61BC"/>
    <w:rsid w:val="00C25E3A"/>
    <w:rsid w:val="00C3023F"/>
    <w:rsid w:val="00C3187C"/>
    <w:rsid w:val="00C319CE"/>
    <w:rsid w:val="00C37025"/>
    <w:rsid w:val="00C41AA2"/>
    <w:rsid w:val="00C46471"/>
    <w:rsid w:val="00C53BA6"/>
    <w:rsid w:val="00C544ED"/>
    <w:rsid w:val="00C5545F"/>
    <w:rsid w:val="00C55D49"/>
    <w:rsid w:val="00C60271"/>
    <w:rsid w:val="00C6255D"/>
    <w:rsid w:val="00C62882"/>
    <w:rsid w:val="00C63093"/>
    <w:rsid w:val="00C66C25"/>
    <w:rsid w:val="00C67B4A"/>
    <w:rsid w:val="00C71991"/>
    <w:rsid w:val="00C83888"/>
    <w:rsid w:val="00C901D7"/>
    <w:rsid w:val="00C969B1"/>
    <w:rsid w:val="00CA0946"/>
    <w:rsid w:val="00CA549D"/>
    <w:rsid w:val="00CB031B"/>
    <w:rsid w:val="00CB355E"/>
    <w:rsid w:val="00CD0A6E"/>
    <w:rsid w:val="00CD29B2"/>
    <w:rsid w:val="00CE2514"/>
    <w:rsid w:val="00CE2CDF"/>
    <w:rsid w:val="00CE7B9E"/>
    <w:rsid w:val="00CF5F16"/>
    <w:rsid w:val="00CF6498"/>
    <w:rsid w:val="00CF652C"/>
    <w:rsid w:val="00CF7E52"/>
    <w:rsid w:val="00D07E3B"/>
    <w:rsid w:val="00D159BE"/>
    <w:rsid w:val="00D2093D"/>
    <w:rsid w:val="00D20AC4"/>
    <w:rsid w:val="00D2594E"/>
    <w:rsid w:val="00D26009"/>
    <w:rsid w:val="00D43848"/>
    <w:rsid w:val="00D458E9"/>
    <w:rsid w:val="00D4593F"/>
    <w:rsid w:val="00D4654F"/>
    <w:rsid w:val="00D51563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0760"/>
    <w:rsid w:val="00D74604"/>
    <w:rsid w:val="00D803A7"/>
    <w:rsid w:val="00D86C4E"/>
    <w:rsid w:val="00D90A49"/>
    <w:rsid w:val="00D94D95"/>
    <w:rsid w:val="00D96E8E"/>
    <w:rsid w:val="00DA4D71"/>
    <w:rsid w:val="00DA516E"/>
    <w:rsid w:val="00DA7A47"/>
    <w:rsid w:val="00DB2A69"/>
    <w:rsid w:val="00DB4117"/>
    <w:rsid w:val="00DC10E3"/>
    <w:rsid w:val="00DC28F2"/>
    <w:rsid w:val="00DC3404"/>
    <w:rsid w:val="00DC37FF"/>
    <w:rsid w:val="00DC60F3"/>
    <w:rsid w:val="00DC6C98"/>
    <w:rsid w:val="00DD2AE4"/>
    <w:rsid w:val="00DD3A75"/>
    <w:rsid w:val="00DD4591"/>
    <w:rsid w:val="00DD47B3"/>
    <w:rsid w:val="00DD4D6B"/>
    <w:rsid w:val="00DD6578"/>
    <w:rsid w:val="00DE1067"/>
    <w:rsid w:val="00DE645E"/>
    <w:rsid w:val="00DF4E49"/>
    <w:rsid w:val="00DF5961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3758E"/>
    <w:rsid w:val="00E407D1"/>
    <w:rsid w:val="00E4382B"/>
    <w:rsid w:val="00E45901"/>
    <w:rsid w:val="00E528DC"/>
    <w:rsid w:val="00E531FA"/>
    <w:rsid w:val="00E56E9B"/>
    <w:rsid w:val="00E608D8"/>
    <w:rsid w:val="00E615C4"/>
    <w:rsid w:val="00E61C43"/>
    <w:rsid w:val="00E656E2"/>
    <w:rsid w:val="00E674EB"/>
    <w:rsid w:val="00E7354C"/>
    <w:rsid w:val="00E74DAD"/>
    <w:rsid w:val="00E82BC5"/>
    <w:rsid w:val="00E82EBB"/>
    <w:rsid w:val="00E850F9"/>
    <w:rsid w:val="00E92C7C"/>
    <w:rsid w:val="00EB139B"/>
    <w:rsid w:val="00EB220D"/>
    <w:rsid w:val="00EB25C7"/>
    <w:rsid w:val="00EB6355"/>
    <w:rsid w:val="00EB7E63"/>
    <w:rsid w:val="00EC055F"/>
    <w:rsid w:val="00EC511A"/>
    <w:rsid w:val="00EC7036"/>
    <w:rsid w:val="00ED7370"/>
    <w:rsid w:val="00EE0602"/>
    <w:rsid w:val="00EE2855"/>
    <w:rsid w:val="00EE34F1"/>
    <w:rsid w:val="00EE49A7"/>
    <w:rsid w:val="00EE4DA4"/>
    <w:rsid w:val="00EE602B"/>
    <w:rsid w:val="00EF1025"/>
    <w:rsid w:val="00EF3D80"/>
    <w:rsid w:val="00EF767D"/>
    <w:rsid w:val="00F07D0B"/>
    <w:rsid w:val="00F149B9"/>
    <w:rsid w:val="00F30DFC"/>
    <w:rsid w:val="00F33B12"/>
    <w:rsid w:val="00F376AC"/>
    <w:rsid w:val="00F44FEE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85A1D"/>
    <w:rsid w:val="00F9030D"/>
    <w:rsid w:val="00F90678"/>
    <w:rsid w:val="00F929C5"/>
    <w:rsid w:val="00F94793"/>
    <w:rsid w:val="00F95E8A"/>
    <w:rsid w:val="00FA14AB"/>
    <w:rsid w:val="00FA2F6C"/>
    <w:rsid w:val="00FA484A"/>
    <w:rsid w:val="00FA50C8"/>
    <w:rsid w:val="00FA5CD2"/>
    <w:rsid w:val="00FA609A"/>
    <w:rsid w:val="00FB1019"/>
    <w:rsid w:val="00FB31CC"/>
    <w:rsid w:val="00FB382A"/>
    <w:rsid w:val="00FB5669"/>
    <w:rsid w:val="00FB61C7"/>
    <w:rsid w:val="00FC0131"/>
    <w:rsid w:val="00FC1A96"/>
    <w:rsid w:val="00FD3C5D"/>
    <w:rsid w:val="00FD517D"/>
    <w:rsid w:val="00FE310E"/>
    <w:rsid w:val="00FE7194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3E9E4"/>
  <w15:docId w15:val="{CB5656E6-FC55-47B1-BCB5-2A6549E2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a">
    <w:name w:val="Unresolved Mention"/>
    <w:basedOn w:val="a1"/>
    <w:uiPriority w:val="99"/>
    <w:semiHidden/>
    <w:unhideWhenUsed/>
    <w:rsid w:val="00CD0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xiaoqiu_cr/article/details/8090695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lxw1844912514/article/details/10663232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hotdust/article/details/5145130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log.csdn.net/pengyufight/article/details/7752340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kimgoo/article/details/54630257" TargetMode="External"/><Relationship Id="rId14" Type="http://schemas.openxmlformats.org/officeDocument/2006/relationships/hyperlink" Target="https://blog.csdn.net/zhouyingge1104/article/details/8525489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75</TotalTime>
  <Pages>7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123</cp:revision>
  <dcterms:created xsi:type="dcterms:W3CDTF">2020-06-02T07:30:00Z</dcterms:created>
  <dcterms:modified xsi:type="dcterms:W3CDTF">2020-06-15T03:01:00Z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