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81B3A" w14:textId="0448D5BF" w:rsidR="00D6711C" w:rsidRDefault="00D22252" w:rsidP="00D22252">
      <w:pPr>
        <w:pStyle w:val="af1"/>
      </w:pPr>
      <w:r>
        <w:rPr>
          <w:rFonts w:hint="eastAsia"/>
        </w:rPr>
        <w:t>素材中心</w:t>
      </w:r>
      <w:r>
        <w:rPr>
          <w:rFonts w:hint="eastAsia"/>
        </w:rPr>
        <w:t>S</w:t>
      </w:r>
      <w:r>
        <w:t>EO</w:t>
      </w:r>
      <w:r>
        <w:rPr>
          <w:rFonts w:hint="eastAsia"/>
        </w:rPr>
        <w:t>优化</w:t>
      </w:r>
    </w:p>
    <w:p w14:paraId="35793BF6" w14:textId="5ED29F8B" w:rsidR="00CA68FA" w:rsidRDefault="00CA68FA" w:rsidP="00CA68FA">
      <w:pPr>
        <w:pStyle w:val="1"/>
      </w:pPr>
      <w:r>
        <w:rPr>
          <w:rFonts w:hint="eastAsia"/>
        </w:rPr>
        <w:t>Nofollow</w:t>
      </w:r>
      <w:r>
        <w:rPr>
          <w:rFonts w:hint="eastAsia"/>
        </w:rPr>
        <w:t>处理</w:t>
      </w:r>
    </w:p>
    <w:p w14:paraId="513F8FFB" w14:textId="57D0174C" w:rsidR="00CA68FA" w:rsidRDefault="00670C24" w:rsidP="009F0D67">
      <w:pPr>
        <w:pStyle w:val="2"/>
      </w:pPr>
      <w:r>
        <w:rPr>
          <w:rFonts w:hint="eastAsia"/>
        </w:rPr>
        <w:t>页头代码</w:t>
      </w:r>
    </w:p>
    <w:p w14:paraId="5C678338" w14:textId="3AE38212" w:rsidR="009F0D67" w:rsidRDefault="006E4CF3" w:rsidP="009F0D67">
      <w:r>
        <w:rPr>
          <w:noProof/>
        </w:rPr>
        <w:drawing>
          <wp:inline distT="0" distB="0" distL="0" distR="0" wp14:anchorId="032B1517" wp14:editId="75E059D7">
            <wp:extent cx="5274310" cy="880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57E" w14:paraId="0CE7A58D" w14:textId="77777777" w:rsidTr="0051457E">
        <w:tc>
          <w:tcPr>
            <w:tcW w:w="8296" w:type="dxa"/>
          </w:tcPr>
          <w:p w14:paraId="0E9F3602" w14:textId="10B4FE9E" w:rsidR="0051457E" w:rsidRDefault="0051457E" w:rsidP="009F0D67">
            <w:pPr>
              <w:rPr>
                <w:rFonts w:hint="eastAsia"/>
              </w:rPr>
            </w:pPr>
            <w:r w:rsidRPr="0051457E">
              <w:t>&lt;a href="/" aria-current="page" class</w:t>
            </w:r>
          </w:p>
        </w:tc>
      </w:tr>
      <w:tr w:rsidR="0051457E" w14:paraId="5B5CAAFE" w14:textId="77777777" w:rsidTr="0051457E">
        <w:tc>
          <w:tcPr>
            <w:tcW w:w="8296" w:type="dxa"/>
          </w:tcPr>
          <w:p w14:paraId="1FECD2B8" w14:textId="36F9FC8C" w:rsidR="0051457E" w:rsidRPr="0051457E" w:rsidRDefault="0051457E" w:rsidP="009F0D67">
            <w:r w:rsidRPr="0051457E">
              <w:t>&lt;a href="/vip/personal-picture"&gt;</w:t>
            </w:r>
          </w:p>
        </w:tc>
      </w:tr>
      <w:tr w:rsidR="0051457E" w14:paraId="5171A563" w14:textId="77777777" w:rsidTr="0051457E">
        <w:tc>
          <w:tcPr>
            <w:tcW w:w="8296" w:type="dxa"/>
          </w:tcPr>
          <w:p w14:paraId="0927A856" w14:textId="180A357A" w:rsidR="0051457E" w:rsidRPr="0051457E" w:rsidRDefault="0051457E" w:rsidP="009F0D67">
            <w:r w:rsidRPr="0051457E">
              <w:t>&lt;a href="/vip/enterprises-picture"&gt;</w:t>
            </w:r>
          </w:p>
        </w:tc>
      </w:tr>
    </w:tbl>
    <w:p w14:paraId="6862FED8" w14:textId="77777777" w:rsidR="00B65820" w:rsidRPr="009F0D67" w:rsidRDefault="00B65820" w:rsidP="009F0D67">
      <w:pPr>
        <w:rPr>
          <w:rFonts w:hint="eastAsia"/>
        </w:rPr>
      </w:pPr>
    </w:p>
    <w:p w14:paraId="46F0AFF3" w14:textId="26D0E377" w:rsidR="009751BB" w:rsidRDefault="009751BB">
      <w:pPr>
        <w:pStyle w:val="1"/>
      </w:pPr>
      <w:r>
        <w:rPr>
          <w:rFonts w:hint="eastAsia"/>
        </w:rPr>
        <w:t>搜索</w:t>
      </w:r>
      <w:r w:rsidR="003F47D4">
        <w:rPr>
          <w:rFonts w:hint="eastAsia"/>
        </w:rPr>
        <w:t>的路由</w:t>
      </w:r>
    </w:p>
    <w:p w14:paraId="758CB39C" w14:textId="167E4B8A" w:rsidR="00FD50E8" w:rsidRDefault="00FD50E8" w:rsidP="00FD50E8">
      <w:pPr>
        <w:rPr>
          <w:rFonts w:hint="eastAsia"/>
        </w:rPr>
      </w:pPr>
      <w:r>
        <w:rPr>
          <w:rFonts w:hint="eastAsia"/>
        </w:rPr>
        <w:t>搜索结果列表页：</w:t>
      </w:r>
      <w:r>
        <w:rPr>
          <w:rFonts w:hint="eastAsia"/>
        </w:rPr>
        <w:t>https://sucai.gaoding.com/materials/</w:t>
      </w:r>
      <w:r>
        <w:rPr>
          <w:rFonts w:hint="eastAsia"/>
        </w:rPr>
        <w:t>水果</w:t>
      </w:r>
    </w:p>
    <w:p w14:paraId="379AE807" w14:textId="252526DA" w:rsidR="009751BB" w:rsidRDefault="00FD50E8" w:rsidP="00FD50E8">
      <w:r>
        <w:rPr>
          <w:rFonts w:hint="eastAsia"/>
        </w:rPr>
        <w:t>搜索结果列表分页：</w:t>
      </w:r>
      <w:r>
        <w:rPr>
          <w:rFonts w:hint="eastAsia"/>
        </w:rPr>
        <w:t>https://sucai.gaoding.com/materials/</w:t>
      </w:r>
      <w:r w:rsidR="000417A0">
        <w:rPr>
          <w:rFonts w:hint="eastAsia"/>
        </w:rPr>
        <w:t>水果</w:t>
      </w:r>
      <w:r w:rsidR="000417A0">
        <w:rPr>
          <w:rFonts w:hint="eastAsia"/>
        </w:rPr>
        <w:t>/</w:t>
      </w:r>
      <w:r>
        <w:rPr>
          <w:rFonts w:hint="eastAsia"/>
        </w:rPr>
        <w:t>分页</w:t>
      </w:r>
      <w:r>
        <w:rPr>
          <w:rFonts w:hint="eastAsia"/>
        </w:rPr>
        <w:t>ID</w:t>
      </w:r>
    </w:p>
    <w:p w14:paraId="1D50457A" w14:textId="77777777" w:rsidR="00D33966" w:rsidRPr="009751BB" w:rsidRDefault="00D33966" w:rsidP="00FD50E8">
      <w:pPr>
        <w:rPr>
          <w:rFonts w:hint="eastAsia"/>
        </w:rPr>
      </w:pPr>
    </w:p>
    <w:p w14:paraId="71931A66" w14:textId="28063D24" w:rsidR="00D22252" w:rsidRDefault="00C714FC" w:rsidP="00C714FC">
      <w:pPr>
        <w:pStyle w:val="1"/>
      </w:pPr>
      <w:r>
        <w:rPr>
          <w:rFonts w:hint="eastAsia"/>
        </w:rPr>
        <w:t>移动端优化</w:t>
      </w:r>
    </w:p>
    <w:p w14:paraId="126461DA" w14:textId="78EA1E2F" w:rsidR="00A84BA8" w:rsidRDefault="00654162" w:rsidP="00A84BA8">
      <w:r>
        <w:rPr>
          <w:rFonts w:hint="eastAsia"/>
        </w:rPr>
        <w:t>开发移动端，保持与</w:t>
      </w:r>
      <w:r>
        <w:rPr>
          <w:rFonts w:hint="eastAsia"/>
        </w:rPr>
        <w:t>PC</w:t>
      </w:r>
      <w:r>
        <w:rPr>
          <w:rFonts w:hint="eastAsia"/>
        </w:rPr>
        <w:t>端一样的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121184F3" w14:textId="77777777" w:rsidR="009173D4" w:rsidRDefault="009173D4" w:rsidP="00654162"/>
    <w:p w14:paraId="13F08E71" w14:textId="3D5939A5" w:rsidR="00654162" w:rsidRDefault="009F2C66" w:rsidP="00654162">
      <w:r>
        <w:rPr>
          <w:rFonts w:hint="eastAsia"/>
        </w:rPr>
        <w:t>效果</w:t>
      </w:r>
      <w:r w:rsidR="00654162">
        <w:rPr>
          <w:rFonts w:hint="eastAsia"/>
        </w:rPr>
        <w:t>参考：</w:t>
      </w:r>
    </w:p>
    <w:p w14:paraId="0E953A8E" w14:textId="77777777" w:rsidR="00654162" w:rsidRDefault="00654162" w:rsidP="00654162">
      <w:hyperlink r:id="rId8" w:history="1">
        <w:r w:rsidRPr="00743AD3">
          <w:rPr>
            <w:rStyle w:val="af5"/>
          </w:rPr>
          <w:t>http://www.aranera.com/</w:t>
        </w:r>
      </w:hyperlink>
    </w:p>
    <w:p w14:paraId="0DF4013A" w14:textId="77777777" w:rsidR="00654162" w:rsidRDefault="00654162" w:rsidP="00654162">
      <w:hyperlink r:id="rId9" w:history="1">
        <w:r>
          <w:rPr>
            <w:rStyle w:val="af5"/>
          </w:rPr>
          <w:t>https://www.benbuseo.com/</w:t>
        </w:r>
      </w:hyperlink>
    </w:p>
    <w:p w14:paraId="4894EA62" w14:textId="77777777" w:rsidR="00654162" w:rsidRPr="00654162" w:rsidRDefault="00654162" w:rsidP="00A84BA8">
      <w:pPr>
        <w:rPr>
          <w:rFonts w:hint="eastAsia"/>
        </w:rPr>
      </w:pPr>
    </w:p>
    <w:p w14:paraId="188B5927" w14:textId="77777777" w:rsidR="00780E18" w:rsidRPr="00C92444" w:rsidRDefault="00780E18" w:rsidP="00C92444">
      <w:pPr>
        <w:pStyle w:val="1"/>
      </w:pPr>
      <w:r w:rsidRPr="00C92444">
        <w:t>robots.txt</w:t>
      </w:r>
    </w:p>
    <w:p w14:paraId="34E7D99A" w14:textId="77777777" w:rsidR="00780E18" w:rsidRPr="002C7862" w:rsidRDefault="00780E18" w:rsidP="00780E18">
      <w:pPr>
        <w:rPr>
          <w:rFonts w:hint="eastAsia"/>
        </w:rPr>
      </w:pPr>
      <w:r>
        <w:rPr>
          <w:rFonts w:hint="eastAsia"/>
        </w:rPr>
        <w:t>robots.txt</w:t>
      </w:r>
      <w:r>
        <w:rPr>
          <w:rFonts w:hint="eastAsia"/>
        </w:rPr>
        <w:t>内容调整如下：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E18" w14:paraId="65DAE8A0" w14:textId="77777777" w:rsidTr="00D05319">
        <w:tc>
          <w:tcPr>
            <w:tcW w:w="8296" w:type="dxa"/>
          </w:tcPr>
          <w:p w14:paraId="3D93B7C5" w14:textId="77777777" w:rsidR="00780E18" w:rsidRDefault="00780E18" w:rsidP="00D05319">
            <w:r>
              <w:t>User-agent: *</w:t>
            </w:r>
          </w:p>
          <w:p w14:paraId="66FDDDB3" w14:textId="77777777" w:rsidR="00780E18" w:rsidRDefault="00780E18" w:rsidP="00D05319">
            <w:r>
              <w:t>Disallow: /*?*</w:t>
            </w:r>
          </w:p>
          <w:p w14:paraId="342F13C4" w14:textId="77777777" w:rsidR="00780E18" w:rsidRDefault="00780E18" w:rsidP="00D05319">
            <w:r>
              <w:t>Disallow: /vip/personal-picture</w:t>
            </w:r>
          </w:p>
          <w:p w14:paraId="0D1603B9" w14:textId="77777777" w:rsidR="00780E18" w:rsidRDefault="00780E18" w:rsidP="00D05319">
            <w:r>
              <w:t>Disallow: /vip/enterprises-picture</w:t>
            </w:r>
          </w:p>
          <w:p w14:paraId="2099888E" w14:textId="77777777" w:rsidR="00780E18" w:rsidRDefault="00780E18" w:rsidP="00D05319">
            <w:r>
              <w:t>Disallow: /about</w:t>
            </w:r>
          </w:p>
          <w:p w14:paraId="3D1879D7" w14:textId="77777777" w:rsidR="00780E18" w:rsidRDefault="00780E18" w:rsidP="00D05319">
            <w:r>
              <w:t>Disallow: /term/material_authorization</w:t>
            </w:r>
          </w:p>
          <w:p w14:paraId="6F07072B" w14:textId="77777777" w:rsidR="00780E18" w:rsidRDefault="00780E18" w:rsidP="00D05319">
            <w:r>
              <w:lastRenderedPageBreak/>
              <w:t>Disallow: /term/user_agreement</w:t>
            </w:r>
          </w:p>
          <w:p w14:paraId="7BAAE332" w14:textId="77777777" w:rsidR="00780E18" w:rsidRDefault="00780E18" w:rsidP="00D05319">
            <w:pPr>
              <w:rPr>
                <w:rFonts w:hint="eastAsia"/>
              </w:rPr>
            </w:pPr>
            <w:r>
              <w:t>Disallow: /term/privacy_policy</w:t>
            </w:r>
          </w:p>
        </w:tc>
      </w:tr>
    </w:tbl>
    <w:p w14:paraId="1A1B3EE2" w14:textId="77777777" w:rsidR="00780E18" w:rsidRPr="006817A6" w:rsidRDefault="00780E18" w:rsidP="00780E18">
      <w:pPr>
        <w:rPr>
          <w:rFonts w:hint="eastAsia"/>
        </w:rPr>
      </w:pPr>
    </w:p>
    <w:p w14:paraId="521545E8" w14:textId="5B8B485C" w:rsidR="00D92C16" w:rsidRPr="00D92C16" w:rsidRDefault="00F51257" w:rsidP="00D92C16">
      <w:pPr>
        <w:pStyle w:val="1"/>
        <w:rPr>
          <w:rFonts w:hint="eastAsia"/>
        </w:rPr>
      </w:pPr>
      <w:r>
        <w:rPr>
          <w:rFonts w:hint="eastAsia"/>
        </w:rPr>
        <w:t>网站地图</w:t>
      </w:r>
    </w:p>
    <w:p w14:paraId="0E6A648B" w14:textId="2AF2DFC1" w:rsidR="00D92C16" w:rsidRDefault="00AC48ED" w:rsidP="00D92C16">
      <w:r>
        <w:rPr>
          <w:rFonts w:hint="eastAsia"/>
        </w:rPr>
        <w:t>生成网站</w:t>
      </w:r>
      <w:r w:rsidRPr="00054E47">
        <w:rPr>
          <w:rFonts w:hint="eastAsia"/>
          <w:b/>
          <w:bCs/>
          <w:color w:val="FF0000"/>
        </w:rPr>
        <w:t>内容页</w:t>
      </w:r>
      <w:r w:rsidR="00674014" w:rsidRPr="00674014">
        <w:rPr>
          <w:rFonts w:hint="eastAsia"/>
        </w:rPr>
        <w:t>（也就是</w:t>
      </w:r>
      <w:r w:rsidR="00674014" w:rsidRPr="00674014">
        <w:rPr>
          <w:b/>
          <w:bCs/>
        </w:rPr>
        <w:t>material</w:t>
      </w:r>
      <w:r w:rsidR="00674014" w:rsidRPr="00674014">
        <w:rPr>
          <w:rFonts w:hint="eastAsia"/>
        </w:rPr>
        <w:t>页面</w:t>
      </w:r>
      <w:r w:rsidR="00674014" w:rsidRPr="00674014">
        <w:rPr>
          <w:rFonts w:hint="eastAsia"/>
          <w:b/>
          <w:bCs/>
        </w:rPr>
        <w:t>）</w:t>
      </w:r>
      <w:r>
        <w:rPr>
          <w:rFonts w:hint="eastAsia"/>
        </w:rPr>
        <w:t>的</w:t>
      </w:r>
      <w:r w:rsidR="00D92C16" w:rsidRPr="00D92C16">
        <w:rPr>
          <w:rFonts w:hint="eastAsia"/>
          <w:b/>
          <w:bCs/>
          <w:color w:val="FF0000"/>
        </w:rPr>
        <w:t>txt</w:t>
      </w:r>
      <w:r w:rsidR="00D92C16">
        <w:rPr>
          <w:rFonts w:hint="eastAsia"/>
        </w:rPr>
        <w:t>格式的网站地图文件，</w:t>
      </w:r>
      <w:r w:rsidR="00D92C16">
        <w:rPr>
          <w:rFonts w:hint="eastAsia"/>
        </w:rPr>
        <w:t>每个</w:t>
      </w:r>
      <w:r w:rsidR="00D92C16">
        <w:rPr>
          <w:rFonts w:hint="eastAsia"/>
        </w:rPr>
        <w:t>txt</w:t>
      </w:r>
      <w:r w:rsidR="00D92C16">
        <w:rPr>
          <w:rFonts w:hint="eastAsia"/>
        </w:rPr>
        <w:t>文件所最多包含</w:t>
      </w:r>
      <w:r w:rsidR="00D92C16">
        <w:t>50000</w:t>
      </w:r>
      <w:r w:rsidR="00D92C16">
        <w:rPr>
          <w:rFonts w:hint="eastAsia"/>
        </w:rPr>
        <w:t>条</w:t>
      </w:r>
      <w:r w:rsidR="00D92C16">
        <w:rPr>
          <w:rFonts w:hint="eastAsia"/>
        </w:rPr>
        <w:t>URL</w:t>
      </w:r>
      <w:r w:rsidR="00D92C16">
        <w:rPr>
          <w:rFonts w:hint="eastAsia"/>
        </w:rPr>
        <w:t>。</w:t>
      </w:r>
    </w:p>
    <w:p w14:paraId="427EAA02" w14:textId="6EA4649F" w:rsidR="0041191A" w:rsidRDefault="0041191A" w:rsidP="00D92C16"/>
    <w:p w14:paraId="33B51695" w14:textId="342DB9DB" w:rsidR="0041191A" w:rsidRDefault="0041191A" w:rsidP="00D92C16">
      <w:pPr>
        <w:rPr>
          <w:rFonts w:hint="eastAsia"/>
        </w:rPr>
      </w:pPr>
      <w:r>
        <w:rPr>
          <w:rFonts w:hint="eastAsia"/>
        </w:rPr>
        <w:t>在生成时，按照时间倒序的方式创建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……</w:t>
      </w:r>
    </w:p>
    <w:p w14:paraId="702FA39B" w14:textId="77777777" w:rsidR="0041191A" w:rsidRDefault="0041191A" w:rsidP="00D92C16">
      <w:pPr>
        <w:rPr>
          <w:rFonts w:hint="eastAsia"/>
        </w:rPr>
      </w:pPr>
    </w:p>
    <w:p w14:paraId="552BD2FE" w14:textId="36877BAC" w:rsidR="00D92C16" w:rsidRDefault="00582D10" w:rsidP="001B57E8">
      <w:r>
        <w:rPr>
          <w:rFonts w:hint="eastAsia"/>
        </w:rPr>
        <w:t>URL</w:t>
      </w:r>
      <w:r>
        <w:rPr>
          <w:rFonts w:hint="eastAsia"/>
        </w:rPr>
        <w:t>路径为：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46E" w14:paraId="0E71BE9E" w14:textId="77777777" w:rsidTr="00F9646E">
        <w:tc>
          <w:tcPr>
            <w:tcW w:w="8296" w:type="dxa"/>
          </w:tcPr>
          <w:p w14:paraId="6B5E6484" w14:textId="77777777" w:rsidR="00F9646E" w:rsidRDefault="00F9646E" w:rsidP="001B57E8">
            <w:r w:rsidRPr="00F9646E">
              <w:t>https://sucai.gaoding.com/</w:t>
            </w:r>
            <w:r>
              <w:t>sitemap/1.txt</w:t>
            </w:r>
          </w:p>
          <w:p w14:paraId="06330365" w14:textId="12014555" w:rsidR="00F9646E" w:rsidRDefault="00F9646E" w:rsidP="001B57E8">
            <w:r w:rsidRPr="00F9646E">
              <w:t>https://sucai.gaoding.com/</w:t>
            </w:r>
            <w:r>
              <w:t>sitemap/</w:t>
            </w:r>
            <w:r>
              <w:t>2</w:t>
            </w:r>
            <w:r>
              <w:t>.txt</w:t>
            </w:r>
          </w:p>
          <w:p w14:paraId="7491C630" w14:textId="77777777" w:rsidR="00F9646E" w:rsidRDefault="00F9646E" w:rsidP="001B57E8">
            <w:r w:rsidRPr="00F9646E">
              <w:t>https://sucai.gaoding.com/</w:t>
            </w:r>
            <w:r>
              <w:t>sitemap/</w:t>
            </w:r>
            <w:r>
              <w:t>3</w:t>
            </w:r>
            <w:r>
              <w:t>.txt</w:t>
            </w:r>
          </w:p>
          <w:p w14:paraId="2B163811" w14:textId="650E11B7" w:rsidR="00F9646E" w:rsidRPr="00F9646E" w:rsidRDefault="00F9646E" w:rsidP="001B57E8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14:paraId="0194217D" w14:textId="77777777" w:rsidR="00761CC7" w:rsidRDefault="00761CC7" w:rsidP="00AC48ED">
      <w:pPr>
        <w:rPr>
          <w:rFonts w:hint="eastAsia"/>
        </w:rPr>
      </w:pPr>
    </w:p>
    <w:p w14:paraId="21CEAFBB" w14:textId="7B88FC19" w:rsidR="00645579" w:rsidRDefault="00645579" w:rsidP="00AC48ED">
      <w:r>
        <w:rPr>
          <w:rFonts w:hint="eastAsia"/>
        </w:rPr>
        <w:t>文件的内容格式为一行一条</w:t>
      </w:r>
      <w:r>
        <w:rPr>
          <w:rFonts w:hint="eastAsia"/>
        </w:rPr>
        <w:t>URL</w:t>
      </w:r>
      <w:r>
        <w:rPr>
          <w:rFonts w:hint="eastAsia"/>
        </w:rPr>
        <w:t>地址，示例：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C06" w14:paraId="4FC83381" w14:textId="77777777" w:rsidTr="00E30C06">
        <w:tc>
          <w:tcPr>
            <w:tcW w:w="8296" w:type="dxa"/>
          </w:tcPr>
          <w:p w14:paraId="4DB000FC" w14:textId="77777777" w:rsidR="00B3151C" w:rsidRDefault="00B3151C" w:rsidP="00B3151C">
            <w:r>
              <w:t>https://sucai.gaoding.com/material/1</w:t>
            </w:r>
          </w:p>
          <w:p w14:paraId="7422AC5E" w14:textId="77777777" w:rsidR="00B3151C" w:rsidRDefault="00B3151C" w:rsidP="00B3151C">
            <w:r>
              <w:t>https://sucai.gaoding.com/material/2</w:t>
            </w:r>
          </w:p>
          <w:p w14:paraId="713B96C5" w14:textId="77777777" w:rsidR="00B3151C" w:rsidRDefault="00B3151C" w:rsidP="00B3151C">
            <w:r>
              <w:t>https://sucai.gaoding.com/material/3</w:t>
            </w:r>
          </w:p>
          <w:p w14:paraId="1613F0E4" w14:textId="77777777" w:rsidR="00B3151C" w:rsidRDefault="00B3151C" w:rsidP="00B3151C">
            <w:r>
              <w:t>https://sucai.gaoding.com/material/4</w:t>
            </w:r>
          </w:p>
          <w:p w14:paraId="70931D27" w14:textId="160D0EE8" w:rsidR="00B3151C" w:rsidRDefault="00B3151C" w:rsidP="00B3151C">
            <w:r>
              <w:t>https://sucai.gaoding.com/material/5</w:t>
            </w:r>
          </w:p>
          <w:p w14:paraId="0AE0090F" w14:textId="5225008E" w:rsidR="00E30C06" w:rsidRDefault="00B3151C" w:rsidP="00E30C06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14:paraId="5D619F3C" w14:textId="0D42C459" w:rsidR="00874C70" w:rsidRDefault="00874C70" w:rsidP="00AC48ED"/>
    <w:p w14:paraId="0D148835" w14:textId="0262DF4F" w:rsidR="00002C4C" w:rsidRDefault="00002C4C" w:rsidP="00AC48ED">
      <w:r>
        <w:rPr>
          <w:rFonts w:hint="eastAsia"/>
        </w:rPr>
        <w:t>并把网站地图的链接写入</w:t>
      </w:r>
      <w:r>
        <w:rPr>
          <w:rFonts w:hint="eastAsia"/>
        </w:rPr>
        <w:t xml:space="preserve"> robots.txt</w:t>
      </w:r>
      <w:r>
        <w:t xml:space="preserve"> </w:t>
      </w:r>
      <w:r>
        <w:rPr>
          <w:rFonts w:hint="eastAsia"/>
        </w:rPr>
        <w:t>文件。如下示例代码：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4E47" w14:paraId="7FF1D9AF" w14:textId="77777777" w:rsidTr="00054E47">
        <w:tc>
          <w:tcPr>
            <w:tcW w:w="8296" w:type="dxa"/>
          </w:tcPr>
          <w:p w14:paraId="291CA595" w14:textId="77777777" w:rsidR="00F056CC" w:rsidRDefault="00F056CC" w:rsidP="00F056CC">
            <w:r>
              <w:t>User-agent: *</w:t>
            </w:r>
          </w:p>
          <w:p w14:paraId="4B08FF93" w14:textId="77777777" w:rsidR="00F056CC" w:rsidRDefault="00F056CC" w:rsidP="00F056CC">
            <w:r>
              <w:rPr>
                <w:rFonts w:hint="eastAsia"/>
              </w:rPr>
              <w:t>……</w:t>
            </w:r>
          </w:p>
          <w:p w14:paraId="334177F4" w14:textId="77777777" w:rsidR="00F056CC" w:rsidRDefault="00F056CC" w:rsidP="00F056CC">
            <w:r>
              <w:t>Sitemap: https://sucai.gaoding.com/sitemap/1.txt</w:t>
            </w:r>
          </w:p>
          <w:p w14:paraId="71A3A567" w14:textId="77777777" w:rsidR="00F056CC" w:rsidRDefault="00F056CC" w:rsidP="00F056CC">
            <w:r>
              <w:t>Sitemap: https://sucai.gaoding.com/sitemap/2.txt</w:t>
            </w:r>
          </w:p>
          <w:p w14:paraId="2E0D517C" w14:textId="77777777" w:rsidR="00F056CC" w:rsidRDefault="00F056CC" w:rsidP="00F056CC">
            <w:r>
              <w:t>Sitemap: https://sucai.gaoding.com/sitemap/3.txt</w:t>
            </w:r>
          </w:p>
          <w:p w14:paraId="0156F496" w14:textId="4FFBDFA2" w:rsidR="00054E47" w:rsidRDefault="00F056CC" w:rsidP="00F056CC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</w:tbl>
    <w:p w14:paraId="5B3DCA44" w14:textId="01971CEA" w:rsidR="00002C4C" w:rsidRDefault="00002C4C" w:rsidP="00AC48ED"/>
    <w:p w14:paraId="1D3CEA44" w14:textId="0239F4BF" w:rsidR="00A8594C" w:rsidRDefault="00A8594C" w:rsidP="00AC48ED">
      <w:r>
        <w:rPr>
          <w:rFonts w:hint="eastAsia"/>
        </w:rPr>
        <w:t>一个是节省文件大小，另一个是方便</w:t>
      </w:r>
      <w:r w:rsidR="009E338F">
        <w:rPr>
          <w:rFonts w:hint="eastAsia"/>
        </w:rPr>
        <w:t>提交操作。</w:t>
      </w:r>
    </w:p>
    <w:p w14:paraId="44FE4886" w14:textId="61F9FA01" w:rsidR="00AC48ED" w:rsidRDefault="00AC48ED" w:rsidP="00AC48ED"/>
    <w:p w14:paraId="4DF8ECF4" w14:textId="7BCC917B" w:rsidR="00C92444" w:rsidRDefault="00C92444" w:rsidP="00C92444">
      <w:pPr>
        <w:pStyle w:val="1"/>
      </w:pPr>
      <w:r>
        <w:rPr>
          <w:rFonts w:hint="eastAsia"/>
        </w:rPr>
        <w:t>代码优化</w:t>
      </w:r>
    </w:p>
    <w:p w14:paraId="71F622C7" w14:textId="13943B74" w:rsidR="00F7296A" w:rsidRDefault="00F7296A" w:rsidP="00F7296A">
      <w:pPr>
        <w:pStyle w:val="2"/>
      </w:pPr>
      <w:r>
        <w:rPr>
          <w:rFonts w:hint="eastAsia"/>
        </w:rPr>
        <w:t>图片优化</w:t>
      </w:r>
    </w:p>
    <w:p w14:paraId="38B98810" w14:textId="3884F4C8" w:rsidR="00F7296A" w:rsidRPr="00F7296A" w:rsidRDefault="00F7296A" w:rsidP="00F7296A">
      <w:pPr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img</w:t>
      </w:r>
      <w:r>
        <w:rPr>
          <w:rFonts w:hint="eastAsia"/>
        </w:rPr>
        <w:t>标签添加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alt</w:t>
      </w:r>
      <w:r>
        <w:rPr>
          <w:rFonts w:hint="eastAsia"/>
        </w:rPr>
        <w:t>属性。</w:t>
      </w:r>
    </w:p>
    <w:p w14:paraId="7ABD796E" w14:textId="7CD0B150" w:rsidR="00A25E2F" w:rsidRDefault="00805A50" w:rsidP="00F7296A">
      <w:pPr>
        <w:pStyle w:val="2"/>
      </w:pPr>
      <w:r>
        <w:rPr>
          <w:rFonts w:hint="eastAsia"/>
        </w:rPr>
        <w:lastRenderedPageBreak/>
        <w:t>代码渲染</w:t>
      </w:r>
    </w:p>
    <w:p w14:paraId="6D2F4578" w14:textId="475475A2" w:rsidR="00805A50" w:rsidRDefault="00805A50" w:rsidP="00805A50">
      <w:r>
        <w:rPr>
          <w:rFonts w:hint="eastAsia"/>
        </w:rPr>
        <w:t>所有页面的内容页代码</w:t>
      </w:r>
      <w:r w:rsidRPr="00805A50">
        <w:t>/material/</w:t>
      </w:r>
      <w:r>
        <w:rPr>
          <w:rFonts w:hint="eastAsia"/>
        </w:rPr>
        <w:t>都渲染为普通的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14:paraId="0E3193FB" w14:textId="5E13D3A8" w:rsidR="00805A50" w:rsidRDefault="00805A50" w:rsidP="00805A50"/>
    <w:p w14:paraId="39ABBFA1" w14:textId="290D4CB1" w:rsidR="009F22E7" w:rsidRDefault="009F22E7" w:rsidP="009F22E7">
      <w:pPr>
        <w:pStyle w:val="2"/>
      </w:pPr>
      <w:r>
        <w:rPr>
          <w:rFonts w:hint="eastAsia"/>
        </w:rPr>
        <w:t>面包屑导航</w:t>
      </w:r>
    </w:p>
    <w:p w14:paraId="7E43E150" w14:textId="525D4E3E" w:rsidR="009F22E7" w:rsidRDefault="009D3BC0" w:rsidP="009F22E7">
      <w:r>
        <w:rPr>
          <w:rFonts w:hint="eastAsia"/>
        </w:rPr>
        <w:t>在内容页添加面包屑导航</w:t>
      </w:r>
      <w:r w:rsidR="00205134">
        <w:rPr>
          <w:rFonts w:hint="eastAsia"/>
        </w:rPr>
        <w:t>，展示效果图如下示例：</w:t>
      </w:r>
    </w:p>
    <w:p w14:paraId="608F94CF" w14:textId="366729CE" w:rsidR="00205134" w:rsidRPr="00ED1880" w:rsidRDefault="00ED1880" w:rsidP="00ED18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BB88B2" wp14:editId="5FF85CEC">
            <wp:extent cx="3919993" cy="97215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881" cy="9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D24" w14:textId="77777777" w:rsidR="003818DB" w:rsidRPr="00805A50" w:rsidRDefault="003818DB" w:rsidP="00805A50">
      <w:pPr>
        <w:rPr>
          <w:rFonts w:hint="eastAsia"/>
        </w:rPr>
      </w:pPr>
    </w:p>
    <w:p w14:paraId="5F161550" w14:textId="0141E915" w:rsidR="00A25E2F" w:rsidRDefault="00BC1C07" w:rsidP="003818DB">
      <w:pPr>
        <w:pStyle w:val="2"/>
      </w:pPr>
      <w:r>
        <w:rPr>
          <w:rFonts w:hint="eastAsia"/>
        </w:rPr>
        <w:t>链接</w:t>
      </w:r>
      <w:r w:rsidR="00A25E2F">
        <w:rPr>
          <w:rFonts w:hint="eastAsia"/>
        </w:rPr>
        <w:t>优化</w:t>
      </w:r>
    </w:p>
    <w:p w14:paraId="3FC11928" w14:textId="3E1C6B58" w:rsidR="00A25E2F" w:rsidRDefault="00D25B95" w:rsidP="00A25E2F">
      <w:r>
        <w:rPr>
          <w:rFonts w:hint="eastAsia"/>
        </w:rPr>
        <w:t>把带？的链接修改为不带？的链接，代码如下格式：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5E2C" w14:paraId="37B8CCD7" w14:textId="77777777" w:rsidTr="00B15E2C">
        <w:tc>
          <w:tcPr>
            <w:tcW w:w="4148" w:type="dxa"/>
          </w:tcPr>
          <w:p w14:paraId="040CD69F" w14:textId="6A59F594" w:rsidR="00B15E2C" w:rsidRDefault="00B15E2C" w:rsidP="00A25E2F">
            <w:pPr>
              <w:rPr>
                <w:rFonts w:hint="eastAsia"/>
              </w:rPr>
            </w:pPr>
            <w:r w:rsidRPr="00B15E2C">
              <w:t>/topic/8674?from=</w:t>
            </w:r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14:paraId="7B92544B" w14:textId="126FA590" w:rsidR="00B15E2C" w:rsidRDefault="00B15E2C" w:rsidP="00A25E2F">
            <w:pPr>
              <w:rPr>
                <w:rFonts w:hint="eastAsia"/>
              </w:rPr>
            </w:pPr>
            <w:r w:rsidRPr="00B15E2C">
              <w:t>/topic/8674</w:t>
            </w:r>
          </w:p>
        </w:tc>
      </w:tr>
      <w:tr w:rsidR="00B15E2C" w14:paraId="7D49E38E" w14:textId="77777777" w:rsidTr="00B15E2C">
        <w:tc>
          <w:tcPr>
            <w:tcW w:w="4148" w:type="dxa"/>
          </w:tcPr>
          <w:p w14:paraId="479716DE" w14:textId="48ED67B7" w:rsidR="00B15E2C" w:rsidRDefault="00CF3C04" w:rsidP="00A25E2F">
            <w:pPr>
              <w:rPr>
                <w:rFonts w:hint="eastAsia"/>
              </w:rPr>
            </w:pPr>
            <w:r w:rsidRPr="00CF3C04">
              <w:rPr>
                <w:rFonts w:hint="eastAsia"/>
              </w:rPr>
              <w:t>/materials?q=</w:t>
            </w:r>
            <w:r w:rsidRPr="00CF3C04">
              <w:rPr>
                <w:rFonts w:hint="eastAsia"/>
              </w:rPr>
              <w:t>阳光</w:t>
            </w:r>
            <w:r w:rsidR="00042B61"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14:paraId="0A55166C" w14:textId="1E02F257" w:rsidR="00B15E2C" w:rsidRDefault="00CF3C04" w:rsidP="00A25E2F">
            <w:pPr>
              <w:rPr>
                <w:rFonts w:hint="eastAsia"/>
              </w:rPr>
            </w:pPr>
            <w:r w:rsidRPr="00CF3C04">
              <w:rPr>
                <w:rFonts w:hint="eastAsia"/>
              </w:rPr>
              <w:t>/materials</w:t>
            </w:r>
            <w:r>
              <w:t>/</w:t>
            </w:r>
            <w:r w:rsidRPr="00CF3C04">
              <w:rPr>
                <w:rFonts w:hint="eastAsia"/>
              </w:rPr>
              <w:t>阳光</w:t>
            </w:r>
          </w:p>
        </w:tc>
      </w:tr>
      <w:tr w:rsidR="00B15E2C" w14:paraId="3B82B6DC" w14:textId="77777777" w:rsidTr="00B15E2C">
        <w:tc>
          <w:tcPr>
            <w:tcW w:w="4148" w:type="dxa"/>
          </w:tcPr>
          <w:p w14:paraId="16ABB2E1" w14:textId="0E48560F" w:rsidR="00B15E2C" w:rsidRDefault="00042B61" w:rsidP="00A25E2F">
            <w:pPr>
              <w:rPr>
                <w:rFonts w:hint="eastAsia"/>
              </w:rPr>
            </w:pPr>
            <w:r w:rsidRPr="00042B61">
              <w:t>/material/14941155?clic</w:t>
            </w:r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14:paraId="53FA119E" w14:textId="4158A881" w:rsidR="00B15E2C" w:rsidRDefault="00042B61" w:rsidP="00A25E2F">
            <w:pPr>
              <w:rPr>
                <w:rFonts w:hint="eastAsia"/>
              </w:rPr>
            </w:pPr>
            <w:r w:rsidRPr="00042B61">
              <w:t>/material/14941155</w:t>
            </w:r>
          </w:p>
        </w:tc>
      </w:tr>
    </w:tbl>
    <w:p w14:paraId="634ED998" w14:textId="68E5D491" w:rsidR="00D25B95" w:rsidRDefault="00D25B95" w:rsidP="00A25E2F"/>
    <w:p w14:paraId="5418B62F" w14:textId="31D6D787" w:rsidR="00805A50" w:rsidRDefault="0045357D" w:rsidP="0045357D">
      <w:pPr>
        <w:pStyle w:val="1"/>
      </w:pPr>
      <w:r>
        <w:rPr>
          <w:rFonts w:hint="eastAsia"/>
        </w:rPr>
        <w:t>友情链接</w:t>
      </w:r>
    </w:p>
    <w:p w14:paraId="1041F7B9" w14:textId="77777777" w:rsidR="00EF0646" w:rsidRDefault="00EF0646" w:rsidP="00EF0646">
      <w:r>
        <w:rPr>
          <w:rFonts w:hint="eastAsia"/>
        </w:rPr>
        <w:t>友情链接需要开发成可配置，具体参考需求文档：</w:t>
      </w:r>
    </w:p>
    <w:p w14:paraId="4DC92343" w14:textId="77777777" w:rsidR="00EF0646" w:rsidRDefault="00EF0646" w:rsidP="00EF0646">
      <w:hyperlink r:id="rId11" w:history="1">
        <w:r w:rsidRPr="008B3460">
          <w:rPr>
            <w:rStyle w:val="af5"/>
          </w:rPr>
          <w:t>https://doc.huanleguang.com/pages/viewpage.action?pageId=81927407</w:t>
        </w:r>
      </w:hyperlink>
    </w:p>
    <w:p w14:paraId="1A173667" w14:textId="1069B098" w:rsidR="0045357D" w:rsidRDefault="000360CD" w:rsidP="0045357D">
      <w:r>
        <w:rPr>
          <w:rFonts w:hint="eastAsia"/>
        </w:rPr>
        <w:t>开发成可配置之后，可以方便给首页、专题页以及以后开发的其它页面配置友情链接。</w:t>
      </w:r>
    </w:p>
    <w:p w14:paraId="41A86EF7" w14:textId="75B5D8F6" w:rsidR="0071432E" w:rsidRDefault="0071432E" w:rsidP="0045357D"/>
    <w:p w14:paraId="5C515066" w14:textId="0CD81FA4" w:rsidR="0071432E" w:rsidRDefault="00482E0C" w:rsidP="00482E0C">
      <w:pPr>
        <w:pStyle w:val="1"/>
      </w:pPr>
      <w:r>
        <w:rPr>
          <w:rFonts w:hint="eastAsia"/>
        </w:rPr>
        <w:t>推荐模块</w:t>
      </w:r>
      <w:r w:rsidR="00E17E3F">
        <w:rPr>
          <w:rFonts w:hint="eastAsia"/>
        </w:rPr>
        <w:t>（</w:t>
      </w:r>
      <w:r w:rsidR="00E17E3F">
        <w:rPr>
          <w:rFonts w:hint="eastAsia"/>
        </w:rPr>
        <w:t>AI</w:t>
      </w:r>
      <w:r w:rsidR="00E17E3F">
        <w:rPr>
          <w:rFonts w:hint="eastAsia"/>
        </w:rPr>
        <w:t>相关）</w:t>
      </w:r>
    </w:p>
    <w:p w14:paraId="6A8E45B3" w14:textId="4C8795E1" w:rsidR="00482E0C" w:rsidRDefault="006D023B" w:rsidP="006D023B">
      <w:pPr>
        <w:pStyle w:val="2"/>
      </w:pPr>
      <w:r>
        <w:rPr>
          <w:rFonts w:hint="eastAsia"/>
        </w:rPr>
        <w:t>专题页推荐模块</w:t>
      </w:r>
    </w:p>
    <w:p w14:paraId="78492094" w14:textId="77777777" w:rsidR="006F208D" w:rsidRDefault="006F208D" w:rsidP="006F208D">
      <w:r>
        <w:rPr>
          <w:rFonts w:hint="eastAsia"/>
        </w:rPr>
        <w:t>专题页底部添加相关推荐模块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7B86B943" wp14:editId="7A7E33C6">
            <wp:extent cx="6188075" cy="563880"/>
            <wp:effectExtent l="0" t="0" r="146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3BF82" w14:textId="77777777" w:rsidR="006F208D" w:rsidRDefault="006F208D" w:rsidP="006F208D">
      <w:r>
        <w:rPr>
          <w:rFonts w:hint="eastAsia"/>
        </w:rPr>
        <w:t>需要预留相关模块代码块，后面需要显示相关关键词等内容。</w:t>
      </w:r>
    </w:p>
    <w:p w14:paraId="088DC0D1" w14:textId="169C9523" w:rsidR="006D023B" w:rsidRDefault="006D023B" w:rsidP="006D023B"/>
    <w:p w14:paraId="1012118C" w14:textId="47B3F56D" w:rsidR="006F208D" w:rsidRDefault="006F208D" w:rsidP="006F208D">
      <w:pPr>
        <w:pStyle w:val="2"/>
      </w:pPr>
      <w:r>
        <w:rPr>
          <w:rFonts w:hint="eastAsia"/>
        </w:rPr>
        <w:lastRenderedPageBreak/>
        <w:t>内容页推荐模块</w:t>
      </w:r>
    </w:p>
    <w:p w14:paraId="106C3F62" w14:textId="77777777" w:rsidR="00F32651" w:rsidRDefault="00F32651" w:rsidP="00F32651">
      <w:r>
        <w:rPr>
          <w:rFonts w:hint="eastAsia"/>
        </w:rPr>
        <w:t>内容页的相关推荐</w:t>
      </w:r>
    </w:p>
    <w:p w14:paraId="23C85FC8" w14:textId="77777777" w:rsidR="00F32651" w:rsidRDefault="00F32651" w:rsidP="00F32651">
      <w:r>
        <w:rPr>
          <w:noProof/>
        </w:rPr>
        <w:drawing>
          <wp:inline distT="0" distB="0" distL="114300" distR="114300" wp14:anchorId="37143713" wp14:editId="1D91AF8B">
            <wp:extent cx="6182360" cy="443230"/>
            <wp:effectExtent l="0" t="0" r="508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3294" w14:textId="4DCD7FE4" w:rsidR="00F32651" w:rsidRDefault="00F32651" w:rsidP="00F32651">
      <w:r>
        <w:rPr>
          <w:rFonts w:hint="eastAsia"/>
        </w:rPr>
        <w:t>链接为搜索结果页</w:t>
      </w:r>
      <w:r w:rsidR="00B00B19">
        <w:rPr>
          <w:rFonts w:hint="eastAsia"/>
        </w:rPr>
        <w:t>的链接</w:t>
      </w:r>
      <w:r>
        <w:rPr>
          <w:rFonts w:hint="eastAsia"/>
        </w:rPr>
        <w:t>，链接格式</w:t>
      </w:r>
      <w:r w:rsidR="00B00B19">
        <w:rPr>
          <w:rFonts w:hint="eastAsia"/>
        </w:rPr>
        <w:t>为：</w:t>
      </w:r>
      <w:r w:rsidR="00B00B19" w:rsidRPr="00CF3C04">
        <w:rPr>
          <w:rFonts w:hint="eastAsia"/>
        </w:rPr>
        <w:t>/materials</w:t>
      </w:r>
      <w:r w:rsidR="00B00B19">
        <w:t>/</w:t>
      </w:r>
      <w:r w:rsidR="00B00B19">
        <w:rPr>
          <w:rFonts w:hint="eastAsia"/>
        </w:rPr>
        <w:t>关键词，比如</w:t>
      </w:r>
      <w:r w:rsidR="00B00B19" w:rsidRPr="00CF3C04">
        <w:rPr>
          <w:rFonts w:hint="eastAsia"/>
        </w:rPr>
        <w:t>/materials</w:t>
      </w:r>
      <w:r w:rsidR="00B00B19">
        <w:t>/</w:t>
      </w:r>
      <w:r w:rsidR="00B00B19" w:rsidRPr="00CF3C04">
        <w:rPr>
          <w:rFonts w:hint="eastAsia"/>
        </w:rPr>
        <w:t>阳光</w:t>
      </w:r>
      <w:r>
        <w:rPr>
          <w:rFonts w:hint="eastAsia"/>
        </w:rPr>
        <w:t>。</w:t>
      </w:r>
    </w:p>
    <w:p w14:paraId="5DDB34A2" w14:textId="0F3F5510" w:rsidR="006F208D" w:rsidRDefault="006F208D" w:rsidP="006F208D"/>
    <w:p w14:paraId="0BAEF7AB" w14:textId="668F977A" w:rsidR="00736706" w:rsidRDefault="00F0254F" w:rsidP="00F0254F">
      <w:pPr>
        <w:pStyle w:val="2"/>
      </w:pPr>
      <w:r>
        <w:rPr>
          <w:rFonts w:hint="eastAsia"/>
        </w:rPr>
        <w:t>搜索展示页的推荐模块</w:t>
      </w:r>
    </w:p>
    <w:p w14:paraId="0C25A4E3" w14:textId="77777777" w:rsidR="000E23A5" w:rsidRDefault="000E23A5" w:rsidP="000E23A5">
      <w:r>
        <w:rPr>
          <w:rFonts w:hint="eastAsia"/>
        </w:rPr>
        <w:t>搜索结果页底部相关推荐</w:t>
      </w:r>
    </w:p>
    <w:p w14:paraId="1B3344D3" w14:textId="77777777" w:rsidR="000E23A5" w:rsidRDefault="000E23A5" w:rsidP="000E23A5">
      <w:r>
        <w:rPr>
          <w:noProof/>
        </w:rPr>
        <w:drawing>
          <wp:inline distT="0" distB="0" distL="114300" distR="114300" wp14:anchorId="01D9CE7D" wp14:editId="1BD33C0C">
            <wp:extent cx="6182360" cy="450850"/>
            <wp:effectExtent l="0" t="0" r="508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1A83" w14:textId="77777777" w:rsidR="000E23A5" w:rsidRDefault="000E23A5" w:rsidP="000E23A5">
      <w:r>
        <w:rPr>
          <w:rFonts w:hint="eastAsia"/>
        </w:rPr>
        <w:t>链接为搜索结果页，链接方式参考上面定义的“搜索结果列表页”链接格式。</w:t>
      </w:r>
    </w:p>
    <w:p w14:paraId="2DB31C7B" w14:textId="77777777" w:rsidR="00F0254F" w:rsidRPr="000E23A5" w:rsidRDefault="00F0254F" w:rsidP="00F0254F">
      <w:pPr>
        <w:rPr>
          <w:rFonts w:hint="eastAsia"/>
        </w:rPr>
      </w:pPr>
    </w:p>
    <w:sectPr w:rsidR="00F0254F" w:rsidRPr="000E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3177" w14:textId="77777777" w:rsidR="006F1853" w:rsidRDefault="006F1853" w:rsidP="00CC13AD">
      <w:r>
        <w:separator/>
      </w:r>
    </w:p>
  </w:endnote>
  <w:endnote w:type="continuationSeparator" w:id="0">
    <w:p w14:paraId="3B55AD3D" w14:textId="77777777" w:rsidR="006F1853" w:rsidRDefault="006F1853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4C480" w14:textId="77777777" w:rsidR="006F1853" w:rsidRDefault="006F1853" w:rsidP="00CC13AD">
      <w:r>
        <w:separator/>
      </w:r>
    </w:p>
  </w:footnote>
  <w:footnote w:type="continuationSeparator" w:id="0">
    <w:p w14:paraId="78AB5B94" w14:textId="77777777" w:rsidR="006F1853" w:rsidRDefault="006F1853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FFFFFF89"/>
    <w:multiLevelType w:val="singleLevel"/>
    <w:tmpl w:val="E842C08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0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26"/>
  </w:num>
  <w:num w:numId="5">
    <w:abstractNumId w:val="16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21"/>
  </w:num>
  <w:num w:numId="14">
    <w:abstractNumId w:val="24"/>
  </w:num>
  <w:num w:numId="15">
    <w:abstractNumId w:val="2"/>
  </w:num>
  <w:num w:numId="16">
    <w:abstractNumId w:val="23"/>
  </w:num>
  <w:num w:numId="17">
    <w:abstractNumId w:val="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20"/>
  </w:num>
  <w:num w:numId="25">
    <w:abstractNumId w:val="15"/>
  </w:num>
  <w:num w:numId="26">
    <w:abstractNumId w:val="17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1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0B05"/>
    <w:rsid w:val="00000D5D"/>
    <w:rsid w:val="00002C4C"/>
    <w:rsid w:val="000044C7"/>
    <w:rsid w:val="00005F79"/>
    <w:rsid w:val="00010786"/>
    <w:rsid w:val="00011F97"/>
    <w:rsid w:val="000120BD"/>
    <w:rsid w:val="00013554"/>
    <w:rsid w:val="00013DF9"/>
    <w:rsid w:val="00017E42"/>
    <w:rsid w:val="00020164"/>
    <w:rsid w:val="00020592"/>
    <w:rsid w:val="00023E6D"/>
    <w:rsid w:val="00024317"/>
    <w:rsid w:val="00027F71"/>
    <w:rsid w:val="00030650"/>
    <w:rsid w:val="00031A09"/>
    <w:rsid w:val="000360CD"/>
    <w:rsid w:val="0004094D"/>
    <w:rsid w:val="000417A0"/>
    <w:rsid w:val="00042B61"/>
    <w:rsid w:val="0004463C"/>
    <w:rsid w:val="00044741"/>
    <w:rsid w:val="00045ABA"/>
    <w:rsid w:val="00046620"/>
    <w:rsid w:val="00047C05"/>
    <w:rsid w:val="00047DC0"/>
    <w:rsid w:val="00050B40"/>
    <w:rsid w:val="00052DD6"/>
    <w:rsid w:val="00053E04"/>
    <w:rsid w:val="00054186"/>
    <w:rsid w:val="000544CE"/>
    <w:rsid w:val="00054E47"/>
    <w:rsid w:val="00056191"/>
    <w:rsid w:val="00061D89"/>
    <w:rsid w:val="00063398"/>
    <w:rsid w:val="00063F82"/>
    <w:rsid w:val="000646E3"/>
    <w:rsid w:val="000652D1"/>
    <w:rsid w:val="000657D2"/>
    <w:rsid w:val="00066D05"/>
    <w:rsid w:val="00070B2D"/>
    <w:rsid w:val="000714D2"/>
    <w:rsid w:val="00072970"/>
    <w:rsid w:val="00073604"/>
    <w:rsid w:val="00073CB9"/>
    <w:rsid w:val="000745EA"/>
    <w:rsid w:val="0007666D"/>
    <w:rsid w:val="00077C13"/>
    <w:rsid w:val="00077DAC"/>
    <w:rsid w:val="000804BA"/>
    <w:rsid w:val="0008068C"/>
    <w:rsid w:val="00080E1E"/>
    <w:rsid w:val="00084D1C"/>
    <w:rsid w:val="000856A2"/>
    <w:rsid w:val="00086816"/>
    <w:rsid w:val="00091A40"/>
    <w:rsid w:val="00095C0A"/>
    <w:rsid w:val="00097C0D"/>
    <w:rsid w:val="000A079C"/>
    <w:rsid w:val="000A0AF7"/>
    <w:rsid w:val="000A367E"/>
    <w:rsid w:val="000A5B16"/>
    <w:rsid w:val="000A7457"/>
    <w:rsid w:val="000B08F1"/>
    <w:rsid w:val="000B175D"/>
    <w:rsid w:val="000B6C71"/>
    <w:rsid w:val="000B6DE2"/>
    <w:rsid w:val="000B6FA1"/>
    <w:rsid w:val="000B72AA"/>
    <w:rsid w:val="000C1E28"/>
    <w:rsid w:val="000C3754"/>
    <w:rsid w:val="000C3819"/>
    <w:rsid w:val="000C656B"/>
    <w:rsid w:val="000C6FA7"/>
    <w:rsid w:val="000D209C"/>
    <w:rsid w:val="000D3633"/>
    <w:rsid w:val="000D3F78"/>
    <w:rsid w:val="000D5560"/>
    <w:rsid w:val="000D65D4"/>
    <w:rsid w:val="000D6E17"/>
    <w:rsid w:val="000D7374"/>
    <w:rsid w:val="000E0AB3"/>
    <w:rsid w:val="000E0E7B"/>
    <w:rsid w:val="000E13EF"/>
    <w:rsid w:val="000E23A5"/>
    <w:rsid w:val="000E2693"/>
    <w:rsid w:val="000E298B"/>
    <w:rsid w:val="000E3F5F"/>
    <w:rsid w:val="000E45AC"/>
    <w:rsid w:val="000E5D1E"/>
    <w:rsid w:val="000F07CC"/>
    <w:rsid w:val="000F345D"/>
    <w:rsid w:val="000F4D00"/>
    <w:rsid w:val="00102CD5"/>
    <w:rsid w:val="00104870"/>
    <w:rsid w:val="00105ACF"/>
    <w:rsid w:val="00106351"/>
    <w:rsid w:val="00106EDE"/>
    <w:rsid w:val="00107371"/>
    <w:rsid w:val="00110650"/>
    <w:rsid w:val="00110685"/>
    <w:rsid w:val="001106E8"/>
    <w:rsid w:val="00110E91"/>
    <w:rsid w:val="001114E4"/>
    <w:rsid w:val="00111953"/>
    <w:rsid w:val="00113AB1"/>
    <w:rsid w:val="001141DB"/>
    <w:rsid w:val="0011633E"/>
    <w:rsid w:val="00120399"/>
    <w:rsid w:val="0012159D"/>
    <w:rsid w:val="00121FE9"/>
    <w:rsid w:val="0012264B"/>
    <w:rsid w:val="001230AD"/>
    <w:rsid w:val="00123215"/>
    <w:rsid w:val="00127D4B"/>
    <w:rsid w:val="00130299"/>
    <w:rsid w:val="00134EB3"/>
    <w:rsid w:val="001366BA"/>
    <w:rsid w:val="00136CC1"/>
    <w:rsid w:val="0014657F"/>
    <w:rsid w:val="00146946"/>
    <w:rsid w:val="0015023D"/>
    <w:rsid w:val="00150804"/>
    <w:rsid w:val="00150AC7"/>
    <w:rsid w:val="001514F3"/>
    <w:rsid w:val="00151591"/>
    <w:rsid w:val="001528FE"/>
    <w:rsid w:val="001538B6"/>
    <w:rsid w:val="00153EE9"/>
    <w:rsid w:val="0015671E"/>
    <w:rsid w:val="001568A5"/>
    <w:rsid w:val="00157127"/>
    <w:rsid w:val="00157154"/>
    <w:rsid w:val="00157A09"/>
    <w:rsid w:val="00163F59"/>
    <w:rsid w:val="001645D6"/>
    <w:rsid w:val="00165419"/>
    <w:rsid w:val="00167399"/>
    <w:rsid w:val="00167EE3"/>
    <w:rsid w:val="00170566"/>
    <w:rsid w:val="00170C9E"/>
    <w:rsid w:val="001721F1"/>
    <w:rsid w:val="001762A2"/>
    <w:rsid w:val="0017661B"/>
    <w:rsid w:val="00177A45"/>
    <w:rsid w:val="00177B97"/>
    <w:rsid w:val="00177E1D"/>
    <w:rsid w:val="00180091"/>
    <w:rsid w:val="00180981"/>
    <w:rsid w:val="001822C2"/>
    <w:rsid w:val="00184CF5"/>
    <w:rsid w:val="00190EAF"/>
    <w:rsid w:val="00190F55"/>
    <w:rsid w:val="001932B0"/>
    <w:rsid w:val="001933FF"/>
    <w:rsid w:val="0019372F"/>
    <w:rsid w:val="00193F38"/>
    <w:rsid w:val="001947B8"/>
    <w:rsid w:val="001950C9"/>
    <w:rsid w:val="00195344"/>
    <w:rsid w:val="00197857"/>
    <w:rsid w:val="001A0D4A"/>
    <w:rsid w:val="001A391D"/>
    <w:rsid w:val="001A519E"/>
    <w:rsid w:val="001A5ABF"/>
    <w:rsid w:val="001A6A33"/>
    <w:rsid w:val="001A6D92"/>
    <w:rsid w:val="001B10A8"/>
    <w:rsid w:val="001B2ECA"/>
    <w:rsid w:val="001B3238"/>
    <w:rsid w:val="001B57E8"/>
    <w:rsid w:val="001B6548"/>
    <w:rsid w:val="001B6E3D"/>
    <w:rsid w:val="001B75EA"/>
    <w:rsid w:val="001C2AFD"/>
    <w:rsid w:val="001C31DE"/>
    <w:rsid w:val="001C3BFC"/>
    <w:rsid w:val="001C45A7"/>
    <w:rsid w:val="001C4997"/>
    <w:rsid w:val="001C7E07"/>
    <w:rsid w:val="001D0CB4"/>
    <w:rsid w:val="001D1301"/>
    <w:rsid w:val="001D13C4"/>
    <w:rsid w:val="001D1DC2"/>
    <w:rsid w:val="001D2820"/>
    <w:rsid w:val="001D2BEE"/>
    <w:rsid w:val="001D38FE"/>
    <w:rsid w:val="001D3F33"/>
    <w:rsid w:val="001D477D"/>
    <w:rsid w:val="001D4AB0"/>
    <w:rsid w:val="001D58B1"/>
    <w:rsid w:val="001D6EC9"/>
    <w:rsid w:val="001D7B5A"/>
    <w:rsid w:val="001E1C80"/>
    <w:rsid w:val="001E309B"/>
    <w:rsid w:val="001E33ED"/>
    <w:rsid w:val="001E427E"/>
    <w:rsid w:val="001E442B"/>
    <w:rsid w:val="001E6AFA"/>
    <w:rsid w:val="001E6B68"/>
    <w:rsid w:val="001E74EF"/>
    <w:rsid w:val="001E772D"/>
    <w:rsid w:val="001F0461"/>
    <w:rsid w:val="001F0B0D"/>
    <w:rsid w:val="001F1519"/>
    <w:rsid w:val="001F17CC"/>
    <w:rsid w:val="001F1C08"/>
    <w:rsid w:val="001F1C51"/>
    <w:rsid w:val="001F2619"/>
    <w:rsid w:val="001F4D96"/>
    <w:rsid w:val="001F4E2C"/>
    <w:rsid w:val="001F5276"/>
    <w:rsid w:val="001F7F26"/>
    <w:rsid w:val="0020027D"/>
    <w:rsid w:val="00201CE7"/>
    <w:rsid w:val="00203043"/>
    <w:rsid w:val="00205134"/>
    <w:rsid w:val="00207F48"/>
    <w:rsid w:val="00213690"/>
    <w:rsid w:val="00214DE2"/>
    <w:rsid w:val="002155F7"/>
    <w:rsid w:val="00216F70"/>
    <w:rsid w:val="002172BE"/>
    <w:rsid w:val="002178B3"/>
    <w:rsid w:val="002217FD"/>
    <w:rsid w:val="00223681"/>
    <w:rsid w:val="00224C10"/>
    <w:rsid w:val="00225299"/>
    <w:rsid w:val="00227310"/>
    <w:rsid w:val="002303E3"/>
    <w:rsid w:val="002304A1"/>
    <w:rsid w:val="00230652"/>
    <w:rsid w:val="00233407"/>
    <w:rsid w:val="002336F5"/>
    <w:rsid w:val="00233D98"/>
    <w:rsid w:val="00234383"/>
    <w:rsid w:val="002358BC"/>
    <w:rsid w:val="002361C5"/>
    <w:rsid w:val="00237DBE"/>
    <w:rsid w:val="002402DD"/>
    <w:rsid w:val="00240A13"/>
    <w:rsid w:val="00240DF1"/>
    <w:rsid w:val="00241480"/>
    <w:rsid w:val="00241A84"/>
    <w:rsid w:val="00242AC0"/>
    <w:rsid w:val="002437B8"/>
    <w:rsid w:val="002447C5"/>
    <w:rsid w:val="00245483"/>
    <w:rsid w:val="002459F0"/>
    <w:rsid w:val="00246627"/>
    <w:rsid w:val="00247639"/>
    <w:rsid w:val="002476C4"/>
    <w:rsid w:val="00247F5C"/>
    <w:rsid w:val="0025123C"/>
    <w:rsid w:val="002548D4"/>
    <w:rsid w:val="00254F29"/>
    <w:rsid w:val="002564E5"/>
    <w:rsid w:val="00256A2B"/>
    <w:rsid w:val="002571D3"/>
    <w:rsid w:val="00260ADE"/>
    <w:rsid w:val="00260D71"/>
    <w:rsid w:val="00264ED8"/>
    <w:rsid w:val="0026533E"/>
    <w:rsid w:val="00267EAE"/>
    <w:rsid w:val="00271EB2"/>
    <w:rsid w:val="00272DDC"/>
    <w:rsid w:val="00274665"/>
    <w:rsid w:val="00274C33"/>
    <w:rsid w:val="0027513D"/>
    <w:rsid w:val="00275470"/>
    <w:rsid w:val="002756B9"/>
    <w:rsid w:val="00275895"/>
    <w:rsid w:val="00276E36"/>
    <w:rsid w:val="00277C6F"/>
    <w:rsid w:val="00280E73"/>
    <w:rsid w:val="00281F0F"/>
    <w:rsid w:val="00282F27"/>
    <w:rsid w:val="00283066"/>
    <w:rsid w:val="002844AB"/>
    <w:rsid w:val="00286295"/>
    <w:rsid w:val="002874A8"/>
    <w:rsid w:val="00287B27"/>
    <w:rsid w:val="00287BBD"/>
    <w:rsid w:val="002902A2"/>
    <w:rsid w:val="00291459"/>
    <w:rsid w:val="002919BE"/>
    <w:rsid w:val="00294A4A"/>
    <w:rsid w:val="00295FA6"/>
    <w:rsid w:val="00296316"/>
    <w:rsid w:val="00296B2B"/>
    <w:rsid w:val="002A0E0B"/>
    <w:rsid w:val="002A1884"/>
    <w:rsid w:val="002A1BD8"/>
    <w:rsid w:val="002A282C"/>
    <w:rsid w:val="002A3042"/>
    <w:rsid w:val="002A3BA1"/>
    <w:rsid w:val="002A52AD"/>
    <w:rsid w:val="002A69D9"/>
    <w:rsid w:val="002A7635"/>
    <w:rsid w:val="002A7AD6"/>
    <w:rsid w:val="002B004E"/>
    <w:rsid w:val="002B0731"/>
    <w:rsid w:val="002B0A99"/>
    <w:rsid w:val="002B62A8"/>
    <w:rsid w:val="002B69D9"/>
    <w:rsid w:val="002B7C46"/>
    <w:rsid w:val="002C0D17"/>
    <w:rsid w:val="002C2348"/>
    <w:rsid w:val="002C2DF9"/>
    <w:rsid w:val="002C640E"/>
    <w:rsid w:val="002C7862"/>
    <w:rsid w:val="002D2724"/>
    <w:rsid w:val="002D32E9"/>
    <w:rsid w:val="002D32F8"/>
    <w:rsid w:val="002D3CE5"/>
    <w:rsid w:val="002D3F57"/>
    <w:rsid w:val="002D408D"/>
    <w:rsid w:val="002D41B7"/>
    <w:rsid w:val="002D5161"/>
    <w:rsid w:val="002D614A"/>
    <w:rsid w:val="002D77B4"/>
    <w:rsid w:val="002E0E6D"/>
    <w:rsid w:val="002E1D04"/>
    <w:rsid w:val="002E30F0"/>
    <w:rsid w:val="002E4CDF"/>
    <w:rsid w:val="002E6A3F"/>
    <w:rsid w:val="002F156E"/>
    <w:rsid w:val="002F19F7"/>
    <w:rsid w:val="002F2103"/>
    <w:rsid w:val="002F21F1"/>
    <w:rsid w:val="002F27F5"/>
    <w:rsid w:val="002F2BE6"/>
    <w:rsid w:val="002F2E1A"/>
    <w:rsid w:val="002F4345"/>
    <w:rsid w:val="002F5044"/>
    <w:rsid w:val="002F55D4"/>
    <w:rsid w:val="002F5D40"/>
    <w:rsid w:val="002F6792"/>
    <w:rsid w:val="002F6C4C"/>
    <w:rsid w:val="00302696"/>
    <w:rsid w:val="00302F52"/>
    <w:rsid w:val="00303DA7"/>
    <w:rsid w:val="00305A5D"/>
    <w:rsid w:val="0030683D"/>
    <w:rsid w:val="0031152C"/>
    <w:rsid w:val="003167B2"/>
    <w:rsid w:val="003200F9"/>
    <w:rsid w:val="00320BCB"/>
    <w:rsid w:val="00321963"/>
    <w:rsid w:val="003220D2"/>
    <w:rsid w:val="00322E19"/>
    <w:rsid w:val="003239DB"/>
    <w:rsid w:val="00323EC3"/>
    <w:rsid w:val="003247D9"/>
    <w:rsid w:val="00324A52"/>
    <w:rsid w:val="003306AB"/>
    <w:rsid w:val="003310B2"/>
    <w:rsid w:val="00331316"/>
    <w:rsid w:val="0033303C"/>
    <w:rsid w:val="003333CC"/>
    <w:rsid w:val="00337563"/>
    <w:rsid w:val="00340618"/>
    <w:rsid w:val="00341670"/>
    <w:rsid w:val="0034344C"/>
    <w:rsid w:val="00345501"/>
    <w:rsid w:val="0034635F"/>
    <w:rsid w:val="003501BA"/>
    <w:rsid w:val="0035023D"/>
    <w:rsid w:val="00351BBB"/>
    <w:rsid w:val="00352194"/>
    <w:rsid w:val="00353E97"/>
    <w:rsid w:val="003545E6"/>
    <w:rsid w:val="003574F4"/>
    <w:rsid w:val="0035759E"/>
    <w:rsid w:val="00361118"/>
    <w:rsid w:val="0036111D"/>
    <w:rsid w:val="00364776"/>
    <w:rsid w:val="003651EF"/>
    <w:rsid w:val="00365E44"/>
    <w:rsid w:val="00370658"/>
    <w:rsid w:val="00371035"/>
    <w:rsid w:val="00371F88"/>
    <w:rsid w:val="00372DFD"/>
    <w:rsid w:val="003744C6"/>
    <w:rsid w:val="003752D0"/>
    <w:rsid w:val="00376D20"/>
    <w:rsid w:val="00377AF5"/>
    <w:rsid w:val="0038009B"/>
    <w:rsid w:val="0038055A"/>
    <w:rsid w:val="003818DB"/>
    <w:rsid w:val="00382E73"/>
    <w:rsid w:val="003833E2"/>
    <w:rsid w:val="00383830"/>
    <w:rsid w:val="00385198"/>
    <w:rsid w:val="0039146C"/>
    <w:rsid w:val="00391817"/>
    <w:rsid w:val="003945CF"/>
    <w:rsid w:val="0039508F"/>
    <w:rsid w:val="00397695"/>
    <w:rsid w:val="003A0E86"/>
    <w:rsid w:val="003A1A1A"/>
    <w:rsid w:val="003A1B5F"/>
    <w:rsid w:val="003A3B78"/>
    <w:rsid w:val="003A4F38"/>
    <w:rsid w:val="003A5884"/>
    <w:rsid w:val="003A606D"/>
    <w:rsid w:val="003A60BD"/>
    <w:rsid w:val="003B02DE"/>
    <w:rsid w:val="003B04EE"/>
    <w:rsid w:val="003B44E8"/>
    <w:rsid w:val="003B4856"/>
    <w:rsid w:val="003B4904"/>
    <w:rsid w:val="003B4B9E"/>
    <w:rsid w:val="003B58C9"/>
    <w:rsid w:val="003B6414"/>
    <w:rsid w:val="003B64C4"/>
    <w:rsid w:val="003B788F"/>
    <w:rsid w:val="003C00AD"/>
    <w:rsid w:val="003C0E46"/>
    <w:rsid w:val="003C0F35"/>
    <w:rsid w:val="003C1041"/>
    <w:rsid w:val="003C263F"/>
    <w:rsid w:val="003C2AB9"/>
    <w:rsid w:val="003C35D0"/>
    <w:rsid w:val="003C3D7E"/>
    <w:rsid w:val="003C548D"/>
    <w:rsid w:val="003D022B"/>
    <w:rsid w:val="003D12AF"/>
    <w:rsid w:val="003D4494"/>
    <w:rsid w:val="003D493A"/>
    <w:rsid w:val="003D572E"/>
    <w:rsid w:val="003D5F10"/>
    <w:rsid w:val="003E15FC"/>
    <w:rsid w:val="003E19D1"/>
    <w:rsid w:val="003E21C4"/>
    <w:rsid w:val="003E4FD3"/>
    <w:rsid w:val="003E55AF"/>
    <w:rsid w:val="003E70C4"/>
    <w:rsid w:val="003E736B"/>
    <w:rsid w:val="003E7A10"/>
    <w:rsid w:val="003F026A"/>
    <w:rsid w:val="003F1EB8"/>
    <w:rsid w:val="003F267F"/>
    <w:rsid w:val="003F268B"/>
    <w:rsid w:val="003F47D4"/>
    <w:rsid w:val="003F5CC5"/>
    <w:rsid w:val="003F6234"/>
    <w:rsid w:val="003F73C9"/>
    <w:rsid w:val="003F7614"/>
    <w:rsid w:val="003F7F52"/>
    <w:rsid w:val="00400D00"/>
    <w:rsid w:val="00401C30"/>
    <w:rsid w:val="00401EB7"/>
    <w:rsid w:val="00401FB7"/>
    <w:rsid w:val="0040219E"/>
    <w:rsid w:val="00405B46"/>
    <w:rsid w:val="00405D30"/>
    <w:rsid w:val="00406662"/>
    <w:rsid w:val="00407B12"/>
    <w:rsid w:val="004106AB"/>
    <w:rsid w:val="004108F9"/>
    <w:rsid w:val="0041191A"/>
    <w:rsid w:val="00412643"/>
    <w:rsid w:val="00412BAB"/>
    <w:rsid w:val="004132D0"/>
    <w:rsid w:val="00413C5D"/>
    <w:rsid w:val="00415C3A"/>
    <w:rsid w:val="00416228"/>
    <w:rsid w:val="00417CA3"/>
    <w:rsid w:val="00421C5F"/>
    <w:rsid w:val="00425DB6"/>
    <w:rsid w:val="00427B1C"/>
    <w:rsid w:val="004304C3"/>
    <w:rsid w:val="00430ACB"/>
    <w:rsid w:val="00431881"/>
    <w:rsid w:val="00431A28"/>
    <w:rsid w:val="0043201A"/>
    <w:rsid w:val="004320B2"/>
    <w:rsid w:val="00432715"/>
    <w:rsid w:val="004327C4"/>
    <w:rsid w:val="00433906"/>
    <w:rsid w:val="00434DE1"/>
    <w:rsid w:val="00435090"/>
    <w:rsid w:val="00437183"/>
    <w:rsid w:val="00437A50"/>
    <w:rsid w:val="004409F1"/>
    <w:rsid w:val="00440C3E"/>
    <w:rsid w:val="00444F4E"/>
    <w:rsid w:val="00445F5C"/>
    <w:rsid w:val="00446C9F"/>
    <w:rsid w:val="00447086"/>
    <w:rsid w:val="00447867"/>
    <w:rsid w:val="00450024"/>
    <w:rsid w:val="00451292"/>
    <w:rsid w:val="004524E7"/>
    <w:rsid w:val="00452B02"/>
    <w:rsid w:val="0045320C"/>
    <w:rsid w:val="00453519"/>
    <w:rsid w:val="0045357D"/>
    <w:rsid w:val="00453FB8"/>
    <w:rsid w:val="00454207"/>
    <w:rsid w:val="00454228"/>
    <w:rsid w:val="0045575C"/>
    <w:rsid w:val="00455D2C"/>
    <w:rsid w:val="0045623C"/>
    <w:rsid w:val="0046058C"/>
    <w:rsid w:val="00461ED7"/>
    <w:rsid w:val="00462C63"/>
    <w:rsid w:val="00463512"/>
    <w:rsid w:val="00463A68"/>
    <w:rsid w:val="004656E1"/>
    <w:rsid w:val="004672EB"/>
    <w:rsid w:val="00467606"/>
    <w:rsid w:val="004701A7"/>
    <w:rsid w:val="004707A9"/>
    <w:rsid w:val="0047169E"/>
    <w:rsid w:val="004736B2"/>
    <w:rsid w:val="004758C7"/>
    <w:rsid w:val="00475992"/>
    <w:rsid w:val="00476DA9"/>
    <w:rsid w:val="004771F0"/>
    <w:rsid w:val="00481564"/>
    <w:rsid w:val="00482784"/>
    <w:rsid w:val="00482E0C"/>
    <w:rsid w:val="0048324A"/>
    <w:rsid w:val="004846ED"/>
    <w:rsid w:val="00486F61"/>
    <w:rsid w:val="004879E3"/>
    <w:rsid w:val="00490735"/>
    <w:rsid w:val="00490819"/>
    <w:rsid w:val="0049342E"/>
    <w:rsid w:val="004944E1"/>
    <w:rsid w:val="00497263"/>
    <w:rsid w:val="00497BDB"/>
    <w:rsid w:val="004A1761"/>
    <w:rsid w:val="004A1ACD"/>
    <w:rsid w:val="004A208B"/>
    <w:rsid w:val="004A73EA"/>
    <w:rsid w:val="004B0E68"/>
    <w:rsid w:val="004B15C7"/>
    <w:rsid w:val="004B51B3"/>
    <w:rsid w:val="004B57F8"/>
    <w:rsid w:val="004C001A"/>
    <w:rsid w:val="004C35A1"/>
    <w:rsid w:val="004C35B1"/>
    <w:rsid w:val="004C39DD"/>
    <w:rsid w:val="004C3D3B"/>
    <w:rsid w:val="004C43B3"/>
    <w:rsid w:val="004C52D1"/>
    <w:rsid w:val="004C7248"/>
    <w:rsid w:val="004C7A40"/>
    <w:rsid w:val="004D176D"/>
    <w:rsid w:val="004D1F3E"/>
    <w:rsid w:val="004D2A1F"/>
    <w:rsid w:val="004D2DB6"/>
    <w:rsid w:val="004D45B9"/>
    <w:rsid w:val="004D67CD"/>
    <w:rsid w:val="004D7B22"/>
    <w:rsid w:val="004E0923"/>
    <w:rsid w:val="004E0D86"/>
    <w:rsid w:val="004E0DA0"/>
    <w:rsid w:val="004E36C4"/>
    <w:rsid w:val="004E4090"/>
    <w:rsid w:val="004E4395"/>
    <w:rsid w:val="004E4695"/>
    <w:rsid w:val="004E4DFC"/>
    <w:rsid w:val="004E5FF6"/>
    <w:rsid w:val="004E74E0"/>
    <w:rsid w:val="004F0ACC"/>
    <w:rsid w:val="004F19CB"/>
    <w:rsid w:val="004F43C0"/>
    <w:rsid w:val="004F4F0E"/>
    <w:rsid w:val="004F50DC"/>
    <w:rsid w:val="004F5306"/>
    <w:rsid w:val="00505CBC"/>
    <w:rsid w:val="005068CB"/>
    <w:rsid w:val="00507835"/>
    <w:rsid w:val="00513E66"/>
    <w:rsid w:val="0051457E"/>
    <w:rsid w:val="00514CC4"/>
    <w:rsid w:val="005164CC"/>
    <w:rsid w:val="00517806"/>
    <w:rsid w:val="00520624"/>
    <w:rsid w:val="00523A3E"/>
    <w:rsid w:val="00524A26"/>
    <w:rsid w:val="005253E1"/>
    <w:rsid w:val="0052617F"/>
    <w:rsid w:val="00531539"/>
    <w:rsid w:val="00531829"/>
    <w:rsid w:val="00531B43"/>
    <w:rsid w:val="00532610"/>
    <w:rsid w:val="005336D7"/>
    <w:rsid w:val="00533C12"/>
    <w:rsid w:val="00536B3E"/>
    <w:rsid w:val="0053795A"/>
    <w:rsid w:val="00540A5D"/>
    <w:rsid w:val="00540D7E"/>
    <w:rsid w:val="00542540"/>
    <w:rsid w:val="00547657"/>
    <w:rsid w:val="00550C0A"/>
    <w:rsid w:val="00551C36"/>
    <w:rsid w:val="00555C8F"/>
    <w:rsid w:val="005575A2"/>
    <w:rsid w:val="00560B12"/>
    <w:rsid w:val="00561BF5"/>
    <w:rsid w:val="0056274D"/>
    <w:rsid w:val="005630F9"/>
    <w:rsid w:val="00563F11"/>
    <w:rsid w:val="00564BFB"/>
    <w:rsid w:val="0056502F"/>
    <w:rsid w:val="0056513A"/>
    <w:rsid w:val="00566690"/>
    <w:rsid w:val="005747AC"/>
    <w:rsid w:val="0057542F"/>
    <w:rsid w:val="005758C1"/>
    <w:rsid w:val="00575A87"/>
    <w:rsid w:val="005761FE"/>
    <w:rsid w:val="00577B7E"/>
    <w:rsid w:val="005809DF"/>
    <w:rsid w:val="00582D10"/>
    <w:rsid w:val="00583BDF"/>
    <w:rsid w:val="00583C56"/>
    <w:rsid w:val="005844C4"/>
    <w:rsid w:val="005844CE"/>
    <w:rsid w:val="00590069"/>
    <w:rsid w:val="00590F30"/>
    <w:rsid w:val="005924FB"/>
    <w:rsid w:val="005930AA"/>
    <w:rsid w:val="00594C41"/>
    <w:rsid w:val="00595DCA"/>
    <w:rsid w:val="005966AF"/>
    <w:rsid w:val="00597CFA"/>
    <w:rsid w:val="005A255B"/>
    <w:rsid w:val="005A31F0"/>
    <w:rsid w:val="005A3804"/>
    <w:rsid w:val="005A3FBF"/>
    <w:rsid w:val="005B08D8"/>
    <w:rsid w:val="005B20F2"/>
    <w:rsid w:val="005B292C"/>
    <w:rsid w:val="005B3D6F"/>
    <w:rsid w:val="005B6A0D"/>
    <w:rsid w:val="005B7018"/>
    <w:rsid w:val="005B72BF"/>
    <w:rsid w:val="005C1255"/>
    <w:rsid w:val="005C320A"/>
    <w:rsid w:val="005C42B3"/>
    <w:rsid w:val="005C5637"/>
    <w:rsid w:val="005C5E66"/>
    <w:rsid w:val="005C6CF4"/>
    <w:rsid w:val="005C730A"/>
    <w:rsid w:val="005C7CF1"/>
    <w:rsid w:val="005C7EB4"/>
    <w:rsid w:val="005D087C"/>
    <w:rsid w:val="005D139D"/>
    <w:rsid w:val="005D17E0"/>
    <w:rsid w:val="005D21E5"/>
    <w:rsid w:val="005D2B3D"/>
    <w:rsid w:val="005D3003"/>
    <w:rsid w:val="005D3F83"/>
    <w:rsid w:val="005D6E7B"/>
    <w:rsid w:val="005D723A"/>
    <w:rsid w:val="005E0454"/>
    <w:rsid w:val="005E11F0"/>
    <w:rsid w:val="005E1254"/>
    <w:rsid w:val="005E1A14"/>
    <w:rsid w:val="005E4475"/>
    <w:rsid w:val="005E4621"/>
    <w:rsid w:val="005E5A4D"/>
    <w:rsid w:val="005E6B1E"/>
    <w:rsid w:val="005F0E09"/>
    <w:rsid w:val="005F12E0"/>
    <w:rsid w:val="005F4599"/>
    <w:rsid w:val="005F4D81"/>
    <w:rsid w:val="005F5004"/>
    <w:rsid w:val="005F5B9D"/>
    <w:rsid w:val="005F74BE"/>
    <w:rsid w:val="005F7907"/>
    <w:rsid w:val="005F7CF7"/>
    <w:rsid w:val="00601E2D"/>
    <w:rsid w:val="00602C60"/>
    <w:rsid w:val="0060351B"/>
    <w:rsid w:val="006042AE"/>
    <w:rsid w:val="006046BE"/>
    <w:rsid w:val="00604F3F"/>
    <w:rsid w:val="00606A51"/>
    <w:rsid w:val="006074DB"/>
    <w:rsid w:val="00610B58"/>
    <w:rsid w:val="006129D6"/>
    <w:rsid w:val="006141C2"/>
    <w:rsid w:val="006149F2"/>
    <w:rsid w:val="00615F66"/>
    <w:rsid w:val="00620BD4"/>
    <w:rsid w:val="00620F90"/>
    <w:rsid w:val="00622796"/>
    <w:rsid w:val="00622E08"/>
    <w:rsid w:val="006239AD"/>
    <w:rsid w:val="00623BB9"/>
    <w:rsid w:val="006241CB"/>
    <w:rsid w:val="006258AF"/>
    <w:rsid w:val="006265D7"/>
    <w:rsid w:val="00626878"/>
    <w:rsid w:val="0062721F"/>
    <w:rsid w:val="00627F0D"/>
    <w:rsid w:val="00630D74"/>
    <w:rsid w:val="0063354C"/>
    <w:rsid w:val="006364CC"/>
    <w:rsid w:val="00636F16"/>
    <w:rsid w:val="006402F3"/>
    <w:rsid w:val="00642B33"/>
    <w:rsid w:val="0064344D"/>
    <w:rsid w:val="0064445B"/>
    <w:rsid w:val="00645579"/>
    <w:rsid w:val="00645ED7"/>
    <w:rsid w:val="00646149"/>
    <w:rsid w:val="0065137C"/>
    <w:rsid w:val="006524B2"/>
    <w:rsid w:val="006530C1"/>
    <w:rsid w:val="006533DE"/>
    <w:rsid w:val="00654162"/>
    <w:rsid w:val="0065515B"/>
    <w:rsid w:val="0065544B"/>
    <w:rsid w:val="00656543"/>
    <w:rsid w:val="0066182C"/>
    <w:rsid w:val="00663118"/>
    <w:rsid w:val="00663FBB"/>
    <w:rsid w:val="00664C3C"/>
    <w:rsid w:val="00665A6E"/>
    <w:rsid w:val="00665AF3"/>
    <w:rsid w:val="00666491"/>
    <w:rsid w:val="0066758D"/>
    <w:rsid w:val="006677C7"/>
    <w:rsid w:val="006679B8"/>
    <w:rsid w:val="00670C24"/>
    <w:rsid w:val="00671378"/>
    <w:rsid w:val="006713C8"/>
    <w:rsid w:val="00673DFE"/>
    <w:rsid w:val="00674014"/>
    <w:rsid w:val="006746C5"/>
    <w:rsid w:val="0067493A"/>
    <w:rsid w:val="00675A64"/>
    <w:rsid w:val="00680256"/>
    <w:rsid w:val="006808F9"/>
    <w:rsid w:val="006809D6"/>
    <w:rsid w:val="006817A6"/>
    <w:rsid w:val="00682296"/>
    <w:rsid w:val="006832FC"/>
    <w:rsid w:val="00683B22"/>
    <w:rsid w:val="006840F0"/>
    <w:rsid w:val="00685191"/>
    <w:rsid w:val="00686877"/>
    <w:rsid w:val="006876C3"/>
    <w:rsid w:val="00690250"/>
    <w:rsid w:val="006903D5"/>
    <w:rsid w:val="00691BE8"/>
    <w:rsid w:val="006921F9"/>
    <w:rsid w:val="00695BA6"/>
    <w:rsid w:val="0069648D"/>
    <w:rsid w:val="00696B0A"/>
    <w:rsid w:val="00697131"/>
    <w:rsid w:val="006A0BFA"/>
    <w:rsid w:val="006A10BF"/>
    <w:rsid w:val="006A358B"/>
    <w:rsid w:val="006A3FCC"/>
    <w:rsid w:val="006A5FD7"/>
    <w:rsid w:val="006B0F9D"/>
    <w:rsid w:val="006B2FEA"/>
    <w:rsid w:val="006B4338"/>
    <w:rsid w:val="006B47CC"/>
    <w:rsid w:val="006B5792"/>
    <w:rsid w:val="006B65C7"/>
    <w:rsid w:val="006B7062"/>
    <w:rsid w:val="006B7E16"/>
    <w:rsid w:val="006C135F"/>
    <w:rsid w:val="006C1BAF"/>
    <w:rsid w:val="006C2A73"/>
    <w:rsid w:val="006C3135"/>
    <w:rsid w:val="006C345E"/>
    <w:rsid w:val="006C3B0F"/>
    <w:rsid w:val="006C5D29"/>
    <w:rsid w:val="006C6B7F"/>
    <w:rsid w:val="006C6DF7"/>
    <w:rsid w:val="006D0176"/>
    <w:rsid w:val="006D023B"/>
    <w:rsid w:val="006D0DC2"/>
    <w:rsid w:val="006D2DD0"/>
    <w:rsid w:val="006D30C8"/>
    <w:rsid w:val="006D33D5"/>
    <w:rsid w:val="006D5451"/>
    <w:rsid w:val="006D626D"/>
    <w:rsid w:val="006E03BF"/>
    <w:rsid w:val="006E07FC"/>
    <w:rsid w:val="006E3CE8"/>
    <w:rsid w:val="006E4CF3"/>
    <w:rsid w:val="006E5C4C"/>
    <w:rsid w:val="006E666D"/>
    <w:rsid w:val="006F0BDD"/>
    <w:rsid w:val="006F160B"/>
    <w:rsid w:val="006F1853"/>
    <w:rsid w:val="006F1953"/>
    <w:rsid w:val="006F208D"/>
    <w:rsid w:val="006F22A7"/>
    <w:rsid w:val="006F4825"/>
    <w:rsid w:val="006F5847"/>
    <w:rsid w:val="006F5895"/>
    <w:rsid w:val="006F7D0A"/>
    <w:rsid w:val="006F7E8A"/>
    <w:rsid w:val="00700288"/>
    <w:rsid w:val="007003FA"/>
    <w:rsid w:val="007004D9"/>
    <w:rsid w:val="0070074A"/>
    <w:rsid w:val="00700E8A"/>
    <w:rsid w:val="00701422"/>
    <w:rsid w:val="00701426"/>
    <w:rsid w:val="00701FBC"/>
    <w:rsid w:val="00701FFB"/>
    <w:rsid w:val="00702BD3"/>
    <w:rsid w:val="00702E43"/>
    <w:rsid w:val="00705E18"/>
    <w:rsid w:val="00706D27"/>
    <w:rsid w:val="00711048"/>
    <w:rsid w:val="00711107"/>
    <w:rsid w:val="0071432E"/>
    <w:rsid w:val="00714DBD"/>
    <w:rsid w:val="00716AD1"/>
    <w:rsid w:val="007262ED"/>
    <w:rsid w:val="00727CAA"/>
    <w:rsid w:val="0073029B"/>
    <w:rsid w:val="007330E9"/>
    <w:rsid w:val="00734688"/>
    <w:rsid w:val="0073468A"/>
    <w:rsid w:val="00736706"/>
    <w:rsid w:val="0073789E"/>
    <w:rsid w:val="0074373F"/>
    <w:rsid w:val="00744794"/>
    <w:rsid w:val="0074517D"/>
    <w:rsid w:val="00745F6C"/>
    <w:rsid w:val="007473EE"/>
    <w:rsid w:val="00747AC5"/>
    <w:rsid w:val="00747FF0"/>
    <w:rsid w:val="007506FB"/>
    <w:rsid w:val="00753BDB"/>
    <w:rsid w:val="00760075"/>
    <w:rsid w:val="00761CC7"/>
    <w:rsid w:val="007628B1"/>
    <w:rsid w:val="00763E99"/>
    <w:rsid w:val="00765D81"/>
    <w:rsid w:val="007666A5"/>
    <w:rsid w:val="007669A6"/>
    <w:rsid w:val="007677D3"/>
    <w:rsid w:val="0077043B"/>
    <w:rsid w:val="0077065B"/>
    <w:rsid w:val="00770C29"/>
    <w:rsid w:val="00771A2A"/>
    <w:rsid w:val="007726CC"/>
    <w:rsid w:val="00773DBB"/>
    <w:rsid w:val="00775D6C"/>
    <w:rsid w:val="0077652F"/>
    <w:rsid w:val="00776614"/>
    <w:rsid w:val="00780E18"/>
    <w:rsid w:val="0078135C"/>
    <w:rsid w:val="00782FA9"/>
    <w:rsid w:val="00783A22"/>
    <w:rsid w:val="00783BC4"/>
    <w:rsid w:val="00783BEB"/>
    <w:rsid w:val="00785BFB"/>
    <w:rsid w:val="007860A6"/>
    <w:rsid w:val="00786346"/>
    <w:rsid w:val="0078687F"/>
    <w:rsid w:val="00786990"/>
    <w:rsid w:val="007872EE"/>
    <w:rsid w:val="00787B6D"/>
    <w:rsid w:val="00787FF4"/>
    <w:rsid w:val="007912C5"/>
    <w:rsid w:val="007931C3"/>
    <w:rsid w:val="0079533B"/>
    <w:rsid w:val="0079610E"/>
    <w:rsid w:val="00797BE6"/>
    <w:rsid w:val="007A0157"/>
    <w:rsid w:val="007A02B5"/>
    <w:rsid w:val="007A46EC"/>
    <w:rsid w:val="007A54D3"/>
    <w:rsid w:val="007A6557"/>
    <w:rsid w:val="007B027E"/>
    <w:rsid w:val="007B0A54"/>
    <w:rsid w:val="007B40B9"/>
    <w:rsid w:val="007B7C7C"/>
    <w:rsid w:val="007C16E7"/>
    <w:rsid w:val="007C20FB"/>
    <w:rsid w:val="007C48A7"/>
    <w:rsid w:val="007C6F9B"/>
    <w:rsid w:val="007C78F1"/>
    <w:rsid w:val="007D1845"/>
    <w:rsid w:val="007D1DEF"/>
    <w:rsid w:val="007D7CAB"/>
    <w:rsid w:val="007E0187"/>
    <w:rsid w:val="007E272F"/>
    <w:rsid w:val="007E281C"/>
    <w:rsid w:val="007E2E98"/>
    <w:rsid w:val="007E3842"/>
    <w:rsid w:val="007E5B4E"/>
    <w:rsid w:val="007F20C4"/>
    <w:rsid w:val="007F25AB"/>
    <w:rsid w:val="007F4759"/>
    <w:rsid w:val="007F4CE2"/>
    <w:rsid w:val="007F5363"/>
    <w:rsid w:val="007F5B25"/>
    <w:rsid w:val="00803951"/>
    <w:rsid w:val="00803E43"/>
    <w:rsid w:val="0080401E"/>
    <w:rsid w:val="00804A18"/>
    <w:rsid w:val="00805A50"/>
    <w:rsid w:val="00805E25"/>
    <w:rsid w:val="0080646C"/>
    <w:rsid w:val="008129EE"/>
    <w:rsid w:val="008141B5"/>
    <w:rsid w:val="0081427F"/>
    <w:rsid w:val="00814BEB"/>
    <w:rsid w:val="00815F7B"/>
    <w:rsid w:val="00816A28"/>
    <w:rsid w:val="008238AC"/>
    <w:rsid w:val="008242F4"/>
    <w:rsid w:val="008251BC"/>
    <w:rsid w:val="00825B41"/>
    <w:rsid w:val="00825D58"/>
    <w:rsid w:val="008264EF"/>
    <w:rsid w:val="008278B4"/>
    <w:rsid w:val="00830277"/>
    <w:rsid w:val="0083059B"/>
    <w:rsid w:val="00830666"/>
    <w:rsid w:val="00831185"/>
    <w:rsid w:val="00831C88"/>
    <w:rsid w:val="00837DDA"/>
    <w:rsid w:val="00840E1B"/>
    <w:rsid w:val="00843B59"/>
    <w:rsid w:val="00844048"/>
    <w:rsid w:val="00844C43"/>
    <w:rsid w:val="008459E3"/>
    <w:rsid w:val="0084621F"/>
    <w:rsid w:val="008462CE"/>
    <w:rsid w:val="008513C5"/>
    <w:rsid w:val="00851D19"/>
    <w:rsid w:val="00852027"/>
    <w:rsid w:val="008528E9"/>
    <w:rsid w:val="00852F77"/>
    <w:rsid w:val="008536EF"/>
    <w:rsid w:val="00855C43"/>
    <w:rsid w:val="0086023E"/>
    <w:rsid w:val="00860322"/>
    <w:rsid w:val="00860B20"/>
    <w:rsid w:val="00863C35"/>
    <w:rsid w:val="00863EC7"/>
    <w:rsid w:val="008642AF"/>
    <w:rsid w:val="00864E3A"/>
    <w:rsid w:val="008659FB"/>
    <w:rsid w:val="00866E43"/>
    <w:rsid w:val="00867E77"/>
    <w:rsid w:val="00872C12"/>
    <w:rsid w:val="00873E01"/>
    <w:rsid w:val="00874C70"/>
    <w:rsid w:val="00874CFF"/>
    <w:rsid w:val="00876CDA"/>
    <w:rsid w:val="0088031F"/>
    <w:rsid w:val="00880865"/>
    <w:rsid w:val="0088172D"/>
    <w:rsid w:val="00881BB5"/>
    <w:rsid w:val="008839C6"/>
    <w:rsid w:val="0088413B"/>
    <w:rsid w:val="0088416E"/>
    <w:rsid w:val="00885F24"/>
    <w:rsid w:val="0088604D"/>
    <w:rsid w:val="00887FED"/>
    <w:rsid w:val="0089064F"/>
    <w:rsid w:val="00894149"/>
    <w:rsid w:val="00894B16"/>
    <w:rsid w:val="008958B4"/>
    <w:rsid w:val="00896395"/>
    <w:rsid w:val="00896EF2"/>
    <w:rsid w:val="008A07C6"/>
    <w:rsid w:val="008A1378"/>
    <w:rsid w:val="008A3736"/>
    <w:rsid w:val="008A37E8"/>
    <w:rsid w:val="008A3AC9"/>
    <w:rsid w:val="008A3C85"/>
    <w:rsid w:val="008A5DFF"/>
    <w:rsid w:val="008B089B"/>
    <w:rsid w:val="008B294D"/>
    <w:rsid w:val="008B3D54"/>
    <w:rsid w:val="008B4E38"/>
    <w:rsid w:val="008B517A"/>
    <w:rsid w:val="008C0337"/>
    <w:rsid w:val="008C088A"/>
    <w:rsid w:val="008C241D"/>
    <w:rsid w:val="008C3717"/>
    <w:rsid w:val="008C769C"/>
    <w:rsid w:val="008C7762"/>
    <w:rsid w:val="008C78B0"/>
    <w:rsid w:val="008D066A"/>
    <w:rsid w:val="008D1976"/>
    <w:rsid w:val="008D1F8D"/>
    <w:rsid w:val="008D3728"/>
    <w:rsid w:val="008D4280"/>
    <w:rsid w:val="008E0B46"/>
    <w:rsid w:val="008E1848"/>
    <w:rsid w:val="008E265A"/>
    <w:rsid w:val="008E5459"/>
    <w:rsid w:val="008E7C60"/>
    <w:rsid w:val="008F01A9"/>
    <w:rsid w:val="008F0306"/>
    <w:rsid w:val="008F1272"/>
    <w:rsid w:val="008F13C8"/>
    <w:rsid w:val="008F1D61"/>
    <w:rsid w:val="008F237F"/>
    <w:rsid w:val="008F35BE"/>
    <w:rsid w:val="008F36D3"/>
    <w:rsid w:val="008F52BF"/>
    <w:rsid w:val="008F5FD1"/>
    <w:rsid w:val="008F6B9E"/>
    <w:rsid w:val="008F712C"/>
    <w:rsid w:val="008F7767"/>
    <w:rsid w:val="008F788D"/>
    <w:rsid w:val="009010F3"/>
    <w:rsid w:val="00901DFB"/>
    <w:rsid w:val="00903418"/>
    <w:rsid w:val="0090369C"/>
    <w:rsid w:val="00904C77"/>
    <w:rsid w:val="0090530A"/>
    <w:rsid w:val="00910C10"/>
    <w:rsid w:val="00911192"/>
    <w:rsid w:val="009117DE"/>
    <w:rsid w:val="00911BFD"/>
    <w:rsid w:val="00912862"/>
    <w:rsid w:val="00912B85"/>
    <w:rsid w:val="00914361"/>
    <w:rsid w:val="00914CDF"/>
    <w:rsid w:val="009159DF"/>
    <w:rsid w:val="009173D4"/>
    <w:rsid w:val="00917954"/>
    <w:rsid w:val="00920F8D"/>
    <w:rsid w:val="009223D1"/>
    <w:rsid w:val="009228D6"/>
    <w:rsid w:val="00922C51"/>
    <w:rsid w:val="009231D7"/>
    <w:rsid w:val="0092436C"/>
    <w:rsid w:val="009248D9"/>
    <w:rsid w:val="00924AE9"/>
    <w:rsid w:val="00925530"/>
    <w:rsid w:val="00925536"/>
    <w:rsid w:val="00926949"/>
    <w:rsid w:val="009269E1"/>
    <w:rsid w:val="00931844"/>
    <w:rsid w:val="0093189C"/>
    <w:rsid w:val="00934A19"/>
    <w:rsid w:val="009379E3"/>
    <w:rsid w:val="009402DD"/>
    <w:rsid w:val="009420F0"/>
    <w:rsid w:val="00942C01"/>
    <w:rsid w:val="00943DD7"/>
    <w:rsid w:val="00945DAF"/>
    <w:rsid w:val="00946974"/>
    <w:rsid w:val="00946A1A"/>
    <w:rsid w:val="00946ADF"/>
    <w:rsid w:val="00946C88"/>
    <w:rsid w:val="00950853"/>
    <w:rsid w:val="0095112E"/>
    <w:rsid w:val="00954CB9"/>
    <w:rsid w:val="00955666"/>
    <w:rsid w:val="00957621"/>
    <w:rsid w:val="00957740"/>
    <w:rsid w:val="00957921"/>
    <w:rsid w:val="0096325F"/>
    <w:rsid w:val="00963668"/>
    <w:rsid w:val="00965B1D"/>
    <w:rsid w:val="00965F6C"/>
    <w:rsid w:val="0096609A"/>
    <w:rsid w:val="00966D67"/>
    <w:rsid w:val="00966EEF"/>
    <w:rsid w:val="0096755F"/>
    <w:rsid w:val="009703B3"/>
    <w:rsid w:val="00970F58"/>
    <w:rsid w:val="00971187"/>
    <w:rsid w:val="009735C1"/>
    <w:rsid w:val="009747FB"/>
    <w:rsid w:val="009751BB"/>
    <w:rsid w:val="00975E7B"/>
    <w:rsid w:val="00980AF7"/>
    <w:rsid w:val="00980E45"/>
    <w:rsid w:val="00982341"/>
    <w:rsid w:val="00983077"/>
    <w:rsid w:val="009871C2"/>
    <w:rsid w:val="00990441"/>
    <w:rsid w:val="00990582"/>
    <w:rsid w:val="009907D0"/>
    <w:rsid w:val="0099321A"/>
    <w:rsid w:val="009934CF"/>
    <w:rsid w:val="00994A72"/>
    <w:rsid w:val="00994E74"/>
    <w:rsid w:val="00997AC9"/>
    <w:rsid w:val="00997DD9"/>
    <w:rsid w:val="009A0652"/>
    <w:rsid w:val="009A2017"/>
    <w:rsid w:val="009A26B7"/>
    <w:rsid w:val="009A313A"/>
    <w:rsid w:val="009A3684"/>
    <w:rsid w:val="009A3C93"/>
    <w:rsid w:val="009A4262"/>
    <w:rsid w:val="009A4BF1"/>
    <w:rsid w:val="009A5D29"/>
    <w:rsid w:val="009A6081"/>
    <w:rsid w:val="009A63F1"/>
    <w:rsid w:val="009A64A2"/>
    <w:rsid w:val="009B3A7C"/>
    <w:rsid w:val="009B3F23"/>
    <w:rsid w:val="009B578E"/>
    <w:rsid w:val="009B5B8F"/>
    <w:rsid w:val="009B63B4"/>
    <w:rsid w:val="009C15CB"/>
    <w:rsid w:val="009C47F5"/>
    <w:rsid w:val="009C49E4"/>
    <w:rsid w:val="009D00EF"/>
    <w:rsid w:val="009D03D3"/>
    <w:rsid w:val="009D20A4"/>
    <w:rsid w:val="009D2395"/>
    <w:rsid w:val="009D2437"/>
    <w:rsid w:val="009D381C"/>
    <w:rsid w:val="009D3BC0"/>
    <w:rsid w:val="009D4BA3"/>
    <w:rsid w:val="009D6ABC"/>
    <w:rsid w:val="009D6E40"/>
    <w:rsid w:val="009D7678"/>
    <w:rsid w:val="009E0578"/>
    <w:rsid w:val="009E338F"/>
    <w:rsid w:val="009E3DA8"/>
    <w:rsid w:val="009E51F4"/>
    <w:rsid w:val="009E5DFD"/>
    <w:rsid w:val="009F0D67"/>
    <w:rsid w:val="009F22E7"/>
    <w:rsid w:val="009F268D"/>
    <w:rsid w:val="009F2C66"/>
    <w:rsid w:val="009F31BC"/>
    <w:rsid w:val="009F34AD"/>
    <w:rsid w:val="009F395E"/>
    <w:rsid w:val="009F697B"/>
    <w:rsid w:val="009F6B04"/>
    <w:rsid w:val="009F73EB"/>
    <w:rsid w:val="00A06614"/>
    <w:rsid w:val="00A1002D"/>
    <w:rsid w:val="00A11405"/>
    <w:rsid w:val="00A11457"/>
    <w:rsid w:val="00A1162E"/>
    <w:rsid w:val="00A12E0E"/>
    <w:rsid w:val="00A12FED"/>
    <w:rsid w:val="00A15013"/>
    <w:rsid w:val="00A1590D"/>
    <w:rsid w:val="00A15AFA"/>
    <w:rsid w:val="00A17814"/>
    <w:rsid w:val="00A21089"/>
    <w:rsid w:val="00A210C8"/>
    <w:rsid w:val="00A212CA"/>
    <w:rsid w:val="00A219F0"/>
    <w:rsid w:val="00A2261E"/>
    <w:rsid w:val="00A228F1"/>
    <w:rsid w:val="00A24899"/>
    <w:rsid w:val="00A25CF1"/>
    <w:rsid w:val="00A25E2F"/>
    <w:rsid w:val="00A261C0"/>
    <w:rsid w:val="00A264C6"/>
    <w:rsid w:val="00A2773D"/>
    <w:rsid w:val="00A27EF0"/>
    <w:rsid w:val="00A307A1"/>
    <w:rsid w:val="00A323C6"/>
    <w:rsid w:val="00A3254F"/>
    <w:rsid w:val="00A326BF"/>
    <w:rsid w:val="00A32797"/>
    <w:rsid w:val="00A3749C"/>
    <w:rsid w:val="00A40101"/>
    <w:rsid w:val="00A40241"/>
    <w:rsid w:val="00A41C91"/>
    <w:rsid w:val="00A4234F"/>
    <w:rsid w:val="00A43207"/>
    <w:rsid w:val="00A43DDD"/>
    <w:rsid w:val="00A46905"/>
    <w:rsid w:val="00A4784A"/>
    <w:rsid w:val="00A47F39"/>
    <w:rsid w:val="00A527E3"/>
    <w:rsid w:val="00A604E0"/>
    <w:rsid w:val="00A61588"/>
    <w:rsid w:val="00A6180D"/>
    <w:rsid w:val="00A61FBB"/>
    <w:rsid w:val="00A64E00"/>
    <w:rsid w:val="00A66018"/>
    <w:rsid w:val="00A67395"/>
    <w:rsid w:val="00A72D49"/>
    <w:rsid w:val="00A73EB2"/>
    <w:rsid w:val="00A749E6"/>
    <w:rsid w:val="00A7530C"/>
    <w:rsid w:val="00A76DE6"/>
    <w:rsid w:val="00A807D5"/>
    <w:rsid w:val="00A81916"/>
    <w:rsid w:val="00A81D3B"/>
    <w:rsid w:val="00A81D76"/>
    <w:rsid w:val="00A82EA5"/>
    <w:rsid w:val="00A84BA8"/>
    <w:rsid w:val="00A8594C"/>
    <w:rsid w:val="00A8645C"/>
    <w:rsid w:val="00A86E5F"/>
    <w:rsid w:val="00A928F1"/>
    <w:rsid w:val="00A93AE5"/>
    <w:rsid w:val="00A93C45"/>
    <w:rsid w:val="00A940F5"/>
    <w:rsid w:val="00A95125"/>
    <w:rsid w:val="00A95DB6"/>
    <w:rsid w:val="00A965F3"/>
    <w:rsid w:val="00A9732D"/>
    <w:rsid w:val="00A97E49"/>
    <w:rsid w:val="00AA02C6"/>
    <w:rsid w:val="00AA05A0"/>
    <w:rsid w:val="00AA1488"/>
    <w:rsid w:val="00AA79C1"/>
    <w:rsid w:val="00AB1D4E"/>
    <w:rsid w:val="00AB2D79"/>
    <w:rsid w:val="00AB3A4B"/>
    <w:rsid w:val="00AB5326"/>
    <w:rsid w:val="00AB71F0"/>
    <w:rsid w:val="00AB7325"/>
    <w:rsid w:val="00AC222E"/>
    <w:rsid w:val="00AC4473"/>
    <w:rsid w:val="00AC48B5"/>
    <w:rsid w:val="00AC48ED"/>
    <w:rsid w:val="00AC5E4F"/>
    <w:rsid w:val="00AC6A58"/>
    <w:rsid w:val="00AC7576"/>
    <w:rsid w:val="00AC7DDB"/>
    <w:rsid w:val="00AD1A9E"/>
    <w:rsid w:val="00AD2B3B"/>
    <w:rsid w:val="00AD336B"/>
    <w:rsid w:val="00AD3B9A"/>
    <w:rsid w:val="00AD5125"/>
    <w:rsid w:val="00AD698A"/>
    <w:rsid w:val="00AD6E04"/>
    <w:rsid w:val="00AD7D4D"/>
    <w:rsid w:val="00AE010A"/>
    <w:rsid w:val="00AE225E"/>
    <w:rsid w:val="00AE40FB"/>
    <w:rsid w:val="00AE4AC5"/>
    <w:rsid w:val="00AE540E"/>
    <w:rsid w:val="00AE5E1B"/>
    <w:rsid w:val="00AE62E3"/>
    <w:rsid w:val="00AF0615"/>
    <w:rsid w:val="00AF181F"/>
    <w:rsid w:val="00AF1E18"/>
    <w:rsid w:val="00AF26CD"/>
    <w:rsid w:val="00AF33E2"/>
    <w:rsid w:val="00AF348B"/>
    <w:rsid w:val="00AF5AE9"/>
    <w:rsid w:val="00AF600E"/>
    <w:rsid w:val="00B00B19"/>
    <w:rsid w:val="00B01581"/>
    <w:rsid w:val="00B01E82"/>
    <w:rsid w:val="00B039B4"/>
    <w:rsid w:val="00B05291"/>
    <w:rsid w:val="00B073CA"/>
    <w:rsid w:val="00B0768F"/>
    <w:rsid w:val="00B07B41"/>
    <w:rsid w:val="00B07F56"/>
    <w:rsid w:val="00B10043"/>
    <w:rsid w:val="00B10A8C"/>
    <w:rsid w:val="00B13B6D"/>
    <w:rsid w:val="00B14711"/>
    <w:rsid w:val="00B1484F"/>
    <w:rsid w:val="00B14CA3"/>
    <w:rsid w:val="00B1557E"/>
    <w:rsid w:val="00B15E2C"/>
    <w:rsid w:val="00B21C2A"/>
    <w:rsid w:val="00B21E1D"/>
    <w:rsid w:val="00B237F7"/>
    <w:rsid w:val="00B24841"/>
    <w:rsid w:val="00B269D1"/>
    <w:rsid w:val="00B2704D"/>
    <w:rsid w:val="00B2759E"/>
    <w:rsid w:val="00B31404"/>
    <w:rsid w:val="00B3151C"/>
    <w:rsid w:val="00B35FA8"/>
    <w:rsid w:val="00B363AC"/>
    <w:rsid w:val="00B369E4"/>
    <w:rsid w:val="00B36AF6"/>
    <w:rsid w:val="00B40257"/>
    <w:rsid w:val="00B40DA6"/>
    <w:rsid w:val="00B43889"/>
    <w:rsid w:val="00B44AF7"/>
    <w:rsid w:val="00B44E22"/>
    <w:rsid w:val="00B4522F"/>
    <w:rsid w:val="00B47BE3"/>
    <w:rsid w:val="00B50238"/>
    <w:rsid w:val="00B502DB"/>
    <w:rsid w:val="00B52ABC"/>
    <w:rsid w:val="00B55762"/>
    <w:rsid w:val="00B56A42"/>
    <w:rsid w:val="00B56A8F"/>
    <w:rsid w:val="00B573E0"/>
    <w:rsid w:val="00B62687"/>
    <w:rsid w:val="00B636FE"/>
    <w:rsid w:val="00B64DBA"/>
    <w:rsid w:val="00B653B4"/>
    <w:rsid w:val="00B6546E"/>
    <w:rsid w:val="00B65673"/>
    <w:rsid w:val="00B65820"/>
    <w:rsid w:val="00B6687C"/>
    <w:rsid w:val="00B66D3D"/>
    <w:rsid w:val="00B6728A"/>
    <w:rsid w:val="00B70956"/>
    <w:rsid w:val="00B71A9E"/>
    <w:rsid w:val="00B760BA"/>
    <w:rsid w:val="00B76118"/>
    <w:rsid w:val="00B771E4"/>
    <w:rsid w:val="00B77D8B"/>
    <w:rsid w:val="00B80358"/>
    <w:rsid w:val="00B803B8"/>
    <w:rsid w:val="00B81490"/>
    <w:rsid w:val="00B83706"/>
    <w:rsid w:val="00B8476B"/>
    <w:rsid w:val="00B84E5C"/>
    <w:rsid w:val="00B90986"/>
    <w:rsid w:val="00B916EF"/>
    <w:rsid w:val="00B9235D"/>
    <w:rsid w:val="00B929DF"/>
    <w:rsid w:val="00B95698"/>
    <w:rsid w:val="00B9613D"/>
    <w:rsid w:val="00B970C8"/>
    <w:rsid w:val="00B97A49"/>
    <w:rsid w:val="00BA2296"/>
    <w:rsid w:val="00BA22DE"/>
    <w:rsid w:val="00BA2360"/>
    <w:rsid w:val="00BA27E3"/>
    <w:rsid w:val="00BA37F9"/>
    <w:rsid w:val="00BB1A6E"/>
    <w:rsid w:val="00BB32FB"/>
    <w:rsid w:val="00BB43C7"/>
    <w:rsid w:val="00BB5E4E"/>
    <w:rsid w:val="00BC1C07"/>
    <w:rsid w:val="00BC3487"/>
    <w:rsid w:val="00BC4EAE"/>
    <w:rsid w:val="00BC679B"/>
    <w:rsid w:val="00BC6ECD"/>
    <w:rsid w:val="00BC75B2"/>
    <w:rsid w:val="00BC7B06"/>
    <w:rsid w:val="00BD00DC"/>
    <w:rsid w:val="00BD27E4"/>
    <w:rsid w:val="00BD2D32"/>
    <w:rsid w:val="00BD3B19"/>
    <w:rsid w:val="00BD64D0"/>
    <w:rsid w:val="00BD76B2"/>
    <w:rsid w:val="00BE2119"/>
    <w:rsid w:val="00BE217A"/>
    <w:rsid w:val="00BE2663"/>
    <w:rsid w:val="00BE2EBD"/>
    <w:rsid w:val="00BE3EDE"/>
    <w:rsid w:val="00BE4EAB"/>
    <w:rsid w:val="00BE733A"/>
    <w:rsid w:val="00BF159B"/>
    <w:rsid w:val="00BF2703"/>
    <w:rsid w:val="00BF4918"/>
    <w:rsid w:val="00BF4EFE"/>
    <w:rsid w:val="00BF4FB4"/>
    <w:rsid w:val="00BF6D7E"/>
    <w:rsid w:val="00C00A04"/>
    <w:rsid w:val="00C01C43"/>
    <w:rsid w:val="00C02F42"/>
    <w:rsid w:val="00C0458D"/>
    <w:rsid w:val="00C05328"/>
    <w:rsid w:val="00C078CC"/>
    <w:rsid w:val="00C07BC4"/>
    <w:rsid w:val="00C10AD1"/>
    <w:rsid w:val="00C10D1D"/>
    <w:rsid w:val="00C1164E"/>
    <w:rsid w:val="00C1303D"/>
    <w:rsid w:val="00C13123"/>
    <w:rsid w:val="00C13F97"/>
    <w:rsid w:val="00C15B47"/>
    <w:rsid w:val="00C16069"/>
    <w:rsid w:val="00C16073"/>
    <w:rsid w:val="00C1690E"/>
    <w:rsid w:val="00C23C29"/>
    <w:rsid w:val="00C23EF4"/>
    <w:rsid w:val="00C24D37"/>
    <w:rsid w:val="00C25A08"/>
    <w:rsid w:val="00C30555"/>
    <w:rsid w:val="00C31D38"/>
    <w:rsid w:val="00C32370"/>
    <w:rsid w:val="00C3343A"/>
    <w:rsid w:val="00C351C3"/>
    <w:rsid w:val="00C36272"/>
    <w:rsid w:val="00C36E8F"/>
    <w:rsid w:val="00C37759"/>
    <w:rsid w:val="00C37F1F"/>
    <w:rsid w:val="00C4022E"/>
    <w:rsid w:val="00C40D13"/>
    <w:rsid w:val="00C412FF"/>
    <w:rsid w:val="00C43F91"/>
    <w:rsid w:val="00C4402F"/>
    <w:rsid w:val="00C442C3"/>
    <w:rsid w:val="00C45105"/>
    <w:rsid w:val="00C458BE"/>
    <w:rsid w:val="00C45AC3"/>
    <w:rsid w:val="00C46E67"/>
    <w:rsid w:val="00C4748F"/>
    <w:rsid w:val="00C47814"/>
    <w:rsid w:val="00C47B57"/>
    <w:rsid w:val="00C51D5C"/>
    <w:rsid w:val="00C528F7"/>
    <w:rsid w:val="00C53AC5"/>
    <w:rsid w:val="00C563A8"/>
    <w:rsid w:val="00C57368"/>
    <w:rsid w:val="00C6174F"/>
    <w:rsid w:val="00C62A14"/>
    <w:rsid w:val="00C63449"/>
    <w:rsid w:val="00C63D71"/>
    <w:rsid w:val="00C64CB1"/>
    <w:rsid w:val="00C64D12"/>
    <w:rsid w:val="00C65563"/>
    <w:rsid w:val="00C67AB7"/>
    <w:rsid w:val="00C714FC"/>
    <w:rsid w:val="00C724BD"/>
    <w:rsid w:val="00C729CF"/>
    <w:rsid w:val="00C72AC4"/>
    <w:rsid w:val="00C73C43"/>
    <w:rsid w:val="00C73F32"/>
    <w:rsid w:val="00C762D7"/>
    <w:rsid w:val="00C807BC"/>
    <w:rsid w:val="00C80B35"/>
    <w:rsid w:val="00C81234"/>
    <w:rsid w:val="00C81FD8"/>
    <w:rsid w:val="00C82509"/>
    <w:rsid w:val="00C82D4A"/>
    <w:rsid w:val="00C84EF6"/>
    <w:rsid w:val="00C85F78"/>
    <w:rsid w:val="00C86130"/>
    <w:rsid w:val="00C92102"/>
    <w:rsid w:val="00C92444"/>
    <w:rsid w:val="00C927B4"/>
    <w:rsid w:val="00C932D1"/>
    <w:rsid w:val="00C95232"/>
    <w:rsid w:val="00C95546"/>
    <w:rsid w:val="00C9639A"/>
    <w:rsid w:val="00C964AC"/>
    <w:rsid w:val="00C97C12"/>
    <w:rsid w:val="00CA04D6"/>
    <w:rsid w:val="00CA0FD4"/>
    <w:rsid w:val="00CA2412"/>
    <w:rsid w:val="00CA49B3"/>
    <w:rsid w:val="00CA4E9D"/>
    <w:rsid w:val="00CA596F"/>
    <w:rsid w:val="00CA5E90"/>
    <w:rsid w:val="00CA68FA"/>
    <w:rsid w:val="00CB0A25"/>
    <w:rsid w:val="00CB1D0D"/>
    <w:rsid w:val="00CB42AC"/>
    <w:rsid w:val="00CB64D0"/>
    <w:rsid w:val="00CC0757"/>
    <w:rsid w:val="00CC0E99"/>
    <w:rsid w:val="00CC0EEC"/>
    <w:rsid w:val="00CC13AD"/>
    <w:rsid w:val="00CC1FBA"/>
    <w:rsid w:val="00CC2FF1"/>
    <w:rsid w:val="00CC36C0"/>
    <w:rsid w:val="00CC45D6"/>
    <w:rsid w:val="00CC498C"/>
    <w:rsid w:val="00CC5B56"/>
    <w:rsid w:val="00CC67C5"/>
    <w:rsid w:val="00CC6801"/>
    <w:rsid w:val="00CD11B6"/>
    <w:rsid w:val="00CD2FE6"/>
    <w:rsid w:val="00CD6924"/>
    <w:rsid w:val="00CD7ED5"/>
    <w:rsid w:val="00CE1200"/>
    <w:rsid w:val="00CE6129"/>
    <w:rsid w:val="00CE6317"/>
    <w:rsid w:val="00CE64B0"/>
    <w:rsid w:val="00CE65A2"/>
    <w:rsid w:val="00CE6748"/>
    <w:rsid w:val="00CE7177"/>
    <w:rsid w:val="00CE722E"/>
    <w:rsid w:val="00CF24CE"/>
    <w:rsid w:val="00CF3BCF"/>
    <w:rsid w:val="00CF3C04"/>
    <w:rsid w:val="00CF47A3"/>
    <w:rsid w:val="00CF4EB6"/>
    <w:rsid w:val="00CF52CB"/>
    <w:rsid w:val="00CF5A81"/>
    <w:rsid w:val="00D002A1"/>
    <w:rsid w:val="00D00D76"/>
    <w:rsid w:val="00D0120F"/>
    <w:rsid w:val="00D01F98"/>
    <w:rsid w:val="00D0276E"/>
    <w:rsid w:val="00D04507"/>
    <w:rsid w:val="00D05920"/>
    <w:rsid w:val="00D10075"/>
    <w:rsid w:val="00D100D3"/>
    <w:rsid w:val="00D10C9D"/>
    <w:rsid w:val="00D14220"/>
    <w:rsid w:val="00D14EBB"/>
    <w:rsid w:val="00D163C9"/>
    <w:rsid w:val="00D2006E"/>
    <w:rsid w:val="00D21B50"/>
    <w:rsid w:val="00D22252"/>
    <w:rsid w:val="00D22C27"/>
    <w:rsid w:val="00D22D9B"/>
    <w:rsid w:val="00D2315B"/>
    <w:rsid w:val="00D2345A"/>
    <w:rsid w:val="00D234D5"/>
    <w:rsid w:val="00D23D8E"/>
    <w:rsid w:val="00D2479E"/>
    <w:rsid w:val="00D24AB1"/>
    <w:rsid w:val="00D25B95"/>
    <w:rsid w:val="00D277C4"/>
    <w:rsid w:val="00D278F0"/>
    <w:rsid w:val="00D27967"/>
    <w:rsid w:val="00D31ADF"/>
    <w:rsid w:val="00D32018"/>
    <w:rsid w:val="00D327F6"/>
    <w:rsid w:val="00D33966"/>
    <w:rsid w:val="00D33EF0"/>
    <w:rsid w:val="00D34175"/>
    <w:rsid w:val="00D377CB"/>
    <w:rsid w:val="00D40C35"/>
    <w:rsid w:val="00D41CD1"/>
    <w:rsid w:val="00D41E1D"/>
    <w:rsid w:val="00D42E5C"/>
    <w:rsid w:val="00D44114"/>
    <w:rsid w:val="00D46D44"/>
    <w:rsid w:val="00D46DCF"/>
    <w:rsid w:val="00D528ED"/>
    <w:rsid w:val="00D52984"/>
    <w:rsid w:val="00D55BCD"/>
    <w:rsid w:val="00D571CB"/>
    <w:rsid w:val="00D609D4"/>
    <w:rsid w:val="00D61FEC"/>
    <w:rsid w:val="00D620AB"/>
    <w:rsid w:val="00D625C7"/>
    <w:rsid w:val="00D62F61"/>
    <w:rsid w:val="00D64366"/>
    <w:rsid w:val="00D64F8A"/>
    <w:rsid w:val="00D659D3"/>
    <w:rsid w:val="00D6711C"/>
    <w:rsid w:val="00D712A9"/>
    <w:rsid w:val="00D71CD6"/>
    <w:rsid w:val="00D72039"/>
    <w:rsid w:val="00D7240B"/>
    <w:rsid w:val="00D72483"/>
    <w:rsid w:val="00D753FA"/>
    <w:rsid w:val="00D76036"/>
    <w:rsid w:val="00D77867"/>
    <w:rsid w:val="00D806A9"/>
    <w:rsid w:val="00D83B42"/>
    <w:rsid w:val="00D842C2"/>
    <w:rsid w:val="00D85441"/>
    <w:rsid w:val="00D869C1"/>
    <w:rsid w:val="00D875CB"/>
    <w:rsid w:val="00D87C81"/>
    <w:rsid w:val="00D90197"/>
    <w:rsid w:val="00D91EB0"/>
    <w:rsid w:val="00D924CF"/>
    <w:rsid w:val="00D92C16"/>
    <w:rsid w:val="00D93EDD"/>
    <w:rsid w:val="00D96098"/>
    <w:rsid w:val="00DA0297"/>
    <w:rsid w:val="00DA06B9"/>
    <w:rsid w:val="00DA06E3"/>
    <w:rsid w:val="00DA0C34"/>
    <w:rsid w:val="00DA1056"/>
    <w:rsid w:val="00DA2C41"/>
    <w:rsid w:val="00DA2DB8"/>
    <w:rsid w:val="00DA4CC7"/>
    <w:rsid w:val="00DA5D15"/>
    <w:rsid w:val="00DA78C6"/>
    <w:rsid w:val="00DA7918"/>
    <w:rsid w:val="00DA7EB3"/>
    <w:rsid w:val="00DB19F0"/>
    <w:rsid w:val="00DB36A0"/>
    <w:rsid w:val="00DB3C94"/>
    <w:rsid w:val="00DB586E"/>
    <w:rsid w:val="00DB70E6"/>
    <w:rsid w:val="00DB790A"/>
    <w:rsid w:val="00DC01E2"/>
    <w:rsid w:val="00DC021F"/>
    <w:rsid w:val="00DC74D5"/>
    <w:rsid w:val="00DC74EC"/>
    <w:rsid w:val="00DD0F4F"/>
    <w:rsid w:val="00DD1A54"/>
    <w:rsid w:val="00DD1C84"/>
    <w:rsid w:val="00DD209B"/>
    <w:rsid w:val="00DD2795"/>
    <w:rsid w:val="00DD3873"/>
    <w:rsid w:val="00DD5ACF"/>
    <w:rsid w:val="00DD603E"/>
    <w:rsid w:val="00DD763C"/>
    <w:rsid w:val="00DE006C"/>
    <w:rsid w:val="00DE2FD1"/>
    <w:rsid w:val="00DE5090"/>
    <w:rsid w:val="00DE53F3"/>
    <w:rsid w:val="00DE57BB"/>
    <w:rsid w:val="00DE6095"/>
    <w:rsid w:val="00DE6466"/>
    <w:rsid w:val="00DE6F2E"/>
    <w:rsid w:val="00DF16B6"/>
    <w:rsid w:val="00DF2F7B"/>
    <w:rsid w:val="00DF3FAE"/>
    <w:rsid w:val="00DF738A"/>
    <w:rsid w:val="00E00650"/>
    <w:rsid w:val="00E02E02"/>
    <w:rsid w:val="00E02E10"/>
    <w:rsid w:val="00E045B2"/>
    <w:rsid w:val="00E06497"/>
    <w:rsid w:val="00E06832"/>
    <w:rsid w:val="00E0759A"/>
    <w:rsid w:val="00E101C7"/>
    <w:rsid w:val="00E10E76"/>
    <w:rsid w:val="00E11615"/>
    <w:rsid w:val="00E12A1F"/>
    <w:rsid w:val="00E134DD"/>
    <w:rsid w:val="00E160AB"/>
    <w:rsid w:val="00E17B0B"/>
    <w:rsid w:val="00E17E3F"/>
    <w:rsid w:val="00E209FD"/>
    <w:rsid w:val="00E22FC2"/>
    <w:rsid w:val="00E231C8"/>
    <w:rsid w:val="00E235C4"/>
    <w:rsid w:val="00E2518F"/>
    <w:rsid w:val="00E25700"/>
    <w:rsid w:val="00E25BFB"/>
    <w:rsid w:val="00E26439"/>
    <w:rsid w:val="00E26540"/>
    <w:rsid w:val="00E2751B"/>
    <w:rsid w:val="00E27B25"/>
    <w:rsid w:val="00E30C06"/>
    <w:rsid w:val="00E32F98"/>
    <w:rsid w:val="00E36680"/>
    <w:rsid w:val="00E36A38"/>
    <w:rsid w:val="00E40AB7"/>
    <w:rsid w:val="00E42732"/>
    <w:rsid w:val="00E43437"/>
    <w:rsid w:val="00E43A91"/>
    <w:rsid w:val="00E44088"/>
    <w:rsid w:val="00E446E0"/>
    <w:rsid w:val="00E44F27"/>
    <w:rsid w:val="00E455B5"/>
    <w:rsid w:val="00E4590D"/>
    <w:rsid w:val="00E4629B"/>
    <w:rsid w:val="00E46488"/>
    <w:rsid w:val="00E46E22"/>
    <w:rsid w:val="00E475B2"/>
    <w:rsid w:val="00E476B8"/>
    <w:rsid w:val="00E512A0"/>
    <w:rsid w:val="00E514B4"/>
    <w:rsid w:val="00E52773"/>
    <w:rsid w:val="00E53429"/>
    <w:rsid w:val="00E53F28"/>
    <w:rsid w:val="00E54262"/>
    <w:rsid w:val="00E5579C"/>
    <w:rsid w:val="00E560AF"/>
    <w:rsid w:val="00E60235"/>
    <w:rsid w:val="00E6023B"/>
    <w:rsid w:val="00E60AEC"/>
    <w:rsid w:val="00E60EC9"/>
    <w:rsid w:val="00E611A9"/>
    <w:rsid w:val="00E61F49"/>
    <w:rsid w:val="00E635F2"/>
    <w:rsid w:val="00E63900"/>
    <w:rsid w:val="00E64E00"/>
    <w:rsid w:val="00E70325"/>
    <w:rsid w:val="00E70C1D"/>
    <w:rsid w:val="00E71CD5"/>
    <w:rsid w:val="00E73D88"/>
    <w:rsid w:val="00E74C8E"/>
    <w:rsid w:val="00E80983"/>
    <w:rsid w:val="00E814CA"/>
    <w:rsid w:val="00E81E7E"/>
    <w:rsid w:val="00E82646"/>
    <w:rsid w:val="00E8356C"/>
    <w:rsid w:val="00E83F3B"/>
    <w:rsid w:val="00E8407A"/>
    <w:rsid w:val="00E84B76"/>
    <w:rsid w:val="00E87414"/>
    <w:rsid w:val="00E87A8F"/>
    <w:rsid w:val="00E90250"/>
    <w:rsid w:val="00E9095D"/>
    <w:rsid w:val="00E91F13"/>
    <w:rsid w:val="00E9268D"/>
    <w:rsid w:val="00E93131"/>
    <w:rsid w:val="00E9354F"/>
    <w:rsid w:val="00E94C11"/>
    <w:rsid w:val="00E94D31"/>
    <w:rsid w:val="00E96256"/>
    <w:rsid w:val="00E97791"/>
    <w:rsid w:val="00EA00A6"/>
    <w:rsid w:val="00EA0CDB"/>
    <w:rsid w:val="00EA0F91"/>
    <w:rsid w:val="00EA25BA"/>
    <w:rsid w:val="00EA2A21"/>
    <w:rsid w:val="00EA48F0"/>
    <w:rsid w:val="00EA4A79"/>
    <w:rsid w:val="00EA4BA4"/>
    <w:rsid w:val="00EA4D56"/>
    <w:rsid w:val="00EA529F"/>
    <w:rsid w:val="00EA61BD"/>
    <w:rsid w:val="00EB182F"/>
    <w:rsid w:val="00EB24F7"/>
    <w:rsid w:val="00EB572D"/>
    <w:rsid w:val="00EB7062"/>
    <w:rsid w:val="00EB7209"/>
    <w:rsid w:val="00EC0883"/>
    <w:rsid w:val="00EC2857"/>
    <w:rsid w:val="00EC2AAD"/>
    <w:rsid w:val="00EC2DA5"/>
    <w:rsid w:val="00EC351E"/>
    <w:rsid w:val="00EC5088"/>
    <w:rsid w:val="00EC6A02"/>
    <w:rsid w:val="00EC7B63"/>
    <w:rsid w:val="00ED1447"/>
    <w:rsid w:val="00ED1588"/>
    <w:rsid w:val="00ED183A"/>
    <w:rsid w:val="00ED1880"/>
    <w:rsid w:val="00ED2081"/>
    <w:rsid w:val="00ED21B5"/>
    <w:rsid w:val="00ED3709"/>
    <w:rsid w:val="00ED468A"/>
    <w:rsid w:val="00ED73FF"/>
    <w:rsid w:val="00ED7AC3"/>
    <w:rsid w:val="00EE146B"/>
    <w:rsid w:val="00EE28AA"/>
    <w:rsid w:val="00EE3367"/>
    <w:rsid w:val="00EE451B"/>
    <w:rsid w:val="00EE508B"/>
    <w:rsid w:val="00EE7090"/>
    <w:rsid w:val="00EE7271"/>
    <w:rsid w:val="00EE7B71"/>
    <w:rsid w:val="00EF0646"/>
    <w:rsid w:val="00EF0718"/>
    <w:rsid w:val="00EF16DF"/>
    <w:rsid w:val="00EF1B95"/>
    <w:rsid w:val="00EF2253"/>
    <w:rsid w:val="00EF23C1"/>
    <w:rsid w:val="00EF3084"/>
    <w:rsid w:val="00EF30F1"/>
    <w:rsid w:val="00EF34BD"/>
    <w:rsid w:val="00EF36EB"/>
    <w:rsid w:val="00EF3907"/>
    <w:rsid w:val="00EF4651"/>
    <w:rsid w:val="00EF6544"/>
    <w:rsid w:val="00EF7F0D"/>
    <w:rsid w:val="00F00053"/>
    <w:rsid w:val="00F00615"/>
    <w:rsid w:val="00F00CD2"/>
    <w:rsid w:val="00F0254F"/>
    <w:rsid w:val="00F02643"/>
    <w:rsid w:val="00F02E7F"/>
    <w:rsid w:val="00F056CC"/>
    <w:rsid w:val="00F07B63"/>
    <w:rsid w:val="00F07DFA"/>
    <w:rsid w:val="00F10A05"/>
    <w:rsid w:val="00F11B8D"/>
    <w:rsid w:val="00F12D5A"/>
    <w:rsid w:val="00F131E7"/>
    <w:rsid w:val="00F13828"/>
    <w:rsid w:val="00F20266"/>
    <w:rsid w:val="00F20B69"/>
    <w:rsid w:val="00F22F84"/>
    <w:rsid w:val="00F2465F"/>
    <w:rsid w:val="00F24C64"/>
    <w:rsid w:val="00F24CC7"/>
    <w:rsid w:val="00F253E3"/>
    <w:rsid w:val="00F26A38"/>
    <w:rsid w:val="00F2727F"/>
    <w:rsid w:val="00F27EBA"/>
    <w:rsid w:val="00F301C1"/>
    <w:rsid w:val="00F3050C"/>
    <w:rsid w:val="00F30917"/>
    <w:rsid w:val="00F30B9A"/>
    <w:rsid w:val="00F30DEB"/>
    <w:rsid w:val="00F32651"/>
    <w:rsid w:val="00F32C84"/>
    <w:rsid w:val="00F33871"/>
    <w:rsid w:val="00F34A39"/>
    <w:rsid w:val="00F35400"/>
    <w:rsid w:val="00F36909"/>
    <w:rsid w:val="00F3718A"/>
    <w:rsid w:val="00F379FC"/>
    <w:rsid w:val="00F37EAB"/>
    <w:rsid w:val="00F40D20"/>
    <w:rsid w:val="00F429A6"/>
    <w:rsid w:val="00F43296"/>
    <w:rsid w:val="00F449E6"/>
    <w:rsid w:val="00F453CE"/>
    <w:rsid w:val="00F45FCF"/>
    <w:rsid w:val="00F463B2"/>
    <w:rsid w:val="00F464AD"/>
    <w:rsid w:val="00F51257"/>
    <w:rsid w:val="00F51A61"/>
    <w:rsid w:val="00F54B12"/>
    <w:rsid w:val="00F54F75"/>
    <w:rsid w:val="00F559FA"/>
    <w:rsid w:val="00F564F5"/>
    <w:rsid w:val="00F60A8D"/>
    <w:rsid w:val="00F61637"/>
    <w:rsid w:val="00F6270B"/>
    <w:rsid w:val="00F64480"/>
    <w:rsid w:val="00F64CDF"/>
    <w:rsid w:val="00F65232"/>
    <w:rsid w:val="00F65558"/>
    <w:rsid w:val="00F71E84"/>
    <w:rsid w:val="00F7296A"/>
    <w:rsid w:val="00F75283"/>
    <w:rsid w:val="00F7550A"/>
    <w:rsid w:val="00F77362"/>
    <w:rsid w:val="00F77F85"/>
    <w:rsid w:val="00F80346"/>
    <w:rsid w:val="00F81084"/>
    <w:rsid w:val="00F8143F"/>
    <w:rsid w:val="00F82156"/>
    <w:rsid w:val="00F83E1A"/>
    <w:rsid w:val="00F84DC2"/>
    <w:rsid w:val="00F85B9C"/>
    <w:rsid w:val="00F85C54"/>
    <w:rsid w:val="00F864AA"/>
    <w:rsid w:val="00F87F01"/>
    <w:rsid w:val="00F90565"/>
    <w:rsid w:val="00F92E58"/>
    <w:rsid w:val="00F958AC"/>
    <w:rsid w:val="00F95AFA"/>
    <w:rsid w:val="00F963FA"/>
    <w:rsid w:val="00F9646E"/>
    <w:rsid w:val="00F9747E"/>
    <w:rsid w:val="00FA1A6B"/>
    <w:rsid w:val="00FA308F"/>
    <w:rsid w:val="00FA592F"/>
    <w:rsid w:val="00FB0655"/>
    <w:rsid w:val="00FB2E33"/>
    <w:rsid w:val="00FB53DB"/>
    <w:rsid w:val="00FB57A5"/>
    <w:rsid w:val="00FB5D90"/>
    <w:rsid w:val="00FB66CB"/>
    <w:rsid w:val="00FB6884"/>
    <w:rsid w:val="00FB706E"/>
    <w:rsid w:val="00FC05F6"/>
    <w:rsid w:val="00FC20AF"/>
    <w:rsid w:val="00FC24E6"/>
    <w:rsid w:val="00FC2995"/>
    <w:rsid w:val="00FC2A90"/>
    <w:rsid w:val="00FC51EE"/>
    <w:rsid w:val="00FC586E"/>
    <w:rsid w:val="00FC6AEB"/>
    <w:rsid w:val="00FC756F"/>
    <w:rsid w:val="00FD2580"/>
    <w:rsid w:val="00FD2661"/>
    <w:rsid w:val="00FD29E2"/>
    <w:rsid w:val="00FD372A"/>
    <w:rsid w:val="00FD3756"/>
    <w:rsid w:val="00FD3F53"/>
    <w:rsid w:val="00FD3F87"/>
    <w:rsid w:val="00FD4061"/>
    <w:rsid w:val="00FD449F"/>
    <w:rsid w:val="00FD50E8"/>
    <w:rsid w:val="00FD5687"/>
    <w:rsid w:val="00FD5E51"/>
    <w:rsid w:val="00FD7701"/>
    <w:rsid w:val="00FE0CA5"/>
    <w:rsid w:val="00FE1067"/>
    <w:rsid w:val="00FE112C"/>
    <w:rsid w:val="00FE2DD0"/>
    <w:rsid w:val="00FE32AF"/>
    <w:rsid w:val="00FE3332"/>
    <w:rsid w:val="00FE3C78"/>
    <w:rsid w:val="00FE420F"/>
    <w:rsid w:val="00FE5CEF"/>
    <w:rsid w:val="00FE7BDD"/>
    <w:rsid w:val="00FF0507"/>
    <w:rsid w:val="00FF0CF0"/>
    <w:rsid w:val="00FF0E1A"/>
    <w:rsid w:val="00FF3119"/>
    <w:rsid w:val="00FF41B0"/>
    <w:rsid w:val="00FF436E"/>
    <w:rsid w:val="00FF5370"/>
    <w:rsid w:val="00FF62A2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05F79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1"/>
    <w:next w:val="a1"/>
    <w:link w:val="10"/>
    <w:qFormat/>
    <w:rsid w:val="00005F79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1"/>
    <w:next w:val="a1"/>
    <w:link w:val="20"/>
    <w:qFormat/>
    <w:rsid w:val="00005F79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1"/>
    <w:next w:val="a1"/>
    <w:link w:val="30"/>
    <w:qFormat/>
    <w:rsid w:val="00005F79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1"/>
    <w:next w:val="a1"/>
    <w:link w:val="40"/>
    <w:qFormat/>
    <w:rsid w:val="00005F79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1"/>
    <w:next w:val="a1"/>
    <w:link w:val="50"/>
    <w:qFormat/>
    <w:rsid w:val="00005F79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1"/>
    <w:next w:val="a1"/>
    <w:link w:val="60"/>
    <w:qFormat/>
    <w:rsid w:val="00005F79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1"/>
    <w:next w:val="a1"/>
    <w:link w:val="70"/>
    <w:qFormat/>
    <w:rsid w:val="00005F79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rsid w:val="00005F79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link w:val="90"/>
    <w:qFormat/>
    <w:rsid w:val="00005F79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2">
    <w:name w:val="Default Paragraph Font"/>
    <w:uiPriority w:val="1"/>
    <w:semiHidden/>
    <w:unhideWhenUsed/>
    <w:rsid w:val="00005F79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005F79"/>
  </w:style>
  <w:style w:type="character" w:customStyle="1" w:styleId="10">
    <w:name w:val="标题 1 字符"/>
    <w:basedOn w:val="a2"/>
    <w:link w:val="1"/>
    <w:qFormat/>
    <w:rsid w:val="00005F79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qFormat/>
    <w:rsid w:val="00005F79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2"/>
    <w:link w:val="3"/>
    <w:qFormat/>
    <w:rsid w:val="00005F79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2"/>
    <w:link w:val="4"/>
    <w:qFormat/>
    <w:rsid w:val="00005F79"/>
    <w:rPr>
      <w:rFonts w:ascii="Courier New" w:eastAsia="黑体" w:hAnsi="Courier New" w:cs="Times New Roman"/>
      <w:b/>
      <w:bCs/>
      <w:sz w:val="24"/>
      <w:szCs w:val="24"/>
    </w:rPr>
  </w:style>
  <w:style w:type="paragraph" w:styleId="a5">
    <w:name w:val="List Paragraph"/>
    <w:basedOn w:val="a1"/>
    <w:uiPriority w:val="34"/>
    <w:qFormat/>
    <w:rsid w:val="006530C1"/>
    <w:pPr>
      <w:ind w:firstLineChars="200" w:firstLine="420"/>
    </w:pPr>
  </w:style>
  <w:style w:type="table" w:styleId="a6">
    <w:name w:val="Table Grid"/>
    <w:basedOn w:val="a3"/>
    <w:uiPriority w:val="59"/>
    <w:qFormat/>
    <w:rsid w:val="00005F7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1"/>
    <w:link w:val="a8"/>
    <w:qFormat/>
    <w:rsid w:val="0000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qFormat/>
    <w:rsid w:val="00005F79"/>
    <w:rPr>
      <w:rFonts w:ascii="Courier New" w:eastAsia="宋体" w:hAnsi="Courier New" w:cs="Times New Roman"/>
      <w:sz w:val="18"/>
      <w:szCs w:val="18"/>
    </w:rPr>
  </w:style>
  <w:style w:type="paragraph" w:styleId="a9">
    <w:name w:val="footer"/>
    <w:basedOn w:val="a1"/>
    <w:link w:val="aa"/>
    <w:qFormat/>
    <w:rsid w:val="0000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qFormat/>
    <w:rsid w:val="00005F79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2"/>
    <w:link w:val="5"/>
    <w:qFormat/>
    <w:rsid w:val="00005F79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qFormat/>
    <w:rsid w:val="00005F79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sid w:val="00005F79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sid w:val="00005F79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sid w:val="00005F79"/>
    <w:rPr>
      <w:rFonts w:ascii="Courier New" w:eastAsia="黑体" w:hAnsi="Courier New" w:cs="Times New Roman"/>
      <w:szCs w:val="21"/>
    </w:rPr>
  </w:style>
  <w:style w:type="paragraph" w:styleId="ab">
    <w:name w:val="caption"/>
    <w:basedOn w:val="a1"/>
    <w:next w:val="a1"/>
    <w:qFormat/>
    <w:rsid w:val="00005F79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1"/>
    <w:link w:val="ad"/>
    <w:uiPriority w:val="99"/>
    <w:unhideWhenUsed/>
    <w:qFormat/>
    <w:rsid w:val="00005F79"/>
    <w:rPr>
      <w:rFonts w:ascii="宋体"/>
      <w:sz w:val="18"/>
      <w:szCs w:val="18"/>
    </w:rPr>
  </w:style>
  <w:style w:type="character" w:customStyle="1" w:styleId="ad">
    <w:name w:val="文档结构图 字符"/>
    <w:basedOn w:val="a2"/>
    <w:link w:val="ac"/>
    <w:uiPriority w:val="99"/>
    <w:qFormat/>
    <w:rsid w:val="00005F79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1"/>
    <w:next w:val="a1"/>
    <w:semiHidden/>
    <w:qFormat/>
    <w:rsid w:val="00005F79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1"/>
    <w:link w:val="af"/>
    <w:uiPriority w:val="99"/>
    <w:unhideWhenUsed/>
    <w:qFormat/>
    <w:rsid w:val="00005F79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qFormat/>
    <w:rsid w:val="00005F79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1"/>
    <w:next w:val="a1"/>
    <w:semiHidden/>
    <w:qFormat/>
    <w:rsid w:val="00005F7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1"/>
    <w:next w:val="a1"/>
    <w:semiHidden/>
    <w:qFormat/>
    <w:rsid w:val="00005F79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qFormat/>
    <w:rsid w:val="00005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qFormat/>
    <w:rsid w:val="00005F79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1"/>
    <w:uiPriority w:val="99"/>
    <w:unhideWhenUsed/>
    <w:qFormat/>
    <w:rsid w:val="00005F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1"/>
    <w:next w:val="a1"/>
    <w:link w:val="af2"/>
    <w:uiPriority w:val="10"/>
    <w:qFormat/>
    <w:rsid w:val="00005F7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2"/>
    <w:link w:val="af1"/>
    <w:uiPriority w:val="10"/>
    <w:qFormat/>
    <w:rsid w:val="00005F79"/>
    <w:rPr>
      <w:rFonts w:ascii="Courier New" w:eastAsia="宋体" w:hAnsi="Courier New" w:cs="Times New Roman"/>
      <w:b/>
      <w:bCs/>
      <w:sz w:val="32"/>
      <w:szCs w:val="32"/>
    </w:rPr>
  </w:style>
  <w:style w:type="character" w:styleId="af3">
    <w:name w:val="page number"/>
    <w:basedOn w:val="a2"/>
    <w:qFormat/>
    <w:rsid w:val="00005F79"/>
  </w:style>
  <w:style w:type="character" w:styleId="af4">
    <w:name w:val="FollowedHyperlink"/>
    <w:basedOn w:val="a2"/>
    <w:qFormat/>
    <w:rsid w:val="00005F79"/>
    <w:rPr>
      <w:color w:val="800080"/>
      <w:u w:val="single"/>
    </w:rPr>
  </w:style>
  <w:style w:type="character" w:styleId="af5">
    <w:name w:val="Hyperlink"/>
    <w:basedOn w:val="a2"/>
    <w:qFormat/>
    <w:rsid w:val="00005F79"/>
    <w:rPr>
      <w:color w:val="0000FF"/>
      <w:u w:val="none"/>
    </w:rPr>
  </w:style>
  <w:style w:type="paragraph" w:customStyle="1" w:styleId="AltM">
    <w:name w:val="Alt+M_表内文字（居中）"/>
    <w:basedOn w:val="a1"/>
    <w:qFormat/>
    <w:rsid w:val="00005F79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005F79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1"/>
    <w:qFormat/>
    <w:rsid w:val="00005F79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1"/>
    <w:qFormat/>
    <w:rsid w:val="00005F79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1"/>
    <w:qFormat/>
    <w:rsid w:val="00005F79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1"/>
    <w:qFormat/>
    <w:rsid w:val="00005F79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005F79"/>
    <w:pPr>
      <w:tabs>
        <w:tab w:val="left" w:pos="828"/>
        <w:tab w:val="left" w:pos="1845"/>
      </w:tabs>
      <w:jc w:val="left"/>
    </w:pPr>
  </w:style>
  <w:style w:type="paragraph" w:customStyle="1" w:styleId="a0">
    <w:name w:val="二级标号"/>
    <w:basedOn w:val="a1"/>
    <w:link w:val="Char"/>
    <w:qFormat/>
    <w:rsid w:val="00005F79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005F79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2"/>
    <w:link w:val="a0"/>
    <w:qFormat/>
    <w:rsid w:val="00005F79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2"/>
    <w:link w:val="AltL"/>
    <w:qFormat/>
    <w:rsid w:val="00005F79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2"/>
    <w:uiPriority w:val="99"/>
    <w:unhideWhenUsed/>
    <w:qFormat/>
    <w:rsid w:val="00005F79"/>
    <w:rPr>
      <w:color w:val="808080"/>
      <w:shd w:val="clear" w:color="auto" w:fill="E6E6E6"/>
    </w:rPr>
  </w:style>
  <w:style w:type="character" w:styleId="afc">
    <w:name w:val="Unresolved Mention"/>
    <w:basedOn w:val="a2"/>
    <w:uiPriority w:val="99"/>
    <w:semiHidden/>
    <w:unhideWhenUsed/>
    <w:rsid w:val="00B24841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281F0F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anera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.huanleguang.com/pages/viewpage.action?pageId=8192740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enbuseo.com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3540</TotalTime>
  <Pages>4</Pages>
  <Words>296</Words>
  <Characters>1692</Characters>
  <Application>Microsoft Office Word</Application>
  <DocSecurity>0</DocSecurity>
  <Lines>14</Lines>
  <Paragraphs>3</Paragraphs>
  <ScaleCrop>false</ScaleCrop>
  <Company>P R C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1882</cp:revision>
  <dcterms:created xsi:type="dcterms:W3CDTF">2020-05-21T01:59:00Z</dcterms:created>
  <dcterms:modified xsi:type="dcterms:W3CDTF">2020-07-13T07:04:00Z</dcterms:modified>
</cp:coreProperties>
</file>