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1F74" w14:textId="304883B9" w:rsidR="00FA1FA0" w:rsidRDefault="008A0018" w:rsidP="007F4E4F">
      <w:pPr>
        <w:pStyle w:val="1"/>
      </w:pPr>
      <w:r>
        <w:rPr>
          <w:rFonts w:hint="eastAsia"/>
        </w:rPr>
        <w:t>2</w:t>
      </w:r>
      <w:r>
        <w:t>020</w:t>
      </w:r>
      <w:r>
        <w:rPr>
          <w:rFonts w:hint="eastAsia"/>
        </w:rPr>
        <w:t>年度工作日志</w:t>
      </w:r>
    </w:p>
    <w:p w14:paraId="5D63661A" w14:textId="77777777" w:rsidR="00F60DD2" w:rsidRDefault="00FA1FA0" w:rsidP="007F4E4F">
      <w:pPr>
        <w:pStyle w:val="2"/>
      </w:pPr>
      <w:r>
        <w:rPr>
          <w:rFonts w:hint="eastAsia"/>
        </w:rPr>
        <w:t>5</w:t>
      </w:r>
      <w:r>
        <w:rPr>
          <w:rFonts w:hint="eastAsia"/>
        </w:rPr>
        <w:t>月份</w:t>
      </w:r>
    </w:p>
    <w:p w14:paraId="4950DFCB" w14:textId="77777777" w:rsidR="00F63014" w:rsidRPr="00F63014" w:rsidRDefault="00AB26F4" w:rsidP="00F63014">
      <w:pPr>
        <w:pStyle w:val="3"/>
      </w:pPr>
      <w:r>
        <w:rPr>
          <w:rFonts w:hint="eastAsia"/>
        </w:rPr>
        <w:t>2</w:t>
      </w:r>
      <w:r>
        <w:t>5</w:t>
      </w:r>
      <w:r>
        <w:rPr>
          <w:rFonts w:hint="eastAsia"/>
        </w:rPr>
        <w:t>~</w:t>
      </w:r>
      <w:r>
        <w:t>29</w:t>
      </w:r>
      <w:r>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592496" w14:paraId="0A3BCB30" w14:textId="77777777" w:rsidTr="00651196">
        <w:tc>
          <w:tcPr>
            <w:tcW w:w="8296" w:type="dxa"/>
          </w:tcPr>
          <w:p w14:paraId="3EA63B40" w14:textId="77777777" w:rsidR="00F63014" w:rsidRDefault="00592496" w:rsidP="0062001B">
            <w:r>
              <w:rPr>
                <w:rFonts w:hint="eastAsia"/>
              </w:rPr>
              <w:t>本周工作</w:t>
            </w:r>
          </w:p>
        </w:tc>
      </w:tr>
    </w:tbl>
    <w:p w14:paraId="32EEA81C" w14:textId="77777777" w:rsidR="00BF5E14" w:rsidRDefault="008A6F08" w:rsidP="008A6F08">
      <w:pPr>
        <w:pStyle w:val="afa"/>
        <w:numPr>
          <w:ilvl w:val="0"/>
          <w:numId w:val="33"/>
        </w:numPr>
        <w:ind w:firstLineChars="0"/>
      </w:pPr>
      <w:r>
        <w:rPr>
          <w:rFonts w:hint="eastAsia"/>
        </w:rPr>
        <w:t>添加</w:t>
      </w:r>
      <w:r w:rsidR="006442DA">
        <w:rPr>
          <w:rFonts w:hint="eastAsia"/>
        </w:rPr>
        <w:t>“</w:t>
      </w:r>
      <w:r>
        <w:rPr>
          <w:rFonts w:hint="eastAsia"/>
        </w:rPr>
        <w:t>图片编辑器</w:t>
      </w:r>
      <w:r w:rsidR="006442DA">
        <w:rPr>
          <w:rFonts w:hint="eastAsia"/>
        </w:rPr>
        <w:t>”</w:t>
      </w:r>
      <w:r>
        <w:rPr>
          <w:rFonts w:hint="eastAsia"/>
        </w:rPr>
        <w:t>超链接</w:t>
      </w:r>
    </w:p>
    <w:p w14:paraId="08B41271" w14:textId="77777777" w:rsidR="008A6F08" w:rsidRDefault="008A6F08" w:rsidP="008A6F08">
      <w:pPr>
        <w:pStyle w:val="afa"/>
        <w:ind w:left="360" w:firstLineChars="0" w:firstLine="0"/>
      </w:pPr>
      <w:r>
        <w:rPr>
          <w:rFonts w:hint="eastAsia"/>
        </w:rPr>
        <w:t>在稿定首页添加【在线图片编辑器】超链接</w:t>
      </w:r>
      <w:r w:rsidR="00FB569E">
        <w:rPr>
          <w:rFonts w:hint="eastAsia"/>
        </w:rPr>
        <w:t>。</w:t>
      </w:r>
    </w:p>
    <w:p w14:paraId="7F342B79" w14:textId="77777777" w:rsidR="00FB569E" w:rsidRDefault="00FB569E" w:rsidP="008A6F08">
      <w:pPr>
        <w:pStyle w:val="afa"/>
        <w:ind w:left="360" w:firstLineChars="0" w:firstLine="0"/>
      </w:pPr>
      <w:r>
        <w:rPr>
          <w:rFonts w:hint="eastAsia"/>
        </w:rPr>
        <w:t>链接地址：</w:t>
      </w:r>
      <w:hyperlink r:id="rId8" w:history="1">
        <w:r w:rsidR="00EA1C09" w:rsidRPr="00EA1C09">
          <w:rPr>
            <w:color w:val="0000FF"/>
            <w:u w:val="single"/>
          </w:rPr>
          <w:t>https://www.gaoding.com/image</w:t>
        </w:r>
      </w:hyperlink>
    </w:p>
    <w:p w14:paraId="0F74CA87" w14:textId="77777777" w:rsidR="007554D8" w:rsidRDefault="007554D8" w:rsidP="007554D8">
      <w:pPr>
        <w:pStyle w:val="afa"/>
        <w:ind w:left="360" w:firstLineChars="0" w:firstLine="0"/>
      </w:pPr>
    </w:p>
    <w:p w14:paraId="0E8A6367" w14:textId="77777777" w:rsidR="008A6F08" w:rsidRDefault="006442DA" w:rsidP="00FB569E">
      <w:pPr>
        <w:pStyle w:val="afa"/>
        <w:numPr>
          <w:ilvl w:val="0"/>
          <w:numId w:val="33"/>
        </w:numPr>
        <w:ind w:firstLineChars="0"/>
      </w:pPr>
      <w:r>
        <w:rPr>
          <w:rFonts w:hint="eastAsia"/>
        </w:rPr>
        <w:t>添加“经验分享”</w:t>
      </w:r>
      <w:r w:rsidR="00FB569E">
        <w:rPr>
          <w:rFonts w:hint="eastAsia"/>
        </w:rPr>
        <w:t>超链接</w:t>
      </w:r>
    </w:p>
    <w:p w14:paraId="6E142F65" w14:textId="77777777" w:rsidR="00FB569E" w:rsidRDefault="00FB569E" w:rsidP="00FB569E">
      <w:pPr>
        <w:pStyle w:val="afa"/>
        <w:ind w:left="360" w:firstLineChars="0" w:firstLine="0"/>
      </w:pPr>
      <w:r>
        <w:rPr>
          <w:rFonts w:hint="eastAsia"/>
        </w:rPr>
        <w:t>在稿定首页添加【经验分享】超链接。</w:t>
      </w:r>
    </w:p>
    <w:p w14:paraId="176B32C0" w14:textId="77777777" w:rsidR="00EA1C09" w:rsidRDefault="00EA1C09" w:rsidP="00FB569E">
      <w:pPr>
        <w:pStyle w:val="afa"/>
        <w:ind w:left="360" w:firstLineChars="0" w:firstLine="0"/>
      </w:pPr>
      <w:r>
        <w:rPr>
          <w:rFonts w:hint="eastAsia"/>
        </w:rPr>
        <w:t>链接地址：</w:t>
      </w:r>
      <w:hyperlink r:id="rId9" w:history="1">
        <w:r w:rsidRPr="00EA1C09">
          <w:rPr>
            <w:color w:val="0000FF"/>
            <w:u w:val="single"/>
          </w:rPr>
          <w:t>https://www.gaoding.com/article/arclist-0-147</w:t>
        </w:r>
      </w:hyperlink>
    </w:p>
    <w:p w14:paraId="0686A960" w14:textId="77777777" w:rsidR="007554D8" w:rsidRDefault="007554D8" w:rsidP="007554D8">
      <w:pPr>
        <w:pStyle w:val="afa"/>
        <w:ind w:left="360" w:firstLineChars="0" w:firstLine="0"/>
      </w:pPr>
    </w:p>
    <w:p w14:paraId="771C6F22" w14:textId="77777777" w:rsidR="00EA1C09" w:rsidRDefault="00364E1A" w:rsidP="00364E1A">
      <w:pPr>
        <w:pStyle w:val="afa"/>
        <w:numPr>
          <w:ilvl w:val="0"/>
          <w:numId w:val="33"/>
        </w:numPr>
        <w:ind w:firstLineChars="0"/>
      </w:pPr>
      <w:r>
        <w:rPr>
          <w:rFonts w:hint="eastAsia"/>
        </w:rPr>
        <w:t>友链功能</w:t>
      </w:r>
      <w:r w:rsidR="00532D8C">
        <w:rPr>
          <w:rFonts w:hint="eastAsia"/>
        </w:rPr>
        <w:t>完善思路</w:t>
      </w:r>
    </w:p>
    <w:p w14:paraId="18E07273" w14:textId="77777777" w:rsidR="00A727C1" w:rsidRDefault="00364E1A" w:rsidP="00364E1A">
      <w:pPr>
        <w:pStyle w:val="afa"/>
        <w:ind w:left="360" w:firstLineChars="0" w:firstLine="0"/>
      </w:pPr>
      <w:r>
        <w:rPr>
          <w:rFonts w:hint="eastAsia"/>
        </w:rPr>
        <w:t>增加禁止友链的网址记录，比如在禁止友链的表里面添加</w:t>
      </w:r>
    </w:p>
    <w:p w14:paraId="75936C6F" w14:textId="77777777" w:rsidR="00364E1A" w:rsidRDefault="00754713" w:rsidP="00364E1A">
      <w:pPr>
        <w:pStyle w:val="afa"/>
        <w:ind w:left="360" w:firstLineChars="0" w:firstLine="0"/>
      </w:pPr>
      <w:hyperlink r:id="rId10" w:history="1">
        <w:r w:rsidR="00364E1A" w:rsidRPr="00081E29">
          <w:rPr>
            <w:rStyle w:val="af3"/>
          </w:rPr>
          <w:t>https://www.iguoguo.net/</w:t>
        </w:r>
      </w:hyperlink>
      <w:r w:rsidR="00364E1A">
        <w:t xml:space="preserve"> </w:t>
      </w:r>
      <w:r w:rsidR="00364E1A">
        <w:rPr>
          <w:rFonts w:hint="eastAsia"/>
        </w:rPr>
        <w:t>链接，当</w:t>
      </w:r>
      <w:r w:rsidR="00364E1A">
        <w:rPr>
          <w:rFonts w:hint="eastAsia"/>
        </w:rPr>
        <w:t xml:space="preserve"> </w:t>
      </w:r>
      <w:hyperlink r:id="rId11" w:history="1">
        <w:r w:rsidR="00364E1A" w:rsidRPr="00081E29">
          <w:rPr>
            <w:rStyle w:val="af3"/>
          </w:rPr>
          <w:t>https://www.iguoguo.net/</w:t>
        </w:r>
      </w:hyperlink>
      <w:r w:rsidR="00364E1A">
        <w:t xml:space="preserve"> </w:t>
      </w:r>
      <w:r w:rsidR="00364E1A">
        <w:rPr>
          <w:rFonts w:hint="eastAsia"/>
        </w:rPr>
        <w:t>想要换链接时，先查询禁止友链的表里面是否有该记录，如果有，则提示禁止换该链接，如果没有，则允许换链接。</w:t>
      </w:r>
    </w:p>
    <w:p w14:paraId="33B3C32E" w14:textId="77777777" w:rsidR="00364E1A" w:rsidRDefault="00364E1A" w:rsidP="00364E1A">
      <w:pPr>
        <w:pStyle w:val="afa"/>
        <w:ind w:left="360" w:firstLineChars="0" w:firstLine="0"/>
      </w:pPr>
      <w:r>
        <w:rPr>
          <w:rFonts w:hint="eastAsia"/>
        </w:rPr>
        <w:t>禁止友链的功能，包含添加、修改、删除操作。</w:t>
      </w:r>
    </w:p>
    <w:p w14:paraId="12538212" w14:textId="77777777" w:rsidR="007554D8" w:rsidRDefault="007554D8" w:rsidP="007554D8">
      <w:pPr>
        <w:pStyle w:val="afa"/>
        <w:ind w:left="360" w:firstLineChars="0" w:firstLine="0"/>
      </w:pPr>
    </w:p>
    <w:p w14:paraId="28B1B585" w14:textId="77777777" w:rsidR="00651196" w:rsidRDefault="00684D36" w:rsidP="00684D36">
      <w:pPr>
        <w:pStyle w:val="afa"/>
        <w:numPr>
          <w:ilvl w:val="0"/>
          <w:numId w:val="33"/>
        </w:numPr>
        <w:ind w:firstLineChars="0"/>
      </w:pPr>
      <w:r>
        <w:rPr>
          <w:rFonts w:hint="eastAsia"/>
        </w:rPr>
        <w:t>调整百度资源中索引量的定制规则，具体如下：</w:t>
      </w:r>
    </w:p>
    <w:tbl>
      <w:tblPr>
        <w:tblStyle w:val="af0"/>
        <w:tblW w:w="0" w:type="auto"/>
        <w:tblInd w:w="360" w:type="dxa"/>
        <w:tblLook w:val="04A0" w:firstRow="1" w:lastRow="0" w:firstColumn="1" w:lastColumn="0" w:noHBand="0" w:noVBand="1"/>
      </w:tblPr>
      <w:tblGrid>
        <w:gridCol w:w="1620"/>
        <w:gridCol w:w="3260"/>
        <w:gridCol w:w="3056"/>
      </w:tblGrid>
      <w:tr w:rsidR="00684D36" w14:paraId="218B00DE" w14:textId="77777777" w:rsidTr="000E61A6">
        <w:tc>
          <w:tcPr>
            <w:tcW w:w="1620" w:type="dxa"/>
          </w:tcPr>
          <w:p w14:paraId="448D8602" w14:textId="77777777" w:rsidR="00684D36" w:rsidRDefault="000E61A6" w:rsidP="00684D36">
            <w:pPr>
              <w:pStyle w:val="afa"/>
              <w:ind w:firstLineChars="0" w:firstLine="0"/>
            </w:pPr>
            <w:r>
              <w:rPr>
                <w:rFonts w:hint="eastAsia"/>
              </w:rPr>
              <w:t>页面</w:t>
            </w:r>
          </w:p>
        </w:tc>
        <w:tc>
          <w:tcPr>
            <w:tcW w:w="3260" w:type="dxa"/>
          </w:tcPr>
          <w:p w14:paraId="045ADAA4" w14:textId="77777777" w:rsidR="00684D36" w:rsidRDefault="001F4D99" w:rsidP="00684D36">
            <w:pPr>
              <w:pStyle w:val="afa"/>
              <w:ind w:firstLineChars="0" w:firstLine="0"/>
            </w:pPr>
            <w:r>
              <w:rPr>
                <w:rFonts w:hint="eastAsia"/>
              </w:rPr>
              <w:t>调整前</w:t>
            </w:r>
          </w:p>
        </w:tc>
        <w:tc>
          <w:tcPr>
            <w:tcW w:w="3056" w:type="dxa"/>
          </w:tcPr>
          <w:p w14:paraId="2C8265E0" w14:textId="77777777" w:rsidR="00684D36" w:rsidRDefault="001F4D99" w:rsidP="00684D36">
            <w:pPr>
              <w:pStyle w:val="afa"/>
              <w:ind w:firstLineChars="0" w:firstLine="0"/>
            </w:pPr>
            <w:r>
              <w:rPr>
                <w:rFonts w:hint="eastAsia"/>
              </w:rPr>
              <w:t>调整后</w:t>
            </w:r>
          </w:p>
        </w:tc>
      </w:tr>
      <w:tr w:rsidR="00684D36" w14:paraId="524D66EA" w14:textId="77777777" w:rsidTr="000E61A6">
        <w:tc>
          <w:tcPr>
            <w:tcW w:w="1620" w:type="dxa"/>
          </w:tcPr>
          <w:p w14:paraId="6CAD0ADB" w14:textId="77777777" w:rsidR="00684D36" w:rsidRDefault="000E61A6" w:rsidP="00684D36">
            <w:pPr>
              <w:pStyle w:val="afa"/>
              <w:ind w:firstLineChars="0" w:firstLine="0"/>
            </w:pPr>
            <w:r>
              <w:rPr>
                <w:rFonts w:hint="eastAsia"/>
              </w:rPr>
              <w:t>文章页</w:t>
            </w:r>
          </w:p>
        </w:tc>
        <w:tc>
          <w:tcPr>
            <w:tcW w:w="3260" w:type="dxa"/>
          </w:tcPr>
          <w:p w14:paraId="458654F7" w14:textId="77777777" w:rsidR="00684D36" w:rsidRDefault="000E61A6" w:rsidP="00684D36">
            <w:pPr>
              <w:pStyle w:val="afa"/>
              <w:ind w:firstLineChars="0" w:firstLine="0"/>
            </w:pPr>
            <w:r w:rsidRPr="000E61A6">
              <w:t>article/</w:t>
            </w:r>
          </w:p>
        </w:tc>
        <w:tc>
          <w:tcPr>
            <w:tcW w:w="3056" w:type="dxa"/>
          </w:tcPr>
          <w:p w14:paraId="4D7666AA" w14:textId="77777777" w:rsidR="00684D36" w:rsidRDefault="000E61A6" w:rsidP="00684D36">
            <w:pPr>
              <w:pStyle w:val="afa"/>
              <w:ind w:firstLineChars="0" w:firstLine="0"/>
            </w:pPr>
            <w:r w:rsidRPr="000E61A6">
              <w:t>article/*</w:t>
            </w:r>
          </w:p>
        </w:tc>
      </w:tr>
      <w:tr w:rsidR="00684D36" w14:paraId="220146E2" w14:textId="77777777" w:rsidTr="000E61A6">
        <w:tc>
          <w:tcPr>
            <w:tcW w:w="1620" w:type="dxa"/>
          </w:tcPr>
          <w:p w14:paraId="7E721311" w14:textId="77777777" w:rsidR="00684D36" w:rsidRDefault="000E61A6" w:rsidP="00684D36">
            <w:pPr>
              <w:pStyle w:val="afa"/>
              <w:ind w:firstLineChars="0" w:firstLine="0"/>
            </w:pPr>
            <w:r>
              <w:rPr>
                <w:rFonts w:hint="eastAsia"/>
              </w:rPr>
              <w:t>专题页</w:t>
            </w:r>
          </w:p>
        </w:tc>
        <w:tc>
          <w:tcPr>
            <w:tcW w:w="3260" w:type="dxa"/>
          </w:tcPr>
          <w:p w14:paraId="7952813D" w14:textId="77777777" w:rsidR="00684D36" w:rsidRDefault="000E61A6" w:rsidP="00684D36">
            <w:pPr>
              <w:pStyle w:val="afa"/>
              <w:ind w:firstLineChars="0" w:firstLine="0"/>
            </w:pPr>
            <w:r w:rsidRPr="000E61A6">
              <w:t>topic/</w:t>
            </w:r>
          </w:p>
        </w:tc>
        <w:tc>
          <w:tcPr>
            <w:tcW w:w="3056" w:type="dxa"/>
          </w:tcPr>
          <w:p w14:paraId="6D34E9FB" w14:textId="77777777" w:rsidR="00684D36" w:rsidRDefault="000E61A6" w:rsidP="00684D36">
            <w:pPr>
              <w:pStyle w:val="afa"/>
              <w:ind w:firstLineChars="0" w:firstLine="0"/>
            </w:pPr>
            <w:r w:rsidRPr="000E61A6">
              <w:t>topic/*</w:t>
            </w:r>
          </w:p>
        </w:tc>
      </w:tr>
      <w:tr w:rsidR="00684D36" w14:paraId="3BF020DD" w14:textId="77777777" w:rsidTr="000E61A6">
        <w:tc>
          <w:tcPr>
            <w:tcW w:w="1620" w:type="dxa"/>
          </w:tcPr>
          <w:p w14:paraId="260919F4" w14:textId="77777777" w:rsidR="00684D36" w:rsidRDefault="000E61A6" w:rsidP="00684D36">
            <w:pPr>
              <w:pStyle w:val="afa"/>
              <w:ind w:firstLineChars="0" w:firstLine="0"/>
            </w:pPr>
            <w:r>
              <w:rPr>
                <w:rFonts w:hint="eastAsia"/>
              </w:rPr>
              <w:t>模板列表页</w:t>
            </w:r>
          </w:p>
        </w:tc>
        <w:tc>
          <w:tcPr>
            <w:tcW w:w="3260" w:type="dxa"/>
          </w:tcPr>
          <w:p w14:paraId="463574EA" w14:textId="77777777" w:rsidR="00684D36" w:rsidRDefault="000E61A6" w:rsidP="00684D36">
            <w:pPr>
              <w:pStyle w:val="afa"/>
              <w:ind w:firstLineChars="0" w:firstLine="0"/>
            </w:pPr>
            <w:r w:rsidRPr="000E61A6">
              <w:t>templates/</w:t>
            </w:r>
          </w:p>
        </w:tc>
        <w:tc>
          <w:tcPr>
            <w:tcW w:w="3056" w:type="dxa"/>
          </w:tcPr>
          <w:p w14:paraId="0BD31598" w14:textId="77777777" w:rsidR="00684D36" w:rsidRDefault="000E61A6" w:rsidP="00684D36">
            <w:pPr>
              <w:pStyle w:val="afa"/>
              <w:ind w:firstLineChars="0" w:firstLine="0"/>
            </w:pPr>
            <w:r w:rsidRPr="000E61A6">
              <w:t>templates/*</w:t>
            </w:r>
          </w:p>
        </w:tc>
      </w:tr>
      <w:tr w:rsidR="00684D36" w14:paraId="7319957A" w14:textId="77777777" w:rsidTr="000E61A6">
        <w:tc>
          <w:tcPr>
            <w:tcW w:w="1620" w:type="dxa"/>
          </w:tcPr>
          <w:p w14:paraId="0629A46B" w14:textId="77777777" w:rsidR="00684D36" w:rsidRDefault="000E61A6" w:rsidP="00684D36">
            <w:pPr>
              <w:pStyle w:val="afa"/>
              <w:ind w:firstLineChars="0" w:firstLine="0"/>
            </w:pPr>
            <w:r>
              <w:rPr>
                <w:rFonts w:hint="eastAsia"/>
              </w:rPr>
              <w:t>模板详情页</w:t>
            </w:r>
          </w:p>
        </w:tc>
        <w:tc>
          <w:tcPr>
            <w:tcW w:w="3260" w:type="dxa"/>
          </w:tcPr>
          <w:p w14:paraId="06954017" w14:textId="77777777" w:rsidR="00684D36" w:rsidRDefault="000E61A6" w:rsidP="00684D36">
            <w:pPr>
              <w:pStyle w:val="afa"/>
              <w:ind w:firstLineChars="0" w:firstLine="0"/>
            </w:pPr>
            <w:r w:rsidRPr="000E61A6">
              <w:t>template/</w:t>
            </w:r>
          </w:p>
        </w:tc>
        <w:tc>
          <w:tcPr>
            <w:tcW w:w="3056" w:type="dxa"/>
          </w:tcPr>
          <w:p w14:paraId="26C87412" w14:textId="77777777" w:rsidR="00684D36" w:rsidRDefault="000E61A6" w:rsidP="00684D36">
            <w:pPr>
              <w:pStyle w:val="afa"/>
              <w:ind w:firstLineChars="0" w:firstLine="0"/>
            </w:pPr>
            <w:r w:rsidRPr="000E61A6">
              <w:t>template/*</w:t>
            </w:r>
          </w:p>
        </w:tc>
      </w:tr>
      <w:tr w:rsidR="00684D36" w14:paraId="659CB94F" w14:textId="77777777" w:rsidTr="000E61A6">
        <w:tc>
          <w:tcPr>
            <w:tcW w:w="1620" w:type="dxa"/>
          </w:tcPr>
          <w:p w14:paraId="37885957" w14:textId="77777777" w:rsidR="00684D36" w:rsidRDefault="000E61A6" w:rsidP="00684D36">
            <w:pPr>
              <w:pStyle w:val="afa"/>
              <w:ind w:firstLineChars="0" w:firstLine="0"/>
            </w:pPr>
            <w:r>
              <w:rPr>
                <w:rFonts w:hint="eastAsia"/>
              </w:rPr>
              <w:t>帮助中心页</w:t>
            </w:r>
          </w:p>
        </w:tc>
        <w:tc>
          <w:tcPr>
            <w:tcW w:w="3260" w:type="dxa"/>
          </w:tcPr>
          <w:p w14:paraId="04D8275D" w14:textId="77777777" w:rsidR="00684D36" w:rsidRDefault="000E61A6" w:rsidP="00684D36">
            <w:pPr>
              <w:pStyle w:val="afa"/>
              <w:ind w:firstLineChars="0" w:firstLine="0"/>
            </w:pPr>
            <w:r w:rsidRPr="000E61A6">
              <w:t>help/</w:t>
            </w:r>
          </w:p>
        </w:tc>
        <w:tc>
          <w:tcPr>
            <w:tcW w:w="3056" w:type="dxa"/>
          </w:tcPr>
          <w:p w14:paraId="736ADC92" w14:textId="77777777" w:rsidR="00684D36" w:rsidRDefault="000E61A6" w:rsidP="00684D36">
            <w:pPr>
              <w:pStyle w:val="afa"/>
              <w:ind w:firstLineChars="0" w:firstLine="0"/>
            </w:pPr>
            <w:r w:rsidRPr="000E61A6">
              <w:t>help/*</w:t>
            </w:r>
          </w:p>
        </w:tc>
      </w:tr>
      <w:tr w:rsidR="000E61A6" w14:paraId="62D8585D" w14:textId="77777777" w:rsidTr="000E61A6">
        <w:tc>
          <w:tcPr>
            <w:tcW w:w="1620" w:type="dxa"/>
          </w:tcPr>
          <w:p w14:paraId="487DF7AC" w14:textId="77777777" w:rsidR="000E61A6" w:rsidRDefault="000E61A6" w:rsidP="00684D36">
            <w:pPr>
              <w:pStyle w:val="afa"/>
              <w:ind w:firstLineChars="0" w:firstLine="0"/>
            </w:pPr>
            <w:r>
              <w:rPr>
                <w:rFonts w:hint="eastAsia"/>
              </w:rPr>
              <w:t>新闻公告页</w:t>
            </w:r>
          </w:p>
        </w:tc>
        <w:tc>
          <w:tcPr>
            <w:tcW w:w="3260" w:type="dxa"/>
          </w:tcPr>
          <w:p w14:paraId="23935183" w14:textId="77777777" w:rsidR="000E61A6" w:rsidRDefault="000E61A6" w:rsidP="00684D36">
            <w:pPr>
              <w:pStyle w:val="afa"/>
              <w:ind w:firstLineChars="0" w:firstLine="0"/>
            </w:pPr>
            <w:r w:rsidRPr="000E61A6">
              <w:t>news/</w:t>
            </w:r>
          </w:p>
        </w:tc>
        <w:tc>
          <w:tcPr>
            <w:tcW w:w="3056" w:type="dxa"/>
          </w:tcPr>
          <w:p w14:paraId="65AAC1C4" w14:textId="77777777" w:rsidR="000E61A6" w:rsidRDefault="000E61A6" w:rsidP="00684D36">
            <w:pPr>
              <w:pStyle w:val="afa"/>
              <w:ind w:firstLineChars="0" w:firstLine="0"/>
            </w:pPr>
            <w:r w:rsidRPr="000E61A6">
              <w:t>news/*</w:t>
            </w:r>
          </w:p>
        </w:tc>
      </w:tr>
      <w:tr w:rsidR="00BF03E0" w14:paraId="1696C6CF" w14:textId="77777777" w:rsidTr="000E61A6">
        <w:tc>
          <w:tcPr>
            <w:tcW w:w="1620" w:type="dxa"/>
          </w:tcPr>
          <w:p w14:paraId="610C952A" w14:textId="205F414F" w:rsidR="00BF03E0" w:rsidRDefault="00BF03E0" w:rsidP="00684D36">
            <w:pPr>
              <w:pStyle w:val="afa"/>
              <w:ind w:firstLineChars="0" w:firstLine="0"/>
            </w:pPr>
            <w:r>
              <w:rPr>
                <w:rFonts w:hint="eastAsia"/>
              </w:rPr>
              <w:t>主题</w:t>
            </w:r>
            <w:r w:rsidR="002A5199">
              <w:rPr>
                <w:rFonts w:hint="eastAsia"/>
              </w:rPr>
              <w:t>内容</w:t>
            </w:r>
            <w:r>
              <w:rPr>
                <w:rFonts w:hint="eastAsia"/>
              </w:rPr>
              <w:t>页</w:t>
            </w:r>
          </w:p>
        </w:tc>
        <w:tc>
          <w:tcPr>
            <w:tcW w:w="3260" w:type="dxa"/>
          </w:tcPr>
          <w:p w14:paraId="3AC352E9" w14:textId="1F8F264F" w:rsidR="00BF03E0" w:rsidRPr="000E61A6" w:rsidRDefault="00BF03E0" w:rsidP="00684D36">
            <w:pPr>
              <w:pStyle w:val="afa"/>
              <w:ind w:firstLineChars="0" w:firstLine="0"/>
            </w:pPr>
            <w:r w:rsidRPr="00BF03E0">
              <w:t>statics/*.html</w:t>
            </w:r>
          </w:p>
        </w:tc>
        <w:tc>
          <w:tcPr>
            <w:tcW w:w="3056" w:type="dxa"/>
          </w:tcPr>
          <w:p w14:paraId="725088A3" w14:textId="34AF1188" w:rsidR="00BF03E0" w:rsidRPr="000E61A6" w:rsidRDefault="00BF03E0" w:rsidP="00684D36">
            <w:pPr>
              <w:pStyle w:val="afa"/>
              <w:ind w:firstLineChars="0" w:firstLine="0"/>
            </w:pPr>
            <w:r w:rsidRPr="00BF03E0">
              <w:t>statics/*</w:t>
            </w:r>
          </w:p>
        </w:tc>
      </w:tr>
    </w:tbl>
    <w:p w14:paraId="20C2D1A9" w14:textId="77777777" w:rsidR="007554D8" w:rsidRDefault="007554D8" w:rsidP="007554D8">
      <w:pPr>
        <w:pStyle w:val="afa"/>
        <w:ind w:left="360" w:firstLineChars="0" w:firstLine="0"/>
      </w:pPr>
    </w:p>
    <w:p w14:paraId="3CABA7F6" w14:textId="77777777" w:rsidR="005D1C7D" w:rsidRDefault="00084DD1" w:rsidP="005D1C7D">
      <w:pPr>
        <w:pStyle w:val="afa"/>
        <w:numPr>
          <w:ilvl w:val="0"/>
          <w:numId w:val="33"/>
        </w:numPr>
        <w:ind w:firstLineChars="0"/>
      </w:pPr>
      <w:r>
        <w:rPr>
          <w:rFonts w:hint="eastAsia"/>
        </w:rPr>
        <w:t>网站日志问题</w:t>
      </w:r>
    </w:p>
    <w:p w14:paraId="20575FE3" w14:textId="77777777" w:rsidR="003A5C78" w:rsidRDefault="003A5C78" w:rsidP="003A5C78">
      <w:pPr>
        <w:pStyle w:val="afa"/>
        <w:ind w:left="360" w:firstLineChars="0" w:firstLine="0"/>
      </w:pPr>
      <w:r>
        <w:rPr>
          <w:rFonts w:hint="eastAsia"/>
        </w:rPr>
        <w:t>目前网站日志记录情况：</w:t>
      </w:r>
    </w:p>
    <w:p w14:paraId="530640EF" w14:textId="77777777" w:rsidR="003F66A1" w:rsidRDefault="00AE14B6" w:rsidP="003F66A1">
      <w:pPr>
        <w:pStyle w:val="afa"/>
        <w:numPr>
          <w:ilvl w:val="1"/>
          <w:numId w:val="33"/>
        </w:numPr>
        <w:ind w:firstLineChars="0"/>
      </w:pPr>
      <w:r>
        <w:rPr>
          <w:rFonts w:hint="eastAsia"/>
        </w:rPr>
        <w:t>t.gaoding.com</w:t>
      </w:r>
      <w:r>
        <w:rPr>
          <w:rFonts w:hint="eastAsia"/>
        </w:rPr>
        <w:t>网站日志</w:t>
      </w:r>
    </w:p>
    <w:p w14:paraId="31F5F6E1" w14:textId="77777777" w:rsidR="00C86C0F" w:rsidRDefault="005A0E1F" w:rsidP="003F66A1">
      <w:pPr>
        <w:pStyle w:val="afa"/>
        <w:ind w:left="840" w:firstLineChars="0" w:firstLine="0"/>
      </w:pPr>
      <w:r>
        <w:rPr>
          <w:rFonts w:hint="eastAsia"/>
        </w:rPr>
        <w:t>暂时未产生日志文件，需要检查是否有编写日志记录的程序，</w:t>
      </w:r>
      <w:r w:rsidR="00C86C0F">
        <w:rPr>
          <w:rFonts w:hint="eastAsia"/>
        </w:rPr>
        <w:t>等待负责开发的第三方回复信息。</w:t>
      </w:r>
    </w:p>
    <w:p w14:paraId="440CD85A" w14:textId="77777777" w:rsidR="00AE14B6" w:rsidRDefault="00C86C0F" w:rsidP="00C86C0F">
      <w:pPr>
        <w:pStyle w:val="afa"/>
        <w:numPr>
          <w:ilvl w:val="1"/>
          <w:numId w:val="33"/>
        </w:numPr>
        <w:ind w:firstLineChars="0"/>
      </w:pPr>
      <w:r>
        <w:rPr>
          <w:rFonts w:hint="eastAsia"/>
        </w:rPr>
        <w:t>www.gaoding.com</w:t>
      </w:r>
      <w:r>
        <w:rPr>
          <w:rFonts w:hint="eastAsia"/>
        </w:rPr>
        <w:t>网站日志</w:t>
      </w:r>
    </w:p>
    <w:p w14:paraId="3BD4BA87" w14:textId="77777777" w:rsidR="00C86C0F" w:rsidRDefault="00351676" w:rsidP="00C86C0F">
      <w:pPr>
        <w:pStyle w:val="afa"/>
        <w:ind w:left="840" w:firstLineChars="0" w:firstLine="0"/>
      </w:pPr>
      <w:r>
        <w:rPr>
          <w:rFonts w:hint="eastAsia"/>
        </w:rPr>
        <w:t>与雨阳沟通过，当前主站的网站日志包含了所有对服务器进行操作的日志和爬虫爬取网站链接的日志，所以导致日志文件很大，</w:t>
      </w:r>
      <w:r w:rsidR="00021F7C">
        <w:rPr>
          <w:rFonts w:hint="eastAsia"/>
        </w:rPr>
        <w:t>需要</w:t>
      </w:r>
      <w:r>
        <w:rPr>
          <w:rFonts w:hint="eastAsia"/>
        </w:rPr>
        <w:t>做定期清理。</w:t>
      </w:r>
    </w:p>
    <w:p w14:paraId="6B04B1F8" w14:textId="77777777" w:rsidR="00651196" w:rsidRDefault="005D1C7D" w:rsidP="00651196">
      <w:r>
        <w:tab/>
      </w:r>
      <w:r w:rsidR="00825A45">
        <w:rPr>
          <w:rFonts w:hint="eastAsia"/>
        </w:rPr>
        <w:t>因此</w:t>
      </w:r>
      <w:r>
        <w:rPr>
          <w:rFonts w:hint="eastAsia"/>
        </w:rPr>
        <w:t>当前，查看网站日志只能通过</w:t>
      </w:r>
      <w:hyperlink r:id="rId12" w:anchor="/discover?_g=(refreshInterval:(display:Off,pause:!f,value:0),time:(from:now-24h,mode:quick,to:now))&amp;_a=(columns:!(status,http_host,http_referer,request),index:logkit-gaoding_www_nginx_access,interval:auto,query:(language:lucene,query:'http_user_agent:%20Googlebot'),sort:!('@timestamp',desc))" w:history="1">
        <w:r w:rsidRPr="00624CC0">
          <w:rPr>
            <w:rStyle w:val="af3"/>
          </w:rPr>
          <w:t>ELK</w:t>
        </w:r>
        <w:r w:rsidRPr="00624CC0">
          <w:rPr>
            <w:rStyle w:val="af3"/>
          </w:rPr>
          <w:t>系统</w:t>
        </w:r>
      </w:hyperlink>
      <w:r>
        <w:rPr>
          <w:rFonts w:hint="eastAsia"/>
        </w:rPr>
        <w:t>，</w:t>
      </w:r>
      <w:r w:rsidR="00624CC0">
        <w:rPr>
          <w:rFonts w:hint="eastAsia"/>
        </w:rPr>
        <w:t>但是该系统的数据并不是纯的爬虫日志，</w:t>
      </w:r>
      <w:r w:rsidR="00624CC0">
        <w:rPr>
          <w:rFonts w:hint="eastAsia"/>
        </w:rPr>
        <w:lastRenderedPageBreak/>
        <w:t>在其中混合了所有对服务器操作的日志</w:t>
      </w:r>
      <w:r w:rsidR="003A5C78">
        <w:rPr>
          <w:rFonts w:hint="eastAsia"/>
        </w:rPr>
        <w:t>，</w:t>
      </w:r>
      <w:r w:rsidR="001B0388">
        <w:rPr>
          <w:rFonts w:hint="eastAsia"/>
        </w:rPr>
        <w:t>雨阳已准备让熊猫拆分数据，分离成爬虫日志和服务器操作日志。</w:t>
      </w:r>
      <w:r w:rsidR="005162E9">
        <w:rPr>
          <w:rFonts w:hint="eastAsia"/>
        </w:rPr>
        <w:t>后续看拆分情况再做进一步处理。</w:t>
      </w:r>
    </w:p>
    <w:p w14:paraId="2E2C6AA2" w14:textId="77777777" w:rsidR="005D1C7D" w:rsidRDefault="005D1C7D" w:rsidP="00651196">
      <w:r>
        <w:tab/>
      </w:r>
      <w:r w:rsidR="00505341">
        <w:rPr>
          <w:rFonts w:hint="eastAsia"/>
        </w:rPr>
        <w:t>同时，由于</w:t>
      </w:r>
      <w:r w:rsidR="00505341">
        <w:rPr>
          <w:rFonts w:hint="eastAsia"/>
        </w:rPr>
        <w:t>E</w:t>
      </w:r>
      <w:r w:rsidR="00505341">
        <w:t>LK</w:t>
      </w:r>
      <w:r w:rsidR="00505341">
        <w:rPr>
          <w:rFonts w:hint="eastAsia"/>
        </w:rPr>
        <w:t>系统为英文界面，不方便查阅，已建议雨阳对</w:t>
      </w:r>
      <w:r w:rsidR="00505341">
        <w:rPr>
          <w:rFonts w:hint="eastAsia"/>
        </w:rPr>
        <w:t>E</w:t>
      </w:r>
      <w:r w:rsidR="00505341">
        <w:t>LK</w:t>
      </w:r>
      <w:r w:rsidR="00505341">
        <w:rPr>
          <w:rFonts w:hint="eastAsia"/>
        </w:rPr>
        <w:t>系统做升级以及汉化。</w:t>
      </w:r>
    </w:p>
    <w:p w14:paraId="7903A649" w14:textId="77777777" w:rsidR="00DB4DFD" w:rsidRDefault="00DB4DFD" w:rsidP="00651196"/>
    <w:p w14:paraId="1C0F2BC4" w14:textId="77777777" w:rsidR="00DB4DFD" w:rsidRDefault="00E46717" w:rsidP="008649D6">
      <w:pPr>
        <w:pStyle w:val="afa"/>
        <w:numPr>
          <w:ilvl w:val="0"/>
          <w:numId w:val="33"/>
        </w:numPr>
        <w:ind w:firstLineChars="0"/>
      </w:pPr>
      <w:r>
        <w:rPr>
          <w:rFonts w:hint="eastAsia"/>
        </w:rPr>
        <w:t>调整</w:t>
      </w:r>
      <w:r w:rsidR="008649D6">
        <w:rPr>
          <w:rFonts w:hint="eastAsia"/>
        </w:rPr>
        <w:t>F</w:t>
      </w:r>
      <w:r w:rsidR="008649D6" w:rsidRPr="008649D6">
        <w:t>oco</w:t>
      </w:r>
      <w:r w:rsidR="008649D6">
        <w:rPr>
          <w:rFonts w:hint="eastAsia"/>
        </w:rPr>
        <w:t>S</w:t>
      </w:r>
      <w:r w:rsidR="008649D6" w:rsidRPr="008649D6">
        <w:t>lide</w:t>
      </w:r>
      <w:r w:rsidR="008649D6">
        <w:rPr>
          <w:rFonts w:hint="eastAsia"/>
        </w:rPr>
        <w:t>插件页</w:t>
      </w:r>
      <w:r w:rsidR="00785B05">
        <w:rPr>
          <w:rFonts w:hint="eastAsia"/>
        </w:rPr>
        <w:t>的</w:t>
      </w:r>
      <w:r w:rsidR="008649D6">
        <w:rPr>
          <w:rFonts w:hint="eastAsia"/>
        </w:rPr>
        <w:t>T</w:t>
      </w:r>
      <w:r w:rsidR="008649D6">
        <w:t>DK</w:t>
      </w:r>
      <w:r w:rsidR="008649D6">
        <w:rPr>
          <w:rFonts w:hint="eastAsia"/>
        </w:rPr>
        <w:t>和描述</w:t>
      </w:r>
      <w:r w:rsidR="00785B05">
        <w:rPr>
          <w:rFonts w:hint="eastAsia"/>
        </w:rPr>
        <w:t>，并发送给汤勺</w:t>
      </w:r>
    </w:p>
    <w:p w14:paraId="0D0ED1C0" w14:textId="77777777" w:rsidR="008649D6" w:rsidRDefault="008D0F8F" w:rsidP="008649D6">
      <w:pPr>
        <w:pStyle w:val="afa"/>
        <w:ind w:left="360" w:firstLineChars="0" w:firstLine="0"/>
      </w:pPr>
      <w:r>
        <w:rPr>
          <w:rFonts w:hint="eastAsia"/>
        </w:rPr>
        <w:t>对甜豆编写的</w:t>
      </w:r>
      <w:r>
        <w:rPr>
          <w:rFonts w:hint="eastAsia"/>
        </w:rPr>
        <w:t>T</w:t>
      </w:r>
      <w:r>
        <w:t>DK</w:t>
      </w:r>
      <w:r>
        <w:rPr>
          <w:rFonts w:hint="eastAsia"/>
        </w:rPr>
        <w:t>和描述，做调整如下：</w:t>
      </w:r>
    </w:p>
    <w:tbl>
      <w:tblPr>
        <w:tblStyle w:val="af0"/>
        <w:tblW w:w="0" w:type="auto"/>
        <w:tblInd w:w="360" w:type="dxa"/>
        <w:tblLook w:val="04A0" w:firstRow="1" w:lastRow="0" w:firstColumn="1" w:lastColumn="0" w:noHBand="0" w:noVBand="1"/>
      </w:tblPr>
      <w:tblGrid>
        <w:gridCol w:w="7936"/>
      </w:tblGrid>
      <w:tr w:rsidR="0098280B" w14:paraId="44168DB2" w14:textId="77777777" w:rsidTr="0098280B">
        <w:tc>
          <w:tcPr>
            <w:tcW w:w="8296" w:type="dxa"/>
          </w:tcPr>
          <w:p w14:paraId="0C917A89" w14:textId="77777777" w:rsidR="0098280B" w:rsidRPr="0098280B" w:rsidRDefault="00754713" w:rsidP="0098280B">
            <w:pPr>
              <w:pStyle w:val="afa"/>
              <w:ind w:firstLineChars="0" w:firstLine="0"/>
            </w:pPr>
            <w:hyperlink r:id="rId13" w:history="1">
              <w:r w:rsidR="0098280B" w:rsidRPr="00081E29">
                <w:rPr>
                  <w:rStyle w:val="af3"/>
                </w:rPr>
                <w:t>http://www.dev.gaoding.com/focoslide</w:t>
              </w:r>
            </w:hyperlink>
          </w:p>
        </w:tc>
      </w:tr>
      <w:tr w:rsidR="0098280B" w14:paraId="247871AF" w14:textId="77777777" w:rsidTr="0098280B">
        <w:tc>
          <w:tcPr>
            <w:tcW w:w="8296" w:type="dxa"/>
          </w:tcPr>
          <w:p w14:paraId="3046BAC9" w14:textId="77777777" w:rsidR="0098280B" w:rsidRDefault="0098280B" w:rsidP="008649D6">
            <w:pPr>
              <w:pStyle w:val="afa"/>
              <w:ind w:firstLineChars="0" w:firstLine="0"/>
            </w:pPr>
            <w:r w:rsidRPr="0098280B">
              <w:rPr>
                <w:rFonts w:hint="eastAsia"/>
              </w:rPr>
              <w:t>【</w:t>
            </w:r>
            <w:r w:rsidRPr="0098280B">
              <w:rPr>
                <w:rFonts w:hint="eastAsia"/>
              </w:rPr>
              <w:t>PPT</w:t>
            </w:r>
            <w:r w:rsidRPr="0098280B">
              <w:rPr>
                <w:rFonts w:hint="eastAsia"/>
              </w:rPr>
              <w:t>插件】下载</w:t>
            </w:r>
            <w:r w:rsidRPr="0098280B">
              <w:rPr>
                <w:rFonts w:hint="eastAsia"/>
              </w:rPr>
              <w:t>PPT</w:t>
            </w:r>
            <w:r w:rsidRPr="0098280B">
              <w:rPr>
                <w:rFonts w:hint="eastAsia"/>
              </w:rPr>
              <w:t>插件工具</w:t>
            </w:r>
            <w:r w:rsidRPr="0098280B">
              <w:rPr>
                <w:rFonts w:hint="eastAsia"/>
              </w:rPr>
              <w:t>FocoSlide</w:t>
            </w:r>
            <w:r w:rsidRPr="0098280B">
              <w:rPr>
                <w:rFonts w:hint="eastAsia"/>
              </w:rPr>
              <w:t>，让</w:t>
            </w:r>
            <w:r w:rsidRPr="0098280B">
              <w:rPr>
                <w:rFonts w:hint="eastAsia"/>
              </w:rPr>
              <w:t>PPT</w:t>
            </w:r>
            <w:r w:rsidRPr="0098280B">
              <w:rPr>
                <w:rFonts w:hint="eastAsia"/>
              </w:rPr>
              <w:t>设计更加简单高效</w:t>
            </w:r>
          </w:p>
        </w:tc>
      </w:tr>
      <w:tr w:rsidR="0098280B" w14:paraId="20B70459" w14:textId="77777777" w:rsidTr="0098280B">
        <w:tc>
          <w:tcPr>
            <w:tcW w:w="8296" w:type="dxa"/>
          </w:tcPr>
          <w:p w14:paraId="3BAE170C" w14:textId="77777777" w:rsidR="0098280B" w:rsidRDefault="006F369A" w:rsidP="008649D6">
            <w:pPr>
              <w:pStyle w:val="afa"/>
              <w:ind w:firstLineChars="0" w:firstLine="0"/>
            </w:pPr>
            <w:r w:rsidRPr="006F369A">
              <w:rPr>
                <w:rFonts w:hint="eastAsia"/>
              </w:rPr>
              <w:t>PPT</w:t>
            </w:r>
            <w:r w:rsidRPr="006F369A">
              <w:rPr>
                <w:rFonts w:hint="eastAsia"/>
              </w:rPr>
              <w:t>插件</w:t>
            </w:r>
            <w:r w:rsidRPr="006F369A">
              <w:rPr>
                <w:rFonts w:hint="eastAsia"/>
              </w:rPr>
              <w:t>,PPT</w:t>
            </w:r>
            <w:r w:rsidRPr="006F369A">
              <w:rPr>
                <w:rFonts w:hint="eastAsia"/>
              </w:rPr>
              <w:t>插件下载</w:t>
            </w:r>
            <w:r w:rsidRPr="006F369A">
              <w:rPr>
                <w:rFonts w:hint="eastAsia"/>
              </w:rPr>
              <w:t>,PPT</w:t>
            </w:r>
            <w:r w:rsidRPr="006F369A">
              <w:rPr>
                <w:rFonts w:hint="eastAsia"/>
              </w:rPr>
              <w:t>插件工具</w:t>
            </w:r>
            <w:r w:rsidRPr="006F369A">
              <w:rPr>
                <w:rFonts w:hint="eastAsia"/>
              </w:rPr>
              <w:t>,FocoSlide</w:t>
            </w:r>
            <w:r w:rsidRPr="006F369A">
              <w:rPr>
                <w:rFonts w:hint="eastAsia"/>
              </w:rPr>
              <w:t>插件</w:t>
            </w:r>
          </w:p>
        </w:tc>
      </w:tr>
      <w:tr w:rsidR="0098280B" w14:paraId="1D018454" w14:textId="77777777" w:rsidTr="0098280B">
        <w:tc>
          <w:tcPr>
            <w:tcW w:w="8296" w:type="dxa"/>
          </w:tcPr>
          <w:p w14:paraId="282E8DC5" w14:textId="77777777" w:rsidR="0098280B" w:rsidRDefault="006F369A" w:rsidP="008649D6">
            <w:pPr>
              <w:pStyle w:val="afa"/>
              <w:ind w:firstLineChars="0" w:firstLine="0"/>
            </w:pPr>
            <w:r w:rsidRPr="006F369A">
              <w:rPr>
                <w:rFonts w:hint="eastAsia"/>
              </w:rPr>
              <w:t>稿定设计提供</w:t>
            </w:r>
            <w:r w:rsidRPr="006F369A">
              <w:rPr>
                <w:rFonts w:hint="eastAsia"/>
              </w:rPr>
              <w:t>PPT</w:t>
            </w:r>
            <w:r w:rsidRPr="006F369A">
              <w:rPr>
                <w:rFonts w:hint="eastAsia"/>
              </w:rPr>
              <w:t>插件</w:t>
            </w:r>
            <w:r w:rsidRPr="006F369A">
              <w:rPr>
                <w:rFonts w:hint="eastAsia"/>
              </w:rPr>
              <w:t>FocoSlide</w:t>
            </w:r>
            <w:r w:rsidRPr="006F369A">
              <w:rPr>
                <w:rFonts w:hint="eastAsia"/>
              </w:rPr>
              <w:t>下载，</w:t>
            </w:r>
            <w:r w:rsidRPr="006F369A">
              <w:rPr>
                <w:rFonts w:hint="eastAsia"/>
              </w:rPr>
              <w:t>FocoSlide</w:t>
            </w:r>
            <w:r w:rsidRPr="006F369A">
              <w:rPr>
                <w:rFonts w:hint="eastAsia"/>
              </w:rPr>
              <w:t>是一款能够提高工作效率以及制作出美观的</w:t>
            </w:r>
            <w:r w:rsidRPr="006F369A">
              <w:rPr>
                <w:rFonts w:hint="eastAsia"/>
              </w:rPr>
              <w:t>PPT</w:t>
            </w:r>
            <w:r w:rsidRPr="006F369A">
              <w:rPr>
                <w:rFonts w:hint="eastAsia"/>
              </w:rPr>
              <w:t>插件。</w:t>
            </w:r>
            <w:r w:rsidRPr="006F369A">
              <w:rPr>
                <w:rFonts w:hint="eastAsia"/>
              </w:rPr>
              <w:t>PPT</w:t>
            </w:r>
            <w:r w:rsidRPr="006F369A">
              <w:rPr>
                <w:rFonts w:hint="eastAsia"/>
              </w:rPr>
              <w:t>插件工具</w:t>
            </w:r>
            <w:r w:rsidRPr="006F369A">
              <w:rPr>
                <w:rFonts w:hint="eastAsia"/>
              </w:rPr>
              <w:t>FocoSlide</w:t>
            </w:r>
            <w:r w:rsidRPr="006F369A">
              <w:rPr>
                <w:rFonts w:hint="eastAsia"/>
              </w:rPr>
              <w:t>让你分分钟即可快速完成好生动美观的</w:t>
            </w:r>
            <w:r w:rsidRPr="006F369A">
              <w:rPr>
                <w:rFonts w:hint="eastAsia"/>
              </w:rPr>
              <w:t>PPT</w:t>
            </w:r>
            <w:r w:rsidRPr="006F369A">
              <w:rPr>
                <w:rFonts w:hint="eastAsia"/>
              </w:rPr>
              <w:t>，让设计更简单！</w:t>
            </w:r>
          </w:p>
        </w:tc>
      </w:tr>
      <w:tr w:rsidR="0098280B" w14:paraId="157B23D6" w14:textId="77777777" w:rsidTr="0098280B">
        <w:tc>
          <w:tcPr>
            <w:tcW w:w="8296" w:type="dxa"/>
          </w:tcPr>
          <w:p w14:paraId="5E3E421C" w14:textId="77777777" w:rsidR="0098280B" w:rsidRDefault="006F369A" w:rsidP="008649D6">
            <w:pPr>
              <w:pStyle w:val="afa"/>
              <w:ind w:firstLineChars="0" w:firstLine="0"/>
            </w:pPr>
            <w:r w:rsidRPr="006F369A">
              <w:rPr>
                <w:rFonts w:hint="eastAsia"/>
              </w:rPr>
              <w:t>如今，</w:t>
            </w:r>
            <w:r w:rsidRPr="006F369A">
              <w:rPr>
                <w:rFonts w:hint="eastAsia"/>
              </w:rPr>
              <w:t>PPT</w:t>
            </w:r>
            <w:r w:rsidRPr="006F369A">
              <w:rPr>
                <w:rFonts w:hint="eastAsia"/>
              </w:rPr>
              <w:t>应用的场景非常之多，为了让</w:t>
            </w:r>
            <w:r w:rsidRPr="006F369A">
              <w:rPr>
                <w:rFonts w:hint="eastAsia"/>
              </w:rPr>
              <w:t>PPT</w:t>
            </w:r>
            <w:r w:rsidRPr="006F369A">
              <w:rPr>
                <w:rFonts w:hint="eastAsia"/>
              </w:rPr>
              <w:t>制作得更加简单方便，同时也更加简单美观生动，在制作</w:t>
            </w:r>
            <w:r w:rsidRPr="006F369A">
              <w:rPr>
                <w:rFonts w:hint="eastAsia"/>
              </w:rPr>
              <w:t>PPT</w:t>
            </w:r>
            <w:r w:rsidRPr="006F369A">
              <w:rPr>
                <w:rFonts w:hint="eastAsia"/>
              </w:rPr>
              <w:t>的时候可以借助一些插件工具。为此，稿定设计专门推出了</w:t>
            </w:r>
            <w:r w:rsidRPr="006F369A">
              <w:rPr>
                <w:rFonts w:hint="eastAsia"/>
              </w:rPr>
              <w:t>FocoSlide</w:t>
            </w:r>
            <w:r w:rsidRPr="006F369A">
              <w:rPr>
                <w:rFonts w:hint="eastAsia"/>
              </w:rPr>
              <w:t>这款</w:t>
            </w:r>
            <w:r w:rsidRPr="006F369A">
              <w:rPr>
                <w:rFonts w:hint="eastAsia"/>
              </w:rPr>
              <w:t>PPT</w:t>
            </w:r>
            <w:r w:rsidRPr="006F369A">
              <w:rPr>
                <w:rFonts w:hint="eastAsia"/>
              </w:rPr>
              <w:t>插件，这款</w:t>
            </w:r>
            <w:r w:rsidRPr="006F369A">
              <w:rPr>
                <w:rFonts w:hint="eastAsia"/>
              </w:rPr>
              <w:t>FocoSlide</w:t>
            </w:r>
            <w:r w:rsidRPr="006F369A">
              <w:rPr>
                <w:rFonts w:hint="eastAsia"/>
              </w:rPr>
              <w:t>插件工具有着全场景化的内容架构，能够节约</w:t>
            </w:r>
            <w:r w:rsidRPr="006F369A">
              <w:rPr>
                <w:rFonts w:hint="eastAsia"/>
              </w:rPr>
              <w:t>70%</w:t>
            </w:r>
            <w:r w:rsidRPr="006F369A">
              <w:rPr>
                <w:rFonts w:hint="eastAsia"/>
              </w:rPr>
              <w:t>创作时间，是提升工作效率的创作神器。另外，</w:t>
            </w:r>
            <w:r w:rsidRPr="006F369A">
              <w:rPr>
                <w:rFonts w:hint="eastAsia"/>
              </w:rPr>
              <w:t>FocoSlide</w:t>
            </w:r>
            <w:r w:rsidRPr="006F369A">
              <w:rPr>
                <w:rFonts w:hint="eastAsia"/>
              </w:rPr>
              <w:t>插件有丰富精美的套装和单页模板供选择，让你任意组合，灵活设计，轻松搞定专属于自己的</w:t>
            </w:r>
            <w:r w:rsidRPr="006F369A">
              <w:rPr>
                <w:rFonts w:hint="eastAsia"/>
              </w:rPr>
              <w:t>PPT</w:t>
            </w:r>
            <w:r w:rsidRPr="006F369A">
              <w:rPr>
                <w:rFonts w:hint="eastAsia"/>
              </w:rPr>
              <w:t>。还有多种图片、图标、插画、形状等个性化元素的加持，轻松提高</w:t>
            </w:r>
            <w:r w:rsidRPr="006F369A">
              <w:rPr>
                <w:rFonts w:hint="eastAsia"/>
              </w:rPr>
              <w:t>PPT</w:t>
            </w:r>
            <w:r w:rsidRPr="006F369A">
              <w:rPr>
                <w:rFonts w:hint="eastAsia"/>
              </w:rPr>
              <w:t>页面的质感。有了稿定</w:t>
            </w:r>
            <w:r w:rsidRPr="006F369A">
              <w:rPr>
                <w:rFonts w:hint="eastAsia"/>
              </w:rPr>
              <w:t>PPT</w:t>
            </w:r>
            <w:r w:rsidRPr="006F369A">
              <w:rPr>
                <w:rFonts w:hint="eastAsia"/>
              </w:rPr>
              <w:t>插件，即使是新手也能做出生动美观的</w:t>
            </w:r>
            <w:r w:rsidRPr="006F369A">
              <w:rPr>
                <w:rFonts w:hint="eastAsia"/>
              </w:rPr>
              <w:t>PPT</w:t>
            </w:r>
            <w:r w:rsidRPr="006F369A">
              <w:rPr>
                <w:rFonts w:hint="eastAsia"/>
              </w:rPr>
              <w:t>。你也想要来体验下吗？那就快来下载</w:t>
            </w:r>
            <w:r w:rsidRPr="006F369A">
              <w:rPr>
                <w:rFonts w:hint="eastAsia"/>
              </w:rPr>
              <w:t>FocoSlide</w:t>
            </w:r>
            <w:r w:rsidRPr="006F369A">
              <w:rPr>
                <w:rFonts w:hint="eastAsia"/>
              </w:rPr>
              <w:t>插件吧！</w:t>
            </w:r>
          </w:p>
        </w:tc>
      </w:tr>
    </w:tbl>
    <w:p w14:paraId="301A7F4B" w14:textId="3A78EBC4" w:rsidR="008D0F8F" w:rsidRDefault="00F37398" w:rsidP="008649D6">
      <w:pPr>
        <w:pStyle w:val="afa"/>
        <w:ind w:left="360" w:firstLineChars="0" w:firstLine="0"/>
      </w:pPr>
      <w:r>
        <w:rPr>
          <w:rFonts w:hint="eastAsia"/>
        </w:rPr>
        <w:t>调整之后，语句会更通顺点，同时在里面加入</w:t>
      </w:r>
      <w:r>
        <w:rPr>
          <w:rFonts w:hint="eastAsia"/>
        </w:rPr>
        <w:t>FocoSlide</w:t>
      </w:r>
      <w:r>
        <w:rPr>
          <w:rFonts w:hint="eastAsia"/>
        </w:rPr>
        <w:t>关键词，方便用户</w:t>
      </w:r>
      <w:r w:rsidR="00FA4BB0">
        <w:rPr>
          <w:rFonts w:hint="eastAsia"/>
        </w:rPr>
        <w:t>养成对插件的记忆。</w:t>
      </w:r>
    </w:p>
    <w:p w14:paraId="4BF987EF" w14:textId="4605701D" w:rsidR="00FD66D5" w:rsidRDefault="00FD66D5" w:rsidP="00FD66D5"/>
    <w:p w14:paraId="59AAD0D7" w14:textId="7BA7DE3A" w:rsidR="00FD66D5" w:rsidRDefault="00A06F68" w:rsidP="00A06F68">
      <w:pPr>
        <w:pStyle w:val="afa"/>
        <w:numPr>
          <w:ilvl w:val="0"/>
          <w:numId w:val="33"/>
        </w:numPr>
        <w:ind w:firstLineChars="0"/>
      </w:pPr>
      <w:r>
        <w:rPr>
          <w:rFonts w:hint="eastAsia"/>
        </w:rPr>
        <w:t>周会问题记录</w:t>
      </w:r>
    </w:p>
    <w:p w14:paraId="23A0D0C7" w14:textId="6DE8A42E" w:rsidR="00F822E7" w:rsidRDefault="00F822E7" w:rsidP="00F822E7">
      <w:pPr>
        <w:ind w:firstLine="360"/>
      </w:pPr>
      <w:r>
        <w:rPr>
          <w:rFonts w:hint="eastAsia"/>
        </w:rPr>
        <w:t>调整文章图片宽高</w:t>
      </w:r>
    </w:p>
    <w:p w14:paraId="6B761970" w14:textId="736CF533" w:rsidR="00F822E7" w:rsidRDefault="00F822E7" w:rsidP="00F822E7">
      <w:pPr>
        <w:ind w:firstLine="360"/>
      </w:pPr>
      <w:r>
        <w:rPr>
          <w:rFonts w:hint="eastAsia"/>
        </w:rPr>
        <w:t>文章图片的引用和超链接</w:t>
      </w:r>
    </w:p>
    <w:p w14:paraId="2CBAD1E7" w14:textId="19145607" w:rsidR="00F822E7" w:rsidRDefault="00F822E7" w:rsidP="00F822E7">
      <w:pPr>
        <w:ind w:firstLine="360"/>
      </w:pPr>
      <w:r>
        <w:rPr>
          <w:rFonts w:hint="eastAsia"/>
        </w:rPr>
        <w:t>改写规则，标题必修，内容首尾中间段修改调整</w:t>
      </w:r>
    </w:p>
    <w:p w14:paraId="3F09F279" w14:textId="2E938DF8" w:rsidR="00A06F68" w:rsidRDefault="00F822E7" w:rsidP="00F822E7">
      <w:pPr>
        <w:pStyle w:val="afa"/>
        <w:ind w:left="360" w:firstLineChars="0" w:firstLine="0"/>
      </w:pPr>
      <w:r>
        <w:rPr>
          <w:rFonts w:hint="eastAsia"/>
        </w:rPr>
        <w:t>文章语音生成</w:t>
      </w:r>
    </w:p>
    <w:p w14:paraId="03921CB8" w14:textId="77777777" w:rsidR="00651196" w:rsidRDefault="00651196" w:rsidP="00651196"/>
    <w:p w14:paraId="1764625D" w14:textId="77777777" w:rsidR="00651196" w:rsidRPr="00F63014" w:rsidRDefault="00651196" w:rsidP="00651196"/>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651196" w14:paraId="00B0BE8D" w14:textId="77777777" w:rsidTr="007A4526">
        <w:tc>
          <w:tcPr>
            <w:tcW w:w="8296" w:type="dxa"/>
          </w:tcPr>
          <w:p w14:paraId="011E4103" w14:textId="77777777" w:rsidR="00651196" w:rsidRDefault="00651196" w:rsidP="007A4526">
            <w:r>
              <w:rPr>
                <w:rFonts w:hint="eastAsia"/>
              </w:rPr>
              <w:t>下周计划</w:t>
            </w:r>
          </w:p>
        </w:tc>
      </w:tr>
    </w:tbl>
    <w:p w14:paraId="178ACC04" w14:textId="55A20077" w:rsidR="00651196" w:rsidRDefault="00D94E98" w:rsidP="00D94E98">
      <w:pPr>
        <w:pStyle w:val="afa"/>
        <w:numPr>
          <w:ilvl w:val="0"/>
          <w:numId w:val="34"/>
        </w:numPr>
        <w:ind w:firstLineChars="0"/>
      </w:pPr>
      <w:r>
        <w:rPr>
          <w:rFonts w:hint="eastAsia"/>
        </w:rPr>
        <w:t>确认文章图片宽高问题，找前端解决</w:t>
      </w:r>
    </w:p>
    <w:p w14:paraId="366ED9B0" w14:textId="742701DF" w:rsidR="00D94E98" w:rsidRDefault="00992ED7" w:rsidP="00D94E98">
      <w:pPr>
        <w:pStyle w:val="afa"/>
        <w:numPr>
          <w:ilvl w:val="0"/>
          <w:numId w:val="34"/>
        </w:numPr>
        <w:ind w:firstLineChars="0"/>
      </w:pPr>
      <w:r>
        <w:rPr>
          <w:rFonts w:hint="eastAsia"/>
        </w:rPr>
        <w:t>文章图片的引用和超链接添加操作</w:t>
      </w:r>
    </w:p>
    <w:p w14:paraId="177FC718" w14:textId="3AC97112" w:rsidR="00992ED7" w:rsidRDefault="00992ED7" w:rsidP="00D94E98">
      <w:pPr>
        <w:pStyle w:val="afa"/>
        <w:numPr>
          <w:ilvl w:val="0"/>
          <w:numId w:val="34"/>
        </w:numPr>
        <w:ind w:firstLineChars="0"/>
      </w:pPr>
      <w:r>
        <w:rPr>
          <w:rFonts w:hint="eastAsia"/>
        </w:rPr>
        <w:t>提交网址操作</w:t>
      </w:r>
    </w:p>
    <w:p w14:paraId="5D03A01F" w14:textId="35A499DE" w:rsidR="00992ED7" w:rsidRDefault="00A97EDF" w:rsidP="00D94E98">
      <w:pPr>
        <w:pStyle w:val="afa"/>
        <w:numPr>
          <w:ilvl w:val="0"/>
          <w:numId w:val="34"/>
        </w:numPr>
        <w:ind w:firstLineChars="0"/>
      </w:pPr>
      <w:r>
        <w:rPr>
          <w:rFonts w:hint="eastAsia"/>
        </w:rPr>
        <w:t>测试文章改写规则，其中标题必修，内容则首尾调整，中间段落调整，阅读文章内容并写文章中心思想和大意。</w:t>
      </w:r>
    </w:p>
    <w:p w14:paraId="06AFADA6" w14:textId="04C8AC24" w:rsidR="00A97EDF" w:rsidRDefault="00A97EDF" w:rsidP="00D94E98">
      <w:pPr>
        <w:pStyle w:val="afa"/>
        <w:numPr>
          <w:ilvl w:val="0"/>
          <w:numId w:val="34"/>
        </w:numPr>
        <w:ind w:firstLineChars="0"/>
      </w:pPr>
      <w:r>
        <w:rPr>
          <w:rFonts w:hint="eastAsia"/>
        </w:rPr>
        <w:t>讨论是否使用百度语音</w:t>
      </w:r>
      <w:r>
        <w:rPr>
          <w:rFonts w:hint="eastAsia"/>
        </w:rPr>
        <w:t>A</w:t>
      </w:r>
      <w:r>
        <w:t>PI</w:t>
      </w:r>
      <w:r>
        <w:rPr>
          <w:rFonts w:hint="eastAsia"/>
        </w:rPr>
        <w:t>来给文章内容生成语音文件。</w:t>
      </w:r>
    </w:p>
    <w:p w14:paraId="42C17B8C" w14:textId="7AD9052F" w:rsidR="00651196" w:rsidRDefault="004842CB" w:rsidP="004842CB">
      <w:pPr>
        <w:pStyle w:val="afa"/>
        <w:numPr>
          <w:ilvl w:val="0"/>
          <w:numId w:val="34"/>
        </w:numPr>
        <w:ind w:firstLineChars="0"/>
      </w:pPr>
      <w:r>
        <w:rPr>
          <w:rFonts w:hint="eastAsia"/>
        </w:rPr>
        <w:t>仔细检查</w:t>
      </w:r>
      <w:r>
        <w:rPr>
          <w:rFonts w:hint="eastAsia"/>
        </w:rPr>
        <w:t>robots</w:t>
      </w:r>
      <w:r>
        <w:rPr>
          <w:rFonts w:hint="eastAsia"/>
        </w:rPr>
        <w:t>文件，对</w:t>
      </w:r>
      <w:r>
        <w:rPr>
          <w:rFonts w:hint="eastAsia"/>
        </w:rPr>
        <w:t>robots</w:t>
      </w:r>
      <w:r>
        <w:rPr>
          <w:rFonts w:hint="eastAsia"/>
        </w:rPr>
        <w:t>文件的代码进行稍微修改。</w:t>
      </w:r>
    </w:p>
    <w:p w14:paraId="13AD7CFF" w14:textId="758618A8" w:rsidR="00651196" w:rsidRDefault="00A07095" w:rsidP="00C7201D">
      <w:pPr>
        <w:pStyle w:val="afa"/>
        <w:numPr>
          <w:ilvl w:val="0"/>
          <w:numId w:val="34"/>
        </w:numPr>
        <w:ind w:firstLineChars="0"/>
      </w:pPr>
      <w:r>
        <w:rPr>
          <w:rFonts w:hint="eastAsia"/>
        </w:rPr>
        <w:t>探讨</w:t>
      </w:r>
      <w:r w:rsidR="00A66722">
        <w:rPr>
          <w:rFonts w:hint="eastAsia"/>
        </w:rPr>
        <w:t>提交完善</w:t>
      </w:r>
      <w:r>
        <w:rPr>
          <w:rFonts w:hint="eastAsia"/>
        </w:rPr>
        <w:t>友链功能</w:t>
      </w:r>
      <w:r w:rsidR="00A66722">
        <w:rPr>
          <w:rFonts w:hint="eastAsia"/>
        </w:rPr>
        <w:t>的需求</w:t>
      </w:r>
      <w:r>
        <w:rPr>
          <w:rFonts w:hint="eastAsia"/>
        </w:rPr>
        <w:t>是否必要</w:t>
      </w:r>
    </w:p>
    <w:p w14:paraId="7FEB00AE" w14:textId="5435695F" w:rsidR="00C7201D" w:rsidRDefault="00C7201D" w:rsidP="00C7201D"/>
    <w:p w14:paraId="20184073" w14:textId="5D6D3492" w:rsidR="00C7201D" w:rsidRDefault="00C7201D" w:rsidP="00C7201D"/>
    <w:p w14:paraId="4186B91A" w14:textId="77777777" w:rsidR="00C7201D" w:rsidRDefault="00C7201D" w:rsidP="00C7201D"/>
    <w:p w14:paraId="01A0F73E" w14:textId="77777777" w:rsidR="00BF5E14" w:rsidRDefault="00BF5E14" w:rsidP="0062001B"/>
    <w:p w14:paraId="1739A645" w14:textId="77777777" w:rsidR="00BF5E14" w:rsidRDefault="00BF5E14" w:rsidP="0062001B"/>
    <w:p w14:paraId="19AC6702" w14:textId="77777777" w:rsidR="00207D0F" w:rsidRDefault="00207D0F" w:rsidP="0062001B"/>
    <w:p w14:paraId="05F870B7" w14:textId="77777777" w:rsidR="00F96BFE" w:rsidRDefault="00F96BFE" w:rsidP="0062001B"/>
    <w:p w14:paraId="2708C20F" w14:textId="77777777" w:rsidR="00207D0F" w:rsidRDefault="00207D0F" w:rsidP="0062001B"/>
    <w:p w14:paraId="160983AB" w14:textId="77777777" w:rsidR="00207D0F" w:rsidRPr="0062001B" w:rsidRDefault="00207D0F" w:rsidP="0062001B"/>
    <w:p w14:paraId="060CFA86" w14:textId="77777777" w:rsidR="00FA1FA0" w:rsidRDefault="00FA1FA0" w:rsidP="007F4E4F">
      <w:pPr>
        <w:pStyle w:val="2"/>
      </w:pPr>
      <w:r>
        <w:rPr>
          <w:rFonts w:hint="eastAsia"/>
        </w:rPr>
        <w:t>6</w:t>
      </w:r>
      <w:r>
        <w:rPr>
          <w:rFonts w:hint="eastAsia"/>
        </w:rPr>
        <w:t>月份</w:t>
      </w:r>
    </w:p>
    <w:p w14:paraId="36F9E74E" w14:textId="64EAE1E0" w:rsidR="00EF35AB" w:rsidRDefault="006372D7" w:rsidP="00EF35AB">
      <w:pPr>
        <w:pStyle w:val="3"/>
        <w:tabs>
          <w:tab w:val="clear" w:pos="0"/>
          <w:tab w:val="clear" w:pos="420"/>
        </w:tabs>
      </w:pPr>
      <w:r>
        <w:t>01</w:t>
      </w:r>
      <w:r>
        <w:rPr>
          <w:rFonts w:hint="eastAsia"/>
        </w:rPr>
        <w:t>~</w:t>
      </w:r>
      <w:r>
        <w:t>05</w:t>
      </w:r>
      <w:r>
        <w:rPr>
          <w:rFonts w:hint="eastAsia"/>
        </w:rPr>
        <w:t>周报</w:t>
      </w:r>
    </w:p>
    <w:p w14:paraId="2C2B684A" w14:textId="77777777" w:rsidR="00EF35AB" w:rsidRPr="00F63014" w:rsidRDefault="00EF35AB" w:rsidP="00EF35A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F35AB" w14:paraId="4FB9A103" w14:textId="77777777" w:rsidTr="007A4526">
        <w:tc>
          <w:tcPr>
            <w:tcW w:w="8296" w:type="dxa"/>
          </w:tcPr>
          <w:p w14:paraId="184CA744" w14:textId="051A580C" w:rsidR="00EF35AB" w:rsidRDefault="00EF35AB" w:rsidP="007A4526">
            <w:r>
              <w:rPr>
                <w:rFonts w:hint="eastAsia"/>
              </w:rPr>
              <w:t>本周工作</w:t>
            </w:r>
          </w:p>
        </w:tc>
      </w:tr>
    </w:tbl>
    <w:p w14:paraId="6F9B3F6F" w14:textId="0B4D2FFC" w:rsidR="004D240E" w:rsidRDefault="00EF35AB" w:rsidP="004D240E">
      <w:r>
        <w:rPr>
          <w:rFonts w:hint="eastAsia"/>
        </w:rPr>
        <w:t>1</w:t>
      </w:r>
      <w:r>
        <w:rPr>
          <w:rFonts w:hint="eastAsia"/>
        </w:rPr>
        <w:t>、更新</w:t>
      </w:r>
      <w:r w:rsidR="00F3620B">
        <w:rPr>
          <w:rFonts w:hint="eastAsia"/>
        </w:rPr>
        <w:t>文章</w:t>
      </w:r>
      <w:r w:rsidR="001202C8">
        <w:rPr>
          <w:rFonts w:hint="eastAsia"/>
        </w:rPr>
        <w:t>2</w:t>
      </w:r>
      <w:r w:rsidR="001202C8">
        <w:t>0</w:t>
      </w:r>
      <w:r w:rsidR="00F3620B">
        <w:rPr>
          <w:rFonts w:hint="eastAsia"/>
        </w:rPr>
        <w:t>篇</w:t>
      </w:r>
      <w:r w:rsidR="004D2A74">
        <w:rPr>
          <w:rFonts w:hint="eastAsia"/>
        </w:rPr>
        <w:t>。</w:t>
      </w:r>
    </w:p>
    <w:p w14:paraId="09EBCE76" w14:textId="77777777" w:rsidR="00F3620B" w:rsidRDefault="00F3620B" w:rsidP="004D240E"/>
    <w:p w14:paraId="4AA3F157" w14:textId="77777777" w:rsidR="00015347" w:rsidRDefault="00F3620B" w:rsidP="004D240E">
      <w:r>
        <w:rPr>
          <w:rFonts w:hint="eastAsia"/>
        </w:rPr>
        <w:t>2</w:t>
      </w:r>
      <w:r>
        <w:rPr>
          <w:rFonts w:hint="eastAsia"/>
        </w:rPr>
        <w:t>、</w:t>
      </w:r>
      <w:r w:rsidR="00BB6829">
        <w:rPr>
          <w:rFonts w:hint="eastAsia"/>
        </w:rPr>
        <w:t>完善《</w:t>
      </w:r>
      <w:hyperlink r:id="rId14" w:history="1">
        <w:r w:rsidR="00BB6829" w:rsidRPr="00A90F13">
          <w:rPr>
            <w:rStyle w:val="af3"/>
            <w:rFonts w:hint="eastAsia"/>
          </w:rPr>
          <w:t>素材中心</w:t>
        </w:r>
        <w:r w:rsidR="00BB6829" w:rsidRPr="00A90F13">
          <w:rPr>
            <w:rStyle w:val="af3"/>
            <w:rFonts w:hint="eastAsia"/>
          </w:rPr>
          <w:t>SEO</w:t>
        </w:r>
        <w:r w:rsidR="00BB6829" w:rsidRPr="00A90F13">
          <w:rPr>
            <w:rStyle w:val="af3"/>
            <w:rFonts w:hint="eastAsia"/>
          </w:rPr>
          <w:t>优化需求</w:t>
        </w:r>
      </w:hyperlink>
      <w:r w:rsidR="00BB6829">
        <w:rPr>
          <w:rFonts w:hint="eastAsia"/>
        </w:rPr>
        <w:t>》并发给灶灶。</w:t>
      </w:r>
    </w:p>
    <w:p w14:paraId="72D15F30" w14:textId="682A070C" w:rsidR="00EF35AB" w:rsidRDefault="00015347" w:rsidP="004D240E">
      <w:r>
        <w:rPr>
          <w:rFonts w:hint="eastAsia"/>
        </w:rPr>
        <w:t>素材中心开发版网址：</w:t>
      </w:r>
      <w:hyperlink r:id="rId15" w:history="1">
        <w:r>
          <w:rPr>
            <w:rStyle w:val="af3"/>
          </w:rPr>
          <w:t>http://sucai.dev.gaoding.com/</w:t>
        </w:r>
      </w:hyperlink>
    </w:p>
    <w:p w14:paraId="2DA11F87" w14:textId="5FCB67DC" w:rsidR="00A90F13" w:rsidRDefault="00A90F13" w:rsidP="004D240E"/>
    <w:p w14:paraId="29124F35" w14:textId="5BCBBF23" w:rsidR="00F16333" w:rsidRDefault="00A90F13" w:rsidP="004D240E">
      <w:r>
        <w:rPr>
          <w:rFonts w:hint="eastAsia"/>
        </w:rPr>
        <w:t>3</w:t>
      </w:r>
      <w:r>
        <w:rPr>
          <w:rFonts w:hint="eastAsia"/>
        </w:rPr>
        <w:t>、</w:t>
      </w:r>
      <w:r w:rsidR="00D502C9">
        <w:rPr>
          <w:rFonts w:hint="eastAsia"/>
        </w:rPr>
        <w:t>文章</w:t>
      </w:r>
      <w:r w:rsidR="004D2A74">
        <w:rPr>
          <w:rFonts w:hint="eastAsia"/>
        </w:rPr>
        <w:t>内容</w:t>
      </w:r>
      <w:r w:rsidR="00D502C9">
        <w:rPr>
          <w:rFonts w:hint="eastAsia"/>
        </w:rPr>
        <w:t>编辑问题：</w:t>
      </w:r>
    </w:p>
    <w:p w14:paraId="7D2C00BE" w14:textId="3B2B87D2" w:rsidR="00F16333" w:rsidRDefault="00D502C9" w:rsidP="00F16333">
      <w:pPr>
        <w:ind w:firstLine="420"/>
      </w:pPr>
      <w:r>
        <w:rPr>
          <w:rFonts w:hint="eastAsia"/>
        </w:rPr>
        <w:t>有个情况就是粘贴文章内容的时候，发现图片没有自动上传，很可能的原因是图片</w:t>
      </w:r>
      <w:r w:rsidR="00F16333">
        <w:rPr>
          <w:rFonts w:hint="eastAsia"/>
        </w:rPr>
        <w:t>的路径是本地的临时目录里面。</w:t>
      </w:r>
      <w:r w:rsidR="006F4AE1">
        <w:rPr>
          <w:rFonts w:hint="eastAsia"/>
        </w:rPr>
        <w:t>如下代码示例</w:t>
      </w:r>
      <w:r w:rsidR="00123822">
        <w:rPr>
          <w:rFonts w:hint="eastAsia"/>
        </w:rPr>
        <w:t>截图</w:t>
      </w:r>
      <w:r w:rsidR="006F4AE1">
        <w:rPr>
          <w:rFonts w:hint="eastAsia"/>
        </w:rPr>
        <w:t>：</w:t>
      </w:r>
    </w:p>
    <w:p w14:paraId="07490D09" w14:textId="37E612D9" w:rsidR="00123822" w:rsidRDefault="00123822" w:rsidP="00F16333">
      <w:pPr>
        <w:ind w:firstLine="420"/>
      </w:pPr>
      <w:r>
        <w:rPr>
          <w:noProof/>
        </w:rPr>
        <w:drawing>
          <wp:inline distT="0" distB="0" distL="0" distR="0" wp14:anchorId="106DF124" wp14:editId="64C8B18A">
            <wp:extent cx="485775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1562100"/>
                    </a:xfrm>
                    <a:prstGeom prst="rect">
                      <a:avLst/>
                    </a:prstGeom>
                  </pic:spPr>
                </pic:pic>
              </a:graphicData>
            </a:graphic>
          </wp:inline>
        </w:drawing>
      </w:r>
    </w:p>
    <w:p w14:paraId="195C5BC9" w14:textId="2F16955F" w:rsidR="00A90F13" w:rsidRDefault="00F16333" w:rsidP="00F16333">
      <w:pPr>
        <w:ind w:firstLine="420"/>
      </w:pPr>
      <w:r w:rsidRPr="00191E8D">
        <w:rPr>
          <w:rFonts w:hint="eastAsia"/>
          <w:b/>
          <w:bCs/>
          <w:color w:val="FF0000"/>
        </w:rPr>
        <w:t>建议操作流程</w:t>
      </w:r>
      <w:r>
        <w:rPr>
          <w:rFonts w:hint="eastAsia"/>
        </w:rPr>
        <w:t>是：先从</w:t>
      </w:r>
      <w:r>
        <w:rPr>
          <w:rFonts w:hint="eastAsia"/>
        </w:rPr>
        <w:t>word</w:t>
      </w:r>
      <w:r>
        <w:rPr>
          <w:rFonts w:hint="eastAsia"/>
        </w:rPr>
        <w:t>里面复制内容直接粘贴到网页上，这时图片实现了自动上传并替换为上传后的路径</w:t>
      </w:r>
      <w:r w:rsidR="009E4EB0">
        <w:rPr>
          <w:rFonts w:hint="eastAsia"/>
        </w:rPr>
        <w:t>；</w:t>
      </w:r>
      <w:r>
        <w:rPr>
          <w:rFonts w:hint="eastAsia"/>
        </w:rPr>
        <w:t>然后再把内容复制出来，放到超级网络编辑器进行格式化</w:t>
      </w:r>
      <w:r w:rsidR="009E4EB0">
        <w:rPr>
          <w:rFonts w:hint="eastAsia"/>
        </w:rPr>
        <w:t>；最后把超级网络编辑器里面的内容复制</w:t>
      </w:r>
      <w:r>
        <w:rPr>
          <w:rFonts w:hint="eastAsia"/>
        </w:rPr>
        <w:t>再粘贴</w:t>
      </w:r>
      <w:r w:rsidR="00142D6A">
        <w:rPr>
          <w:rFonts w:hint="eastAsia"/>
        </w:rPr>
        <w:t>到网页上去</w:t>
      </w:r>
      <w:r>
        <w:rPr>
          <w:rFonts w:hint="eastAsia"/>
        </w:rPr>
        <w:t>。</w:t>
      </w:r>
    </w:p>
    <w:p w14:paraId="45DA0238" w14:textId="6B412B22" w:rsidR="00F16333" w:rsidRDefault="00F16333" w:rsidP="00F16333">
      <w:pPr>
        <w:ind w:firstLine="420"/>
      </w:pPr>
      <w:r>
        <w:rPr>
          <w:rFonts w:hint="eastAsia"/>
        </w:rPr>
        <w:t>这样基本上就不会有任何问题了。</w:t>
      </w:r>
    </w:p>
    <w:p w14:paraId="3E20AF3D" w14:textId="31F7839F" w:rsidR="005368AE" w:rsidRDefault="005368AE" w:rsidP="005368AE"/>
    <w:p w14:paraId="7F813D08" w14:textId="5B33C6E3" w:rsidR="00182D3D" w:rsidRDefault="00DC759F" w:rsidP="005368AE">
      <w:r>
        <w:rPr>
          <w:rFonts w:hint="eastAsia"/>
        </w:rPr>
        <w:t>4</w:t>
      </w:r>
      <w:r>
        <w:rPr>
          <w:rFonts w:hint="eastAsia"/>
        </w:rPr>
        <w:t>、</w:t>
      </w:r>
      <w:r w:rsidRPr="008F5859">
        <w:rPr>
          <w:rFonts w:hint="eastAsia"/>
          <w:b/>
          <w:bCs/>
        </w:rPr>
        <w:t>调整</w:t>
      </w:r>
      <w:r>
        <w:rPr>
          <w:rFonts w:hint="eastAsia"/>
        </w:rPr>
        <w:t>百度资源</w:t>
      </w:r>
      <w:r w:rsidRPr="009C5AD2">
        <w:rPr>
          <w:rFonts w:hint="eastAsia"/>
          <w:b/>
          <w:bCs/>
          <w:color w:val="FF0000"/>
        </w:rPr>
        <w:t>移动端</w:t>
      </w:r>
      <w:r>
        <w:rPr>
          <w:rFonts w:hint="eastAsia"/>
        </w:rPr>
        <w:t>索引量定制规则</w:t>
      </w:r>
    </w:p>
    <w:tbl>
      <w:tblPr>
        <w:tblStyle w:val="af0"/>
        <w:tblW w:w="0" w:type="auto"/>
        <w:tblInd w:w="360" w:type="dxa"/>
        <w:tblLook w:val="04A0" w:firstRow="1" w:lastRow="0" w:firstColumn="1" w:lastColumn="0" w:noHBand="0" w:noVBand="1"/>
      </w:tblPr>
      <w:tblGrid>
        <w:gridCol w:w="2329"/>
        <w:gridCol w:w="2835"/>
        <w:gridCol w:w="2772"/>
      </w:tblGrid>
      <w:tr w:rsidR="00E11195" w14:paraId="32CD9F8D" w14:textId="77777777" w:rsidTr="00E11195">
        <w:tc>
          <w:tcPr>
            <w:tcW w:w="2329" w:type="dxa"/>
          </w:tcPr>
          <w:p w14:paraId="3E380E84" w14:textId="77777777" w:rsidR="00E11195" w:rsidRDefault="00E11195" w:rsidP="007A4526">
            <w:pPr>
              <w:pStyle w:val="afa"/>
              <w:ind w:firstLineChars="0" w:firstLine="0"/>
            </w:pPr>
            <w:r>
              <w:rPr>
                <w:rFonts w:hint="eastAsia"/>
              </w:rPr>
              <w:t>页面</w:t>
            </w:r>
          </w:p>
        </w:tc>
        <w:tc>
          <w:tcPr>
            <w:tcW w:w="2835" w:type="dxa"/>
          </w:tcPr>
          <w:p w14:paraId="0791A7D6" w14:textId="77777777" w:rsidR="00E11195" w:rsidRDefault="00E11195" w:rsidP="007A4526">
            <w:pPr>
              <w:pStyle w:val="afa"/>
              <w:ind w:firstLineChars="0" w:firstLine="0"/>
            </w:pPr>
            <w:r>
              <w:rPr>
                <w:rFonts w:hint="eastAsia"/>
              </w:rPr>
              <w:t>调整前</w:t>
            </w:r>
          </w:p>
        </w:tc>
        <w:tc>
          <w:tcPr>
            <w:tcW w:w="2772" w:type="dxa"/>
          </w:tcPr>
          <w:p w14:paraId="79E073F6" w14:textId="77777777" w:rsidR="00E11195" w:rsidRDefault="00E11195" w:rsidP="007A4526">
            <w:pPr>
              <w:pStyle w:val="afa"/>
              <w:ind w:firstLineChars="0" w:firstLine="0"/>
            </w:pPr>
            <w:r>
              <w:rPr>
                <w:rFonts w:hint="eastAsia"/>
              </w:rPr>
              <w:t>调整后</w:t>
            </w:r>
          </w:p>
        </w:tc>
      </w:tr>
      <w:tr w:rsidR="00E11195" w14:paraId="26960A2C" w14:textId="77777777" w:rsidTr="00E11195">
        <w:tc>
          <w:tcPr>
            <w:tcW w:w="2329" w:type="dxa"/>
          </w:tcPr>
          <w:p w14:paraId="156EAF61" w14:textId="4DA9F4D5" w:rsidR="00E11195" w:rsidRDefault="00E11195" w:rsidP="007A4526">
            <w:pPr>
              <w:pStyle w:val="afa"/>
              <w:ind w:firstLineChars="0" w:firstLine="0"/>
            </w:pPr>
            <w:r w:rsidRPr="00E11195">
              <w:rPr>
                <w:rFonts w:hint="eastAsia"/>
              </w:rPr>
              <w:t>移动端模板详情页</w:t>
            </w:r>
          </w:p>
        </w:tc>
        <w:tc>
          <w:tcPr>
            <w:tcW w:w="2835" w:type="dxa"/>
          </w:tcPr>
          <w:p w14:paraId="524AD6D5" w14:textId="549DF31D" w:rsidR="00E11195" w:rsidRDefault="00E11195" w:rsidP="007A4526">
            <w:pPr>
              <w:pStyle w:val="afa"/>
              <w:ind w:firstLineChars="0" w:firstLine="0"/>
            </w:pPr>
            <w:r w:rsidRPr="00E11195">
              <w:t>template/</w:t>
            </w:r>
          </w:p>
        </w:tc>
        <w:tc>
          <w:tcPr>
            <w:tcW w:w="2772" w:type="dxa"/>
          </w:tcPr>
          <w:p w14:paraId="1C2084DE" w14:textId="42F03DDA" w:rsidR="00E11195" w:rsidRDefault="00E11195" w:rsidP="007A4526">
            <w:pPr>
              <w:pStyle w:val="afa"/>
              <w:ind w:firstLineChars="0" w:firstLine="0"/>
            </w:pPr>
            <w:r w:rsidRPr="00E11195">
              <w:t>template/*</w:t>
            </w:r>
          </w:p>
        </w:tc>
      </w:tr>
      <w:tr w:rsidR="00E11195" w14:paraId="68AC4FCA" w14:textId="77777777" w:rsidTr="00E11195">
        <w:tc>
          <w:tcPr>
            <w:tcW w:w="2329" w:type="dxa"/>
          </w:tcPr>
          <w:p w14:paraId="6511056F" w14:textId="07DEC0DD" w:rsidR="00E11195" w:rsidRDefault="00E11195" w:rsidP="007A4526">
            <w:pPr>
              <w:pStyle w:val="afa"/>
              <w:ind w:firstLineChars="0" w:firstLine="0"/>
            </w:pPr>
            <w:r w:rsidRPr="00E11195">
              <w:rPr>
                <w:rFonts w:hint="eastAsia"/>
              </w:rPr>
              <w:t>移动端文章页</w:t>
            </w:r>
          </w:p>
        </w:tc>
        <w:tc>
          <w:tcPr>
            <w:tcW w:w="2835" w:type="dxa"/>
          </w:tcPr>
          <w:p w14:paraId="590A7027" w14:textId="41CC3289" w:rsidR="00E11195" w:rsidRDefault="00E11195" w:rsidP="007A4526">
            <w:pPr>
              <w:pStyle w:val="afa"/>
              <w:ind w:firstLineChars="0" w:firstLine="0"/>
            </w:pPr>
            <w:r w:rsidRPr="00E11195">
              <w:t>article/</w:t>
            </w:r>
          </w:p>
        </w:tc>
        <w:tc>
          <w:tcPr>
            <w:tcW w:w="2772" w:type="dxa"/>
          </w:tcPr>
          <w:p w14:paraId="007D798A" w14:textId="1803F820" w:rsidR="00E11195" w:rsidRDefault="00E11195" w:rsidP="007A4526">
            <w:pPr>
              <w:pStyle w:val="afa"/>
              <w:ind w:firstLineChars="0" w:firstLine="0"/>
            </w:pPr>
            <w:r w:rsidRPr="00E11195">
              <w:t>article/*</w:t>
            </w:r>
          </w:p>
        </w:tc>
      </w:tr>
      <w:tr w:rsidR="00E11195" w14:paraId="3A4882C0" w14:textId="77777777" w:rsidTr="00E11195">
        <w:tc>
          <w:tcPr>
            <w:tcW w:w="2329" w:type="dxa"/>
          </w:tcPr>
          <w:p w14:paraId="357DDC1D" w14:textId="2E2E3612" w:rsidR="00E11195" w:rsidRDefault="00E11195" w:rsidP="007A4526">
            <w:pPr>
              <w:pStyle w:val="afa"/>
              <w:ind w:firstLineChars="0" w:firstLine="0"/>
            </w:pPr>
            <w:r w:rsidRPr="00E11195">
              <w:rPr>
                <w:rFonts w:hint="eastAsia"/>
              </w:rPr>
              <w:t>移动端筛选项</w:t>
            </w:r>
          </w:p>
        </w:tc>
        <w:tc>
          <w:tcPr>
            <w:tcW w:w="2835" w:type="dxa"/>
          </w:tcPr>
          <w:p w14:paraId="387220C6" w14:textId="70546A17" w:rsidR="00E11195" w:rsidRDefault="00E11195" w:rsidP="007A4526">
            <w:pPr>
              <w:pStyle w:val="afa"/>
              <w:ind w:firstLineChars="0" w:firstLine="0"/>
            </w:pPr>
            <w:r w:rsidRPr="00E11195">
              <w:t>templates/</w:t>
            </w:r>
          </w:p>
        </w:tc>
        <w:tc>
          <w:tcPr>
            <w:tcW w:w="2772" w:type="dxa"/>
          </w:tcPr>
          <w:p w14:paraId="0D601669" w14:textId="0284E524" w:rsidR="00E11195" w:rsidRDefault="00E11195" w:rsidP="007A4526">
            <w:pPr>
              <w:pStyle w:val="afa"/>
              <w:ind w:firstLineChars="0" w:firstLine="0"/>
            </w:pPr>
            <w:r w:rsidRPr="00E11195">
              <w:t>templates/*</w:t>
            </w:r>
          </w:p>
        </w:tc>
      </w:tr>
    </w:tbl>
    <w:p w14:paraId="6C61E3AE" w14:textId="5A154895" w:rsidR="00DC759F" w:rsidRDefault="003C7AB4" w:rsidP="005368AE">
      <w:r>
        <w:tab/>
      </w:r>
      <w:r>
        <w:rPr>
          <w:rFonts w:hint="eastAsia"/>
        </w:rPr>
        <w:t>隔日才可查看数据变化。</w:t>
      </w:r>
    </w:p>
    <w:p w14:paraId="7ACA294A" w14:textId="389EF4D1" w:rsidR="003C7AB4" w:rsidRDefault="003C7AB4" w:rsidP="005368AE">
      <w:r>
        <w:tab/>
      </w:r>
    </w:p>
    <w:p w14:paraId="1EFB3CF1" w14:textId="1CB07064" w:rsidR="00891360" w:rsidRDefault="00916210" w:rsidP="005368AE">
      <w:r>
        <w:rPr>
          <w:rFonts w:hint="eastAsia"/>
        </w:rPr>
        <w:t>5</w:t>
      </w:r>
      <w:r>
        <w:rPr>
          <w:rFonts w:hint="eastAsia"/>
        </w:rPr>
        <w:t>、</w:t>
      </w:r>
      <w:r w:rsidRPr="008F5859">
        <w:rPr>
          <w:rFonts w:hint="eastAsia"/>
          <w:b/>
          <w:bCs/>
        </w:rPr>
        <w:t>新增</w:t>
      </w:r>
      <w:r>
        <w:rPr>
          <w:rFonts w:hint="eastAsia"/>
        </w:rPr>
        <w:t>百度资源</w:t>
      </w:r>
      <w:r w:rsidRPr="009C5AD2">
        <w:rPr>
          <w:rFonts w:hint="eastAsia"/>
          <w:b/>
          <w:bCs/>
          <w:color w:val="FF0000"/>
        </w:rPr>
        <w:t>标签系统</w:t>
      </w:r>
      <w:r>
        <w:rPr>
          <w:rFonts w:hint="eastAsia"/>
        </w:rPr>
        <w:t>索引量定制规则</w:t>
      </w:r>
    </w:p>
    <w:tbl>
      <w:tblPr>
        <w:tblStyle w:val="af0"/>
        <w:tblW w:w="0" w:type="auto"/>
        <w:tblInd w:w="360" w:type="dxa"/>
        <w:tblLook w:val="04A0" w:firstRow="1" w:lastRow="0" w:firstColumn="1" w:lastColumn="0" w:noHBand="0" w:noVBand="1"/>
      </w:tblPr>
      <w:tblGrid>
        <w:gridCol w:w="2329"/>
        <w:gridCol w:w="5607"/>
      </w:tblGrid>
      <w:tr w:rsidR="00544D17" w14:paraId="6ED688C6" w14:textId="77777777" w:rsidTr="00544D17">
        <w:tc>
          <w:tcPr>
            <w:tcW w:w="2329" w:type="dxa"/>
          </w:tcPr>
          <w:p w14:paraId="6A8BA693" w14:textId="77777777" w:rsidR="00544D17" w:rsidRDefault="00544D17" w:rsidP="007A4526">
            <w:pPr>
              <w:pStyle w:val="afa"/>
              <w:ind w:firstLineChars="0" w:firstLine="0"/>
            </w:pPr>
            <w:r>
              <w:rPr>
                <w:rFonts w:hint="eastAsia"/>
              </w:rPr>
              <w:t>页面</w:t>
            </w:r>
          </w:p>
        </w:tc>
        <w:tc>
          <w:tcPr>
            <w:tcW w:w="5607" w:type="dxa"/>
          </w:tcPr>
          <w:p w14:paraId="40C55EE7" w14:textId="3C76FCCA" w:rsidR="00544D17" w:rsidRDefault="00544D17" w:rsidP="007A4526">
            <w:pPr>
              <w:pStyle w:val="afa"/>
              <w:ind w:firstLineChars="0" w:firstLine="0"/>
            </w:pPr>
            <w:r>
              <w:rPr>
                <w:rFonts w:hint="eastAsia"/>
              </w:rPr>
              <w:t>定制规则</w:t>
            </w:r>
          </w:p>
        </w:tc>
      </w:tr>
      <w:tr w:rsidR="00544D17" w14:paraId="5CE56C8B" w14:textId="77777777" w:rsidTr="00544D17">
        <w:tc>
          <w:tcPr>
            <w:tcW w:w="2329" w:type="dxa"/>
          </w:tcPr>
          <w:p w14:paraId="374A115C" w14:textId="03541066" w:rsidR="00544D17" w:rsidRDefault="00544D17" w:rsidP="007A4526">
            <w:pPr>
              <w:pStyle w:val="afa"/>
              <w:ind w:firstLineChars="0" w:firstLine="0"/>
            </w:pPr>
            <w:r>
              <w:rPr>
                <w:rFonts w:hint="eastAsia"/>
              </w:rPr>
              <w:t>标签系统内容页</w:t>
            </w:r>
          </w:p>
        </w:tc>
        <w:tc>
          <w:tcPr>
            <w:tcW w:w="5607" w:type="dxa"/>
          </w:tcPr>
          <w:p w14:paraId="2F11E75B" w14:textId="13C22E8A" w:rsidR="00544D17" w:rsidRDefault="00544D17" w:rsidP="007A4526">
            <w:pPr>
              <w:pStyle w:val="afa"/>
              <w:ind w:firstLineChars="0" w:firstLine="0"/>
            </w:pPr>
            <w:r w:rsidRPr="00916210">
              <w:t>muban/*</w:t>
            </w:r>
          </w:p>
        </w:tc>
      </w:tr>
    </w:tbl>
    <w:p w14:paraId="5BEFEEA4" w14:textId="77777777" w:rsidR="003C7AB4" w:rsidRDefault="003C7AB4" w:rsidP="003C7AB4">
      <w:r>
        <w:lastRenderedPageBreak/>
        <w:tab/>
      </w:r>
      <w:r>
        <w:rPr>
          <w:rFonts w:hint="eastAsia"/>
        </w:rPr>
        <w:t>隔日才可查看数据变化。</w:t>
      </w:r>
    </w:p>
    <w:p w14:paraId="4761343C" w14:textId="7332D7A4" w:rsidR="00916210" w:rsidRDefault="00916210" w:rsidP="005368AE"/>
    <w:p w14:paraId="0087A86A" w14:textId="50F23771" w:rsidR="006214C2" w:rsidRDefault="006214C2" w:rsidP="005368AE">
      <w:r>
        <w:rPr>
          <w:rFonts w:hint="eastAsia"/>
        </w:rPr>
        <w:t>6</w:t>
      </w:r>
      <w:r>
        <w:rPr>
          <w:rFonts w:hint="eastAsia"/>
        </w:rPr>
        <w:t>、调整</w:t>
      </w:r>
      <w:r>
        <w:rPr>
          <w:rFonts w:hint="eastAsia"/>
        </w:rPr>
        <w:t>www</w:t>
      </w:r>
      <w:r>
        <w:rPr>
          <w:rFonts w:hint="eastAsia"/>
        </w:rPr>
        <w:t>主站</w:t>
      </w:r>
      <w:r>
        <w:rPr>
          <w:rFonts w:hint="eastAsia"/>
        </w:rPr>
        <w:t>robots.txt</w:t>
      </w:r>
      <w:r>
        <w:rPr>
          <w:rFonts w:hint="eastAsia"/>
        </w:rPr>
        <w:t>文件内容</w:t>
      </w:r>
    </w:p>
    <w:tbl>
      <w:tblPr>
        <w:tblStyle w:val="af0"/>
        <w:tblW w:w="0" w:type="auto"/>
        <w:tblLook w:val="04A0" w:firstRow="1" w:lastRow="0" w:firstColumn="1" w:lastColumn="0" w:noHBand="0" w:noVBand="1"/>
      </w:tblPr>
      <w:tblGrid>
        <w:gridCol w:w="4148"/>
        <w:gridCol w:w="4148"/>
      </w:tblGrid>
      <w:tr w:rsidR="006214C2" w14:paraId="59544EC7" w14:textId="77777777" w:rsidTr="006214C2">
        <w:tc>
          <w:tcPr>
            <w:tcW w:w="4148" w:type="dxa"/>
          </w:tcPr>
          <w:p w14:paraId="33EDB02A" w14:textId="2FB7DC00" w:rsidR="006214C2" w:rsidRDefault="006214C2" w:rsidP="005368AE">
            <w:r>
              <w:rPr>
                <w:rFonts w:hint="eastAsia"/>
              </w:rPr>
              <w:t>调整前</w:t>
            </w:r>
          </w:p>
        </w:tc>
        <w:tc>
          <w:tcPr>
            <w:tcW w:w="4148" w:type="dxa"/>
          </w:tcPr>
          <w:p w14:paraId="408C16D2" w14:textId="3B7FAB3D" w:rsidR="006214C2" w:rsidRDefault="006214C2" w:rsidP="005368AE">
            <w:r>
              <w:rPr>
                <w:rFonts w:hint="eastAsia"/>
              </w:rPr>
              <w:t>调整后</w:t>
            </w:r>
          </w:p>
        </w:tc>
      </w:tr>
      <w:tr w:rsidR="006214C2" w14:paraId="4F41F098" w14:textId="77777777" w:rsidTr="006214C2">
        <w:tc>
          <w:tcPr>
            <w:tcW w:w="4148" w:type="dxa"/>
          </w:tcPr>
          <w:p w14:paraId="4A8260FC" w14:textId="77777777" w:rsidR="00381183" w:rsidRDefault="00381183" w:rsidP="00381183">
            <w:r>
              <w:t>User-agent: *</w:t>
            </w:r>
          </w:p>
          <w:p w14:paraId="06CF8B1A" w14:textId="77777777" w:rsidR="00381183" w:rsidRDefault="00381183" w:rsidP="00381183">
            <w:r>
              <w:t>Disallow: /api/</w:t>
            </w:r>
          </w:p>
          <w:p w14:paraId="631818F8" w14:textId="77777777" w:rsidR="00381183" w:rsidRDefault="00381183" w:rsidP="00381183">
            <w:r>
              <w:t>Disallow: /me/</w:t>
            </w:r>
          </w:p>
          <w:p w14:paraId="2E82C899" w14:textId="77777777" w:rsidR="00381183" w:rsidRDefault="00381183" w:rsidP="00381183">
            <w:r>
              <w:t>Disallow: /utms/</w:t>
            </w:r>
          </w:p>
          <w:p w14:paraId="6A565BA3" w14:textId="77777777" w:rsidR="00381183" w:rsidRDefault="00381183" w:rsidP="00381183">
            <w:r>
              <w:t>Disallow: /templets/</w:t>
            </w:r>
          </w:p>
          <w:p w14:paraId="0E06760D" w14:textId="77777777" w:rsidR="00381183" w:rsidRDefault="00381183" w:rsidP="00381183">
            <w:r>
              <w:t>Disallow: /t/</w:t>
            </w:r>
          </w:p>
          <w:p w14:paraId="28EB918A" w14:textId="77777777" w:rsidR="00381183" w:rsidRDefault="00381183" w:rsidP="00381183">
            <w:r>
              <w:t>Disallow: /isv/</w:t>
            </w:r>
          </w:p>
          <w:p w14:paraId="703B132D" w14:textId="77777777" w:rsidR="00381183" w:rsidRDefault="00381183" w:rsidP="00381183">
            <w:r>
              <w:t>Disallow: /design/</w:t>
            </w:r>
          </w:p>
          <w:p w14:paraId="255BA075" w14:textId="77777777" w:rsidR="00381183" w:rsidRDefault="00381183" w:rsidP="00381183">
            <w:r>
              <w:t>Disallow: /update-system</w:t>
            </w:r>
          </w:p>
          <w:p w14:paraId="47276CC3" w14:textId="77777777" w:rsidR="00381183" w:rsidRDefault="00381183" w:rsidP="00381183">
            <w:r>
              <w:t>Disallow: /create-design</w:t>
            </w:r>
          </w:p>
          <w:p w14:paraId="4E8460E3" w14:textId="77777777" w:rsidR="00381183" w:rsidRDefault="00381183" w:rsidP="00381183">
            <w:r>
              <w:t>Disallow: /update-browser</w:t>
            </w:r>
          </w:p>
          <w:p w14:paraId="4785BB75" w14:textId="77777777" w:rsidR="00381183" w:rsidRDefault="00381183" w:rsidP="00381183">
            <w:r>
              <w:t>Disallow: /mp</w:t>
            </w:r>
          </w:p>
          <w:p w14:paraId="70754CEB" w14:textId="77777777" w:rsidR="00381183" w:rsidRDefault="00381183" w:rsidP="00381183">
            <w:r>
              <w:t>Disallow: /*?*</w:t>
            </w:r>
          </w:p>
          <w:p w14:paraId="5F14D645" w14:textId="0F8CDB49" w:rsidR="00381183" w:rsidRDefault="00381183" w:rsidP="00381183">
            <w:r>
              <w:t xml:space="preserve">Disallow: </w:t>
            </w:r>
            <w:r w:rsidR="00C54F5B">
              <w:t>/</w:t>
            </w:r>
            <w:r>
              <w:t>*spublished_at*</w:t>
            </w:r>
          </w:p>
          <w:p w14:paraId="125F15FE" w14:textId="3D6CFB7E" w:rsidR="006214C2" w:rsidRDefault="00381183" w:rsidP="00381183">
            <w:r>
              <w:t>Disallow: /static/templates/*</w:t>
            </w:r>
          </w:p>
        </w:tc>
        <w:tc>
          <w:tcPr>
            <w:tcW w:w="4148" w:type="dxa"/>
          </w:tcPr>
          <w:p w14:paraId="13E62208" w14:textId="77777777" w:rsidR="00C54F5B" w:rsidRDefault="00C54F5B" w:rsidP="00C54F5B">
            <w:r>
              <w:t>User-agent: *</w:t>
            </w:r>
          </w:p>
          <w:p w14:paraId="7EB4585B" w14:textId="77777777" w:rsidR="00C54F5B" w:rsidRDefault="00C54F5B" w:rsidP="00C54F5B">
            <w:r>
              <w:t>Disallow: /api/*</w:t>
            </w:r>
          </w:p>
          <w:p w14:paraId="67AE97E3" w14:textId="77777777" w:rsidR="00C54F5B" w:rsidRDefault="00C54F5B" w:rsidP="00C54F5B">
            <w:r>
              <w:t>Disallow: /me/*</w:t>
            </w:r>
          </w:p>
          <w:p w14:paraId="3005D0FC" w14:textId="77777777" w:rsidR="00C54F5B" w:rsidRDefault="00C54F5B" w:rsidP="00C54F5B">
            <w:r>
              <w:t>Disallow: /utms/*</w:t>
            </w:r>
          </w:p>
          <w:p w14:paraId="6A2F0E23" w14:textId="77777777" w:rsidR="00C54F5B" w:rsidRDefault="00C54F5B" w:rsidP="00C54F5B">
            <w:r>
              <w:t>Disallow: /templets/*</w:t>
            </w:r>
          </w:p>
          <w:p w14:paraId="2A3E5691" w14:textId="77777777" w:rsidR="00C54F5B" w:rsidRDefault="00C54F5B" w:rsidP="00C54F5B">
            <w:r>
              <w:t>Disallow: /t/*</w:t>
            </w:r>
          </w:p>
          <w:p w14:paraId="348BCA33" w14:textId="77777777" w:rsidR="00C54F5B" w:rsidRDefault="00C54F5B" w:rsidP="00C54F5B">
            <w:r>
              <w:t>Disallow: /isv/</w:t>
            </w:r>
          </w:p>
          <w:p w14:paraId="71D8D1FA" w14:textId="77777777" w:rsidR="00C54F5B" w:rsidRDefault="00C54F5B" w:rsidP="00C54F5B">
            <w:r>
              <w:t>Disallow: /design?*</w:t>
            </w:r>
          </w:p>
          <w:p w14:paraId="25FC60A7" w14:textId="77777777" w:rsidR="00C54F5B" w:rsidRDefault="00C54F5B" w:rsidP="00C54F5B">
            <w:r>
              <w:t>Disallow: /update-*</w:t>
            </w:r>
          </w:p>
          <w:p w14:paraId="5E14B1D2" w14:textId="77777777" w:rsidR="00C54F5B" w:rsidRDefault="00C54F5B" w:rsidP="00C54F5B">
            <w:r>
              <w:t>Disallow: /create-*</w:t>
            </w:r>
          </w:p>
          <w:p w14:paraId="5AF6A63F" w14:textId="77777777" w:rsidR="00C54F5B" w:rsidRDefault="00C54F5B" w:rsidP="00C54F5B">
            <w:r>
              <w:t>Disallow: /mp</w:t>
            </w:r>
          </w:p>
          <w:p w14:paraId="43549A60" w14:textId="77777777" w:rsidR="00C54F5B" w:rsidRDefault="00C54F5B" w:rsidP="00C54F5B">
            <w:r>
              <w:t>Disallow: /*?*</w:t>
            </w:r>
          </w:p>
          <w:p w14:paraId="1FB32666" w14:textId="77777777" w:rsidR="00C54F5B" w:rsidRDefault="00C54F5B" w:rsidP="00C54F5B">
            <w:r>
              <w:t>Disallow: /*spublished_at*</w:t>
            </w:r>
          </w:p>
          <w:p w14:paraId="64DB61C0" w14:textId="36D4E282" w:rsidR="006214C2" w:rsidRDefault="00C54F5B" w:rsidP="00C54F5B">
            <w:r>
              <w:t>Disallow: /static/templates/*</w:t>
            </w:r>
          </w:p>
        </w:tc>
      </w:tr>
    </w:tbl>
    <w:p w14:paraId="146BD4AF" w14:textId="3FC5E327" w:rsidR="00E42C28" w:rsidRDefault="00381183" w:rsidP="00E42C28">
      <w:r w:rsidRPr="00381183">
        <w:rPr>
          <w:rFonts w:hint="eastAsia"/>
        </w:rPr>
        <w:t>并</w:t>
      </w:r>
      <w:r w:rsidR="005C226F">
        <w:rPr>
          <w:rFonts w:hint="eastAsia"/>
        </w:rPr>
        <w:t>让流浪人进行处理把</w:t>
      </w:r>
      <w:r w:rsidR="005C226F">
        <w:rPr>
          <w:rFonts w:hint="eastAsia"/>
        </w:rPr>
        <w:t>robots.txt</w:t>
      </w:r>
      <w:r w:rsidR="005C226F">
        <w:rPr>
          <w:rFonts w:hint="eastAsia"/>
        </w:rPr>
        <w:t>文件同步</w:t>
      </w:r>
      <w:r w:rsidRPr="00381183">
        <w:rPr>
          <w:rFonts w:hint="eastAsia"/>
        </w:rPr>
        <w:t>到</w:t>
      </w:r>
      <w:r w:rsidRPr="00381183">
        <w:rPr>
          <w:rFonts w:hint="eastAsia"/>
        </w:rPr>
        <w:t>m</w:t>
      </w:r>
      <w:r w:rsidRPr="00381183">
        <w:rPr>
          <w:rFonts w:hint="eastAsia"/>
        </w:rPr>
        <w:t>端。</w:t>
      </w:r>
    </w:p>
    <w:p w14:paraId="12F54A36" w14:textId="77777777" w:rsidR="00E42C28" w:rsidRPr="005C226F" w:rsidRDefault="00E42C28" w:rsidP="00E42C28"/>
    <w:p w14:paraId="4E8EEBCA" w14:textId="7221DAB0" w:rsidR="00EB39DA" w:rsidRDefault="00E42C28" w:rsidP="00E42C28">
      <w:r>
        <w:rPr>
          <w:rFonts w:hint="eastAsia"/>
        </w:rPr>
        <w:t>7</w:t>
      </w:r>
      <w:r>
        <w:rPr>
          <w:rFonts w:hint="eastAsia"/>
        </w:rPr>
        <w:t>、全站</w:t>
      </w:r>
      <w:r>
        <w:rPr>
          <w:rFonts w:hint="eastAsia"/>
        </w:rPr>
        <w:t>S</w:t>
      </w:r>
      <w:r>
        <w:t>EO</w:t>
      </w:r>
      <w:r>
        <w:rPr>
          <w:rFonts w:hint="eastAsia"/>
        </w:rPr>
        <w:t>内容缓存</w:t>
      </w:r>
    </w:p>
    <w:p w14:paraId="5E841CB4" w14:textId="77777777" w:rsidR="0081328E" w:rsidRDefault="002C3F0B" w:rsidP="0081328E">
      <w:pPr>
        <w:ind w:firstLine="420"/>
      </w:pPr>
      <w:r>
        <w:rPr>
          <w:rFonts w:hint="eastAsia"/>
        </w:rPr>
        <w:t>与流浪人讨论全站</w:t>
      </w:r>
      <w:r>
        <w:rPr>
          <w:rFonts w:hint="eastAsia"/>
        </w:rPr>
        <w:t>S</w:t>
      </w:r>
      <w:r>
        <w:t>EO</w:t>
      </w:r>
      <w:r>
        <w:rPr>
          <w:rFonts w:hint="eastAsia"/>
        </w:rPr>
        <w:t>内容缓存问题。</w:t>
      </w:r>
    </w:p>
    <w:p w14:paraId="03B59293" w14:textId="77777777" w:rsidR="0081328E" w:rsidRDefault="002C3F0B" w:rsidP="0081328E">
      <w:pPr>
        <w:ind w:firstLine="420"/>
      </w:pPr>
      <w:r>
        <w:rPr>
          <w:rFonts w:hint="eastAsia"/>
        </w:rPr>
        <w:t>目的是把</w:t>
      </w:r>
      <w:r w:rsidR="005C226F">
        <w:rPr>
          <w:rFonts w:hint="eastAsia"/>
        </w:rPr>
        <w:t>www</w:t>
      </w:r>
      <w:r w:rsidR="005C226F">
        <w:rPr>
          <w:rFonts w:hint="eastAsia"/>
        </w:rPr>
        <w:t>和</w:t>
      </w:r>
      <w:r w:rsidR="005C226F">
        <w:rPr>
          <w:rFonts w:hint="eastAsia"/>
        </w:rPr>
        <w:t>m</w:t>
      </w:r>
      <w:r w:rsidR="005C226F">
        <w:rPr>
          <w:rFonts w:hint="eastAsia"/>
        </w:rPr>
        <w:t>站的</w:t>
      </w:r>
      <w:r w:rsidR="005C226F">
        <w:rPr>
          <w:rFonts w:hint="eastAsia"/>
        </w:rPr>
        <w:t>S</w:t>
      </w:r>
      <w:r w:rsidR="005C226F">
        <w:t>EO</w:t>
      </w:r>
      <w:r w:rsidR="005C226F">
        <w:rPr>
          <w:rFonts w:hint="eastAsia"/>
        </w:rPr>
        <w:t>内存做全站缓存</w:t>
      </w:r>
      <w:r w:rsidR="0081328E">
        <w:rPr>
          <w:rFonts w:hint="eastAsia"/>
        </w:rPr>
        <w:t>，用于预防用户和爬虫同时大量访问站点导致页面加载慢或者打不开的问题</w:t>
      </w:r>
      <w:r w:rsidR="005C226F">
        <w:rPr>
          <w:rFonts w:hint="eastAsia"/>
        </w:rPr>
        <w:t>。</w:t>
      </w:r>
    </w:p>
    <w:p w14:paraId="73441B4D" w14:textId="4F2749E0" w:rsidR="00E42C28" w:rsidRPr="00995B10" w:rsidRDefault="0081328E" w:rsidP="0081328E">
      <w:pPr>
        <w:ind w:firstLine="420"/>
      </w:pPr>
      <w:r>
        <w:rPr>
          <w:rFonts w:hint="eastAsia"/>
        </w:rPr>
        <w:t>另外，</w:t>
      </w:r>
      <w:r w:rsidR="00C37DD9">
        <w:rPr>
          <w:rFonts w:hint="eastAsia"/>
        </w:rPr>
        <w:t>缓存上线之后，</w:t>
      </w:r>
      <w:r w:rsidR="005C226F">
        <w:rPr>
          <w:rFonts w:hint="eastAsia"/>
        </w:rPr>
        <w:t>新发布的内容</w:t>
      </w:r>
      <w:r w:rsidR="00C37DD9">
        <w:rPr>
          <w:rFonts w:hint="eastAsia"/>
        </w:rPr>
        <w:t>对于</w:t>
      </w:r>
      <w:r w:rsidR="005C226F">
        <w:rPr>
          <w:rFonts w:hint="eastAsia"/>
        </w:rPr>
        <w:t>用户和爬虫</w:t>
      </w:r>
      <w:r w:rsidR="00C37DD9">
        <w:rPr>
          <w:rFonts w:hint="eastAsia"/>
        </w:rPr>
        <w:t>来说，仍然可以</w:t>
      </w:r>
      <w:r w:rsidR="005C226F">
        <w:rPr>
          <w:rFonts w:hint="eastAsia"/>
        </w:rPr>
        <w:t>及时访问，只是还没放入缓存中而已。</w:t>
      </w:r>
    </w:p>
    <w:p w14:paraId="01F6BFDE" w14:textId="2060E186" w:rsidR="005C226F" w:rsidRPr="00C37DD9" w:rsidRDefault="005C226F" w:rsidP="005368AE"/>
    <w:p w14:paraId="2D729781" w14:textId="77777777" w:rsidR="005368AE" w:rsidRPr="00A90F13" w:rsidRDefault="005368AE" w:rsidP="005368AE"/>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5368AE" w14:paraId="3DB887DE" w14:textId="77777777" w:rsidTr="007A4526">
        <w:tc>
          <w:tcPr>
            <w:tcW w:w="8296" w:type="dxa"/>
          </w:tcPr>
          <w:p w14:paraId="1B26E1FE" w14:textId="77777777" w:rsidR="005368AE" w:rsidRDefault="005368AE" w:rsidP="007A4526">
            <w:r>
              <w:rPr>
                <w:rFonts w:hint="eastAsia"/>
              </w:rPr>
              <w:t>下周计划</w:t>
            </w:r>
          </w:p>
        </w:tc>
      </w:tr>
    </w:tbl>
    <w:p w14:paraId="2B6522F9" w14:textId="6898650E" w:rsidR="00EC4F07" w:rsidRDefault="007907D6" w:rsidP="007907D6">
      <w:pPr>
        <w:pStyle w:val="afa"/>
        <w:numPr>
          <w:ilvl w:val="0"/>
          <w:numId w:val="35"/>
        </w:numPr>
        <w:ind w:firstLineChars="0"/>
      </w:pPr>
      <w:r>
        <w:rPr>
          <w:rFonts w:hint="eastAsia"/>
        </w:rPr>
        <w:t>跟进素材网站</w:t>
      </w:r>
      <w:hyperlink r:id="rId17" w:history="1">
        <w:r w:rsidR="001662C7" w:rsidRPr="005E4F0A">
          <w:rPr>
            <w:rStyle w:val="af3"/>
          </w:rPr>
          <w:t>http://sucai.dev.gaoding.com/</w:t>
        </w:r>
      </w:hyperlink>
      <w:r>
        <w:rPr>
          <w:rFonts w:hint="eastAsia"/>
        </w:rPr>
        <w:t>的优化情况</w:t>
      </w:r>
    </w:p>
    <w:p w14:paraId="05457C48" w14:textId="3CEB1413" w:rsidR="007907D6" w:rsidRDefault="007907D6" w:rsidP="007907D6">
      <w:pPr>
        <w:pStyle w:val="afa"/>
        <w:numPr>
          <w:ilvl w:val="0"/>
          <w:numId w:val="35"/>
        </w:numPr>
        <w:ind w:firstLineChars="0"/>
      </w:pPr>
      <w:r>
        <w:rPr>
          <w:rFonts w:hint="eastAsia"/>
        </w:rPr>
        <w:t>跟进</w:t>
      </w:r>
      <w:r>
        <w:rPr>
          <w:rFonts w:hint="eastAsia"/>
        </w:rPr>
        <w:t>S</w:t>
      </w:r>
      <w:r>
        <w:t>EO</w:t>
      </w:r>
      <w:r>
        <w:rPr>
          <w:rFonts w:hint="eastAsia"/>
        </w:rPr>
        <w:t>需求的开发情况</w:t>
      </w:r>
    </w:p>
    <w:p w14:paraId="216DE7E8" w14:textId="750D018C" w:rsidR="007907D6" w:rsidRDefault="007907D6" w:rsidP="007907D6">
      <w:pPr>
        <w:pStyle w:val="afa"/>
        <w:numPr>
          <w:ilvl w:val="0"/>
          <w:numId w:val="35"/>
        </w:numPr>
        <w:ind w:firstLineChars="0"/>
      </w:pPr>
      <w:r>
        <w:rPr>
          <w:rFonts w:hint="eastAsia"/>
        </w:rPr>
        <w:t>跟进全站</w:t>
      </w:r>
      <w:r>
        <w:rPr>
          <w:rFonts w:hint="eastAsia"/>
        </w:rPr>
        <w:t>S</w:t>
      </w:r>
      <w:r>
        <w:t>EO</w:t>
      </w:r>
      <w:r>
        <w:rPr>
          <w:rFonts w:hint="eastAsia"/>
        </w:rPr>
        <w:t>内容缓存开发情况</w:t>
      </w:r>
    </w:p>
    <w:p w14:paraId="0F0151FF" w14:textId="71E5B5FE" w:rsidR="007907D6" w:rsidRDefault="007907D6" w:rsidP="007907D6">
      <w:pPr>
        <w:pStyle w:val="afa"/>
        <w:numPr>
          <w:ilvl w:val="0"/>
          <w:numId w:val="35"/>
        </w:numPr>
        <w:ind w:firstLineChars="0"/>
      </w:pPr>
      <w:r>
        <w:rPr>
          <w:rFonts w:hint="eastAsia"/>
        </w:rPr>
        <w:t>跟进网站日志拆分情况</w:t>
      </w:r>
    </w:p>
    <w:p w14:paraId="2F53B787" w14:textId="024452C6" w:rsidR="000072F7" w:rsidRDefault="000072F7" w:rsidP="00C873D4">
      <w:pPr>
        <w:pStyle w:val="afa"/>
        <w:numPr>
          <w:ilvl w:val="0"/>
          <w:numId w:val="35"/>
        </w:numPr>
        <w:ind w:firstLineChars="0"/>
      </w:pPr>
      <w:r>
        <w:rPr>
          <w:rFonts w:hint="eastAsia"/>
        </w:rPr>
        <w:t>执行网址提交脚本</w:t>
      </w:r>
    </w:p>
    <w:p w14:paraId="12282D4E" w14:textId="1194D70F" w:rsidR="00176004" w:rsidRDefault="00176004" w:rsidP="00C873D4">
      <w:pPr>
        <w:pStyle w:val="afa"/>
        <w:numPr>
          <w:ilvl w:val="0"/>
          <w:numId w:val="35"/>
        </w:numPr>
        <w:ind w:firstLineChars="0"/>
      </w:pPr>
      <w:r>
        <w:t>robots.txt</w:t>
      </w:r>
      <w:r>
        <w:rPr>
          <w:rFonts w:hint="eastAsia"/>
        </w:rPr>
        <w:t>文件同步到</w:t>
      </w:r>
      <w:r>
        <w:t>m</w:t>
      </w:r>
      <w:r>
        <w:rPr>
          <w:rFonts w:hint="eastAsia"/>
        </w:rPr>
        <w:t>端的进度</w:t>
      </w:r>
    </w:p>
    <w:p w14:paraId="04B99B34" w14:textId="0D692E06" w:rsidR="00EC4F07" w:rsidRDefault="00EC4F07" w:rsidP="00EC4F07"/>
    <w:p w14:paraId="17174192" w14:textId="723B4A03" w:rsidR="00BA3384" w:rsidRDefault="00BA3384" w:rsidP="00EC4F07"/>
    <w:p w14:paraId="67935C55" w14:textId="1B4A23D7" w:rsidR="00BA3384" w:rsidRDefault="00BA3384" w:rsidP="00EC4F07"/>
    <w:p w14:paraId="064DA55B" w14:textId="6BCD5B03" w:rsidR="00BA3384" w:rsidRDefault="00BA3384" w:rsidP="00EC4F07"/>
    <w:p w14:paraId="402982D1" w14:textId="77777777" w:rsidR="00BA3384" w:rsidRPr="00EC4F07" w:rsidRDefault="00BA3384" w:rsidP="00EC4F07"/>
    <w:p w14:paraId="74747B2B" w14:textId="66D6F07C" w:rsidR="007F749A" w:rsidRPr="007F749A" w:rsidRDefault="00D52F70" w:rsidP="007F749A">
      <w:pPr>
        <w:pStyle w:val="3"/>
        <w:tabs>
          <w:tab w:val="clear" w:pos="0"/>
          <w:tab w:val="clear" w:pos="420"/>
        </w:tabs>
      </w:pPr>
      <w:r>
        <w:lastRenderedPageBreak/>
        <w:t>08</w:t>
      </w:r>
      <w:r>
        <w:rPr>
          <w:rFonts w:hint="eastAsia"/>
        </w:rPr>
        <w:t>~</w:t>
      </w:r>
      <w:r>
        <w:t>12</w:t>
      </w:r>
      <w:r>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8601736" w14:textId="77777777" w:rsidTr="007A4526">
        <w:tc>
          <w:tcPr>
            <w:tcW w:w="8296" w:type="dxa"/>
          </w:tcPr>
          <w:p w14:paraId="0EBF9FBF" w14:textId="4AB5012E" w:rsidR="003614A8" w:rsidRDefault="003614A8" w:rsidP="007A4526">
            <w:r>
              <w:rPr>
                <w:rFonts w:hint="eastAsia"/>
              </w:rPr>
              <w:t>本周工作</w:t>
            </w:r>
          </w:p>
        </w:tc>
      </w:tr>
    </w:tbl>
    <w:p w14:paraId="2461FF42" w14:textId="77777777" w:rsidR="00A30C7B" w:rsidRDefault="000E6702" w:rsidP="00A30C7B">
      <w:pPr>
        <w:pStyle w:val="afa"/>
        <w:numPr>
          <w:ilvl w:val="0"/>
          <w:numId w:val="36"/>
        </w:numPr>
        <w:ind w:firstLineChars="0"/>
      </w:pPr>
      <w:r>
        <w:rPr>
          <w:rFonts w:hint="eastAsia"/>
        </w:rPr>
        <w:t>整理</w:t>
      </w:r>
      <w:r>
        <w:rPr>
          <w:rFonts w:hint="eastAsia"/>
        </w:rPr>
        <w:t>2</w:t>
      </w:r>
      <w:r>
        <w:t>020</w:t>
      </w:r>
      <w:r>
        <w:rPr>
          <w:rFonts w:hint="eastAsia"/>
        </w:rPr>
        <w:t>年上半年</w:t>
      </w:r>
      <w:r>
        <w:rPr>
          <w:rFonts w:hint="eastAsia"/>
        </w:rPr>
        <w:t>S</w:t>
      </w:r>
      <w:r>
        <w:t>EO</w:t>
      </w:r>
      <w:r>
        <w:rPr>
          <w:rFonts w:hint="eastAsia"/>
        </w:rPr>
        <w:t>需求</w:t>
      </w:r>
    </w:p>
    <w:p w14:paraId="2BEA1F72" w14:textId="18E500F2" w:rsidR="006E527A" w:rsidRDefault="006E527A" w:rsidP="00A30C7B">
      <w:pPr>
        <w:pStyle w:val="afa"/>
        <w:ind w:left="360" w:firstLineChars="0" w:firstLine="0"/>
      </w:pPr>
      <w:r>
        <w:rPr>
          <w:rFonts w:hint="eastAsia"/>
        </w:rPr>
        <w:t>整理</w:t>
      </w:r>
      <w:r>
        <w:rPr>
          <w:rFonts w:hint="eastAsia"/>
        </w:rPr>
        <w:t>2</w:t>
      </w:r>
      <w:r>
        <w:t>020</w:t>
      </w:r>
      <w:r>
        <w:rPr>
          <w:rFonts w:hint="eastAsia"/>
        </w:rPr>
        <w:t>年上半年的所有提交的</w:t>
      </w:r>
      <w:r>
        <w:rPr>
          <w:rFonts w:hint="eastAsia"/>
        </w:rPr>
        <w:t>S</w:t>
      </w:r>
      <w:r>
        <w:t>EO</w:t>
      </w:r>
      <w:r>
        <w:rPr>
          <w:rFonts w:hint="eastAsia"/>
        </w:rPr>
        <w:t>需求以及完成情况表</w:t>
      </w:r>
      <w:r w:rsidR="000E6702">
        <w:rPr>
          <w:rFonts w:hint="eastAsia"/>
        </w:rPr>
        <w:t>《</w:t>
      </w:r>
      <w:r w:rsidR="000E6702" w:rsidRPr="000E6702">
        <w:rPr>
          <w:rFonts w:hint="eastAsia"/>
        </w:rPr>
        <w:t xml:space="preserve">SEO </w:t>
      </w:r>
      <w:r w:rsidR="000E6702" w:rsidRPr="000E6702">
        <w:rPr>
          <w:rFonts w:hint="eastAsia"/>
        </w:rPr>
        <w:t>需求文档汇总</w:t>
      </w:r>
      <w:r w:rsidR="000E6702" w:rsidRPr="000E6702">
        <w:rPr>
          <w:rFonts w:hint="eastAsia"/>
        </w:rPr>
        <w:t>-2020</w:t>
      </w:r>
      <w:r w:rsidR="000E6702">
        <w:rPr>
          <w:rFonts w:hint="eastAsia"/>
        </w:rPr>
        <w:t>》</w:t>
      </w:r>
      <w:r w:rsidR="00FC62A7">
        <w:rPr>
          <w:rFonts w:hint="eastAsia"/>
        </w:rPr>
        <w:t>；</w:t>
      </w:r>
    </w:p>
    <w:p w14:paraId="12CEC64F" w14:textId="77777777" w:rsidR="003E5E1A" w:rsidRPr="00A30C7B" w:rsidRDefault="003E5E1A" w:rsidP="003E5E1A"/>
    <w:p w14:paraId="646D478E" w14:textId="34D7F4CC" w:rsidR="00F47605" w:rsidRDefault="00F47605" w:rsidP="00F47605">
      <w:pPr>
        <w:pStyle w:val="afa"/>
        <w:numPr>
          <w:ilvl w:val="0"/>
          <w:numId w:val="36"/>
        </w:numPr>
        <w:ind w:firstLineChars="0"/>
      </w:pPr>
      <w:r>
        <w:t>robots.txt</w:t>
      </w:r>
      <w:r>
        <w:rPr>
          <w:rFonts w:hint="eastAsia"/>
        </w:rPr>
        <w:t>文件已从</w:t>
      </w:r>
      <w:r>
        <w:rPr>
          <w:rFonts w:hint="eastAsia"/>
        </w:rPr>
        <w:t>P</w:t>
      </w:r>
      <w:r>
        <w:t>C</w:t>
      </w:r>
      <w:r>
        <w:rPr>
          <w:rFonts w:hint="eastAsia"/>
        </w:rPr>
        <w:t>端复制到</w:t>
      </w:r>
      <w:r>
        <w:rPr>
          <w:rFonts w:hint="eastAsia"/>
        </w:rPr>
        <w:t>M</w:t>
      </w:r>
      <w:r>
        <w:rPr>
          <w:rFonts w:hint="eastAsia"/>
        </w:rPr>
        <w:t>端，访问链接为：</w:t>
      </w:r>
    </w:p>
    <w:p w14:paraId="2856FB9E" w14:textId="45854C3B" w:rsidR="00FC62A7" w:rsidRDefault="00754713" w:rsidP="00F47605">
      <w:pPr>
        <w:pStyle w:val="afa"/>
        <w:ind w:left="360" w:firstLineChars="0" w:firstLine="0"/>
      </w:pPr>
      <w:hyperlink r:id="rId18" w:history="1">
        <w:r w:rsidR="00F47605" w:rsidRPr="000C0E82">
          <w:rPr>
            <w:rStyle w:val="af3"/>
          </w:rPr>
          <w:t>https://m.gaoding.com/robots.txt</w:t>
        </w:r>
      </w:hyperlink>
    </w:p>
    <w:p w14:paraId="25CA5A89" w14:textId="42144F6C" w:rsidR="00F47605" w:rsidRDefault="00F47605" w:rsidP="00F47605"/>
    <w:p w14:paraId="2037AD8A" w14:textId="281E7911" w:rsidR="00F47605" w:rsidRDefault="0008688F" w:rsidP="0008688F">
      <w:pPr>
        <w:pStyle w:val="afa"/>
        <w:numPr>
          <w:ilvl w:val="0"/>
          <w:numId w:val="36"/>
        </w:numPr>
        <w:ind w:firstLineChars="0"/>
      </w:pPr>
      <w:r>
        <w:rPr>
          <w:rFonts w:hint="eastAsia"/>
        </w:rPr>
        <w:t>网站日志拆分跟进：</w:t>
      </w:r>
    </w:p>
    <w:p w14:paraId="379B896B" w14:textId="1FE175AF" w:rsidR="00451288" w:rsidRDefault="00157BA1" w:rsidP="00451288">
      <w:pPr>
        <w:pStyle w:val="afa"/>
        <w:ind w:left="360" w:firstLineChars="0" w:firstLine="0"/>
      </w:pPr>
      <w:r>
        <w:rPr>
          <w:rFonts w:hint="eastAsia"/>
        </w:rPr>
        <w:t>目前，已配置</w:t>
      </w:r>
      <w:hyperlink r:id="rId19" w:anchor="/discover?_g=()&amp;_a=(columns:!(_source),index:logkit-gaoding_www_robots_nginx_access,interval:auto,query:(language:lucene,query:''),sort:!('@timestamp',desc))" w:history="1">
        <w:r w:rsidRPr="00045E5C">
          <w:rPr>
            <w:rStyle w:val="af3"/>
            <w:rFonts w:hint="eastAsia"/>
          </w:rPr>
          <w:t>爬虫日志访问链接</w:t>
        </w:r>
      </w:hyperlink>
      <w:r>
        <w:rPr>
          <w:rFonts w:hint="eastAsia"/>
        </w:rPr>
        <w:t>，</w:t>
      </w:r>
      <w:r w:rsidR="00451288">
        <w:rPr>
          <w:rFonts w:hint="eastAsia"/>
        </w:rPr>
        <w:t>数据量尚少，需要观察一段时间。</w:t>
      </w:r>
    </w:p>
    <w:p w14:paraId="276C7ED6" w14:textId="2D02F20B" w:rsidR="00451288" w:rsidRDefault="00451288" w:rsidP="00451288">
      <w:pPr>
        <w:pStyle w:val="afa"/>
        <w:ind w:left="360" w:firstLineChars="0" w:firstLine="0"/>
      </w:pPr>
      <w:r>
        <w:rPr>
          <w:rFonts w:hint="eastAsia"/>
        </w:rPr>
        <w:t>数据过滤</w:t>
      </w:r>
      <w:r w:rsidR="002F161D">
        <w:rPr>
          <w:rFonts w:hint="eastAsia"/>
        </w:rPr>
        <w:t>操作</w:t>
      </w:r>
      <w:r>
        <w:rPr>
          <w:rFonts w:hint="eastAsia"/>
        </w:rPr>
        <w:t>步骤</w:t>
      </w:r>
      <w:r w:rsidR="002F161D">
        <w:rPr>
          <w:rFonts w:hint="eastAsia"/>
        </w:rPr>
        <w:t>如下图所示</w:t>
      </w:r>
      <w:r>
        <w:rPr>
          <w:rFonts w:hint="eastAsia"/>
        </w:rPr>
        <w:t>：</w:t>
      </w:r>
    </w:p>
    <w:p w14:paraId="7DB3F15A" w14:textId="1355466B" w:rsidR="00307E6E" w:rsidRDefault="00307E6E" w:rsidP="00451288">
      <w:pPr>
        <w:pStyle w:val="afa"/>
        <w:ind w:left="360" w:firstLineChars="0" w:firstLine="0"/>
      </w:pPr>
      <w:r>
        <w:rPr>
          <w:noProof/>
        </w:rPr>
        <w:drawing>
          <wp:inline distT="0" distB="0" distL="0" distR="0" wp14:anchorId="497B2819" wp14:editId="6B10F64D">
            <wp:extent cx="5274310" cy="22828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2825"/>
                    </a:xfrm>
                    <a:prstGeom prst="rect">
                      <a:avLst/>
                    </a:prstGeom>
                  </pic:spPr>
                </pic:pic>
              </a:graphicData>
            </a:graphic>
          </wp:inline>
        </w:drawing>
      </w:r>
    </w:p>
    <w:p w14:paraId="51E7FAD6" w14:textId="62053946" w:rsidR="00A35E79" w:rsidRDefault="0049765F" w:rsidP="00451288">
      <w:pPr>
        <w:pStyle w:val="afa"/>
        <w:ind w:left="360" w:firstLineChars="0" w:firstLine="0"/>
      </w:pPr>
      <w:r>
        <w:rPr>
          <w:rFonts w:hint="eastAsia"/>
        </w:rPr>
        <w:t>结果如下图所示：</w:t>
      </w:r>
    </w:p>
    <w:p w14:paraId="7D731E19" w14:textId="34E8BD90" w:rsidR="0049765F" w:rsidRDefault="00E0119E" w:rsidP="00451288">
      <w:pPr>
        <w:pStyle w:val="afa"/>
        <w:ind w:left="360" w:firstLineChars="0" w:firstLine="0"/>
      </w:pPr>
      <w:r>
        <w:rPr>
          <w:noProof/>
        </w:rPr>
        <w:drawing>
          <wp:inline distT="0" distB="0" distL="0" distR="0" wp14:anchorId="7A6619CB" wp14:editId="65597BA1">
            <wp:extent cx="5274310" cy="2158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58365"/>
                    </a:xfrm>
                    <a:prstGeom prst="rect">
                      <a:avLst/>
                    </a:prstGeom>
                  </pic:spPr>
                </pic:pic>
              </a:graphicData>
            </a:graphic>
          </wp:inline>
        </w:drawing>
      </w:r>
    </w:p>
    <w:p w14:paraId="02D74379" w14:textId="17442159" w:rsidR="00C024C5" w:rsidRDefault="00C024C5" w:rsidP="00451288">
      <w:pPr>
        <w:pStyle w:val="afa"/>
        <w:ind w:left="360" w:firstLineChars="0" w:firstLine="0"/>
      </w:pPr>
    </w:p>
    <w:p w14:paraId="2BC00324" w14:textId="00454237" w:rsidR="00C024C5" w:rsidRDefault="00C024C5" w:rsidP="00451288">
      <w:pPr>
        <w:pStyle w:val="afa"/>
        <w:ind w:left="360" w:firstLineChars="0" w:firstLine="0"/>
      </w:pPr>
    </w:p>
    <w:p w14:paraId="7C09EC0D" w14:textId="4F533871" w:rsidR="00C024C5" w:rsidRDefault="008A10C8" w:rsidP="008A10C8">
      <w:pPr>
        <w:pStyle w:val="afa"/>
        <w:numPr>
          <w:ilvl w:val="0"/>
          <w:numId w:val="36"/>
        </w:numPr>
        <w:ind w:firstLineChars="0"/>
      </w:pPr>
      <w:r w:rsidRPr="008A10C8">
        <w:rPr>
          <w:rFonts w:hint="eastAsia"/>
        </w:rPr>
        <w:t>素材网站</w:t>
      </w:r>
      <w:hyperlink r:id="rId22" w:history="1">
        <w:r w:rsidR="00A206AB" w:rsidRPr="000C0E82">
          <w:rPr>
            <w:rStyle w:val="af3"/>
            <w:rFonts w:hint="eastAsia"/>
          </w:rPr>
          <w:t>http://sucai.dev.gaoding.com/</w:t>
        </w:r>
      </w:hyperlink>
      <w:r w:rsidRPr="008A10C8">
        <w:rPr>
          <w:rFonts w:hint="eastAsia"/>
        </w:rPr>
        <w:t>的优化情况</w:t>
      </w:r>
    </w:p>
    <w:p w14:paraId="4B3185EA" w14:textId="77777777" w:rsidR="005A158E" w:rsidRDefault="00C24A58" w:rsidP="005D02F3">
      <w:pPr>
        <w:pStyle w:val="afa"/>
        <w:ind w:left="360" w:firstLineChars="0" w:firstLine="0"/>
      </w:pPr>
      <w:r>
        <w:rPr>
          <w:rFonts w:hint="eastAsia"/>
        </w:rPr>
        <w:t>本周二前端灵猫才开始看需求</w:t>
      </w:r>
      <w:r w:rsidR="005A158E">
        <w:rPr>
          <w:rFonts w:hint="eastAsia"/>
        </w:rPr>
        <w:t>。</w:t>
      </w:r>
    </w:p>
    <w:p w14:paraId="46A92816" w14:textId="4C225B91" w:rsidR="005D02F3" w:rsidRDefault="005A158E" w:rsidP="005D02F3">
      <w:pPr>
        <w:pStyle w:val="afa"/>
        <w:ind w:left="360" w:firstLineChars="0" w:firstLine="0"/>
      </w:pPr>
      <w:r>
        <w:rPr>
          <w:rFonts w:hint="eastAsia"/>
        </w:rPr>
        <w:t>与灵猫和灶灶讨论关于</w:t>
      </w:r>
      <w:r>
        <w:rPr>
          <w:rFonts w:hint="eastAsia"/>
        </w:rPr>
        <w:t>P</w:t>
      </w:r>
      <w:r>
        <w:t>C</w:t>
      </w:r>
      <w:r>
        <w:rPr>
          <w:rFonts w:hint="eastAsia"/>
        </w:rPr>
        <w:t>端和</w:t>
      </w:r>
      <w:r>
        <w:rPr>
          <w:rFonts w:hint="eastAsia"/>
        </w:rPr>
        <w:t>M</w:t>
      </w:r>
      <w:r>
        <w:rPr>
          <w:rFonts w:hint="eastAsia"/>
        </w:rPr>
        <w:t>端同一页面保持同一</w:t>
      </w:r>
      <w:r>
        <w:rPr>
          <w:rFonts w:hint="eastAsia"/>
        </w:rPr>
        <w:t>U</w:t>
      </w:r>
      <w:r>
        <w:t>RL</w:t>
      </w:r>
      <w:r>
        <w:rPr>
          <w:rFonts w:hint="eastAsia"/>
        </w:rPr>
        <w:t>访问路径的问题</w:t>
      </w:r>
      <w:r w:rsidR="00662D5E">
        <w:rPr>
          <w:rFonts w:hint="eastAsia"/>
        </w:rPr>
        <w:t>。</w:t>
      </w:r>
      <w:r>
        <w:rPr>
          <w:rFonts w:hint="eastAsia"/>
        </w:rPr>
        <w:t>灵猫说</w:t>
      </w:r>
      <w:r w:rsidR="00662D5E">
        <w:rPr>
          <w:rFonts w:hint="eastAsia"/>
        </w:rPr>
        <w:t>目前只开发</w:t>
      </w:r>
      <w:r w:rsidR="00662D5E">
        <w:rPr>
          <w:rFonts w:hint="eastAsia"/>
        </w:rPr>
        <w:t>P</w:t>
      </w:r>
      <w:r w:rsidR="00662D5E">
        <w:t>C</w:t>
      </w:r>
      <w:r w:rsidR="00662D5E">
        <w:rPr>
          <w:rFonts w:hint="eastAsia"/>
        </w:rPr>
        <w:t>端，</w:t>
      </w:r>
      <w:r w:rsidR="00662D5E">
        <w:t>M</w:t>
      </w:r>
      <w:r w:rsidR="00662D5E">
        <w:rPr>
          <w:rFonts w:hint="eastAsia"/>
        </w:rPr>
        <w:t>端以后再开发，即使开发成两套，</w:t>
      </w:r>
      <w:r w:rsidR="00DF6C1F">
        <w:rPr>
          <w:rFonts w:hint="eastAsia"/>
        </w:rPr>
        <w:t>依然可以保持</w:t>
      </w:r>
      <w:r w:rsidR="00DF6C1F">
        <w:rPr>
          <w:rFonts w:hint="eastAsia"/>
        </w:rPr>
        <w:t>P</w:t>
      </w:r>
      <w:r w:rsidR="00DF6C1F">
        <w:t>C</w:t>
      </w:r>
      <w:r w:rsidR="00DF6C1F">
        <w:rPr>
          <w:rFonts w:hint="eastAsia"/>
        </w:rPr>
        <w:t>和</w:t>
      </w:r>
      <w:r w:rsidR="00DF6C1F">
        <w:rPr>
          <w:rFonts w:hint="eastAsia"/>
        </w:rPr>
        <w:t>M</w:t>
      </w:r>
      <w:r w:rsidR="00DF6C1F">
        <w:rPr>
          <w:rFonts w:hint="eastAsia"/>
        </w:rPr>
        <w:t>端同一页面</w:t>
      </w:r>
      <w:r w:rsidR="00DF6C1F">
        <w:rPr>
          <w:rFonts w:hint="eastAsia"/>
        </w:rPr>
        <w:lastRenderedPageBreak/>
        <w:t>的</w:t>
      </w:r>
      <w:r w:rsidR="00DF6C1F">
        <w:rPr>
          <w:rFonts w:hint="eastAsia"/>
        </w:rPr>
        <w:t>U</w:t>
      </w:r>
      <w:r w:rsidR="00DF6C1F">
        <w:t>RL</w:t>
      </w:r>
      <w:r w:rsidR="00DF6C1F">
        <w:rPr>
          <w:rFonts w:hint="eastAsia"/>
        </w:rPr>
        <w:t>一致。</w:t>
      </w:r>
    </w:p>
    <w:p w14:paraId="7CAD90DF" w14:textId="77777777" w:rsidR="00515342" w:rsidRDefault="00515342" w:rsidP="00515342">
      <w:pPr>
        <w:pStyle w:val="afa"/>
        <w:ind w:left="360" w:firstLineChars="0" w:firstLine="0"/>
      </w:pPr>
    </w:p>
    <w:p w14:paraId="3E98F560" w14:textId="5A1180DF" w:rsidR="005D02F3" w:rsidRDefault="00273E79" w:rsidP="005D02F3">
      <w:pPr>
        <w:pStyle w:val="afa"/>
        <w:numPr>
          <w:ilvl w:val="0"/>
          <w:numId w:val="36"/>
        </w:numPr>
        <w:ind w:firstLineChars="0"/>
      </w:pPr>
      <w:r w:rsidRPr="00273E79">
        <w:rPr>
          <w:rFonts w:hint="eastAsia"/>
        </w:rPr>
        <w:t>全站</w:t>
      </w:r>
      <w:r w:rsidRPr="00273E79">
        <w:rPr>
          <w:rFonts w:hint="eastAsia"/>
        </w:rPr>
        <w:t>SEO</w:t>
      </w:r>
      <w:r w:rsidRPr="00273E79">
        <w:rPr>
          <w:rFonts w:hint="eastAsia"/>
        </w:rPr>
        <w:t>内容缓存开发情况</w:t>
      </w:r>
    </w:p>
    <w:p w14:paraId="6C89CA8B" w14:textId="26980A1E" w:rsidR="007822FC" w:rsidRDefault="00C62565" w:rsidP="007822FC">
      <w:pPr>
        <w:pStyle w:val="afa"/>
        <w:ind w:left="360" w:firstLineChars="0" w:firstLine="0"/>
      </w:pPr>
      <w:r>
        <w:rPr>
          <w:rFonts w:hint="eastAsia"/>
        </w:rPr>
        <w:t>本周三与流浪人沟通开发情况，</w:t>
      </w:r>
      <w:r w:rsidR="00BB76C4">
        <w:rPr>
          <w:rFonts w:hint="eastAsia"/>
        </w:rPr>
        <w:t>流浪人说目前在写开发文档，待开发文档写完之后，确认该方案是否符合</w:t>
      </w:r>
      <w:r w:rsidR="00BB76C4">
        <w:rPr>
          <w:rFonts w:hint="eastAsia"/>
        </w:rPr>
        <w:t>S</w:t>
      </w:r>
      <w:r w:rsidR="00BB76C4">
        <w:t>EO</w:t>
      </w:r>
      <w:r w:rsidR="00BB76C4">
        <w:rPr>
          <w:rFonts w:hint="eastAsia"/>
        </w:rPr>
        <w:t>优化，然后再跟其他人</w:t>
      </w:r>
      <w:r w:rsidR="00D41306">
        <w:rPr>
          <w:rFonts w:hint="eastAsia"/>
        </w:rPr>
        <w:t>同步该开发方案</w:t>
      </w:r>
      <w:r w:rsidR="00BB76C4">
        <w:rPr>
          <w:rFonts w:hint="eastAsia"/>
        </w:rPr>
        <w:t>，</w:t>
      </w:r>
      <w:r w:rsidR="00D41306">
        <w:rPr>
          <w:rFonts w:hint="eastAsia"/>
        </w:rPr>
        <w:t>最后</w:t>
      </w:r>
      <w:r w:rsidR="00BB76C4">
        <w:rPr>
          <w:rFonts w:hint="eastAsia"/>
        </w:rPr>
        <w:t>再动手</w:t>
      </w:r>
      <w:r w:rsidR="00D41306">
        <w:rPr>
          <w:rFonts w:hint="eastAsia"/>
        </w:rPr>
        <w:t>进入</w:t>
      </w:r>
      <w:r w:rsidR="00BB76C4">
        <w:rPr>
          <w:rFonts w:hint="eastAsia"/>
        </w:rPr>
        <w:t>开发。</w:t>
      </w:r>
    </w:p>
    <w:p w14:paraId="5D69CAE1" w14:textId="77777777" w:rsidR="005D02F3" w:rsidRPr="00C62565" w:rsidRDefault="005D02F3" w:rsidP="005D02F3">
      <w:pPr>
        <w:pStyle w:val="afa"/>
        <w:ind w:left="360" w:firstLineChars="0" w:firstLine="0"/>
      </w:pPr>
    </w:p>
    <w:p w14:paraId="436035AD" w14:textId="183951DB" w:rsidR="005D02F3" w:rsidRDefault="00AD19C1" w:rsidP="005D02F3">
      <w:pPr>
        <w:pStyle w:val="afa"/>
        <w:numPr>
          <w:ilvl w:val="0"/>
          <w:numId w:val="36"/>
        </w:numPr>
        <w:ind w:firstLineChars="0"/>
      </w:pPr>
      <w:r w:rsidRPr="00AD19C1">
        <w:rPr>
          <w:rFonts w:hint="eastAsia"/>
        </w:rPr>
        <w:t>SEO</w:t>
      </w:r>
      <w:r w:rsidRPr="00AD19C1">
        <w:rPr>
          <w:rFonts w:hint="eastAsia"/>
        </w:rPr>
        <w:t>需求开发情况</w:t>
      </w:r>
    </w:p>
    <w:p w14:paraId="2E1A55F4" w14:textId="3E7E0C36" w:rsidR="005D02F3"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 xml:space="preserve">-5-URL </w:t>
      </w:r>
      <w:r w:rsidRPr="00954757">
        <w:rPr>
          <w:rFonts w:hint="eastAsia"/>
        </w:rPr>
        <w:t>可配置友情链接系统开发》</w:t>
      </w:r>
    </w:p>
    <w:p w14:paraId="04A75554" w14:textId="77BA7CB8" w:rsidR="00954757"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-6-</w:t>
      </w:r>
      <w:r w:rsidRPr="00954757">
        <w:rPr>
          <w:rFonts w:hint="eastAsia"/>
        </w:rPr>
        <w:t>对运营自定义链接配置</w:t>
      </w:r>
      <w:r w:rsidRPr="00954757">
        <w:rPr>
          <w:rFonts w:hint="eastAsia"/>
        </w:rPr>
        <w:t xml:space="preserve"> nofollow </w:t>
      </w:r>
      <w:r w:rsidRPr="00954757">
        <w:rPr>
          <w:rFonts w:hint="eastAsia"/>
        </w:rPr>
        <w:t>字段》</w:t>
      </w:r>
    </w:p>
    <w:p w14:paraId="484FA078" w14:textId="02E08BF4" w:rsidR="00954757" w:rsidRDefault="00954757" w:rsidP="005D02F3">
      <w:pPr>
        <w:pStyle w:val="afa"/>
        <w:ind w:left="360" w:firstLineChars="0" w:firstLine="0"/>
      </w:pPr>
      <w:r>
        <w:rPr>
          <w:rFonts w:hint="eastAsia"/>
        </w:rPr>
        <w:t>由于熊猫目前都在做独立素材库，且独立素材库的优先级最高，需要在月底完成，所以暂时没精力开发以上两个需求。</w:t>
      </w:r>
    </w:p>
    <w:p w14:paraId="012EAEDA" w14:textId="2E99A301" w:rsidR="00954757" w:rsidRDefault="00954757" w:rsidP="005D02F3">
      <w:pPr>
        <w:pStyle w:val="afa"/>
        <w:ind w:left="360" w:firstLineChars="0" w:firstLine="0"/>
      </w:pPr>
      <w:r w:rsidRPr="00954757">
        <w:rPr>
          <w:rFonts w:hint="eastAsia"/>
        </w:rPr>
        <w:t>《【</w:t>
      </w:r>
      <w:r w:rsidRPr="00954757">
        <w:rPr>
          <w:rFonts w:hint="eastAsia"/>
        </w:rPr>
        <w:t>SEO</w:t>
      </w:r>
      <w:r w:rsidRPr="00954757">
        <w:rPr>
          <w:rFonts w:hint="eastAsia"/>
        </w:rPr>
        <w:t>】</w:t>
      </w:r>
      <w:r w:rsidRPr="00954757">
        <w:rPr>
          <w:rFonts w:hint="eastAsia"/>
        </w:rPr>
        <w:t>-9-</w:t>
      </w:r>
      <w:r w:rsidRPr="00954757">
        <w:rPr>
          <w:rFonts w:hint="eastAsia"/>
        </w:rPr>
        <w:t>搜索结果页</w:t>
      </w:r>
      <w:r w:rsidRPr="00954757">
        <w:rPr>
          <w:rFonts w:hint="eastAsia"/>
        </w:rPr>
        <w:t xml:space="preserve"> statics </w:t>
      </w:r>
      <w:r w:rsidRPr="00954757">
        <w:rPr>
          <w:rFonts w:hint="eastAsia"/>
        </w:rPr>
        <w:t>转换成内容页》</w:t>
      </w:r>
    </w:p>
    <w:p w14:paraId="570F28D1" w14:textId="3A08A03A" w:rsidR="00954757" w:rsidRDefault="00A24DDB" w:rsidP="005D02F3">
      <w:pPr>
        <w:pStyle w:val="afa"/>
        <w:ind w:left="360" w:firstLineChars="0" w:firstLine="0"/>
      </w:pPr>
      <w:r>
        <w:rPr>
          <w:rFonts w:hint="eastAsia"/>
        </w:rPr>
        <w:t>本周三评审</w:t>
      </w:r>
      <w:r w:rsidR="00FB142B">
        <w:rPr>
          <w:rFonts w:hint="eastAsia"/>
        </w:rPr>
        <w:t>。评审已通过，已经同步给灵芝安排设计人员</w:t>
      </w:r>
      <w:r w:rsidR="008733BB">
        <w:rPr>
          <w:rFonts w:hint="eastAsia"/>
        </w:rPr>
        <w:t>资源。</w:t>
      </w:r>
    </w:p>
    <w:p w14:paraId="3F5AC219" w14:textId="4C18A742" w:rsidR="003A19C9" w:rsidRDefault="003A19C9" w:rsidP="005D02F3">
      <w:pPr>
        <w:pStyle w:val="afa"/>
        <w:ind w:left="360" w:firstLineChars="0" w:firstLine="0"/>
      </w:pPr>
      <w:r>
        <w:rPr>
          <w:rFonts w:hint="eastAsia"/>
        </w:rPr>
        <w:t>《</w:t>
      </w:r>
      <w:hyperlink r:id="rId23" w:history="1">
        <w:r w:rsidRPr="003A19C9">
          <w:rPr>
            <w:rStyle w:val="af3"/>
            <w:rFonts w:hint="eastAsia"/>
          </w:rPr>
          <w:t>【</w:t>
        </w:r>
        <w:r w:rsidRPr="003A19C9">
          <w:rPr>
            <w:rStyle w:val="af3"/>
            <w:rFonts w:hint="eastAsia"/>
          </w:rPr>
          <w:t>SEO</w:t>
        </w:r>
        <w:r w:rsidRPr="003A19C9">
          <w:rPr>
            <w:rStyle w:val="af3"/>
            <w:rFonts w:hint="eastAsia"/>
          </w:rPr>
          <w:t>】</w:t>
        </w:r>
        <w:r w:rsidRPr="003A19C9">
          <w:rPr>
            <w:rStyle w:val="af3"/>
            <w:rFonts w:hint="eastAsia"/>
          </w:rPr>
          <w:t>url</w:t>
        </w:r>
        <w:r w:rsidRPr="003A19C9">
          <w:rPr>
            <w:rStyle w:val="af3"/>
            <w:rFonts w:hint="eastAsia"/>
          </w:rPr>
          <w:t>别名映射保持路径稳定，提升</w:t>
        </w:r>
        <w:r w:rsidRPr="003A19C9">
          <w:rPr>
            <w:rStyle w:val="af3"/>
            <w:rFonts w:hint="eastAsia"/>
          </w:rPr>
          <w:t>SEO</w:t>
        </w:r>
        <w:r w:rsidRPr="003A19C9">
          <w:rPr>
            <w:rStyle w:val="af3"/>
            <w:rFonts w:hint="eastAsia"/>
          </w:rPr>
          <w:t>效果</w:t>
        </w:r>
      </w:hyperlink>
      <w:r>
        <w:rPr>
          <w:rFonts w:hint="eastAsia"/>
        </w:rPr>
        <w:t>》</w:t>
      </w:r>
    </w:p>
    <w:p w14:paraId="4BED1100" w14:textId="6F915865" w:rsidR="005301AC" w:rsidRDefault="003A19C9" w:rsidP="00851108">
      <w:r>
        <w:tab/>
      </w:r>
      <w:r w:rsidR="00015C5B">
        <w:rPr>
          <w:rFonts w:hint="eastAsia"/>
        </w:rPr>
        <w:t>由于筛选项是变动的，映射规则会非常麻烦，流浪人说“应该没办法做”。</w:t>
      </w:r>
    </w:p>
    <w:p w14:paraId="4782FB3D" w14:textId="27123E74" w:rsidR="00851108" w:rsidRPr="00666444" w:rsidRDefault="00754D15" w:rsidP="00851108">
      <w:r w:rsidRPr="00754D15">
        <w:rPr>
          <w:rFonts w:hint="eastAsia"/>
        </w:rPr>
        <w:t>如果给出规则了，需要我们一个个添加别名和对应的映射</w:t>
      </w:r>
      <w:r w:rsidRPr="00754D15">
        <w:rPr>
          <w:rFonts w:hint="eastAsia"/>
        </w:rPr>
        <w:t>id</w:t>
      </w:r>
      <w:r w:rsidRPr="00754D15">
        <w:rPr>
          <w:rFonts w:hint="eastAsia"/>
        </w:rPr>
        <w:t>和规则，如果筛选器一变，我们需要通知到对应的规则中，但是我们没办法找到对应的规则，而且找到了如何更新也是个问题，如果筛选器下架新增，又需要人为去添加规则</w:t>
      </w:r>
      <w:r>
        <w:rPr>
          <w:rFonts w:hint="eastAsia"/>
        </w:rPr>
        <w:t>。衡量一下，不只复杂，而且容易出现各种问题，投入和产出比不高。</w:t>
      </w:r>
    </w:p>
    <w:p w14:paraId="4D1E54D4" w14:textId="313A4D55" w:rsidR="006E527A" w:rsidRDefault="004F03C9" w:rsidP="003614A8">
      <w:r>
        <w:tab/>
      </w:r>
      <w:r>
        <w:rPr>
          <w:rFonts w:hint="eastAsia"/>
        </w:rPr>
        <w:t>因此，如果以后筛选项的路径再次发生变化，再做次映射跳转就是了，需要花些时间，但是比较简单易做。</w:t>
      </w:r>
    </w:p>
    <w:p w14:paraId="364381E3" w14:textId="77777777" w:rsidR="006E527A" w:rsidRDefault="006E527A"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E3F3D9C" w14:textId="77777777" w:rsidTr="007A4526">
        <w:tc>
          <w:tcPr>
            <w:tcW w:w="8296" w:type="dxa"/>
          </w:tcPr>
          <w:p w14:paraId="1EC532EC" w14:textId="77777777" w:rsidR="003614A8" w:rsidRDefault="003614A8" w:rsidP="007A4526">
            <w:r>
              <w:rPr>
                <w:rFonts w:hint="eastAsia"/>
              </w:rPr>
              <w:t>下周计划</w:t>
            </w:r>
          </w:p>
        </w:tc>
      </w:tr>
    </w:tbl>
    <w:p w14:paraId="590137C4" w14:textId="6C9233F4" w:rsidR="003614A8" w:rsidRDefault="003614A8" w:rsidP="003614A8"/>
    <w:p w14:paraId="3FE013DF" w14:textId="2DBDD084" w:rsidR="007742F5" w:rsidRDefault="00607119" w:rsidP="00607119">
      <w:pPr>
        <w:pStyle w:val="afa"/>
        <w:numPr>
          <w:ilvl w:val="0"/>
          <w:numId w:val="37"/>
        </w:numPr>
        <w:ind w:firstLineChars="0"/>
      </w:pPr>
      <w:r>
        <w:rPr>
          <w:rFonts w:hint="eastAsia"/>
        </w:rPr>
        <w:t>观察和分析日志拆分效果；</w:t>
      </w:r>
    </w:p>
    <w:p w14:paraId="2757FE2F" w14:textId="68E5B114" w:rsidR="00607119" w:rsidRDefault="00607119" w:rsidP="00607119">
      <w:pPr>
        <w:pStyle w:val="afa"/>
        <w:numPr>
          <w:ilvl w:val="0"/>
          <w:numId w:val="37"/>
        </w:numPr>
        <w:ind w:firstLineChars="0"/>
      </w:pPr>
      <w:r>
        <w:rPr>
          <w:rFonts w:hint="eastAsia"/>
        </w:rPr>
        <w:t>跟进素材站点的优化操作进度；</w:t>
      </w:r>
    </w:p>
    <w:p w14:paraId="4EC72D39" w14:textId="65C4F285" w:rsidR="00607119" w:rsidRDefault="00607119" w:rsidP="00607119">
      <w:pPr>
        <w:pStyle w:val="afa"/>
        <w:numPr>
          <w:ilvl w:val="0"/>
          <w:numId w:val="37"/>
        </w:numPr>
        <w:ind w:firstLineChars="0"/>
      </w:pPr>
      <w:r>
        <w:rPr>
          <w:rFonts w:hint="eastAsia"/>
        </w:rPr>
        <w:t>跟进全站</w:t>
      </w:r>
      <w:r>
        <w:rPr>
          <w:rFonts w:hint="eastAsia"/>
        </w:rPr>
        <w:t>S</w:t>
      </w:r>
      <w:r>
        <w:t>EO</w:t>
      </w:r>
      <w:r>
        <w:rPr>
          <w:rFonts w:hint="eastAsia"/>
        </w:rPr>
        <w:t>数据缓存开发进度；</w:t>
      </w:r>
    </w:p>
    <w:p w14:paraId="4F98CC74" w14:textId="7439454F" w:rsidR="00607119" w:rsidRDefault="00607119" w:rsidP="00607119">
      <w:pPr>
        <w:pStyle w:val="afa"/>
        <w:numPr>
          <w:ilvl w:val="0"/>
          <w:numId w:val="37"/>
        </w:numPr>
        <w:ind w:firstLineChars="0"/>
      </w:pPr>
      <w:r>
        <w:rPr>
          <w:rFonts w:hint="eastAsia"/>
        </w:rPr>
        <w:t>跟进</w:t>
      </w:r>
      <w:r w:rsidRPr="00607119">
        <w:rPr>
          <w:rFonts w:hint="eastAsia"/>
        </w:rPr>
        <w:t>《【</w:t>
      </w:r>
      <w:r w:rsidRPr="00607119">
        <w:rPr>
          <w:rFonts w:hint="eastAsia"/>
        </w:rPr>
        <w:t>SEO</w:t>
      </w:r>
      <w:r w:rsidRPr="00607119">
        <w:rPr>
          <w:rFonts w:hint="eastAsia"/>
        </w:rPr>
        <w:t>】</w:t>
      </w:r>
      <w:r w:rsidRPr="00607119">
        <w:rPr>
          <w:rFonts w:hint="eastAsia"/>
        </w:rPr>
        <w:t>-9-</w:t>
      </w:r>
      <w:r w:rsidRPr="00607119">
        <w:rPr>
          <w:rFonts w:hint="eastAsia"/>
        </w:rPr>
        <w:t>搜索结果页</w:t>
      </w:r>
      <w:r w:rsidRPr="00607119">
        <w:rPr>
          <w:rFonts w:hint="eastAsia"/>
        </w:rPr>
        <w:t xml:space="preserve"> statics </w:t>
      </w:r>
      <w:r w:rsidRPr="00607119">
        <w:rPr>
          <w:rFonts w:hint="eastAsia"/>
        </w:rPr>
        <w:t>转换成内容页》</w:t>
      </w:r>
      <w:r>
        <w:rPr>
          <w:rFonts w:hint="eastAsia"/>
        </w:rPr>
        <w:t>进度；</w:t>
      </w:r>
    </w:p>
    <w:p w14:paraId="5424EFB1" w14:textId="0C6C1BBE" w:rsidR="00607119" w:rsidRDefault="00607119" w:rsidP="00607119">
      <w:pPr>
        <w:pStyle w:val="afa"/>
        <w:numPr>
          <w:ilvl w:val="0"/>
          <w:numId w:val="37"/>
        </w:numPr>
        <w:ind w:firstLineChars="0"/>
      </w:pPr>
      <w:r>
        <w:rPr>
          <w:rFonts w:hint="eastAsia"/>
        </w:rPr>
        <w:t>跟进</w:t>
      </w:r>
      <w:r>
        <w:rPr>
          <w:rFonts w:hint="eastAsia"/>
        </w:rPr>
        <w:t>A</w:t>
      </w:r>
      <w:r>
        <w:t>I</w:t>
      </w:r>
      <w:r>
        <w:rPr>
          <w:rFonts w:hint="eastAsia"/>
        </w:rPr>
        <w:t>的</w:t>
      </w:r>
      <w:r>
        <w:rPr>
          <w:rFonts w:hint="eastAsia"/>
        </w:rPr>
        <w:t>S</w:t>
      </w:r>
      <w:r>
        <w:t>EO</w:t>
      </w:r>
      <w:r>
        <w:rPr>
          <w:rFonts w:hint="eastAsia"/>
        </w:rPr>
        <w:t>进度；</w:t>
      </w:r>
    </w:p>
    <w:p w14:paraId="1BFB9102" w14:textId="77777777" w:rsidR="007742F5" w:rsidRDefault="007742F5" w:rsidP="003614A8"/>
    <w:p w14:paraId="4E626CC9" w14:textId="77777777" w:rsidR="00FA1322" w:rsidRDefault="00FA1322" w:rsidP="003614A8"/>
    <w:p w14:paraId="0457E078" w14:textId="77777777" w:rsidR="007F749A" w:rsidRPr="003614A8" w:rsidRDefault="007F749A" w:rsidP="003614A8"/>
    <w:p w14:paraId="49B614B2" w14:textId="3A4B0B40" w:rsidR="00D52F70" w:rsidRDefault="00D52F70" w:rsidP="00D52F70">
      <w:pPr>
        <w:pStyle w:val="3"/>
        <w:tabs>
          <w:tab w:val="clear" w:pos="0"/>
          <w:tab w:val="clear" w:pos="420"/>
        </w:tabs>
      </w:pPr>
      <w:r>
        <w:t>15</w:t>
      </w:r>
      <w:r>
        <w:rPr>
          <w:rFonts w:hint="eastAsia"/>
        </w:rPr>
        <w:t>~</w:t>
      </w:r>
      <w:r>
        <w:t>19</w:t>
      </w:r>
      <w:r>
        <w:rPr>
          <w:rFonts w:hint="eastAsia"/>
        </w:rPr>
        <w:t>周报</w:t>
      </w:r>
    </w:p>
    <w:p w14:paraId="6BFB5DCE" w14:textId="77777777" w:rsidR="007F749A" w:rsidRPr="007F749A" w:rsidRDefault="007F749A" w:rsidP="007F749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B40526E" w14:textId="77777777" w:rsidTr="007A4526">
        <w:tc>
          <w:tcPr>
            <w:tcW w:w="8296" w:type="dxa"/>
          </w:tcPr>
          <w:p w14:paraId="49674EA1" w14:textId="1A81D40A" w:rsidR="003614A8" w:rsidRDefault="003614A8" w:rsidP="007A4526">
            <w:r>
              <w:rPr>
                <w:rFonts w:hint="eastAsia"/>
              </w:rPr>
              <w:t>本周工作</w:t>
            </w:r>
          </w:p>
        </w:tc>
      </w:tr>
    </w:tbl>
    <w:p w14:paraId="2DC599C5" w14:textId="7F82E1E0" w:rsidR="00E7211C" w:rsidRDefault="00E7211C" w:rsidP="00E7211C"/>
    <w:p w14:paraId="29D0F6AF" w14:textId="54DB57A8" w:rsidR="00494876" w:rsidRDefault="00FE1977" w:rsidP="00FE1977">
      <w:r>
        <w:rPr>
          <w:rFonts w:hint="eastAsia"/>
        </w:rPr>
        <w:t>1</w:t>
      </w:r>
      <w:r>
        <w:rPr>
          <w:rFonts w:hint="eastAsia"/>
        </w:rPr>
        <w:t>、</w:t>
      </w:r>
      <w:r w:rsidR="00494876">
        <w:rPr>
          <w:rFonts w:hint="eastAsia"/>
        </w:rPr>
        <w:t>素材站点的优化操作进度</w:t>
      </w:r>
    </w:p>
    <w:p w14:paraId="59568646" w14:textId="6540D674" w:rsidR="00494876" w:rsidRDefault="00987FFA" w:rsidP="00494876">
      <w:pPr>
        <w:pStyle w:val="afa"/>
        <w:ind w:left="360" w:firstLineChars="0" w:firstLine="0"/>
      </w:pPr>
      <w:r>
        <w:rPr>
          <w:rFonts w:hint="eastAsia"/>
        </w:rPr>
        <w:t>灶灶说</w:t>
      </w:r>
      <w:r w:rsidR="00CC0043">
        <w:rPr>
          <w:rFonts w:hint="eastAsia"/>
        </w:rPr>
        <w:t>前台部分在下周二可以</w:t>
      </w:r>
      <w:r>
        <w:rPr>
          <w:rFonts w:hint="eastAsia"/>
        </w:rPr>
        <w:t>进行</w:t>
      </w:r>
      <w:r w:rsidR="00CC0043">
        <w:rPr>
          <w:rFonts w:hint="eastAsia"/>
        </w:rPr>
        <w:t>提测。</w:t>
      </w:r>
    </w:p>
    <w:p w14:paraId="59BCDF45" w14:textId="2160A7E6" w:rsidR="002E097D" w:rsidRDefault="002E097D" w:rsidP="00E7211C"/>
    <w:p w14:paraId="04D8ABD3" w14:textId="650E6F2E" w:rsidR="00A479E7" w:rsidRDefault="00A479E7" w:rsidP="00E7211C">
      <w:r>
        <w:rPr>
          <w:rFonts w:hint="eastAsia"/>
        </w:rPr>
        <w:t>2</w:t>
      </w:r>
      <w:r>
        <w:rPr>
          <w:rFonts w:hint="eastAsia"/>
        </w:rPr>
        <w:t>、</w:t>
      </w:r>
      <w:r w:rsidRPr="00607119">
        <w:rPr>
          <w:rFonts w:hint="eastAsia"/>
        </w:rPr>
        <w:t>《【</w:t>
      </w:r>
      <w:r w:rsidRPr="00607119">
        <w:rPr>
          <w:rFonts w:hint="eastAsia"/>
        </w:rPr>
        <w:t>SEO</w:t>
      </w:r>
      <w:r w:rsidRPr="00607119">
        <w:rPr>
          <w:rFonts w:hint="eastAsia"/>
        </w:rPr>
        <w:t>】</w:t>
      </w:r>
      <w:r w:rsidRPr="00607119">
        <w:rPr>
          <w:rFonts w:hint="eastAsia"/>
        </w:rPr>
        <w:t>-9-</w:t>
      </w:r>
      <w:r w:rsidRPr="00607119">
        <w:rPr>
          <w:rFonts w:hint="eastAsia"/>
        </w:rPr>
        <w:t>搜索结果页</w:t>
      </w:r>
      <w:r w:rsidRPr="00607119">
        <w:rPr>
          <w:rFonts w:hint="eastAsia"/>
        </w:rPr>
        <w:t xml:space="preserve"> statics </w:t>
      </w:r>
      <w:r w:rsidRPr="00607119">
        <w:rPr>
          <w:rFonts w:hint="eastAsia"/>
        </w:rPr>
        <w:t>转换成内容页》</w:t>
      </w:r>
      <w:r>
        <w:rPr>
          <w:rFonts w:hint="eastAsia"/>
        </w:rPr>
        <w:t>沟通问题</w:t>
      </w:r>
    </w:p>
    <w:p w14:paraId="291BF601" w14:textId="449909DB" w:rsidR="00B51F11" w:rsidRDefault="00A479E7" w:rsidP="00E7211C">
      <w:r>
        <w:tab/>
      </w:r>
      <w:r w:rsidR="009248E0">
        <w:rPr>
          <w:rFonts w:hint="eastAsia"/>
        </w:rPr>
        <w:t>与灵芝沟通搜索结果页面的布局和数据显示问题。</w:t>
      </w:r>
      <w:r w:rsidR="008A3B96">
        <w:rPr>
          <w:rFonts w:hint="eastAsia"/>
        </w:rPr>
        <w:t>目前该需求的界面已经进入前端开发</w:t>
      </w:r>
      <w:r w:rsidR="008A3B96">
        <w:rPr>
          <w:rFonts w:hint="eastAsia"/>
        </w:rPr>
        <w:lastRenderedPageBreak/>
        <w:t>阶段。</w:t>
      </w:r>
    </w:p>
    <w:p w14:paraId="75CC1E96" w14:textId="7F235747" w:rsidR="00A479E7" w:rsidRDefault="00D74C5D" w:rsidP="00E7211C">
      <w:r>
        <w:rPr>
          <w:rFonts w:hint="eastAsia"/>
        </w:rPr>
        <w:t>在“猜你喜欢”模块不调用专题页，一方面是专题页数量少，流量少，目前优化空间不大，另一方面需要给其它</w:t>
      </w:r>
      <w:r>
        <w:rPr>
          <w:rFonts w:hint="eastAsia"/>
        </w:rPr>
        <w:t>statics</w:t>
      </w:r>
      <w:r>
        <w:rPr>
          <w:rFonts w:hint="eastAsia"/>
        </w:rPr>
        <w:t>页面增加抓取入口，而且</w:t>
      </w:r>
      <w:r>
        <w:rPr>
          <w:rFonts w:hint="eastAsia"/>
        </w:rPr>
        <w:t>statics</w:t>
      </w:r>
      <w:r>
        <w:rPr>
          <w:rFonts w:hint="eastAsia"/>
        </w:rPr>
        <w:t>数量庞大，因此调用</w:t>
      </w:r>
      <w:r>
        <w:rPr>
          <w:rFonts w:hint="eastAsia"/>
        </w:rPr>
        <w:t>statics</w:t>
      </w:r>
      <w:r>
        <w:rPr>
          <w:rFonts w:hint="eastAsia"/>
        </w:rPr>
        <w:t>意义更大。</w:t>
      </w:r>
    </w:p>
    <w:p w14:paraId="09D830D6" w14:textId="77777777" w:rsidR="001C4430" w:rsidRDefault="001C4430" w:rsidP="00E7211C"/>
    <w:p w14:paraId="1C0E5BBB" w14:textId="4A3F2DB5" w:rsidR="00D74C5D" w:rsidRDefault="00C3524B" w:rsidP="00E7211C">
      <w:r>
        <w:tab/>
      </w:r>
      <w:r>
        <w:rPr>
          <w:rFonts w:hint="eastAsia"/>
        </w:rPr>
        <w:t>另外，</w:t>
      </w:r>
      <w:r>
        <w:rPr>
          <w:rFonts w:hint="eastAsia"/>
        </w:rPr>
        <w:t>statics</w:t>
      </w:r>
      <w:r>
        <w:rPr>
          <w:rFonts w:hint="eastAsia"/>
        </w:rPr>
        <w:t>在页面上显示的标题格式定为：</w:t>
      </w:r>
    </w:p>
    <w:p w14:paraId="74C9554A" w14:textId="70B7030F" w:rsidR="00CB721B" w:rsidRDefault="00CB721B" w:rsidP="00E7211C">
      <w:r>
        <w:tab/>
      </w:r>
      <w:r w:rsidRPr="00CB721B">
        <w:rPr>
          <w:rFonts w:hint="eastAsia"/>
        </w:rPr>
        <w:t>【关键词】图片免费下载</w:t>
      </w:r>
      <w:r w:rsidRPr="00CB721B">
        <w:rPr>
          <w:rFonts w:hint="eastAsia"/>
        </w:rPr>
        <w:t>,</w:t>
      </w:r>
      <w:r w:rsidRPr="00CB721B">
        <w:rPr>
          <w:rFonts w:hint="eastAsia"/>
        </w:rPr>
        <w:t>【关键词】设计素材</w:t>
      </w:r>
      <w:r w:rsidRPr="00CB721B">
        <w:rPr>
          <w:rFonts w:hint="eastAsia"/>
        </w:rPr>
        <w:t>,</w:t>
      </w:r>
      <w:r w:rsidRPr="00CB721B">
        <w:rPr>
          <w:rFonts w:hint="eastAsia"/>
        </w:rPr>
        <w:t>【关键词】模板</w:t>
      </w:r>
    </w:p>
    <w:p w14:paraId="37FD51A2" w14:textId="522CC174" w:rsidR="00CB721B" w:rsidRDefault="00CB721B" w:rsidP="00E7211C">
      <w:r>
        <w:tab/>
      </w:r>
      <w:r w:rsidR="005C420D">
        <w:rPr>
          <w:rFonts w:hint="eastAsia"/>
        </w:rPr>
        <w:t>同时，页面上标题里面的</w:t>
      </w:r>
      <w:r w:rsidRPr="00CB721B">
        <w:rPr>
          <w:rFonts w:hint="eastAsia"/>
        </w:rPr>
        <w:t>所有字母转换为大写字母。</w:t>
      </w:r>
    </w:p>
    <w:p w14:paraId="1A064F77" w14:textId="77777777" w:rsidR="001C4430" w:rsidRDefault="001C4430" w:rsidP="00E7211C"/>
    <w:p w14:paraId="54AFD60D" w14:textId="2414C2E3" w:rsidR="00DF5963" w:rsidRDefault="00DF5963" w:rsidP="00E7211C">
      <w:r>
        <w:tab/>
      </w:r>
      <w:r>
        <w:rPr>
          <w:rFonts w:hint="eastAsia"/>
        </w:rPr>
        <w:t>主要是考虑页面上的标题文字需要与</w:t>
      </w:r>
      <w:r>
        <w:rPr>
          <w:rFonts w:hint="eastAsia"/>
        </w:rPr>
        <w:t>title</w:t>
      </w:r>
      <w:r>
        <w:rPr>
          <w:rFonts w:hint="eastAsia"/>
        </w:rPr>
        <w:t>保持一致，但是下划线间隔大</w:t>
      </w:r>
      <w:r w:rsidR="005C420D">
        <w:rPr>
          <w:rFonts w:hint="eastAsia"/>
        </w:rPr>
        <w:t>视觉感受不好，修改为英文逗号会稍微好点，另外把字母全部转换为</w:t>
      </w:r>
      <w:r w:rsidR="008B18CB">
        <w:rPr>
          <w:rFonts w:hint="eastAsia"/>
        </w:rPr>
        <w:t>大写字母，可以保持与汉字的宽高一致，体验会更好点。</w:t>
      </w:r>
    </w:p>
    <w:p w14:paraId="4B854173" w14:textId="77777777" w:rsidR="001C4430" w:rsidRDefault="001C4430" w:rsidP="00E7211C"/>
    <w:p w14:paraId="6ACB77B2" w14:textId="1E5E218E" w:rsidR="00532480" w:rsidRDefault="00532480" w:rsidP="00E7211C">
      <w:r>
        <w:tab/>
      </w:r>
      <w:r>
        <w:rPr>
          <w:rFonts w:hint="eastAsia"/>
        </w:rPr>
        <w:t>上下篇和“猜你喜欢”由于需要后端接口，因此该两个模块需要等待</w:t>
      </w:r>
      <w:r>
        <w:rPr>
          <w:rFonts w:hint="eastAsia"/>
        </w:rPr>
        <w:t>@</w:t>
      </w:r>
      <w:r>
        <w:rPr>
          <w:rFonts w:hint="eastAsia"/>
        </w:rPr>
        <w:t>熊猫有时间才开发。</w:t>
      </w:r>
    </w:p>
    <w:p w14:paraId="6D08CCA0" w14:textId="77777777" w:rsidR="00FE74D5" w:rsidRDefault="00FE74D5" w:rsidP="00FE74D5"/>
    <w:p w14:paraId="51824CB1" w14:textId="040F9B60" w:rsidR="00A63FA8" w:rsidRDefault="00FE74D5" w:rsidP="00FE74D5">
      <w:r>
        <w:rPr>
          <w:rFonts w:hint="eastAsia"/>
        </w:rPr>
        <w:t>3</w:t>
      </w:r>
      <w:r>
        <w:rPr>
          <w:rFonts w:hint="eastAsia"/>
        </w:rPr>
        <w:t>、</w:t>
      </w:r>
      <w:r w:rsidR="004C6F87">
        <w:rPr>
          <w:rFonts w:hint="eastAsia"/>
        </w:rPr>
        <w:t>执行网址主动提交脚本代码。</w:t>
      </w:r>
    </w:p>
    <w:p w14:paraId="255B2224" w14:textId="52C56B6D" w:rsidR="004C6F87" w:rsidRDefault="004C6F87" w:rsidP="004C6F87"/>
    <w:p w14:paraId="7AB72044" w14:textId="0290F478" w:rsidR="00FE74D5" w:rsidRDefault="00FE74D5" w:rsidP="004C6F87">
      <w:r>
        <w:rPr>
          <w:rFonts w:hint="eastAsia"/>
        </w:rPr>
        <w:t>4</w:t>
      </w:r>
      <w:r>
        <w:rPr>
          <w:rFonts w:hint="eastAsia"/>
        </w:rPr>
        <w:t>、</w:t>
      </w:r>
      <w:r w:rsidR="00EC228C">
        <w:rPr>
          <w:rFonts w:hint="eastAsia"/>
        </w:rPr>
        <w:t>讨论《</w:t>
      </w:r>
      <w:r w:rsidR="00EC228C" w:rsidRPr="00EC228C">
        <w:rPr>
          <w:rFonts w:hint="eastAsia"/>
        </w:rPr>
        <w:t>【</w:t>
      </w:r>
      <w:r w:rsidR="00EC228C" w:rsidRPr="00EC228C">
        <w:rPr>
          <w:rFonts w:hint="eastAsia"/>
        </w:rPr>
        <w:t>SEO</w:t>
      </w:r>
      <w:r w:rsidR="00EC228C" w:rsidRPr="00EC228C">
        <w:rPr>
          <w:rFonts w:hint="eastAsia"/>
        </w:rPr>
        <w:t>】</w:t>
      </w:r>
      <w:r w:rsidR="00EC228C" w:rsidRPr="00EC228C">
        <w:rPr>
          <w:rFonts w:hint="eastAsia"/>
        </w:rPr>
        <w:t xml:space="preserve">-7-AI </w:t>
      </w:r>
      <w:r w:rsidR="00EC228C" w:rsidRPr="00EC228C">
        <w:rPr>
          <w:rFonts w:hint="eastAsia"/>
        </w:rPr>
        <w:t>文章推荐模板调整和增加缩略图数据等</w:t>
      </w:r>
      <w:r w:rsidR="00EC228C">
        <w:rPr>
          <w:rFonts w:hint="eastAsia"/>
        </w:rPr>
        <w:t>》需求</w:t>
      </w:r>
    </w:p>
    <w:p w14:paraId="51349166" w14:textId="5FA7A520" w:rsidR="00D451A8" w:rsidRDefault="0039569A" w:rsidP="004C6F87">
      <w:r>
        <w:tab/>
      </w:r>
      <w:r w:rsidR="002F0DFA">
        <w:rPr>
          <w:rFonts w:hint="eastAsia"/>
        </w:rPr>
        <w:t>关于缩略图的调用，经过与</w:t>
      </w:r>
      <w:r w:rsidR="002F0DFA">
        <w:rPr>
          <w:rFonts w:hint="eastAsia"/>
        </w:rPr>
        <w:t>@</w:t>
      </w:r>
      <w:r w:rsidR="002F0DFA">
        <w:rPr>
          <w:rFonts w:hint="eastAsia"/>
        </w:rPr>
        <w:t>鱼香</w:t>
      </w:r>
      <w:r w:rsidR="002F0DFA">
        <w:rPr>
          <w:rFonts w:hint="eastAsia"/>
        </w:rPr>
        <w:t>@</w:t>
      </w:r>
      <w:r w:rsidR="002F0DFA">
        <w:rPr>
          <w:rFonts w:hint="eastAsia"/>
        </w:rPr>
        <w:t>冷月</w:t>
      </w:r>
      <w:r w:rsidR="002F0DFA">
        <w:rPr>
          <w:rFonts w:hint="eastAsia"/>
        </w:rPr>
        <w:t>@</w:t>
      </w:r>
      <w:r w:rsidR="002F0DFA">
        <w:rPr>
          <w:rFonts w:hint="eastAsia"/>
        </w:rPr>
        <w:t>流浪人的讨论，</w:t>
      </w:r>
      <w:r w:rsidR="00CE5E3C">
        <w:rPr>
          <w:rFonts w:hint="eastAsia"/>
        </w:rPr>
        <w:t>调整为</w:t>
      </w:r>
      <w:r w:rsidR="002F0DFA">
        <w:rPr>
          <w:rFonts w:hint="eastAsia"/>
        </w:rPr>
        <w:t>由</w:t>
      </w:r>
      <w:r w:rsidR="002F0DFA">
        <w:t>AI</w:t>
      </w:r>
      <w:r w:rsidR="002F0DFA">
        <w:rPr>
          <w:rFonts w:hint="eastAsia"/>
        </w:rPr>
        <w:t>返回文章的</w:t>
      </w:r>
      <w:r w:rsidR="002F0DFA">
        <w:rPr>
          <w:rFonts w:hint="eastAsia"/>
        </w:rPr>
        <w:t>I</w:t>
      </w:r>
      <w:r w:rsidR="002F0DFA">
        <w:t>D</w:t>
      </w:r>
      <w:r w:rsidR="002F0DFA">
        <w:rPr>
          <w:rFonts w:hint="eastAsia"/>
        </w:rPr>
        <w:t>，再由前端根据</w:t>
      </w:r>
      <w:r w:rsidR="002F0DFA">
        <w:rPr>
          <w:rFonts w:hint="eastAsia"/>
        </w:rPr>
        <w:t>I</w:t>
      </w:r>
      <w:r w:rsidR="002F0DFA">
        <w:t>D</w:t>
      </w:r>
      <w:r w:rsidR="002F0DFA">
        <w:rPr>
          <w:rFonts w:hint="eastAsia"/>
        </w:rPr>
        <w:t>查询对应的缩略图。</w:t>
      </w:r>
    </w:p>
    <w:p w14:paraId="092181B3" w14:textId="77777777" w:rsidR="002F0DFA" w:rsidRDefault="002F0DFA" w:rsidP="004C6F87"/>
    <w:p w14:paraId="62F70827" w14:textId="6D6A571D" w:rsidR="00D451A8" w:rsidRPr="00FE74D5" w:rsidRDefault="00D451A8" w:rsidP="004C6F87">
      <w:r>
        <w:rPr>
          <w:rFonts w:hint="eastAsia"/>
        </w:rPr>
        <w:t>5</w:t>
      </w:r>
      <w:r>
        <w:rPr>
          <w:rFonts w:hint="eastAsia"/>
        </w:rPr>
        <w:t>、</w:t>
      </w:r>
      <w:r w:rsidR="00B10F48">
        <w:rPr>
          <w:rFonts w:hint="eastAsia"/>
        </w:rPr>
        <w:t>文章快照问题</w:t>
      </w:r>
    </w:p>
    <w:p w14:paraId="074A4D67" w14:textId="329E1218" w:rsidR="009248E0" w:rsidRDefault="00512B94" w:rsidP="00B72E7F">
      <w:pPr>
        <w:ind w:firstLine="420"/>
      </w:pPr>
      <w:r>
        <w:rPr>
          <w:rFonts w:hint="eastAsia"/>
        </w:rPr>
        <w:t>观察文章收录情况，发现有一部分文章的快照里面只抓取了页面一部分代码，而且这样的页面里面多了一大段不相关的</w:t>
      </w:r>
      <w:r>
        <w:t>CSS</w:t>
      </w:r>
      <w:r>
        <w:rPr>
          <w:rFonts w:hint="eastAsia"/>
        </w:rPr>
        <w:t>代码，由于爬虫不抓取</w:t>
      </w:r>
      <w:r>
        <w:rPr>
          <w:rFonts w:hint="eastAsia"/>
        </w:rPr>
        <w:t>J</w:t>
      </w:r>
      <w:r>
        <w:t>S</w:t>
      </w:r>
      <w:r>
        <w:rPr>
          <w:rFonts w:hint="eastAsia"/>
        </w:rPr>
        <w:t>代码但是抓取</w:t>
      </w:r>
      <w:r>
        <w:rPr>
          <w:rFonts w:hint="eastAsia"/>
        </w:rPr>
        <w:t>C</w:t>
      </w:r>
      <w:r>
        <w:t>SS</w:t>
      </w:r>
      <w:r>
        <w:rPr>
          <w:rFonts w:hint="eastAsia"/>
        </w:rPr>
        <w:t>代码，且爬虫对页面抓取的大小是有限制的，导致抓取了大段的</w:t>
      </w:r>
      <w:r>
        <w:rPr>
          <w:rFonts w:hint="eastAsia"/>
        </w:rPr>
        <w:t>C</w:t>
      </w:r>
      <w:r>
        <w:t>SS</w:t>
      </w:r>
      <w:r>
        <w:rPr>
          <w:rFonts w:hint="eastAsia"/>
        </w:rPr>
        <w:t>代码，反而重要的内容部分的代码没有抓取到，从而导致快照显示的内容只有一部分。</w:t>
      </w:r>
    </w:p>
    <w:p w14:paraId="7528EA92" w14:textId="0726854E" w:rsidR="00512B94" w:rsidRDefault="00512B94" w:rsidP="00B72E7F">
      <w:pPr>
        <w:ind w:firstLine="420"/>
      </w:pPr>
      <w:r>
        <w:rPr>
          <w:rFonts w:hint="eastAsia"/>
        </w:rPr>
        <w:t>示例：</w:t>
      </w:r>
    </w:p>
    <w:p w14:paraId="6BD4A73F" w14:textId="60160E30" w:rsidR="00B72E7F" w:rsidRDefault="00754713" w:rsidP="00B72E7F">
      <w:pPr>
        <w:ind w:firstLine="420"/>
      </w:pPr>
      <w:hyperlink r:id="rId24" w:history="1">
        <w:r w:rsidR="00B72E7F" w:rsidRPr="00B72E7F">
          <w:rPr>
            <w:rStyle w:val="af3"/>
            <w:rFonts w:hint="eastAsia"/>
          </w:rPr>
          <w:t>如何在朋友圈发九宫格图片会显得更有创意？</w:t>
        </w:r>
      </w:hyperlink>
    </w:p>
    <w:p w14:paraId="492B411F" w14:textId="7BF42B49" w:rsidR="00B72E7F" w:rsidRDefault="00754713" w:rsidP="00B72E7F">
      <w:pPr>
        <w:ind w:firstLine="420"/>
      </w:pPr>
      <w:hyperlink r:id="rId25" w:history="1">
        <w:r w:rsidR="00B72E7F" w:rsidRPr="00B72E7F">
          <w:rPr>
            <w:rStyle w:val="af3"/>
            <w:rFonts w:hint="eastAsia"/>
          </w:rPr>
          <w:t>清新创意的饮料广告海报模板可以去哪里下载？</w:t>
        </w:r>
      </w:hyperlink>
    </w:p>
    <w:p w14:paraId="557EFF95" w14:textId="4B178195" w:rsidR="00B10F48" w:rsidRDefault="00754713" w:rsidP="008F5C29">
      <w:pPr>
        <w:ind w:firstLine="420"/>
      </w:pPr>
      <w:hyperlink r:id="rId26" w:history="1">
        <w:r w:rsidR="008F5C29" w:rsidRPr="002F48B4">
          <w:rPr>
            <w:rStyle w:val="af3"/>
            <w:rFonts w:hint="eastAsia"/>
          </w:rPr>
          <w:t>了解下</w:t>
        </w:r>
        <w:r w:rsidR="008F5C29" w:rsidRPr="002F48B4">
          <w:rPr>
            <w:rStyle w:val="af3"/>
            <w:rFonts w:hint="eastAsia"/>
          </w:rPr>
          <w:t>618</w:t>
        </w:r>
        <w:r w:rsidR="008F5C29" w:rsidRPr="002F48B4">
          <w:rPr>
            <w:rStyle w:val="af3"/>
            <w:rFonts w:hint="eastAsia"/>
          </w:rPr>
          <w:t>微信公众号文章排版设计</w:t>
        </w:r>
      </w:hyperlink>
    </w:p>
    <w:p w14:paraId="28FCFB87" w14:textId="57403D5D" w:rsidR="008F5C29" w:rsidRDefault="00713BC9" w:rsidP="00E7211C">
      <w:r>
        <w:tab/>
      </w:r>
      <w:hyperlink r:id="rId27" w:history="1">
        <w:r w:rsidRPr="00713BC9">
          <w:rPr>
            <w:rStyle w:val="af3"/>
            <w:rFonts w:hint="eastAsia"/>
          </w:rPr>
          <w:t>大爱无言·父亲节微信公众号配图素材集锦</w:t>
        </w:r>
      </w:hyperlink>
    </w:p>
    <w:p w14:paraId="13CB3870" w14:textId="530AB85E" w:rsidR="008F5C29" w:rsidRDefault="00747A71" w:rsidP="00E7211C">
      <w:r>
        <w:tab/>
      </w:r>
      <w:r>
        <w:rPr>
          <w:rFonts w:hint="eastAsia"/>
        </w:rPr>
        <w:t>……</w:t>
      </w:r>
    </w:p>
    <w:p w14:paraId="5D4FCF7B" w14:textId="27437A21" w:rsidR="00747A71" w:rsidRDefault="00747A71" w:rsidP="00E7211C">
      <w:r>
        <w:tab/>
      </w:r>
      <w:r>
        <w:rPr>
          <w:rFonts w:hint="eastAsia"/>
        </w:rPr>
        <w:t>目前已经把这个情况反馈给</w:t>
      </w:r>
      <w:r>
        <w:rPr>
          <w:rFonts w:hint="eastAsia"/>
        </w:rPr>
        <w:t>@</w:t>
      </w:r>
      <w:r>
        <w:rPr>
          <w:rFonts w:hint="eastAsia"/>
        </w:rPr>
        <w:t>流浪人。</w:t>
      </w:r>
    </w:p>
    <w:p w14:paraId="19A33CBC" w14:textId="77777777" w:rsidR="00AF2867" w:rsidRDefault="00AF2867" w:rsidP="00E7211C"/>
    <w:p w14:paraId="390C9CC3" w14:textId="77777777" w:rsidR="007F749A" w:rsidRDefault="007F749A" w:rsidP="00E7211C"/>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8A14B98" w14:textId="77777777" w:rsidTr="007A4526">
        <w:tc>
          <w:tcPr>
            <w:tcW w:w="8296" w:type="dxa"/>
          </w:tcPr>
          <w:p w14:paraId="42B79A25" w14:textId="77777777" w:rsidR="003614A8" w:rsidRDefault="003614A8" w:rsidP="007A4526">
            <w:r>
              <w:rPr>
                <w:rFonts w:hint="eastAsia"/>
              </w:rPr>
              <w:t>下周计划</w:t>
            </w:r>
          </w:p>
        </w:tc>
      </w:tr>
    </w:tbl>
    <w:p w14:paraId="384824C6" w14:textId="33E6B251" w:rsidR="003614A8" w:rsidRDefault="003614A8" w:rsidP="00E7211C"/>
    <w:p w14:paraId="54BE5718" w14:textId="77777777" w:rsidR="00C542E0" w:rsidRDefault="00C542E0" w:rsidP="00C542E0">
      <w:r>
        <w:rPr>
          <w:rFonts w:hint="eastAsia"/>
        </w:rPr>
        <w:t>1</w:t>
      </w:r>
      <w:r>
        <w:rPr>
          <w:rFonts w:hint="eastAsia"/>
        </w:rPr>
        <w:t>、</w:t>
      </w:r>
      <w:r>
        <w:rPr>
          <w:rFonts w:hint="eastAsia"/>
        </w:rPr>
        <w:tab/>
      </w:r>
      <w:r>
        <w:rPr>
          <w:rFonts w:hint="eastAsia"/>
        </w:rPr>
        <w:t>观察和分析日志拆分效果；</w:t>
      </w:r>
    </w:p>
    <w:p w14:paraId="25201F8B" w14:textId="77777777" w:rsidR="00C542E0" w:rsidRDefault="00C542E0" w:rsidP="00C542E0">
      <w:r>
        <w:rPr>
          <w:rFonts w:hint="eastAsia"/>
        </w:rPr>
        <w:t>2</w:t>
      </w:r>
      <w:r>
        <w:rPr>
          <w:rFonts w:hint="eastAsia"/>
        </w:rPr>
        <w:t>、</w:t>
      </w:r>
      <w:r>
        <w:rPr>
          <w:rFonts w:hint="eastAsia"/>
        </w:rPr>
        <w:tab/>
      </w:r>
      <w:r>
        <w:rPr>
          <w:rFonts w:hint="eastAsia"/>
        </w:rPr>
        <w:t>跟进素材站点的优化操作进度；</w:t>
      </w:r>
    </w:p>
    <w:p w14:paraId="5C66D995" w14:textId="77777777" w:rsidR="00C542E0" w:rsidRDefault="00C542E0" w:rsidP="00C542E0">
      <w:r>
        <w:rPr>
          <w:rFonts w:hint="eastAsia"/>
        </w:rPr>
        <w:t>3</w:t>
      </w:r>
      <w:r>
        <w:rPr>
          <w:rFonts w:hint="eastAsia"/>
        </w:rPr>
        <w:t>、</w:t>
      </w:r>
      <w:r>
        <w:rPr>
          <w:rFonts w:hint="eastAsia"/>
        </w:rPr>
        <w:tab/>
      </w:r>
      <w:r>
        <w:rPr>
          <w:rFonts w:hint="eastAsia"/>
        </w:rPr>
        <w:t>跟进全站</w:t>
      </w:r>
      <w:r>
        <w:rPr>
          <w:rFonts w:hint="eastAsia"/>
        </w:rPr>
        <w:t>SEO</w:t>
      </w:r>
      <w:r>
        <w:rPr>
          <w:rFonts w:hint="eastAsia"/>
        </w:rPr>
        <w:t>数据缓存开发进度；</w:t>
      </w:r>
    </w:p>
    <w:p w14:paraId="70B60AE8" w14:textId="77777777" w:rsidR="00C542E0" w:rsidRDefault="00C542E0" w:rsidP="00C542E0">
      <w:r>
        <w:rPr>
          <w:rFonts w:hint="eastAsia"/>
        </w:rPr>
        <w:t>4</w:t>
      </w:r>
      <w:r>
        <w:rPr>
          <w:rFonts w:hint="eastAsia"/>
        </w:rPr>
        <w:t>、</w:t>
      </w:r>
      <w:r>
        <w:rPr>
          <w:rFonts w:hint="eastAsia"/>
        </w:rPr>
        <w:tab/>
      </w:r>
      <w:r>
        <w:rPr>
          <w:rFonts w:hint="eastAsia"/>
        </w:rPr>
        <w:t>跟进《【</w:t>
      </w:r>
      <w:r>
        <w:rPr>
          <w:rFonts w:hint="eastAsia"/>
        </w:rPr>
        <w:t>SEO</w:t>
      </w:r>
      <w:r>
        <w:rPr>
          <w:rFonts w:hint="eastAsia"/>
        </w:rPr>
        <w:t>】</w:t>
      </w:r>
      <w:r>
        <w:rPr>
          <w:rFonts w:hint="eastAsia"/>
        </w:rPr>
        <w:t>-9-</w:t>
      </w:r>
      <w:r>
        <w:rPr>
          <w:rFonts w:hint="eastAsia"/>
        </w:rPr>
        <w:t>搜索结果页</w:t>
      </w:r>
      <w:r>
        <w:rPr>
          <w:rFonts w:hint="eastAsia"/>
        </w:rPr>
        <w:t xml:space="preserve"> statics </w:t>
      </w:r>
      <w:r>
        <w:rPr>
          <w:rFonts w:hint="eastAsia"/>
        </w:rPr>
        <w:t>转换成内容页》进度；</w:t>
      </w:r>
    </w:p>
    <w:p w14:paraId="3453A039" w14:textId="12CD680F" w:rsidR="007F749A" w:rsidRPr="00C542E0" w:rsidRDefault="00C542E0" w:rsidP="00C542E0">
      <w:r>
        <w:rPr>
          <w:rFonts w:hint="eastAsia"/>
        </w:rPr>
        <w:t>5</w:t>
      </w:r>
      <w:r>
        <w:rPr>
          <w:rFonts w:hint="eastAsia"/>
        </w:rPr>
        <w:t>、</w:t>
      </w:r>
      <w:r>
        <w:rPr>
          <w:rFonts w:hint="eastAsia"/>
        </w:rPr>
        <w:tab/>
      </w:r>
      <w:r>
        <w:rPr>
          <w:rFonts w:hint="eastAsia"/>
        </w:rPr>
        <w:t>跟进</w:t>
      </w:r>
      <w:r>
        <w:rPr>
          <w:rFonts w:hint="eastAsia"/>
        </w:rPr>
        <w:t>AI</w:t>
      </w:r>
      <w:r>
        <w:rPr>
          <w:rFonts w:hint="eastAsia"/>
        </w:rPr>
        <w:t>的</w:t>
      </w:r>
      <w:r>
        <w:rPr>
          <w:rFonts w:hint="eastAsia"/>
        </w:rPr>
        <w:t>SEO</w:t>
      </w:r>
      <w:r>
        <w:rPr>
          <w:rFonts w:hint="eastAsia"/>
        </w:rPr>
        <w:t>进度；</w:t>
      </w:r>
    </w:p>
    <w:p w14:paraId="3F76C63A" w14:textId="5B7E8695" w:rsidR="0059286E" w:rsidRDefault="0059286E">
      <w:pPr>
        <w:pStyle w:val="3"/>
      </w:pPr>
      <w:r>
        <w:lastRenderedPageBreak/>
        <w:t>22</w:t>
      </w:r>
      <w:r>
        <w:rPr>
          <w:rFonts w:hint="eastAsia"/>
        </w:rPr>
        <w:t>~</w:t>
      </w:r>
      <w:r>
        <w:t>24</w:t>
      </w:r>
      <w:r>
        <w:rPr>
          <w:rFonts w:hint="eastAsia"/>
        </w:rPr>
        <w:t>周报</w:t>
      </w:r>
    </w:p>
    <w:p w14:paraId="1FFDEA22" w14:textId="5E9DBD26" w:rsidR="0059286E" w:rsidRDefault="0059286E" w:rsidP="0059286E"/>
    <w:p w14:paraId="72E66F9C" w14:textId="77777777" w:rsidR="003A376A" w:rsidRDefault="003A376A" w:rsidP="003A376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A376A" w14:paraId="05742AE7" w14:textId="77777777" w:rsidTr="007C47F7">
        <w:tc>
          <w:tcPr>
            <w:tcW w:w="8281" w:type="dxa"/>
          </w:tcPr>
          <w:p w14:paraId="0D54B36E" w14:textId="77777777" w:rsidR="003A376A" w:rsidRDefault="003A376A" w:rsidP="007A4526">
            <w:r>
              <w:rPr>
                <w:rFonts w:hint="eastAsia"/>
              </w:rPr>
              <w:t>本周工作</w:t>
            </w:r>
          </w:p>
        </w:tc>
      </w:tr>
    </w:tbl>
    <w:p w14:paraId="55412168" w14:textId="77777777" w:rsidR="009D77C1" w:rsidRDefault="009D77C1" w:rsidP="009D77C1">
      <w:r>
        <w:rPr>
          <w:rFonts w:hint="eastAsia"/>
        </w:rPr>
        <w:t>1</w:t>
      </w:r>
      <w:r>
        <w:rPr>
          <w:rFonts w:hint="eastAsia"/>
        </w:rPr>
        <w:t>、</w:t>
      </w:r>
      <w:r>
        <w:rPr>
          <w:rFonts w:hint="eastAsia"/>
        </w:rPr>
        <w:tab/>
      </w:r>
      <w:r>
        <w:rPr>
          <w:rFonts w:hint="eastAsia"/>
        </w:rPr>
        <w:t>观察和分析日志拆分效果；</w:t>
      </w:r>
    </w:p>
    <w:p w14:paraId="274D22EA" w14:textId="7945D68B" w:rsidR="009D77C1" w:rsidRDefault="001E7527" w:rsidP="007C47F7">
      <w:r>
        <w:rPr>
          <w:rFonts w:hint="eastAsia"/>
        </w:rPr>
        <w:t>主要问题在于日志系统中，最多只能查看</w:t>
      </w:r>
      <w:r>
        <w:rPr>
          <w:rFonts w:hint="eastAsia"/>
        </w:rPr>
        <w:t>5</w:t>
      </w:r>
      <w:r>
        <w:t>00</w:t>
      </w:r>
      <w:r>
        <w:rPr>
          <w:rFonts w:hint="eastAsia"/>
        </w:rPr>
        <w:t>条数据，达不到观察爬虫具体情况的要求。最好是把日志中属于爬虫的部分独立生成文件，并发送给</w:t>
      </w:r>
      <w:r>
        <w:rPr>
          <w:rFonts w:hint="eastAsia"/>
        </w:rPr>
        <w:t>S</w:t>
      </w:r>
      <w:r>
        <w:t>EO</w:t>
      </w:r>
      <w:r>
        <w:rPr>
          <w:rFonts w:hint="eastAsia"/>
        </w:rPr>
        <w:t>或者给个只读权限来进行爬虫日志的下载。这样更有利于做整体的分析，也有利于以后做数据分析提供数据。</w:t>
      </w:r>
      <w:r w:rsidR="00E97FCF">
        <w:rPr>
          <w:rFonts w:hint="eastAsia"/>
        </w:rPr>
        <w:t>目前，正在和</w:t>
      </w:r>
      <w:r w:rsidR="00E97FCF">
        <w:rPr>
          <w:rFonts w:hint="eastAsia"/>
        </w:rPr>
        <w:t>@</w:t>
      </w:r>
      <w:r w:rsidR="00E97FCF">
        <w:rPr>
          <w:rFonts w:hint="eastAsia"/>
        </w:rPr>
        <w:t>雨阳进行沟通。</w:t>
      </w:r>
    </w:p>
    <w:p w14:paraId="141F62A5" w14:textId="77777777" w:rsidR="00437D48" w:rsidRDefault="00437D48" w:rsidP="007C47F7"/>
    <w:p w14:paraId="720D1AEB" w14:textId="03ED3DC9" w:rsidR="007C47F7" w:rsidRDefault="009D77C1" w:rsidP="007C47F7">
      <w:r>
        <w:t>2</w:t>
      </w:r>
      <w:r w:rsidR="007C47F7">
        <w:rPr>
          <w:rFonts w:hint="eastAsia"/>
        </w:rPr>
        <w:t>、素材站点的优化操作进度</w:t>
      </w:r>
    </w:p>
    <w:p w14:paraId="549E8C46" w14:textId="1C9766B1" w:rsidR="003A376A" w:rsidRDefault="0005342B" w:rsidP="003A376A">
      <w:r>
        <w:rPr>
          <w:rFonts w:hint="eastAsia"/>
        </w:rPr>
        <w:t>目前测试环境数据还是很乱，</w:t>
      </w:r>
      <w:hyperlink r:id="rId28" w:history="1">
        <w:r w:rsidRPr="0005342B">
          <w:rPr>
            <w:rStyle w:val="af3"/>
            <w:rFonts w:hint="eastAsia"/>
          </w:rPr>
          <w:t>预发地址</w:t>
        </w:r>
      </w:hyperlink>
      <w:r>
        <w:rPr>
          <w:rFonts w:hint="eastAsia"/>
        </w:rPr>
        <w:t>已经有了，预发地址的内容分发需要等端午过后才能好。</w:t>
      </w:r>
    </w:p>
    <w:p w14:paraId="3CA4538A" w14:textId="77777777" w:rsidR="0005342B" w:rsidRPr="009D77C1" w:rsidRDefault="0005342B" w:rsidP="003A376A"/>
    <w:p w14:paraId="41242B65" w14:textId="6D1CED64" w:rsidR="007C47F7" w:rsidRDefault="009D77C1" w:rsidP="007C47F7">
      <w:r>
        <w:t>3</w:t>
      </w:r>
      <w:r w:rsidR="007C47F7">
        <w:rPr>
          <w:rFonts w:hint="eastAsia"/>
        </w:rPr>
        <w:t>、</w:t>
      </w:r>
      <w:r w:rsidR="007C47F7" w:rsidRPr="00607119">
        <w:rPr>
          <w:rFonts w:hint="eastAsia"/>
        </w:rPr>
        <w:t>《</w:t>
      </w:r>
      <w:hyperlink r:id="rId29" w:history="1">
        <w:r w:rsidR="007C47F7" w:rsidRPr="00124B04">
          <w:rPr>
            <w:rStyle w:val="af3"/>
            <w:rFonts w:hint="eastAsia"/>
          </w:rPr>
          <w:t>【</w:t>
        </w:r>
        <w:r w:rsidR="007C47F7" w:rsidRPr="00124B04">
          <w:rPr>
            <w:rStyle w:val="af3"/>
            <w:rFonts w:hint="eastAsia"/>
          </w:rPr>
          <w:t>SEO</w:t>
        </w:r>
        <w:r w:rsidR="007C47F7" w:rsidRPr="00124B04">
          <w:rPr>
            <w:rStyle w:val="af3"/>
            <w:rFonts w:hint="eastAsia"/>
          </w:rPr>
          <w:t>】</w:t>
        </w:r>
        <w:r w:rsidR="007C47F7" w:rsidRPr="00124B04">
          <w:rPr>
            <w:rStyle w:val="af3"/>
            <w:rFonts w:hint="eastAsia"/>
          </w:rPr>
          <w:t>-9-</w:t>
        </w:r>
        <w:r w:rsidR="007C47F7" w:rsidRPr="00124B04">
          <w:rPr>
            <w:rStyle w:val="af3"/>
            <w:rFonts w:hint="eastAsia"/>
          </w:rPr>
          <w:t>搜索结果页</w:t>
        </w:r>
        <w:r w:rsidR="007C47F7" w:rsidRPr="00124B04">
          <w:rPr>
            <w:rStyle w:val="af3"/>
            <w:rFonts w:hint="eastAsia"/>
          </w:rPr>
          <w:t xml:space="preserve"> statics </w:t>
        </w:r>
        <w:r w:rsidR="007C47F7" w:rsidRPr="00124B04">
          <w:rPr>
            <w:rStyle w:val="af3"/>
            <w:rFonts w:hint="eastAsia"/>
          </w:rPr>
          <w:t>转换成内容页</w:t>
        </w:r>
      </w:hyperlink>
      <w:r w:rsidR="007C47F7" w:rsidRPr="00607119">
        <w:rPr>
          <w:rFonts w:hint="eastAsia"/>
        </w:rPr>
        <w:t>》</w:t>
      </w:r>
      <w:r w:rsidR="007C47F7">
        <w:rPr>
          <w:rFonts w:hint="eastAsia"/>
        </w:rPr>
        <w:t>进度问题：</w:t>
      </w:r>
    </w:p>
    <w:p w14:paraId="392EE25B" w14:textId="4BF6F25A" w:rsidR="007C47F7" w:rsidRPr="007C47F7" w:rsidRDefault="007C47F7" w:rsidP="003A376A">
      <w:r>
        <w:rPr>
          <w:rFonts w:hint="eastAsia"/>
        </w:rPr>
        <w:t>由于后端开发使用的是</w:t>
      </w:r>
      <w:r>
        <w:rPr>
          <w:rFonts w:hint="eastAsia"/>
        </w:rPr>
        <w:t>Node.js</w:t>
      </w:r>
      <w:r>
        <w:rPr>
          <w:rFonts w:hint="eastAsia"/>
        </w:rPr>
        <w:t>，而且目前只有熊猫一个人做这方面的开发，人手不足，目前该需求只能往后延。</w:t>
      </w:r>
    </w:p>
    <w:p w14:paraId="018F765D" w14:textId="77BC7040" w:rsidR="007C47F7" w:rsidRDefault="007C47F7" w:rsidP="003A376A"/>
    <w:p w14:paraId="08E7E005" w14:textId="1BA86A41" w:rsidR="009D77C1" w:rsidRDefault="008B3D30" w:rsidP="009D77C1">
      <w:r>
        <w:rPr>
          <w:rFonts w:hint="eastAsia"/>
        </w:rPr>
        <w:t>4</w:t>
      </w:r>
      <w:r w:rsidR="009D77C1">
        <w:rPr>
          <w:rFonts w:hint="eastAsia"/>
        </w:rPr>
        <w:t>、</w:t>
      </w:r>
      <w:r w:rsidR="009D77C1">
        <w:rPr>
          <w:rFonts w:hint="eastAsia"/>
        </w:rPr>
        <w:tab/>
      </w:r>
      <w:r w:rsidR="009D77C1">
        <w:rPr>
          <w:rFonts w:hint="eastAsia"/>
        </w:rPr>
        <w:t>跟进全站</w:t>
      </w:r>
      <w:r w:rsidR="009D77C1">
        <w:rPr>
          <w:rFonts w:hint="eastAsia"/>
        </w:rPr>
        <w:t>SEO</w:t>
      </w:r>
      <w:r w:rsidR="009D77C1">
        <w:rPr>
          <w:rFonts w:hint="eastAsia"/>
        </w:rPr>
        <w:t>数据缓存开发进度；</w:t>
      </w:r>
    </w:p>
    <w:p w14:paraId="50B529F8" w14:textId="70E56374" w:rsidR="009D77C1" w:rsidRPr="009D77C1" w:rsidRDefault="00421779" w:rsidP="009D77C1">
      <w:r>
        <w:rPr>
          <w:rFonts w:hint="eastAsia"/>
        </w:rPr>
        <w:t>已经上预发，准备节后上线。</w:t>
      </w:r>
      <w:r w:rsidR="00BA1321">
        <w:rPr>
          <w:rFonts w:hint="eastAsia"/>
        </w:rPr>
        <w:t>需要模拟爬虫的</w:t>
      </w:r>
      <w:r w:rsidR="00BA1321">
        <w:rPr>
          <w:rFonts w:hint="eastAsia"/>
        </w:rPr>
        <w:t>UA</w:t>
      </w:r>
      <w:r w:rsidR="00BA1321">
        <w:rPr>
          <w:rFonts w:hint="eastAsia"/>
        </w:rPr>
        <w:t>进行访问，访问过后会有日志记录。待</w:t>
      </w:r>
      <w:r w:rsidR="00BA1321">
        <w:rPr>
          <w:rFonts w:hint="eastAsia"/>
        </w:rPr>
        <w:t>@</w:t>
      </w:r>
      <w:r w:rsidR="00BA1321">
        <w:rPr>
          <w:rFonts w:hint="eastAsia"/>
        </w:rPr>
        <w:t>流浪人验证爬虫确实访问了缓存后，会给到反馈。</w:t>
      </w:r>
    </w:p>
    <w:p w14:paraId="43438566" w14:textId="77777777" w:rsidR="009D77C1" w:rsidRPr="009D77C1" w:rsidRDefault="009D77C1" w:rsidP="009D77C1"/>
    <w:p w14:paraId="3D16EEEF" w14:textId="6A216F09" w:rsidR="009D77C1" w:rsidRPr="00C542E0" w:rsidRDefault="008B3D30" w:rsidP="009D77C1">
      <w:r>
        <w:t>5</w:t>
      </w:r>
      <w:r w:rsidR="009D77C1">
        <w:rPr>
          <w:rFonts w:hint="eastAsia"/>
        </w:rPr>
        <w:t>、</w:t>
      </w:r>
      <w:r w:rsidR="009D77C1">
        <w:rPr>
          <w:rFonts w:hint="eastAsia"/>
        </w:rPr>
        <w:tab/>
      </w:r>
      <w:bookmarkStart w:id="0" w:name="_Hlk44259508"/>
      <w:r w:rsidR="007D7D68">
        <w:fldChar w:fldCharType="begin"/>
      </w:r>
      <w:r w:rsidR="007D7D68">
        <w:instrText xml:space="preserve"> HYPERLINK "https://doc.huanleguang.com/pages/viewpage.action?pageId=85013904" </w:instrText>
      </w:r>
      <w:r w:rsidR="007D7D68">
        <w:fldChar w:fldCharType="separate"/>
      </w:r>
      <w:r w:rsidR="009D77C1" w:rsidRPr="006373EA">
        <w:rPr>
          <w:rStyle w:val="af3"/>
          <w:rFonts w:hint="eastAsia"/>
        </w:rPr>
        <w:t>跟进</w:t>
      </w:r>
      <w:r w:rsidR="009D77C1" w:rsidRPr="006373EA">
        <w:rPr>
          <w:rStyle w:val="af3"/>
          <w:rFonts w:hint="eastAsia"/>
        </w:rPr>
        <w:t>AI</w:t>
      </w:r>
      <w:r w:rsidR="009D77C1" w:rsidRPr="006373EA">
        <w:rPr>
          <w:rStyle w:val="af3"/>
          <w:rFonts w:hint="eastAsia"/>
        </w:rPr>
        <w:t>的</w:t>
      </w:r>
      <w:r w:rsidR="009D77C1" w:rsidRPr="006373EA">
        <w:rPr>
          <w:rStyle w:val="af3"/>
          <w:rFonts w:hint="eastAsia"/>
        </w:rPr>
        <w:t>SEO</w:t>
      </w:r>
      <w:r w:rsidR="009D77C1" w:rsidRPr="006373EA">
        <w:rPr>
          <w:rStyle w:val="af3"/>
          <w:rFonts w:hint="eastAsia"/>
        </w:rPr>
        <w:t>进度</w:t>
      </w:r>
      <w:r w:rsidR="007D7D68">
        <w:rPr>
          <w:rStyle w:val="af3"/>
        </w:rPr>
        <w:fldChar w:fldCharType="end"/>
      </w:r>
      <w:bookmarkEnd w:id="0"/>
      <w:r w:rsidR="009D77C1">
        <w:rPr>
          <w:rFonts w:hint="eastAsia"/>
        </w:rPr>
        <w:t>；</w:t>
      </w:r>
    </w:p>
    <w:p w14:paraId="696DC604" w14:textId="42E77654" w:rsidR="009D77C1" w:rsidRDefault="00477426" w:rsidP="003A376A">
      <w:r>
        <w:rPr>
          <w:rFonts w:hint="eastAsia"/>
        </w:rPr>
        <w:t>目前</w:t>
      </w:r>
      <w:r>
        <w:rPr>
          <w:rFonts w:hint="eastAsia"/>
        </w:rPr>
        <w:t>@</w:t>
      </w:r>
      <w:r>
        <w:rPr>
          <w:rFonts w:hint="eastAsia"/>
        </w:rPr>
        <w:t>鱼香在做个推项目，没有时间排期</w:t>
      </w:r>
      <w:r w:rsidR="00420E52">
        <w:rPr>
          <w:rFonts w:hint="eastAsia"/>
        </w:rPr>
        <w:t>，需求开发延后，</w:t>
      </w:r>
      <w:r w:rsidR="006373EA">
        <w:rPr>
          <w:rFonts w:hint="eastAsia"/>
        </w:rPr>
        <w:t>要等个推做完之后，才有时间开发。</w:t>
      </w:r>
    </w:p>
    <w:p w14:paraId="50DE0FB3" w14:textId="719976C1" w:rsidR="007C47F7" w:rsidRDefault="007C47F7" w:rsidP="003A376A"/>
    <w:p w14:paraId="276DBDBB" w14:textId="7C2AF3C3" w:rsidR="003D4E54" w:rsidRDefault="003D4E54" w:rsidP="003A376A">
      <w:r>
        <w:rPr>
          <w:rFonts w:hint="eastAsia"/>
        </w:rPr>
        <w:t>6</w:t>
      </w:r>
      <w:r>
        <w:rPr>
          <w:rFonts w:hint="eastAsia"/>
        </w:rPr>
        <w:t>、运行网址提交脚本程序；</w:t>
      </w:r>
    </w:p>
    <w:p w14:paraId="16D67F4C" w14:textId="77777777" w:rsidR="00CD743E" w:rsidRPr="00CD743E" w:rsidRDefault="00CD743E" w:rsidP="003A376A"/>
    <w:p w14:paraId="26C4CAB0" w14:textId="77777777" w:rsidR="007C47F7" w:rsidRPr="009D77C1" w:rsidRDefault="007C47F7" w:rsidP="003A376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A376A" w14:paraId="5E618C8F" w14:textId="77777777" w:rsidTr="007A4526">
        <w:tc>
          <w:tcPr>
            <w:tcW w:w="8296" w:type="dxa"/>
          </w:tcPr>
          <w:p w14:paraId="617847A6" w14:textId="77777777" w:rsidR="003A376A" w:rsidRDefault="003A376A" w:rsidP="007A4526">
            <w:r>
              <w:rPr>
                <w:rFonts w:hint="eastAsia"/>
              </w:rPr>
              <w:t>下周计划</w:t>
            </w:r>
          </w:p>
        </w:tc>
      </w:tr>
    </w:tbl>
    <w:p w14:paraId="646E34A4" w14:textId="5458C892" w:rsidR="003A376A" w:rsidRDefault="003A376A" w:rsidP="0059286E"/>
    <w:p w14:paraId="6D1378D4" w14:textId="12F4AE09" w:rsidR="003D4E54" w:rsidRDefault="003D4E54" w:rsidP="0059286E">
      <w:r>
        <w:rPr>
          <w:rFonts w:hint="eastAsia"/>
        </w:rPr>
        <w:t>1</w:t>
      </w:r>
      <w:r>
        <w:rPr>
          <w:rFonts w:hint="eastAsia"/>
        </w:rPr>
        <w:t>、继续与</w:t>
      </w:r>
      <w:r>
        <w:rPr>
          <w:rFonts w:hint="eastAsia"/>
        </w:rPr>
        <w:t>@</w:t>
      </w:r>
      <w:r>
        <w:rPr>
          <w:rFonts w:hint="eastAsia"/>
        </w:rPr>
        <w:t>雨阳沟通网站日志问题；</w:t>
      </w:r>
    </w:p>
    <w:p w14:paraId="0EC2E175" w14:textId="4AC6306F" w:rsidR="004B005E" w:rsidRDefault="003D4E54" w:rsidP="0059286E">
      <w:r>
        <w:rPr>
          <w:rFonts w:hint="eastAsia"/>
        </w:rPr>
        <w:t>2</w:t>
      </w:r>
      <w:r>
        <w:rPr>
          <w:rFonts w:hint="eastAsia"/>
        </w:rPr>
        <w:t>、跟进素材站点</w:t>
      </w:r>
      <w:hyperlink r:id="rId30" w:history="1">
        <w:r w:rsidRPr="00C82699">
          <w:rPr>
            <w:rStyle w:val="af3"/>
            <w:rFonts w:hint="eastAsia"/>
          </w:rPr>
          <w:t>预发版本</w:t>
        </w:r>
      </w:hyperlink>
      <w:r>
        <w:rPr>
          <w:rFonts w:hint="eastAsia"/>
        </w:rPr>
        <w:t>的</w:t>
      </w:r>
      <w:r>
        <w:rPr>
          <w:rFonts w:hint="eastAsia"/>
        </w:rPr>
        <w:t>S</w:t>
      </w:r>
      <w:r>
        <w:t>EO</w:t>
      </w:r>
      <w:r>
        <w:rPr>
          <w:rFonts w:hint="eastAsia"/>
        </w:rPr>
        <w:t>优化情况；</w:t>
      </w:r>
    </w:p>
    <w:p w14:paraId="1C2F535C" w14:textId="12CD837F" w:rsidR="003A376A" w:rsidRDefault="003D4E54" w:rsidP="0059286E">
      <w:r>
        <w:rPr>
          <w:rFonts w:hint="eastAsia"/>
        </w:rPr>
        <w:t>3</w:t>
      </w:r>
      <w:r>
        <w:rPr>
          <w:rFonts w:hint="eastAsia"/>
        </w:rPr>
        <w:t>、</w:t>
      </w:r>
      <w:r w:rsidR="004C2D9F">
        <w:rPr>
          <w:rFonts w:hint="eastAsia"/>
        </w:rPr>
        <w:t>跟进全站</w:t>
      </w:r>
      <w:r w:rsidR="004C2D9F">
        <w:rPr>
          <w:rFonts w:hint="eastAsia"/>
        </w:rPr>
        <w:t>SEO</w:t>
      </w:r>
      <w:r w:rsidR="004C2D9F">
        <w:rPr>
          <w:rFonts w:hint="eastAsia"/>
        </w:rPr>
        <w:t>数据缓存的实际情况；</w:t>
      </w:r>
    </w:p>
    <w:p w14:paraId="713A5B00" w14:textId="5AF1201F" w:rsidR="004C2D9F" w:rsidRDefault="004C2D9F" w:rsidP="0059286E">
      <w:r>
        <w:rPr>
          <w:rFonts w:hint="eastAsia"/>
        </w:rPr>
        <w:t>4</w:t>
      </w:r>
      <w:r>
        <w:rPr>
          <w:rFonts w:hint="eastAsia"/>
        </w:rPr>
        <w:t>、</w:t>
      </w:r>
      <w:r w:rsidR="001150B1">
        <w:rPr>
          <w:rFonts w:hint="eastAsia"/>
        </w:rPr>
        <w:t>运行网址提交脚本程序；</w:t>
      </w:r>
    </w:p>
    <w:p w14:paraId="3F0131F5" w14:textId="00C3B213" w:rsidR="003D4E54" w:rsidRDefault="001E083F" w:rsidP="0059286E">
      <w:r>
        <w:rPr>
          <w:rFonts w:hint="eastAsia"/>
        </w:rPr>
        <w:t>5</w:t>
      </w:r>
      <w:r>
        <w:rPr>
          <w:rFonts w:hint="eastAsia"/>
        </w:rPr>
        <w:t>、跟进</w:t>
      </w:r>
      <w:r w:rsidRPr="00607119">
        <w:rPr>
          <w:rFonts w:hint="eastAsia"/>
        </w:rPr>
        <w:t>《</w:t>
      </w:r>
      <w:hyperlink r:id="rId31" w:history="1">
        <w:r w:rsidRPr="00124B04">
          <w:rPr>
            <w:rStyle w:val="af3"/>
            <w:rFonts w:hint="eastAsia"/>
          </w:rPr>
          <w:t>【</w:t>
        </w:r>
        <w:r w:rsidRPr="00124B04">
          <w:rPr>
            <w:rStyle w:val="af3"/>
            <w:rFonts w:hint="eastAsia"/>
          </w:rPr>
          <w:t>SEO</w:t>
        </w:r>
        <w:r w:rsidRPr="00124B04">
          <w:rPr>
            <w:rStyle w:val="af3"/>
            <w:rFonts w:hint="eastAsia"/>
          </w:rPr>
          <w:t>】</w:t>
        </w:r>
        <w:r w:rsidRPr="00124B04">
          <w:rPr>
            <w:rStyle w:val="af3"/>
            <w:rFonts w:hint="eastAsia"/>
          </w:rPr>
          <w:t>-9-</w:t>
        </w:r>
        <w:r w:rsidRPr="00124B04">
          <w:rPr>
            <w:rStyle w:val="af3"/>
            <w:rFonts w:hint="eastAsia"/>
          </w:rPr>
          <w:t>搜索结果页</w:t>
        </w:r>
        <w:r w:rsidRPr="00124B04">
          <w:rPr>
            <w:rStyle w:val="af3"/>
            <w:rFonts w:hint="eastAsia"/>
          </w:rPr>
          <w:t xml:space="preserve"> statics </w:t>
        </w:r>
        <w:r w:rsidRPr="00124B04">
          <w:rPr>
            <w:rStyle w:val="af3"/>
            <w:rFonts w:hint="eastAsia"/>
          </w:rPr>
          <w:t>转换成内容页</w:t>
        </w:r>
      </w:hyperlink>
      <w:r w:rsidRPr="00607119">
        <w:rPr>
          <w:rFonts w:hint="eastAsia"/>
        </w:rPr>
        <w:t>》</w:t>
      </w:r>
      <w:r>
        <w:rPr>
          <w:rFonts w:hint="eastAsia"/>
        </w:rPr>
        <w:t>需求排期时间；</w:t>
      </w:r>
    </w:p>
    <w:p w14:paraId="1D0525A1" w14:textId="73B6949E" w:rsidR="000A1472" w:rsidRDefault="005B4318" w:rsidP="0059286E">
      <w:r>
        <w:t>6</w:t>
      </w:r>
      <w:r>
        <w:rPr>
          <w:rFonts w:hint="eastAsia"/>
        </w:rPr>
        <w:t>、</w:t>
      </w:r>
      <w:r w:rsidR="008D75C2">
        <w:rPr>
          <w:rFonts w:hint="eastAsia"/>
        </w:rPr>
        <w:t>跟进</w:t>
      </w:r>
      <w:hyperlink r:id="rId32" w:history="1">
        <w:r w:rsidR="002739A6" w:rsidRPr="002739A6">
          <w:rPr>
            <w:rStyle w:val="af3"/>
            <w:rFonts w:hint="eastAsia"/>
          </w:rPr>
          <w:t>A</w:t>
        </w:r>
        <w:r w:rsidR="002739A6" w:rsidRPr="002739A6">
          <w:rPr>
            <w:rStyle w:val="af3"/>
          </w:rPr>
          <w:t>I</w:t>
        </w:r>
        <w:r w:rsidR="002739A6" w:rsidRPr="002739A6">
          <w:rPr>
            <w:rStyle w:val="af3"/>
          </w:rPr>
          <w:t>的</w:t>
        </w:r>
        <w:r w:rsidR="002739A6" w:rsidRPr="002739A6">
          <w:rPr>
            <w:rStyle w:val="af3"/>
            <w:rFonts w:hint="eastAsia"/>
          </w:rPr>
          <w:t>S</w:t>
        </w:r>
        <w:r w:rsidR="002739A6" w:rsidRPr="002739A6">
          <w:rPr>
            <w:rStyle w:val="af3"/>
          </w:rPr>
          <w:t>EO</w:t>
        </w:r>
        <w:r w:rsidR="002739A6" w:rsidRPr="002739A6">
          <w:rPr>
            <w:rStyle w:val="af3"/>
          </w:rPr>
          <w:t>优化</w:t>
        </w:r>
      </w:hyperlink>
      <w:r w:rsidR="002739A6">
        <w:rPr>
          <w:rFonts w:hint="eastAsia"/>
        </w:rPr>
        <w:t>的排期时间；</w:t>
      </w:r>
    </w:p>
    <w:p w14:paraId="3E70732D" w14:textId="77777777" w:rsidR="00D03DC2" w:rsidRPr="0059286E" w:rsidRDefault="00D03DC2" w:rsidP="0059286E"/>
    <w:p w14:paraId="10A8EBA4" w14:textId="7BB99D79" w:rsidR="00FA1FA0" w:rsidRDefault="00FA1FA0" w:rsidP="007F4E4F">
      <w:pPr>
        <w:pStyle w:val="2"/>
      </w:pPr>
      <w:r>
        <w:rPr>
          <w:rFonts w:hint="eastAsia"/>
        </w:rPr>
        <w:lastRenderedPageBreak/>
        <w:t>7</w:t>
      </w:r>
      <w:r>
        <w:rPr>
          <w:rFonts w:hint="eastAsia"/>
        </w:rPr>
        <w:t>月份</w:t>
      </w:r>
    </w:p>
    <w:p w14:paraId="653BD3D4" w14:textId="7E6D75DF" w:rsidR="00A35BBA" w:rsidRDefault="002F707C" w:rsidP="00A35BBA">
      <w:pPr>
        <w:pStyle w:val="3"/>
      </w:pPr>
      <w:r>
        <w:t>29</w:t>
      </w:r>
      <w:r w:rsidR="00A35BBA">
        <w:rPr>
          <w:rFonts w:hint="eastAsia"/>
        </w:rPr>
        <w:t>~</w:t>
      </w:r>
      <w:r>
        <w:t>03</w:t>
      </w:r>
      <w:r w:rsidR="00A35BBA">
        <w:rPr>
          <w:rFonts w:hint="eastAsia"/>
        </w:rPr>
        <w:t>周报</w:t>
      </w:r>
    </w:p>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58E4662" w14:textId="77777777" w:rsidTr="00C04E40">
        <w:tc>
          <w:tcPr>
            <w:tcW w:w="8281" w:type="dxa"/>
          </w:tcPr>
          <w:p w14:paraId="11B84726" w14:textId="67BA5D16" w:rsidR="003614A8" w:rsidRDefault="003614A8" w:rsidP="007A4526">
            <w:r>
              <w:rPr>
                <w:rFonts w:hint="eastAsia"/>
              </w:rPr>
              <w:t>本周工作</w:t>
            </w:r>
          </w:p>
        </w:tc>
      </w:tr>
    </w:tbl>
    <w:p w14:paraId="06B8DCB8" w14:textId="77777777" w:rsidR="008C6730" w:rsidRDefault="008C6730" w:rsidP="008C6730">
      <w:r>
        <w:rPr>
          <w:rFonts w:hint="eastAsia"/>
        </w:rPr>
        <w:t>1</w:t>
      </w:r>
      <w:r>
        <w:rPr>
          <w:rFonts w:hint="eastAsia"/>
        </w:rPr>
        <w:t>、继续与</w:t>
      </w:r>
      <w:r>
        <w:rPr>
          <w:rFonts w:hint="eastAsia"/>
        </w:rPr>
        <w:t>@</w:t>
      </w:r>
      <w:r>
        <w:rPr>
          <w:rFonts w:hint="eastAsia"/>
        </w:rPr>
        <w:t>雨阳沟通网站日志问题；</w:t>
      </w:r>
    </w:p>
    <w:p w14:paraId="4320E00F" w14:textId="13129979" w:rsidR="008C6730" w:rsidRDefault="0080096E" w:rsidP="008C6730">
      <w:r>
        <w:rPr>
          <w:rFonts w:hint="eastAsia"/>
        </w:rPr>
        <w:t>主要是希望能把爬虫日志文件按天统计，然后发送给</w:t>
      </w:r>
      <w:r>
        <w:rPr>
          <w:rFonts w:hint="eastAsia"/>
        </w:rPr>
        <w:t>S</w:t>
      </w:r>
      <w:r>
        <w:t>EO</w:t>
      </w:r>
      <w:r>
        <w:rPr>
          <w:rFonts w:hint="eastAsia"/>
        </w:rPr>
        <w:t>这边，方便做爬虫日志的统计、分析等处理。</w:t>
      </w:r>
      <w:r w:rsidR="002778F2">
        <w:rPr>
          <w:rFonts w:hint="eastAsia"/>
        </w:rPr>
        <w:t>等待雨阳回复。</w:t>
      </w:r>
      <w:r w:rsidR="00CC3060">
        <w:rPr>
          <w:rFonts w:hint="eastAsia"/>
        </w:rPr>
        <w:t>讨论的结果是，通过本机</w:t>
      </w:r>
      <w:r w:rsidR="00CC3060">
        <w:rPr>
          <w:rFonts w:hint="eastAsia"/>
        </w:rPr>
        <w:t>D</w:t>
      </w:r>
      <w:r w:rsidR="00CC3060">
        <w:t>NS</w:t>
      </w:r>
      <w:r w:rsidR="00CC3060">
        <w:rPr>
          <w:rFonts w:hint="eastAsia"/>
        </w:rPr>
        <w:t>解析来访问爬虫日志的下载接口来下载每天的爬虫日志。</w:t>
      </w:r>
    </w:p>
    <w:p w14:paraId="1AEC5254" w14:textId="77777777" w:rsidR="0080096E" w:rsidRPr="0080096E" w:rsidRDefault="0080096E" w:rsidP="008C6730"/>
    <w:p w14:paraId="7CF832B1" w14:textId="61BB6F7E" w:rsidR="008C6730" w:rsidRDefault="008C6730" w:rsidP="008C6730">
      <w:r>
        <w:rPr>
          <w:rFonts w:hint="eastAsia"/>
        </w:rPr>
        <w:t>2</w:t>
      </w:r>
      <w:r>
        <w:rPr>
          <w:rFonts w:hint="eastAsia"/>
        </w:rPr>
        <w:t>、跟进素材站点</w:t>
      </w:r>
      <w:r w:rsidRPr="00873807">
        <w:rPr>
          <w:rFonts w:hint="eastAsia"/>
        </w:rPr>
        <w:t>预发版本</w:t>
      </w:r>
      <w:r>
        <w:rPr>
          <w:rFonts w:hint="eastAsia"/>
        </w:rPr>
        <w:t>的</w:t>
      </w:r>
      <w:r>
        <w:rPr>
          <w:rFonts w:hint="eastAsia"/>
        </w:rPr>
        <w:t>S</w:t>
      </w:r>
      <w:r>
        <w:t>EO</w:t>
      </w:r>
      <w:r>
        <w:rPr>
          <w:rFonts w:hint="eastAsia"/>
        </w:rPr>
        <w:t>优化情况；</w:t>
      </w:r>
    </w:p>
    <w:p w14:paraId="495CC7D4" w14:textId="61EAB62D" w:rsidR="008C6730" w:rsidRDefault="00E27925" w:rsidP="008C6730">
      <w:r>
        <w:rPr>
          <w:rFonts w:hint="eastAsia"/>
        </w:rPr>
        <w:t>由于素材站点的搜索性能问题很大，有可能会波及主站的访问体验，所以需要先等生菜解决搜索的性能问题。</w:t>
      </w:r>
    </w:p>
    <w:p w14:paraId="045BBC56" w14:textId="7964E5D2" w:rsidR="00247C3F" w:rsidRDefault="00247C3F" w:rsidP="008C6730">
      <w:r>
        <w:rPr>
          <w:rFonts w:hint="eastAsia"/>
        </w:rPr>
        <w:t>附上素材体验网址：</w:t>
      </w:r>
      <w:hyperlink r:id="rId33" w:history="1">
        <w:r>
          <w:rPr>
            <w:rStyle w:val="af3"/>
          </w:rPr>
          <w:t>http://sucai-stage.gaoding.com/</w:t>
        </w:r>
      </w:hyperlink>
    </w:p>
    <w:p w14:paraId="1EB0DB3C" w14:textId="77777777" w:rsidR="00654D8E" w:rsidRDefault="00654D8E" w:rsidP="008C6730"/>
    <w:p w14:paraId="58BDA4D0" w14:textId="0A5A935F" w:rsidR="008C6730" w:rsidRDefault="008C6730" w:rsidP="008C6730">
      <w:r>
        <w:rPr>
          <w:rFonts w:hint="eastAsia"/>
        </w:rPr>
        <w:t>3</w:t>
      </w:r>
      <w:r>
        <w:rPr>
          <w:rFonts w:hint="eastAsia"/>
        </w:rPr>
        <w:t>、跟进全站</w:t>
      </w:r>
      <w:r>
        <w:rPr>
          <w:rFonts w:hint="eastAsia"/>
        </w:rPr>
        <w:t>SEO</w:t>
      </w:r>
      <w:r>
        <w:rPr>
          <w:rFonts w:hint="eastAsia"/>
        </w:rPr>
        <w:t>数据缓存的实际情况；</w:t>
      </w:r>
    </w:p>
    <w:p w14:paraId="4FD44933" w14:textId="54F7A3F4" w:rsidR="00185318" w:rsidRPr="00185318" w:rsidRDefault="00185318" w:rsidP="008C6730">
      <w:r>
        <w:rPr>
          <w:rFonts w:hint="eastAsia"/>
        </w:rPr>
        <w:t>使用另外的独立服务器进行全站</w:t>
      </w:r>
      <w:r>
        <w:rPr>
          <w:rFonts w:hint="eastAsia"/>
        </w:rPr>
        <w:t>S</w:t>
      </w:r>
      <w:r>
        <w:t>EO</w:t>
      </w:r>
      <w:r>
        <w:rPr>
          <w:rFonts w:hint="eastAsia"/>
        </w:rPr>
        <w:t>数据缓存的开发，待开发完成会同步到方舟群。</w:t>
      </w:r>
    </w:p>
    <w:p w14:paraId="2F7C19DF" w14:textId="77777777" w:rsidR="00654D8E" w:rsidRDefault="00654D8E" w:rsidP="008C6730"/>
    <w:p w14:paraId="7E68AAC8" w14:textId="076AE79C" w:rsidR="008C6730" w:rsidRDefault="008C6730" w:rsidP="008C6730">
      <w:r>
        <w:rPr>
          <w:rFonts w:hint="eastAsia"/>
        </w:rPr>
        <w:t>4</w:t>
      </w:r>
      <w:r>
        <w:rPr>
          <w:rFonts w:hint="eastAsia"/>
        </w:rPr>
        <w:t>、运行网址提交脚本程序；</w:t>
      </w:r>
    </w:p>
    <w:p w14:paraId="63ED471F" w14:textId="77777777" w:rsidR="00654D8E" w:rsidRDefault="00654D8E" w:rsidP="008C6730"/>
    <w:p w14:paraId="106CB817" w14:textId="6C91701A" w:rsidR="008C6730" w:rsidRDefault="008C6730" w:rsidP="008C6730">
      <w:r>
        <w:rPr>
          <w:rFonts w:hint="eastAsia"/>
        </w:rPr>
        <w:t>5</w:t>
      </w:r>
      <w:r>
        <w:rPr>
          <w:rFonts w:hint="eastAsia"/>
        </w:rPr>
        <w:t>、跟进</w:t>
      </w:r>
      <w:r w:rsidRPr="00607119">
        <w:rPr>
          <w:rFonts w:hint="eastAsia"/>
        </w:rPr>
        <w:t>《</w:t>
      </w:r>
      <w:hyperlink r:id="rId34" w:history="1">
        <w:r w:rsidRPr="00124B04">
          <w:rPr>
            <w:rStyle w:val="af3"/>
            <w:rFonts w:hint="eastAsia"/>
          </w:rPr>
          <w:t>【</w:t>
        </w:r>
        <w:r w:rsidRPr="00124B04">
          <w:rPr>
            <w:rStyle w:val="af3"/>
            <w:rFonts w:hint="eastAsia"/>
          </w:rPr>
          <w:t>SEO</w:t>
        </w:r>
        <w:r w:rsidRPr="00124B04">
          <w:rPr>
            <w:rStyle w:val="af3"/>
            <w:rFonts w:hint="eastAsia"/>
          </w:rPr>
          <w:t>】</w:t>
        </w:r>
        <w:r w:rsidRPr="00124B04">
          <w:rPr>
            <w:rStyle w:val="af3"/>
            <w:rFonts w:hint="eastAsia"/>
          </w:rPr>
          <w:t>-9-</w:t>
        </w:r>
        <w:r w:rsidRPr="00124B04">
          <w:rPr>
            <w:rStyle w:val="af3"/>
            <w:rFonts w:hint="eastAsia"/>
          </w:rPr>
          <w:t>搜索结果页</w:t>
        </w:r>
        <w:r w:rsidRPr="00124B04">
          <w:rPr>
            <w:rStyle w:val="af3"/>
            <w:rFonts w:hint="eastAsia"/>
          </w:rPr>
          <w:t xml:space="preserve"> statics </w:t>
        </w:r>
        <w:r w:rsidRPr="00124B04">
          <w:rPr>
            <w:rStyle w:val="af3"/>
            <w:rFonts w:hint="eastAsia"/>
          </w:rPr>
          <w:t>转换成内容页</w:t>
        </w:r>
      </w:hyperlink>
      <w:r w:rsidRPr="00607119">
        <w:rPr>
          <w:rFonts w:hint="eastAsia"/>
        </w:rPr>
        <w:t>》</w:t>
      </w:r>
      <w:r>
        <w:rPr>
          <w:rFonts w:hint="eastAsia"/>
        </w:rPr>
        <w:t>需求排期时间；</w:t>
      </w:r>
    </w:p>
    <w:p w14:paraId="5E425D8C" w14:textId="77777777" w:rsidR="00423696" w:rsidRDefault="00423696" w:rsidP="00423696">
      <w:r>
        <w:rPr>
          <w:rFonts w:hint="eastAsia"/>
        </w:rPr>
        <w:t>目前，</w:t>
      </w:r>
    </w:p>
    <w:p w14:paraId="3BB748F2" w14:textId="7C6076C3" w:rsidR="00423696" w:rsidRDefault="00754713" w:rsidP="00423696">
      <w:hyperlink r:id="rId35" w:history="1">
        <w:r w:rsidR="00423696" w:rsidRPr="00FF5463">
          <w:rPr>
            <w:rStyle w:val="af3"/>
          </w:rPr>
          <w:t>https://jira.huanleguang.com/browse/ARK-7413</w:t>
        </w:r>
      </w:hyperlink>
    </w:p>
    <w:p w14:paraId="50F7314C" w14:textId="7820ADC8" w:rsidR="008C6730" w:rsidRDefault="00754713" w:rsidP="00423696">
      <w:hyperlink r:id="rId36" w:history="1">
        <w:r w:rsidR="00423696" w:rsidRPr="00FF5463">
          <w:rPr>
            <w:rStyle w:val="af3"/>
          </w:rPr>
          <w:t>https://jira.huanleguang.com/browse/ARK-7711</w:t>
        </w:r>
      </w:hyperlink>
    </w:p>
    <w:p w14:paraId="0F200D3C" w14:textId="2EFE1743" w:rsidR="00423696" w:rsidRPr="00423696" w:rsidRDefault="00423696" w:rsidP="00423696">
      <w:r>
        <w:rPr>
          <w:rFonts w:hint="eastAsia"/>
        </w:rPr>
        <w:t>这两个需求都需要先经过熊猫评估开发难度和预计的开发时间，</w:t>
      </w:r>
      <w:r w:rsidR="00C46ED0">
        <w:rPr>
          <w:rFonts w:hint="eastAsia"/>
        </w:rPr>
        <w:t>评估没有问题的话，才会开发相关接口。</w:t>
      </w:r>
      <w:r w:rsidR="00271541">
        <w:rPr>
          <w:rFonts w:hint="eastAsia"/>
        </w:rPr>
        <w:t>目前已经确认安排在</w:t>
      </w:r>
      <w:r w:rsidR="00271541">
        <w:rPr>
          <w:rFonts w:hint="eastAsia"/>
        </w:rPr>
        <w:t>7</w:t>
      </w:r>
      <w:r w:rsidR="00271541">
        <w:rPr>
          <w:rFonts w:hint="eastAsia"/>
        </w:rPr>
        <w:t>月</w:t>
      </w:r>
      <w:r w:rsidR="00271541">
        <w:rPr>
          <w:rFonts w:hint="eastAsia"/>
        </w:rPr>
        <w:t>1</w:t>
      </w:r>
      <w:r w:rsidR="00271541">
        <w:t>6</w:t>
      </w:r>
      <w:r w:rsidR="00271541">
        <w:rPr>
          <w:rFonts w:hint="eastAsia"/>
        </w:rPr>
        <w:t>日之后进行开发。</w:t>
      </w:r>
    </w:p>
    <w:p w14:paraId="42E4D1AB" w14:textId="77777777" w:rsidR="00654D8E" w:rsidRDefault="00654D8E" w:rsidP="008C6730"/>
    <w:p w14:paraId="35DF0088" w14:textId="1CBB1A93" w:rsidR="008C6730" w:rsidRDefault="008C6730" w:rsidP="008C6730">
      <w:r>
        <w:t>6</w:t>
      </w:r>
      <w:r>
        <w:rPr>
          <w:rFonts w:hint="eastAsia"/>
        </w:rPr>
        <w:t>、跟进</w:t>
      </w:r>
      <w:hyperlink r:id="rId37"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47242165" w14:textId="5626C047" w:rsidR="008C6730" w:rsidRDefault="00545040" w:rsidP="008C6730">
      <w:r>
        <w:rPr>
          <w:rFonts w:hint="eastAsia"/>
        </w:rPr>
        <w:t>目前鱼香还在开发个推项目，因此</w:t>
      </w:r>
      <w:hyperlink r:id="rId38"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的排期时间还得继续延后。</w:t>
      </w:r>
    </w:p>
    <w:p w14:paraId="61CAF0C8" w14:textId="77777777" w:rsidR="00654D8E" w:rsidRDefault="00654D8E" w:rsidP="008C6730"/>
    <w:p w14:paraId="2F224E16" w14:textId="329CB779" w:rsidR="008C6730" w:rsidRPr="0059286E" w:rsidRDefault="008C6730" w:rsidP="008C6730">
      <w:r>
        <w:rPr>
          <w:rFonts w:hint="eastAsia"/>
        </w:rPr>
        <w:t>7</w:t>
      </w:r>
      <w:r>
        <w:rPr>
          <w:rFonts w:hint="eastAsia"/>
        </w:rPr>
        <w:t>、</w:t>
      </w:r>
      <w:r w:rsidR="00A2516C">
        <w:rPr>
          <w:rFonts w:hint="eastAsia"/>
        </w:rPr>
        <w:t>了解模板详情页</w:t>
      </w:r>
      <w:r w:rsidR="0038171D">
        <w:rPr>
          <w:rFonts w:hint="eastAsia"/>
        </w:rPr>
        <w:t>的埋点情况：</w:t>
      </w:r>
    </w:p>
    <w:p w14:paraId="21B440C3" w14:textId="263AED3F" w:rsidR="00B10E1D" w:rsidRDefault="00786AAA" w:rsidP="003614A8">
      <w:r>
        <w:rPr>
          <w:rFonts w:hint="eastAsia"/>
        </w:rPr>
        <w:t>主要是了解模板详情页中运营搜索关键词的埋点情况，如下示意图：</w:t>
      </w:r>
    </w:p>
    <w:p w14:paraId="3DAC4A8D" w14:textId="3046735A" w:rsidR="00786AAA" w:rsidRPr="008C6730" w:rsidRDefault="00327FB3" w:rsidP="00327FB3">
      <w:pPr>
        <w:jc w:val="center"/>
      </w:pPr>
      <w:r>
        <w:rPr>
          <w:noProof/>
        </w:rPr>
        <w:drawing>
          <wp:inline distT="0" distB="0" distL="0" distR="0" wp14:anchorId="19C417B1" wp14:editId="6A7E5FD3">
            <wp:extent cx="2846717" cy="172596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7216" cy="1738390"/>
                    </a:xfrm>
                    <a:prstGeom prst="rect">
                      <a:avLst/>
                    </a:prstGeom>
                  </pic:spPr>
                </pic:pic>
              </a:graphicData>
            </a:graphic>
          </wp:inline>
        </w:drawing>
      </w:r>
    </w:p>
    <w:p w14:paraId="7E161A97" w14:textId="1B4C2D99" w:rsidR="00B10E1D" w:rsidRDefault="00F71F04" w:rsidP="003614A8">
      <w:r>
        <w:rPr>
          <w:rFonts w:hint="eastAsia"/>
        </w:rPr>
        <w:t>由于之前的设计是，用户点击模板时，是直接跳转到设计页的，而不是模板详情页，因此不论是否埋点，基本上也没啥点击。</w:t>
      </w:r>
    </w:p>
    <w:p w14:paraId="547E0BBD" w14:textId="749301EE" w:rsidR="00717B0E" w:rsidRDefault="00717B0E" w:rsidP="003614A8">
      <w:r>
        <w:rPr>
          <w:rFonts w:hint="eastAsia"/>
        </w:rPr>
        <w:lastRenderedPageBreak/>
        <w:t>考虑这个问题的主要目的是，这部分关键词链接的伪静态问题。</w:t>
      </w:r>
      <w:r w:rsidR="006B1F7B">
        <w:rPr>
          <w:rFonts w:hint="eastAsia"/>
        </w:rPr>
        <w:t>这部分的伪静态处理后，会增加不少页面</w:t>
      </w:r>
      <w:r w:rsidR="00E63F49">
        <w:rPr>
          <w:rFonts w:hint="eastAsia"/>
        </w:rPr>
        <w:t>，</w:t>
      </w:r>
      <w:r w:rsidR="00E63F49" w:rsidRPr="001628D2">
        <w:rPr>
          <w:rFonts w:hint="eastAsia"/>
          <w:b/>
          <w:bCs/>
        </w:rPr>
        <w:t>但是是否会增加服务器压力，需要与技术探讨</w:t>
      </w:r>
      <w:r w:rsidR="00E63F49">
        <w:rPr>
          <w:rFonts w:hint="eastAsia"/>
        </w:rPr>
        <w:t>。</w:t>
      </w:r>
    </w:p>
    <w:p w14:paraId="46BE039E" w14:textId="029D9D7E" w:rsidR="00BB111B" w:rsidRDefault="00BB111B" w:rsidP="003614A8"/>
    <w:p w14:paraId="73AF9D1F" w14:textId="763F81F9" w:rsidR="00BB111B" w:rsidRDefault="00BB111B" w:rsidP="003614A8">
      <w:r>
        <w:rPr>
          <w:rFonts w:hint="eastAsia"/>
        </w:rPr>
        <w:t>8</w:t>
      </w:r>
      <w:r>
        <w:rPr>
          <w:rFonts w:hint="eastAsia"/>
        </w:rPr>
        <w:t>、关于搜索筛选项的伪静态思考</w:t>
      </w:r>
    </w:p>
    <w:p w14:paraId="7D6A19CD" w14:textId="41EE1DA3" w:rsidR="00BB111B" w:rsidRDefault="00E4664A" w:rsidP="003614A8">
      <w:r>
        <w:rPr>
          <w:rFonts w:hint="eastAsia"/>
        </w:rPr>
        <w:t>由于筛选项属于强搜索，必须传递参数的值，且必须绑定参数类型与参数值，才能获得用户需要的搜索结果，因此</w:t>
      </w:r>
      <w:r w:rsidRPr="00883D59">
        <w:rPr>
          <w:rFonts w:hint="eastAsia"/>
          <w:b/>
          <w:bCs/>
        </w:rPr>
        <w:t>搜索的筛选项不适合</w:t>
      </w:r>
      <w:r>
        <w:rPr>
          <w:rFonts w:hint="eastAsia"/>
        </w:rPr>
        <w:t>修改为中文伪静态。</w:t>
      </w:r>
    </w:p>
    <w:p w14:paraId="66F3D4C6" w14:textId="2957F6AB" w:rsidR="00E4664A" w:rsidRDefault="004B0A00" w:rsidP="003614A8">
      <w:r>
        <w:rPr>
          <w:rFonts w:hint="eastAsia"/>
        </w:rPr>
        <w:t>但是，</w:t>
      </w:r>
      <w:r w:rsidRPr="00BA65F7">
        <w:rPr>
          <w:rFonts w:hint="eastAsia"/>
          <w:b/>
          <w:bCs/>
        </w:rPr>
        <w:t>模板详情页里面的关键词</w:t>
      </w:r>
      <w:r>
        <w:rPr>
          <w:rFonts w:hint="eastAsia"/>
        </w:rPr>
        <w:t>搜索</w:t>
      </w:r>
      <w:r w:rsidR="00A95AE0">
        <w:rPr>
          <w:rFonts w:hint="eastAsia"/>
        </w:rPr>
        <w:t>不属于强搜索，因此可以修改为中文伪静态，一方面可以开放给爬虫抓取，另一方面可以观察排名情况，届时查看收录和排名的效果，可以和运营一起来布局更多更合适的关键词。</w:t>
      </w:r>
    </w:p>
    <w:p w14:paraId="13109379" w14:textId="7DF6384F" w:rsidR="0035245A" w:rsidRDefault="0035245A" w:rsidP="003614A8"/>
    <w:p w14:paraId="69DB271B" w14:textId="4097E98A" w:rsidR="0035245A" w:rsidRDefault="0035245A" w:rsidP="003614A8">
      <w:r>
        <w:rPr>
          <w:rFonts w:hint="eastAsia"/>
        </w:rPr>
        <w:t>示例参考：</w:t>
      </w:r>
    </w:p>
    <w:p w14:paraId="1EE71FC9" w14:textId="12ACE39B" w:rsidR="0035245A" w:rsidRDefault="00754713" w:rsidP="003614A8">
      <w:hyperlink r:id="rId40" w:history="1">
        <w:r w:rsidR="0035245A">
          <w:rPr>
            <w:rStyle w:val="af3"/>
          </w:rPr>
          <w:t>http://tags.tech.sina.com.cn/</w:t>
        </w:r>
      </w:hyperlink>
    </w:p>
    <w:p w14:paraId="0DA47280" w14:textId="17068C38" w:rsidR="00880DD0" w:rsidRDefault="00754713" w:rsidP="003614A8">
      <w:hyperlink r:id="rId41" w:history="1">
        <w:r w:rsidR="00880DD0">
          <w:rPr>
            <w:rStyle w:val="af3"/>
          </w:rPr>
          <w:t>https://www.baidu.com/s?wd=site%3Atags.tech.sina.com.cn</w:t>
        </w:r>
      </w:hyperlink>
    </w:p>
    <w:p w14:paraId="36C9E7F5" w14:textId="77777777" w:rsidR="001628D2" w:rsidRDefault="001628D2" w:rsidP="003614A8"/>
    <w:p w14:paraId="49770293" w14:textId="1849FF52" w:rsidR="00BB111B" w:rsidRDefault="004B32F8" w:rsidP="003614A8">
      <w:r>
        <w:rPr>
          <w:rFonts w:hint="eastAsia"/>
        </w:rPr>
        <w:t>9</w:t>
      </w:r>
      <w:r>
        <w:rPr>
          <w:rFonts w:hint="eastAsia"/>
        </w:rPr>
        <w:t>、主站故障记录访问网址：</w:t>
      </w:r>
    </w:p>
    <w:p w14:paraId="69D4BDB6" w14:textId="54ACB29A" w:rsidR="004B32F8" w:rsidRDefault="005F65B2" w:rsidP="003614A8">
      <w:r w:rsidRPr="005F65B2">
        <w:rPr>
          <w:rFonts w:hint="eastAsia"/>
        </w:rPr>
        <w:t xml:space="preserve">2020 </w:t>
      </w:r>
      <w:r w:rsidRPr="005F65B2">
        <w:rPr>
          <w:rFonts w:hint="eastAsia"/>
        </w:rPr>
        <w:t>年故障记录</w:t>
      </w:r>
      <w:r>
        <w:rPr>
          <w:rFonts w:hint="eastAsia"/>
        </w:rPr>
        <w:t>的访问地址为：</w:t>
      </w:r>
    </w:p>
    <w:p w14:paraId="004C99A9" w14:textId="4C4DE27D" w:rsidR="009C03F0" w:rsidRDefault="00754713" w:rsidP="003614A8">
      <w:hyperlink r:id="rId42" w:history="1">
        <w:r w:rsidR="009C03F0">
          <w:rPr>
            <w:rStyle w:val="af3"/>
          </w:rPr>
          <w:t>https://doc.huanleguang.com/pages/viewpage.action?pageId=81939383</w:t>
        </w:r>
      </w:hyperlink>
    </w:p>
    <w:p w14:paraId="7927E489" w14:textId="77777777" w:rsidR="00B10E1D" w:rsidRDefault="00B10E1D"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F2EDF55" w14:textId="77777777" w:rsidTr="007A4526">
        <w:tc>
          <w:tcPr>
            <w:tcW w:w="8296" w:type="dxa"/>
          </w:tcPr>
          <w:p w14:paraId="5FF4D8D2" w14:textId="77777777" w:rsidR="003614A8" w:rsidRDefault="003614A8" w:rsidP="007A4526">
            <w:r>
              <w:rPr>
                <w:rFonts w:hint="eastAsia"/>
              </w:rPr>
              <w:t>下周计划</w:t>
            </w:r>
          </w:p>
        </w:tc>
      </w:tr>
    </w:tbl>
    <w:p w14:paraId="0CF9A327" w14:textId="113999FC" w:rsidR="003614A8" w:rsidRDefault="003614A8" w:rsidP="003614A8"/>
    <w:p w14:paraId="69D52067" w14:textId="0F5DB60A" w:rsidR="00147897" w:rsidRDefault="00F40854" w:rsidP="003614A8">
      <w:r>
        <w:rPr>
          <w:rFonts w:hint="eastAsia"/>
        </w:rPr>
        <w:t>1</w:t>
      </w:r>
      <w:r>
        <w:rPr>
          <w:rFonts w:hint="eastAsia"/>
        </w:rPr>
        <w:t>、跟进素材网站的</w:t>
      </w:r>
      <w:hyperlink r:id="rId43" w:history="1">
        <w:r w:rsidR="00873807" w:rsidRPr="00873807">
          <w:rPr>
            <w:rStyle w:val="af3"/>
            <w:rFonts w:hint="eastAsia"/>
          </w:rPr>
          <w:t>预发版</w:t>
        </w:r>
      </w:hyperlink>
      <w:r w:rsidR="00873807">
        <w:rPr>
          <w:rFonts w:hint="eastAsia"/>
        </w:rPr>
        <w:t>的</w:t>
      </w:r>
      <w:r>
        <w:rPr>
          <w:rFonts w:hint="eastAsia"/>
        </w:rPr>
        <w:t>优化情况；</w:t>
      </w:r>
    </w:p>
    <w:p w14:paraId="20BBA3EF" w14:textId="77777777" w:rsidR="00BE71FA" w:rsidRDefault="00F40854" w:rsidP="00BE71FA">
      <w:r>
        <w:rPr>
          <w:rFonts w:hint="eastAsia"/>
        </w:rPr>
        <w:t>2</w:t>
      </w:r>
      <w:r>
        <w:rPr>
          <w:rFonts w:hint="eastAsia"/>
        </w:rPr>
        <w:t>、</w:t>
      </w:r>
      <w:r w:rsidR="00BE71FA">
        <w:rPr>
          <w:rFonts w:hint="eastAsia"/>
        </w:rPr>
        <w:t>继续跟进</w:t>
      </w:r>
      <w:hyperlink r:id="rId44" w:history="1">
        <w:r w:rsidR="00BE71FA" w:rsidRPr="002739A6">
          <w:rPr>
            <w:rStyle w:val="af3"/>
            <w:rFonts w:hint="eastAsia"/>
          </w:rPr>
          <w:t>A</w:t>
        </w:r>
        <w:r w:rsidR="00BE71FA" w:rsidRPr="002739A6">
          <w:rPr>
            <w:rStyle w:val="af3"/>
          </w:rPr>
          <w:t>I</w:t>
        </w:r>
        <w:r w:rsidR="00BE71FA" w:rsidRPr="002739A6">
          <w:rPr>
            <w:rStyle w:val="af3"/>
          </w:rPr>
          <w:t>的</w:t>
        </w:r>
        <w:r w:rsidR="00BE71FA" w:rsidRPr="002739A6">
          <w:rPr>
            <w:rStyle w:val="af3"/>
            <w:rFonts w:hint="eastAsia"/>
          </w:rPr>
          <w:t>S</w:t>
        </w:r>
        <w:r w:rsidR="00BE71FA" w:rsidRPr="002739A6">
          <w:rPr>
            <w:rStyle w:val="af3"/>
          </w:rPr>
          <w:t>EO</w:t>
        </w:r>
        <w:r w:rsidR="00BE71FA" w:rsidRPr="002739A6">
          <w:rPr>
            <w:rStyle w:val="af3"/>
          </w:rPr>
          <w:t>优化</w:t>
        </w:r>
      </w:hyperlink>
      <w:r w:rsidR="00BE71FA">
        <w:rPr>
          <w:rFonts w:hint="eastAsia"/>
        </w:rPr>
        <w:t>的排期时间；</w:t>
      </w:r>
    </w:p>
    <w:p w14:paraId="6CD42B4C" w14:textId="7CA54E79" w:rsidR="00F40854" w:rsidRPr="00BE71FA" w:rsidRDefault="003121DD" w:rsidP="003614A8">
      <w:r>
        <w:t>3</w:t>
      </w:r>
      <w:r>
        <w:rPr>
          <w:rFonts w:hint="eastAsia"/>
        </w:rPr>
        <w:t>、</w:t>
      </w:r>
      <w:r w:rsidR="00B177F0">
        <w:rPr>
          <w:rFonts w:hint="eastAsia"/>
        </w:rPr>
        <w:t>与技术讨论模板详情页的关键词链接的伪静态优化；</w:t>
      </w:r>
    </w:p>
    <w:p w14:paraId="4BEF1646" w14:textId="5C56925D" w:rsidR="00F40854" w:rsidRDefault="00B177F0" w:rsidP="003614A8">
      <w:r>
        <w:rPr>
          <w:rFonts w:hint="eastAsia"/>
        </w:rPr>
        <w:t>4</w:t>
      </w:r>
      <w:r>
        <w:rPr>
          <w:rFonts w:hint="eastAsia"/>
        </w:rPr>
        <w:t>、</w:t>
      </w:r>
      <w:r w:rsidR="00547ADA">
        <w:rPr>
          <w:rFonts w:hint="eastAsia"/>
        </w:rPr>
        <w:t>通过词根收集相关关键词用于内容撰写和发布；</w:t>
      </w:r>
    </w:p>
    <w:p w14:paraId="4C4D4394" w14:textId="0F668049" w:rsidR="00F40854" w:rsidRDefault="00547ADA" w:rsidP="003614A8">
      <w:r>
        <w:rPr>
          <w:rFonts w:hint="eastAsia"/>
        </w:rPr>
        <w:t>5</w:t>
      </w:r>
      <w:r>
        <w:rPr>
          <w:rFonts w:hint="eastAsia"/>
        </w:rPr>
        <w:t>、</w:t>
      </w:r>
      <w:r w:rsidR="00706E28">
        <w:rPr>
          <w:rFonts w:hint="eastAsia"/>
        </w:rPr>
        <w:t>跟进全站</w:t>
      </w:r>
      <w:r w:rsidR="00706E28">
        <w:rPr>
          <w:rFonts w:hint="eastAsia"/>
        </w:rPr>
        <w:t>SEO</w:t>
      </w:r>
      <w:r w:rsidR="00706E28">
        <w:rPr>
          <w:rFonts w:hint="eastAsia"/>
        </w:rPr>
        <w:t>数据缓存的开发情况</w:t>
      </w:r>
      <w:r w:rsidR="00E07E28">
        <w:rPr>
          <w:rFonts w:hint="eastAsia"/>
        </w:rPr>
        <w:t>；</w:t>
      </w:r>
    </w:p>
    <w:p w14:paraId="18814392" w14:textId="320A0272" w:rsidR="00F40854" w:rsidRPr="00706E28" w:rsidRDefault="00F40854" w:rsidP="003614A8"/>
    <w:p w14:paraId="450C910D" w14:textId="0E257E10" w:rsidR="00F40854" w:rsidRDefault="00F40854" w:rsidP="003614A8"/>
    <w:p w14:paraId="4F61D339" w14:textId="76F12060" w:rsidR="00F40854" w:rsidRDefault="00F40854" w:rsidP="003614A8"/>
    <w:p w14:paraId="1B73E795" w14:textId="4887F766" w:rsidR="00F40854" w:rsidRDefault="00F40854" w:rsidP="003614A8"/>
    <w:p w14:paraId="232AEDB5" w14:textId="77777777" w:rsidR="00F40854" w:rsidRPr="00F40854" w:rsidRDefault="00F40854" w:rsidP="003614A8"/>
    <w:p w14:paraId="3BDB5B48" w14:textId="486B8538" w:rsidR="00F23A2C" w:rsidRDefault="00F23A2C" w:rsidP="00F23A2C">
      <w:pPr>
        <w:pStyle w:val="3"/>
      </w:pPr>
      <w:r>
        <w:t>06</w:t>
      </w:r>
      <w:r>
        <w:rPr>
          <w:rFonts w:hint="eastAsia"/>
        </w:rPr>
        <w:t>~</w:t>
      </w:r>
      <w:r>
        <w:t>10</w:t>
      </w:r>
      <w:r>
        <w:rPr>
          <w:rFonts w:hint="eastAsia"/>
        </w:rPr>
        <w:t>周报</w:t>
      </w:r>
    </w:p>
    <w:p w14:paraId="1DB8211F" w14:textId="77777777" w:rsidR="00F23A2C" w:rsidRDefault="00F23A2C" w:rsidP="003614A8"/>
    <w:p w14:paraId="00D911DB"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565F5FCE" w14:textId="77777777" w:rsidTr="007A4526">
        <w:tc>
          <w:tcPr>
            <w:tcW w:w="8296" w:type="dxa"/>
          </w:tcPr>
          <w:p w14:paraId="228EABBE" w14:textId="77777777" w:rsidR="00E654BB" w:rsidRDefault="00E654BB" w:rsidP="007A4526">
            <w:r>
              <w:rPr>
                <w:rFonts w:hint="eastAsia"/>
              </w:rPr>
              <w:t>本周工作</w:t>
            </w:r>
          </w:p>
        </w:tc>
      </w:tr>
    </w:tbl>
    <w:p w14:paraId="23EB47A1" w14:textId="1CA0E6EC" w:rsidR="00E654BB" w:rsidRDefault="00E654BB" w:rsidP="00E654BB"/>
    <w:p w14:paraId="63C7B443" w14:textId="6940905F" w:rsidR="007C308A" w:rsidRDefault="007C308A" w:rsidP="00E654BB">
      <w:r>
        <w:rPr>
          <w:rFonts w:hint="eastAsia"/>
        </w:rPr>
        <w:t>1</w:t>
      </w:r>
      <w:r>
        <w:rPr>
          <w:rFonts w:hint="eastAsia"/>
        </w:rPr>
        <w:t>、</w:t>
      </w:r>
      <w:r w:rsidR="00001101">
        <w:rPr>
          <w:rFonts w:hint="eastAsia"/>
        </w:rPr>
        <w:t>采集“主图”的百度</w:t>
      </w:r>
      <w:r w:rsidR="0057071A">
        <w:rPr>
          <w:rFonts w:hint="eastAsia"/>
        </w:rPr>
        <w:t>相关</w:t>
      </w:r>
      <w:r w:rsidR="00001101">
        <w:rPr>
          <w:rFonts w:hint="eastAsia"/>
        </w:rPr>
        <w:t>关键词，代码文件地址：</w:t>
      </w:r>
    </w:p>
    <w:p w14:paraId="70824790" w14:textId="08D1FB64" w:rsidR="007C308A" w:rsidRDefault="00BC604D" w:rsidP="00E654BB">
      <w:r w:rsidRPr="00BC604D">
        <w:rPr>
          <w:rFonts w:hint="eastAsia"/>
        </w:rPr>
        <w:t>ScrapyMongoDBForSearch/spiders_requests/</w:t>
      </w:r>
      <w:r w:rsidRPr="00BC604D">
        <w:rPr>
          <w:rFonts w:hint="eastAsia"/>
        </w:rPr>
        <w:t>百度相关关键词数据</w:t>
      </w:r>
      <w:r w:rsidRPr="00BC604D">
        <w:rPr>
          <w:rFonts w:hint="eastAsia"/>
        </w:rPr>
        <w:t>/</w:t>
      </w:r>
      <w:r w:rsidRPr="00BC604D">
        <w:rPr>
          <w:rFonts w:hint="eastAsia"/>
        </w:rPr>
        <w:t>稿定设计</w:t>
      </w:r>
      <w:r w:rsidRPr="00BC604D">
        <w:rPr>
          <w:rFonts w:hint="eastAsia"/>
        </w:rPr>
        <w:t>/</w:t>
      </w:r>
      <w:r w:rsidRPr="00BC604D">
        <w:rPr>
          <w:rFonts w:hint="eastAsia"/>
        </w:rPr>
        <w:t>已采集</w:t>
      </w:r>
      <w:r w:rsidRPr="00BC604D">
        <w:rPr>
          <w:rFonts w:hint="eastAsia"/>
        </w:rPr>
        <w:t>/</w:t>
      </w:r>
      <w:r w:rsidRPr="00BC604D">
        <w:rPr>
          <w:rFonts w:hint="eastAsia"/>
        </w:rPr>
        <w:t>主图</w:t>
      </w:r>
      <w:r w:rsidRPr="00BC604D">
        <w:rPr>
          <w:rFonts w:hint="eastAsia"/>
        </w:rPr>
        <w:t>_2.py</w:t>
      </w:r>
    </w:p>
    <w:p w14:paraId="7AA5D5E2" w14:textId="67641AEC" w:rsidR="00F73C07" w:rsidRDefault="00F73C07" w:rsidP="00E654BB">
      <w:r>
        <w:rPr>
          <w:rFonts w:hint="eastAsia"/>
        </w:rPr>
        <w:t>采集保存的文件地址：</w:t>
      </w:r>
      <w:r w:rsidR="003F6A6F" w:rsidRPr="003F6A6F">
        <w:rPr>
          <w:rFonts w:hint="eastAsia"/>
        </w:rPr>
        <w:t>D:\WorkSpace\</w:t>
      </w:r>
      <w:r w:rsidR="003F6A6F" w:rsidRPr="003F6A6F">
        <w:rPr>
          <w:rFonts w:hint="eastAsia"/>
        </w:rPr>
        <w:t>数据采集</w:t>
      </w:r>
      <w:r w:rsidR="003F6A6F" w:rsidRPr="003F6A6F">
        <w:rPr>
          <w:rFonts w:hint="eastAsia"/>
        </w:rPr>
        <w:t>\</w:t>
      </w:r>
      <w:r w:rsidR="003F6A6F" w:rsidRPr="003F6A6F">
        <w:rPr>
          <w:rFonts w:hint="eastAsia"/>
        </w:rPr>
        <w:t>百度相关搜索</w:t>
      </w:r>
      <w:r w:rsidR="003F6A6F" w:rsidRPr="003F6A6F">
        <w:rPr>
          <w:rFonts w:hint="eastAsia"/>
        </w:rPr>
        <w:t>\</w:t>
      </w:r>
      <w:r w:rsidR="003F6A6F" w:rsidRPr="003F6A6F">
        <w:rPr>
          <w:rFonts w:hint="eastAsia"/>
        </w:rPr>
        <w:t>主图</w:t>
      </w:r>
      <w:r w:rsidR="003F6A6F" w:rsidRPr="003F6A6F">
        <w:rPr>
          <w:rFonts w:hint="eastAsia"/>
        </w:rPr>
        <w:t>_2</w:t>
      </w:r>
    </w:p>
    <w:p w14:paraId="29BB935B" w14:textId="77777777" w:rsidR="00BC604D" w:rsidRDefault="00BC604D" w:rsidP="00E654BB"/>
    <w:p w14:paraId="1DBB90C9" w14:textId="4E6FDD3C" w:rsidR="007C308A" w:rsidRDefault="007C308A" w:rsidP="00E654BB">
      <w:r>
        <w:rPr>
          <w:rFonts w:hint="eastAsia"/>
        </w:rPr>
        <w:t>2</w:t>
      </w:r>
      <w:r>
        <w:rPr>
          <w:rFonts w:hint="eastAsia"/>
        </w:rPr>
        <w:t>、</w:t>
      </w:r>
      <w:r w:rsidR="0025040C">
        <w:rPr>
          <w:rFonts w:hint="eastAsia"/>
        </w:rPr>
        <w:t>采集“</w:t>
      </w:r>
      <w:r w:rsidR="0025040C" w:rsidRPr="0025040C">
        <w:rPr>
          <w:rFonts w:hint="eastAsia"/>
        </w:rPr>
        <w:t>直播图片</w:t>
      </w:r>
      <w:r w:rsidR="0025040C">
        <w:rPr>
          <w:rFonts w:hint="eastAsia"/>
        </w:rPr>
        <w:t>、</w:t>
      </w:r>
      <w:r w:rsidR="0025040C" w:rsidRPr="0025040C">
        <w:rPr>
          <w:rFonts w:hint="eastAsia"/>
        </w:rPr>
        <w:t>短视频</w:t>
      </w:r>
      <w:r w:rsidR="0025040C">
        <w:rPr>
          <w:rFonts w:hint="eastAsia"/>
        </w:rPr>
        <w:t>、</w:t>
      </w:r>
      <w:r w:rsidR="0025040C" w:rsidRPr="0025040C">
        <w:rPr>
          <w:rFonts w:hint="eastAsia"/>
        </w:rPr>
        <w:t>短视频封面</w:t>
      </w:r>
      <w:r w:rsidR="0025040C">
        <w:rPr>
          <w:rFonts w:hint="eastAsia"/>
        </w:rPr>
        <w:t>”</w:t>
      </w:r>
      <w:r w:rsidR="0057071A">
        <w:rPr>
          <w:rFonts w:hint="eastAsia"/>
        </w:rPr>
        <w:t>的百度相关关键词，代码文件地址：</w:t>
      </w:r>
    </w:p>
    <w:p w14:paraId="34871ED7" w14:textId="0A03F653" w:rsidR="0057071A" w:rsidRPr="0057071A" w:rsidRDefault="006F5981" w:rsidP="00E654BB">
      <w:r w:rsidRPr="006F5981">
        <w:rPr>
          <w:rFonts w:hint="eastAsia"/>
        </w:rPr>
        <w:lastRenderedPageBreak/>
        <w:t>ScrapyMongoDBForSearch\spiders_requests\</w:t>
      </w:r>
      <w:r w:rsidRPr="006F5981">
        <w:rPr>
          <w:rFonts w:hint="eastAsia"/>
        </w:rPr>
        <w:t>百度相关关键词数据</w:t>
      </w:r>
      <w:r w:rsidRPr="006F5981">
        <w:rPr>
          <w:rFonts w:hint="eastAsia"/>
        </w:rPr>
        <w:t>\</w:t>
      </w:r>
      <w:r w:rsidRPr="006F5981">
        <w:rPr>
          <w:rFonts w:hint="eastAsia"/>
        </w:rPr>
        <w:t>稿定设计</w:t>
      </w:r>
      <w:r w:rsidRPr="006F5981">
        <w:rPr>
          <w:rFonts w:hint="eastAsia"/>
        </w:rPr>
        <w:t>\</w:t>
      </w:r>
      <w:r w:rsidRPr="006F5981">
        <w:rPr>
          <w:rFonts w:hint="eastAsia"/>
        </w:rPr>
        <w:t>已采集</w:t>
      </w:r>
      <w:r w:rsidRPr="006F5981">
        <w:rPr>
          <w:rFonts w:hint="eastAsia"/>
        </w:rPr>
        <w:t>\</w:t>
      </w:r>
      <w:r w:rsidRPr="006F5981">
        <w:rPr>
          <w:rFonts w:hint="eastAsia"/>
        </w:rPr>
        <w:t>直播短视频</w:t>
      </w:r>
      <w:r w:rsidRPr="006F5981">
        <w:rPr>
          <w:rFonts w:hint="eastAsia"/>
        </w:rPr>
        <w:t>.py</w:t>
      </w:r>
    </w:p>
    <w:p w14:paraId="25F9BB55" w14:textId="3AC31DD4" w:rsidR="007C308A" w:rsidRDefault="0023517B" w:rsidP="00E654BB">
      <w:r>
        <w:rPr>
          <w:rFonts w:hint="eastAsia"/>
        </w:rPr>
        <w:t>采集保存的文件地址：</w:t>
      </w:r>
      <w:r w:rsidR="00B95E48" w:rsidRPr="00B95E48">
        <w:rPr>
          <w:rFonts w:hint="eastAsia"/>
        </w:rPr>
        <w:t>D:\WorkSpace\</w:t>
      </w:r>
      <w:r w:rsidR="00B95E48" w:rsidRPr="00B95E48">
        <w:rPr>
          <w:rFonts w:hint="eastAsia"/>
        </w:rPr>
        <w:t>数据采集</w:t>
      </w:r>
      <w:r w:rsidR="00B95E48" w:rsidRPr="00B95E48">
        <w:rPr>
          <w:rFonts w:hint="eastAsia"/>
        </w:rPr>
        <w:t>\</w:t>
      </w:r>
      <w:r w:rsidR="00B95E48" w:rsidRPr="00B95E48">
        <w:rPr>
          <w:rFonts w:hint="eastAsia"/>
        </w:rPr>
        <w:t>百度相关搜索</w:t>
      </w:r>
      <w:r w:rsidR="00B95E48" w:rsidRPr="00B95E48">
        <w:rPr>
          <w:rFonts w:hint="eastAsia"/>
        </w:rPr>
        <w:t>\</w:t>
      </w:r>
      <w:r w:rsidR="00B95E48" w:rsidRPr="00B95E48">
        <w:rPr>
          <w:rFonts w:hint="eastAsia"/>
        </w:rPr>
        <w:t>直播短视频</w:t>
      </w:r>
    </w:p>
    <w:p w14:paraId="21205A33" w14:textId="77777777" w:rsidR="0023517B" w:rsidRDefault="0023517B" w:rsidP="00E654BB"/>
    <w:p w14:paraId="69616A37" w14:textId="246A4194" w:rsidR="007C308A" w:rsidRDefault="007C308A" w:rsidP="00E654BB">
      <w:r>
        <w:rPr>
          <w:rFonts w:hint="eastAsia"/>
        </w:rPr>
        <w:t>3</w:t>
      </w:r>
      <w:r>
        <w:rPr>
          <w:rFonts w:hint="eastAsia"/>
        </w:rPr>
        <w:t>、</w:t>
      </w:r>
      <w:r w:rsidR="00F1006C">
        <w:rPr>
          <w:rFonts w:hint="eastAsia"/>
        </w:rPr>
        <w:t>跟进素材网站的</w:t>
      </w:r>
      <w:hyperlink r:id="rId45" w:history="1">
        <w:r w:rsidR="00F1006C" w:rsidRPr="00873807">
          <w:rPr>
            <w:rStyle w:val="af3"/>
            <w:rFonts w:hint="eastAsia"/>
          </w:rPr>
          <w:t>预发版</w:t>
        </w:r>
      </w:hyperlink>
      <w:r w:rsidR="00F1006C">
        <w:rPr>
          <w:rFonts w:hint="eastAsia"/>
        </w:rPr>
        <w:t>的优化情况：</w:t>
      </w:r>
    </w:p>
    <w:p w14:paraId="39109E26" w14:textId="4C607653" w:rsidR="007C308A" w:rsidRDefault="00476FF0" w:rsidP="00E654BB">
      <w:r>
        <w:rPr>
          <w:rFonts w:hint="eastAsia"/>
        </w:rPr>
        <w:t>主要页面的</w:t>
      </w:r>
      <w:r>
        <w:rPr>
          <w:rFonts w:hint="eastAsia"/>
        </w:rPr>
        <w:t>T</w:t>
      </w:r>
      <w:r>
        <w:t>DK</w:t>
      </w:r>
      <w:r>
        <w:rPr>
          <w:rFonts w:hint="eastAsia"/>
        </w:rPr>
        <w:t>设置基本上没问题，但是超链接</w:t>
      </w:r>
      <w:r>
        <w:rPr>
          <w:rFonts w:hint="eastAsia"/>
        </w:rPr>
        <w:t>a</w:t>
      </w:r>
      <w:r>
        <w:rPr>
          <w:rFonts w:hint="eastAsia"/>
        </w:rPr>
        <w:t>标签的</w:t>
      </w:r>
      <w:r>
        <w:rPr>
          <w:rFonts w:hint="eastAsia"/>
        </w:rPr>
        <w:t>U</w:t>
      </w:r>
      <w:r>
        <w:t>RL</w:t>
      </w:r>
      <w:r>
        <w:rPr>
          <w:rFonts w:hint="eastAsia"/>
        </w:rPr>
        <w:t>地址目前还带？参数，在二期开发时（项目上线后两天左右）进行调整。</w:t>
      </w:r>
    </w:p>
    <w:p w14:paraId="3199A842" w14:textId="77777777" w:rsidR="00F1006C" w:rsidRPr="00F1006C" w:rsidRDefault="00F1006C" w:rsidP="00E654BB"/>
    <w:p w14:paraId="4DC456D9" w14:textId="57382FD3" w:rsidR="007C308A" w:rsidRDefault="007C308A" w:rsidP="00E654BB">
      <w:r>
        <w:rPr>
          <w:rFonts w:hint="eastAsia"/>
        </w:rPr>
        <w:t>4</w:t>
      </w:r>
      <w:r>
        <w:rPr>
          <w:rFonts w:hint="eastAsia"/>
        </w:rPr>
        <w:t>、</w:t>
      </w:r>
      <w:r w:rsidR="006F2351">
        <w:rPr>
          <w:rFonts w:hint="eastAsia"/>
        </w:rPr>
        <w:t>日志下载问题</w:t>
      </w:r>
    </w:p>
    <w:p w14:paraId="218F87D3" w14:textId="3E596033" w:rsidR="006F2351" w:rsidRDefault="006F2351" w:rsidP="00E654BB">
      <w:r>
        <w:rPr>
          <w:rFonts w:hint="eastAsia"/>
        </w:rPr>
        <w:t>爬虫日志文件从上周六到现在都返回</w:t>
      </w:r>
      <w:r>
        <w:rPr>
          <w:rFonts w:hint="eastAsia"/>
        </w:rPr>
        <w:t>4</w:t>
      </w:r>
      <w:r>
        <w:t>04</w:t>
      </w:r>
      <w:r>
        <w:rPr>
          <w:rFonts w:hint="eastAsia"/>
        </w:rPr>
        <w:t>状态，下载不到文件。已经反馈给</w:t>
      </w:r>
      <w:r>
        <w:rPr>
          <w:rFonts w:hint="eastAsia"/>
        </w:rPr>
        <w:t>@</w:t>
      </w:r>
      <w:r>
        <w:rPr>
          <w:rFonts w:hint="eastAsia"/>
        </w:rPr>
        <w:t>雨阳。</w:t>
      </w:r>
      <w:r w:rsidR="004530C5">
        <w:rPr>
          <w:rFonts w:hint="eastAsia"/>
        </w:rPr>
        <w:t>目前该问题已经解决。</w:t>
      </w:r>
    </w:p>
    <w:p w14:paraId="68DC2C61" w14:textId="64EB30C5" w:rsidR="007C308A" w:rsidRDefault="007C308A" w:rsidP="00E654BB"/>
    <w:p w14:paraId="2DBAEEF4" w14:textId="3CAE7DD1" w:rsidR="000A00D7" w:rsidRDefault="000A00D7" w:rsidP="00E654BB">
      <w:r>
        <w:rPr>
          <w:rFonts w:hint="eastAsia"/>
        </w:rPr>
        <w:t>5</w:t>
      </w:r>
      <w:r>
        <w:rPr>
          <w:rFonts w:hint="eastAsia"/>
        </w:rPr>
        <w:t>、执行主动提交脚本程序。</w:t>
      </w:r>
    </w:p>
    <w:p w14:paraId="3E36E416" w14:textId="77777777" w:rsidR="007C308A" w:rsidRDefault="007C308A"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50888A34" w14:textId="77777777" w:rsidTr="007C308A">
        <w:tc>
          <w:tcPr>
            <w:tcW w:w="8281" w:type="dxa"/>
          </w:tcPr>
          <w:p w14:paraId="1427A8EF" w14:textId="77777777" w:rsidR="00E654BB" w:rsidRDefault="00E654BB" w:rsidP="007A4526">
            <w:r>
              <w:rPr>
                <w:rFonts w:hint="eastAsia"/>
              </w:rPr>
              <w:t>下周计划</w:t>
            </w:r>
          </w:p>
        </w:tc>
      </w:tr>
    </w:tbl>
    <w:p w14:paraId="4704BBF9" w14:textId="00D5FB4B" w:rsidR="007C308A" w:rsidRDefault="007C308A" w:rsidP="007C308A">
      <w:r>
        <w:rPr>
          <w:rFonts w:hint="eastAsia"/>
        </w:rPr>
        <w:t>1</w:t>
      </w:r>
      <w:r>
        <w:rPr>
          <w:rFonts w:hint="eastAsia"/>
        </w:rPr>
        <w:t>、</w:t>
      </w:r>
      <w:r w:rsidR="00441AEE">
        <w:rPr>
          <w:rFonts w:hint="eastAsia"/>
        </w:rPr>
        <w:t>提交稿定素材优化文档；</w:t>
      </w:r>
    </w:p>
    <w:p w14:paraId="1BAC1195" w14:textId="77777777" w:rsidR="007C308A" w:rsidRDefault="007C308A" w:rsidP="007C308A"/>
    <w:p w14:paraId="479341A6" w14:textId="2C85ABD4" w:rsidR="00441AEE" w:rsidRDefault="00441AEE" w:rsidP="00441AEE">
      <w:r>
        <w:rPr>
          <w:rFonts w:hint="eastAsia"/>
        </w:rPr>
        <w:t>2</w:t>
      </w:r>
      <w:r>
        <w:rPr>
          <w:rFonts w:hint="eastAsia"/>
        </w:rPr>
        <w:t>、继续跟进</w:t>
      </w:r>
      <w:hyperlink r:id="rId46"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1F1DC041" w14:textId="77777777" w:rsidR="00441AEE" w:rsidRPr="00441AEE" w:rsidRDefault="00441AEE" w:rsidP="00441AEE"/>
    <w:p w14:paraId="774A5EEF" w14:textId="23B9B5EB" w:rsidR="00441AEE" w:rsidRPr="00BE71FA" w:rsidRDefault="00441AEE" w:rsidP="00441AEE">
      <w:r>
        <w:t>3</w:t>
      </w:r>
      <w:r>
        <w:rPr>
          <w:rFonts w:hint="eastAsia"/>
        </w:rPr>
        <w:t>、</w:t>
      </w:r>
      <w:r w:rsidR="00F93A6C">
        <w:rPr>
          <w:rFonts w:hint="eastAsia"/>
        </w:rPr>
        <w:t>提交</w:t>
      </w:r>
      <w:r>
        <w:rPr>
          <w:rFonts w:hint="eastAsia"/>
        </w:rPr>
        <w:t>模板详情页的关键词链接的伪静态优化；</w:t>
      </w:r>
    </w:p>
    <w:p w14:paraId="69ADC547" w14:textId="77777777" w:rsidR="00441AEE" w:rsidRDefault="00441AEE" w:rsidP="00441AEE"/>
    <w:p w14:paraId="6BBF4EB3" w14:textId="7E27633A" w:rsidR="00441AEE" w:rsidRDefault="00D67A81" w:rsidP="00441AEE">
      <w:r>
        <w:rPr>
          <w:rFonts w:hint="eastAsia"/>
        </w:rPr>
        <w:t>4</w:t>
      </w:r>
      <w:r w:rsidR="00441AEE">
        <w:rPr>
          <w:rFonts w:hint="eastAsia"/>
        </w:rPr>
        <w:t>、跟进全站</w:t>
      </w:r>
      <w:r w:rsidR="00441AEE">
        <w:rPr>
          <w:rFonts w:hint="eastAsia"/>
        </w:rPr>
        <w:t>SEO</w:t>
      </w:r>
      <w:r w:rsidR="00441AEE">
        <w:rPr>
          <w:rFonts w:hint="eastAsia"/>
        </w:rPr>
        <w:t>数据缓存的开发情况；</w:t>
      </w:r>
    </w:p>
    <w:p w14:paraId="212ABB45" w14:textId="10DB9016" w:rsidR="00E654BB" w:rsidRDefault="00E654BB" w:rsidP="00E654BB"/>
    <w:p w14:paraId="17B5A6A9" w14:textId="0B8A6219" w:rsidR="008F04ED" w:rsidRDefault="00DA3211" w:rsidP="008F04ED">
      <w:pPr>
        <w:pStyle w:val="3"/>
      </w:pPr>
      <w:r>
        <w:t>13</w:t>
      </w:r>
      <w:r w:rsidR="008F04ED">
        <w:rPr>
          <w:rFonts w:hint="eastAsia"/>
        </w:rPr>
        <w:t>~</w:t>
      </w:r>
      <w:r w:rsidR="008F04ED">
        <w:t>1</w:t>
      </w:r>
      <w:r>
        <w:t>7</w:t>
      </w:r>
      <w:r w:rsidR="008F04ED">
        <w:rPr>
          <w:rFonts w:hint="eastAsia"/>
        </w:rPr>
        <w:t>周报</w:t>
      </w:r>
    </w:p>
    <w:p w14:paraId="52335E4E" w14:textId="77777777" w:rsidR="008F04ED" w:rsidRDefault="008F04ED" w:rsidP="00E654BB"/>
    <w:p w14:paraId="7F5EF964"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7ECA463A" w14:textId="77777777" w:rsidTr="007C308A">
        <w:tc>
          <w:tcPr>
            <w:tcW w:w="8281" w:type="dxa"/>
          </w:tcPr>
          <w:p w14:paraId="79925B6C" w14:textId="77777777" w:rsidR="00E654BB" w:rsidRDefault="00E654BB" w:rsidP="007A4526">
            <w:r>
              <w:rPr>
                <w:rFonts w:hint="eastAsia"/>
              </w:rPr>
              <w:t>本周工作</w:t>
            </w:r>
          </w:p>
        </w:tc>
      </w:tr>
    </w:tbl>
    <w:p w14:paraId="7CA6E9D9" w14:textId="77777777" w:rsidR="00AE6E9D" w:rsidRDefault="00AE6E9D" w:rsidP="007C308A"/>
    <w:p w14:paraId="0C60F41E" w14:textId="377FB0A4" w:rsidR="007C308A" w:rsidRDefault="007C308A" w:rsidP="007C308A">
      <w:r>
        <w:rPr>
          <w:rFonts w:hint="eastAsia"/>
        </w:rPr>
        <w:t>1</w:t>
      </w:r>
      <w:r>
        <w:rPr>
          <w:rFonts w:hint="eastAsia"/>
        </w:rPr>
        <w:t>、</w:t>
      </w:r>
      <w:r w:rsidR="002438ED">
        <w:rPr>
          <w:rFonts w:hint="eastAsia"/>
        </w:rPr>
        <w:t>提交</w:t>
      </w:r>
      <w:r w:rsidR="00AE6E9D">
        <w:rPr>
          <w:rFonts w:hint="eastAsia"/>
        </w:rPr>
        <w:t>稿定素材的</w:t>
      </w:r>
      <w:r w:rsidR="00AE6E9D">
        <w:rPr>
          <w:rFonts w:hint="eastAsia"/>
        </w:rPr>
        <w:t>S</w:t>
      </w:r>
      <w:r w:rsidR="00AE6E9D">
        <w:t>EO</w:t>
      </w:r>
      <w:r w:rsidR="00AE6E9D">
        <w:rPr>
          <w:rFonts w:hint="eastAsia"/>
        </w:rPr>
        <w:t>需求</w:t>
      </w:r>
      <w:r w:rsidR="005540B1">
        <w:rPr>
          <w:rFonts w:hint="eastAsia"/>
        </w:rPr>
        <w:t>，</w:t>
      </w:r>
      <w:hyperlink r:id="rId47" w:history="1">
        <w:r w:rsidR="00556C67" w:rsidRPr="00556C67">
          <w:rPr>
            <w:rStyle w:val="af3"/>
            <w:rFonts w:hint="eastAsia"/>
          </w:rPr>
          <w:t>点击查看需求</w:t>
        </w:r>
      </w:hyperlink>
      <w:r w:rsidR="00556C67">
        <w:rPr>
          <w:rFonts w:hint="eastAsia"/>
        </w:rPr>
        <w:t>。</w:t>
      </w:r>
    </w:p>
    <w:p w14:paraId="7E81D0AD" w14:textId="77777777" w:rsidR="007C308A" w:rsidRDefault="007C308A" w:rsidP="007C308A"/>
    <w:p w14:paraId="70770FF7" w14:textId="38A85600" w:rsidR="00F1705F" w:rsidRDefault="00F1705F" w:rsidP="00F1705F">
      <w:r>
        <w:rPr>
          <w:rFonts w:hint="eastAsia"/>
        </w:rPr>
        <w:t>2</w:t>
      </w:r>
      <w:r>
        <w:rPr>
          <w:rFonts w:hint="eastAsia"/>
        </w:rPr>
        <w:t>、继续跟进</w:t>
      </w:r>
      <w:hyperlink r:id="rId48"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2CF81059" w14:textId="31E8A237" w:rsidR="002438ED" w:rsidRPr="002438ED" w:rsidRDefault="002438ED" w:rsidP="00F1705F">
      <w:r>
        <w:rPr>
          <w:rFonts w:hint="eastAsia"/>
        </w:rPr>
        <w:t>目前，还未进入排期。</w:t>
      </w:r>
    </w:p>
    <w:p w14:paraId="19C34EB6" w14:textId="77777777" w:rsidR="007C308A" w:rsidRPr="00F1705F" w:rsidRDefault="007C308A" w:rsidP="007C308A"/>
    <w:p w14:paraId="74AF5BCE" w14:textId="2CE9E203" w:rsidR="007C308A" w:rsidRDefault="007C308A" w:rsidP="007C308A">
      <w:r>
        <w:rPr>
          <w:rFonts w:hint="eastAsia"/>
        </w:rPr>
        <w:t>3</w:t>
      </w:r>
      <w:r>
        <w:rPr>
          <w:rFonts w:hint="eastAsia"/>
        </w:rPr>
        <w:t>、</w:t>
      </w:r>
      <w:r w:rsidR="005B112D">
        <w:rPr>
          <w:rFonts w:hint="eastAsia"/>
        </w:rPr>
        <w:t>跟进全站</w:t>
      </w:r>
      <w:r w:rsidR="005B112D">
        <w:rPr>
          <w:rFonts w:hint="eastAsia"/>
        </w:rPr>
        <w:t>SEO</w:t>
      </w:r>
      <w:r w:rsidR="005B112D">
        <w:rPr>
          <w:rFonts w:hint="eastAsia"/>
        </w:rPr>
        <w:t>数据缓存的开发情况；</w:t>
      </w:r>
    </w:p>
    <w:p w14:paraId="6554452D" w14:textId="2AE97649" w:rsidR="0073335C" w:rsidRDefault="00D257DF" w:rsidP="007C308A">
      <w:r>
        <w:rPr>
          <w:rFonts w:hint="eastAsia"/>
        </w:rPr>
        <w:t>流浪人说目前粽子那边在开发，预计要到月底完成开发。</w:t>
      </w:r>
    </w:p>
    <w:p w14:paraId="492C180A" w14:textId="77777777" w:rsidR="00D257DF" w:rsidRDefault="00D257DF" w:rsidP="007C308A"/>
    <w:p w14:paraId="727AAF78" w14:textId="0270677D" w:rsidR="007C308A" w:rsidRDefault="007C308A" w:rsidP="007C308A">
      <w:r>
        <w:rPr>
          <w:rFonts w:hint="eastAsia"/>
        </w:rPr>
        <w:t>4</w:t>
      </w:r>
      <w:r>
        <w:rPr>
          <w:rFonts w:hint="eastAsia"/>
        </w:rPr>
        <w:t>、</w:t>
      </w:r>
      <w:r w:rsidR="00EA07AA">
        <w:rPr>
          <w:rFonts w:hint="eastAsia"/>
        </w:rPr>
        <w:t>需求《</w:t>
      </w:r>
      <w:hyperlink r:id="rId49" w:history="1">
        <w:r w:rsidR="00EA07AA" w:rsidRPr="00EA07AA">
          <w:rPr>
            <w:rStyle w:val="af3"/>
            <w:rFonts w:hint="eastAsia"/>
          </w:rPr>
          <w:t>【</w:t>
        </w:r>
        <w:r w:rsidR="00EA07AA" w:rsidRPr="00EA07AA">
          <w:rPr>
            <w:rStyle w:val="af3"/>
            <w:rFonts w:hint="eastAsia"/>
          </w:rPr>
          <w:t>SEO</w:t>
        </w:r>
        <w:r w:rsidR="00EA07AA" w:rsidRPr="00EA07AA">
          <w:rPr>
            <w:rStyle w:val="af3"/>
            <w:rFonts w:hint="eastAsia"/>
          </w:rPr>
          <w:t>】</w:t>
        </w:r>
        <w:r w:rsidR="00EA07AA" w:rsidRPr="00EA07AA">
          <w:rPr>
            <w:rStyle w:val="af3"/>
            <w:rFonts w:hint="eastAsia"/>
          </w:rPr>
          <w:t>-9-</w:t>
        </w:r>
        <w:r w:rsidR="00EA07AA" w:rsidRPr="00EA07AA">
          <w:rPr>
            <w:rStyle w:val="af3"/>
            <w:rFonts w:hint="eastAsia"/>
          </w:rPr>
          <w:t>搜索结果页</w:t>
        </w:r>
        <w:r w:rsidR="00EA07AA" w:rsidRPr="00EA07AA">
          <w:rPr>
            <w:rStyle w:val="af3"/>
            <w:rFonts w:hint="eastAsia"/>
          </w:rPr>
          <w:t xml:space="preserve"> statics </w:t>
        </w:r>
        <w:r w:rsidR="00EA07AA" w:rsidRPr="00EA07AA">
          <w:rPr>
            <w:rStyle w:val="af3"/>
            <w:rFonts w:hint="eastAsia"/>
          </w:rPr>
          <w:t>转换成内容页</w:t>
        </w:r>
      </w:hyperlink>
      <w:r w:rsidR="00EA07AA">
        <w:rPr>
          <w:rFonts w:hint="eastAsia"/>
        </w:rPr>
        <w:t>》</w:t>
      </w:r>
    </w:p>
    <w:p w14:paraId="67AA7A7D" w14:textId="524F6AA7" w:rsidR="007C308A" w:rsidRDefault="002438ED" w:rsidP="007C308A">
      <w:r>
        <w:rPr>
          <w:rFonts w:hint="eastAsia"/>
        </w:rPr>
        <w:t>已安排开发时间，预计月底完成</w:t>
      </w:r>
      <w:r w:rsidR="00EA07AA">
        <w:rPr>
          <w:rFonts w:hint="eastAsia"/>
        </w:rPr>
        <w:t>。</w:t>
      </w:r>
    </w:p>
    <w:p w14:paraId="5D14A3D7" w14:textId="77777777" w:rsidR="00EA07AA" w:rsidRDefault="00EA07AA" w:rsidP="007C308A"/>
    <w:p w14:paraId="1229FCD5" w14:textId="4DB2B8DD" w:rsidR="007C308A" w:rsidRDefault="007C308A" w:rsidP="007C308A">
      <w:r>
        <w:rPr>
          <w:rFonts w:hint="eastAsia"/>
        </w:rPr>
        <w:t>5</w:t>
      </w:r>
      <w:r>
        <w:rPr>
          <w:rFonts w:hint="eastAsia"/>
        </w:rPr>
        <w:t>、</w:t>
      </w:r>
      <w:r w:rsidR="00F35B3E">
        <w:rPr>
          <w:rFonts w:hint="eastAsia"/>
        </w:rPr>
        <w:t>需求《</w:t>
      </w:r>
      <w:hyperlink r:id="rId50" w:history="1">
        <w:r w:rsidR="00F35B3E" w:rsidRPr="00F35B3E">
          <w:rPr>
            <w:rStyle w:val="af3"/>
            <w:rFonts w:hint="eastAsia"/>
          </w:rPr>
          <w:t>【</w:t>
        </w:r>
        <w:r w:rsidR="00F35B3E" w:rsidRPr="00F35B3E">
          <w:rPr>
            <w:rStyle w:val="af3"/>
            <w:rFonts w:hint="eastAsia"/>
          </w:rPr>
          <w:t>SEO</w:t>
        </w:r>
        <w:r w:rsidR="00F35B3E" w:rsidRPr="00F35B3E">
          <w:rPr>
            <w:rStyle w:val="af3"/>
            <w:rFonts w:hint="eastAsia"/>
          </w:rPr>
          <w:t>】</w:t>
        </w:r>
        <w:r w:rsidR="00F35B3E" w:rsidRPr="00F35B3E">
          <w:rPr>
            <w:rStyle w:val="af3"/>
            <w:rFonts w:hint="eastAsia"/>
          </w:rPr>
          <w:t xml:space="preserve">-5-URL </w:t>
        </w:r>
        <w:r w:rsidR="00F35B3E" w:rsidRPr="00F35B3E">
          <w:rPr>
            <w:rStyle w:val="af3"/>
            <w:rFonts w:hint="eastAsia"/>
          </w:rPr>
          <w:t>可配置友情链接系统开发</w:t>
        </w:r>
      </w:hyperlink>
      <w:r w:rsidR="00F35B3E">
        <w:rPr>
          <w:rFonts w:hint="eastAsia"/>
        </w:rPr>
        <w:t>》</w:t>
      </w:r>
    </w:p>
    <w:p w14:paraId="0928B2C8" w14:textId="4249F5E2" w:rsidR="007C308A" w:rsidRDefault="00F35B3E" w:rsidP="007C308A">
      <w:r>
        <w:rPr>
          <w:rFonts w:hint="eastAsia"/>
        </w:rPr>
        <w:t>@</w:t>
      </w:r>
      <w:r>
        <w:rPr>
          <w:rFonts w:hint="eastAsia"/>
        </w:rPr>
        <w:t>流浪人安排在</w:t>
      </w:r>
      <w:r w:rsidRPr="00F35B3E">
        <w:t>0729-0812</w:t>
      </w:r>
      <w:r>
        <w:rPr>
          <w:rFonts w:hint="eastAsia"/>
        </w:rPr>
        <w:t>时间段进行开发。</w:t>
      </w:r>
    </w:p>
    <w:p w14:paraId="30F512FC"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4C81D2A3" w14:textId="77777777" w:rsidTr="007C308A">
        <w:tc>
          <w:tcPr>
            <w:tcW w:w="8281" w:type="dxa"/>
          </w:tcPr>
          <w:p w14:paraId="44E62763" w14:textId="77777777" w:rsidR="00E654BB" w:rsidRDefault="00E654BB" w:rsidP="007A4526">
            <w:r>
              <w:rPr>
                <w:rFonts w:hint="eastAsia"/>
              </w:rPr>
              <w:t>下周计划</w:t>
            </w:r>
          </w:p>
        </w:tc>
      </w:tr>
    </w:tbl>
    <w:p w14:paraId="795F60C5" w14:textId="0B13921B" w:rsidR="007C308A" w:rsidRDefault="007C308A" w:rsidP="007C308A">
      <w:r>
        <w:rPr>
          <w:rFonts w:hint="eastAsia"/>
        </w:rPr>
        <w:t>1</w:t>
      </w:r>
      <w:r>
        <w:rPr>
          <w:rFonts w:hint="eastAsia"/>
        </w:rPr>
        <w:t>、</w:t>
      </w:r>
      <w:r w:rsidR="00CD2EC9">
        <w:rPr>
          <w:rFonts w:hint="eastAsia"/>
        </w:rPr>
        <w:t>跟进稿定素材的优化情况。</w:t>
      </w:r>
    </w:p>
    <w:p w14:paraId="5B1055A8" w14:textId="77777777" w:rsidR="007C308A" w:rsidRDefault="007C308A" w:rsidP="007C308A"/>
    <w:p w14:paraId="1CB3040C" w14:textId="0D516A30" w:rsidR="007C308A" w:rsidRDefault="007C308A" w:rsidP="007C308A">
      <w:r>
        <w:rPr>
          <w:rFonts w:hint="eastAsia"/>
        </w:rPr>
        <w:t>2</w:t>
      </w:r>
      <w:r>
        <w:rPr>
          <w:rFonts w:hint="eastAsia"/>
        </w:rPr>
        <w:t>、</w:t>
      </w:r>
      <w:r w:rsidR="00CD2EC9">
        <w:rPr>
          <w:rFonts w:hint="eastAsia"/>
        </w:rPr>
        <w:t>编写测试模拟浏览器查询百度收录代码。</w:t>
      </w:r>
    </w:p>
    <w:p w14:paraId="1AAEF70F" w14:textId="77777777" w:rsidR="007C308A" w:rsidRDefault="007C308A" w:rsidP="007C308A"/>
    <w:p w14:paraId="4548C4DA" w14:textId="4E0A600E" w:rsidR="007C308A" w:rsidRDefault="007C308A" w:rsidP="007C308A">
      <w:r>
        <w:rPr>
          <w:rFonts w:hint="eastAsia"/>
        </w:rPr>
        <w:t>3</w:t>
      </w:r>
      <w:r>
        <w:rPr>
          <w:rFonts w:hint="eastAsia"/>
        </w:rPr>
        <w:t>、</w:t>
      </w:r>
      <w:r w:rsidR="00CD2EC9">
        <w:rPr>
          <w:rFonts w:hint="eastAsia"/>
        </w:rPr>
        <w:t>跟进其它需求的开发进展。</w:t>
      </w:r>
    </w:p>
    <w:p w14:paraId="13B4C733" w14:textId="77777777" w:rsidR="007C308A" w:rsidRDefault="007C308A" w:rsidP="007C308A"/>
    <w:p w14:paraId="5EB61BA1" w14:textId="40B45005" w:rsidR="00CD2EC9" w:rsidRDefault="007C308A" w:rsidP="00CD2EC9">
      <w:r>
        <w:rPr>
          <w:rFonts w:hint="eastAsia"/>
        </w:rPr>
        <w:t>4</w:t>
      </w:r>
      <w:r>
        <w:rPr>
          <w:rFonts w:hint="eastAsia"/>
        </w:rPr>
        <w:t>、</w:t>
      </w:r>
      <w:r w:rsidR="00CD2EC9">
        <w:rPr>
          <w:rFonts w:hint="eastAsia"/>
        </w:rPr>
        <w:t>运行网址提交脚本程序；</w:t>
      </w:r>
    </w:p>
    <w:p w14:paraId="2B7A909B" w14:textId="3285DD2F" w:rsidR="00E654BB" w:rsidRDefault="00E654BB" w:rsidP="00E654BB"/>
    <w:p w14:paraId="46462A09" w14:textId="4BB1E709" w:rsidR="00C15CAD" w:rsidRDefault="00C15CAD" w:rsidP="00C15CAD">
      <w:pPr>
        <w:pStyle w:val="3"/>
      </w:pPr>
      <w:r>
        <w:t>20</w:t>
      </w:r>
      <w:r>
        <w:rPr>
          <w:rFonts w:hint="eastAsia"/>
        </w:rPr>
        <w:t>~</w:t>
      </w:r>
      <w:r>
        <w:t>24</w:t>
      </w:r>
      <w:r>
        <w:rPr>
          <w:rFonts w:hint="eastAsia"/>
        </w:rPr>
        <w:t>周报</w:t>
      </w:r>
    </w:p>
    <w:p w14:paraId="180A5889"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13A51FA9" w14:textId="77777777" w:rsidTr="007C308A">
        <w:tc>
          <w:tcPr>
            <w:tcW w:w="8281" w:type="dxa"/>
          </w:tcPr>
          <w:p w14:paraId="5FF34B85" w14:textId="77777777" w:rsidR="00E654BB" w:rsidRDefault="00E654BB" w:rsidP="007A4526">
            <w:r>
              <w:rPr>
                <w:rFonts w:hint="eastAsia"/>
              </w:rPr>
              <w:t>本周工作</w:t>
            </w:r>
          </w:p>
        </w:tc>
      </w:tr>
    </w:tbl>
    <w:p w14:paraId="3FD99132" w14:textId="14C34401" w:rsidR="007C308A" w:rsidRDefault="007C308A" w:rsidP="007C308A">
      <w:r>
        <w:rPr>
          <w:rFonts w:hint="eastAsia"/>
        </w:rPr>
        <w:t>1</w:t>
      </w:r>
      <w:r>
        <w:rPr>
          <w:rFonts w:hint="eastAsia"/>
        </w:rPr>
        <w:t>、</w:t>
      </w:r>
      <w:r w:rsidR="00605B72">
        <w:rPr>
          <w:rFonts w:hint="eastAsia"/>
        </w:rPr>
        <w:t>与灵猫沟通素材站点优化的细节：</w:t>
      </w:r>
    </w:p>
    <w:p w14:paraId="18A3F8DE" w14:textId="0D85695F" w:rsidR="007C308A" w:rsidRDefault="00605B72" w:rsidP="007C308A">
      <w:r>
        <w:tab/>
      </w:r>
      <w:r>
        <w:rPr>
          <w:rFonts w:hint="eastAsia"/>
        </w:rPr>
        <w:t>a</w:t>
      </w:r>
      <w:r>
        <w:rPr>
          <w:rFonts w:hint="eastAsia"/>
        </w:rPr>
        <w:t>、分页采用</w:t>
      </w:r>
      <w:r>
        <w:rPr>
          <w:rFonts w:hint="eastAsia"/>
        </w:rPr>
        <w:t>?</w:t>
      </w:r>
      <w:r>
        <w:t>p=</w:t>
      </w:r>
      <w:r>
        <w:rPr>
          <w:rFonts w:hint="eastAsia"/>
        </w:rPr>
        <w:t>的链接格式；</w:t>
      </w:r>
    </w:p>
    <w:p w14:paraId="52282492" w14:textId="576A85EC" w:rsidR="00605B72" w:rsidRDefault="00605B72" w:rsidP="007C308A">
      <w:r>
        <w:tab/>
      </w:r>
      <w:r>
        <w:rPr>
          <w:rFonts w:hint="eastAsia"/>
        </w:rPr>
        <w:t>b</w:t>
      </w:r>
      <w:r>
        <w:rPr>
          <w:rFonts w:hint="eastAsia"/>
        </w:rPr>
        <w:t>、分页链接添加</w:t>
      </w:r>
      <w:r>
        <w:t xml:space="preserve"> </w:t>
      </w:r>
      <w:r w:rsidRPr="00605B72">
        <w:rPr>
          <w:rFonts w:hint="eastAsia"/>
        </w:rPr>
        <w:t>rel="nofollow"</w:t>
      </w:r>
      <w:r>
        <w:t xml:space="preserve"> </w:t>
      </w:r>
      <w:r w:rsidRPr="00605B72">
        <w:rPr>
          <w:rFonts w:hint="eastAsia"/>
        </w:rPr>
        <w:t>属性</w:t>
      </w:r>
      <w:r>
        <w:rPr>
          <w:rFonts w:hint="eastAsia"/>
        </w:rPr>
        <w:t>；</w:t>
      </w:r>
    </w:p>
    <w:p w14:paraId="216F1AB4" w14:textId="24B2CBF1" w:rsidR="00605B72" w:rsidRDefault="00605B72" w:rsidP="007C308A">
      <w:r>
        <w:tab/>
      </w:r>
      <w:r>
        <w:rPr>
          <w:rFonts w:hint="eastAsia"/>
        </w:rPr>
        <w:t>c</w:t>
      </w:r>
      <w:r>
        <w:rPr>
          <w:rFonts w:hint="eastAsia"/>
        </w:rPr>
        <w:t>、在</w:t>
      </w:r>
      <w:r>
        <w:rPr>
          <w:rFonts w:hint="eastAsia"/>
        </w:rPr>
        <w:t xml:space="preserve"> robots.txt</w:t>
      </w:r>
      <w:r>
        <w:t xml:space="preserve"> </w:t>
      </w:r>
      <w:r>
        <w:rPr>
          <w:rFonts w:hint="eastAsia"/>
        </w:rPr>
        <w:t>中添加</w:t>
      </w:r>
      <w:r>
        <w:rPr>
          <w:rFonts w:hint="eastAsia"/>
        </w:rPr>
        <w:t xml:space="preserve"> </w:t>
      </w:r>
      <w:r w:rsidRPr="00605B72">
        <w:t>Allow: /*?p=*</w:t>
      </w:r>
      <w:r>
        <w:t xml:space="preserve"> </w:t>
      </w:r>
      <w:r>
        <w:rPr>
          <w:rFonts w:hint="eastAsia"/>
        </w:rPr>
        <w:t>允许爬虫抓取；</w:t>
      </w:r>
    </w:p>
    <w:p w14:paraId="2027F92F" w14:textId="4663CB9A" w:rsidR="00605B72" w:rsidRDefault="00605B72" w:rsidP="007C308A">
      <w:r>
        <w:tab/>
      </w:r>
      <w:r>
        <w:rPr>
          <w:rFonts w:hint="eastAsia"/>
        </w:rPr>
        <w:t>d</w:t>
      </w:r>
      <w:r>
        <w:rPr>
          <w:rFonts w:hint="eastAsia"/>
        </w:rPr>
        <w:t>、</w:t>
      </w:r>
      <w:r w:rsidR="008536BC" w:rsidRPr="008536BC">
        <w:rPr>
          <w:rFonts w:hint="eastAsia"/>
        </w:rPr>
        <w:t>专题页</w:t>
      </w:r>
      <w:r w:rsidR="008536BC" w:rsidRPr="008536BC">
        <w:rPr>
          <w:rFonts w:hint="eastAsia"/>
        </w:rPr>
        <w:t xml:space="preserve"> topics </w:t>
      </w:r>
      <w:r w:rsidR="008536BC" w:rsidRPr="008536BC">
        <w:rPr>
          <w:rFonts w:hint="eastAsia"/>
        </w:rPr>
        <w:t>的分页链接换成</w:t>
      </w:r>
      <w:r w:rsidR="008536BC" w:rsidRPr="008536BC">
        <w:rPr>
          <w:rFonts w:hint="eastAsia"/>
        </w:rPr>
        <w:t xml:space="preserve"> html </w:t>
      </w:r>
      <w:r w:rsidR="008536BC" w:rsidRPr="008536BC">
        <w:rPr>
          <w:rFonts w:hint="eastAsia"/>
        </w:rPr>
        <w:t>代码格式</w:t>
      </w:r>
      <w:r w:rsidR="00C86FB3">
        <w:rPr>
          <w:rFonts w:hint="eastAsia"/>
        </w:rPr>
        <w:t>，并把分页链接</w:t>
      </w:r>
      <w:r w:rsidR="00C86FB3">
        <w:rPr>
          <w:rFonts w:hint="eastAsia"/>
        </w:rPr>
        <w:t>U</w:t>
      </w:r>
      <w:r w:rsidR="00C86FB3">
        <w:t>RL</w:t>
      </w:r>
      <w:r w:rsidR="00C86FB3">
        <w:rPr>
          <w:rFonts w:hint="eastAsia"/>
        </w:rPr>
        <w:t>格式调整为采用</w:t>
      </w:r>
      <w:r w:rsidR="00C86FB3">
        <w:rPr>
          <w:rFonts w:hint="eastAsia"/>
        </w:rPr>
        <w:t>?</w:t>
      </w:r>
      <w:r w:rsidR="00C86FB3">
        <w:t>p=</w:t>
      </w:r>
      <w:r w:rsidR="00C86FB3">
        <w:rPr>
          <w:rFonts w:hint="eastAsia"/>
        </w:rPr>
        <w:t>的链接格式；</w:t>
      </w:r>
    </w:p>
    <w:p w14:paraId="1A9F6797" w14:textId="70B5F47A" w:rsidR="00E83242" w:rsidRDefault="00E83242" w:rsidP="007C308A">
      <w:r>
        <w:tab/>
      </w:r>
      <w:r>
        <w:rPr>
          <w:rFonts w:hint="eastAsia"/>
        </w:rPr>
        <w:t>e</w:t>
      </w:r>
      <w:r>
        <w:rPr>
          <w:rFonts w:hint="eastAsia"/>
        </w:rPr>
        <w:t>、调整热门分类下的搜索关键词链接格式，需要到后台的配置界面进行对应调整；</w:t>
      </w:r>
    </w:p>
    <w:p w14:paraId="3E82F096" w14:textId="77777777" w:rsidR="00BF750E" w:rsidRDefault="00BF750E" w:rsidP="007C308A"/>
    <w:p w14:paraId="658F1DFC" w14:textId="31180FDE" w:rsidR="007C308A" w:rsidRDefault="007C308A" w:rsidP="007C308A">
      <w:r>
        <w:rPr>
          <w:rFonts w:hint="eastAsia"/>
        </w:rPr>
        <w:t>2</w:t>
      </w:r>
      <w:r>
        <w:rPr>
          <w:rFonts w:hint="eastAsia"/>
        </w:rPr>
        <w:t>、</w:t>
      </w:r>
      <w:r w:rsidR="00BF750E">
        <w:rPr>
          <w:rFonts w:hint="eastAsia"/>
        </w:rPr>
        <w:t>在百度搜索资源平台添加素材站点</w:t>
      </w:r>
      <w:r w:rsidR="00943A15">
        <w:rPr>
          <w:rFonts w:hint="eastAsia"/>
        </w:rPr>
        <w:t>以及站点验证操作</w:t>
      </w:r>
      <w:r w:rsidR="00BF750E">
        <w:rPr>
          <w:rFonts w:hint="eastAsia"/>
        </w:rPr>
        <w:t>。</w:t>
      </w:r>
      <w:r w:rsidR="00DA00C0">
        <w:rPr>
          <w:rFonts w:hint="eastAsia"/>
        </w:rPr>
        <w:t>在公共代码部分添加如下验证代码：</w:t>
      </w:r>
      <w:r w:rsidR="00DA00C0" w:rsidRPr="00DA00C0">
        <w:t>&lt;meta name="baidu-site-verification" content="iX6K2O1pgy" /&gt;</w:t>
      </w:r>
    </w:p>
    <w:p w14:paraId="4B569377" w14:textId="77777777" w:rsidR="00DA00C0" w:rsidRPr="00943A15" w:rsidRDefault="00DA00C0" w:rsidP="007C308A"/>
    <w:p w14:paraId="0AD25BC6" w14:textId="4C822FDB" w:rsidR="007C308A" w:rsidRDefault="007C308A" w:rsidP="007C308A">
      <w:r>
        <w:rPr>
          <w:rFonts w:hint="eastAsia"/>
        </w:rPr>
        <w:t>3</w:t>
      </w:r>
      <w:r>
        <w:rPr>
          <w:rFonts w:hint="eastAsia"/>
        </w:rPr>
        <w:t>、</w:t>
      </w:r>
      <w:r w:rsidR="00CE6282">
        <w:rPr>
          <w:rFonts w:hint="eastAsia"/>
        </w:rPr>
        <w:t>与</w:t>
      </w:r>
      <w:r w:rsidR="00CE6282">
        <w:rPr>
          <w:rFonts w:hint="eastAsia"/>
        </w:rPr>
        <w:t>@</w:t>
      </w:r>
      <w:r w:rsidR="00CE6282">
        <w:rPr>
          <w:rFonts w:hint="eastAsia"/>
        </w:rPr>
        <w:t>雨阳沟通素材网站的日志统计问题，</w:t>
      </w:r>
      <w:r w:rsidR="007B29C6">
        <w:rPr>
          <w:rFonts w:hint="eastAsia"/>
        </w:rPr>
        <w:t>提供爬虫日志下载访问网址。</w:t>
      </w:r>
    </w:p>
    <w:p w14:paraId="0369506F" w14:textId="79ACF925" w:rsidR="007B29C6" w:rsidRDefault="00DA5F98" w:rsidP="007C308A">
      <w:r>
        <w:rPr>
          <w:rFonts w:hint="eastAsia"/>
        </w:rPr>
        <w:t>素材站更换部署方式，之后主站也会同步部署方式，新的部署方式为走标准的</w:t>
      </w:r>
      <w:r>
        <w:rPr>
          <w:rFonts w:hint="eastAsia"/>
        </w:rPr>
        <w:t>A</w:t>
      </w:r>
      <w:r>
        <w:t>PI</w:t>
      </w:r>
      <w:r>
        <w:rPr>
          <w:rFonts w:hint="eastAsia"/>
        </w:rPr>
        <w:t>网关流程，预计下周完成。</w:t>
      </w:r>
    </w:p>
    <w:p w14:paraId="4CF49B9A" w14:textId="6EFCC6E5" w:rsidR="00A940A7" w:rsidRDefault="00A940A7" w:rsidP="007C308A"/>
    <w:p w14:paraId="726725C4" w14:textId="7E93C638" w:rsidR="008B56BC" w:rsidRDefault="00A06F67" w:rsidP="007C308A">
      <w:r>
        <w:rPr>
          <w:rFonts w:hint="eastAsia"/>
        </w:rPr>
        <w:t>4</w:t>
      </w:r>
      <w:r>
        <w:rPr>
          <w:rFonts w:hint="eastAsia"/>
        </w:rPr>
        <w:t>、</w:t>
      </w:r>
      <w:r w:rsidR="004B2259">
        <w:rPr>
          <w:rFonts w:hint="eastAsia"/>
        </w:rPr>
        <w:t>观察稿定主站收录的快照：</w:t>
      </w:r>
    </w:p>
    <w:p w14:paraId="4785CD5B" w14:textId="3024ED44" w:rsidR="004B2259" w:rsidRDefault="004B2259" w:rsidP="007C308A">
      <w:r>
        <w:rPr>
          <w:rFonts w:hint="eastAsia"/>
        </w:rPr>
        <w:t>发现很多文章页的快照里面有大量的</w:t>
      </w:r>
      <w:r>
        <w:rPr>
          <w:rFonts w:hint="eastAsia"/>
        </w:rPr>
        <w:t>path</w:t>
      </w:r>
      <w:r>
        <w:rPr>
          <w:rFonts w:hint="eastAsia"/>
        </w:rPr>
        <w:t>和</w:t>
      </w:r>
      <w:r>
        <w:rPr>
          <w:rFonts w:hint="eastAsia"/>
        </w:rPr>
        <w:t>symbol</w:t>
      </w:r>
      <w:r>
        <w:rPr>
          <w:rFonts w:hint="eastAsia"/>
        </w:rPr>
        <w:t>标签，导致网页主要内容没有被搜索引擎抓取，已经反馈给</w:t>
      </w:r>
      <w:r>
        <w:rPr>
          <w:rFonts w:hint="eastAsia"/>
        </w:rPr>
        <w:t>@</w:t>
      </w:r>
      <w:r>
        <w:rPr>
          <w:rFonts w:hint="eastAsia"/>
        </w:rPr>
        <w:t>流浪人进行处理了。</w:t>
      </w:r>
    </w:p>
    <w:p w14:paraId="3EF694EC" w14:textId="14BC00F9" w:rsidR="008B56BC" w:rsidRDefault="008B56BC" w:rsidP="007C308A"/>
    <w:p w14:paraId="63CB14B8" w14:textId="7570CAAA" w:rsidR="008B56BC" w:rsidRDefault="00A06F67" w:rsidP="008B56BC">
      <w:r>
        <w:rPr>
          <w:rFonts w:hint="eastAsia"/>
        </w:rPr>
        <w:t>5</w:t>
      </w:r>
      <w:r>
        <w:rPr>
          <w:rFonts w:hint="eastAsia"/>
        </w:rPr>
        <w:t>、</w:t>
      </w:r>
      <w:r w:rsidR="008B56BC">
        <w:rPr>
          <w:rFonts w:hint="eastAsia"/>
        </w:rPr>
        <w:t>继续跟进</w:t>
      </w:r>
      <w:hyperlink r:id="rId51" w:history="1">
        <w:r w:rsidR="008B56BC" w:rsidRPr="002739A6">
          <w:rPr>
            <w:rStyle w:val="af3"/>
            <w:rFonts w:hint="eastAsia"/>
          </w:rPr>
          <w:t>A</w:t>
        </w:r>
        <w:r w:rsidR="008B56BC" w:rsidRPr="002739A6">
          <w:rPr>
            <w:rStyle w:val="af3"/>
          </w:rPr>
          <w:t>I</w:t>
        </w:r>
        <w:r w:rsidR="008B56BC" w:rsidRPr="002739A6">
          <w:rPr>
            <w:rStyle w:val="af3"/>
          </w:rPr>
          <w:t>的</w:t>
        </w:r>
        <w:r w:rsidR="008B56BC" w:rsidRPr="002739A6">
          <w:rPr>
            <w:rStyle w:val="af3"/>
            <w:rFonts w:hint="eastAsia"/>
          </w:rPr>
          <w:t>S</w:t>
        </w:r>
        <w:r w:rsidR="008B56BC" w:rsidRPr="002739A6">
          <w:rPr>
            <w:rStyle w:val="af3"/>
          </w:rPr>
          <w:t>EO</w:t>
        </w:r>
        <w:r w:rsidR="008B56BC" w:rsidRPr="002739A6">
          <w:rPr>
            <w:rStyle w:val="af3"/>
          </w:rPr>
          <w:t>优化</w:t>
        </w:r>
      </w:hyperlink>
      <w:r w:rsidR="008B56BC">
        <w:rPr>
          <w:rFonts w:hint="eastAsia"/>
        </w:rPr>
        <w:t>的排期时间；</w:t>
      </w:r>
    </w:p>
    <w:p w14:paraId="00E6CFEF" w14:textId="77777777" w:rsidR="008B56BC" w:rsidRPr="002438ED" w:rsidRDefault="008B56BC" w:rsidP="008B56BC">
      <w:r>
        <w:rPr>
          <w:rFonts w:hint="eastAsia"/>
        </w:rPr>
        <w:t>目前，还未进入排期。</w:t>
      </w:r>
    </w:p>
    <w:p w14:paraId="46038C12" w14:textId="77777777" w:rsidR="008B56BC" w:rsidRDefault="008B56BC" w:rsidP="007C308A"/>
    <w:p w14:paraId="6B9111CC" w14:textId="5DA46BC4" w:rsidR="008B56BC" w:rsidRDefault="00A06F67" w:rsidP="008B56BC">
      <w:r>
        <w:t>6</w:t>
      </w:r>
      <w:r w:rsidR="007C308A">
        <w:rPr>
          <w:rFonts w:hint="eastAsia"/>
        </w:rPr>
        <w:t>、</w:t>
      </w:r>
      <w:r w:rsidR="008B56BC">
        <w:rPr>
          <w:rFonts w:hint="eastAsia"/>
        </w:rPr>
        <w:t>跟进全站</w:t>
      </w:r>
      <w:r w:rsidR="008B56BC">
        <w:rPr>
          <w:rFonts w:hint="eastAsia"/>
        </w:rPr>
        <w:t>SEO</w:t>
      </w:r>
      <w:r w:rsidR="008B56BC">
        <w:rPr>
          <w:rFonts w:hint="eastAsia"/>
        </w:rPr>
        <w:t>数据缓存的开发情况；</w:t>
      </w:r>
    </w:p>
    <w:p w14:paraId="37649F78" w14:textId="3B659F7E" w:rsidR="008B56BC" w:rsidRDefault="008B56BC" w:rsidP="008B56BC">
      <w:r>
        <w:rPr>
          <w:rFonts w:hint="eastAsia"/>
        </w:rPr>
        <w:t>流浪人说目前粽子那边在开发，预计要到月底完成开发。</w:t>
      </w:r>
      <w:r w:rsidR="001F3D71">
        <w:rPr>
          <w:rFonts w:hint="eastAsia"/>
        </w:rPr>
        <w:t>目前已经开发完成上线了。</w:t>
      </w:r>
    </w:p>
    <w:p w14:paraId="74E226FB" w14:textId="77777777" w:rsidR="00A06F67" w:rsidRDefault="00A06F67" w:rsidP="008B56BC"/>
    <w:p w14:paraId="49D6A97D" w14:textId="14A14FC4" w:rsidR="008B56BC" w:rsidRDefault="00A06F67" w:rsidP="008B56BC">
      <w:r>
        <w:rPr>
          <w:rFonts w:hint="eastAsia"/>
        </w:rPr>
        <w:t>7</w:t>
      </w:r>
      <w:r w:rsidR="007C308A">
        <w:rPr>
          <w:rFonts w:hint="eastAsia"/>
        </w:rPr>
        <w:t>、</w:t>
      </w:r>
      <w:r w:rsidR="008B56BC">
        <w:rPr>
          <w:rFonts w:hint="eastAsia"/>
        </w:rPr>
        <w:t>需求《</w:t>
      </w:r>
      <w:hyperlink r:id="rId52" w:history="1">
        <w:r w:rsidR="008B56BC" w:rsidRPr="00EA07AA">
          <w:rPr>
            <w:rStyle w:val="af3"/>
            <w:rFonts w:hint="eastAsia"/>
          </w:rPr>
          <w:t>【</w:t>
        </w:r>
        <w:r w:rsidR="008B56BC" w:rsidRPr="00EA07AA">
          <w:rPr>
            <w:rStyle w:val="af3"/>
            <w:rFonts w:hint="eastAsia"/>
          </w:rPr>
          <w:t>SEO</w:t>
        </w:r>
        <w:r w:rsidR="008B56BC" w:rsidRPr="00EA07AA">
          <w:rPr>
            <w:rStyle w:val="af3"/>
            <w:rFonts w:hint="eastAsia"/>
          </w:rPr>
          <w:t>】</w:t>
        </w:r>
        <w:r w:rsidR="008B56BC" w:rsidRPr="00EA07AA">
          <w:rPr>
            <w:rStyle w:val="af3"/>
            <w:rFonts w:hint="eastAsia"/>
          </w:rPr>
          <w:t>-9-</w:t>
        </w:r>
        <w:r w:rsidR="008B56BC" w:rsidRPr="00EA07AA">
          <w:rPr>
            <w:rStyle w:val="af3"/>
            <w:rFonts w:hint="eastAsia"/>
          </w:rPr>
          <w:t>搜索结果页</w:t>
        </w:r>
        <w:r w:rsidR="008B56BC" w:rsidRPr="00EA07AA">
          <w:rPr>
            <w:rStyle w:val="af3"/>
            <w:rFonts w:hint="eastAsia"/>
          </w:rPr>
          <w:t xml:space="preserve"> statics </w:t>
        </w:r>
        <w:r w:rsidR="008B56BC" w:rsidRPr="00EA07AA">
          <w:rPr>
            <w:rStyle w:val="af3"/>
            <w:rFonts w:hint="eastAsia"/>
          </w:rPr>
          <w:t>转换成内容页</w:t>
        </w:r>
      </w:hyperlink>
      <w:r w:rsidR="008B56BC">
        <w:rPr>
          <w:rFonts w:hint="eastAsia"/>
        </w:rPr>
        <w:t>》</w:t>
      </w:r>
    </w:p>
    <w:p w14:paraId="4B3103EB" w14:textId="00A6E487" w:rsidR="008B56BC" w:rsidRDefault="008B56BC" w:rsidP="008B56BC">
      <w:r>
        <w:rPr>
          <w:rFonts w:hint="eastAsia"/>
        </w:rPr>
        <w:t>已安排开发时间，预计月底完成。</w:t>
      </w:r>
      <w:r w:rsidR="00FE0670">
        <w:rPr>
          <w:rFonts w:hint="eastAsia"/>
        </w:rPr>
        <w:t>当前指派给</w:t>
      </w:r>
      <w:r w:rsidR="00FE0670">
        <w:rPr>
          <w:rFonts w:hint="eastAsia"/>
        </w:rPr>
        <w:t>@</w:t>
      </w:r>
      <w:r w:rsidR="00FE0670">
        <w:rPr>
          <w:rFonts w:hint="eastAsia"/>
        </w:rPr>
        <w:t>灵猫开发。</w:t>
      </w:r>
      <w:r w:rsidR="00340D16">
        <w:rPr>
          <w:rFonts w:hint="eastAsia"/>
        </w:rPr>
        <w:t>目前已经开发完成上线了</w:t>
      </w:r>
      <w:r w:rsidR="0005199A">
        <w:rPr>
          <w:rFonts w:hint="eastAsia"/>
        </w:rPr>
        <w:t>。</w:t>
      </w:r>
    </w:p>
    <w:p w14:paraId="42FD36AD" w14:textId="77777777" w:rsidR="007C308A" w:rsidRPr="00340D16" w:rsidRDefault="007C308A" w:rsidP="007C308A"/>
    <w:p w14:paraId="48431713" w14:textId="6E110706" w:rsidR="008B56BC" w:rsidRDefault="009047FD" w:rsidP="008B56BC">
      <w:r>
        <w:lastRenderedPageBreak/>
        <w:t>8</w:t>
      </w:r>
      <w:r w:rsidR="007C308A">
        <w:rPr>
          <w:rFonts w:hint="eastAsia"/>
        </w:rPr>
        <w:t>、</w:t>
      </w:r>
      <w:r w:rsidR="008B56BC">
        <w:rPr>
          <w:rFonts w:hint="eastAsia"/>
        </w:rPr>
        <w:t>需求《</w:t>
      </w:r>
      <w:hyperlink r:id="rId53" w:history="1">
        <w:r w:rsidR="008B56BC" w:rsidRPr="00F35B3E">
          <w:rPr>
            <w:rStyle w:val="af3"/>
            <w:rFonts w:hint="eastAsia"/>
          </w:rPr>
          <w:t>【</w:t>
        </w:r>
        <w:r w:rsidR="008B56BC" w:rsidRPr="00F35B3E">
          <w:rPr>
            <w:rStyle w:val="af3"/>
            <w:rFonts w:hint="eastAsia"/>
          </w:rPr>
          <w:t>SEO</w:t>
        </w:r>
        <w:r w:rsidR="008B56BC" w:rsidRPr="00F35B3E">
          <w:rPr>
            <w:rStyle w:val="af3"/>
            <w:rFonts w:hint="eastAsia"/>
          </w:rPr>
          <w:t>】</w:t>
        </w:r>
        <w:r w:rsidR="008B56BC" w:rsidRPr="00F35B3E">
          <w:rPr>
            <w:rStyle w:val="af3"/>
            <w:rFonts w:hint="eastAsia"/>
          </w:rPr>
          <w:t xml:space="preserve">-5-URL </w:t>
        </w:r>
        <w:r w:rsidR="008B56BC" w:rsidRPr="00F35B3E">
          <w:rPr>
            <w:rStyle w:val="af3"/>
            <w:rFonts w:hint="eastAsia"/>
          </w:rPr>
          <w:t>可配置友情链接系统开发</w:t>
        </w:r>
      </w:hyperlink>
      <w:r w:rsidR="008B56BC">
        <w:rPr>
          <w:rFonts w:hint="eastAsia"/>
        </w:rPr>
        <w:t>》</w:t>
      </w:r>
    </w:p>
    <w:p w14:paraId="50D903A0" w14:textId="77777777" w:rsidR="008B56BC" w:rsidRDefault="008B56BC" w:rsidP="008B56BC">
      <w:r>
        <w:rPr>
          <w:rFonts w:hint="eastAsia"/>
        </w:rPr>
        <w:t>@</w:t>
      </w:r>
      <w:r>
        <w:rPr>
          <w:rFonts w:hint="eastAsia"/>
        </w:rPr>
        <w:t>流浪人安排在</w:t>
      </w:r>
      <w:r w:rsidRPr="00F35B3E">
        <w:t>0729-0812</w:t>
      </w:r>
      <w:r>
        <w:rPr>
          <w:rFonts w:hint="eastAsia"/>
        </w:rPr>
        <w:t>时间段进行开发。</w:t>
      </w:r>
    </w:p>
    <w:p w14:paraId="0D0F4875" w14:textId="77777777" w:rsidR="007C308A" w:rsidRDefault="007C308A" w:rsidP="007C308A"/>
    <w:p w14:paraId="1E5B7178" w14:textId="31D63C64" w:rsidR="007C308A" w:rsidRDefault="009047FD" w:rsidP="007C308A">
      <w:r>
        <w:t>9</w:t>
      </w:r>
      <w:r w:rsidR="007C308A">
        <w:rPr>
          <w:rFonts w:hint="eastAsia"/>
        </w:rPr>
        <w:t>、</w:t>
      </w:r>
      <w:r w:rsidR="00061949">
        <w:rPr>
          <w:rFonts w:hint="eastAsia"/>
        </w:rPr>
        <w:t>网站地图</w:t>
      </w:r>
      <w:hyperlink r:id="rId54" w:history="1">
        <w:r w:rsidR="00061949">
          <w:rPr>
            <w:rStyle w:val="af3"/>
          </w:rPr>
          <w:t>https://www.gaoding.com/api/sitemaps/articles.xml</w:t>
        </w:r>
      </w:hyperlink>
      <w:r w:rsidR="00061949">
        <w:rPr>
          <w:rFonts w:hint="eastAsia"/>
        </w:rPr>
        <w:t>问题</w:t>
      </w:r>
    </w:p>
    <w:p w14:paraId="351CCE94" w14:textId="4C6A613E" w:rsidR="007C308A" w:rsidRDefault="00061949" w:rsidP="007C308A">
      <w:r>
        <w:rPr>
          <w:rFonts w:hint="eastAsia"/>
        </w:rPr>
        <w:t>网站地图索引文件的内容是空的，已经反馈给熊猫。</w:t>
      </w:r>
      <w:r w:rsidR="00DF1049">
        <w:rPr>
          <w:rFonts w:hint="eastAsia"/>
        </w:rPr>
        <w:t>目前已经解决问题。</w:t>
      </w:r>
    </w:p>
    <w:p w14:paraId="66EC4C25" w14:textId="77777777" w:rsidR="004528AA" w:rsidRDefault="004528AA" w:rsidP="007C308A"/>
    <w:p w14:paraId="5E06D995" w14:textId="3D4A5003" w:rsidR="00061949" w:rsidRDefault="00770398" w:rsidP="007C308A">
      <w:r>
        <w:rPr>
          <w:rFonts w:hint="eastAsia"/>
        </w:rPr>
        <w:t>出现问题的原因是因为，在生成网站地图时，对发布时间做了过滤的判断，因为有些文章的发布时间是设置在未来的某个时间的，这导致已发布的文章和未来发布的文章无法同时出现在同一个网站地图文件中，而导致的网站地图无法生成。</w:t>
      </w:r>
    </w:p>
    <w:p w14:paraId="09BC7360" w14:textId="77777777" w:rsidR="00770398" w:rsidRDefault="00770398" w:rsidP="007C308A"/>
    <w:p w14:paraId="6DD50A60" w14:textId="1DA2DF9A" w:rsidR="00770398" w:rsidRDefault="00770398" w:rsidP="007C308A">
      <w:r>
        <w:rPr>
          <w:rFonts w:hint="eastAsia"/>
        </w:rPr>
        <w:t>目前，最简单的解决方案是把之前的对发布时间过滤的代码进行删除或注释。</w:t>
      </w:r>
    </w:p>
    <w:p w14:paraId="0C68D37E" w14:textId="2C863342" w:rsidR="00770398" w:rsidRDefault="00770398" w:rsidP="007C308A"/>
    <w:p w14:paraId="33694471" w14:textId="185A265A" w:rsidR="00770398" w:rsidRDefault="00770398" w:rsidP="007C308A">
      <w:r>
        <w:rPr>
          <w:rFonts w:hint="eastAsia"/>
        </w:rPr>
        <w:t>这么处理的原因是，百度目前仍然只对手工提交的链接收录快，非手工提交的链接的收录速度仍然比较慢，所以没有必要做更复杂的代码逻辑开发，浪费时间。</w:t>
      </w:r>
    </w:p>
    <w:p w14:paraId="3699DB5C" w14:textId="77777777" w:rsidR="00770398" w:rsidRDefault="00770398" w:rsidP="007C308A"/>
    <w:p w14:paraId="2D2DD045" w14:textId="70271E8C" w:rsidR="007C308A" w:rsidRDefault="009047FD" w:rsidP="007C308A">
      <w:r>
        <w:t>10</w:t>
      </w:r>
      <w:r w:rsidR="007C308A">
        <w:rPr>
          <w:rFonts w:hint="eastAsia"/>
        </w:rPr>
        <w:t>、</w:t>
      </w:r>
      <w:r w:rsidR="00FB308F">
        <w:rPr>
          <w:rFonts w:hint="eastAsia"/>
        </w:rPr>
        <w:t>神马站长平台提交</w:t>
      </w:r>
      <w:r w:rsidR="00FB308F">
        <w:rPr>
          <w:rFonts w:hint="eastAsia"/>
        </w:rPr>
        <w:t>Sitemap</w:t>
      </w:r>
    </w:p>
    <w:p w14:paraId="5A4663BE" w14:textId="4CA4F1D5" w:rsidR="00FB308F" w:rsidRDefault="00FB308F" w:rsidP="007C308A">
      <w:r>
        <w:rPr>
          <w:rFonts w:hint="eastAsia"/>
        </w:rPr>
        <w:t>删除旧的错误的索引页面，添加如下新的索引页：</w:t>
      </w:r>
    </w:p>
    <w:tbl>
      <w:tblPr>
        <w:tblStyle w:val="af0"/>
        <w:tblW w:w="0" w:type="auto"/>
        <w:tblLook w:val="04A0" w:firstRow="1" w:lastRow="0" w:firstColumn="1" w:lastColumn="0" w:noHBand="0" w:noVBand="1"/>
      </w:tblPr>
      <w:tblGrid>
        <w:gridCol w:w="8296"/>
      </w:tblGrid>
      <w:tr w:rsidR="00FB308F" w14:paraId="7014C8D8" w14:textId="77777777" w:rsidTr="00FB308F">
        <w:tc>
          <w:tcPr>
            <w:tcW w:w="8296" w:type="dxa"/>
          </w:tcPr>
          <w:p w14:paraId="2708041C" w14:textId="77777777" w:rsidR="00FB308F" w:rsidRDefault="00FB308F" w:rsidP="00FB308F">
            <w:r>
              <w:t>https://www.gaoding.com/api/sitemaps/topics/1.xml</w:t>
            </w:r>
          </w:p>
          <w:p w14:paraId="799262C9" w14:textId="77777777" w:rsidR="00FB308F" w:rsidRDefault="00FB308F" w:rsidP="00FB308F">
            <w:r>
              <w:t>https://www.gaoding.com/api/sitemaps/topics/2.xml</w:t>
            </w:r>
          </w:p>
          <w:p w14:paraId="7FE4B732" w14:textId="77777777" w:rsidR="00FB308F" w:rsidRDefault="00FB308F" w:rsidP="00FB308F">
            <w:r>
              <w:t>https://www.gaoding.com/api/sitemaps/topics/3.xml</w:t>
            </w:r>
          </w:p>
          <w:p w14:paraId="0454F4E0" w14:textId="77777777" w:rsidR="00FB308F" w:rsidRDefault="00FB308F" w:rsidP="00FB308F">
            <w:r>
              <w:t>https://www.gaoding.com/api/sitemaps/templets-p32/1.xml</w:t>
            </w:r>
          </w:p>
          <w:p w14:paraId="4A42E4A8" w14:textId="77777777" w:rsidR="00FB308F" w:rsidRDefault="00FB308F" w:rsidP="00FB308F">
            <w:r>
              <w:t>https://www.gaoding.com/api/sitemaps/templets-p32/2.xml</w:t>
            </w:r>
          </w:p>
          <w:p w14:paraId="034ACC1D" w14:textId="77777777" w:rsidR="00FB308F" w:rsidRDefault="00FB308F" w:rsidP="00FB308F">
            <w:r>
              <w:t>https://www.gaoding.com/api/sitemaps/templets-p32/3.xml</w:t>
            </w:r>
          </w:p>
          <w:p w14:paraId="67852829" w14:textId="77777777" w:rsidR="00FB308F" w:rsidRDefault="00FB308F" w:rsidP="00FB308F">
            <w:r>
              <w:t>https://www.gaoding.com/api/sitemaps/templets-p64/1.xml</w:t>
            </w:r>
          </w:p>
          <w:p w14:paraId="7A628C81" w14:textId="77777777" w:rsidR="00FB308F" w:rsidRDefault="00FB308F" w:rsidP="00FB308F">
            <w:r>
              <w:t>https://www.gaoding.com/api/sitemaps/templets-p64/2.xml</w:t>
            </w:r>
          </w:p>
          <w:p w14:paraId="31B51904" w14:textId="77777777" w:rsidR="00FB308F" w:rsidRDefault="00FB308F" w:rsidP="00FB308F">
            <w:r>
              <w:t>https://www.gaoding.com/api/sitemaps/templets-p256/1.xml</w:t>
            </w:r>
          </w:p>
          <w:p w14:paraId="0B8D7484" w14:textId="77777777" w:rsidR="00FB308F" w:rsidRDefault="00FB308F" w:rsidP="00FB308F">
            <w:r>
              <w:t>https://www.gaoding.com/api/sitemaps/templets-p256/2.xml</w:t>
            </w:r>
          </w:p>
          <w:p w14:paraId="4CBB990F" w14:textId="77777777" w:rsidR="00FB308F" w:rsidRDefault="00FB308F" w:rsidP="00FB308F">
            <w:r>
              <w:t>https://www.gaoding.com/api/sitemaps/templets-p1024/1.xml</w:t>
            </w:r>
          </w:p>
          <w:p w14:paraId="53EBBBA0" w14:textId="77777777" w:rsidR="00FB308F" w:rsidRDefault="00FB308F" w:rsidP="00FB308F">
            <w:r>
              <w:t>https://www.gaoding.com/api/sitemaps/templets-p1024/2.xml</w:t>
            </w:r>
          </w:p>
          <w:p w14:paraId="1589C78A" w14:textId="77777777" w:rsidR="00FB308F" w:rsidRDefault="00FB308F" w:rsidP="00FB308F">
            <w:r>
              <w:t>https://www.gaoding.com/api/sitemaps/templets-p2048.xml</w:t>
            </w:r>
          </w:p>
          <w:p w14:paraId="61B8A783" w14:textId="77777777" w:rsidR="00FB308F" w:rsidRDefault="00FB308F" w:rsidP="00FB308F">
            <w:r>
              <w:t>https://www.gaoding.com/api/sitemaps/templets-p4096/1.xml</w:t>
            </w:r>
          </w:p>
          <w:p w14:paraId="03FF3724" w14:textId="77777777" w:rsidR="00FB308F" w:rsidRDefault="00FB308F" w:rsidP="00FB308F">
            <w:r>
              <w:t>https://www.gaoding.com/api/sitemaps/templets-p4096/2.xml</w:t>
            </w:r>
          </w:p>
          <w:p w14:paraId="3F991DB0" w14:textId="70F31ECA" w:rsidR="00FB308F" w:rsidRDefault="00FB308F" w:rsidP="00FB308F">
            <w:r>
              <w:t>https://www.gaoding.com/api/sitemaps/templates/sitemap.xml</w:t>
            </w:r>
          </w:p>
        </w:tc>
      </w:tr>
    </w:tbl>
    <w:p w14:paraId="6EDE688B" w14:textId="66D4ACEF" w:rsidR="00FB308F" w:rsidRDefault="000338AD" w:rsidP="007C308A">
      <w:r>
        <w:rPr>
          <w:rFonts w:hint="eastAsia"/>
        </w:rPr>
        <w:t>添加时，需要分批次添加，否则会提示格式错误。</w:t>
      </w:r>
    </w:p>
    <w:p w14:paraId="519BAC00" w14:textId="77777777" w:rsidR="007C308A" w:rsidRDefault="007C308A" w:rsidP="007C308A"/>
    <w:p w14:paraId="5C225A09" w14:textId="1C88BC27" w:rsidR="007C308A" w:rsidRDefault="009047FD" w:rsidP="007C308A">
      <w:r>
        <w:t>11</w:t>
      </w:r>
      <w:r w:rsidR="007C308A">
        <w:rPr>
          <w:rFonts w:hint="eastAsia"/>
        </w:rPr>
        <w:t>、</w:t>
      </w:r>
      <w:r w:rsidR="003C6741">
        <w:rPr>
          <w:rFonts w:hint="eastAsia"/>
        </w:rPr>
        <w:t>神马结构化数据的结构分析和开发需求</w:t>
      </w:r>
    </w:p>
    <w:p w14:paraId="2CE4E389" w14:textId="2821A0F8" w:rsidR="007C308A" w:rsidRDefault="00120FCC" w:rsidP="007C308A">
      <w:r>
        <w:rPr>
          <w:rFonts w:hint="eastAsia"/>
        </w:rPr>
        <w:t>提交</w:t>
      </w:r>
      <w:r w:rsidR="0012426C">
        <w:rPr>
          <w:rFonts w:hint="eastAsia"/>
        </w:rPr>
        <w:t>地址</w:t>
      </w:r>
      <w:r>
        <w:rPr>
          <w:rFonts w:hint="eastAsia"/>
        </w:rPr>
        <w:t>和规范：</w:t>
      </w:r>
      <w:hyperlink r:id="rId55" w:history="1">
        <w:r>
          <w:rPr>
            <w:rStyle w:val="af3"/>
          </w:rPr>
          <w:t>https://zhanzhang.sm.cn/open/siyuanSubmit</w:t>
        </w:r>
      </w:hyperlink>
    </w:p>
    <w:p w14:paraId="6786EAF6" w14:textId="30B10B2A" w:rsidR="0012426C" w:rsidRDefault="0012426C" w:rsidP="007C308A">
      <w:r>
        <w:rPr>
          <w:rFonts w:hint="eastAsia"/>
        </w:rPr>
        <w:t>参考资料：</w:t>
      </w:r>
      <w:hyperlink r:id="rId56" w:history="1">
        <w:r>
          <w:rPr>
            <w:rStyle w:val="af3"/>
          </w:rPr>
          <w:t>http://www.zzvips.com/article/61663.html</w:t>
        </w:r>
      </w:hyperlink>
    </w:p>
    <w:p w14:paraId="5D1874C2" w14:textId="7561E195" w:rsidR="003C6741" w:rsidRDefault="00CA3309" w:rsidP="007C308A">
      <w:r>
        <w:rPr>
          <w:rFonts w:hint="eastAsia"/>
        </w:rPr>
        <w:t>需求文档地址：</w:t>
      </w:r>
      <w:hyperlink r:id="rId57" w:history="1">
        <w:r w:rsidRPr="00CA3309">
          <w:rPr>
            <w:rStyle w:val="af3"/>
            <w:rFonts w:hint="eastAsia"/>
          </w:rPr>
          <w:t>【</w:t>
        </w:r>
        <w:r w:rsidRPr="00CA3309">
          <w:rPr>
            <w:rStyle w:val="af3"/>
            <w:rFonts w:hint="eastAsia"/>
          </w:rPr>
          <w:t>SEO</w:t>
        </w:r>
        <w:r w:rsidRPr="00CA3309">
          <w:rPr>
            <w:rStyle w:val="af3"/>
            <w:rFonts w:hint="eastAsia"/>
          </w:rPr>
          <w:t>】</w:t>
        </w:r>
        <w:r w:rsidRPr="00CA3309">
          <w:rPr>
            <w:rStyle w:val="af3"/>
            <w:rFonts w:hint="eastAsia"/>
          </w:rPr>
          <w:t>-10-</w:t>
        </w:r>
        <w:r w:rsidRPr="00CA3309">
          <w:rPr>
            <w:rStyle w:val="af3"/>
            <w:rFonts w:hint="eastAsia"/>
          </w:rPr>
          <w:t>生成神马结构化数据文件</w:t>
        </w:r>
      </w:hyperlink>
    </w:p>
    <w:p w14:paraId="2931EDAF" w14:textId="10C9B2C0" w:rsidR="00563B66" w:rsidRDefault="00CA3309" w:rsidP="007C308A">
      <w:r>
        <w:rPr>
          <w:rFonts w:hint="eastAsia"/>
        </w:rPr>
        <w:t>需求提交地址：</w:t>
      </w:r>
      <w:hyperlink r:id="rId58" w:history="1">
        <w:r w:rsidR="00DB2F7A" w:rsidRPr="00DB2F7A">
          <w:rPr>
            <w:rStyle w:val="af3"/>
            <w:rFonts w:hint="eastAsia"/>
          </w:rPr>
          <w:t>【</w:t>
        </w:r>
        <w:r w:rsidR="00DB2F7A" w:rsidRPr="00DB2F7A">
          <w:rPr>
            <w:rStyle w:val="af3"/>
            <w:rFonts w:hint="eastAsia"/>
          </w:rPr>
          <w:t>SEO</w:t>
        </w:r>
        <w:r w:rsidR="00DB2F7A" w:rsidRPr="00DB2F7A">
          <w:rPr>
            <w:rStyle w:val="af3"/>
            <w:rFonts w:hint="eastAsia"/>
          </w:rPr>
          <w:t>】</w:t>
        </w:r>
        <w:r w:rsidR="00DB2F7A" w:rsidRPr="00DB2F7A">
          <w:rPr>
            <w:rStyle w:val="af3"/>
            <w:rFonts w:hint="eastAsia"/>
          </w:rPr>
          <w:t>-10-</w:t>
        </w:r>
        <w:r w:rsidR="00DB2F7A" w:rsidRPr="00DB2F7A">
          <w:rPr>
            <w:rStyle w:val="af3"/>
            <w:rFonts w:hint="eastAsia"/>
          </w:rPr>
          <w:t>生成神马结构化数据文件</w:t>
        </w:r>
      </w:hyperlink>
    </w:p>
    <w:p w14:paraId="4BF95F6E" w14:textId="367FA6C3" w:rsidR="00563B66" w:rsidRDefault="000B18B5" w:rsidP="007C308A">
      <w:r>
        <w:rPr>
          <w:rFonts w:hint="eastAsia"/>
        </w:rPr>
        <w:t>已指派给</w:t>
      </w:r>
      <w:r>
        <w:rPr>
          <w:rFonts w:hint="eastAsia"/>
        </w:rPr>
        <w:t>@</w:t>
      </w:r>
      <w:r>
        <w:rPr>
          <w:rFonts w:hint="eastAsia"/>
        </w:rPr>
        <w:t>流浪人在</w:t>
      </w:r>
      <w:r w:rsidRPr="000B18B5">
        <w:rPr>
          <w:rFonts w:hint="eastAsia"/>
        </w:rPr>
        <w:t>（</w:t>
      </w:r>
      <w:r w:rsidRPr="000B18B5">
        <w:rPr>
          <w:rFonts w:hint="eastAsia"/>
        </w:rPr>
        <w:t>0729-0812</w:t>
      </w:r>
      <w:r w:rsidRPr="000B18B5">
        <w:rPr>
          <w:rFonts w:hint="eastAsia"/>
        </w:rPr>
        <w:t>）</w:t>
      </w:r>
      <w:r>
        <w:rPr>
          <w:rFonts w:hint="eastAsia"/>
        </w:rPr>
        <w:t>期间开发。</w:t>
      </w:r>
    </w:p>
    <w:p w14:paraId="1114F260" w14:textId="77777777" w:rsidR="00563B66" w:rsidRDefault="00563B66" w:rsidP="007C308A"/>
    <w:p w14:paraId="63F9D78F" w14:textId="513854C4" w:rsidR="007C308A" w:rsidRDefault="007C308A" w:rsidP="007C308A">
      <w:r>
        <w:rPr>
          <w:rFonts w:hint="eastAsia"/>
        </w:rPr>
        <w:t>1</w:t>
      </w:r>
      <w:r w:rsidR="009047FD">
        <w:t>2</w:t>
      </w:r>
      <w:r>
        <w:rPr>
          <w:rFonts w:hint="eastAsia"/>
        </w:rPr>
        <w:t>、</w:t>
      </w:r>
      <w:r w:rsidR="00685EC3">
        <w:rPr>
          <w:rFonts w:hint="eastAsia"/>
        </w:rPr>
        <w:t>启屏后台地址收录问题</w:t>
      </w:r>
    </w:p>
    <w:p w14:paraId="40BC50EA" w14:textId="50E0EDBA" w:rsidR="00E654BB" w:rsidRDefault="00685EC3" w:rsidP="00E654BB">
      <w:r>
        <w:rPr>
          <w:rFonts w:hint="eastAsia"/>
        </w:rPr>
        <w:t>启屏后台地址已被</w:t>
      </w:r>
      <w:r>
        <w:rPr>
          <w:rFonts w:hint="eastAsia"/>
        </w:rPr>
        <w:t>Google</w:t>
      </w:r>
      <w:r>
        <w:rPr>
          <w:rFonts w:hint="eastAsia"/>
        </w:rPr>
        <w:t>收录，已经反馈给</w:t>
      </w:r>
      <w:r>
        <w:rPr>
          <w:rFonts w:hint="eastAsia"/>
        </w:rPr>
        <w:t>@</w:t>
      </w:r>
      <w:r>
        <w:rPr>
          <w:rFonts w:hint="eastAsia"/>
        </w:rPr>
        <w:t>开心进行处理</w:t>
      </w:r>
      <w:r w:rsidR="00836E29">
        <w:rPr>
          <w:rFonts w:hint="eastAsia"/>
        </w:rPr>
        <w:t>，需要增加</w:t>
      </w:r>
      <w:r w:rsidR="00836E29">
        <w:rPr>
          <w:rFonts w:hint="eastAsia"/>
        </w:rPr>
        <w:t>robots.txt</w:t>
      </w:r>
      <w:r w:rsidR="00836E29">
        <w:t xml:space="preserve"> </w:t>
      </w:r>
      <w:r w:rsidR="00836E29">
        <w:rPr>
          <w:rFonts w:hint="eastAsia"/>
        </w:rPr>
        <w:t>文</w:t>
      </w:r>
      <w:r w:rsidR="00836E29">
        <w:rPr>
          <w:rFonts w:hint="eastAsia"/>
        </w:rPr>
        <w:lastRenderedPageBreak/>
        <w:t>件，并在文件中增加如下代码：</w:t>
      </w:r>
    </w:p>
    <w:tbl>
      <w:tblPr>
        <w:tblStyle w:val="af0"/>
        <w:tblW w:w="0" w:type="auto"/>
        <w:tblLook w:val="04A0" w:firstRow="1" w:lastRow="0" w:firstColumn="1" w:lastColumn="0" w:noHBand="0" w:noVBand="1"/>
      </w:tblPr>
      <w:tblGrid>
        <w:gridCol w:w="8296"/>
      </w:tblGrid>
      <w:tr w:rsidR="006F0F0A" w14:paraId="498ED0FC" w14:textId="77777777" w:rsidTr="006F0F0A">
        <w:tc>
          <w:tcPr>
            <w:tcW w:w="8296" w:type="dxa"/>
          </w:tcPr>
          <w:p w14:paraId="358EFD0E" w14:textId="59C27BD7" w:rsidR="006F0F0A" w:rsidRDefault="006F0F0A" w:rsidP="00E654BB">
            <w:r w:rsidRPr="006F0F0A">
              <w:t>robots.txt</w:t>
            </w:r>
          </w:p>
        </w:tc>
      </w:tr>
      <w:tr w:rsidR="006F0F0A" w14:paraId="6099F1A0" w14:textId="77777777" w:rsidTr="006F0F0A">
        <w:tc>
          <w:tcPr>
            <w:tcW w:w="8296" w:type="dxa"/>
          </w:tcPr>
          <w:p w14:paraId="476CB326" w14:textId="77777777" w:rsidR="006F0F0A" w:rsidRDefault="006F0F0A" w:rsidP="006F0F0A">
            <w:r>
              <w:t>User-agent: *</w:t>
            </w:r>
          </w:p>
          <w:p w14:paraId="6207CEEB" w14:textId="30218349" w:rsidR="006F0F0A" w:rsidRDefault="006F0F0A" w:rsidP="006F0F0A">
            <w:r>
              <w:t>Disallow: /co*le/</w:t>
            </w:r>
          </w:p>
        </w:tc>
      </w:tr>
    </w:tbl>
    <w:p w14:paraId="600CC6F2" w14:textId="0917BDD9" w:rsidR="00836E29" w:rsidRDefault="006F0F0A" w:rsidP="00E654BB">
      <w:r>
        <w:rPr>
          <w:rFonts w:hint="eastAsia"/>
        </w:rPr>
        <w:t>来禁止任何搜索引擎抓取后台地址。</w:t>
      </w:r>
    </w:p>
    <w:p w14:paraId="079A6AA1" w14:textId="7288EB77" w:rsidR="00D91044" w:rsidRDefault="00D91044" w:rsidP="00E654BB"/>
    <w:p w14:paraId="09BE2AD8" w14:textId="460A95CE" w:rsidR="00646A58" w:rsidRDefault="00A27EE6" w:rsidP="00E654BB">
      <w:r>
        <w:rPr>
          <w:rFonts w:hint="eastAsia"/>
        </w:rPr>
        <w:t>1</w:t>
      </w:r>
      <w:r w:rsidR="009047FD">
        <w:t>3</w:t>
      </w:r>
      <w:r>
        <w:rPr>
          <w:rFonts w:hint="eastAsia"/>
        </w:rPr>
        <w:t>、稿定主站网站爬虫日志下载问题</w:t>
      </w:r>
    </w:p>
    <w:p w14:paraId="7CA8DECE" w14:textId="3BCEE61C" w:rsidR="00D91044" w:rsidRDefault="00A27EE6" w:rsidP="00E654BB">
      <w:r>
        <w:rPr>
          <w:rFonts w:hint="eastAsia"/>
        </w:rPr>
        <w:t>在下载</w:t>
      </w:r>
      <w:r>
        <w:rPr>
          <w:rFonts w:hint="eastAsia"/>
        </w:rPr>
        <w:t xml:space="preserve"> </w:t>
      </w:r>
      <w:r>
        <w:t>07</w:t>
      </w:r>
      <w:r>
        <w:rPr>
          <w:rFonts w:hint="eastAsia"/>
        </w:rPr>
        <w:t>.</w:t>
      </w:r>
      <w:r>
        <w:t xml:space="preserve">11 ~ 07.20 </w:t>
      </w:r>
      <w:r>
        <w:rPr>
          <w:rFonts w:hint="eastAsia"/>
        </w:rPr>
        <w:t>期间的稿定主站爬虫日志时，发现下载的都是空文件，已经反馈给</w:t>
      </w:r>
      <w:r>
        <w:rPr>
          <w:rFonts w:hint="eastAsia"/>
        </w:rPr>
        <w:t>@</w:t>
      </w:r>
      <w:r>
        <w:rPr>
          <w:rFonts w:hint="eastAsia"/>
        </w:rPr>
        <w:t>雨阳，目前已经解决。</w:t>
      </w:r>
    </w:p>
    <w:p w14:paraId="2BE0C8A8" w14:textId="697E904C" w:rsidR="00A27EE6" w:rsidRDefault="00A27EE6" w:rsidP="00E654BB"/>
    <w:p w14:paraId="3772A773" w14:textId="707A9596" w:rsidR="00A27EE6" w:rsidRDefault="00A67662" w:rsidP="00E654BB">
      <w:r>
        <w:rPr>
          <w:rFonts w:hint="eastAsia"/>
        </w:rPr>
        <w:t>1</w:t>
      </w:r>
      <w:r w:rsidR="009047FD">
        <w:t>4</w:t>
      </w:r>
      <w:r>
        <w:rPr>
          <w:rFonts w:hint="eastAsia"/>
        </w:rPr>
        <w:t>、编写</w:t>
      </w:r>
      <w:r w:rsidRPr="001E20B8">
        <w:rPr>
          <w:rFonts w:hint="eastAsia"/>
          <w:b/>
          <w:bCs/>
        </w:rPr>
        <w:t>七夕节</w:t>
      </w:r>
      <w:r>
        <w:rPr>
          <w:rFonts w:hint="eastAsia"/>
        </w:rPr>
        <w:t>相关关键词的采集脚本并进行采集。</w:t>
      </w:r>
    </w:p>
    <w:p w14:paraId="32720B3A" w14:textId="77777777" w:rsidR="00A27EE6" w:rsidRPr="009047FD" w:rsidRDefault="00A27EE6" w:rsidP="00E654BB"/>
    <w:p w14:paraId="5281279D" w14:textId="77777777" w:rsidR="007C308A" w:rsidRDefault="007C308A"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227011B0" w14:textId="77777777" w:rsidTr="007C308A">
        <w:tc>
          <w:tcPr>
            <w:tcW w:w="8281" w:type="dxa"/>
          </w:tcPr>
          <w:p w14:paraId="1378F588" w14:textId="77777777" w:rsidR="00E654BB" w:rsidRDefault="00E654BB" w:rsidP="007A4526">
            <w:r>
              <w:rPr>
                <w:rFonts w:hint="eastAsia"/>
              </w:rPr>
              <w:t>下周计划</w:t>
            </w:r>
          </w:p>
        </w:tc>
      </w:tr>
    </w:tbl>
    <w:p w14:paraId="02CF6C29" w14:textId="1C73EEA4" w:rsidR="007C308A" w:rsidRDefault="007C308A" w:rsidP="007C308A">
      <w:r>
        <w:rPr>
          <w:rFonts w:hint="eastAsia"/>
        </w:rPr>
        <w:t>1</w:t>
      </w:r>
      <w:r>
        <w:rPr>
          <w:rFonts w:hint="eastAsia"/>
        </w:rPr>
        <w:t>、</w:t>
      </w:r>
      <w:r w:rsidR="00EC0F2B" w:rsidRPr="00EC0F2B">
        <w:rPr>
          <w:rFonts w:hint="eastAsia"/>
        </w:rPr>
        <w:t>跟进素材站日志统计问题</w:t>
      </w:r>
      <w:r w:rsidR="003202F8">
        <w:rPr>
          <w:rFonts w:hint="eastAsia"/>
        </w:rPr>
        <w:t>；</w:t>
      </w:r>
    </w:p>
    <w:p w14:paraId="6A7500E3" w14:textId="77777777" w:rsidR="007C308A" w:rsidRDefault="007C308A" w:rsidP="007C308A"/>
    <w:p w14:paraId="25AFF3D0" w14:textId="227C139F" w:rsidR="007C308A" w:rsidRDefault="007C308A" w:rsidP="007C308A">
      <w:r>
        <w:rPr>
          <w:rFonts w:hint="eastAsia"/>
        </w:rPr>
        <w:t>2</w:t>
      </w:r>
      <w:r>
        <w:rPr>
          <w:rFonts w:hint="eastAsia"/>
        </w:rPr>
        <w:t>、</w:t>
      </w:r>
      <w:r w:rsidR="00A350C8">
        <w:rPr>
          <w:rFonts w:hint="eastAsia"/>
        </w:rPr>
        <w:t>继续跟进</w:t>
      </w:r>
      <w:hyperlink r:id="rId59" w:history="1">
        <w:r w:rsidR="00A350C8" w:rsidRPr="002739A6">
          <w:rPr>
            <w:rStyle w:val="af3"/>
            <w:rFonts w:hint="eastAsia"/>
          </w:rPr>
          <w:t>A</w:t>
        </w:r>
        <w:r w:rsidR="00A350C8" w:rsidRPr="002739A6">
          <w:rPr>
            <w:rStyle w:val="af3"/>
          </w:rPr>
          <w:t>I</w:t>
        </w:r>
        <w:r w:rsidR="00A350C8" w:rsidRPr="002739A6">
          <w:rPr>
            <w:rStyle w:val="af3"/>
          </w:rPr>
          <w:t>的</w:t>
        </w:r>
        <w:r w:rsidR="00A350C8" w:rsidRPr="002739A6">
          <w:rPr>
            <w:rStyle w:val="af3"/>
            <w:rFonts w:hint="eastAsia"/>
          </w:rPr>
          <w:t>S</w:t>
        </w:r>
        <w:r w:rsidR="00A350C8" w:rsidRPr="002739A6">
          <w:rPr>
            <w:rStyle w:val="af3"/>
          </w:rPr>
          <w:t>EO</w:t>
        </w:r>
        <w:r w:rsidR="00A350C8" w:rsidRPr="002739A6">
          <w:rPr>
            <w:rStyle w:val="af3"/>
          </w:rPr>
          <w:t>优化</w:t>
        </w:r>
      </w:hyperlink>
      <w:r w:rsidR="00A350C8">
        <w:rPr>
          <w:rFonts w:hint="eastAsia"/>
        </w:rPr>
        <w:t>的排期时间；</w:t>
      </w:r>
    </w:p>
    <w:p w14:paraId="6A2939E4" w14:textId="77777777" w:rsidR="007C308A" w:rsidRDefault="007C308A" w:rsidP="007C308A"/>
    <w:p w14:paraId="4A9EDD08" w14:textId="7C3ADFA9" w:rsidR="007C308A" w:rsidRDefault="007C308A" w:rsidP="007C308A">
      <w:r>
        <w:rPr>
          <w:rFonts w:hint="eastAsia"/>
        </w:rPr>
        <w:t>3</w:t>
      </w:r>
      <w:r>
        <w:rPr>
          <w:rFonts w:hint="eastAsia"/>
        </w:rPr>
        <w:t>、</w:t>
      </w:r>
      <w:r w:rsidR="003202F8">
        <w:rPr>
          <w:rFonts w:hint="eastAsia"/>
        </w:rPr>
        <w:t>跟进需求《</w:t>
      </w:r>
      <w:hyperlink r:id="rId60" w:history="1">
        <w:r w:rsidR="003202F8" w:rsidRPr="00F35B3E">
          <w:rPr>
            <w:rStyle w:val="af3"/>
            <w:rFonts w:hint="eastAsia"/>
          </w:rPr>
          <w:t>【</w:t>
        </w:r>
        <w:r w:rsidR="003202F8" w:rsidRPr="00F35B3E">
          <w:rPr>
            <w:rStyle w:val="af3"/>
            <w:rFonts w:hint="eastAsia"/>
          </w:rPr>
          <w:t>SEO</w:t>
        </w:r>
        <w:r w:rsidR="003202F8" w:rsidRPr="00F35B3E">
          <w:rPr>
            <w:rStyle w:val="af3"/>
            <w:rFonts w:hint="eastAsia"/>
          </w:rPr>
          <w:t>】</w:t>
        </w:r>
        <w:r w:rsidR="003202F8" w:rsidRPr="00F35B3E">
          <w:rPr>
            <w:rStyle w:val="af3"/>
            <w:rFonts w:hint="eastAsia"/>
          </w:rPr>
          <w:t xml:space="preserve">-5-URL </w:t>
        </w:r>
        <w:r w:rsidR="003202F8" w:rsidRPr="00F35B3E">
          <w:rPr>
            <w:rStyle w:val="af3"/>
            <w:rFonts w:hint="eastAsia"/>
          </w:rPr>
          <w:t>可配置友情链接系统开发</w:t>
        </w:r>
      </w:hyperlink>
      <w:r w:rsidR="003202F8">
        <w:rPr>
          <w:rFonts w:hint="eastAsia"/>
        </w:rPr>
        <w:t>》的开发；</w:t>
      </w:r>
    </w:p>
    <w:p w14:paraId="4B9269C0" w14:textId="77777777" w:rsidR="007C308A" w:rsidRDefault="007C308A" w:rsidP="007C308A"/>
    <w:p w14:paraId="4AEFCF87" w14:textId="00061474" w:rsidR="007C308A" w:rsidRDefault="007C308A" w:rsidP="007C308A">
      <w:r>
        <w:rPr>
          <w:rFonts w:hint="eastAsia"/>
        </w:rPr>
        <w:t>4</w:t>
      </w:r>
      <w:r>
        <w:rPr>
          <w:rFonts w:hint="eastAsia"/>
        </w:rPr>
        <w:t>、</w:t>
      </w:r>
      <w:r w:rsidR="00BE75FE">
        <w:rPr>
          <w:rFonts w:hint="eastAsia"/>
        </w:rPr>
        <w:t>跟进</w:t>
      </w:r>
      <w:r w:rsidR="00823250">
        <w:rPr>
          <w:rFonts w:hint="eastAsia"/>
        </w:rPr>
        <w:t>《</w:t>
      </w:r>
      <w:hyperlink r:id="rId61" w:history="1">
        <w:r w:rsidR="00823250" w:rsidRPr="00DB2F7A">
          <w:rPr>
            <w:rStyle w:val="af3"/>
            <w:rFonts w:hint="eastAsia"/>
          </w:rPr>
          <w:t>【</w:t>
        </w:r>
        <w:r w:rsidR="00823250" w:rsidRPr="00DB2F7A">
          <w:rPr>
            <w:rStyle w:val="af3"/>
            <w:rFonts w:hint="eastAsia"/>
          </w:rPr>
          <w:t>SEO</w:t>
        </w:r>
        <w:r w:rsidR="00823250" w:rsidRPr="00DB2F7A">
          <w:rPr>
            <w:rStyle w:val="af3"/>
            <w:rFonts w:hint="eastAsia"/>
          </w:rPr>
          <w:t>】</w:t>
        </w:r>
        <w:r w:rsidR="00823250" w:rsidRPr="00DB2F7A">
          <w:rPr>
            <w:rStyle w:val="af3"/>
            <w:rFonts w:hint="eastAsia"/>
          </w:rPr>
          <w:t>-10-</w:t>
        </w:r>
        <w:r w:rsidR="00823250" w:rsidRPr="00DB2F7A">
          <w:rPr>
            <w:rStyle w:val="af3"/>
            <w:rFonts w:hint="eastAsia"/>
          </w:rPr>
          <w:t>生成神马结构化数据文件</w:t>
        </w:r>
      </w:hyperlink>
      <w:r w:rsidR="00823250">
        <w:rPr>
          <w:rFonts w:hint="eastAsia"/>
        </w:rPr>
        <w:t>》的开发</w:t>
      </w:r>
      <w:r w:rsidR="00FF2442">
        <w:rPr>
          <w:rFonts w:hint="eastAsia"/>
        </w:rPr>
        <w:t>；</w:t>
      </w:r>
    </w:p>
    <w:p w14:paraId="6CF953A5" w14:textId="77777777" w:rsidR="007C308A" w:rsidRDefault="007C308A" w:rsidP="007C308A"/>
    <w:p w14:paraId="340AC678" w14:textId="1424F7F5" w:rsidR="007C308A" w:rsidRDefault="007C308A" w:rsidP="007C308A">
      <w:r>
        <w:rPr>
          <w:rFonts w:hint="eastAsia"/>
        </w:rPr>
        <w:t>5</w:t>
      </w:r>
      <w:r>
        <w:rPr>
          <w:rFonts w:hint="eastAsia"/>
        </w:rPr>
        <w:t>、</w:t>
      </w:r>
      <w:r w:rsidR="00FF2442">
        <w:rPr>
          <w:rFonts w:hint="eastAsia"/>
        </w:rPr>
        <w:t>其它日常事项；</w:t>
      </w:r>
    </w:p>
    <w:p w14:paraId="1C6CC83B" w14:textId="77777777" w:rsidR="007C308A" w:rsidRDefault="007C308A" w:rsidP="007C308A"/>
    <w:p w14:paraId="144A42B9" w14:textId="77777777" w:rsidR="007C308A" w:rsidRDefault="007C308A" w:rsidP="007C308A">
      <w:r>
        <w:rPr>
          <w:rFonts w:hint="eastAsia"/>
        </w:rPr>
        <w:t>6</w:t>
      </w:r>
      <w:r>
        <w:rPr>
          <w:rFonts w:hint="eastAsia"/>
        </w:rPr>
        <w:t>、</w:t>
      </w:r>
    </w:p>
    <w:p w14:paraId="7FEE6B06" w14:textId="77777777" w:rsidR="007C308A" w:rsidRDefault="007C308A" w:rsidP="007C308A"/>
    <w:p w14:paraId="788CD1BE" w14:textId="77777777" w:rsidR="007C308A" w:rsidRDefault="007C308A" w:rsidP="007C308A">
      <w:r>
        <w:rPr>
          <w:rFonts w:hint="eastAsia"/>
        </w:rPr>
        <w:t>7</w:t>
      </w:r>
      <w:r>
        <w:rPr>
          <w:rFonts w:hint="eastAsia"/>
        </w:rPr>
        <w:t>、</w:t>
      </w:r>
    </w:p>
    <w:p w14:paraId="4D575CEF" w14:textId="77777777" w:rsidR="007C308A" w:rsidRDefault="007C308A" w:rsidP="007C308A"/>
    <w:p w14:paraId="2B9520DB" w14:textId="77777777" w:rsidR="007C308A" w:rsidRDefault="007C308A" w:rsidP="007C308A">
      <w:r>
        <w:rPr>
          <w:rFonts w:hint="eastAsia"/>
        </w:rPr>
        <w:t>8</w:t>
      </w:r>
      <w:r>
        <w:rPr>
          <w:rFonts w:hint="eastAsia"/>
        </w:rPr>
        <w:t>、</w:t>
      </w:r>
    </w:p>
    <w:p w14:paraId="131A37D8" w14:textId="77777777" w:rsidR="007C308A" w:rsidRDefault="007C308A" w:rsidP="007C308A"/>
    <w:p w14:paraId="6FDD1B7A" w14:textId="77777777" w:rsidR="007C308A" w:rsidRDefault="007C308A" w:rsidP="007C308A">
      <w:r>
        <w:rPr>
          <w:rFonts w:hint="eastAsia"/>
        </w:rPr>
        <w:t>9</w:t>
      </w:r>
      <w:r>
        <w:rPr>
          <w:rFonts w:hint="eastAsia"/>
        </w:rPr>
        <w:t>、</w:t>
      </w:r>
    </w:p>
    <w:p w14:paraId="10741880" w14:textId="77777777" w:rsidR="007C308A" w:rsidRDefault="007C308A" w:rsidP="007C308A"/>
    <w:p w14:paraId="50DC9FAB" w14:textId="77777777" w:rsidR="007C308A" w:rsidRDefault="007C308A" w:rsidP="007C308A">
      <w:r>
        <w:rPr>
          <w:rFonts w:hint="eastAsia"/>
        </w:rPr>
        <w:t>1</w:t>
      </w:r>
      <w:r>
        <w:t>0</w:t>
      </w:r>
      <w:r>
        <w:rPr>
          <w:rFonts w:hint="eastAsia"/>
        </w:rPr>
        <w:t>、</w:t>
      </w:r>
    </w:p>
    <w:p w14:paraId="40635804" w14:textId="77777777" w:rsidR="00E654BB" w:rsidRDefault="00E654BB" w:rsidP="00E654BB"/>
    <w:p w14:paraId="27E88229" w14:textId="759D4911" w:rsidR="00C15CAD" w:rsidRDefault="00C15CAD" w:rsidP="00C15CAD">
      <w:pPr>
        <w:pStyle w:val="3"/>
      </w:pPr>
      <w:r>
        <w:t>27</w:t>
      </w:r>
      <w:r>
        <w:rPr>
          <w:rFonts w:hint="eastAsia"/>
        </w:rPr>
        <w:t>~</w:t>
      </w:r>
      <w:r w:rsidR="00214E92">
        <w:t>31</w:t>
      </w:r>
      <w:r>
        <w:rPr>
          <w:rFonts w:hint="eastAsia"/>
        </w:rPr>
        <w:t>周报</w:t>
      </w:r>
    </w:p>
    <w:p w14:paraId="3E346B71"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40B4FD8B" w14:textId="77777777" w:rsidTr="007C308A">
        <w:tc>
          <w:tcPr>
            <w:tcW w:w="8281" w:type="dxa"/>
          </w:tcPr>
          <w:p w14:paraId="7C0AADA8" w14:textId="77777777" w:rsidR="00E654BB" w:rsidRDefault="00E654BB" w:rsidP="007A4526">
            <w:r>
              <w:rPr>
                <w:rFonts w:hint="eastAsia"/>
              </w:rPr>
              <w:t>本周工作</w:t>
            </w:r>
          </w:p>
        </w:tc>
      </w:tr>
    </w:tbl>
    <w:p w14:paraId="3AE653AA" w14:textId="5B923BB3" w:rsidR="007C308A" w:rsidRDefault="007C308A" w:rsidP="007C308A">
      <w:r>
        <w:rPr>
          <w:rFonts w:hint="eastAsia"/>
        </w:rPr>
        <w:t>1</w:t>
      </w:r>
      <w:r>
        <w:rPr>
          <w:rFonts w:hint="eastAsia"/>
        </w:rPr>
        <w:t>、</w:t>
      </w:r>
      <w:r w:rsidR="002C7059">
        <w:rPr>
          <w:rFonts w:hint="eastAsia"/>
        </w:rPr>
        <w:t>提交《</w:t>
      </w:r>
      <w:hyperlink r:id="rId62" w:history="1">
        <w:r w:rsidR="002C7059" w:rsidRPr="002C7059">
          <w:rPr>
            <w:rStyle w:val="af3"/>
            <w:rFonts w:hint="eastAsia"/>
          </w:rPr>
          <w:t>【</w:t>
        </w:r>
        <w:r w:rsidR="002C7059" w:rsidRPr="002C7059">
          <w:rPr>
            <w:rStyle w:val="af3"/>
            <w:rFonts w:hint="eastAsia"/>
          </w:rPr>
          <w:t>SEO</w:t>
        </w:r>
        <w:r w:rsidR="002C7059" w:rsidRPr="002C7059">
          <w:rPr>
            <w:rStyle w:val="af3"/>
            <w:rFonts w:hint="eastAsia"/>
          </w:rPr>
          <w:t>】</w:t>
        </w:r>
        <w:r w:rsidR="002C7059" w:rsidRPr="002C7059">
          <w:rPr>
            <w:rStyle w:val="af3"/>
            <w:rFonts w:hint="eastAsia"/>
          </w:rPr>
          <w:t>-11-</w:t>
        </w:r>
        <w:r w:rsidR="002C7059" w:rsidRPr="002C7059">
          <w:rPr>
            <w:rStyle w:val="af3"/>
            <w:rFonts w:hint="eastAsia"/>
          </w:rPr>
          <w:t>主站专题、文章相关页面添加稿定素材链接</w:t>
        </w:r>
      </w:hyperlink>
      <w:r w:rsidR="002C7059">
        <w:rPr>
          <w:rFonts w:hint="eastAsia"/>
        </w:rPr>
        <w:t>》需求。</w:t>
      </w:r>
    </w:p>
    <w:p w14:paraId="312473DB" w14:textId="19F848B2" w:rsidR="007C308A" w:rsidRDefault="00120134" w:rsidP="007C308A">
      <w:r>
        <w:rPr>
          <w:rFonts w:hint="eastAsia"/>
        </w:rPr>
        <w:t>目前，该需求进入准备开发阶段。</w:t>
      </w:r>
    </w:p>
    <w:p w14:paraId="77C27040" w14:textId="77777777" w:rsidR="00120134" w:rsidRDefault="00120134" w:rsidP="007C308A"/>
    <w:p w14:paraId="5E7D5CE4" w14:textId="15FCE3A8" w:rsidR="007C308A" w:rsidRDefault="007C308A" w:rsidP="007C308A">
      <w:r>
        <w:rPr>
          <w:rFonts w:hint="eastAsia"/>
        </w:rPr>
        <w:t>2</w:t>
      </w:r>
      <w:r>
        <w:rPr>
          <w:rFonts w:hint="eastAsia"/>
        </w:rPr>
        <w:t>、</w:t>
      </w:r>
      <w:r w:rsidR="00F25692">
        <w:rPr>
          <w:rFonts w:hint="eastAsia"/>
        </w:rPr>
        <w:t>禁止爬虫抓取预发版的页面。</w:t>
      </w:r>
    </w:p>
    <w:p w14:paraId="21B671E2" w14:textId="1761532F" w:rsidR="00F25692" w:rsidRDefault="00F25692" w:rsidP="007C308A">
      <w:r>
        <w:rPr>
          <w:rFonts w:hint="eastAsia"/>
        </w:rPr>
        <w:lastRenderedPageBreak/>
        <w:t>在《</w:t>
      </w:r>
      <w:hyperlink r:id="rId63"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》需求中附带了禁止爬虫抓取预发版页面的需求，如下内容：</w:t>
      </w:r>
    </w:p>
    <w:tbl>
      <w:tblPr>
        <w:tblStyle w:val="af0"/>
        <w:tblW w:w="0" w:type="auto"/>
        <w:tblLook w:val="04A0" w:firstRow="1" w:lastRow="0" w:firstColumn="1" w:lastColumn="0" w:noHBand="0" w:noVBand="1"/>
      </w:tblPr>
      <w:tblGrid>
        <w:gridCol w:w="8296"/>
      </w:tblGrid>
      <w:tr w:rsidR="00CD1CA3" w14:paraId="7E68A30D" w14:textId="77777777" w:rsidTr="00CD1CA3">
        <w:tc>
          <w:tcPr>
            <w:tcW w:w="8296" w:type="dxa"/>
          </w:tcPr>
          <w:p w14:paraId="40C539E6" w14:textId="77777777" w:rsidR="00CD1CA3" w:rsidRDefault="00CD1CA3" w:rsidP="00CD1CA3">
            <w:r>
              <w:rPr>
                <w:rFonts w:hint="eastAsia"/>
              </w:rPr>
              <w:t>附带急需解决的问题：</w:t>
            </w:r>
          </w:p>
          <w:p w14:paraId="694B0CFC" w14:textId="77777777" w:rsidR="00CD1CA3" w:rsidRDefault="00CD1CA3" w:rsidP="00CD1CA3">
            <w:r>
              <w:rPr>
                <w:rFonts w:hint="eastAsia"/>
              </w:rPr>
              <w:t>屏蔽以下三个域名，防止被搜索引擎抓取：</w:t>
            </w:r>
          </w:p>
          <w:p w14:paraId="7F3E16FB" w14:textId="77777777" w:rsidR="00CD1CA3" w:rsidRDefault="00CD1CA3" w:rsidP="00CD1CA3">
            <w:r>
              <w:t>m-stage.gaoding.com</w:t>
            </w:r>
          </w:p>
          <w:p w14:paraId="0C04898E" w14:textId="77777777" w:rsidR="00CD1CA3" w:rsidRDefault="00CD1CA3" w:rsidP="00CD1CA3">
            <w:r>
              <w:t>stage.gaoding.com</w:t>
            </w:r>
          </w:p>
          <w:p w14:paraId="251DD57E" w14:textId="77777777" w:rsidR="00CD1CA3" w:rsidRDefault="00CD1CA3" w:rsidP="00CD1CA3">
            <w:r>
              <w:t>sucai-stage.gaoding.com</w:t>
            </w:r>
          </w:p>
          <w:p w14:paraId="04941280" w14:textId="77777777" w:rsidR="00CD1CA3" w:rsidRDefault="00CD1CA3" w:rsidP="00CD1CA3"/>
          <w:p w14:paraId="3F96762B" w14:textId="77777777" w:rsidR="00CD1CA3" w:rsidRDefault="00CD1CA3" w:rsidP="00CD1CA3">
            <w:r>
              <w:rPr>
                <w:rFonts w:hint="eastAsia"/>
              </w:rPr>
              <w:t>推荐的解决方案是：</w:t>
            </w:r>
          </w:p>
          <w:p w14:paraId="0A4015E8" w14:textId="77777777" w:rsidR="00CD1CA3" w:rsidRDefault="00CD1CA3" w:rsidP="00CD1CA3">
            <w:r>
              <w:rPr>
                <w:rFonts w:hint="eastAsia"/>
              </w:rPr>
              <w:t>判断</w:t>
            </w:r>
            <w:r>
              <w:rPr>
                <w:rFonts w:hint="eastAsia"/>
              </w:rPr>
              <w:t xml:space="preserve"> User-Agent </w:t>
            </w:r>
            <w:r>
              <w:rPr>
                <w:rFonts w:hint="eastAsia"/>
              </w:rPr>
              <w:t>或者</w:t>
            </w:r>
            <w:r>
              <w:rPr>
                <w:rFonts w:hint="eastAsia"/>
              </w:rPr>
              <w:t xml:space="preserve"> IP </w:t>
            </w:r>
            <w:r>
              <w:rPr>
                <w:rFonts w:hint="eastAsia"/>
              </w:rPr>
              <w:t>是不是爬虫，如果是爬虫的话，直接返回</w:t>
            </w:r>
            <w:r>
              <w:rPr>
                <w:rFonts w:hint="eastAsia"/>
              </w:rPr>
              <w:t xml:space="preserve"> 404 </w:t>
            </w:r>
            <w:r>
              <w:rPr>
                <w:rFonts w:hint="eastAsia"/>
              </w:rPr>
              <w:t>页面。</w:t>
            </w:r>
          </w:p>
          <w:p w14:paraId="6864CF11" w14:textId="5795274B" w:rsidR="00CD1CA3" w:rsidRDefault="00CD1CA3" w:rsidP="00CD1CA3">
            <w:r>
              <w:rPr>
                <w:rFonts w:hint="eastAsia"/>
              </w:rPr>
              <w:t>虽然</w:t>
            </w:r>
            <w:r>
              <w:rPr>
                <w:rFonts w:hint="eastAsia"/>
              </w:rPr>
              <w:t xml:space="preserve"> robots.txt </w:t>
            </w:r>
            <w:r>
              <w:rPr>
                <w:rFonts w:hint="eastAsia"/>
              </w:rPr>
              <w:t>可禁止抓取，但是对于不必遵循</w:t>
            </w:r>
            <w:r>
              <w:rPr>
                <w:rFonts w:hint="eastAsia"/>
              </w:rPr>
              <w:t xml:space="preserve"> robots.txt </w:t>
            </w:r>
            <w:r>
              <w:rPr>
                <w:rFonts w:hint="eastAsia"/>
              </w:rPr>
              <w:t>协议的爬虫来说，基本上无法起到禁止抓取的作用。</w:t>
            </w:r>
          </w:p>
        </w:tc>
      </w:tr>
    </w:tbl>
    <w:p w14:paraId="0A6189D9" w14:textId="77777777" w:rsidR="007C308A" w:rsidRDefault="007C308A" w:rsidP="007C308A"/>
    <w:p w14:paraId="5F623590" w14:textId="600B2E83" w:rsidR="00032059" w:rsidRDefault="007C308A" w:rsidP="00032059">
      <w:r>
        <w:rPr>
          <w:rFonts w:hint="eastAsia"/>
        </w:rPr>
        <w:t>3</w:t>
      </w:r>
      <w:r>
        <w:rPr>
          <w:rFonts w:hint="eastAsia"/>
        </w:rPr>
        <w:t>、</w:t>
      </w:r>
      <w:r w:rsidR="00032059">
        <w:rPr>
          <w:rFonts w:hint="eastAsia"/>
        </w:rPr>
        <w:t>跟进《</w:t>
      </w:r>
      <w:hyperlink r:id="rId64" w:history="1">
        <w:r w:rsidR="00032059" w:rsidRPr="00F35B3E">
          <w:rPr>
            <w:rStyle w:val="af3"/>
            <w:rFonts w:hint="eastAsia"/>
          </w:rPr>
          <w:t>【</w:t>
        </w:r>
        <w:r w:rsidR="00032059" w:rsidRPr="00F35B3E">
          <w:rPr>
            <w:rStyle w:val="af3"/>
            <w:rFonts w:hint="eastAsia"/>
          </w:rPr>
          <w:t>SEO</w:t>
        </w:r>
        <w:r w:rsidR="00032059" w:rsidRPr="00F35B3E">
          <w:rPr>
            <w:rStyle w:val="af3"/>
            <w:rFonts w:hint="eastAsia"/>
          </w:rPr>
          <w:t>】</w:t>
        </w:r>
        <w:r w:rsidR="00032059" w:rsidRPr="00F35B3E">
          <w:rPr>
            <w:rStyle w:val="af3"/>
            <w:rFonts w:hint="eastAsia"/>
          </w:rPr>
          <w:t xml:space="preserve">-5-URL </w:t>
        </w:r>
        <w:r w:rsidR="00032059" w:rsidRPr="00F35B3E">
          <w:rPr>
            <w:rStyle w:val="af3"/>
            <w:rFonts w:hint="eastAsia"/>
          </w:rPr>
          <w:t>可配置友情链接系统开发</w:t>
        </w:r>
      </w:hyperlink>
      <w:r w:rsidR="00032059">
        <w:rPr>
          <w:rFonts w:hint="eastAsia"/>
        </w:rPr>
        <w:t>》需求</w:t>
      </w:r>
    </w:p>
    <w:p w14:paraId="55ADB54B" w14:textId="6F0B3585" w:rsidR="00032059" w:rsidRDefault="00032059" w:rsidP="00032059">
      <w:r>
        <w:rPr>
          <w:rFonts w:hint="eastAsia"/>
        </w:rPr>
        <w:t>@</w:t>
      </w:r>
      <w:r>
        <w:rPr>
          <w:rFonts w:hint="eastAsia"/>
        </w:rPr>
        <w:t>流浪人</w:t>
      </w:r>
      <w:r w:rsidR="008A16AD">
        <w:rPr>
          <w:rFonts w:hint="eastAsia"/>
        </w:rPr>
        <w:t>说该需求较复杂，暂时移入需求池</w:t>
      </w:r>
      <w:r w:rsidR="00DA4190">
        <w:rPr>
          <w:rFonts w:hint="eastAsia"/>
        </w:rPr>
        <w:t>，该需求分配给</w:t>
      </w:r>
      <w:r w:rsidR="00DA4190">
        <w:rPr>
          <w:rFonts w:hint="eastAsia"/>
        </w:rPr>
        <w:t>@</w:t>
      </w:r>
      <w:r w:rsidR="00DA4190">
        <w:rPr>
          <w:rFonts w:hint="eastAsia"/>
        </w:rPr>
        <w:t>熊猫开发。</w:t>
      </w:r>
      <w:r w:rsidR="00AB5ACC">
        <w:rPr>
          <w:rFonts w:hint="eastAsia"/>
        </w:rPr>
        <w:t>目前进入准备开发阶段。</w:t>
      </w:r>
    </w:p>
    <w:p w14:paraId="0F843D67" w14:textId="77777777" w:rsidR="007C308A" w:rsidRPr="00303174" w:rsidRDefault="007C308A" w:rsidP="007C308A"/>
    <w:p w14:paraId="5F344B11" w14:textId="506855B6" w:rsidR="007C308A" w:rsidRDefault="007C308A" w:rsidP="007C308A">
      <w:r>
        <w:rPr>
          <w:rFonts w:hint="eastAsia"/>
        </w:rPr>
        <w:t>4</w:t>
      </w:r>
      <w:r>
        <w:rPr>
          <w:rFonts w:hint="eastAsia"/>
        </w:rPr>
        <w:t>、</w:t>
      </w:r>
      <w:r w:rsidR="003B699E">
        <w:rPr>
          <w:rFonts w:hint="eastAsia"/>
        </w:rPr>
        <w:t>跟进《</w:t>
      </w:r>
      <w:hyperlink r:id="rId65" w:history="1">
        <w:r w:rsidR="003B699E" w:rsidRPr="00DB2F7A">
          <w:rPr>
            <w:rStyle w:val="af3"/>
            <w:rFonts w:hint="eastAsia"/>
          </w:rPr>
          <w:t>【</w:t>
        </w:r>
        <w:r w:rsidR="003B699E" w:rsidRPr="00DB2F7A">
          <w:rPr>
            <w:rStyle w:val="af3"/>
            <w:rFonts w:hint="eastAsia"/>
          </w:rPr>
          <w:t>SEO</w:t>
        </w:r>
        <w:r w:rsidR="003B699E" w:rsidRPr="00DB2F7A">
          <w:rPr>
            <w:rStyle w:val="af3"/>
            <w:rFonts w:hint="eastAsia"/>
          </w:rPr>
          <w:t>】</w:t>
        </w:r>
        <w:r w:rsidR="003B699E" w:rsidRPr="00DB2F7A">
          <w:rPr>
            <w:rStyle w:val="af3"/>
            <w:rFonts w:hint="eastAsia"/>
          </w:rPr>
          <w:t>-10-</w:t>
        </w:r>
        <w:r w:rsidR="003B699E" w:rsidRPr="00DB2F7A">
          <w:rPr>
            <w:rStyle w:val="af3"/>
            <w:rFonts w:hint="eastAsia"/>
          </w:rPr>
          <w:t>生成神马结构化数据文件</w:t>
        </w:r>
      </w:hyperlink>
      <w:r w:rsidR="003B699E">
        <w:rPr>
          <w:rFonts w:hint="eastAsia"/>
        </w:rPr>
        <w:t>》的开发</w:t>
      </w:r>
    </w:p>
    <w:p w14:paraId="4DAD0CB8" w14:textId="09788466" w:rsidR="003B699E" w:rsidRDefault="003B699E" w:rsidP="007C308A">
      <w:r>
        <w:rPr>
          <w:rFonts w:hint="eastAsia"/>
        </w:rPr>
        <w:t>该需求分配给</w:t>
      </w:r>
      <w:r>
        <w:rPr>
          <w:rFonts w:hint="eastAsia"/>
        </w:rPr>
        <w:t>@</w:t>
      </w:r>
      <w:r>
        <w:rPr>
          <w:rFonts w:hint="eastAsia"/>
        </w:rPr>
        <w:t>流浪人开发，目前进入准备开发阶段。</w:t>
      </w:r>
    </w:p>
    <w:p w14:paraId="7430C348" w14:textId="77777777" w:rsidR="007C308A" w:rsidRDefault="007C308A" w:rsidP="007C308A"/>
    <w:p w14:paraId="0DC0A7E1" w14:textId="28DC8E2F" w:rsidR="007C308A" w:rsidRDefault="007C308A" w:rsidP="007C308A">
      <w:r>
        <w:rPr>
          <w:rFonts w:hint="eastAsia"/>
        </w:rPr>
        <w:t>5</w:t>
      </w:r>
      <w:r>
        <w:rPr>
          <w:rFonts w:hint="eastAsia"/>
        </w:rPr>
        <w:t>、</w:t>
      </w:r>
      <w:r w:rsidR="00303174">
        <w:rPr>
          <w:rFonts w:hint="eastAsia"/>
        </w:rPr>
        <w:t>与产品核对素材站点涉及后端开发的相关需求。</w:t>
      </w:r>
    </w:p>
    <w:p w14:paraId="304757C6" w14:textId="3C2D0E69" w:rsidR="00303174" w:rsidRDefault="004310B9" w:rsidP="007C308A">
      <w:r>
        <w:rPr>
          <w:rFonts w:hint="eastAsia"/>
        </w:rPr>
        <w:t>与产品开会讨论素材网站二期优化中涉及后端开发的需求。</w:t>
      </w:r>
    </w:p>
    <w:p w14:paraId="32F52CFE" w14:textId="77777777" w:rsidR="007C308A" w:rsidRDefault="007C308A" w:rsidP="007C308A"/>
    <w:p w14:paraId="02CBE657" w14:textId="77777777" w:rsidR="007C308A" w:rsidRDefault="007C308A" w:rsidP="007C308A">
      <w:r>
        <w:rPr>
          <w:rFonts w:hint="eastAsia"/>
        </w:rPr>
        <w:t>6</w:t>
      </w:r>
      <w:r>
        <w:rPr>
          <w:rFonts w:hint="eastAsia"/>
        </w:rPr>
        <w:t>、</w:t>
      </w:r>
    </w:p>
    <w:p w14:paraId="635057D1" w14:textId="77777777" w:rsidR="007C308A" w:rsidRDefault="007C308A" w:rsidP="007C308A"/>
    <w:p w14:paraId="1C45E052" w14:textId="77777777" w:rsidR="007C308A" w:rsidRDefault="007C308A" w:rsidP="007C308A">
      <w:r>
        <w:rPr>
          <w:rFonts w:hint="eastAsia"/>
        </w:rPr>
        <w:t>7</w:t>
      </w:r>
      <w:r>
        <w:rPr>
          <w:rFonts w:hint="eastAsia"/>
        </w:rPr>
        <w:t>、</w:t>
      </w:r>
    </w:p>
    <w:p w14:paraId="3FBB69C7" w14:textId="77777777" w:rsidR="007C308A" w:rsidRDefault="007C308A" w:rsidP="007C308A"/>
    <w:p w14:paraId="13D5D5C8" w14:textId="77777777" w:rsidR="007C308A" w:rsidRDefault="007C308A" w:rsidP="007C308A">
      <w:r>
        <w:rPr>
          <w:rFonts w:hint="eastAsia"/>
        </w:rPr>
        <w:t>8</w:t>
      </w:r>
      <w:r>
        <w:rPr>
          <w:rFonts w:hint="eastAsia"/>
        </w:rPr>
        <w:t>、</w:t>
      </w:r>
    </w:p>
    <w:p w14:paraId="0D770F02" w14:textId="77777777" w:rsidR="007C308A" w:rsidRDefault="007C308A" w:rsidP="007C308A"/>
    <w:p w14:paraId="2B877FCB" w14:textId="77777777" w:rsidR="007C308A" w:rsidRDefault="007C308A" w:rsidP="007C308A">
      <w:r>
        <w:rPr>
          <w:rFonts w:hint="eastAsia"/>
        </w:rPr>
        <w:t>9</w:t>
      </w:r>
      <w:r>
        <w:rPr>
          <w:rFonts w:hint="eastAsia"/>
        </w:rPr>
        <w:t>、</w:t>
      </w:r>
    </w:p>
    <w:p w14:paraId="083E4DD7" w14:textId="77777777" w:rsidR="007C308A" w:rsidRDefault="007C308A" w:rsidP="007C308A"/>
    <w:p w14:paraId="593CE255" w14:textId="77777777" w:rsidR="007C308A" w:rsidRDefault="007C308A" w:rsidP="007C308A">
      <w:r>
        <w:rPr>
          <w:rFonts w:hint="eastAsia"/>
        </w:rPr>
        <w:t>1</w:t>
      </w:r>
      <w:r>
        <w:t>0</w:t>
      </w:r>
      <w:r>
        <w:rPr>
          <w:rFonts w:hint="eastAsia"/>
        </w:rPr>
        <w:t>、</w:t>
      </w:r>
    </w:p>
    <w:p w14:paraId="7A6F8C8B" w14:textId="77777777" w:rsidR="00E654BB" w:rsidRDefault="00E654BB" w:rsidP="00E654B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E654BB" w14:paraId="69BB4D4A" w14:textId="77777777" w:rsidTr="007C308A">
        <w:tc>
          <w:tcPr>
            <w:tcW w:w="8281" w:type="dxa"/>
          </w:tcPr>
          <w:p w14:paraId="246FA28A" w14:textId="77777777" w:rsidR="00E654BB" w:rsidRDefault="00E654BB" w:rsidP="007A4526">
            <w:r>
              <w:rPr>
                <w:rFonts w:hint="eastAsia"/>
              </w:rPr>
              <w:t>下周计划</w:t>
            </w:r>
          </w:p>
        </w:tc>
      </w:tr>
    </w:tbl>
    <w:p w14:paraId="0FC3BDAF" w14:textId="13A10748" w:rsidR="007C308A" w:rsidRDefault="007C308A" w:rsidP="007C308A">
      <w:r>
        <w:rPr>
          <w:rFonts w:hint="eastAsia"/>
        </w:rPr>
        <w:t>1</w:t>
      </w:r>
      <w:r>
        <w:rPr>
          <w:rFonts w:hint="eastAsia"/>
        </w:rPr>
        <w:t>、</w:t>
      </w:r>
      <w:r w:rsidR="005C711A">
        <w:rPr>
          <w:rFonts w:hint="eastAsia"/>
        </w:rPr>
        <w:t>跟进稿定主站</w:t>
      </w:r>
      <w:r w:rsidR="005C711A">
        <w:rPr>
          <w:rFonts w:hint="eastAsia"/>
        </w:rPr>
        <w:t>S</w:t>
      </w:r>
      <w:r w:rsidR="005C711A">
        <w:t>EO</w:t>
      </w:r>
      <w:r w:rsidR="005C711A">
        <w:rPr>
          <w:rFonts w:hint="eastAsia"/>
        </w:rPr>
        <w:t>优化需求开发进度</w:t>
      </w:r>
    </w:p>
    <w:p w14:paraId="63509E24" w14:textId="77777777" w:rsidR="007C308A" w:rsidRPr="005C711A" w:rsidRDefault="007C308A" w:rsidP="007C308A"/>
    <w:p w14:paraId="26CFB46E" w14:textId="23A11359" w:rsidR="007C308A" w:rsidRDefault="007C308A" w:rsidP="007C308A">
      <w:r>
        <w:rPr>
          <w:rFonts w:hint="eastAsia"/>
        </w:rPr>
        <w:t>2</w:t>
      </w:r>
      <w:r>
        <w:rPr>
          <w:rFonts w:hint="eastAsia"/>
        </w:rPr>
        <w:t>、</w:t>
      </w:r>
      <w:r w:rsidR="005C711A">
        <w:rPr>
          <w:rFonts w:hint="eastAsia"/>
        </w:rPr>
        <w:t>跟进稿定素材</w:t>
      </w:r>
      <w:r w:rsidR="005C711A">
        <w:rPr>
          <w:rFonts w:hint="eastAsia"/>
        </w:rPr>
        <w:t>S</w:t>
      </w:r>
      <w:r w:rsidR="005C711A">
        <w:t>EO</w:t>
      </w:r>
      <w:r w:rsidR="005C711A">
        <w:rPr>
          <w:rFonts w:hint="eastAsia"/>
        </w:rPr>
        <w:t>优化需求开发进度；</w:t>
      </w:r>
    </w:p>
    <w:p w14:paraId="0949A247" w14:textId="77777777" w:rsidR="007C308A" w:rsidRDefault="007C308A" w:rsidP="007C308A"/>
    <w:p w14:paraId="68E327C0" w14:textId="0D034A9B" w:rsidR="007C308A" w:rsidRDefault="007C308A" w:rsidP="007C308A">
      <w:r>
        <w:rPr>
          <w:rFonts w:hint="eastAsia"/>
        </w:rPr>
        <w:t>3</w:t>
      </w:r>
      <w:r>
        <w:rPr>
          <w:rFonts w:hint="eastAsia"/>
        </w:rPr>
        <w:t>、</w:t>
      </w:r>
      <w:r w:rsidR="005C711A">
        <w:rPr>
          <w:rFonts w:hint="eastAsia"/>
        </w:rPr>
        <w:t>继续跟进</w:t>
      </w:r>
      <w:hyperlink r:id="rId66" w:history="1">
        <w:r w:rsidR="005C711A" w:rsidRPr="002739A6">
          <w:rPr>
            <w:rStyle w:val="af3"/>
            <w:rFonts w:hint="eastAsia"/>
          </w:rPr>
          <w:t>A</w:t>
        </w:r>
        <w:r w:rsidR="005C711A" w:rsidRPr="002739A6">
          <w:rPr>
            <w:rStyle w:val="af3"/>
          </w:rPr>
          <w:t>I</w:t>
        </w:r>
        <w:r w:rsidR="005C711A" w:rsidRPr="002739A6">
          <w:rPr>
            <w:rStyle w:val="af3"/>
          </w:rPr>
          <w:t>的</w:t>
        </w:r>
        <w:r w:rsidR="005C711A" w:rsidRPr="002739A6">
          <w:rPr>
            <w:rStyle w:val="af3"/>
            <w:rFonts w:hint="eastAsia"/>
          </w:rPr>
          <w:t>S</w:t>
        </w:r>
        <w:r w:rsidR="005C711A" w:rsidRPr="002739A6">
          <w:rPr>
            <w:rStyle w:val="af3"/>
          </w:rPr>
          <w:t>EO</w:t>
        </w:r>
        <w:r w:rsidR="005C711A" w:rsidRPr="002739A6">
          <w:rPr>
            <w:rStyle w:val="af3"/>
          </w:rPr>
          <w:t>优化</w:t>
        </w:r>
      </w:hyperlink>
      <w:r w:rsidR="005C711A">
        <w:rPr>
          <w:rFonts w:hint="eastAsia"/>
        </w:rPr>
        <w:t>的排期时间；</w:t>
      </w:r>
    </w:p>
    <w:p w14:paraId="6D78E629" w14:textId="77777777" w:rsidR="007C308A" w:rsidRDefault="007C308A" w:rsidP="007C308A"/>
    <w:p w14:paraId="5222A4EF" w14:textId="41A4A0CA" w:rsidR="007C308A" w:rsidRDefault="007C308A" w:rsidP="007C308A">
      <w:r>
        <w:rPr>
          <w:rFonts w:hint="eastAsia"/>
        </w:rPr>
        <w:t>4</w:t>
      </w:r>
      <w:r>
        <w:rPr>
          <w:rFonts w:hint="eastAsia"/>
        </w:rPr>
        <w:t>、</w:t>
      </w:r>
      <w:r w:rsidR="005C711A">
        <w:rPr>
          <w:rFonts w:hint="eastAsia"/>
        </w:rPr>
        <w:t>其它日常事项；</w:t>
      </w:r>
    </w:p>
    <w:p w14:paraId="161E5059" w14:textId="77777777" w:rsidR="007C308A" w:rsidRDefault="007C308A" w:rsidP="007C308A"/>
    <w:p w14:paraId="23FD32E9" w14:textId="77777777" w:rsidR="007C308A" w:rsidRDefault="007C308A" w:rsidP="007C308A">
      <w:r>
        <w:rPr>
          <w:rFonts w:hint="eastAsia"/>
        </w:rPr>
        <w:t>5</w:t>
      </w:r>
      <w:r>
        <w:rPr>
          <w:rFonts w:hint="eastAsia"/>
        </w:rPr>
        <w:t>、</w:t>
      </w:r>
    </w:p>
    <w:p w14:paraId="4396E08C" w14:textId="77777777" w:rsidR="007C308A" w:rsidRDefault="007C308A" w:rsidP="007C308A"/>
    <w:p w14:paraId="0E3134C7" w14:textId="77777777" w:rsidR="007C308A" w:rsidRDefault="007C308A" w:rsidP="007C308A">
      <w:r>
        <w:rPr>
          <w:rFonts w:hint="eastAsia"/>
        </w:rPr>
        <w:lastRenderedPageBreak/>
        <w:t>6</w:t>
      </w:r>
      <w:r>
        <w:rPr>
          <w:rFonts w:hint="eastAsia"/>
        </w:rPr>
        <w:t>、</w:t>
      </w:r>
    </w:p>
    <w:p w14:paraId="10C26893" w14:textId="77777777" w:rsidR="007C308A" w:rsidRDefault="007C308A" w:rsidP="007C308A"/>
    <w:p w14:paraId="0D327E50" w14:textId="77777777" w:rsidR="007C308A" w:rsidRDefault="007C308A" w:rsidP="007C308A">
      <w:r>
        <w:rPr>
          <w:rFonts w:hint="eastAsia"/>
        </w:rPr>
        <w:t>7</w:t>
      </w:r>
      <w:r>
        <w:rPr>
          <w:rFonts w:hint="eastAsia"/>
        </w:rPr>
        <w:t>、</w:t>
      </w:r>
    </w:p>
    <w:p w14:paraId="65246B4C" w14:textId="77777777" w:rsidR="007C308A" w:rsidRDefault="007C308A" w:rsidP="007C308A"/>
    <w:p w14:paraId="41353134" w14:textId="77777777" w:rsidR="007C308A" w:rsidRDefault="007C308A" w:rsidP="007C308A">
      <w:r>
        <w:rPr>
          <w:rFonts w:hint="eastAsia"/>
        </w:rPr>
        <w:t>8</w:t>
      </w:r>
      <w:r>
        <w:rPr>
          <w:rFonts w:hint="eastAsia"/>
        </w:rPr>
        <w:t>、</w:t>
      </w:r>
    </w:p>
    <w:p w14:paraId="30AD75A1" w14:textId="77777777" w:rsidR="007C308A" w:rsidRDefault="007C308A" w:rsidP="007C308A"/>
    <w:p w14:paraId="09865DE2" w14:textId="77777777" w:rsidR="007C308A" w:rsidRDefault="007C308A" w:rsidP="007C308A">
      <w:r>
        <w:rPr>
          <w:rFonts w:hint="eastAsia"/>
        </w:rPr>
        <w:t>9</w:t>
      </w:r>
      <w:r>
        <w:rPr>
          <w:rFonts w:hint="eastAsia"/>
        </w:rPr>
        <w:t>、</w:t>
      </w:r>
    </w:p>
    <w:p w14:paraId="02CC6A04" w14:textId="77777777" w:rsidR="007C308A" w:rsidRDefault="007C308A" w:rsidP="007C308A"/>
    <w:p w14:paraId="770BD6CB" w14:textId="77777777" w:rsidR="007C308A" w:rsidRDefault="007C308A" w:rsidP="007C308A">
      <w:r>
        <w:rPr>
          <w:rFonts w:hint="eastAsia"/>
        </w:rPr>
        <w:t>1</w:t>
      </w:r>
      <w:r>
        <w:t>0</w:t>
      </w:r>
      <w:r>
        <w:rPr>
          <w:rFonts w:hint="eastAsia"/>
        </w:rPr>
        <w:t>、</w:t>
      </w:r>
    </w:p>
    <w:p w14:paraId="519102D2" w14:textId="77777777" w:rsidR="00E654BB" w:rsidRDefault="00E654BB" w:rsidP="00E654BB"/>
    <w:p w14:paraId="5C3D0398" w14:textId="77777777" w:rsidR="00E654BB" w:rsidRPr="003614A8" w:rsidRDefault="00E654BB" w:rsidP="003614A8"/>
    <w:p w14:paraId="3B64BA96" w14:textId="23E5C507" w:rsidR="00FA1FA0" w:rsidRDefault="00FA1FA0" w:rsidP="007F4E4F">
      <w:pPr>
        <w:pStyle w:val="2"/>
      </w:pPr>
      <w:r>
        <w:rPr>
          <w:rFonts w:hint="eastAsia"/>
        </w:rPr>
        <w:t>8</w:t>
      </w:r>
      <w:r>
        <w:rPr>
          <w:rFonts w:hint="eastAsia"/>
        </w:rPr>
        <w:t>月份</w:t>
      </w:r>
    </w:p>
    <w:p w14:paraId="494A9D1F" w14:textId="4B16DAB0" w:rsidR="005C711A" w:rsidRDefault="005C711A" w:rsidP="005C711A">
      <w:pPr>
        <w:pStyle w:val="3"/>
      </w:pPr>
      <w:r>
        <w:t>03</w:t>
      </w:r>
      <w:r>
        <w:rPr>
          <w:rFonts w:hint="eastAsia"/>
        </w:rPr>
        <w:t>~</w:t>
      </w:r>
      <w:r>
        <w:t>07</w:t>
      </w:r>
      <w:r>
        <w:rPr>
          <w:rFonts w:hint="eastAsia"/>
        </w:rPr>
        <w:t>周报</w:t>
      </w:r>
    </w:p>
    <w:p w14:paraId="17C0618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1DEBEE9" w14:textId="77777777" w:rsidTr="007C308A">
        <w:tc>
          <w:tcPr>
            <w:tcW w:w="8281" w:type="dxa"/>
          </w:tcPr>
          <w:p w14:paraId="4A6AE4F7" w14:textId="77777777" w:rsidR="003614A8" w:rsidRDefault="003614A8" w:rsidP="007A4526">
            <w:r>
              <w:rPr>
                <w:rFonts w:hint="eastAsia"/>
              </w:rPr>
              <w:t>本周工作</w:t>
            </w:r>
          </w:p>
        </w:tc>
      </w:tr>
    </w:tbl>
    <w:p w14:paraId="1C3C248F" w14:textId="02206DC2" w:rsidR="007C308A" w:rsidRDefault="007C308A" w:rsidP="007C308A">
      <w:r>
        <w:rPr>
          <w:rFonts w:hint="eastAsia"/>
        </w:rPr>
        <w:t>1</w:t>
      </w:r>
      <w:r>
        <w:rPr>
          <w:rFonts w:hint="eastAsia"/>
        </w:rPr>
        <w:t>、</w:t>
      </w:r>
      <w:r w:rsidR="00193CF4">
        <w:rPr>
          <w:rFonts w:hint="eastAsia"/>
        </w:rPr>
        <w:t>跟进《</w:t>
      </w:r>
      <w:hyperlink r:id="rId67" w:history="1">
        <w:r w:rsidR="00193CF4" w:rsidRPr="002C7059">
          <w:rPr>
            <w:rStyle w:val="af3"/>
            <w:rFonts w:hint="eastAsia"/>
          </w:rPr>
          <w:t>【</w:t>
        </w:r>
        <w:r w:rsidR="00193CF4" w:rsidRPr="002C7059">
          <w:rPr>
            <w:rStyle w:val="af3"/>
            <w:rFonts w:hint="eastAsia"/>
          </w:rPr>
          <w:t>SEO</w:t>
        </w:r>
        <w:r w:rsidR="00193CF4" w:rsidRPr="002C7059">
          <w:rPr>
            <w:rStyle w:val="af3"/>
            <w:rFonts w:hint="eastAsia"/>
          </w:rPr>
          <w:t>】</w:t>
        </w:r>
        <w:r w:rsidR="00193CF4" w:rsidRPr="002C7059">
          <w:rPr>
            <w:rStyle w:val="af3"/>
            <w:rFonts w:hint="eastAsia"/>
          </w:rPr>
          <w:t>-11-</w:t>
        </w:r>
        <w:r w:rsidR="00193CF4" w:rsidRPr="002C7059">
          <w:rPr>
            <w:rStyle w:val="af3"/>
            <w:rFonts w:hint="eastAsia"/>
          </w:rPr>
          <w:t>主站专题、文章相关页面添加稿定素材链接</w:t>
        </w:r>
      </w:hyperlink>
      <w:r w:rsidR="00193CF4">
        <w:rPr>
          <w:rFonts w:hint="eastAsia"/>
        </w:rPr>
        <w:t>》需求开发进度。</w:t>
      </w:r>
    </w:p>
    <w:p w14:paraId="4A534143" w14:textId="2AB39CD6" w:rsidR="007C308A" w:rsidRDefault="003A03A6" w:rsidP="007C308A">
      <w:r>
        <w:rPr>
          <w:rFonts w:hint="eastAsia"/>
        </w:rPr>
        <w:t>已分配给</w:t>
      </w:r>
      <w:r>
        <w:rPr>
          <w:rFonts w:hint="eastAsia"/>
        </w:rPr>
        <w:t xml:space="preserve"> @</w:t>
      </w:r>
      <w:r>
        <w:rPr>
          <w:rFonts w:hint="eastAsia"/>
        </w:rPr>
        <w:t>流浪人</w:t>
      </w:r>
      <w:r>
        <w:rPr>
          <w:rFonts w:hint="eastAsia"/>
        </w:rPr>
        <w:t xml:space="preserve"> </w:t>
      </w:r>
      <w:r>
        <w:rPr>
          <w:rFonts w:hint="eastAsia"/>
        </w:rPr>
        <w:t>进行处理，处理时间为（</w:t>
      </w:r>
      <w:r>
        <w:rPr>
          <w:rFonts w:ascii="Segoe UI" w:hAnsi="Segoe UI" w:cs="Segoe UI"/>
          <w:color w:val="172B4D"/>
          <w:szCs w:val="21"/>
          <w:shd w:val="clear" w:color="auto" w:fill="FFFFFF"/>
        </w:rPr>
        <w:t>方舟双端</w:t>
      </w:r>
      <w:r>
        <w:rPr>
          <w:rFonts w:ascii="Segoe UI" w:hAnsi="Segoe UI" w:cs="Segoe UI"/>
          <w:color w:val="172B4D"/>
          <w:szCs w:val="21"/>
          <w:shd w:val="clear" w:color="auto" w:fill="FFFFFF"/>
        </w:rPr>
        <w:t>0812-0825</w:t>
      </w:r>
      <w:r>
        <w:rPr>
          <w:rFonts w:hint="eastAsia"/>
        </w:rPr>
        <w:t>）。</w:t>
      </w:r>
    </w:p>
    <w:p w14:paraId="6FDEF934" w14:textId="77777777" w:rsidR="003A03A6" w:rsidRDefault="003A03A6" w:rsidP="007C308A"/>
    <w:p w14:paraId="76FB93D5" w14:textId="405F984B" w:rsidR="007C308A" w:rsidRDefault="007C308A" w:rsidP="007C308A">
      <w:r>
        <w:rPr>
          <w:rFonts w:hint="eastAsia"/>
        </w:rPr>
        <w:t>2</w:t>
      </w:r>
      <w:r>
        <w:rPr>
          <w:rFonts w:hint="eastAsia"/>
        </w:rPr>
        <w:t>、</w:t>
      </w:r>
      <w:r w:rsidR="004F0143">
        <w:rPr>
          <w:rFonts w:hint="eastAsia"/>
        </w:rPr>
        <w:t>跟进《</w:t>
      </w:r>
      <w:hyperlink r:id="rId68" w:history="1">
        <w:r w:rsidR="004F0143" w:rsidRPr="00F35B3E">
          <w:rPr>
            <w:rStyle w:val="af3"/>
            <w:rFonts w:hint="eastAsia"/>
          </w:rPr>
          <w:t>【</w:t>
        </w:r>
        <w:r w:rsidR="004F0143" w:rsidRPr="00F35B3E">
          <w:rPr>
            <w:rStyle w:val="af3"/>
            <w:rFonts w:hint="eastAsia"/>
          </w:rPr>
          <w:t>SEO</w:t>
        </w:r>
        <w:r w:rsidR="004F0143" w:rsidRPr="00F35B3E">
          <w:rPr>
            <w:rStyle w:val="af3"/>
            <w:rFonts w:hint="eastAsia"/>
          </w:rPr>
          <w:t>】</w:t>
        </w:r>
        <w:r w:rsidR="004F0143" w:rsidRPr="00F35B3E">
          <w:rPr>
            <w:rStyle w:val="af3"/>
            <w:rFonts w:hint="eastAsia"/>
          </w:rPr>
          <w:t xml:space="preserve">-5-URL </w:t>
        </w:r>
        <w:r w:rsidR="004F0143" w:rsidRPr="00F35B3E">
          <w:rPr>
            <w:rStyle w:val="af3"/>
            <w:rFonts w:hint="eastAsia"/>
          </w:rPr>
          <w:t>可配置友情链接系统开发</w:t>
        </w:r>
      </w:hyperlink>
      <w:r w:rsidR="004F0143">
        <w:rPr>
          <w:rFonts w:hint="eastAsia"/>
        </w:rPr>
        <w:t>》需求开发进度。</w:t>
      </w:r>
    </w:p>
    <w:p w14:paraId="2C63532F" w14:textId="1BDB36E8" w:rsidR="007C308A" w:rsidRDefault="007C3830" w:rsidP="007C308A">
      <w:r>
        <w:rPr>
          <w:rFonts w:hint="eastAsia"/>
        </w:rPr>
        <w:t>需求优先级</w:t>
      </w:r>
      <w:r w:rsidR="00CA110C">
        <w:rPr>
          <w:rFonts w:hint="eastAsia"/>
        </w:rPr>
        <w:t>调整</w:t>
      </w:r>
      <w:r>
        <w:rPr>
          <w:rFonts w:hint="eastAsia"/>
        </w:rPr>
        <w:t>为</w:t>
      </w:r>
      <w:r w:rsidR="00CA110C">
        <w:rPr>
          <w:rFonts w:hint="eastAsia"/>
        </w:rPr>
        <w:t>Highest</w:t>
      </w:r>
      <w:r w:rsidR="00CA110C">
        <w:t xml:space="preserve"> </w:t>
      </w:r>
      <w:r w:rsidR="00CA110C">
        <w:rPr>
          <w:rFonts w:hint="eastAsia"/>
        </w:rPr>
        <w:t>→</w:t>
      </w:r>
      <w:r w:rsidR="00CA110C">
        <w:rPr>
          <w:rFonts w:hint="eastAsia"/>
        </w:rPr>
        <w:t xml:space="preserve"> </w:t>
      </w:r>
      <w:r>
        <w:rPr>
          <w:rFonts w:hint="eastAsia"/>
        </w:rPr>
        <w:t>High</w:t>
      </w:r>
      <w:r>
        <w:rPr>
          <w:rFonts w:hint="eastAsia"/>
        </w:rPr>
        <w:t>。</w:t>
      </w:r>
      <w:r w:rsidR="000901D3">
        <w:rPr>
          <w:rFonts w:hint="eastAsia"/>
        </w:rPr>
        <w:t>目前，优先处理七夕活动的相关需求，本需求在七夕</w:t>
      </w:r>
      <w:r w:rsidR="00441812">
        <w:rPr>
          <w:rFonts w:hint="eastAsia"/>
        </w:rPr>
        <w:t>之后</w:t>
      </w:r>
      <w:r w:rsidR="000901D3">
        <w:rPr>
          <w:rFonts w:hint="eastAsia"/>
        </w:rPr>
        <w:t>进行处理。</w:t>
      </w:r>
    </w:p>
    <w:p w14:paraId="32757A0F" w14:textId="77777777" w:rsidR="00021D52" w:rsidRPr="000901D3" w:rsidRDefault="00021D52" w:rsidP="007C308A"/>
    <w:p w14:paraId="797AEED6" w14:textId="53385165" w:rsidR="007C308A" w:rsidRDefault="007C308A" w:rsidP="007C308A">
      <w:r>
        <w:rPr>
          <w:rFonts w:hint="eastAsia"/>
        </w:rPr>
        <w:t>3</w:t>
      </w:r>
      <w:r>
        <w:rPr>
          <w:rFonts w:hint="eastAsia"/>
        </w:rPr>
        <w:t>、</w:t>
      </w:r>
      <w:r w:rsidR="007C3CB3">
        <w:rPr>
          <w:rFonts w:hint="eastAsia"/>
        </w:rPr>
        <w:t>跟进《</w:t>
      </w:r>
      <w:hyperlink r:id="rId69" w:history="1">
        <w:r w:rsidR="007C3CB3" w:rsidRPr="00DB2F7A">
          <w:rPr>
            <w:rStyle w:val="af3"/>
            <w:rFonts w:hint="eastAsia"/>
          </w:rPr>
          <w:t>【</w:t>
        </w:r>
        <w:r w:rsidR="007C3CB3" w:rsidRPr="00DB2F7A">
          <w:rPr>
            <w:rStyle w:val="af3"/>
            <w:rFonts w:hint="eastAsia"/>
          </w:rPr>
          <w:t>SEO</w:t>
        </w:r>
        <w:r w:rsidR="007C3CB3" w:rsidRPr="00DB2F7A">
          <w:rPr>
            <w:rStyle w:val="af3"/>
            <w:rFonts w:hint="eastAsia"/>
          </w:rPr>
          <w:t>】</w:t>
        </w:r>
        <w:r w:rsidR="007C3CB3" w:rsidRPr="00DB2F7A">
          <w:rPr>
            <w:rStyle w:val="af3"/>
            <w:rFonts w:hint="eastAsia"/>
          </w:rPr>
          <w:t>-10-</w:t>
        </w:r>
        <w:r w:rsidR="007C3CB3" w:rsidRPr="00DB2F7A">
          <w:rPr>
            <w:rStyle w:val="af3"/>
            <w:rFonts w:hint="eastAsia"/>
          </w:rPr>
          <w:t>生成神马结构化数据文件</w:t>
        </w:r>
      </w:hyperlink>
      <w:r w:rsidR="007C3CB3">
        <w:rPr>
          <w:rFonts w:hint="eastAsia"/>
        </w:rPr>
        <w:t>》需求开发进度。</w:t>
      </w:r>
    </w:p>
    <w:p w14:paraId="7C2993DB" w14:textId="1C58A57B" w:rsidR="007C308A" w:rsidRDefault="0026746C" w:rsidP="007C308A">
      <w:r>
        <w:rPr>
          <w:rFonts w:hint="eastAsia"/>
        </w:rPr>
        <w:t>与</w:t>
      </w:r>
      <w:r w:rsidR="00E359F8">
        <w:rPr>
          <w:rFonts w:hint="eastAsia"/>
        </w:rPr>
        <w:t xml:space="preserve"> </w:t>
      </w:r>
      <w:r>
        <w:rPr>
          <w:rFonts w:hint="eastAsia"/>
        </w:rPr>
        <w:t>@</w:t>
      </w:r>
      <w:r>
        <w:rPr>
          <w:rFonts w:hint="eastAsia"/>
        </w:rPr>
        <w:t>流浪人</w:t>
      </w:r>
      <w:r w:rsidR="00E359F8">
        <w:rPr>
          <w:rFonts w:hint="eastAsia"/>
        </w:rPr>
        <w:t xml:space="preserve"> </w:t>
      </w:r>
      <w:r>
        <w:rPr>
          <w:rFonts w:hint="eastAsia"/>
        </w:rPr>
        <w:t>讨论调整中间层包含的内容条数，</w:t>
      </w:r>
      <w:r w:rsidR="008F17C7">
        <w:rPr>
          <w:rFonts w:hint="eastAsia"/>
        </w:rPr>
        <w:t>同时调整保存的</w:t>
      </w:r>
      <w:r w:rsidR="008F17C7">
        <w:rPr>
          <w:rFonts w:hint="eastAsia"/>
        </w:rPr>
        <w:t>U</w:t>
      </w:r>
      <w:r w:rsidR="008F17C7">
        <w:t>RL</w:t>
      </w:r>
      <w:r w:rsidR="008F17C7">
        <w:rPr>
          <w:rFonts w:hint="eastAsia"/>
        </w:rPr>
        <w:t>地址结构，</w:t>
      </w:r>
    </w:p>
    <w:p w14:paraId="182BE9E3" w14:textId="0FD12512" w:rsidR="0026746C" w:rsidRDefault="00012327" w:rsidP="007C308A">
      <w:r>
        <w:rPr>
          <w:rFonts w:hint="eastAsia"/>
        </w:rPr>
        <w:t>开发时间上需要延期到</w:t>
      </w:r>
      <w:r>
        <w:rPr>
          <w:rFonts w:hint="eastAsia"/>
        </w:rPr>
        <w:t>1</w:t>
      </w:r>
      <w:r>
        <w:t>5</w:t>
      </w:r>
      <w:r>
        <w:rPr>
          <w:rFonts w:hint="eastAsia"/>
        </w:rPr>
        <w:t>号之后，因为需要先开发七夕活动相关内容。</w:t>
      </w:r>
    </w:p>
    <w:p w14:paraId="6587DEA8" w14:textId="7DF6C8FE" w:rsidR="00E359F8" w:rsidRDefault="00E359F8" w:rsidP="007C308A">
      <w:r>
        <w:rPr>
          <w:rFonts w:hint="eastAsia"/>
        </w:rPr>
        <w:t>目前，</w:t>
      </w:r>
      <w:r>
        <w:rPr>
          <w:rFonts w:hint="eastAsia"/>
        </w:rPr>
        <w:t>URL</w:t>
      </w:r>
      <w:r>
        <w:t xml:space="preserve"> </w:t>
      </w:r>
      <w:r>
        <w:rPr>
          <w:rFonts w:hint="eastAsia"/>
        </w:rPr>
        <w:t>地址结构调整为：</w:t>
      </w:r>
    </w:p>
    <w:p w14:paraId="7F89C429" w14:textId="61A3DED9" w:rsidR="00E359F8" w:rsidRDefault="00754713" w:rsidP="007C308A">
      <w:hyperlink r:id="rId70" w:history="1">
        <w:r w:rsidR="00E359F8" w:rsidRPr="0073447F">
          <w:rPr>
            <w:rStyle w:val="af3"/>
          </w:rPr>
          <w:t>https://www.gaoding.com/api/shenma/article/index.xml</w:t>
        </w:r>
      </w:hyperlink>
    </w:p>
    <w:p w14:paraId="2663705A" w14:textId="77777777" w:rsidR="00BF02F8" w:rsidRDefault="00BF02F8" w:rsidP="007C308A"/>
    <w:p w14:paraId="029D7739" w14:textId="06752C02" w:rsidR="007C308A" w:rsidRDefault="00441812" w:rsidP="007C308A">
      <w:r>
        <w:t>4</w:t>
      </w:r>
      <w:r w:rsidR="007C308A">
        <w:rPr>
          <w:rFonts w:hint="eastAsia"/>
        </w:rPr>
        <w:t>、</w:t>
      </w:r>
      <w:r w:rsidR="009A6D4D">
        <w:rPr>
          <w:rFonts w:hint="eastAsia"/>
        </w:rPr>
        <w:t>继续跟进</w:t>
      </w:r>
      <w:hyperlink r:id="rId71" w:history="1">
        <w:r w:rsidR="009A6D4D" w:rsidRPr="002739A6">
          <w:rPr>
            <w:rStyle w:val="af3"/>
            <w:rFonts w:hint="eastAsia"/>
          </w:rPr>
          <w:t>A</w:t>
        </w:r>
        <w:r w:rsidR="009A6D4D" w:rsidRPr="002739A6">
          <w:rPr>
            <w:rStyle w:val="af3"/>
          </w:rPr>
          <w:t>I</w:t>
        </w:r>
        <w:r w:rsidR="009A6D4D" w:rsidRPr="002739A6">
          <w:rPr>
            <w:rStyle w:val="af3"/>
          </w:rPr>
          <w:t>的</w:t>
        </w:r>
        <w:r w:rsidR="009A6D4D" w:rsidRPr="002739A6">
          <w:rPr>
            <w:rStyle w:val="af3"/>
            <w:rFonts w:hint="eastAsia"/>
          </w:rPr>
          <w:t>S</w:t>
        </w:r>
        <w:r w:rsidR="009A6D4D" w:rsidRPr="002739A6">
          <w:rPr>
            <w:rStyle w:val="af3"/>
          </w:rPr>
          <w:t>EO</w:t>
        </w:r>
        <w:r w:rsidR="009A6D4D" w:rsidRPr="002739A6">
          <w:rPr>
            <w:rStyle w:val="af3"/>
          </w:rPr>
          <w:t>优化</w:t>
        </w:r>
      </w:hyperlink>
      <w:r w:rsidR="009A6D4D">
        <w:rPr>
          <w:rFonts w:hint="eastAsia"/>
        </w:rPr>
        <w:t>的排期时间</w:t>
      </w:r>
      <w:r w:rsidR="00A22F54">
        <w:rPr>
          <w:rFonts w:hint="eastAsia"/>
        </w:rPr>
        <w:t>。</w:t>
      </w:r>
    </w:p>
    <w:p w14:paraId="421ABC24" w14:textId="379492FD" w:rsidR="00340B7B" w:rsidRDefault="001B3602" w:rsidP="007C308A">
      <w:r>
        <w:rPr>
          <w:rFonts w:hint="eastAsia"/>
        </w:rPr>
        <w:t>目前，仍然没有时间，需要持续跟进。</w:t>
      </w:r>
    </w:p>
    <w:p w14:paraId="68BC95A9" w14:textId="77777777" w:rsidR="001B3602" w:rsidRDefault="001B3602" w:rsidP="007C308A"/>
    <w:p w14:paraId="3032151D" w14:textId="42749DA5" w:rsidR="007C308A" w:rsidRDefault="00441812" w:rsidP="007C308A">
      <w:r>
        <w:t>5</w:t>
      </w:r>
      <w:r w:rsidR="007C308A">
        <w:rPr>
          <w:rFonts w:hint="eastAsia"/>
        </w:rPr>
        <w:t>、</w:t>
      </w:r>
      <w:r w:rsidR="00B67D1C">
        <w:rPr>
          <w:rFonts w:hint="eastAsia"/>
        </w:rPr>
        <w:t>跟进“素材站爬虫日志部署”</w:t>
      </w:r>
      <w:r w:rsidR="00836880">
        <w:rPr>
          <w:rFonts w:hint="eastAsia"/>
        </w:rPr>
        <w:t>进度</w:t>
      </w:r>
      <w:r w:rsidR="00336ED7">
        <w:rPr>
          <w:rFonts w:hint="eastAsia"/>
        </w:rPr>
        <w:t>。</w:t>
      </w:r>
    </w:p>
    <w:p w14:paraId="4FBDDDFA" w14:textId="1A5B5F20" w:rsidR="003D2BE5" w:rsidRDefault="00E71930" w:rsidP="007C308A">
      <w:r>
        <w:rPr>
          <w:rFonts w:hint="eastAsia"/>
        </w:rPr>
        <w:t>目前还有点问题，还不能下载</w:t>
      </w:r>
      <w:r w:rsidR="00984BE9">
        <w:rPr>
          <w:rFonts w:hint="eastAsia"/>
        </w:rPr>
        <w:t>，最晚下周会做好。</w:t>
      </w:r>
    </w:p>
    <w:p w14:paraId="454DF25F" w14:textId="77777777" w:rsidR="00E71930" w:rsidRPr="00B67D1C" w:rsidRDefault="00E71930" w:rsidP="007C308A"/>
    <w:p w14:paraId="760D8469" w14:textId="7138B790" w:rsidR="007C308A" w:rsidRDefault="00441812" w:rsidP="007C308A">
      <w:r>
        <w:t>6</w:t>
      </w:r>
      <w:r w:rsidR="007C308A">
        <w:rPr>
          <w:rFonts w:hint="eastAsia"/>
        </w:rPr>
        <w:t>、</w:t>
      </w:r>
      <w:r w:rsidR="00336ED7">
        <w:rPr>
          <w:rFonts w:hint="eastAsia"/>
        </w:rPr>
        <w:t>反馈网站爬虫日志下载为空</w:t>
      </w:r>
      <w:r w:rsidR="00B85E8D">
        <w:rPr>
          <w:rFonts w:hint="eastAsia"/>
        </w:rPr>
        <w:t>文件夹</w:t>
      </w:r>
      <w:r w:rsidR="00336ED7">
        <w:rPr>
          <w:rFonts w:hint="eastAsia"/>
        </w:rPr>
        <w:t>的问题。</w:t>
      </w:r>
    </w:p>
    <w:p w14:paraId="7F9DADCC" w14:textId="607E82A1" w:rsidR="007C308A" w:rsidRDefault="00B85E8D" w:rsidP="007C308A">
      <w:r>
        <w:rPr>
          <w:rFonts w:hint="eastAsia"/>
        </w:rPr>
        <w:t>下载网站爬虫日志的时候，发现很多都是空文件夹，已经反馈给</w:t>
      </w:r>
      <w:r>
        <w:rPr>
          <w:rFonts w:hint="eastAsia"/>
        </w:rPr>
        <w:t>@</w:t>
      </w:r>
      <w:r>
        <w:rPr>
          <w:rFonts w:hint="eastAsia"/>
        </w:rPr>
        <w:t>雨阳进行处理。</w:t>
      </w:r>
    </w:p>
    <w:p w14:paraId="70ECD9E5" w14:textId="77777777" w:rsidR="00336ED7" w:rsidRPr="005D3712" w:rsidRDefault="00336ED7" w:rsidP="007C308A"/>
    <w:p w14:paraId="5F215C79" w14:textId="63F80765" w:rsidR="007C308A" w:rsidRDefault="00441812" w:rsidP="007C308A">
      <w:r>
        <w:t>7</w:t>
      </w:r>
      <w:r w:rsidR="007C308A">
        <w:rPr>
          <w:rFonts w:hint="eastAsia"/>
        </w:rPr>
        <w:t>、</w:t>
      </w:r>
      <w:r w:rsidR="00D86A8A">
        <w:rPr>
          <w:rFonts w:hint="eastAsia"/>
        </w:rPr>
        <w:t>入手</w:t>
      </w:r>
      <w:r w:rsidR="00D86A8A" w:rsidRPr="00277DCD">
        <w:rPr>
          <w:rFonts w:hint="eastAsia"/>
          <w:b/>
          <w:bCs/>
          <w:color w:val="FF0000"/>
        </w:rPr>
        <w:t>稿定企业官网</w:t>
      </w:r>
      <w:r w:rsidR="00D86A8A">
        <w:rPr>
          <w:rFonts w:hint="eastAsia"/>
        </w:rPr>
        <w:t>项目</w:t>
      </w:r>
    </w:p>
    <w:p w14:paraId="471F0395" w14:textId="2E04220B" w:rsidR="002F1982" w:rsidRDefault="005B1C92" w:rsidP="007C308A">
      <w:r>
        <w:rPr>
          <w:rFonts w:hint="eastAsia"/>
        </w:rPr>
        <w:t>与</w:t>
      </w:r>
      <w:r>
        <w:rPr>
          <w:rFonts w:hint="eastAsia"/>
        </w:rPr>
        <w:t>@</w:t>
      </w:r>
      <w:r>
        <w:rPr>
          <w:rFonts w:hint="eastAsia"/>
        </w:rPr>
        <w:t>坐标讨论稿定企业版官网的优化，</w:t>
      </w:r>
      <w:r w:rsidRPr="00357D90">
        <w:rPr>
          <w:rFonts w:hint="eastAsia"/>
          <w:b/>
          <w:bCs/>
        </w:rPr>
        <w:t>待下周</w:t>
      </w:r>
      <w:r>
        <w:rPr>
          <w:rFonts w:hint="eastAsia"/>
        </w:rPr>
        <w:t>U</w:t>
      </w:r>
      <w:r>
        <w:t>I</w:t>
      </w:r>
      <w:r>
        <w:rPr>
          <w:rFonts w:hint="eastAsia"/>
        </w:rPr>
        <w:t>出来之后，确定网站结构，宣讲时，同步考虑</w:t>
      </w:r>
      <w:r>
        <w:rPr>
          <w:rFonts w:hint="eastAsia"/>
        </w:rPr>
        <w:t>S</w:t>
      </w:r>
      <w:r>
        <w:t>EO</w:t>
      </w:r>
      <w:r>
        <w:rPr>
          <w:rFonts w:hint="eastAsia"/>
        </w:rPr>
        <w:t>优化。</w:t>
      </w:r>
    </w:p>
    <w:p w14:paraId="28E08FC1" w14:textId="77777777" w:rsidR="005B1C92" w:rsidRDefault="005B1C92" w:rsidP="007C308A"/>
    <w:p w14:paraId="0988D836" w14:textId="70E6CF34" w:rsidR="007C308A" w:rsidRDefault="00441812" w:rsidP="007C308A">
      <w:r>
        <w:t>8</w:t>
      </w:r>
      <w:r w:rsidR="007C308A">
        <w:rPr>
          <w:rFonts w:hint="eastAsia"/>
        </w:rPr>
        <w:t>、</w:t>
      </w:r>
      <w:r w:rsidR="00A51783">
        <w:rPr>
          <w:rFonts w:hint="eastAsia"/>
        </w:rPr>
        <w:t>与产品讨论</w:t>
      </w:r>
      <w:r w:rsidR="00277DCD" w:rsidRPr="00277DCD">
        <w:rPr>
          <w:rFonts w:hint="eastAsia"/>
          <w:b/>
          <w:bCs/>
          <w:color w:val="FF0000"/>
        </w:rPr>
        <w:t>稿定</w:t>
      </w:r>
      <w:r w:rsidR="00A51783" w:rsidRPr="00277DCD">
        <w:rPr>
          <w:rFonts w:hint="eastAsia"/>
          <w:b/>
          <w:bCs/>
          <w:color w:val="FF0000"/>
        </w:rPr>
        <w:t>素材</w:t>
      </w:r>
      <w:r w:rsidR="00A51783">
        <w:rPr>
          <w:rFonts w:hint="eastAsia"/>
        </w:rPr>
        <w:t>站的</w:t>
      </w:r>
      <w:r w:rsidR="00A51783">
        <w:rPr>
          <w:rFonts w:hint="eastAsia"/>
        </w:rPr>
        <w:t>S</w:t>
      </w:r>
      <w:r w:rsidR="00A51783">
        <w:t>EO</w:t>
      </w:r>
      <w:r w:rsidR="00A51783">
        <w:rPr>
          <w:rFonts w:hint="eastAsia"/>
        </w:rPr>
        <w:t>优化安排</w:t>
      </w:r>
    </w:p>
    <w:p w14:paraId="2F5A6454" w14:textId="192C0482" w:rsidR="005C7EB7" w:rsidRPr="005C7EB7" w:rsidRDefault="008C2484" w:rsidP="007C308A">
      <w:r>
        <w:rPr>
          <w:rFonts w:hint="eastAsia"/>
        </w:rPr>
        <w:t>与产品讨论和确认素材网站的</w:t>
      </w:r>
      <w:r>
        <w:rPr>
          <w:rFonts w:hint="eastAsia"/>
        </w:rPr>
        <w:t>S</w:t>
      </w:r>
      <w:r>
        <w:t>EO</w:t>
      </w:r>
      <w:r>
        <w:rPr>
          <w:rFonts w:hint="eastAsia"/>
        </w:rPr>
        <w:t>优化计划</w:t>
      </w:r>
    </w:p>
    <w:tbl>
      <w:tblPr>
        <w:tblStyle w:val="af0"/>
        <w:tblW w:w="0" w:type="auto"/>
        <w:tblLook w:val="04A0" w:firstRow="1" w:lastRow="0" w:firstColumn="1" w:lastColumn="0" w:noHBand="0" w:noVBand="1"/>
      </w:tblPr>
      <w:tblGrid>
        <w:gridCol w:w="8296"/>
      </w:tblGrid>
      <w:tr w:rsidR="00A51783" w14:paraId="52D83E41" w14:textId="77777777" w:rsidTr="00A51783">
        <w:tc>
          <w:tcPr>
            <w:tcW w:w="8296" w:type="dxa"/>
          </w:tcPr>
          <w:p w14:paraId="3508358D" w14:textId="6C37C78F" w:rsidR="00A51783" w:rsidRDefault="00A51783" w:rsidP="00811FA1">
            <w:pPr>
              <w:pStyle w:val="afa"/>
              <w:numPr>
                <w:ilvl w:val="0"/>
                <w:numId w:val="39"/>
              </w:numPr>
              <w:ind w:firstLineChars="0"/>
            </w:pPr>
            <w:r>
              <w:rPr>
                <w:rFonts w:hint="eastAsia"/>
              </w:rPr>
              <w:t>移动端开发计划先暂缓，目前素材库</w:t>
            </w:r>
            <w:r>
              <w:rPr>
                <w:rFonts w:hint="eastAsia"/>
              </w:rPr>
              <w:t>8</w:t>
            </w:r>
            <w:r>
              <w:rPr>
                <w:rFonts w:hint="eastAsia"/>
              </w:rPr>
              <w:t>月份需求优先完善素材品类；</w:t>
            </w:r>
          </w:p>
          <w:p w14:paraId="57F8945C" w14:textId="4F096FF4" w:rsidR="00811FA1" w:rsidRDefault="00754713" w:rsidP="00811FA1">
            <w:pPr>
              <w:pStyle w:val="afa"/>
              <w:ind w:left="360" w:firstLineChars="0" w:firstLine="0"/>
            </w:pPr>
            <w:hyperlink r:id="rId72" w:history="1">
              <w:r w:rsidR="00811FA1">
                <w:rPr>
                  <w:rStyle w:val="af3"/>
                </w:rPr>
                <w:t>https://doc.huanleguang.com/pages/viewpage.action?pageId=94076492</w:t>
              </w:r>
            </w:hyperlink>
            <w:r w:rsidR="00811FA1">
              <w:t xml:space="preserve"> </w:t>
            </w:r>
          </w:p>
          <w:p w14:paraId="16FB2177" w14:textId="77777777" w:rsidR="00A51783" w:rsidRDefault="00A51783" w:rsidP="00A51783">
            <w:r>
              <w:rPr>
                <w:rFonts w:hint="eastAsia"/>
              </w:rPr>
              <w:t xml:space="preserve">2. </w:t>
            </w:r>
            <w:r>
              <w:rPr>
                <w:rFonts w:hint="eastAsia"/>
              </w:rPr>
              <w:t>网站地图、友情链接已和灵芝沟通，明天下午需求规划会一起评审下；</w:t>
            </w:r>
          </w:p>
          <w:p w14:paraId="3B3F9165" w14:textId="77777777" w:rsidR="00A51783" w:rsidRDefault="00A51783" w:rsidP="00A51783">
            <w:r>
              <w:tab/>
              <w:t>https://jira.huanleguang.com/browse/ARK-8386</w:t>
            </w:r>
          </w:p>
          <w:p w14:paraId="10B9AE41" w14:textId="77777777" w:rsidR="00A51783" w:rsidRDefault="00A51783" w:rsidP="00A51783">
            <w:r>
              <w:tab/>
              <w:t>https://jira.huanleguang.com/browse/ARK-8387</w:t>
            </w:r>
          </w:p>
          <w:p w14:paraId="1D1F3F9D" w14:textId="3E5EAFEE" w:rsidR="00A51783" w:rsidRDefault="00A51783" w:rsidP="00A51783">
            <w:r>
              <w:rPr>
                <w:rFonts w:hint="eastAsia"/>
              </w:rPr>
              <w:t>3. SEO</w:t>
            </w:r>
            <w:r>
              <w:rPr>
                <w:rFonts w:hint="eastAsia"/>
              </w:rPr>
              <w:t>第二期需求文档中的其他内容，涉及到前端页面支持的，预计将和视频</w:t>
            </w:r>
            <w:r>
              <w:rPr>
                <w:rFonts w:hint="eastAsia"/>
              </w:rPr>
              <w:t>+</w:t>
            </w:r>
            <w:r>
              <w:rPr>
                <w:rFonts w:hint="eastAsia"/>
              </w:rPr>
              <w:t>模版</w:t>
            </w:r>
            <w:r>
              <w:rPr>
                <w:rFonts w:hint="eastAsia"/>
              </w:rPr>
              <w:t>VIP</w:t>
            </w:r>
            <w:r>
              <w:rPr>
                <w:rFonts w:hint="eastAsia"/>
              </w:rPr>
              <w:t>版本一起处理，跟着这个版本迭代走，预计八月底上线；</w:t>
            </w:r>
          </w:p>
        </w:tc>
      </w:tr>
    </w:tbl>
    <w:p w14:paraId="61DB35E7" w14:textId="0BD94B91" w:rsidR="007C308A" w:rsidRDefault="007C308A" w:rsidP="007C308A"/>
    <w:p w14:paraId="2A34A463" w14:textId="5B8A8C2A" w:rsidR="002F1982" w:rsidRDefault="00130AC2" w:rsidP="007C308A">
      <w:r>
        <w:rPr>
          <w:rFonts w:hint="eastAsia"/>
        </w:rPr>
        <w:t>另外，讨论素材站是否具备编辑能力，以及是否各端都拥有编辑能力，</w:t>
      </w:r>
      <w:r>
        <w:rPr>
          <w:rFonts w:hint="eastAsia"/>
        </w:rPr>
        <w:t>@</w:t>
      </w:r>
      <w:r>
        <w:rPr>
          <w:rFonts w:hint="eastAsia"/>
        </w:rPr>
        <w:t>美梦说需要与相关技术童鞋沟通确定。</w:t>
      </w:r>
    </w:p>
    <w:p w14:paraId="6E0FEC2E" w14:textId="3EF2EBDB" w:rsidR="00130AC2" w:rsidRDefault="00130AC2" w:rsidP="007C308A"/>
    <w:p w14:paraId="084F0348" w14:textId="07CB6C2B" w:rsidR="00BA1D42" w:rsidRDefault="00441812" w:rsidP="007C308A">
      <w:r>
        <w:t>9</w:t>
      </w:r>
      <w:r w:rsidR="00BA1D42">
        <w:rPr>
          <w:rFonts w:hint="eastAsia"/>
        </w:rPr>
        <w:t>、</w:t>
      </w:r>
      <w:r w:rsidR="00BA1D42" w:rsidRPr="00277DCD">
        <w:rPr>
          <w:rFonts w:hint="eastAsia"/>
          <w:b/>
          <w:bCs/>
          <w:color w:val="FF0000"/>
        </w:rPr>
        <w:t>稿定素材</w:t>
      </w:r>
      <w:r w:rsidR="00BA1D42">
        <w:rPr>
          <w:rFonts w:hint="eastAsia"/>
        </w:rPr>
        <w:t>相关关键词方案讨论</w:t>
      </w:r>
    </w:p>
    <w:p w14:paraId="0A89B95A" w14:textId="08647709" w:rsidR="00BA1D42" w:rsidRDefault="00BA1D42" w:rsidP="007C308A">
      <w:r>
        <w:rPr>
          <w:rFonts w:hint="eastAsia"/>
        </w:rPr>
        <w:t>与产品、</w:t>
      </w:r>
      <w:r>
        <w:rPr>
          <w:rFonts w:hint="eastAsia"/>
        </w:rPr>
        <w:t>A</w:t>
      </w:r>
      <w:r>
        <w:t>I</w:t>
      </w:r>
      <w:r>
        <w:rPr>
          <w:rFonts w:hint="eastAsia"/>
        </w:rPr>
        <w:t>讨论稿定素材中关键词相关推荐方案：</w:t>
      </w:r>
    </w:p>
    <w:tbl>
      <w:tblPr>
        <w:tblStyle w:val="af0"/>
        <w:tblW w:w="0" w:type="auto"/>
        <w:tblLook w:val="04A0" w:firstRow="1" w:lastRow="0" w:firstColumn="1" w:lastColumn="0" w:noHBand="0" w:noVBand="1"/>
      </w:tblPr>
      <w:tblGrid>
        <w:gridCol w:w="8296"/>
      </w:tblGrid>
      <w:tr w:rsidR="00BA1D42" w14:paraId="178B08C0" w14:textId="77777777" w:rsidTr="00BA1D42">
        <w:tc>
          <w:tcPr>
            <w:tcW w:w="8296" w:type="dxa"/>
          </w:tcPr>
          <w:p w14:paraId="2EBEAC9D" w14:textId="77777777" w:rsidR="00BA1D42" w:rsidRDefault="00BA1D42" w:rsidP="00BA1D42">
            <w:r>
              <w:rPr>
                <w:rFonts w:hint="eastAsia"/>
              </w:rPr>
              <w:t>第一步：用词库对当前所有内容页的标题进行重新分词并重新打标签，然后把所有分词得到的关键词和视觉中国的关键词进行去重整理得到一份完整关键词词库；</w:t>
            </w:r>
          </w:p>
          <w:p w14:paraId="63F0DC0C" w14:textId="77777777" w:rsidR="00BA1D42" w:rsidRDefault="00BA1D42" w:rsidP="00BA1D42"/>
          <w:p w14:paraId="2A36B079" w14:textId="77777777" w:rsidR="00BA1D42" w:rsidRDefault="00BA1D42" w:rsidP="00BA1D42">
            <w:r>
              <w:rPr>
                <w:rFonts w:hint="eastAsia"/>
              </w:rPr>
              <w:t>第二步：通过</w:t>
            </w:r>
            <w:r>
              <w:rPr>
                <w:rFonts w:hint="eastAsia"/>
              </w:rPr>
              <w:t>AI</w:t>
            </w:r>
            <w:r>
              <w:rPr>
                <w:rFonts w:hint="eastAsia"/>
              </w:rPr>
              <w:t>计算关键词词库中的所有关键词之间的相关性，得到每个关键词的相关关键词，用于页面的相关搜索、相关推荐等地方；</w:t>
            </w:r>
          </w:p>
          <w:p w14:paraId="0F1CCBF4" w14:textId="77777777" w:rsidR="00BA1D42" w:rsidRDefault="00BA1D42" w:rsidP="00BA1D42"/>
          <w:p w14:paraId="5C071A5B" w14:textId="5EC919BE" w:rsidR="00BA1D42" w:rsidRDefault="00BA1D42" w:rsidP="00BA1D42">
            <w:r>
              <w:rPr>
                <w:rFonts w:hint="eastAsia"/>
              </w:rPr>
              <w:t>第三步，基于用户搜索的分词来对搜索关键词做相关推荐，这个可以到后面用户搜索数据完善的时候，再替换当前的推荐方式。</w:t>
            </w:r>
          </w:p>
        </w:tc>
      </w:tr>
    </w:tbl>
    <w:p w14:paraId="113741E7" w14:textId="0FE80626" w:rsidR="00BA1D42" w:rsidRDefault="00BA1D42" w:rsidP="007C308A"/>
    <w:p w14:paraId="1FD18DB9" w14:textId="77777777" w:rsidR="00BA1D42" w:rsidRDefault="00BA1D42" w:rsidP="007C308A"/>
    <w:p w14:paraId="31AFD827" w14:textId="29392D49" w:rsidR="007C308A" w:rsidRDefault="007C308A" w:rsidP="007C308A">
      <w:r>
        <w:rPr>
          <w:rFonts w:hint="eastAsia"/>
        </w:rPr>
        <w:t>1</w:t>
      </w:r>
      <w:r w:rsidR="00441812">
        <w:t>0</w:t>
      </w:r>
      <w:r>
        <w:rPr>
          <w:rFonts w:hint="eastAsia"/>
        </w:rPr>
        <w:t>、</w:t>
      </w:r>
      <w:r w:rsidR="005E17DF">
        <w:rPr>
          <w:rFonts w:hint="eastAsia"/>
        </w:rPr>
        <w:t>修改稿定素材中分类的子分类渲染</w:t>
      </w:r>
    </w:p>
    <w:p w14:paraId="594EA8B1" w14:textId="59BA4C55" w:rsidR="003614A8" w:rsidRDefault="005E17DF" w:rsidP="003614A8">
      <w:r>
        <w:rPr>
          <w:rFonts w:hint="eastAsia"/>
        </w:rPr>
        <w:t>如下图所示：</w:t>
      </w:r>
    </w:p>
    <w:p w14:paraId="5B0F39C3" w14:textId="02AF127F" w:rsidR="005E17DF" w:rsidRDefault="005E17DF" w:rsidP="003614A8">
      <w:r>
        <w:rPr>
          <w:noProof/>
        </w:rPr>
        <w:drawing>
          <wp:inline distT="0" distB="0" distL="0" distR="0" wp14:anchorId="66102E31" wp14:editId="7C026379">
            <wp:extent cx="5274310" cy="2737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737485"/>
                    </a:xfrm>
                    <a:prstGeom prst="rect">
                      <a:avLst/>
                    </a:prstGeom>
                  </pic:spPr>
                </pic:pic>
              </a:graphicData>
            </a:graphic>
          </wp:inline>
        </w:drawing>
      </w:r>
    </w:p>
    <w:p w14:paraId="1165373B" w14:textId="6BCE2601" w:rsidR="005E17DF" w:rsidRDefault="005E17DF" w:rsidP="003614A8">
      <w:r>
        <w:rPr>
          <w:rFonts w:hint="eastAsia"/>
        </w:rPr>
        <w:t>把</w:t>
      </w:r>
      <w:r>
        <w:rPr>
          <w:rFonts w:hint="eastAsia"/>
        </w:rPr>
        <w:t>js</w:t>
      </w:r>
      <w:r>
        <w:rPr>
          <w:rFonts w:hint="eastAsia"/>
        </w:rPr>
        <w:t>加载的方式渲染成</w:t>
      </w:r>
      <w:r>
        <w:rPr>
          <w:rFonts w:hint="eastAsia"/>
        </w:rPr>
        <w:t>html</w:t>
      </w:r>
      <w:r>
        <w:rPr>
          <w:rFonts w:hint="eastAsia"/>
        </w:rPr>
        <w:t>代码。</w:t>
      </w:r>
    </w:p>
    <w:p w14:paraId="5E94E74D" w14:textId="1854E2B7" w:rsidR="005E17DF" w:rsidRDefault="005E17DF" w:rsidP="003614A8">
      <w:r>
        <w:rPr>
          <w:rFonts w:hint="eastAsia"/>
        </w:rPr>
        <w:lastRenderedPageBreak/>
        <w:t>已经反馈给</w:t>
      </w:r>
      <w:r>
        <w:rPr>
          <w:rFonts w:hint="eastAsia"/>
        </w:rPr>
        <w:t xml:space="preserve"> @</w:t>
      </w:r>
      <w:r>
        <w:rPr>
          <w:rFonts w:hint="eastAsia"/>
        </w:rPr>
        <w:t>灵猫</w:t>
      </w:r>
      <w:r>
        <w:rPr>
          <w:rFonts w:hint="eastAsia"/>
        </w:rPr>
        <w:t xml:space="preserve"> </w:t>
      </w:r>
      <w:r>
        <w:rPr>
          <w:rFonts w:hint="eastAsia"/>
        </w:rPr>
        <w:t>进行处理。</w:t>
      </w:r>
    </w:p>
    <w:p w14:paraId="51B2F41B" w14:textId="77777777" w:rsidR="005E17DF" w:rsidRDefault="005E17DF" w:rsidP="003614A8"/>
    <w:p w14:paraId="69F0E649" w14:textId="77777777" w:rsidR="002F1982" w:rsidRDefault="002F1982"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8A69E8C" w14:textId="77777777" w:rsidTr="007C308A">
        <w:tc>
          <w:tcPr>
            <w:tcW w:w="8281" w:type="dxa"/>
          </w:tcPr>
          <w:p w14:paraId="39AA630C" w14:textId="77777777" w:rsidR="003614A8" w:rsidRDefault="003614A8" w:rsidP="007A4526">
            <w:r>
              <w:rPr>
                <w:rFonts w:hint="eastAsia"/>
              </w:rPr>
              <w:t>下周计划</w:t>
            </w:r>
          </w:p>
        </w:tc>
      </w:tr>
    </w:tbl>
    <w:p w14:paraId="420425F6" w14:textId="61B82E49" w:rsidR="007C308A" w:rsidRDefault="007C308A" w:rsidP="007C308A">
      <w:r>
        <w:rPr>
          <w:rFonts w:hint="eastAsia"/>
        </w:rPr>
        <w:t>1</w:t>
      </w:r>
      <w:r>
        <w:rPr>
          <w:rFonts w:hint="eastAsia"/>
        </w:rPr>
        <w:t>、</w:t>
      </w:r>
      <w:r w:rsidR="004E3211">
        <w:rPr>
          <w:rFonts w:hint="eastAsia"/>
        </w:rPr>
        <w:t>跟进</w:t>
      </w:r>
      <w:r w:rsidR="004E3211" w:rsidRPr="00277DCD">
        <w:rPr>
          <w:rFonts w:hint="eastAsia"/>
          <w:b/>
          <w:bCs/>
          <w:color w:val="FF0000"/>
        </w:rPr>
        <w:t>稿定企业官网</w:t>
      </w:r>
      <w:r w:rsidR="004E3211">
        <w:rPr>
          <w:rFonts w:hint="eastAsia"/>
        </w:rPr>
        <w:t>项目</w:t>
      </w:r>
    </w:p>
    <w:p w14:paraId="34312762" w14:textId="77777777" w:rsidR="007C308A" w:rsidRPr="004E78FE" w:rsidRDefault="007C308A" w:rsidP="007C308A"/>
    <w:p w14:paraId="5CC0AC59" w14:textId="26629B69" w:rsidR="007C308A" w:rsidRDefault="007C308A" w:rsidP="007C308A">
      <w:r>
        <w:rPr>
          <w:rFonts w:hint="eastAsia"/>
        </w:rPr>
        <w:t>2</w:t>
      </w:r>
      <w:r>
        <w:rPr>
          <w:rFonts w:hint="eastAsia"/>
        </w:rPr>
        <w:t>、</w:t>
      </w:r>
      <w:r w:rsidR="00A75959">
        <w:rPr>
          <w:rFonts w:hint="eastAsia"/>
        </w:rPr>
        <w:t>跟进《</w:t>
      </w:r>
      <w:hyperlink r:id="rId74" w:history="1">
        <w:r w:rsidR="00A75959" w:rsidRPr="002C7059">
          <w:rPr>
            <w:rStyle w:val="af3"/>
            <w:rFonts w:hint="eastAsia"/>
          </w:rPr>
          <w:t>【</w:t>
        </w:r>
        <w:r w:rsidR="00A75959" w:rsidRPr="002C7059">
          <w:rPr>
            <w:rStyle w:val="af3"/>
            <w:rFonts w:hint="eastAsia"/>
          </w:rPr>
          <w:t>SEO</w:t>
        </w:r>
        <w:r w:rsidR="00A75959" w:rsidRPr="002C7059">
          <w:rPr>
            <w:rStyle w:val="af3"/>
            <w:rFonts w:hint="eastAsia"/>
          </w:rPr>
          <w:t>】</w:t>
        </w:r>
        <w:r w:rsidR="00A75959" w:rsidRPr="002C7059">
          <w:rPr>
            <w:rStyle w:val="af3"/>
            <w:rFonts w:hint="eastAsia"/>
          </w:rPr>
          <w:t>-11-</w:t>
        </w:r>
        <w:r w:rsidR="00A75959" w:rsidRPr="002C7059">
          <w:rPr>
            <w:rStyle w:val="af3"/>
            <w:rFonts w:hint="eastAsia"/>
          </w:rPr>
          <w:t>主站专题、文章相关页面添加稿定素材链接</w:t>
        </w:r>
      </w:hyperlink>
      <w:r w:rsidR="00A75959">
        <w:rPr>
          <w:rFonts w:hint="eastAsia"/>
        </w:rPr>
        <w:t>》需求开发进度。</w:t>
      </w:r>
    </w:p>
    <w:p w14:paraId="66A0B2B0" w14:textId="77777777" w:rsidR="007C308A" w:rsidRDefault="007C308A" w:rsidP="007C308A"/>
    <w:p w14:paraId="3DF3FA68" w14:textId="0DA70B86" w:rsidR="007C308A" w:rsidRDefault="007C308A" w:rsidP="007C308A">
      <w:r>
        <w:rPr>
          <w:rFonts w:hint="eastAsia"/>
        </w:rPr>
        <w:t>3</w:t>
      </w:r>
      <w:r>
        <w:rPr>
          <w:rFonts w:hint="eastAsia"/>
        </w:rPr>
        <w:t>、</w:t>
      </w:r>
      <w:r w:rsidR="00A75959">
        <w:rPr>
          <w:rFonts w:hint="eastAsia"/>
        </w:rPr>
        <w:t>跟进《</w:t>
      </w:r>
      <w:hyperlink r:id="rId75" w:history="1">
        <w:r w:rsidR="00A75959" w:rsidRPr="00F35B3E">
          <w:rPr>
            <w:rStyle w:val="af3"/>
            <w:rFonts w:hint="eastAsia"/>
          </w:rPr>
          <w:t>【</w:t>
        </w:r>
        <w:r w:rsidR="00A75959" w:rsidRPr="00F35B3E">
          <w:rPr>
            <w:rStyle w:val="af3"/>
            <w:rFonts w:hint="eastAsia"/>
          </w:rPr>
          <w:t>SEO</w:t>
        </w:r>
        <w:r w:rsidR="00A75959" w:rsidRPr="00F35B3E">
          <w:rPr>
            <w:rStyle w:val="af3"/>
            <w:rFonts w:hint="eastAsia"/>
          </w:rPr>
          <w:t>】</w:t>
        </w:r>
        <w:r w:rsidR="00A75959" w:rsidRPr="00F35B3E">
          <w:rPr>
            <w:rStyle w:val="af3"/>
            <w:rFonts w:hint="eastAsia"/>
          </w:rPr>
          <w:t xml:space="preserve">-5-URL </w:t>
        </w:r>
        <w:r w:rsidR="00A75959" w:rsidRPr="00F35B3E">
          <w:rPr>
            <w:rStyle w:val="af3"/>
            <w:rFonts w:hint="eastAsia"/>
          </w:rPr>
          <w:t>可配置友情链接系统开发</w:t>
        </w:r>
      </w:hyperlink>
      <w:r w:rsidR="00A75959">
        <w:rPr>
          <w:rFonts w:hint="eastAsia"/>
        </w:rPr>
        <w:t>》需求开发进度。</w:t>
      </w:r>
    </w:p>
    <w:p w14:paraId="53DA33E8" w14:textId="77777777" w:rsidR="007C308A" w:rsidRDefault="007C308A" w:rsidP="007C308A"/>
    <w:p w14:paraId="75063A19" w14:textId="31921C12" w:rsidR="007C308A" w:rsidRDefault="007C308A" w:rsidP="007C308A">
      <w:r>
        <w:rPr>
          <w:rFonts w:hint="eastAsia"/>
        </w:rPr>
        <w:t>4</w:t>
      </w:r>
      <w:r>
        <w:rPr>
          <w:rFonts w:hint="eastAsia"/>
        </w:rPr>
        <w:t>、</w:t>
      </w:r>
      <w:r w:rsidR="0049070D">
        <w:rPr>
          <w:rFonts w:hint="eastAsia"/>
        </w:rPr>
        <w:t>跟进《</w:t>
      </w:r>
      <w:hyperlink r:id="rId76" w:history="1">
        <w:r w:rsidR="0049070D" w:rsidRPr="00DB2F7A">
          <w:rPr>
            <w:rStyle w:val="af3"/>
            <w:rFonts w:hint="eastAsia"/>
          </w:rPr>
          <w:t>【</w:t>
        </w:r>
        <w:r w:rsidR="0049070D" w:rsidRPr="00DB2F7A">
          <w:rPr>
            <w:rStyle w:val="af3"/>
            <w:rFonts w:hint="eastAsia"/>
          </w:rPr>
          <w:t>SEO</w:t>
        </w:r>
        <w:r w:rsidR="0049070D" w:rsidRPr="00DB2F7A">
          <w:rPr>
            <w:rStyle w:val="af3"/>
            <w:rFonts w:hint="eastAsia"/>
          </w:rPr>
          <w:t>】</w:t>
        </w:r>
        <w:r w:rsidR="0049070D" w:rsidRPr="00DB2F7A">
          <w:rPr>
            <w:rStyle w:val="af3"/>
            <w:rFonts w:hint="eastAsia"/>
          </w:rPr>
          <w:t>-10-</w:t>
        </w:r>
        <w:r w:rsidR="0049070D" w:rsidRPr="00DB2F7A">
          <w:rPr>
            <w:rStyle w:val="af3"/>
            <w:rFonts w:hint="eastAsia"/>
          </w:rPr>
          <w:t>生成神马结构化数据文件</w:t>
        </w:r>
      </w:hyperlink>
      <w:r w:rsidR="0049070D">
        <w:rPr>
          <w:rFonts w:hint="eastAsia"/>
        </w:rPr>
        <w:t>》需求开发进度。</w:t>
      </w:r>
    </w:p>
    <w:p w14:paraId="0AEFC3BA" w14:textId="77777777" w:rsidR="007C308A" w:rsidRDefault="007C308A" w:rsidP="007C308A"/>
    <w:p w14:paraId="2B3466C0" w14:textId="75AA12D6" w:rsidR="007C308A" w:rsidRDefault="007C308A" w:rsidP="007C308A">
      <w:r>
        <w:rPr>
          <w:rFonts w:hint="eastAsia"/>
        </w:rPr>
        <w:t>5</w:t>
      </w:r>
      <w:r>
        <w:rPr>
          <w:rFonts w:hint="eastAsia"/>
        </w:rPr>
        <w:t>、</w:t>
      </w:r>
      <w:r w:rsidR="001B3602">
        <w:rPr>
          <w:rFonts w:hint="eastAsia"/>
        </w:rPr>
        <w:t>继续跟进</w:t>
      </w:r>
      <w:hyperlink r:id="rId77" w:history="1">
        <w:r w:rsidR="001B3602" w:rsidRPr="002739A6">
          <w:rPr>
            <w:rStyle w:val="af3"/>
            <w:rFonts w:hint="eastAsia"/>
          </w:rPr>
          <w:t>A</w:t>
        </w:r>
        <w:r w:rsidR="001B3602" w:rsidRPr="002739A6">
          <w:rPr>
            <w:rStyle w:val="af3"/>
          </w:rPr>
          <w:t>I</w:t>
        </w:r>
        <w:r w:rsidR="001B3602" w:rsidRPr="002739A6">
          <w:rPr>
            <w:rStyle w:val="af3"/>
          </w:rPr>
          <w:t>的</w:t>
        </w:r>
        <w:r w:rsidR="001B3602" w:rsidRPr="002739A6">
          <w:rPr>
            <w:rStyle w:val="af3"/>
            <w:rFonts w:hint="eastAsia"/>
          </w:rPr>
          <w:t>S</w:t>
        </w:r>
        <w:r w:rsidR="001B3602" w:rsidRPr="002739A6">
          <w:rPr>
            <w:rStyle w:val="af3"/>
          </w:rPr>
          <w:t>EO</w:t>
        </w:r>
        <w:r w:rsidR="001B3602" w:rsidRPr="002739A6">
          <w:rPr>
            <w:rStyle w:val="af3"/>
          </w:rPr>
          <w:t>优化</w:t>
        </w:r>
      </w:hyperlink>
      <w:r w:rsidR="001B3602">
        <w:rPr>
          <w:rFonts w:hint="eastAsia"/>
        </w:rPr>
        <w:t>的排期时间。</w:t>
      </w:r>
    </w:p>
    <w:p w14:paraId="1456A5B9" w14:textId="77777777" w:rsidR="007C308A" w:rsidRDefault="007C308A" w:rsidP="007C308A"/>
    <w:p w14:paraId="5B20791B" w14:textId="365F0C98" w:rsidR="007C308A" w:rsidRDefault="007C308A" w:rsidP="007C308A">
      <w:r>
        <w:rPr>
          <w:rFonts w:hint="eastAsia"/>
        </w:rPr>
        <w:t>6</w:t>
      </w:r>
      <w:r>
        <w:rPr>
          <w:rFonts w:hint="eastAsia"/>
        </w:rPr>
        <w:t>、</w:t>
      </w:r>
      <w:r w:rsidR="00E623DE">
        <w:rPr>
          <w:rFonts w:hint="eastAsia"/>
        </w:rPr>
        <w:t>跟进“素材站爬虫日志部署”进度。</w:t>
      </w:r>
    </w:p>
    <w:p w14:paraId="07D2E4EB" w14:textId="77777777" w:rsidR="007C308A" w:rsidRDefault="007C308A" w:rsidP="007C308A"/>
    <w:p w14:paraId="40A4B242" w14:textId="11D87773" w:rsidR="007C308A" w:rsidRDefault="007C308A" w:rsidP="007C308A">
      <w:r>
        <w:rPr>
          <w:rFonts w:hint="eastAsia"/>
        </w:rPr>
        <w:t>7</w:t>
      </w:r>
      <w:r>
        <w:rPr>
          <w:rFonts w:hint="eastAsia"/>
        </w:rPr>
        <w:t>、</w:t>
      </w:r>
      <w:r w:rsidR="002F16AA">
        <w:rPr>
          <w:rFonts w:hint="eastAsia"/>
        </w:rPr>
        <w:t>跟进</w:t>
      </w:r>
      <w:r w:rsidR="002F16AA" w:rsidRPr="00277DCD">
        <w:rPr>
          <w:rFonts w:hint="eastAsia"/>
          <w:b/>
          <w:bCs/>
          <w:color w:val="FF0000"/>
        </w:rPr>
        <w:t>稿定素材</w:t>
      </w:r>
      <w:r w:rsidR="002F16AA">
        <w:rPr>
          <w:rFonts w:hint="eastAsia"/>
        </w:rPr>
        <w:t>站的</w:t>
      </w:r>
      <w:r w:rsidR="002F16AA">
        <w:rPr>
          <w:rFonts w:hint="eastAsia"/>
        </w:rPr>
        <w:t>S</w:t>
      </w:r>
      <w:r w:rsidR="002F16AA">
        <w:t>EO</w:t>
      </w:r>
      <w:r w:rsidR="002F16AA">
        <w:rPr>
          <w:rFonts w:hint="eastAsia"/>
        </w:rPr>
        <w:t>优化和分词、关键词相关推荐进度。</w:t>
      </w:r>
    </w:p>
    <w:p w14:paraId="0B1D3CE0" w14:textId="77777777" w:rsidR="003614A8" w:rsidRPr="003614A8" w:rsidRDefault="003614A8" w:rsidP="003614A8"/>
    <w:p w14:paraId="4119D9AC" w14:textId="4E7A9297" w:rsidR="003614A8" w:rsidRDefault="003614A8" w:rsidP="003614A8"/>
    <w:p w14:paraId="466C83FB" w14:textId="0FDAB5BA" w:rsidR="005C711A" w:rsidRDefault="005C711A" w:rsidP="005C711A">
      <w:pPr>
        <w:pStyle w:val="3"/>
      </w:pPr>
      <w:r>
        <w:t>10</w:t>
      </w:r>
      <w:r>
        <w:rPr>
          <w:rFonts w:hint="eastAsia"/>
        </w:rPr>
        <w:t>~</w:t>
      </w:r>
      <w:r>
        <w:t>14</w:t>
      </w:r>
      <w:r>
        <w:rPr>
          <w:rFonts w:hint="eastAsia"/>
        </w:rPr>
        <w:t>周报</w:t>
      </w:r>
    </w:p>
    <w:p w14:paraId="4F568D03" w14:textId="77777777" w:rsidR="005C711A" w:rsidRDefault="005C711A" w:rsidP="003614A8"/>
    <w:p w14:paraId="08C94F2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75608A9" w14:textId="77777777" w:rsidTr="007C308A">
        <w:tc>
          <w:tcPr>
            <w:tcW w:w="8281" w:type="dxa"/>
          </w:tcPr>
          <w:p w14:paraId="2DED655A" w14:textId="77777777" w:rsidR="003614A8" w:rsidRDefault="003614A8" w:rsidP="007A4526">
            <w:r>
              <w:rPr>
                <w:rFonts w:hint="eastAsia"/>
              </w:rPr>
              <w:t>本周工作</w:t>
            </w:r>
          </w:p>
        </w:tc>
      </w:tr>
    </w:tbl>
    <w:p w14:paraId="699510F0" w14:textId="7DA50218" w:rsidR="007C308A" w:rsidRDefault="007C308A" w:rsidP="007C308A">
      <w:r>
        <w:rPr>
          <w:rFonts w:hint="eastAsia"/>
        </w:rPr>
        <w:t>1</w:t>
      </w:r>
      <w:r>
        <w:rPr>
          <w:rFonts w:hint="eastAsia"/>
        </w:rPr>
        <w:t>、</w:t>
      </w:r>
      <w:r w:rsidR="0075667A">
        <w:rPr>
          <w:rFonts w:hint="eastAsia"/>
        </w:rPr>
        <w:t>跟进《</w:t>
      </w:r>
      <w:hyperlink r:id="rId78" w:history="1">
        <w:r w:rsidR="0075667A" w:rsidRPr="00F35B3E">
          <w:rPr>
            <w:rStyle w:val="af3"/>
            <w:rFonts w:hint="eastAsia"/>
          </w:rPr>
          <w:t>【</w:t>
        </w:r>
        <w:r w:rsidR="0075667A" w:rsidRPr="00F35B3E">
          <w:rPr>
            <w:rStyle w:val="af3"/>
            <w:rFonts w:hint="eastAsia"/>
          </w:rPr>
          <w:t>SEO</w:t>
        </w:r>
        <w:r w:rsidR="0075667A" w:rsidRPr="00F35B3E">
          <w:rPr>
            <w:rStyle w:val="af3"/>
            <w:rFonts w:hint="eastAsia"/>
          </w:rPr>
          <w:t>】</w:t>
        </w:r>
        <w:r w:rsidR="0075667A" w:rsidRPr="00F35B3E">
          <w:rPr>
            <w:rStyle w:val="af3"/>
            <w:rFonts w:hint="eastAsia"/>
          </w:rPr>
          <w:t xml:space="preserve">-5-URL </w:t>
        </w:r>
        <w:r w:rsidR="0075667A" w:rsidRPr="00F35B3E">
          <w:rPr>
            <w:rStyle w:val="af3"/>
            <w:rFonts w:hint="eastAsia"/>
          </w:rPr>
          <w:t>可配置友情链接系统开发</w:t>
        </w:r>
      </w:hyperlink>
      <w:r w:rsidR="0075667A">
        <w:rPr>
          <w:rFonts w:hint="eastAsia"/>
        </w:rPr>
        <w:t>》需求开发进度。</w:t>
      </w:r>
    </w:p>
    <w:p w14:paraId="22A0958A" w14:textId="78DDB2DE" w:rsidR="0075667A" w:rsidRDefault="0075667A" w:rsidP="007C308A">
      <w:r>
        <w:rPr>
          <w:rFonts w:hint="eastAsia"/>
        </w:rPr>
        <w:t>暂时调整的开发时间段为</w:t>
      </w:r>
      <w:r w:rsidRPr="0075667A">
        <w:t>0812-0825</w:t>
      </w:r>
      <w:r>
        <w:rPr>
          <w:rFonts w:hint="eastAsia"/>
        </w:rPr>
        <w:t>。</w:t>
      </w:r>
    </w:p>
    <w:p w14:paraId="1F939D3A" w14:textId="77777777" w:rsidR="0075667A" w:rsidRPr="0075667A" w:rsidRDefault="0075667A" w:rsidP="007C308A"/>
    <w:p w14:paraId="23943710" w14:textId="726C1E72" w:rsidR="007C308A" w:rsidRDefault="007C308A" w:rsidP="007C308A">
      <w:r>
        <w:rPr>
          <w:rFonts w:hint="eastAsia"/>
        </w:rPr>
        <w:t>2</w:t>
      </w:r>
      <w:r>
        <w:rPr>
          <w:rFonts w:hint="eastAsia"/>
        </w:rPr>
        <w:t>、</w:t>
      </w:r>
      <w:r w:rsidR="00421FC7">
        <w:rPr>
          <w:rFonts w:hint="eastAsia"/>
        </w:rPr>
        <w:t>模板中心渲染方案调整</w:t>
      </w:r>
    </w:p>
    <w:p w14:paraId="38D8E9DC" w14:textId="68D5ADD4" w:rsidR="00EE10AF" w:rsidRDefault="00AB43B4" w:rsidP="007C308A">
      <w:r>
        <w:rPr>
          <w:rFonts w:hint="eastAsia"/>
        </w:rPr>
        <w:t>@</w:t>
      </w:r>
      <w:r>
        <w:rPr>
          <w:rFonts w:hint="eastAsia"/>
        </w:rPr>
        <w:t>粽子</w:t>
      </w:r>
      <w:r>
        <w:rPr>
          <w:rFonts w:hint="eastAsia"/>
        </w:rPr>
        <w:t xml:space="preserve"> </w:t>
      </w:r>
      <w:r w:rsidR="00EE10AF">
        <w:rPr>
          <w:rFonts w:hint="eastAsia"/>
        </w:rPr>
        <w:t>稿定设计模板中心需要做</w:t>
      </w:r>
      <w:r w:rsidR="00EE10AF">
        <w:rPr>
          <w:rFonts w:hint="eastAsia"/>
        </w:rPr>
        <w:t>A</w:t>
      </w:r>
      <w:r w:rsidR="00EE10AF">
        <w:t>B</w:t>
      </w:r>
      <w:r w:rsidR="00EE10AF">
        <w:rPr>
          <w:rFonts w:hint="eastAsia"/>
        </w:rPr>
        <w:t>测试，所以渲染方式调整如下：</w:t>
      </w:r>
    </w:p>
    <w:p w14:paraId="386DB1EF" w14:textId="61A1CFEE" w:rsidR="00EE10AF" w:rsidRPr="00EE10AF" w:rsidRDefault="008D49FD" w:rsidP="007C308A">
      <w:r>
        <w:rPr>
          <w:rFonts w:hint="eastAsia"/>
        </w:rPr>
        <w:t>用户访问的代码为</w:t>
      </w:r>
      <w:r>
        <w:rPr>
          <w:rFonts w:hint="eastAsia"/>
        </w:rPr>
        <w:t>JS</w:t>
      </w:r>
      <w:r>
        <w:rPr>
          <w:rFonts w:hint="eastAsia"/>
        </w:rPr>
        <w:t>代码，爬虫访问的代码为</w:t>
      </w:r>
      <w:r>
        <w:rPr>
          <w:rFonts w:hint="eastAsia"/>
        </w:rPr>
        <w:t>SSR</w:t>
      </w:r>
      <w:r>
        <w:rPr>
          <w:rFonts w:hint="eastAsia"/>
        </w:rPr>
        <w:t>渲染后的</w:t>
      </w:r>
      <w:r>
        <w:rPr>
          <w:rFonts w:hint="eastAsia"/>
        </w:rPr>
        <w:t>HTML</w:t>
      </w:r>
      <w:r>
        <w:rPr>
          <w:rFonts w:hint="eastAsia"/>
        </w:rPr>
        <w:t>代码，两个代码执行后的界面保持一致。</w:t>
      </w:r>
    </w:p>
    <w:p w14:paraId="01FD6B1C" w14:textId="77777777" w:rsidR="00421FC7" w:rsidRDefault="00421FC7" w:rsidP="007C308A"/>
    <w:p w14:paraId="146EF399" w14:textId="08B75D5B" w:rsidR="007C308A" w:rsidRDefault="007C308A" w:rsidP="007C308A">
      <w:r>
        <w:rPr>
          <w:rFonts w:hint="eastAsia"/>
        </w:rPr>
        <w:t>3</w:t>
      </w:r>
      <w:r>
        <w:rPr>
          <w:rFonts w:hint="eastAsia"/>
        </w:rPr>
        <w:t>、</w:t>
      </w:r>
      <w:r w:rsidR="00D07E4B">
        <w:rPr>
          <w:rFonts w:hint="eastAsia"/>
        </w:rPr>
        <w:t>修改稿定设计</w:t>
      </w:r>
      <w:r w:rsidR="00D07E4B">
        <w:rPr>
          <w:rFonts w:hint="eastAsia"/>
        </w:rPr>
        <w:t>robots</w:t>
      </w:r>
      <w:r w:rsidR="00D07E4B">
        <w:rPr>
          <w:rFonts w:hint="eastAsia"/>
        </w:rPr>
        <w:t>内容，添加如下代码：</w:t>
      </w:r>
    </w:p>
    <w:tbl>
      <w:tblPr>
        <w:tblStyle w:val="af0"/>
        <w:tblW w:w="0" w:type="auto"/>
        <w:tblLook w:val="04A0" w:firstRow="1" w:lastRow="0" w:firstColumn="1" w:lastColumn="0" w:noHBand="0" w:noVBand="1"/>
      </w:tblPr>
      <w:tblGrid>
        <w:gridCol w:w="8296"/>
      </w:tblGrid>
      <w:tr w:rsidR="00D07E4B" w14:paraId="1903BD19" w14:textId="77777777" w:rsidTr="00D07E4B">
        <w:tc>
          <w:tcPr>
            <w:tcW w:w="8296" w:type="dxa"/>
          </w:tcPr>
          <w:p w14:paraId="717B0F38" w14:textId="5C5C0D8A" w:rsidR="00D07E4B" w:rsidRDefault="00D07E4B" w:rsidP="007C308A">
            <w:r w:rsidRPr="00D07E4B">
              <w:t>User-agent: SemrushBot\nDisallow: /\nUser-agent: DotBot\nDisallow: /\nUser-agent: MegaIndex.ru\nDisallow: /\nUser-agent: MauiBot\nDisallow: /\nUser-agent: AhrefsBot\nDisallow: /\nUser-agent: MJ12bot\nDisallow: /\nUser-agent: BLEXBot\nDisallow: /\n</w:t>
            </w:r>
          </w:p>
        </w:tc>
      </w:tr>
    </w:tbl>
    <w:p w14:paraId="7D8524C7" w14:textId="77777777" w:rsidR="00D07E4B" w:rsidRPr="00D07E4B" w:rsidRDefault="00D07E4B" w:rsidP="007C308A"/>
    <w:p w14:paraId="7F83F1DF" w14:textId="77777777" w:rsidR="007C308A" w:rsidRDefault="007C308A" w:rsidP="007C308A"/>
    <w:p w14:paraId="03E2E82F" w14:textId="1D5942F4" w:rsidR="007C308A" w:rsidRDefault="007C308A" w:rsidP="007C308A">
      <w:r>
        <w:rPr>
          <w:rFonts w:hint="eastAsia"/>
        </w:rPr>
        <w:t>4</w:t>
      </w:r>
      <w:r>
        <w:rPr>
          <w:rFonts w:hint="eastAsia"/>
        </w:rPr>
        <w:t>、</w:t>
      </w:r>
      <w:r w:rsidR="00BD0A58">
        <w:rPr>
          <w:rFonts w:hint="eastAsia"/>
        </w:rPr>
        <w:t>跟进“素材站爬虫日志部署”进度。</w:t>
      </w:r>
    </w:p>
    <w:p w14:paraId="32F20367" w14:textId="6A6C000B" w:rsidR="007C308A" w:rsidRDefault="00DD772D" w:rsidP="007C308A">
      <w:r>
        <w:rPr>
          <w:rFonts w:hint="eastAsia"/>
        </w:rPr>
        <w:t>@</w:t>
      </w:r>
      <w:r>
        <w:rPr>
          <w:rFonts w:hint="eastAsia"/>
        </w:rPr>
        <w:t>雨阳</w:t>
      </w:r>
      <w:r>
        <w:rPr>
          <w:rFonts w:hint="eastAsia"/>
        </w:rPr>
        <w:t xml:space="preserve"> </w:t>
      </w:r>
      <w:r w:rsidR="00D704EF">
        <w:rPr>
          <w:rFonts w:hint="eastAsia"/>
        </w:rPr>
        <w:t>素材站的</w:t>
      </w:r>
      <w:r>
        <w:rPr>
          <w:rFonts w:hint="eastAsia"/>
        </w:rPr>
        <w:t>爬虫日志保存到阿里云</w:t>
      </w:r>
      <w:r>
        <w:rPr>
          <w:rFonts w:hint="eastAsia"/>
        </w:rPr>
        <w:t>OSS</w:t>
      </w:r>
      <w:r>
        <w:rPr>
          <w:rFonts w:hint="eastAsia"/>
        </w:rPr>
        <w:t>存储，然后通过</w:t>
      </w:r>
      <w:r>
        <w:rPr>
          <w:rFonts w:hint="eastAsia"/>
        </w:rPr>
        <w:t>Python</w:t>
      </w:r>
      <w:r>
        <w:rPr>
          <w:rFonts w:hint="eastAsia"/>
        </w:rPr>
        <w:t>调用</w:t>
      </w:r>
      <w:r>
        <w:rPr>
          <w:rFonts w:hint="eastAsia"/>
        </w:rPr>
        <w:t>OSS</w:t>
      </w:r>
      <w:r>
        <w:rPr>
          <w:rFonts w:hint="eastAsia"/>
        </w:rPr>
        <w:t>的</w:t>
      </w:r>
      <w:r>
        <w:rPr>
          <w:rFonts w:hint="eastAsia"/>
        </w:rPr>
        <w:t>SDK</w:t>
      </w:r>
      <w:r>
        <w:rPr>
          <w:rFonts w:hint="eastAsia"/>
        </w:rPr>
        <w:t>进</w:t>
      </w:r>
      <w:r>
        <w:rPr>
          <w:rFonts w:hint="eastAsia"/>
        </w:rPr>
        <w:lastRenderedPageBreak/>
        <w:t>行下载，主站依然使用之前的方式下载，</w:t>
      </w:r>
      <w:r>
        <w:rPr>
          <w:rFonts w:hint="eastAsia"/>
        </w:rPr>
        <w:t>9</w:t>
      </w:r>
      <w:r>
        <w:rPr>
          <w:rFonts w:hint="eastAsia"/>
        </w:rPr>
        <w:t>月份时也会调整为阿里云</w:t>
      </w:r>
      <w:r>
        <w:rPr>
          <w:rFonts w:hint="eastAsia"/>
        </w:rPr>
        <w:t>OSS</w:t>
      </w:r>
      <w:r>
        <w:rPr>
          <w:rFonts w:hint="eastAsia"/>
        </w:rPr>
        <w:t>方式存储，后面所有的爬虫日志都会使用这种方式。</w:t>
      </w:r>
    </w:p>
    <w:p w14:paraId="4C4A8CCC" w14:textId="6308500A" w:rsidR="00AB45F1" w:rsidRDefault="00AB45F1" w:rsidP="007C308A"/>
    <w:p w14:paraId="50F378FB" w14:textId="5011302C" w:rsidR="00AB45F1" w:rsidRDefault="00AB45F1" w:rsidP="007C308A">
      <w:r>
        <w:rPr>
          <w:rFonts w:hint="eastAsia"/>
        </w:rPr>
        <w:t>同时，爬虫日志至少保存</w:t>
      </w:r>
      <w:r>
        <w:rPr>
          <w:rFonts w:hint="eastAsia"/>
        </w:rPr>
        <w:t xml:space="preserve"> </w:t>
      </w:r>
      <w:r>
        <w:t>30</w:t>
      </w:r>
      <w:r>
        <w:rPr>
          <w:rFonts w:hint="eastAsia"/>
        </w:rPr>
        <w:t>天。</w:t>
      </w:r>
    </w:p>
    <w:p w14:paraId="099B73DD" w14:textId="77777777" w:rsidR="00D40B0B" w:rsidRDefault="00D40B0B" w:rsidP="007C308A"/>
    <w:p w14:paraId="09796654" w14:textId="2BD30349" w:rsidR="007C308A" w:rsidRDefault="007C308A" w:rsidP="007C308A">
      <w:r>
        <w:rPr>
          <w:rFonts w:hint="eastAsia"/>
        </w:rPr>
        <w:t>5</w:t>
      </w:r>
      <w:r>
        <w:rPr>
          <w:rFonts w:hint="eastAsia"/>
        </w:rPr>
        <w:t>、</w:t>
      </w:r>
      <w:r w:rsidR="00602490">
        <w:rPr>
          <w:rFonts w:hint="eastAsia"/>
        </w:rPr>
        <w:t>与</w:t>
      </w:r>
      <w:r w:rsidR="00602490">
        <w:rPr>
          <w:rFonts w:hint="eastAsia"/>
        </w:rPr>
        <w:t xml:space="preserve"> @</w:t>
      </w:r>
      <w:r w:rsidR="00602490">
        <w:rPr>
          <w:rFonts w:hint="eastAsia"/>
        </w:rPr>
        <w:t>坐标</w:t>
      </w:r>
      <w:r w:rsidR="00602490">
        <w:rPr>
          <w:rFonts w:hint="eastAsia"/>
        </w:rPr>
        <w:t xml:space="preserve"> </w:t>
      </w:r>
      <w:r w:rsidR="00602490">
        <w:rPr>
          <w:rFonts w:hint="eastAsia"/>
        </w:rPr>
        <w:t>同步</w:t>
      </w:r>
      <w:r w:rsidR="00602490" w:rsidRPr="002D00A0">
        <w:rPr>
          <w:rFonts w:hint="eastAsia"/>
          <w:b/>
          <w:bCs/>
          <w:color w:val="FF0000"/>
        </w:rPr>
        <w:t>稿定企业官网</w:t>
      </w:r>
      <w:r w:rsidR="00602490">
        <w:rPr>
          <w:rFonts w:hint="eastAsia"/>
        </w:rPr>
        <w:t>进度</w:t>
      </w:r>
    </w:p>
    <w:p w14:paraId="74A86D30" w14:textId="7AD2DC5D" w:rsidR="00D40B0B" w:rsidRDefault="00D40B0B" w:rsidP="00D40B0B">
      <w:r>
        <w:rPr>
          <w:rFonts w:hint="eastAsia"/>
        </w:rPr>
        <w:t>待回复</w:t>
      </w:r>
      <w:r w:rsidR="00921ABE">
        <w:rPr>
          <w:rFonts w:hint="eastAsia"/>
        </w:rPr>
        <w:t>。</w:t>
      </w:r>
    </w:p>
    <w:p w14:paraId="11576B2D" w14:textId="2BB88DD3" w:rsidR="007C308A" w:rsidRDefault="007C308A" w:rsidP="007C308A"/>
    <w:p w14:paraId="62259564" w14:textId="77777777" w:rsidR="00D40B0B" w:rsidRDefault="00D40B0B" w:rsidP="007C308A"/>
    <w:p w14:paraId="61B75BD6" w14:textId="0107232B" w:rsidR="007C308A" w:rsidRDefault="007C308A" w:rsidP="007C308A">
      <w:r>
        <w:rPr>
          <w:rFonts w:hint="eastAsia"/>
        </w:rPr>
        <w:t>6</w:t>
      </w:r>
      <w:r>
        <w:rPr>
          <w:rFonts w:hint="eastAsia"/>
        </w:rPr>
        <w:t>、</w:t>
      </w:r>
      <w:r w:rsidR="00E551EA">
        <w:rPr>
          <w:rFonts w:hint="eastAsia"/>
        </w:rPr>
        <w:t>跟进《</w:t>
      </w:r>
      <w:hyperlink r:id="rId79" w:history="1">
        <w:r w:rsidR="00E551EA" w:rsidRPr="00DB2F7A">
          <w:rPr>
            <w:rStyle w:val="af3"/>
            <w:rFonts w:hint="eastAsia"/>
          </w:rPr>
          <w:t>【</w:t>
        </w:r>
        <w:r w:rsidR="00E551EA" w:rsidRPr="00DB2F7A">
          <w:rPr>
            <w:rStyle w:val="af3"/>
            <w:rFonts w:hint="eastAsia"/>
          </w:rPr>
          <w:t>SEO</w:t>
        </w:r>
        <w:r w:rsidR="00E551EA" w:rsidRPr="00DB2F7A">
          <w:rPr>
            <w:rStyle w:val="af3"/>
            <w:rFonts w:hint="eastAsia"/>
          </w:rPr>
          <w:t>】</w:t>
        </w:r>
        <w:r w:rsidR="00E551EA" w:rsidRPr="00DB2F7A">
          <w:rPr>
            <w:rStyle w:val="af3"/>
            <w:rFonts w:hint="eastAsia"/>
          </w:rPr>
          <w:t>-10-</w:t>
        </w:r>
        <w:r w:rsidR="00E551EA" w:rsidRPr="00DB2F7A">
          <w:rPr>
            <w:rStyle w:val="af3"/>
            <w:rFonts w:hint="eastAsia"/>
          </w:rPr>
          <w:t>生成神马结构化数据文件</w:t>
        </w:r>
      </w:hyperlink>
      <w:r w:rsidR="00E551EA">
        <w:rPr>
          <w:rFonts w:hint="eastAsia"/>
        </w:rPr>
        <w:t>》需求开发进度。</w:t>
      </w:r>
    </w:p>
    <w:p w14:paraId="524B0D50" w14:textId="719BA4C4" w:rsidR="007C308A" w:rsidRDefault="00E551EA" w:rsidP="007C308A">
      <w:r>
        <w:rPr>
          <w:rFonts w:hint="eastAsia"/>
        </w:rPr>
        <w:t>@</w:t>
      </w:r>
      <w:r>
        <w:rPr>
          <w:rFonts w:hint="eastAsia"/>
        </w:rPr>
        <w:t>天河</w:t>
      </w:r>
      <w:r>
        <w:rPr>
          <w:rFonts w:hint="eastAsia"/>
        </w:rPr>
        <w:t xml:space="preserve"> </w:t>
      </w:r>
      <w:r>
        <w:rPr>
          <w:rFonts w:hint="eastAsia"/>
        </w:rPr>
        <w:t>需求比较复杂，预计下周（</w:t>
      </w:r>
      <w:r>
        <w:rPr>
          <w:rFonts w:hint="eastAsia"/>
        </w:rPr>
        <w:t>8</w:t>
      </w:r>
      <w:r>
        <w:rPr>
          <w:rFonts w:hint="eastAsia"/>
        </w:rPr>
        <w:t>月</w:t>
      </w:r>
      <w:r>
        <w:rPr>
          <w:rFonts w:hint="eastAsia"/>
        </w:rPr>
        <w:t>1</w:t>
      </w:r>
      <w:r>
        <w:t>7</w:t>
      </w:r>
      <w:r>
        <w:rPr>
          <w:rFonts w:hint="eastAsia"/>
        </w:rPr>
        <w:t>日）开始处理。</w:t>
      </w:r>
    </w:p>
    <w:p w14:paraId="78AF7FDB" w14:textId="77777777" w:rsidR="00E551EA" w:rsidRPr="00E551EA" w:rsidRDefault="00E551EA" w:rsidP="007C308A"/>
    <w:p w14:paraId="244A9779" w14:textId="5FE67BEF" w:rsidR="007C308A" w:rsidRDefault="007C308A" w:rsidP="007C308A">
      <w:r>
        <w:rPr>
          <w:rFonts w:hint="eastAsia"/>
        </w:rPr>
        <w:t>7</w:t>
      </w:r>
      <w:r>
        <w:rPr>
          <w:rFonts w:hint="eastAsia"/>
        </w:rPr>
        <w:t>、</w:t>
      </w:r>
      <w:r w:rsidR="00064D30">
        <w:rPr>
          <w:rFonts w:hint="eastAsia"/>
        </w:rPr>
        <w:t>跟进</w:t>
      </w:r>
      <w:r w:rsidR="00064D30" w:rsidRPr="00277DCD">
        <w:rPr>
          <w:rFonts w:hint="eastAsia"/>
          <w:b/>
          <w:bCs/>
          <w:color w:val="FF0000"/>
        </w:rPr>
        <w:t>稿定素材</w:t>
      </w:r>
      <w:r w:rsidR="00064D30">
        <w:rPr>
          <w:rFonts w:hint="eastAsia"/>
        </w:rPr>
        <w:t>站的</w:t>
      </w:r>
      <w:r w:rsidR="00064D30">
        <w:rPr>
          <w:rFonts w:hint="eastAsia"/>
        </w:rPr>
        <w:t>S</w:t>
      </w:r>
      <w:r w:rsidR="00064D30">
        <w:t>EO</w:t>
      </w:r>
      <w:r w:rsidR="00064D30">
        <w:rPr>
          <w:rFonts w:hint="eastAsia"/>
        </w:rPr>
        <w:t>优化和分词、关键词相关推荐进度。</w:t>
      </w:r>
    </w:p>
    <w:p w14:paraId="5CA1B587" w14:textId="77777777" w:rsidR="007C308A" w:rsidRDefault="007C308A" w:rsidP="007C308A"/>
    <w:p w14:paraId="42BDDB34" w14:textId="1E737E50" w:rsidR="007C308A" w:rsidRPr="00E95711" w:rsidRDefault="007C308A" w:rsidP="007C308A">
      <w:r>
        <w:rPr>
          <w:rFonts w:hint="eastAsia"/>
        </w:rPr>
        <w:t>8</w:t>
      </w:r>
      <w:r>
        <w:rPr>
          <w:rFonts w:hint="eastAsia"/>
        </w:rPr>
        <w:t>、</w:t>
      </w:r>
      <w:r w:rsidR="00E95711">
        <w:rPr>
          <w:rFonts w:hint="eastAsia"/>
        </w:rPr>
        <w:t>继续跟进</w:t>
      </w:r>
      <w:hyperlink r:id="rId80" w:history="1">
        <w:r w:rsidR="00E95711" w:rsidRPr="002739A6">
          <w:rPr>
            <w:rStyle w:val="af3"/>
            <w:rFonts w:hint="eastAsia"/>
          </w:rPr>
          <w:t>A</w:t>
        </w:r>
        <w:r w:rsidR="00E95711" w:rsidRPr="002739A6">
          <w:rPr>
            <w:rStyle w:val="af3"/>
          </w:rPr>
          <w:t>I</w:t>
        </w:r>
        <w:r w:rsidR="00E95711" w:rsidRPr="002739A6">
          <w:rPr>
            <w:rStyle w:val="af3"/>
          </w:rPr>
          <w:t>的</w:t>
        </w:r>
        <w:r w:rsidR="00E95711" w:rsidRPr="002739A6">
          <w:rPr>
            <w:rStyle w:val="af3"/>
            <w:rFonts w:hint="eastAsia"/>
          </w:rPr>
          <w:t>S</w:t>
        </w:r>
        <w:r w:rsidR="00E95711" w:rsidRPr="002739A6">
          <w:rPr>
            <w:rStyle w:val="af3"/>
          </w:rPr>
          <w:t>EO</w:t>
        </w:r>
        <w:r w:rsidR="00E95711" w:rsidRPr="002739A6">
          <w:rPr>
            <w:rStyle w:val="af3"/>
          </w:rPr>
          <w:t>优化</w:t>
        </w:r>
      </w:hyperlink>
      <w:r w:rsidR="00E95711">
        <w:rPr>
          <w:rFonts w:hint="eastAsia"/>
        </w:rPr>
        <w:t>的排期时间。</w:t>
      </w:r>
    </w:p>
    <w:p w14:paraId="3E6B3769" w14:textId="77777777" w:rsidR="007C308A" w:rsidRDefault="007C308A" w:rsidP="007C308A"/>
    <w:p w14:paraId="3239957B" w14:textId="43C1A1C2" w:rsidR="007C308A" w:rsidRDefault="007C308A" w:rsidP="007C308A">
      <w:r>
        <w:rPr>
          <w:rFonts w:hint="eastAsia"/>
        </w:rPr>
        <w:t>1</w:t>
      </w:r>
      <w:r>
        <w:t>0</w:t>
      </w:r>
      <w:r>
        <w:rPr>
          <w:rFonts w:hint="eastAsia"/>
        </w:rPr>
        <w:t>、</w:t>
      </w:r>
      <w:r w:rsidR="00A06278">
        <w:rPr>
          <w:rFonts w:hint="eastAsia"/>
        </w:rPr>
        <w:t>跟进《</w:t>
      </w:r>
      <w:hyperlink r:id="rId81" w:history="1">
        <w:r w:rsidR="00A06278" w:rsidRPr="002C7059">
          <w:rPr>
            <w:rStyle w:val="af3"/>
            <w:rFonts w:hint="eastAsia"/>
          </w:rPr>
          <w:t>【</w:t>
        </w:r>
        <w:r w:rsidR="00A06278" w:rsidRPr="002C7059">
          <w:rPr>
            <w:rStyle w:val="af3"/>
            <w:rFonts w:hint="eastAsia"/>
          </w:rPr>
          <w:t>SEO</w:t>
        </w:r>
        <w:r w:rsidR="00A06278" w:rsidRPr="002C7059">
          <w:rPr>
            <w:rStyle w:val="af3"/>
            <w:rFonts w:hint="eastAsia"/>
          </w:rPr>
          <w:t>】</w:t>
        </w:r>
        <w:r w:rsidR="00A06278" w:rsidRPr="002C7059">
          <w:rPr>
            <w:rStyle w:val="af3"/>
            <w:rFonts w:hint="eastAsia"/>
          </w:rPr>
          <w:t>-11-</w:t>
        </w:r>
        <w:r w:rsidR="00A06278" w:rsidRPr="002C7059">
          <w:rPr>
            <w:rStyle w:val="af3"/>
            <w:rFonts w:hint="eastAsia"/>
          </w:rPr>
          <w:t>主站专题、文章相关页面添加稿定素材链接</w:t>
        </w:r>
      </w:hyperlink>
      <w:r w:rsidR="00A06278">
        <w:rPr>
          <w:rFonts w:hint="eastAsia"/>
        </w:rPr>
        <w:t>》需求开发进度。</w:t>
      </w:r>
    </w:p>
    <w:p w14:paraId="61E03F1F" w14:textId="72E2785A" w:rsidR="00A06278" w:rsidRDefault="00A06278" w:rsidP="003614A8"/>
    <w:p w14:paraId="75300AB4" w14:textId="77777777" w:rsidR="00A06278" w:rsidRDefault="00A0627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4221C52" w14:textId="77777777" w:rsidTr="007C308A">
        <w:tc>
          <w:tcPr>
            <w:tcW w:w="8281" w:type="dxa"/>
          </w:tcPr>
          <w:p w14:paraId="5E47D0CC" w14:textId="77777777" w:rsidR="003614A8" w:rsidRDefault="003614A8" w:rsidP="007A4526">
            <w:r>
              <w:rPr>
                <w:rFonts w:hint="eastAsia"/>
              </w:rPr>
              <w:t>下周计划</w:t>
            </w:r>
          </w:p>
        </w:tc>
      </w:tr>
    </w:tbl>
    <w:p w14:paraId="66285D75" w14:textId="56E93AF2" w:rsidR="007C308A" w:rsidRDefault="007C308A" w:rsidP="007C308A">
      <w:r>
        <w:rPr>
          <w:rFonts w:hint="eastAsia"/>
        </w:rPr>
        <w:t>1</w:t>
      </w:r>
      <w:r>
        <w:rPr>
          <w:rFonts w:hint="eastAsia"/>
        </w:rPr>
        <w:t>、</w:t>
      </w:r>
      <w:r w:rsidR="002F4B00">
        <w:rPr>
          <w:rFonts w:hint="eastAsia"/>
        </w:rPr>
        <w:t>生成</w:t>
      </w:r>
      <w:r w:rsidR="002F4B00">
        <w:rPr>
          <w:rFonts w:hint="eastAsia"/>
        </w:rPr>
        <w:t>3</w:t>
      </w:r>
      <w:r w:rsidR="002F4B00">
        <w:t>60</w:t>
      </w:r>
      <w:r w:rsidR="002F4B00">
        <w:rPr>
          <w:rFonts w:hint="eastAsia"/>
        </w:rPr>
        <w:t>、神马结构化数据（文章）需求。</w:t>
      </w:r>
    </w:p>
    <w:p w14:paraId="3596402D" w14:textId="77777777" w:rsidR="007C308A" w:rsidRDefault="007C308A" w:rsidP="007C308A"/>
    <w:p w14:paraId="6028BCB0" w14:textId="43F1B424" w:rsidR="007C308A" w:rsidRDefault="007C308A" w:rsidP="007C308A">
      <w:r>
        <w:rPr>
          <w:rFonts w:hint="eastAsia"/>
        </w:rPr>
        <w:t>2</w:t>
      </w:r>
      <w:r>
        <w:rPr>
          <w:rFonts w:hint="eastAsia"/>
        </w:rPr>
        <w:t>、</w:t>
      </w:r>
      <w:r w:rsidR="002F4B00">
        <w:rPr>
          <w:rFonts w:hint="eastAsia"/>
        </w:rPr>
        <w:t>检查谷歌未收录稿定设计首页的原因。</w:t>
      </w:r>
    </w:p>
    <w:p w14:paraId="15DB8A93" w14:textId="77777777" w:rsidR="007C308A" w:rsidRDefault="007C308A" w:rsidP="007C308A"/>
    <w:p w14:paraId="225FECB1" w14:textId="7D78BA2D" w:rsidR="007C308A" w:rsidRDefault="007C308A" w:rsidP="007C308A">
      <w:r>
        <w:rPr>
          <w:rFonts w:hint="eastAsia"/>
        </w:rPr>
        <w:t>3</w:t>
      </w:r>
      <w:r>
        <w:rPr>
          <w:rFonts w:hint="eastAsia"/>
        </w:rPr>
        <w:t>、</w:t>
      </w:r>
      <w:r w:rsidR="002F4B00">
        <w:rPr>
          <w:rFonts w:hint="eastAsia"/>
        </w:rPr>
        <w:t>百度资源</w:t>
      </w:r>
      <w:r w:rsidR="002F4B00">
        <w:rPr>
          <w:rFonts w:hint="eastAsia"/>
        </w:rPr>
        <w:t>Sitemap</w:t>
      </w:r>
      <w:r w:rsidR="002F4B00">
        <w:rPr>
          <w:rFonts w:hint="eastAsia"/>
        </w:rPr>
        <w:t>提交的修改。</w:t>
      </w:r>
    </w:p>
    <w:p w14:paraId="5507FA1F" w14:textId="77777777" w:rsidR="007C308A" w:rsidRDefault="007C308A" w:rsidP="007C308A"/>
    <w:p w14:paraId="2E135D77" w14:textId="3683F428" w:rsidR="007C308A" w:rsidRDefault="007C308A" w:rsidP="007C308A">
      <w:r>
        <w:rPr>
          <w:rFonts w:hint="eastAsia"/>
        </w:rPr>
        <w:t>4</w:t>
      </w:r>
      <w:r>
        <w:rPr>
          <w:rFonts w:hint="eastAsia"/>
        </w:rPr>
        <w:t>、</w:t>
      </w:r>
      <w:r w:rsidR="00921ABE">
        <w:rPr>
          <w:rFonts w:hint="eastAsia"/>
        </w:rPr>
        <w:t>节假日百度下拉框关键词采集。</w:t>
      </w:r>
      <w:r w:rsidR="00921ABE">
        <w:rPr>
          <w:rFonts w:hint="eastAsia"/>
        </w:rPr>
        <w:t xml:space="preserve"> </w:t>
      </w:r>
    </w:p>
    <w:p w14:paraId="37F56EC7" w14:textId="77777777" w:rsidR="007C308A" w:rsidRDefault="007C308A" w:rsidP="007C308A"/>
    <w:p w14:paraId="5DA7AC3F" w14:textId="3F616EF0" w:rsidR="007C308A" w:rsidRDefault="007C308A" w:rsidP="007C308A">
      <w:r>
        <w:rPr>
          <w:rFonts w:hint="eastAsia"/>
        </w:rPr>
        <w:t>5</w:t>
      </w:r>
      <w:r>
        <w:rPr>
          <w:rFonts w:hint="eastAsia"/>
        </w:rPr>
        <w:t>、</w:t>
      </w:r>
      <w:r w:rsidR="00921ABE">
        <w:rPr>
          <w:rFonts w:hint="eastAsia"/>
        </w:rPr>
        <w:t>跟进相关需求进度。</w:t>
      </w:r>
    </w:p>
    <w:p w14:paraId="0487D292" w14:textId="77777777" w:rsidR="007C308A" w:rsidRDefault="007C308A" w:rsidP="007C308A"/>
    <w:p w14:paraId="2BA53315" w14:textId="77415C23" w:rsidR="003614A8" w:rsidRDefault="003614A8" w:rsidP="003614A8"/>
    <w:p w14:paraId="21789843" w14:textId="2A760B66" w:rsidR="005C711A" w:rsidRDefault="005C711A" w:rsidP="003614A8"/>
    <w:p w14:paraId="4E13FB7B" w14:textId="4860F4BC" w:rsidR="005C711A" w:rsidRDefault="005C711A" w:rsidP="005C711A">
      <w:pPr>
        <w:pStyle w:val="3"/>
      </w:pPr>
      <w:r>
        <w:t>17</w:t>
      </w:r>
      <w:r>
        <w:rPr>
          <w:rFonts w:hint="eastAsia"/>
        </w:rPr>
        <w:t>~</w:t>
      </w:r>
      <w:r>
        <w:t>21</w:t>
      </w:r>
      <w:r>
        <w:rPr>
          <w:rFonts w:hint="eastAsia"/>
        </w:rPr>
        <w:t>周报</w:t>
      </w:r>
    </w:p>
    <w:p w14:paraId="0D9FFF5B" w14:textId="77777777" w:rsidR="005C711A" w:rsidRPr="003614A8" w:rsidRDefault="005C711A" w:rsidP="003614A8"/>
    <w:p w14:paraId="6CA4C93E" w14:textId="7BA5766E" w:rsidR="003614A8" w:rsidRDefault="003614A8" w:rsidP="003614A8"/>
    <w:p w14:paraId="1BBD347E"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C1D55B3" w14:textId="77777777" w:rsidTr="007C308A">
        <w:tc>
          <w:tcPr>
            <w:tcW w:w="8281" w:type="dxa"/>
          </w:tcPr>
          <w:p w14:paraId="4493908D" w14:textId="77777777" w:rsidR="003614A8" w:rsidRDefault="003614A8" w:rsidP="007A4526">
            <w:r>
              <w:rPr>
                <w:rFonts w:hint="eastAsia"/>
              </w:rPr>
              <w:t>本周工作</w:t>
            </w:r>
          </w:p>
        </w:tc>
      </w:tr>
    </w:tbl>
    <w:p w14:paraId="40174A19" w14:textId="2966FFE9" w:rsidR="007C308A" w:rsidRDefault="007C308A" w:rsidP="007C308A">
      <w:r>
        <w:rPr>
          <w:rFonts w:hint="eastAsia"/>
        </w:rPr>
        <w:t>1</w:t>
      </w:r>
      <w:r>
        <w:rPr>
          <w:rFonts w:hint="eastAsia"/>
        </w:rPr>
        <w:t>、</w:t>
      </w:r>
      <w:r w:rsidR="000F3A7E">
        <w:rPr>
          <w:rFonts w:hint="eastAsia"/>
        </w:rPr>
        <w:t>跟进《</w:t>
      </w:r>
      <w:hyperlink r:id="rId82" w:history="1">
        <w:r w:rsidR="000F3A7E" w:rsidRPr="00F35B3E">
          <w:rPr>
            <w:rStyle w:val="af3"/>
            <w:rFonts w:hint="eastAsia"/>
          </w:rPr>
          <w:t>【</w:t>
        </w:r>
        <w:r w:rsidR="000F3A7E" w:rsidRPr="00F35B3E">
          <w:rPr>
            <w:rStyle w:val="af3"/>
            <w:rFonts w:hint="eastAsia"/>
          </w:rPr>
          <w:t>SEO</w:t>
        </w:r>
        <w:r w:rsidR="000F3A7E" w:rsidRPr="00F35B3E">
          <w:rPr>
            <w:rStyle w:val="af3"/>
            <w:rFonts w:hint="eastAsia"/>
          </w:rPr>
          <w:t>】</w:t>
        </w:r>
        <w:r w:rsidR="000F3A7E" w:rsidRPr="00F35B3E">
          <w:rPr>
            <w:rStyle w:val="af3"/>
            <w:rFonts w:hint="eastAsia"/>
          </w:rPr>
          <w:t xml:space="preserve">-5-URL </w:t>
        </w:r>
        <w:r w:rsidR="000F3A7E" w:rsidRPr="00F35B3E">
          <w:rPr>
            <w:rStyle w:val="af3"/>
            <w:rFonts w:hint="eastAsia"/>
          </w:rPr>
          <w:t>可配置友情链接系统开发</w:t>
        </w:r>
      </w:hyperlink>
      <w:r w:rsidR="000F3A7E">
        <w:rPr>
          <w:rFonts w:hint="eastAsia"/>
        </w:rPr>
        <w:t>》需求开发进度。</w:t>
      </w:r>
    </w:p>
    <w:p w14:paraId="58826A5C" w14:textId="2E0D1851" w:rsidR="007C308A" w:rsidRDefault="00A92F78" w:rsidP="007C308A">
      <w:r>
        <w:rPr>
          <w:rFonts w:hint="eastAsia"/>
        </w:rPr>
        <w:t>Highest</w:t>
      </w:r>
      <w:r>
        <w:t xml:space="preserve"> </w:t>
      </w:r>
      <w:r>
        <w:rPr>
          <w:rFonts w:hint="eastAsia"/>
        </w:rPr>
        <w:t>优先级，</w:t>
      </w:r>
      <w:r w:rsidR="000F23AE">
        <w:rPr>
          <w:rFonts w:hint="eastAsia"/>
        </w:rPr>
        <w:t>预计开发时间</w:t>
      </w:r>
      <w:r w:rsidR="000F23AE">
        <w:rPr>
          <w:rFonts w:hint="eastAsia"/>
        </w:rPr>
        <w:t>0</w:t>
      </w:r>
      <w:r w:rsidR="000F23AE">
        <w:t>825</w:t>
      </w:r>
      <w:r w:rsidR="000F23AE">
        <w:rPr>
          <w:rFonts w:hint="eastAsia"/>
        </w:rPr>
        <w:t>~</w:t>
      </w:r>
      <w:r w:rsidR="000F23AE">
        <w:t>0908</w:t>
      </w:r>
      <w:r w:rsidR="000F23AE">
        <w:rPr>
          <w:rFonts w:hint="eastAsia"/>
        </w:rPr>
        <w:t>。</w:t>
      </w:r>
    </w:p>
    <w:p w14:paraId="0B5F78E6" w14:textId="77777777" w:rsidR="00A92F78" w:rsidRDefault="00A92F78" w:rsidP="007C308A"/>
    <w:p w14:paraId="1E373DFD" w14:textId="49CD0850" w:rsidR="007C308A" w:rsidRDefault="007C308A" w:rsidP="007C308A">
      <w:r>
        <w:rPr>
          <w:rFonts w:hint="eastAsia"/>
        </w:rPr>
        <w:t>2</w:t>
      </w:r>
      <w:r>
        <w:rPr>
          <w:rFonts w:hint="eastAsia"/>
        </w:rPr>
        <w:t>、</w:t>
      </w:r>
      <w:r w:rsidR="004859DB">
        <w:rPr>
          <w:rFonts w:hint="eastAsia"/>
        </w:rPr>
        <w:t>跟进“素材站爬虫日志部署”进度。</w:t>
      </w:r>
    </w:p>
    <w:p w14:paraId="4851E255" w14:textId="13D2FDBB" w:rsidR="007C308A" w:rsidRDefault="005844C2" w:rsidP="007C308A">
      <w:r>
        <w:rPr>
          <w:rFonts w:hint="eastAsia"/>
        </w:rPr>
        <w:lastRenderedPageBreak/>
        <w:t>目前已可以正常下载素材爬虫日志。</w:t>
      </w:r>
    </w:p>
    <w:p w14:paraId="6F7CEA86" w14:textId="77777777" w:rsidR="005844C2" w:rsidRDefault="005844C2" w:rsidP="007C308A"/>
    <w:p w14:paraId="0864C567" w14:textId="1892431F" w:rsidR="007C308A" w:rsidRDefault="007C308A" w:rsidP="007C308A">
      <w:r>
        <w:rPr>
          <w:rFonts w:hint="eastAsia"/>
        </w:rPr>
        <w:t>3</w:t>
      </w:r>
      <w:r>
        <w:rPr>
          <w:rFonts w:hint="eastAsia"/>
        </w:rPr>
        <w:t>、</w:t>
      </w:r>
      <w:r w:rsidR="007B76DB">
        <w:rPr>
          <w:rFonts w:hint="eastAsia"/>
        </w:rPr>
        <w:t>与</w:t>
      </w:r>
      <w:r w:rsidR="007B76DB">
        <w:rPr>
          <w:rFonts w:hint="eastAsia"/>
        </w:rPr>
        <w:t xml:space="preserve"> @</w:t>
      </w:r>
      <w:r w:rsidR="007B76DB">
        <w:rPr>
          <w:rFonts w:hint="eastAsia"/>
        </w:rPr>
        <w:t>坐标</w:t>
      </w:r>
      <w:r w:rsidR="007B76DB">
        <w:rPr>
          <w:rFonts w:hint="eastAsia"/>
        </w:rPr>
        <w:t xml:space="preserve"> </w:t>
      </w:r>
      <w:r w:rsidR="007B76DB">
        <w:rPr>
          <w:rFonts w:hint="eastAsia"/>
        </w:rPr>
        <w:t>同步</w:t>
      </w:r>
      <w:r w:rsidR="007B76DB" w:rsidRPr="002D00A0">
        <w:rPr>
          <w:rFonts w:hint="eastAsia"/>
          <w:b/>
          <w:bCs/>
          <w:color w:val="FF0000"/>
        </w:rPr>
        <w:t>稿定企业官网</w:t>
      </w:r>
      <w:r w:rsidR="007B76DB">
        <w:rPr>
          <w:rFonts w:hint="eastAsia"/>
        </w:rPr>
        <w:t>进度</w:t>
      </w:r>
    </w:p>
    <w:p w14:paraId="6E1AC3C8" w14:textId="41124125" w:rsidR="00B060C2" w:rsidRDefault="00EF3EC0" w:rsidP="007C308A">
      <w:r>
        <w:rPr>
          <w:rFonts w:hint="eastAsia"/>
        </w:rPr>
        <w:t>目前设计稿</w:t>
      </w:r>
      <w:r w:rsidR="00C8742C">
        <w:rPr>
          <w:rFonts w:hint="eastAsia"/>
        </w:rPr>
        <w:t>基本</w:t>
      </w:r>
      <w:r>
        <w:rPr>
          <w:rFonts w:hint="eastAsia"/>
        </w:rPr>
        <w:t>出来</w:t>
      </w:r>
      <w:r w:rsidR="00C8742C">
        <w:rPr>
          <w:rFonts w:hint="eastAsia"/>
        </w:rPr>
        <w:t>了</w:t>
      </w:r>
      <w:r>
        <w:rPr>
          <w:rFonts w:hint="eastAsia"/>
        </w:rPr>
        <w:t>，等待下一步。</w:t>
      </w:r>
    </w:p>
    <w:p w14:paraId="6CB18083" w14:textId="77777777" w:rsidR="00EF3EC0" w:rsidRPr="007B76DB" w:rsidRDefault="00EF3EC0" w:rsidP="007C308A"/>
    <w:p w14:paraId="188D4F2B" w14:textId="4BB69F86" w:rsidR="007C308A" w:rsidRDefault="007C308A" w:rsidP="007C308A">
      <w:r>
        <w:rPr>
          <w:rFonts w:hint="eastAsia"/>
        </w:rPr>
        <w:t>4</w:t>
      </w:r>
      <w:r>
        <w:rPr>
          <w:rFonts w:hint="eastAsia"/>
        </w:rPr>
        <w:t>、</w:t>
      </w:r>
      <w:r w:rsidR="006A4059">
        <w:rPr>
          <w:rFonts w:hint="eastAsia"/>
        </w:rPr>
        <w:t>跟进《</w:t>
      </w:r>
      <w:hyperlink r:id="rId83" w:history="1">
        <w:r w:rsidR="006A4059" w:rsidRPr="00DB2F7A">
          <w:rPr>
            <w:rStyle w:val="af3"/>
            <w:rFonts w:hint="eastAsia"/>
          </w:rPr>
          <w:t>【</w:t>
        </w:r>
        <w:r w:rsidR="006A4059" w:rsidRPr="00DB2F7A">
          <w:rPr>
            <w:rStyle w:val="af3"/>
            <w:rFonts w:hint="eastAsia"/>
          </w:rPr>
          <w:t>SEO</w:t>
        </w:r>
        <w:r w:rsidR="006A4059" w:rsidRPr="00DB2F7A">
          <w:rPr>
            <w:rStyle w:val="af3"/>
            <w:rFonts w:hint="eastAsia"/>
          </w:rPr>
          <w:t>】</w:t>
        </w:r>
        <w:r w:rsidR="006A4059" w:rsidRPr="00DB2F7A">
          <w:rPr>
            <w:rStyle w:val="af3"/>
            <w:rFonts w:hint="eastAsia"/>
          </w:rPr>
          <w:t>-10-</w:t>
        </w:r>
        <w:r w:rsidR="006A4059" w:rsidRPr="00DB2F7A">
          <w:rPr>
            <w:rStyle w:val="af3"/>
            <w:rFonts w:hint="eastAsia"/>
          </w:rPr>
          <w:t>生成神马结构化数据文件</w:t>
        </w:r>
      </w:hyperlink>
      <w:r w:rsidR="006A4059">
        <w:rPr>
          <w:rFonts w:hint="eastAsia"/>
        </w:rPr>
        <w:t>》需求开发进度。</w:t>
      </w:r>
    </w:p>
    <w:p w14:paraId="0022E729" w14:textId="4F15FC4D" w:rsidR="007C308A" w:rsidRDefault="00E8457F" w:rsidP="007C308A">
      <w:r>
        <w:rPr>
          <w:rFonts w:hint="eastAsia"/>
        </w:rPr>
        <w:t>High</w:t>
      </w:r>
      <w:r>
        <w:t xml:space="preserve"> </w:t>
      </w:r>
      <w:r>
        <w:rPr>
          <w:rFonts w:hint="eastAsia"/>
        </w:rPr>
        <w:t>优先级，</w:t>
      </w:r>
      <w:r w:rsidR="00585484">
        <w:rPr>
          <w:rFonts w:hint="eastAsia"/>
        </w:rPr>
        <w:t>预计本周开始处理。</w:t>
      </w:r>
      <w:r w:rsidR="00EA7081">
        <w:rPr>
          <w:rFonts w:hint="eastAsia"/>
        </w:rPr>
        <w:t>目前，分配给</w:t>
      </w:r>
      <w:r w:rsidR="00EA7081">
        <w:rPr>
          <w:rFonts w:hint="eastAsia"/>
        </w:rPr>
        <w:t xml:space="preserve"> @</w:t>
      </w:r>
      <w:r w:rsidR="00EA7081">
        <w:rPr>
          <w:rFonts w:hint="eastAsia"/>
        </w:rPr>
        <w:t>南风</w:t>
      </w:r>
      <w:r w:rsidR="00EA7081">
        <w:rPr>
          <w:rFonts w:hint="eastAsia"/>
        </w:rPr>
        <w:t xml:space="preserve"> </w:t>
      </w:r>
      <w:r w:rsidR="00EA7081">
        <w:rPr>
          <w:rFonts w:hint="eastAsia"/>
        </w:rPr>
        <w:t>进行处理。</w:t>
      </w:r>
      <w:r w:rsidR="00DF053D">
        <w:rPr>
          <w:rFonts w:hint="eastAsia"/>
        </w:rPr>
        <w:t>又调整到</w:t>
      </w:r>
      <w:r w:rsidR="00DF053D">
        <w:rPr>
          <w:rFonts w:hint="eastAsia"/>
        </w:rPr>
        <w:t>0</w:t>
      </w:r>
      <w:r w:rsidR="00DF053D">
        <w:t>825</w:t>
      </w:r>
      <w:r w:rsidR="00DF053D">
        <w:rPr>
          <w:rFonts w:hint="eastAsia"/>
        </w:rPr>
        <w:t>~</w:t>
      </w:r>
      <w:r w:rsidR="00DF053D">
        <w:t>0908</w:t>
      </w:r>
      <w:r w:rsidR="00DF053D">
        <w:rPr>
          <w:rFonts w:hint="eastAsia"/>
        </w:rPr>
        <w:t>期间处理。</w:t>
      </w:r>
    </w:p>
    <w:p w14:paraId="2BD878C9" w14:textId="77777777" w:rsidR="00E8457F" w:rsidRDefault="00E8457F" w:rsidP="007C308A"/>
    <w:p w14:paraId="560ACEC2" w14:textId="6035DA1E" w:rsidR="007C308A" w:rsidRDefault="007C308A" w:rsidP="007C308A">
      <w:r>
        <w:rPr>
          <w:rFonts w:hint="eastAsia"/>
        </w:rPr>
        <w:t>5</w:t>
      </w:r>
      <w:r>
        <w:rPr>
          <w:rFonts w:hint="eastAsia"/>
        </w:rPr>
        <w:t>、</w:t>
      </w:r>
      <w:r w:rsidR="00DE015F">
        <w:rPr>
          <w:rFonts w:hint="eastAsia"/>
        </w:rPr>
        <w:t>跟进</w:t>
      </w:r>
      <w:r w:rsidR="00DE015F" w:rsidRPr="00277DCD">
        <w:rPr>
          <w:rFonts w:hint="eastAsia"/>
          <w:b/>
          <w:bCs/>
          <w:color w:val="FF0000"/>
        </w:rPr>
        <w:t>稿定素材</w:t>
      </w:r>
      <w:r w:rsidR="00DE015F">
        <w:rPr>
          <w:rFonts w:hint="eastAsia"/>
        </w:rPr>
        <w:t>站的</w:t>
      </w:r>
      <w:r w:rsidR="00DE015F">
        <w:rPr>
          <w:rFonts w:hint="eastAsia"/>
        </w:rPr>
        <w:t>S</w:t>
      </w:r>
      <w:r w:rsidR="00DE015F">
        <w:t>EO</w:t>
      </w:r>
      <w:r w:rsidR="00DE015F">
        <w:rPr>
          <w:rFonts w:hint="eastAsia"/>
        </w:rPr>
        <w:t>优化和分词、关键词相关推荐进度。</w:t>
      </w:r>
    </w:p>
    <w:p w14:paraId="77AAD186" w14:textId="3821E3C7" w:rsidR="007C308A" w:rsidRDefault="00BE0D02" w:rsidP="007C308A">
      <w:r w:rsidRPr="00BE0D02">
        <w:rPr>
          <w:rFonts w:hint="eastAsia"/>
        </w:rPr>
        <w:t>视频区在开发中，涉及到前端展示的需求会一起上哈，预计九月初</w:t>
      </w:r>
    </w:p>
    <w:p w14:paraId="68D0A141" w14:textId="77777777" w:rsidR="001F1AB9" w:rsidRDefault="001F1AB9" w:rsidP="007C308A"/>
    <w:p w14:paraId="6F35033A" w14:textId="3A5C7889" w:rsidR="007C308A" w:rsidRDefault="007C308A" w:rsidP="007C308A">
      <w:r>
        <w:rPr>
          <w:rFonts w:hint="eastAsia"/>
        </w:rPr>
        <w:t>6</w:t>
      </w:r>
      <w:r>
        <w:rPr>
          <w:rFonts w:hint="eastAsia"/>
        </w:rPr>
        <w:t>、</w:t>
      </w:r>
      <w:r w:rsidR="00DE015F">
        <w:rPr>
          <w:rFonts w:hint="eastAsia"/>
        </w:rPr>
        <w:t>继续跟进</w:t>
      </w:r>
      <w:hyperlink r:id="rId84" w:history="1">
        <w:r w:rsidR="00DE015F" w:rsidRPr="002739A6">
          <w:rPr>
            <w:rStyle w:val="af3"/>
            <w:rFonts w:hint="eastAsia"/>
          </w:rPr>
          <w:t>A</w:t>
        </w:r>
        <w:r w:rsidR="00DE015F" w:rsidRPr="002739A6">
          <w:rPr>
            <w:rStyle w:val="af3"/>
          </w:rPr>
          <w:t>I</w:t>
        </w:r>
        <w:r w:rsidR="00DE015F" w:rsidRPr="002739A6">
          <w:rPr>
            <w:rStyle w:val="af3"/>
          </w:rPr>
          <w:t>的</w:t>
        </w:r>
        <w:r w:rsidR="00DE015F" w:rsidRPr="002739A6">
          <w:rPr>
            <w:rStyle w:val="af3"/>
            <w:rFonts w:hint="eastAsia"/>
          </w:rPr>
          <w:t>S</w:t>
        </w:r>
        <w:r w:rsidR="00DE015F" w:rsidRPr="002739A6">
          <w:rPr>
            <w:rStyle w:val="af3"/>
          </w:rPr>
          <w:t>EO</w:t>
        </w:r>
        <w:r w:rsidR="00DE015F" w:rsidRPr="002739A6">
          <w:rPr>
            <w:rStyle w:val="af3"/>
          </w:rPr>
          <w:t>优化</w:t>
        </w:r>
      </w:hyperlink>
      <w:r w:rsidR="00DE015F">
        <w:rPr>
          <w:rFonts w:hint="eastAsia"/>
        </w:rPr>
        <w:t>的排期时间。</w:t>
      </w:r>
    </w:p>
    <w:p w14:paraId="5FC9CA85" w14:textId="3D25A5A6" w:rsidR="007C308A" w:rsidRDefault="00886A36" w:rsidP="007C308A">
      <w:r>
        <w:rPr>
          <w:rFonts w:hint="eastAsia"/>
        </w:rPr>
        <w:t>给</w:t>
      </w:r>
      <w:r>
        <w:rPr>
          <w:rFonts w:hint="eastAsia"/>
        </w:rPr>
        <w:t xml:space="preserve"> @</w:t>
      </w:r>
      <w:r>
        <w:rPr>
          <w:rFonts w:hint="eastAsia"/>
        </w:rPr>
        <w:t>冷月</w:t>
      </w:r>
      <w:r>
        <w:rPr>
          <w:rFonts w:hint="eastAsia"/>
        </w:rPr>
        <w:t xml:space="preserve"> </w:t>
      </w:r>
      <w:r>
        <w:rPr>
          <w:rFonts w:hint="eastAsia"/>
        </w:rPr>
        <w:t>提供部分文章中相关推荐不友好的案例，其它等待下一步反馈。</w:t>
      </w:r>
    </w:p>
    <w:p w14:paraId="70EBD012" w14:textId="77777777" w:rsidR="00067E10" w:rsidRDefault="00067E10" w:rsidP="007C308A"/>
    <w:p w14:paraId="5B6B334C" w14:textId="6D7D2671" w:rsidR="007C308A" w:rsidRDefault="007C308A" w:rsidP="007C308A">
      <w:r>
        <w:rPr>
          <w:rFonts w:hint="eastAsia"/>
        </w:rPr>
        <w:t>7</w:t>
      </w:r>
      <w:r>
        <w:rPr>
          <w:rFonts w:hint="eastAsia"/>
        </w:rPr>
        <w:t>、</w:t>
      </w:r>
      <w:r w:rsidR="00DE015F">
        <w:rPr>
          <w:rFonts w:hint="eastAsia"/>
        </w:rPr>
        <w:t>跟进《</w:t>
      </w:r>
      <w:hyperlink r:id="rId85" w:history="1">
        <w:r w:rsidR="00DE015F" w:rsidRPr="002C7059">
          <w:rPr>
            <w:rStyle w:val="af3"/>
            <w:rFonts w:hint="eastAsia"/>
          </w:rPr>
          <w:t>【</w:t>
        </w:r>
        <w:r w:rsidR="00DE015F" w:rsidRPr="002C7059">
          <w:rPr>
            <w:rStyle w:val="af3"/>
            <w:rFonts w:hint="eastAsia"/>
          </w:rPr>
          <w:t>SEO</w:t>
        </w:r>
        <w:r w:rsidR="00DE015F" w:rsidRPr="002C7059">
          <w:rPr>
            <w:rStyle w:val="af3"/>
            <w:rFonts w:hint="eastAsia"/>
          </w:rPr>
          <w:t>】</w:t>
        </w:r>
        <w:r w:rsidR="00DE015F" w:rsidRPr="002C7059">
          <w:rPr>
            <w:rStyle w:val="af3"/>
            <w:rFonts w:hint="eastAsia"/>
          </w:rPr>
          <w:t>-11-</w:t>
        </w:r>
        <w:r w:rsidR="00DE015F" w:rsidRPr="002C7059">
          <w:rPr>
            <w:rStyle w:val="af3"/>
            <w:rFonts w:hint="eastAsia"/>
          </w:rPr>
          <w:t>主站专题、文章相关页面添加稿定素材链接</w:t>
        </w:r>
      </w:hyperlink>
      <w:r w:rsidR="00DE015F">
        <w:rPr>
          <w:rFonts w:hint="eastAsia"/>
        </w:rPr>
        <w:t>》需求开发进度。</w:t>
      </w:r>
    </w:p>
    <w:p w14:paraId="3A9BC26D" w14:textId="75B3CDB4" w:rsidR="007C308A" w:rsidRDefault="00A838D0" w:rsidP="007C308A">
      <w:r>
        <w:rPr>
          <w:rFonts w:hint="eastAsia"/>
        </w:rPr>
        <w:t>High</w:t>
      </w:r>
      <w:r w:rsidR="00BA4A67">
        <w:t xml:space="preserve"> </w:t>
      </w:r>
      <w:r w:rsidR="00BA4A67">
        <w:rPr>
          <w:rFonts w:hint="eastAsia"/>
        </w:rPr>
        <w:t>优先级，先开发第一部分。</w:t>
      </w:r>
      <w:r w:rsidR="001F1AB9">
        <w:rPr>
          <w:rFonts w:hint="eastAsia"/>
        </w:rPr>
        <w:t>暂无进度。</w:t>
      </w:r>
    </w:p>
    <w:p w14:paraId="7F063527" w14:textId="77777777" w:rsidR="00962387" w:rsidRDefault="00962387" w:rsidP="007C308A"/>
    <w:p w14:paraId="7079CF31" w14:textId="253861A1" w:rsidR="00BA4A67" w:rsidRDefault="00A838D0" w:rsidP="007C308A">
      <w:r>
        <w:rPr>
          <w:rFonts w:hint="eastAsia"/>
        </w:rPr>
        <w:t>7</w:t>
      </w:r>
      <w:r>
        <w:rPr>
          <w:rFonts w:hint="eastAsia"/>
        </w:rPr>
        <w:t>、跟进《</w:t>
      </w:r>
      <w:hyperlink r:id="rId8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3BA2E00E" w14:textId="7E53E52B" w:rsidR="00A838D0" w:rsidRDefault="001623AC" w:rsidP="007C308A">
      <w:r>
        <w:rPr>
          <w:rFonts w:hint="eastAsia"/>
        </w:rPr>
        <w:t>Medium</w:t>
      </w:r>
      <w:r>
        <w:t xml:space="preserve"> </w:t>
      </w:r>
      <w:r>
        <w:rPr>
          <w:rFonts w:hint="eastAsia"/>
        </w:rPr>
        <w:t>优先级</w:t>
      </w:r>
      <w:r w:rsidR="007E2A23">
        <w:rPr>
          <w:rFonts w:hint="eastAsia"/>
        </w:rPr>
        <w:t>。暂无进度。</w:t>
      </w:r>
    </w:p>
    <w:p w14:paraId="35BC3385" w14:textId="07767928" w:rsidR="00A838D0" w:rsidRDefault="00A838D0" w:rsidP="007C308A"/>
    <w:p w14:paraId="6712BAAC" w14:textId="1501275F" w:rsidR="00A70056" w:rsidRDefault="00A70056" w:rsidP="007C308A">
      <w:r>
        <w:rPr>
          <w:rFonts w:hint="eastAsia"/>
        </w:rPr>
        <w:t>7</w:t>
      </w:r>
      <w:r>
        <w:rPr>
          <w:rFonts w:hint="eastAsia"/>
        </w:rPr>
        <w:t>、跟进《</w:t>
      </w:r>
      <w:hyperlink r:id="rId87"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33315AD5" w14:textId="6C2AC839" w:rsidR="00A70056" w:rsidRDefault="0067203F" w:rsidP="007C308A">
      <w:r>
        <w:rPr>
          <w:rFonts w:hint="eastAsia"/>
        </w:rPr>
        <w:t>High</w:t>
      </w:r>
      <w:r>
        <w:t xml:space="preserve"> </w:t>
      </w:r>
      <w:r>
        <w:rPr>
          <w:rFonts w:hint="eastAsia"/>
        </w:rPr>
        <w:t>优先级，</w:t>
      </w:r>
      <w:r w:rsidR="00F07A9C">
        <w:rPr>
          <w:rFonts w:hint="eastAsia"/>
        </w:rPr>
        <w:t>暂无进度。</w:t>
      </w:r>
    </w:p>
    <w:p w14:paraId="63257938" w14:textId="04EB834C" w:rsidR="00A70056" w:rsidRDefault="00A70056" w:rsidP="007C308A"/>
    <w:p w14:paraId="5A18B248" w14:textId="5F57E626" w:rsidR="00297908" w:rsidRDefault="00297908" w:rsidP="007C308A">
      <w:r>
        <w:rPr>
          <w:rFonts w:hint="eastAsia"/>
        </w:rPr>
        <w:t>7</w:t>
      </w:r>
      <w:r>
        <w:rPr>
          <w:rFonts w:hint="eastAsia"/>
        </w:rPr>
        <w:t>、跟进《</w:t>
      </w:r>
      <w:hyperlink r:id="rId88"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6686384A" w14:textId="0F5C6F48" w:rsidR="00A70056" w:rsidRDefault="00297908" w:rsidP="007C308A">
      <w:r>
        <w:rPr>
          <w:rFonts w:hint="eastAsia"/>
        </w:rPr>
        <w:t>Highest</w:t>
      </w:r>
      <w:r>
        <w:t xml:space="preserve"> </w:t>
      </w:r>
      <w:r>
        <w:rPr>
          <w:rFonts w:hint="eastAsia"/>
        </w:rPr>
        <w:t>优先级，</w:t>
      </w:r>
      <w:r w:rsidR="007D6ED2">
        <w:rPr>
          <w:rFonts w:hint="eastAsia"/>
        </w:rPr>
        <w:t>已进入开发阶段。</w:t>
      </w:r>
    </w:p>
    <w:p w14:paraId="0C4FE0E0" w14:textId="77777777" w:rsidR="00297908" w:rsidRDefault="00297908" w:rsidP="007C308A"/>
    <w:p w14:paraId="70A60F36" w14:textId="790F9525" w:rsidR="00674DD3" w:rsidRPr="00674DD3" w:rsidRDefault="007C308A" w:rsidP="007C308A">
      <w:r>
        <w:rPr>
          <w:rFonts w:hint="eastAsia"/>
        </w:rPr>
        <w:t>8</w:t>
      </w:r>
      <w:r>
        <w:rPr>
          <w:rFonts w:hint="eastAsia"/>
        </w:rPr>
        <w:t>、</w:t>
      </w:r>
      <w:r w:rsidR="00B071C3">
        <w:rPr>
          <w:rFonts w:hint="eastAsia"/>
        </w:rPr>
        <w:t>提交生成</w:t>
      </w:r>
      <w:r w:rsidR="00B071C3">
        <w:rPr>
          <w:rFonts w:hint="eastAsia"/>
        </w:rPr>
        <w:t>3</w:t>
      </w:r>
      <w:r w:rsidR="00B071C3">
        <w:t>60</w:t>
      </w:r>
      <w:r w:rsidR="00B071C3">
        <w:rPr>
          <w:rFonts w:hint="eastAsia"/>
        </w:rPr>
        <w:t>结构化数据（文章）需求。</w:t>
      </w:r>
    </w:p>
    <w:p w14:paraId="61E69147" w14:textId="57F70D5E" w:rsidR="00D53A6A" w:rsidRDefault="00674DD3" w:rsidP="007C308A">
      <w:r>
        <w:rPr>
          <w:rFonts w:hint="eastAsia"/>
        </w:rPr>
        <w:t>提交《</w:t>
      </w:r>
      <w:hyperlink r:id="rId89"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w:t>
      </w:r>
    </w:p>
    <w:p w14:paraId="1CDC7A04" w14:textId="77777777" w:rsidR="00674DD3" w:rsidRPr="00674DD3" w:rsidRDefault="00674DD3" w:rsidP="007C308A"/>
    <w:p w14:paraId="5E782DED" w14:textId="5AACAC92" w:rsidR="00B071C3" w:rsidRDefault="007C308A" w:rsidP="00B071C3">
      <w:r>
        <w:rPr>
          <w:rFonts w:hint="eastAsia"/>
        </w:rPr>
        <w:t>9</w:t>
      </w:r>
      <w:r>
        <w:rPr>
          <w:rFonts w:hint="eastAsia"/>
        </w:rPr>
        <w:t>、</w:t>
      </w:r>
      <w:r w:rsidR="00B071C3">
        <w:rPr>
          <w:rFonts w:hint="eastAsia"/>
        </w:rPr>
        <w:t>检查谷歌未收录稿定设计首页的原因。</w:t>
      </w:r>
    </w:p>
    <w:p w14:paraId="2D654CC2" w14:textId="533ACC75" w:rsidR="004648EC" w:rsidRPr="004648EC" w:rsidRDefault="004648EC" w:rsidP="00B071C3">
      <w:r>
        <w:rPr>
          <w:rFonts w:hint="eastAsia"/>
        </w:rPr>
        <w:t>可能是</w:t>
      </w:r>
      <w:r>
        <w:rPr>
          <w:rFonts w:ascii="Times New Roman" w:hAnsi="Times New Roman" w:hint="eastAsia"/>
        </w:rPr>
        <w:t>受到如下代码的影响：</w:t>
      </w:r>
    </w:p>
    <w:tbl>
      <w:tblPr>
        <w:tblStyle w:val="af0"/>
        <w:tblW w:w="0" w:type="auto"/>
        <w:tblLook w:val="04A0" w:firstRow="1" w:lastRow="0" w:firstColumn="1" w:lastColumn="0" w:noHBand="0" w:noVBand="1"/>
      </w:tblPr>
      <w:tblGrid>
        <w:gridCol w:w="8296"/>
      </w:tblGrid>
      <w:tr w:rsidR="0002636C" w14:paraId="7CC94F8B" w14:textId="77777777" w:rsidTr="0002636C">
        <w:tc>
          <w:tcPr>
            <w:tcW w:w="8296" w:type="dxa"/>
          </w:tcPr>
          <w:p w14:paraId="134C9A54" w14:textId="777FB247" w:rsidR="0002636C" w:rsidRDefault="0002636C" w:rsidP="007C308A">
            <w:r w:rsidRPr="0002636C">
              <w:t>&lt;link rel="canonical" href="https://www.gaoding.com" /&gt;</w:t>
            </w:r>
          </w:p>
        </w:tc>
      </w:tr>
    </w:tbl>
    <w:p w14:paraId="33D689D9" w14:textId="4F336626" w:rsidR="00B3677C" w:rsidRDefault="00234A9A" w:rsidP="007C308A">
      <w:r>
        <w:rPr>
          <w:rFonts w:hint="eastAsia"/>
        </w:rPr>
        <w:t>下周提交需求。</w:t>
      </w:r>
    </w:p>
    <w:p w14:paraId="6DAE4E98" w14:textId="77777777" w:rsidR="00234A9A" w:rsidRDefault="00234A9A" w:rsidP="007C308A"/>
    <w:p w14:paraId="1A363900" w14:textId="090440B1" w:rsidR="007C308A" w:rsidRDefault="007C308A" w:rsidP="007C308A">
      <w:r>
        <w:rPr>
          <w:rFonts w:hint="eastAsia"/>
        </w:rPr>
        <w:t>1</w:t>
      </w:r>
      <w:r>
        <w:t>0</w:t>
      </w:r>
      <w:r>
        <w:rPr>
          <w:rFonts w:hint="eastAsia"/>
        </w:rPr>
        <w:t>、</w:t>
      </w:r>
      <w:r w:rsidR="00FF2CB5">
        <w:rPr>
          <w:rFonts w:hint="eastAsia"/>
        </w:rPr>
        <w:t>百度资源</w:t>
      </w:r>
      <w:r w:rsidR="00FF2CB5">
        <w:rPr>
          <w:rFonts w:hint="eastAsia"/>
        </w:rPr>
        <w:t>Sitemap</w:t>
      </w:r>
      <w:r w:rsidR="00FF2CB5">
        <w:rPr>
          <w:rFonts w:hint="eastAsia"/>
        </w:rPr>
        <w:t>提交的修改。</w:t>
      </w:r>
    </w:p>
    <w:p w14:paraId="49B70EED" w14:textId="53AD61A4" w:rsidR="00902F3B" w:rsidRDefault="00754713" w:rsidP="003614A8">
      <w:hyperlink r:id="rId90" w:history="1">
        <w:r w:rsidR="00902F3B">
          <w:rPr>
            <w:rStyle w:val="af3"/>
          </w:rPr>
          <w:t>https://ziyuan.baidu.com/linksubmit/index</w:t>
        </w:r>
      </w:hyperlink>
      <w:r w:rsidR="00902F3B">
        <w:rPr>
          <w:rFonts w:hint="eastAsia"/>
        </w:rPr>
        <w:t xml:space="preserve"> </w:t>
      </w:r>
      <w:r w:rsidR="00902F3B">
        <w:rPr>
          <w:rFonts w:hint="eastAsia"/>
        </w:rPr>
        <w:t>对</w:t>
      </w:r>
      <w:r w:rsidR="00902F3B">
        <w:rPr>
          <w:rFonts w:hint="eastAsia"/>
        </w:rPr>
        <w:t xml:space="preserve"> </w:t>
      </w:r>
      <w:hyperlink r:id="rId91" w:history="1">
        <w:r w:rsidR="00902F3B" w:rsidRPr="000D49D1">
          <w:rPr>
            <w:rStyle w:val="af3"/>
          </w:rPr>
          <w:t>www.gaoding.com</w:t>
        </w:r>
      </w:hyperlink>
      <w:r w:rsidR="00902F3B">
        <w:t xml:space="preserve"> </w:t>
      </w:r>
      <w:r w:rsidR="00902F3B">
        <w:rPr>
          <w:rFonts w:hint="eastAsia"/>
        </w:rPr>
        <w:t>的</w:t>
      </w:r>
      <w:r w:rsidR="00902F3B">
        <w:rPr>
          <w:rFonts w:hint="eastAsia"/>
        </w:rPr>
        <w:t xml:space="preserve"> sitemap</w:t>
      </w:r>
      <w:r w:rsidR="00902F3B">
        <w:t xml:space="preserve"> </w:t>
      </w:r>
      <w:r w:rsidR="00902F3B">
        <w:rPr>
          <w:rFonts w:hint="eastAsia"/>
        </w:rPr>
        <w:t>链接进行修改。</w:t>
      </w:r>
    </w:p>
    <w:p w14:paraId="3D87AC11" w14:textId="77777777" w:rsidR="00DA605B" w:rsidRDefault="00DA605B" w:rsidP="003614A8"/>
    <w:p w14:paraId="76E489FC" w14:textId="6AA24079" w:rsidR="00902F3B" w:rsidRDefault="00B60750" w:rsidP="003614A8">
      <w:r>
        <w:rPr>
          <w:rFonts w:hint="eastAsia"/>
        </w:rPr>
        <w:t>删除不符合要求的索引文件链接，补全剩余符合要求的索引文件链接。</w:t>
      </w:r>
      <w:r w:rsidR="00460BEF">
        <w:rPr>
          <w:rFonts w:hint="eastAsia"/>
        </w:rPr>
        <w:t>每天最多可提交</w:t>
      </w:r>
      <w:r w:rsidR="00460BEF">
        <w:rPr>
          <w:rFonts w:hint="eastAsia"/>
        </w:rPr>
        <w:t xml:space="preserve"> </w:t>
      </w:r>
      <w:r w:rsidR="00460BEF">
        <w:t xml:space="preserve">10 </w:t>
      </w:r>
      <w:r w:rsidR="00460BEF">
        <w:rPr>
          <w:rFonts w:hint="eastAsia"/>
        </w:rPr>
        <w:t>条索引链接。</w:t>
      </w:r>
    </w:p>
    <w:tbl>
      <w:tblPr>
        <w:tblStyle w:val="af0"/>
        <w:tblW w:w="0" w:type="auto"/>
        <w:tblLook w:val="04A0" w:firstRow="1" w:lastRow="0" w:firstColumn="1" w:lastColumn="0" w:noHBand="0" w:noVBand="1"/>
      </w:tblPr>
      <w:tblGrid>
        <w:gridCol w:w="8296"/>
      </w:tblGrid>
      <w:tr w:rsidR="00460BEF" w14:paraId="3A6910CE" w14:textId="77777777" w:rsidTr="00460BEF">
        <w:tc>
          <w:tcPr>
            <w:tcW w:w="8296" w:type="dxa"/>
          </w:tcPr>
          <w:p w14:paraId="543CC547" w14:textId="2A7A9466" w:rsidR="00460BEF" w:rsidRDefault="00460BEF" w:rsidP="00460BEF">
            <w:r>
              <w:rPr>
                <w:rFonts w:hint="eastAsia"/>
              </w:rPr>
              <w:t>第一天</w:t>
            </w:r>
          </w:p>
        </w:tc>
      </w:tr>
      <w:tr w:rsidR="00460BEF" w14:paraId="4E4C561E" w14:textId="77777777" w:rsidTr="00460BEF">
        <w:tc>
          <w:tcPr>
            <w:tcW w:w="8296" w:type="dxa"/>
          </w:tcPr>
          <w:p w14:paraId="6A46B702" w14:textId="77777777" w:rsidR="00460BEF" w:rsidRDefault="00460BEF" w:rsidP="00460BEF">
            <w:r>
              <w:t>https://www.gaoding.com/api/sitemaps/articles/1.xml</w:t>
            </w:r>
          </w:p>
          <w:p w14:paraId="35E7ACE1" w14:textId="77777777" w:rsidR="00460BEF" w:rsidRDefault="00460BEF" w:rsidP="00460BEF">
            <w:r>
              <w:t>https://www.gaoding.com/api/sitemaps/articles/2.xml</w:t>
            </w:r>
          </w:p>
          <w:p w14:paraId="13E015D3" w14:textId="77777777" w:rsidR="00460BEF" w:rsidRDefault="00460BEF" w:rsidP="00460BEF">
            <w:r>
              <w:lastRenderedPageBreak/>
              <w:t>https://www.gaoding.com/api/sitemaps/articles/3.xml</w:t>
            </w:r>
          </w:p>
          <w:p w14:paraId="16B1EA37" w14:textId="77777777" w:rsidR="00460BEF" w:rsidRDefault="00460BEF" w:rsidP="00460BEF">
            <w:r>
              <w:t>https://www.gaoding.com/api/sitemaps/articles/4.xml</w:t>
            </w:r>
          </w:p>
          <w:p w14:paraId="4272FA0D" w14:textId="77777777" w:rsidR="00460BEF" w:rsidRDefault="00460BEF" w:rsidP="00460BEF">
            <w:r>
              <w:t>https://www.gaoding.com/api/sitemaps/articles/5.xml</w:t>
            </w:r>
          </w:p>
          <w:p w14:paraId="4FEF95CB" w14:textId="77777777" w:rsidR="00460BEF" w:rsidRDefault="00460BEF" w:rsidP="00460BEF">
            <w:r>
              <w:t>https://www.gaoding.com/api/sitemaps/articles/6.xml</w:t>
            </w:r>
          </w:p>
          <w:p w14:paraId="35527B1E" w14:textId="77777777" w:rsidR="00460BEF" w:rsidRDefault="00460BEF" w:rsidP="00460BEF">
            <w:r>
              <w:t>https://www.gaoding.com/api/sitemaps/topics/1.xml</w:t>
            </w:r>
          </w:p>
          <w:p w14:paraId="3849F6BB" w14:textId="77777777" w:rsidR="00460BEF" w:rsidRDefault="00460BEF" w:rsidP="00460BEF">
            <w:r>
              <w:t>https://www.gaoding.com/api/sitemaps/topics/2.xml</w:t>
            </w:r>
          </w:p>
          <w:p w14:paraId="088B2CB1" w14:textId="77777777" w:rsidR="00460BEF" w:rsidRDefault="00460BEF" w:rsidP="00460BEF">
            <w:r>
              <w:t>https://www.gaoding.com/api/sitemaps/topics/3.xml</w:t>
            </w:r>
          </w:p>
          <w:p w14:paraId="5A140D3A" w14:textId="5E3E4416" w:rsidR="00460BEF" w:rsidRDefault="00460BEF" w:rsidP="00460BEF">
            <w:r>
              <w:t>https://www.gaoding.com/api/sitemaps/templets-p32/1.xml</w:t>
            </w:r>
          </w:p>
        </w:tc>
      </w:tr>
      <w:tr w:rsidR="00460BEF" w14:paraId="14D42ACC" w14:textId="77777777" w:rsidTr="00460BEF">
        <w:tc>
          <w:tcPr>
            <w:tcW w:w="8296" w:type="dxa"/>
          </w:tcPr>
          <w:p w14:paraId="54F6A2E6" w14:textId="3B9BE10D" w:rsidR="00460BEF" w:rsidRDefault="00460BEF" w:rsidP="00460BEF">
            <w:r>
              <w:rPr>
                <w:rFonts w:hint="eastAsia"/>
              </w:rPr>
              <w:lastRenderedPageBreak/>
              <w:t>第二天</w:t>
            </w:r>
          </w:p>
        </w:tc>
      </w:tr>
      <w:tr w:rsidR="00460BEF" w14:paraId="02866740" w14:textId="77777777" w:rsidTr="00460BEF">
        <w:tc>
          <w:tcPr>
            <w:tcW w:w="8296" w:type="dxa"/>
          </w:tcPr>
          <w:p w14:paraId="0AC97243" w14:textId="77777777" w:rsidR="00460BEF" w:rsidRDefault="00460BEF" w:rsidP="00460BEF">
            <w:r>
              <w:t>https://www.gaoding.com/api/sitemaps/templets-p32/2.xml</w:t>
            </w:r>
          </w:p>
          <w:p w14:paraId="6D313154" w14:textId="77777777" w:rsidR="00460BEF" w:rsidRDefault="00460BEF" w:rsidP="00460BEF">
            <w:r>
              <w:t>https://www.gaoding.com/api/sitemaps/templets-p32/3.xml</w:t>
            </w:r>
          </w:p>
          <w:p w14:paraId="133E5E2D" w14:textId="77777777" w:rsidR="00460BEF" w:rsidRDefault="00460BEF" w:rsidP="00460BEF">
            <w:r>
              <w:t>https://www.gaoding.com/api/sitemaps/templets-p64/1.xml</w:t>
            </w:r>
          </w:p>
          <w:p w14:paraId="5AAFA529" w14:textId="77777777" w:rsidR="00460BEF" w:rsidRDefault="00460BEF" w:rsidP="00460BEF">
            <w:r>
              <w:t>https://www.gaoding.com/api/sitemaps/templets-p64/2.xml</w:t>
            </w:r>
          </w:p>
          <w:p w14:paraId="1F5FF44E" w14:textId="77777777" w:rsidR="00460BEF" w:rsidRDefault="00460BEF" w:rsidP="00460BEF">
            <w:r>
              <w:t>https://www.gaoding.com/api/sitemaps/templets-p64/3.xml</w:t>
            </w:r>
          </w:p>
          <w:p w14:paraId="3F2C2915" w14:textId="77777777" w:rsidR="00460BEF" w:rsidRDefault="00460BEF" w:rsidP="00460BEF">
            <w:r>
              <w:t>https://www.gaoding.com/api/sitemaps/templets-p256/1.xml</w:t>
            </w:r>
          </w:p>
          <w:p w14:paraId="1C30CED1" w14:textId="77777777" w:rsidR="00460BEF" w:rsidRDefault="00460BEF" w:rsidP="00460BEF">
            <w:r>
              <w:t>https://www.gaoding.com/api/sitemaps/templets-p256/2.xml</w:t>
            </w:r>
          </w:p>
          <w:p w14:paraId="177AE6A5" w14:textId="77777777" w:rsidR="00460BEF" w:rsidRDefault="00460BEF" w:rsidP="00460BEF">
            <w:r>
              <w:t>https://www.gaoding.com/api/sitemaps/templets-p1024/1.xml</w:t>
            </w:r>
          </w:p>
          <w:p w14:paraId="60EEFCB0" w14:textId="77777777" w:rsidR="00460BEF" w:rsidRDefault="00460BEF" w:rsidP="00460BEF">
            <w:r>
              <w:t>https://www.gaoding.com/api/sitemaps/templets-p1024/2.xml</w:t>
            </w:r>
          </w:p>
          <w:p w14:paraId="619093E3" w14:textId="4B60E758" w:rsidR="00460BEF" w:rsidRDefault="00460BEF" w:rsidP="00460BEF">
            <w:r>
              <w:t>https://www.gaoding.com/api/sitemaps/templets-p4096/1.xml</w:t>
            </w:r>
          </w:p>
        </w:tc>
      </w:tr>
      <w:tr w:rsidR="00460BEF" w14:paraId="561A3642" w14:textId="77777777" w:rsidTr="00460BEF">
        <w:tc>
          <w:tcPr>
            <w:tcW w:w="8296" w:type="dxa"/>
          </w:tcPr>
          <w:p w14:paraId="611AA434" w14:textId="46A053E0" w:rsidR="00460BEF" w:rsidRDefault="00460BEF" w:rsidP="00460BEF">
            <w:r>
              <w:rPr>
                <w:rFonts w:hint="eastAsia"/>
              </w:rPr>
              <w:t>第三天</w:t>
            </w:r>
          </w:p>
        </w:tc>
      </w:tr>
      <w:tr w:rsidR="00460BEF" w14:paraId="5036ED97" w14:textId="77777777" w:rsidTr="00460BEF">
        <w:tc>
          <w:tcPr>
            <w:tcW w:w="8296" w:type="dxa"/>
          </w:tcPr>
          <w:p w14:paraId="7933B86C" w14:textId="0625EB54" w:rsidR="00460BEF" w:rsidRDefault="00460BEF" w:rsidP="003614A8">
            <w:r w:rsidRPr="00460BEF">
              <w:t>https://www.gaoding.com/api/sitemaps/templets-p4096/2.xml</w:t>
            </w:r>
          </w:p>
        </w:tc>
      </w:tr>
    </w:tbl>
    <w:p w14:paraId="7F2DC653" w14:textId="77777777" w:rsidR="00F36C6E" w:rsidRDefault="00F36C6E" w:rsidP="003614A8"/>
    <w:p w14:paraId="6C840163" w14:textId="553951B2" w:rsidR="00FF2CB5" w:rsidRDefault="00FF2CB5" w:rsidP="003614A8">
      <w:r>
        <w:rPr>
          <w:rFonts w:hint="eastAsia"/>
        </w:rPr>
        <w:t>1</w:t>
      </w:r>
      <w:r>
        <w:t>1</w:t>
      </w:r>
      <w:r>
        <w:rPr>
          <w:rFonts w:hint="eastAsia"/>
        </w:rPr>
        <w:t>、节假日百度下拉框关键词采集。</w:t>
      </w:r>
    </w:p>
    <w:p w14:paraId="12FFF24F" w14:textId="57830E6A" w:rsidR="00FF2CB5" w:rsidRDefault="00D13D55" w:rsidP="003614A8">
      <w:r>
        <w:rPr>
          <w:rFonts w:hint="eastAsia"/>
        </w:rPr>
        <w:t>暂时无需要。</w:t>
      </w:r>
    </w:p>
    <w:p w14:paraId="1CAFEDA7" w14:textId="77777777" w:rsidR="00FF2CB5" w:rsidRDefault="00FF2CB5"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7E8AFB5" w14:textId="77777777" w:rsidTr="007C308A">
        <w:tc>
          <w:tcPr>
            <w:tcW w:w="8281" w:type="dxa"/>
          </w:tcPr>
          <w:p w14:paraId="553E08E9" w14:textId="77777777" w:rsidR="003614A8" w:rsidRDefault="003614A8" w:rsidP="007A4526">
            <w:r>
              <w:rPr>
                <w:rFonts w:hint="eastAsia"/>
              </w:rPr>
              <w:t>下周计划</w:t>
            </w:r>
          </w:p>
        </w:tc>
      </w:tr>
    </w:tbl>
    <w:p w14:paraId="2D35634F" w14:textId="3D97696A" w:rsidR="007C308A" w:rsidRDefault="007C308A" w:rsidP="007C308A">
      <w:r>
        <w:rPr>
          <w:rFonts w:hint="eastAsia"/>
        </w:rPr>
        <w:t>1</w:t>
      </w:r>
      <w:r>
        <w:rPr>
          <w:rFonts w:hint="eastAsia"/>
        </w:rPr>
        <w:t>、</w:t>
      </w:r>
      <w:r w:rsidR="00234A9A">
        <w:rPr>
          <w:rFonts w:hint="eastAsia"/>
        </w:rPr>
        <w:t>稿定设计</w:t>
      </w:r>
      <w:r w:rsidR="00234A9A">
        <w:rPr>
          <w:rFonts w:hint="eastAsia"/>
        </w:rPr>
        <w:t>M</w:t>
      </w:r>
      <w:r w:rsidR="00234A9A">
        <w:rPr>
          <w:rFonts w:hint="eastAsia"/>
        </w:rPr>
        <w:t>端文章的头条结构化数据</w:t>
      </w:r>
    </w:p>
    <w:p w14:paraId="742FA1EA" w14:textId="77777777" w:rsidR="007C308A" w:rsidRDefault="007C308A" w:rsidP="007C308A"/>
    <w:p w14:paraId="62639481" w14:textId="073E671E" w:rsidR="007C308A" w:rsidRDefault="007C308A" w:rsidP="007C308A">
      <w:r>
        <w:rPr>
          <w:rFonts w:hint="eastAsia"/>
        </w:rPr>
        <w:t>2</w:t>
      </w:r>
      <w:r>
        <w:rPr>
          <w:rFonts w:hint="eastAsia"/>
        </w:rPr>
        <w:t>、</w:t>
      </w:r>
      <w:r w:rsidR="00234A9A">
        <w:rPr>
          <w:rFonts w:hint="eastAsia"/>
        </w:rPr>
        <w:t>稿定设计</w:t>
      </w:r>
      <w:r w:rsidR="00234A9A">
        <w:rPr>
          <w:rFonts w:hint="eastAsia"/>
        </w:rPr>
        <w:t>P</w:t>
      </w:r>
      <w:r w:rsidR="00234A9A">
        <w:t>C</w:t>
      </w:r>
      <w:r w:rsidR="00234A9A">
        <w:rPr>
          <w:rFonts w:hint="eastAsia"/>
        </w:rPr>
        <w:t>和</w:t>
      </w:r>
      <w:r w:rsidR="00234A9A">
        <w:rPr>
          <w:rFonts w:hint="eastAsia"/>
        </w:rPr>
        <w:t>M</w:t>
      </w:r>
      <w:r w:rsidR="00234A9A">
        <w:rPr>
          <w:rFonts w:hint="eastAsia"/>
        </w:rPr>
        <w:t>双端图片的</w:t>
      </w:r>
      <w:r w:rsidR="00234A9A">
        <w:rPr>
          <w:rFonts w:hint="eastAsia"/>
        </w:rPr>
        <w:t>3</w:t>
      </w:r>
      <w:r w:rsidR="00234A9A">
        <w:t>60</w:t>
      </w:r>
      <w:r w:rsidR="00234A9A">
        <w:rPr>
          <w:rFonts w:hint="eastAsia"/>
        </w:rPr>
        <w:t>结构化数据</w:t>
      </w:r>
    </w:p>
    <w:p w14:paraId="2144F481" w14:textId="77777777" w:rsidR="007C308A" w:rsidRPr="00234A9A" w:rsidRDefault="007C308A" w:rsidP="007C308A"/>
    <w:p w14:paraId="6D64B1F5" w14:textId="7F795742" w:rsidR="007C308A" w:rsidRDefault="007C308A" w:rsidP="007C308A">
      <w:r>
        <w:rPr>
          <w:rFonts w:hint="eastAsia"/>
        </w:rPr>
        <w:t>3</w:t>
      </w:r>
      <w:r>
        <w:rPr>
          <w:rFonts w:hint="eastAsia"/>
        </w:rPr>
        <w:t>、</w:t>
      </w:r>
      <w:r w:rsidR="00234A9A">
        <w:rPr>
          <w:rFonts w:hint="eastAsia"/>
        </w:rPr>
        <w:t>文章图片重复性问题</w:t>
      </w:r>
      <w:r w:rsidR="00234A9A">
        <w:rPr>
          <w:rFonts w:hint="eastAsia"/>
        </w:rPr>
        <w:t>Bug</w:t>
      </w:r>
      <w:r w:rsidR="00234A9A">
        <w:rPr>
          <w:rFonts w:hint="eastAsia"/>
        </w:rPr>
        <w:t>提交</w:t>
      </w:r>
    </w:p>
    <w:p w14:paraId="4B0BED94" w14:textId="77777777" w:rsidR="007C308A" w:rsidRDefault="007C308A" w:rsidP="007C308A"/>
    <w:p w14:paraId="23A61E0F" w14:textId="79B80989" w:rsidR="007C308A" w:rsidRDefault="007C308A" w:rsidP="007C308A">
      <w:r>
        <w:rPr>
          <w:rFonts w:hint="eastAsia"/>
        </w:rPr>
        <w:t>4</w:t>
      </w:r>
      <w:r>
        <w:rPr>
          <w:rFonts w:hint="eastAsia"/>
        </w:rPr>
        <w:t>、</w:t>
      </w:r>
      <w:r w:rsidR="00974FA0">
        <w:rPr>
          <w:rFonts w:hint="eastAsia"/>
        </w:rPr>
        <w:t>跟进稿定设计相关需求进度</w:t>
      </w:r>
    </w:p>
    <w:p w14:paraId="36DBF061" w14:textId="77777777" w:rsidR="007C308A" w:rsidRDefault="007C308A" w:rsidP="007C308A"/>
    <w:p w14:paraId="2EA1854B" w14:textId="2452BA8B" w:rsidR="007C308A" w:rsidRDefault="007C308A" w:rsidP="007C308A">
      <w:r>
        <w:rPr>
          <w:rFonts w:hint="eastAsia"/>
        </w:rPr>
        <w:t>5</w:t>
      </w:r>
      <w:r>
        <w:rPr>
          <w:rFonts w:hint="eastAsia"/>
        </w:rPr>
        <w:t>、</w:t>
      </w:r>
      <w:r w:rsidR="00974FA0">
        <w:rPr>
          <w:rFonts w:hint="eastAsia"/>
        </w:rPr>
        <w:t>跟进稿定企业开发进度</w:t>
      </w:r>
    </w:p>
    <w:p w14:paraId="05834FBD" w14:textId="77777777" w:rsidR="007C308A" w:rsidRDefault="007C308A" w:rsidP="007C308A"/>
    <w:p w14:paraId="1996AFB3" w14:textId="05219498" w:rsidR="007C308A" w:rsidRDefault="007C308A" w:rsidP="007C308A">
      <w:r>
        <w:rPr>
          <w:rFonts w:hint="eastAsia"/>
        </w:rPr>
        <w:t>6</w:t>
      </w:r>
      <w:r>
        <w:rPr>
          <w:rFonts w:hint="eastAsia"/>
        </w:rPr>
        <w:t>、</w:t>
      </w:r>
      <w:r w:rsidR="00974FA0">
        <w:rPr>
          <w:rFonts w:hint="eastAsia"/>
        </w:rPr>
        <w:t>跟进稿定素材优化进度</w:t>
      </w:r>
    </w:p>
    <w:p w14:paraId="44DF15AF" w14:textId="77777777" w:rsidR="007C308A" w:rsidRDefault="007C308A" w:rsidP="007C308A"/>
    <w:p w14:paraId="3D4FA222" w14:textId="5D70E58A" w:rsidR="007C308A" w:rsidRDefault="007C308A" w:rsidP="007C308A">
      <w:r>
        <w:rPr>
          <w:rFonts w:hint="eastAsia"/>
        </w:rPr>
        <w:t>7</w:t>
      </w:r>
      <w:r>
        <w:rPr>
          <w:rFonts w:hint="eastAsia"/>
        </w:rPr>
        <w:t>、</w:t>
      </w:r>
      <w:r w:rsidR="00076611">
        <w:rPr>
          <w:rFonts w:hint="eastAsia"/>
        </w:rPr>
        <w:t>测试影响谷歌收录稿定设计首页的代码</w:t>
      </w:r>
    </w:p>
    <w:p w14:paraId="330BB7BC" w14:textId="77777777" w:rsidR="007C308A" w:rsidRDefault="007C308A" w:rsidP="007C308A"/>
    <w:p w14:paraId="639488C7" w14:textId="77777777" w:rsidR="007C308A" w:rsidRDefault="007C308A" w:rsidP="007C308A">
      <w:r>
        <w:rPr>
          <w:rFonts w:hint="eastAsia"/>
        </w:rPr>
        <w:t>8</w:t>
      </w:r>
      <w:r>
        <w:rPr>
          <w:rFonts w:hint="eastAsia"/>
        </w:rPr>
        <w:t>、</w:t>
      </w:r>
    </w:p>
    <w:p w14:paraId="54502032" w14:textId="77777777" w:rsidR="007C308A" w:rsidRDefault="007C308A" w:rsidP="007C308A"/>
    <w:p w14:paraId="20EFF934" w14:textId="77777777" w:rsidR="007C308A" w:rsidRDefault="007C308A" w:rsidP="007C308A">
      <w:r>
        <w:rPr>
          <w:rFonts w:hint="eastAsia"/>
        </w:rPr>
        <w:t>9</w:t>
      </w:r>
      <w:r>
        <w:rPr>
          <w:rFonts w:hint="eastAsia"/>
        </w:rPr>
        <w:t>、</w:t>
      </w:r>
    </w:p>
    <w:p w14:paraId="31380DF8" w14:textId="77777777" w:rsidR="007C308A" w:rsidRDefault="007C308A" w:rsidP="007C308A"/>
    <w:p w14:paraId="4E7CA0E9" w14:textId="77777777" w:rsidR="007C308A" w:rsidRDefault="007C308A" w:rsidP="007C308A">
      <w:r>
        <w:rPr>
          <w:rFonts w:hint="eastAsia"/>
        </w:rPr>
        <w:lastRenderedPageBreak/>
        <w:t>1</w:t>
      </w:r>
      <w:r>
        <w:t>0</w:t>
      </w:r>
      <w:r>
        <w:rPr>
          <w:rFonts w:hint="eastAsia"/>
        </w:rPr>
        <w:t>、</w:t>
      </w:r>
    </w:p>
    <w:p w14:paraId="44A97D28" w14:textId="77777777" w:rsidR="003614A8" w:rsidRPr="003614A8" w:rsidRDefault="003614A8" w:rsidP="003614A8"/>
    <w:p w14:paraId="15BD56F2" w14:textId="4A99A44B" w:rsidR="003614A8" w:rsidRDefault="003614A8" w:rsidP="003614A8"/>
    <w:p w14:paraId="741AC27E" w14:textId="619C99AF" w:rsidR="005C711A" w:rsidRDefault="005C711A" w:rsidP="003614A8">
      <w:pPr>
        <w:pStyle w:val="3"/>
      </w:pPr>
      <w:r>
        <w:t>24</w:t>
      </w:r>
      <w:r>
        <w:rPr>
          <w:rFonts w:hint="eastAsia"/>
        </w:rPr>
        <w:t>~</w:t>
      </w:r>
      <w:r>
        <w:t>28</w:t>
      </w:r>
      <w:r>
        <w:rPr>
          <w:rFonts w:hint="eastAsia"/>
        </w:rPr>
        <w:t>周报</w:t>
      </w:r>
    </w:p>
    <w:p w14:paraId="7D3330C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698E712" w14:textId="77777777" w:rsidTr="007A4526">
        <w:tc>
          <w:tcPr>
            <w:tcW w:w="8296" w:type="dxa"/>
          </w:tcPr>
          <w:p w14:paraId="2FE3F0C8" w14:textId="77777777" w:rsidR="003614A8" w:rsidRDefault="003614A8" w:rsidP="007A4526">
            <w:r>
              <w:rPr>
                <w:rFonts w:hint="eastAsia"/>
              </w:rPr>
              <w:t>本周工作</w:t>
            </w:r>
          </w:p>
        </w:tc>
      </w:tr>
    </w:tbl>
    <w:p w14:paraId="42E58324" w14:textId="17A9512C" w:rsidR="003614A8" w:rsidRDefault="003614A8" w:rsidP="003614A8"/>
    <w:p w14:paraId="325723DB" w14:textId="77777777" w:rsidR="000C0925" w:rsidRDefault="000C0925" w:rsidP="000C0925">
      <w:r>
        <w:rPr>
          <w:rFonts w:hint="eastAsia"/>
        </w:rPr>
        <w:t>1</w:t>
      </w:r>
      <w:r>
        <w:rPr>
          <w:rFonts w:hint="eastAsia"/>
        </w:rPr>
        <w:t>、稿定设计</w:t>
      </w:r>
      <w:r>
        <w:rPr>
          <w:rFonts w:hint="eastAsia"/>
        </w:rPr>
        <w:t>M</w:t>
      </w:r>
      <w:r>
        <w:rPr>
          <w:rFonts w:hint="eastAsia"/>
        </w:rPr>
        <w:t>端文章的头条结构化数据</w:t>
      </w:r>
    </w:p>
    <w:p w14:paraId="54074E8A" w14:textId="73D29756" w:rsidR="000C0925" w:rsidRDefault="006C6794" w:rsidP="000C0925">
      <w:r>
        <w:rPr>
          <w:rFonts w:hint="eastAsia"/>
        </w:rPr>
        <w:t>提交需求《</w:t>
      </w:r>
      <w:hyperlink r:id="rId92"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105F851A" w14:textId="33D4D57B" w:rsidR="00CC790C" w:rsidRDefault="009A0C15" w:rsidP="000C0925">
      <w:r w:rsidRPr="009A0C15">
        <w:rPr>
          <w:rFonts w:hint="eastAsia"/>
        </w:rPr>
        <w:t>方舟双端</w:t>
      </w:r>
      <w:r w:rsidRPr="009A0C15">
        <w:rPr>
          <w:rFonts w:hint="eastAsia"/>
        </w:rPr>
        <w:t xml:space="preserve">: </w:t>
      </w:r>
      <w:r w:rsidRPr="009A0C15">
        <w:rPr>
          <w:rFonts w:hint="eastAsia"/>
        </w:rPr>
        <w:t>预计</w:t>
      </w:r>
      <w:r w:rsidRPr="009A0C15">
        <w:rPr>
          <w:rFonts w:hint="eastAsia"/>
        </w:rPr>
        <w:t xml:space="preserve"> 0909-0922 </w:t>
      </w:r>
      <w:r w:rsidRPr="009A0C15">
        <w:rPr>
          <w:rFonts w:hint="eastAsia"/>
        </w:rPr>
        <w:t>开发。</w:t>
      </w:r>
    </w:p>
    <w:p w14:paraId="0A52EFAE" w14:textId="77777777" w:rsidR="009A0C15" w:rsidRDefault="009A0C15" w:rsidP="000C0925"/>
    <w:p w14:paraId="375CF700" w14:textId="77777777" w:rsidR="000C0925" w:rsidRDefault="000C0925" w:rsidP="000C0925">
      <w:r>
        <w:rPr>
          <w:rFonts w:hint="eastAsia"/>
        </w:rPr>
        <w:t>2</w:t>
      </w:r>
      <w:r>
        <w:rPr>
          <w:rFonts w:hint="eastAsia"/>
        </w:rPr>
        <w:t>、稿定设计</w:t>
      </w:r>
      <w:r>
        <w:rPr>
          <w:rFonts w:hint="eastAsia"/>
        </w:rPr>
        <w:t>P</w:t>
      </w:r>
      <w:r>
        <w:t>C</w:t>
      </w:r>
      <w:r>
        <w:rPr>
          <w:rFonts w:hint="eastAsia"/>
        </w:rPr>
        <w:t>和</w:t>
      </w:r>
      <w:r>
        <w:rPr>
          <w:rFonts w:hint="eastAsia"/>
        </w:rPr>
        <w:t>M</w:t>
      </w:r>
      <w:r>
        <w:rPr>
          <w:rFonts w:hint="eastAsia"/>
        </w:rPr>
        <w:t>双端图片的</w:t>
      </w:r>
      <w:r>
        <w:rPr>
          <w:rFonts w:hint="eastAsia"/>
        </w:rPr>
        <w:t>3</w:t>
      </w:r>
      <w:r>
        <w:t>60</w:t>
      </w:r>
      <w:r>
        <w:rPr>
          <w:rFonts w:hint="eastAsia"/>
        </w:rPr>
        <w:t>结构化数据</w:t>
      </w:r>
    </w:p>
    <w:p w14:paraId="047C7FF0" w14:textId="5DB3C2ED" w:rsidR="000C0925" w:rsidRPr="006C6794" w:rsidRDefault="006C6794" w:rsidP="000C0925">
      <w:r>
        <w:rPr>
          <w:rFonts w:hint="eastAsia"/>
        </w:rPr>
        <w:t>提交需求《</w:t>
      </w:r>
      <w:hyperlink r:id="rId93"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0B4689C2" w14:textId="748E5C41" w:rsidR="006C6794" w:rsidRPr="006C6794" w:rsidRDefault="006C6794" w:rsidP="006C6794">
      <w:r>
        <w:rPr>
          <w:rFonts w:hint="eastAsia"/>
        </w:rPr>
        <w:t>提交需求《</w:t>
      </w:r>
      <w:hyperlink r:id="rId94"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-15-</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素材”结构化数据</w:t>
        </w:r>
      </w:hyperlink>
      <w:r>
        <w:rPr>
          <w:rFonts w:hint="eastAsia"/>
        </w:rPr>
        <w:t>》</w:t>
      </w:r>
    </w:p>
    <w:p w14:paraId="42B56EF0" w14:textId="64C1A322" w:rsidR="00C863FB" w:rsidRDefault="009A0C15" w:rsidP="000C0925">
      <w:r w:rsidRPr="009A0C15">
        <w:rPr>
          <w:rFonts w:hint="eastAsia"/>
        </w:rPr>
        <w:t>方舟双端</w:t>
      </w:r>
      <w:r w:rsidRPr="009A0C15">
        <w:rPr>
          <w:rFonts w:hint="eastAsia"/>
        </w:rPr>
        <w:t xml:space="preserve">: </w:t>
      </w:r>
      <w:r w:rsidRPr="009A0C15">
        <w:rPr>
          <w:rFonts w:hint="eastAsia"/>
        </w:rPr>
        <w:t>预计</w:t>
      </w:r>
      <w:r w:rsidRPr="009A0C15">
        <w:rPr>
          <w:rFonts w:hint="eastAsia"/>
        </w:rPr>
        <w:t xml:space="preserve"> 0909-0922 </w:t>
      </w:r>
      <w:r w:rsidRPr="009A0C15">
        <w:rPr>
          <w:rFonts w:hint="eastAsia"/>
        </w:rPr>
        <w:t>开发。</w:t>
      </w:r>
    </w:p>
    <w:p w14:paraId="640479C3" w14:textId="77777777" w:rsidR="001521E9" w:rsidRPr="00234A9A" w:rsidRDefault="001521E9" w:rsidP="000C0925"/>
    <w:p w14:paraId="3744D1DC" w14:textId="77777777" w:rsidR="000C0925" w:rsidRDefault="000C0925" w:rsidP="000C0925">
      <w:r>
        <w:rPr>
          <w:rFonts w:hint="eastAsia"/>
        </w:rPr>
        <w:t>3</w:t>
      </w:r>
      <w:r>
        <w:rPr>
          <w:rFonts w:hint="eastAsia"/>
        </w:rPr>
        <w:t>、文章图片重复性问题</w:t>
      </w:r>
      <w:r>
        <w:rPr>
          <w:rFonts w:hint="eastAsia"/>
        </w:rPr>
        <w:t>Bug</w:t>
      </w:r>
      <w:r>
        <w:rPr>
          <w:rFonts w:hint="eastAsia"/>
        </w:rPr>
        <w:t>提交</w:t>
      </w:r>
    </w:p>
    <w:p w14:paraId="6633BD2F" w14:textId="43792157" w:rsidR="000C0925" w:rsidRDefault="00B0734E" w:rsidP="000C0925">
      <w:r w:rsidRPr="00B0734E">
        <w:rPr>
          <w:rFonts w:hint="eastAsia"/>
        </w:rPr>
        <w:t>文章图片重复问题，超过</w:t>
      </w:r>
      <w:r w:rsidRPr="00B0734E">
        <w:rPr>
          <w:rFonts w:hint="eastAsia"/>
        </w:rPr>
        <w:t xml:space="preserve"> 11 </w:t>
      </w:r>
      <w:r w:rsidRPr="00B0734E">
        <w:rPr>
          <w:rFonts w:hint="eastAsia"/>
        </w:rPr>
        <w:t>张会开始重复显示。</w:t>
      </w:r>
    </w:p>
    <w:p w14:paraId="0C26892D" w14:textId="7498BC37" w:rsidR="00C369C6" w:rsidRDefault="00D14A29" w:rsidP="000C0925">
      <w:r>
        <w:rPr>
          <w:rFonts w:hint="eastAsia"/>
        </w:rPr>
        <w:t>未给到问题示例，暂时没提交需求。</w:t>
      </w:r>
    </w:p>
    <w:p w14:paraId="389D93DB" w14:textId="77777777" w:rsidR="000D37FF" w:rsidRDefault="000D37FF" w:rsidP="000C0925"/>
    <w:p w14:paraId="69EDB33A" w14:textId="47C057D8" w:rsidR="000C0925" w:rsidRPr="0038108C" w:rsidRDefault="000C0925" w:rsidP="000C0925">
      <w:pPr>
        <w:rPr>
          <w:b/>
          <w:bCs/>
        </w:rPr>
      </w:pPr>
      <w:r w:rsidRPr="0038108C">
        <w:rPr>
          <w:rFonts w:hint="eastAsia"/>
          <w:b/>
          <w:bCs/>
        </w:rPr>
        <w:t>4</w:t>
      </w:r>
      <w:r w:rsidRPr="0038108C">
        <w:rPr>
          <w:rFonts w:hint="eastAsia"/>
          <w:b/>
          <w:bCs/>
        </w:rPr>
        <w:t>、跟进稿定设计相关需求进度</w:t>
      </w:r>
    </w:p>
    <w:p w14:paraId="2A2A47DE" w14:textId="04DDF506" w:rsidR="00F6618B" w:rsidRDefault="00D165F3" w:rsidP="00F6618B">
      <w:r>
        <w:t>4.1</w:t>
      </w:r>
      <w:r w:rsidR="00F6618B">
        <w:rPr>
          <w:rFonts w:hint="eastAsia"/>
        </w:rPr>
        <w:t>、跟进《</w:t>
      </w:r>
      <w:hyperlink r:id="rId95" w:history="1">
        <w:r w:rsidR="00F6618B" w:rsidRPr="002C7059">
          <w:rPr>
            <w:rStyle w:val="af3"/>
            <w:rFonts w:hint="eastAsia"/>
          </w:rPr>
          <w:t>【</w:t>
        </w:r>
        <w:r w:rsidR="00F6618B" w:rsidRPr="002C7059">
          <w:rPr>
            <w:rStyle w:val="af3"/>
            <w:rFonts w:hint="eastAsia"/>
          </w:rPr>
          <w:t>SEO</w:t>
        </w:r>
        <w:r w:rsidR="00F6618B" w:rsidRPr="002C7059">
          <w:rPr>
            <w:rStyle w:val="af3"/>
            <w:rFonts w:hint="eastAsia"/>
          </w:rPr>
          <w:t>】</w:t>
        </w:r>
        <w:r w:rsidR="00F6618B" w:rsidRPr="002C7059">
          <w:rPr>
            <w:rStyle w:val="af3"/>
            <w:rFonts w:hint="eastAsia"/>
          </w:rPr>
          <w:t>-11-</w:t>
        </w:r>
        <w:r w:rsidR="00F6618B" w:rsidRPr="002C7059">
          <w:rPr>
            <w:rStyle w:val="af3"/>
            <w:rFonts w:hint="eastAsia"/>
          </w:rPr>
          <w:t>主站专题、文章相关页面添加稿定素材链接</w:t>
        </w:r>
      </w:hyperlink>
      <w:r w:rsidR="00F6618B">
        <w:rPr>
          <w:rFonts w:hint="eastAsia"/>
        </w:rPr>
        <w:t>》需求开发进度。</w:t>
      </w:r>
    </w:p>
    <w:p w14:paraId="3313E930" w14:textId="1DE5B29A" w:rsidR="00F6618B" w:rsidRDefault="00F6618B" w:rsidP="00F6618B">
      <w:r>
        <w:rPr>
          <w:rFonts w:hint="eastAsia"/>
        </w:rPr>
        <w:t>High</w:t>
      </w:r>
      <w:r>
        <w:t xml:space="preserve"> </w:t>
      </w:r>
      <w:r>
        <w:rPr>
          <w:rFonts w:hint="eastAsia"/>
        </w:rPr>
        <w:t>优先级，先开发第一部分。暂无进度。</w:t>
      </w:r>
    </w:p>
    <w:p w14:paraId="10018175" w14:textId="1CF0BB73" w:rsidR="00F6618B" w:rsidRDefault="00F6618B" w:rsidP="00F6618B">
      <w:r w:rsidRPr="00F6618B">
        <w:rPr>
          <w:rFonts w:hint="eastAsia"/>
        </w:rPr>
        <w:t>Sprint:</w:t>
      </w:r>
      <w:r>
        <w:t xml:space="preserve"> </w:t>
      </w:r>
      <w:r w:rsidRPr="00F6618B">
        <w:rPr>
          <w:rFonts w:hint="eastAsia"/>
        </w:rPr>
        <w:t>方舟双端</w:t>
      </w:r>
      <w:r>
        <w:t xml:space="preserve"> </w:t>
      </w:r>
      <w:r w:rsidRPr="00F6618B">
        <w:rPr>
          <w:rFonts w:hint="eastAsia"/>
        </w:rPr>
        <w:t>0826</w:t>
      </w:r>
      <w:r>
        <w:t xml:space="preserve"> </w:t>
      </w:r>
      <w:r w:rsidRPr="00F6618B">
        <w:rPr>
          <w:rFonts w:hint="eastAsia"/>
        </w:rPr>
        <w:t>-</w:t>
      </w:r>
      <w:r>
        <w:t xml:space="preserve"> </w:t>
      </w:r>
      <w:r w:rsidRPr="00F6618B">
        <w:rPr>
          <w:rFonts w:hint="eastAsia"/>
        </w:rPr>
        <w:t>0908</w:t>
      </w:r>
    </w:p>
    <w:p w14:paraId="4BBF51B3" w14:textId="77777777" w:rsidR="00FE36C2" w:rsidRDefault="00FE36C2" w:rsidP="000C0925"/>
    <w:p w14:paraId="53821B9C" w14:textId="05995815" w:rsidR="008A2F52" w:rsidRDefault="008A2F52" w:rsidP="008A2F52">
      <w:r>
        <w:rPr>
          <w:rFonts w:hint="eastAsia"/>
        </w:rPr>
        <w:t>4.</w:t>
      </w:r>
      <w:r>
        <w:t>2</w:t>
      </w:r>
      <w:r>
        <w:rPr>
          <w:rFonts w:hint="eastAsia"/>
        </w:rPr>
        <w:t>、跟进《</w:t>
      </w:r>
      <w:hyperlink r:id="rId96"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45EA95D0" w14:textId="59C3104E" w:rsidR="008A2F52" w:rsidRDefault="007813F0" w:rsidP="000C0925">
      <w:r>
        <w:rPr>
          <w:rFonts w:hint="eastAsia"/>
        </w:rPr>
        <w:t>本需求由</w:t>
      </w:r>
      <w:r>
        <w:rPr>
          <w:rFonts w:hint="eastAsia"/>
        </w:rPr>
        <w:t xml:space="preserve"> @</w:t>
      </w:r>
      <w:r>
        <w:rPr>
          <w:rFonts w:hint="eastAsia"/>
        </w:rPr>
        <w:t>星若</w:t>
      </w:r>
      <w:r>
        <w:rPr>
          <w:rFonts w:hint="eastAsia"/>
        </w:rPr>
        <w:t xml:space="preserve"> </w:t>
      </w:r>
      <w:r>
        <w:rPr>
          <w:rFonts w:hint="eastAsia"/>
        </w:rPr>
        <w:t>开发，</w:t>
      </w:r>
      <w:r w:rsidR="00D6490F" w:rsidRPr="00D6490F">
        <w:rPr>
          <w:rFonts w:hint="eastAsia"/>
        </w:rPr>
        <w:t>目前已经针对</w:t>
      </w:r>
      <w:r w:rsidR="00D6490F">
        <w:rPr>
          <w:rFonts w:hint="eastAsia"/>
        </w:rPr>
        <w:t>该</w:t>
      </w:r>
      <w:r w:rsidR="00D6490F" w:rsidRPr="00D6490F">
        <w:rPr>
          <w:rFonts w:hint="eastAsia"/>
        </w:rPr>
        <w:t>需求，</w:t>
      </w:r>
      <w:hyperlink r:id="rId97" w:history="1">
        <w:r w:rsidR="00D6490F" w:rsidRPr="00EC787E">
          <w:rPr>
            <w:rStyle w:val="af3"/>
            <w:rFonts w:hint="eastAsia"/>
          </w:rPr>
          <w:t>设计数据格式文档</w:t>
        </w:r>
      </w:hyperlink>
      <w:r w:rsidR="00D6490F">
        <w:rPr>
          <w:rFonts w:hint="eastAsia"/>
        </w:rPr>
        <w:t>。</w:t>
      </w:r>
      <w:r w:rsidR="0095150F">
        <w:rPr>
          <w:rFonts w:hint="eastAsia"/>
        </w:rPr>
        <w:t>正在开发中。</w:t>
      </w:r>
    </w:p>
    <w:p w14:paraId="07EEFFEE" w14:textId="5D5B527A" w:rsidR="00622D33" w:rsidRDefault="00622D33" w:rsidP="000C0925"/>
    <w:p w14:paraId="7F23BF17" w14:textId="3D4675ED" w:rsidR="002462E2" w:rsidRDefault="002462E2" w:rsidP="002462E2">
      <w:r>
        <w:t>4.3</w:t>
      </w:r>
      <w:r>
        <w:rPr>
          <w:rFonts w:hint="eastAsia"/>
        </w:rPr>
        <w:t>、跟进《</w:t>
      </w:r>
      <w:hyperlink r:id="rId98"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1966DE8D" w14:textId="77777777" w:rsidR="002462E2" w:rsidRDefault="002462E2" w:rsidP="002462E2">
      <w:r>
        <w:rPr>
          <w:rFonts w:hint="eastAsia"/>
        </w:rPr>
        <w:t>Highest</w:t>
      </w:r>
      <w:r>
        <w:t xml:space="preserve"> </w:t>
      </w:r>
      <w:r>
        <w:rPr>
          <w:rFonts w:hint="eastAsia"/>
        </w:rPr>
        <w:t>优先级，预计开发时间</w:t>
      </w:r>
      <w:r>
        <w:rPr>
          <w:rFonts w:hint="eastAsia"/>
        </w:rPr>
        <w:t>0</w:t>
      </w:r>
      <w:r>
        <w:t>825</w:t>
      </w:r>
      <w:r>
        <w:rPr>
          <w:rFonts w:hint="eastAsia"/>
        </w:rPr>
        <w:t>~</w:t>
      </w:r>
      <w:r>
        <w:t>0908</w:t>
      </w:r>
      <w:r>
        <w:rPr>
          <w:rFonts w:hint="eastAsia"/>
        </w:rPr>
        <w:t>。</w:t>
      </w:r>
    </w:p>
    <w:p w14:paraId="137809FC" w14:textId="0050956A" w:rsidR="002462E2" w:rsidRDefault="002462E2" w:rsidP="000C0925"/>
    <w:p w14:paraId="1D1ADAA7" w14:textId="7E05CB0C" w:rsidR="002A2C08" w:rsidRDefault="002A2C08" w:rsidP="002A2C08">
      <w:r>
        <w:t>4.4</w:t>
      </w:r>
      <w:r>
        <w:rPr>
          <w:rFonts w:hint="eastAsia"/>
        </w:rPr>
        <w:t>、继续跟进</w:t>
      </w:r>
      <w:hyperlink r:id="rId99"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p>
    <w:p w14:paraId="2A42EA59" w14:textId="53039490" w:rsidR="002A2C08" w:rsidRDefault="003B1E33" w:rsidP="002A2C08">
      <w:r>
        <w:rPr>
          <w:rFonts w:hint="eastAsia"/>
        </w:rPr>
        <w:t>@</w:t>
      </w:r>
      <w:r>
        <w:rPr>
          <w:rFonts w:hint="eastAsia"/>
        </w:rPr>
        <w:t>冷月</w:t>
      </w:r>
      <w:r>
        <w:rPr>
          <w:rFonts w:hint="eastAsia"/>
        </w:rPr>
        <w:t xml:space="preserve"> </w:t>
      </w:r>
      <w:r>
        <w:rPr>
          <w:rFonts w:hint="eastAsia"/>
        </w:rPr>
        <w:t>暂时无法安排。</w:t>
      </w:r>
    </w:p>
    <w:p w14:paraId="2E80C539" w14:textId="2670D428" w:rsidR="002A2C08" w:rsidRDefault="003D14AD" w:rsidP="000C0925">
      <w:r>
        <w:rPr>
          <w:rFonts w:hint="eastAsia"/>
        </w:rPr>
        <w:t>提交相关</w:t>
      </w:r>
      <w:r>
        <w:rPr>
          <w:rFonts w:hint="eastAsia"/>
        </w:rPr>
        <w:t>jira</w:t>
      </w:r>
      <w:r>
        <w:rPr>
          <w:rFonts w:hint="eastAsia"/>
        </w:rPr>
        <w:t>需求：</w:t>
      </w:r>
    </w:p>
    <w:p w14:paraId="5187CBA9" w14:textId="725D25ED" w:rsidR="003D14AD" w:rsidRDefault="00754713" w:rsidP="000C0925">
      <w:hyperlink r:id="rId100" w:history="1">
        <w:r w:rsidR="00FF374F">
          <w:rPr>
            <w:rStyle w:val="af3"/>
          </w:rPr>
          <w:t>https://jira.huanleguang.com/browse/DATAINTEL-127</w:t>
        </w:r>
      </w:hyperlink>
    </w:p>
    <w:p w14:paraId="651BA9B9" w14:textId="300C71B0" w:rsidR="003D14AD" w:rsidRDefault="00C55034" w:rsidP="000C0925">
      <w:r>
        <w:rPr>
          <w:rFonts w:hint="eastAsia"/>
        </w:rPr>
        <w:t>项目</w:t>
      </w:r>
      <w:r>
        <w:rPr>
          <w:rFonts w:hint="eastAsia"/>
        </w:rPr>
        <w:t>:</w:t>
      </w:r>
      <w:r>
        <w:t xml:space="preserve"> </w:t>
      </w:r>
      <w:r>
        <w:rPr>
          <w:rFonts w:hint="eastAsia"/>
        </w:rPr>
        <w:t>数据智能</w:t>
      </w:r>
    </w:p>
    <w:p w14:paraId="29F7845E" w14:textId="77777777" w:rsidR="00C55034" w:rsidRDefault="00C55034" w:rsidP="000C0925"/>
    <w:p w14:paraId="7BC03949" w14:textId="1851EF70" w:rsidR="00E952E0" w:rsidRDefault="00E952E0" w:rsidP="00E952E0">
      <w:r>
        <w:rPr>
          <w:rFonts w:hint="eastAsia"/>
        </w:rPr>
        <w:t>4</w:t>
      </w:r>
      <w:r>
        <w:t>.5</w:t>
      </w:r>
      <w:r>
        <w:rPr>
          <w:rFonts w:hint="eastAsia"/>
        </w:rPr>
        <w:t>、跟进《</w:t>
      </w:r>
      <w:hyperlink r:id="rId101"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1862A9D8" w14:textId="77777777" w:rsidR="00E952E0" w:rsidRDefault="00E952E0" w:rsidP="00E952E0">
      <w:r>
        <w:rPr>
          <w:rFonts w:hint="eastAsia"/>
        </w:rPr>
        <w:t>Medium</w:t>
      </w:r>
      <w:r>
        <w:t xml:space="preserve"> </w:t>
      </w:r>
      <w:r>
        <w:rPr>
          <w:rFonts w:hint="eastAsia"/>
        </w:rPr>
        <w:t>优先级。暂无进度。</w:t>
      </w:r>
    </w:p>
    <w:p w14:paraId="37915449" w14:textId="3E3A68E6" w:rsidR="002462E2" w:rsidRDefault="002462E2" w:rsidP="000C0925"/>
    <w:p w14:paraId="12BCB776" w14:textId="611090E1" w:rsidR="00480C11" w:rsidRPr="00674DD3" w:rsidRDefault="00480C11" w:rsidP="00480C11">
      <w:r>
        <w:rPr>
          <w:rFonts w:hint="eastAsia"/>
        </w:rPr>
        <w:t>4</w:t>
      </w:r>
      <w:r>
        <w:t>.6</w:t>
      </w:r>
      <w:r>
        <w:rPr>
          <w:rFonts w:hint="eastAsia"/>
        </w:rPr>
        <w:t>、</w:t>
      </w:r>
      <w:r w:rsidR="000D57F3">
        <w:rPr>
          <w:rFonts w:hint="eastAsia"/>
        </w:rPr>
        <w:t>跟进《</w:t>
      </w:r>
      <w:hyperlink r:id="rId102" w:history="1">
        <w:r w:rsidR="000D57F3" w:rsidRPr="00674DD3">
          <w:rPr>
            <w:rStyle w:val="af3"/>
            <w:rFonts w:hint="eastAsia"/>
          </w:rPr>
          <w:t>【</w:t>
        </w:r>
        <w:r w:rsidR="000D57F3" w:rsidRPr="00674DD3">
          <w:rPr>
            <w:rStyle w:val="af3"/>
            <w:rFonts w:hint="eastAsia"/>
          </w:rPr>
          <w:t>SEO</w:t>
        </w:r>
        <w:r w:rsidR="000D57F3" w:rsidRPr="00674DD3">
          <w:rPr>
            <w:rStyle w:val="af3"/>
            <w:rFonts w:hint="eastAsia"/>
          </w:rPr>
          <w:t>】</w:t>
        </w:r>
        <w:r w:rsidR="000D57F3" w:rsidRPr="00674DD3">
          <w:rPr>
            <w:rStyle w:val="af3"/>
            <w:rFonts w:hint="eastAsia"/>
          </w:rPr>
          <w:t>-12-</w:t>
        </w:r>
        <w:r w:rsidR="000D57F3" w:rsidRPr="00674DD3">
          <w:rPr>
            <w:rStyle w:val="af3"/>
            <w:rFonts w:hint="eastAsia"/>
          </w:rPr>
          <w:t>稿定设计</w:t>
        </w:r>
        <w:r w:rsidR="000D57F3" w:rsidRPr="00674DD3">
          <w:rPr>
            <w:rStyle w:val="af3"/>
            <w:rFonts w:hint="eastAsia"/>
          </w:rPr>
          <w:t xml:space="preserve"> 360 </w:t>
        </w:r>
        <w:r w:rsidR="000D57F3" w:rsidRPr="00674DD3">
          <w:rPr>
            <w:rStyle w:val="af3"/>
            <w:rFonts w:hint="eastAsia"/>
          </w:rPr>
          <w:t>结构化数据提交</w:t>
        </w:r>
      </w:hyperlink>
      <w:r w:rsidR="000D57F3">
        <w:rPr>
          <w:rFonts w:hint="eastAsia"/>
        </w:rPr>
        <w:t>》需求开发进度</w:t>
      </w:r>
      <w:r>
        <w:rPr>
          <w:rFonts w:hint="eastAsia"/>
        </w:rPr>
        <w:t>。</w:t>
      </w:r>
    </w:p>
    <w:p w14:paraId="6CD6F817" w14:textId="269221D0" w:rsidR="00480C11" w:rsidRDefault="00371133" w:rsidP="00480C11">
      <w:r>
        <w:rPr>
          <w:rFonts w:hint="eastAsia"/>
        </w:rPr>
        <w:t>暂时未排期。</w:t>
      </w:r>
    </w:p>
    <w:p w14:paraId="1848DC5C" w14:textId="77777777" w:rsidR="00480C11" w:rsidRDefault="00480C11" w:rsidP="000C0925"/>
    <w:p w14:paraId="5BAEB926" w14:textId="729708DA" w:rsidR="000C0925" w:rsidRPr="0038108C" w:rsidRDefault="000C0925" w:rsidP="000C0925">
      <w:pPr>
        <w:rPr>
          <w:b/>
          <w:bCs/>
        </w:rPr>
      </w:pPr>
      <w:r w:rsidRPr="0038108C">
        <w:rPr>
          <w:rFonts w:hint="eastAsia"/>
          <w:b/>
          <w:bCs/>
        </w:rPr>
        <w:t>5</w:t>
      </w:r>
      <w:r w:rsidRPr="0038108C">
        <w:rPr>
          <w:rFonts w:hint="eastAsia"/>
          <w:b/>
          <w:bCs/>
        </w:rPr>
        <w:t>、跟进稿定企业开发进度</w:t>
      </w:r>
      <w:r w:rsidR="00F760A3">
        <w:rPr>
          <w:rFonts w:hint="eastAsia"/>
          <w:b/>
          <w:bCs/>
        </w:rPr>
        <w:t>@</w:t>
      </w:r>
      <w:r w:rsidR="00434F43">
        <w:rPr>
          <w:rFonts w:hint="eastAsia"/>
          <w:b/>
          <w:bCs/>
        </w:rPr>
        <w:t>坐标</w:t>
      </w:r>
    </w:p>
    <w:p w14:paraId="7D5DA0BD" w14:textId="6A4B6902" w:rsidR="00622D33" w:rsidRDefault="003D7BCC" w:rsidP="000C0925">
      <w:r>
        <w:rPr>
          <w:rFonts w:hint="eastAsia"/>
        </w:rPr>
        <w:t>目前在文案设计阶段。</w:t>
      </w:r>
    </w:p>
    <w:p w14:paraId="0F01455E" w14:textId="3ECEEC75" w:rsidR="0038108C" w:rsidRDefault="0038108C" w:rsidP="000C0925"/>
    <w:p w14:paraId="6DD710FB" w14:textId="35FC2C80" w:rsidR="0038108C" w:rsidRPr="00BE4914" w:rsidRDefault="0038108C" w:rsidP="0038108C">
      <w:pPr>
        <w:rPr>
          <w:b/>
          <w:bCs/>
        </w:rPr>
      </w:pPr>
      <w:r w:rsidRPr="0038108C">
        <w:rPr>
          <w:b/>
          <w:bCs/>
        </w:rPr>
        <w:t>6</w:t>
      </w:r>
      <w:r w:rsidRPr="0038108C">
        <w:rPr>
          <w:rFonts w:hint="eastAsia"/>
          <w:b/>
          <w:bCs/>
        </w:rPr>
        <w:t>、跟进稿定</w:t>
      </w:r>
      <w:r w:rsidR="00197394">
        <w:rPr>
          <w:rFonts w:hint="eastAsia"/>
          <w:b/>
          <w:bCs/>
        </w:rPr>
        <w:t>素材</w:t>
      </w:r>
      <w:r w:rsidRPr="0038108C">
        <w:rPr>
          <w:rFonts w:hint="eastAsia"/>
          <w:b/>
          <w:bCs/>
        </w:rPr>
        <w:t>开发进度</w:t>
      </w:r>
      <w:r w:rsidR="00F760A3">
        <w:rPr>
          <w:rFonts w:hint="eastAsia"/>
          <w:b/>
          <w:bCs/>
        </w:rPr>
        <w:t>@</w:t>
      </w:r>
      <w:r w:rsidR="00F760A3">
        <w:rPr>
          <w:rFonts w:hint="eastAsia"/>
          <w:b/>
          <w:bCs/>
        </w:rPr>
        <w:t>美梦</w:t>
      </w:r>
    </w:p>
    <w:p w14:paraId="24D4EADC" w14:textId="7F1CB005" w:rsidR="00197394" w:rsidRDefault="00AF2EF0" w:rsidP="00197394">
      <w:r>
        <w:t>6.1</w:t>
      </w:r>
      <w:r w:rsidR="00197394">
        <w:rPr>
          <w:rFonts w:hint="eastAsia"/>
        </w:rPr>
        <w:t>、跟进《</w:t>
      </w:r>
      <w:hyperlink r:id="rId103" w:history="1">
        <w:r w:rsidR="00197394" w:rsidRPr="00A70056">
          <w:rPr>
            <w:rStyle w:val="af3"/>
            <w:rFonts w:hint="eastAsia"/>
          </w:rPr>
          <w:t>【</w:t>
        </w:r>
        <w:r w:rsidR="00197394" w:rsidRPr="00A70056">
          <w:rPr>
            <w:rStyle w:val="af3"/>
            <w:rFonts w:hint="eastAsia"/>
          </w:rPr>
          <w:t>SEO</w:t>
        </w:r>
        <w:r w:rsidR="00197394" w:rsidRPr="00A70056">
          <w:rPr>
            <w:rStyle w:val="af3"/>
            <w:rFonts w:hint="eastAsia"/>
          </w:rPr>
          <w:t>】素材站友情链接</w:t>
        </w:r>
      </w:hyperlink>
      <w:r w:rsidR="00197394">
        <w:rPr>
          <w:rFonts w:hint="eastAsia"/>
        </w:rPr>
        <w:t>》需求开发进度。</w:t>
      </w:r>
    </w:p>
    <w:p w14:paraId="1742B618" w14:textId="77777777" w:rsidR="00197394" w:rsidRDefault="00197394" w:rsidP="00197394">
      <w:r>
        <w:rPr>
          <w:rFonts w:hint="eastAsia"/>
        </w:rPr>
        <w:t>High</w:t>
      </w:r>
      <w:r>
        <w:t xml:space="preserve"> </w:t>
      </w:r>
      <w:r>
        <w:rPr>
          <w:rFonts w:hint="eastAsia"/>
        </w:rPr>
        <w:t>优先级，暂无进度。</w:t>
      </w:r>
    </w:p>
    <w:p w14:paraId="755064B9" w14:textId="77777777" w:rsidR="00197394" w:rsidRDefault="00197394" w:rsidP="00197394"/>
    <w:p w14:paraId="2834FB47" w14:textId="097303D0" w:rsidR="00197394" w:rsidRDefault="00AF2EF0" w:rsidP="00197394">
      <w:r>
        <w:t>6.2</w:t>
      </w:r>
      <w:r w:rsidR="00197394">
        <w:rPr>
          <w:rFonts w:hint="eastAsia"/>
        </w:rPr>
        <w:t>、跟进《</w:t>
      </w:r>
      <w:hyperlink r:id="rId104" w:history="1">
        <w:r w:rsidR="00197394" w:rsidRPr="00297908">
          <w:rPr>
            <w:rStyle w:val="af3"/>
            <w:rFonts w:hint="eastAsia"/>
          </w:rPr>
          <w:t>【</w:t>
        </w:r>
        <w:r w:rsidR="00197394" w:rsidRPr="00297908">
          <w:rPr>
            <w:rStyle w:val="af3"/>
            <w:rFonts w:hint="eastAsia"/>
          </w:rPr>
          <w:t>SEO</w:t>
        </w:r>
        <w:r w:rsidR="00197394" w:rsidRPr="00297908">
          <w:rPr>
            <w:rStyle w:val="af3"/>
            <w:rFonts w:hint="eastAsia"/>
          </w:rPr>
          <w:t>】素材站网站地图</w:t>
        </w:r>
      </w:hyperlink>
      <w:r w:rsidR="00197394">
        <w:rPr>
          <w:rFonts w:hint="eastAsia"/>
        </w:rPr>
        <w:t>》需求开发进度。</w:t>
      </w:r>
    </w:p>
    <w:p w14:paraId="1398A631" w14:textId="77777777" w:rsidR="00197394" w:rsidRDefault="00197394" w:rsidP="00197394">
      <w:r>
        <w:rPr>
          <w:rFonts w:hint="eastAsia"/>
        </w:rPr>
        <w:t>Highest</w:t>
      </w:r>
      <w:r>
        <w:t xml:space="preserve"> </w:t>
      </w:r>
      <w:r>
        <w:rPr>
          <w:rFonts w:hint="eastAsia"/>
        </w:rPr>
        <w:t>优先级，已进入开发阶段。</w:t>
      </w:r>
    </w:p>
    <w:p w14:paraId="18BC9998" w14:textId="5647D8D0" w:rsidR="0038108C" w:rsidRDefault="0038108C" w:rsidP="000C0925"/>
    <w:p w14:paraId="1D558426" w14:textId="3F1F13DE" w:rsidR="00F760A3" w:rsidRPr="00F760A3" w:rsidRDefault="00F760A3" w:rsidP="000C0925">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532347E7" w14:textId="79F5DAF0" w:rsidR="00F760A3" w:rsidRDefault="00776EFB" w:rsidP="000C0925">
      <w:r>
        <w:rPr>
          <w:rFonts w:hint="eastAsia"/>
        </w:rPr>
        <w:t>调整首页的</w:t>
      </w:r>
      <w:r>
        <w:rPr>
          <w:rFonts w:hint="eastAsia"/>
        </w:rPr>
        <w:t>T</w:t>
      </w:r>
      <w:r>
        <w:t>DK</w:t>
      </w:r>
      <w:r>
        <w:rPr>
          <w:rFonts w:hint="eastAsia"/>
        </w:rPr>
        <w:t>。</w:t>
      </w:r>
    </w:p>
    <w:p w14:paraId="74C2B85F" w14:textId="77777777" w:rsidR="00F760A3" w:rsidRPr="004D425C" w:rsidRDefault="00F760A3" w:rsidP="000C0925"/>
    <w:p w14:paraId="2843D105" w14:textId="19421C79" w:rsidR="000C0925" w:rsidRDefault="00BE4914" w:rsidP="000C0925">
      <w:r>
        <w:t>8</w:t>
      </w:r>
      <w:r w:rsidR="000C0925">
        <w:rPr>
          <w:rFonts w:hint="eastAsia"/>
        </w:rPr>
        <w:t>、测试影响谷歌收录稿定设计首页的代码</w:t>
      </w:r>
    </w:p>
    <w:p w14:paraId="08CFC73B" w14:textId="704C3539" w:rsidR="000C0925" w:rsidRDefault="004C3FC0" w:rsidP="003614A8">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36A2B73B" w14:textId="62CBA547" w:rsidR="004C3FC0" w:rsidRDefault="004C3FC0" w:rsidP="003614A8">
      <w:r w:rsidRPr="004C3FC0">
        <w:t>&lt;link rel="canonical" href="https://www.gaoding.com" /&gt;</w:t>
      </w:r>
    </w:p>
    <w:p w14:paraId="39908CE7" w14:textId="48EA3766" w:rsidR="004C3FC0" w:rsidRDefault="004C3FC0" w:rsidP="003614A8">
      <w:r>
        <w:rPr>
          <w:rFonts w:hint="eastAsia"/>
        </w:rPr>
        <w:t>观察</w:t>
      </w:r>
      <w:r w:rsidRPr="009C0FAD">
        <w:rPr>
          <w:rFonts w:hint="eastAsia"/>
          <w:b/>
          <w:bCs/>
        </w:rPr>
        <w:t>1~</w:t>
      </w:r>
      <w:r w:rsidRPr="009C0FAD">
        <w:rPr>
          <w:b/>
          <w:bCs/>
        </w:rPr>
        <w:t>2</w:t>
      </w:r>
      <w:r>
        <w:rPr>
          <w:rFonts w:hint="eastAsia"/>
        </w:rPr>
        <w:t>周时间，观察谷歌是否收录首页。</w:t>
      </w:r>
    </w:p>
    <w:p w14:paraId="1032549F" w14:textId="77777777" w:rsidR="00BE4914" w:rsidRPr="00BE4914" w:rsidRDefault="00BE4914" w:rsidP="003614A8"/>
    <w:p w14:paraId="70C643B5" w14:textId="00295E1F" w:rsidR="000C0925" w:rsidRDefault="004D425C" w:rsidP="003614A8">
      <w:r>
        <w:t>8</w:t>
      </w:r>
      <w:r w:rsidR="00AC1E43">
        <w:rPr>
          <w:rFonts w:hint="eastAsia"/>
        </w:rPr>
        <w:t>、采集应援明星的百度下拉框关键词。</w:t>
      </w:r>
    </w:p>
    <w:p w14:paraId="53E2795F" w14:textId="307666D8" w:rsidR="000C0925" w:rsidRPr="004D425C" w:rsidRDefault="000C0925" w:rsidP="003614A8"/>
    <w:p w14:paraId="495438F8" w14:textId="4E0B457E" w:rsidR="00AE6350" w:rsidRDefault="004D425C" w:rsidP="003614A8">
      <w:r>
        <w:t>9</w:t>
      </w:r>
      <w:r w:rsidR="003E00AF">
        <w:rPr>
          <w:rFonts w:hint="eastAsia"/>
        </w:rPr>
        <w:t>、友链内页添加链接</w:t>
      </w:r>
    </w:p>
    <w:tbl>
      <w:tblPr>
        <w:tblStyle w:val="af0"/>
        <w:tblW w:w="0" w:type="auto"/>
        <w:tblLook w:val="04A0" w:firstRow="1" w:lastRow="0" w:firstColumn="1" w:lastColumn="0" w:noHBand="0" w:noVBand="1"/>
      </w:tblPr>
      <w:tblGrid>
        <w:gridCol w:w="8296"/>
      </w:tblGrid>
      <w:tr w:rsidR="003E00AF" w14:paraId="1265BABD" w14:textId="77777777" w:rsidTr="003E00AF">
        <w:tc>
          <w:tcPr>
            <w:tcW w:w="8296" w:type="dxa"/>
          </w:tcPr>
          <w:p w14:paraId="0DBFD7A9" w14:textId="77777777" w:rsidR="003E00AF" w:rsidRDefault="003E00AF" w:rsidP="003E00AF">
            <w:r>
              <w:rPr>
                <w:rFonts w:hint="eastAsia"/>
              </w:rPr>
              <w:t>蝉大师</w:t>
            </w:r>
            <w:r>
              <w:rPr>
                <w:rFonts w:hint="eastAsia"/>
              </w:rPr>
              <w:t xml:space="preserve"> https://www.chandashi.com/</w:t>
            </w:r>
          </w:p>
          <w:p w14:paraId="13C12B17" w14:textId="77777777" w:rsidR="003E00AF" w:rsidRDefault="003E00AF" w:rsidP="003E00AF">
            <w:r>
              <w:rPr>
                <w:rFonts w:hint="eastAsia"/>
              </w:rPr>
              <w:t>运营圈</w:t>
            </w:r>
            <w:r>
              <w:rPr>
                <w:rFonts w:hint="eastAsia"/>
              </w:rPr>
              <w:t xml:space="preserve"> https://www.chandashi.com/yunyingquan</w:t>
            </w:r>
          </w:p>
          <w:p w14:paraId="5E738FEF" w14:textId="749ED824" w:rsidR="003E00AF" w:rsidRDefault="003E00AF" w:rsidP="003E00AF">
            <w:r>
              <w:rPr>
                <w:rFonts w:hint="eastAsia"/>
              </w:rPr>
              <w:t>抖音数据</w:t>
            </w:r>
            <w:r>
              <w:rPr>
                <w:rFonts w:hint="eastAsia"/>
              </w:rPr>
              <w:t xml:space="preserve"> https://www.chanmama.com/</w:t>
            </w:r>
          </w:p>
        </w:tc>
      </w:tr>
    </w:tbl>
    <w:p w14:paraId="415FF7A2" w14:textId="5FB43AC0" w:rsidR="003E00AF" w:rsidRDefault="003E00AF" w:rsidP="003614A8"/>
    <w:p w14:paraId="203EC932" w14:textId="77777777" w:rsidR="00882818" w:rsidRDefault="00882818" w:rsidP="003614A8"/>
    <w:p w14:paraId="73E3735C" w14:textId="77777777" w:rsidR="00AE6350" w:rsidRDefault="00AE6350"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CAFD5DE" w14:textId="77777777" w:rsidTr="007A4526">
        <w:tc>
          <w:tcPr>
            <w:tcW w:w="8296" w:type="dxa"/>
          </w:tcPr>
          <w:p w14:paraId="79E4E19A" w14:textId="77777777" w:rsidR="003614A8" w:rsidRDefault="003614A8" w:rsidP="007A4526">
            <w:r>
              <w:rPr>
                <w:rFonts w:hint="eastAsia"/>
              </w:rPr>
              <w:t>下周计划</w:t>
            </w:r>
          </w:p>
        </w:tc>
      </w:tr>
    </w:tbl>
    <w:p w14:paraId="60AC887A" w14:textId="1AA07C40" w:rsidR="003614A8" w:rsidRDefault="003614A8" w:rsidP="003614A8"/>
    <w:p w14:paraId="19CB589A" w14:textId="3534EE89" w:rsidR="005C711A" w:rsidRPr="003614A8" w:rsidRDefault="00AB33AD" w:rsidP="003614A8">
      <w:r>
        <w:rPr>
          <w:rFonts w:hint="eastAsia"/>
        </w:rPr>
        <w:t>1</w:t>
      </w:r>
      <w:r>
        <w:rPr>
          <w:rFonts w:hint="eastAsia"/>
        </w:rPr>
        <w:t>、跟进稿定设计相关需求进展；</w:t>
      </w:r>
    </w:p>
    <w:p w14:paraId="57A891E6" w14:textId="4AAFDE80" w:rsidR="003614A8" w:rsidRDefault="003614A8" w:rsidP="003614A8"/>
    <w:p w14:paraId="57F7C172" w14:textId="323E0E8F" w:rsidR="00AB33AD" w:rsidRDefault="00AB33AD" w:rsidP="003614A8">
      <w:r>
        <w:rPr>
          <w:rFonts w:hint="eastAsia"/>
        </w:rPr>
        <w:t>2</w:t>
      </w:r>
      <w:r>
        <w:rPr>
          <w:rFonts w:hint="eastAsia"/>
        </w:rPr>
        <w:t>、跟进稿定企业开发进度；</w:t>
      </w:r>
    </w:p>
    <w:p w14:paraId="7E301F47" w14:textId="77777777" w:rsidR="00AB33AD" w:rsidRDefault="00AB33AD" w:rsidP="003614A8"/>
    <w:p w14:paraId="11C16330" w14:textId="0D58C5EB" w:rsidR="00AB33AD" w:rsidRDefault="00AB33AD" w:rsidP="003614A8">
      <w:r>
        <w:rPr>
          <w:rFonts w:hint="eastAsia"/>
        </w:rPr>
        <w:t>3</w:t>
      </w:r>
      <w:r>
        <w:rPr>
          <w:rFonts w:hint="eastAsia"/>
        </w:rPr>
        <w:t>、跟进稿定素材开发优化进度；</w:t>
      </w:r>
    </w:p>
    <w:p w14:paraId="15C0CC0A" w14:textId="20605E8C" w:rsidR="00AB33AD" w:rsidRDefault="00AB33AD" w:rsidP="003614A8"/>
    <w:p w14:paraId="2C17DC34" w14:textId="7C80BCFB" w:rsidR="00AB33AD" w:rsidRDefault="00AB33AD" w:rsidP="003614A8">
      <w:r>
        <w:rPr>
          <w:rFonts w:hint="eastAsia"/>
        </w:rPr>
        <w:t>4</w:t>
      </w:r>
      <w:r>
        <w:rPr>
          <w:rFonts w:hint="eastAsia"/>
        </w:rPr>
        <w:t>、跟进欢乐逛优化进展；</w:t>
      </w:r>
    </w:p>
    <w:p w14:paraId="615930EA" w14:textId="71DED9B9" w:rsidR="00AB33AD" w:rsidRDefault="00AB33AD" w:rsidP="003614A8"/>
    <w:p w14:paraId="0D5387D2" w14:textId="70981A0A" w:rsidR="00AB33AD" w:rsidRDefault="00AB33AD" w:rsidP="003614A8">
      <w:r>
        <w:rPr>
          <w:rFonts w:hint="eastAsia"/>
        </w:rPr>
        <w:t>5</w:t>
      </w:r>
      <w:r>
        <w:rPr>
          <w:rFonts w:hint="eastAsia"/>
        </w:rPr>
        <w:t>、</w:t>
      </w:r>
      <w:r>
        <w:t xml:space="preserve">AI </w:t>
      </w:r>
      <w:r>
        <w:rPr>
          <w:rFonts w:hint="eastAsia"/>
        </w:rPr>
        <w:t>的</w:t>
      </w:r>
      <w:r>
        <w:rPr>
          <w:rFonts w:hint="eastAsia"/>
        </w:rPr>
        <w:t xml:space="preserve"> </w:t>
      </w:r>
      <w:r>
        <w:t xml:space="preserve">SEO </w:t>
      </w:r>
      <w:r>
        <w:rPr>
          <w:rFonts w:hint="eastAsia"/>
        </w:rPr>
        <w:t>优化进展；</w:t>
      </w:r>
    </w:p>
    <w:p w14:paraId="61B85BCE" w14:textId="0A2F6A1A" w:rsidR="00AB33AD" w:rsidRDefault="00AB33AD" w:rsidP="003614A8"/>
    <w:p w14:paraId="58062F00" w14:textId="756D5486" w:rsidR="00AB33AD" w:rsidRDefault="00AB33AD" w:rsidP="003614A8">
      <w:r>
        <w:rPr>
          <w:rFonts w:hint="eastAsia"/>
        </w:rPr>
        <w:t>6</w:t>
      </w:r>
      <w:r>
        <w:rPr>
          <w:rFonts w:hint="eastAsia"/>
        </w:rPr>
        <w:t>、观察谷歌收录稿定设计首页的情况；</w:t>
      </w:r>
    </w:p>
    <w:p w14:paraId="2B62D919" w14:textId="77777777" w:rsidR="00AB33AD" w:rsidRPr="00AB33AD" w:rsidRDefault="00AB33AD" w:rsidP="003614A8"/>
    <w:p w14:paraId="2256D553" w14:textId="5C58940F" w:rsidR="00FA1FA0" w:rsidRDefault="00FA1FA0" w:rsidP="007F4E4F">
      <w:pPr>
        <w:pStyle w:val="2"/>
      </w:pPr>
      <w:r>
        <w:rPr>
          <w:rFonts w:hint="eastAsia"/>
        </w:rPr>
        <w:lastRenderedPageBreak/>
        <w:t>9</w:t>
      </w:r>
      <w:r>
        <w:rPr>
          <w:rFonts w:hint="eastAsia"/>
        </w:rPr>
        <w:t>月份</w:t>
      </w:r>
    </w:p>
    <w:p w14:paraId="4D34EB00" w14:textId="022839E4" w:rsidR="00AC02DA" w:rsidRDefault="00AC02DA" w:rsidP="00AC02DA"/>
    <w:p w14:paraId="5CA2B327" w14:textId="77777777" w:rsidR="00AC02DA" w:rsidRDefault="00AC02DA" w:rsidP="00AC02DA">
      <w:pPr>
        <w:pStyle w:val="3"/>
      </w:pPr>
      <w:r>
        <w:t>31</w:t>
      </w:r>
      <w:r>
        <w:rPr>
          <w:rFonts w:hint="eastAsia"/>
        </w:rPr>
        <w:t>~</w:t>
      </w:r>
      <w:r>
        <w:t>04</w:t>
      </w:r>
      <w:r>
        <w:rPr>
          <w:rFonts w:hint="eastAsia"/>
        </w:rPr>
        <w:t>周报</w:t>
      </w:r>
    </w:p>
    <w:p w14:paraId="5C419FF7" w14:textId="77777777" w:rsidR="00AC02DA" w:rsidRPr="00AC02DA" w:rsidRDefault="00AC02DA" w:rsidP="00AC02DA"/>
    <w:p w14:paraId="6165E36A"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6C971D9" w14:textId="77777777" w:rsidTr="00993DFC">
        <w:tc>
          <w:tcPr>
            <w:tcW w:w="8281" w:type="dxa"/>
          </w:tcPr>
          <w:p w14:paraId="1CD231B3" w14:textId="77777777" w:rsidR="003614A8" w:rsidRDefault="003614A8" w:rsidP="007A4526">
            <w:r>
              <w:rPr>
                <w:rFonts w:hint="eastAsia"/>
              </w:rPr>
              <w:t>本周工作</w:t>
            </w:r>
          </w:p>
        </w:tc>
      </w:tr>
    </w:tbl>
    <w:p w14:paraId="7C412C99" w14:textId="5729BC2B" w:rsidR="00C75849" w:rsidRDefault="00C75849" w:rsidP="003614A8"/>
    <w:p w14:paraId="034AD69D" w14:textId="027D07B5" w:rsidR="00C75849" w:rsidRDefault="00C75849" w:rsidP="00C75849">
      <w:r>
        <w:rPr>
          <w:rFonts w:hint="eastAsia"/>
        </w:rPr>
        <w:t>1</w:t>
      </w:r>
      <w:r>
        <w:rPr>
          <w:rFonts w:hint="eastAsia"/>
        </w:rPr>
        <w:t>、</w:t>
      </w:r>
      <w:r w:rsidR="00B6001D">
        <w:rPr>
          <w:rFonts w:hint="eastAsia"/>
        </w:rPr>
        <w:t>跟进</w:t>
      </w:r>
      <w:r>
        <w:rPr>
          <w:rFonts w:hint="eastAsia"/>
        </w:rPr>
        <w:t>《</w:t>
      </w:r>
      <w:hyperlink r:id="rId105"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354BF7FB" w14:textId="1E565287" w:rsidR="009471EA" w:rsidRDefault="002264FB" w:rsidP="00C75849">
      <w:r>
        <w:rPr>
          <w:rFonts w:hint="eastAsia"/>
        </w:rPr>
        <w:t>暂无进度</w:t>
      </w:r>
      <w:r w:rsidR="00F6155C">
        <w:rPr>
          <w:rFonts w:hint="eastAsia"/>
        </w:rPr>
        <w:t>。</w:t>
      </w:r>
    </w:p>
    <w:p w14:paraId="31745D32" w14:textId="582825A6" w:rsidR="009471EA" w:rsidRDefault="009471EA" w:rsidP="00C75849"/>
    <w:p w14:paraId="17392D05" w14:textId="77777777" w:rsidR="009471EA" w:rsidRDefault="009471EA" w:rsidP="00C75849"/>
    <w:p w14:paraId="5A61B9F0" w14:textId="5D5FED2B" w:rsidR="00C75849" w:rsidRPr="006C6794" w:rsidRDefault="00C75849" w:rsidP="00C75849">
      <w:r>
        <w:rPr>
          <w:rFonts w:hint="eastAsia"/>
        </w:rPr>
        <w:t>2</w:t>
      </w:r>
      <w:r>
        <w:rPr>
          <w:rFonts w:hint="eastAsia"/>
        </w:rPr>
        <w:t>、</w:t>
      </w:r>
      <w:r w:rsidR="00170C70">
        <w:rPr>
          <w:rFonts w:hint="eastAsia"/>
        </w:rPr>
        <w:t>跟进</w:t>
      </w:r>
      <w:r>
        <w:rPr>
          <w:rFonts w:hint="eastAsia"/>
        </w:rPr>
        <w:t>《</w:t>
      </w:r>
      <w:hyperlink r:id="rId106"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7043E0D0" w14:textId="7C537158" w:rsidR="00170C70" w:rsidRDefault="00BB759E" w:rsidP="00C75849">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EA46C9">
        <w:rPr>
          <w:rFonts w:hint="eastAsia"/>
        </w:rPr>
        <w:t>准备进入开发。</w:t>
      </w:r>
    </w:p>
    <w:p w14:paraId="6A0092D9" w14:textId="0780D8E2" w:rsidR="00170C70" w:rsidRDefault="00170C70" w:rsidP="00C75849"/>
    <w:p w14:paraId="750D1530" w14:textId="77777777" w:rsidR="009471EA" w:rsidRDefault="009471EA" w:rsidP="00C75849"/>
    <w:p w14:paraId="72271CA7" w14:textId="436A5617" w:rsidR="00C75849" w:rsidRPr="006C6794" w:rsidRDefault="00170C70" w:rsidP="00C75849">
      <w:r>
        <w:t>3</w:t>
      </w:r>
      <w:r>
        <w:rPr>
          <w:rFonts w:hint="eastAsia"/>
        </w:rPr>
        <w:t>、跟进</w:t>
      </w:r>
      <w:r w:rsidR="00C75849">
        <w:rPr>
          <w:rFonts w:hint="eastAsia"/>
        </w:rPr>
        <w:t>《</w:t>
      </w:r>
      <w:hyperlink r:id="rId107" w:history="1">
        <w:r w:rsidR="00C75849" w:rsidRPr="006C6794">
          <w:rPr>
            <w:rStyle w:val="af3"/>
            <w:rFonts w:hint="eastAsia"/>
          </w:rPr>
          <w:t>【</w:t>
        </w:r>
        <w:r w:rsidR="00C75849" w:rsidRPr="006C6794">
          <w:rPr>
            <w:rStyle w:val="af3"/>
            <w:rFonts w:hint="eastAsia"/>
          </w:rPr>
          <w:t>SEO</w:t>
        </w:r>
        <w:r w:rsidR="00C75849" w:rsidRPr="006C6794">
          <w:rPr>
            <w:rStyle w:val="af3"/>
            <w:rFonts w:hint="eastAsia"/>
          </w:rPr>
          <w:t>】</w:t>
        </w:r>
        <w:r w:rsidR="00C75849" w:rsidRPr="006C6794">
          <w:rPr>
            <w:rStyle w:val="af3"/>
            <w:rFonts w:hint="eastAsia"/>
          </w:rPr>
          <w:t>-15-</w:t>
        </w:r>
        <w:r w:rsidR="00C75849" w:rsidRPr="006C6794">
          <w:rPr>
            <w:rStyle w:val="af3"/>
            <w:rFonts w:hint="eastAsia"/>
          </w:rPr>
          <w:t>稿定设计</w:t>
        </w:r>
        <w:r w:rsidR="00C75849" w:rsidRPr="006C6794">
          <w:rPr>
            <w:rStyle w:val="af3"/>
            <w:rFonts w:hint="eastAsia"/>
          </w:rPr>
          <w:t>-</w:t>
        </w:r>
        <w:r w:rsidR="00C75849" w:rsidRPr="006C6794">
          <w:rPr>
            <w:rStyle w:val="af3"/>
            <w:rFonts w:hint="eastAsia"/>
          </w:rPr>
          <w:t>双端</w:t>
        </w:r>
        <w:r w:rsidR="00C75849" w:rsidRPr="006C6794">
          <w:rPr>
            <w:rStyle w:val="af3"/>
            <w:rFonts w:hint="eastAsia"/>
          </w:rPr>
          <w:t>-</w:t>
        </w:r>
        <w:r w:rsidR="00C75849" w:rsidRPr="006C6794">
          <w:rPr>
            <w:rStyle w:val="af3"/>
            <w:rFonts w:hint="eastAsia"/>
          </w:rPr>
          <w:t>模板详情页</w:t>
        </w:r>
        <w:r w:rsidR="00C75849" w:rsidRPr="006C6794">
          <w:rPr>
            <w:rStyle w:val="af3"/>
            <w:rFonts w:hint="eastAsia"/>
          </w:rPr>
          <w:t xml:space="preserve"> </w:t>
        </w:r>
        <w:r w:rsidR="00C75849" w:rsidRPr="006C6794">
          <w:rPr>
            <w:rStyle w:val="af3"/>
            <w:rFonts w:hint="eastAsia"/>
          </w:rPr>
          <w:t>生成“</w:t>
        </w:r>
        <w:r w:rsidR="00C75849" w:rsidRPr="006C6794">
          <w:rPr>
            <w:rStyle w:val="af3"/>
            <w:rFonts w:hint="eastAsia"/>
          </w:rPr>
          <w:t>360-</w:t>
        </w:r>
        <w:r w:rsidR="00C75849" w:rsidRPr="006C6794">
          <w:rPr>
            <w:rStyle w:val="af3"/>
            <w:rFonts w:hint="eastAsia"/>
          </w:rPr>
          <w:t>图片</w:t>
        </w:r>
        <w:r w:rsidR="00C75849" w:rsidRPr="006C6794">
          <w:rPr>
            <w:rStyle w:val="af3"/>
            <w:rFonts w:hint="eastAsia"/>
          </w:rPr>
          <w:t>-</w:t>
        </w:r>
        <w:r w:rsidR="00C75849" w:rsidRPr="006C6794">
          <w:rPr>
            <w:rStyle w:val="af3"/>
            <w:rFonts w:hint="eastAsia"/>
          </w:rPr>
          <w:t>素材”结构化数据</w:t>
        </w:r>
      </w:hyperlink>
      <w:r w:rsidR="00C75849">
        <w:rPr>
          <w:rFonts w:hint="eastAsia"/>
        </w:rPr>
        <w:t>》</w:t>
      </w:r>
    </w:p>
    <w:p w14:paraId="5F0B89D5" w14:textId="77777777" w:rsidR="003034F0" w:rsidRDefault="009D3EEF" w:rsidP="003034F0">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3034F0">
        <w:rPr>
          <w:rFonts w:hint="eastAsia"/>
        </w:rPr>
        <w:t>准备进入开发。</w:t>
      </w:r>
    </w:p>
    <w:p w14:paraId="4B32D15B" w14:textId="77777777" w:rsidR="00C75849" w:rsidRDefault="00C75849" w:rsidP="00C75849"/>
    <w:p w14:paraId="7796743C" w14:textId="77777777" w:rsidR="00C75849" w:rsidRPr="0038108C" w:rsidRDefault="00C75849" w:rsidP="00C75849">
      <w:pPr>
        <w:rPr>
          <w:b/>
          <w:bCs/>
        </w:rPr>
      </w:pPr>
      <w:r w:rsidRPr="0038108C">
        <w:rPr>
          <w:rFonts w:hint="eastAsia"/>
          <w:b/>
          <w:bCs/>
        </w:rPr>
        <w:t>4</w:t>
      </w:r>
      <w:r w:rsidRPr="0038108C">
        <w:rPr>
          <w:rFonts w:hint="eastAsia"/>
          <w:b/>
          <w:bCs/>
        </w:rPr>
        <w:t>、跟进稿定设计相关需求进度</w:t>
      </w:r>
    </w:p>
    <w:p w14:paraId="61F61C61" w14:textId="77777777" w:rsidR="00C75849" w:rsidRDefault="00C75849" w:rsidP="00C75849">
      <w:r>
        <w:t>4.1</w:t>
      </w:r>
      <w:r>
        <w:rPr>
          <w:rFonts w:hint="eastAsia"/>
        </w:rPr>
        <w:t>、跟进《</w:t>
      </w:r>
      <w:hyperlink r:id="rId108"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》需求开发进度。</w:t>
      </w:r>
    </w:p>
    <w:p w14:paraId="19306665" w14:textId="54514FA2" w:rsidR="00C75849" w:rsidRDefault="00823AD2" w:rsidP="00C75849">
      <w:r>
        <w:rPr>
          <w:rFonts w:hint="eastAsia"/>
        </w:rPr>
        <w:t>第一部分需要前端开发，目前无进度。</w:t>
      </w:r>
    </w:p>
    <w:p w14:paraId="409734BD" w14:textId="77777777" w:rsidR="00CD6B96" w:rsidRDefault="00CD6B96" w:rsidP="00C75849"/>
    <w:p w14:paraId="70D4F805" w14:textId="77777777" w:rsidR="00C75849" w:rsidRDefault="00C75849" w:rsidP="00C75849">
      <w:r>
        <w:rPr>
          <w:rFonts w:hint="eastAsia"/>
        </w:rPr>
        <w:t>4.</w:t>
      </w:r>
      <w:r>
        <w:t>2</w:t>
      </w:r>
      <w:r>
        <w:rPr>
          <w:rFonts w:hint="eastAsia"/>
        </w:rPr>
        <w:t>、跟进《</w:t>
      </w:r>
      <w:hyperlink r:id="rId109"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353BD506" w14:textId="0724DCDC" w:rsidR="00C75849" w:rsidRDefault="00C75849" w:rsidP="00C75849">
      <w:r>
        <w:rPr>
          <w:rFonts w:hint="eastAsia"/>
        </w:rPr>
        <w:t>本需求由</w:t>
      </w:r>
      <w:r>
        <w:rPr>
          <w:rFonts w:hint="eastAsia"/>
        </w:rPr>
        <w:t xml:space="preserve"> @</w:t>
      </w:r>
      <w:r>
        <w:rPr>
          <w:rFonts w:hint="eastAsia"/>
        </w:rPr>
        <w:t>星若</w:t>
      </w:r>
      <w:r>
        <w:rPr>
          <w:rFonts w:hint="eastAsia"/>
        </w:rPr>
        <w:t xml:space="preserve"> </w:t>
      </w:r>
      <w:r>
        <w:rPr>
          <w:rFonts w:hint="eastAsia"/>
        </w:rPr>
        <w:t>开发，</w:t>
      </w:r>
      <w:r w:rsidRPr="00D6490F">
        <w:rPr>
          <w:rFonts w:hint="eastAsia"/>
        </w:rPr>
        <w:t>目前已经针对</w:t>
      </w:r>
      <w:r>
        <w:rPr>
          <w:rFonts w:hint="eastAsia"/>
        </w:rPr>
        <w:t>该</w:t>
      </w:r>
      <w:r w:rsidRPr="00D6490F">
        <w:rPr>
          <w:rFonts w:hint="eastAsia"/>
        </w:rPr>
        <w:t>需求，</w:t>
      </w:r>
      <w:hyperlink r:id="rId110" w:history="1">
        <w:r w:rsidRPr="00EC787E">
          <w:rPr>
            <w:rStyle w:val="af3"/>
            <w:rFonts w:hint="eastAsia"/>
          </w:rPr>
          <w:t>设计数据格式文档</w:t>
        </w:r>
      </w:hyperlink>
      <w:r>
        <w:rPr>
          <w:rFonts w:hint="eastAsia"/>
        </w:rPr>
        <w:t>。</w:t>
      </w:r>
    </w:p>
    <w:p w14:paraId="2C39929B" w14:textId="05F0E8F5" w:rsidR="00041A91" w:rsidRDefault="00041A91" w:rsidP="00C75849">
      <w:r>
        <w:rPr>
          <w:rFonts w:hint="eastAsia"/>
        </w:rPr>
        <w:t>目前已经上预发。</w:t>
      </w:r>
    </w:p>
    <w:p w14:paraId="5848C335" w14:textId="79A8825C" w:rsidR="00041A91" w:rsidRDefault="00D32D09" w:rsidP="00C75849">
      <w:r>
        <w:rPr>
          <w:rFonts w:hint="eastAsia"/>
        </w:rPr>
        <w:t>预发</w:t>
      </w:r>
      <w:r w:rsidR="0062076E">
        <w:rPr>
          <w:rFonts w:hint="eastAsia"/>
        </w:rPr>
        <w:t>链接地址：</w:t>
      </w:r>
    </w:p>
    <w:p w14:paraId="08EA7DAD" w14:textId="5EC8C7FC" w:rsidR="004B4461" w:rsidRDefault="00754713" w:rsidP="004B4461">
      <w:hyperlink r:id="rId111" w:history="1">
        <w:r w:rsidR="004B4461" w:rsidRPr="00590007">
          <w:rPr>
            <w:rStyle w:val="af3"/>
          </w:rPr>
          <w:t>https://m-stage.gaoding.com/api/sitemaps/shenma/articles.xml</w:t>
        </w:r>
      </w:hyperlink>
    </w:p>
    <w:p w14:paraId="4C433B6C" w14:textId="54A42799" w:rsidR="004B4461" w:rsidRDefault="00754713" w:rsidP="004B4461">
      <w:hyperlink r:id="rId112" w:history="1">
        <w:r w:rsidR="004B4461" w:rsidRPr="00590007">
          <w:rPr>
            <w:rStyle w:val="af3"/>
          </w:rPr>
          <w:t>https://stage.gaoding.com/api/sitemaps/shenma/articles.xml</w:t>
        </w:r>
      </w:hyperlink>
    </w:p>
    <w:p w14:paraId="53680EBC" w14:textId="77777777" w:rsidR="00C75849" w:rsidRDefault="00C75849" w:rsidP="00C75849"/>
    <w:p w14:paraId="5A0A2E0B" w14:textId="77777777" w:rsidR="00C75849" w:rsidRDefault="00C75849" w:rsidP="00C75849">
      <w:r>
        <w:t>4.3</w:t>
      </w:r>
      <w:r>
        <w:rPr>
          <w:rFonts w:hint="eastAsia"/>
        </w:rPr>
        <w:t>、跟进《</w:t>
      </w:r>
      <w:hyperlink r:id="rId113"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1F64573A" w14:textId="376D50F0" w:rsidR="00C75849" w:rsidRDefault="00962EF7" w:rsidP="00C75849">
      <w:r>
        <w:rPr>
          <w:rFonts w:hint="eastAsia"/>
        </w:rPr>
        <w:t>目前正在开发中。</w:t>
      </w:r>
      <w:r w:rsidR="00F7608D">
        <w:rPr>
          <w:rFonts w:hint="eastAsia"/>
        </w:rPr>
        <w:t>前端部分指派</w:t>
      </w:r>
      <w:r w:rsidR="00F7608D">
        <w:rPr>
          <w:rFonts w:hint="eastAsia"/>
        </w:rPr>
        <w:t xml:space="preserve"> @</w:t>
      </w:r>
      <w:r w:rsidR="00F7608D">
        <w:rPr>
          <w:rFonts w:hint="eastAsia"/>
        </w:rPr>
        <w:t>曼巴</w:t>
      </w:r>
      <w:r w:rsidR="00F7608D">
        <w:rPr>
          <w:rFonts w:hint="eastAsia"/>
        </w:rPr>
        <w:t xml:space="preserve"> </w:t>
      </w:r>
      <w:r w:rsidR="00F7608D">
        <w:rPr>
          <w:rFonts w:hint="eastAsia"/>
        </w:rPr>
        <w:t>开发。</w:t>
      </w:r>
    </w:p>
    <w:p w14:paraId="37040F57" w14:textId="77777777" w:rsidR="00CD6B96" w:rsidRDefault="00CD6B96" w:rsidP="00C75849"/>
    <w:p w14:paraId="5A09881E" w14:textId="6CD2E45E" w:rsidR="00C75849" w:rsidRDefault="00C75849" w:rsidP="00C75849">
      <w:r>
        <w:t>4.4</w:t>
      </w:r>
      <w:r>
        <w:rPr>
          <w:rFonts w:hint="eastAsia"/>
        </w:rPr>
        <w:t>、继续跟进</w:t>
      </w:r>
      <w:hyperlink r:id="rId114"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r w:rsidR="00501312">
        <w:rPr>
          <w:rFonts w:hint="eastAsia"/>
        </w:rPr>
        <w:t>，</w:t>
      </w:r>
      <w:hyperlink r:id="rId115" w:history="1">
        <w:r w:rsidR="00501312" w:rsidRPr="00501312">
          <w:rPr>
            <w:rStyle w:val="af3"/>
            <w:rFonts w:hint="eastAsia"/>
          </w:rPr>
          <w:t>jira</w:t>
        </w:r>
        <w:r w:rsidR="00501312" w:rsidRPr="00501312">
          <w:rPr>
            <w:rStyle w:val="af3"/>
            <w:rFonts w:hint="eastAsia"/>
          </w:rPr>
          <w:t>地址</w:t>
        </w:r>
      </w:hyperlink>
      <w:r w:rsidR="00501312">
        <w:rPr>
          <w:rFonts w:hint="eastAsia"/>
        </w:rPr>
        <w:t>。</w:t>
      </w:r>
    </w:p>
    <w:p w14:paraId="79DD4443" w14:textId="20CE347C" w:rsidR="00501312" w:rsidRDefault="00A664AD" w:rsidP="00C75849">
      <w:r>
        <w:rPr>
          <w:rFonts w:hint="eastAsia"/>
        </w:rPr>
        <w:t>目前，数据调用的方案调整为</w:t>
      </w:r>
      <w:r w:rsidR="00FB4475">
        <w:rPr>
          <w:rFonts w:hint="eastAsia"/>
        </w:rPr>
        <w:t>根据文章中的模板来</w:t>
      </w:r>
      <w:r>
        <w:rPr>
          <w:rFonts w:hint="eastAsia"/>
        </w:rPr>
        <w:t>调用模板编辑页左侧的相关模板，</w:t>
      </w:r>
      <w:r w:rsidR="00FB4475">
        <w:rPr>
          <w:rFonts w:hint="eastAsia"/>
        </w:rPr>
        <w:t>如果文章中没有模板，则调用原先的模板数据。</w:t>
      </w:r>
    </w:p>
    <w:p w14:paraId="754DCC4D" w14:textId="77777777" w:rsidR="00A664AD" w:rsidRDefault="00A664AD" w:rsidP="00C75849"/>
    <w:p w14:paraId="3AB7BF64" w14:textId="77777777" w:rsidR="00C75849" w:rsidRDefault="00C75849" w:rsidP="00C75849">
      <w:r>
        <w:rPr>
          <w:rFonts w:hint="eastAsia"/>
        </w:rPr>
        <w:t>4</w:t>
      </w:r>
      <w:r>
        <w:t>.5</w:t>
      </w:r>
      <w:r>
        <w:rPr>
          <w:rFonts w:hint="eastAsia"/>
        </w:rPr>
        <w:t>、跟进《</w:t>
      </w:r>
      <w:hyperlink r:id="rId11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5675F83C" w14:textId="77777777" w:rsidR="00C75849" w:rsidRDefault="00C75849" w:rsidP="00C75849"/>
    <w:p w14:paraId="06C103A5" w14:textId="77777777" w:rsidR="00C75849" w:rsidRPr="00674DD3" w:rsidRDefault="00C75849" w:rsidP="00C75849">
      <w:r>
        <w:rPr>
          <w:rFonts w:hint="eastAsia"/>
        </w:rPr>
        <w:t>4</w:t>
      </w:r>
      <w:r>
        <w:t>.6</w:t>
      </w:r>
      <w:r>
        <w:rPr>
          <w:rFonts w:hint="eastAsia"/>
        </w:rPr>
        <w:t>、跟进《</w:t>
      </w:r>
      <w:hyperlink r:id="rId117"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》需求开发进度。</w:t>
      </w:r>
    </w:p>
    <w:p w14:paraId="31CFC5FB" w14:textId="77777777" w:rsidR="005B2CFD" w:rsidRDefault="00453C11" w:rsidP="005B2CFD">
      <w:r>
        <w:rPr>
          <w:rFonts w:hint="eastAsia"/>
        </w:rPr>
        <w:t>@</w:t>
      </w:r>
      <w:r>
        <w:rPr>
          <w:rFonts w:hint="eastAsia"/>
        </w:rPr>
        <w:t>肉肉暖</w:t>
      </w:r>
      <w:r>
        <w:rPr>
          <w:rFonts w:hint="eastAsia"/>
        </w:rPr>
        <w:t xml:space="preserve"> </w:t>
      </w:r>
      <w:r>
        <w:rPr>
          <w:rFonts w:hint="eastAsia"/>
        </w:rPr>
        <w:t>调整为</w:t>
      </w:r>
      <w:r>
        <w:rPr>
          <w:rFonts w:hint="eastAsia"/>
        </w:rPr>
        <w:t xml:space="preserve"> Highest</w:t>
      </w:r>
      <w:r>
        <w:t xml:space="preserve"> </w:t>
      </w:r>
      <w:r>
        <w:rPr>
          <w:rFonts w:hint="eastAsia"/>
        </w:rPr>
        <w:t>级别的优先级。</w:t>
      </w:r>
      <w:r w:rsidR="005B2CFD">
        <w:rPr>
          <w:rFonts w:hint="eastAsia"/>
        </w:rPr>
        <w:t>准备进入开发。</w:t>
      </w:r>
    </w:p>
    <w:p w14:paraId="4909A35D" w14:textId="77777777" w:rsidR="00453C11" w:rsidRDefault="00453C11" w:rsidP="00C75849"/>
    <w:p w14:paraId="4B19E7EC" w14:textId="77777777" w:rsidR="00C75849" w:rsidRPr="0038108C" w:rsidRDefault="00C75849" w:rsidP="00C75849">
      <w:pPr>
        <w:rPr>
          <w:b/>
          <w:bCs/>
        </w:rPr>
      </w:pPr>
      <w:r w:rsidRPr="0038108C">
        <w:rPr>
          <w:rFonts w:hint="eastAsia"/>
          <w:b/>
          <w:bCs/>
        </w:rPr>
        <w:lastRenderedPageBreak/>
        <w:t>5</w:t>
      </w:r>
      <w:r w:rsidRPr="0038108C">
        <w:rPr>
          <w:rFonts w:hint="eastAsia"/>
          <w:b/>
          <w:bCs/>
        </w:rPr>
        <w:t>、跟进稿定企业开发进度</w:t>
      </w:r>
      <w:r>
        <w:rPr>
          <w:rFonts w:hint="eastAsia"/>
          <w:b/>
          <w:bCs/>
        </w:rPr>
        <w:t>@</w:t>
      </w:r>
      <w:r>
        <w:rPr>
          <w:rFonts w:hint="eastAsia"/>
          <w:b/>
          <w:bCs/>
        </w:rPr>
        <w:t>坐标</w:t>
      </w:r>
    </w:p>
    <w:p w14:paraId="3BE3274B" w14:textId="77777777" w:rsidR="00C75849" w:rsidRDefault="00C75849" w:rsidP="00C75849">
      <w:r>
        <w:rPr>
          <w:rFonts w:hint="eastAsia"/>
        </w:rPr>
        <w:t>目前在文案设计阶段。</w:t>
      </w:r>
    </w:p>
    <w:p w14:paraId="14674AEE" w14:textId="77777777" w:rsidR="00C75849" w:rsidRDefault="00C75849" w:rsidP="00C75849"/>
    <w:p w14:paraId="59B24867" w14:textId="77777777" w:rsidR="00C75849" w:rsidRPr="00BE4914" w:rsidRDefault="00C75849" w:rsidP="00C75849">
      <w:pPr>
        <w:rPr>
          <w:b/>
          <w:bCs/>
        </w:rPr>
      </w:pPr>
      <w:r w:rsidRPr="0038108C">
        <w:rPr>
          <w:b/>
          <w:bCs/>
        </w:rPr>
        <w:t>6</w:t>
      </w:r>
      <w:r w:rsidRPr="0038108C">
        <w:rPr>
          <w:rFonts w:hint="eastAsia"/>
          <w:b/>
          <w:bCs/>
        </w:rPr>
        <w:t>、跟进稿定</w:t>
      </w:r>
      <w:r>
        <w:rPr>
          <w:rFonts w:hint="eastAsia"/>
          <w:b/>
          <w:bCs/>
        </w:rPr>
        <w:t>素材</w:t>
      </w:r>
      <w:r w:rsidRPr="0038108C">
        <w:rPr>
          <w:rFonts w:hint="eastAsia"/>
          <w:b/>
          <w:bCs/>
        </w:rPr>
        <w:t>开发进度</w:t>
      </w:r>
      <w:r>
        <w:rPr>
          <w:rFonts w:hint="eastAsia"/>
          <w:b/>
          <w:bCs/>
        </w:rPr>
        <w:t>@</w:t>
      </w:r>
      <w:r>
        <w:rPr>
          <w:rFonts w:hint="eastAsia"/>
          <w:b/>
          <w:bCs/>
        </w:rPr>
        <w:t>美梦</w:t>
      </w:r>
    </w:p>
    <w:p w14:paraId="27907D3F" w14:textId="77777777" w:rsidR="00C75849" w:rsidRDefault="00C75849" w:rsidP="00C75849">
      <w:r>
        <w:t>6.1</w:t>
      </w:r>
      <w:r>
        <w:rPr>
          <w:rFonts w:hint="eastAsia"/>
        </w:rPr>
        <w:t>、跟进《</w:t>
      </w:r>
      <w:hyperlink r:id="rId118"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6D21ADF4" w14:textId="77777777" w:rsidR="00C75849" w:rsidRDefault="00C75849" w:rsidP="00C75849">
      <w:r>
        <w:rPr>
          <w:rFonts w:hint="eastAsia"/>
        </w:rPr>
        <w:t>High</w:t>
      </w:r>
      <w:r>
        <w:t xml:space="preserve"> </w:t>
      </w:r>
      <w:r>
        <w:rPr>
          <w:rFonts w:hint="eastAsia"/>
        </w:rPr>
        <w:t>优先级，暂无进度。</w:t>
      </w:r>
    </w:p>
    <w:p w14:paraId="401B6233" w14:textId="77777777" w:rsidR="00C75849" w:rsidRDefault="00C75849" w:rsidP="00C75849"/>
    <w:p w14:paraId="75932267" w14:textId="77777777" w:rsidR="00C75849" w:rsidRDefault="00C75849" w:rsidP="00C75849">
      <w:r>
        <w:t>6.2</w:t>
      </w:r>
      <w:r>
        <w:rPr>
          <w:rFonts w:hint="eastAsia"/>
        </w:rPr>
        <w:t>、跟进《</w:t>
      </w:r>
      <w:hyperlink r:id="rId119"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289BCE7E" w14:textId="3956C426" w:rsidR="00C75849" w:rsidRDefault="00C75849" w:rsidP="00C75849">
      <w:r>
        <w:rPr>
          <w:rFonts w:hint="eastAsia"/>
        </w:rPr>
        <w:t>Highest</w:t>
      </w:r>
      <w:r>
        <w:t xml:space="preserve"> </w:t>
      </w:r>
      <w:r>
        <w:rPr>
          <w:rFonts w:hint="eastAsia"/>
        </w:rPr>
        <w:t>优先级，</w:t>
      </w:r>
      <w:r w:rsidR="00F750A6">
        <w:rPr>
          <w:rFonts w:hint="eastAsia"/>
        </w:rPr>
        <w:t>目前在开发状态。</w:t>
      </w:r>
    </w:p>
    <w:p w14:paraId="7C4D8206" w14:textId="58FB5DE1" w:rsidR="00C75849" w:rsidRDefault="00C75849" w:rsidP="00C75849"/>
    <w:p w14:paraId="3E4D5602" w14:textId="56241414" w:rsidR="00EC1AEC" w:rsidRDefault="00EC1AEC" w:rsidP="00C75849">
      <w:r>
        <w:rPr>
          <w:rFonts w:hint="eastAsia"/>
        </w:rPr>
        <w:t>6</w:t>
      </w:r>
      <w:r>
        <w:t>.3</w:t>
      </w:r>
      <w:r>
        <w:rPr>
          <w:rFonts w:hint="eastAsia"/>
        </w:rPr>
        <w:t>、跟进素材站内容页标签打标进度</w:t>
      </w:r>
    </w:p>
    <w:p w14:paraId="7C179B5B" w14:textId="23172379" w:rsidR="00EC1AEC" w:rsidRDefault="00046022" w:rsidP="00C75849">
      <w:r>
        <w:t>在预发版本中已经显示内容页的标签：</w:t>
      </w:r>
    </w:p>
    <w:p w14:paraId="49B893B3" w14:textId="0062D0A0" w:rsidR="00046022" w:rsidRDefault="00754713" w:rsidP="00C75849">
      <w:hyperlink r:id="rId120" w:history="1">
        <w:r w:rsidR="00046022">
          <w:rPr>
            <w:rStyle w:val="af3"/>
          </w:rPr>
          <w:t>https://sucai-stage.gaoding.com/material/17586644</w:t>
        </w:r>
      </w:hyperlink>
    </w:p>
    <w:p w14:paraId="3D9C35D2" w14:textId="692D0A13" w:rsidR="00046022" w:rsidRDefault="00B61341" w:rsidP="00C75849">
      <w:r>
        <w:rPr>
          <w:rFonts w:hint="eastAsia"/>
        </w:rPr>
        <w:t>在预发版本中已经显示搜索的相关关键词：</w:t>
      </w:r>
    </w:p>
    <w:p w14:paraId="7FE861ED" w14:textId="02B92B46" w:rsidR="00B61341" w:rsidRDefault="00754713" w:rsidP="00C75849">
      <w:hyperlink r:id="rId121" w:history="1">
        <w:r w:rsidR="00B61341">
          <w:rPr>
            <w:rStyle w:val="af3"/>
          </w:rPr>
          <w:t>https://sucai-stage.gaoding.com/materials/%E6%95%99%E5%B8%88</w:t>
        </w:r>
      </w:hyperlink>
    </w:p>
    <w:p w14:paraId="0FE82C62" w14:textId="08D655CC" w:rsidR="00EC1AEC" w:rsidRDefault="00B61341" w:rsidP="00C75849">
      <w:r>
        <w:t>在预发版本中</w:t>
      </w:r>
      <w:r>
        <w:rPr>
          <w:rFonts w:hint="eastAsia"/>
        </w:rPr>
        <w:t>显示面</w:t>
      </w:r>
      <w:r>
        <w:t>包屑导航：</w:t>
      </w:r>
    </w:p>
    <w:p w14:paraId="35E06B22" w14:textId="34F0CC34" w:rsidR="00B61341" w:rsidRDefault="00754713" w:rsidP="00C75849">
      <w:hyperlink r:id="rId122" w:history="1">
        <w:r w:rsidR="00B61341">
          <w:rPr>
            <w:rStyle w:val="af3"/>
          </w:rPr>
          <w:t>https://sucai-stage.gaoding.com/material/18029324</w:t>
        </w:r>
      </w:hyperlink>
    </w:p>
    <w:p w14:paraId="14D6C441" w14:textId="5DA07BA8" w:rsidR="00B61341" w:rsidRDefault="00B61341" w:rsidP="00C75849">
      <w:r>
        <w:rPr>
          <w:rFonts w:hint="eastAsia"/>
        </w:rPr>
        <w:t>预计下周一上线。</w:t>
      </w:r>
    </w:p>
    <w:p w14:paraId="78A745E5" w14:textId="77777777" w:rsidR="00B61341" w:rsidRDefault="00B61341" w:rsidP="00C75849"/>
    <w:p w14:paraId="4482209B" w14:textId="77777777" w:rsidR="00C75849" w:rsidRPr="00F760A3" w:rsidRDefault="00C75849" w:rsidP="00C75849">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4F29C109" w14:textId="77777777" w:rsidR="00C75849" w:rsidRDefault="00C75849" w:rsidP="00C75849">
      <w:r>
        <w:rPr>
          <w:rFonts w:hint="eastAsia"/>
        </w:rPr>
        <w:t>调整首页的</w:t>
      </w:r>
      <w:r>
        <w:rPr>
          <w:rFonts w:hint="eastAsia"/>
        </w:rPr>
        <w:t>T</w:t>
      </w:r>
      <w:r>
        <w:t>DK</w:t>
      </w:r>
      <w:r>
        <w:rPr>
          <w:rFonts w:hint="eastAsia"/>
        </w:rPr>
        <w:t>。</w:t>
      </w:r>
    </w:p>
    <w:p w14:paraId="0FDF513C" w14:textId="77777777" w:rsidR="00C75849" w:rsidRPr="004D425C" w:rsidRDefault="00C75849" w:rsidP="00C75849"/>
    <w:p w14:paraId="053C31E8" w14:textId="77777777" w:rsidR="00C75849" w:rsidRDefault="00C75849" w:rsidP="00C75849">
      <w:r>
        <w:t>8</w:t>
      </w:r>
      <w:r>
        <w:rPr>
          <w:rFonts w:hint="eastAsia"/>
        </w:rPr>
        <w:t>、测试影响谷歌收录稿定设计首页的代码</w:t>
      </w:r>
    </w:p>
    <w:p w14:paraId="53DA3279" w14:textId="75E270AE" w:rsidR="00BC6188" w:rsidRDefault="00BC6188" w:rsidP="00C75849">
      <w:r>
        <w:rPr>
          <w:rFonts w:hint="eastAsia"/>
        </w:rPr>
        <w:t>本周和下周观察稿定设计首页在谷歌的收录情况。</w:t>
      </w:r>
    </w:p>
    <w:p w14:paraId="71535337" w14:textId="5BCC9E1A" w:rsidR="00C75849" w:rsidRDefault="00C75849" w:rsidP="00C75849">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24AC5F31" w14:textId="77777777" w:rsidR="00C75849" w:rsidRDefault="00C75849" w:rsidP="00C75849">
      <w:r w:rsidRPr="004C3FC0">
        <w:t>&lt;link rel="canonical" href="https://www.gaoding.com" /&gt;</w:t>
      </w:r>
    </w:p>
    <w:p w14:paraId="03CC982C" w14:textId="11F2D065" w:rsidR="00C75849" w:rsidRDefault="00C75849" w:rsidP="00C75849">
      <w:r>
        <w:rPr>
          <w:rFonts w:hint="eastAsia"/>
        </w:rPr>
        <w:t>观察</w:t>
      </w:r>
      <w:r w:rsidRPr="009C0FAD">
        <w:rPr>
          <w:rFonts w:hint="eastAsia"/>
          <w:b/>
          <w:bCs/>
        </w:rPr>
        <w:t>1~</w:t>
      </w:r>
      <w:r w:rsidRPr="009C0FAD">
        <w:rPr>
          <w:b/>
          <w:bCs/>
        </w:rPr>
        <w:t>2</w:t>
      </w:r>
      <w:r>
        <w:rPr>
          <w:rFonts w:hint="eastAsia"/>
        </w:rPr>
        <w:t>周时间，观察谷歌是否收录首页。</w:t>
      </w:r>
    </w:p>
    <w:p w14:paraId="2B317335" w14:textId="071A8D53" w:rsidR="009471EA" w:rsidRPr="009471EA" w:rsidRDefault="009471EA" w:rsidP="00C75849">
      <w:pPr>
        <w:rPr>
          <w:b/>
          <w:bCs/>
        </w:rPr>
      </w:pPr>
      <w:r w:rsidRPr="009471EA">
        <w:rPr>
          <w:rFonts w:hint="eastAsia"/>
          <w:b/>
          <w:bCs/>
        </w:rPr>
        <w:t>本周暂无收录。</w:t>
      </w:r>
    </w:p>
    <w:p w14:paraId="77249356" w14:textId="77777777" w:rsidR="00C75849" w:rsidRPr="00C75849" w:rsidRDefault="00C75849" w:rsidP="003614A8"/>
    <w:p w14:paraId="4C5E3DBB" w14:textId="2BCE0399" w:rsidR="00C75849" w:rsidRDefault="00B50248" w:rsidP="003614A8">
      <w:r>
        <w:t>9</w:t>
      </w:r>
      <w:r>
        <w:rPr>
          <w:rFonts w:hint="eastAsia"/>
        </w:rPr>
        <w:t>、添加模板关键词链接</w:t>
      </w:r>
    </w:p>
    <w:p w14:paraId="159A6BD0" w14:textId="5FB6D2F1" w:rsidR="00C75849" w:rsidRDefault="00B50248" w:rsidP="003614A8">
      <w:r>
        <w:rPr>
          <w:rFonts w:hint="eastAsia"/>
        </w:rPr>
        <w:t>在首页添加</w:t>
      </w:r>
      <w:r>
        <w:rPr>
          <w:rFonts w:hint="eastAsia"/>
        </w:rPr>
        <w:t>static</w:t>
      </w:r>
      <w:r>
        <w:rPr>
          <w:rFonts w:hint="eastAsia"/>
        </w:rPr>
        <w:t>模板关键词链接：</w:t>
      </w:r>
    </w:p>
    <w:p w14:paraId="03C75300" w14:textId="4F18B61F" w:rsidR="00B50248" w:rsidRDefault="00B50248" w:rsidP="003614A8">
      <w:r w:rsidRPr="00B50248">
        <w:rPr>
          <w:rFonts w:hint="eastAsia"/>
        </w:rPr>
        <w:t>稿定模板</w:t>
      </w:r>
      <w:r>
        <w:rPr>
          <w:rFonts w:hint="eastAsia"/>
        </w:rPr>
        <w:t xml:space="preserve"> </w:t>
      </w:r>
      <w:r>
        <w:t xml:space="preserve">: </w:t>
      </w:r>
      <w:hyperlink r:id="rId123" w:history="1">
        <w:r w:rsidRPr="00590007">
          <w:rPr>
            <w:rStyle w:val="af3"/>
          </w:rPr>
          <w:t>https://www.gaoding.com/static/templates/quanbu-1.html</w:t>
        </w:r>
      </w:hyperlink>
    </w:p>
    <w:p w14:paraId="4A2A0DBC" w14:textId="2E19021D" w:rsidR="00C75849" w:rsidRDefault="00C75849" w:rsidP="003614A8"/>
    <w:p w14:paraId="09B3F0CE" w14:textId="77777777" w:rsidR="00C75849" w:rsidRDefault="00C75849"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866873E" w14:textId="77777777" w:rsidTr="007A4526">
        <w:tc>
          <w:tcPr>
            <w:tcW w:w="8296" w:type="dxa"/>
          </w:tcPr>
          <w:p w14:paraId="5431DFE0" w14:textId="77777777" w:rsidR="003614A8" w:rsidRDefault="003614A8" w:rsidP="007A4526">
            <w:r>
              <w:rPr>
                <w:rFonts w:hint="eastAsia"/>
              </w:rPr>
              <w:t>下周计划</w:t>
            </w:r>
          </w:p>
        </w:tc>
      </w:tr>
    </w:tbl>
    <w:p w14:paraId="305F1A75" w14:textId="77777777" w:rsidR="003614A8" w:rsidRPr="003614A8" w:rsidRDefault="003614A8" w:rsidP="003614A8"/>
    <w:p w14:paraId="5DFBDA72" w14:textId="77777777" w:rsidR="000B22CD" w:rsidRPr="003614A8" w:rsidRDefault="000B22CD" w:rsidP="000B22CD">
      <w:r>
        <w:rPr>
          <w:rFonts w:hint="eastAsia"/>
        </w:rPr>
        <w:t>1</w:t>
      </w:r>
      <w:r>
        <w:rPr>
          <w:rFonts w:hint="eastAsia"/>
        </w:rPr>
        <w:t>、跟进稿定设计相关需求进展；</w:t>
      </w:r>
    </w:p>
    <w:p w14:paraId="21F82779" w14:textId="77777777" w:rsidR="000B22CD" w:rsidRDefault="000B22CD" w:rsidP="000B22CD"/>
    <w:p w14:paraId="480F218D" w14:textId="77777777" w:rsidR="000B22CD" w:rsidRDefault="000B22CD" w:rsidP="000B22CD">
      <w:r>
        <w:rPr>
          <w:rFonts w:hint="eastAsia"/>
        </w:rPr>
        <w:t>2</w:t>
      </w:r>
      <w:r>
        <w:rPr>
          <w:rFonts w:hint="eastAsia"/>
        </w:rPr>
        <w:t>、跟进稿定企业开发进度；</w:t>
      </w:r>
    </w:p>
    <w:p w14:paraId="0786FAD6" w14:textId="77777777" w:rsidR="000B22CD" w:rsidRDefault="000B22CD" w:rsidP="000B22CD"/>
    <w:p w14:paraId="6051AAB3" w14:textId="77777777" w:rsidR="000B22CD" w:rsidRDefault="000B22CD" w:rsidP="000B22CD">
      <w:r>
        <w:rPr>
          <w:rFonts w:hint="eastAsia"/>
        </w:rPr>
        <w:t>3</w:t>
      </w:r>
      <w:r>
        <w:rPr>
          <w:rFonts w:hint="eastAsia"/>
        </w:rPr>
        <w:t>、跟进稿定素材开发优化进度；</w:t>
      </w:r>
    </w:p>
    <w:p w14:paraId="380E6F64" w14:textId="77777777" w:rsidR="000B22CD" w:rsidRDefault="000B22CD" w:rsidP="000B22CD"/>
    <w:p w14:paraId="1CD42B6B" w14:textId="77777777" w:rsidR="000B22CD" w:rsidRDefault="000B22CD" w:rsidP="000B22CD">
      <w:r>
        <w:rPr>
          <w:rFonts w:hint="eastAsia"/>
        </w:rPr>
        <w:t>4</w:t>
      </w:r>
      <w:r>
        <w:rPr>
          <w:rFonts w:hint="eastAsia"/>
        </w:rPr>
        <w:t>、跟进欢乐逛优化进展；</w:t>
      </w:r>
    </w:p>
    <w:p w14:paraId="1292646B" w14:textId="77777777" w:rsidR="000B22CD" w:rsidRDefault="000B22CD" w:rsidP="000B22CD"/>
    <w:p w14:paraId="1523075C" w14:textId="77777777" w:rsidR="000B22CD" w:rsidRDefault="000B22CD" w:rsidP="000B22CD">
      <w:r>
        <w:rPr>
          <w:rFonts w:hint="eastAsia"/>
        </w:rPr>
        <w:lastRenderedPageBreak/>
        <w:t>5</w:t>
      </w:r>
      <w:r>
        <w:rPr>
          <w:rFonts w:hint="eastAsia"/>
        </w:rPr>
        <w:t>、</w:t>
      </w:r>
      <w:r>
        <w:t xml:space="preserve">AI </w:t>
      </w:r>
      <w:r>
        <w:rPr>
          <w:rFonts w:hint="eastAsia"/>
        </w:rPr>
        <w:t>的</w:t>
      </w:r>
      <w:r>
        <w:rPr>
          <w:rFonts w:hint="eastAsia"/>
        </w:rPr>
        <w:t xml:space="preserve"> </w:t>
      </w:r>
      <w:r>
        <w:t xml:space="preserve">SEO </w:t>
      </w:r>
      <w:r>
        <w:rPr>
          <w:rFonts w:hint="eastAsia"/>
        </w:rPr>
        <w:t>优化进展；</w:t>
      </w:r>
    </w:p>
    <w:p w14:paraId="7BDE0785" w14:textId="77777777" w:rsidR="000B22CD" w:rsidRDefault="000B22CD" w:rsidP="000B22CD"/>
    <w:p w14:paraId="0FD374E0" w14:textId="77777777" w:rsidR="000B22CD" w:rsidRDefault="000B22CD" w:rsidP="000B22CD">
      <w:r>
        <w:rPr>
          <w:rFonts w:hint="eastAsia"/>
        </w:rPr>
        <w:t>6</w:t>
      </w:r>
      <w:r>
        <w:rPr>
          <w:rFonts w:hint="eastAsia"/>
        </w:rPr>
        <w:t>、观察谷歌收录稿定设计首页的情况；</w:t>
      </w:r>
    </w:p>
    <w:p w14:paraId="0F2DFE67" w14:textId="67C0A41D" w:rsidR="003614A8" w:rsidRDefault="003614A8" w:rsidP="003614A8"/>
    <w:p w14:paraId="6464C805" w14:textId="2EBF079B" w:rsidR="000B22CD" w:rsidRDefault="000B22CD" w:rsidP="003614A8">
      <w:r>
        <w:t>7</w:t>
      </w:r>
      <w:r>
        <w:rPr>
          <w:rFonts w:hint="eastAsia"/>
        </w:rPr>
        <w:t>、内链数据更换；</w:t>
      </w:r>
    </w:p>
    <w:p w14:paraId="6B1647D7" w14:textId="71938538" w:rsidR="000B22CD" w:rsidRDefault="000B22CD" w:rsidP="003614A8"/>
    <w:p w14:paraId="436AB339" w14:textId="3596B78E" w:rsidR="000B22CD" w:rsidRDefault="000B22CD" w:rsidP="003614A8">
      <w:r>
        <w:rPr>
          <w:rFonts w:hint="eastAsia"/>
        </w:rPr>
        <w:t>8</w:t>
      </w:r>
      <w:r>
        <w:rPr>
          <w:rFonts w:hint="eastAsia"/>
        </w:rPr>
        <w:t>、整理友情链接；</w:t>
      </w:r>
    </w:p>
    <w:p w14:paraId="303D6558" w14:textId="2C63DCB8" w:rsidR="000B22CD" w:rsidRDefault="000B22CD" w:rsidP="003614A8"/>
    <w:p w14:paraId="0E1737B8" w14:textId="2BC13C27" w:rsidR="00246472" w:rsidRDefault="00246472" w:rsidP="003614A8"/>
    <w:p w14:paraId="7AFDD5CC" w14:textId="0208CF76" w:rsidR="00246472" w:rsidRDefault="00246472" w:rsidP="00246472">
      <w:pPr>
        <w:pStyle w:val="3"/>
      </w:pPr>
      <w:r>
        <w:t>07</w:t>
      </w:r>
      <w:r>
        <w:rPr>
          <w:rFonts w:hint="eastAsia"/>
        </w:rPr>
        <w:t>~</w:t>
      </w:r>
      <w:r>
        <w:t>11</w:t>
      </w:r>
      <w:r>
        <w:rPr>
          <w:rFonts w:hint="eastAsia"/>
        </w:rPr>
        <w:t>周报</w:t>
      </w:r>
    </w:p>
    <w:p w14:paraId="2F2D6163" w14:textId="77777777" w:rsidR="00246472" w:rsidRDefault="00246472" w:rsidP="003614A8"/>
    <w:p w14:paraId="5B0DBECC" w14:textId="77777777" w:rsidR="000B22CD" w:rsidRDefault="000B22CD"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2EDACAE" w14:textId="77777777" w:rsidTr="00993DFC">
        <w:tc>
          <w:tcPr>
            <w:tcW w:w="8281" w:type="dxa"/>
          </w:tcPr>
          <w:p w14:paraId="728567D8" w14:textId="77777777" w:rsidR="003614A8" w:rsidRDefault="003614A8" w:rsidP="007A4526">
            <w:r>
              <w:rPr>
                <w:rFonts w:hint="eastAsia"/>
              </w:rPr>
              <w:t>本周工作</w:t>
            </w:r>
          </w:p>
        </w:tc>
      </w:tr>
    </w:tbl>
    <w:p w14:paraId="20E6C344" w14:textId="77777777" w:rsidR="003C2427" w:rsidRDefault="003C2427" w:rsidP="003C2427">
      <w:r>
        <w:t>1</w:t>
      </w:r>
      <w:r>
        <w:rPr>
          <w:rFonts w:hint="eastAsia"/>
        </w:rPr>
        <w:t>、测试影响谷歌收录稿定设计首页的代码</w:t>
      </w:r>
    </w:p>
    <w:p w14:paraId="4FDDDA6C" w14:textId="77777777" w:rsidR="003C2427" w:rsidRDefault="003C2427" w:rsidP="003C2427">
      <w:r>
        <w:rPr>
          <w:rFonts w:hint="eastAsia"/>
        </w:rPr>
        <w:t>本周和下周观察稿定设计首页在谷歌的收录情况。</w:t>
      </w:r>
    </w:p>
    <w:p w14:paraId="0D114F75" w14:textId="77777777" w:rsidR="003C2427" w:rsidRDefault="003C2427" w:rsidP="003C2427">
      <w:r>
        <w:rPr>
          <w:rFonts w:hint="eastAsia"/>
        </w:rPr>
        <w:t>已让</w:t>
      </w:r>
      <w:r>
        <w:rPr>
          <w:rFonts w:hint="eastAsia"/>
        </w:rPr>
        <w:t>@</w:t>
      </w:r>
      <w:r>
        <w:rPr>
          <w:rFonts w:hint="eastAsia"/>
        </w:rPr>
        <w:t>流浪人删除稿定设计</w:t>
      </w:r>
      <w:r>
        <w:rPr>
          <w:rFonts w:hint="eastAsia"/>
        </w:rPr>
        <w:t>P</w:t>
      </w:r>
      <w:r>
        <w:t>C</w:t>
      </w:r>
      <w:r>
        <w:rPr>
          <w:rFonts w:hint="eastAsia"/>
        </w:rPr>
        <w:t>端首页的如下代码：</w:t>
      </w:r>
    </w:p>
    <w:p w14:paraId="6C21F665" w14:textId="77777777" w:rsidR="003C2427" w:rsidRDefault="003C2427" w:rsidP="003C2427">
      <w:r w:rsidRPr="004C3FC0">
        <w:t>&lt;link rel="canonical" href="https://www.gaoding.com" /&gt;</w:t>
      </w:r>
    </w:p>
    <w:p w14:paraId="6DF6780D" w14:textId="77777777" w:rsidR="003C2427" w:rsidRDefault="003C2427" w:rsidP="003C2427">
      <w:r>
        <w:rPr>
          <w:rFonts w:hint="eastAsia"/>
        </w:rPr>
        <w:t>观察</w:t>
      </w:r>
      <w:r w:rsidRPr="009C0FAD">
        <w:rPr>
          <w:rFonts w:hint="eastAsia"/>
          <w:b/>
          <w:bCs/>
        </w:rPr>
        <w:t>1~</w:t>
      </w:r>
      <w:r w:rsidRPr="009C0FAD">
        <w:rPr>
          <w:b/>
          <w:bCs/>
        </w:rPr>
        <w:t>2</w:t>
      </w:r>
      <w:r>
        <w:rPr>
          <w:rFonts w:hint="eastAsia"/>
        </w:rPr>
        <w:t>周时间，观察谷歌是否收录首页。</w:t>
      </w:r>
    </w:p>
    <w:p w14:paraId="23687233" w14:textId="784A95B9" w:rsidR="003C2427" w:rsidRPr="009471EA" w:rsidRDefault="003C2427" w:rsidP="003C2427">
      <w:pPr>
        <w:rPr>
          <w:b/>
          <w:bCs/>
        </w:rPr>
      </w:pPr>
      <w:r w:rsidRPr="009471EA">
        <w:rPr>
          <w:rFonts w:hint="eastAsia"/>
          <w:b/>
          <w:bCs/>
        </w:rPr>
        <w:t>本周暂无收录。</w:t>
      </w:r>
      <w:r w:rsidR="00E45D90">
        <w:rPr>
          <w:rFonts w:hint="eastAsia"/>
          <w:b/>
          <w:bCs/>
        </w:rPr>
        <w:t>下周恢复该标签。</w:t>
      </w:r>
    </w:p>
    <w:p w14:paraId="65C653B0" w14:textId="77777777" w:rsidR="00ED4FD7" w:rsidRPr="009E172D" w:rsidRDefault="00ED4FD7" w:rsidP="00C27247">
      <w:pPr>
        <w:rPr>
          <w:rFonts w:hint="eastAsia"/>
        </w:rPr>
      </w:pPr>
    </w:p>
    <w:p w14:paraId="7190F544" w14:textId="2BDA716D" w:rsidR="009E172D" w:rsidRPr="009E172D" w:rsidRDefault="009E172D" w:rsidP="00C27247">
      <w:r w:rsidRPr="009E172D">
        <w:rPr>
          <w:rFonts w:hint="eastAsia"/>
        </w:rPr>
        <w:t>2</w:t>
      </w:r>
      <w:r w:rsidRPr="009E172D">
        <w:rPr>
          <w:rFonts w:hint="eastAsia"/>
        </w:rPr>
        <w:t>、百度资源添加稿定素材索引量统计规则</w:t>
      </w:r>
    </w:p>
    <w:tbl>
      <w:tblPr>
        <w:tblStyle w:val="af0"/>
        <w:tblW w:w="0" w:type="auto"/>
        <w:tblLook w:val="04A0" w:firstRow="1" w:lastRow="0" w:firstColumn="1" w:lastColumn="0" w:noHBand="0" w:noVBand="1"/>
      </w:tblPr>
      <w:tblGrid>
        <w:gridCol w:w="4148"/>
        <w:gridCol w:w="4148"/>
      </w:tblGrid>
      <w:tr w:rsidR="009E172D" w14:paraId="1B7F9755" w14:textId="77777777" w:rsidTr="009E172D">
        <w:tc>
          <w:tcPr>
            <w:tcW w:w="4148" w:type="dxa"/>
          </w:tcPr>
          <w:p w14:paraId="2A4FABFC" w14:textId="5E4F2D26" w:rsidR="009E172D" w:rsidRDefault="009E172D" w:rsidP="00C27247">
            <w:r w:rsidRPr="009E172D">
              <w:t>topic/*</w:t>
            </w:r>
          </w:p>
        </w:tc>
        <w:tc>
          <w:tcPr>
            <w:tcW w:w="4148" w:type="dxa"/>
          </w:tcPr>
          <w:p w14:paraId="4D85A7B5" w14:textId="45E0E6E2" w:rsidR="009E172D" w:rsidRDefault="009E172D" w:rsidP="00C27247">
            <w:r w:rsidRPr="009E172D">
              <w:rPr>
                <w:rFonts w:hint="eastAsia"/>
              </w:rPr>
              <w:t>图片专题</w:t>
            </w:r>
          </w:p>
        </w:tc>
      </w:tr>
      <w:tr w:rsidR="009E172D" w14:paraId="19C6BEAF" w14:textId="77777777" w:rsidTr="009E172D">
        <w:tc>
          <w:tcPr>
            <w:tcW w:w="4148" w:type="dxa"/>
          </w:tcPr>
          <w:p w14:paraId="08DD63C9" w14:textId="63A69050" w:rsidR="009E172D" w:rsidRDefault="009E172D" w:rsidP="00C27247">
            <w:r w:rsidRPr="009E172D">
              <w:t>materials/*</w:t>
            </w:r>
          </w:p>
        </w:tc>
        <w:tc>
          <w:tcPr>
            <w:tcW w:w="4148" w:type="dxa"/>
          </w:tcPr>
          <w:p w14:paraId="3049C992" w14:textId="76CF9531" w:rsidR="009E172D" w:rsidRDefault="009E172D" w:rsidP="00C27247">
            <w:r w:rsidRPr="009E172D">
              <w:rPr>
                <w:rFonts w:hint="eastAsia"/>
              </w:rPr>
              <w:t>图片搜索</w:t>
            </w:r>
          </w:p>
        </w:tc>
      </w:tr>
      <w:tr w:rsidR="009E172D" w14:paraId="1AA4BFD4" w14:textId="77777777" w:rsidTr="009E172D">
        <w:tc>
          <w:tcPr>
            <w:tcW w:w="4148" w:type="dxa"/>
          </w:tcPr>
          <w:p w14:paraId="788DEE7A" w14:textId="3475904D" w:rsidR="009E172D" w:rsidRDefault="009E172D" w:rsidP="00C27247">
            <w:r w:rsidRPr="009E172D">
              <w:t>video/topic/*</w:t>
            </w:r>
          </w:p>
        </w:tc>
        <w:tc>
          <w:tcPr>
            <w:tcW w:w="4148" w:type="dxa"/>
          </w:tcPr>
          <w:p w14:paraId="7802B348" w14:textId="79688558" w:rsidR="009E172D" w:rsidRDefault="009E172D" w:rsidP="00C27247">
            <w:r w:rsidRPr="009E172D">
              <w:rPr>
                <w:rFonts w:hint="eastAsia"/>
              </w:rPr>
              <w:t>视频专题</w:t>
            </w:r>
          </w:p>
        </w:tc>
      </w:tr>
      <w:tr w:rsidR="009E172D" w14:paraId="684E4CD7" w14:textId="77777777" w:rsidTr="009E172D">
        <w:tc>
          <w:tcPr>
            <w:tcW w:w="4148" w:type="dxa"/>
          </w:tcPr>
          <w:p w14:paraId="3D5FE66E" w14:textId="5A54FBE8" w:rsidR="009E172D" w:rsidRDefault="009E172D" w:rsidP="00C27247">
            <w:r w:rsidRPr="009E172D">
              <w:t>video/materials/*</w:t>
            </w:r>
          </w:p>
        </w:tc>
        <w:tc>
          <w:tcPr>
            <w:tcW w:w="4148" w:type="dxa"/>
          </w:tcPr>
          <w:p w14:paraId="2317EF91" w14:textId="6A803E51" w:rsidR="009E172D" w:rsidRDefault="009E172D" w:rsidP="00C27247">
            <w:r w:rsidRPr="009E172D">
              <w:rPr>
                <w:rFonts w:hint="eastAsia"/>
              </w:rPr>
              <w:t>视频搜索</w:t>
            </w:r>
          </w:p>
        </w:tc>
      </w:tr>
      <w:tr w:rsidR="009E172D" w14:paraId="0C40D8FF" w14:textId="77777777" w:rsidTr="009E172D">
        <w:tc>
          <w:tcPr>
            <w:tcW w:w="4148" w:type="dxa"/>
          </w:tcPr>
          <w:p w14:paraId="1EE6B2AB" w14:textId="1E695395" w:rsidR="009E172D" w:rsidRDefault="009E172D" w:rsidP="00C27247">
            <w:r w:rsidRPr="009E172D">
              <w:t>material/*</w:t>
            </w:r>
          </w:p>
        </w:tc>
        <w:tc>
          <w:tcPr>
            <w:tcW w:w="4148" w:type="dxa"/>
          </w:tcPr>
          <w:p w14:paraId="13610671" w14:textId="39600218" w:rsidR="009E172D" w:rsidRDefault="009E172D" w:rsidP="00C27247">
            <w:r w:rsidRPr="009E172D">
              <w:rPr>
                <w:rFonts w:hint="eastAsia"/>
              </w:rPr>
              <w:t>统一内页</w:t>
            </w:r>
          </w:p>
        </w:tc>
      </w:tr>
    </w:tbl>
    <w:p w14:paraId="4A48A163" w14:textId="77777777" w:rsidR="009E172D" w:rsidRPr="009E172D" w:rsidRDefault="009E172D" w:rsidP="00C27247"/>
    <w:p w14:paraId="7C803EC8" w14:textId="47F3B869" w:rsidR="00995BB8" w:rsidRPr="007E6004" w:rsidRDefault="00995BB8" w:rsidP="00C27247">
      <w:r w:rsidRPr="007E6004">
        <w:rPr>
          <w:rFonts w:hint="eastAsia"/>
        </w:rPr>
        <w:t>3</w:t>
      </w:r>
      <w:r w:rsidRPr="007E6004">
        <w:rPr>
          <w:rFonts w:hint="eastAsia"/>
        </w:rPr>
        <w:t>、跟进《【</w:t>
      </w:r>
      <w:r w:rsidRPr="007E6004">
        <w:rPr>
          <w:rFonts w:hint="eastAsia"/>
        </w:rPr>
        <w:t>SEO</w:t>
      </w:r>
      <w:r w:rsidRPr="007E6004">
        <w:rPr>
          <w:rFonts w:hint="eastAsia"/>
        </w:rPr>
        <w:t>】设置</w:t>
      </w:r>
      <w:r w:rsidRPr="007E6004">
        <w:rPr>
          <w:rFonts w:hint="eastAsia"/>
        </w:rPr>
        <w:t>stage</w:t>
      </w:r>
      <w:r w:rsidRPr="007E6004">
        <w:rPr>
          <w:rFonts w:hint="eastAsia"/>
        </w:rPr>
        <w:t>网站仅内部可访问，防止搜索引擎爬取</w:t>
      </w:r>
      <w:r w:rsidRPr="007E6004">
        <w:rPr>
          <w:rFonts w:hint="eastAsia"/>
        </w:rPr>
        <w:t>stage</w:t>
      </w:r>
      <w:r w:rsidRPr="007E6004">
        <w:rPr>
          <w:rFonts w:hint="eastAsia"/>
        </w:rPr>
        <w:t>网站内容并索引》</w:t>
      </w:r>
    </w:p>
    <w:p w14:paraId="2361595E" w14:textId="16915167" w:rsidR="00995BB8" w:rsidRDefault="007E6004" w:rsidP="00C27247">
      <w:r w:rsidRPr="007E6004">
        <w:rPr>
          <w:rFonts w:hint="eastAsia"/>
        </w:rPr>
        <w:t>需求地址：</w:t>
      </w:r>
      <w:hyperlink r:id="rId124" w:history="1">
        <w:r>
          <w:rPr>
            <w:rStyle w:val="af3"/>
          </w:rPr>
          <w:t>https://jira.huanleguang.com/browse/ARK-8788</w:t>
        </w:r>
      </w:hyperlink>
    </w:p>
    <w:p w14:paraId="798B9F1E" w14:textId="77777777" w:rsidR="007E6004" w:rsidRDefault="007E6004" w:rsidP="007E6004">
      <w:r>
        <w:rPr>
          <w:rFonts w:hint="eastAsia"/>
        </w:rPr>
        <w:t>浅谈屏蔽搜索引擎爬虫（蜘蛛）抓取</w:t>
      </w:r>
      <w:r>
        <w:rPr>
          <w:rFonts w:hint="eastAsia"/>
        </w:rPr>
        <w:t>/</w:t>
      </w:r>
      <w:r>
        <w:rPr>
          <w:rFonts w:hint="eastAsia"/>
        </w:rPr>
        <w:t>索引</w:t>
      </w:r>
      <w:r>
        <w:rPr>
          <w:rFonts w:hint="eastAsia"/>
        </w:rPr>
        <w:t>/</w:t>
      </w:r>
      <w:r>
        <w:rPr>
          <w:rFonts w:hint="eastAsia"/>
        </w:rPr>
        <w:t>收录网页的几种思路：</w:t>
      </w:r>
    </w:p>
    <w:p w14:paraId="5FEC9CC8" w14:textId="5166156A" w:rsidR="007E6004" w:rsidRDefault="00754713" w:rsidP="007E6004">
      <w:hyperlink r:id="rId125" w:history="1">
        <w:r w:rsidR="007E6004" w:rsidRPr="00D01E33">
          <w:rPr>
            <w:rStyle w:val="af3"/>
          </w:rPr>
          <w:t>https://developer.aliyun.com/article/530326</w:t>
        </w:r>
      </w:hyperlink>
    </w:p>
    <w:p w14:paraId="6148D678" w14:textId="2AB01842" w:rsidR="007E6004" w:rsidRPr="001713B4" w:rsidRDefault="001713B4" w:rsidP="00C27247">
      <w:r w:rsidRPr="001713B4">
        <w:rPr>
          <w:rFonts w:hint="eastAsia"/>
        </w:rPr>
        <w:t>排期时间：</w:t>
      </w:r>
      <w:r>
        <w:rPr>
          <w:rFonts w:hint="eastAsia"/>
        </w:rPr>
        <w:t>1</w:t>
      </w:r>
      <w:r>
        <w:t>009</w:t>
      </w:r>
      <w:r>
        <w:rPr>
          <w:rFonts w:hint="eastAsia"/>
        </w:rPr>
        <w:t>~</w:t>
      </w:r>
      <w:r>
        <w:t>1022</w:t>
      </w:r>
    </w:p>
    <w:p w14:paraId="7C1D06CF" w14:textId="77777777" w:rsidR="001713B4" w:rsidRPr="001713B4" w:rsidRDefault="001713B4" w:rsidP="00C27247"/>
    <w:p w14:paraId="1544F0C5" w14:textId="1BABA839" w:rsidR="00C27247" w:rsidRPr="0038108C" w:rsidRDefault="00C27247" w:rsidP="00C27247">
      <w:pPr>
        <w:rPr>
          <w:b/>
          <w:bCs/>
        </w:rPr>
      </w:pPr>
      <w:r w:rsidRPr="0038108C">
        <w:rPr>
          <w:rFonts w:hint="eastAsia"/>
          <w:b/>
          <w:bCs/>
        </w:rPr>
        <w:t>4</w:t>
      </w:r>
      <w:r w:rsidRPr="0038108C">
        <w:rPr>
          <w:rFonts w:hint="eastAsia"/>
          <w:b/>
          <w:bCs/>
        </w:rPr>
        <w:t>、跟进稿定设计相关需求进度</w:t>
      </w:r>
    </w:p>
    <w:p w14:paraId="10D58598" w14:textId="77777777" w:rsidR="00C27247" w:rsidRDefault="00C27247" w:rsidP="00C27247">
      <w:r>
        <w:t>4.1</w:t>
      </w:r>
      <w:r>
        <w:rPr>
          <w:rFonts w:hint="eastAsia"/>
        </w:rPr>
        <w:t>、跟进《</w:t>
      </w:r>
      <w:hyperlink r:id="rId126" w:history="1">
        <w:r w:rsidRPr="002C7059">
          <w:rPr>
            <w:rStyle w:val="af3"/>
            <w:rFonts w:hint="eastAsia"/>
          </w:rPr>
          <w:t>【</w:t>
        </w:r>
        <w:r w:rsidRPr="002C7059">
          <w:rPr>
            <w:rStyle w:val="af3"/>
            <w:rFonts w:hint="eastAsia"/>
          </w:rPr>
          <w:t>SEO</w:t>
        </w:r>
        <w:r w:rsidRPr="002C7059">
          <w:rPr>
            <w:rStyle w:val="af3"/>
            <w:rFonts w:hint="eastAsia"/>
          </w:rPr>
          <w:t>】</w:t>
        </w:r>
        <w:r w:rsidRPr="002C7059">
          <w:rPr>
            <w:rStyle w:val="af3"/>
            <w:rFonts w:hint="eastAsia"/>
          </w:rPr>
          <w:t>-11-</w:t>
        </w:r>
        <w:r w:rsidRPr="002C7059">
          <w:rPr>
            <w:rStyle w:val="af3"/>
            <w:rFonts w:hint="eastAsia"/>
          </w:rPr>
          <w:t>主站专题、文章相关页面添加稿定素材链接</w:t>
        </w:r>
      </w:hyperlink>
      <w:r>
        <w:rPr>
          <w:rFonts w:hint="eastAsia"/>
        </w:rPr>
        <w:t>》需求开发进度。</w:t>
      </w:r>
    </w:p>
    <w:p w14:paraId="50F1BDDA" w14:textId="72A4FCED" w:rsidR="00C27247" w:rsidRDefault="00C50F27" w:rsidP="00C27247">
      <w:r>
        <w:rPr>
          <w:rFonts w:hint="eastAsia"/>
        </w:rPr>
        <w:t>主体需求等待上线，附带需求已经独立到</w:t>
      </w:r>
      <w:r w:rsidRPr="007E6004">
        <w:rPr>
          <w:rFonts w:hint="eastAsia"/>
        </w:rPr>
        <w:t>《【</w:t>
      </w:r>
      <w:r w:rsidRPr="007E6004">
        <w:rPr>
          <w:rFonts w:hint="eastAsia"/>
        </w:rPr>
        <w:t>SEO</w:t>
      </w:r>
      <w:r w:rsidRPr="007E6004">
        <w:rPr>
          <w:rFonts w:hint="eastAsia"/>
        </w:rPr>
        <w:t>】设置</w:t>
      </w:r>
      <w:r w:rsidRPr="007E6004">
        <w:rPr>
          <w:rFonts w:hint="eastAsia"/>
        </w:rPr>
        <w:t>stage</w:t>
      </w:r>
      <w:r w:rsidRPr="007E6004">
        <w:rPr>
          <w:rFonts w:hint="eastAsia"/>
        </w:rPr>
        <w:t>网站仅内部可访问，防止搜索引擎爬取</w:t>
      </w:r>
      <w:r w:rsidRPr="007E6004">
        <w:rPr>
          <w:rFonts w:hint="eastAsia"/>
        </w:rPr>
        <w:t>stage</w:t>
      </w:r>
      <w:r w:rsidRPr="007E6004">
        <w:rPr>
          <w:rFonts w:hint="eastAsia"/>
        </w:rPr>
        <w:t>网站内容并索引》</w:t>
      </w:r>
      <w:r>
        <w:rPr>
          <w:rFonts w:hint="eastAsia"/>
        </w:rPr>
        <w:t>需求中。</w:t>
      </w:r>
    </w:p>
    <w:p w14:paraId="01E3F827" w14:textId="77777777" w:rsidR="00C50F27" w:rsidRDefault="00C50F27" w:rsidP="00C27247"/>
    <w:p w14:paraId="650D3E11" w14:textId="77777777" w:rsidR="00C27247" w:rsidRDefault="00C27247" w:rsidP="00C27247">
      <w:r>
        <w:rPr>
          <w:rFonts w:hint="eastAsia"/>
        </w:rPr>
        <w:t>4.</w:t>
      </w:r>
      <w:r>
        <w:t>2</w:t>
      </w:r>
      <w:r>
        <w:rPr>
          <w:rFonts w:hint="eastAsia"/>
        </w:rPr>
        <w:t>、跟进《</w:t>
      </w:r>
      <w:hyperlink r:id="rId127" w:history="1">
        <w:r w:rsidRPr="00DB2F7A">
          <w:rPr>
            <w:rStyle w:val="af3"/>
            <w:rFonts w:hint="eastAsia"/>
          </w:rPr>
          <w:t>【</w:t>
        </w:r>
        <w:r w:rsidRPr="00DB2F7A">
          <w:rPr>
            <w:rStyle w:val="af3"/>
            <w:rFonts w:hint="eastAsia"/>
          </w:rPr>
          <w:t>SEO</w:t>
        </w:r>
        <w:r w:rsidRPr="00DB2F7A">
          <w:rPr>
            <w:rStyle w:val="af3"/>
            <w:rFonts w:hint="eastAsia"/>
          </w:rPr>
          <w:t>】</w:t>
        </w:r>
        <w:r w:rsidRPr="00DB2F7A">
          <w:rPr>
            <w:rStyle w:val="af3"/>
            <w:rFonts w:hint="eastAsia"/>
          </w:rPr>
          <w:t>-10-</w:t>
        </w:r>
        <w:r w:rsidRPr="00DB2F7A">
          <w:rPr>
            <w:rStyle w:val="af3"/>
            <w:rFonts w:hint="eastAsia"/>
          </w:rPr>
          <w:t>生成神马结构化数据文件</w:t>
        </w:r>
      </w:hyperlink>
      <w:r>
        <w:rPr>
          <w:rFonts w:hint="eastAsia"/>
        </w:rPr>
        <w:t>》需求开发进度。</w:t>
      </w:r>
    </w:p>
    <w:p w14:paraId="5138A1CB" w14:textId="77777777" w:rsidR="0066143A" w:rsidRDefault="00C322B4" w:rsidP="00C322B4">
      <w:r>
        <w:rPr>
          <w:rFonts w:hint="eastAsia"/>
        </w:rPr>
        <w:t>已上线</w:t>
      </w:r>
      <w:r w:rsidR="0066143A">
        <w:rPr>
          <w:rFonts w:hint="eastAsia"/>
        </w:rPr>
        <w:t>。</w:t>
      </w:r>
    </w:p>
    <w:p w14:paraId="7459A752" w14:textId="1FAD2A33" w:rsidR="00C322B4" w:rsidRDefault="00C322B4" w:rsidP="00C322B4">
      <w:r>
        <w:rPr>
          <w:rFonts w:hint="eastAsia"/>
        </w:rPr>
        <w:t>访问地址为：</w:t>
      </w:r>
    </w:p>
    <w:p w14:paraId="2E74EACD" w14:textId="6B940C7E" w:rsidR="00C322B4" w:rsidRDefault="00754713" w:rsidP="00C322B4">
      <w:hyperlink r:id="rId128" w:history="1">
        <w:r w:rsidR="00C322B4" w:rsidRPr="00590007">
          <w:rPr>
            <w:rStyle w:val="af3"/>
          </w:rPr>
          <w:t>https://www.gaoding.com/api/sitemaps/shenma/articles.xml</w:t>
        </w:r>
      </w:hyperlink>
    </w:p>
    <w:p w14:paraId="3989782E" w14:textId="45D3B7BA" w:rsidR="00C27247" w:rsidRDefault="00754713" w:rsidP="00C322B4">
      <w:hyperlink r:id="rId129" w:history="1">
        <w:r w:rsidR="00C322B4" w:rsidRPr="00590007">
          <w:rPr>
            <w:rStyle w:val="af3"/>
          </w:rPr>
          <w:t>https://m.gaoding.com/api/sitemaps/shenma/articles.xml</w:t>
        </w:r>
      </w:hyperlink>
    </w:p>
    <w:p w14:paraId="1486C53D" w14:textId="182621C9" w:rsidR="00C322B4" w:rsidRDefault="00B131A4" w:rsidP="00C322B4">
      <w:r>
        <w:rPr>
          <w:rFonts w:hint="eastAsia"/>
        </w:rPr>
        <w:t>提交地址：</w:t>
      </w:r>
      <w:hyperlink r:id="rId130" w:history="1">
        <w:r w:rsidRPr="00590007">
          <w:rPr>
            <w:rStyle w:val="af3"/>
          </w:rPr>
          <w:t>https://zhanzhang.sm.cn/open/siyuanSubmit</w:t>
        </w:r>
      </w:hyperlink>
    </w:p>
    <w:p w14:paraId="127A5DB6" w14:textId="49EB570D" w:rsidR="00B131A4" w:rsidRDefault="00D4644D" w:rsidP="00C322B4">
      <w:r>
        <w:rPr>
          <w:rFonts w:hint="eastAsia"/>
        </w:rPr>
        <w:t>状态审核：</w:t>
      </w:r>
      <w:hyperlink r:id="rId131" w:history="1">
        <w:r w:rsidRPr="00590007">
          <w:rPr>
            <w:rStyle w:val="af3"/>
          </w:rPr>
          <w:t>https://zhanzhang.sm.cn/open/taskManage</w:t>
        </w:r>
      </w:hyperlink>
    </w:p>
    <w:p w14:paraId="5B0F1D0E" w14:textId="5572E8D4" w:rsidR="00C322B4" w:rsidRDefault="00C322B4" w:rsidP="00C27247"/>
    <w:p w14:paraId="345AF265" w14:textId="5FCB2C66" w:rsidR="002D26C4" w:rsidRDefault="002D26C4" w:rsidP="00C27247">
      <w:r>
        <w:rPr>
          <w:rFonts w:hint="eastAsia"/>
        </w:rPr>
        <w:t>目前提交了：</w:t>
      </w:r>
    </w:p>
    <w:p w14:paraId="107320C5" w14:textId="02526996" w:rsidR="002D26C4" w:rsidRDefault="00754713" w:rsidP="00C27247">
      <w:hyperlink r:id="rId132" w:history="1">
        <w:r w:rsidR="002D26C4" w:rsidRPr="00590007">
          <w:rPr>
            <w:rStyle w:val="af3"/>
          </w:rPr>
          <w:t>https://www.gaoding.com/api/sitemaps/shenma/articles/structure/1.xml</w:t>
        </w:r>
      </w:hyperlink>
    </w:p>
    <w:p w14:paraId="594243AB" w14:textId="46F2EBB7" w:rsidR="002D26C4" w:rsidRPr="002D26C4" w:rsidRDefault="002D26C4" w:rsidP="00C27247">
      <w:r>
        <w:rPr>
          <w:rFonts w:hint="eastAsia"/>
        </w:rPr>
        <w:t>等待审核。</w:t>
      </w:r>
    </w:p>
    <w:p w14:paraId="4147EF82" w14:textId="77777777" w:rsidR="00504877" w:rsidRDefault="00504877" w:rsidP="00C27247"/>
    <w:p w14:paraId="69D448B0" w14:textId="77777777" w:rsidR="00C27247" w:rsidRDefault="00C27247" w:rsidP="00C27247">
      <w:r>
        <w:t>4.3</w:t>
      </w:r>
      <w:r>
        <w:rPr>
          <w:rFonts w:hint="eastAsia"/>
        </w:rPr>
        <w:t>、跟进《</w:t>
      </w:r>
      <w:hyperlink r:id="rId133" w:history="1">
        <w:r w:rsidRPr="00F35B3E">
          <w:rPr>
            <w:rStyle w:val="af3"/>
            <w:rFonts w:hint="eastAsia"/>
          </w:rPr>
          <w:t>【</w:t>
        </w:r>
        <w:r w:rsidRPr="00F35B3E">
          <w:rPr>
            <w:rStyle w:val="af3"/>
            <w:rFonts w:hint="eastAsia"/>
          </w:rPr>
          <w:t>SEO</w:t>
        </w:r>
        <w:r w:rsidRPr="00F35B3E">
          <w:rPr>
            <w:rStyle w:val="af3"/>
            <w:rFonts w:hint="eastAsia"/>
          </w:rPr>
          <w:t>】</w:t>
        </w:r>
        <w:r w:rsidRPr="00F35B3E">
          <w:rPr>
            <w:rStyle w:val="af3"/>
            <w:rFonts w:hint="eastAsia"/>
          </w:rPr>
          <w:t xml:space="preserve">-5-URL </w:t>
        </w:r>
        <w:r w:rsidRPr="00F35B3E">
          <w:rPr>
            <w:rStyle w:val="af3"/>
            <w:rFonts w:hint="eastAsia"/>
          </w:rPr>
          <w:t>可配置友情链接系统开发</w:t>
        </w:r>
      </w:hyperlink>
      <w:r>
        <w:rPr>
          <w:rFonts w:hint="eastAsia"/>
        </w:rPr>
        <w:t>》需求开发进度。</w:t>
      </w:r>
    </w:p>
    <w:p w14:paraId="54C314CF" w14:textId="79CA65B8" w:rsidR="00C27247" w:rsidRDefault="00C96478" w:rsidP="00C27247">
      <w:r>
        <w:rPr>
          <w:rFonts w:hint="eastAsia"/>
        </w:rPr>
        <w:t>后端配置，</w:t>
      </w:r>
      <w:r w:rsidR="008D0106">
        <w:rPr>
          <w:rFonts w:hint="eastAsia"/>
        </w:rPr>
        <w:t>已上预发。</w:t>
      </w:r>
      <w:r w:rsidR="00BA2894">
        <w:rPr>
          <w:rFonts w:hint="eastAsia"/>
        </w:rPr>
        <w:t>目前在调试和导入旧有链接，尚未上线。</w:t>
      </w:r>
    </w:p>
    <w:p w14:paraId="4ABF7D9A" w14:textId="77777777" w:rsidR="00F5656E" w:rsidRDefault="00F5656E" w:rsidP="00C27247"/>
    <w:p w14:paraId="5B021ED7" w14:textId="77777777" w:rsidR="00C27247" w:rsidRDefault="00C27247" w:rsidP="00C27247">
      <w:r>
        <w:t>4.4</w:t>
      </w:r>
      <w:r>
        <w:rPr>
          <w:rFonts w:hint="eastAsia"/>
        </w:rPr>
        <w:t>、继续跟进</w:t>
      </w:r>
      <w:hyperlink r:id="rId134" w:history="1">
        <w:r w:rsidRPr="002739A6">
          <w:rPr>
            <w:rStyle w:val="af3"/>
            <w:rFonts w:hint="eastAsia"/>
          </w:rPr>
          <w:t>A</w:t>
        </w:r>
        <w:r w:rsidRPr="002739A6">
          <w:rPr>
            <w:rStyle w:val="af3"/>
          </w:rPr>
          <w:t>I</w:t>
        </w:r>
        <w:r w:rsidRPr="002739A6">
          <w:rPr>
            <w:rStyle w:val="af3"/>
          </w:rPr>
          <w:t>的</w:t>
        </w:r>
        <w:r w:rsidRPr="002739A6">
          <w:rPr>
            <w:rStyle w:val="af3"/>
            <w:rFonts w:hint="eastAsia"/>
          </w:rPr>
          <w:t>S</w:t>
        </w:r>
        <w:r w:rsidRPr="002739A6">
          <w:rPr>
            <w:rStyle w:val="af3"/>
          </w:rPr>
          <w:t>EO</w:t>
        </w:r>
        <w:r w:rsidRPr="002739A6">
          <w:rPr>
            <w:rStyle w:val="af3"/>
          </w:rPr>
          <w:t>优化</w:t>
        </w:r>
      </w:hyperlink>
      <w:r>
        <w:rPr>
          <w:rFonts w:hint="eastAsia"/>
        </w:rPr>
        <w:t>的排期时间，</w:t>
      </w:r>
      <w:hyperlink r:id="rId135" w:history="1">
        <w:r w:rsidRPr="00501312">
          <w:rPr>
            <w:rStyle w:val="af3"/>
            <w:rFonts w:hint="eastAsia"/>
          </w:rPr>
          <w:t>jira</w:t>
        </w:r>
        <w:r w:rsidRPr="00501312">
          <w:rPr>
            <w:rStyle w:val="af3"/>
            <w:rFonts w:hint="eastAsia"/>
          </w:rPr>
          <w:t>地址</w:t>
        </w:r>
      </w:hyperlink>
      <w:r>
        <w:rPr>
          <w:rFonts w:hint="eastAsia"/>
        </w:rPr>
        <w:t>。</w:t>
      </w:r>
    </w:p>
    <w:p w14:paraId="4DCFDDD7" w14:textId="77777777" w:rsidR="00636A9D" w:rsidRDefault="00636A9D" w:rsidP="00636A9D">
      <w:r>
        <w:rPr>
          <w:rFonts w:hint="eastAsia"/>
        </w:rPr>
        <w:t>排期时间：</w:t>
      </w:r>
      <w:r>
        <w:rPr>
          <w:rFonts w:hint="eastAsia"/>
        </w:rPr>
        <w:t>1</w:t>
      </w:r>
      <w:r>
        <w:t>009</w:t>
      </w:r>
      <w:r>
        <w:rPr>
          <w:rFonts w:hint="eastAsia"/>
        </w:rPr>
        <w:t>~</w:t>
      </w:r>
      <w:r>
        <w:t>1022</w:t>
      </w:r>
    </w:p>
    <w:p w14:paraId="432DC448" w14:textId="77777777" w:rsidR="00636A9D" w:rsidRDefault="00636A9D" w:rsidP="00C27247"/>
    <w:p w14:paraId="69242F83" w14:textId="77777777" w:rsidR="00C27247" w:rsidRDefault="00C27247" w:rsidP="00C27247">
      <w:r>
        <w:rPr>
          <w:rFonts w:hint="eastAsia"/>
        </w:rPr>
        <w:t>4</w:t>
      </w:r>
      <w:r>
        <w:t>.5</w:t>
      </w:r>
      <w:r>
        <w:rPr>
          <w:rFonts w:hint="eastAsia"/>
        </w:rPr>
        <w:t>、跟进《</w:t>
      </w:r>
      <w:hyperlink r:id="rId136" w:history="1">
        <w:r w:rsidRPr="00A838D0">
          <w:rPr>
            <w:rStyle w:val="af3"/>
            <w:rFonts w:hint="eastAsia"/>
          </w:rPr>
          <w:t>【</w:t>
        </w:r>
        <w:r w:rsidRPr="00A838D0">
          <w:rPr>
            <w:rStyle w:val="af3"/>
            <w:rFonts w:hint="eastAsia"/>
          </w:rPr>
          <w:t>SEO</w:t>
        </w:r>
        <w:r w:rsidRPr="00A838D0">
          <w:rPr>
            <w:rStyle w:val="af3"/>
            <w:rFonts w:hint="eastAsia"/>
          </w:rPr>
          <w:t>】</w:t>
        </w:r>
        <w:r w:rsidRPr="00A838D0">
          <w:rPr>
            <w:rStyle w:val="af3"/>
            <w:rFonts w:hint="eastAsia"/>
          </w:rPr>
          <w:t>-6-</w:t>
        </w:r>
        <w:r w:rsidRPr="00A838D0">
          <w:rPr>
            <w:rStyle w:val="af3"/>
            <w:rFonts w:hint="eastAsia"/>
          </w:rPr>
          <w:t>对运营自定义链接配置</w:t>
        </w:r>
        <w:r w:rsidRPr="00A838D0">
          <w:rPr>
            <w:rStyle w:val="af3"/>
            <w:rFonts w:hint="eastAsia"/>
          </w:rPr>
          <w:t xml:space="preserve"> nofollow </w:t>
        </w:r>
        <w:r w:rsidRPr="00A838D0">
          <w:rPr>
            <w:rStyle w:val="af3"/>
            <w:rFonts w:hint="eastAsia"/>
          </w:rPr>
          <w:t>字段</w:t>
        </w:r>
      </w:hyperlink>
      <w:r>
        <w:rPr>
          <w:rFonts w:hint="eastAsia"/>
        </w:rPr>
        <w:t>》需求开发进度。</w:t>
      </w:r>
    </w:p>
    <w:p w14:paraId="2C3FB312" w14:textId="6BFAD95C" w:rsidR="00C27247" w:rsidRDefault="006C3D9E" w:rsidP="00C27247">
      <w:r>
        <w:rPr>
          <w:rFonts w:hint="eastAsia"/>
        </w:rPr>
        <w:t>意义不大，暂时搁置。</w:t>
      </w:r>
    </w:p>
    <w:p w14:paraId="3FA9F925" w14:textId="77777777" w:rsidR="00393E22" w:rsidRDefault="00393E22" w:rsidP="00C27247"/>
    <w:p w14:paraId="22C58465" w14:textId="77777777" w:rsidR="00C27247" w:rsidRPr="00674DD3" w:rsidRDefault="00C27247" w:rsidP="00C27247">
      <w:r>
        <w:rPr>
          <w:rFonts w:hint="eastAsia"/>
        </w:rPr>
        <w:t>4</w:t>
      </w:r>
      <w:r>
        <w:t>.6</w:t>
      </w:r>
      <w:r>
        <w:rPr>
          <w:rFonts w:hint="eastAsia"/>
        </w:rPr>
        <w:t>、跟进《</w:t>
      </w:r>
      <w:hyperlink r:id="rId137" w:history="1">
        <w:r w:rsidRPr="00674DD3">
          <w:rPr>
            <w:rStyle w:val="af3"/>
            <w:rFonts w:hint="eastAsia"/>
          </w:rPr>
          <w:t>【</w:t>
        </w:r>
        <w:r w:rsidRPr="00674DD3">
          <w:rPr>
            <w:rStyle w:val="af3"/>
            <w:rFonts w:hint="eastAsia"/>
          </w:rPr>
          <w:t>SEO</w:t>
        </w:r>
        <w:r w:rsidRPr="00674DD3">
          <w:rPr>
            <w:rStyle w:val="af3"/>
            <w:rFonts w:hint="eastAsia"/>
          </w:rPr>
          <w:t>】</w:t>
        </w:r>
        <w:r w:rsidRPr="00674DD3">
          <w:rPr>
            <w:rStyle w:val="af3"/>
            <w:rFonts w:hint="eastAsia"/>
          </w:rPr>
          <w:t>-12-</w:t>
        </w:r>
        <w:r w:rsidRPr="00674DD3">
          <w:rPr>
            <w:rStyle w:val="af3"/>
            <w:rFonts w:hint="eastAsia"/>
          </w:rPr>
          <w:t>稿定设计</w:t>
        </w:r>
        <w:r w:rsidRPr="00674DD3">
          <w:rPr>
            <w:rStyle w:val="af3"/>
            <w:rFonts w:hint="eastAsia"/>
          </w:rPr>
          <w:t xml:space="preserve"> 360 </w:t>
        </w:r>
        <w:r w:rsidRPr="00674DD3">
          <w:rPr>
            <w:rStyle w:val="af3"/>
            <w:rFonts w:hint="eastAsia"/>
          </w:rPr>
          <w:t>结构化数据提交</w:t>
        </w:r>
      </w:hyperlink>
      <w:r>
        <w:rPr>
          <w:rFonts w:hint="eastAsia"/>
        </w:rPr>
        <w:t>》需求开发进度。</w:t>
      </w:r>
    </w:p>
    <w:p w14:paraId="342026E7" w14:textId="253BE548" w:rsidR="00C27247" w:rsidRDefault="009E0D02" w:rsidP="00C27247">
      <w:r>
        <w:rPr>
          <w:rFonts w:hint="eastAsia"/>
        </w:rPr>
        <w:t>排期时间：</w:t>
      </w:r>
      <w:r>
        <w:rPr>
          <w:rFonts w:hint="eastAsia"/>
        </w:rPr>
        <w:t>0</w:t>
      </w:r>
      <w:r>
        <w:t>909</w:t>
      </w:r>
      <w:r>
        <w:rPr>
          <w:rFonts w:hint="eastAsia"/>
        </w:rPr>
        <w:t>~</w:t>
      </w:r>
      <w:r>
        <w:t>0922</w:t>
      </w:r>
    </w:p>
    <w:p w14:paraId="382500CF" w14:textId="77777777" w:rsidR="009E0D02" w:rsidRDefault="009E0D02" w:rsidP="00C27247"/>
    <w:p w14:paraId="5C8B58B2" w14:textId="77317B67" w:rsidR="00DB1564" w:rsidRDefault="00DB1564" w:rsidP="00DB1564">
      <w:r>
        <w:t>4.7</w:t>
      </w:r>
      <w:r>
        <w:rPr>
          <w:rFonts w:hint="eastAsia"/>
        </w:rPr>
        <w:t>、跟进《</w:t>
      </w:r>
      <w:hyperlink r:id="rId138"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-13-</w:t>
        </w:r>
        <w:r w:rsidRPr="006C6794">
          <w:rPr>
            <w:rStyle w:val="af3"/>
            <w:rFonts w:hint="eastAsia"/>
          </w:rPr>
          <w:t>稿定设计</w:t>
        </w:r>
        <w:r w:rsidRPr="006C6794">
          <w:rPr>
            <w:rStyle w:val="af3"/>
            <w:rFonts w:hint="eastAsia"/>
          </w:rPr>
          <w:t>-M</w:t>
        </w:r>
        <w:r w:rsidRPr="006C6794">
          <w:rPr>
            <w:rStyle w:val="af3"/>
            <w:rFonts w:hint="eastAsia"/>
          </w:rPr>
          <w:t>端</w:t>
        </w:r>
        <w:r w:rsidRPr="006C6794">
          <w:rPr>
            <w:rStyle w:val="af3"/>
            <w:rFonts w:hint="eastAsia"/>
          </w:rPr>
          <w:t xml:space="preserve"> </w:t>
        </w:r>
        <w:r w:rsidRPr="006C6794">
          <w:rPr>
            <w:rStyle w:val="af3"/>
            <w:rFonts w:hint="eastAsia"/>
          </w:rPr>
          <w:t>生成“头条</w:t>
        </w:r>
        <w:r w:rsidRPr="006C6794">
          <w:rPr>
            <w:rStyle w:val="af3"/>
            <w:rFonts w:hint="eastAsia"/>
          </w:rPr>
          <w:t>-</w:t>
        </w:r>
        <w:r w:rsidRPr="006C6794">
          <w:rPr>
            <w:rStyle w:val="af3"/>
            <w:rFonts w:hint="eastAsia"/>
          </w:rPr>
          <w:t>精准问答”结构化数据</w:t>
        </w:r>
      </w:hyperlink>
      <w:r>
        <w:rPr>
          <w:rFonts w:hint="eastAsia"/>
        </w:rPr>
        <w:t>》</w:t>
      </w:r>
    </w:p>
    <w:p w14:paraId="7CA22C78" w14:textId="77777777" w:rsidR="0008535B" w:rsidRDefault="0008535B" w:rsidP="0008535B">
      <w:r>
        <w:rPr>
          <w:rFonts w:hint="eastAsia"/>
        </w:rPr>
        <w:t>排期时间：</w:t>
      </w:r>
      <w:r>
        <w:rPr>
          <w:rFonts w:hint="eastAsia"/>
        </w:rPr>
        <w:t>1</w:t>
      </w:r>
      <w:r>
        <w:t>009</w:t>
      </w:r>
      <w:r>
        <w:rPr>
          <w:rFonts w:hint="eastAsia"/>
        </w:rPr>
        <w:t>~</w:t>
      </w:r>
      <w:r>
        <w:t>1022</w:t>
      </w:r>
    </w:p>
    <w:p w14:paraId="7632599A" w14:textId="77777777" w:rsidR="00DB1564" w:rsidRPr="0008535B" w:rsidRDefault="00DB1564" w:rsidP="00DB1564"/>
    <w:p w14:paraId="04A46F39" w14:textId="05E0BDE6" w:rsidR="00DB1564" w:rsidRPr="006C6794" w:rsidRDefault="00DB1564" w:rsidP="00DB1564">
      <w:r>
        <w:rPr>
          <w:rFonts w:hint="eastAsia"/>
        </w:rPr>
        <w:t>4</w:t>
      </w:r>
      <w:r>
        <w:t>.8</w:t>
      </w:r>
      <w:r>
        <w:rPr>
          <w:rFonts w:hint="eastAsia"/>
        </w:rPr>
        <w:t>、跟进《</w:t>
      </w:r>
      <w:hyperlink r:id="rId139"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-14-</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单图”结构化数据</w:t>
        </w:r>
      </w:hyperlink>
      <w:r>
        <w:rPr>
          <w:rFonts w:hint="eastAsia"/>
        </w:rPr>
        <w:t>》</w:t>
      </w:r>
    </w:p>
    <w:p w14:paraId="5D0059C4" w14:textId="55D859F0" w:rsidR="00DB1564" w:rsidRDefault="00A84D27" w:rsidP="00DB1564">
      <w:r>
        <w:rPr>
          <w:rFonts w:hint="eastAsia"/>
        </w:rPr>
        <w:t>排期时间：</w:t>
      </w:r>
      <w:r>
        <w:rPr>
          <w:rFonts w:hint="eastAsia"/>
        </w:rPr>
        <w:t>1</w:t>
      </w:r>
      <w:r>
        <w:t>009</w:t>
      </w:r>
      <w:r>
        <w:rPr>
          <w:rFonts w:hint="eastAsia"/>
        </w:rPr>
        <w:t>~</w:t>
      </w:r>
      <w:r>
        <w:t>1022</w:t>
      </w:r>
    </w:p>
    <w:p w14:paraId="5F700340" w14:textId="77777777" w:rsidR="00A84D27" w:rsidRDefault="00A84D27" w:rsidP="00DB1564"/>
    <w:p w14:paraId="718095AF" w14:textId="2266D2D6" w:rsidR="00DB1564" w:rsidRPr="006C6794" w:rsidRDefault="00DB1564" w:rsidP="00DB1564">
      <w:r>
        <w:t>4.9</w:t>
      </w:r>
      <w:r>
        <w:rPr>
          <w:rFonts w:hint="eastAsia"/>
        </w:rPr>
        <w:t>、跟进《</w:t>
      </w:r>
      <w:hyperlink r:id="rId140" w:history="1">
        <w:r w:rsidRPr="006C6794">
          <w:rPr>
            <w:rStyle w:val="af3"/>
            <w:rFonts w:hint="eastAsia"/>
          </w:rPr>
          <w:t>【</w:t>
        </w:r>
        <w:r w:rsidRPr="006C6794">
          <w:rPr>
            <w:rStyle w:val="af3"/>
            <w:rFonts w:hint="eastAsia"/>
          </w:rPr>
          <w:t>SEO</w:t>
        </w:r>
        <w:r w:rsidRPr="006C6794">
          <w:rPr>
            <w:rStyle w:val="af3"/>
            <w:rFonts w:hint="eastAsia"/>
          </w:rPr>
          <w:t>】</w:t>
        </w:r>
        <w:r w:rsidRPr="006C6794">
          <w:rPr>
            <w:rStyle w:val="af3"/>
            <w:rFonts w:hint="eastAsia"/>
          </w:rPr>
          <w:t>-15-</w:t>
        </w:r>
        <w:r w:rsidRPr="006C6794">
          <w:rPr>
            <w:rStyle w:val="af3"/>
            <w:rFonts w:hint="eastAsia"/>
          </w:rPr>
          <w:t>稿定设计</w:t>
        </w:r>
        <w:r w:rsidRPr="006C6794">
          <w:rPr>
            <w:rStyle w:val="af3"/>
            <w:rFonts w:hint="eastAsia"/>
          </w:rPr>
          <w:t>-</w:t>
        </w:r>
        <w:r w:rsidRPr="006C6794">
          <w:rPr>
            <w:rStyle w:val="af3"/>
            <w:rFonts w:hint="eastAsia"/>
          </w:rPr>
          <w:t>双端</w:t>
        </w:r>
        <w:r w:rsidRPr="006C6794">
          <w:rPr>
            <w:rStyle w:val="af3"/>
            <w:rFonts w:hint="eastAsia"/>
          </w:rPr>
          <w:t>-</w:t>
        </w:r>
        <w:r w:rsidRPr="006C6794">
          <w:rPr>
            <w:rStyle w:val="af3"/>
            <w:rFonts w:hint="eastAsia"/>
          </w:rPr>
          <w:t>模板详情页</w:t>
        </w:r>
        <w:r w:rsidRPr="006C6794">
          <w:rPr>
            <w:rStyle w:val="af3"/>
            <w:rFonts w:hint="eastAsia"/>
          </w:rPr>
          <w:t xml:space="preserve"> </w:t>
        </w:r>
        <w:r w:rsidRPr="006C6794">
          <w:rPr>
            <w:rStyle w:val="af3"/>
            <w:rFonts w:hint="eastAsia"/>
          </w:rPr>
          <w:t>生成“</w:t>
        </w:r>
        <w:r w:rsidRPr="006C6794">
          <w:rPr>
            <w:rStyle w:val="af3"/>
            <w:rFonts w:hint="eastAsia"/>
          </w:rPr>
          <w:t>360-</w:t>
        </w:r>
        <w:r w:rsidRPr="006C6794">
          <w:rPr>
            <w:rStyle w:val="af3"/>
            <w:rFonts w:hint="eastAsia"/>
          </w:rPr>
          <w:t>图片</w:t>
        </w:r>
        <w:r w:rsidRPr="006C6794">
          <w:rPr>
            <w:rStyle w:val="af3"/>
            <w:rFonts w:hint="eastAsia"/>
          </w:rPr>
          <w:t>-</w:t>
        </w:r>
        <w:r w:rsidRPr="006C6794">
          <w:rPr>
            <w:rStyle w:val="af3"/>
            <w:rFonts w:hint="eastAsia"/>
          </w:rPr>
          <w:t>素材”结构化数据</w:t>
        </w:r>
      </w:hyperlink>
      <w:r>
        <w:rPr>
          <w:rFonts w:hint="eastAsia"/>
        </w:rPr>
        <w:t>》</w:t>
      </w:r>
    </w:p>
    <w:p w14:paraId="564A5388" w14:textId="77777777" w:rsidR="00DC6472" w:rsidRDefault="00DC6472" w:rsidP="00DC6472">
      <w:r>
        <w:rPr>
          <w:rFonts w:hint="eastAsia"/>
        </w:rPr>
        <w:t>排期时间：</w:t>
      </w:r>
      <w:r>
        <w:rPr>
          <w:rFonts w:hint="eastAsia"/>
        </w:rPr>
        <w:t>1</w:t>
      </w:r>
      <w:r>
        <w:t>009</w:t>
      </w:r>
      <w:r>
        <w:rPr>
          <w:rFonts w:hint="eastAsia"/>
        </w:rPr>
        <w:t>~</w:t>
      </w:r>
      <w:r>
        <w:t>1022</w:t>
      </w:r>
    </w:p>
    <w:p w14:paraId="78DA4068" w14:textId="77777777" w:rsidR="00DB1564" w:rsidRPr="00DC6472" w:rsidRDefault="00DB1564" w:rsidP="00C27247"/>
    <w:p w14:paraId="1B51056C" w14:textId="645517BF" w:rsidR="0047324B" w:rsidRDefault="0047324B" w:rsidP="00C27247">
      <w:r>
        <w:rPr>
          <w:rFonts w:hint="eastAsia"/>
        </w:rPr>
        <w:t>4</w:t>
      </w:r>
      <w:r>
        <w:t>.</w:t>
      </w:r>
      <w:r w:rsidR="00DB1564">
        <w:t>10</w:t>
      </w:r>
      <w:r>
        <w:rPr>
          <w:rFonts w:hint="eastAsia"/>
        </w:rPr>
        <w:t>、</w:t>
      </w:r>
      <w:r w:rsidR="000664F6">
        <w:rPr>
          <w:rFonts w:hint="eastAsia"/>
        </w:rPr>
        <w:t>微调</w:t>
      </w:r>
      <w:r>
        <w:rPr>
          <w:rFonts w:hint="eastAsia"/>
        </w:rPr>
        <w:t>robots</w:t>
      </w:r>
      <w:r>
        <w:t>.txt</w:t>
      </w:r>
      <w:r>
        <w:rPr>
          <w:rFonts w:hint="eastAsia"/>
        </w:rPr>
        <w:t>文件的内容。</w:t>
      </w:r>
    </w:p>
    <w:p w14:paraId="4D2E1A82" w14:textId="77777777" w:rsidR="00B060FE" w:rsidRDefault="00B060FE" w:rsidP="00C27247"/>
    <w:p w14:paraId="50813BF1" w14:textId="77777777" w:rsidR="00C27247" w:rsidRPr="0038108C" w:rsidRDefault="00C27247" w:rsidP="00C27247">
      <w:pPr>
        <w:rPr>
          <w:b/>
          <w:bCs/>
        </w:rPr>
      </w:pPr>
      <w:r w:rsidRPr="0038108C">
        <w:rPr>
          <w:rFonts w:hint="eastAsia"/>
          <w:b/>
          <w:bCs/>
        </w:rPr>
        <w:t>5</w:t>
      </w:r>
      <w:r w:rsidRPr="0038108C">
        <w:rPr>
          <w:rFonts w:hint="eastAsia"/>
          <w:b/>
          <w:bCs/>
        </w:rPr>
        <w:t>、跟进稿定企业开发进度</w:t>
      </w:r>
      <w:r>
        <w:rPr>
          <w:rFonts w:hint="eastAsia"/>
          <w:b/>
          <w:bCs/>
        </w:rPr>
        <w:t>@</w:t>
      </w:r>
      <w:r>
        <w:rPr>
          <w:rFonts w:hint="eastAsia"/>
          <w:b/>
          <w:bCs/>
        </w:rPr>
        <w:t>坐标</w:t>
      </w:r>
    </w:p>
    <w:p w14:paraId="08E56618" w14:textId="77777777" w:rsidR="00C27247" w:rsidRDefault="00C27247" w:rsidP="00C27247">
      <w:r>
        <w:rPr>
          <w:rFonts w:hint="eastAsia"/>
        </w:rPr>
        <w:t>目前在文案设计阶段。</w:t>
      </w:r>
    </w:p>
    <w:p w14:paraId="638A5C84" w14:textId="77777777" w:rsidR="00C27247" w:rsidRDefault="00C27247" w:rsidP="00C27247"/>
    <w:p w14:paraId="4E0C1DD4" w14:textId="77777777" w:rsidR="00C27247" w:rsidRPr="00BE4914" w:rsidRDefault="00C27247" w:rsidP="00C27247">
      <w:pPr>
        <w:rPr>
          <w:b/>
          <w:bCs/>
        </w:rPr>
      </w:pPr>
      <w:r w:rsidRPr="0038108C">
        <w:rPr>
          <w:b/>
          <w:bCs/>
        </w:rPr>
        <w:t>6</w:t>
      </w:r>
      <w:r w:rsidRPr="0038108C">
        <w:rPr>
          <w:rFonts w:hint="eastAsia"/>
          <w:b/>
          <w:bCs/>
        </w:rPr>
        <w:t>、跟进稿定</w:t>
      </w:r>
      <w:r>
        <w:rPr>
          <w:rFonts w:hint="eastAsia"/>
          <w:b/>
          <w:bCs/>
        </w:rPr>
        <w:t>素材</w:t>
      </w:r>
      <w:r w:rsidRPr="0038108C">
        <w:rPr>
          <w:rFonts w:hint="eastAsia"/>
          <w:b/>
          <w:bCs/>
        </w:rPr>
        <w:t>开发进度</w:t>
      </w:r>
      <w:r>
        <w:rPr>
          <w:rFonts w:hint="eastAsia"/>
          <w:b/>
          <w:bCs/>
        </w:rPr>
        <w:t>@</w:t>
      </w:r>
      <w:r>
        <w:rPr>
          <w:rFonts w:hint="eastAsia"/>
          <w:b/>
          <w:bCs/>
        </w:rPr>
        <w:t>美梦</w:t>
      </w:r>
    </w:p>
    <w:p w14:paraId="41E11ABE" w14:textId="77777777" w:rsidR="00C27247" w:rsidRDefault="00C27247" w:rsidP="00C27247">
      <w:r>
        <w:t>6.1</w:t>
      </w:r>
      <w:r>
        <w:rPr>
          <w:rFonts w:hint="eastAsia"/>
        </w:rPr>
        <w:t>、跟进《</w:t>
      </w:r>
      <w:hyperlink r:id="rId141" w:history="1">
        <w:r w:rsidRPr="00A70056">
          <w:rPr>
            <w:rStyle w:val="af3"/>
            <w:rFonts w:hint="eastAsia"/>
          </w:rPr>
          <w:t>【</w:t>
        </w:r>
        <w:r w:rsidRPr="00A70056">
          <w:rPr>
            <w:rStyle w:val="af3"/>
            <w:rFonts w:hint="eastAsia"/>
          </w:rPr>
          <w:t>SEO</w:t>
        </w:r>
        <w:r w:rsidRPr="00A70056">
          <w:rPr>
            <w:rStyle w:val="af3"/>
            <w:rFonts w:hint="eastAsia"/>
          </w:rPr>
          <w:t>】素材站友情链接</w:t>
        </w:r>
      </w:hyperlink>
      <w:r>
        <w:rPr>
          <w:rFonts w:hint="eastAsia"/>
        </w:rPr>
        <w:t>》需求开发进度。</w:t>
      </w:r>
    </w:p>
    <w:p w14:paraId="73CBC4DC" w14:textId="77777777" w:rsidR="00C27247" w:rsidRDefault="00C27247" w:rsidP="00C27247">
      <w:r>
        <w:rPr>
          <w:rFonts w:hint="eastAsia"/>
        </w:rPr>
        <w:t>High</w:t>
      </w:r>
      <w:r>
        <w:t xml:space="preserve"> </w:t>
      </w:r>
      <w:r>
        <w:rPr>
          <w:rFonts w:hint="eastAsia"/>
        </w:rPr>
        <w:t>优先级，暂无进度。</w:t>
      </w:r>
    </w:p>
    <w:p w14:paraId="6B4C23F4" w14:textId="77777777" w:rsidR="00C27247" w:rsidRDefault="00C27247" w:rsidP="00C27247"/>
    <w:p w14:paraId="630C478B" w14:textId="77777777" w:rsidR="00C27247" w:rsidRDefault="00C27247" w:rsidP="00C27247">
      <w:r>
        <w:t>6.2</w:t>
      </w:r>
      <w:r>
        <w:rPr>
          <w:rFonts w:hint="eastAsia"/>
        </w:rPr>
        <w:t>、跟进《</w:t>
      </w:r>
      <w:hyperlink r:id="rId142" w:history="1">
        <w:r w:rsidRPr="00297908">
          <w:rPr>
            <w:rStyle w:val="af3"/>
            <w:rFonts w:hint="eastAsia"/>
          </w:rPr>
          <w:t>【</w:t>
        </w:r>
        <w:r w:rsidRPr="00297908">
          <w:rPr>
            <w:rStyle w:val="af3"/>
            <w:rFonts w:hint="eastAsia"/>
          </w:rPr>
          <w:t>SEO</w:t>
        </w:r>
        <w:r w:rsidRPr="00297908">
          <w:rPr>
            <w:rStyle w:val="af3"/>
            <w:rFonts w:hint="eastAsia"/>
          </w:rPr>
          <w:t>】素材站网站地图</w:t>
        </w:r>
      </w:hyperlink>
      <w:r>
        <w:rPr>
          <w:rFonts w:hint="eastAsia"/>
        </w:rPr>
        <w:t>》需求开发进度。</w:t>
      </w:r>
    </w:p>
    <w:p w14:paraId="69217BBB" w14:textId="77777777" w:rsidR="00C27247" w:rsidRDefault="00C27247" w:rsidP="00C27247">
      <w:r>
        <w:rPr>
          <w:rFonts w:hint="eastAsia"/>
        </w:rPr>
        <w:t>Highest</w:t>
      </w:r>
      <w:r>
        <w:t xml:space="preserve"> </w:t>
      </w:r>
      <w:r>
        <w:rPr>
          <w:rFonts w:hint="eastAsia"/>
        </w:rPr>
        <w:t>优先级，目前在开发状态。</w:t>
      </w:r>
    </w:p>
    <w:p w14:paraId="4494A5C7" w14:textId="77777777" w:rsidR="00C27247" w:rsidRDefault="00C27247" w:rsidP="00C27247"/>
    <w:p w14:paraId="15A88BE7" w14:textId="77777777" w:rsidR="00C27247" w:rsidRDefault="00C27247" w:rsidP="00C27247">
      <w:r>
        <w:rPr>
          <w:rFonts w:hint="eastAsia"/>
        </w:rPr>
        <w:t>6</w:t>
      </w:r>
      <w:r>
        <w:t>.3</w:t>
      </w:r>
      <w:r>
        <w:rPr>
          <w:rFonts w:hint="eastAsia"/>
        </w:rPr>
        <w:t>、跟进素材站内容页标签打标进度</w:t>
      </w:r>
    </w:p>
    <w:p w14:paraId="756C1449" w14:textId="00C778F5" w:rsidR="00C27247" w:rsidRPr="00E712D1" w:rsidRDefault="00E712D1" w:rsidP="00C27247">
      <w:r>
        <w:rPr>
          <w:rFonts w:hint="eastAsia"/>
        </w:rPr>
        <w:t>内容页打标签、面包屑导航、相关搜索关键词</w:t>
      </w:r>
      <w:r>
        <w:rPr>
          <w:rFonts w:hint="eastAsia"/>
        </w:rPr>
        <w:t xml:space="preserve"> </w:t>
      </w:r>
      <w:r>
        <w:rPr>
          <w:rFonts w:hint="eastAsia"/>
        </w:rPr>
        <w:t>→</w:t>
      </w:r>
      <w:r>
        <w:t xml:space="preserve"> </w:t>
      </w:r>
      <w:r>
        <w:rPr>
          <w:rFonts w:hint="eastAsia"/>
        </w:rPr>
        <w:t>已经上线。</w:t>
      </w:r>
    </w:p>
    <w:p w14:paraId="1B18F122" w14:textId="77777777" w:rsidR="002120F4" w:rsidRDefault="002120F4" w:rsidP="00C27247"/>
    <w:p w14:paraId="1D8FA788" w14:textId="0E74F21B" w:rsidR="004813AB" w:rsidRDefault="004813AB" w:rsidP="00C27247">
      <w:r>
        <w:rPr>
          <w:rFonts w:hint="eastAsia"/>
        </w:rPr>
        <w:t>6</w:t>
      </w:r>
      <w:r>
        <w:t>.4</w:t>
      </w:r>
      <w:r>
        <w:rPr>
          <w:rFonts w:hint="eastAsia"/>
        </w:rPr>
        <w:t>、</w:t>
      </w:r>
      <w:r w:rsidR="00597C47">
        <w:rPr>
          <w:rFonts w:hint="eastAsia"/>
        </w:rPr>
        <w:t>新增</w:t>
      </w:r>
      <w:r>
        <w:rPr>
          <w:rFonts w:hint="eastAsia"/>
        </w:rPr>
        <w:t>《</w:t>
      </w:r>
      <w:hyperlink r:id="rId143" w:history="1">
        <w:r w:rsidRPr="00CD3C39">
          <w:rPr>
            <w:rStyle w:val="af3"/>
            <w:rFonts w:hint="eastAsia"/>
          </w:rPr>
          <w:t>【</w:t>
        </w:r>
        <w:r w:rsidRPr="00CD3C39">
          <w:rPr>
            <w:rStyle w:val="af3"/>
            <w:rFonts w:hint="eastAsia"/>
          </w:rPr>
          <w:t>SEO</w:t>
        </w:r>
        <w:r w:rsidRPr="00CD3C39">
          <w:rPr>
            <w:rStyle w:val="af3"/>
            <w:rFonts w:hint="eastAsia"/>
          </w:rPr>
          <w:t>】</w:t>
        </w:r>
        <w:r w:rsidRPr="00CD3C39">
          <w:rPr>
            <w:rStyle w:val="af3"/>
            <w:rFonts w:hint="eastAsia"/>
          </w:rPr>
          <w:t>-16-</w:t>
        </w:r>
        <w:r w:rsidRPr="00CD3C39">
          <w:rPr>
            <w:rStyle w:val="af3"/>
            <w:rFonts w:hint="eastAsia"/>
          </w:rPr>
          <w:t>稿定素材</w:t>
        </w:r>
        <w:r w:rsidRPr="00CD3C39">
          <w:rPr>
            <w:rStyle w:val="af3"/>
            <w:rFonts w:hint="eastAsia"/>
          </w:rPr>
          <w:t>-</w:t>
        </w:r>
        <w:r w:rsidRPr="00CD3C39">
          <w:rPr>
            <w:rStyle w:val="af3"/>
            <w:rFonts w:hint="eastAsia"/>
          </w:rPr>
          <w:t>手工添加标签关键词</w:t>
        </w:r>
      </w:hyperlink>
      <w:r>
        <w:rPr>
          <w:rFonts w:hint="eastAsia"/>
        </w:rPr>
        <w:t>》需求。</w:t>
      </w:r>
    </w:p>
    <w:p w14:paraId="3C34934B" w14:textId="77777777" w:rsidR="004813AB" w:rsidRDefault="004813AB" w:rsidP="00C27247"/>
    <w:p w14:paraId="4E5328F5" w14:textId="77777777" w:rsidR="00C27247" w:rsidRPr="00F760A3" w:rsidRDefault="00C27247" w:rsidP="00C27247">
      <w:pPr>
        <w:rPr>
          <w:b/>
          <w:bCs/>
        </w:rPr>
      </w:pPr>
      <w:r>
        <w:rPr>
          <w:rFonts w:hint="eastAsia"/>
          <w:b/>
          <w:bCs/>
        </w:rPr>
        <w:t>7</w:t>
      </w:r>
      <w:r>
        <w:rPr>
          <w:rFonts w:hint="eastAsia"/>
          <w:b/>
          <w:bCs/>
        </w:rPr>
        <w:t>、</w:t>
      </w:r>
      <w:r w:rsidRPr="00F760A3">
        <w:rPr>
          <w:rFonts w:hint="eastAsia"/>
          <w:b/>
          <w:bCs/>
        </w:rPr>
        <w:t>跟进欢乐逛优化情况</w:t>
      </w:r>
      <w:r w:rsidRPr="00F760A3">
        <w:rPr>
          <w:rFonts w:hint="eastAsia"/>
          <w:b/>
          <w:bCs/>
        </w:rPr>
        <w:t>@</w:t>
      </w:r>
      <w:r w:rsidRPr="00F760A3">
        <w:rPr>
          <w:rFonts w:hint="eastAsia"/>
          <w:b/>
          <w:bCs/>
        </w:rPr>
        <w:t>花茶</w:t>
      </w:r>
    </w:p>
    <w:p w14:paraId="14F3560A" w14:textId="095A16E8" w:rsidR="00C27247" w:rsidRDefault="00B006C2" w:rsidP="00C27247">
      <w:r>
        <w:rPr>
          <w:rFonts w:hint="eastAsia"/>
        </w:rPr>
        <w:t>暂无。</w:t>
      </w:r>
    </w:p>
    <w:p w14:paraId="633A23BE" w14:textId="77777777" w:rsidR="00C27247" w:rsidRPr="00C75849" w:rsidRDefault="00C27247" w:rsidP="00C27247">
      <w:pPr>
        <w:rPr>
          <w:rFonts w:hint="eastAsia"/>
        </w:rPr>
      </w:pPr>
    </w:p>
    <w:p w14:paraId="42F3B706" w14:textId="1AC133E7" w:rsidR="00C27247" w:rsidRPr="00C27247" w:rsidRDefault="00C27247" w:rsidP="003614A8"/>
    <w:p w14:paraId="00F0ECC7" w14:textId="77777777" w:rsidR="00C27247" w:rsidRDefault="00C27247"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6C76490" w14:textId="77777777" w:rsidTr="00993DFC">
        <w:tc>
          <w:tcPr>
            <w:tcW w:w="8281" w:type="dxa"/>
          </w:tcPr>
          <w:p w14:paraId="4F4DCD3C" w14:textId="77777777" w:rsidR="003614A8" w:rsidRDefault="003614A8" w:rsidP="007A4526">
            <w:r>
              <w:rPr>
                <w:rFonts w:hint="eastAsia"/>
              </w:rPr>
              <w:t>下周计划</w:t>
            </w:r>
          </w:p>
        </w:tc>
      </w:tr>
    </w:tbl>
    <w:p w14:paraId="25EAE5EE" w14:textId="77777777" w:rsidR="008C7EAA" w:rsidRPr="003614A8" w:rsidRDefault="008C7EAA" w:rsidP="008C7EAA">
      <w:r>
        <w:rPr>
          <w:rFonts w:hint="eastAsia"/>
        </w:rPr>
        <w:t>1</w:t>
      </w:r>
      <w:r>
        <w:rPr>
          <w:rFonts w:hint="eastAsia"/>
        </w:rPr>
        <w:t>、跟进稿定设计相关需求进展；</w:t>
      </w:r>
    </w:p>
    <w:p w14:paraId="3F83AB43" w14:textId="77777777" w:rsidR="008C7EAA" w:rsidRDefault="008C7EAA" w:rsidP="008C7EAA"/>
    <w:p w14:paraId="394DEDFA" w14:textId="77777777" w:rsidR="008C7EAA" w:rsidRDefault="008C7EAA" w:rsidP="008C7EAA">
      <w:r>
        <w:rPr>
          <w:rFonts w:hint="eastAsia"/>
        </w:rPr>
        <w:t>2</w:t>
      </w:r>
      <w:r>
        <w:rPr>
          <w:rFonts w:hint="eastAsia"/>
        </w:rPr>
        <w:t>、跟进稿定企业开发进度；</w:t>
      </w:r>
    </w:p>
    <w:p w14:paraId="7DAF51FB" w14:textId="77777777" w:rsidR="008C7EAA" w:rsidRDefault="008C7EAA" w:rsidP="008C7EAA"/>
    <w:p w14:paraId="49E8F2EF" w14:textId="77777777" w:rsidR="008C7EAA" w:rsidRDefault="008C7EAA" w:rsidP="008C7EAA">
      <w:r>
        <w:rPr>
          <w:rFonts w:hint="eastAsia"/>
        </w:rPr>
        <w:t>3</w:t>
      </w:r>
      <w:r>
        <w:rPr>
          <w:rFonts w:hint="eastAsia"/>
        </w:rPr>
        <w:t>、跟进稿定素材开发优化进度；</w:t>
      </w:r>
    </w:p>
    <w:p w14:paraId="08BC9245" w14:textId="77777777" w:rsidR="008C7EAA" w:rsidRDefault="008C7EAA" w:rsidP="008C7EAA"/>
    <w:p w14:paraId="45441391" w14:textId="77777777" w:rsidR="008C7EAA" w:rsidRDefault="008C7EAA" w:rsidP="008C7EAA">
      <w:r>
        <w:rPr>
          <w:rFonts w:hint="eastAsia"/>
        </w:rPr>
        <w:t>4</w:t>
      </w:r>
      <w:r>
        <w:rPr>
          <w:rFonts w:hint="eastAsia"/>
        </w:rPr>
        <w:t>、跟进欢乐逛优化进展；</w:t>
      </w:r>
    </w:p>
    <w:p w14:paraId="5E6707CA" w14:textId="77777777" w:rsidR="00993DFC" w:rsidRPr="008C7EAA" w:rsidRDefault="00993DFC" w:rsidP="00993DFC"/>
    <w:p w14:paraId="31A2A8A6" w14:textId="11426505" w:rsidR="00993DFC" w:rsidRDefault="00993DFC" w:rsidP="00993DFC">
      <w:r>
        <w:rPr>
          <w:rFonts w:hint="eastAsia"/>
        </w:rPr>
        <w:t>5</w:t>
      </w:r>
      <w:r>
        <w:rPr>
          <w:rFonts w:hint="eastAsia"/>
        </w:rPr>
        <w:t>、</w:t>
      </w:r>
      <w:r w:rsidR="002B3C24">
        <w:rPr>
          <w:rFonts w:hint="eastAsia"/>
        </w:rPr>
        <w:t>收集业务相关且有搜索指数的关键词</w:t>
      </w:r>
      <w:r w:rsidR="008A19E9">
        <w:rPr>
          <w:rFonts w:hint="eastAsia"/>
        </w:rPr>
        <w:t>；</w:t>
      </w:r>
    </w:p>
    <w:p w14:paraId="5A69EC7C" w14:textId="77777777" w:rsidR="003614A8" w:rsidRPr="003614A8" w:rsidRDefault="003614A8" w:rsidP="003614A8"/>
    <w:p w14:paraId="76FFF435" w14:textId="3867BE4E" w:rsidR="00246472" w:rsidRDefault="00246472" w:rsidP="00246472">
      <w:pPr>
        <w:pStyle w:val="3"/>
      </w:pPr>
      <w:r>
        <w:t>14</w:t>
      </w:r>
      <w:r>
        <w:rPr>
          <w:rFonts w:hint="eastAsia"/>
        </w:rPr>
        <w:t>~</w:t>
      </w:r>
      <w:r>
        <w:t>18</w:t>
      </w:r>
      <w:r>
        <w:rPr>
          <w:rFonts w:hint="eastAsia"/>
        </w:rPr>
        <w:t>周报</w:t>
      </w:r>
    </w:p>
    <w:p w14:paraId="2CA23AC6" w14:textId="77777777" w:rsidR="003614A8" w:rsidRDefault="003614A8" w:rsidP="003614A8"/>
    <w:p w14:paraId="66B57CB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F24D506" w14:textId="77777777" w:rsidTr="00993DFC">
        <w:tc>
          <w:tcPr>
            <w:tcW w:w="8281" w:type="dxa"/>
          </w:tcPr>
          <w:p w14:paraId="5B7E80EC" w14:textId="77777777" w:rsidR="003614A8" w:rsidRDefault="003614A8" w:rsidP="007A4526">
            <w:r>
              <w:rPr>
                <w:rFonts w:hint="eastAsia"/>
              </w:rPr>
              <w:t>本周工作</w:t>
            </w:r>
          </w:p>
        </w:tc>
      </w:tr>
    </w:tbl>
    <w:p w14:paraId="4B1CD45F" w14:textId="77777777" w:rsidR="00993DFC" w:rsidRDefault="00993DFC" w:rsidP="00993DFC">
      <w:r>
        <w:rPr>
          <w:rFonts w:hint="eastAsia"/>
        </w:rPr>
        <w:t>1</w:t>
      </w:r>
      <w:r>
        <w:rPr>
          <w:rFonts w:hint="eastAsia"/>
        </w:rPr>
        <w:t>、</w:t>
      </w:r>
    </w:p>
    <w:p w14:paraId="2C0C0AA8" w14:textId="77777777" w:rsidR="00993DFC" w:rsidRDefault="00993DFC" w:rsidP="00993DFC"/>
    <w:p w14:paraId="65018B6C" w14:textId="77777777" w:rsidR="00993DFC" w:rsidRDefault="00993DFC" w:rsidP="00993DFC">
      <w:r>
        <w:rPr>
          <w:rFonts w:hint="eastAsia"/>
        </w:rPr>
        <w:t>2</w:t>
      </w:r>
      <w:r>
        <w:rPr>
          <w:rFonts w:hint="eastAsia"/>
        </w:rPr>
        <w:t>、</w:t>
      </w:r>
    </w:p>
    <w:p w14:paraId="074E9783" w14:textId="77777777" w:rsidR="00993DFC" w:rsidRDefault="00993DFC" w:rsidP="00993DFC"/>
    <w:p w14:paraId="6D1737EE" w14:textId="77777777" w:rsidR="00993DFC" w:rsidRDefault="00993DFC" w:rsidP="00993DFC">
      <w:r>
        <w:rPr>
          <w:rFonts w:hint="eastAsia"/>
        </w:rPr>
        <w:t>3</w:t>
      </w:r>
      <w:r>
        <w:rPr>
          <w:rFonts w:hint="eastAsia"/>
        </w:rPr>
        <w:t>、</w:t>
      </w:r>
    </w:p>
    <w:p w14:paraId="2EC9A045" w14:textId="77777777" w:rsidR="00993DFC" w:rsidRDefault="00993DFC" w:rsidP="00993DFC"/>
    <w:p w14:paraId="081645D2" w14:textId="77777777" w:rsidR="00993DFC" w:rsidRDefault="00993DFC" w:rsidP="00993DFC">
      <w:r>
        <w:rPr>
          <w:rFonts w:hint="eastAsia"/>
        </w:rPr>
        <w:t>4</w:t>
      </w:r>
      <w:r>
        <w:rPr>
          <w:rFonts w:hint="eastAsia"/>
        </w:rPr>
        <w:t>、</w:t>
      </w:r>
    </w:p>
    <w:p w14:paraId="59813918" w14:textId="77777777" w:rsidR="00993DFC" w:rsidRDefault="00993DFC" w:rsidP="00993DFC"/>
    <w:p w14:paraId="4D782336" w14:textId="77777777" w:rsidR="00993DFC" w:rsidRDefault="00993DFC" w:rsidP="00993DFC">
      <w:r>
        <w:rPr>
          <w:rFonts w:hint="eastAsia"/>
        </w:rPr>
        <w:t>5</w:t>
      </w:r>
      <w:r>
        <w:rPr>
          <w:rFonts w:hint="eastAsia"/>
        </w:rPr>
        <w:t>、</w:t>
      </w:r>
    </w:p>
    <w:p w14:paraId="14EBB220" w14:textId="77777777" w:rsidR="00993DFC" w:rsidRDefault="00993DFC" w:rsidP="00993DFC"/>
    <w:p w14:paraId="311D317E" w14:textId="77777777" w:rsidR="00993DFC" w:rsidRDefault="00993DFC" w:rsidP="00993DFC">
      <w:r>
        <w:rPr>
          <w:rFonts w:hint="eastAsia"/>
        </w:rPr>
        <w:t>6</w:t>
      </w:r>
      <w:r>
        <w:rPr>
          <w:rFonts w:hint="eastAsia"/>
        </w:rPr>
        <w:t>、</w:t>
      </w:r>
    </w:p>
    <w:p w14:paraId="48008DA2" w14:textId="77777777" w:rsidR="00993DFC" w:rsidRDefault="00993DFC" w:rsidP="00993DFC"/>
    <w:p w14:paraId="5846580A" w14:textId="77777777" w:rsidR="00993DFC" w:rsidRDefault="00993DFC" w:rsidP="00993DFC">
      <w:r>
        <w:rPr>
          <w:rFonts w:hint="eastAsia"/>
        </w:rPr>
        <w:t>7</w:t>
      </w:r>
      <w:r>
        <w:rPr>
          <w:rFonts w:hint="eastAsia"/>
        </w:rPr>
        <w:t>、</w:t>
      </w:r>
    </w:p>
    <w:p w14:paraId="1DAC6FD2" w14:textId="77777777" w:rsidR="00993DFC" w:rsidRDefault="00993DFC" w:rsidP="00993DFC"/>
    <w:p w14:paraId="7B4A8C40" w14:textId="77777777" w:rsidR="00993DFC" w:rsidRDefault="00993DFC" w:rsidP="00993DFC">
      <w:r>
        <w:rPr>
          <w:rFonts w:hint="eastAsia"/>
        </w:rPr>
        <w:t>8</w:t>
      </w:r>
      <w:r>
        <w:rPr>
          <w:rFonts w:hint="eastAsia"/>
        </w:rPr>
        <w:t>、</w:t>
      </w:r>
    </w:p>
    <w:p w14:paraId="75F35F98" w14:textId="77777777" w:rsidR="00993DFC" w:rsidRDefault="00993DFC" w:rsidP="00993DFC"/>
    <w:p w14:paraId="14A73D3D" w14:textId="77777777" w:rsidR="00993DFC" w:rsidRDefault="00993DFC" w:rsidP="00993DFC">
      <w:r>
        <w:rPr>
          <w:rFonts w:hint="eastAsia"/>
        </w:rPr>
        <w:t>9</w:t>
      </w:r>
      <w:r>
        <w:rPr>
          <w:rFonts w:hint="eastAsia"/>
        </w:rPr>
        <w:t>、</w:t>
      </w:r>
    </w:p>
    <w:p w14:paraId="6EE4F9BD" w14:textId="77777777" w:rsidR="00993DFC" w:rsidRDefault="00993DFC" w:rsidP="00993DFC"/>
    <w:p w14:paraId="614DCAC8" w14:textId="77777777" w:rsidR="00993DFC" w:rsidRDefault="00993DFC" w:rsidP="00993DFC">
      <w:r>
        <w:rPr>
          <w:rFonts w:hint="eastAsia"/>
        </w:rPr>
        <w:t>1</w:t>
      </w:r>
      <w:r>
        <w:t>0</w:t>
      </w:r>
      <w:r>
        <w:rPr>
          <w:rFonts w:hint="eastAsia"/>
        </w:rPr>
        <w:t>、</w:t>
      </w:r>
    </w:p>
    <w:p w14:paraId="630D013F"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39FC928" w14:textId="77777777" w:rsidTr="007A4526">
        <w:tc>
          <w:tcPr>
            <w:tcW w:w="8296" w:type="dxa"/>
          </w:tcPr>
          <w:p w14:paraId="04F5C554" w14:textId="77777777" w:rsidR="003614A8" w:rsidRDefault="003614A8" w:rsidP="007A4526">
            <w:r>
              <w:rPr>
                <w:rFonts w:hint="eastAsia"/>
              </w:rPr>
              <w:t>下周计划</w:t>
            </w:r>
          </w:p>
        </w:tc>
      </w:tr>
    </w:tbl>
    <w:p w14:paraId="03F4F2BB" w14:textId="77777777" w:rsidR="003614A8" w:rsidRPr="003614A8" w:rsidRDefault="003614A8" w:rsidP="003614A8"/>
    <w:p w14:paraId="00695611" w14:textId="77777777" w:rsidR="00993DFC" w:rsidRDefault="00993DFC" w:rsidP="00993DFC">
      <w:r>
        <w:rPr>
          <w:rFonts w:hint="eastAsia"/>
        </w:rPr>
        <w:t>1</w:t>
      </w:r>
      <w:r>
        <w:rPr>
          <w:rFonts w:hint="eastAsia"/>
        </w:rPr>
        <w:t>、</w:t>
      </w:r>
    </w:p>
    <w:p w14:paraId="641783DE" w14:textId="77777777" w:rsidR="00993DFC" w:rsidRDefault="00993DFC" w:rsidP="00993DFC"/>
    <w:p w14:paraId="752AD69B" w14:textId="77777777" w:rsidR="00993DFC" w:rsidRDefault="00993DFC" w:rsidP="00993DFC">
      <w:r>
        <w:rPr>
          <w:rFonts w:hint="eastAsia"/>
        </w:rPr>
        <w:t>2</w:t>
      </w:r>
      <w:r>
        <w:rPr>
          <w:rFonts w:hint="eastAsia"/>
        </w:rPr>
        <w:t>、</w:t>
      </w:r>
    </w:p>
    <w:p w14:paraId="0777E34F" w14:textId="77777777" w:rsidR="00993DFC" w:rsidRDefault="00993DFC" w:rsidP="00993DFC"/>
    <w:p w14:paraId="1D580FDD" w14:textId="77777777" w:rsidR="00993DFC" w:rsidRDefault="00993DFC" w:rsidP="00993DFC">
      <w:r>
        <w:rPr>
          <w:rFonts w:hint="eastAsia"/>
        </w:rPr>
        <w:t>3</w:t>
      </w:r>
      <w:r>
        <w:rPr>
          <w:rFonts w:hint="eastAsia"/>
        </w:rPr>
        <w:t>、</w:t>
      </w:r>
    </w:p>
    <w:p w14:paraId="566553AC" w14:textId="77777777" w:rsidR="00993DFC" w:rsidRDefault="00993DFC" w:rsidP="00993DFC"/>
    <w:p w14:paraId="0847C4C8" w14:textId="77777777" w:rsidR="00993DFC" w:rsidRDefault="00993DFC" w:rsidP="00993DFC">
      <w:r>
        <w:rPr>
          <w:rFonts w:hint="eastAsia"/>
        </w:rPr>
        <w:t>4</w:t>
      </w:r>
      <w:r>
        <w:rPr>
          <w:rFonts w:hint="eastAsia"/>
        </w:rPr>
        <w:t>、</w:t>
      </w:r>
    </w:p>
    <w:p w14:paraId="4454D139" w14:textId="77777777" w:rsidR="00993DFC" w:rsidRDefault="00993DFC" w:rsidP="00993DFC"/>
    <w:p w14:paraId="04EB43C3" w14:textId="77777777" w:rsidR="00993DFC" w:rsidRDefault="00993DFC" w:rsidP="00993DFC">
      <w:r>
        <w:rPr>
          <w:rFonts w:hint="eastAsia"/>
        </w:rPr>
        <w:t>5</w:t>
      </w:r>
      <w:r>
        <w:rPr>
          <w:rFonts w:hint="eastAsia"/>
        </w:rPr>
        <w:t>、</w:t>
      </w:r>
    </w:p>
    <w:p w14:paraId="50935154" w14:textId="77777777" w:rsidR="00993DFC" w:rsidRDefault="00993DFC" w:rsidP="00993DFC"/>
    <w:p w14:paraId="3EA3D3EA" w14:textId="77777777" w:rsidR="00993DFC" w:rsidRDefault="00993DFC" w:rsidP="00993DFC">
      <w:r>
        <w:rPr>
          <w:rFonts w:hint="eastAsia"/>
        </w:rPr>
        <w:t>6</w:t>
      </w:r>
      <w:r>
        <w:rPr>
          <w:rFonts w:hint="eastAsia"/>
        </w:rPr>
        <w:t>、</w:t>
      </w:r>
    </w:p>
    <w:p w14:paraId="2E058E07" w14:textId="77777777" w:rsidR="00993DFC" w:rsidRDefault="00993DFC" w:rsidP="00993DFC"/>
    <w:p w14:paraId="26266A1A" w14:textId="77777777" w:rsidR="00993DFC" w:rsidRDefault="00993DFC" w:rsidP="00993DFC">
      <w:r>
        <w:rPr>
          <w:rFonts w:hint="eastAsia"/>
        </w:rPr>
        <w:t>7</w:t>
      </w:r>
      <w:r>
        <w:rPr>
          <w:rFonts w:hint="eastAsia"/>
        </w:rPr>
        <w:t>、</w:t>
      </w:r>
    </w:p>
    <w:p w14:paraId="2AC12CD5" w14:textId="77777777" w:rsidR="00993DFC" w:rsidRDefault="00993DFC" w:rsidP="00993DFC"/>
    <w:p w14:paraId="4FE1A27F" w14:textId="77777777" w:rsidR="00993DFC" w:rsidRDefault="00993DFC" w:rsidP="00993DFC">
      <w:r>
        <w:rPr>
          <w:rFonts w:hint="eastAsia"/>
        </w:rPr>
        <w:t>8</w:t>
      </w:r>
      <w:r>
        <w:rPr>
          <w:rFonts w:hint="eastAsia"/>
        </w:rPr>
        <w:t>、</w:t>
      </w:r>
    </w:p>
    <w:p w14:paraId="1E23C80B" w14:textId="77777777" w:rsidR="00993DFC" w:rsidRDefault="00993DFC" w:rsidP="00993DFC"/>
    <w:p w14:paraId="5DBE02AB" w14:textId="77777777" w:rsidR="00993DFC" w:rsidRDefault="00993DFC" w:rsidP="00993DFC">
      <w:r>
        <w:rPr>
          <w:rFonts w:hint="eastAsia"/>
        </w:rPr>
        <w:t>9</w:t>
      </w:r>
      <w:r>
        <w:rPr>
          <w:rFonts w:hint="eastAsia"/>
        </w:rPr>
        <w:t>、</w:t>
      </w:r>
    </w:p>
    <w:p w14:paraId="5D794E8F" w14:textId="77777777" w:rsidR="00993DFC" w:rsidRDefault="00993DFC" w:rsidP="00993DFC"/>
    <w:p w14:paraId="11C7A822" w14:textId="77777777" w:rsidR="00993DFC" w:rsidRDefault="00993DFC" w:rsidP="00993DFC">
      <w:r>
        <w:rPr>
          <w:rFonts w:hint="eastAsia"/>
        </w:rPr>
        <w:t>1</w:t>
      </w:r>
      <w:r>
        <w:t>0</w:t>
      </w:r>
      <w:r>
        <w:rPr>
          <w:rFonts w:hint="eastAsia"/>
        </w:rPr>
        <w:t>、</w:t>
      </w:r>
    </w:p>
    <w:p w14:paraId="54489442" w14:textId="697EE03B" w:rsidR="00246472" w:rsidRDefault="00246472" w:rsidP="00246472">
      <w:pPr>
        <w:pStyle w:val="3"/>
      </w:pPr>
      <w:r>
        <w:t>21</w:t>
      </w:r>
      <w:r>
        <w:rPr>
          <w:rFonts w:hint="eastAsia"/>
        </w:rPr>
        <w:t>~</w:t>
      </w:r>
      <w:r>
        <w:t>25</w:t>
      </w:r>
      <w:r>
        <w:rPr>
          <w:rFonts w:hint="eastAsia"/>
        </w:rPr>
        <w:t>周报</w:t>
      </w:r>
    </w:p>
    <w:p w14:paraId="67109253" w14:textId="77777777" w:rsidR="003614A8" w:rsidRDefault="003614A8" w:rsidP="003614A8"/>
    <w:p w14:paraId="01CA624F"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4BE066D" w14:textId="77777777" w:rsidTr="00993DFC">
        <w:tc>
          <w:tcPr>
            <w:tcW w:w="8281" w:type="dxa"/>
          </w:tcPr>
          <w:p w14:paraId="4C2A103E" w14:textId="77777777" w:rsidR="003614A8" w:rsidRDefault="003614A8" w:rsidP="007A4526">
            <w:r>
              <w:rPr>
                <w:rFonts w:hint="eastAsia"/>
              </w:rPr>
              <w:t>本周工作</w:t>
            </w:r>
          </w:p>
        </w:tc>
      </w:tr>
    </w:tbl>
    <w:p w14:paraId="3389CE35" w14:textId="77777777" w:rsidR="00993DFC" w:rsidRDefault="00993DFC" w:rsidP="00993DFC">
      <w:r>
        <w:rPr>
          <w:rFonts w:hint="eastAsia"/>
        </w:rPr>
        <w:t>1</w:t>
      </w:r>
      <w:r>
        <w:rPr>
          <w:rFonts w:hint="eastAsia"/>
        </w:rPr>
        <w:t>、</w:t>
      </w:r>
    </w:p>
    <w:p w14:paraId="48B8A763" w14:textId="77777777" w:rsidR="00993DFC" w:rsidRDefault="00993DFC" w:rsidP="00993DFC"/>
    <w:p w14:paraId="6EFA5C86" w14:textId="77777777" w:rsidR="00993DFC" w:rsidRDefault="00993DFC" w:rsidP="00993DFC">
      <w:r>
        <w:rPr>
          <w:rFonts w:hint="eastAsia"/>
        </w:rPr>
        <w:t>2</w:t>
      </w:r>
      <w:r>
        <w:rPr>
          <w:rFonts w:hint="eastAsia"/>
        </w:rPr>
        <w:t>、</w:t>
      </w:r>
    </w:p>
    <w:p w14:paraId="15BC7F89" w14:textId="77777777" w:rsidR="00993DFC" w:rsidRDefault="00993DFC" w:rsidP="00993DFC"/>
    <w:p w14:paraId="7B75722C" w14:textId="77777777" w:rsidR="00993DFC" w:rsidRDefault="00993DFC" w:rsidP="00993DFC">
      <w:r>
        <w:rPr>
          <w:rFonts w:hint="eastAsia"/>
        </w:rPr>
        <w:t>3</w:t>
      </w:r>
      <w:r>
        <w:rPr>
          <w:rFonts w:hint="eastAsia"/>
        </w:rPr>
        <w:t>、</w:t>
      </w:r>
    </w:p>
    <w:p w14:paraId="63AA0628" w14:textId="77777777" w:rsidR="00993DFC" w:rsidRDefault="00993DFC" w:rsidP="00993DFC"/>
    <w:p w14:paraId="0CBB1642" w14:textId="77777777" w:rsidR="00993DFC" w:rsidRDefault="00993DFC" w:rsidP="00993DFC">
      <w:r>
        <w:rPr>
          <w:rFonts w:hint="eastAsia"/>
        </w:rPr>
        <w:t>4</w:t>
      </w:r>
      <w:r>
        <w:rPr>
          <w:rFonts w:hint="eastAsia"/>
        </w:rPr>
        <w:t>、</w:t>
      </w:r>
    </w:p>
    <w:p w14:paraId="0051A0C5" w14:textId="77777777" w:rsidR="00993DFC" w:rsidRDefault="00993DFC" w:rsidP="00993DFC"/>
    <w:p w14:paraId="56916149" w14:textId="77777777" w:rsidR="00993DFC" w:rsidRDefault="00993DFC" w:rsidP="00993DFC">
      <w:r>
        <w:rPr>
          <w:rFonts w:hint="eastAsia"/>
        </w:rPr>
        <w:t>5</w:t>
      </w:r>
      <w:r>
        <w:rPr>
          <w:rFonts w:hint="eastAsia"/>
        </w:rPr>
        <w:t>、</w:t>
      </w:r>
    </w:p>
    <w:p w14:paraId="224DFE72" w14:textId="77777777" w:rsidR="00993DFC" w:rsidRDefault="00993DFC" w:rsidP="00993DFC"/>
    <w:p w14:paraId="252723DF" w14:textId="77777777" w:rsidR="00993DFC" w:rsidRDefault="00993DFC" w:rsidP="00993DFC">
      <w:r>
        <w:rPr>
          <w:rFonts w:hint="eastAsia"/>
        </w:rPr>
        <w:t>6</w:t>
      </w:r>
      <w:r>
        <w:rPr>
          <w:rFonts w:hint="eastAsia"/>
        </w:rPr>
        <w:t>、</w:t>
      </w:r>
    </w:p>
    <w:p w14:paraId="6997EE49" w14:textId="77777777" w:rsidR="00993DFC" w:rsidRDefault="00993DFC" w:rsidP="00993DFC"/>
    <w:p w14:paraId="049D6347" w14:textId="77777777" w:rsidR="00993DFC" w:rsidRDefault="00993DFC" w:rsidP="00993DFC">
      <w:r>
        <w:rPr>
          <w:rFonts w:hint="eastAsia"/>
        </w:rPr>
        <w:t>7</w:t>
      </w:r>
      <w:r>
        <w:rPr>
          <w:rFonts w:hint="eastAsia"/>
        </w:rPr>
        <w:t>、</w:t>
      </w:r>
    </w:p>
    <w:p w14:paraId="24F65ED4" w14:textId="77777777" w:rsidR="00993DFC" w:rsidRDefault="00993DFC" w:rsidP="00993DFC"/>
    <w:p w14:paraId="1AA0C229" w14:textId="77777777" w:rsidR="00993DFC" w:rsidRDefault="00993DFC" w:rsidP="00993DFC">
      <w:r>
        <w:rPr>
          <w:rFonts w:hint="eastAsia"/>
        </w:rPr>
        <w:t>8</w:t>
      </w:r>
      <w:r>
        <w:rPr>
          <w:rFonts w:hint="eastAsia"/>
        </w:rPr>
        <w:t>、</w:t>
      </w:r>
    </w:p>
    <w:p w14:paraId="24455BE3" w14:textId="77777777" w:rsidR="00993DFC" w:rsidRDefault="00993DFC" w:rsidP="00993DFC"/>
    <w:p w14:paraId="13E2E7C3" w14:textId="77777777" w:rsidR="00993DFC" w:rsidRDefault="00993DFC" w:rsidP="00993DFC">
      <w:r>
        <w:rPr>
          <w:rFonts w:hint="eastAsia"/>
        </w:rPr>
        <w:t>9</w:t>
      </w:r>
      <w:r>
        <w:rPr>
          <w:rFonts w:hint="eastAsia"/>
        </w:rPr>
        <w:t>、</w:t>
      </w:r>
    </w:p>
    <w:p w14:paraId="02E1E495" w14:textId="77777777" w:rsidR="00993DFC" w:rsidRDefault="00993DFC" w:rsidP="00993DFC"/>
    <w:p w14:paraId="2F0AD935" w14:textId="77777777" w:rsidR="00993DFC" w:rsidRDefault="00993DFC" w:rsidP="00993DFC">
      <w:r>
        <w:rPr>
          <w:rFonts w:hint="eastAsia"/>
        </w:rPr>
        <w:t>1</w:t>
      </w:r>
      <w:r>
        <w:t>0</w:t>
      </w:r>
      <w:r>
        <w:rPr>
          <w:rFonts w:hint="eastAsia"/>
        </w:rPr>
        <w:t>、</w:t>
      </w:r>
    </w:p>
    <w:p w14:paraId="09093D4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2BB26B7" w14:textId="77777777" w:rsidTr="007A4526">
        <w:tc>
          <w:tcPr>
            <w:tcW w:w="8296" w:type="dxa"/>
          </w:tcPr>
          <w:p w14:paraId="42813AD7" w14:textId="77777777" w:rsidR="003614A8" w:rsidRDefault="003614A8" w:rsidP="007A4526">
            <w:r>
              <w:rPr>
                <w:rFonts w:hint="eastAsia"/>
              </w:rPr>
              <w:t>下周计划</w:t>
            </w:r>
          </w:p>
        </w:tc>
      </w:tr>
    </w:tbl>
    <w:p w14:paraId="10C927CE" w14:textId="77777777" w:rsidR="003614A8" w:rsidRPr="003614A8" w:rsidRDefault="003614A8" w:rsidP="003614A8"/>
    <w:p w14:paraId="4E3B9F1F" w14:textId="77777777" w:rsidR="00993DFC" w:rsidRDefault="00993DFC" w:rsidP="00993DFC">
      <w:r>
        <w:rPr>
          <w:rFonts w:hint="eastAsia"/>
        </w:rPr>
        <w:t>1</w:t>
      </w:r>
      <w:r>
        <w:rPr>
          <w:rFonts w:hint="eastAsia"/>
        </w:rPr>
        <w:t>、</w:t>
      </w:r>
    </w:p>
    <w:p w14:paraId="60544313" w14:textId="77777777" w:rsidR="00993DFC" w:rsidRDefault="00993DFC" w:rsidP="00993DFC"/>
    <w:p w14:paraId="1B9E0F70" w14:textId="77777777" w:rsidR="00993DFC" w:rsidRDefault="00993DFC" w:rsidP="00993DFC">
      <w:r>
        <w:rPr>
          <w:rFonts w:hint="eastAsia"/>
        </w:rPr>
        <w:t>2</w:t>
      </w:r>
      <w:r>
        <w:rPr>
          <w:rFonts w:hint="eastAsia"/>
        </w:rPr>
        <w:t>、</w:t>
      </w:r>
    </w:p>
    <w:p w14:paraId="19C305DF" w14:textId="77777777" w:rsidR="00993DFC" w:rsidRDefault="00993DFC" w:rsidP="00993DFC"/>
    <w:p w14:paraId="69C4E8BE" w14:textId="77777777" w:rsidR="00993DFC" w:rsidRDefault="00993DFC" w:rsidP="00993DFC">
      <w:r>
        <w:rPr>
          <w:rFonts w:hint="eastAsia"/>
        </w:rPr>
        <w:t>3</w:t>
      </w:r>
      <w:r>
        <w:rPr>
          <w:rFonts w:hint="eastAsia"/>
        </w:rPr>
        <w:t>、</w:t>
      </w:r>
    </w:p>
    <w:p w14:paraId="4221ABB9" w14:textId="77777777" w:rsidR="00993DFC" w:rsidRDefault="00993DFC" w:rsidP="00993DFC"/>
    <w:p w14:paraId="20C5A4DC" w14:textId="77777777" w:rsidR="00993DFC" w:rsidRDefault="00993DFC" w:rsidP="00993DFC">
      <w:r>
        <w:rPr>
          <w:rFonts w:hint="eastAsia"/>
        </w:rPr>
        <w:t>4</w:t>
      </w:r>
      <w:r>
        <w:rPr>
          <w:rFonts w:hint="eastAsia"/>
        </w:rPr>
        <w:t>、</w:t>
      </w:r>
    </w:p>
    <w:p w14:paraId="59525ECB" w14:textId="77777777" w:rsidR="00993DFC" w:rsidRDefault="00993DFC" w:rsidP="00993DFC"/>
    <w:p w14:paraId="480B678A" w14:textId="77777777" w:rsidR="00993DFC" w:rsidRDefault="00993DFC" w:rsidP="00993DFC">
      <w:r>
        <w:rPr>
          <w:rFonts w:hint="eastAsia"/>
        </w:rPr>
        <w:t>5</w:t>
      </w:r>
      <w:r>
        <w:rPr>
          <w:rFonts w:hint="eastAsia"/>
        </w:rPr>
        <w:t>、</w:t>
      </w:r>
    </w:p>
    <w:p w14:paraId="788FF225" w14:textId="77777777" w:rsidR="00993DFC" w:rsidRDefault="00993DFC" w:rsidP="00993DFC"/>
    <w:p w14:paraId="45496D8D" w14:textId="77777777" w:rsidR="00993DFC" w:rsidRDefault="00993DFC" w:rsidP="00993DFC">
      <w:r>
        <w:rPr>
          <w:rFonts w:hint="eastAsia"/>
        </w:rPr>
        <w:t>6</w:t>
      </w:r>
      <w:r>
        <w:rPr>
          <w:rFonts w:hint="eastAsia"/>
        </w:rPr>
        <w:t>、</w:t>
      </w:r>
    </w:p>
    <w:p w14:paraId="2CFC9AA8" w14:textId="77777777" w:rsidR="00993DFC" w:rsidRDefault="00993DFC" w:rsidP="00993DFC"/>
    <w:p w14:paraId="71C5F01A" w14:textId="77777777" w:rsidR="00993DFC" w:rsidRDefault="00993DFC" w:rsidP="00993DFC">
      <w:r>
        <w:rPr>
          <w:rFonts w:hint="eastAsia"/>
        </w:rPr>
        <w:t>7</w:t>
      </w:r>
      <w:r>
        <w:rPr>
          <w:rFonts w:hint="eastAsia"/>
        </w:rPr>
        <w:t>、</w:t>
      </w:r>
    </w:p>
    <w:p w14:paraId="519903D0" w14:textId="77777777" w:rsidR="00993DFC" w:rsidRDefault="00993DFC" w:rsidP="00993DFC"/>
    <w:p w14:paraId="763431D4" w14:textId="77777777" w:rsidR="00993DFC" w:rsidRDefault="00993DFC" w:rsidP="00993DFC">
      <w:r>
        <w:rPr>
          <w:rFonts w:hint="eastAsia"/>
        </w:rPr>
        <w:t>8</w:t>
      </w:r>
      <w:r>
        <w:rPr>
          <w:rFonts w:hint="eastAsia"/>
        </w:rPr>
        <w:t>、</w:t>
      </w:r>
    </w:p>
    <w:p w14:paraId="4B68881A" w14:textId="77777777" w:rsidR="00993DFC" w:rsidRDefault="00993DFC" w:rsidP="00993DFC"/>
    <w:p w14:paraId="043A317B" w14:textId="77777777" w:rsidR="00993DFC" w:rsidRDefault="00993DFC" w:rsidP="00993DFC">
      <w:r>
        <w:rPr>
          <w:rFonts w:hint="eastAsia"/>
        </w:rPr>
        <w:t>9</w:t>
      </w:r>
      <w:r>
        <w:rPr>
          <w:rFonts w:hint="eastAsia"/>
        </w:rPr>
        <w:t>、</w:t>
      </w:r>
    </w:p>
    <w:p w14:paraId="4788DB9A" w14:textId="77777777" w:rsidR="00993DFC" w:rsidRDefault="00993DFC" w:rsidP="00993DFC"/>
    <w:p w14:paraId="685D8B51" w14:textId="77777777" w:rsidR="00993DFC" w:rsidRDefault="00993DFC" w:rsidP="00993DFC">
      <w:r>
        <w:rPr>
          <w:rFonts w:hint="eastAsia"/>
        </w:rPr>
        <w:t>1</w:t>
      </w:r>
      <w:r>
        <w:t>0</w:t>
      </w:r>
      <w:r>
        <w:rPr>
          <w:rFonts w:hint="eastAsia"/>
        </w:rPr>
        <w:t>、</w:t>
      </w:r>
    </w:p>
    <w:p w14:paraId="1008BDEA" w14:textId="7CDA1EBB" w:rsidR="003614A8" w:rsidRDefault="003614A8" w:rsidP="003614A8"/>
    <w:p w14:paraId="7FAB2EED" w14:textId="23D666B5" w:rsidR="00AC0309" w:rsidRDefault="00AC0309" w:rsidP="00AC0309">
      <w:pPr>
        <w:pStyle w:val="3"/>
      </w:pPr>
      <w:r>
        <w:t>27</w:t>
      </w:r>
      <w:r>
        <w:rPr>
          <w:rFonts w:hint="eastAsia"/>
        </w:rPr>
        <w:t>~</w:t>
      </w:r>
      <w:r>
        <w:t>30</w:t>
      </w:r>
      <w:r>
        <w:rPr>
          <w:rFonts w:hint="eastAsia"/>
        </w:rPr>
        <w:t>周报</w:t>
      </w:r>
    </w:p>
    <w:p w14:paraId="56D9E175" w14:textId="77777777" w:rsidR="00AC0309" w:rsidRDefault="00AC0309" w:rsidP="003614A8"/>
    <w:p w14:paraId="3A6A76B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D91EFC9" w14:textId="77777777" w:rsidTr="00993DFC">
        <w:tc>
          <w:tcPr>
            <w:tcW w:w="8281" w:type="dxa"/>
          </w:tcPr>
          <w:p w14:paraId="21588FD0" w14:textId="77777777" w:rsidR="003614A8" w:rsidRDefault="003614A8" w:rsidP="007A4526">
            <w:r>
              <w:rPr>
                <w:rFonts w:hint="eastAsia"/>
              </w:rPr>
              <w:t>本周工作</w:t>
            </w:r>
          </w:p>
        </w:tc>
      </w:tr>
    </w:tbl>
    <w:p w14:paraId="67B6A39A" w14:textId="77777777" w:rsidR="00993DFC" w:rsidRDefault="00993DFC" w:rsidP="00993DFC">
      <w:r>
        <w:rPr>
          <w:rFonts w:hint="eastAsia"/>
        </w:rPr>
        <w:t>1</w:t>
      </w:r>
      <w:r>
        <w:rPr>
          <w:rFonts w:hint="eastAsia"/>
        </w:rPr>
        <w:t>、</w:t>
      </w:r>
    </w:p>
    <w:p w14:paraId="64AF2A7A" w14:textId="77777777" w:rsidR="00993DFC" w:rsidRDefault="00993DFC" w:rsidP="00993DFC"/>
    <w:p w14:paraId="2EFD7ADD" w14:textId="77777777" w:rsidR="00993DFC" w:rsidRDefault="00993DFC" w:rsidP="00993DFC">
      <w:r>
        <w:rPr>
          <w:rFonts w:hint="eastAsia"/>
        </w:rPr>
        <w:t>2</w:t>
      </w:r>
      <w:r>
        <w:rPr>
          <w:rFonts w:hint="eastAsia"/>
        </w:rPr>
        <w:t>、</w:t>
      </w:r>
    </w:p>
    <w:p w14:paraId="4D5F4361" w14:textId="77777777" w:rsidR="00993DFC" w:rsidRDefault="00993DFC" w:rsidP="00993DFC"/>
    <w:p w14:paraId="5AA8CAEF" w14:textId="77777777" w:rsidR="00993DFC" w:rsidRDefault="00993DFC" w:rsidP="00993DFC">
      <w:r>
        <w:rPr>
          <w:rFonts w:hint="eastAsia"/>
        </w:rPr>
        <w:t>3</w:t>
      </w:r>
      <w:r>
        <w:rPr>
          <w:rFonts w:hint="eastAsia"/>
        </w:rPr>
        <w:t>、</w:t>
      </w:r>
    </w:p>
    <w:p w14:paraId="187E25D8" w14:textId="77777777" w:rsidR="00993DFC" w:rsidRDefault="00993DFC" w:rsidP="00993DFC"/>
    <w:p w14:paraId="3A7E7BFA" w14:textId="77777777" w:rsidR="00993DFC" w:rsidRDefault="00993DFC" w:rsidP="00993DFC">
      <w:r>
        <w:rPr>
          <w:rFonts w:hint="eastAsia"/>
        </w:rPr>
        <w:lastRenderedPageBreak/>
        <w:t>4</w:t>
      </w:r>
      <w:r>
        <w:rPr>
          <w:rFonts w:hint="eastAsia"/>
        </w:rPr>
        <w:t>、</w:t>
      </w:r>
    </w:p>
    <w:p w14:paraId="2166FB9E" w14:textId="77777777" w:rsidR="00993DFC" w:rsidRDefault="00993DFC" w:rsidP="00993DFC"/>
    <w:p w14:paraId="06CF8F0E" w14:textId="77777777" w:rsidR="00993DFC" w:rsidRDefault="00993DFC" w:rsidP="00993DFC">
      <w:r>
        <w:rPr>
          <w:rFonts w:hint="eastAsia"/>
        </w:rPr>
        <w:t>5</w:t>
      </w:r>
      <w:r>
        <w:rPr>
          <w:rFonts w:hint="eastAsia"/>
        </w:rPr>
        <w:t>、</w:t>
      </w:r>
    </w:p>
    <w:p w14:paraId="63AFB778" w14:textId="77777777" w:rsidR="00993DFC" w:rsidRDefault="00993DFC" w:rsidP="00993DFC"/>
    <w:p w14:paraId="671E56F3" w14:textId="77777777" w:rsidR="00993DFC" w:rsidRDefault="00993DFC" w:rsidP="00993DFC">
      <w:r>
        <w:rPr>
          <w:rFonts w:hint="eastAsia"/>
        </w:rPr>
        <w:t>6</w:t>
      </w:r>
      <w:r>
        <w:rPr>
          <w:rFonts w:hint="eastAsia"/>
        </w:rPr>
        <w:t>、</w:t>
      </w:r>
    </w:p>
    <w:p w14:paraId="11FA98BF" w14:textId="77777777" w:rsidR="00993DFC" w:rsidRDefault="00993DFC" w:rsidP="00993DFC"/>
    <w:p w14:paraId="55C2A383" w14:textId="77777777" w:rsidR="00993DFC" w:rsidRDefault="00993DFC" w:rsidP="00993DFC">
      <w:r>
        <w:rPr>
          <w:rFonts w:hint="eastAsia"/>
        </w:rPr>
        <w:t>7</w:t>
      </w:r>
      <w:r>
        <w:rPr>
          <w:rFonts w:hint="eastAsia"/>
        </w:rPr>
        <w:t>、</w:t>
      </w:r>
    </w:p>
    <w:p w14:paraId="2707C769" w14:textId="77777777" w:rsidR="00993DFC" w:rsidRDefault="00993DFC" w:rsidP="00993DFC"/>
    <w:p w14:paraId="7079D36B" w14:textId="77777777" w:rsidR="00993DFC" w:rsidRDefault="00993DFC" w:rsidP="00993DFC">
      <w:r>
        <w:rPr>
          <w:rFonts w:hint="eastAsia"/>
        </w:rPr>
        <w:t>8</w:t>
      </w:r>
      <w:r>
        <w:rPr>
          <w:rFonts w:hint="eastAsia"/>
        </w:rPr>
        <w:t>、</w:t>
      </w:r>
    </w:p>
    <w:p w14:paraId="0CB0ACA1" w14:textId="77777777" w:rsidR="00993DFC" w:rsidRDefault="00993DFC" w:rsidP="00993DFC"/>
    <w:p w14:paraId="70DB6098" w14:textId="77777777" w:rsidR="00993DFC" w:rsidRDefault="00993DFC" w:rsidP="00993DFC">
      <w:r>
        <w:rPr>
          <w:rFonts w:hint="eastAsia"/>
        </w:rPr>
        <w:t>9</w:t>
      </w:r>
      <w:r>
        <w:rPr>
          <w:rFonts w:hint="eastAsia"/>
        </w:rPr>
        <w:t>、</w:t>
      </w:r>
    </w:p>
    <w:p w14:paraId="2B15ABB2" w14:textId="77777777" w:rsidR="00993DFC" w:rsidRDefault="00993DFC" w:rsidP="00993DFC"/>
    <w:p w14:paraId="79688488" w14:textId="77777777" w:rsidR="00993DFC" w:rsidRDefault="00993DFC" w:rsidP="00993DFC">
      <w:r>
        <w:rPr>
          <w:rFonts w:hint="eastAsia"/>
        </w:rPr>
        <w:t>1</w:t>
      </w:r>
      <w:r>
        <w:t>0</w:t>
      </w:r>
      <w:r>
        <w:rPr>
          <w:rFonts w:hint="eastAsia"/>
        </w:rPr>
        <w:t>、</w:t>
      </w:r>
    </w:p>
    <w:p w14:paraId="42A8C7F6"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9B4864B" w14:textId="77777777" w:rsidTr="00993DFC">
        <w:tc>
          <w:tcPr>
            <w:tcW w:w="8281" w:type="dxa"/>
          </w:tcPr>
          <w:p w14:paraId="600C0F51" w14:textId="77777777" w:rsidR="003614A8" w:rsidRDefault="003614A8" w:rsidP="007A4526">
            <w:r>
              <w:rPr>
                <w:rFonts w:hint="eastAsia"/>
              </w:rPr>
              <w:t>下周计划</w:t>
            </w:r>
          </w:p>
        </w:tc>
      </w:tr>
    </w:tbl>
    <w:p w14:paraId="39B15070" w14:textId="77777777" w:rsidR="00993DFC" w:rsidRDefault="00993DFC" w:rsidP="00993DFC">
      <w:r>
        <w:rPr>
          <w:rFonts w:hint="eastAsia"/>
        </w:rPr>
        <w:t>1</w:t>
      </w:r>
      <w:r>
        <w:rPr>
          <w:rFonts w:hint="eastAsia"/>
        </w:rPr>
        <w:t>、</w:t>
      </w:r>
    </w:p>
    <w:p w14:paraId="6267BC6A" w14:textId="77777777" w:rsidR="00993DFC" w:rsidRDefault="00993DFC" w:rsidP="00993DFC"/>
    <w:p w14:paraId="40B425A5" w14:textId="77777777" w:rsidR="00993DFC" w:rsidRDefault="00993DFC" w:rsidP="00993DFC">
      <w:r>
        <w:rPr>
          <w:rFonts w:hint="eastAsia"/>
        </w:rPr>
        <w:t>2</w:t>
      </w:r>
      <w:r>
        <w:rPr>
          <w:rFonts w:hint="eastAsia"/>
        </w:rPr>
        <w:t>、</w:t>
      </w:r>
    </w:p>
    <w:p w14:paraId="5A14FD70" w14:textId="77777777" w:rsidR="00993DFC" w:rsidRDefault="00993DFC" w:rsidP="00993DFC"/>
    <w:p w14:paraId="724B8B00" w14:textId="77777777" w:rsidR="00993DFC" w:rsidRDefault="00993DFC" w:rsidP="00993DFC">
      <w:r>
        <w:rPr>
          <w:rFonts w:hint="eastAsia"/>
        </w:rPr>
        <w:t>3</w:t>
      </w:r>
      <w:r>
        <w:rPr>
          <w:rFonts w:hint="eastAsia"/>
        </w:rPr>
        <w:t>、</w:t>
      </w:r>
    </w:p>
    <w:p w14:paraId="57206C9E" w14:textId="77777777" w:rsidR="00993DFC" w:rsidRDefault="00993DFC" w:rsidP="00993DFC"/>
    <w:p w14:paraId="11F3DFB7" w14:textId="77777777" w:rsidR="00993DFC" w:rsidRDefault="00993DFC" w:rsidP="00993DFC">
      <w:r>
        <w:rPr>
          <w:rFonts w:hint="eastAsia"/>
        </w:rPr>
        <w:t>4</w:t>
      </w:r>
      <w:r>
        <w:rPr>
          <w:rFonts w:hint="eastAsia"/>
        </w:rPr>
        <w:t>、</w:t>
      </w:r>
    </w:p>
    <w:p w14:paraId="53DA1BB0" w14:textId="77777777" w:rsidR="00993DFC" w:rsidRDefault="00993DFC" w:rsidP="00993DFC"/>
    <w:p w14:paraId="71650F38" w14:textId="77777777" w:rsidR="00993DFC" w:rsidRDefault="00993DFC" w:rsidP="00993DFC">
      <w:r>
        <w:rPr>
          <w:rFonts w:hint="eastAsia"/>
        </w:rPr>
        <w:t>5</w:t>
      </w:r>
      <w:r>
        <w:rPr>
          <w:rFonts w:hint="eastAsia"/>
        </w:rPr>
        <w:t>、</w:t>
      </w:r>
    </w:p>
    <w:p w14:paraId="4D05C0D8" w14:textId="77777777" w:rsidR="00993DFC" w:rsidRDefault="00993DFC" w:rsidP="00993DFC"/>
    <w:p w14:paraId="70C3EEB7" w14:textId="77777777" w:rsidR="00993DFC" w:rsidRDefault="00993DFC" w:rsidP="00993DFC">
      <w:r>
        <w:rPr>
          <w:rFonts w:hint="eastAsia"/>
        </w:rPr>
        <w:t>6</w:t>
      </w:r>
      <w:r>
        <w:rPr>
          <w:rFonts w:hint="eastAsia"/>
        </w:rPr>
        <w:t>、</w:t>
      </w:r>
    </w:p>
    <w:p w14:paraId="27A9D0ED" w14:textId="77777777" w:rsidR="00993DFC" w:rsidRDefault="00993DFC" w:rsidP="00993DFC"/>
    <w:p w14:paraId="38C0E40C" w14:textId="77777777" w:rsidR="00993DFC" w:rsidRDefault="00993DFC" w:rsidP="00993DFC">
      <w:r>
        <w:rPr>
          <w:rFonts w:hint="eastAsia"/>
        </w:rPr>
        <w:t>7</w:t>
      </w:r>
      <w:r>
        <w:rPr>
          <w:rFonts w:hint="eastAsia"/>
        </w:rPr>
        <w:t>、</w:t>
      </w:r>
    </w:p>
    <w:p w14:paraId="5AF972EE" w14:textId="77777777" w:rsidR="00993DFC" w:rsidRDefault="00993DFC" w:rsidP="00993DFC"/>
    <w:p w14:paraId="2EBAF4BF" w14:textId="77777777" w:rsidR="00993DFC" w:rsidRDefault="00993DFC" w:rsidP="00993DFC">
      <w:r>
        <w:rPr>
          <w:rFonts w:hint="eastAsia"/>
        </w:rPr>
        <w:t>8</w:t>
      </w:r>
      <w:r>
        <w:rPr>
          <w:rFonts w:hint="eastAsia"/>
        </w:rPr>
        <w:t>、</w:t>
      </w:r>
    </w:p>
    <w:p w14:paraId="554C0686" w14:textId="77777777" w:rsidR="00993DFC" w:rsidRDefault="00993DFC" w:rsidP="00993DFC"/>
    <w:p w14:paraId="60A312ED" w14:textId="77777777" w:rsidR="00993DFC" w:rsidRDefault="00993DFC" w:rsidP="00993DFC">
      <w:r>
        <w:rPr>
          <w:rFonts w:hint="eastAsia"/>
        </w:rPr>
        <w:t>9</w:t>
      </w:r>
      <w:r>
        <w:rPr>
          <w:rFonts w:hint="eastAsia"/>
        </w:rPr>
        <w:t>、</w:t>
      </w:r>
    </w:p>
    <w:p w14:paraId="6B19FC8A" w14:textId="77777777" w:rsidR="00993DFC" w:rsidRDefault="00993DFC" w:rsidP="00993DFC"/>
    <w:p w14:paraId="5EFA304B" w14:textId="77777777" w:rsidR="00993DFC" w:rsidRDefault="00993DFC" w:rsidP="00993DFC">
      <w:r>
        <w:rPr>
          <w:rFonts w:hint="eastAsia"/>
        </w:rPr>
        <w:t>1</w:t>
      </w:r>
      <w:r>
        <w:t>0</w:t>
      </w:r>
      <w:r>
        <w:rPr>
          <w:rFonts w:hint="eastAsia"/>
        </w:rPr>
        <w:t>、</w:t>
      </w:r>
    </w:p>
    <w:p w14:paraId="2D90CC5B" w14:textId="77777777" w:rsidR="003614A8" w:rsidRPr="003614A8" w:rsidRDefault="003614A8" w:rsidP="003614A8"/>
    <w:p w14:paraId="26FC821F" w14:textId="77777777" w:rsidR="003614A8" w:rsidRPr="003614A8" w:rsidRDefault="003614A8" w:rsidP="003614A8"/>
    <w:p w14:paraId="36EDF1E6" w14:textId="77777777" w:rsidR="003614A8" w:rsidRPr="003614A8" w:rsidRDefault="003614A8" w:rsidP="003614A8"/>
    <w:p w14:paraId="784299E8" w14:textId="26B763CB" w:rsidR="00FA1FA0" w:rsidRDefault="00FA1FA0" w:rsidP="007F4E4F">
      <w:pPr>
        <w:pStyle w:val="2"/>
      </w:pPr>
      <w:r>
        <w:rPr>
          <w:rFonts w:hint="eastAsia"/>
        </w:rPr>
        <w:t>1</w:t>
      </w:r>
      <w:r>
        <w:t>0</w:t>
      </w:r>
      <w:r>
        <w:rPr>
          <w:rFonts w:hint="eastAsia"/>
        </w:rPr>
        <w:t>月份</w:t>
      </w:r>
    </w:p>
    <w:p w14:paraId="0AD46A3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0B51C95" w14:textId="77777777" w:rsidTr="00993DFC">
        <w:tc>
          <w:tcPr>
            <w:tcW w:w="8281" w:type="dxa"/>
          </w:tcPr>
          <w:p w14:paraId="11FAE1CC" w14:textId="77777777" w:rsidR="003614A8" w:rsidRDefault="003614A8" w:rsidP="007A4526">
            <w:r>
              <w:rPr>
                <w:rFonts w:hint="eastAsia"/>
              </w:rPr>
              <w:t>本周工作</w:t>
            </w:r>
          </w:p>
        </w:tc>
      </w:tr>
    </w:tbl>
    <w:p w14:paraId="3F1B9852" w14:textId="77777777" w:rsidR="00993DFC" w:rsidRDefault="00993DFC" w:rsidP="00993DFC">
      <w:r>
        <w:rPr>
          <w:rFonts w:hint="eastAsia"/>
        </w:rPr>
        <w:t>1</w:t>
      </w:r>
      <w:r>
        <w:rPr>
          <w:rFonts w:hint="eastAsia"/>
        </w:rPr>
        <w:t>、</w:t>
      </w:r>
    </w:p>
    <w:p w14:paraId="20AF4AEC" w14:textId="77777777" w:rsidR="00993DFC" w:rsidRDefault="00993DFC" w:rsidP="00993DFC"/>
    <w:p w14:paraId="7FD9FDFF" w14:textId="77777777" w:rsidR="00993DFC" w:rsidRDefault="00993DFC" w:rsidP="00993DFC">
      <w:r>
        <w:rPr>
          <w:rFonts w:hint="eastAsia"/>
        </w:rPr>
        <w:t>2</w:t>
      </w:r>
      <w:r>
        <w:rPr>
          <w:rFonts w:hint="eastAsia"/>
        </w:rPr>
        <w:t>、</w:t>
      </w:r>
    </w:p>
    <w:p w14:paraId="68F21DAA" w14:textId="77777777" w:rsidR="00993DFC" w:rsidRDefault="00993DFC" w:rsidP="00993DFC"/>
    <w:p w14:paraId="2B68F0AE" w14:textId="77777777" w:rsidR="00993DFC" w:rsidRDefault="00993DFC" w:rsidP="00993DFC">
      <w:r>
        <w:rPr>
          <w:rFonts w:hint="eastAsia"/>
        </w:rPr>
        <w:t>3</w:t>
      </w:r>
      <w:r>
        <w:rPr>
          <w:rFonts w:hint="eastAsia"/>
        </w:rPr>
        <w:t>、</w:t>
      </w:r>
    </w:p>
    <w:p w14:paraId="73E60897" w14:textId="77777777" w:rsidR="00993DFC" w:rsidRDefault="00993DFC" w:rsidP="00993DFC"/>
    <w:p w14:paraId="5AE490B3" w14:textId="77777777" w:rsidR="00993DFC" w:rsidRDefault="00993DFC" w:rsidP="00993DFC">
      <w:r>
        <w:rPr>
          <w:rFonts w:hint="eastAsia"/>
        </w:rPr>
        <w:t>4</w:t>
      </w:r>
      <w:r>
        <w:rPr>
          <w:rFonts w:hint="eastAsia"/>
        </w:rPr>
        <w:t>、</w:t>
      </w:r>
    </w:p>
    <w:p w14:paraId="0D900902" w14:textId="77777777" w:rsidR="00993DFC" w:rsidRDefault="00993DFC" w:rsidP="00993DFC"/>
    <w:p w14:paraId="69B64D5E" w14:textId="77777777" w:rsidR="00993DFC" w:rsidRDefault="00993DFC" w:rsidP="00993DFC">
      <w:r>
        <w:rPr>
          <w:rFonts w:hint="eastAsia"/>
        </w:rPr>
        <w:t>5</w:t>
      </w:r>
      <w:r>
        <w:rPr>
          <w:rFonts w:hint="eastAsia"/>
        </w:rPr>
        <w:t>、</w:t>
      </w:r>
    </w:p>
    <w:p w14:paraId="11C2FF78" w14:textId="77777777" w:rsidR="00993DFC" w:rsidRDefault="00993DFC" w:rsidP="00993DFC"/>
    <w:p w14:paraId="00CF5CCA" w14:textId="77777777" w:rsidR="00993DFC" w:rsidRDefault="00993DFC" w:rsidP="00993DFC">
      <w:r>
        <w:rPr>
          <w:rFonts w:hint="eastAsia"/>
        </w:rPr>
        <w:t>6</w:t>
      </w:r>
      <w:r>
        <w:rPr>
          <w:rFonts w:hint="eastAsia"/>
        </w:rPr>
        <w:t>、</w:t>
      </w:r>
    </w:p>
    <w:p w14:paraId="2E275BB8" w14:textId="77777777" w:rsidR="00993DFC" w:rsidRDefault="00993DFC" w:rsidP="00993DFC"/>
    <w:p w14:paraId="36F66D60" w14:textId="77777777" w:rsidR="00993DFC" w:rsidRDefault="00993DFC" w:rsidP="00993DFC">
      <w:r>
        <w:rPr>
          <w:rFonts w:hint="eastAsia"/>
        </w:rPr>
        <w:t>7</w:t>
      </w:r>
      <w:r>
        <w:rPr>
          <w:rFonts w:hint="eastAsia"/>
        </w:rPr>
        <w:t>、</w:t>
      </w:r>
    </w:p>
    <w:p w14:paraId="26CEBE73" w14:textId="77777777" w:rsidR="00993DFC" w:rsidRDefault="00993DFC" w:rsidP="00993DFC"/>
    <w:p w14:paraId="646D1758" w14:textId="77777777" w:rsidR="00993DFC" w:rsidRDefault="00993DFC" w:rsidP="00993DFC">
      <w:r>
        <w:rPr>
          <w:rFonts w:hint="eastAsia"/>
        </w:rPr>
        <w:t>8</w:t>
      </w:r>
      <w:r>
        <w:rPr>
          <w:rFonts w:hint="eastAsia"/>
        </w:rPr>
        <w:t>、</w:t>
      </w:r>
    </w:p>
    <w:p w14:paraId="48257571" w14:textId="77777777" w:rsidR="00993DFC" w:rsidRDefault="00993DFC" w:rsidP="00993DFC"/>
    <w:p w14:paraId="60174E29" w14:textId="77777777" w:rsidR="00993DFC" w:rsidRDefault="00993DFC" w:rsidP="00993DFC">
      <w:r>
        <w:rPr>
          <w:rFonts w:hint="eastAsia"/>
        </w:rPr>
        <w:t>9</w:t>
      </w:r>
      <w:r>
        <w:rPr>
          <w:rFonts w:hint="eastAsia"/>
        </w:rPr>
        <w:t>、</w:t>
      </w:r>
    </w:p>
    <w:p w14:paraId="791E5A20" w14:textId="77777777" w:rsidR="00993DFC" w:rsidRDefault="00993DFC" w:rsidP="00993DFC"/>
    <w:p w14:paraId="1C7478A9" w14:textId="77777777" w:rsidR="00993DFC" w:rsidRDefault="00993DFC" w:rsidP="00993DFC">
      <w:r>
        <w:rPr>
          <w:rFonts w:hint="eastAsia"/>
        </w:rPr>
        <w:t>1</w:t>
      </w:r>
      <w:r>
        <w:t>0</w:t>
      </w:r>
      <w:r>
        <w:rPr>
          <w:rFonts w:hint="eastAsia"/>
        </w:rPr>
        <w:t>、</w:t>
      </w:r>
    </w:p>
    <w:p w14:paraId="1F16794A"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5CE2EE4" w14:textId="77777777" w:rsidTr="007A4526">
        <w:tc>
          <w:tcPr>
            <w:tcW w:w="8296" w:type="dxa"/>
          </w:tcPr>
          <w:p w14:paraId="3C37DAB5" w14:textId="77777777" w:rsidR="003614A8" w:rsidRDefault="003614A8" w:rsidP="007A4526">
            <w:r>
              <w:rPr>
                <w:rFonts w:hint="eastAsia"/>
              </w:rPr>
              <w:t>下周计划</w:t>
            </w:r>
          </w:p>
        </w:tc>
      </w:tr>
    </w:tbl>
    <w:p w14:paraId="11E9B234" w14:textId="77777777" w:rsidR="003614A8" w:rsidRPr="003614A8" w:rsidRDefault="003614A8" w:rsidP="003614A8"/>
    <w:p w14:paraId="3B45A8C3" w14:textId="77777777" w:rsidR="00993DFC" w:rsidRDefault="00993DFC" w:rsidP="00993DFC">
      <w:r>
        <w:rPr>
          <w:rFonts w:hint="eastAsia"/>
        </w:rPr>
        <w:t>1</w:t>
      </w:r>
      <w:r>
        <w:rPr>
          <w:rFonts w:hint="eastAsia"/>
        </w:rPr>
        <w:t>、</w:t>
      </w:r>
    </w:p>
    <w:p w14:paraId="7A68119C" w14:textId="77777777" w:rsidR="00993DFC" w:rsidRDefault="00993DFC" w:rsidP="00993DFC"/>
    <w:p w14:paraId="05788689" w14:textId="77777777" w:rsidR="00993DFC" w:rsidRDefault="00993DFC" w:rsidP="00993DFC">
      <w:r>
        <w:rPr>
          <w:rFonts w:hint="eastAsia"/>
        </w:rPr>
        <w:t>2</w:t>
      </w:r>
      <w:r>
        <w:rPr>
          <w:rFonts w:hint="eastAsia"/>
        </w:rPr>
        <w:t>、</w:t>
      </w:r>
    </w:p>
    <w:p w14:paraId="7BCDE8CB" w14:textId="77777777" w:rsidR="00993DFC" w:rsidRDefault="00993DFC" w:rsidP="00993DFC"/>
    <w:p w14:paraId="2568A856" w14:textId="77777777" w:rsidR="00993DFC" w:rsidRDefault="00993DFC" w:rsidP="00993DFC">
      <w:r>
        <w:rPr>
          <w:rFonts w:hint="eastAsia"/>
        </w:rPr>
        <w:t>3</w:t>
      </w:r>
      <w:r>
        <w:rPr>
          <w:rFonts w:hint="eastAsia"/>
        </w:rPr>
        <w:t>、</w:t>
      </w:r>
    </w:p>
    <w:p w14:paraId="3B0EB6FF" w14:textId="77777777" w:rsidR="00993DFC" w:rsidRDefault="00993DFC" w:rsidP="00993DFC"/>
    <w:p w14:paraId="3E8F209D" w14:textId="77777777" w:rsidR="00993DFC" w:rsidRDefault="00993DFC" w:rsidP="00993DFC">
      <w:r>
        <w:rPr>
          <w:rFonts w:hint="eastAsia"/>
        </w:rPr>
        <w:t>4</w:t>
      </w:r>
      <w:r>
        <w:rPr>
          <w:rFonts w:hint="eastAsia"/>
        </w:rPr>
        <w:t>、</w:t>
      </w:r>
    </w:p>
    <w:p w14:paraId="13E307EC" w14:textId="77777777" w:rsidR="00993DFC" w:rsidRDefault="00993DFC" w:rsidP="00993DFC"/>
    <w:p w14:paraId="07B396E5" w14:textId="77777777" w:rsidR="00993DFC" w:rsidRDefault="00993DFC" w:rsidP="00993DFC">
      <w:r>
        <w:rPr>
          <w:rFonts w:hint="eastAsia"/>
        </w:rPr>
        <w:t>5</w:t>
      </w:r>
      <w:r>
        <w:rPr>
          <w:rFonts w:hint="eastAsia"/>
        </w:rPr>
        <w:t>、</w:t>
      </w:r>
    </w:p>
    <w:p w14:paraId="0FB07E79" w14:textId="77777777" w:rsidR="00993DFC" w:rsidRDefault="00993DFC" w:rsidP="00993DFC"/>
    <w:p w14:paraId="00F0B30A" w14:textId="77777777" w:rsidR="00993DFC" w:rsidRDefault="00993DFC" w:rsidP="00993DFC">
      <w:r>
        <w:rPr>
          <w:rFonts w:hint="eastAsia"/>
        </w:rPr>
        <w:t>6</w:t>
      </w:r>
      <w:r>
        <w:rPr>
          <w:rFonts w:hint="eastAsia"/>
        </w:rPr>
        <w:t>、</w:t>
      </w:r>
    </w:p>
    <w:p w14:paraId="2D113A43" w14:textId="77777777" w:rsidR="00993DFC" w:rsidRDefault="00993DFC" w:rsidP="00993DFC"/>
    <w:p w14:paraId="08F4D597" w14:textId="77777777" w:rsidR="00993DFC" w:rsidRDefault="00993DFC" w:rsidP="00993DFC">
      <w:r>
        <w:rPr>
          <w:rFonts w:hint="eastAsia"/>
        </w:rPr>
        <w:t>7</w:t>
      </w:r>
      <w:r>
        <w:rPr>
          <w:rFonts w:hint="eastAsia"/>
        </w:rPr>
        <w:t>、</w:t>
      </w:r>
    </w:p>
    <w:p w14:paraId="33B2B824" w14:textId="77777777" w:rsidR="00993DFC" w:rsidRDefault="00993DFC" w:rsidP="00993DFC"/>
    <w:p w14:paraId="6A4F1AB3" w14:textId="77777777" w:rsidR="00993DFC" w:rsidRDefault="00993DFC" w:rsidP="00993DFC">
      <w:r>
        <w:rPr>
          <w:rFonts w:hint="eastAsia"/>
        </w:rPr>
        <w:t>8</w:t>
      </w:r>
      <w:r>
        <w:rPr>
          <w:rFonts w:hint="eastAsia"/>
        </w:rPr>
        <w:t>、</w:t>
      </w:r>
    </w:p>
    <w:p w14:paraId="77C03082" w14:textId="77777777" w:rsidR="00993DFC" w:rsidRDefault="00993DFC" w:rsidP="00993DFC"/>
    <w:p w14:paraId="2311EDE7" w14:textId="77777777" w:rsidR="00993DFC" w:rsidRDefault="00993DFC" w:rsidP="00993DFC">
      <w:r>
        <w:rPr>
          <w:rFonts w:hint="eastAsia"/>
        </w:rPr>
        <w:t>9</w:t>
      </w:r>
      <w:r>
        <w:rPr>
          <w:rFonts w:hint="eastAsia"/>
        </w:rPr>
        <w:t>、</w:t>
      </w:r>
    </w:p>
    <w:p w14:paraId="01E0885E" w14:textId="77777777" w:rsidR="00993DFC" w:rsidRDefault="00993DFC" w:rsidP="00993DFC"/>
    <w:p w14:paraId="1DDC42A3" w14:textId="77777777" w:rsidR="00993DFC" w:rsidRDefault="00993DFC" w:rsidP="00993DFC">
      <w:r>
        <w:rPr>
          <w:rFonts w:hint="eastAsia"/>
        </w:rPr>
        <w:t>1</w:t>
      </w:r>
      <w:r>
        <w:t>0</w:t>
      </w:r>
      <w:r>
        <w:rPr>
          <w:rFonts w:hint="eastAsia"/>
        </w:rPr>
        <w:t>、</w:t>
      </w:r>
    </w:p>
    <w:p w14:paraId="4D663268" w14:textId="77777777" w:rsidR="003614A8" w:rsidRDefault="003614A8" w:rsidP="003614A8"/>
    <w:p w14:paraId="64A89E7D"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021709C" w14:textId="77777777" w:rsidTr="00993DFC">
        <w:tc>
          <w:tcPr>
            <w:tcW w:w="8281" w:type="dxa"/>
          </w:tcPr>
          <w:p w14:paraId="33D51207" w14:textId="77777777" w:rsidR="003614A8" w:rsidRDefault="003614A8" w:rsidP="007A4526">
            <w:r>
              <w:rPr>
                <w:rFonts w:hint="eastAsia"/>
              </w:rPr>
              <w:t>本周工作</w:t>
            </w:r>
          </w:p>
        </w:tc>
      </w:tr>
    </w:tbl>
    <w:p w14:paraId="25F51B72" w14:textId="77777777" w:rsidR="00993DFC" w:rsidRDefault="00993DFC" w:rsidP="00993DFC">
      <w:r>
        <w:rPr>
          <w:rFonts w:hint="eastAsia"/>
        </w:rPr>
        <w:lastRenderedPageBreak/>
        <w:t>1</w:t>
      </w:r>
      <w:r>
        <w:rPr>
          <w:rFonts w:hint="eastAsia"/>
        </w:rPr>
        <w:t>、</w:t>
      </w:r>
    </w:p>
    <w:p w14:paraId="472A9FAF" w14:textId="77777777" w:rsidR="00993DFC" w:rsidRDefault="00993DFC" w:rsidP="00993DFC"/>
    <w:p w14:paraId="493CCA0D" w14:textId="77777777" w:rsidR="00993DFC" w:rsidRDefault="00993DFC" w:rsidP="00993DFC">
      <w:r>
        <w:rPr>
          <w:rFonts w:hint="eastAsia"/>
        </w:rPr>
        <w:t>2</w:t>
      </w:r>
      <w:r>
        <w:rPr>
          <w:rFonts w:hint="eastAsia"/>
        </w:rPr>
        <w:t>、</w:t>
      </w:r>
    </w:p>
    <w:p w14:paraId="3C202785" w14:textId="77777777" w:rsidR="00993DFC" w:rsidRDefault="00993DFC" w:rsidP="00993DFC"/>
    <w:p w14:paraId="3898E824" w14:textId="77777777" w:rsidR="00993DFC" w:rsidRDefault="00993DFC" w:rsidP="00993DFC">
      <w:r>
        <w:rPr>
          <w:rFonts w:hint="eastAsia"/>
        </w:rPr>
        <w:t>3</w:t>
      </w:r>
      <w:r>
        <w:rPr>
          <w:rFonts w:hint="eastAsia"/>
        </w:rPr>
        <w:t>、</w:t>
      </w:r>
    </w:p>
    <w:p w14:paraId="5D0E8A36" w14:textId="77777777" w:rsidR="00993DFC" w:rsidRDefault="00993DFC" w:rsidP="00993DFC"/>
    <w:p w14:paraId="11D9315B" w14:textId="77777777" w:rsidR="00993DFC" w:rsidRDefault="00993DFC" w:rsidP="00993DFC">
      <w:r>
        <w:rPr>
          <w:rFonts w:hint="eastAsia"/>
        </w:rPr>
        <w:t>4</w:t>
      </w:r>
      <w:r>
        <w:rPr>
          <w:rFonts w:hint="eastAsia"/>
        </w:rPr>
        <w:t>、</w:t>
      </w:r>
    </w:p>
    <w:p w14:paraId="54472D93" w14:textId="77777777" w:rsidR="00993DFC" w:rsidRDefault="00993DFC" w:rsidP="00993DFC"/>
    <w:p w14:paraId="49AC3F1D" w14:textId="77777777" w:rsidR="00993DFC" w:rsidRDefault="00993DFC" w:rsidP="00993DFC">
      <w:r>
        <w:rPr>
          <w:rFonts w:hint="eastAsia"/>
        </w:rPr>
        <w:t>5</w:t>
      </w:r>
      <w:r>
        <w:rPr>
          <w:rFonts w:hint="eastAsia"/>
        </w:rPr>
        <w:t>、</w:t>
      </w:r>
    </w:p>
    <w:p w14:paraId="6FFE05C9" w14:textId="77777777" w:rsidR="00993DFC" w:rsidRDefault="00993DFC" w:rsidP="00993DFC"/>
    <w:p w14:paraId="7F30F071" w14:textId="77777777" w:rsidR="00993DFC" w:rsidRDefault="00993DFC" w:rsidP="00993DFC">
      <w:r>
        <w:rPr>
          <w:rFonts w:hint="eastAsia"/>
        </w:rPr>
        <w:t>6</w:t>
      </w:r>
      <w:r>
        <w:rPr>
          <w:rFonts w:hint="eastAsia"/>
        </w:rPr>
        <w:t>、</w:t>
      </w:r>
    </w:p>
    <w:p w14:paraId="13852C25" w14:textId="77777777" w:rsidR="00993DFC" w:rsidRDefault="00993DFC" w:rsidP="00993DFC"/>
    <w:p w14:paraId="76FB3C1D" w14:textId="77777777" w:rsidR="00993DFC" w:rsidRDefault="00993DFC" w:rsidP="00993DFC">
      <w:r>
        <w:rPr>
          <w:rFonts w:hint="eastAsia"/>
        </w:rPr>
        <w:t>7</w:t>
      </w:r>
      <w:r>
        <w:rPr>
          <w:rFonts w:hint="eastAsia"/>
        </w:rPr>
        <w:t>、</w:t>
      </w:r>
    </w:p>
    <w:p w14:paraId="1F3E18FA" w14:textId="77777777" w:rsidR="00993DFC" w:rsidRDefault="00993DFC" w:rsidP="00993DFC"/>
    <w:p w14:paraId="2C50ECCA" w14:textId="77777777" w:rsidR="00993DFC" w:rsidRDefault="00993DFC" w:rsidP="00993DFC">
      <w:r>
        <w:rPr>
          <w:rFonts w:hint="eastAsia"/>
        </w:rPr>
        <w:t>8</w:t>
      </w:r>
      <w:r>
        <w:rPr>
          <w:rFonts w:hint="eastAsia"/>
        </w:rPr>
        <w:t>、</w:t>
      </w:r>
    </w:p>
    <w:p w14:paraId="3798BD2D" w14:textId="77777777" w:rsidR="00993DFC" w:rsidRDefault="00993DFC" w:rsidP="00993DFC"/>
    <w:p w14:paraId="799E3F3C" w14:textId="77777777" w:rsidR="00993DFC" w:rsidRDefault="00993DFC" w:rsidP="00993DFC">
      <w:r>
        <w:rPr>
          <w:rFonts w:hint="eastAsia"/>
        </w:rPr>
        <w:t>9</w:t>
      </w:r>
      <w:r>
        <w:rPr>
          <w:rFonts w:hint="eastAsia"/>
        </w:rPr>
        <w:t>、</w:t>
      </w:r>
    </w:p>
    <w:p w14:paraId="46ECE379" w14:textId="77777777" w:rsidR="00993DFC" w:rsidRDefault="00993DFC" w:rsidP="00993DFC"/>
    <w:p w14:paraId="08DF6A68" w14:textId="77777777" w:rsidR="00993DFC" w:rsidRDefault="00993DFC" w:rsidP="00993DFC">
      <w:r>
        <w:rPr>
          <w:rFonts w:hint="eastAsia"/>
        </w:rPr>
        <w:t>1</w:t>
      </w:r>
      <w:r>
        <w:t>0</w:t>
      </w:r>
      <w:r>
        <w:rPr>
          <w:rFonts w:hint="eastAsia"/>
        </w:rPr>
        <w:t>、</w:t>
      </w:r>
    </w:p>
    <w:p w14:paraId="6DE9D0E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94BEE20" w14:textId="77777777" w:rsidTr="007A4526">
        <w:tc>
          <w:tcPr>
            <w:tcW w:w="8296" w:type="dxa"/>
          </w:tcPr>
          <w:p w14:paraId="3DFF617E" w14:textId="77777777" w:rsidR="003614A8" w:rsidRDefault="003614A8" w:rsidP="007A4526">
            <w:r>
              <w:rPr>
                <w:rFonts w:hint="eastAsia"/>
              </w:rPr>
              <w:t>下周计划</w:t>
            </w:r>
          </w:p>
        </w:tc>
      </w:tr>
    </w:tbl>
    <w:p w14:paraId="40FB02D0" w14:textId="77777777" w:rsidR="003614A8" w:rsidRPr="003614A8" w:rsidRDefault="003614A8" w:rsidP="003614A8"/>
    <w:p w14:paraId="7E01DC43" w14:textId="77777777" w:rsidR="00993DFC" w:rsidRDefault="00993DFC" w:rsidP="00993DFC">
      <w:r>
        <w:rPr>
          <w:rFonts w:hint="eastAsia"/>
        </w:rPr>
        <w:t>1</w:t>
      </w:r>
      <w:r>
        <w:rPr>
          <w:rFonts w:hint="eastAsia"/>
        </w:rPr>
        <w:t>、</w:t>
      </w:r>
    </w:p>
    <w:p w14:paraId="286BF74B" w14:textId="77777777" w:rsidR="00993DFC" w:rsidRDefault="00993DFC" w:rsidP="00993DFC"/>
    <w:p w14:paraId="50FAC2F3" w14:textId="77777777" w:rsidR="00993DFC" w:rsidRDefault="00993DFC" w:rsidP="00993DFC">
      <w:r>
        <w:rPr>
          <w:rFonts w:hint="eastAsia"/>
        </w:rPr>
        <w:t>2</w:t>
      </w:r>
      <w:r>
        <w:rPr>
          <w:rFonts w:hint="eastAsia"/>
        </w:rPr>
        <w:t>、</w:t>
      </w:r>
    </w:p>
    <w:p w14:paraId="3F15C1CA" w14:textId="77777777" w:rsidR="00993DFC" w:rsidRDefault="00993DFC" w:rsidP="00993DFC"/>
    <w:p w14:paraId="40B8303C" w14:textId="77777777" w:rsidR="00993DFC" w:rsidRDefault="00993DFC" w:rsidP="00993DFC">
      <w:r>
        <w:rPr>
          <w:rFonts w:hint="eastAsia"/>
        </w:rPr>
        <w:t>3</w:t>
      </w:r>
      <w:r>
        <w:rPr>
          <w:rFonts w:hint="eastAsia"/>
        </w:rPr>
        <w:t>、</w:t>
      </w:r>
    </w:p>
    <w:p w14:paraId="751F3D11" w14:textId="77777777" w:rsidR="00993DFC" w:rsidRDefault="00993DFC" w:rsidP="00993DFC"/>
    <w:p w14:paraId="4A76BC1F" w14:textId="77777777" w:rsidR="00993DFC" w:rsidRDefault="00993DFC" w:rsidP="00993DFC">
      <w:r>
        <w:rPr>
          <w:rFonts w:hint="eastAsia"/>
        </w:rPr>
        <w:t>4</w:t>
      </w:r>
      <w:r>
        <w:rPr>
          <w:rFonts w:hint="eastAsia"/>
        </w:rPr>
        <w:t>、</w:t>
      </w:r>
    </w:p>
    <w:p w14:paraId="481BD058" w14:textId="77777777" w:rsidR="00993DFC" w:rsidRDefault="00993DFC" w:rsidP="00993DFC"/>
    <w:p w14:paraId="6E14AD10" w14:textId="77777777" w:rsidR="00993DFC" w:rsidRDefault="00993DFC" w:rsidP="00993DFC">
      <w:r>
        <w:rPr>
          <w:rFonts w:hint="eastAsia"/>
        </w:rPr>
        <w:t>5</w:t>
      </w:r>
      <w:r>
        <w:rPr>
          <w:rFonts w:hint="eastAsia"/>
        </w:rPr>
        <w:t>、</w:t>
      </w:r>
    </w:p>
    <w:p w14:paraId="2A402AA3" w14:textId="77777777" w:rsidR="00993DFC" w:rsidRDefault="00993DFC" w:rsidP="00993DFC"/>
    <w:p w14:paraId="7AB07160" w14:textId="77777777" w:rsidR="00993DFC" w:rsidRDefault="00993DFC" w:rsidP="00993DFC">
      <w:r>
        <w:rPr>
          <w:rFonts w:hint="eastAsia"/>
        </w:rPr>
        <w:t>6</w:t>
      </w:r>
      <w:r>
        <w:rPr>
          <w:rFonts w:hint="eastAsia"/>
        </w:rPr>
        <w:t>、</w:t>
      </w:r>
    </w:p>
    <w:p w14:paraId="5DFA58A0" w14:textId="77777777" w:rsidR="00993DFC" w:rsidRDefault="00993DFC" w:rsidP="00993DFC"/>
    <w:p w14:paraId="6826C990" w14:textId="77777777" w:rsidR="00993DFC" w:rsidRDefault="00993DFC" w:rsidP="00993DFC">
      <w:r>
        <w:rPr>
          <w:rFonts w:hint="eastAsia"/>
        </w:rPr>
        <w:t>7</w:t>
      </w:r>
      <w:r>
        <w:rPr>
          <w:rFonts w:hint="eastAsia"/>
        </w:rPr>
        <w:t>、</w:t>
      </w:r>
    </w:p>
    <w:p w14:paraId="330F988B" w14:textId="77777777" w:rsidR="00993DFC" w:rsidRDefault="00993DFC" w:rsidP="00993DFC"/>
    <w:p w14:paraId="785BD04E" w14:textId="77777777" w:rsidR="00993DFC" w:rsidRDefault="00993DFC" w:rsidP="00993DFC">
      <w:r>
        <w:rPr>
          <w:rFonts w:hint="eastAsia"/>
        </w:rPr>
        <w:t>8</w:t>
      </w:r>
      <w:r>
        <w:rPr>
          <w:rFonts w:hint="eastAsia"/>
        </w:rPr>
        <w:t>、</w:t>
      </w:r>
    </w:p>
    <w:p w14:paraId="755328EF" w14:textId="77777777" w:rsidR="00993DFC" w:rsidRDefault="00993DFC" w:rsidP="00993DFC"/>
    <w:p w14:paraId="1256488C" w14:textId="77777777" w:rsidR="00993DFC" w:rsidRDefault="00993DFC" w:rsidP="00993DFC">
      <w:r>
        <w:rPr>
          <w:rFonts w:hint="eastAsia"/>
        </w:rPr>
        <w:t>9</w:t>
      </w:r>
      <w:r>
        <w:rPr>
          <w:rFonts w:hint="eastAsia"/>
        </w:rPr>
        <w:t>、</w:t>
      </w:r>
    </w:p>
    <w:p w14:paraId="1329CFBF" w14:textId="77777777" w:rsidR="00993DFC" w:rsidRDefault="00993DFC" w:rsidP="00993DFC"/>
    <w:p w14:paraId="46137E4B" w14:textId="77777777" w:rsidR="00993DFC" w:rsidRDefault="00993DFC" w:rsidP="00993DFC">
      <w:r>
        <w:rPr>
          <w:rFonts w:hint="eastAsia"/>
        </w:rPr>
        <w:t>1</w:t>
      </w:r>
      <w:r>
        <w:t>0</w:t>
      </w:r>
      <w:r>
        <w:rPr>
          <w:rFonts w:hint="eastAsia"/>
        </w:rPr>
        <w:t>、</w:t>
      </w:r>
    </w:p>
    <w:p w14:paraId="78A7C073" w14:textId="77777777" w:rsidR="003614A8" w:rsidRDefault="003614A8" w:rsidP="003614A8"/>
    <w:p w14:paraId="568EE24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030DD374" w14:textId="77777777" w:rsidTr="00993DFC">
        <w:tc>
          <w:tcPr>
            <w:tcW w:w="8281" w:type="dxa"/>
          </w:tcPr>
          <w:p w14:paraId="428BAA37" w14:textId="77777777" w:rsidR="003614A8" w:rsidRDefault="003614A8" w:rsidP="007A4526">
            <w:r>
              <w:rPr>
                <w:rFonts w:hint="eastAsia"/>
              </w:rPr>
              <w:lastRenderedPageBreak/>
              <w:t>本周工作</w:t>
            </w:r>
          </w:p>
        </w:tc>
      </w:tr>
    </w:tbl>
    <w:p w14:paraId="74E0EE04" w14:textId="77777777" w:rsidR="00993DFC" w:rsidRDefault="00993DFC" w:rsidP="00993DFC">
      <w:r>
        <w:rPr>
          <w:rFonts w:hint="eastAsia"/>
        </w:rPr>
        <w:t>1</w:t>
      </w:r>
      <w:r>
        <w:rPr>
          <w:rFonts w:hint="eastAsia"/>
        </w:rPr>
        <w:t>、</w:t>
      </w:r>
    </w:p>
    <w:p w14:paraId="7418096F" w14:textId="77777777" w:rsidR="00993DFC" w:rsidRDefault="00993DFC" w:rsidP="00993DFC"/>
    <w:p w14:paraId="592EDC70" w14:textId="77777777" w:rsidR="00993DFC" w:rsidRDefault="00993DFC" w:rsidP="00993DFC">
      <w:r>
        <w:rPr>
          <w:rFonts w:hint="eastAsia"/>
        </w:rPr>
        <w:t>2</w:t>
      </w:r>
      <w:r>
        <w:rPr>
          <w:rFonts w:hint="eastAsia"/>
        </w:rPr>
        <w:t>、</w:t>
      </w:r>
    </w:p>
    <w:p w14:paraId="75CB8AED" w14:textId="77777777" w:rsidR="00993DFC" w:rsidRDefault="00993DFC" w:rsidP="00993DFC"/>
    <w:p w14:paraId="1C9DA8ED" w14:textId="77777777" w:rsidR="00993DFC" w:rsidRDefault="00993DFC" w:rsidP="00993DFC">
      <w:r>
        <w:rPr>
          <w:rFonts w:hint="eastAsia"/>
        </w:rPr>
        <w:t>3</w:t>
      </w:r>
      <w:r>
        <w:rPr>
          <w:rFonts w:hint="eastAsia"/>
        </w:rPr>
        <w:t>、</w:t>
      </w:r>
    </w:p>
    <w:p w14:paraId="67664544" w14:textId="77777777" w:rsidR="00993DFC" w:rsidRDefault="00993DFC" w:rsidP="00993DFC"/>
    <w:p w14:paraId="597C323F" w14:textId="77777777" w:rsidR="00993DFC" w:rsidRDefault="00993DFC" w:rsidP="00993DFC">
      <w:r>
        <w:rPr>
          <w:rFonts w:hint="eastAsia"/>
        </w:rPr>
        <w:t>4</w:t>
      </w:r>
      <w:r>
        <w:rPr>
          <w:rFonts w:hint="eastAsia"/>
        </w:rPr>
        <w:t>、</w:t>
      </w:r>
    </w:p>
    <w:p w14:paraId="0CA06DFC" w14:textId="77777777" w:rsidR="00993DFC" w:rsidRDefault="00993DFC" w:rsidP="00993DFC"/>
    <w:p w14:paraId="01A820E3" w14:textId="77777777" w:rsidR="00993DFC" w:rsidRDefault="00993DFC" w:rsidP="00993DFC">
      <w:r>
        <w:rPr>
          <w:rFonts w:hint="eastAsia"/>
        </w:rPr>
        <w:t>5</w:t>
      </w:r>
      <w:r>
        <w:rPr>
          <w:rFonts w:hint="eastAsia"/>
        </w:rPr>
        <w:t>、</w:t>
      </w:r>
    </w:p>
    <w:p w14:paraId="2A024AC1" w14:textId="77777777" w:rsidR="00993DFC" w:rsidRDefault="00993DFC" w:rsidP="00993DFC"/>
    <w:p w14:paraId="34FAA0FC" w14:textId="77777777" w:rsidR="00993DFC" w:rsidRDefault="00993DFC" w:rsidP="00993DFC">
      <w:r>
        <w:rPr>
          <w:rFonts w:hint="eastAsia"/>
        </w:rPr>
        <w:t>6</w:t>
      </w:r>
      <w:r>
        <w:rPr>
          <w:rFonts w:hint="eastAsia"/>
        </w:rPr>
        <w:t>、</w:t>
      </w:r>
    </w:p>
    <w:p w14:paraId="0DFEC4D8" w14:textId="77777777" w:rsidR="00993DFC" w:rsidRDefault="00993DFC" w:rsidP="00993DFC"/>
    <w:p w14:paraId="01D253C6" w14:textId="77777777" w:rsidR="00993DFC" w:rsidRDefault="00993DFC" w:rsidP="00993DFC">
      <w:r>
        <w:rPr>
          <w:rFonts w:hint="eastAsia"/>
        </w:rPr>
        <w:t>7</w:t>
      </w:r>
      <w:r>
        <w:rPr>
          <w:rFonts w:hint="eastAsia"/>
        </w:rPr>
        <w:t>、</w:t>
      </w:r>
    </w:p>
    <w:p w14:paraId="7CE47EB9" w14:textId="77777777" w:rsidR="00993DFC" w:rsidRDefault="00993DFC" w:rsidP="00993DFC"/>
    <w:p w14:paraId="64DE72B6" w14:textId="77777777" w:rsidR="00993DFC" w:rsidRDefault="00993DFC" w:rsidP="00993DFC">
      <w:r>
        <w:rPr>
          <w:rFonts w:hint="eastAsia"/>
        </w:rPr>
        <w:t>8</w:t>
      </w:r>
      <w:r>
        <w:rPr>
          <w:rFonts w:hint="eastAsia"/>
        </w:rPr>
        <w:t>、</w:t>
      </w:r>
    </w:p>
    <w:p w14:paraId="44E38DDA" w14:textId="77777777" w:rsidR="00993DFC" w:rsidRDefault="00993DFC" w:rsidP="00993DFC"/>
    <w:p w14:paraId="68C5C6F3" w14:textId="77777777" w:rsidR="00993DFC" w:rsidRDefault="00993DFC" w:rsidP="00993DFC">
      <w:r>
        <w:rPr>
          <w:rFonts w:hint="eastAsia"/>
        </w:rPr>
        <w:t>9</w:t>
      </w:r>
      <w:r>
        <w:rPr>
          <w:rFonts w:hint="eastAsia"/>
        </w:rPr>
        <w:t>、</w:t>
      </w:r>
    </w:p>
    <w:p w14:paraId="066E418E" w14:textId="77777777" w:rsidR="00993DFC" w:rsidRDefault="00993DFC" w:rsidP="00993DFC"/>
    <w:p w14:paraId="4ED59FEE" w14:textId="77777777" w:rsidR="00993DFC" w:rsidRDefault="00993DFC" w:rsidP="00993DFC">
      <w:r>
        <w:rPr>
          <w:rFonts w:hint="eastAsia"/>
        </w:rPr>
        <w:t>1</w:t>
      </w:r>
      <w:r>
        <w:t>0</w:t>
      </w:r>
      <w:r>
        <w:rPr>
          <w:rFonts w:hint="eastAsia"/>
        </w:rPr>
        <w:t>、</w:t>
      </w:r>
    </w:p>
    <w:p w14:paraId="4475C9F4"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F5E0277" w14:textId="77777777" w:rsidTr="00993DFC">
        <w:tc>
          <w:tcPr>
            <w:tcW w:w="8281" w:type="dxa"/>
          </w:tcPr>
          <w:p w14:paraId="75D1740D" w14:textId="77777777" w:rsidR="003614A8" w:rsidRDefault="003614A8" w:rsidP="007A4526">
            <w:r>
              <w:rPr>
                <w:rFonts w:hint="eastAsia"/>
              </w:rPr>
              <w:t>下周计划</w:t>
            </w:r>
          </w:p>
        </w:tc>
      </w:tr>
    </w:tbl>
    <w:p w14:paraId="746541E7" w14:textId="77777777" w:rsidR="00993DFC" w:rsidRDefault="00993DFC" w:rsidP="00993DFC">
      <w:r>
        <w:rPr>
          <w:rFonts w:hint="eastAsia"/>
        </w:rPr>
        <w:t>1</w:t>
      </w:r>
      <w:r>
        <w:rPr>
          <w:rFonts w:hint="eastAsia"/>
        </w:rPr>
        <w:t>、</w:t>
      </w:r>
    </w:p>
    <w:p w14:paraId="6B9E2FF4" w14:textId="77777777" w:rsidR="00993DFC" w:rsidRDefault="00993DFC" w:rsidP="00993DFC"/>
    <w:p w14:paraId="2EA2995B" w14:textId="77777777" w:rsidR="00993DFC" w:rsidRDefault="00993DFC" w:rsidP="00993DFC">
      <w:r>
        <w:rPr>
          <w:rFonts w:hint="eastAsia"/>
        </w:rPr>
        <w:t>2</w:t>
      </w:r>
      <w:r>
        <w:rPr>
          <w:rFonts w:hint="eastAsia"/>
        </w:rPr>
        <w:t>、</w:t>
      </w:r>
    </w:p>
    <w:p w14:paraId="2EE1F953" w14:textId="77777777" w:rsidR="00993DFC" w:rsidRDefault="00993DFC" w:rsidP="00993DFC"/>
    <w:p w14:paraId="2E26A0A6" w14:textId="77777777" w:rsidR="00993DFC" w:rsidRDefault="00993DFC" w:rsidP="00993DFC">
      <w:r>
        <w:rPr>
          <w:rFonts w:hint="eastAsia"/>
        </w:rPr>
        <w:t>3</w:t>
      </w:r>
      <w:r>
        <w:rPr>
          <w:rFonts w:hint="eastAsia"/>
        </w:rPr>
        <w:t>、</w:t>
      </w:r>
    </w:p>
    <w:p w14:paraId="1AEDBC53" w14:textId="77777777" w:rsidR="00993DFC" w:rsidRDefault="00993DFC" w:rsidP="00993DFC"/>
    <w:p w14:paraId="2D5E8296" w14:textId="77777777" w:rsidR="00993DFC" w:rsidRDefault="00993DFC" w:rsidP="00993DFC">
      <w:r>
        <w:rPr>
          <w:rFonts w:hint="eastAsia"/>
        </w:rPr>
        <w:t>4</w:t>
      </w:r>
      <w:r>
        <w:rPr>
          <w:rFonts w:hint="eastAsia"/>
        </w:rPr>
        <w:t>、</w:t>
      </w:r>
    </w:p>
    <w:p w14:paraId="1DC48471" w14:textId="77777777" w:rsidR="00993DFC" w:rsidRDefault="00993DFC" w:rsidP="00993DFC"/>
    <w:p w14:paraId="1719B5A0" w14:textId="77777777" w:rsidR="00993DFC" w:rsidRDefault="00993DFC" w:rsidP="00993DFC">
      <w:r>
        <w:rPr>
          <w:rFonts w:hint="eastAsia"/>
        </w:rPr>
        <w:t>5</w:t>
      </w:r>
      <w:r>
        <w:rPr>
          <w:rFonts w:hint="eastAsia"/>
        </w:rPr>
        <w:t>、</w:t>
      </w:r>
    </w:p>
    <w:p w14:paraId="5059750B" w14:textId="77777777" w:rsidR="00993DFC" w:rsidRDefault="00993DFC" w:rsidP="00993DFC"/>
    <w:p w14:paraId="12EC1080" w14:textId="77777777" w:rsidR="00993DFC" w:rsidRDefault="00993DFC" w:rsidP="00993DFC">
      <w:r>
        <w:rPr>
          <w:rFonts w:hint="eastAsia"/>
        </w:rPr>
        <w:t>6</w:t>
      </w:r>
      <w:r>
        <w:rPr>
          <w:rFonts w:hint="eastAsia"/>
        </w:rPr>
        <w:t>、</w:t>
      </w:r>
    </w:p>
    <w:p w14:paraId="0541A864" w14:textId="77777777" w:rsidR="00993DFC" w:rsidRDefault="00993DFC" w:rsidP="00993DFC"/>
    <w:p w14:paraId="42E5A60C" w14:textId="77777777" w:rsidR="00993DFC" w:rsidRDefault="00993DFC" w:rsidP="00993DFC">
      <w:r>
        <w:rPr>
          <w:rFonts w:hint="eastAsia"/>
        </w:rPr>
        <w:t>7</w:t>
      </w:r>
      <w:r>
        <w:rPr>
          <w:rFonts w:hint="eastAsia"/>
        </w:rPr>
        <w:t>、</w:t>
      </w:r>
    </w:p>
    <w:p w14:paraId="7F1FEA28" w14:textId="77777777" w:rsidR="00993DFC" w:rsidRDefault="00993DFC" w:rsidP="00993DFC"/>
    <w:p w14:paraId="0666EB88" w14:textId="77777777" w:rsidR="00993DFC" w:rsidRDefault="00993DFC" w:rsidP="00993DFC">
      <w:r>
        <w:rPr>
          <w:rFonts w:hint="eastAsia"/>
        </w:rPr>
        <w:t>8</w:t>
      </w:r>
      <w:r>
        <w:rPr>
          <w:rFonts w:hint="eastAsia"/>
        </w:rPr>
        <w:t>、</w:t>
      </w:r>
    </w:p>
    <w:p w14:paraId="35668292" w14:textId="77777777" w:rsidR="00993DFC" w:rsidRDefault="00993DFC" w:rsidP="00993DFC"/>
    <w:p w14:paraId="38ABDD6D" w14:textId="77777777" w:rsidR="00993DFC" w:rsidRDefault="00993DFC" w:rsidP="00993DFC">
      <w:r>
        <w:rPr>
          <w:rFonts w:hint="eastAsia"/>
        </w:rPr>
        <w:t>9</w:t>
      </w:r>
      <w:r>
        <w:rPr>
          <w:rFonts w:hint="eastAsia"/>
        </w:rPr>
        <w:t>、</w:t>
      </w:r>
    </w:p>
    <w:p w14:paraId="345A75E4" w14:textId="77777777" w:rsidR="00993DFC" w:rsidRDefault="00993DFC" w:rsidP="00993DFC"/>
    <w:p w14:paraId="0D6976C3" w14:textId="77777777" w:rsidR="00993DFC" w:rsidRDefault="00993DFC" w:rsidP="00993DFC">
      <w:r>
        <w:rPr>
          <w:rFonts w:hint="eastAsia"/>
        </w:rPr>
        <w:t>1</w:t>
      </w:r>
      <w:r>
        <w:t>0</w:t>
      </w:r>
      <w:r>
        <w:rPr>
          <w:rFonts w:hint="eastAsia"/>
        </w:rPr>
        <w:t>、</w:t>
      </w:r>
    </w:p>
    <w:p w14:paraId="54919739" w14:textId="77777777" w:rsidR="003614A8" w:rsidRPr="003614A8" w:rsidRDefault="003614A8" w:rsidP="003614A8"/>
    <w:p w14:paraId="7063599E" w14:textId="77777777" w:rsidR="003614A8" w:rsidRDefault="003614A8" w:rsidP="003614A8"/>
    <w:p w14:paraId="2E72028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DE99FA3" w14:textId="77777777" w:rsidTr="00993DFC">
        <w:tc>
          <w:tcPr>
            <w:tcW w:w="8281" w:type="dxa"/>
          </w:tcPr>
          <w:p w14:paraId="66D7BFE5" w14:textId="77777777" w:rsidR="003614A8" w:rsidRDefault="003614A8" w:rsidP="007A4526">
            <w:r>
              <w:rPr>
                <w:rFonts w:hint="eastAsia"/>
              </w:rPr>
              <w:t>本周工作</w:t>
            </w:r>
          </w:p>
        </w:tc>
      </w:tr>
    </w:tbl>
    <w:p w14:paraId="21FDBC88" w14:textId="77777777" w:rsidR="00993DFC" w:rsidRDefault="00993DFC" w:rsidP="00993DFC">
      <w:r>
        <w:rPr>
          <w:rFonts w:hint="eastAsia"/>
        </w:rPr>
        <w:t>1</w:t>
      </w:r>
      <w:r>
        <w:rPr>
          <w:rFonts w:hint="eastAsia"/>
        </w:rPr>
        <w:t>、</w:t>
      </w:r>
    </w:p>
    <w:p w14:paraId="1E366EE5" w14:textId="77777777" w:rsidR="00993DFC" w:rsidRDefault="00993DFC" w:rsidP="00993DFC"/>
    <w:p w14:paraId="29491797" w14:textId="77777777" w:rsidR="00993DFC" w:rsidRDefault="00993DFC" w:rsidP="00993DFC">
      <w:r>
        <w:rPr>
          <w:rFonts w:hint="eastAsia"/>
        </w:rPr>
        <w:t>2</w:t>
      </w:r>
      <w:r>
        <w:rPr>
          <w:rFonts w:hint="eastAsia"/>
        </w:rPr>
        <w:t>、</w:t>
      </w:r>
    </w:p>
    <w:p w14:paraId="741AD1DF" w14:textId="77777777" w:rsidR="00993DFC" w:rsidRDefault="00993DFC" w:rsidP="00993DFC"/>
    <w:p w14:paraId="43F245EE" w14:textId="77777777" w:rsidR="00993DFC" w:rsidRDefault="00993DFC" w:rsidP="00993DFC">
      <w:r>
        <w:rPr>
          <w:rFonts w:hint="eastAsia"/>
        </w:rPr>
        <w:t>3</w:t>
      </w:r>
      <w:r>
        <w:rPr>
          <w:rFonts w:hint="eastAsia"/>
        </w:rPr>
        <w:t>、</w:t>
      </w:r>
    </w:p>
    <w:p w14:paraId="4071A748" w14:textId="77777777" w:rsidR="00993DFC" w:rsidRDefault="00993DFC" w:rsidP="00993DFC"/>
    <w:p w14:paraId="632B5D9B" w14:textId="77777777" w:rsidR="00993DFC" w:rsidRDefault="00993DFC" w:rsidP="00993DFC">
      <w:r>
        <w:rPr>
          <w:rFonts w:hint="eastAsia"/>
        </w:rPr>
        <w:t>4</w:t>
      </w:r>
      <w:r>
        <w:rPr>
          <w:rFonts w:hint="eastAsia"/>
        </w:rPr>
        <w:t>、</w:t>
      </w:r>
    </w:p>
    <w:p w14:paraId="11B2E518" w14:textId="77777777" w:rsidR="00993DFC" w:rsidRDefault="00993DFC" w:rsidP="00993DFC"/>
    <w:p w14:paraId="170B7EC5" w14:textId="77777777" w:rsidR="00993DFC" w:rsidRDefault="00993DFC" w:rsidP="00993DFC">
      <w:r>
        <w:rPr>
          <w:rFonts w:hint="eastAsia"/>
        </w:rPr>
        <w:t>5</w:t>
      </w:r>
      <w:r>
        <w:rPr>
          <w:rFonts w:hint="eastAsia"/>
        </w:rPr>
        <w:t>、</w:t>
      </w:r>
    </w:p>
    <w:p w14:paraId="2F0B161F" w14:textId="77777777" w:rsidR="00993DFC" w:rsidRDefault="00993DFC" w:rsidP="00993DFC"/>
    <w:p w14:paraId="575C72D6" w14:textId="77777777" w:rsidR="00993DFC" w:rsidRDefault="00993DFC" w:rsidP="00993DFC">
      <w:r>
        <w:rPr>
          <w:rFonts w:hint="eastAsia"/>
        </w:rPr>
        <w:t>6</w:t>
      </w:r>
      <w:r>
        <w:rPr>
          <w:rFonts w:hint="eastAsia"/>
        </w:rPr>
        <w:t>、</w:t>
      </w:r>
    </w:p>
    <w:p w14:paraId="10AE51D7" w14:textId="77777777" w:rsidR="00993DFC" w:rsidRDefault="00993DFC" w:rsidP="00993DFC"/>
    <w:p w14:paraId="0A864D45" w14:textId="77777777" w:rsidR="00993DFC" w:rsidRDefault="00993DFC" w:rsidP="00993DFC">
      <w:r>
        <w:rPr>
          <w:rFonts w:hint="eastAsia"/>
        </w:rPr>
        <w:t>7</w:t>
      </w:r>
      <w:r>
        <w:rPr>
          <w:rFonts w:hint="eastAsia"/>
        </w:rPr>
        <w:t>、</w:t>
      </w:r>
    </w:p>
    <w:p w14:paraId="5D4F1154" w14:textId="77777777" w:rsidR="00993DFC" w:rsidRDefault="00993DFC" w:rsidP="00993DFC"/>
    <w:p w14:paraId="3D58A55F" w14:textId="77777777" w:rsidR="00993DFC" w:rsidRDefault="00993DFC" w:rsidP="00993DFC">
      <w:r>
        <w:rPr>
          <w:rFonts w:hint="eastAsia"/>
        </w:rPr>
        <w:t>8</w:t>
      </w:r>
      <w:r>
        <w:rPr>
          <w:rFonts w:hint="eastAsia"/>
        </w:rPr>
        <w:t>、</w:t>
      </w:r>
    </w:p>
    <w:p w14:paraId="0CCD0FE5" w14:textId="77777777" w:rsidR="00993DFC" w:rsidRDefault="00993DFC" w:rsidP="00993DFC"/>
    <w:p w14:paraId="31E78AA0" w14:textId="77777777" w:rsidR="00993DFC" w:rsidRDefault="00993DFC" w:rsidP="00993DFC">
      <w:r>
        <w:rPr>
          <w:rFonts w:hint="eastAsia"/>
        </w:rPr>
        <w:t>9</w:t>
      </w:r>
      <w:r>
        <w:rPr>
          <w:rFonts w:hint="eastAsia"/>
        </w:rPr>
        <w:t>、</w:t>
      </w:r>
    </w:p>
    <w:p w14:paraId="1ABDEC13" w14:textId="77777777" w:rsidR="00993DFC" w:rsidRDefault="00993DFC" w:rsidP="00993DFC"/>
    <w:p w14:paraId="0316677A" w14:textId="77777777" w:rsidR="00993DFC" w:rsidRDefault="00993DFC" w:rsidP="00993DFC">
      <w:r>
        <w:rPr>
          <w:rFonts w:hint="eastAsia"/>
        </w:rPr>
        <w:t>1</w:t>
      </w:r>
      <w:r>
        <w:t>0</w:t>
      </w:r>
      <w:r>
        <w:rPr>
          <w:rFonts w:hint="eastAsia"/>
        </w:rPr>
        <w:t>、</w:t>
      </w:r>
    </w:p>
    <w:p w14:paraId="069E1C3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A5BC147" w14:textId="77777777" w:rsidTr="00993DFC">
        <w:tc>
          <w:tcPr>
            <w:tcW w:w="8281" w:type="dxa"/>
          </w:tcPr>
          <w:p w14:paraId="7AAC2D88" w14:textId="77777777" w:rsidR="003614A8" w:rsidRDefault="003614A8" w:rsidP="007A4526">
            <w:r>
              <w:rPr>
                <w:rFonts w:hint="eastAsia"/>
              </w:rPr>
              <w:t>下周计划</w:t>
            </w:r>
          </w:p>
        </w:tc>
      </w:tr>
    </w:tbl>
    <w:p w14:paraId="0D8C6D3E" w14:textId="77777777" w:rsidR="00993DFC" w:rsidRDefault="00993DFC" w:rsidP="00993DFC">
      <w:r>
        <w:rPr>
          <w:rFonts w:hint="eastAsia"/>
        </w:rPr>
        <w:t>1</w:t>
      </w:r>
      <w:r>
        <w:rPr>
          <w:rFonts w:hint="eastAsia"/>
        </w:rPr>
        <w:t>、</w:t>
      </w:r>
    </w:p>
    <w:p w14:paraId="5F47A6A9" w14:textId="77777777" w:rsidR="00993DFC" w:rsidRDefault="00993DFC" w:rsidP="00993DFC"/>
    <w:p w14:paraId="5AD188A5" w14:textId="77777777" w:rsidR="00993DFC" w:rsidRDefault="00993DFC" w:rsidP="00993DFC">
      <w:r>
        <w:rPr>
          <w:rFonts w:hint="eastAsia"/>
        </w:rPr>
        <w:t>2</w:t>
      </w:r>
      <w:r>
        <w:rPr>
          <w:rFonts w:hint="eastAsia"/>
        </w:rPr>
        <w:t>、</w:t>
      </w:r>
    </w:p>
    <w:p w14:paraId="33740752" w14:textId="77777777" w:rsidR="00993DFC" w:rsidRDefault="00993DFC" w:rsidP="00993DFC"/>
    <w:p w14:paraId="0549A56A" w14:textId="77777777" w:rsidR="00993DFC" w:rsidRDefault="00993DFC" w:rsidP="00993DFC">
      <w:r>
        <w:rPr>
          <w:rFonts w:hint="eastAsia"/>
        </w:rPr>
        <w:t>3</w:t>
      </w:r>
      <w:r>
        <w:rPr>
          <w:rFonts w:hint="eastAsia"/>
        </w:rPr>
        <w:t>、</w:t>
      </w:r>
    </w:p>
    <w:p w14:paraId="755B9810" w14:textId="77777777" w:rsidR="00993DFC" w:rsidRDefault="00993DFC" w:rsidP="00993DFC"/>
    <w:p w14:paraId="55E5A5BB" w14:textId="77777777" w:rsidR="00993DFC" w:rsidRDefault="00993DFC" w:rsidP="00993DFC">
      <w:r>
        <w:rPr>
          <w:rFonts w:hint="eastAsia"/>
        </w:rPr>
        <w:t>4</w:t>
      </w:r>
      <w:r>
        <w:rPr>
          <w:rFonts w:hint="eastAsia"/>
        </w:rPr>
        <w:t>、</w:t>
      </w:r>
    </w:p>
    <w:p w14:paraId="6613E3F4" w14:textId="77777777" w:rsidR="00993DFC" w:rsidRDefault="00993DFC" w:rsidP="00993DFC"/>
    <w:p w14:paraId="241CEC7F" w14:textId="77777777" w:rsidR="00993DFC" w:rsidRDefault="00993DFC" w:rsidP="00993DFC">
      <w:r>
        <w:rPr>
          <w:rFonts w:hint="eastAsia"/>
        </w:rPr>
        <w:t>5</w:t>
      </w:r>
      <w:r>
        <w:rPr>
          <w:rFonts w:hint="eastAsia"/>
        </w:rPr>
        <w:t>、</w:t>
      </w:r>
    </w:p>
    <w:p w14:paraId="04A98A59" w14:textId="77777777" w:rsidR="00993DFC" w:rsidRDefault="00993DFC" w:rsidP="00993DFC"/>
    <w:p w14:paraId="772D335F" w14:textId="77777777" w:rsidR="00993DFC" w:rsidRDefault="00993DFC" w:rsidP="00993DFC">
      <w:r>
        <w:rPr>
          <w:rFonts w:hint="eastAsia"/>
        </w:rPr>
        <w:t>6</w:t>
      </w:r>
      <w:r>
        <w:rPr>
          <w:rFonts w:hint="eastAsia"/>
        </w:rPr>
        <w:t>、</w:t>
      </w:r>
    </w:p>
    <w:p w14:paraId="1C18C8D0" w14:textId="77777777" w:rsidR="00993DFC" w:rsidRDefault="00993DFC" w:rsidP="00993DFC"/>
    <w:p w14:paraId="7DDC8C6E" w14:textId="77777777" w:rsidR="00993DFC" w:rsidRDefault="00993DFC" w:rsidP="00993DFC">
      <w:r>
        <w:rPr>
          <w:rFonts w:hint="eastAsia"/>
        </w:rPr>
        <w:t>7</w:t>
      </w:r>
      <w:r>
        <w:rPr>
          <w:rFonts w:hint="eastAsia"/>
        </w:rPr>
        <w:t>、</w:t>
      </w:r>
    </w:p>
    <w:p w14:paraId="110452FF" w14:textId="77777777" w:rsidR="00993DFC" w:rsidRDefault="00993DFC" w:rsidP="00993DFC"/>
    <w:p w14:paraId="6DF0BE00" w14:textId="77777777" w:rsidR="00993DFC" w:rsidRDefault="00993DFC" w:rsidP="00993DFC">
      <w:r>
        <w:rPr>
          <w:rFonts w:hint="eastAsia"/>
        </w:rPr>
        <w:t>8</w:t>
      </w:r>
      <w:r>
        <w:rPr>
          <w:rFonts w:hint="eastAsia"/>
        </w:rPr>
        <w:t>、</w:t>
      </w:r>
    </w:p>
    <w:p w14:paraId="47B5FD23" w14:textId="77777777" w:rsidR="00993DFC" w:rsidRDefault="00993DFC" w:rsidP="00993DFC"/>
    <w:p w14:paraId="2BBCFA5D" w14:textId="77777777" w:rsidR="00993DFC" w:rsidRDefault="00993DFC" w:rsidP="00993DFC">
      <w:r>
        <w:rPr>
          <w:rFonts w:hint="eastAsia"/>
        </w:rPr>
        <w:t>9</w:t>
      </w:r>
      <w:r>
        <w:rPr>
          <w:rFonts w:hint="eastAsia"/>
        </w:rPr>
        <w:t>、</w:t>
      </w:r>
    </w:p>
    <w:p w14:paraId="0BDD82AD" w14:textId="77777777" w:rsidR="00993DFC" w:rsidRDefault="00993DFC" w:rsidP="00993DFC"/>
    <w:p w14:paraId="4BEAE5DD" w14:textId="77777777" w:rsidR="00993DFC" w:rsidRDefault="00993DFC" w:rsidP="00993DFC">
      <w:r>
        <w:rPr>
          <w:rFonts w:hint="eastAsia"/>
        </w:rPr>
        <w:t>1</w:t>
      </w:r>
      <w:r>
        <w:t>0</w:t>
      </w:r>
      <w:r>
        <w:rPr>
          <w:rFonts w:hint="eastAsia"/>
        </w:rPr>
        <w:t>、</w:t>
      </w:r>
    </w:p>
    <w:p w14:paraId="6D1298D5" w14:textId="77777777" w:rsidR="003614A8" w:rsidRPr="003614A8" w:rsidRDefault="003614A8" w:rsidP="003614A8"/>
    <w:p w14:paraId="7D7E0DA0" w14:textId="77777777" w:rsidR="003614A8" w:rsidRDefault="003614A8" w:rsidP="003614A8"/>
    <w:p w14:paraId="67DDA2D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B773DC1" w14:textId="77777777" w:rsidTr="00993DFC">
        <w:tc>
          <w:tcPr>
            <w:tcW w:w="8281" w:type="dxa"/>
          </w:tcPr>
          <w:p w14:paraId="3CBD0BB7" w14:textId="77777777" w:rsidR="003614A8" w:rsidRDefault="003614A8" w:rsidP="007A4526">
            <w:r>
              <w:rPr>
                <w:rFonts w:hint="eastAsia"/>
              </w:rPr>
              <w:t>本周工作</w:t>
            </w:r>
          </w:p>
        </w:tc>
      </w:tr>
    </w:tbl>
    <w:p w14:paraId="0D811FE9" w14:textId="77777777" w:rsidR="00993DFC" w:rsidRDefault="00993DFC" w:rsidP="00993DFC">
      <w:r>
        <w:rPr>
          <w:rFonts w:hint="eastAsia"/>
        </w:rPr>
        <w:t>1</w:t>
      </w:r>
      <w:r>
        <w:rPr>
          <w:rFonts w:hint="eastAsia"/>
        </w:rPr>
        <w:t>、</w:t>
      </w:r>
    </w:p>
    <w:p w14:paraId="2DB1F235" w14:textId="77777777" w:rsidR="00993DFC" w:rsidRDefault="00993DFC" w:rsidP="00993DFC"/>
    <w:p w14:paraId="1EA59673" w14:textId="77777777" w:rsidR="00993DFC" w:rsidRDefault="00993DFC" w:rsidP="00993DFC">
      <w:r>
        <w:rPr>
          <w:rFonts w:hint="eastAsia"/>
        </w:rPr>
        <w:t>2</w:t>
      </w:r>
      <w:r>
        <w:rPr>
          <w:rFonts w:hint="eastAsia"/>
        </w:rPr>
        <w:t>、</w:t>
      </w:r>
    </w:p>
    <w:p w14:paraId="51898049" w14:textId="77777777" w:rsidR="00993DFC" w:rsidRDefault="00993DFC" w:rsidP="00993DFC"/>
    <w:p w14:paraId="230B4770" w14:textId="77777777" w:rsidR="00993DFC" w:rsidRDefault="00993DFC" w:rsidP="00993DFC">
      <w:r>
        <w:rPr>
          <w:rFonts w:hint="eastAsia"/>
        </w:rPr>
        <w:t>3</w:t>
      </w:r>
      <w:r>
        <w:rPr>
          <w:rFonts w:hint="eastAsia"/>
        </w:rPr>
        <w:t>、</w:t>
      </w:r>
    </w:p>
    <w:p w14:paraId="02C06224" w14:textId="77777777" w:rsidR="00993DFC" w:rsidRDefault="00993DFC" w:rsidP="00993DFC"/>
    <w:p w14:paraId="2981B960" w14:textId="77777777" w:rsidR="00993DFC" w:rsidRDefault="00993DFC" w:rsidP="00993DFC">
      <w:r>
        <w:rPr>
          <w:rFonts w:hint="eastAsia"/>
        </w:rPr>
        <w:t>4</w:t>
      </w:r>
      <w:r>
        <w:rPr>
          <w:rFonts w:hint="eastAsia"/>
        </w:rPr>
        <w:t>、</w:t>
      </w:r>
    </w:p>
    <w:p w14:paraId="70B1577D" w14:textId="77777777" w:rsidR="00993DFC" w:rsidRDefault="00993DFC" w:rsidP="00993DFC"/>
    <w:p w14:paraId="5E764F6B" w14:textId="77777777" w:rsidR="00993DFC" w:rsidRDefault="00993DFC" w:rsidP="00993DFC">
      <w:r>
        <w:rPr>
          <w:rFonts w:hint="eastAsia"/>
        </w:rPr>
        <w:t>5</w:t>
      </w:r>
      <w:r>
        <w:rPr>
          <w:rFonts w:hint="eastAsia"/>
        </w:rPr>
        <w:t>、</w:t>
      </w:r>
    </w:p>
    <w:p w14:paraId="7BD1A332" w14:textId="77777777" w:rsidR="00993DFC" w:rsidRDefault="00993DFC" w:rsidP="00993DFC"/>
    <w:p w14:paraId="346EA183" w14:textId="77777777" w:rsidR="00993DFC" w:rsidRDefault="00993DFC" w:rsidP="00993DFC">
      <w:r>
        <w:rPr>
          <w:rFonts w:hint="eastAsia"/>
        </w:rPr>
        <w:t>6</w:t>
      </w:r>
      <w:r>
        <w:rPr>
          <w:rFonts w:hint="eastAsia"/>
        </w:rPr>
        <w:t>、</w:t>
      </w:r>
    </w:p>
    <w:p w14:paraId="1336EB3F" w14:textId="77777777" w:rsidR="00993DFC" w:rsidRDefault="00993DFC" w:rsidP="00993DFC"/>
    <w:p w14:paraId="3CEB7C65" w14:textId="77777777" w:rsidR="00993DFC" w:rsidRDefault="00993DFC" w:rsidP="00993DFC">
      <w:r>
        <w:rPr>
          <w:rFonts w:hint="eastAsia"/>
        </w:rPr>
        <w:t>7</w:t>
      </w:r>
      <w:r>
        <w:rPr>
          <w:rFonts w:hint="eastAsia"/>
        </w:rPr>
        <w:t>、</w:t>
      </w:r>
    </w:p>
    <w:p w14:paraId="3110047C" w14:textId="77777777" w:rsidR="00993DFC" w:rsidRDefault="00993DFC" w:rsidP="00993DFC"/>
    <w:p w14:paraId="4E88E210" w14:textId="77777777" w:rsidR="00993DFC" w:rsidRDefault="00993DFC" w:rsidP="00993DFC">
      <w:r>
        <w:rPr>
          <w:rFonts w:hint="eastAsia"/>
        </w:rPr>
        <w:t>8</w:t>
      </w:r>
      <w:r>
        <w:rPr>
          <w:rFonts w:hint="eastAsia"/>
        </w:rPr>
        <w:t>、</w:t>
      </w:r>
    </w:p>
    <w:p w14:paraId="7455518E" w14:textId="77777777" w:rsidR="00993DFC" w:rsidRDefault="00993DFC" w:rsidP="00993DFC"/>
    <w:p w14:paraId="0826BB50" w14:textId="77777777" w:rsidR="00993DFC" w:rsidRDefault="00993DFC" w:rsidP="00993DFC">
      <w:r>
        <w:rPr>
          <w:rFonts w:hint="eastAsia"/>
        </w:rPr>
        <w:t>9</w:t>
      </w:r>
      <w:r>
        <w:rPr>
          <w:rFonts w:hint="eastAsia"/>
        </w:rPr>
        <w:t>、</w:t>
      </w:r>
    </w:p>
    <w:p w14:paraId="50EC8FF4" w14:textId="77777777" w:rsidR="00993DFC" w:rsidRDefault="00993DFC" w:rsidP="00993DFC"/>
    <w:p w14:paraId="1E5B5DB5" w14:textId="77777777" w:rsidR="00993DFC" w:rsidRDefault="00993DFC" w:rsidP="00993DFC">
      <w:r>
        <w:rPr>
          <w:rFonts w:hint="eastAsia"/>
        </w:rPr>
        <w:t>1</w:t>
      </w:r>
      <w:r>
        <w:t>0</w:t>
      </w:r>
      <w:r>
        <w:rPr>
          <w:rFonts w:hint="eastAsia"/>
        </w:rPr>
        <w:t>、</w:t>
      </w:r>
    </w:p>
    <w:p w14:paraId="6888D98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B2401B9" w14:textId="77777777" w:rsidTr="007A4526">
        <w:tc>
          <w:tcPr>
            <w:tcW w:w="8296" w:type="dxa"/>
          </w:tcPr>
          <w:p w14:paraId="650DBD4C" w14:textId="77777777" w:rsidR="003614A8" w:rsidRDefault="003614A8" w:rsidP="007A4526">
            <w:r>
              <w:rPr>
                <w:rFonts w:hint="eastAsia"/>
              </w:rPr>
              <w:t>下周计划</w:t>
            </w:r>
          </w:p>
        </w:tc>
      </w:tr>
    </w:tbl>
    <w:p w14:paraId="0F62EC61" w14:textId="77777777" w:rsidR="003614A8" w:rsidRPr="003614A8" w:rsidRDefault="003614A8" w:rsidP="003614A8"/>
    <w:p w14:paraId="3226A8F8" w14:textId="77777777" w:rsidR="00993DFC" w:rsidRDefault="00993DFC" w:rsidP="00993DFC">
      <w:r>
        <w:rPr>
          <w:rFonts w:hint="eastAsia"/>
        </w:rPr>
        <w:t>1</w:t>
      </w:r>
      <w:r>
        <w:rPr>
          <w:rFonts w:hint="eastAsia"/>
        </w:rPr>
        <w:t>、</w:t>
      </w:r>
    </w:p>
    <w:p w14:paraId="102CFF20" w14:textId="77777777" w:rsidR="00993DFC" w:rsidRDefault="00993DFC" w:rsidP="00993DFC"/>
    <w:p w14:paraId="2944179D" w14:textId="77777777" w:rsidR="00993DFC" w:rsidRDefault="00993DFC" w:rsidP="00993DFC">
      <w:r>
        <w:rPr>
          <w:rFonts w:hint="eastAsia"/>
        </w:rPr>
        <w:t>2</w:t>
      </w:r>
      <w:r>
        <w:rPr>
          <w:rFonts w:hint="eastAsia"/>
        </w:rPr>
        <w:t>、</w:t>
      </w:r>
    </w:p>
    <w:p w14:paraId="344AA339" w14:textId="77777777" w:rsidR="00993DFC" w:rsidRDefault="00993DFC" w:rsidP="00993DFC"/>
    <w:p w14:paraId="2E649C99" w14:textId="77777777" w:rsidR="00993DFC" w:rsidRDefault="00993DFC" w:rsidP="00993DFC">
      <w:r>
        <w:rPr>
          <w:rFonts w:hint="eastAsia"/>
        </w:rPr>
        <w:t>3</w:t>
      </w:r>
      <w:r>
        <w:rPr>
          <w:rFonts w:hint="eastAsia"/>
        </w:rPr>
        <w:t>、</w:t>
      </w:r>
    </w:p>
    <w:p w14:paraId="64D859B8" w14:textId="77777777" w:rsidR="00993DFC" w:rsidRDefault="00993DFC" w:rsidP="00993DFC"/>
    <w:p w14:paraId="5AF6D443" w14:textId="77777777" w:rsidR="00993DFC" w:rsidRDefault="00993DFC" w:rsidP="00993DFC">
      <w:r>
        <w:rPr>
          <w:rFonts w:hint="eastAsia"/>
        </w:rPr>
        <w:t>4</w:t>
      </w:r>
      <w:r>
        <w:rPr>
          <w:rFonts w:hint="eastAsia"/>
        </w:rPr>
        <w:t>、</w:t>
      </w:r>
    </w:p>
    <w:p w14:paraId="4A3A082C" w14:textId="77777777" w:rsidR="00993DFC" w:rsidRDefault="00993DFC" w:rsidP="00993DFC"/>
    <w:p w14:paraId="2F586729" w14:textId="77777777" w:rsidR="00993DFC" w:rsidRDefault="00993DFC" w:rsidP="00993DFC">
      <w:r>
        <w:rPr>
          <w:rFonts w:hint="eastAsia"/>
        </w:rPr>
        <w:t>5</w:t>
      </w:r>
      <w:r>
        <w:rPr>
          <w:rFonts w:hint="eastAsia"/>
        </w:rPr>
        <w:t>、</w:t>
      </w:r>
    </w:p>
    <w:p w14:paraId="6D7A6E4D" w14:textId="77777777" w:rsidR="00993DFC" w:rsidRDefault="00993DFC" w:rsidP="00993DFC"/>
    <w:p w14:paraId="0CE67B15" w14:textId="77777777" w:rsidR="00993DFC" w:rsidRDefault="00993DFC" w:rsidP="00993DFC">
      <w:r>
        <w:rPr>
          <w:rFonts w:hint="eastAsia"/>
        </w:rPr>
        <w:t>6</w:t>
      </w:r>
      <w:r>
        <w:rPr>
          <w:rFonts w:hint="eastAsia"/>
        </w:rPr>
        <w:t>、</w:t>
      </w:r>
    </w:p>
    <w:p w14:paraId="010C98E5" w14:textId="77777777" w:rsidR="00993DFC" w:rsidRDefault="00993DFC" w:rsidP="00993DFC"/>
    <w:p w14:paraId="5B522883" w14:textId="77777777" w:rsidR="00993DFC" w:rsidRDefault="00993DFC" w:rsidP="00993DFC">
      <w:r>
        <w:rPr>
          <w:rFonts w:hint="eastAsia"/>
        </w:rPr>
        <w:t>7</w:t>
      </w:r>
      <w:r>
        <w:rPr>
          <w:rFonts w:hint="eastAsia"/>
        </w:rPr>
        <w:t>、</w:t>
      </w:r>
    </w:p>
    <w:p w14:paraId="79E90094" w14:textId="77777777" w:rsidR="00993DFC" w:rsidRDefault="00993DFC" w:rsidP="00993DFC"/>
    <w:p w14:paraId="7AC83502" w14:textId="77777777" w:rsidR="00993DFC" w:rsidRDefault="00993DFC" w:rsidP="00993DFC">
      <w:r>
        <w:rPr>
          <w:rFonts w:hint="eastAsia"/>
        </w:rPr>
        <w:t>8</w:t>
      </w:r>
      <w:r>
        <w:rPr>
          <w:rFonts w:hint="eastAsia"/>
        </w:rPr>
        <w:t>、</w:t>
      </w:r>
    </w:p>
    <w:p w14:paraId="6DA688AE" w14:textId="77777777" w:rsidR="00993DFC" w:rsidRDefault="00993DFC" w:rsidP="00993DFC"/>
    <w:p w14:paraId="28D67E43" w14:textId="77777777" w:rsidR="00993DFC" w:rsidRDefault="00993DFC" w:rsidP="00993DFC">
      <w:r>
        <w:rPr>
          <w:rFonts w:hint="eastAsia"/>
        </w:rPr>
        <w:t>9</w:t>
      </w:r>
      <w:r>
        <w:rPr>
          <w:rFonts w:hint="eastAsia"/>
        </w:rPr>
        <w:t>、</w:t>
      </w:r>
    </w:p>
    <w:p w14:paraId="47B69E57" w14:textId="77777777" w:rsidR="00993DFC" w:rsidRDefault="00993DFC" w:rsidP="00993DFC"/>
    <w:p w14:paraId="43E54CD1" w14:textId="77777777" w:rsidR="00993DFC" w:rsidRDefault="00993DFC" w:rsidP="00993DFC">
      <w:r>
        <w:rPr>
          <w:rFonts w:hint="eastAsia"/>
        </w:rPr>
        <w:lastRenderedPageBreak/>
        <w:t>1</w:t>
      </w:r>
      <w:r>
        <w:t>0</w:t>
      </w:r>
      <w:r>
        <w:rPr>
          <w:rFonts w:hint="eastAsia"/>
        </w:rPr>
        <w:t>、</w:t>
      </w:r>
    </w:p>
    <w:p w14:paraId="6112F45E" w14:textId="77777777" w:rsidR="003614A8" w:rsidRPr="003614A8" w:rsidRDefault="003614A8" w:rsidP="003614A8"/>
    <w:p w14:paraId="647C2CED" w14:textId="77777777" w:rsidR="003614A8" w:rsidRPr="003614A8" w:rsidRDefault="003614A8" w:rsidP="003614A8"/>
    <w:p w14:paraId="2E17416F" w14:textId="785C47B8" w:rsidR="00FA1FA0" w:rsidRDefault="00FA1FA0" w:rsidP="007F4E4F">
      <w:pPr>
        <w:pStyle w:val="2"/>
      </w:pPr>
      <w:r>
        <w:rPr>
          <w:rFonts w:hint="eastAsia"/>
        </w:rPr>
        <w:t>1</w:t>
      </w:r>
      <w:r>
        <w:t>1</w:t>
      </w:r>
      <w:r>
        <w:rPr>
          <w:rFonts w:hint="eastAsia"/>
        </w:rPr>
        <w:t>月份</w:t>
      </w:r>
    </w:p>
    <w:p w14:paraId="19A7B6A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CEB70D0" w14:textId="77777777" w:rsidTr="00993DFC">
        <w:tc>
          <w:tcPr>
            <w:tcW w:w="8281" w:type="dxa"/>
          </w:tcPr>
          <w:p w14:paraId="521724CB" w14:textId="77777777" w:rsidR="003614A8" w:rsidRDefault="003614A8" w:rsidP="007A4526">
            <w:r>
              <w:rPr>
                <w:rFonts w:hint="eastAsia"/>
              </w:rPr>
              <w:t>本周工作</w:t>
            </w:r>
          </w:p>
        </w:tc>
      </w:tr>
    </w:tbl>
    <w:p w14:paraId="4EC0C644" w14:textId="77777777" w:rsidR="00993DFC" w:rsidRDefault="00993DFC" w:rsidP="00993DFC">
      <w:r>
        <w:rPr>
          <w:rFonts w:hint="eastAsia"/>
        </w:rPr>
        <w:t>1</w:t>
      </w:r>
      <w:r>
        <w:rPr>
          <w:rFonts w:hint="eastAsia"/>
        </w:rPr>
        <w:t>、</w:t>
      </w:r>
    </w:p>
    <w:p w14:paraId="5482FE76" w14:textId="77777777" w:rsidR="00993DFC" w:rsidRDefault="00993DFC" w:rsidP="00993DFC"/>
    <w:p w14:paraId="4068D3F4" w14:textId="77777777" w:rsidR="00993DFC" w:rsidRDefault="00993DFC" w:rsidP="00993DFC">
      <w:r>
        <w:rPr>
          <w:rFonts w:hint="eastAsia"/>
        </w:rPr>
        <w:t>2</w:t>
      </w:r>
      <w:r>
        <w:rPr>
          <w:rFonts w:hint="eastAsia"/>
        </w:rPr>
        <w:t>、</w:t>
      </w:r>
    </w:p>
    <w:p w14:paraId="1097FE60" w14:textId="77777777" w:rsidR="00993DFC" w:rsidRDefault="00993DFC" w:rsidP="00993DFC"/>
    <w:p w14:paraId="32066E56" w14:textId="77777777" w:rsidR="00993DFC" w:rsidRDefault="00993DFC" w:rsidP="00993DFC">
      <w:r>
        <w:rPr>
          <w:rFonts w:hint="eastAsia"/>
        </w:rPr>
        <w:t>3</w:t>
      </w:r>
      <w:r>
        <w:rPr>
          <w:rFonts w:hint="eastAsia"/>
        </w:rPr>
        <w:t>、</w:t>
      </w:r>
    </w:p>
    <w:p w14:paraId="3BC39B54" w14:textId="77777777" w:rsidR="00993DFC" w:rsidRDefault="00993DFC" w:rsidP="00993DFC"/>
    <w:p w14:paraId="5A2AC74C" w14:textId="77777777" w:rsidR="00993DFC" w:rsidRDefault="00993DFC" w:rsidP="00993DFC">
      <w:r>
        <w:rPr>
          <w:rFonts w:hint="eastAsia"/>
        </w:rPr>
        <w:t>4</w:t>
      </w:r>
      <w:r>
        <w:rPr>
          <w:rFonts w:hint="eastAsia"/>
        </w:rPr>
        <w:t>、</w:t>
      </w:r>
    </w:p>
    <w:p w14:paraId="362C8A06" w14:textId="77777777" w:rsidR="00993DFC" w:rsidRDefault="00993DFC" w:rsidP="00993DFC"/>
    <w:p w14:paraId="65B7D2BB" w14:textId="77777777" w:rsidR="00993DFC" w:rsidRDefault="00993DFC" w:rsidP="00993DFC">
      <w:r>
        <w:rPr>
          <w:rFonts w:hint="eastAsia"/>
        </w:rPr>
        <w:t>5</w:t>
      </w:r>
      <w:r>
        <w:rPr>
          <w:rFonts w:hint="eastAsia"/>
        </w:rPr>
        <w:t>、</w:t>
      </w:r>
    </w:p>
    <w:p w14:paraId="581C45DF" w14:textId="77777777" w:rsidR="00993DFC" w:rsidRDefault="00993DFC" w:rsidP="00993DFC"/>
    <w:p w14:paraId="4FB1521B" w14:textId="77777777" w:rsidR="00993DFC" w:rsidRDefault="00993DFC" w:rsidP="00993DFC">
      <w:r>
        <w:rPr>
          <w:rFonts w:hint="eastAsia"/>
        </w:rPr>
        <w:t>6</w:t>
      </w:r>
      <w:r>
        <w:rPr>
          <w:rFonts w:hint="eastAsia"/>
        </w:rPr>
        <w:t>、</w:t>
      </w:r>
    </w:p>
    <w:p w14:paraId="60A7A455" w14:textId="77777777" w:rsidR="00993DFC" w:rsidRDefault="00993DFC" w:rsidP="00993DFC"/>
    <w:p w14:paraId="1A583882" w14:textId="77777777" w:rsidR="00993DFC" w:rsidRDefault="00993DFC" w:rsidP="00993DFC">
      <w:r>
        <w:rPr>
          <w:rFonts w:hint="eastAsia"/>
        </w:rPr>
        <w:t>7</w:t>
      </w:r>
      <w:r>
        <w:rPr>
          <w:rFonts w:hint="eastAsia"/>
        </w:rPr>
        <w:t>、</w:t>
      </w:r>
    </w:p>
    <w:p w14:paraId="457C8EB8" w14:textId="77777777" w:rsidR="00993DFC" w:rsidRDefault="00993DFC" w:rsidP="00993DFC"/>
    <w:p w14:paraId="567C0B39" w14:textId="77777777" w:rsidR="00993DFC" w:rsidRDefault="00993DFC" w:rsidP="00993DFC">
      <w:r>
        <w:rPr>
          <w:rFonts w:hint="eastAsia"/>
        </w:rPr>
        <w:t>8</w:t>
      </w:r>
      <w:r>
        <w:rPr>
          <w:rFonts w:hint="eastAsia"/>
        </w:rPr>
        <w:t>、</w:t>
      </w:r>
    </w:p>
    <w:p w14:paraId="6FC77680" w14:textId="77777777" w:rsidR="00993DFC" w:rsidRDefault="00993DFC" w:rsidP="00993DFC"/>
    <w:p w14:paraId="521A02D0" w14:textId="77777777" w:rsidR="00993DFC" w:rsidRDefault="00993DFC" w:rsidP="00993DFC">
      <w:r>
        <w:rPr>
          <w:rFonts w:hint="eastAsia"/>
        </w:rPr>
        <w:t>9</w:t>
      </w:r>
      <w:r>
        <w:rPr>
          <w:rFonts w:hint="eastAsia"/>
        </w:rPr>
        <w:t>、</w:t>
      </w:r>
    </w:p>
    <w:p w14:paraId="4AEAB835" w14:textId="77777777" w:rsidR="00993DFC" w:rsidRDefault="00993DFC" w:rsidP="00993DFC"/>
    <w:p w14:paraId="29A9B082" w14:textId="77777777" w:rsidR="00993DFC" w:rsidRDefault="00993DFC" w:rsidP="00993DFC">
      <w:r>
        <w:rPr>
          <w:rFonts w:hint="eastAsia"/>
        </w:rPr>
        <w:t>1</w:t>
      </w:r>
      <w:r>
        <w:t>0</w:t>
      </w:r>
      <w:r>
        <w:rPr>
          <w:rFonts w:hint="eastAsia"/>
        </w:rPr>
        <w:t>、</w:t>
      </w:r>
    </w:p>
    <w:p w14:paraId="4F53B91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1CE4A63" w14:textId="77777777" w:rsidTr="007A4526">
        <w:tc>
          <w:tcPr>
            <w:tcW w:w="8296" w:type="dxa"/>
          </w:tcPr>
          <w:p w14:paraId="59EFDBC0" w14:textId="77777777" w:rsidR="003614A8" w:rsidRDefault="003614A8" w:rsidP="007A4526">
            <w:r>
              <w:rPr>
                <w:rFonts w:hint="eastAsia"/>
              </w:rPr>
              <w:t>下周计划</w:t>
            </w:r>
          </w:p>
        </w:tc>
      </w:tr>
    </w:tbl>
    <w:p w14:paraId="4208988C" w14:textId="77777777" w:rsidR="003614A8" w:rsidRPr="003614A8" w:rsidRDefault="003614A8" w:rsidP="003614A8"/>
    <w:p w14:paraId="6DE52A3D" w14:textId="77777777" w:rsidR="00993DFC" w:rsidRDefault="00993DFC" w:rsidP="00993DFC">
      <w:r>
        <w:rPr>
          <w:rFonts w:hint="eastAsia"/>
        </w:rPr>
        <w:t>1</w:t>
      </w:r>
      <w:r>
        <w:rPr>
          <w:rFonts w:hint="eastAsia"/>
        </w:rPr>
        <w:t>、</w:t>
      </w:r>
    </w:p>
    <w:p w14:paraId="0B925D26" w14:textId="77777777" w:rsidR="00993DFC" w:rsidRDefault="00993DFC" w:rsidP="00993DFC"/>
    <w:p w14:paraId="090C3F5E" w14:textId="77777777" w:rsidR="00993DFC" w:rsidRDefault="00993DFC" w:rsidP="00993DFC">
      <w:r>
        <w:rPr>
          <w:rFonts w:hint="eastAsia"/>
        </w:rPr>
        <w:t>2</w:t>
      </w:r>
      <w:r>
        <w:rPr>
          <w:rFonts w:hint="eastAsia"/>
        </w:rPr>
        <w:t>、</w:t>
      </w:r>
    </w:p>
    <w:p w14:paraId="35E7B458" w14:textId="77777777" w:rsidR="00993DFC" w:rsidRDefault="00993DFC" w:rsidP="00993DFC"/>
    <w:p w14:paraId="14FE5A7B" w14:textId="77777777" w:rsidR="00993DFC" w:rsidRDefault="00993DFC" w:rsidP="00993DFC">
      <w:r>
        <w:rPr>
          <w:rFonts w:hint="eastAsia"/>
        </w:rPr>
        <w:t>3</w:t>
      </w:r>
      <w:r>
        <w:rPr>
          <w:rFonts w:hint="eastAsia"/>
        </w:rPr>
        <w:t>、</w:t>
      </w:r>
    </w:p>
    <w:p w14:paraId="7CE1D13C" w14:textId="77777777" w:rsidR="00993DFC" w:rsidRDefault="00993DFC" w:rsidP="00993DFC"/>
    <w:p w14:paraId="7E24DF9B" w14:textId="77777777" w:rsidR="00993DFC" w:rsidRDefault="00993DFC" w:rsidP="00993DFC">
      <w:r>
        <w:rPr>
          <w:rFonts w:hint="eastAsia"/>
        </w:rPr>
        <w:t>4</w:t>
      </w:r>
      <w:r>
        <w:rPr>
          <w:rFonts w:hint="eastAsia"/>
        </w:rPr>
        <w:t>、</w:t>
      </w:r>
    </w:p>
    <w:p w14:paraId="67A34467" w14:textId="77777777" w:rsidR="00993DFC" w:rsidRDefault="00993DFC" w:rsidP="00993DFC"/>
    <w:p w14:paraId="7D84106F" w14:textId="77777777" w:rsidR="00993DFC" w:rsidRDefault="00993DFC" w:rsidP="00993DFC">
      <w:r>
        <w:rPr>
          <w:rFonts w:hint="eastAsia"/>
        </w:rPr>
        <w:t>5</w:t>
      </w:r>
      <w:r>
        <w:rPr>
          <w:rFonts w:hint="eastAsia"/>
        </w:rPr>
        <w:t>、</w:t>
      </w:r>
    </w:p>
    <w:p w14:paraId="4E777D8A" w14:textId="77777777" w:rsidR="00993DFC" w:rsidRDefault="00993DFC" w:rsidP="00993DFC"/>
    <w:p w14:paraId="591803DA" w14:textId="77777777" w:rsidR="00993DFC" w:rsidRDefault="00993DFC" w:rsidP="00993DFC">
      <w:r>
        <w:rPr>
          <w:rFonts w:hint="eastAsia"/>
        </w:rPr>
        <w:t>6</w:t>
      </w:r>
      <w:r>
        <w:rPr>
          <w:rFonts w:hint="eastAsia"/>
        </w:rPr>
        <w:t>、</w:t>
      </w:r>
    </w:p>
    <w:p w14:paraId="0958B18B" w14:textId="77777777" w:rsidR="00993DFC" w:rsidRDefault="00993DFC" w:rsidP="00993DFC"/>
    <w:p w14:paraId="2A9FD1D4" w14:textId="77777777" w:rsidR="00993DFC" w:rsidRDefault="00993DFC" w:rsidP="00993DFC">
      <w:r>
        <w:rPr>
          <w:rFonts w:hint="eastAsia"/>
        </w:rPr>
        <w:t>7</w:t>
      </w:r>
      <w:r>
        <w:rPr>
          <w:rFonts w:hint="eastAsia"/>
        </w:rPr>
        <w:t>、</w:t>
      </w:r>
    </w:p>
    <w:p w14:paraId="50416B8F" w14:textId="77777777" w:rsidR="00993DFC" w:rsidRDefault="00993DFC" w:rsidP="00993DFC"/>
    <w:p w14:paraId="78C839F7" w14:textId="77777777" w:rsidR="00993DFC" w:rsidRDefault="00993DFC" w:rsidP="00993DFC">
      <w:r>
        <w:rPr>
          <w:rFonts w:hint="eastAsia"/>
        </w:rPr>
        <w:t>8</w:t>
      </w:r>
      <w:r>
        <w:rPr>
          <w:rFonts w:hint="eastAsia"/>
        </w:rPr>
        <w:t>、</w:t>
      </w:r>
    </w:p>
    <w:p w14:paraId="3464C3F3" w14:textId="77777777" w:rsidR="00993DFC" w:rsidRDefault="00993DFC" w:rsidP="00993DFC"/>
    <w:p w14:paraId="18BE07A3" w14:textId="77777777" w:rsidR="00993DFC" w:rsidRDefault="00993DFC" w:rsidP="00993DFC">
      <w:r>
        <w:rPr>
          <w:rFonts w:hint="eastAsia"/>
        </w:rPr>
        <w:t>9</w:t>
      </w:r>
      <w:r>
        <w:rPr>
          <w:rFonts w:hint="eastAsia"/>
        </w:rPr>
        <w:t>、</w:t>
      </w:r>
    </w:p>
    <w:p w14:paraId="4D37C132" w14:textId="77777777" w:rsidR="00993DFC" w:rsidRDefault="00993DFC" w:rsidP="00993DFC"/>
    <w:p w14:paraId="6EFB71DB" w14:textId="77777777" w:rsidR="00993DFC" w:rsidRDefault="00993DFC" w:rsidP="00993DFC">
      <w:r>
        <w:rPr>
          <w:rFonts w:hint="eastAsia"/>
        </w:rPr>
        <w:t>1</w:t>
      </w:r>
      <w:r>
        <w:t>0</w:t>
      </w:r>
      <w:r>
        <w:rPr>
          <w:rFonts w:hint="eastAsia"/>
        </w:rPr>
        <w:t>、</w:t>
      </w:r>
    </w:p>
    <w:p w14:paraId="5ED111DE" w14:textId="77777777" w:rsidR="003614A8" w:rsidRDefault="003614A8" w:rsidP="003614A8"/>
    <w:p w14:paraId="15A757C7"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148F116" w14:textId="77777777" w:rsidTr="00993DFC">
        <w:tc>
          <w:tcPr>
            <w:tcW w:w="8281" w:type="dxa"/>
          </w:tcPr>
          <w:p w14:paraId="4FDF36DF" w14:textId="77777777" w:rsidR="003614A8" w:rsidRDefault="003614A8" w:rsidP="007A4526">
            <w:r>
              <w:rPr>
                <w:rFonts w:hint="eastAsia"/>
              </w:rPr>
              <w:t>本周工作</w:t>
            </w:r>
          </w:p>
        </w:tc>
      </w:tr>
    </w:tbl>
    <w:p w14:paraId="3F4BBE78" w14:textId="77777777" w:rsidR="00993DFC" w:rsidRDefault="00993DFC" w:rsidP="00993DFC">
      <w:r>
        <w:rPr>
          <w:rFonts w:hint="eastAsia"/>
        </w:rPr>
        <w:t>1</w:t>
      </w:r>
      <w:r>
        <w:rPr>
          <w:rFonts w:hint="eastAsia"/>
        </w:rPr>
        <w:t>、</w:t>
      </w:r>
    </w:p>
    <w:p w14:paraId="57D6C840" w14:textId="77777777" w:rsidR="00993DFC" w:rsidRDefault="00993DFC" w:rsidP="00993DFC"/>
    <w:p w14:paraId="65CD241A" w14:textId="77777777" w:rsidR="00993DFC" w:rsidRDefault="00993DFC" w:rsidP="00993DFC">
      <w:r>
        <w:rPr>
          <w:rFonts w:hint="eastAsia"/>
        </w:rPr>
        <w:t>2</w:t>
      </w:r>
      <w:r>
        <w:rPr>
          <w:rFonts w:hint="eastAsia"/>
        </w:rPr>
        <w:t>、</w:t>
      </w:r>
    </w:p>
    <w:p w14:paraId="09EEE605" w14:textId="77777777" w:rsidR="00993DFC" w:rsidRDefault="00993DFC" w:rsidP="00993DFC"/>
    <w:p w14:paraId="2CFB08DD" w14:textId="77777777" w:rsidR="00993DFC" w:rsidRDefault="00993DFC" w:rsidP="00993DFC">
      <w:r>
        <w:rPr>
          <w:rFonts w:hint="eastAsia"/>
        </w:rPr>
        <w:t>3</w:t>
      </w:r>
      <w:r>
        <w:rPr>
          <w:rFonts w:hint="eastAsia"/>
        </w:rPr>
        <w:t>、</w:t>
      </w:r>
    </w:p>
    <w:p w14:paraId="358FBEDB" w14:textId="77777777" w:rsidR="00993DFC" w:rsidRDefault="00993DFC" w:rsidP="00993DFC"/>
    <w:p w14:paraId="6699B6B7" w14:textId="77777777" w:rsidR="00993DFC" w:rsidRDefault="00993DFC" w:rsidP="00993DFC">
      <w:r>
        <w:rPr>
          <w:rFonts w:hint="eastAsia"/>
        </w:rPr>
        <w:t>4</w:t>
      </w:r>
      <w:r>
        <w:rPr>
          <w:rFonts w:hint="eastAsia"/>
        </w:rPr>
        <w:t>、</w:t>
      </w:r>
    </w:p>
    <w:p w14:paraId="32037E8C" w14:textId="77777777" w:rsidR="00993DFC" w:rsidRDefault="00993DFC" w:rsidP="00993DFC"/>
    <w:p w14:paraId="4B1A8232" w14:textId="77777777" w:rsidR="00993DFC" w:rsidRDefault="00993DFC" w:rsidP="00993DFC">
      <w:r>
        <w:rPr>
          <w:rFonts w:hint="eastAsia"/>
        </w:rPr>
        <w:t>5</w:t>
      </w:r>
      <w:r>
        <w:rPr>
          <w:rFonts w:hint="eastAsia"/>
        </w:rPr>
        <w:t>、</w:t>
      </w:r>
    </w:p>
    <w:p w14:paraId="5301A0FD" w14:textId="77777777" w:rsidR="00993DFC" w:rsidRDefault="00993DFC" w:rsidP="00993DFC"/>
    <w:p w14:paraId="0089E82D" w14:textId="77777777" w:rsidR="00993DFC" w:rsidRDefault="00993DFC" w:rsidP="00993DFC">
      <w:r>
        <w:rPr>
          <w:rFonts w:hint="eastAsia"/>
        </w:rPr>
        <w:t>6</w:t>
      </w:r>
      <w:r>
        <w:rPr>
          <w:rFonts w:hint="eastAsia"/>
        </w:rPr>
        <w:t>、</w:t>
      </w:r>
    </w:p>
    <w:p w14:paraId="459CA6CB" w14:textId="77777777" w:rsidR="00993DFC" w:rsidRDefault="00993DFC" w:rsidP="00993DFC"/>
    <w:p w14:paraId="25B7862D" w14:textId="77777777" w:rsidR="00993DFC" w:rsidRDefault="00993DFC" w:rsidP="00993DFC">
      <w:r>
        <w:rPr>
          <w:rFonts w:hint="eastAsia"/>
        </w:rPr>
        <w:t>7</w:t>
      </w:r>
      <w:r>
        <w:rPr>
          <w:rFonts w:hint="eastAsia"/>
        </w:rPr>
        <w:t>、</w:t>
      </w:r>
    </w:p>
    <w:p w14:paraId="0CA335C8" w14:textId="77777777" w:rsidR="00993DFC" w:rsidRDefault="00993DFC" w:rsidP="00993DFC"/>
    <w:p w14:paraId="6C52ED6E" w14:textId="77777777" w:rsidR="00993DFC" w:rsidRDefault="00993DFC" w:rsidP="00993DFC">
      <w:r>
        <w:rPr>
          <w:rFonts w:hint="eastAsia"/>
        </w:rPr>
        <w:t>8</w:t>
      </w:r>
      <w:r>
        <w:rPr>
          <w:rFonts w:hint="eastAsia"/>
        </w:rPr>
        <w:t>、</w:t>
      </w:r>
    </w:p>
    <w:p w14:paraId="446B8282" w14:textId="77777777" w:rsidR="00993DFC" w:rsidRDefault="00993DFC" w:rsidP="00993DFC"/>
    <w:p w14:paraId="6B7A7E48" w14:textId="77777777" w:rsidR="00993DFC" w:rsidRDefault="00993DFC" w:rsidP="00993DFC">
      <w:r>
        <w:rPr>
          <w:rFonts w:hint="eastAsia"/>
        </w:rPr>
        <w:t>9</w:t>
      </w:r>
      <w:r>
        <w:rPr>
          <w:rFonts w:hint="eastAsia"/>
        </w:rPr>
        <w:t>、</w:t>
      </w:r>
    </w:p>
    <w:p w14:paraId="554B6DD1" w14:textId="77777777" w:rsidR="00993DFC" w:rsidRDefault="00993DFC" w:rsidP="00993DFC"/>
    <w:p w14:paraId="49C0C6DD" w14:textId="77777777" w:rsidR="00993DFC" w:rsidRDefault="00993DFC" w:rsidP="00993DFC">
      <w:r>
        <w:rPr>
          <w:rFonts w:hint="eastAsia"/>
        </w:rPr>
        <w:t>1</w:t>
      </w:r>
      <w:r>
        <w:t>0</w:t>
      </w:r>
      <w:r>
        <w:rPr>
          <w:rFonts w:hint="eastAsia"/>
        </w:rPr>
        <w:t>、</w:t>
      </w:r>
    </w:p>
    <w:p w14:paraId="2655BE4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2258062" w14:textId="77777777" w:rsidTr="007A4526">
        <w:tc>
          <w:tcPr>
            <w:tcW w:w="8296" w:type="dxa"/>
          </w:tcPr>
          <w:p w14:paraId="42723344" w14:textId="77777777" w:rsidR="003614A8" w:rsidRDefault="003614A8" w:rsidP="007A4526">
            <w:r>
              <w:rPr>
                <w:rFonts w:hint="eastAsia"/>
              </w:rPr>
              <w:t>下周计划</w:t>
            </w:r>
          </w:p>
        </w:tc>
      </w:tr>
    </w:tbl>
    <w:p w14:paraId="63BB10C8" w14:textId="77777777" w:rsidR="003614A8" w:rsidRPr="003614A8" w:rsidRDefault="003614A8" w:rsidP="003614A8"/>
    <w:p w14:paraId="0399E142" w14:textId="77777777" w:rsidR="00993DFC" w:rsidRDefault="00993DFC" w:rsidP="00993DFC">
      <w:r>
        <w:rPr>
          <w:rFonts w:hint="eastAsia"/>
        </w:rPr>
        <w:t>1</w:t>
      </w:r>
      <w:r>
        <w:rPr>
          <w:rFonts w:hint="eastAsia"/>
        </w:rPr>
        <w:t>、</w:t>
      </w:r>
    </w:p>
    <w:p w14:paraId="416353B4" w14:textId="77777777" w:rsidR="00993DFC" w:rsidRDefault="00993DFC" w:rsidP="00993DFC"/>
    <w:p w14:paraId="1A8EF91C" w14:textId="77777777" w:rsidR="00993DFC" w:rsidRDefault="00993DFC" w:rsidP="00993DFC">
      <w:r>
        <w:rPr>
          <w:rFonts w:hint="eastAsia"/>
        </w:rPr>
        <w:t>2</w:t>
      </w:r>
      <w:r>
        <w:rPr>
          <w:rFonts w:hint="eastAsia"/>
        </w:rPr>
        <w:t>、</w:t>
      </w:r>
    </w:p>
    <w:p w14:paraId="79F75D0B" w14:textId="77777777" w:rsidR="00993DFC" w:rsidRDefault="00993DFC" w:rsidP="00993DFC"/>
    <w:p w14:paraId="21B95FD7" w14:textId="77777777" w:rsidR="00993DFC" w:rsidRDefault="00993DFC" w:rsidP="00993DFC">
      <w:r>
        <w:rPr>
          <w:rFonts w:hint="eastAsia"/>
        </w:rPr>
        <w:t>3</w:t>
      </w:r>
      <w:r>
        <w:rPr>
          <w:rFonts w:hint="eastAsia"/>
        </w:rPr>
        <w:t>、</w:t>
      </w:r>
    </w:p>
    <w:p w14:paraId="5F9E83DC" w14:textId="77777777" w:rsidR="00993DFC" w:rsidRDefault="00993DFC" w:rsidP="00993DFC"/>
    <w:p w14:paraId="5F357712" w14:textId="77777777" w:rsidR="00993DFC" w:rsidRDefault="00993DFC" w:rsidP="00993DFC">
      <w:r>
        <w:rPr>
          <w:rFonts w:hint="eastAsia"/>
        </w:rPr>
        <w:t>4</w:t>
      </w:r>
      <w:r>
        <w:rPr>
          <w:rFonts w:hint="eastAsia"/>
        </w:rPr>
        <w:t>、</w:t>
      </w:r>
    </w:p>
    <w:p w14:paraId="2125D9D0" w14:textId="77777777" w:rsidR="00993DFC" w:rsidRDefault="00993DFC" w:rsidP="00993DFC"/>
    <w:p w14:paraId="4421C619" w14:textId="77777777" w:rsidR="00993DFC" w:rsidRDefault="00993DFC" w:rsidP="00993DFC">
      <w:r>
        <w:rPr>
          <w:rFonts w:hint="eastAsia"/>
        </w:rPr>
        <w:t>5</w:t>
      </w:r>
      <w:r>
        <w:rPr>
          <w:rFonts w:hint="eastAsia"/>
        </w:rPr>
        <w:t>、</w:t>
      </w:r>
    </w:p>
    <w:p w14:paraId="5EB97623" w14:textId="77777777" w:rsidR="00993DFC" w:rsidRDefault="00993DFC" w:rsidP="00993DFC"/>
    <w:p w14:paraId="0BF5FA61" w14:textId="77777777" w:rsidR="00993DFC" w:rsidRDefault="00993DFC" w:rsidP="00993DFC">
      <w:r>
        <w:rPr>
          <w:rFonts w:hint="eastAsia"/>
        </w:rPr>
        <w:t>6</w:t>
      </w:r>
      <w:r>
        <w:rPr>
          <w:rFonts w:hint="eastAsia"/>
        </w:rPr>
        <w:t>、</w:t>
      </w:r>
    </w:p>
    <w:p w14:paraId="769310A9" w14:textId="77777777" w:rsidR="00993DFC" w:rsidRDefault="00993DFC" w:rsidP="00993DFC"/>
    <w:p w14:paraId="02F310CB" w14:textId="77777777" w:rsidR="00993DFC" w:rsidRDefault="00993DFC" w:rsidP="00993DFC">
      <w:r>
        <w:rPr>
          <w:rFonts w:hint="eastAsia"/>
        </w:rPr>
        <w:lastRenderedPageBreak/>
        <w:t>7</w:t>
      </w:r>
      <w:r>
        <w:rPr>
          <w:rFonts w:hint="eastAsia"/>
        </w:rPr>
        <w:t>、</w:t>
      </w:r>
    </w:p>
    <w:p w14:paraId="41D7F6B7" w14:textId="77777777" w:rsidR="00993DFC" w:rsidRDefault="00993DFC" w:rsidP="00993DFC"/>
    <w:p w14:paraId="1520A274" w14:textId="77777777" w:rsidR="00993DFC" w:rsidRDefault="00993DFC" w:rsidP="00993DFC">
      <w:r>
        <w:rPr>
          <w:rFonts w:hint="eastAsia"/>
        </w:rPr>
        <w:t>8</w:t>
      </w:r>
      <w:r>
        <w:rPr>
          <w:rFonts w:hint="eastAsia"/>
        </w:rPr>
        <w:t>、</w:t>
      </w:r>
    </w:p>
    <w:p w14:paraId="2004E9B3" w14:textId="77777777" w:rsidR="00993DFC" w:rsidRDefault="00993DFC" w:rsidP="00993DFC"/>
    <w:p w14:paraId="77863C49" w14:textId="77777777" w:rsidR="00993DFC" w:rsidRDefault="00993DFC" w:rsidP="00993DFC">
      <w:r>
        <w:rPr>
          <w:rFonts w:hint="eastAsia"/>
        </w:rPr>
        <w:t>9</w:t>
      </w:r>
      <w:r>
        <w:rPr>
          <w:rFonts w:hint="eastAsia"/>
        </w:rPr>
        <w:t>、</w:t>
      </w:r>
    </w:p>
    <w:p w14:paraId="73C3A890" w14:textId="77777777" w:rsidR="00993DFC" w:rsidRDefault="00993DFC" w:rsidP="00993DFC"/>
    <w:p w14:paraId="342699D2" w14:textId="77777777" w:rsidR="00993DFC" w:rsidRDefault="00993DFC" w:rsidP="00993DFC">
      <w:r>
        <w:rPr>
          <w:rFonts w:hint="eastAsia"/>
        </w:rPr>
        <w:t>1</w:t>
      </w:r>
      <w:r>
        <w:t>0</w:t>
      </w:r>
      <w:r>
        <w:rPr>
          <w:rFonts w:hint="eastAsia"/>
        </w:rPr>
        <w:t>、</w:t>
      </w:r>
    </w:p>
    <w:p w14:paraId="1A7FB90D" w14:textId="77777777" w:rsidR="003614A8" w:rsidRDefault="003614A8" w:rsidP="003614A8"/>
    <w:p w14:paraId="30EAECE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505ED1D" w14:textId="77777777" w:rsidTr="00993DFC">
        <w:tc>
          <w:tcPr>
            <w:tcW w:w="8281" w:type="dxa"/>
          </w:tcPr>
          <w:p w14:paraId="3F8E66AE" w14:textId="77777777" w:rsidR="003614A8" w:rsidRDefault="003614A8" w:rsidP="007A4526">
            <w:r>
              <w:rPr>
                <w:rFonts w:hint="eastAsia"/>
              </w:rPr>
              <w:t>本周工作</w:t>
            </w:r>
          </w:p>
        </w:tc>
      </w:tr>
    </w:tbl>
    <w:p w14:paraId="47E7CA5B" w14:textId="77777777" w:rsidR="00993DFC" w:rsidRDefault="00993DFC" w:rsidP="00993DFC">
      <w:r>
        <w:rPr>
          <w:rFonts w:hint="eastAsia"/>
        </w:rPr>
        <w:t>1</w:t>
      </w:r>
      <w:r>
        <w:rPr>
          <w:rFonts w:hint="eastAsia"/>
        </w:rPr>
        <w:t>、</w:t>
      </w:r>
    </w:p>
    <w:p w14:paraId="224AE053" w14:textId="77777777" w:rsidR="00993DFC" w:rsidRDefault="00993DFC" w:rsidP="00993DFC"/>
    <w:p w14:paraId="2D8C8CC5" w14:textId="77777777" w:rsidR="00993DFC" w:rsidRDefault="00993DFC" w:rsidP="00993DFC">
      <w:r>
        <w:rPr>
          <w:rFonts w:hint="eastAsia"/>
        </w:rPr>
        <w:t>2</w:t>
      </w:r>
      <w:r>
        <w:rPr>
          <w:rFonts w:hint="eastAsia"/>
        </w:rPr>
        <w:t>、</w:t>
      </w:r>
    </w:p>
    <w:p w14:paraId="04013963" w14:textId="77777777" w:rsidR="00993DFC" w:rsidRDefault="00993DFC" w:rsidP="00993DFC"/>
    <w:p w14:paraId="3E0339F2" w14:textId="77777777" w:rsidR="00993DFC" w:rsidRDefault="00993DFC" w:rsidP="00993DFC">
      <w:r>
        <w:rPr>
          <w:rFonts w:hint="eastAsia"/>
        </w:rPr>
        <w:t>3</w:t>
      </w:r>
      <w:r>
        <w:rPr>
          <w:rFonts w:hint="eastAsia"/>
        </w:rPr>
        <w:t>、</w:t>
      </w:r>
    </w:p>
    <w:p w14:paraId="1CD2CE7C" w14:textId="77777777" w:rsidR="00993DFC" w:rsidRDefault="00993DFC" w:rsidP="00993DFC"/>
    <w:p w14:paraId="5E482F28" w14:textId="77777777" w:rsidR="00993DFC" w:rsidRDefault="00993DFC" w:rsidP="00993DFC">
      <w:r>
        <w:rPr>
          <w:rFonts w:hint="eastAsia"/>
        </w:rPr>
        <w:t>4</w:t>
      </w:r>
      <w:r>
        <w:rPr>
          <w:rFonts w:hint="eastAsia"/>
        </w:rPr>
        <w:t>、</w:t>
      </w:r>
    </w:p>
    <w:p w14:paraId="1245EFA5" w14:textId="77777777" w:rsidR="00993DFC" w:rsidRDefault="00993DFC" w:rsidP="00993DFC"/>
    <w:p w14:paraId="200745D0" w14:textId="77777777" w:rsidR="00993DFC" w:rsidRDefault="00993DFC" w:rsidP="00993DFC">
      <w:r>
        <w:rPr>
          <w:rFonts w:hint="eastAsia"/>
        </w:rPr>
        <w:t>5</w:t>
      </w:r>
      <w:r>
        <w:rPr>
          <w:rFonts w:hint="eastAsia"/>
        </w:rPr>
        <w:t>、</w:t>
      </w:r>
    </w:p>
    <w:p w14:paraId="520E113B" w14:textId="77777777" w:rsidR="00993DFC" w:rsidRDefault="00993DFC" w:rsidP="00993DFC"/>
    <w:p w14:paraId="00B7E804" w14:textId="77777777" w:rsidR="00993DFC" w:rsidRDefault="00993DFC" w:rsidP="00993DFC">
      <w:r>
        <w:rPr>
          <w:rFonts w:hint="eastAsia"/>
        </w:rPr>
        <w:t>6</w:t>
      </w:r>
      <w:r>
        <w:rPr>
          <w:rFonts w:hint="eastAsia"/>
        </w:rPr>
        <w:t>、</w:t>
      </w:r>
    </w:p>
    <w:p w14:paraId="2A4CA44A" w14:textId="77777777" w:rsidR="00993DFC" w:rsidRDefault="00993DFC" w:rsidP="00993DFC"/>
    <w:p w14:paraId="5947859F" w14:textId="77777777" w:rsidR="00993DFC" w:rsidRDefault="00993DFC" w:rsidP="00993DFC">
      <w:r>
        <w:rPr>
          <w:rFonts w:hint="eastAsia"/>
        </w:rPr>
        <w:t>7</w:t>
      </w:r>
      <w:r>
        <w:rPr>
          <w:rFonts w:hint="eastAsia"/>
        </w:rPr>
        <w:t>、</w:t>
      </w:r>
    </w:p>
    <w:p w14:paraId="27DE08D5" w14:textId="77777777" w:rsidR="00993DFC" w:rsidRDefault="00993DFC" w:rsidP="00993DFC"/>
    <w:p w14:paraId="0C0589EE" w14:textId="77777777" w:rsidR="00993DFC" w:rsidRDefault="00993DFC" w:rsidP="00993DFC">
      <w:r>
        <w:rPr>
          <w:rFonts w:hint="eastAsia"/>
        </w:rPr>
        <w:t>8</w:t>
      </w:r>
      <w:r>
        <w:rPr>
          <w:rFonts w:hint="eastAsia"/>
        </w:rPr>
        <w:t>、</w:t>
      </w:r>
    </w:p>
    <w:p w14:paraId="4B892BED" w14:textId="77777777" w:rsidR="00993DFC" w:rsidRDefault="00993DFC" w:rsidP="00993DFC"/>
    <w:p w14:paraId="68671357" w14:textId="77777777" w:rsidR="00993DFC" w:rsidRDefault="00993DFC" w:rsidP="00993DFC">
      <w:r>
        <w:rPr>
          <w:rFonts w:hint="eastAsia"/>
        </w:rPr>
        <w:t>9</w:t>
      </w:r>
      <w:r>
        <w:rPr>
          <w:rFonts w:hint="eastAsia"/>
        </w:rPr>
        <w:t>、</w:t>
      </w:r>
    </w:p>
    <w:p w14:paraId="555DCE31" w14:textId="77777777" w:rsidR="00993DFC" w:rsidRDefault="00993DFC" w:rsidP="00993DFC"/>
    <w:p w14:paraId="0ABC02A0" w14:textId="77777777" w:rsidR="00993DFC" w:rsidRDefault="00993DFC" w:rsidP="00993DFC">
      <w:r>
        <w:rPr>
          <w:rFonts w:hint="eastAsia"/>
        </w:rPr>
        <w:t>1</w:t>
      </w:r>
      <w:r>
        <w:t>0</w:t>
      </w:r>
      <w:r>
        <w:rPr>
          <w:rFonts w:hint="eastAsia"/>
        </w:rPr>
        <w:t>、</w:t>
      </w:r>
    </w:p>
    <w:p w14:paraId="5F664B73"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DB20524" w14:textId="77777777" w:rsidTr="007A4526">
        <w:tc>
          <w:tcPr>
            <w:tcW w:w="8296" w:type="dxa"/>
          </w:tcPr>
          <w:p w14:paraId="7269536A" w14:textId="77777777" w:rsidR="003614A8" w:rsidRDefault="003614A8" w:rsidP="007A4526">
            <w:r>
              <w:rPr>
                <w:rFonts w:hint="eastAsia"/>
              </w:rPr>
              <w:t>下周计划</w:t>
            </w:r>
          </w:p>
        </w:tc>
      </w:tr>
    </w:tbl>
    <w:p w14:paraId="417C04D4" w14:textId="77777777" w:rsidR="003614A8" w:rsidRPr="003614A8" w:rsidRDefault="003614A8" w:rsidP="003614A8"/>
    <w:p w14:paraId="69BD58EA" w14:textId="77777777" w:rsidR="00993DFC" w:rsidRDefault="00993DFC" w:rsidP="00993DFC">
      <w:r>
        <w:rPr>
          <w:rFonts w:hint="eastAsia"/>
        </w:rPr>
        <w:t>1</w:t>
      </w:r>
      <w:r>
        <w:rPr>
          <w:rFonts w:hint="eastAsia"/>
        </w:rPr>
        <w:t>、</w:t>
      </w:r>
    </w:p>
    <w:p w14:paraId="2008E9F8" w14:textId="77777777" w:rsidR="00993DFC" w:rsidRDefault="00993DFC" w:rsidP="00993DFC"/>
    <w:p w14:paraId="11048439" w14:textId="77777777" w:rsidR="00993DFC" w:rsidRDefault="00993DFC" w:rsidP="00993DFC">
      <w:r>
        <w:rPr>
          <w:rFonts w:hint="eastAsia"/>
        </w:rPr>
        <w:t>2</w:t>
      </w:r>
      <w:r>
        <w:rPr>
          <w:rFonts w:hint="eastAsia"/>
        </w:rPr>
        <w:t>、</w:t>
      </w:r>
    </w:p>
    <w:p w14:paraId="755129DD" w14:textId="77777777" w:rsidR="00993DFC" w:rsidRDefault="00993DFC" w:rsidP="00993DFC"/>
    <w:p w14:paraId="45BFF51A" w14:textId="77777777" w:rsidR="00993DFC" w:rsidRDefault="00993DFC" w:rsidP="00993DFC">
      <w:r>
        <w:rPr>
          <w:rFonts w:hint="eastAsia"/>
        </w:rPr>
        <w:t>3</w:t>
      </w:r>
      <w:r>
        <w:rPr>
          <w:rFonts w:hint="eastAsia"/>
        </w:rPr>
        <w:t>、</w:t>
      </w:r>
    </w:p>
    <w:p w14:paraId="702ABCFC" w14:textId="77777777" w:rsidR="00993DFC" w:rsidRDefault="00993DFC" w:rsidP="00993DFC"/>
    <w:p w14:paraId="32A107E2" w14:textId="77777777" w:rsidR="00993DFC" w:rsidRDefault="00993DFC" w:rsidP="00993DFC">
      <w:r>
        <w:rPr>
          <w:rFonts w:hint="eastAsia"/>
        </w:rPr>
        <w:t>4</w:t>
      </w:r>
      <w:r>
        <w:rPr>
          <w:rFonts w:hint="eastAsia"/>
        </w:rPr>
        <w:t>、</w:t>
      </w:r>
    </w:p>
    <w:p w14:paraId="66B83826" w14:textId="77777777" w:rsidR="00993DFC" w:rsidRDefault="00993DFC" w:rsidP="00993DFC"/>
    <w:p w14:paraId="444EFBD8" w14:textId="77777777" w:rsidR="00993DFC" w:rsidRDefault="00993DFC" w:rsidP="00993DFC">
      <w:r>
        <w:rPr>
          <w:rFonts w:hint="eastAsia"/>
        </w:rPr>
        <w:t>5</w:t>
      </w:r>
      <w:r>
        <w:rPr>
          <w:rFonts w:hint="eastAsia"/>
        </w:rPr>
        <w:t>、</w:t>
      </w:r>
    </w:p>
    <w:p w14:paraId="252078D8" w14:textId="77777777" w:rsidR="00993DFC" w:rsidRDefault="00993DFC" w:rsidP="00993DFC"/>
    <w:p w14:paraId="69C8B51B" w14:textId="77777777" w:rsidR="00993DFC" w:rsidRDefault="00993DFC" w:rsidP="00993DFC">
      <w:r>
        <w:rPr>
          <w:rFonts w:hint="eastAsia"/>
        </w:rPr>
        <w:t>6</w:t>
      </w:r>
      <w:r>
        <w:rPr>
          <w:rFonts w:hint="eastAsia"/>
        </w:rPr>
        <w:t>、</w:t>
      </w:r>
    </w:p>
    <w:p w14:paraId="53D8C751" w14:textId="77777777" w:rsidR="00993DFC" w:rsidRDefault="00993DFC" w:rsidP="00993DFC"/>
    <w:p w14:paraId="3E634797" w14:textId="77777777" w:rsidR="00993DFC" w:rsidRDefault="00993DFC" w:rsidP="00993DFC">
      <w:r>
        <w:rPr>
          <w:rFonts w:hint="eastAsia"/>
        </w:rPr>
        <w:t>7</w:t>
      </w:r>
      <w:r>
        <w:rPr>
          <w:rFonts w:hint="eastAsia"/>
        </w:rPr>
        <w:t>、</w:t>
      </w:r>
    </w:p>
    <w:p w14:paraId="01BE4B8B" w14:textId="77777777" w:rsidR="00993DFC" w:rsidRDefault="00993DFC" w:rsidP="00993DFC"/>
    <w:p w14:paraId="7C64C53F" w14:textId="77777777" w:rsidR="00993DFC" w:rsidRDefault="00993DFC" w:rsidP="00993DFC">
      <w:r>
        <w:rPr>
          <w:rFonts w:hint="eastAsia"/>
        </w:rPr>
        <w:t>8</w:t>
      </w:r>
      <w:r>
        <w:rPr>
          <w:rFonts w:hint="eastAsia"/>
        </w:rPr>
        <w:t>、</w:t>
      </w:r>
    </w:p>
    <w:p w14:paraId="40EFF31B" w14:textId="77777777" w:rsidR="00993DFC" w:rsidRDefault="00993DFC" w:rsidP="00993DFC"/>
    <w:p w14:paraId="504E2EE5" w14:textId="77777777" w:rsidR="00993DFC" w:rsidRDefault="00993DFC" w:rsidP="00993DFC">
      <w:r>
        <w:rPr>
          <w:rFonts w:hint="eastAsia"/>
        </w:rPr>
        <w:t>9</w:t>
      </w:r>
      <w:r>
        <w:rPr>
          <w:rFonts w:hint="eastAsia"/>
        </w:rPr>
        <w:t>、</w:t>
      </w:r>
    </w:p>
    <w:p w14:paraId="6269EA18" w14:textId="77777777" w:rsidR="00993DFC" w:rsidRDefault="00993DFC" w:rsidP="00993DFC"/>
    <w:p w14:paraId="144691EF" w14:textId="77777777" w:rsidR="00993DFC" w:rsidRDefault="00993DFC" w:rsidP="00993DFC">
      <w:r>
        <w:rPr>
          <w:rFonts w:hint="eastAsia"/>
        </w:rPr>
        <w:t>1</w:t>
      </w:r>
      <w:r>
        <w:t>0</w:t>
      </w:r>
      <w:r>
        <w:rPr>
          <w:rFonts w:hint="eastAsia"/>
        </w:rPr>
        <w:t>、</w:t>
      </w:r>
    </w:p>
    <w:p w14:paraId="4DD20F2F" w14:textId="77777777" w:rsidR="003614A8" w:rsidRDefault="003614A8" w:rsidP="003614A8"/>
    <w:p w14:paraId="0E9D5392"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6E857F2" w14:textId="77777777" w:rsidTr="00993DFC">
        <w:tc>
          <w:tcPr>
            <w:tcW w:w="8281" w:type="dxa"/>
          </w:tcPr>
          <w:p w14:paraId="449BC52E" w14:textId="77777777" w:rsidR="003614A8" w:rsidRDefault="003614A8" w:rsidP="007A4526">
            <w:r>
              <w:rPr>
                <w:rFonts w:hint="eastAsia"/>
              </w:rPr>
              <w:t>本周工作</w:t>
            </w:r>
          </w:p>
        </w:tc>
      </w:tr>
    </w:tbl>
    <w:p w14:paraId="725930EC" w14:textId="77777777" w:rsidR="00993DFC" w:rsidRDefault="00993DFC" w:rsidP="00993DFC">
      <w:r>
        <w:rPr>
          <w:rFonts w:hint="eastAsia"/>
        </w:rPr>
        <w:t>1</w:t>
      </w:r>
      <w:r>
        <w:rPr>
          <w:rFonts w:hint="eastAsia"/>
        </w:rPr>
        <w:t>、</w:t>
      </w:r>
    </w:p>
    <w:p w14:paraId="62B6C94A" w14:textId="77777777" w:rsidR="00993DFC" w:rsidRDefault="00993DFC" w:rsidP="00993DFC"/>
    <w:p w14:paraId="195509F5" w14:textId="77777777" w:rsidR="00993DFC" w:rsidRDefault="00993DFC" w:rsidP="00993DFC">
      <w:r>
        <w:rPr>
          <w:rFonts w:hint="eastAsia"/>
        </w:rPr>
        <w:t>2</w:t>
      </w:r>
      <w:r>
        <w:rPr>
          <w:rFonts w:hint="eastAsia"/>
        </w:rPr>
        <w:t>、</w:t>
      </w:r>
    </w:p>
    <w:p w14:paraId="6E6BA8F5" w14:textId="77777777" w:rsidR="00993DFC" w:rsidRDefault="00993DFC" w:rsidP="00993DFC"/>
    <w:p w14:paraId="333DBE9C" w14:textId="77777777" w:rsidR="00993DFC" w:rsidRDefault="00993DFC" w:rsidP="00993DFC">
      <w:r>
        <w:rPr>
          <w:rFonts w:hint="eastAsia"/>
        </w:rPr>
        <w:t>3</w:t>
      </w:r>
      <w:r>
        <w:rPr>
          <w:rFonts w:hint="eastAsia"/>
        </w:rPr>
        <w:t>、</w:t>
      </w:r>
    </w:p>
    <w:p w14:paraId="62C62709" w14:textId="77777777" w:rsidR="00993DFC" w:rsidRDefault="00993DFC" w:rsidP="00993DFC"/>
    <w:p w14:paraId="66D45F3B" w14:textId="77777777" w:rsidR="00993DFC" w:rsidRDefault="00993DFC" w:rsidP="00993DFC">
      <w:r>
        <w:rPr>
          <w:rFonts w:hint="eastAsia"/>
        </w:rPr>
        <w:t>4</w:t>
      </w:r>
      <w:r>
        <w:rPr>
          <w:rFonts w:hint="eastAsia"/>
        </w:rPr>
        <w:t>、</w:t>
      </w:r>
    </w:p>
    <w:p w14:paraId="7C5647E7" w14:textId="77777777" w:rsidR="00993DFC" w:rsidRDefault="00993DFC" w:rsidP="00993DFC"/>
    <w:p w14:paraId="15115139" w14:textId="77777777" w:rsidR="00993DFC" w:rsidRDefault="00993DFC" w:rsidP="00993DFC">
      <w:r>
        <w:rPr>
          <w:rFonts w:hint="eastAsia"/>
        </w:rPr>
        <w:t>5</w:t>
      </w:r>
      <w:r>
        <w:rPr>
          <w:rFonts w:hint="eastAsia"/>
        </w:rPr>
        <w:t>、</w:t>
      </w:r>
    </w:p>
    <w:p w14:paraId="5465A530" w14:textId="77777777" w:rsidR="00993DFC" w:rsidRDefault="00993DFC" w:rsidP="00993DFC"/>
    <w:p w14:paraId="5A7F0617" w14:textId="77777777" w:rsidR="00993DFC" w:rsidRDefault="00993DFC" w:rsidP="00993DFC">
      <w:r>
        <w:rPr>
          <w:rFonts w:hint="eastAsia"/>
        </w:rPr>
        <w:t>6</w:t>
      </w:r>
      <w:r>
        <w:rPr>
          <w:rFonts w:hint="eastAsia"/>
        </w:rPr>
        <w:t>、</w:t>
      </w:r>
    </w:p>
    <w:p w14:paraId="56199086" w14:textId="77777777" w:rsidR="00993DFC" w:rsidRDefault="00993DFC" w:rsidP="00993DFC"/>
    <w:p w14:paraId="2DCA3B4C" w14:textId="77777777" w:rsidR="00993DFC" w:rsidRDefault="00993DFC" w:rsidP="00993DFC">
      <w:r>
        <w:rPr>
          <w:rFonts w:hint="eastAsia"/>
        </w:rPr>
        <w:t>7</w:t>
      </w:r>
      <w:r>
        <w:rPr>
          <w:rFonts w:hint="eastAsia"/>
        </w:rPr>
        <w:t>、</w:t>
      </w:r>
    </w:p>
    <w:p w14:paraId="4251AB8D" w14:textId="77777777" w:rsidR="00993DFC" w:rsidRDefault="00993DFC" w:rsidP="00993DFC"/>
    <w:p w14:paraId="522F0B00" w14:textId="77777777" w:rsidR="00993DFC" w:rsidRDefault="00993DFC" w:rsidP="00993DFC">
      <w:r>
        <w:rPr>
          <w:rFonts w:hint="eastAsia"/>
        </w:rPr>
        <w:t>8</w:t>
      </w:r>
      <w:r>
        <w:rPr>
          <w:rFonts w:hint="eastAsia"/>
        </w:rPr>
        <w:t>、</w:t>
      </w:r>
    </w:p>
    <w:p w14:paraId="71C5E37A" w14:textId="77777777" w:rsidR="00993DFC" w:rsidRDefault="00993DFC" w:rsidP="00993DFC"/>
    <w:p w14:paraId="4FB4AF6A" w14:textId="77777777" w:rsidR="00993DFC" w:rsidRDefault="00993DFC" w:rsidP="00993DFC">
      <w:r>
        <w:rPr>
          <w:rFonts w:hint="eastAsia"/>
        </w:rPr>
        <w:t>9</w:t>
      </w:r>
      <w:r>
        <w:rPr>
          <w:rFonts w:hint="eastAsia"/>
        </w:rPr>
        <w:t>、</w:t>
      </w:r>
    </w:p>
    <w:p w14:paraId="61BA4528" w14:textId="77777777" w:rsidR="00993DFC" w:rsidRDefault="00993DFC" w:rsidP="00993DFC"/>
    <w:p w14:paraId="41FBEC98" w14:textId="77777777" w:rsidR="00993DFC" w:rsidRDefault="00993DFC" w:rsidP="00993DFC">
      <w:r>
        <w:rPr>
          <w:rFonts w:hint="eastAsia"/>
        </w:rPr>
        <w:t>1</w:t>
      </w:r>
      <w:r>
        <w:t>0</w:t>
      </w:r>
      <w:r>
        <w:rPr>
          <w:rFonts w:hint="eastAsia"/>
        </w:rPr>
        <w:t>、</w:t>
      </w:r>
    </w:p>
    <w:p w14:paraId="3A82976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35770811" w14:textId="77777777" w:rsidTr="007A4526">
        <w:tc>
          <w:tcPr>
            <w:tcW w:w="8296" w:type="dxa"/>
          </w:tcPr>
          <w:p w14:paraId="3EF76F56" w14:textId="77777777" w:rsidR="003614A8" w:rsidRDefault="003614A8" w:rsidP="007A4526">
            <w:r>
              <w:rPr>
                <w:rFonts w:hint="eastAsia"/>
              </w:rPr>
              <w:t>下周计划</w:t>
            </w:r>
          </w:p>
        </w:tc>
      </w:tr>
    </w:tbl>
    <w:p w14:paraId="327D3524" w14:textId="77777777" w:rsidR="003614A8" w:rsidRPr="003614A8" w:rsidRDefault="003614A8" w:rsidP="003614A8"/>
    <w:p w14:paraId="78B04D9F" w14:textId="77777777" w:rsidR="00993DFC" w:rsidRDefault="00993DFC" w:rsidP="00993DFC">
      <w:r>
        <w:rPr>
          <w:rFonts w:hint="eastAsia"/>
        </w:rPr>
        <w:t>1</w:t>
      </w:r>
      <w:r>
        <w:rPr>
          <w:rFonts w:hint="eastAsia"/>
        </w:rPr>
        <w:t>、</w:t>
      </w:r>
    </w:p>
    <w:p w14:paraId="1E9EB4C4" w14:textId="77777777" w:rsidR="00993DFC" w:rsidRDefault="00993DFC" w:rsidP="00993DFC"/>
    <w:p w14:paraId="49897B2D" w14:textId="77777777" w:rsidR="00993DFC" w:rsidRDefault="00993DFC" w:rsidP="00993DFC">
      <w:r>
        <w:rPr>
          <w:rFonts w:hint="eastAsia"/>
        </w:rPr>
        <w:t>2</w:t>
      </w:r>
      <w:r>
        <w:rPr>
          <w:rFonts w:hint="eastAsia"/>
        </w:rPr>
        <w:t>、</w:t>
      </w:r>
    </w:p>
    <w:p w14:paraId="3A473B20" w14:textId="77777777" w:rsidR="00993DFC" w:rsidRDefault="00993DFC" w:rsidP="00993DFC"/>
    <w:p w14:paraId="59B402EE" w14:textId="77777777" w:rsidR="00993DFC" w:rsidRDefault="00993DFC" w:rsidP="00993DFC">
      <w:r>
        <w:rPr>
          <w:rFonts w:hint="eastAsia"/>
        </w:rPr>
        <w:t>3</w:t>
      </w:r>
      <w:r>
        <w:rPr>
          <w:rFonts w:hint="eastAsia"/>
        </w:rPr>
        <w:t>、</w:t>
      </w:r>
    </w:p>
    <w:p w14:paraId="69E1492A" w14:textId="77777777" w:rsidR="00993DFC" w:rsidRDefault="00993DFC" w:rsidP="00993DFC"/>
    <w:p w14:paraId="02C0AEE5" w14:textId="77777777" w:rsidR="00993DFC" w:rsidRDefault="00993DFC" w:rsidP="00993DFC">
      <w:r>
        <w:rPr>
          <w:rFonts w:hint="eastAsia"/>
        </w:rPr>
        <w:t>4</w:t>
      </w:r>
      <w:r>
        <w:rPr>
          <w:rFonts w:hint="eastAsia"/>
        </w:rPr>
        <w:t>、</w:t>
      </w:r>
    </w:p>
    <w:p w14:paraId="35024A7A" w14:textId="77777777" w:rsidR="00993DFC" w:rsidRDefault="00993DFC" w:rsidP="00993DFC"/>
    <w:p w14:paraId="33F00882" w14:textId="77777777" w:rsidR="00993DFC" w:rsidRDefault="00993DFC" w:rsidP="00993DFC">
      <w:r>
        <w:rPr>
          <w:rFonts w:hint="eastAsia"/>
        </w:rPr>
        <w:t>5</w:t>
      </w:r>
      <w:r>
        <w:rPr>
          <w:rFonts w:hint="eastAsia"/>
        </w:rPr>
        <w:t>、</w:t>
      </w:r>
    </w:p>
    <w:p w14:paraId="1A833A12" w14:textId="77777777" w:rsidR="00993DFC" w:rsidRDefault="00993DFC" w:rsidP="00993DFC"/>
    <w:p w14:paraId="37578C06" w14:textId="77777777" w:rsidR="00993DFC" w:rsidRDefault="00993DFC" w:rsidP="00993DFC">
      <w:r>
        <w:rPr>
          <w:rFonts w:hint="eastAsia"/>
        </w:rPr>
        <w:lastRenderedPageBreak/>
        <w:t>6</w:t>
      </w:r>
      <w:r>
        <w:rPr>
          <w:rFonts w:hint="eastAsia"/>
        </w:rPr>
        <w:t>、</w:t>
      </w:r>
    </w:p>
    <w:p w14:paraId="34A38099" w14:textId="77777777" w:rsidR="00993DFC" w:rsidRDefault="00993DFC" w:rsidP="00993DFC"/>
    <w:p w14:paraId="7F892CD1" w14:textId="77777777" w:rsidR="00993DFC" w:rsidRDefault="00993DFC" w:rsidP="00993DFC">
      <w:r>
        <w:rPr>
          <w:rFonts w:hint="eastAsia"/>
        </w:rPr>
        <w:t>7</w:t>
      </w:r>
      <w:r>
        <w:rPr>
          <w:rFonts w:hint="eastAsia"/>
        </w:rPr>
        <w:t>、</w:t>
      </w:r>
    </w:p>
    <w:p w14:paraId="4C8959D1" w14:textId="77777777" w:rsidR="00993DFC" w:rsidRDefault="00993DFC" w:rsidP="00993DFC"/>
    <w:p w14:paraId="4C47858F" w14:textId="77777777" w:rsidR="00993DFC" w:rsidRDefault="00993DFC" w:rsidP="00993DFC">
      <w:r>
        <w:rPr>
          <w:rFonts w:hint="eastAsia"/>
        </w:rPr>
        <w:t>8</w:t>
      </w:r>
      <w:r>
        <w:rPr>
          <w:rFonts w:hint="eastAsia"/>
        </w:rPr>
        <w:t>、</w:t>
      </w:r>
    </w:p>
    <w:p w14:paraId="6EDBA898" w14:textId="77777777" w:rsidR="00993DFC" w:rsidRDefault="00993DFC" w:rsidP="00993DFC"/>
    <w:p w14:paraId="7BDFD3C3" w14:textId="77777777" w:rsidR="00993DFC" w:rsidRDefault="00993DFC" w:rsidP="00993DFC">
      <w:r>
        <w:rPr>
          <w:rFonts w:hint="eastAsia"/>
        </w:rPr>
        <w:t>9</w:t>
      </w:r>
      <w:r>
        <w:rPr>
          <w:rFonts w:hint="eastAsia"/>
        </w:rPr>
        <w:t>、</w:t>
      </w:r>
    </w:p>
    <w:p w14:paraId="54CBEC7B" w14:textId="77777777" w:rsidR="00993DFC" w:rsidRDefault="00993DFC" w:rsidP="00993DFC"/>
    <w:p w14:paraId="2E3C0247" w14:textId="77777777" w:rsidR="00993DFC" w:rsidRDefault="00993DFC" w:rsidP="00993DFC">
      <w:r>
        <w:rPr>
          <w:rFonts w:hint="eastAsia"/>
        </w:rPr>
        <w:t>1</w:t>
      </w:r>
      <w:r>
        <w:t>0</w:t>
      </w:r>
      <w:r>
        <w:rPr>
          <w:rFonts w:hint="eastAsia"/>
        </w:rPr>
        <w:t>、</w:t>
      </w:r>
    </w:p>
    <w:p w14:paraId="086C6C11" w14:textId="77777777" w:rsidR="003614A8" w:rsidRDefault="003614A8" w:rsidP="003614A8"/>
    <w:p w14:paraId="427A6E5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CED4D75" w14:textId="77777777" w:rsidTr="00993DFC">
        <w:tc>
          <w:tcPr>
            <w:tcW w:w="8281" w:type="dxa"/>
          </w:tcPr>
          <w:p w14:paraId="6DE6DE5B" w14:textId="77777777" w:rsidR="003614A8" w:rsidRDefault="003614A8" w:rsidP="007A4526">
            <w:r>
              <w:rPr>
                <w:rFonts w:hint="eastAsia"/>
              </w:rPr>
              <w:t>本周工作</w:t>
            </w:r>
          </w:p>
        </w:tc>
      </w:tr>
    </w:tbl>
    <w:p w14:paraId="4F301E3B" w14:textId="77777777" w:rsidR="00993DFC" w:rsidRDefault="00993DFC" w:rsidP="00993DFC">
      <w:r>
        <w:rPr>
          <w:rFonts w:hint="eastAsia"/>
        </w:rPr>
        <w:t>1</w:t>
      </w:r>
      <w:r>
        <w:rPr>
          <w:rFonts w:hint="eastAsia"/>
        </w:rPr>
        <w:t>、</w:t>
      </w:r>
    </w:p>
    <w:p w14:paraId="04049F5E" w14:textId="77777777" w:rsidR="00993DFC" w:rsidRDefault="00993DFC" w:rsidP="00993DFC"/>
    <w:p w14:paraId="40629C22" w14:textId="77777777" w:rsidR="00993DFC" w:rsidRDefault="00993DFC" w:rsidP="00993DFC">
      <w:r>
        <w:rPr>
          <w:rFonts w:hint="eastAsia"/>
        </w:rPr>
        <w:t>2</w:t>
      </w:r>
      <w:r>
        <w:rPr>
          <w:rFonts w:hint="eastAsia"/>
        </w:rPr>
        <w:t>、</w:t>
      </w:r>
    </w:p>
    <w:p w14:paraId="220CAD07" w14:textId="77777777" w:rsidR="00993DFC" w:rsidRDefault="00993DFC" w:rsidP="00993DFC"/>
    <w:p w14:paraId="5B56B5DD" w14:textId="77777777" w:rsidR="00993DFC" w:rsidRDefault="00993DFC" w:rsidP="00993DFC">
      <w:r>
        <w:rPr>
          <w:rFonts w:hint="eastAsia"/>
        </w:rPr>
        <w:t>3</w:t>
      </w:r>
      <w:r>
        <w:rPr>
          <w:rFonts w:hint="eastAsia"/>
        </w:rPr>
        <w:t>、</w:t>
      </w:r>
    </w:p>
    <w:p w14:paraId="288BD4B3" w14:textId="77777777" w:rsidR="00993DFC" w:rsidRDefault="00993DFC" w:rsidP="00993DFC"/>
    <w:p w14:paraId="176BA2B5" w14:textId="77777777" w:rsidR="00993DFC" w:rsidRDefault="00993DFC" w:rsidP="00993DFC">
      <w:r>
        <w:rPr>
          <w:rFonts w:hint="eastAsia"/>
        </w:rPr>
        <w:t>4</w:t>
      </w:r>
      <w:r>
        <w:rPr>
          <w:rFonts w:hint="eastAsia"/>
        </w:rPr>
        <w:t>、</w:t>
      </w:r>
    </w:p>
    <w:p w14:paraId="174DBEC4" w14:textId="77777777" w:rsidR="00993DFC" w:rsidRDefault="00993DFC" w:rsidP="00993DFC"/>
    <w:p w14:paraId="1C9C23D8" w14:textId="77777777" w:rsidR="00993DFC" w:rsidRDefault="00993DFC" w:rsidP="00993DFC">
      <w:r>
        <w:rPr>
          <w:rFonts w:hint="eastAsia"/>
        </w:rPr>
        <w:t>5</w:t>
      </w:r>
      <w:r>
        <w:rPr>
          <w:rFonts w:hint="eastAsia"/>
        </w:rPr>
        <w:t>、</w:t>
      </w:r>
    </w:p>
    <w:p w14:paraId="2D17E99D" w14:textId="77777777" w:rsidR="00993DFC" w:rsidRDefault="00993DFC" w:rsidP="00993DFC"/>
    <w:p w14:paraId="096A0534" w14:textId="77777777" w:rsidR="00993DFC" w:rsidRDefault="00993DFC" w:rsidP="00993DFC">
      <w:r>
        <w:rPr>
          <w:rFonts w:hint="eastAsia"/>
        </w:rPr>
        <w:t>6</w:t>
      </w:r>
      <w:r>
        <w:rPr>
          <w:rFonts w:hint="eastAsia"/>
        </w:rPr>
        <w:t>、</w:t>
      </w:r>
    </w:p>
    <w:p w14:paraId="43565536" w14:textId="77777777" w:rsidR="00993DFC" w:rsidRDefault="00993DFC" w:rsidP="00993DFC"/>
    <w:p w14:paraId="620FD0BB" w14:textId="77777777" w:rsidR="00993DFC" w:rsidRDefault="00993DFC" w:rsidP="00993DFC">
      <w:r>
        <w:rPr>
          <w:rFonts w:hint="eastAsia"/>
        </w:rPr>
        <w:t>7</w:t>
      </w:r>
      <w:r>
        <w:rPr>
          <w:rFonts w:hint="eastAsia"/>
        </w:rPr>
        <w:t>、</w:t>
      </w:r>
    </w:p>
    <w:p w14:paraId="13C78727" w14:textId="77777777" w:rsidR="00993DFC" w:rsidRDefault="00993DFC" w:rsidP="00993DFC"/>
    <w:p w14:paraId="6898A840" w14:textId="77777777" w:rsidR="00993DFC" w:rsidRDefault="00993DFC" w:rsidP="00993DFC">
      <w:r>
        <w:rPr>
          <w:rFonts w:hint="eastAsia"/>
        </w:rPr>
        <w:t>8</w:t>
      </w:r>
      <w:r>
        <w:rPr>
          <w:rFonts w:hint="eastAsia"/>
        </w:rPr>
        <w:t>、</w:t>
      </w:r>
    </w:p>
    <w:p w14:paraId="437B8B39" w14:textId="77777777" w:rsidR="00993DFC" w:rsidRDefault="00993DFC" w:rsidP="00993DFC"/>
    <w:p w14:paraId="7598D9BA" w14:textId="77777777" w:rsidR="00993DFC" w:rsidRDefault="00993DFC" w:rsidP="00993DFC">
      <w:r>
        <w:rPr>
          <w:rFonts w:hint="eastAsia"/>
        </w:rPr>
        <w:t>9</w:t>
      </w:r>
      <w:r>
        <w:rPr>
          <w:rFonts w:hint="eastAsia"/>
        </w:rPr>
        <w:t>、</w:t>
      </w:r>
    </w:p>
    <w:p w14:paraId="03E5B47A" w14:textId="77777777" w:rsidR="00993DFC" w:rsidRDefault="00993DFC" w:rsidP="00993DFC"/>
    <w:p w14:paraId="1E496232" w14:textId="77777777" w:rsidR="00993DFC" w:rsidRDefault="00993DFC" w:rsidP="00993DFC">
      <w:r>
        <w:rPr>
          <w:rFonts w:hint="eastAsia"/>
        </w:rPr>
        <w:t>1</w:t>
      </w:r>
      <w:r>
        <w:t>0</w:t>
      </w:r>
      <w:r>
        <w:rPr>
          <w:rFonts w:hint="eastAsia"/>
        </w:rPr>
        <w:t>、</w:t>
      </w:r>
    </w:p>
    <w:p w14:paraId="46C159D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653CF727" w14:textId="77777777" w:rsidTr="007A4526">
        <w:tc>
          <w:tcPr>
            <w:tcW w:w="8296" w:type="dxa"/>
          </w:tcPr>
          <w:p w14:paraId="02A0933B" w14:textId="77777777" w:rsidR="003614A8" w:rsidRDefault="003614A8" w:rsidP="007A4526">
            <w:r>
              <w:rPr>
                <w:rFonts w:hint="eastAsia"/>
              </w:rPr>
              <w:t>下周计划</w:t>
            </w:r>
          </w:p>
        </w:tc>
      </w:tr>
    </w:tbl>
    <w:p w14:paraId="6EE28043" w14:textId="77777777" w:rsidR="003614A8" w:rsidRPr="003614A8" w:rsidRDefault="003614A8" w:rsidP="003614A8"/>
    <w:p w14:paraId="0048E2A6" w14:textId="77777777" w:rsidR="00993DFC" w:rsidRDefault="00993DFC" w:rsidP="00993DFC">
      <w:r>
        <w:rPr>
          <w:rFonts w:hint="eastAsia"/>
        </w:rPr>
        <w:t>1</w:t>
      </w:r>
      <w:r>
        <w:rPr>
          <w:rFonts w:hint="eastAsia"/>
        </w:rPr>
        <w:t>、</w:t>
      </w:r>
    </w:p>
    <w:p w14:paraId="072B9C8D" w14:textId="77777777" w:rsidR="00993DFC" w:rsidRDefault="00993DFC" w:rsidP="00993DFC"/>
    <w:p w14:paraId="2F218113" w14:textId="77777777" w:rsidR="00993DFC" w:rsidRDefault="00993DFC" w:rsidP="00993DFC">
      <w:r>
        <w:rPr>
          <w:rFonts w:hint="eastAsia"/>
        </w:rPr>
        <w:t>2</w:t>
      </w:r>
      <w:r>
        <w:rPr>
          <w:rFonts w:hint="eastAsia"/>
        </w:rPr>
        <w:t>、</w:t>
      </w:r>
    </w:p>
    <w:p w14:paraId="3361926E" w14:textId="77777777" w:rsidR="00993DFC" w:rsidRDefault="00993DFC" w:rsidP="00993DFC"/>
    <w:p w14:paraId="413B5D11" w14:textId="77777777" w:rsidR="00993DFC" w:rsidRDefault="00993DFC" w:rsidP="00993DFC">
      <w:r>
        <w:rPr>
          <w:rFonts w:hint="eastAsia"/>
        </w:rPr>
        <w:t>3</w:t>
      </w:r>
      <w:r>
        <w:rPr>
          <w:rFonts w:hint="eastAsia"/>
        </w:rPr>
        <w:t>、</w:t>
      </w:r>
    </w:p>
    <w:p w14:paraId="1D6E21DE" w14:textId="77777777" w:rsidR="00993DFC" w:rsidRDefault="00993DFC" w:rsidP="00993DFC"/>
    <w:p w14:paraId="251604C9" w14:textId="77777777" w:rsidR="00993DFC" w:rsidRDefault="00993DFC" w:rsidP="00993DFC">
      <w:r>
        <w:rPr>
          <w:rFonts w:hint="eastAsia"/>
        </w:rPr>
        <w:t>4</w:t>
      </w:r>
      <w:r>
        <w:rPr>
          <w:rFonts w:hint="eastAsia"/>
        </w:rPr>
        <w:t>、</w:t>
      </w:r>
    </w:p>
    <w:p w14:paraId="58C26344" w14:textId="77777777" w:rsidR="00993DFC" w:rsidRDefault="00993DFC" w:rsidP="00993DFC"/>
    <w:p w14:paraId="34671626" w14:textId="77777777" w:rsidR="00993DFC" w:rsidRDefault="00993DFC" w:rsidP="00993DFC">
      <w:r>
        <w:rPr>
          <w:rFonts w:hint="eastAsia"/>
        </w:rPr>
        <w:t>5</w:t>
      </w:r>
      <w:r>
        <w:rPr>
          <w:rFonts w:hint="eastAsia"/>
        </w:rPr>
        <w:t>、</w:t>
      </w:r>
    </w:p>
    <w:p w14:paraId="71C97F9A" w14:textId="77777777" w:rsidR="00993DFC" w:rsidRDefault="00993DFC" w:rsidP="00993DFC"/>
    <w:p w14:paraId="5A3121F1" w14:textId="77777777" w:rsidR="00993DFC" w:rsidRDefault="00993DFC" w:rsidP="00993DFC">
      <w:r>
        <w:rPr>
          <w:rFonts w:hint="eastAsia"/>
        </w:rPr>
        <w:t>6</w:t>
      </w:r>
      <w:r>
        <w:rPr>
          <w:rFonts w:hint="eastAsia"/>
        </w:rPr>
        <w:t>、</w:t>
      </w:r>
    </w:p>
    <w:p w14:paraId="29F00314" w14:textId="77777777" w:rsidR="00993DFC" w:rsidRDefault="00993DFC" w:rsidP="00993DFC"/>
    <w:p w14:paraId="77B2D8A6" w14:textId="77777777" w:rsidR="00993DFC" w:rsidRDefault="00993DFC" w:rsidP="00993DFC">
      <w:r>
        <w:rPr>
          <w:rFonts w:hint="eastAsia"/>
        </w:rPr>
        <w:t>7</w:t>
      </w:r>
      <w:r>
        <w:rPr>
          <w:rFonts w:hint="eastAsia"/>
        </w:rPr>
        <w:t>、</w:t>
      </w:r>
    </w:p>
    <w:p w14:paraId="232E55F6" w14:textId="77777777" w:rsidR="00993DFC" w:rsidRDefault="00993DFC" w:rsidP="00993DFC"/>
    <w:p w14:paraId="43A4895F" w14:textId="77777777" w:rsidR="00993DFC" w:rsidRDefault="00993DFC" w:rsidP="00993DFC">
      <w:r>
        <w:rPr>
          <w:rFonts w:hint="eastAsia"/>
        </w:rPr>
        <w:t>8</w:t>
      </w:r>
      <w:r>
        <w:rPr>
          <w:rFonts w:hint="eastAsia"/>
        </w:rPr>
        <w:t>、</w:t>
      </w:r>
    </w:p>
    <w:p w14:paraId="1A36D489" w14:textId="77777777" w:rsidR="00993DFC" w:rsidRDefault="00993DFC" w:rsidP="00993DFC"/>
    <w:p w14:paraId="44844923" w14:textId="77777777" w:rsidR="00993DFC" w:rsidRDefault="00993DFC" w:rsidP="00993DFC">
      <w:r>
        <w:rPr>
          <w:rFonts w:hint="eastAsia"/>
        </w:rPr>
        <w:t>9</w:t>
      </w:r>
      <w:r>
        <w:rPr>
          <w:rFonts w:hint="eastAsia"/>
        </w:rPr>
        <w:t>、</w:t>
      </w:r>
    </w:p>
    <w:p w14:paraId="21F6947D" w14:textId="77777777" w:rsidR="00993DFC" w:rsidRDefault="00993DFC" w:rsidP="00993DFC"/>
    <w:p w14:paraId="0BAB51E9" w14:textId="77777777" w:rsidR="00993DFC" w:rsidRDefault="00993DFC" w:rsidP="00993DFC">
      <w:r>
        <w:rPr>
          <w:rFonts w:hint="eastAsia"/>
        </w:rPr>
        <w:t>1</w:t>
      </w:r>
      <w:r>
        <w:t>0</w:t>
      </w:r>
      <w:r>
        <w:rPr>
          <w:rFonts w:hint="eastAsia"/>
        </w:rPr>
        <w:t>、</w:t>
      </w:r>
    </w:p>
    <w:p w14:paraId="025F8D2B" w14:textId="77777777" w:rsidR="003614A8" w:rsidRPr="003614A8" w:rsidRDefault="003614A8" w:rsidP="003614A8"/>
    <w:p w14:paraId="073865D8" w14:textId="77777777" w:rsidR="003614A8" w:rsidRPr="003614A8" w:rsidRDefault="003614A8" w:rsidP="003614A8"/>
    <w:p w14:paraId="4D360562" w14:textId="4EF62FFD" w:rsidR="00FA1FA0" w:rsidRDefault="00FA1FA0" w:rsidP="007F4E4F">
      <w:pPr>
        <w:pStyle w:val="2"/>
      </w:pPr>
      <w:r>
        <w:rPr>
          <w:rFonts w:hint="eastAsia"/>
        </w:rPr>
        <w:t>1</w:t>
      </w:r>
      <w:r>
        <w:t>2</w:t>
      </w:r>
      <w:r>
        <w:rPr>
          <w:rFonts w:hint="eastAsia"/>
        </w:rPr>
        <w:t>月份</w:t>
      </w:r>
    </w:p>
    <w:p w14:paraId="57DD8629"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76B6547" w14:textId="77777777" w:rsidTr="00993DFC">
        <w:tc>
          <w:tcPr>
            <w:tcW w:w="8281" w:type="dxa"/>
          </w:tcPr>
          <w:p w14:paraId="6870B8B8" w14:textId="77777777" w:rsidR="003614A8" w:rsidRDefault="003614A8" w:rsidP="007A4526">
            <w:r>
              <w:rPr>
                <w:rFonts w:hint="eastAsia"/>
              </w:rPr>
              <w:t>本周工作</w:t>
            </w:r>
          </w:p>
        </w:tc>
      </w:tr>
    </w:tbl>
    <w:p w14:paraId="46720A99" w14:textId="77777777" w:rsidR="00993DFC" w:rsidRDefault="00993DFC" w:rsidP="00993DFC">
      <w:r>
        <w:rPr>
          <w:rFonts w:hint="eastAsia"/>
        </w:rPr>
        <w:t>1</w:t>
      </w:r>
      <w:r>
        <w:rPr>
          <w:rFonts w:hint="eastAsia"/>
        </w:rPr>
        <w:t>、</w:t>
      </w:r>
    </w:p>
    <w:p w14:paraId="200D56D7" w14:textId="77777777" w:rsidR="00993DFC" w:rsidRDefault="00993DFC" w:rsidP="00993DFC"/>
    <w:p w14:paraId="3AC945FB" w14:textId="77777777" w:rsidR="00993DFC" w:rsidRDefault="00993DFC" w:rsidP="00993DFC">
      <w:r>
        <w:rPr>
          <w:rFonts w:hint="eastAsia"/>
        </w:rPr>
        <w:t>2</w:t>
      </w:r>
      <w:r>
        <w:rPr>
          <w:rFonts w:hint="eastAsia"/>
        </w:rPr>
        <w:t>、</w:t>
      </w:r>
    </w:p>
    <w:p w14:paraId="568E79C9" w14:textId="77777777" w:rsidR="00993DFC" w:rsidRDefault="00993DFC" w:rsidP="00993DFC"/>
    <w:p w14:paraId="32E2F86D" w14:textId="77777777" w:rsidR="00993DFC" w:rsidRDefault="00993DFC" w:rsidP="00993DFC">
      <w:r>
        <w:rPr>
          <w:rFonts w:hint="eastAsia"/>
        </w:rPr>
        <w:t>3</w:t>
      </w:r>
      <w:r>
        <w:rPr>
          <w:rFonts w:hint="eastAsia"/>
        </w:rPr>
        <w:t>、</w:t>
      </w:r>
    </w:p>
    <w:p w14:paraId="4861305C" w14:textId="77777777" w:rsidR="00993DFC" w:rsidRDefault="00993DFC" w:rsidP="00993DFC"/>
    <w:p w14:paraId="53890D31" w14:textId="77777777" w:rsidR="00993DFC" w:rsidRDefault="00993DFC" w:rsidP="00993DFC">
      <w:r>
        <w:rPr>
          <w:rFonts w:hint="eastAsia"/>
        </w:rPr>
        <w:t>4</w:t>
      </w:r>
      <w:r>
        <w:rPr>
          <w:rFonts w:hint="eastAsia"/>
        </w:rPr>
        <w:t>、</w:t>
      </w:r>
    </w:p>
    <w:p w14:paraId="4BCBED7D" w14:textId="77777777" w:rsidR="00993DFC" w:rsidRDefault="00993DFC" w:rsidP="00993DFC"/>
    <w:p w14:paraId="6962A255" w14:textId="77777777" w:rsidR="00993DFC" w:rsidRDefault="00993DFC" w:rsidP="00993DFC">
      <w:r>
        <w:rPr>
          <w:rFonts w:hint="eastAsia"/>
        </w:rPr>
        <w:t>5</w:t>
      </w:r>
      <w:r>
        <w:rPr>
          <w:rFonts w:hint="eastAsia"/>
        </w:rPr>
        <w:t>、</w:t>
      </w:r>
    </w:p>
    <w:p w14:paraId="07FA937D" w14:textId="77777777" w:rsidR="00993DFC" w:rsidRDefault="00993DFC" w:rsidP="00993DFC"/>
    <w:p w14:paraId="32F8D882" w14:textId="77777777" w:rsidR="00993DFC" w:rsidRDefault="00993DFC" w:rsidP="00993DFC">
      <w:r>
        <w:rPr>
          <w:rFonts w:hint="eastAsia"/>
        </w:rPr>
        <w:t>6</w:t>
      </w:r>
      <w:r>
        <w:rPr>
          <w:rFonts w:hint="eastAsia"/>
        </w:rPr>
        <w:t>、</w:t>
      </w:r>
    </w:p>
    <w:p w14:paraId="0F96D29D" w14:textId="77777777" w:rsidR="00993DFC" w:rsidRDefault="00993DFC" w:rsidP="00993DFC"/>
    <w:p w14:paraId="281A8D47" w14:textId="77777777" w:rsidR="00993DFC" w:rsidRDefault="00993DFC" w:rsidP="00993DFC">
      <w:r>
        <w:rPr>
          <w:rFonts w:hint="eastAsia"/>
        </w:rPr>
        <w:t>7</w:t>
      </w:r>
      <w:r>
        <w:rPr>
          <w:rFonts w:hint="eastAsia"/>
        </w:rPr>
        <w:t>、</w:t>
      </w:r>
    </w:p>
    <w:p w14:paraId="1DAAB822" w14:textId="77777777" w:rsidR="00993DFC" w:rsidRDefault="00993DFC" w:rsidP="00993DFC"/>
    <w:p w14:paraId="3966B3F0" w14:textId="77777777" w:rsidR="00993DFC" w:rsidRDefault="00993DFC" w:rsidP="00993DFC">
      <w:r>
        <w:rPr>
          <w:rFonts w:hint="eastAsia"/>
        </w:rPr>
        <w:t>8</w:t>
      </w:r>
      <w:r>
        <w:rPr>
          <w:rFonts w:hint="eastAsia"/>
        </w:rPr>
        <w:t>、</w:t>
      </w:r>
    </w:p>
    <w:p w14:paraId="3411D1E2" w14:textId="77777777" w:rsidR="00993DFC" w:rsidRDefault="00993DFC" w:rsidP="00993DFC"/>
    <w:p w14:paraId="2AADA0D2" w14:textId="77777777" w:rsidR="00993DFC" w:rsidRDefault="00993DFC" w:rsidP="00993DFC">
      <w:r>
        <w:rPr>
          <w:rFonts w:hint="eastAsia"/>
        </w:rPr>
        <w:t>9</w:t>
      </w:r>
      <w:r>
        <w:rPr>
          <w:rFonts w:hint="eastAsia"/>
        </w:rPr>
        <w:t>、</w:t>
      </w:r>
    </w:p>
    <w:p w14:paraId="61FF6A55" w14:textId="77777777" w:rsidR="00993DFC" w:rsidRDefault="00993DFC" w:rsidP="00993DFC"/>
    <w:p w14:paraId="1E9F3B1D" w14:textId="77777777" w:rsidR="00993DFC" w:rsidRDefault="00993DFC" w:rsidP="00993DFC">
      <w:r>
        <w:rPr>
          <w:rFonts w:hint="eastAsia"/>
        </w:rPr>
        <w:t>1</w:t>
      </w:r>
      <w:r>
        <w:t>0</w:t>
      </w:r>
      <w:r>
        <w:rPr>
          <w:rFonts w:hint="eastAsia"/>
        </w:rPr>
        <w:t>、</w:t>
      </w:r>
    </w:p>
    <w:p w14:paraId="7E1926F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3D79338" w14:textId="77777777" w:rsidTr="00993DFC">
        <w:tc>
          <w:tcPr>
            <w:tcW w:w="8281" w:type="dxa"/>
          </w:tcPr>
          <w:p w14:paraId="25F99BB7" w14:textId="77777777" w:rsidR="003614A8" w:rsidRDefault="003614A8" w:rsidP="007A4526">
            <w:r>
              <w:rPr>
                <w:rFonts w:hint="eastAsia"/>
              </w:rPr>
              <w:t>下周计划</w:t>
            </w:r>
          </w:p>
        </w:tc>
      </w:tr>
    </w:tbl>
    <w:p w14:paraId="5DAB8127" w14:textId="77777777" w:rsidR="00993DFC" w:rsidRDefault="00993DFC" w:rsidP="00993DFC">
      <w:r>
        <w:rPr>
          <w:rFonts w:hint="eastAsia"/>
        </w:rPr>
        <w:t>1</w:t>
      </w:r>
      <w:r>
        <w:rPr>
          <w:rFonts w:hint="eastAsia"/>
        </w:rPr>
        <w:t>、</w:t>
      </w:r>
    </w:p>
    <w:p w14:paraId="1786A929" w14:textId="77777777" w:rsidR="00993DFC" w:rsidRDefault="00993DFC" w:rsidP="00993DFC"/>
    <w:p w14:paraId="24144444" w14:textId="77777777" w:rsidR="00993DFC" w:rsidRDefault="00993DFC" w:rsidP="00993DFC">
      <w:r>
        <w:rPr>
          <w:rFonts w:hint="eastAsia"/>
        </w:rPr>
        <w:t>2</w:t>
      </w:r>
      <w:r>
        <w:rPr>
          <w:rFonts w:hint="eastAsia"/>
        </w:rPr>
        <w:t>、</w:t>
      </w:r>
    </w:p>
    <w:p w14:paraId="388BAB49" w14:textId="77777777" w:rsidR="00993DFC" w:rsidRDefault="00993DFC" w:rsidP="00993DFC"/>
    <w:p w14:paraId="6136ED67" w14:textId="77777777" w:rsidR="00993DFC" w:rsidRDefault="00993DFC" w:rsidP="00993DFC">
      <w:r>
        <w:rPr>
          <w:rFonts w:hint="eastAsia"/>
        </w:rPr>
        <w:t>3</w:t>
      </w:r>
      <w:r>
        <w:rPr>
          <w:rFonts w:hint="eastAsia"/>
        </w:rPr>
        <w:t>、</w:t>
      </w:r>
    </w:p>
    <w:p w14:paraId="133E791D" w14:textId="77777777" w:rsidR="00993DFC" w:rsidRDefault="00993DFC" w:rsidP="00993DFC"/>
    <w:p w14:paraId="5EB90834" w14:textId="77777777" w:rsidR="00993DFC" w:rsidRDefault="00993DFC" w:rsidP="00993DFC">
      <w:r>
        <w:rPr>
          <w:rFonts w:hint="eastAsia"/>
        </w:rPr>
        <w:t>4</w:t>
      </w:r>
      <w:r>
        <w:rPr>
          <w:rFonts w:hint="eastAsia"/>
        </w:rPr>
        <w:t>、</w:t>
      </w:r>
    </w:p>
    <w:p w14:paraId="7B7C9558" w14:textId="77777777" w:rsidR="00993DFC" w:rsidRDefault="00993DFC" w:rsidP="00993DFC"/>
    <w:p w14:paraId="757A44BB" w14:textId="77777777" w:rsidR="00993DFC" w:rsidRDefault="00993DFC" w:rsidP="00993DFC">
      <w:r>
        <w:rPr>
          <w:rFonts w:hint="eastAsia"/>
        </w:rPr>
        <w:t>5</w:t>
      </w:r>
      <w:r>
        <w:rPr>
          <w:rFonts w:hint="eastAsia"/>
        </w:rPr>
        <w:t>、</w:t>
      </w:r>
    </w:p>
    <w:p w14:paraId="6EABAC32" w14:textId="77777777" w:rsidR="00993DFC" w:rsidRDefault="00993DFC" w:rsidP="00993DFC"/>
    <w:p w14:paraId="4AF9FA84" w14:textId="77777777" w:rsidR="00993DFC" w:rsidRDefault="00993DFC" w:rsidP="00993DFC">
      <w:r>
        <w:rPr>
          <w:rFonts w:hint="eastAsia"/>
        </w:rPr>
        <w:t>6</w:t>
      </w:r>
      <w:r>
        <w:rPr>
          <w:rFonts w:hint="eastAsia"/>
        </w:rPr>
        <w:t>、</w:t>
      </w:r>
    </w:p>
    <w:p w14:paraId="730C79A2" w14:textId="77777777" w:rsidR="00993DFC" w:rsidRDefault="00993DFC" w:rsidP="00993DFC"/>
    <w:p w14:paraId="40A33A55" w14:textId="77777777" w:rsidR="00993DFC" w:rsidRDefault="00993DFC" w:rsidP="00993DFC">
      <w:r>
        <w:rPr>
          <w:rFonts w:hint="eastAsia"/>
        </w:rPr>
        <w:t>7</w:t>
      </w:r>
      <w:r>
        <w:rPr>
          <w:rFonts w:hint="eastAsia"/>
        </w:rPr>
        <w:t>、</w:t>
      </w:r>
    </w:p>
    <w:p w14:paraId="510199BB" w14:textId="77777777" w:rsidR="00993DFC" w:rsidRDefault="00993DFC" w:rsidP="00993DFC"/>
    <w:p w14:paraId="45738661" w14:textId="77777777" w:rsidR="00993DFC" w:rsidRDefault="00993DFC" w:rsidP="00993DFC">
      <w:r>
        <w:rPr>
          <w:rFonts w:hint="eastAsia"/>
        </w:rPr>
        <w:t>8</w:t>
      </w:r>
      <w:r>
        <w:rPr>
          <w:rFonts w:hint="eastAsia"/>
        </w:rPr>
        <w:t>、</w:t>
      </w:r>
    </w:p>
    <w:p w14:paraId="7BF72335" w14:textId="77777777" w:rsidR="00993DFC" w:rsidRDefault="00993DFC" w:rsidP="00993DFC"/>
    <w:p w14:paraId="530E9EA4" w14:textId="77777777" w:rsidR="00993DFC" w:rsidRDefault="00993DFC" w:rsidP="00993DFC">
      <w:r>
        <w:rPr>
          <w:rFonts w:hint="eastAsia"/>
        </w:rPr>
        <w:t>9</w:t>
      </w:r>
      <w:r>
        <w:rPr>
          <w:rFonts w:hint="eastAsia"/>
        </w:rPr>
        <w:t>、</w:t>
      </w:r>
    </w:p>
    <w:p w14:paraId="72E8D31D" w14:textId="77777777" w:rsidR="00993DFC" w:rsidRDefault="00993DFC" w:rsidP="00993DFC"/>
    <w:p w14:paraId="68F8020F" w14:textId="77777777" w:rsidR="00993DFC" w:rsidRDefault="00993DFC" w:rsidP="00993DFC">
      <w:r>
        <w:rPr>
          <w:rFonts w:hint="eastAsia"/>
        </w:rPr>
        <w:t>1</w:t>
      </w:r>
      <w:r>
        <w:t>0</w:t>
      </w:r>
      <w:r>
        <w:rPr>
          <w:rFonts w:hint="eastAsia"/>
        </w:rPr>
        <w:t>、</w:t>
      </w:r>
    </w:p>
    <w:p w14:paraId="3037C015" w14:textId="77777777" w:rsidR="003614A8" w:rsidRPr="003614A8" w:rsidRDefault="003614A8" w:rsidP="003614A8"/>
    <w:p w14:paraId="65D0BF77" w14:textId="77777777" w:rsidR="003614A8" w:rsidRDefault="003614A8" w:rsidP="003614A8"/>
    <w:p w14:paraId="144E304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8BEB8F1" w14:textId="77777777" w:rsidTr="00993DFC">
        <w:tc>
          <w:tcPr>
            <w:tcW w:w="8281" w:type="dxa"/>
          </w:tcPr>
          <w:p w14:paraId="169E7A18" w14:textId="77777777" w:rsidR="003614A8" w:rsidRDefault="003614A8" w:rsidP="007A4526">
            <w:r>
              <w:rPr>
                <w:rFonts w:hint="eastAsia"/>
              </w:rPr>
              <w:t>本周工作</w:t>
            </w:r>
          </w:p>
        </w:tc>
      </w:tr>
    </w:tbl>
    <w:p w14:paraId="0D73E37A" w14:textId="77777777" w:rsidR="00993DFC" w:rsidRDefault="00993DFC" w:rsidP="00993DFC">
      <w:r>
        <w:rPr>
          <w:rFonts w:hint="eastAsia"/>
        </w:rPr>
        <w:t>1</w:t>
      </w:r>
      <w:r>
        <w:rPr>
          <w:rFonts w:hint="eastAsia"/>
        </w:rPr>
        <w:t>、</w:t>
      </w:r>
    </w:p>
    <w:p w14:paraId="31EA739F" w14:textId="77777777" w:rsidR="00993DFC" w:rsidRDefault="00993DFC" w:rsidP="00993DFC"/>
    <w:p w14:paraId="0A626C5D" w14:textId="77777777" w:rsidR="00993DFC" w:rsidRDefault="00993DFC" w:rsidP="00993DFC">
      <w:r>
        <w:rPr>
          <w:rFonts w:hint="eastAsia"/>
        </w:rPr>
        <w:t>2</w:t>
      </w:r>
      <w:r>
        <w:rPr>
          <w:rFonts w:hint="eastAsia"/>
        </w:rPr>
        <w:t>、</w:t>
      </w:r>
    </w:p>
    <w:p w14:paraId="7CE3D7D7" w14:textId="77777777" w:rsidR="00993DFC" w:rsidRDefault="00993DFC" w:rsidP="00993DFC"/>
    <w:p w14:paraId="4BDC4BD1" w14:textId="77777777" w:rsidR="00993DFC" w:rsidRDefault="00993DFC" w:rsidP="00993DFC">
      <w:r>
        <w:rPr>
          <w:rFonts w:hint="eastAsia"/>
        </w:rPr>
        <w:t>3</w:t>
      </w:r>
      <w:r>
        <w:rPr>
          <w:rFonts w:hint="eastAsia"/>
        </w:rPr>
        <w:t>、</w:t>
      </w:r>
    </w:p>
    <w:p w14:paraId="5D555C61" w14:textId="77777777" w:rsidR="00993DFC" w:rsidRDefault="00993DFC" w:rsidP="00993DFC"/>
    <w:p w14:paraId="2EC5CBB5" w14:textId="77777777" w:rsidR="00993DFC" w:rsidRDefault="00993DFC" w:rsidP="00993DFC">
      <w:r>
        <w:rPr>
          <w:rFonts w:hint="eastAsia"/>
        </w:rPr>
        <w:t>4</w:t>
      </w:r>
      <w:r>
        <w:rPr>
          <w:rFonts w:hint="eastAsia"/>
        </w:rPr>
        <w:t>、</w:t>
      </w:r>
    </w:p>
    <w:p w14:paraId="7524A9C1" w14:textId="77777777" w:rsidR="00993DFC" w:rsidRDefault="00993DFC" w:rsidP="00993DFC"/>
    <w:p w14:paraId="1A914A80" w14:textId="77777777" w:rsidR="00993DFC" w:rsidRDefault="00993DFC" w:rsidP="00993DFC">
      <w:r>
        <w:rPr>
          <w:rFonts w:hint="eastAsia"/>
        </w:rPr>
        <w:t>5</w:t>
      </w:r>
      <w:r>
        <w:rPr>
          <w:rFonts w:hint="eastAsia"/>
        </w:rPr>
        <w:t>、</w:t>
      </w:r>
    </w:p>
    <w:p w14:paraId="52E3CDDE" w14:textId="77777777" w:rsidR="00993DFC" w:rsidRDefault="00993DFC" w:rsidP="00993DFC"/>
    <w:p w14:paraId="085D8E6D" w14:textId="77777777" w:rsidR="00993DFC" w:rsidRDefault="00993DFC" w:rsidP="00993DFC">
      <w:r>
        <w:rPr>
          <w:rFonts w:hint="eastAsia"/>
        </w:rPr>
        <w:t>6</w:t>
      </w:r>
      <w:r>
        <w:rPr>
          <w:rFonts w:hint="eastAsia"/>
        </w:rPr>
        <w:t>、</w:t>
      </w:r>
    </w:p>
    <w:p w14:paraId="082D97BC" w14:textId="77777777" w:rsidR="00993DFC" w:rsidRDefault="00993DFC" w:rsidP="00993DFC"/>
    <w:p w14:paraId="5822BA3F" w14:textId="77777777" w:rsidR="00993DFC" w:rsidRDefault="00993DFC" w:rsidP="00993DFC">
      <w:r>
        <w:rPr>
          <w:rFonts w:hint="eastAsia"/>
        </w:rPr>
        <w:t>7</w:t>
      </w:r>
      <w:r>
        <w:rPr>
          <w:rFonts w:hint="eastAsia"/>
        </w:rPr>
        <w:t>、</w:t>
      </w:r>
    </w:p>
    <w:p w14:paraId="474FF082" w14:textId="77777777" w:rsidR="00993DFC" w:rsidRDefault="00993DFC" w:rsidP="00993DFC"/>
    <w:p w14:paraId="60CA7B19" w14:textId="77777777" w:rsidR="00993DFC" w:rsidRDefault="00993DFC" w:rsidP="00993DFC">
      <w:r>
        <w:rPr>
          <w:rFonts w:hint="eastAsia"/>
        </w:rPr>
        <w:t>8</w:t>
      </w:r>
      <w:r>
        <w:rPr>
          <w:rFonts w:hint="eastAsia"/>
        </w:rPr>
        <w:t>、</w:t>
      </w:r>
    </w:p>
    <w:p w14:paraId="52E1600C" w14:textId="77777777" w:rsidR="00993DFC" w:rsidRDefault="00993DFC" w:rsidP="00993DFC"/>
    <w:p w14:paraId="2B2E90C4" w14:textId="77777777" w:rsidR="00993DFC" w:rsidRDefault="00993DFC" w:rsidP="00993DFC">
      <w:r>
        <w:rPr>
          <w:rFonts w:hint="eastAsia"/>
        </w:rPr>
        <w:t>9</w:t>
      </w:r>
      <w:r>
        <w:rPr>
          <w:rFonts w:hint="eastAsia"/>
        </w:rPr>
        <w:t>、</w:t>
      </w:r>
    </w:p>
    <w:p w14:paraId="347471F7" w14:textId="77777777" w:rsidR="00993DFC" w:rsidRDefault="00993DFC" w:rsidP="00993DFC"/>
    <w:p w14:paraId="7244E47F" w14:textId="77777777" w:rsidR="00993DFC" w:rsidRDefault="00993DFC" w:rsidP="00993DFC">
      <w:r>
        <w:rPr>
          <w:rFonts w:hint="eastAsia"/>
        </w:rPr>
        <w:t>1</w:t>
      </w:r>
      <w:r>
        <w:t>0</w:t>
      </w:r>
      <w:r>
        <w:rPr>
          <w:rFonts w:hint="eastAsia"/>
        </w:rPr>
        <w:t>、</w:t>
      </w:r>
    </w:p>
    <w:p w14:paraId="27C9E7AB"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521F3AF7" w14:textId="77777777" w:rsidTr="007A4526">
        <w:tc>
          <w:tcPr>
            <w:tcW w:w="8296" w:type="dxa"/>
          </w:tcPr>
          <w:p w14:paraId="07C9571A" w14:textId="77777777" w:rsidR="003614A8" w:rsidRDefault="003614A8" w:rsidP="007A4526">
            <w:r>
              <w:rPr>
                <w:rFonts w:hint="eastAsia"/>
              </w:rPr>
              <w:t>下周计划</w:t>
            </w:r>
          </w:p>
        </w:tc>
      </w:tr>
    </w:tbl>
    <w:p w14:paraId="1325EA41" w14:textId="77777777" w:rsidR="003614A8" w:rsidRPr="003614A8" w:rsidRDefault="003614A8" w:rsidP="003614A8"/>
    <w:p w14:paraId="57FEDF2F" w14:textId="77777777" w:rsidR="00993DFC" w:rsidRDefault="00993DFC" w:rsidP="00993DFC">
      <w:r>
        <w:rPr>
          <w:rFonts w:hint="eastAsia"/>
        </w:rPr>
        <w:t>1</w:t>
      </w:r>
      <w:r>
        <w:rPr>
          <w:rFonts w:hint="eastAsia"/>
        </w:rPr>
        <w:t>、</w:t>
      </w:r>
    </w:p>
    <w:p w14:paraId="67C50270" w14:textId="77777777" w:rsidR="00993DFC" w:rsidRDefault="00993DFC" w:rsidP="00993DFC"/>
    <w:p w14:paraId="0BFB5FE7" w14:textId="77777777" w:rsidR="00993DFC" w:rsidRDefault="00993DFC" w:rsidP="00993DFC">
      <w:r>
        <w:rPr>
          <w:rFonts w:hint="eastAsia"/>
        </w:rPr>
        <w:t>2</w:t>
      </w:r>
      <w:r>
        <w:rPr>
          <w:rFonts w:hint="eastAsia"/>
        </w:rPr>
        <w:t>、</w:t>
      </w:r>
    </w:p>
    <w:p w14:paraId="459AD2E5" w14:textId="77777777" w:rsidR="00993DFC" w:rsidRDefault="00993DFC" w:rsidP="00993DFC"/>
    <w:p w14:paraId="5F997AF3" w14:textId="77777777" w:rsidR="00993DFC" w:rsidRDefault="00993DFC" w:rsidP="00993DFC">
      <w:r>
        <w:rPr>
          <w:rFonts w:hint="eastAsia"/>
        </w:rPr>
        <w:t>3</w:t>
      </w:r>
      <w:r>
        <w:rPr>
          <w:rFonts w:hint="eastAsia"/>
        </w:rPr>
        <w:t>、</w:t>
      </w:r>
    </w:p>
    <w:p w14:paraId="1E0E9B5D" w14:textId="77777777" w:rsidR="00993DFC" w:rsidRDefault="00993DFC" w:rsidP="00993DFC"/>
    <w:p w14:paraId="316B0585" w14:textId="77777777" w:rsidR="00993DFC" w:rsidRDefault="00993DFC" w:rsidP="00993DFC">
      <w:r>
        <w:rPr>
          <w:rFonts w:hint="eastAsia"/>
        </w:rPr>
        <w:t>4</w:t>
      </w:r>
      <w:r>
        <w:rPr>
          <w:rFonts w:hint="eastAsia"/>
        </w:rPr>
        <w:t>、</w:t>
      </w:r>
    </w:p>
    <w:p w14:paraId="71BF84C6" w14:textId="77777777" w:rsidR="00993DFC" w:rsidRDefault="00993DFC" w:rsidP="00993DFC"/>
    <w:p w14:paraId="5B558861" w14:textId="77777777" w:rsidR="00993DFC" w:rsidRDefault="00993DFC" w:rsidP="00993DFC">
      <w:r>
        <w:rPr>
          <w:rFonts w:hint="eastAsia"/>
        </w:rPr>
        <w:t>5</w:t>
      </w:r>
      <w:r>
        <w:rPr>
          <w:rFonts w:hint="eastAsia"/>
        </w:rPr>
        <w:t>、</w:t>
      </w:r>
    </w:p>
    <w:p w14:paraId="7B5DD32B" w14:textId="77777777" w:rsidR="00993DFC" w:rsidRDefault="00993DFC" w:rsidP="00993DFC"/>
    <w:p w14:paraId="597B01F8" w14:textId="77777777" w:rsidR="00993DFC" w:rsidRDefault="00993DFC" w:rsidP="00993DFC">
      <w:r>
        <w:rPr>
          <w:rFonts w:hint="eastAsia"/>
        </w:rPr>
        <w:t>6</w:t>
      </w:r>
      <w:r>
        <w:rPr>
          <w:rFonts w:hint="eastAsia"/>
        </w:rPr>
        <w:t>、</w:t>
      </w:r>
    </w:p>
    <w:p w14:paraId="5F076FEB" w14:textId="77777777" w:rsidR="00993DFC" w:rsidRDefault="00993DFC" w:rsidP="00993DFC"/>
    <w:p w14:paraId="3B5D68A2" w14:textId="77777777" w:rsidR="00993DFC" w:rsidRDefault="00993DFC" w:rsidP="00993DFC">
      <w:r>
        <w:rPr>
          <w:rFonts w:hint="eastAsia"/>
        </w:rPr>
        <w:t>7</w:t>
      </w:r>
      <w:r>
        <w:rPr>
          <w:rFonts w:hint="eastAsia"/>
        </w:rPr>
        <w:t>、</w:t>
      </w:r>
    </w:p>
    <w:p w14:paraId="0983D5AA" w14:textId="77777777" w:rsidR="00993DFC" w:rsidRDefault="00993DFC" w:rsidP="00993DFC"/>
    <w:p w14:paraId="21A880D3" w14:textId="77777777" w:rsidR="00993DFC" w:rsidRDefault="00993DFC" w:rsidP="00993DFC">
      <w:r>
        <w:rPr>
          <w:rFonts w:hint="eastAsia"/>
        </w:rPr>
        <w:t>8</w:t>
      </w:r>
      <w:r>
        <w:rPr>
          <w:rFonts w:hint="eastAsia"/>
        </w:rPr>
        <w:t>、</w:t>
      </w:r>
    </w:p>
    <w:p w14:paraId="5862DC9E" w14:textId="77777777" w:rsidR="00993DFC" w:rsidRDefault="00993DFC" w:rsidP="00993DFC"/>
    <w:p w14:paraId="63B67B8D" w14:textId="77777777" w:rsidR="00993DFC" w:rsidRDefault="00993DFC" w:rsidP="00993DFC">
      <w:r>
        <w:rPr>
          <w:rFonts w:hint="eastAsia"/>
        </w:rPr>
        <w:t>9</w:t>
      </w:r>
      <w:r>
        <w:rPr>
          <w:rFonts w:hint="eastAsia"/>
        </w:rPr>
        <w:t>、</w:t>
      </w:r>
    </w:p>
    <w:p w14:paraId="6AAECE79" w14:textId="77777777" w:rsidR="00993DFC" w:rsidRDefault="00993DFC" w:rsidP="00993DFC"/>
    <w:p w14:paraId="4F33FAA2" w14:textId="77777777" w:rsidR="00993DFC" w:rsidRDefault="00993DFC" w:rsidP="00993DFC">
      <w:r>
        <w:rPr>
          <w:rFonts w:hint="eastAsia"/>
        </w:rPr>
        <w:t>1</w:t>
      </w:r>
      <w:r>
        <w:t>0</w:t>
      </w:r>
      <w:r>
        <w:rPr>
          <w:rFonts w:hint="eastAsia"/>
        </w:rPr>
        <w:t>、</w:t>
      </w:r>
    </w:p>
    <w:p w14:paraId="30986EE5" w14:textId="77777777" w:rsidR="003614A8" w:rsidRDefault="003614A8" w:rsidP="003614A8"/>
    <w:p w14:paraId="62E31245"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1A54E7B2" w14:textId="77777777" w:rsidTr="00993DFC">
        <w:tc>
          <w:tcPr>
            <w:tcW w:w="8281" w:type="dxa"/>
          </w:tcPr>
          <w:p w14:paraId="3C40BB0E" w14:textId="77777777" w:rsidR="003614A8" w:rsidRDefault="003614A8" w:rsidP="007A4526">
            <w:r>
              <w:rPr>
                <w:rFonts w:hint="eastAsia"/>
              </w:rPr>
              <w:t>本周工作</w:t>
            </w:r>
          </w:p>
        </w:tc>
      </w:tr>
    </w:tbl>
    <w:p w14:paraId="1822EA4D" w14:textId="77777777" w:rsidR="00993DFC" w:rsidRDefault="00993DFC" w:rsidP="00993DFC">
      <w:r>
        <w:rPr>
          <w:rFonts w:hint="eastAsia"/>
        </w:rPr>
        <w:t>1</w:t>
      </w:r>
      <w:r>
        <w:rPr>
          <w:rFonts w:hint="eastAsia"/>
        </w:rPr>
        <w:t>、</w:t>
      </w:r>
    </w:p>
    <w:p w14:paraId="0E835076" w14:textId="77777777" w:rsidR="00993DFC" w:rsidRDefault="00993DFC" w:rsidP="00993DFC"/>
    <w:p w14:paraId="5EB27317" w14:textId="77777777" w:rsidR="00993DFC" w:rsidRDefault="00993DFC" w:rsidP="00993DFC">
      <w:r>
        <w:rPr>
          <w:rFonts w:hint="eastAsia"/>
        </w:rPr>
        <w:t>2</w:t>
      </w:r>
      <w:r>
        <w:rPr>
          <w:rFonts w:hint="eastAsia"/>
        </w:rPr>
        <w:t>、</w:t>
      </w:r>
    </w:p>
    <w:p w14:paraId="7EF62A58" w14:textId="77777777" w:rsidR="00993DFC" w:rsidRDefault="00993DFC" w:rsidP="00993DFC"/>
    <w:p w14:paraId="44C36EE0" w14:textId="77777777" w:rsidR="00993DFC" w:rsidRDefault="00993DFC" w:rsidP="00993DFC">
      <w:r>
        <w:rPr>
          <w:rFonts w:hint="eastAsia"/>
        </w:rPr>
        <w:t>3</w:t>
      </w:r>
      <w:r>
        <w:rPr>
          <w:rFonts w:hint="eastAsia"/>
        </w:rPr>
        <w:t>、</w:t>
      </w:r>
    </w:p>
    <w:p w14:paraId="1881596D" w14:textId="77777777" w:rsidR="00993DFC" w:rsidRDefault="00993DFC" w:rsidP="00993DFC"/>
    <w:p w14:paraId="35505A1A" w14:textId="77777777" w:rsidR="00993DFC" w:rsidRDefault="00993DFC" w:rsidP="00993DFC">
      <w:r>
        <w:rPr>
          <w:rFonts w:hint="eastAsia"/>
        </w:rPr>
        <w:t>4</w:t>
      </w:r>
      <w:r>
        <w:rPr>
          <w:rFonts w:hint="eastAsia"/>
        </w:rPr>
        <w:t>、</w:t>
      </w:r>
    </w:p>
    <w:p w14:paraId="669D776D" w14:textId="77777777" w:rsidR="00993DFC" w:rsidRDefault="00993DFC" w:rsidP="00993DFC"/>
    <w:p w14:paraId="41FB8496" w14:textId="77777777" w:rsidR="00993DFC" w:rsidRDefault="00993DFC" w:rsidP="00993DFC">
      <w:r>
        <w:rPr>
          <w:rFonts w:hint="eastAsia"/>
        </w:rPr>
        <w:t>5</w:t>
      </w:r>
      <w:r>
        <w:rPr>
          <w:rFonts w:hint="eastAsia"/>
        </w:rPr>
        <w:t>、</w:t>
      </w:r>
    </w:p>
    <w:p w14:paraId="691A4F39" w14:textId="77777777" w:rsidR="00993DFC" w:rsidRDefault="00993DFC" w:rsidP="00993DFC"/>
    <w:p w14:paraId="315E2AA7" w14:textId="77777777" w:rsidR="00993DFC" w:rsidRDefault="00993DFC" w:rsidP="00993DFC">
      <w:r>
        <w:rPr>
          <w:rFonts w:hint="eastAsia"/>
        </w:rPr>
        <w:t>6</w:t>
      </w:r>
      <w:r>
        <w:rPr>
          <w:rFonts w:hint="eastAsia"/>
        </w:rPr>
        <w:t>、</w:t>
      </w:r>
    </w:p>
    <w:p w14:paraId="0497268F" w14:textId="77777777" w:rsidR="00993DFC" w:rsidRDefault="00993DFC" w:rsidP="00993DFC"/>
    <w:p w14:paraId="35AEDFEA" w14:textId="77777777" w:rsidR="00993DFC" w:rsidRDefault="00993DFC" w:rsidP="00993DFC">
      <w:r>
        <w:rPr>
          <w:rFonts w:hint="eastAsia"/>
        </w:rPr>
        <w:t>7</w:t>
      </w:r>
      <w:r>
        <w:rPr>
          <w:rFonts w:hint="eastAsia"/>
        </w:rPr>
        <w:t>、</w:t>
      </w:r>
    </w:p>
    <w:p w14:paraId="10D0F50B" w14:textId="77777777" w:rsidR="00993DFC" w:rsidRDefault="00993DFC" w:rsidP="00993DFC"/>
    <w:p w14:paraId="3B556317" w14:textId="77777777" w:rsidR="00993DFC" w:rsidRDefault="00993DFC" w:rsidP="00993DFC">
      <w:r>
        <w:rPr>
          <w:rFonts w:hint="eastAsia"/>
        </w:rPr>
        <w:t>8</w:t>
      </w:r>
      <w:r>
        <w:rPr>
          <w:rFonts w:hint="eastAsia"/>
        </w:rPr>
        <w:t>、</w:t>
      </w:r>
    </w:p>
    <w:p w14:paraId="55C736C1" w14:textId="77777777" w:rsidR="00993DFC" w:rsidRDefault="00993DFC" w:rsidP="00993DFC"/>
    <w:p w14:paraId="568C7C4E" w14:textId="77777777" w:rsidR="00993DFC" w:rsidRDefault="00993DFC" w:rsidP="00993DFC">
      <w:r>
        <w:rPr>
          <w:rFonts w:hint="eastAsia"/>
        </w:rPr>
        <w:t>9</w:t>
      </w:r>
      <w:r>
        <w:rPr>
          <w:rFonts w:hint="eastAsia"/>
        </w:rPr>
        <w:t>、</w:t>
      </w:r>
    </w:p>
    <w:p w14:paraId="66898F48" w14:textId="77777777" w:rsidR="00993DFC" w:rsidRDefault="00993DFC" w:rsidP="00993DFC"/>
    <w:p w14:paraId="464A99EB" w14:textId="77777777" w:rsidR="00993DFC" w:rsidRDefault="00993DFC" w:rsidP="00993DFC">
      <w:r>
        <w:rPr>
          <w:rFonts w:hint="eastAsia"/>
        </w:rPr>
        <w:t>1</w:t>
      </w:r>
      <w:r>
        <w:t>0</w:t>
      </w:r>
      <w:r>
        <w:rPr>
          <w:rFonts w:hint="eastAsia"/>
        </w:rPr>
        <w:t>、</w:t>
      </w:r>
    </w:p>
    <w:p w14:paraId="464968D0"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7AA1ECD7" w14:textId="77777777" w:rsidTr="007A4526">
        <w:tc>
          <w:tcPr>
            <w:tcW w:w="8296" w:type="dxa"/>
          </w:tcPr>
          <w:p w14:paraId="0946C28A" w14:textId="77777777" w:rsidR="003614A8" w:rsidRDefault="003614A8" w:rsidP="007A4526">
            <w:r>
              <w:rPr>
                <w:rFonts w:hint="eastAsia"/>
              </w:rPr>
              <w:t>下周计划</w:t>
            </w:r>
          </w:p>
        </w:tc>
      </w:tr>
    </w:tbl>
    <w:p w14:paraId="3107E39A" w14:textId="77777777" w:rsidR="003614A8" w:rsidRPr="003614A8" w:rsidRDefault="003614A8" w:rsidP="003614A8"/>
    <w:p w14:paraId="36FFA144" w14:textId="77777777" w:rsidR="00993DFC" w:rsidRDefault="00993DFC" w:rsidP="00993DFC">
      <w:r>
        <w:rPr>
          <w:rFonts w:hint="eastAsia"/>
        </w:rPr>
        <w:t>1</w:t>
      </w:r>
      <w:r>
        <w:rPr>
          <w:rFonts w:hint="eastAsia"/>
        </w:rPr>
        <w:t>、</w:t>
      </w:r>
    </w:p>
    <w:p w14:paraId="07DA7FD4" w14:textId="77777777" w:rsidR="00993DFC" w:rsidRDefault="00993DFC" w:rsidP="00993DFC"/>
    <w:p w14:paraId="64669E7D" w14:textId="77777777" w:rsidR="00993DFC" w:rsidRDefault="00993DFC" w:rsidP="00993DFC">
      <w:r>
        <w:rPr>
          <w:rFonts w:hint="eastAsia"/>
        </w:rPr>
        <w:lastRenderedPageBreak/>
        <w:t>2</w:t>
      </w:r>
      <w:r>
        <w:rPr>
          <w:rFonts w:hint="eastAsia"/>
        </w:rPr>
        <w:t>、</w:t>
      </w:r>
    </w:p>
    <w:p w14:paraId="4FDAFD46" w14:textId="77777777" w:rsidR="00993DFC" w:rsidRDefault="00993DFC" w:rsidP="00993DFC"/>
    <w:p w14:paraId="1F33346F" w14:textId="77777777" w:rsidR="00993DFC" w:rsidRDefault="00993DFC" w:rsidP="00993DFC">
      <w:r>
        <w:rPr>
          <w:rFonts w:hint="eastAsia"/>
        </w:rPr>
        <w:t>3</w:t>
      </w:r>
      <w:r>
        <w:rPr>
          <w:rFonts w:hint="eastAsia"/>
        </w:rPr>
        <w:t>、</w:t>
      </w:r>
    </w:p>
    <w:p w14:paraId="0A6F3D2D" w14:textId="77777777" w:rsidR="00993DFC" w:rsidRDefault="00993DFC" w:rsidP="00993DFC"/>
    <w:p w14:paraId="688A9953" w14:textId="77777777" w:rsidR="00993DFC" w:rsidRDefault="00993DFC" w:rsidP="00993DFC">
      <w:r>
        <w:rPr>
          <w:rFonts w:hint="eastAsia"/>
        </w:rPr>
        <w:t>4</w:t>
      </w:r>
      <w:r>
        <w:rPr>
          <w:rFonts w:hint="eastAsia"/>
        </w:rPr>
        <w:t>、</w:t>
      </w:r>
    </w:p>
    <w:p w14:paraId="2828E4EA" w14:textId="77777777" w:rsidR="00993DFC" w:rsidRDefault="00993DFC" w:rsidP="00993DFC"/>
    <w:p w14:paraId="43E29DBB" w14:textId="77777777" w:rsidR="00993DFC" w:rsidRDefault="00993DFC" w:rsidP="00993DFC">
      <w:r>
        <w:rPr>
          <w:rFonts w:hint="eastAsia"/>
        </w:rPr>
        <w:t>5</w:t>
      </w:r>
      <w:r>
        <w:rPr>
          <w:rFonts w:hint="eastAsia"/>
        </w:rPr>
        <w:t>、</w:t>
      </w:r>
    </w:p>
    <w:p w14:paraId="67C9D5AA" w14:textId="77777777" w:rsidR="00993DFC" w:rsidRDefault="00993DFC" w:rsidP="00993DFC"/>
    <w:p w14:paraId="4516C694" w14:textId="77777777" w:rsidR="00993DFC" w:rsidRDefault="00993DFC" w:rsidP="00993DFC">
      <w:r>
        <w:rPr>
          <w:rFonts w:hint="eastAsia"/>
        </w:rPr>
        <w:t>6</w:t>
      </w:r>
      <w:r>
        <w:rPr>
          <w:rFonts w:hint="eastAsia"/>
        </w:rPr>
        <w:t>、</w:t>
      </w:r>
    </w:p>
    <w:p w14:paraId="15CD0438" w14:textId="77777777" w:rsidR="00993DFC" w:rsidRDefault="00993DFC" w:rsidP="00993DFC"/>
    <w:p w14:paraId="752793C2" w14:textId="77777777" w:rsidR="00993DFC" w:rsidRDefault="00993DFC" w:rsidP="00993DFC">
      <w:r>
        <w:rPr>
          <w:rFonts w:hint="eastAsia"/>
        </w:rPr>
        <w:t>7</w:t>
      </w:r>
      <w:r>
        <w:rPr>
          <w:rFonts w:hint="eastAsia"/>
        </w:rPr>
        <w:t>、</w:t>
      </w:r>
    </w:p>
    <w:p w14:paraId="0A5C7B42" w14:textId="77777777" w:rsidR="00993DFC" w:rsidRDefault="00993DFC" w:rsidP="00993DFC"/>
    <w:p w14:paraId="18F1372B" w14:textId="77777777" w:rsidR="00993DFC" w:rsidRDefault="00993DFC" w:rsidP="00993DFC">
      <w:r>
        <w:rPr>
          <w:rFonts w:hint="eastAsia"/>
        </w:rPr>
        <w:t>8</w:t>
      </w:r>
      <w:r>
        <w:rPr>
          <w:rFonts w:hint="eastAsia"/>
        </w:rPr>
        <w:t>、</w:t>
      </w:r>
    </w:p>
    <w:p w14:paraId="78DE3C31" w14:textId="77777777" w:rsidR="00993DFC" w:rsidRDefault="00993DFC" w:rsidP="00993DFC"/>
    <w:p w14:paraId="00B82043" w14:textId="77777777" w:rsidR="00993DFC" w:rsidRDefault="00993DFC" w:rsidP="00993DFC">
      <w:r>
        <w:rPr>
          <w:rFonts w:hint="eastAsia"/>
        </w:rPr>
        <w:t>9</w:t>
      </w:r>
      <w:r>
        <w:rPr>
          <w:rFonts w:hint="eastAsia"/>
        </w:rPr>
        <w:t>、</w:t>
      </w:r>
    </w:p>
    <w:p w14:paraId="32BA5294" w14:textId="77777777" w:rsidR="00993DFC" w:rsidRDefault="00993DFC" w:rsidP="00993DFC"/>
    <w:p w14:paraId="30FEC000" w14:textId="77777777" w:rsidR="00993DFC" w:rsidRDefault="00993DFC" w:rsidP="00993DFC">
      <w:r>
        <w:rPr>
          <w:rFonts w:hint="eastAsia"/>
        </w:rPr>
        <w:t>1</w:t>
      </w:r>
      <w:r>
        <w:t>0</w:t>
      </w:r>
      <w:r>
        <w:rPr>
          <w:rFonts w:hint="eastAsia"/>
        </w:rPr>
        <w:t>、</w:t>
      </w:r>
    </w:p>
    <w:p w14:paraId="16B34937" w14:textId="77777777" w:rsidR="003614A8" w:rsidRDefault="003614A8" w:rsidP="003614A8"/>
    <w:p w14:paraId="770C7448"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E62F0FC" w14:textId="77777777" w:rsidTr="00993DFC">
        <w:tc>
          <w:tcPr>
            <w:tcW w:w="8281" w:type="dxa"/>
          </w:tcPr>
          <w:p w14:paraId="33D5DBED" w14:textId="77777777" w:rsidR="003614A8" w:rsidRDefault="003614A8" w:rsidP="007A4526">
            <w:r>
              <w:rPr>
                <w:rFonts w:hint="eastAsia"/>
              </w:rPr>
              <w:t>本周工作</w:t>
            </w:r>
          </w:p>
        </w:tc>
      </w:tr>
    </w:tbl>
    <w:p w14:paraId="381882E0" w14:textId="77777777" w:rsidR="00993DFC" w:rsidRDefault="00993DFC" w:rsidP="00993DFC">
      <w:r>
        <w:rPr>
          <w:rFonts w:hint="eastAsia"/>
        </w:rPr>
        <w:t>1</w:t>
      </w:r>
      <w:r>
        <w:rPr>
          <w:rFonts w:hint="eastAsia"/>
        </w:rPr>
        <w:t>、</w:t>
      </w:r>
    </w:p>
    <w:p w14:paraId="1F61966B" w14:textId="77777777" w:rsidR="00993DFC" w:rsidRDefault="00993DFC" w:rsidP="00993DFC"/>
    <w:p w14:paraId="7DD44A27" w14:textId="77777777" w:rsidR="00993DFC" w:rsidRDefault="00993DFC" w:rsidP="00993DFC">
      <w:r>
        <w:rPr>
          <w:rFonts w:hint="eastAsia"/>
        </w:rPr>
        <w:t>2</w:t>
      </w:r>
      <w:r>
        <w:rPr>
          <w:rFonts w:hint="eastAsia"/>
        </w:rPr>
        <w:t>、</w:t>
      </w:r>
    </w:p>
    <w:p w14:paraId="542DBEB7" w14:textId="77777777" w:rsidR="00993DFC" w:rsidRDefault="00993DFC" w:rsidP="00993DFC"/>
    <w:p w14:paraId="79FA58C1" w14:textId="77777777" w:rsidR="00993DFC" w:rsidRDefault="00993DFC" w:rsidP="00993DFC">
      <w:r>
        <w:rPr>
          <w:rFonts w:hint="eastAsia"/>
        </w:rPr>
        <w:t>3</w:t>
      </w:r>
      <w:r>
        <w:rPr>
          <w:rFonts w:hint="eastAsia"/>
        </w:rPr>
        <w:t>、</w:t>
      </w:r>
    </w:p>
    <w:p w14:paraId="142BE1FF" w14:textId="77777777" w:rsidR="00993DFC" w:rsidRDefault="00993DFC" w:rsidP="00993DFC"/>
    <w:p w14:paraId="7289AD1B" w14:textId="77777777" w:rsidR="00993DFC" w:rsidRDefault="00993DFC" w:rsidP="00993DFC">
      <w:r>
        <w:rPr>
          <w:rFonts w:hint="eastAsia"/>
        </w:rPr>
        <w:t>4</w:t>
      </w:r>
      <w:r>
        <w:rPr>
          <w:rFonts w:hint="eastAsia"/>
        </w:rPr>
        <w:t>、</w:t>
      </w:r>
    </w:p>
    <w:p w14:paraId="26C2CADD" w14:textId="77777777" w:rsidR="00993DFC" w:rsidRDefault="00993DFC" w:rsidP="00993DFC"/>
    <w:p w14:paraId="19ED430D" w14:textId="77777777" w:rsidR="00993DFC" w:rsidRDefault="00993DFC" w:rsidP="00993DFC">
      <w:r>
        <w:rPr>
          <w:rFonts w:hint="eastAsia"/>
        </w:rPr>
        <w:t>5</w:t>
      </w:r>
      <w:r>
        <w:rPr>
          <w:rFonts w:hint="eastAsia"/>
        </w:rPr>
        <w:t>、</w:t>
      </w:r>
    </w:p>
    <w:p w14:paraId="3E31F721" w14:textId="77777777" w:rsidR="00993DFC" w:rsidRDefault="00993DFC" w:rsidP="00993DFC"/>
    <w:p w14:paraId="1DE289AD" w14:textId="77777777" w:rsidR="00993DFC" w:rsidRDefault="00993DFC" w:rsidP="00993DFC">
      <w:r>
        <w:rPr>
          <w:rFonts w:hint="eastAsia"/>
        </w:rPr>
        <w:t>6</w:t>
      </w:r>
      <w:r>
        <w:rPr>
          <w:rFonts w:hint="eastAsia"/>
        </w:rPr>
        <w:t>、</w:t>
      </w:r>
    </w:p>
    <w:p w14:paraId="16C87FC7" w14:textId="77777777" w:rsidR="00993DFC" w:rsidRDefault="00993DFC" w:rsidP="00993DFC"/>
    <w:p w14:paraId="24DAA52D" w14:textId="77777777" w:rsidR="00993DFC" w:rsidRDefault="00993DFC" w:rsidP="00993DFC">
      <w:r>
        <w:rPr>
          <w:rFonts w:hint="eastAsia"/>
        </w:rPr>
        <w:t>7</w:t>
      </w:r>
      <w:r>
        <w:rPr>
          <w:rFonts w:hint="eastAsia"/>
        </w:rPr>
        <w:t>、</w:t>
      </w:r>
    </w:p>
    <w:p w14:paraId="72FF6571" w14:textId="77777777" w:rsidR="00993DFC" w:rsidRDefault="00993DFC" w:rsidP="00993DFC"/>
    <w:p w14:paraId="4AE3A5CC" w14:textId="77777777" w:rsidR="00993DFC" w:rsidRDefault="00993DFC" w:rsidP="00993DFC">
      <w:r>
        <w:rPr>
          <w:rFonts w:hint="eastAsia"/>
        </w:rPr>
        <w:t>8</w:t>
      </w:r>
      <w:r>
        <w:rPr>
          <w:rFonts w:hint="eastAsia"/>
        </w:rPr>
        <w:t>、</w:t>
      </w:r>
    </w:p>
    <w:p w14:paraId="1A5C65CB" w14:textId="77777777" w:rsidR="00993DFC" w:rsidRDefault="00993DFC" w:rsidP="00993DFC"/>
    <w:p w14:paraId="65B9D8B0" w14:textId="77777777" w:rsidR="00993DFC" w:rsidRDefault="00993DFC" w:rsidP="00993DFC">
      <w:r>
        <w:rPr>
          <w:rFonts w:hint="eastAsia"/>
        </w:rPr>
        <w:t>9</w:t>
      </w:r>
      <w:r>
        <w:rPr>
          <w:rFonts w:hint="eastAsia"/>
        </w:rPr>
        <w:t>、</w:t>
      </w:r>
    </w:p>
    <w:p w14:paraId="25BABDC4" w14:textId="77777777" w:rsidR="00993DFC" w:rsidRDefault="00993DFC" w:rsidP="00993DFC"/>
    <w:p w14:paraId="080EDC47" w14:textId="77777777" w:rsidR="00993DFC" w:rsidRDefault="00993DFC" w:rsidP="00993DFC">
      <w:r>
        <w:rPr>
          <w:rFonts w:hint="eastAsia"/>
        </w:rPr>
        <w:t>1</w:t>
      </w:r>
      <w:r>
        <w:t>0</w:t>
      </w:r>
      <w:r>
        <w:rPr>
          <w:rFonts w:hint="eastAsia"/>
        </w:rPr>
        <w:t>、</w:t>
      </w:r>
    </w:p>
    <w:p w14:paraId="24C3BDE1"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320473D" w14:textId="77777777" w:rsidTr="007A4526">
        <w:tc>
          <w:tcPr>
            <w:tcW w:w="8296" w:type="dxa"/>
          </w:tcPr>
          <w:p w14:paraId="04581B69" w14:textId="77777777" w:rsidR="003614A8" w:rsidRDefault="003614A8" w:rsidP="007A4526">
            <w:r>
              <w:rPr>
                <w:rFonts w:hint="eastAsia"/>
              </w:rPr>
              <w:t>下周计划</w:t>
            </w:r>
          </w:p>
        </w:tc>
      </w:tr>
    </w:tbl>
    <w:p w14:paraId="4859BC90" w14:textId="77777777" w:rsidR="003614A8" w:rsidRPr="003614A8" w:rsidRDefault="003614A8" w:rsidP="003614A8"/>
    <w:p w14:paraId="3D253BA0" w14:textId="77777777" w:rsidR="00993DFC" w:rsidRDefault="00993DFC" w:rsidP="00993DFC">
      <w:r>
        <w:rPr>
          <w:rFonts w:hint="eastAsia"/>
        </w:rPr>
        <w:t>1</w:t>
      </w:r>
      <w:r>
        <w:rPr>
          <w:rFonts w:hint="eastAsia"/>
        </w:rPr>
        <w:t>、</w:t>
      </w:r>
    </w:p>
    <w:p w14:paraId="586D4CEE" w14:textId="77777777" w:rsidR="00993DFC" w:rsidRDefault="00993DFC" w:rsidP="00993DFC"/>
    <w:p w14:paraId="742D1E33" w14:textId="77777777" w:rsidR="00993DFC" w:rsidRDefault="00993DFC" w:rsidP="00993DFC">
      <w:r>
        <w:rPr>
          <w:rFonts w:hint="eastAsia"/>
        </w:rPr>
        <w:t>2</w:t>
      </w:r>
      <w:r>
        <w:rPr>
          <w:rFonts w:hint="eastAsia"/>
        </w:rPr>
        <w:t>、</w:t>
      </w:r>
    </w:p>
    <w:p w14:paraId="01EC7F45" w14:textId="77777777" w:rsidR="00993DFC" w:rsidRDefault="00993DFC" w:rsidP="00993DFC"/>
    <w:p w14:paraId="68DB2D8A" w14:textId="77777777" w:rsidR="00993DFC" w:rsidRDefault="00993DFC" w:rsidP="00993DFC">
      <w:r>
        <w:rPr>
          <w:rFonts w:hint="eastAsia"/>
        </w:rPr>
        <w:t>3</w:t>
      </w:r>
      <w:r>
        <w:rPr>
          <w:rFonts w:hint="eastAsia"/>
        </w:rPr>
        <w:t>、</w:t>
      </w:r>
    </w:p>
    <w:p w14:paraId="3B6EFF2C" w14:textId="77777777" w:rsidR="00993DFC" w:rsidRDefault="00993DFC" w:rsidP="00993DFC"/>
    <w:p w14:paraId="2C400504" w14:textId="77777777" w:rsidR="00993DFC" w:rsidRDefault="00993DFC" w:rsidP="00993DFC">
      <w:r>
        <w:rPr>
          <w:rFonts w:hint="eastAsia"/>
        </w:rPr>
        <w:t>4</w:t>
      </w:r>
      <w:r>
        <w:rPr>
          <w:rFonts w:hint="eastAsia"/>
        </w:rPr>
        <w:t>、</w:t>
      </w:r>
    </w:p>
    <w:p w14:paraId="2F0D2F9D" w14:textId="77777777" w:rsidR="00993DFC" w:rsidRDefault="00993DFC" w:rsidP="00993DFC"/>
    <w:p w14:paraId="27E8669D" w14:textId="77777777" w:rsidR="00993DFC" w:rsidRDefault="00993DFC" w:rsidP="00993DFC">
      <w:r>
        <w:rPr>
          <w:rFonts w:hint="eastAsia"/>
        </w:rPr>
        <w:t>5</w:t>
      </w:r>
      <w:r>
        <w:rPr>
          <w:rFonts w:hint="eastAsia"/>
        </w:rPr>
        <w:t>、</w:t>
      </w:r>
    </w:p>
    <w:p w14:paraId="19B560F1" w14:textId="77777777" w:rsidR="00993DFC" w:rsidRDefault="00993DFC" w:rsidP="00993DFC"/>
    <w:p w14:paraId="5E54B11A" w14:textId="77777777" w:rsidR="00993DFC" w:rsidRDefault="00993DFC" w:rsidP="00993DFC">
      <w:r>
        <w:rPr>
          <w:rFonts w:hint="eastAsia"/>
        </w:rPr>
        <w:t>6</w:t>
      </w:r>
      <w:r>
        <w:rPr>
          <w:rFonts w:hint="eastAsia"/>
        </w:rPr>
        <w:t>、</w:t>
      </w:r>
    </w:p>
    <w:p w14:paraId="721B0B15" w14:textId="77777777" w:rsidR="00993DFC" w:rsidRDefault="00993DFC" w:rsidP="00993DFC"/>
    <w:p w14:paraId="12852044" w14:textId="77777777" w:rsidR="00993DFC" w:rsidRDefault="00993DFC" w:rsidP="00993DFC">
      <w:r>
        <w:rPr>
          <w:rFonts w:hint="eastAsia"/>
        </w:rPr>
        <w:t>7</w:t>
      </w:r>
      <w:r>
        <w:rPr>
          <w:rFonts w:hint="eastAsia"/>
        </w:rPr>
        <w:t>、</w:t>
      </w:r>
    </w:p>
    <w:p w14:paraId="18337918" w14:textId="77777777" w:rsidR="00993DFC" w:rsidRDefault="00993DFC" w:rsidP="00993DFC"/>
    <w:p w14:paraId="09B93D87" w14:textId="77777777" w:rsidR="00993DFC" w:rsidRDefault="00993DFC" w:rsidP="00993DFC">
      <w:r>
        <w:rPr>
          <w:rFonts w:hint="eastAsia"/>
        </w:rPr>
        <w:t>8</w:t>
      </w:r>
      <w:r>
        <w:rPr>
          <w:rFonts w:hint="eastAsia"/>
        </w:rPr>
        <w:t>、</w:t>
      </w:r>
    </w:p>
    <w:p w14:paraId="227A132D" w14:textId="77777777" w:rsidR="00993DFC" w:rsidRDefault="00993DFC" w:rsidP="00993DFC"/>
    <w:p w14:paraId="403E627D" w14:textId="77777777" w:rsidR="00993DFC" w:rsidRDefault="00993DFC" w:rsidP="00993DFC">
      <w:r>
        <w:rPr>
          <w:rFonts w:hint="eastAsia"/>
        </w:rPr>
        <w:t>9</w:t>
      </w:r>
      <w:r>
        <w:rPr>
          <w:rFonts w:hint="eastAsia"/>
        </w:rPr>
        <w:t>、</w:t>
      </w:r>
    </w:p>
    <w:p w14:paraId="345537A4" w14:textId="77777777" w:rsidR="00993DFC" w:rsidRDefault="00993DFC" w:rsidP="00993DFC"/>
    <w:p w14:paraId="44446D70" w14:textId="77777777" w:rsidR="00993DFC" w:rsidRDefault="00993DFC" w:rsidP="00993DFC">
      <w:r>
        <w:rPr>
          <w:rFonts w:hint="eastAsia"/>
        </w:rPr>
        <w:t>1</w:t>
      </w:r>
      <w:r>
        <w:t>0</w:t>
      </w:r>
      <w:r>
        <w:rPr>
          <w:rFonts w:hint="eastAsia"/>
        </w:rPr>
        <w:t>、</w:t>
      </w:r>
    </w:p>
    <w:p w14:paraId="35A3AC24" w14:textId="77777777" w:rsidR="003614A8" w:rsidRDefault="003614A8" w:rsidP="003614A8"/>
    <w:p w14:paraId="630FB406"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2534C072" w14:textId="77777777" w:rsidTr="00993DFC">
        <w:tc>
          <w:tcPr>
            <w:tcW w:w="8281" w:type="dxa"/>
          </w:tcPr>
          <w:p w14:paraId="6C7A26F0" w14:textId="77777777" w:rsidR="003614A8" w:rsidRDefault="003614A8" w:rsidP="007A4526">
            <w:r>
              <w:rPr>
                <w:rFonts w:hint="eastAsia"/>
              </w:rPr>
              <w:t>本周工作</w:t>
            </w:r>
          </w:p>
        </w:tc>
      </w:tr>
    </w:tbl>
    <w:p w14:paraId="102739E2" w14:textId="77777777" w:rsidR="00993DFC" w:rsidRDefault="00993DFC" w:rsidP="00993DFC">
      <w:r>
        <w:rPr>
          <w:rFonts w:hint="eastAsia"/>
        </w:rPr>
        <w:t>1</w:t>
      </w:r>
      <w:r>
        <w:rPr>
          <w:rFonts w:hint="eastAsia"/>
        </w:rPr>
        <w:t>、</w:t>
      </w:r>
    </w:p>
    <w:p w14:paraId="4BE43E8F" w14:textId="77777777" w:rsidR="00993DFC" w:rsidRDefault="00993DFC" w:rsidP="00993DFC"/>
    <w:p w14:paraId="0E40DB47" w14:textId="77777777" w:rsidR="00993DFC" w:rsidRDefault="00993DFC" w:rsidP="00993DFC">
      <w:r>
        <w:rPr>
          <w:rFonts w:hint="eastAsia"/>
        </w:rPr>
        <w:t>2</w:t>
      </w:r>
      <w:r>
        <w:rPr>
          <w:rFonts w:hint="eastAsia"/>
        </w:rPr>
        <w:t>、</w:t>
      </w:r>
    </w:p>
    <w:p w14:paraId="6928F8C6" w14:textId="77777777" w:rsidR="00993DFC" w:rsidRDefault="00993DFC" w:rsidP="00993DFC"/>
    <w:p w14:paraId="63DCB6CB" w14:textId="77777777" w:rsidR="00993DFC" w:rsidRDefault="00993DFC" w:rsidP="00993DFC">
      <w:r>
        <w:rPr>
          <w:rFonts w:hint="eastAsia"/>
        </w:rPr>
        <w:t>3</w:t>
      </w:r>
      <w:r>
        <w:rPr>
          <w:rFonts w:hint="eastAsia"/>
        </w:rPr>
        <w:t>、</w:t>
      </w:r>
    </w:p>
    <w:p w14:paraId="255D750C" w14:textId="77777777" w:rsidR="00993DFC" w:rsidRDefault="00993DFC" w:rsidP="00993DFC"/>
    <w:p w14:paraId="0D600509" w14:textId="77777777" w:rsidR="00993DFC" w:rsidRDefault="00993DFC" w:rsidP="00993DFC">
      <w:r>
        <w:rPr>
          <w:rFonts w:hint="eastAsia"/>
        </w:rPr>
        <w:t>4</w:t>
      </w:r>
      <w:r>
        <w:rPr>
          <w:rFonts w:hint="eastAsia"/>
        </w:rPr>
        <w:t>、</w:t>
      </w:r>
    </w:p>
    <w:p w14:paraId="37ADDC2C" w14:textId="77777777" w:rsidR="00993DFC" w:rsidRDefault="00993DFC" w:rsidP="00993DFC"/>
    <w:p w14:paraId="23E45CC7" w14:textId="77777777" w:rsidR="00993DFC" w:rsidRDefault="00993DFC" w:rsidP="00993DFC">
      <w:r>
        <w:rPr>
          <w:rFonts w:hint="eastAsia"/>
        </w:rPr>
        <w:t>5</w:t>
      </w:r>
      <w:r>
        <w:rPr>
          <w:rFonts w:hint="eastAsia"/>
        </w:rPr>
        <w:t>、</w:t>
      </w:r>
    </w:p>
    <w:p w14:paraId="0AC7FB23" w14:textId="77777777" w:rsidR="00993DFC" w:rsidRDefault="00993DFC" w:rsidP="00993DFC"/>
    <w:p w14:paraId="34FA3413" w14:textId="77777777" w:rsidR="00993DFC" w:rsidRDefault="00993DFC" w:rsidP="00993DFC">
      <w:r>
        <w:rPr>
          <w:rFonts w:hint="eastAsia"/>
        </w:rPr>
        <w:t>6</w:t>
      </w:r>
      <w:r>
        <w:rPr>
          <w:rFonts w:hint="eastAsia"/>
        </w:rPr>
        <w:t>、</w:t>
      </w:r>
    </w:p>
    <w:p w14:paraId="7DAC85E1" w14:textId="77777777" w:rsidR="00993DFC" w:rsidRDefault="00993DFC" w:rsidP="00993DFC"/>
    <w:p w14:paraId="5E9905CB" w14:textId="77777777" w:rsidR="00993DFC" w:rsidRDefault="00993DFC" w:rsidP="00993DFC">
      <w:r>
        <w:rPr>
          <w:rFonts w:hint="eastAsia"/>
        </w:rPr>
        <w:t>7</w:t>
      </w:r>
      <w:r>
        <w:rPr>
          <w:rFonts w:hint="eastAsia"/>
        </w:rPr>
        <w:t>、</w:t>
      </w:r>
    </w:p>
    <w:p w14:paraId="2F801CBB" w14:textId="77777777" w:rsidR="00993DFC" w:rsidRDefault="00993DFC" w:rsidP="00993DFC"/>
    <w:p w14:paraId="60DAFF8F" w14:textId="77777777" w:rsidR="00993DFC" w:rsidRDefault="00993DFC" w:rsidP="00993DFC">
      <w:r>
        <w:rPr>
          <w:rFonts w:hint="eastAsia"/>
        </w:rPr>
        <w:t>8</w:t>
      </w:r>
      <w:r>
        <w:rPr>
          <w:rFonts w:hint="eastAsia"/>
        </w:rPr>
        <w:t>、</w:t>
      </w:r>
    </w:p>
    <w:p w14:paraId="4C8AF1AE" w14:textId="77777777" w:rsidR="00993DFC" w:rsidRDefault="00993DFC" w:rsidP="00993DFC"/>
    <w:p w14:paraId="09668D29" w14:textId="77777777" w:rsidR="00993DFC" w:rsidRDefault="00993DFC" w:rsidP="00993DFC">
      <w:r>
        <w:rPr>
          <w:rFonts w:hint="eastAsia"/>
        </w:rPr>
        <w:t>9</w:t>
      </w:r>
      <w:r>
        <w:rPr>
          <w:rFonts w:hint="eastAsia"/>
        </w:rPr>
        <w:t>、</w:t>
      </w:r>
    </w:p>
    <w:p w14:paraId="3E42156B" w14:textId="77777777" w:rsidR="00993DFC" w:rsidRDefault="00993DFC" w:rsidP="00993DFC"/>
    <w:p w14:paraId="083C7434" w14:textId="77777777" w:rsidR="00993DFC" w:rsidRDefault="00993DFC" w:rsidP="00993DFC">
      <w:r>
        <w:rPr>
          <w:rFonts w:hint="eastAsia"/>
        </w:rPr>
        <w:t>1</w:t>
      </w:r>
      <w:r>
        <w:t>0</w:t>
      </w:r>
      <w:r>
        <w:rPr>
          <w:rFonts w:hint="eastAsia"/>
        </w:rPr>
        <w:t>、</w:t>
      </w:r>
    </w:p>
    <w:p w14:paraId="73C7A79C" w14:textId="77777777" w:rsidR="003614A8" w:rsidRDefault="003614A8" w:rsidP="003614A8"/>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3614A8" w14:paraId="4070F310" w14:textId="77777777" w:rsidTr="007A4526">
        <w:tc>
          <w:tcPr>
            <w:tcW w:w="8296" w:type="dxa"/>
          </w:tcPr>
          <w:p w14:paraId="4D75EF7A" w14:textId="77777777" w:rsidR="003614A8" w:rsidRDefault="003614A8" w:rsidP="007A4526">
            <w:r>
              <w:rPr>
                <w:rFonts w:hint="eastAsia"/>
              </w:rPr>
              <w:t>下周计划</w:t>
            </w:r>
          </w:p>
        </w:tc>
      </w:tr>
    </w:tbl>
    <w:p w14:paraId="48297B30" w14:textId="77777777" w:rsidR="003614A8" w:rsidRPr="003614A8" w:rsidRDefault="003614A8" w:rsidP="003614A8"/>
    <w:p w14:paraId="7A67BA20" w14:textId="1D234ABE" w:rsidR="003614A8" w:rsidRDefault="003614A8" w:rsidP="003614A8"/>
    <w:p w14:paraId="1242A990" w14:textId="77777777" w:rsidR="00993DFC" w:rsidRDefault="00993DFC" w:rsidP="00993DFC">
      <w:r>
        <w:rPr>
          <w:rFonts w:hint="eastAsia"/>
        </w:rPr>
        <w:t>1</w:t>
      </w:r>
      <w:r>
        <w:rPr>
          <w:rFonts w:hint="eastAsia"/>
        </w:rPr>
        <w:t>、</w:t>
      </w:r>
    </w:p>
    <w:p w14:paraId="226FB568" w14:textId="77777777" w:rsidR="00993DFC" w:rsidRDefault="00993DFC" w:rsidP="00993DFC"/>
    <w:p w14:paraId="328F242F" w14:textId="77777777" w:rsidR="00993DFC" w:rsidRDefault="00993DFC" w:rsidP="00993DFC">
      <w:r>
        <w:rPr>
          <w:rFonts w:hint="eastAsia"/>
        </w:rPr>
        <w:t>2</w:t>
      </w:r>
      <w:r>
        <w:rPr>
          <w:rFonts w:hint="eastAsia"/>
        </w:rPr>
        <w:t>、</w:t>
      </w:r>
    </w:p>
    <w:p w14:paraId="386BEAE7" w14:textId="77777777" w:rsidR="00993DFC" w:rsidRDefault="00993DFC" w:rsidP="00993DFC"/>
    <w:p w14:paraId="1F1F72DE" w14:textId="77777777" w:rsidR="00993DFC" w:rsidRDefault="00993DFC" w:rsidP="00993DFC">
      <w:r>
        <w:rPr>
          <w:rFonts w:hint="eastAsia"/>
        </w:rPr>
        <w:t>3</w:t>
      </w:r>
      <w:r>
        <w:rPr>
          <w:rFonts w:hint="eastAsia"/>
        </w:rPr>
        <w:t>、</w:t>
      </w:r>
    </w:p>
    <w:p w14:paraId="1486650D" w14:textId="77777777" w:rsidR="00993DFC" w:rsidRDefault="00993DFC" w:rsidP="00993DFC"/>
    <w:p w14:paraId="02DF5242" w14:textId="77777777" w:rsidR="00993DFC" w:rsidRDefault="00993DFC" w:rsidP="00993DFC">
      <w:r>
        <w:rPr>
          <w:rFonts w:hint="eastAsia"/>
        </w:rPr>
        <w:t>4</w:t>
      </w:r>
      <w:r>
        <w:rPr>
          <w:rFonts w:hint="eastAsia"/>
        </w:rPr>
        <w:t>、</w:t>
      </w:r>
    </w:p>
    <w:p w14:paraId="4C6359BC" w14:textId="77777777" w:rsidR="00993DFC" w:rsidRDefault="00993DFC" w:rsidP="00993DFC"/>
    <w:p w14:paraId="1A765E23" w14:textId="77777777" w:rsidR="00993DFC" w:rsidRDefault="00993DFC" w:rsidP="00993DFC">
      <w:r>
        <w:rPr>
          <w:rFonts w:hint="eastAsia"/>
        </w:rPr>
        <w:t>5</w:t>
      </w:r>
      <w:r>
        <w:rPr>
          <w:rFonts w:hint="eastAsia"/>
        </w:rPr>
        <w:t>、</w:t>
      </w:r>
    </w:p>
    <w:p w14:paraId="4A063137" w14:textId="77777777" w:rsidR="00993DFC" w:rsidRDefault="00993DFC" w:rsidP="00993DFC"/>
    <w:p w14:paraId="6A9AF647" w14:textId="77777777" w:rsidR="00993DFC" w:rsidRDefault="00993DFC" w:rsidP="00993DFC">
      <w:r>
        <w:rPr>
          <w:rFonts w:hint="eastAsia"/>
        </w:rPr>
        <w:t>6</w:t>
      </w:r>
      <w:r>
        <w:rPr>
          <w:rFonts w:hint="eastAsia"/>
        </w:rPr>
        <w:t>、</w:t>
      </w:r>
    </w:p>
    <w:p w14:paraId="55E6DFD4" w14:textId="77777777" w:rsidR="00993DFC" w:rsidRDefault="00993DFC" w:rsidP="00993DFC"/>
    <w:p w14:paraId="1525A049" w14:textId="77777777" w:rsidR="00993DFC" w:rsidRDefault="00993DFC" w:rsidP="00993DFC">
      <w:r>
        <w:rPr>
          <w:rFonts w:hint="eastAsia"/>
        </w:rPr>
        <w:t>7</w:t>
      </w:r>
      <w:r>
        <w:rPr>
          <w:rFonts w:hint="eastAsia"/>
        </w:rPr>
        <w:t>、</w:t>
      </w:r>
    </w:p>
    <w:p w14:paraId="5F82C2F2" w14:textId="77777777" w:rsidR="00993DFC" w:rsidRDefault="00993DFC" w:rsidP="00993DFC"/>
    <w:p w14:paraId="367DA11F" w14:textId="77777777" w:rsidR="00993DFC" w:rsidRDefault="00993DFC" w:rsidP="00993DFC">
      <w:r>
        <w:rPr>
          <w:rFonts w:hint="eastAsia"/>
        </w:rPr>
        <w:t>8</w:t>
      </w:r>
      <w:r>
        <w:rPr>
          <w:rFonts w:hint="eastAsia"/>
        </w:rPr>
        <w:t>、</w:t>
      </w:r>
    </w:p>
    <w:p w14:paraId="0C9AE89F" w14:textId="77777777" w:rsidR="00993DFC" w:rsidRDefault="00993DFC" w:rsidP="00993DFC"/>
    <w:p w14:paraId="2DDAE4BE" w14:textId="77777777" w:rsidR="00993DFC" w:rsidRDefault="00993DFC" w:rsidP="00993DFC">
      <w:r>
        <w:rPr>
          <w:rFonts w:hint="eastAsia"/>
        </w:rPr>
        <w:t>9</w:t>
      </w:r>
      <w:r>
        <w:rPr>
          <w:rFonts w:hint="eastAsia"/>
        </w:rPr>
        <w:t>、</w:t>
      </w:r>
    </w:p>
    <w:p w14:paraId="418623B7" w14:textId="77777777" w:rsidR="00993DFC" w:rsidRDefault="00993DFC" w:rsidP="00993DFC"/>
    <w:p w14:paraId="52150363" w14:textId="77777777" w:rsidR="00993DFC" w:rsidRDefault="00993DFC" w:rsidP="00993DFC">
      <w:r>
        <w:rPr>
          <w:rFonts w:hint="eastAsia"/>
        </w:rPr>
        <w:t>1</w:t>
      </w:r>
      <w:r>
        <w:t>0</w:t>
      </w:r>
      <w:r>
        <w:rPr>
          <w:rFonts w:hint="eastAsia"/>
        </w:rPr>
        <w:t>、</w:t>
      </w:r>
    </w:p>
    <w:p w14:paraId="3EB3FF78" w14:textId="77777777" w:rsidR="0093138A" w:rsidRDefault="0093138A" w:rsidP="0093138A"/>
    <w:p w14:paraId="1A5C673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E6EC2D" w14:textId="77777777" w:rsidTr="00993DFC">
        <w:tc>
          <w:tcPr>
            <w:tcW w:w="8281" w:type="dxa"/>
          </w:tcPr>
          <w:p w14:paraId="65EFE9BD" w14:textId="77777777" w:rsidR="0093138A" w:rsidRDefault="0093138A" w:rsidP="007A4526">
            <w:r>
              <w:rPr>
                <w:rFonts w:hint="eastAsia"/>
              </w:rPr>
              <w:t>本周工作</w:t>
            </w:r>
          </w:p>
        </w:tc>
      </w:tr>
    </w:tbl>
    <w:p w14:paraId="0B2FD9FD" w14:textId="77777777" w:rsidR="00993DFC" w:rsidRDefault="00993DFC" w:rsidP="00993DFC">
      <w:r>
        <w:rPr>
          <w:rFonts w:hint="eastAsia"/>
        </w:rPr>
        <w:t>1</w:t>
      </w:r>
      <w:r>
        <w:rPr>
          <w:rFonts w:hint="eastAsia"/>
        </w:rPr>
        <w:t>、</w:t>
      </w:r>
    </w:p>
    <w:p w14:paraId="45CA7D66" w14:textId="77777777" w:rsidR="00993DFC" w:rsidRDefault="00993DFC" w:rsidP="00993DFC"/>
    <w:p w14:paraId="04399EA1" w14:textId="77777777" w:rsidR="00993DFC" w:rsidRDefault="00993DFC" w:rsidP="00993DFC">
      <w:r>
        <w:rPr>
          <w:rFonts w:hint="eastAsia"/>
        </w:rPr>
        <w:t>2</w:t>
      </w:r>
      <w:r>
        <w:rPr>
          <w:rFonts w:hint="eastAsia"/>
        </w:rPr>
        <w:t>、</w:t>
      </w:r>
    </w:p>
    <w:p w14:paraId="31874188" w14:textId="77777777" w:rsidR="00993DFC" w:rsidRDefault="00993DFC" w:rsidP="00993DFC"/>
    <w:p w14:paraId="2CE9DD58" w14:textId="77777777" w:rsidR="00993DFC" w:rsidRDefault="00993DFC" w:rsidP="00993DFC">
      <w:r>
        <w:rPr>
          <w:rFonts w:hint="eastAsia"/>
        </w:rPr>
        <w:t>3</w:t>
      </w:r>
      <w:r>
        <w:rPr>
          <w:rFonts w:hint="eastAsia"/>
        </w:rPr>
        <w:t>、</w:t>
      </w:r>
    </w:p>
    <w:p w14:paraId="22DD31C4" w14:textId="77777777" w:rsidR="00993DFC" w:rsidRDefault="00993DFC" w:rsidP="00993DFC"/>
    <w:p w14:paraId="1ACAF9E8" w14:textId="77777777" w:rsidR="00993DFC" w:rsidRDefault="00993DFC" w:rsidP="00993DFC">
      <w:r>
        <w:rPr>
          <w:rFonts w:hint="eastAsia"/>
        </w:rPr>
        <w:t>4</w:t>
      </w:r>
      <w:r>
        <w:rPr>
          <w:rFonts w:hint="eastAsia"/>
        </w:rPr>
        <w:t>、</w:t>
      </w:r>
    </w:p>
    <w:p w14:paraId="77E1FA9E" w14:textId="77777777" w:rsidR="00993DFC" w:rsidRDefault="00993DFC" w:rsidP="00993DFC"/>
    <w:p w14:paraId="33586839" w14:textId="77777777" w:rsidR="00993DFC" w:rsidRDefault="00993DFC" w:rsidP="00993DFC">
      <w:r>
        <w:rPr>
          <w:rFonts w:hint="eastAsia"/>
        </w:rPr>
        <w:t>5</w:t>
      </w:r>
      <w:r>
        <w:rPr>
          <w:rFonts w:hint="eastAsia"/>
        </w:rPr>
        <w:t>、</w:t>
      </w:r>
    </w:p>
    <w:p w14:paraId="61A3310A" w14:textId="77777777" w:rsidR="00993DFC" w:rsidRDefault="00993DFC" w:rsidP="00993DFC"/>
    <w:p w14:paraId="4C9D40C5" w14:textId="77777777" w:rsidR="00993DFC" w:rsidRDefault="00993DFC" w:rsidP="00993DFC">
      <w:r>
        <w:rPr>
          <w:rFonts w:hint="eastAsia"/>
        </w:rPr>
        <w:t>6</w:t>
      </w:r>
      <w:r>
        <w:rPr>
          <w:rFonts w:hint="eastAsia"/>
        </w:rPr>
        <w:t>、</w:t>
      </w:r>
    </w:p>
    <w:p w14:paraId="47CAB43C" w14:textId="77777777" w:rsidR="00993DFC" w:rsidRDefault="00993DFC" w:rsidP="00993DFC"/>
    <w:p w14:paraId="46714680" w14:textId="77777777" w:rsidR="00993DFC" w:rsidRDefault="00993DFC" w:rsidP="00993DFC">
      <w:r>
        <w:rPr>
          <w:rFonts w:hint="eastAsia"/>
        </w:rPr>
        <w:t>7</w:t>
      </w:r>
      <w:r>
        <w:rPr>
          <w:rFonts w:hint="eastAsia"/>
        </w:rPr>
        <w:t>、</w:t>
      </w:r>
    </w:p>
    <w:p w14:paraId="02AA7B23" w14:textId="77777777" w:rsidR="00993DFC" w:rsidRDefault="00993DFC" w:rsidP="00993DFC"/>
    <w:p w14:paraId="6142B100" w14:textId="77777777" w:rsidR="00993DFC" w:rsidRDefault="00993DFC" w:rsidP="00993DFC">
      <w:r>
        <w:rPr>
          <w:rFonts w:hint="eastAsia"/>
        </w:rPr>
        <w:t>8</w:t>
      </w:r>
      <w:r>
        <w:rPr>
          <w:rFonts w:hint="eastAsia"/>
        </w:rPr>
        <w:t>、</w:t>
      </w:r>
    </w:p>
    <w:p w14:paraId="568D2B30" w14:textId="77777777" w:rsidR="00993DFC" w:rsidRDefault="00993DFC" w:rsidP="00993DFC"/>
    <w:p w14:paraId="00BEA749" w14:textId="77777777" w:rsidR="00993DFC" w:rsidRDefault="00993DFC" w:rsidP="00993DFC">
      <w:r>
        <w:rPr>
          <w:rFonts w:hint="eastAsia"/>
        </w:rPr>
        <w:t>9</w:t>
      </w:r>
      <w:r>
        <w:rPr>
          <w:rFonts w:hint="eastAsia"/>
        </w:rPr>
        <w:t>、</w:t>
      </w:r>
    </w:p>
    <w:p w14:paraId="2D243CA4" w14:textId="77777777" w:rsidR="00993DFC" w:rsidRDefault="00993DFC" w:rsidP="00993DFC"/>
    <w:p w14:paraId="62371DFE" w14:textId="77777777" w:rsidR="00993DFC" w:rsidRDefault="00993DFC" w:rsidP="00993DFC">
      <w:r>
        <w:rPr>
          <w:rFonts w:hint="eastAsia"/>
        </w:rPr>
        <w:t>1</w:t>
      </w:r>
      <w:r>
        <w:t>0</w:t>
      </w:r>
      <w:r>
        <w:rPr>
          <w:rFonts w:hint="eastAsia"/>
        </w:rPr>
        <w:t>、</w:t>
      </w:r>
    </w:p>
    <w:p w14:paraId="18FF3F2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FADB49" w14:textId="77777777" w:rsidTr="007A4526">
        <w:tc>
          <w:tcPr>
            <w:tcW w:w="8296" w:type="dxa"/>
          </w:tcPr>
          <w:p w14:paraId="1325CB74" w14:textId="77777777" w:rsidR="0093138A" w:rsidRDefault="0093138A" w:rsidP="007A4526">
            <w:r>
              <w:rPr>
                <w:rFonts w:hint="eastAsia"/>
              </w:rPr>
              <w:lastRenderedPageBreak/>
              <w:t>下周计划</w:t>
            </w:r>
          </w:p>
        </w:tc>
      </w:tr>
    </w:tbl>
    <w:p w14:paraId="51BB578F" w14:textId="77777777" w:rsidR="0093138A" w:rsidRPr="003614A8" w:rsidRDefault="0093138A" w:rsidP="0093138A"/>
    <w:p w14:paraId="77868A60" w14:textId="77777777" w:rsidR="00993DFC" w:rsidRDefault="00993DFC" w:rsidP="00993DFC">
      <w:r>
        <w:rPr>
          <w:rFonts w:hint="eastAsia"/>
        </w:rPr>
        <w:t>1</w:t>
      </w:r>
      <w:r>
        <w:rPr>
          <w:rFonts w:hint="eastAsia"/>
        </w:rPr>
        <w:t>、</w:t>
      </w:r>
    </w:p>
    <w:p w14:paraId="7F777903" w14:textId="77777777" w:rsidR="00993DFC" w:rsidRDefault="00993DFC" w:rsidP="00993DFC"/>
    <w:p w14:paraId="256A56E9" w14:textId="77777777" w:rsidR="00993DFC" w:rsidRDefault="00993DFC" w:rsidP="00993DFC">
      <w:r>
        <w:rPr>
          <w:rFonts w:hint="eastAsia"/>
        </w:rPr>
        <w:t>2</w:t>
      </w:r>
      <w:r>
        <w:rPr>
          <w:rFonts w:hint="eastAsia"/>
        </w:rPr>
        <w:t>、</w:t>
      </w:r>
    </w:p>
    <w:p w14:paraId="7B94F4FE" w14:textId="77777777" w:rsidR="00993DFC" w:rsidRDefault="00993DFC" w:rsidP="00993DFC"/>
    <w:p w14:paraId="1C87B800" w14:textId="77777777" w:rsidR="00993DFC" w:rsidRDefault="00993DFC" w:rsidP="00993DFC">
      <w:r>
        <w:rPr>
          <w:rFonts w:hint="eastAsia"/>
        </w:rPr>
        <w:t>3</w:t>
      </w:r>
      <w:r>
        <w:rPr>
          <w:rFonts w:hint="eastAsia"/>
        </w:rPr>
        <w:t>、</w:t>
      </w:r>
    </w:p>
    <w:p w14:paraId="1DAA9811" w14:textId="77777777" w:rsidR="00993DFC" w:rsidRDefault="00993DFC" w:rsidP="00993DFC"/>
    <w:p w14:paraId="34988344" w14:textId="77777777" w:rsidR="00993DFC" w:rsidRDefault="00993DFC" w:rsidP="00993DFC">
      <w:r>
        <w:rPr>
          <w:rFonts w:hint="eastAsia"/>
        </w:rPr>
        <w:t>4</w:t>
      </w:r>
      <w:r>
        <w:rPr>
          <w:rFonts w:hint="eastAsia"/>
        </w:rPr>
        <w:t>、</w:t>
      </w:r>
    </w:p>
    <w:p w14:paraId="59F09F4B" w14:textId="77777777" w:rsidR="00993DFC" w:rsidRDefault="00993DFC" w:rsidP="00993DFC"/>
    <w:p w14:paraId="7F1BE70B" w14:textId="77777777" w:rsidR="00993DFC" w:rsidRDefault="00993DFC" w:rsidP="00993DFC">
      <w:r>
        <w:rPr>
          <w:rFonts w:hint="eastAsia"/>
        </w:rPr>
        <w:t>5</w:t>
      </w:r>
      <w:r>
        <w:rPr>
          <w:rFonts w:hint="eastAsia"/>
        </w:rPr>
        <w:t>、</w:t>
      </w:r>
    </w:p>
    <w:p w14:paraId="6C7B994A" w14:textId="77777777" w:rsidR="00993DFC" w:rsidRDefault="00993DFC" w:rsidP="00993DFC"/>
    <w:p w14:paraId="5CB4954E" w14:textId="77777777" w:rsidR="00993DFC" w:rsidRDefault="00993DFC" w:rsidP="00993DFC">
      <w:r>
        <w:rPr>
          <w:rFonts w:hint="eastAsia"/>
        </w:rPr>
        <w:t>6</w:t>
      </w:r>
      <w:r>
        <w:rPr>
          <w:rFonts w:hint="eastAsia"/>
        </w:rPr>
        <w:t>、</w:t>
      </w:r>
    </w:p>
    <w:p w14:paraId="16D0C10F" w14:textId="77777777" w:rsidR="00993DFC" w:rsidRDefault="00993DFC" w:rsidP="00993DFC"/>
    <w:p w14:paraId="618B0941" w14:textId="77777777" w:rsidR="00993DFC" w:rsidRDefault="00993DFC" w:rsidP="00993DFC">
      <w:r>
        <w:rPr>
          <w:rFonts w:hint="eastAsia"/>
        </w:rPr>
        <w:t>7</w:t>
      </w:r>
      <w:r>
        <w:rPr>
          <w:rFonts w:hint="eastAsia"/>
        </w:rPr>
        <w:t>、</w:t>
      </w:r>
    </w:p>
    <w:p w14:paraId="2DEEF448" w14:textId="77777777" w:rsidR="00993DFC" w:rsidRDefault="00993DFC" w:rsidP="00993DFC"/>
    <w:p w14:paraId="431E36B0" w14:textId="77777777" w:rsidR="00993DFC" w:rsidRDefault="00993DFC" w:rsidP="00993DFC">
      <w:r>
        <w:rPr>
          <w:rFonts w:hint="eastAsia"/>
        </w:rPr>
        <w:t>8</w:t>
      </w:r>
      <w:r>
        <w:rPr>
          <w:rFonts w:hint="eastAsia"/>
        </w:rPr>
        <w:t>、</w:t>
      </w:r>
    </w:p>
    <w:p w14:paraId="7924D12E" w14:textId="77777777" w:rsidR="00993DFC" w:rsidRDefault="00993DFC" w:rsidP="00993DFC"/>
    <w:p w14:paraId="1479CA59" w14:textId="77777777" w:rsidR="00993DFC" w:rsidRDefault="00993DFC" w:rsidP="00993DFC">
      <w:r>
        <w:rPr>
          <w:rFonts w:hint="eastAsia"/>
        </w:rPr>
        <w:t>9</w:t>
      </w:r>
      <w:r>
        <w:rPr>
          <w:rFonts w:hint="eastAsia"/>
        </w:rPr>
        <w:t>、</w:t>
      </w:r>
    </w:p>
    <w:p w14:paraId="1F547CE5" w14:textId="77777777" w:rsidR="00993DFC" w:rsidRDefault="00993DFC" w:rsidP="00993DFC"/>
    <w:p w14:paraId="07481863" w14:textId="77777777" w:rsidR="00993DFC" w:rsidRDefault="00993DFC" w:rsidP="00993DFC">
      <w:r>
        <w:rPr>
          <w:rFonts w:hint="eastAsia"/>
        </w:rPr>
        <w:t>1</w:t>
      </w:r>
      <w:r>
        <w:t>0</w:t>
      </w:r>
      <w:r>
        <w:rPr>
          <w:rFonts w:hint="eastAsia"/>
        </w:rPr>
        <w:t>、</w:t>
      </w:r>
    </w:p>
    <w:p w14:paraId="6DF72E31" w14:textId="77777777" w:rsidR="0093138A" w:rsidRPr="003614A8" w:rsidRDefault="0093138A" w:rsidP="003614A8"/>
    <w:p w14:paraId="2D1BD0BD" w14:textId="77777777" w:rsidR="0093138A" w:rsidRDefault="0093138A" w:rsidP="0093138A"/>
    <w:p w14:paraId="1F23A0E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5D59C" w14:textId="77777777" w:rsidTr="00993DFC">
        <w:tc>
          <w:tcPr>
            <w:tcW w:w="8281" w:type="dxa"/>
          </w:tcPr>
          <w:p w14:paraId="34E17BC4" w14:textId="77777777" w:rsidR="0093138A" w:rsidRDefault="0093138A" w:rsidP="007A4526">
            <w:r>
              <w:rPr>
                <w:rFonts w:hint="eastAsia"/>
              </w:rPr>
              <w:t>本周工作</w:t>
            </w:r>
          </w:p>
        </w:tc>
      </w:tr>
    </w:tbl>
    <w:p w14:paraId="73DC5478" w14:textId="77777777" w:rsidR="00993DFC" w:rsidRDefault="00993DFC" w:rsidP="00993DFC">
      <w:r>
        <w:rPr>
          <w:rFonts w:hint="eastAsia"/>
        </w:rPr>
        <w:t>1</w:t>
      </w:r>
      <w:r>
        <w:rPr>
          <w:rFonts w:hint="eastAsia"/>
        </w:rPr>
        <w:t>、</w:t>
      </w:r>
    </w:p>
    <w:p w14:paraId="66A17CDF" w14:textId="77777777" w:rsidR="00993DFC" w:rsidRDefault="00993DFC" w:rsidP="00993DFC"/>
    <w:p w14:paraId="5C406BD3" w14:textId="77777777" w:rsidR="00993DFC" w:rsidRDefault="00993DFC" w:rsidP="00993DFC">
      <w:r>
        <w:rPr>
          <w:rFonts w:hint="eastAsia"/>
        </w:rPr>
        <w:t>2</w:t>
      </w:r>
      <w:r>
        <w:rPr>
          <w:rFonts w:hint="eastAsia"/>
        </w:rPr>
        <w:t>、</w:t>
      </w:r>
    </w:p>
    <w:p w14:paraId="2E755E50" w14:textId="77777777" w:rsidR="00993DFC" w:rsidRDefault="00993DFC" w:rsidP="00993DFC"/>
    <w:p w14:paraId="67AFE2AD" w14:textId="77777777" w:rsidR="00993DFC" w:rsidRDefault="00993DFC" w:rsidP="00993DFC">
      <w:r>
        <w:rPr>
          <w:rFonts w:hint="eastAsia"/>
        </w:rPr>
        <w:t>3</w:t>
      </w:r>
      <w:r>
        <w:rPr>
          <w:rFonts w:hint="eastAsia"/>
        </w:rPr>
        <w:t>、</w:t>
      </w:r>
    </w:p>
    <w:p w14:paraId="6197E8DA" w14:textId="77777777" w:rsidR="00993DFC" w:rsidRDefault="00993DFC" w:rsidP="00993DFC"/>
    <w:p w14:paraId="1BCCE384" w14:textId="77777777" w:rsidR="00993DFC" w:rsidRDefault="00993DFC" w:rsidP="00993DFC">
      <w:r>
        <w:rPr>
          <w:rFonts w:hint="eastAsia"/>
        </w:rPr>
        <w:t>4</w:t>
      </w:r>
      <w:r>
        <w:rPr>
          <w:rFonts w:hint="eastAsia"/>
        </w:rPr>
        <w:t>、</w:t>
      </w:r>
    </w:p>
    <w:p w14:paraId="1E40FD25" w14:textId="77777777" w:rsidR="00993DFC" w:rsidRDefault="00993DFC" w:rsidP="00993DFC"/>
    <w:p w14:paraId="3E3C4524" w14:textId="77777777" w:rsidR="00993DFC" w:rsidRDefault="00993DFC" w:rsidP="00993DFC">
      <w:r>
        <w:rPr>
          <w:rFonts w:hint="eastAsia"/>
        </w:rPr>
        <w:t>5</w:t>
      </w:r>
      <w:r>
        <w:rPr>
          <w:rFonts w:hint="eastAsia"/>
        </w:rPr>
        <w:t>、</w:t>
      </w:r>
    </w:p>
    <w:p w14:paraId="2935419C" w14:textId="77777777" w:rsidR="00993DFC" w:rsidRDefault="00993DFC" w:rsidP="00993DFC"/>
    <w:p w14:paraId="7B22B4BE" w14:textId="77777777" w:rsidR="00993DFC" w:rsidRDefault="00993DFC" w:rsidP="00993DFC">
      <w:r>
        <w:rPr>
          <w:rFonts w:hint="eastAsia"/>
        </w:rPr>
        <w:t>6</w:t>
      </w:r>
      <w:r>
        <w:rPr>
          <w:rFonts w:hint="eastAsia"/>
        </w:rPr>
        <w:t>、</w:t>
      </w:r>
    </w:p>
    <w:p w14:paraId="7D7CCA44" w14:textId="77777777" w:rsidR="00993DFC" w:rsidRDefault="00993DFC" w:rsidP="00993DFC"/>
    <w:p w14:paraId="37688C9D" w14:textId="77777777" w:rsidR="00993DFC" w:rsidRDefault="00993DFC" w:rsidP="00993DFC">
      <w:r>
        <w:rPr>
          <w:rFonts w:hint="eastAsia"/>
        </w:rPr>
        <w:t>7</w:t>
      </w:r>
      <w:r>
        <w:rPr>
          <w:rFonts w:hint="eastAsia"/>
        </w:rPr>
        <w:t>、</w:t>
      </w:r>
    </w:p>
    <w:p w14:paraId="40E72AE4" w14:textId="77777777" w:rsidR="00993DFC" w:rsidRDefault="00993DFC" w:rsidP="00993DFC"/>
    <w:p w14:paraId="7F654E15" w14:textId="77777777" w:rsidR="00993DFC" w:rsidRDefault="00993DFC" w:rsidP="00993DFC">
      <w:r>
        <w:rPr>
          <w:rFonts w:hint="eastAsia"/>
        </w:rPr>
        <w:t>8</w:t>
      </w:r>
      <w:r>
        <w:rPr>
          <w:rFonts w:hint="eastAsia"/>
        </w:rPr>
        <w:t>、</w:t>
      </w:r>
    </w:p>
    <w:p w14:paraId="6C7172FD" w14:textId="77777777" w:rsidR="00993DFC" w:rsidRDefault="00993DFC" w:rsidP="00993DFC"/>
    <w:p w14:paraId="57553B63" w14:textId="77777777" w:rsidR="00993DFC" w:rsidRDefault="00993DFC" w:rsidP="00993DFC">
      <w:r>
        <w:rPr>
          <w:rFonts w:hint="eastAsia"/>
        </w:rPr>
        <w:t>9</w:t>
      </w:r>
      <w:r>
        <w:rPr>
          <w:rFonts w:hint="eastAsia"/>
        </w:rPr>
        <w:t>、</w:t>
      </w:r>
    </w:p>
    <w:p w14:paraId="7BD418F5" w14:textId="77777777" w:rsidR="00993DFC" w:rsidRDefault="00993DFC" w:rsidP="00993DFC"/>
    <w:p w14:paraId="12CE6099" w14:textId="77777777" w:rsidR="00993DFC" w:rsidRDefault="00993DFC" w:rsidP="00993DFC">
      <w:r>
        <w:rPr>
          <w:rFonts w:hint="eastAsia"/>
        </w:rPr>
        <w:lastRenderedPageBreak/>
        <w:t>1</w:t>
      </w:r>
      <w:r>
        <w:t>0</w:t>
      </w:r>
      <w:r>
        <w:rPr>
          <w:rFonts w:hint="eastAsia"/>
        </w:rPr>
        <w:t>、</w:t>
      </w:r>
    </w:p>
    <w:p w14:paraId="7CF09F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BDF4A02" w14:textId="77777777" w:rsidTr="00993DFC">
        <w:tc>
          <w:tcPr>
            <w:tcW w:w="8281" w:type="dxa"/>
          </w:tcPr>
          <w:p w14:paraId="36231B69" w14:textId="77777777" w:rsidR="0093138A" w:rsidRDefault="0093138A" w:rsidP="007A4526">
            <w:r>
              <w:rPr>
                <w:rFonts w:hint="eastAsia"/>
              </w:rPr>
              <w:t>下周计划</w:t>
            </w:r>
          </w:p>
        </w:tc>
      </w:tr>
    </w:tbl>
    <w:p w14:paraId="125C8F26" w14:textId="77777777" w:rsidR="00993DFC" w:rsidRDefault="00993DFC" w:rsidP="00993DFC">
      <w:r>
        <w:rPr>
          <w:rFonts w:hint="eastAsia"/>
        </w:rPr>
        <w:t>1</w:t>
      </w:r>
      <w:r>
        <w:rPr>
          <w:rFonts w:hint="eastAsia"/>
        </w:rPr>
        <w:t>、</w:t>
      </w:r>
    </w:p>
    <w:p w14:paraId="03EC55D0" w14:textId="77777777" w:rsidR="00993DFC" w:rsidRDefault="00993DFC" w:rsidP="00993DFC"/>
    <w:p w14:paraId="1CA4B819" w14:textId="77777777" w:rsidR="00993DFC" w:rsidRDefault="00993DFC" w:rsidP="00993DFC">
      <w:r>
        <w:rPr>
          <w:rFonts w:hint="eastAsia"/>
        </w:rPr>
        <w:t>2</w:t>
      </w:r>
      <w:r>
        <w:rPr>
          <w:rFonts w:hint="eastAsia"/>
        </w:rPr>
        <w:t>、</w:t>
      </w:r>
    </w:p>
    <w:p w14:paraId="76375F03" w14:textId="77777777" w:rsidR="00993DFC" w:rsidRDefault="00993DFC" w:rsidP="00993DFC"/>
    <w:p w14:paraId="4544DE51" w14:textId="77777777" w:rsidR="00993DFC" w:rsidRDefault="00993DFC" w:rsidP="00993DFC">
      <w:r>
        <w:rPr>
          <w:rFonts w:hint="eastAsia"/>
        </w:rPr>
        <w:t>3</w:t>
      </w:r>
      <w:r>
        <w:rPr>
          <w:rFonts w:hint="eastAsia"/>
        </w:rPr>
        <w:t>、</w:t>
      </w:r>
    </w:p>
    <w:p w14:paraId="7E119660" w14:textId="77777777" w:rsidR="00993DFC" w:rsidRDefault="00993DFC" w:rsidP="00993DFC"/>
    <w:p w14:paraId="03C2CF9F" w14:textId="77777777" w:rsidR="00993DFC" w:rsidRDefault="00993DFC" w:rsidP="00993DFC">
      <w:r>
        <w:rPr>
          <w:rFonts w:hint="eastAsia"/>
        </w:rPr>
        <w:t>4</w:t>
      </w:r>
      <w:r>
        <w:rPr>
          <w:rFonts w:hint="eastAsia"/>
        </w:rPr>
        <w:t>、</w:t>
      </w:r>
    </w:p>
    <w:p w14:paraId="63A3CC38" w14:textId="77777777" w:rsidR="00993DFC" w:rsidRDefault="00993DFC" w:rsidP="00993DFC"/>
    <w:p w14:paraId="1DDE68CC" w14:textId="77777777" w:rsidR="00993DFC" w:rsidRDefault="00993DFC" w:rsidP="00993DFC">
      <w:r>
        <w:rPr>
          <w:rFonts w:hint="eastAsia"/>
        </w:rPr>
        <w:t>5</w:t>
      </w:r>
      <w:r>
        <w:rPr>
          <w:rFonts w:hint="eastAsia"/>
        </w:rPr>
        <w:t>、</w:t>
      </w:r>
    </w:p>
    <w:p w14:paraId="78671586" w14:textId="77777777" w:rsidR="00993DFC" w:rsidRDefault="00993DFC" w:rsidP="00993DFC"/>
    <w:p w14:paraId="25B1B775" w14:textId="77777777" w:rsidR="00993DFC" w:rsidRDefault="00993DFC" w:rsidP="00993DFC">
      <w:r>
        <w:rPr>
          <w:rFonts w:hint="eastAsia"/>
        </w:rPr>
        <w:t>6</w:t>
      </w:r>
      <w:r>
        <w:rPr>
          <w:rFonts w:hint="eastAsia"/>
        </w:rPr>
        <w:t>、</w:t>
      </w:r>
    </w:p>
    <w:p w14:paraId="2DD7CE0F" w14:textId="77777777" w:rsidR="00993DFC" w:rsidRDefault="00993DFC" w:rsidP="00993DFC"/>
    <w:p w14:paraId="4B08E506" w14:textId="77777777" w:rsidR="00993DFC" w:rsidRDefault="00993DFC" w:rsidP="00993DFC">
      <w:r>
        <w:rPr>
          <w:rFonts w:hint="eastAsia"/>
        </w:rPr>
        <w:t>7</w:t>
      </w:r>
      <w:r>
        <w:rPr>
          <w:rFonts w:hint="eastAsia"/>
        </w:rPr>
        <w:t>、</w:t>
      </w:r>
    </w:p>
    <w:p w14:paraId="2F46ED46" w14:textId="77777777" w:rsidR="00993DFC" w:rsidRDefault="00993DFC" w:rsidP="00993DFC"/>
    <w:p w14:paraId="4F0964F4" w14:textId="77777777" w:rsidR="00993DFC" w:rsidRDefault="00993DFC" w:rsidP="00993DFC">
      <w:r>
        <w:rPr>
          <w:rFonts w:hint="eastAsia"/>
        </w:rPr>
        <w:t>8</w:t>
      </w:r>
      <w:r>
        <w:rPr>
          <w:rFonts w:hint="eastAsia"/>
        </w:rPr>
        <w:t>、</w:t>
      </w:r>
    </w:p>
    <w:p w14:paraId="3672CC44" w14:textId="77777777" w:rsidR="00993DFC" w:rsidRDefault="00993DFC" w:rsidP="00993DFC"/>
    <w:p w14:paraId="6D132E8F" w14:textId="77777777" w:rsidR="00993DFC" w:rsidRDefault="00993DFC" w:rsidP="00993DFC">
      <w:r>
        <w:rPr>
          <w:rFonts w:hint="eastAsia"/>
        </w:rPr>
        <w:t>9</w:t>
      </w:r>
      <w:r>
        <w:rPr>
          <w:rFonts w:hint="eastAsia"/>
        </w:rPr>
        <w:t>、</w:t>
      </w:r>
    </w:p>
    <w:p w14:paraId="13EE0655" w14:textId="77777777" w:rsidR="00993DFC" w:rsidRDefault="00993DFC" w:rsidP="00993DFC"/>
    <w:p w14:paraId="2D75B163" w14:textId="77777777" w:rsidR="00993DFC" w:rsidRDefault="00993DFC" w:rsidP="00993DFC">
      <w:r>
        <w:rPr>
          <w:rFonts w:hint="eastAsia"/>
        </w:rPr>
        <w:t>1</w:t>
      </w:r>
      <w:r>
        <w:t>0</w:t>
      </w:r>
      <w:r>
        <w:rPr>
          <w:rFonts w:hint="eastAsia"/>
        </w:rPr>
        <w:t>、</w:t>
      </w:r>
    </w:p>
    <w:p w14:paraId="402717C7" w14:textId="77777777" w:rsidR="0093138A" w:rsidRPr="003614A8" w:rsidRDefault="0093138A" w:rsidP="0093138A"/>
    <w:p w14:paraId="36C7FA3F" w14:textId="77777777" w:rsidR="0093138A" w:rsidRPr="003614A8" w:rsidRDefault="0093138A" w:rsidP="0093138A"/>
    <w:p w14:paraId="30D80B45" w14:textId="77777777" w:rsidR="0093138A" w:rsidRDefault="0093138A" w:rsidP="0093138A"/>
    <w:p w14:paraId="6B351B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B01BFE" w14:textId="77777777" w:rsidTr="00993DFC">
        <w:tc>
          <w:tcPr>
            <w:tcW w:w="8281" w:type="dxa"/>
          </w:tcPr>
          <w:p w14:paraId="6F680C63" w14:textId="77777777" w:rsidR="0093138A" w:rsidRDefault="0093138A" w:rsidP="007A4526">
            <w:r>
              <w:rPr>
                <w:rFonts w:hint="eastAsia"/>
              </w:rPr>
              <w:t>本周工作</w:t>
            </w:r>
          </w:p>
        </w:tc>
      </w:tr>
    </w:tbl>
    <w:p w14:paraId="1722F9E2" w14:textId="77777777" w:rsidR="00993DFC" w:rsidRDefault="00993DFC" w:rsidP="00993DFC">
      <w:r>
        <w:rPr>
          <w:rFonts w:hint="eastAsia"/>
        </w:rPr>
        <w:t>1</w:t>
      </w:r>
      <w:r>
        <w:rPr>
          <w:rFonts w:hint="eastAsia"/>
        </w:rPr>
        <w:t>、</w:t>
      </w:r>
    </w:p>
    <w:p w14:paraId="33D9218D" w14:textId="77777777" w:rsidR="00993DFC" w:rsidRDefault="00993DFC" w:rsidP="00993DFC"/>
    <w:p w14:paraId="2BE8FEE2" w14:textId="77777777" w:rsidR="00993DFC" w:rsidRDefault="00993DFC" w:rsidP="00993DFC">
      <w:r>
        <w:rPr>
          <w:rFonts w:hint="eastAsia"/>
        </w:rPr>
        <w:t>2</w:t>
      </w:r>
      <w:r>
        <w:rPr>
          <w:rFonts w:hint="eastAsia"/>
        </w:rPr>
        <w:t>、</w:t>
      </w:r>
    </w:p>
    <w:p w14:paraId="2486E3B8" w14:textId="77777777" w:rsidR="00993DFC" w:rsidRDefault="00993DFC" w:rsidP="00993DFC"/>
    <w:p w14:paraId="65DAC57C" w14:textId="77777777" w:rsidR="00993DFC" w:rsidRDefault="00993DFC" w:rsidP="00993DFC">
      <w:r>
        <w:rPr>
          <w:rFonts w:hint="eastAsia"/>
        </w:rPr>
        <w:t>3</w:t>
      </w:r>
      <w:r>
        <w:rPr>
          <w:rFonts w:hint="eastAsia"/>
        </w:rPr>
        <w:t>、</w:t>
      </w:r>
    </w:p>
    <w:p w14:paraId="14D7165E" w14:textId="77777777" w:rsidR="00993DFC" w:rsidRDefault="00993DFC" w:rsidP="00993DFC"/>
    <w:p w14:paraId="1A81D257" w14:textId="77777777" w:rsidR="00993DFC" w:rsidRDefault="00993DFC" w:rsidP="00993DFC">
      <w:r>
        <w:rPr>
          <w:rFonts w:hint="eastAsia"/>
        </w:rPr>
        <w:t>4</w:t>
      </w:r>
      <w:r>
        <w:rPr>
          <w:rFonts w:hint="eastAsia"/>
        </w:rPr>
        <w:t>、</w:t>
      </w:r>
    </w:p>
    <w:p w14:paraId="016F244F" w14:textId="77777777" w:rsidR="00993DFC" w:rsidRDefault="00993DFC" w:rsidP="00993DFC"/>
    <w:p w14:paraId="1FD08FDE" w14:textId="77777777" w:rsidR="00993DFC" w:rsidRDefault="00993DFC" w:rsidP="00993DFC">
      <w:r>
        <w:rPr>
          <w:rFonts w:hint="eastAsia"/>
        </w:rPr>
        <w:t>5</w:t>
      </w:r>
      <w:r>
        <w:rPr>
          <w:rFonts w:hint="eastAsia"/>
        </w:rPr>
        <w:t>、</w:t>
      </w:r>
    </w:p>
    <w:p w14:paraId="1F2BEEB9" w14:textId="77777777" w:rsidR="00993DFC" w:rsidRDefault="00993DFC" w:rsidP="00993DFC"/>
    <w:p w14:paraId="73720196" w14:textId="77777777" w:rsidR="00993DFC" w:rsidRDefault="00993DFC" w:rsidP="00993DFC">
      <w:r>
        <w:rPr>
          <w:rFonts w:hint="eastAsia"/>
        </w:rPr>
        <w:t>6</w:t>
      </w:r>
      <w:r>
        <w:rPr>
          <w:rFonts w:hint="eastAsia"/>
        </w:rPr>
        <w:t>、</w:t>
      </w:r>
    </w:p>
    <w:p w14:paraId="77B3DFE5" w14:textId="77777777" w:rsidR="00993DFC" w:rsidRDefault="00993DFC" w:rsidP="00993DFC"/>
    <w:p w14:paraId="4AA15B49" w14:textId="77777777" w:rsidR="00993DFC" w:rsidRDefault="00993DFC" w:rsidP="00993DFC">
      <w:r>
        <w:rPr>
          <w:rFonts w:hint="eastAsia"/>
        </w:rPr>
        <w:t>7</w:t>
      </w:r>
      <w:r>
        <w:rPr>
          <w:rFonts w:hint="eastAsia"/>
        </w:rPr>
        <w:t>、</w:t>
      </w:r>
    </w:p>
    <w:p w14:paraId="2B37EC8B" w14:textId="77777777" w:rsidR="00993DFC" w:rsidRDefault="00993DFC" w:rsidP="00993DFC"/>
    <w:p w14:paraId="1B7A4EFD" w14:textId="77777777" w:rsidR="00993DFC" w:rsidRDefault="00993DFC" w:rsidP="00993DFC">
      <w:r>
        <w:rPr>
          <w:rFonts w:hint="eastAsia"/>
        </w:rPr>
        <w:t>8</w:t>
      </w:r>
      <w:r>
        <w:rPr>
          <w:rFonts w:hint="eastAsia"/>
        </w:rPr>
        <w:t>、</w:t>
      </w:r>
    </w:p>
    <w:p w14:paraId="3E35061E" w14:textId="77777777" w:rsidR="00993DFC" w:rsidRDefault="00993DFC" w:rsidP="00993DFC"/>
    <w:p w14:paraId="13388E4F" w14:textId="77777777" w:rsidR="00993DFC" w:rsidRDefault="00993DFC" w:rsidP="00993DFC">
      <w:r>
        <w:rPr>
          <w:rFonts w:hint="eastAsia"/>
        </w:rPr>
        <w:lastRenderedPageBreak/>
        <w:t>9</w:t>
      </w:r>
      <w:r>
        <w:rPr>
          <w:rFonts w:hint="eastAsia"/>
        </w:rPr>
        <w:t>、</w:t>
      </w:r>
    </w:p>
    <w:p w14:paraId="7BB82544" w14:textId="77777777" w:rsidR="00993DFC" w:rsidRDefault="00993DFC" w:rsidP="00993DFC"/>
    <w:p w14:paraId="627AA739" w14:textId="77777777" w:rsidR="00993DFC" w:rsidRDefault="00993DFC" w:rsidP="00993DFC">
      <w:r>
        <w:rPr>
          <w:rFonts w:hint="eastAsia"/>
        </w:rPr>
        <w:t>1</w:t>
      </w:r>
      <w:r>
        <w:t>0</w:t>
      </w:r>
      <w:r>
        <w:rPr>
          <w:rFonts w:hint="eastAsia"/>
        </w:rPr>
        <w:t>、</w:t>
      </w:r>
    </w:p>
    <w:p w14:paraId="502E93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4A7C51" w14:textId="77777777" w:rsidTr="00993DFC">
        <w:tc>
          <w:tcPr>
            <w:tcW w:w="8281" w:type="dxa"/>
          </w:tcPr>
          <w:p w14:paraId="25E31FDF" w14:textId="77777777" w:rsidR="0093138A" w:rsidRDefault="0093138A" w:rsidP="007A4526">
            <w:r>
              <w:rPr>
                <w:rFonts w:hint="eastAsia"/>
              </w:rPr>
              <w:t>下周计划</w:t>
            </w:r>
          </w:p>
        </w:tc>
      </w:tr>
    </w:tbl>
    <w:p w14:paraId="166E29EC" w14:textId="77777777" w:rsidR="00993DFC" w:rsidRDefault="00993DFC" w:rsidP="00993DFC">
      <w:r>
        <w:rPr>
          <w:rFonts w:hint="eastAsia"/>
        </w:rPr>
        <w:t>1</w:t>
      </w:r>
      <w:r>
        <w:rPr>
          <w:rFonts w:hint="eastAsia"/>
        </w:rPr>
        <w:t>、</w:t>
      </w:r>
    </w:p>
    <w:p w14:paraId="1B4B1203" w14:textId="77777777" w:rsidR="00993DFC" w:rsidRDefault="00993DFC" w:rsidP="00993DFC"/>
    <w:p w14:paraId="29FEB750" w14:textId="77777777" w:rsidR="00993DFC" w:rsidRDefault="00993DFC" w:rsidP="00993DFC">
      <w:r>
        <w:rPr>
          <w:rFonts w:hint="eastAsia"/>
        </w:rPr>
        <w:t>2</w:t>
      </w:r>
      <w:r>
        <w:rPr>
          <w:rFonts w:hint="eastAsia"/>
        </w:rPr>
        <w:t>、</w:t>
      </w:r>
    </w:p>
    <w:p w14:paraId="2BCB30B6" w14:textId="77777777" w:rsidR="00993DFC" w:rsidRDefault="00993DFC" w:rsidP="00993DFC"/>
    <w:p w14:paraId="2D1875E2" w14:textId="77777777" w:rsidR="00993DFC" w:rsidRDefault="00993DFC" w:rsidP="00993DFC">
      <w:r>
        <w:rPr>
          <w:rFonts w:hint="eastAsia"/>
        </w:rPr>
        <w:t>3</w:t>
      </w:r>
      <w:r>
        <w:rPr>
          <w:rFonts w:hint="eastAsia"/>
        </w:rPr>
        <w:t>、</w:t>
      </w:r>
    </w:p>
    <w:p w14:paraId="1E6F28AF" w14:textId="77777777" w:rsidR="00993DFC" w:rsidRDefault="00993DFC" w:rsidP="00993DFC"/>
    <w:p w14:paraId="2978834A" w14:textId="77777777" w:rsidR="00993DFC" w:rsidRDefault="00993DFC" w:rsidP="00993DFC">
      <w:r>
        <w:rPr>
          <w:rFonts w:hint="eastAsia"/>
        </w:rPr>
        <w:t>4</w:t>
      </w:r>
      <w:r>
        <w:rPr>
          <w:rFonts w:hint="eastAsia"/>
        </w:rPr>
        <w:t>、</w:t>
      </w:r>
    </w:p>
    <w:p w14:paraId="0F516CD3" w14:textId="77777777" w:rsidR="00993DFC" w:rsidRDefault="00993DFC" w:rsidP="00993DFC"/>
    <w:p w14:paraId="41C8A44F" w14:textId="77777777" w:rsidR="00993DFC" w:rsidRDefault="00993DFC" w:rsidP="00993DFC">
      <w:r>
        <w:rPr>
          <w:rFonts w:hint="eastAsia"/>
        </w:rPr>
        <w:t>5</w:t>
      </w:r>
      <w:r>
        <w:rPr>
          <w:rFonts w:hint="eastAsia"/>
        </w:rPr>
        <w:t>、</w:t>
      </w:r>
    </w:p>
    <w:p w14:paraId="49543361" w14:textId="77777777" w:rsidR="00993DFC" w:rsidRDefault="00993DFC" w:rsidP="00993DFC"/>
    <w:p w14:paraId="3E43F16C" w14:textId="77777777" w:rsidR="00993DFC" w:rsidRDefault="00993DFC" w:rsidP="00993DFC">
      <w:r>
        <w:rPr>
          <w:rFonts w:hint="eastAsia"/>
        </w:rPr>
        <w:t>6</w:t>
      </w:r>
      <w:r>
        <w:rPr>
          <w:rFonts w:hint="eastAsia"/>
        </w:rPr>
        <w:t>、</w:t>
      </w:r>
    </w:p>
    <w:p w14:paraId="4F918643" w14:textId="77777777" w:rsidR="00993DFC" w:rsidRDefault="00993DFC" w:rsidP="00993DFC"/>
    <w:p w14:paraId="1CD8A3DD" w14:textId="77777777" w:rsidR="00993DFC" w:rsidRDefault="00993DFC" w:rsidP="00993DFC">
      <w:r>
        <w:rPr>
          <w:rFonts w:hint="eastAsia"/>
        </w:rPr>
        <w:t>7</w:t>
      </w:r>
      <w:r>
        <w:rPr>
          <w:rFonts w:hint="eastAsia"/>
        </w:rPr>
        <w:t>、</w:t>
      </w:r>
    </w:p>
    <w:p w14:paraId="3E1321DD" w14:textId="77777777" w:rsidR="00993DFC" w:rsidRDefault="00993DFC" w:rsidP="00993DFC"/>
    <w:p w14:paraId="7F06E72F" w14:textId="77777777" w:rsidR="00993DFC" w:rsidRDefault="00993DFC" w:rsidP="00993DFC">
      <w:r>
        <w:rPr>
          <w:rFonts w:hint="eastAsia"/>
        </w:rPr>
        <w:t>8</w:t>
      </w:r>
      <w:r>
        <w:rPr>
          <w:rFonts w:hint="eastAsia"/>
        </w:rPr>
        <w:t>、</w:t>
      </w:r>
    </w:p>
    <w:p w14:paraId="46DFF65A" w14:textId="77777777" w:rsidR="00993DFC" w:rsidRDefault="00993DFC" w:rsidP="00993DFC"/>
    <w:p w14:paraId="18FAB357" w14:textId="77777777" w:rsidR="00993DFC" w:rsidRDefault="00993DFC" w:rsidP="00993DFC">
      <w:r>
        <w:rPr>
          <w:rFonts w:hint="eastAsia"/>
        </w:rPr>
        <w:t>9</w:t>
      </w:r>
      <w:r>
        <w:rPr>
          <w:rFonts w:hint="eastAsia"/>
        </w:rPr>
        <w:t>、</w:t>
      </w:r>
    </w:p>
    <w:p w14:paraId="64BEBF82" w14:textId="77777777" w:rsidR="00993DFC" w:rsidRDefault="00993DFC" w:rsidP="00993DFC"/>
    <w:p w14:paraId="04C5D332" w14:textId="77777777" w:rsidR="00993DFC" w:rsidRDefault="00993DFC" w:rsidP="00993DFC">
      <w:r>
        <w:rPr>
          <w:rFonts w:hint="eastAsia"/>
        </w:rPr>
        <w:t>1</w:t>
      </w:r>
      <w:r>
        <w:t>0</w:t>
      </w:r>
      <w:r>
        <w:rPr>
          <w:rFonts w:hint="eastAsia"/>
        </w:rPr>
        <w:t>、</w:t>
      </w:r>
    </w:p>
    <w:p w14:paraId="658FDBC8" w14:textId="77777777" w:rsidR="0093138A" w:rsidRPr="003614A8" w:rsidRDefault="0093138A" w:rsidP="0093138A"/>
    <w:p w14:paraId="5AEF75E0" w14:textId="77777777" w:rsidR="0093138A" w:rsidRPr="003614A8" w:rsidRDefault="0093138A" w:rsidP="0093138A"/>
    <w:p w14:paraId="2F89F3A2" w14:textId="77777777" w:rsidR="0093138A" w:rsidRDefault="0093138A" w:rsidP="0093138A"/>
    <w:p w14:paraId="5A545E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1D4C0" w14:textId="77777777" w:rsidTr="00993DFC">
        <w:tc>
          <w:tcPr>
            <w:tcW w:w="8281" w:type="dxa"/>
          </w:tcPr>
          <w:p w14:paraId="71C7923B" w14:textId="77777777" w:rsidR="0093138A" w:rsidRDefault="0093138A" w:rsidP="007A4526">
            <w:r>
              <w:rPr>
                <w:rFonts w:hint="eastAsia"/>
              </w:rPr>
              <w:t>本周工作</w:t>
            </w:r>
          </w:p>
        </w:tc>
      </w:tr>
    </w:tbl>
    <w:p w14:paraId="3443C708" w14:textId="77777777" w:rsidR="00993DFC" w:rsidRDefault="00993DFC" w:rsidP="00993DFC">
      <w:r>
        <w:rPr>
          <w:rFonts w:hint="eastAsia"/>
        </w:rPr>
        <w:t>1</w:t>
      </w:r>
      <w:r>
        <w:rPr>
          <w:rFonts w:hint="eastAsia"/>
        </w:rPr>
        <w:t>、</w:t>
      </w:r>
    </w:p>
    <w:p w14:paraId="27375BA5" w14:textId="77777777" w:rsidR="00993DFC" w:rsidRDefault="00993DFC" w:rsidP="00993DFC"/>
    <w:p w14:paraId="11C38556" w14:textId="77777777" w:rsidR="00993DFC" w:rsidRDefault="00993DFC" w:rsidP="00993DFC">
      <w:r>
        <w:rPr>
          <w:rFonts w:hint="eastAsia"/>
        </w:rPr>
        <w:t>2</w:t>
      </w:r>
      <w:r>
        <w:rPr>
          <w:rFonts w:hint="eastAsia"/>
        </w:rPr>
        <w:t>、</w:t>
      </w:r>
    </w:p>
    <w:p w14:paraId="14DEF728" w14:textId="77777777" w:rsidR="00993DFC" w:rsidRDefault="00993DFC" w:rsidP="00993DFC"/>
    <w:p w14:paraId="48BC74E0" w14:textId="77777777" w:rsidR="00993DFC" w:rsidRDefault="00993DFC" w:rsidP="00993DFC">
      <w:r>
        <w:rPr>
          <w:rFonts w:hint="eastAsia"/>
        </w:rPr>
        <w:t>3</w:t>
      </w:r>
      <w:r>
        <w:rPr>
          <w:rFonts w:hint="eastAsia"/>
        </w:rPr>
        <w:t>、</w:t>
      </w:r>
    </w:p>
    <w:p w14:paraId="00DC89D3" w14:textId="77777777" w:rsidR="00993DFC" w:rsidRDefault="00993DFC" w:rsidP="00993DFC"/>
    <w:p w14:paraId="27A00BF7" w14:textId="77777777" w:rsidR="00993DFC" w:rsidRDefault="00993DFC" w:rsidP="00993DFC">
      <w:r>
        <w:rPr>
          <w:rFonts w:hint="eastAsia"/>
        </w:rPr>
        <w:t>4</w:t>
      </w:r>
      <w:r>
        <w:rPr>
          <w:rFonts w:hint="eastAsia"/>
        </w:rPr>
        <w:t>、</w:t>
      </w:r>
    </w:p>
    <w:p w14:paraId="41F7D1EE" w14:textId="77777777" w:rsidR="00993DFC" w:rsidRDefault="00993DFC" w:rsidP="00993DFC"/>
    <w:p w14:paraId="5B3D7C93" w14:textId="77777777" w:rsidR="00993DFC" w:rsidRDefault="00993DFC" w:rsidP="00993DFC">
      <w:r>
        <w:rPr>
          <w:rFonts w:hint="eastAsia"/>
        </w:rPr>
        <w:t>5</w:t>
      </w:r>
      <w:r>
        <w:rPr>
          <w:rFonts w:hint="eastAsia"/>
        </w:rPr>
        <w:t>、</w:t>
      </w:r>
    </w:p>
    <w:p w14:paraId="60E10524" w14:textId="77777777" w:rsidR="00993DFC" w:rsidRDefault="00993DFC" w:rsidP="00993DFC"/>
    <w:p w14:paraId="338F2BF1" w14:textId="77777777" w:rsidR="00993DFC" w:rsidRDefault="00993DFC" w:rsidP="00993DFC">
      <w:r>
        <w:rPr>
          <w:rFonts w:hint="eastAsia"/>
        </w:rPr>
        <w:t>6</w:t>
      </w:r>
      <w:r>
        <w:rPr>
          <w:rFonts w:hint="eastAsia"/>
        </w:rPr>
        <w:t>、</w:t>
      </w:r>
    </w:p>
    <w:p w14:paraId="16958BAE" w14:textId="77777777" w:rsidR="00993DFC" w:rsidRDefault="00993DFC" w:rsidP="00993DFC"/>
    <w:p w14:paraId="021C3E7F" w14:textId="77777777" w:rsidR="00993DFC" w:rsidRDefault="00993DFC" w:rsidP="00993DFC">
      <w:r>
        <w:rPr>
          <w:rFonts w:hint="eastAsia"/>
        </w:rPr>
        <w:t>7</w:t>
      </w:r>
      <w:r>
        <w:rPr>
          <w:rFonts w:hint="eastAsia"/>
        </w:rPr>
        <w:t>、</w:t>
      </w:r>
    </w:p>
    <w:p w14:paraId="10964F07" w14:textId="77777777" w:rsidR="00993DFC" w:rsidRDefault="00993DFC" w:rsidP="00993DFC"/>
    <w:p w14:paraId="71627E8F" w14:textId="77777777" w:rsidR="00993DFC" w:rsidRDefault="00993DFC" w:rsidP="00993DFC">
      <w:r>
        <w:rPr>
          <w:rFonts w:hint="eastAsia"/>
        </w:rPr>
        <w:lastRenderedPageBreak/>
        <w:t>8</w:t>
      </w:r>
      <w:r>
        <w:rPr>
          <w:rFonts w:hint="eastAsia"/>
        </w:rPr>
        <w:t>、</w:t>
      </w:r>
    </w:p>
    <w:p w14:paraId="6A9E1B93" w14:textId="77777777" w:rsidR="00993DFC" w:rsidRDefault="00993DFC" w:rsidP="00993DFC"/>
    <w:p w14:paraId="4E94B855" w14:textId="77777777" w:rsidR="00993DFC" w:rsidRDefault="00993DFC" w:rsidP="00993DFC">
      <w:r>
        <w:rPr>
          <w:rFonts w:hint="eastAsia"/>
        </w:rPr>
        <w:t>9</w:t>
      </w:r>
      <w:r>
        <w:rPr>
          <w:rFonts w:hint="eastAsia"/>
        </w:rPr>
        <w:t>、</w:t>
      </w:r>
    </w:p>
    <w:p w14:paraId="3A707E3B" w14:textId="77777777" w:rsidR="00993DFC" w:rsidRDefault="00993DFC" w:rsidP="00993DFC"/>
    <w:p w14:paraId="08A75FC0" w14:textId="77777777" w:rsidR="00993DFC" w:rsidRDefault="00993DFC" w:rsidP="00993DFC">
      <w:r>
        <w:rPr>
          <w:rFonts w:hint="eastAsia"/>
        </w:rPr>
        <w:t>1</w:t>
      </w:r>
      <w:r>
        <w:t>0</w:t>
      </w:r>
      <w:r>
        <w:rPr>
          <w:rFonts w:hint="eastAsia"/>
        </w:rPr>
        <w:t>、</w:t>
      </w:r>
    </w:p>
    <w:p w14:paraId="488B923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1782CC" w14:textId="77777777" w:rsidTr="007A4526">
        <w:tc>
          <w:tcPr>
            <w:tcW w:w="8296" w:type="dxa"/>
          </w:tcPr>
          <w:p w14:paraId="2D74C788" w14:textId="77777777" w:rsidR="0093138A" w:rsidRDefault="0093138A" w:rsidP="007A4526">
            <w:r>
              <w:rPr>
                <w:rFonts w:hint="eastAsia"/>
              </w:rPr>
              <w:t>下周计划</w:t>
            </w:r>
          </w:p>
        </w:tc>
      </w:tr>
    </w:tbl>
    <w:p w14:paraId="4501B682" w14:textId="77777777" w:rsidR="0093138A" w:rsidRPr="003614A8" w:rsidRDefault="0093138A" w:rsidP="0093138A"/>
    <w:p w14:paraId="1810F2B6" w14:textId="77777777" w:rsidR="00993DFC" w:rsidRDefault="00993DFC" w:rsidP="00993DFC">
      <w:r>
        <w:rPr>
          <w:rFonts w:hint="eastAsia"/>
        </w:rPr>
        <w:t>1</w:t>
      </w:r>
      <w:r>
        <w:rPr>
          <w:rFonts w:hint="eastAsia"/>
        </w:rPr>
        <w:t>、</w:t>
      </w:r>
    </w:p>
    <w:p w14:paraId="5D3BFF2A" w14:textId="77777777" w:rsidR="00993DFC" w:rsidRDefault="00993DFC" w:rsidP="00993DFC"/>
    <w:p w14:paraId="61B8E04C" w14:textId="77777777" w:rsidR="00993DFC" w:rsidRDefault="00993DFC" w:rsidP="00993DFC">
      <w:r>
        <w:rPr>
          <w:rFonts w:hint="eastAsia"/>
        </w:rPr>
        <w:t>2</w:t>
      </w:r>
      <w:r>
        <w:rPr>
          <w:rFonts w:hint="eastAsia"/>
        </w:rPr>
        <w:t>、</w:t>
      </w:r>
    </w:p>
    <w:p w14:paraId="0C81AEFC" w14:textId="77777777" w:rsidR="00993DFC" w:rsidRDefault="00993DFC" w:rsidP="00993DFC"/>
    <w:p w14:paraId="6622B82F" w14:textId="77777777" w:rsidR="00993DFC" w:rsidRDefault="00993DFC" w:rsidP="00993DFC">
      <w:r>
        <w:rPr>
          <w:rFonts w:hint="eastAsia"/>
        </w:rPr>
        <w:t>3</w:t>
      </w:r>
      <w:r>
        <w:rPr>
          <w:rFonts w:hint="eastAsia"/>
        </w:rPr>
        <w:t>、</w:t>
      </w:r>
    </w:p>
    <w:p w14:paraId="5D00DD95" w14:textId="77777777" w:rsidR="00993DFC" w:rsidRDefault="00993DFC" w:rsidP="00993DFC"/>
    <w:p w14:paraId="0541764C" w14:textId="77777777" w:rsidR="00993DFC" w:rsidRDefault="00993DFC" w:rsidP="00993DFC">
      <w:r>
        <w:rPr>
          <w:rFonts w:hint="eastAsia"/>
        </w:rPr>
        <w:t>4</w:t>
      </w:r>
      <w:r>
        <w:rPr>
          <w:rFonts w:hint="eastAsia"/>
        </w:rPr>
        <w:t>、</w:t>
      </w:r>
    </w:p>
    <w:p w14:paraId="3B63FAEE" w14:textId="77777777" w:rsidR="00993DFC" w:rsidRDefault="00993DFC" w:rsidP="00993DFC"/>
    <w:p w14:paraId="059E5495" w14:textId="77777777" w:rsidR="00993DFC" w:rsidRDefault="00993DFC" w:rsidP="00993DFC">
      <w:r>
        <w:rPr>
          <w:rFonts w:hint="eastAsia"/>
        </w:rPr>
        <w:t>5</w:t>
      </w:r>
      <w:r>
        <w:rPr>
          <w:rFonts w:hint="eastAsia"/>
        </w:rPr>
        <w:t>、</w:t>
      </w:r>
    </w:p>
    <w:p w14:paraId="261F7C9F" w14:textId="77777777" w:rsidR="00993DFC" w:rsidRDefault="00993DFC" w:rsidP="00993DFC"/>
    <w:p w14:paraId="20FCA4D9" w14:textId="77777777" w:rsidR="00993DFC" w:rsidRDefault="00993DFC" w:rsidP="00993DFC">
      <w:r>
        <w:rPr>
          <w:rFonts w:hint="eastAsia"/>
        </w:rPr>
        <w:t>6</w:t>
      </w:r>
      <w:r>
        <w:rPr>
          <w:rFonts w:hint="eastAsia"/>
        </w:rPr>
        <w:t>、</w:t>
      </w:r>
    </w:p>
    <w:p w14:paraId="174CDE71" w14:textId="77777777" w:rsidR="00993DFC" w:rsidRDefault="00993DFC" w:rsidP="00993DFC"/>
    <w:p w14:paraId="7AFE6512" w14:textId="77777777" w:rsidR="00993DFC" w:rsidRDefault="00993DFC" w:rsidP="00993DFC">
      <w:r>
        <w:rPr>
          <w:rFonts w:hint="eastAsia"/>
        </w:rPr>
        <w:t>7</w:t>
      </w:r>
      <w:r>
        <w:rPr>
          <w:rFonts w:hint="eastAsia"/>
        </w:rPr>
        <w:t>、</w:t>
      </w:r>
    </w:p>
    <w:p w14:paraId="0C786372" w14:textId="77777777" w:rsidR="00993DFC" w:rsidRDefault="00993DFC" w:rsidP="00993DFC"/>
    <w:p w14:paraId="018BC24B" w14:textId="77777777" w:rsidR="00993DFC" w:rsidRDefault="00993DFC" w:rsidP="00993DFC">
      <w:r>
        <w:rPr>
          <w:rFonts w:hint="eastAsia"/>
        </w:rPr>
        <w:t>8</w:t>
      </w:r>
      <w:r>
        <w:rPr>
          <w:rFonts w:hint="eastAsia"/>
        </w:rPr>
        <w:t>、</w:t>
      </w:r>
    </w:p>
    <w:p w14:paraId="69A95B5C" w14:textId="77777777" w:rsidR="00993DFC" w:rsidRDefault="00993DFC" w:rsidP="00993DFC"/>
    <w:p w14:paraId="2122C765" w14:textId="77777777" w:rsidR="00993DFC" w:rsidRDefault="00993DFC" w:rsidP="00993DFC">
      <w:r>
        <w:rPr>
          <w:rFonts w:hint="eastAsia"/>
        </w:rPr>
        <w:t>9</w:t>
      </w:r>
      <w:r>
        <w:rPr>
          <w:rFonts w:hint="eastAsia"/>
        </w:rPr>
        <w:t>、</w:t>
      </w:r>
    </w:p>
    <w:p w14:paraId="4E482D01" w14:textId="77777777" w:rsidR="00993DFC" w:rsidRDefault="00993DFC" w:rsidP="00993DFC"/>
    <w:p w14:paraId="41F36BDC" w14:textId="77777777" w:rsidR="00993DFC" w:rsidRDefault="00993DFC" w:rsidP="00993DFC">
      <w:r>
        <w:rPr>
          <w:rFonts w:hint="eastAsia"/>
        </w:rPr>
        <w:t>1</w:t>
      </w:r>
      <w:r>
        <w:t>0</w:t>
      </w:r>
      <w:r>
        <w:rPr>
          <w:rFonts w:hint="eastAsia"/>
        </w:rPr>
        <w:t>、</w:t>
      </w:r>
    </w:p>
    <w:p w14:paraId="6DC3705E" w14:textId="77777777" w:rsidR="0093138A" w:rsidRPr="003614A8" w:rsidRDefault="0093138A" w:rsidP="0093138A"/>
    <w:p w14:paraId="7DBAA980" w14:textId="77777777" w:rsidR="0093138A" w:rsidRDefault="0093138A" w:rsidP="0093138A"/>
    <w:p w14:paraId="7D058E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C28105" w14:textId="77777777" w:rsidTr="00993DFC">
        <w:tc>
          <w:tcPr>
            <w:tcW w:w="8281" w:type="dxa"/>
          </w:tcPr>
          <w:p w14:paraId="59313B73" w14:textId="77777777" w:rsidR="0093138A" w:rsidRDefault="0093138A" w:rsidP="007A4526">
            <w:r>
              <w:rPr>
                <w:rFonts w:hint="eastAsia"/>
              </w:rPr>
              <w:t>本周工作</w:t>
            </w:r>
          </w:p>
        </w:tc>
      </w:tr>
    </w:tbl>
    <w:p w14:paraId="327DB15D" w14:textId="77777777" w:rsidR="00993DFC" w:rsidRDefault="00993DFC" w:rsidP="00993DFC">
      <w:r>
        <w:rPr>
          <w:rFonts w:hint="eastAsia"/>
        </w:rPr>
        <w:t>1</w:t>
      </w:r>
      <w:r>
        <w:rPr>
          <w:rFonts w:hint="eastAsia"/>
        </w:rPr>
        <w:t>、</w:t>
      </w:r>
    </w:p>
    <w:p w14:paraId="1B09F97B" w14:textId="77777777" w:rsidR="00993DFC" w:rsidRDefault="00993DFC" w:rsidP="00993DFC"/>
    <w:p w14:paraId="68B49C1A" w14:textId="77777777" w:rsidR="00993DFC" w:rsidRDefault="00993DFC" w:rsidP="00993DFC">
      <w:r>
        <w:rPr>
          <w:rFonts w:hint="eastAsia"/>
        </w:rPr>
        <w:t>2</w:t>
      </w:r>
      <w:r>
        <w:rPr>
          <w:rFonts w:hint="eastAsia"/>
        </w:rPr>
        <w:t>、</w:t>
      </w:r>
    </w:p>
    <w:p w14:paraId="73D58907" w14:textId="77777777" w:rsidR="00993DFC" w:rsidRDefault="00993DFC" w:rsidP="00993DFC"/>
    <w:p w14:paraId="61F6CDD9" w14:textId="77777777" w:rsidR="00993DFC" w:rsidRDefault="00993DFC" w:rsidP="00993DFC">
      <w:r>
        <w:rPr>
          <w:rFonts w:hint="eastAsia"/>
        </w:rPr>
        <w:t>3</w:t>
      </w:r>
      <w:r>
        <w:rPr>
          <w:rFonts w:hint="eastAsia"/>
        </w:rPr>
        <w:t>、</w:t>
      </w:r>
    </w:p>
    <w:p w14:paraId="5443E4DC" w14:textId="77777777" w:rsidR="00993DFC" w:rsidRDefault="00993DFC" w:rsidP="00993DFC"/>
    <w:p w14:paraId="4BAF9C65" w14:textId="77777777" w:rsidR="00993DFC" w:rsidRDefault="00993DFC" w:rsidP="00993DFC">
      <w:r>
        <w:rPr>
          <w:rFonts w:hint="eastAsia"/>
        </w:rPr>
        <w:t>4</w:t>
      </w:r>
      <w:r>
        <w:rPr>
          <w:rFonts w:hint="eastAsia"/>
        </w:rPr>
        <w:t>、</w:t>
      </w:r>
    </w:p>
    <w:p w14:paraId="2B0FABAE" w14:textId="77777777" w:rsidR="00993DFC" w:rsidRDefault="00993DFC" w:rsidP="00993DFC"/>
    <w:p w14:paraId="1339F5A6" w14:textId="77777777" w:rsidR="00993DFC" w:rsidRDefault="00993DFC" w:rsidP="00993DFC">
      <w:r>
        <w:rPr>
          <w:rFonts w:hint="eastAsia"/>
        </w:rPr>
        <w:t>5</w:t>
      </w:r>
      <w:r>
        <w:rPr>
          <w:rFonts w:hint="eastAsia"/>
        </w:rPr>
        <w:t>、</w:t>
      </w:r>
    </w:p>
    <w:p w14:paraId="3191A710" w14:textId="77777777" w:rsidR="00993DFC" w:rsidRDefault="00993DFC" w:rsidP="00993DFC"/>
    <w:p w14:paraId="3BC2EEC6" w14:textId="77777777" w:rsidR="00993DFC" w:rsidRDefault="00993DFC" w:rsidP="00993DFC">
      <w:r>
        <w:rPr>
          <w:rFonts w:hint="eastAsia"/>
        </w:rPr>
        <w:t>6</w:t>
      </w:r>
      <w:r>
        <w:rPr>
          <w:rFonts w:hint="eastAsia"/>
        </w:rPr>
        <w:t>、</w:t>
      </w:r>
    </w:p>
    <w:p w14:paraId="404EF33A" w14:textId="77777777" w:rsidR="00993DFC" w:rsidRDefault="00993DFC" w:rsidP="00993DFC"/>
    <w:p w14:paraId="2FD5D4FC" w14:textId="77777777" w:rsidR="00993DFC" w:rsidRDefault="00993DFC" w:rsidP="00993DFC">
      <w:r>
        <w:rPr>
          <w:rFonts w:hint="eastAsia"/>
        </w:rPr>
        <w:lastRenderedPageBreak/>
        <w:t>7</w:t>
      </w:r>
      <w:r>
        <w:rPr>
          <w:rFonts w:hint="eastAsia"/>
        </w:rPr>
        <w:t>、</w:t>
      </w:r>
    </w:p>
    <w:p w14:paraId="39588404" w14:textId="77777777" w:rsidR="00993DFC" w:rsidRDefault="00993DFC" w:rsidP="00993DFC"/>
    <w:p w14:paraId="13CD5756" w14:textId="77777777" w:rsidR="00993DFC" w:rsidRDefault="00993DFC" w:rsidP="00993DFC">
      <w:r>
        <w:rPr>
          <w:rFonts w:hint="eastAsia"/>
        </w:rPr>
        <w:t>8</w:t>
      </w:r>
      <w:r>
        <w:rPr>
          <w:rFonts w:hint="eastAsia"/>
        </w:rPr>
        <w:t>、</w:t>
      </w:r>
    </w:p>
    <w:p w14:paraId="479C3577" w14:textId="77777777" w:rsidR="00993DFC" w:rsidRDefault="00993DFC" w:rsidP="00993DFC"/>
    <w:p w14:paraId="4EBBEB0C" w14:textId="77777777" w:rsidR="00993DFC" w:rsidRDefault="00993DFC" w:rsidP="00993DFC">
      <w:r>
        <w:rPr>
          <w:rFonts w:hint="eastAsia"/>
        </w:rPr>
        <w:t>9</w:t>
      </w:r>
      <w:r>
        <w:rPr>
          <w:rFonts w:hint="eastAsia"/>
        </w:rPr>
        <w:t>、</w:t>
      </w:r>
    </w:p>
    <w:p w14:paraId="1A351CE1" w14:textId="77777777" w:rsidR="00993DFC" w:rsidRDefault="00993DFC" w:rsidP="00993DFC"/>
    <w:p w14:paraId="02A19E56" w14:textId="77777777" w:rsidR="00993DFC" w:rsidRDefault="00993DFC" w:rsidP="00993DFC">
      <w:r>
        <w:rPr>
          <w:rFonts w:hint="eastAsia"/>
        </w:rPr>
        <w:t>1</w:t>
      </w:r>
      <w:r>
        <w:t>0</w:t>
      </w:r>
      <w:r>
        <w:rPr>
          <w:rFonts w:hint="eastAsia"/>
        </w:rPr>
        <w:t>、</w:t>
      </w:r>
    </w:p>
    <w:p w14:paraId="50DC79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8038F3" w14:textId="77777777" w:rsidTr="007A4526">
        <w:tc>
          <w:tcPr>
            <w:tcW w:w="8296" w:type="dxa"/>
          </w:tcPr>
          <w:p w14:paraId="3525782D" w14:textId="77777777" w:rsidR="0093138A" w:rsidRDefault="0093138A" w:rsidP="007A4526">
            <w:r>
              <w:rPr>
                <w:rFonts w:hint="eastAsia"/>
              </w:rPr>
              <w:t>下周计划</w:t>
            </w:r>
          </w:p>
        </w:tc>
      </w:tr>
    </w:tbl>
    <w:p w14:paraId="4715C3FA" w14:textId="77777777" w:rsidR="0093138A" w:rsidRPr="003614A8" w:rsidRDefault="0093138A" w:rsidP="0093138A"/>
    <w:p w14:paraId="290C37D8" w14:textId="77777777" w:rsidR="0093138A" w:rsidRPr="003614A8" w:rsidRDefault="0093138A" w:rsidP="0093138A"/>
    <w:p w14:paraId="0D43FE5F" w14:textId="77777777" w:rsidR="00993DFC" w:rsidRDefault="00993DFC" w:rsidP="00993DFC">
      <w:r>
        <w:rPr>
          <w:rFonts w:hint="eastAsia"/>
        </w:rPr>
        <w:t>1</w:t>
      </w:r>
      <w:r>
        <w:rPr>
          <w:rFonts w:hint="eastAsia"/>
        </w:rPr>
        <w:t>、</w:t>
      </w:r>
    </w:p>
    <w:p w14:paraId="04822DAD" w14:textId="77777777" w:rsidR="00993DFC" w:rsidRDefault="00993DFC" w:rsidP="00993DFC"/>
    <w:p w14:paraId="111F01EF" w14:textId="77777777" w:rsidR="00993DFC" w:rsidRDefault="00993DFC" w:rsidP="00993DFC">
      <w:r>
        <w:rPr>
          <w:rFonts w:hint="eastAsia"/>
        </w:rPr>
        <w:t>2</w:t>
      </w:r>
      <w:r>
        <w:rPr>
          <w:rFonts w:hint="eastAsia"/>
        </w:rPr>
        <w:t>、</w:t>
      </w:r>
    </w:p>
    <w:p w14:paraId="6D99EBF7" w14:textId="77777777" w:rsidR="00993DFC" w:rsidRDefault="00993DFC" w:rsidP="00993DFC"/>
    <w:p w14:paraId="44FE5A3E" w14:textId="77777777" w:rsidR="00993DFC" w:rsidRDefault="00993DFC" w:rsidP="00993DFC">
      <w:r>
        <w:rPr>
          <w:rFonts w:hint="eastAsia"/>
        </w:rPr>
        <w:t>3</w:t>
      </w:r>
      <w:r>
        <w:rPr>
          <w:rFonts w:hint="eastAsia"/>
        </w:rPr>
        <w:t>、</w:t>
      </w:r>
    </w:p>
    <w:p w14:paraId="6CD8CB92" w14:textId="77777777" w:rsidR="00993DFC" w:rsidRDefault="00993DFC" w:rsidP="00993DFC"/>
    <w:p w14:paraId="54069214" w14:textId="77777777" w:rsidR="00993DFC" w:rsidRDefault="00993DFC" w:rsidP="00993DFC">
      <w:r>
        <w:rPr>
          <w:rFonts w:hint="eastAsia"/>
        </w:rPr>
        <w:t>4</w:t>
      </w:r>
      <w:r>
        <w:rPr>
          <w:rFonts w:hint="eastAsia"/>
        </w:rPr>
        <w:t>、</w:t>
      </w:r>
    </w:p>
    <w:p w14:paraId="1B1EF4CA" w14:textId="77777777" w:rsidR="00993DFC" w:rsidRDefault="00993DFC" w:rsidP="00993DFC"/>
    <w:p w14:paraId="0DA1B5F7" w14:textId="77777777" w:rsidR="00993DFC" w:rsidRDefault="00993DFC" w:rsidP="00993DFC">
      <w:r>
        <w:rPr>
          <w:rFonts w:hint="eastAsia"/>
        </w:rPr>
        <w:t>5</w:t>
      </w:r>
      <w:r>
        <w:rPr>
          <w:rFonts w:hint="eastAsia"/>
        </w:rPr>
        <w:t>、</w:t>
      </w:r>
    </w:p>
    <w:p w14:paraId="0FCE6A46" w14:textId="77777777" w:rsidR="00993DFC" w:rsidRDefault="00993DFC" w:rsidP="00993DFC"/>
    <w:p w14:paraId="7CCFB2FA" w14:textId="77777777" w:rsidR="00993DFC" w:rsidRDefault="00993DFC" w:rsidP="00993DFC">
      <w:r>
        <w:rPr>
          <w:rFonts w:hint="eastAsia"/>
        </w:rPr>
        <w:t>6</w:t>
      </w:r>
      <w:r>
        <w:rPr>
          <w:rFonts w:hint="eastAsia"/>
        </w:rPr>
        <w:t>、</w:t>
      </w:r>
    </w:p>
    <w:p w14:paraId="47121FD3" w14:textId="77777777" w:rsidR="00993DFC" w:rsidRDefault="00993DFC" w:rsidP="00993DFC"/>
    <w:p w14:paraId="1D5BB700" w14:textId="77777777" w:rsidR="00993DFC" w:rsidRDefault="00993DFC" w:rsidP="00993DFC">
      <w:r>
        <w:rPr>
          <w:rFonts w:hint="eastAsia"/>
        </w:rPr>
        <w:t>7</w:t>
      </w:r>
      <w:r>
        <w:rPr>
          <w:rFonts w:hint="eastAsia"/>
        </w:rPr>
        <w:t>、</w:t>
      </w:r>
    </w:p>
    <w:p w14:paraId="62882A34" w14:textId="77777777" w:rsidR="00993DFC" w:rsidRDefault="00993DFC" w:rsidP="00993DFC"/>
    <w:p w14:paraId="1CC7F75E" w14:textId="77777777" w:rsidR="00993DFC" w:rsidRDefault="00993DFC" w:rsidP="00993DFC">
      <w:r>
        <w:rPr>
          <w:rFonts w:hint="eastAsia"/>
        </w:rPr>
        <w:t>8</w:t>
      </w:r>
      <w:r>
        <w:rPr>
          <w:rFonts w:hint="eastAsia"/>
        </w:rPr>
        <w:t>、</w:t>
      </w:r>
    </w:p>
    <w:p w14:paraId="3E6988E5" w14:textId="77777777" w:rsidR="00993DFC" w:rsidRDefault="00993DFC" w:rsidP="00993DFC"/>
    <w:p w14:paraId="71B5986C" w14:textId="77777777" w:rsidR="00993DFC" w:rsidRDefault="00993DFC" w:rsidP="00993DFC">
      <w:r>
        <w:rPr>
          <w:rFonts w:hint="eastAsia"/>
        </w:rPr>
        <w:t>9</w:t>
      </w:r>
      <w:r>
        <w:rPr>
          <w:rFonts w:hint="eastAsia"/>
        </w:rPr>
        <w:t>、</w:t>
      </w:r>
    </w:p>
    <w:p w14:paraId="5EA56244" w14:textId="77777777" w:rsidR="00993DFC" w:rsidRDefault="00993DFC" w:rsidP="00993DFC"/>
    <w:p w14:paraId="09B7AE70" w14:textId="77777777" w:rsidR="00993DFC" w:rsidRDefault="00993DFC" w:rsidP="00993DFC">
      <w:r>
        <w:rPr>
          <w:rFonts w:hint="eastAsia"/>
        </w:rPr>
        <w:t>1</w:t>
      </w:r>
      <w:r>
        <w:t>0</w:t>
      </w:r>
      <w:r>
        <w:rPr>
          <w:rFonts w:hint="eastAsia"/>
        </w:rPr>
        <w:t>、</w:t>
      </w:r>
    </w:p>
    <w:p w14:paraId="54C73422" w14:textId="77777777" w:rsidR="0093138A" w:rsidRDefault="0093138A" w:rsidP="0093138A"/>
    <w:p w14:paraId="7927CD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B6660" w14:textId="77777777" w:rsidTr="00993DFC">
        <w:tc>
          <w:tcPr>
            <w:tcW w:w="8281" w:type="dxa"/>
          </w:tcPr>
          <w:p w14:paraId="0714B5B4" w14:textId="77777777" w:rsidR="0093138A" w:rsidRDefault="0093138A" w:rsidP="007A4526">
            <w:r>
              <w:rPr>
                <w:rFonts w:hint="eastAsia"/>
              </w:rPr>
              <w:t>本周工作</w:t>
            </w:r>
          </w:p>
        </w:tc>
      </w:tr>
    </w:tbl>
    <w:p w14:paraId="66ABA918" w14:textId="77777777" w:rsidR="00993DFC" w:rsidRDefault="00993DFC" w:rsidP="00993DFC">
      <w:r>
        <w:rPr>
          <w:rFonts w:hint="eastAsia"/>
        </w:rPr>
        <w:t>1</w:t>
      </w:r>
      <w:r>
        <w:rPr>
          <w:rFonts w:hint="eastAsia"/>
        </w:rPr>
        <w:t>、</w:t>
      </w:r>
    </w:p>
    <w:p w14:paraId="6282F694" w14:textId="77777777" w:rsidR="00993DFC" w:rsidRDefault="00993DFC" w:rsidP="00993DFC"/>
    <w:p w14:paraId="553A6514" w14:textId="77777777" w:rsidR="00993DFC" w:rsidRDefault="00993DFC" w:rsidP="00993DFC">
      <w:r>
        <w:rPr>
          <w:rFonts w:hint="eastAsia"/>
        </w:rPr>
        <w:t>2</w:t>
      </w:r>
      <w:r>
        <w:rPr>
          <w:rFonts w:hint="eastAsia"/>
        </w:rPr>
        <w:t>、</w:t>
      </w:r>
    </w:p>
    <w:p w14:paraId="3C449DE3" w14:textId="77777777" w:rsidR="00993DFC" w:rsidRDefault="00993DFC" w:rsidP="00993DFC"/>
    <w:p w14:paraId="2F69DD57" w14:textId="77777777" w:rsidR="00993DFC" w:rsidRDefault="00993DFC" w:rsidP="00993DFC">
      <w:r>
        <w:rPr>
          <w:rFonts w:hint="eastAsia"/>
        </w:rPr>
        <w:t>3</w:t>
      </w:r>
      <w:r>
        <w:rPr>
          <w:rFonts w:hint="eastAsia"/>
        </w:rPr>
        <w:t>、</w:t>
      </w:r>
    </w:p>
    <w:p w14:paraId="0B5D1E36" w14:textId="77777777" w:rsidR="00993DFC" w:rsidRDefault="00993DFC" w:rsidP="00993DFC"/>
    <w:p w14:paraId="0E5CBBA9" w14:textId="77777777" w:rsidR="00993DFC" w:rsidRDefault="00993DFC" w:rsidP="00993DFC">
      <w:r>
        <w:rPr>
          <w:rFonts w:hint="eastAsia"/>
        </w:rPr>
        <w:t>4</w:t>
      </w:r>
      <w:r>
        <w:rPr>
          <w:rFonts w:hint="eastAsia"/>
        </w:rPr>
        <w:t>、</w:t>
      </w:r>
    </w:p>
    <w:p w14:paraId="16980529" w14:textId="77777777" w:rsidR="00993DFC" w:rsidRDefault="00993DFC" w:rsidP="00993DFC"/>
    <w:p w14:paraId="610AA34D" w14:textId="77777777" w:rsidR="00993DFC" w:rsidRDefault="00993DFC" w:rsidP="00993DFC">
      <w:r>
        <w:rPr>
          <w:rFonts w:hint="eastAsia"/>
        </w:rPr>
        <w:t>5</w:t>
      </w:r>
      <w:r>
        <w:rPr>
          <w:rFonts w:hint="eastAsia"/>
        </w:rPr>
        <w:t>、</w:t>
      </w:r>
    </w:p>
    <w:p w14:paraId="70279DA8" w14:textId="77777777" w:rsidR="00993DFC" w:rsidRDefault="00993DFC" w:rsidP="00993DFC"/>
    <w:p w14:paraId="3AD82A52" w14:textId="77777777" w:rsidR="00993DFC" w:rsidRDefault="00993DFC" w:rsidP="00993DFC">
      <w:r>
        <w:rPr>
          <w:rFonts w:hint="eastAsia"/>
        </w:rPr>
        <w:lastRenderedPageBreak/>
        <w:t>6</w:t>
      </w:r>
      <w:r>
        <w:rPr>
          <w:rFonts w:hint="eastAsia"/>
        </w:rPr>
        <w:t>、</w:t>
      </w:r>
    </w:p>
    <w:p w14:paraId="11DC6209" w14:textId="77777777" w:rsidR="00993DFC" w:rsidRDefault="00993DFC" w:rsidP="00993DFC"/>
    <w:p w14:paraId="4EA9A95E" w14:textId="77777777" w:rsidR="00993DFC" w:rsidRDefault="00993DFC" w:rsidP="00993DFC">
      <w:r>
        <w:rPr>
          <w:rFonts w:hint="eastAsia"/>
        </w:rPr>
        <w:t>7</w:t>
      </w:r>
      <w:r>
        <w:rPr>
          <w:rFonts w:hint="eastAsia"/>
        </w:rPr>
        <w:t>、</w:t>
      </w:r>
    </w:p>
    <w:p w14:paraId="5DD35A88" w14:textId="77777777" w:rsidR="00993DFC" w:rsidRDefault="00993DFC" w:rsidP="00993DFC"/>
    <w:p w14:paraId="1044F604" w14:textId="77777777" w:rsidR="00993DFC" w:rsidRDefault="00993DFC" w:rsidP="00993DFC">
      <w:r>
        <w:rPr>
          <w:rFonts w:hint="eastAsia"/>
        </w:rPr>
        <w:t>8</w:t>
      </w:r>
      <w:r>
        <w:rPr>
          <w:rFonts w:hint="eastAsia"/>
        </w:rPr>
        <w:t>、</w:t>
      </w:r>
    </w:p>
    <w:p w14:paraId="409EAC6D" w14:textId="77777777" w:rsidR="00993DFC" w:rsidRDefault="00993DFC" w:rsidP="00993DFC"/>
    <w:p w14:paraId="2249BB8C" w14:textId="77777777" w:rsidR="00993DFC" w:rsidRDefault="00993DFC" w:rsidP="00993DFC">
      <w:r>
        <w:rPr>
          <w:rFonts w:hint="eastAsia"/>
        </w:rPr>
        <w:t>9</w:t>
      </w:r>
      <w:r>
        <w:rPr>
          <w:rFonts w:hint="eastAsia"/>
        </w:rPr>
        <w:t>、</w:t>
      </w:r>
    </w:p>
    <w:p w14:paraId="01ACBD8F" w14:textId="77777777" w:rsidR="00993DFC" w:rsidRDefault="00993DFC" w:rsidP="00993DFC"/>
    <w:p w14:paraId="5AF0C64D" w14:textId="77777777" w:rsidR="00993DFC" w:rsidRDefault="00993DFC" w:rsidP="00993DFC">
      <w:r>
        <w:rPr>
          <w:rFonts w:hint="eastAsia"/>
        </w:rPr>
        <w:t>1</w:t>
      </w:r>
      <w:r>
        <w:t>0</w:t>
      </w:r>
      <w:r>
        <w:rPr>
          <w:rFonts w:hint="eastAsia"/>
        </w:rPr>
        <w:t>、</w:t>
      </w:r>
    </w:p>
    <w:p w14:paraId="3EE33C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E67CA9" w14:textId="77777777" w:rsidTr="007A4526">
        <w:tc>
          <w:tcPr>
            <w:tcW w:w="8296" w:type="dxa"/>
          </w:tcPr>
          <w:p w14:paraId="2E8B591D" w14:textId="77777777" w:rsidR="0093138A" w:rsidRDefault="0093138A" w:rsidP="007A4526">
            <w:r>
              <w:rPr>
                <w:rFonts w:hint="eastAsia"/>
              </w:rPr>
              <w:t>下周计划</w:t>
            </w:r>
          </w:p>
        </w:tc>
      </w:tr>
    </w:tbl>
    <w:p w14:paraId="4F49320A" w14:textId="77777777" w:rsidR="0093138A" w:rsidRPr="003614A8" w:rsidRDefault="0093138A" w:rsidP="0093138A"/>
    <w:p w14:paraId="461190E2" w14:textId="77777777" w:rsidR="0093138A" w:rsidRPr="003614A8" w:rsidRDefault="0093138A" w:rsidP="0093138A"/>
    <w:p w14:paraId="61F47062" w14:textId="77777777" w:rsidR="00993DFC" w:rsidRDefault="00993DFC" w:rsidP="00993DFC">
      <w:r>
        <w:rPr>
          <w:rFonts w:hint="eastAsia"/>
        </w:rPr>
        <w:t>1</w:t>
      </w:r>
      <w:r>
        <w:rPr>
          <w:rFonts w:hint="eastAsia"/>
        </w:rPr>
        <w:t>、</w:t>
      </w:r>
    </w:p>
    <w:p w14:paraId="79884C78" w14:textId="77777777" w:rsidR="00993DFC" w:rsidRDefault="00993DFC" w:rsidP="00993DFC"/>
    <w:p w14:paraId="7CEA94DF" w14:textId="77777777" w:rsidR="00993DFC" w:rsidRDefault="00993DFC" w:rsidP="00993DFC">
      <w:r>
        <w:rPr>
          <w:rFonts w:hint="eastAsia"/>
        </w:rPr>
        <w:t>2</w:t>
      </w:r>
      <w:r>
        <w:rPr>
          <w:rFonts w:hint="eastAsia"/>
        </w:rPr>
        <w:t>、</w:t>
      </w:r>
    </w:p>
    <w:p w14:paraId="4E5E23D3" w14:textId="77777777" w:rsidR="00993DFC" w:rsidRDefault="00993DFC" w:rsidP="00993DFC"/>
    <w:p w14:paraId="0C913663" w14:textId="77777777" w:rsidR="00993DFC" w:rsidRDefault="00993DFC" w:rsidP="00993DFC">
      <w:r>
        <w:rPr>
          <w:rFonts w:hint="eastAsia"/>
        </w:rPr>
        <w:t>3</w:t>
      </w:r>
      <w:r>
        <w:rPr>
          <w:rFonts w:hint="eastAsia"/>
        </w:rPr>
        <w:t>、</w:t>
      </w:r>
    </w:p>
    <w:p w14:paraId="39E03A8C" w14:textId="77777777" w:rsidR="00993DFC" w:rsidRDefault="00993DFC" w:rsidP="00993DFC"/>
    <w:p w14:paraId="6A32EABE" w14:textId="77777777" w:rsidR="00993DFC" w:rsidRDefault="00993DFC" w:rsidP="00993DFC">
      <w:r>
        <w:rPr>
          <w:rFonts w:hint="eastAsia"/>
        </w:rPr>
        <w:t>4</w:t>
      </w:r>
      <w:r>
        <w:rPr>
          <w:rFonts w:hint="eastAsia"/>
        </w:rPr>
        <w:t>、</w:t>
      </w:r>
    </w:p>
    <w:p w14:paraId="3E646BB7" w14:textId="77777777" w:rsidR="00993DFC" w:rsidRDefault="00993DFC" w:rsidP="00993DFC"/>
    <w:p w14:paraId="2D852C84" w14:textId="77777777" w:rsidR="00993DFC" w:rsidRDefault="00993DFC" w:rsidP="00993DFC">
      <w:r>
        <w:rPr>
          <w:rFonts w:hint="eastAsia"/>
        </w:rPr>
        <w:t>5</w:t>
      </w:r>
      <w:r>
        <w:rPr>
          <w:rFonts w:hint="eastAsia"/>
        </w:rPr>
        <w:t>、</w:t>
      </w:r>
    </w:p>
    <w:p w14:paraId="6909800B" w14:textId="77777777" w:rsidR="00993DFC" w:rsidRDefault="00993DFC" w:rsidP="00993DFC"/>
    <w:p w14:paraId="2C8219C3" w14:textId="77777777" w:rsidR="00993DFC" w:rsidRDefault="00993DFC" w:rsidP="00993DFC">
      <w:r>
        <w:rPr>
          <w:rFonts w:hint="eastAsia"/>
        </w:rPr>
        <w:t>6</w:t>
      </w:r>
      <w:r>
        <w:rPr>
          <w:rFonts w:hint="eastAsia"/>
        </w:rPr>
        <w:t>、</w:t>
      </w:r>
    </w:p>
    <w:p w14:paraId="162319AC" w14:textId="77777777" w:rsidR="00993DFC" w:rsidRDefault="00993DFC" w:rsidP="00993DFC"/>
    <w:p w14:paraId="5B9C8811" w14:textId="77777777" w:rsidR="00993DFC" w:rsidRDefault="00993DFC" w:rsidP="00993DFC">
      <w:r>
        <w:rPr>
          <w:rFonts w:hint="eastAsia"/>
        </w:rPr>
        <w:t>7</w:t>
      </w:r>
      <w:r>
        <w:rPr>
          <w:rFonts w:hint="eastAsia"/>
        </w:rPr>
        <w:t>、</w:t>
      </w:r>
    </w:p>
    <w:p w14:paraId="1F1CD0F0" w14:textId="77777777" w:rsidR="00993DFC" w:rsidRDefault="00993DFC" w:rsidP="00993DFC"/>
    <w:p w14:paraId="2F885C15" w14:textId="77777777" w:rsidR="00993DFC" w:rsidRDefault="00993DFC" w:rsidP="00993DFC">
      <w:r>
        <w:rPr>
          <w:rFonts w:hint="eastAsia"/>
        </w:rPr>
        <w:t>8</w:t>
      </w:r>
      <w:r>
        <w:rPr>
          <w:rFonts w:hint="eastAsia"/>
        </w:rPr>
        <w:t>、</w:t>
      </w:r>
    </w:p>
    <w:p w14:paraId="1D4163C1" w14:textId="77777777" w:rsidR="00993DFC" w:rsidRDefault="00993DFC" w:rsidP="00993DFC"/>
    <w:p w14:paraId="709C9995" w14:textId="77777777" w:rsidR="00993DFC" w:rsidRDefault="00993DFC" w:rsidP="00993DFC">
      <w:r>
        <w:rPr>
          <w:rFonts w:hint="eastAsia"/>
        </w:rPr>
        <w:t>9</w:t>
      </w:r>
      <w:r>
        <w:rPr>
          <w:rFonts w:hint="eastAsia"/>
        </w:rPr>
        <w:t>、</w:t>
      </w:r>
    </w:p>
    <w:p w14:paraId="42BCEB5B" w14:textId="77777777" w:rsidR="00993DFC" w:rsidRDefault="00993DFC" w:rsidP="00993DFC"/>
    <w:p w14:paraId="649DD035" w14:textId="77777777" w:rsidR="00993DFC" w:rsidRDefault="00993DFC" w:rsidP="00993DFC">
      <w:r>
        <w:rPr>
          <w:rFonts w:hint="eastAsia"/>
        </w:rPr>
        <w:t>1</w:t>
      </w:r>
      <w:r>
        <w:t>0</w:t>
      </w:r>
      <w:r>
        <w:rPr>
          <w:rFonts w:hint="eastAsia"/>
        </w:rPr>
        <w:t>、</w:t>
      </w:r>
    </w:p>
    <w:p w14:paraId="2AF0137B" w14:textId="77777777" w:rsidR="0093138A" w:rsidRDefault="0093138A" w:rsidP="0093138A"/>
    <w:p w14:paraId="572826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9CEA89" w14:textId="77777777" w:rsidTr="00993DFC">
        <w:tc>
          <w:tcPr>
            <w:tcW w:w="8281" w:type="dxa"/>
          </w:tcPr>
          <w:p w14:paraId="3A526942" w14:textId="77777777" w:rsidR="0093138A" w:rsidRDefault="0093138A" w:rsidP="007A4526">
            <w:r>
              <w:rPr>
                <w:rFonts w:hint="eastAsia"/>
              </w:rPr>
              <w:t>本周工作</w:t>
            </w:r>
          </w:p>
        </w:tc>
      </w:tr>
    </w:tbl>
    <w:p w14:paraId="15496C67" w14:textId="77777777" w:rsidR="00993DFC" w:rsidRDefault="00993DFC" w:rsidP="00993DFC">
      <w:r>
        <w:rPr>
          <w:rFonts w:hint="eastAsia"/>
        </w:rPr>
        <w:t>1</w:t>
      </w:r>
      <w:r>
        <w:rPr>
          <w:rFonts w:hint="eastAsia"/>
        </w:rPr>
        <w:t>、</w:t>
      </w:r>
    </w:p>
    <w:p w14:paraId="3CD07B84" w14:textId="77777777" w:rsidR="00993DFC" w:rsidRDefault="00993DFC" w:rsidP="00993DFC"/>
    <w:p w14:paraId="251F5776" w14:textId="77777777" w:rsidR="00993DFC" w:rsidRDefault="00993DFC" w:rsidP="00993DFC">
      <w:r>
        <w:rPr>
          <w:rFonts w:hint="eastAsia"/>
        </w:rPr>
        <w:t>2</w:t>
      </w:r>
      <w:r>
        <w:rPr>
          <w:rFonts w:hint="eastAsia"/>
        </w:rPr>
        <w:t>、</w:t>
      </w:r>
    </w:p>
    <w:p w14:paraId="3E6B21E9" w14:textId="77777777" w:rsidR="00993DFC" w:rsidRDefault="00993DFC" w:rsidP="00993DFC"/>
    <w:p w14:paraId="2F00AB88" w14:textId="77777777" w:rsidR="00993DFC" w:rsidRDefault="00993DFC" w:rsidP="00993DFC">
      <w:r>
        <w:rPr>
          <w:rFonts w:hint="eastAsia"/>
        </w:rPr>
        <w:t>3</w:t>
      </w:r>
      <w:r>
        <w:rPr>
          <w:rFonts w:hint="eastAsia"/>
        </w:rPr>
        <w:t>、</w:t>
      </w:r>
    </w:p>
    <w:p w14:paraId="47C1499C" w14:textId="77777777" w:rsidR="00993DFC" w:rsidRDefault="00993DFC" w:rsidP="00993DFC"/>
    <w:p w14:paraId="5D31D144" w14:textId="77777777" w:rsidR="00993DFC" w:rsidRDefault="00993DFC" w:rsidP="00993DFC">
      <w:r>
        <w:rPr>
          <w:rFonts w:hint="eastAsia"/>
        </w:rPr>
        <w:t>4</w:t>
      </w:r>
      <w:r>
        <w:rPr>
          <w:rFonts w:hint="eastAsia"/>
        </w:rPr>
        <w:t>、</w:t>
      </w:r>
    </w:p>
    <w:p w14:paraId="5B36179C" w14:textId="77777777" w:rsidR="00993DFC" w:rsidRDefault="00993DFC" w:rsidP="00993DFC"/>
    <w:p w14:paraId="4534A9D1" w14:textId="77777777" w:rsidR="00993DFC" w:rsidRDefault="00993DFC" w:rsidP="00993DFC">
      <w:r>
        <w:rPr>
          <w:rFonts w:hint="eastAsia"/>
        </w:rPr>
        <w:lastRenderedPageBreak/>
        <w:t>5</w:t>
      </w:r>
      <w:r>
        <w:rPr>
          <w:rFonts w:hint="eastAsia"/>
        </w:rPr>
        <w:t>、</w:t>
      </w:r>
    </w:p>
    <w:p w14:paraId="10639138" w14:textId="77777777" w:rsidR="00993DFC" w:rsidRDefault="00993DFC" w:rsidP="00993DFC"/>
    <w:p w14:paraId="56C6C019" w14:textId="77777777" w:rsidR="00993DFC" w:rsidRDefault="00993DFC" w:rsidP="00993DFC">
      <w:r>
        <w:rPr>
          <w:rFonts w:hint="eastAsia"/>
        </w:rPr>
        <w:t>6</w:t>
      </w:r>
      <w:r>
        <w:rPr>
          <w:rFonts w:hint="eastAsia"/>
        </w:rPr>
        <w:t>、</w:t>
      </w:r>
    </w:p>
    <w:p w14:paraId="21C4661C" w14:textId="77777777" w:rsidR="00993DFC" w:rsidRDefault="00993DFC" w:rsidP="00993DFC"/>
    <w:p w14:paraId="068E10A6" w14:textId="77777777" w:rsidR="00993DFC" w:rsidRDefault="00993DFC" w:rsidP="00993DFC">
      <w:r>
        <w:rPr>
          <w:rFonts w:hint="eastAsia"/>
        </w:rPr>
        <w:t>7</w:t>
      </w:r>
      <w:r>
        <w:rPr>
          <w:rFonts w:hint="eastAsia"/>
        </w:rPr>
        <w:t>、</w:t>
      </w:r>
    </w:p>
    <w:p w14:paraId="132166EE" w14:textId="77777777" w:rsidR="00993DFC" w:rsidRDefault="00993DFC" w:rsidP="00993DFC"/>
    <w:p w14:paraId="03767BE7" w14:textId="77777777" w:rsidR="00993DFC" w:rsidRDefault="00993DFC" w:rsidP="00993DFC">
      <w:r>
        <w:rPr>
          <w:rFonts w:hint="eastAsia"/>
        </w:rPr>
        <w:t>8</w:t>
      </w:r>
      <w:r>
        <w:rPr>
          <w:rFonts w:hint="eastAsia"/>
        </w:rPr>
        <w:t>、</w:t>
      </w:r>
    </w:p>
    <w:p w14:paraId="737BEC4F" w14:textId="77777777" w:rsidR="00993DFC" w:rsidRDefault="00993DFC" w:rsidP="00993DFC"/>
    <w:p w14:paraId="74259705" w14:textId="77777777" w:rsidR="00993DFC" w:rsidRDefault="00993DFC" w:rsidP="00993DFC">
      <w:r>
        <w:rPr>
          <w:rFonts w:hint="eastAsia"/>
        </w:rPr>
        <w:t>9</w:t>
      </w:r>
      <w:r>
        <w:rPr>
          <w:rFonts w:hint="eastAsia"/>
        </w:rPr>
        <w:t>、</w:t>
      </w:r>
    </w:p>
    <w:p w14:paraId="611F92A0" w14:textId="77777777" w:rsidR="00993DFC" w:rsidRDefault="00993DFC" w:rsidP="00993DFC"/>
    <w:p w14:paraId="1348EF0D" w14:textId="77777777" w:rsidR="00993DFC" w:rsidRDefault="00993DFC" w:rsidP="00993DFC">
      <w:r>
        <w:rPr>
          <w:rFonts w:hint="eastAsia"/>
        </w:rPr>
        <w:t>1</w:t>
      </w:r>
      <w:r>
        <w:t>0</w:t>
      </w:r>
      <w:r>
        <w:rPr>
          <w:rFonts w:hint="eastAsia"/>
        </w:rPr>
        <w:t>、</w:t>
      </w:r>
    </w:p>
    <w:p w14:paraId="4CDE50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A683692" w14:textId="77777777" w:rsidTr="007A4526">
        <w:tc>
          <w:tcPr>
            <w:tcW w:w="8296" w:type="dxa"/>
          </w:tcPr>
          <w:p w14:paraId="07BA8AB7" w14:textId="77777777" w:rsidR="0093138A" w:rsidRDefault="0093138A" w:rsidP="007A4526">
            <w:r>
              <w:rPr>
                <w:rFonts w:hint="eastAsia"/>
              </w:rPr>
              <w:t>下周计划</w:t>
            </w:r>
          </w:p>
        </w:tc>
      </w:tr>
    </w:tbl>
    <w:p w14:paraId="2B023956" w14:textId="77777777" w:rsidR="0093138A" w:rsidRPr="003614A8" w:rsidRDefault="0093138A" w:rsidP="0093138A"/>
    <w:p w14:paraId="700780EA" w14:textId="77777777" w:rsidR="00993DFC" w:rsidRDefault="00993DFC" w:rsidP="00993DFC">
      <w:r>
        <w:rPr>
          <w:rFonts w:hint="eastAsia"/>
        </w:rPr>
        <w:t>1</w:t>
      </w:r>
      <w:r>
        <w:rPr>
          <w:rFonts w:hint="eastAsia"/>
        </w:rPr>
        <w:t>、</w:t>
      </w:r>
    </w:p>
    <w:p w14:paraId="6AE97DE0" w14:textId="77777777" w:rsidR="00993DFC" w:rsidRDefault="00993DFC" w:rsidP="00993DFC"/>
    <w:p w14:paraId="1A8EF7BC" w14:textId="77777777" w:rsidR="00993DFC" w:rsidRDefault="00993DFC" w:rsidP="00993DFC">
      <w:r>
        <w:rPr>
          <w:rFonts w:hint="eastAsia"/>
        </w:rPr>
        <w:t>2</w:t>
      </w:r>
      <w:r>
        <w:rPr>
          <w:rFonts w:hint="eastAsia"/>
        </w:rPr>
        <w:t>、</w:t>
      </w:r>
    </w:p>
    <w:p w14:paraId="79C2966C" w14:textId="77777777" w:rsidR="00993DFC" w:rsidRDefault="00993DFC" w:rsidP="00993DFC"/>
    <w:p w14:paraId="3911B71A" w14:textId="77777777" w:rsidR="00993DFC" w:rsidRDefault="00993DFC" w:rsidP="00993DFC">
      <w:r>
        <w:rPr>
          <w:rFonts w:hint="eastAsia"/>
        </w:rPr>
        <w:t>3</w:t>
      </w:r>
      <w:r>
        <w:rPr>
          <w:rFonts w:hint="eastAsia"/>
        </w:rPr>
        <w:t>、</w:t>
      </w:r>
    </w:p>
    <w:p w14:paraId="77AA42AC" w14:textId="77777777" w:rsidR="00993DFC" w:rsidRDefault="00993DFC" w:rsidP="00993DFC"/>
    <w:p w14:paraId="59CCC5B5" w14:textId="77777777" w:rsidR="00993DFC" w:rsidRDefault="00993DFC" w:rsidP="00993DFC">
      <w:r>
        <w:rPr>
          <w:rFonts w:hint="eastAsia"/>
        </w:rPr>
        <w:t>4</w:t>
      </w:r>
      <w:r>
        <w:rPr>
          <w:rFonts w:hint="eastAsia"/>
        </w:rPr>
        <w:t>、</w:t>
      </w:r>
    </w:p>
    <w:p w14:paraId="1FC98919" w14:textId="77777777" w:rsidR="00993DFC" w:rsidRDefault="00993DFC" w:rsidP="00993DFC"/>
    <w:p w14:paraId="119D3D7B" w14:textId="77777777" w:rsidR="00993DFC" w:rsidRDefault="00993DFC" w:rsidP="00993DFC">
      <w:r>
        <w:rPr>
          <w:rFonts w:hint="eastAsia"/>
        </w:rPr>
        <w:t>5</w:t>
      </w:r>
      <w:r>
        <w:rPr>
          <w:rFonts w:hint="eastAsia"/>
        </w:rPr>
        <w:t>、</w:t>
      </w:r>
    </w:p>
    <w:p w14:paraId="584C5067" w14:textId="77777777" w:rsidR="00993DFC" w:rsidRDefault="00993DFC" w:rsidP="00993DFC"/>
    <w:p w14:paraId="02B56C85" w14:textId="77777777" w:rsidR="00993DFC" w:rsidRDefault="00993DFC" w:rsidP="00993DFC">
      <w:r>
        <w:rPr>
          <w:rFonts w:hint="eastAsia"/>
        </w:rPr>
        <w:t>6</w:t>
      </w:r>
      <w:r>
        <w:rPr>
          <w:rFonts w:hint="eastAsia"/>
        </w:rPr>
        <w:t>、</w:t>
      </w:r>
    </w:p>
    <w:p w14:paraId="0510C96A" w14:textId="77777777" w:rsidR="00993DFC" w:rsidRDefault="00993DFC" w:rsidP="00993DFC"/>
    <w:p w14:paraId="700BA998" w14:textId="77777777" w:rsidR="00993DFC" w:rsidRDefault="00993DFC" w:rsidP="00993DFC">
      <w:r>
        <w:rPr>
          <w:rFonts w:hint="eastAsia"/>
        </w:rPr>
        <w:t>7</w:t>
      </w:r>
      <w:r>
        <w:rPr>
          <w:rFonts w:hint="eastAsia"/>
        </w:rPr>
        <w:t>、</w:t>
      </w:r>
    </w:p>
    <w:p w14:paraId="0A7624FF" w14:textId="77777777" w:rsidR="00993DFC" w:rsidRDefault="00993DFC" w:rsidP="00993DFC"/>
    <w:p w14:paraId="71760DD8" w14:textId="77777777" w:rsidR="00993DFC" w:rsidRDefault="00993DFC" w:rsidP="00993DFC">
      <w:r>
        <w:rPr>
          <w:rFonts w:hint="eastAsia"/>
        </w:rPr>
        <w:t>8</w:t>
      </w:r>
      <w:r>
        <w:rPr>
          <w:rFonts w:hint="eastAsia"/>
        </w:rPr>
        <w:t>、</w:t>
      </w:r>
    </w:p>
    <w:p w14:paraId="58FE150C" w14:textId="77777777" w:rsidR="00993DFC" w:rsidRDefault="00993DFC" w:rsidP="00993DFC"/>
    <w:p w14:paraId="267A57AF" w14:textId="77777777" w:rsidR="00993DFC" w:rsidRDefault="00993DFC" w:rsidP="00993DFC">
      <w:r>
        <w:rPr>
          <w:rFonts w:hint="eastAsia"/>
        </w:rPr>
        <w:t>9</w:t>
      </w:r>
      <w:r>
        <w:rPr>
          <w:rFonts w:hint="eastAsia"/>
        </w:rPr>
        <w:t>、</w:t>
      </w:r>
    </w:p>
    <w:p w14:paraId="3E82A4BF" w14:textId="77777777" w:rsidR="00993DFC" w:rsidRDefault="00993DFC" w:rsidP="00993DFC"/>
    <w:p w14:paraId="34F71ADD" w14:textId="77777777" w:rsidR="00993DFC" w:rsidRDefault="00993DFC" w:rsidP="00993DFC">
      <w:r>
        <w:rPr>
          <w:rFonts w:hint="eastAsia"/>
        </w:rPr>
        <w:t>1</w:t>
      </w:r>
      <w:r>
        <w:t>0</w:t>
      </w:r>
      <w:r>
        <w:rPr>
          <w:rFonts w:hint="eastAsia"/>
        </w:rPr>
        <w:t>、</w:t>
      </w:r>
    </w:p>
    <w:p w14:paraId="0F5E57DC" w14:textId="77777777" w:rsidR="0093138A" w:rsidRPr="003614A8" w:rsidRDefault="0093138A" w:rsidP="0093138A"/>
    <w:p w14:paraId="315D4E91" w14:textId="77777777" w:rsidR="0093138A" w:rsidRDefault="0093138A" w:rsidP="0093138A"/>
    <w:p w14:paraId="639BDAA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8F71B1" w14:textId="77777777" w:rsidTr="00993DFC">
        <w:tc>
          <w:tcPr>
            <w:tcW w:w="8281" w:type="dxa"/>
          </w:tcPr>
          <w:p w14:paraId="6D1F370A" w14:textId="77777777" w:rsidR="0093138A" w:rsidRDefault="0093138A" w:rsidP="007A4526">
            <w:r>
              <w:rPr>
                <w:rFonts w:hint="eastAsia"/>
              </w:rPr>
              <w:t>本周工作</w:t>
            </w:r>
          </w:p>
        </w:tc>
      </w:tr>
    </w:tbl>
    <w:p w14:paraId="06CE6435" w14:textId="77777777" w:rsidR="00993DFC" w:rsidRDefault="00993DFC" w:rsidP="00993DFC">
      <w:r>
        <w:rPr>
          <w:rFonts w:hint="eastAsia"/>
        </w:rPr>
        <w:t>1</w:t>
      </w:r>
      <w:r>
        <w:rPr>
          <w:rFonts w:hint="eastAsia"/>
        </w:rPr>
        <w:t>、</w:t>
      </w:r>
    </w:p>
    <w:p w14:paraId="36E70984" w14:textId="77777777" w:rsidR="00993DFC" w:rsidRDefault="00993DFC" w:rsidP="00993DFC"/>
    <w:p w14:paraId="5864D2A3" w14:textId="77777777" w:rsidR="00993DFC" w:rsidRDefault="00993DFC" w:rsidP="00993DFC">
      <w:r>
        <w:rPr>
          <w:rFonts w:hint="eastAsia"/>
        </w:rPr>
        <w:t>2</w:t>
      </w:r>
      <w:r>
        <w:rPr>
          <w:rFonts w:hint="eastAsia"/>
        </w:rPr>
        <w:t>、</w:t>
      </w:r>
    </w:p>
    <w:p w14:paraId="2EF18E35" w14:textId="77777777" w:rsidR="00993DFC" w:rsidRDefault="00993DFC" w:rsidP="00993DFC"/>
    <w:p w14:paraId="03E95CAD" w14:textId="77777777" w:rsidR="00993DFC" w:rsidRDefault="00993DFC" w:rsidP="00993DFC">
      <w:r>
        <w:rPr>
          <w:rFonts w:hint="eastAsia"/>
        </w:rPr>
        <w:t>3</w:t>
      </w:r>
      <w:r>
        <w:rPr>
          <w:rFonts w:hint="eastAsia"/>
        </w:rPr>
        <w:t>、</w:t>
      </w:r>
    </w:p>
    <w:p w14:paraId="2A950F06" w14:textId="77777777" w:rsidR="00993DFC" w:rsidRDefault="00993DFC" w:rsidP="00993DFC"/>
    <w:p w14:paraId="336E192B" w14:textId="77777777" w:rsidR="00993DFC" w:rsidRDefault="00993DFC" w:rsidP="00993DFC">
      <w:r>
        <w:rPr>
          <w:rFonts w:hint="eastAsia"/>
        </w:rPr>
        <w:lastRenderedPageBreak/>
        <w:t>4</w:t>
      </w:r>
      <w:r>
        <w:rPr>
          <w:rFonts w:hint="eastAsia"/>
        </w:rPr>
        <w:t>、</w:t>
      </w:r>
    </w:p>
    <w:p w14:paraId="21C8651C" w14:textId="77777777" w:rsidR="00993DFC" w:rsidRDefault="00993DFC" w:rsidP="00993DFC"/>
    <w:p w14:paraId="1FDB9886" w14:textId="77777777" w:rsidR="00993DFC" w:rsidRDefault="00993DFC" w:rsidP="00993DFC">
      <w:r>
        <w:rPr>
          <w:rFonts w:hint="eastAsia"/>
        </w:rPr>
        <w:t>5</w:t>
      </w:r>
      <w:r>
        <w:rPr>
          <w:rFonts w:hint="eastAsia"/>
        </w:rPr>
        <w:t>、</w:t>
      </w:r>
    </w:p>
    <w:p w14:paraId="46770CBE" w14:textId="77777777" w:rsidR="00993DFC" w:rsidRDefault="00993DFC" w:rsidP="00993DFC"/>
    <w:p w14:paraId="6030BA7A" w14:textId="77777777" w:rsidR="00993DFC" w:rsidRDefault="00993DFC" w:rsidP="00993DFC">
      <w:r>
        <w:rPr>
          <w:rFonts w:hint="eastAsia"/>
        </w:rPr>
        <w:t>6</w:t>
      </w:r>
      <w:r>
        <w:rPr>
          <w:rFonts w:hint="eastAsia"/>
        </w:rPr>
        <w:t>、</w:t>
      </w:r>
    </w:p>
    <w:p w14:paraId="486EB1E9" w14:textId="77777777" w:rsidR="00993DFC" w:rsidRDefault="00993DFC" w:rsidP="00993DFC"/>
    <w:p w14:paraId="59AC1E72" w14:textId="77777777" w:rsidR="00993DFC" w:rsidRDefault="00993DFC" w:rsidP="00993DFC">
      <w:r>
        <w:rPr>
          <w:rFonts w:hint="eastAsia"/>
        </w:rPr>
        <w:t>7</w:t>
      </w:r>
      <w:r>
        <w:rPr>
          <w:rFonts w:hint="eastAsia"/>
        </w:rPr>
        <w:t>、</w:t>
      </w:r>
    </w:p>
    <w:p w14:paraId="3B18DD59" w14:textId="77777777" w:rsidR="00993DFC" w:rsidRDefault="00993DFC" w:rsidP="00993DFC"/>
    <w:p w14:paraId="43F06251" w14:textId="77777777" w:rsidR="00993DFC" w:rsidRDefault="00993DFC" w:rsidP="00993DFC">
      <w:r>
        <w:rPr>
          <w:rFonts w:hint="eastAsia"/>
        </w:rPr>
        <w:t>8</w:t>
      </w:r>
      <w:r>
        <w:rPr>
          <w:rFonts w:hint="eastAsia"/>
        </w:rPr>
        <w:t>、</w:t>
      </w:r>
    </w:p>
    <w:p w14:paraId="77F8A619" w14:textId="77777777" w:rsidR="00993DFC" w:rsidRDefault="00993DFC" w:rsidP="00993DFC"/>
    <w:p w14:paraId="190903C5" w14:textId="77777777" w:rsidR="00993DFC" w:rsidRDefault="00993DFC" w:rsidP="00993DFC">
      <w:r>
        <w:rPr>
          <w:rFonts w:hint="eastAsia"/>
        </w:rPr>
        <w:t>9</w:t>
      </w:r>
      <w:r>
        <w:rPr>
          <w:rFonts w:hint="eastAsia"/>
        </w:rPr>
        <w:t>、</w:t>
      </w:r>
    </w:p>
    <w:p w14:paraId="09E26B9F" w14:textId="77777777" w:rsidR="00993DFC" w:rsidRDefault="00993DFC" w:rsidP="00993DFC"/>
    <w:p w14:paraId="4E475813" w14:textId="77777777" w:rsidR="00993DFC" w:rsidRDefault="00993DFC" w:rsidP="00993DFC">
      <w:r>
        <w:rPr>
          <w:rFonts w:hint="eastAsia"/>
        </w:rPr>
        <w:t>1</w:t>
      </w:r>
      <w:r>
        <w:t>0</w:t>
      </w:r>
      <w:r>
        <w:rPr>
          <w:rFonts w:hint="eastAsia"/>
        </w:rPr>
        <w:t>、</w:t>
      </w:r>
    </w:p>
    <w:p w14:paraId="570985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3C02EE" w14:textId="77777777" w:rsidTr="007A4526">
        <w:tc>
          <w:tcPr>
            <w:tcW w:w="8296" w:type="dxa"/>
          </w:tcPr>
          <w:p w14:paraId="234A661C" w14:textId="77777777" w:rsidR="0093138A" w:rsidRDefault="0093138A" w:rsidP="007A4526">
            <w:r>
              <w:rPr>
                <w:rFonts w:hint="eastAsia"/>
              </w:rPr>
              <w:t>下周计划</w:t>
            </w:r>
          </w:p>
        </w:tc>
      </w:tr>
    </w:tbl>
    <w:p w14:paraId="31495E98" w14:textId="77777777" w:rsidR="0093138A" w:rsidRPr="003614A8" w:rsidRDefault="0093138A" w:rsidP="0093138A"/>
    <w:p w14:paraId="66BECA0E" w14:textId="77777777" w:rsidR="0093138A" w:rsidRPr="003614A8" w:rsidRDefault="0093138A" w:rsidP="0093138A"/>
    <w:p w14:paraId="220ABC47" w14:textId="77777777" w:rsidR="00993DFC" w:rsidRDefault="00993DFC" w:rsidP="00993DFC">
      <w:r>
        <w:rPr>
          <w:rFonts w:hint="eastAsia"/>
        </w:rPr>
        <w:t>1</w:t>
      </w:r>
      <w:r>
        <w:rPr>
          <w:rFonts w:hint="eastAsia"/>
        </w:rPr>
        <w:t>、</w:t>
      </w:r>
    </w:p>
    <w:p w14:paraId="10E5AE70" w14:textId="77777777" w:rsidR="00993DFC" w:rsidRDefault="00993DFC" w:rsidP="00993DFC"/>
    <w:p w14:paraId="5661AC78" w14:textId="77777777" w:rsidR="00993DFC" w:rsidRDefault="00993DFC" w:rsidP="00993DFC">
      <w:r>
        <w:rPr>
          <w:rFonts w:hint="eastAsia"/>
        </w:rPr>
        <w:t>2</w:t>
      </w:r>
      <w:r>
        <w:rPr>
          <w:rFonts w:hint="eastAsia"/>
        </w:rPr>
        <w:t>、</w:t>
      </w:r>
    </w:p>
    <w:p w14:paraId="7C2250C1" w14:textId="77777777" w:rsidR="00993DFC" w:rsidRDefault="00993DFC" w:rsidP="00993DFC"/>
    <w:p w14:paraId="4B810229" w14:textId="77777777" w:rsidR="00993DFC" w:rsidRDefault="00993DFC" w:rsidP="00993DFC">
      <w:r>
        <w:rPr>
          <w:rFonts w:hint="eastAsia"/>
        </w:rPr>
        <w:t>3</w:t>
      </w:r>
      <w:r>
        <w:rPr>
          <w:rFonts w:hint="eastAsia"/>
        </w:rPr>
        <w:t>、</w:t>
      </w:r>
    </w:p>
    <w:p w14:paraId="2F3CB716" w14:textId="77777777" w:rsidR="00993DFC" w:rsidRDefault="00993DFC" w:rsidP="00993DFC"/>
    <w:p w14:paraId="474898D0" w14:textId="77777777" w:rsidR="00993DFC" w:rsidRDefault="00993DFC" w:rsidP="00993DFC">
      <w:r>
        <w:rPr>
          <w:rFonts w:hint="eastAsia"/>
        </w:rPr>
        <w:t>4</w:t>
      </w:r>
      <w:r>
        <w:rPr>
          <w:rFonts w:hint="eastAsia"/>
        </w:rPr>
        <w:t>、</w:t>
      </w:r>
    </w:p>
    <w:p w14:paraId="471B4AE3" w14:textId="77777777" w:rsidR="00993DFC" w:rsidRDefault="00993DFC" w:rsidP="00993DFC"/>
    <w:p w14:paraId="7D14D2CF" w14:textId="77777777" w:rsidR="00993DFC" w:rsidRDefault="00993DFC" w:rsidP="00993DFC">
      <w:r>
        <w:rPr>
          <w:rFonts w:hint="eastAsia"/>
        </w:rPr>
        <w:t>5</w:t>
      </w:r>
      <w:r>
        <w:rPr>
          <w:rFonts w:hint="eastAsia"/>
        </w:rPr>
        <w:t>、</w:t>
      </w:r>
    </w:p>
    <w:p w14:paraId="22E84211" w14:textId="77777777" w:rsidR="00993DFC" w:rsidRDefault="00993DFC" w:rsidP="00993DFC"/>
    <w:p w14:paraId="433B4B2F" w14:textId="77777777" w:rsidR="00993DFC" w:rsidRDefault="00993DFC" w:rsidP="00993DFC">
      <w:r>
        <w:rPr>
          <w:rFonts w:hint="eastAsia"/>
        </w:rPr>
        <w:t>6</w:t>
      </w:r>
      <w:r>
        <w:rPr>
          <w:rFonts w:hint="eastAsia"/>
        </w:rPr>
        <w:t>、</w:t>
      </w:r>
    </w:p>
    <w:p w14:paraId="54C02F14" w14:textId="77777777" w:rsidR="00993DFC" w:rsidRDefault="00993DFC" w:rsidP="00993DFC"/>
    <w:p w14:paraId="6BDAE668" w14:textId="77777777" w:rsidR="00993DFC" w:rsidRDefault="00993DFC" w:rsidP="00993DFC">
      <w:r>
        <w:rPr>
          <w:rFonts w:hint="eastAsia"/>
        </w:rPr>
        <w:t>7</w:t>
      </w:r>
      <w:r>
        <w:rPr>
          <w:rFonts w:hint="eastAsia"/>
        </w:rPr>
        <w:t>、</w:t>
      </w:r>
    </w:p>
    <w:p w14:paraId="47C6234F" w14:textId="77777777" w:rsidR="00993DFC" w:rsidRDefault="00993DFC" w:rsidP="00993DFC"/>
    <w:p w14:paraId="17456D89" w14:textId="77777777" w:rsidR="00993DFC" w:rsidRDefault="00993DFC" w:rsidP="00993DFC">
      <w:r>
        <w:rPr>
          <w:rFonts w:hint="eastAsia"/>
        </w:rPr>
        <w:t>8</w:t>
      </w:r>
      <w:r>
        <w:rPr>
          <w:rFonts w:hint="eastAsia"/>
        </w:rPr>
        <w:t>、</w:t>
      </w:r>
    </w:p>
    <w:p w14:paraId="5D87E075" w14:textId="77777777" w:rsidR="00993DFC" w:rsidRDefault="00993DFC" w:rsidP="00993DFC"/>
    <w:p w14:paraId="40BAD17B" w14:textId="77777777" w:rsidR="00993DFC" w:rsidRDefault="00993DFC" w:rsidP="00993DFC">
      <w:r>
        <w:rPr>
          <w:rFonts w:hint="eastAsia"/>
        </w:rPr>
        <w:t>9</w:t>
      </w:r>
      <w:r>
        <w:rPr>
          <w:rFonts w:hint="eastAsia"/>
        </w:rPr>
        <w:t>、</w:t>
      </w:r>
    </w:p>
    <w:p w14:paraId="5A032184" w14:textId="77777777" w:rsidR="00993DFC" w:rsidRDefault="00993DFC" w:rsidP="00993DFC"/>
    <w:p w14:paraId="4529A9E2" w14:textId="77777777" w:rsidR="00993DFC" w:rsidRDefault="00993DFC" w:rsidP="00993DFC">
      <w:r>
        <w:rPr>
          <w:rFonts w:hint="eastAsia"/>
        </w:rPr>
        <w:t>1</w:t>
      </w:r>
      <w:r>
        <w:t>0</w:t>
      </w:r>
      <w:r>
        <w:rPr>
          <w:rFonts w:hint="eastAsia"/>
        </w:rPr>
        <w:t>、</w:t>
      </w:r>
    </w:p>
    <w:p w14:paraId="405A56F3" w14:textId="77777777" w:rsidR="0093138A" w:rsidRDefault="0093138A" w:rsidP="0093138A"/>
    <w:p w14:paraId="64C6764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AD81B5" w14:textId="77777777" w:rsidTr="00993DFC">
        <w:tc>
          <w:tcPr>
            <w:tcW w:w="8281" w:type="dxa"/>
          </w:tcPr>
          <w:p w14:paraId="2CB45F01" w14:textId="77777777" w:rsidR="0093138A" w:rsidRDefault="0093138A" w:rsidP="007A4526">
            <w:r>
              <w:rPr>
                <w:rFonts w:hint="eastAsia"/>
              </w:rPr>
              <w:t>本周工作</w:t>
            </w:r>
          </w:p>
        </w:tc>
      </w:tr>
    </w:tbl>
    <w:p w14:paraId="6A671047" w14:textId="77777777" w:rsidR="00993DFC" w:rsidRDefault="00993DFC" w:rsidP="00993DFC">
      <w:r>
        <w:rPr>
          <w:rFonts w:hint="eastAsia"/>
        </w:rPr>
        <w:t>1</w:t>
      </w:r>
      <w:r>
        <w:rPr>
          <w:rFonts w:hint="eastAsia"/>
        </w:rPr>
        <w:t>、</w:t>
      </w:r>
    </w:p>
    <w:p w14:paraId="0EE85115" w14:textId="77777777" w:rsidR="00993DFC" w:rsidRDefault="00993DFC" w:rsidP="00993DFC"/>
    <w:p w14:paraId="017B4B94" w14:textId="77777777" w:rsidR="00993DFC" w:rsidRDefault="00993DFC" w:rsidP="00993DFC">
      <w:r>
        <w:rPr>
          <w:rFonts w:hint="eastAsia"/>
        </w:rPr>
        <w:t>2</w:t>
      </w:r>
      <w:r>
        <w:rPr>
          <w:rFonts w:hint="eastAsia"/>
        </w:rPr>
        <w:t>、</w:t>
      </w:r>
    </w:p>
    <w:p w14:paraId="720F2209" w14:textId="77777777" w:rsidR="00993DFC" w:rsidRDefault="00993DFC" w:rsidP="00993DFC"/>
    <w:p w14:paraId="4999B918" w14:textId="77777777" w:rsidR="00993DFC" w:rsidRDefault="00993DFC" w:rsidP="00993DFC">
      <w:r>
        <w:rPr>
          <w:rFonts w:hint="eastAsia"/>
        </w:rPr>
        <w:lastRenderedPageBreak/>
        <w:t>3</w:t>
      </w:r>
      <w:r>
        <w:rPr>
          <w:rFonts w:hint="eastAsia"/>
        </w:rPr>
        <w:t>、</w:t>
      </w:r>
    </w:p>
    <w:p w14:paraId="295E9C78" w14:textId="77777777" w:rsidR="00993DFC" w:rsidRDefault="00993DFC" w:rsidP="00993DFC"/>
    <w:p w14:paraId="2DA57DC3" w14:textId="77777777" w:rsidR="00993DFC" w:rsidRDefault="00993DFC" w:rsidP="00993DFC">
      <w:r>
        <w:rPr>
          <w:rFonts w:hint="eastAsia"/>
        </w:rPr>
        <w:t>4</w:t>
      </w:r>
      <w:r>
        <w:rPr>
          <w:rFonts w:hint="eastAsia"/>
        </w:rPr>
        <w:t>、</w:t>
      </w:r>
    </w:p>
    <w:p w14:paraId="40D67755" w14:textId="77777777" w:rsidR="00993DFC" w:rsidRDefault="00993DFC" w:rsidP="00993DFC"/>
    <w:p w14:paraId="7EACDB61" w14:textId="77777777" w:rsidR="00993DFC" w:rsidRDefault="00993DFC" w:rsidP="00993DFC">
      <w:r>
        <w:rPr>
          <w:rFonts w:hint="eastAsia"/>
        </w:rPr>
        <w:t>5</w:t>
      </w:r>
      <w:r>
        <w:rPr>
          <w:rFonts w:hint="eastAsia"/>
        </w:rPr>
        <w:t>、</w:t>
      </w:r>
    </w:p>
    <w:p w14:paraId="486920D5" w14:textId="77777777" w:rsidR="00993DFC" w:rsidRDefault="00993DFC" w:rsidP="00993DFC"/>
    <w:p w14:paraId="041D6A51" w14:textId="77777777" w:rsidR="00993DFC" w:rsidRDefault="00993DFC" w:rsidP="00993DFC">
      <w:r>
        <w:rPr>
          <w:rFonts w:hint="eastAsia"/>
        </w:rPr>
        <w:t>6</w:t>
      </w:r>
      <w:r>
        <w:rPr>
          <w:rFonts w:hint="eastAsia"/>
        </w:rPr>
        <w:t>、</w:t>
      </w:r>
    </w:p>
    <w:p w14:paraId="77845E38" w14:textId="77777777" w:rsidR="00993DFC" w:rsidRDefault="00993DFC" w:rsidP="00993DFC"/>
    <w:p w14:paraId="2C1F7E69" w14:textId="77777777" w:rsidR="00993DFC" w:rsidRDefault="00993DFC" w:rsidP="00993DFC">
      <w:r>
        <w:rPr>
          <w:rFonts w:hint="eastAsia"/>
        </w:rPr>
        <w:t>7</w:t>
      </w:r>
      <w:r>
        <w:rPr>
          <w:rFonts w:hint="eastAsia"/>
        </w:rPr>
        <w:t>、</w:t>
      </w:r>
    </w:p>
    <w:p w14:paraId="4F41438E" w14:textId="77777777" w:rsidR="00993DFC" w:rsidRDefault="00993DFC" w:rsidP="00993DFC"/>
    <w:p w14:paraId="15C98E62" w14:textId="77777777" w:rsidR="00993DFC" w:rsidRDefault="00993DFC" w:rsidP="00993DFC">
      <w:r>
        <w:rPr>
          <w:rFonts w:hint="eastAsia"/>
        </w:rPr>
        <w:t>8</w:t>
      </w:r>
      <w:r>
        <w:rPr>
          <w:rFonts w:hint="eastAsia"/>
        </w:rPr>
        <w:t>、</w:t>
      </w:r>
    </w:p>
    <w:p w14:paraId="7067F960" w14:textId="77777777" w:rsidR="00993DFC" w:rsidRDefault="00993DFC" w:rsidP="00993DFC"/>
    <w:p w14:paraId="5FD6C56B" w14:textId="77777777" w:rsidR="00993DFC" w:rsidRDefault="00993DFC" w:rsidP="00993DFC">
      <w:r>
        <w:rPr>
          <w:rFonts w:hint="eastAsia"/>
        </w:rPr>
        <w:t>9</w:t>
      </w:r>
      <w:r>
        <w:rPr>
          <w:rFonts w:hint="eastAsia"/>
        </w:rPr>
        <w:t>、</w:t>
      </w:r>
    </w:p>
    <w:p w14:paraId="4D60894A" w14:textId="77777777" w:rsidR="00993DFC" w:rsidRDefault="00993DFC" w:rsidP="00993DFC"/>
    <w:p w14:paraId="0B7FB98C" w14:textId="77777777" w:rsidR="00993DFC" w:rsidRDefault="00993DFC" w:rsidP="00993DFC">
      <w:r>
        <w:rPr>
          <w:rFonts w:hint="eastAsia"/>
        </w:rPr>
        <w:t>1</w:t>
      </w:r>
      <w:r>
        <w:t>0</w:t>
      </w:r>
      <w:r>
        <w:rPr>
          <w:rFonts w:hint="eastAsia"/>
        </w:rPr>
        <w:t>、</w:t>
      </w:r>
    </w:p>
    <w:p w14:paraId="0155B62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FF72790" w14:textId="77777777" w:rsidTr="007A4526">
        <w:tc>
          <w:tcPr>
            <w:tcW w:w="8296" w:type="dxa"/>
          </w:tcPr>
          <w:p w14:paraId="5039AEE3" w14:textId="77777777" w:rsidR="0093138A" w:rsidRDefault="0093138A" w:rsidP="007A4526">
            <w:r>
              <w:rPr>
                <w:rFonts w:hint="eastAsia"/>
              </w:rPr>
              <w:t>下周计划</w:t>
            </w:r>
          </w:p>
        </w:tc>
      </w:tr>
    </w:tbl>
    <w:p w14:paraId="57B5903C" w14:textId="77777777" w:rsidR="0093138A" w:rsidRPr="003614A8" w:rsidRDefault="0093138A" w:rsidP="0093138A"/>
    <w:p w14:paraId="6B6B2E3A" w14:textId="77777777" w:rsidR="0093138A" w:rsidRPr="003614A8" w:rsidRDefault="0093138A" w:rsidP="0093138A"/>
    <w:p w14:paraId="3DFDE549" w14:textId="77777777" w:rsidR="00993DFC" w:rsidRDefault="00993DFC" w:rsidP="00993DFC">
      <w:r>
        <w:rPr>
          <w:rFonts w:hint="eastAsia"/>
        </w:rPr>
        <w:t>1</w:t>
      </w:r>
      <w:r>
        <w:rPr>
          <w:rFonts w:hint="eastAsia"/>
        </w:rPr>
        <w:t>、</w:t>
      </w:r>
    </w:p>
    <w:p w14:paraId="5051E88D" w14:textId="77777777" w:rsidR="00993DFC" w:rsidRDefault="00993DFC" w:rsidP="00993DFC"/>
    <w:p w14:paraId="71534A8D" w14:textId="77777777" w:rsidR="00993DFC" w:rsidRDefault="00993DFC" w:rsidP="00993DFC">
      <w:r>
        <w:rPr>
          <w:rFonts w:hint="eastAsia"/>
        </w:rPr>
        <w:t>2</w:t>
      </w:r>
      <w:r>
        <w:rPr>
          <w:rFonts w:hint="eastAsia"/>
        </w:rPr>
        <w:t>、</w:t>
      </w:r>
    </w:p>
    <w:p w14:paraId="2360018E" w14:textId="77777777" w:rsidR="00993DFC" w:rsidRDefault="00993DFC" w:rsidP="00993DFC"/>
    <w:p w14:paraId="352861A7" w14:textId="77777777" w:rsidR="00993DFC" w:rsidRDefault="00993DFC" w:rsidP="00993DFC">
      <w:r>
        <w:rPr>
          <w:rFonts w:hint="eastAsia"/>
        </w:rPr>
        <w:t>3</w:t>
      </w:r>
      <w:r>
        <w:rPr>
          <w:rFonts w:hint="eastAsia"/>
        </w:rPr>
        <w:t>、</w:t>
      </w:r>
    </w:p>
    <w:p w14:paraId="69371EEE" w14:textId="77777777" w:rsidR="00993DFC" w:rsidRDefault="00993DFC" w:rsidP="00993DFC"/>
    <w:p w14:paraId="02AA7372" w14:textId="77777777" w:rsidR="00993DFC" w:rsidRDefault="00993DFC" w:rsidP="00993DFC">
      <w:r>
        <w:rPr>
          <w:rFonts w:hint="eastAsia"/>
        </w:rPr>
        <w:t>4</w:t>
      </w:r>
      <w:r>
        <w:rPr>
          <w:rFonts w:hint="eastAsia"/>
        </w:rPr>
        <w:t>、</w:t>
      </w:r>
    </w:p>
    <w:p w14:paraId="601B8DDD" w14:textId="77777777" w:rsidR="00993DFC" w:rsidRDefault="00993DFC" w:rsidP="00993DFC"/>
    <w:p w14:paraId="1C1E52FF" w14:textId="77777777" w:rsidR="00993DFC" w:rsidRDefault="00993DFC" w:rsidP="00993DFC">
      <w:r>
        <w:rPr>
          <w:rFonts w:hint="eastAsia"/>
        </w:rPr>
        <w:t>5</w:t>
      </w:r>
      <w:r>
        <w:rPr>
          <w:rFonts w:hint="eastAsia"/>
        </w:rPr>
        <w:t>、</w:t>
      </w:r>
    </w:p>
    <w:p w14:paraId="5262C6D8" w14:textId="77777777" w:rsidR="00993DFC" w:rsidRDefault="00993DFC" w:rsidP="00993DFC"/>
    <w:p w14:paraId="32732DE0" w14:textId="77777777" w:rsidR="00993DFC" w:rsidRDefault="00993DFC" w:rsidP="00993DFC">
      <w:r>
        <w:rPr>
          <w:rFonts w:hint="eastAsia"/>
        </w:rPr>
        <w:t>6</w:t>
      </w:r>
      <w:r>
        <w:rPr>
          <w:rFonts w:hint="eastAsia"/>
        </w:rPr>
        <w:t>、</w:t>
      </w:r>
    </w:p>
    <w:p w14:paraId="07B3C950" w14:textId="77777777" w:rsidR="00993DFC" w:rsidRDefault="00993DFC" w:rsidP="00993DFC"/>
    <w:p w14:paraId="173EBADC" w14:textId="77777777" w:rsidR="00993DFC" w:rsidRDefault="00993DFC" w:rsidP="00993DFC">
      <w:r>
        <w:rPr>
          <w:rFonts w:hint="eastAsia"/>
        </w:rPr>
        <w:t>7</w:t>
      </w:r>
      <w:r>
        <w:rPr>
          <w:rFonts w:hint="eastAsia"/>
        </w:rPr>
        <w:t>、</w:t>
      </w:r>
    </w:p>
    <w:p w14:paraId="5C93579F" w14:textId="77777777" w:rsidR="00993DFC" w:rsidRDefault="00993DFC" w:rsidP="00993DFC"/>
    <w:p w14:paraId="1B955677" w14:textId="77777777" w:rsidR="00993DFC" w:rsidRDefault="00993DFC" w:rsidP="00993DFC">
      <w:r>
        <w:rPr>
          <w:rFonts w:hint="eastAsia"/>
        </w:rPr>
        <w:t>8</w:t>
      </w:r>
      <w:r>
        <w:rPr>
          <w:rFonts w:hint="eastAsia"/>
        </w:rPr>
        <w:t>、</w:t>
      </w:r>
    </w:p>
    <w:p w14:paraId="4B22D5B1" w14:textId="77777777" w:rsidR="00993DFC" w:rsidRDefault="00993DFC" w:rsidP="00993DFC"/>
    <w:p w14:paraId="126CC590" w14:textId="77777777" w:rsidR="00993DFC" w:rsidRDefault="00993DFC" w:rsidP="00993DFC">
      <w:r>
        <w:rPr>
          <w:rFonts w:hint="eastAsia"/>
        </w:rPr>
        <w:t>9</w:t>
      </w:r>
      <w:r>
        <w:rPr>
          <w:rFonts w:hint="eastAsia"/>
        </w:rPr>
        <w:t>、</w:t>
      </w:r>
    </w:p>
    <w:p w14:paraId="71E3EC1E" w14:textId="77777777" w:rsidR="00993DFC" w:rsidRDefault="00993DFC" w:rsidP="00993DFC"/>
    <w:p w14:paraId="4FE62DB0" w14:textId="77777777" w:rsidR="00993DFC" w:rsidRDefault="00993DFC" w:rsidP="00993DFC">
      <w:r>
        <w:rPr>
          <w:rFonts w:hint="eastAsia"/>
        </w:rPr>
        <w:t>1</w:t>
      </w:r>
      <w:r>
        <w:t>0</w:t>
      </w:r>
      <w:r>
        <w:rPr>
          <w:rFonts w:hint="eastAsia"/>
        </w:rPr>
        <w:t>、</w:t>
      </w:r>
    </w:p>
    <w:p w14:paraId="09D95E82" w14:textId="77777777" w:rsidR="0093138A" w:rsidRDefault="0093138A" w:rsidP="0093138A"/>
    <w:p w14:paraId="730B69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791C2D" w14:textId="77777777" w:rsidTr="00993DFC">
        <w:tc>
          <w:tcPr>
            <w:tcW w:w="8281" w:type="dxa"/>
          </w:tcPr>
          <w:p w14:paraId="17D6AB5F" w14:textId="77777777" w:rsidR="0093138A" w:rsidRDefault="0093138A" w:rsidP="007A4526">
            <w:r>
              <w:rPr>
                <w:rFonts w:hint="eastAsia"/>
              </w:rPr>
              <w:t>本周工作</w:t>
            </w:r>
          </w:p>
        </w:tc>
      </w:tr>
    </w:tbl>
    <w:p w14:paraId="4C739D44" w14:textId="77777777" w:rsidR="00993DFC" w:rsidRDefault="00993DFC" w:rsidP="00993DFC">
      <w:r>
        <w:rPr>
          <w:rFonts w:hint="eastAsia"/>
        </w:rPr>
        <w:t>1</w:t>
      </w:r>
      <w:r>
        <w:rPr>
          <w:rFonts w:hint="eastAsia"/>
        </w:rPr>
        <w:t>、</w:t>
      </w:r>
    </w:p>
    <w:p w14:paraId="0A651BDD" w14:textId="77777777" w:rsidR="00993DFC" w:rsidRDefault="00993DFC" w:rsidP="00993DFC"/>
    <w:p w14:paraId="63EA9ED0" w14:textId="77777777" w:rsidR="00993DFC" w:rsidRDefault="00993DFC" w:rsidP="00993DFC">
      <w:r>
        <w:rPr>
          <w:rFonts w:hint="eastAsia"/>
        </w:rPr>
        <w:t>2</w:t>
      </w:r>
      <w:r>
        <w:rPr>
          <w:rFonts w:hint="eastAsia"/>
        </w:rPr>
        <w:t>、</w:t>
      </w:r>
    </w:p>
    <w:p w14:paraId="3ADB6DE0" w14:textId="77777777" w:rsidR="00993DFC" w:rsidRDefault="00993DFC" w:rsidP="00993DFC"/>
    <w:p w14:paraId="0F12FBD3" w14:textId="77777777" w:rsidR="00993DFC" w:rsidRDefault="00993DFC" w:rsidP="00993DFC">
      <w:r>
        <w:rPr>
          <w:rFonts w:hint="eastAsia"/>
        </w:rPr>
        <w:t>3</w:t>
      </w:r>
      <w:r>
        <w:rPr>
          <w:rFonts w:hint="eastAsia"/>
        </w:rPr>
        <w:t>、</w:t>
      </w:r>
    </w:p>
    <w:p w14:paraId="66539223" w14:textId="77777777" w:rsidR="00993DFC" w:rsidRDefault="00993DFC" w:rsidP="00993DFC"/>
    <w:p w14:paraId="2F1A234E" w14:textId="77777777" w:rsidR="00993DFC" w:rsidRDefault="00993DFC" w:rsidP="00993DFC">
      <w:r>
        <w:rPr>
          <w:rFonts w:hint="eastAsia"/>
        </w:rPr>
        <w:t>4</w:t>
      </w:r>
      <w:r>
        <w:rPr>
          <w:rFonts w:hint="eastAsia"/>
        </w:rPr>
        <w:t>、</w:t>
      </w:r>
    </w:p>
    <w:p w14:paraId="18C931F8" w14:textId="77777777" w:rsidR="00993DFC" w:rsidRDefault="00993DFC" w:rsidP="00993DFC"/>
    <w:p w14:paraId="798EA745" w14:textId="77777777" w:rsidR="00993DFC" w:rsidRDefault="00993DFC" w:rsidP="00993DFC">
      <w:r>
        <w:rPr>
          <w:rFonts w:hint="eastAsia"/>
        </w:rPr>
        <w:t>5</w:t>
      </w:r>
      <w:r>
        <w:rPr>
          <w:rFonts w:hint="eastAsia"/>
        </w:rPr>
        <w:t>、</w:t>
      </w:r>
    </w:p>
    <w:p w14:paraId="70B3FA66" w14:textId="77777777" w:rsidR="00993DFC" w:rsidRDefault="00993DFC" w:rsidP="00993DFC"/>
    <w:p w14:paraId="439A1078" w14:textId="77777777" w:rsidR="00993DFC" w:rsidRDefault="00993DFC" w:rsidP="00993DFC">
      <w:r>
        <w:rPr>
          <w:rFonts w:hint="eastAsia"/>
        </w:rPr>
        <w:t>6</w:t>
      </w:r>
      <w:r>
        <w:rPr>
          <w:rFonts w:hint="eastAsia"/>
        </w:rPr>
        <w:t>、</w:t>
      </w:r>
    </w:p>
    <w:p w14:paraId="0876975A" w14:textId="77777777" w:rsidR="00993DFC" w:rsidRDefault="00993DFC" w:rsidP="00993DFC"/>
    <w:p w14:paraId="4898FD4F" w14:textId="77777777" w:rsidR="00993DFC" w:rsidRDefault="00993DFC" w:rsidP="00993DFC">
      <w:r>
        <w:rPr>
          <w:rFonts w:hint="eastAsia"/>
        </w:rPr>
        <w:t>7</w:t>
      </w:r>
      <w:r>
        <w:rPr>
          <w:rFonts w:hint="eastAsia"/>
        </w:rPr>
        <w:t>、</w:t>
      </w:r>
    </w:p>
    <w:p w14:paraId="303AA095" w14:textId="77777777" w:rsidR="00993DFC" w:rsidRDefault="00993DFC" w:rsidP="00993DFC"/>
    <w:p w14:paraId="542F48A6" w14:textId="77777777" w:rsidR="00993DFC" w:rsidRDefault="00993DFC" w:rsidP="00993DFC">
      <w:r>
        <w:rPr>
          <w:rFonts w:hint="eastAsia"/>
        </w:rPr>
        <w:t>8</w:t>
      </w:r>
      <w:r>
        <w:rPr>
          <w:rFonts w:hint="eastAsia"/>
        </w:rPr>
        <w:t>、</w:t>
      </w:r>
    </w:p>
    <w:p w14:paraId="3502DDF3" w14:textId="77777777" w:rsidR="00993DFC" w:rsidRDefault="00993DFC" w:rsidP="00993DFC"/>
    <w:p w14:paraId="4A097E5B" w14:textId="77777777" w:rsidR="00993DFC" w:rsidRDefault="00993DFC" w:rsidP="00993DFC">
      <w:r>
        <w:rPr>
          <w:rFonts w:hint="eastAsia"/>
        </w:rPr>
        <w:t>9</w:t>
      </w:r>
      <w:r>
        <w:rPr>
          <w:rFonts w:hint="eastAsia"/>
        </w:rPr>
        <w:t>、</w:t>
      </w:r>
    </w:p>
    <w:p w14:paraId="6941430C" w14:textId="77777777" w:rsidR="00993DFC" w:rsidRDefault="00993DFC" w:rsidP="00993DFC"/>
    <w:p w14:paraId="07B602F9" w14:textId="77777777" w:rsidR="00993DFC" w:rsidRDefault="00993DFC" w:rsidP="00993DFC">
      <w:r>
        <w:rPr>
          <w:rFonts w:hint="eastAsia"/>
        </w:rPr>
        <w:t>1</w:t>
      </w:r>
      <w:r>
        <w:t>0</w:t>
      </w:r>
      <w:r>
        <w:rPr>
          <w:rFonts w:hint="eastAsia"/>
        </w:rPr>
        <w:t>、</w:t>
      </w:r>
    </w:p>
    <w:p w14:paraId="3E3ABA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3E523B" w14:textId="77777777" w:rsidTr="007A4526">
        <w:tc>
          <w:tcPr>
            <w:tcW w:w="8296" w:type="dxa"/>
          </w:tcPr>
          <w:p w14:paraId="6E1DE746" w14:textId="77777777" w:rsidR="0093138A" w:rsidRDefault="0093138A" w:rsidP="007A4526">
            <w:r>
              <w:rPr>
                <w:rFonts w:hint="eastAsia"/>
              </w:rPr>
              <w:t>下周计划</w:t>
            </w:r>
          </w:p>
        </w:tc>
      </w:tr>
    </w:tbl>
    <w:p w14:paraId="4DE56731" w14:textId="77777777" w:rsidR="0093138A" w:rsidRPr="003614A8" w:rsidRDefault="0093138A" w:rsidP="0093138A"/>
    <w:p w14:paraId="6C9CB53D" w14:textId="77777777" w:rsidR="00993DFC" w:rsidRDefault="00993DFC" w:rsidP="00993DFC">
      <w:r>
        <w:rPr>
          <w:rFonts w:hint="eastAsia"/>
        </w:rPr>
        <w:t>1</w:t>
      </w:r>
      <w:r>
        <w:rPr>
          <w:rFonts w:hint="eastAsia"/>
        </w:rPr>
        <w:t>、</w:t>
      </w:r>
    </w:p>
    <w:p w14:paraId="52E1DA7F" w14:textId="77777777" w:rsidR="00993DFC" w:rsidRDefault="00993DFC" w:rsidP="00993DFC"/>
    <w:p w14:paraId="3D88255C" w14:textId="77777777" w:rsidR="00993DFC" w:rsidRDefault="00993DFC" w:rsidP="00993DFC">
      <w:r>
        <w:rPr>
          <w:rFonts w:hint="eastAsia"/>
        </w:rPr>
        <w:t>2</w:t>
      </w:r>
      <w:r>
        <w:rPr>
          <w:rFonts w:hint="eastAsia"/>
        </w:rPr>
        <w:t>、</w:t>
      </w:r>
    </w:p>
    <w:p w14:paraId="2B0E117D" w14:textId="77777777" w:rsidR="00993DFC" w:rsidRDefault="00993DFC" w:rsidP="00993DFC"/>
    <w:p w14:paraId="55C1C4CC" w14:textId="77777777" w:rsidR="00993DFC" w:rsidRDefault="00993DFC" w:rsidP="00993DFC">
      <w:r>
        <w:rPr>
          <w:rFonts w:hint="eastAsia"/>
        </w:rPr>
        <w:t>3</w:t>
      </w:r>
      <w:r>
        <w:rPr>
          <w:rFonts w:hint="eastAsia"/>
        </w:rPr>
        <w:t>、</w:t>
      </w:r>
    </w:p>
    <w:p w14:paraId="05A79E87" w14:textId="77777777" w:rsidR="00993DFC" w:rsidRDefault="00993DFC" w:rsidP="00993DFC"/>
    <w:p w14:paraId="0A796169" w14:textId="77777777" w:rsidR="00993DFC" w:rsidRDefault="00993DFC" w:rsidP="00993DFC">
      <w:r>
        <w:rPr>
          <w:rFonts w:hint="eastAsia"/>
        </w:rPr>
        <w:t>4</w:t>
      </w:r>
      <w:r>
        <w:rPr>
          <w:rFonts w:hint="eastAsia"/>
        </w:rPr>
        <w:t>、</w:t>
      </w:r>
    </w:p>
    <w:p w14:paraId="6D9AADBE" w14:textId="77777777" w:rsidR="00993DFC" w:rsidRDefault="00993DFC" w:rsidP="00993DFC"/>
    <w:p w14:paraId="62083F7E" w14:textId="77777777" w:rsidR="00993DFC" w:rsidRDefault="00993DFC" w:rsidP="00993DFC">
      <w:r>
        <w:rPr>
          <w:rFonts w:hint="eastAsia"/>
        </w:rPr>
        <w:t>5</w:t>
      </w:r>
      <w:r>
        <w:rPr>
          <w:rFonts w:hint="eastAsia"/>
        </w:rPr>
        <w:t>、</w:t>
      </w:r>
    </w:p>
    <w:p w14:paraId="7178AD25" w14:textId="77777777" w:rsidR="00993DFC" w:rsidRDefault="00993DFC" w:rsidP="00993DFC"/>
    <w:p w14:paraId="3D97659E" w14:textId="77777777" w:rsidR="00993DFC" w:rsidRDefault="00993DFC" w:rsidP="00993DFC">
      <w:r>
        <w:rPr>
          <w:rFonts w:hint="eastAsia"/>
        </w:rPr>
        <w:t>6</w:t>
      </w:r>
      <w:r>
        <w:rPr>
          <w:rFonts w:hint="eastAsia"/>
        </w:rPr>
        <w:t>、</w:t>
      </w:r>
    </w:p>
    <w:p w14:paraId="74223DEE" w14:textId="77777777" w:rsidR="00993DFC" w:rsidRDefault="00993DFC" w:rsidP="00993DFC"/>
    <w:p w14:paraId="60AEC400" w14:textId="77777777" w:rsidR="00993DFC" w:rsidRDefault="00993DFC" w:rsidP="00993DFC">
      <w:r>
        <w:rPr>
          <w:rFonts w:hint="eastAsia"/>
        </w:rPr>
        <w:lastRenderedPageBreak/>
        <w:t>7</w:t>
      </w:r>
      <w:r>
        <w:rPr>
          <w:rFonts w:hint="eastAsia"/>
        </w:rPr>
        <w:t>、</w:t>
      </w:r>
    </w:p>
    <w:p w14:paraId="2BA22D9C" w14:textId="77777777" w:rsidR="00993DFC" w:rsidRDefault="00993DFC" w:rsidP="00993DFC"/>
    <w:p w14:paraId="07BC8BF2" w14:textId="77777777" w:rsidR="00993DFC" w:rsidRDefault="00993DFC" w:rsidP="00993DFC">
      <w:r>
        <w:rPr>
          <w:rFonts w:hint="eastAsia"/>
        </w:rPr>
        <w:t>8</w:t>
      </w:r>
      <w:r>
        <w:rPr>
          <w:rFonts w:hint="eastAsia"/>
        </w:rPr>
        <w:t>、</w:t>
      </w:r>
    </w:p>
    <w:p w14:paraId="67518752" w14:textId="77777777" w:rsidR="00993DFC" w:rsidRDefault="00993DFC" w:rsidP="00993DFC"/>
    <w:p w14:paraId="3DC14EC6" w14:textId="77777777" w:rsidR="00993DFC" w:rsidRDefault="00993DFC" w:rsidP="00993DFC">
      <w:r>
        <w:rPr>
          <w:rFonts w:hint="eastAsia"/>
        </w:rPr>
        <w:t>9</w:t>
      </w:r>
      <w:r>
        <w:rPr>
          <w:rFonts w:hint="eastAsia"/>
        </w:rPr>
        <w:t>、</w:t>
      </w:r>
    </w:p>
    <w:p w14:paraId="3BF7D0AE" w14:textId="77777777" w:rsidR="00993DFC" w:rsidRDefault="00993DFC" w:rsidP="00993DFC"/>
    <w:p w14:paraId="2D0D7961" w14:textId="77777777" w:rsidR="00993DFC" w:rsidRDefault="00993DFC" w:rsidP="00993DFC">
      <w:r>
        <w:rPr>
          <w:rFonts w:hint="eastAsia"/>
        </w:rPr>
        <w:t>1</w:t>
      </w:r>
      <w:r>
        <w:t>0</w:t>
      </w:r>
      <w:r>
        <w:rPr>
          <w:rFonts w:hint="eastAsia"/>
        </w:rPr>
        <w:t>、</w:t>
      </w:r>
    </w:p>
    <w:p w14:paraId="74B4A0C2" w14:textId="77777777" w:rsidR="0093138A" w:rsidRPr="003614A8" w:rsidRDefault="0093138A" w:rsidP="0093138A"/>
    <w:p w14:paraId="50882A23" w14:textId="77777777" w:rsidR="0093138A" w:rsidRDefault="0093138A" w:rsidP="0093138A"/>
    <w:p w14:paraId="12C55D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22DBC6" w14:textId="77777777" w:rsidTr="00993DFC">
        <w:tc>
          <w:tcPr>
            <w:tcW w:w="8281" w:type="dxa"/>
          </w:tcPr>
          <w:p w14:paraId="38A885D4" w14:textId="77777777" w:rsidR="0093138A" w:rsidRDefault="0093138A" w:rsidP="007A4526">
            <w:r>
              <w:rPr>
                <w:rFonts w:hint="eastAsia"/>
              </w:rPr>
              <w:t>本周工作</w:t>
            </w:r>
          </w:p>
        </w:tc>
      </w:tr>
    </w:tbl>
    <w:p w14:paraId="78F653BA" w14:textId="77777777" w:rsidR="00993DFC" w:rsidRDefault="00993DFC" w:rsidP="00993DFC">
      <w:r>
        <w:rPr>
          <w:rFonts w:hint="eastAsia"/>
        </w:rPr>
        <w:t>1</w:t>
      </w:r>
      <w:r>
        <w:rPr>
          <w:rFonts w:hint="eastAsia"/>
        </w:rPr>
        <w:t>、</w:t>
      </w:r>
    </w:p>
    <w:p w14:paraId="1CF71071" w14:textId="77777777" w:rsidR="00993DFC" w:rsidRDefault="00993DFC" w:rsidP="00993DFC"/>
    <w:p w14:paraId="4D3E7AEB" w14:textId="77777777" w:rsidR="00993DFC" w:rsidRDefault="00993DFC" w:rsidP="00993DFC">
      <w:r>
        <w:rPr>
          <w:rFonts w:hint="eastAsia"/>
        </w:rPr>
        <w:t>2</w:t>
      </w:r>
      <w:r>
        <w:rPr>
          <w:rFonts w:hint="eastAsia"/>
        </w:rPr>
        <w:t>、</w:t>
      </w:r>
    </w:p>
    <w:p w14:paraId="70FE683A" w14:textId="77777777" w:rsidR="00993DFC" w:rsidRDefault="00993DFC" w:rsidP="00993DFC"/>
    <w:p w14:paraId="6AF1779F" w14:textId="77777777" w:rsidR="00993DFC" w:rsidRDefault="00993DFC" w:rsidP="00993DFC">
      <w:r>
        <w:rPr>
          <w:rFonts w:hint="eastAsia"/>
        </w:rPr>
        <w:t>3</w:t>
      </w:r>
      <w:r>
        <w:rPr>
          <w:rFonts w:hint="eastAsia"/>
        </w:rPr>
        <w:t>、</w:t>
      </w:r>
    </w:p>
    <w:p w14:paraId="4C870705" w14:textId="77777777" w:rsidR="00993DFC" w:rsidRDefault="00993DFC" w:rsidP="00993DFC"/>
    <w:p w14:paraId="7325392F" w14:textId="77777777" w:rsidR="00993DFC" w:rsidRDefault="00993DFC" w:rsidP="00993DFC">
      <w:r>
        <w:rPr>
          <w:rFonts w:hint="eastAsia"/>
        </w:rPr>
        <w:t>4</w:t>
      </w:r>
      <w:r>
        <w:rPr>
          <w:rFonts w:hint="eastAsia"/>
        </w:rPr>
        <w:t>、</w:t>
      </w:r>
    </w:p>
    <w:p w14:paraId="760FAF44" w14:textId="77777777" w:rsidR="00993DFC" w:rsidRDefault="00993DFC" w:rsidP="00993DFC"/>
    <w:p w14:paraId="52C3B2D2" w14:textId="77777777" w:rsidR="00993DFC" w:rsidRDefault="00993DFC" w:rsidP="00993DFC">
      <w:r>
        <w:rPr>
          <w:rFonts w:hint="eastAsia"/>
        </w:rPr>
        <w:t>5</w:t>
      </w:r>
      <w:r>
        <w:rPr>
          <w:rFonts w:hint="eastAsia"/>
        </w:rPr>
        <w:t>、</w:t>
      </w:r>
    </w:p>
    <w:p w14:paraId="38B00A84" w14:textId="77777777" w:rsidR="00993DFC" w:rsidRDefault="00993DFC" w:rsidP="00993DFC"/>
    <w:p w14:paraId="549036D4" w14:textId="77777777" w:rsidR="00993DFC" w:rsidRDefault="00993DFC" w:rsidP="00993DFC">
      <w:r>
        <w:rPr>
          <w:rFonts w:hint="eastAsia"/>
        </w:rPr>
        <w:t>6</w:t>
      </w:r>
      <w:r>
        <w:rPr>
          <w:rFonts w:hint="eastAsia"/>
        </w:rPr>
        <w:t>、</w:t>
      </w:r>
    </w:p>
    <w:p w14:paraId="3B944ACB" w14:textId="77777777" w:rsidR="00993DFC" w:rsidRDefault="00993DFC" w:rsidP="00993DFC"/>
    <w:p w14:paraId="4306172D" w14:textId="77777777" w:rsidR="00993DFC" w:rsidRDefault="00993DFC" w:rsidP="00993DFC">
      <w:r>
        <w:rPr>
          <w:rFonts w:hint="eastAsia"/>
        </w:rPr>
        <w:t>7</w:t>
      </w:r>
      <w:r>
        <w:rPr>
          <w:rFonts w:hint="eastAsia"/>
        </w:rPr>
        <w:t>、</w:t>
      </w:r>
    </w:p>
    <w:p w14:paraId="5BB3F37C" w14:textId="77777777" w:rsidR="00993DFC" w:rsidRDefault="00993DFC" w:rsidP="00993DFC"/>
    <w:p w14:paraId="2190C998" w14:textId="77777777" w:rsidR="00993DFC" w:rsidRDefault="00993DFC" w:rsidP="00993DFC">
      <w:r>
        <w:rPr>
          <w:rFonts w:hint="eastAsia"/>
        </w:rPr>
        <w:t>8</w:t>
      </w:r>
      <w:r>
        <w:rPr>
          <w:rFonts w:hint="eastAsia"/>
        </w:rPr>
        <w:t>、</w:t>
      </w:r>
    </w:p>
    <w:p w14:paraId="4A929520" w14:textId="77777777" w:rsidR="00993DFC" w:rsidRDefault="00993DFC" w:rsidP="00993DFC"/>
    <w:p w14:paraId="746FBC59" w14:textId="77777777" w:rsidR="00993DFC" w:rsidRDefault="00993DFC" w:rsidP="00993DFC">
      <w:r>
        <w:rPr>
          <w:rFonts w:hint="eastAsia"/>
        </w:rPr>
        <w:t>9</w:t>
      </w:r>
      <w:r>
        <w:rPr>
          <w:rFonts w:hint="eastAsia"/>
        </w:rPr>
        <w:t>、</w:t>
      </w:r>
    </w:p>
    <w:p w14:paraId="7D99865C" w14:textId="77777777" w:rsidR="00993DFC" w:rsidRDefault="00993DFC" w:rsidP="00993DFC"/>
    <w:p w14:paraId="05C46426" w14:textId="77777777" w:rsidR="00993DFC" w:rsidRDefault="00993DFC" w:rsidP="00993DFC">
      <w:r>
        <w:rPr>
          <w:rFonts w:hint="eastAsia"/>
        </w:rPr>
        <w:t>1</w:t>
      </w:r>
      <w:r>
        <w:t>0</w:t>
      </w:r>
      <w:r>
        <w:rPr>
          <w:rFonts w:hint="eastAsia"/>
        </w:rPr>
        <w:t>、</w:t>
      </w:r>
    </w:p>
    <w:p w14:paraId="385618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DC0C8A" w14:textId="77777777" w:rsidTr="007A4526">
        <w:tc>
          <w:tcPr>
            <w:tcW w:w="8296" w:type="dxa"/>
          </w:tcPr>
          <w:p w14:paraId="5A05B420" w14:textId="77777777" w:rsidR="0093138A" w:rsidRDefault="0093138A" w:rsidP="007A4526">
            <w:r>
              <w:rPr>
                <w:rFonts w:hint="eastAsia"/>
              </w:rPr>
              <w:t>下周计划</w:t>
            </w:r>
          </w:p>
        </w:tc>
      </w:tr>
    </w:tbl>
    <w:p w14:paraId="3FD9C69A" w14:textId="77777777" w:rsidR="0093138A" w:rsidRPr="003614A8" w:rsidRDefault="0093138A" w:rsidP="0093138A"/>
    <w:p w14:paraId="5A42A87F" w14:textId="77777777" w:rsidR="00993DFC" w:rsidRDefault="00993DFC" w:rsidP="00993DFC">
      <w:r>
        <w:rPr>
          <w:rFonts w:hint="eastAsia"/>
        </w:rPr>
        <w:t>1</w:t>
      </w:r>
      <w:r>
        <w:rPr>
          <w:rFonts w:hint="eastAsia"/>
        </w:rPr>
        <w:t>、</w:t>
      </w:r>
    </w:p>
    <w:p w14:paraId="4A46EDCC" w14:textId="77777777" w:rsidR="00993DFC" w:rsidRDefault="00993DFC" w:rsidP="00993DFC"/>
    <w:p w14:paraId="1E1D86E6" w14:textId="77777777" w:rsidR="00993DFC" w:rsidRDefault="00993DFC" w:rsidP="00993DFC">
      <w:r>
        <w:rPr>
          <w:rFonts w:hint="eastAsia"/>
        </w:rPr>
        <w:t>2</w:t>
      </w:r>
      <w:r>
        <w:rPr>
          <w:rFonts w:hint="eastAsia"/>
        </w:rPr>
        <w:t>、</w:t>
      </w:r>
    </w:p>
    <w:p w14:paraId="6DCCEC96" w14:textId="77777777" w:rsidR="00993DFC" w:rsidRDefault="00993DFC" w:rsidP="00993DFC"/>
    <w:p w14:paraId="699D17D2" w14:textId="77777777" w:rsidR="00993DFC" w:rsidRDefault="00993DFC" w:rsidP="00993DFC">
      <w:r>
        <w:rPr>
          <w:rFonts w:hint="eastAsia"/>
        </w:rPr>
        <w:t>3</w:t>
      </w:r>
      <w:r>
        <w:rPr>
          <w:rFonts w:hint="eastAsia"/>
        </w:rPr>
        <w:t>、</w:t>
      </w:r>
    </w:p>
    <w:p w14:paraId="4AA7D1B1" w14:textId="77777777" w:rsidR="00993DFC" w:rsidRDefault="00993DFC" w:rsidP="00993DFC"/>
    <w:p w14:paraId="23245D8D" w14:textId="77777777" w:rsidR="00993DFC" w:rsidRDefault="00993DFC" w:rsidP="00993DFC">
      <w:r>
        <w:rPr>
          <w:rFonts w:hint="eastAsia"/>
        </w:rPr>
        <w:t>4</w:t>
      </w:r>
      <w:r>
        <w:rPr>
          <w:rFonts w:hint="eastAsia"/>
        </w:rPr>
        <w:t>、</w:t>
      </w:r>
    </w:p>
    <w:p w14:paraId="4525B36D" w14:textId="77777777" w:rsidR="00993DFC" w:rsidRDefault="00993DFC" w:rsidP="00993DFC"/>
    <w:p w14:paraId="52614832" w14:textId="77777777" w:rsidR="00993DFC" w:rsidRDefault="00993DFC" w:rsidP="00993DFC">
      <w:r>
        <w:rPr>
          <w:rFonts w:hint="eastAsia"/>
        </w:rPr>
        <w:t>5</w:t>
      </w:r>
      <w:r>
        <w:rPr>
          <w:rFonts w:hint="eastAsia"/>
        </w:rPr>
        <w:t>、</w:t>
      </w:r>
    </w:p>
    <w:p w14:paraId="791B79B5" w14:textId="77777777" w:rsidR="00993DFC" w:rsidRDefault="00993DFC" w:rsidP="00993DFC"/>
    <w:p w14:paraId="2E1902E6" w14:textId="77777777" w:rsidR="00993DFC" w:rsidRDefault="00993DFC" w:rsidP="00993DFC">
      <w:r>
        <w:rPr>
          <w:rFonts w:hint="eastAsia"/>
        </w:rPr>
        <w:lastRenderedPageBreak/>
        <w:t>6</w:t>
      </w:r>
      <w:r>
        <w:rPr>
          <w:rFonts w:hint="eastAsia"/>
        </w:rPr>
        <w:t>、</w:t>
      </w:r>
    </w:p>
    <w:p w14:paraId="10910BFF" w14:textId="77777777" w:rsidR="00993DFC" w:rsidRDefault="00993DFC" w:rsidP="00993DFC"/>
    <w:p w14:paraId="2785F255" w14:textId="77777777" w:rsidR="00993DFC" w:rsidRDefault="00993DFC" w:rsidP="00993DFC">
      <w:r>
        <w:rPr>
          <w:rFonts w:hint="eastAsia"/>
        </w:rPr>
        <w:t>7</w:t>
      </w:r>
      <w:r>
        <w:rPr>
          <w:rFonts w:hint="eastAsia"/>
        </w:rPr>
        <w:t>、</w:t>
      </w:r>
    </w:p>
    <w:p w14:paraId="58AE5F4C" w14:textId="77777777" w:rsidR="00993DFC" w:rsidRDefault="00993DFC" w:rsidP="00993DFC"/>
    <w:p w14:paraId="348ADE32" w14:textId="77777777" w:rsidR="00993DFC" w:rsidRDefault="00993DFC" w:rsidP="00993DFC">
      <w:r>
        <w:rPr>
          <w:rFonts w:hint="eastAsia"/>
        </w:rPr>
        <w:t>8</w:t>
      </w:r>
      <w:r>
        <w:rPr>
          <w:rFonts w:hint="eastAsia"/>
        </w:rPr>
        <w:t>、</w:t>
      </w:r>
    </w:p>
    <w:p w14:paraId="4E7AFA1B" w14:textId="77777777" w:rsidR="00993DFC" w:rsidRDefault="00993DFC" w:rsidP="00993DFC"/>
    <w:p w14:paraId="5ED9C4C2" w14:textId="77777777" w:rsidR="00993DFC" w:rsidRDefault="00993DFC" w:rsidP="00993DFC">
      <w:r>
        <w:rPr>
          <w:rFonts w:hint="eastAsia"/>
        </w:rPr>
        <w:t>9</w:t>
      </w:r>
      <w:r>
        <w:rPr>
          <w:rFonts w:hint="eastAsia"/>
        </w:rPr>
        <w:t>、</w:t>
      </w:r>
    </w:p>
    <w:p w14:paraId="635E3658" w14:textId="77777777" w:rsidR="00993DFC" w:rsidRDefault="00993DFC" w:rsidP="00993DFC"/>
    <w:p w14:paraId="3057AF14" w14:textId="77777777" w:rsidR="00993DFC" w:rsidRDefault="00993DFC" w:rsidP="00993DFC">
      <w:r>
        <w:rPr>
          <w:rFonts w:hint="eastAsia"/>
        </w:rPr>
        <w:t>1</w:t>
      </w:r>
      <w:r>
        <w:t>0</w:t>
      </w:r>
      <w:r>
        <w:rPr>
          <w:rFonts w:hint="eastAsia"/>
        </w:rPr>
        <w:t>、</w:t>
      </w:r>
    </w:p>
    <w:p w14:paraId="20A4CBD4" w14:textId="77777777" w:rsidR="0093138A" w:rsidRPr="003614A8" w:rsidRDefault="0093138A" w:rsidP="0093138A"/>
    <w:p w14:paraId="6D2C3B3C" w14:textId="77777777" w:rsidR="0093138A" w:rsidRDefault="0093138A" w:rsidP="0093138A"/>
    <w:p w14:paraId="54E967F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266B33" w14:textId="77777777" w:rsidTr="00993DFC">
        <w:tc>
          <w:tcPr>
            <w:tcW w:w="8281" w:type="dxa"/>
          </w:tcPr>
          <w:p w14:paraId="1946D357" w14:textId="77777777" w:rsidR="0093138A" w:rsidRDefault="0093138A" w:rsidP="007A4526">
            <w:r>
              <w:rPr>
                <w:rFonts w:hint="eastAsia"/>
              </w:rPr>
              <w:t>本周工作</w:t>
            </w:r>
          </w:p>
        </w:tc>
      </w:tr>
    </w:tbl>
    <w:p w14:paraId="2EE45554" w14:textId="77777777" w:rsidR="00993DFC" w:rsidRDefault="00993DFC" w:rsidP="00993DFC">
      <w:r>
        <w:rPr>
          <w:rFonts w:hint="eastAsia"/>
        </w:rPr>
        <w:t>1</w:t>
      </w:r>
      <w:r>
        <w:rPr>
          <w:rFonts w:hint="eastAsia"/>
        </w:rPr>
        <w:t>、</w:t>
      </w:r>
    </w:p>
    <w:p w14:paraId="08AA40CD" w14:textId="77777777" w:rsidR="00993DFC" w:rsidRDefault="00993DFC" w:rsidP="00993DFC"/>
    <w:p w14:paraId="06849E51" w14:textId="77777777" w:rsidR="00993DFC" w:rsidRDefault="00993DFC" w:rsidP="00993DFC">
      <w:r>
        <w:rPr>
          <w:rFonts w:hint="eastAsia"/>
        </w:rPr>
        <w:t>2</w:t>
      </w:r>
      <w:r>
        <w:rPr>
          <w:rFonts w:hint="eastAsia"/>
        </w:rPr>
        <w:t>、</w:t>
      </w:r>
    </w:p>
    <w:p w14:paraId="28BA327D" w14:textId="77777777" w:rsidR="00993DFC" w:rsidRDefault="00993DFC" w:rsidP="00993DFC"/>
    <w:p w14:paraId="0A2FAD92" w14:textId="77777777" w:rsidR="00993DFC" w:rsidRDefault="00993DFC" w:rsidP="00993DFC">
      <w:r>
        <w:rPr>
          <w:rFonts w:hint="eastAsia"/>
        </w:rPr>
        <w:t>3</w:t>
      </w:r>
      <w:r>
        <w:rPr>
          <w:rFonts w:hint="eastAsia"/>
        </w:rPr>
        <w:t>、</w:t>
      </w:r>
    </w:p>
    <w:p w14:paraId="62226A71" w14:textId="77777777" w:rsidR="00993DFC" w:rsidRDefault="00993DFC" w:rsidP="00993DFC"/>
    <w:p w14:paraId="5D5A57ED" w14:textId="77777777" w:rsidR="00993DFC" w:rsidRDefault="00993DFC" w:rsidP="00993DFC">
      <w:r>
        <w:rPr>
          <w:rFonts w:hint="eastAsia"/>
        </w:rPr>
        <w:t>4</w:t>
      </w:r>
      <w:r>
        <w:rPr>
          <w:rFonts w:hint="eastAsia"/>
        </w:rPr>
        <w:t>、</w:t>
      </w:r>
    </w:p>
    <w:p w14:paraId="6DEC07FF" w14:textId="77777777" w:rsidR="00993DFC" w:rsidRDefault="00993DFC" w:rsidP="00993DFC"/>
    <w:p w14:paraId="12FBA6DE" w14:textId="77777777" w:rsidR="00993DFC" w:rsidRDefault="00993DFC" w:rsidP="00993DFC">
      <w:r>
        <w:rPr>
          <w:rFonts w:hint="eastAsia"/>
        </w:rPr>
        <w:t>5</w:t>
      </w:r>
      <w:r>
        <w:rPr>
          <w:rFonts w:hint="eastAsia"/>
        </w:rPr>
        <w:t>、</w:t>
      </w:r>
    </w:p>
    <w:p w14:paraId="5B3D5569" w14:textId="77777777" w:rsidR="00993DFC" w:rsidRDefault="00993DFC" w:rsidP="00993DFC"/>
    <w:p w14:paraId="5B0270EA" w14:textId="77777777" w:rsidR="00993DFC" w:rsidRDefault="00993DFC" w:rsidP="00993DFC">
      <w:r>
        <w:rPr>
          <w:rFonts w:hint="eastAsia"/>
        </w:rPr>
        <w:t>6</w:t>
      </w:r>
      <w:r>
        <w:rPr>
          <w:rFonts w:hint="eastAsia"/>
        </w:rPr>
        <w:t>、</w:t>
      </w:r>
    </w:p>
    <w:p w14:paraId="07B29DB3" w14:textId="77777777" w:rsidR="00993DFC" w:rsidRDefault="00993DFC" w:rsidP="00993DFC"/>
    <w:p w14:paraId="6A588396" w14:textId="77777777" w:rsidR="00993DFC" w:rsidRDefault="00993DFC" w:rsidP="00993DFC">
      <w:r>
        <w:rPr>
          <w:rFonts w:hint="eastAsia"/>
        </w:rPr>
        <w:t>7</w:t>
      </w:r>
      <w:r>
        <w:rPr>
          <w:rFonts w:hint="eastAsia"/>
        </w:rPr>
        <w:t>、</w:t>
      </w:r>
    </w:p>
    <w:p w14:paraId="60BD0E19" w14:textId="77777777" w:rsidR="00993DFC" w:rsidRDefault="00993DFC" w:rsidP="00993DFC"/>
    <w:p w14:paraId="4FD2B18B" w14:textId="77777777" w:rsidR="00993DFC" w:rsidRDefault="00993DFC" w:rsidP="00993DFC">
      <w:r>
        <w:rPr>
          <w:rFonts w:hint="eastAsia"/>
        </w:rPr>
        <w:t>8</w:t>
      </w:r>
      <w:r>
        <w:rPr>
          <w:rFonts w:hint="eastAsia"/>
        </w:rPr>
        <w:t>、</w:t>
      </w:r>
    </w:p>
    <w:p w14:paraId="60F200E1" w14:textId="77777777" w:rsidR="00993DFC" w:rsidRDefault="00993DFC" w:rsidP="00993DFC"/>
    <w:p w14:paraId="3F189A58" w14:textId="77777777" w:rsidR="00993DFC" w:rsidRDefault="00993DFC" w:rsidP="00993DFC">
      <w:r>
        <w:rPr>
          <w:rFonts w:hint="eastAsia"/>
        </w:rPr>
        <w:t>9</w:t>
      </w:r>
      <w:r>
        <w:rPr>
          <w:rFonts w:hint="eastAsia"/>
        </w:rPr>
        <w:t>、</w:t>
      </w:r>
    </w:p>
    <w:p w14:paraId="2DE5FD4F" w14:textId="77777777" w:rsidR="00993DFC" w:rsidRDefault="00993DFC" w:rsidP="00993DFC"/>
    <w:p w14:paraId="6B338348" w14:textId="77777777" w:rsidR="00993DFC" w:rsidRDefault="00993DFC" w:rsidP="00993DFC">
      <w:r>
        <w:rPr>
          <w:rFonts w:hint="eastAsia"/>
        </w:rPr>
        <w:t>1</w:t>
      </w:r>
      <w:r>
        <w:t>0</w:t>
      </w:r>
      <w:r>
        <w:rPr>
          <w:rFonts w:hint="eastAsia"/>
        </w:rPr>
        <w:t>、</w:t>
      </w:r>
    </w:p>
    <w:p w14:paraId="55EB5F0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BE5B47" w14:textId="77777777" w:rsidTr="007A4526">
        <w:tc>
          <w:tcPr>
            <w:tcW w:w="8296" w:type="dxa"/>
          </w:tcPr>
          <w:p w14:paraId="41A8EDFA" w14:textId="77777777" w:rsidR="0093138A" w:rsidRDefault="0093138A" w:rsidP="007A4526">
            <w:r>
              <w:rPr>
                <w:rFonts w:hint="eastAsia"/>
              </w:rPr>
              <w:t>下周计划</w:t>
            </w:r>
          </w:p>
        </w:tc>
      </w:tr>
    </w:tbl>
    <w:p w14:paraId="09C062E7" w14:textId="77777777" w:rsidR="0093138A" w:rsidRPr="003614A8" w:rsidRDefault="0093138A" w:rsidP="0093138A"/>
    <w:p w14:paraId="32405B37" w14:textId="77777777" w:rsidR="00993DFC" w:rsidRDefault="00993DFC" w:rsidP="00993DFC">
      <w:r>
        <w:rPr>
          <w:rFonts w:hint="eastAsia"/>
        </w:rPr>
        <w:t>1</w:t>
      </w:r>
      <w:r>
        <w:rPr>
          <w:rFonts w:hint="eastAsia"/>
        </w:rPr>
        <w:t>、</w:t>
      </w:r>
    </w:p>
    <w:p w14:paraId="69F822C5" w14:textId="77777777" w:rsidR="00993DFC" w:rsidRDefault="00993DFC" w:rsidP="00993DFC"/>
    <w:p w14:paraId="6F5ADEF1" w14:textId="77777777" w:rsidR="00993DFC" w:rsidRDefault="00993DFC" w:rsidP="00993DFC">
      <w:r>
        <w:rPr>
          <w:rFonts w:hint="eastAsia"/>
        </w:rPr>
        <w:t>2</w:t>
      </w:r>
      <w:r>
        <w:rPr>
          <w:rFonts w:hint="eastAsia"/>
        </w:rPr>
        <w:t>、</w:t>
      </w:r>
    </w:p>
    <w:p w14:paraId="0C27BBAA" w14:textId="77777777" w:rsidR="00993DFC" w:rsidRDefault="00993DFC" w:rsidP="00993DFC"/>
    <w:p w14:paraId="6B5722D3" w14:textId="77777777" w:rsidR="00993DFC" w:rsidRDefault="00993DFC" w:rsidP="00993DFC">
      <w:r>
        <w:rPr>
          <w:rFonts w:hint="eastAsia"/>
        </w:rPr>
        <w:t>3</w:t>
      </w:r>
      <w:r>
        <w:rPr>
          <w:rFonts w:hint="eastAsia"/>
        </w:rPr>
        <w:t>、</w:t>
      </w:r>
    </w:p>
    <w:p w14:paraId="08DFF017" w14:textId="77777777" w:rsidR="00993DFC" w:rsidRDefault="00993DFC" w:rsidP="00993DFC"/>
    <w:p w14:paraId="120A6A84" w14:textId="77777777" w:rsidR="00993DFC" w:rsidRDefault="00993DFC" w:rsidP="00993DFC">
      <w:r>
        <w:rPr>
          <w:rFonts w:hint="eastAsia"/>
        </w:rPr>
        <w:t>4</w:t>
      </w:r>
      <w:r>
        <w:rPr>
          <w:rFonts w:hint="eastAsia"/>
        </w:rPr>
        <w:t>、</w:t>
      </w:r>
    </w:p>
    <w:p w14:paraId="34A4FA5C" w14:textId="77777777" w:rsidR="00993DFC" w:rsidRDefault="00993DFC" w:rsidP="00993DFC"/>
    <w:p w14:paraId="38255BF0" w14:textId="77777777" w:rsidR="00993DFC" w:rsidRDefault="00993DFC" w:rsidP="00993DFC">
      <w:r>
        <w:rPr>
          <w:rFonts w:hint="eastAsia"/>
        </w:rPr>
        <w:lastRenderedPageBreak/>
        <w:t>5</w:t>
      </w:r>
      <w:r>
        <w:rPr>
          <w:rFonts w:hint="eastAsia"/>
        </w:rPr>
        <w:t>、</w:t>
      </w:r>
    </w:p>
    <w:p w14:paraId="0C44C8BA" w14:textId="77777777" w:rsidR="00993DFC" w:rsidRDefault="00993DFC" w:rsidP="00993DFC"/>
    <w:p w14:paraId="45D5466F" w14:textId="77777777" w:rsidR="00993DFC" w:rsidRDefault="00993DFC" w:rsidP="00993DFC">
      <w:r>
        <w:rPr>
          <w:rFonts w:hint="eastAsia"/>
        </w:rPr>
        <w:t>6</w:t>
      </w:r>
      <w:r>
        <w:rPr>
          <w:rFonts w:hint="eastAsia"/>
        </w:rPr>
        <w:t>、</w:t>
      </w:r>
    </w:p>
    <w:p w14:paraId="21FBF960" w14:textId="77777777" w:rsidR="00993DFC" w:rsidRDefault="00993DFC" w:rsidP="00993DFC"/>
    <w:p w14:paraId="5A9AA4AD" w14:textId="77777777" w:rsidR="00993DFC" w:rsidRDefault="00993DFC" w:rsidP="00993DFC">
      <w:r>
        <w:rPr>
          <w:rFonts w:hint="eastAsia"/>
        </w:rPr>
        <w:t>7</w:t>
      </w:r>
      <w:r>
        <w:rPr>
          <w:rFonts w:hint="eastAsia"/>
        </w:rPr>
        <w:t>、</w:t>
      </w:r>
    </w:p>
    <w:p w14:paraId="79AC61A7" w14:textId="77777777" w:rsidR="00993DFC" w:rsidRDefault="00993DFC" w:rsidP="00993DFC"/>
    <w:p w14:paraId="652B3795" w14:textId="77777777" w:rsidR="00993DFC" w:rsidRDefault="00993DFC" w:rsidP="00993DFC">
      <w:r>
        <w:rPr>
          <w:rFonts w:hint="eastAsia"/>
        </w:rPr>
        <w:t>8</w:t>
      </w:r>
      <w:r>
        <w:rPr>
          <w:rFonts w:hint="eastAsia"/>
        </w:rPr>
        <w:t>、</w:t>
      </w:r>
    </w:p>
    <w:p w14:paraId="460028F8" w14:textId="77777777" w:rsidR="00993DFC" w:rsidRDefault="00993DFC" w:rsidP="00993DFC"/>
    <w:p w14:paraId="0F3083C5" w14:textId="77777777" w:rsidR="00993DFC" w:rsidRDefault="00993DFC" w:rsidP="00993DFC">
      <w:r>
        <w:rPr>
          <w:rFonts w:hint="eastAsia"/>
        </w:rPr>
        <w:t>9</w:t>
      </w:r>
      <w:r>
        <w:rPr>
          <w:rFonts w:hint="eastAsia"/>
        </w:rPr>
        <w:t>、</w:t>
      </w:r>
    </w:p>
    <w:p w14:paraId="533BCF97" w14:textId="77777777" w:rsidR="00993DFC" w:rsidRDefault="00993DFC" w:rsidP="00993DFC"/>
    <w:p w14:paraId="3897C872" w14:textId="77777777" w:rsidR="00993DFC" w:rsidRDefault="00993DFC" w:rsidP="00993DFC">
      <w:r>
        <w:rPr>
          <w:rFonts w:hint="eastAsia"/>
        </w:rPr>
        <w:t>1</w:t>
      </w:r>
      <w:r>
        <w:t>0</w:t>
      </w:r>
      <w:r>
        <w:rPr>
          <w:rFonts w:hint="eastAsia"/>
        </w:rPr>
        <w:t>、</w:t>
      </w:r>
    </w:p>
    <w:p w14:paraId="349EDC8F" w14:textId="77777777" w:rsidR="0093138A" w:rsidRPr="003614A8" w:rsidRDefault="0093138A" w:rsidP="0093138A"/>
    <w:p w14:paraId="4D802CF8" w14:textId="77777777" w:rsidR="0093138A" w:rsidRDefault="0093138A" w:rsidP="0093138A"/>
    <w:p w14:paraId="494A09D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818C17" w14:textId="77777777" w:rsidTr="00993DFC">
        <w:tc>
          <w:tcPr>
            <w:tcW w:w="8281" w:type="dxa"/>
          </w:tcPr>
          <w:p w14:paraId="3867B46D" w14:textId="77777777" w:rsidR="0093138A" w:rsidRDefault="0093138A" w:rsidP="007A4526">
            <w:r>
              <w:rPr>
                <w:rFonts w:hint="eastAsia"/>
              </w:rPr>
              <w:t>本周工作</w:t>
            </w:r>
          </w:p>
        </w:tc>
      </w:tr>
    </w:tbl>
    <w:p w14:paraId="31F1892B" w14:textId="77777777" w:rsidR="00993DFC" w:rsidRDefault="00993DFC" w:rsidP="00993DFC">
      <w:r>
        <w:rPr>
          <w:rFonts w:hint="eastAsia"/>
        </w:rPr>
        <w:t>1</w:t>
      </w:r>
      <w:r>
        <w:rPr>
          <w:rFonts w:hint="eastAsia"/>
        </w:rPr>
        <w:t>、</w:t>
      </w:r>
    </w:p>
    <w:p w14:paraId="1A28029A" w14:textId="77777777" w:rsidR="00993DFC" w:rsidRDefault="00993DFC" w:rsidP="00993DFC"/>
    <w:p w14:paraId="0BF88878" w14:textId="77777777" w:rsidR="00993DFC" w:rsidRDefault="00993DFC" w:rsidP="00993DFC">
      <w:r>
        <w:rPr>
          <w:rFonts w:hint="eastAsia"/>
        </w:rPr>
        <w:t>2</w:t>
      </w:r>
      <w:r>
        <w:rPr>
          <w:rFonts w:hint="eastAsia"/>
        </w:rPr>
        <w:t>、</w:t>
      </w:r>
    </w:p>
    <w:p w14:paraId="589811C0" w14:textId="77777777" w:rsidR="00993DFC" w:rsidRDefault="00993DFC" w:rsidP="00993DFC"/>
    <w:p w14:paraId="5CEDC864" w14:textId="77777777" w:rsidR="00993DFC" w:rsidRDefault="00993DFC" w:rsidP="00993DFC">
      <w:r>
        <w:rPr>
          <w:rFonts w:hint="eastAsia"/>
        </w:rPr>
        <w:t>3</w:t>
      </w:r>
      <w:r>
        <w:rPr>
          <w:rFonts w:hint="eastAsia"/>
        </w:rPr>
        <w:t>、</w:t>
      </w:r>
    </w:p>
    <w:p w14:paraId="292D95C5" w14:textId="77777777" w:rsidR="00993DFC" w:rsidRDefault="00993DFC" w:rsidP="00993DFC"/>
    <w:p w14:paraId="54D7808E" w14:textId="77777777" w:rsidR="00993DFC" w:rsidRDefault="00993DFC" w:rsidP="00993DFC">
      <w:r>
        <w:rPr>
          <w:rFonts w:hint="eastAsia"/>
        </w:rPr>
        <w:t>4</w:t>
      </w:r>
      <w:r>
        <w:rPr>
          <w:rFonts w:hint="eastAsia"/>
        </w:rPr>
        <w:t>、</w:t>
      </w:r>
    </w:p>
    <w:p w14:paraId="6A6BA731" w14:textId="77777777" w:rsidR="00993DFC" w:rsidRDefault="00993DFC" w:rsidP="00993DFC"/>
    <w:p w14:paraId="3EF9FA50" w14:textId="77777777" w:rsidR="00993DFC" w:rsidRDefault="00993DFC" w:rsidP="00993DFC">
      <w:r>
        <w:rPr>
          <w:rFonts w:hint="eastAsia"/>
        </w:rPr>
        <w:t>5</w:t>
      </w:r>
      <w:r>
        <w:rPr>
          <w:rFonts w:hint="eastAsia"/>
        </w:rPr>
        <w:t>、</w:t>
      </w:r>
    </w:p>
    <w:p w14:paraId="17049E0A" w14:textId="77777777" w:rsidR="00993DFC" w:rsidRDefault="00993DFC" w:rsidP="00993DFC"/>
    <w:p w14:paraId="272FAA58" w14:textId="77777777" w:rsidR="00993DFC" w:rsidRDefault="00993DFC" w:rsidP="00993DFC">
      <w:r>
        <w:rPr>
          <w:rFonts w:hint="eastAsia"/>
        </w:rPr>
        <w:t>6</w:t>
      </w:r>
      <w:r>
        <w:rPr>
          <w:rFonts w:hint="eastAsia"/>
        </w:rPr>
        <w:t>、</w:t>
      </w:r>
    </w:p>
    <w:p w14:paraId="6AA6BB19" w14:textId="77777777" w:rsidR="00993DFC" w:rsidRDefault="00993DFC" w:rsidP="00993DFC"/>
    <w:p w14:paraId="196492B7" w14:textId="77777777" w:rsidR="00993DFC" w:rsidRDefault="00993DFC" w:rsidP="00993DFC">
      <w:r>
        <w:rPr>
          <w:rFonts w:hint="eastAsia"/>
        </w:rPr>
        <w:t>7</w:t>
      </w:r>
      <w:r>
        <w:rPr>
          <w:rFonts w:hint="eastAsia"/>
        </w:rPr>
        <w:t>、</w:t>
      </w:r>
    </w:p>
    <w:p w14:paraId="425D27C9" w14:textId="77777777" w:rsidR="00993DFC" w:rsidRDefault="00993DFC" w:rsidP="00993DFC"/>
    <w:p w14:paraId="0ACC116E" w14:textId="77777777" w:rsidR="00993DFC" w:rsidRDefault="00993DFC" w:rsidP="00993DFC">
      <w:r>
        <w:rPr>
          <w:rFonts w:hint="eastAsia"/>
        </w:rPr>
        <w:t>8</w:t>
      </w:r>
      <w:r>
        <w:rPr>
          <w:rFonts w:hint="eastAsia"/>
        </w:rPr>
        <w:t>、</w:t>
      </w:r>
    </w:p>
    <w:p w14:paraId="51C56068" w14:textId="77777777" w:rsidR="00993DFC" w:rsidRDefault="00993DFC" w:rsidP="00993DFC"/>
    <w:p w14:paraId="1C105F82" w14:textId="77777777" w:rsidR="00993DFC" w:rsidRDefault="00993DFC" w:rsidP="00993DFC">
      <w:r>
        <w:rPr>
          <w:rFonts w:hint="eastAsia"/>
        </w:rPr>
        <w:t>9</w:t>
      </w:r>
      <w:r>
        <w:rPr>
          <w:rFonts w:hint="eastAsia"/>
        </w:rPr>
        <w:t>、</w:t>
      </w:r>
    </w:p>
    <w:p w14:paraId="3B2CBD04" w14:textId="77777777" w:rsidR="00993DFC" w:rsidRDefault="00993DFC" w:rsidP="00993DFC"/>
    <w:p w14:paraId="3E5C2489" w14:textId="77777777" w:rsidR="00993DFC" w:rsidRDefault="00993DFC" w:rsidP="00993DFC">
      <w:r>
        <w:rPr>
          <w:rFonts w:hint="eastAsia"/>
        </w:rPr>
        <w:t>1</w:t>
      </w:r>
      <w:r>
        <w:t>0</w:t>
      </w:r>
      <w:r>
        <w:rPr>
          <w:rFonts w:hint="eastAsia"/>
        </w:rPr>
        <w:t>、</w:t>
      </w:r>
    </w:p>
    <w:p w14:paraId="6DE84E0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FDE8FF" w14:textId="77777777" w:rsidTr="00993DFC">
        <w:tc>
          <w:tcPr>
            <w:tcW w:w="8281" w:type="dxa"/>
          </w:tcPr>
          <w:p w14:paraId="04067688" w14:textId="77777777" w:rsidR="0093138A" w:rsidRDefault="0093138A" w:rsidP="007A4526">
            <w:r>
              <w:rPr>
                <w:rFonts w:hint="eastAsia"/>
              </w:rPr>
              <w:t>下周计划</w:t>
            </w:r>
          </w:p>
        </w:tc>
      </w:tr>
    </w:tbl>
    <w:p w14:paraId="6FF26CB1" w14:textId="77777777" w:rsidR="00993DFC" w:rsidRDefault="00993DFC" w:rsidP="00993DFC">
      <w:r>
        <w:rPr>
          <w:rFonts w:hint="eastAsia"/>
        </w:rPr>
        <w:t>1</w:t>
      </w:r>
      <w:r>
        <w:rPr>
          <w:rFonts w:hint="eastAsia"/>
        </w:rPr>
        <w:t>、</w:t>
      </w:r>
    </w:p>
    <w:p w14:paraId="4240A2BC" w14:textId="77777777" w:rsidR="00993DFC" w:rsidRDefault="00993DFC" w:rsidP="00993DFC"/>
    <w:p w14:paraId="44AFD772" w14:textId="77777777" w:rsidR="00993DFC" w:rsidRDefault="00993DFC" w:rsidP="00993DFC">
      <w:r>
        <w:rPr>
          <w:rFonts w:hint="eastAsia"/>
        </w:rPr>
        <w:t>2</w:t>
      </w:r>
      <w:r>
        <w:rPr>
          <w:rFonts w:hint="eastAsia"/>
        </w:rPr>
        <w:t>、</w:t>
      </w:r>
    </w:p>
    <w:p w14:paraId="28E8FF64" w14:textId="77777777" w:rsidR="00993DFC" w:rsidRDefault="00993DFC" w:rsidP="00993DFC"/>
    <w:p w14:paraId="0D9A640A" w14:textId="77777777" w:rsidR="00993DFC" w:rsidRDefault="00993DFC" w:rsidP="00993DFC">
      <w:r>
        <w:rPr>
          <w:rFonts w:hint="eastAsia"/>
        </w:rPr>
        <w:t>3</w:t>
      </w:r>
      <w:r>
        <w:rPr>
          <w:rFonts w:hint="eastAsia"/>
        </w:rPr>
        <w:t>、</w:t>
      </w:r>
    </w:p>
    <w:p w14:paraId="76FC9CC3" w14:textId="77777777" w:rsidR="00993DFC" w:rsidRDefault="00993DFC" w:rsidP="00993DFC"/>
    <w:p w14:paraId="5416C978" w14:textId="77777777" w:rsidR="00993DFC" w:rsidRDefault="00993DFC" w:rsidP="00993DFC">
      <w:r>
        <w:rPr>
          <w:rFonts w:hint="eastAsia"/>
        </w:rPr>
        <w:t>4</w:t>
      </w:r>
      <w:r>
        <w:rPr>
          <w:rFonts w:hint="eastAsia"/>
        </w:rPr>
        <w:t>、</w:t>
      </w:r>
    </w:p>
    <w:p w14:paraId="093BD857" w14:textId="77777777" w:rsidR="00993DFC" w:rsidRDefault="00993DFC" w:rsidP="00993DFC"/>
    <w:p w14:paraId="57E7299E" w14:textId="77777777" w:rsidR="00993DFC" w:rsidRDefault="00993DFC" w:rsidP="00993DFC">
      <w:r>
        <w:rPr>
          <w:rFonts w:hint="eastAsia"/>
        </w:rPr>
        <w:t>5</w:t>
      </w:r>
      <w:r>
        <w:rPr>
          <w:rFonts w:hint="eastAsia"/>
        </w:rPr>
        <w:t>、</w:t>
      </w:r>
    </w:p>
    <w:p w14:paraId="5A346C16" w14:textId="77777777" w:rsidR="00993DFC" w:rsidRDefault="00993DFC" w:rsidP="00993DFC"/>
    <w:p w14:paraId="28237218" w14:textId="77777777" w:rsidR="00993DFC" w:rsidRDefault="00993DFC" w:rsidP="00993DFC">
      <w:r>
        <w:rPr>
          <w:rFonts w:hint="eastAsia"/>
        </w:rPr>
        <w:t>6</w:t>
      </w:r>
      <w:r>
        <w:rPr>
          <w:rFonts w:hint="eastAsia"/>
        </w:rPr>
        <w:t>、</w:t>
      </w:r>
    </w:p>
    <w:p w14:paraId="72DCBDFC" w14:textId="77777777" w:rsidR="00993DFC" w:rsidRDefault="00993DFC" w:rsidP="00993DFC"/>
    <w:p w14:paraId="19716064" w14:textId="77777777" w:rsidR="00993DFC" w:rsidRDefault="00993DFC" w:rsidP="00993DFC">
      <w:r>
        <w:rPr>
          <w:rFonts w:hint="eastAsia"/>
        </w:rPr>
        <w:t>7</w:t>
      </w:r>
      <w:r>
        <w:rPr>
          <w:rFonts w:hint="eastAsia"/>
        </w:rPr>
        <w:t>、</w:t>
      </w:r>
    </w:p>
    <w:p w14:paraId="2D8B88E9" w14:textId="77777777" w:rsidR="00993DFC" w:rsidRDefault="00993DFC" w:rsidP="00993DFC"/>
    <w:p w14:paraId="5D102F68" w14:textId="77777777" w:rsidR="00993DFC" w:rsidRDefault="00993DFC" w:rsidP="00993DFC">
      <w:r>
        <w:rPr>
          <w:rFonts w:hint="eastAsia"/>
        </w:rPr>
        <w:t>8</w:t>
      </w:r>
      <w:r>
        <w:rPr>
          <w:rFonts w:hint="eastAsia"/>
        </w:rPr>
        <w:t>、</w:t>
      </w:r>
    </w:p>
    <w:p w14:paraId="50F77DAD" w14:textId="77777777" w:rsidR="00993DFC" w:rsidRDefault="00993DFC" w:rsidP="00993DFC"/>
    <w:p w14:paraId="419D27F8" w14:textId="77777777" w:rsidR="00993DFC" w:rsidRDefault="00993DFC" w:rsidP="00993DFC">
      <w:r>
        <w:rPr>
          <w:rFonts w:hint="eastAsia"/>
        </w:rPr>
        <w:t>9</w:t>
      </w:r>
      <w:r>
        <w:rPr>
          <w:rFonts w:hint="eastAsia"/>
        </w:rPr>
        <w:t>、</w:t>
      </w:r>
    </w:p>
    <w:p w14:paraId="451331EE" w14:textId="77777777" w:rsidR="00993DFC" w:rsidRDefault="00993DFC" w:rsidP="00993DFC"/>
    <w:p w14:paraId="0C6F5354" w14:textId="77777777" w:rsidR="00993DFC" w:rsidRDefault="00993DFC" w:rsidP="00993DFC">
      <w:r>
        <w:rPr>
          <w:rFonts w:hint="eastAsia"/>
        </w:rPr>
        <w:t>1</w:t>
      </w:r>
      <w:r>
        <w:t>0</w:t>
      </w:r>
      <w:r>
        <w:rPr>
          <w:rFonts w:hint="eastAsia"/>
        </w:rPr>
        <w:t>、</w:t>
      </w:r>
    </w:p>
    <w:p w14:paraId="55E02AD8" w14:textId="77777777" w:rsidR="0093138A" w:rsidRPr="003614A8" w:rsidRDefault="0093138A" w:rsidP="0093138A"/>
    <w:p w14:paraId="13D880C1" w14:textId="77777777" w:rsidR="0093138A" w:rsidRPr="003614A8" w:rsidRDefault="0093138A" w:rsidP="0093138A"/>
    <w:p w14:paraId="73D02F3F" w14:textId="77777777" w:rsidR="0093138A" w:rsidRDefault="0093138A" w:rsidP="0093138A"/>
    <w:p w14:paraId="14B17A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B12BCD" w14:textId="77777777" w:rsidTr="00993DFC">
        <w:tc>
          <w:tcPr>
            <w:tcW w:w="8281" w:type="dxa"/>
          </w:tcPr>
          <w:p w14:paraId="77B548A7" w14:textId="77777777" w:rsidR="0093138A" w:rsidRDefault="0093138A" w:rsidP="007A4526">
            <w:r>
              <w:rPr>
                <w:rFonts w:hint="eastAsia"/>
              </w:rPr>
              <w:t>本周工作</w:t>
            </w:r>
          </w:p>
        </w:tc>
      </w:tr>
    </w:tbl>
    <w:p w14:paraId="25DC6528" w14:textId="77777777" w:rsidR="00993DFC" w:rsidRDefault="00993DFC" w:rsidP="00993DFC">
      <w:r>
        <w:rPr>
          <w:rFonts w:hint="eastAsia"/>
        </w:rPr>
        <w:t>1</w:t>
      </w:r>
      <w:r>
        <w:rPr>
          <w:rFonts w:hint="eastAsia"/>
        </w:rPr>
        <w:t>、</w:t>
      </w:r>
    </w:p>
    <w:p w14:paraId="13216662" w14:textId="77777777" w:rsidR="00993DFC" w:rsidRDefault="00993DFC" w:rsidP="00993DFC"/>
    <w:p w14:paraId="03616F95" w14:textId="77777777" w:rsidR="00993DFC" w:rsidRDefault="00993DFC" w:rsidP="00993DFC">
      <w:r>
        <w:rPr>
          <w:rFonts w:hint="eastAsia"/>
        </w:rPr>
        <w:t>2</w:t>
      </w:r>
      <w:r>
        <w:rPr>
          <w:rFonts w:hint="eastAsia"/>
        </w:rPr>
        <w:t>、</w:t>
      </w:r>
    </w:p>
    <w:p w14:paraId="4C026086" w14:textId="77777777" w:rsidR="00993DFC" w:rsidRDefault="00993DFC" w:rsidP="00993DFC"/>
    <w:p w14:paraId="123DD3C4" w14:textId="77777777" w:rsidR="00993DFC" w:rsidRDefault="00993DFC" w:rsidP="00993DFC">
      <w:r>
        <w:rPr>
          <w:rFonts w:hint="eastAsia"/>
        </w:rPr>
        <w:t>3</w:t>
      </w:r>
      <w:r>
        <w:rPr>
          <w:rFonts w:hint="eastAsia"/>
        </w:rPr>
        <w:t>、</w:t>
      </w:r>
    </w:p>
    <w:p w14:paraId="68F1CCEF" w14:textId="77777777" w:rsidR="00993DFC" w:rsidRDefault="00993DFC" w:rsidP="00993DFC"/>
    <w:p w14:paraId="1F4FD8A6" w14:textId="77777777" w:rsidR="00993DFC" w:rsidRDefault="00993DFC" w:rsidP="00993DFC">
      <w:r>
        <w:rPr>
          <w:rFonts w:hint="eastAsia"/>
        </w:rPr>
        <w:t>4</w:t>
      </w:r>
      <w:r>
        <w:rPr>
          <w:rFonts w:hint="eastAsia"/>
        </w:rPr>
        <w:t>、</w:t>
      </w:r>
    </w:p>
    <w:p w14:paraId="55371A64" w14:textId="77777777" w:rsidR="00993DFC" w:rsidRDefault="00993DFC" w:rsidP="00993DFC"/>
    <w:p w14:paraId="3DFC501C" w14:textId="77777777" w:rsidR="00993DFC" w:rsidRDefault="00993DFC" w:rsidP="00993DFC">
      <w:r>
        <w:rPr>
          <w:rFonts w:hint="eastAsia"/>
        </w:rPr>
        <w:t>5</w:t>
      </w:r>
      <w:r>
        <w:rPr>
          <w:rFonts w:hint="eastAsia"/>
        </w:rPr>
        <w:t>、</w:t>
      </w:r>
    </w:p>
    <w:p w14:paraId="139A1D96" w14:textId="77777777" w:rsidR="00993DFC" w:rsidRDefault="00993DFC" w:rsidP="00993DFC"/>
    <w:p w14:paraId="1A6DCE0C" w14:textId="77777777" w:rsidR="00993DFC" w:rsidRDefault="00993DFC" w:rsidP="00993DFC">
      <w:r>
        <w:rPr>
          <w:rFonts w:hint="eastAsia"/>
        </w:rPr>
        <w:t>6</w:t>
      </w:r>
      <w:r>
        <w:rPr>
          <w:rFonts w:hint="eastAsia"/>
        </w:rPr>
        <w:t>、</w:t>
      </w:r>
    </w:p>
    <w:p w14:paraId="018671F0" w14:textId="77777777" w:rsidR="00993DFC" w:rsidRDefault="00993DFC" w:rsidP="00993DFC"/>
    <w:p w14:paraId="1DCDB3EB" w14:textId="77777777" w:rsidR="00993DFC" w:rsidRDefault="00993DFC" w:rsidP="00993DFC">
      <w:r>
        <w:rPr>
          <w:rFonts w:hint="eastAsia"/>
        </w:rPr>
        <w:t>7</w:t>
      </w:r>
      <w:r>
        <w:rPr>
          <w:rFonts w:hint="eastAsia"/>
        </w:rPr>
        <w:t>、</w:t>
      </w:r>
    </w:p>
    <w:p w14:paraId="777C0CE5" w14:textId="77777777" w:rsidR="00993DFC" w:rsidRDefault="00993DFC" w:rsidP="00993DFC"/>
    <w:p w14:paraId="6D07A051" w14:textId="77777777" w:rsidR="00993DFC" w:rsidRDefault="00993DFC" w:rsidP="00993DFC">
      <w:r>
        <w:rPr>
          <w:rFonts w:hint="eastAsia"/>
        </w:rPr>
        <w:t>8</w:t>
      </w:r>
      <w:r>
        <w:rPr>
          <w:rFonts w:hint="eastAsia"/>
        </w:rPr>
        <w:t>、</w:t>
      </w:r>
    </w:p>
    <w:p w14:paraId="589E340B" w14:textId="77777777" w:rsidR="00993DFC" w:rsidRDefault="00993DFC" w:rsidP="00993DFC"/>
    <w:p w14:paraId="483F6422" w14:textId="77777777" w:rsidR="00993DFC" w:rsidRDefault="00993DFC" w:rsidP="00993DFC">
      <w:r>
        <w:rPr>
          <w:rFonts w:hint="eastAsia"/>
        </w:rPr>
        <w:t>9</w:t>
      </w:r>
      <w:r>
        <w:rPr>
          <w:rFonts w:hint="eastAsia"/>
        </w:rPr>
        <w:t>、</w:t>
      </w:r>
    </w:p>
    <w:p w14:paraId="42F159E6" w14:textId="77777777" w:rsidR="00993DFC" w:rsidRDefault="00993DFC" w:rsidP="00993DFC"/>
    <w:p w14:paraId="40129576" w14:textId="77777777" w:rsidR="00993DFC" w:rsidRDefault="00993DFC" w:rsidP="00993DFC">
      <w:r>
        <w:rPr>
          <w:rFonts w:hint="eastAsia"/>
        </w:rPr>
        <w:t>1</w:t>
      </w:r>
      <w:r>
        <w:t>0</w:t>
      </w:r>
      <w:r>
        <w:rPr>
          <w:rFonts w:hint="eastAsia"/>
        </w:rPr>
        <w:t>、</w:t>
      </w:r>
    </w:p>
    <w:p w14:paraId="27EA18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6264ED" w14:textId="77777777" w:rsidTr="00993DFC">
        <w:tc>
          <w:tcPr>
            <w:tcW w:w="8281" w:type="dxa"/>
          </w:tcPr>
          <w:p w14:paraId="5AACC730" w14:textId="77777777" w:rsidR="0093138A" w:rsidRDefault="0093138A" w:rsidP="007A4526">
            <w:r>
              <w:rPr>
                <w:rFonts w:hint="eastAsia"/>
              </w:rPr>
              <w:t>下周计划</w:t>
            </w:r>
          </w:p>
        </w:tc>
      </w:tr>
    </w:tbl>
    <w:p w14:paraId="23FC9F98" w14:textId="77777777" w:rsidR="00993DFC" w:rsidRDefault="00993DFC" w:rsidP="00993DFC">
      <w:r>
        <w:rPr>
          <w:rFonts w:hint="eastAsia"/>
        </w:rPr>
        <w:t>1</w:t>
      </w:r>
      <w:r>
        <w:rPr>
          <w:rFonts w:hint="eastAsia"/>
        </w:rPr>
        <w:t>、</w:t>
      </w:r>
    </w:p>
    <w:p w14:paraId="2D8347E3" w14:textId="77777777" w:rsidR="00993DFC" w:rsidRDefault="00993DFC" w:rsidP="00993DFC"/>
    <w:p w14:paraId="206995C0" w14:textId="77777777" w:rsidR="00993DFC" w:rsidRDefault="00993DFC" w:rsidP="00993DFC">
      <w:r>
        <w:rPr>
          <w:rFonts w:hint="eastAsia"/>
        </w:rPr>
        <w:t>2</w:t>
      </w:r>
      <w:r>
        <w:rPr>
          <w:rFonts w:hint="eastAsia"/>
        </w:rPr>
        <w:t>、</w:t>
      </w:r>
    </w:p>
    <w:p w14:paraId="0DA2A8C4" w14:textId="77777777" w:rsidR="00993DFC" w:rsidRDefault="00993DFC" w:rsidP="00993DFC"/>
    <w:p w14:paraId="34311BA7" w14:textId="77777777" w:rsidR="00993DFC" w:rsidRDefault="00993DFC" w:rsidP="00993DFC">
      <w:r>
        <w:rPr>
          <w:rFonts w:hint="eastAsia"/>
        </w:rPr>
        <w:t>3</w:t>
      </w:r>
      <w:r>
        <w:rPr>
          <w:rFonts w:hint="eastAsia"/>
        </w:rPr>
        <w:t>、</w:t>
      </w:r>
    </w:p>
    <w:p w14:paraId="5AFEB533" w14:textId="77777777" w:rsidR="00993DFC" w:rsidRDefault="00993DFC" w:rsidP="00993DFC"/>
    <w:p w14:paraId="787A5611" w14:textId="77777777" w:rsidR="00993DFC" w:rsidRDefault="00993DFC" w:rsidP="00993DFC">
      <w:r>
        <w:rPr>
          <w:rFonts w:hint="eastAsia"/>
        </w:rPr>
        <w:t>4</w:t>
      </w:r>
      <w:r>
        <w:rPr>
          <w:rFonts w:hint="eastAsia"/>
        </w:rPr>
        <w:t>、</w:t>
      </w:r>
    </w:p>
    <w:p w14:paraId="0844C3A3" w14:textId="77777777" w:rsidR="00993DFC" w:rsidRDefault="00993DFC" w:rsidP="00993DFC"/>
    <w:p w14:paraId="511208A0" w14:textId="77777777" w:rsidR="00993DFC" w:rsidRDefault="00993DFC" w:rsidP="00993DFC">
      <w:r>
        <w:rPr>
          <w:rFonts w:hint="eastAsia"/>
        </w:rPr>
        <w:t>5</w:t>
      </w:r>
      <w:r>
        <w:rPr>
          <w:rFonts w:hint="eastAsia"/>
        </w:rPr>
        <w:t>、</w:t>
      </w:r>
    </w:p>
    <w:p w14:paraId="3BE1B5BF" w14:textId="77777777" w:rsidR="00993DFC" w:rsidRDefault="00993DFC" w:rsidP="00993DFC"/>
    <w:p w14:paraId="5D062F23" w14:textId="77777777" w:rsidR="00993DFC" w:rsidRDefault="00993DFC" w:rsidP="00993DFC">
      <w:r>
        <w:rPr>
          <w:rFonts w:hint="eastAsia"/>
        </w:rPr>
        <w:t>6</w:t>
      </w:r>
      <w:r>
        <w:rPr>
          <w:rFonts w:hint="eastAsia"/>
        </w:rPr>
        <w:t>、</w:t>
      </w:r>
    </w:p>
    <w:p w14:paraId="514B27E2" w14:textId="77777777" w:rsidR="00993DFC" w:rsidRDefault="00993DFC" w:rsidP="00993DFC"/>
    <w:p w14:paraId="4B45DE98" w14:textId="77777777" w:rsidR="00993DFC" w:rsidRDefault="00993DFC" w:rsidP="00993DFC">
      <w:r>
        <w:rPr>
          <w:rFonts w:hint="eastAsia"/>
        </w:rPr>
        <w:t>7</w:t>
      </w:r>
      <w:r>
        <w:rPr>
          <w:rFonts w:hint="eastAsia"/>
        </w:rPr>
        <w:t>、</w:t>
      </w:r>
    </w:p>
    <w:p w14:paraId="527950B9" w14:textId="77777777" w:rsidR="00993DFC" w:rsidRDefault="00993DFC" w:rsidP="00993DFC"/>
    <w:p w14:paraId="131AAB71" w14:textId="77777777" w:rsidR="00993DFC" w:rsidRDefault="00993DFC" w:rsidP="00993DFC">
      <w:r>
        <w:rPr>
          <w:rFonts w:hint="eastAsia"/>
        </w:rPr>
        <w:t>8</w:t>
      </w:r>
      <w:r>
        <w:rPr>
          <w:rFonts w:hint="eastAsia"/>
        </w:rPr>
        <w:t>、</w:t>
      </w:r>
    </w:p>
    <w:p w14:paraId="012FC68D" w14:textId="77777777" w:rsidR="00993DFC" w:rsidRDefault="00993DFC" w:rsidP="00993DFC"/>
    <w:p w14:paraId="20E0C10D" w14:textId="77777777" w:rsidR="00993DFC" w:rsidRDefault="00993DFC" w:rsidP="00993DFC">
      <w:r>
        <w:rPr>
          <w:rFonts w:hint="eastAsia"/>
        </w:rPr>
        <w:t>9</w:t>
      </w:r>
      <w:r>
        <w:rPr>
          <w:rFonts w:hint="eastAsia"/>
        </w:rPr>
        <w:t>、</w:t>
      </w:r>
    </w:p>
    <w:p w14:paraId="695AE18B" w14:textId="77777777" w:rsidR="00993DFC" w:rsidRDefault="00993DFC" w:rsidP="00993DFC"/>
    <w:p w14:paraId="5E8B8452" w14:textId="77777777" w:rsidR="00993DFC" w:rsidRDefault="00993DFC" w:rsidP="00993DFC">
      <w:r>
        <w:rPr>
          <w:rFonts w:hint="eastAsia"/>
        </w:rPr>
        <w:t>1</w:t>
      </w:r>
      <w:r>
        <w:t>0</w:t>
      </w:r>
      <w:r>
        <w:rPr>
          <w:rFonts w:hint="eastAsia"/>
        </w:rPr>
        <w:t>、</w:t>
      </w:r>
    </w:p>
    <w:p w14:paraId="26C6AA39" w14:textId="77777777" w:rsidR="0093138A" w:rsidRPr="003614A8" w:rsidRDefault="0093138A" w:rsidP="0093138A"/>
    <w:p w14:paraId="2E7D032E" w14:textId="77777777" w:rsidR="0093138A" w:rsidRPr="003614A8" w:rsidRDefault="0093138A" w:rsidP="0093138A"/>
    <w:p w14:paraId="0CEFD794" w14:textId="77777777" w:rsidR="0093138A" w:rsidRDefault="0093138A" w:rsidP="0093138A"/>
    <w:p w14:paraId="682DF06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F604D4" w14:textId="77777777" w:rsidTr="00993DFC">
        <w:tc>
          <w:tcPr>
            <w:tcW w:w="8281" w:type="dxa"/>
          </w:tcPr>
          <w:p w14:paraId="456C7CA1" w14:textId="77777777" w:rsidR="0093138A" w:rsidRDefault="0093138A" w:rsidP="007A4526">
            <w:r>
              <w:rPr>
                <w:rFonts w:hint="eastAsia"/>
              </w:rPr>
              <w:t>本周工作</w:t>
            </w:r>
          </w:p>
        </w:tc>
      </w:tr>
    </w:tbl>
    <w:p w14:paraId="296038D3" w14:textId="77777777" w:rsidR="00993DFC" w:rsidRDefault="00993DFC" w:rsidP="00993DFC">
      <w:r>
        <w:rPr>
          <w:rFonts w:hint="eastAsia"/>
        </w:rPr>
        <w:t>1</w:t>
      </w:r>
      <w:r>
        <w:rPr>
          <w:rFonts w:hint="eastAsia"/>
        </w:rPr>
        <w:t>、</w:t>
      </w:r>
    </w:p>
    <w:p w14:paraId="6B70B3DE" w14:textId="77777777" w:rsidR="00993DFC" w:rsidRDefault="00993DFC" w:rsidP="00993DFC"/>
    <w:p w14:paraId="5DB134D9" w14:textId="77777777" w:rsidR="00993DFC" w:rsidRDefault="00993DFC" w:rsidP="00993DFC">
      <w:r>
        <w:rPr>
          <w:rFonts w:hint="eastAsia"/>
        </w:rPr>
        <w:t>2</w:t>
      </w:r>
      <w:r>
        <w:rPr>
          <w:rFonts w:hint="eastAsia"/>
        </w:rPr>
        <w:t>、</w:t>
      </w:r>
    </w:p>
    <w:p w14:paraId="72454391" w14:textId="77777777" w:rsidR="00993DFC" w:rsidRDefault="00993DFC" w:rsidP="00993DFC"/>
    <w:p w14:paraId="663E109A" w14:textId="77777777" w:rsidR="00993DFC" w:rsidRDefault="00993DFC" w:rsidP="00993DFC">
      <w:r>
        <w:rPr>
          <w:rFonts w:hint="eastAsia"/>
        </w:rPr>
        <w:t>3</w:t>
      </w:r>
      <w:r>
        <w:rPr>
          <w:rFonts w:hint="eastAsia"/>
        </w:rPr>
        <w:t>、</w:t>
      </w:r>
    </w:p>
    <w:p w14:paraId="760FD8C1" w14:textId="77777777" w:rsidR="00993DFC" w:rsidRDefault="00993DFC" w:rsidP="00993DFC"/>
    <w:p w14:paraId="58FB6B22" w14:textId="77777777" w:rsidR="00993DFC" w:rsidRDefault="00993DFC" w:rsidP="00993DFC">
      <w:r>
        <w:rPr>
          <w:rFonts w:hint="eastAsia"/>
        </w:rPr>
        <w:t>4</w:t>
      </w:r>
      <w:r>
        <w:rPr>
          <w:rFonts w:hint="eastAsia"/>
        </w:rPr>
        <w:t>、</w:t>
      </w:r>
    </w:p>
    <w:p w14:paraId="4049DD7B" w14:textId="77777777" w:rsidR="00993DFC" w:rsidRDefault="00993DFC" w:rsidP="00993DFC"/>
    <w:p w14:paraId="6CC28143" w14:textId="77777777" w:rsidR="00993DFC" w:rsidRDefault="00993DFC" w:rsidP="00993DFC">
      <w:r>
        <w:rPr>
          <w:rFonts w:hint="eastAsia"/>
        </w:rPr>
        <w:t>5</w:t>
      </w:r>
      <w:r>
        <w:rPr>
          <w:rFonts w:hint="eastAsia"/>
        </w:rPr>
        <w:t>、</w:t>
      </w:r>
    </w:p>
    <w:p w14:paraId="7CE5CF69" w14:textId="77777777" w:rsidR="00993DFC" w:rsidRDefault="00993DFC" w:rsidP="00993DFC"/>
    <w:p w14:paraId="1752FAE3" w14:textId="77777777" w:rsidR="00993DFC" w:rsidRDefault="00993DFC" w:rsidP="00993DFC">
      <w:r>
        <w:rPr>
          <w:rFonts w:hint="eastAsia"/>
        </w:rPr>
        <w:t>6</w:t>
      </w:r>
      <w:r>
        <w:rPr>
          <w:rFonts w:hint="eastAsia"/>
        </w:rPr>
        <w:t>、</w:t>
      </w:r>
    </w:p>
    <w:p w14:paraId="656FA729" w14:textId="77777777" w:rsidR="00993DFC" w:rsidRDefault="00993DFC" w:rsidP="00993DFC"/>
    <w:p w14:paraId="076CC1CA" w14:textId="77777777" w:rsidR="00993DFC" w:rsidRDefault="00993DFC" w:rsidP="00993DFC">
      <w:r>
        <w:rPr>
          <w:rFonts w:hint="eastAsia"/>
        </w:rPr>
        <w:t>7</w:t>
      </w:r>
      <w:r>
        <w:rPr>
          <w:rFonts w:hint="eastAsia"/>
        </w:rPr>
        <w:t>、</w:t>
      </w:r>
    </w:p>
    <w:p w14:paraId="72531974" w14:textId="77777777" w:rsidR="00993DFC" w:rsidRDefault="00993DFC" w:rsidP="00993DFC"/>
    <w:p w14:paraId="79046462" w14:textId="77777777" w:rsidR="00993DFC" w:rsidRDefault="00993DFC" w:rsidP="00993DFC">
      <w:r>
        <w:rPr>
          <w:rFonts w:hint="eastAsia"/>
        </w:rPr>
        <w:t>8</w:t>
      </w:r>
      <w:r>
        <w:rPr>
          <w:rFonts w:hint="eastAsia"/>
        </w:rPr>
        <w:t>、</w:t>
      </w:r>
    </w:p>
    <w:p w14:paraId="388BFD83" w14:textId="77777777" w:rsidR="00993DFC" w:rsidRDefault="00993DFC" w:rsidP="00993DFC"/>
    <w:p w14:paraId="6D895272" w14:textId="77777777" w:rsidR="00993DFC" w:rsidRDefault="00993DFC" w:rsidP="00993DFC">
      <w:r>
        <w:rPr>
          <w:rFonts w:hint="eastAsia"/>
        </w:rPr>
        <w:t>9</w:t>
      </w:r>
      <w:r>
        <w:rPr>
          <w:rFonts w:hint="eastAsia"/>
        </w:rPr>
        <w:t>、</w:t>
      </w:r>
    </w:p>
    <w:p w14:paraId="482CC0AC" w14:textId="77777777" w:rsidR="00993DFC" w:rsidRDefault="00993DFC" w:rsidP="00993DFC"/>
    <w:p w14:paraId="77E857A1" w14:textId="77777777" w:rsidR="00993DFC" w:rsidRDefault="00993DFC" w:rsidP="00993DFC">
      <w:r>
        <w:rPr>
          <w:rFonts w:hint="eastAsia"/>
        </w:rPr>
        <w:t>1</w:t>
      </w:r>
      <w:r>
        <w:t>0</w:t>
      </w:r>
      <w:r>
        <w:rPr>
          <w:rFonts w:hint="eastAsia"/>
        </w:rPr>
        <w:t>、</w:t>
      </w:r>
    </w:p>
    <w:p w14:paraId="122418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3876EE" w14:textId="77777777" w:rsidTr="00993DFC">
        <w:tc>
          <w:tcPr>
            <w:tcW w:w="8281" w:type="dxa"/>
          </w:tcPr>
          <w:p w14:paraId="0DD7432B" w14:textId="77777777" w:rsidR="0093138A" w:rsidRDefault="0093138A" w:rsidP="007A4526">
            <w:r>
              <w:rPr>
                <w:rFonts w:hint="eastAsia"/>
              </w:rPr>
              <w:t>下周计划</w:t>
            </w:r>
          </w:p>
        </w:tc>
      </w:tr>
    </w:tbl>
    <w:p w14:paraId="2776B0D4" w14:textId="77777777" w:rsidR="00993DFC" w:rsidRDefault="00993DFC" w:rsidP="00993DFC">
      <w:r>
        <w:rPr>
          <w:rFonts w:hint="eastAsia"/>
        </w:rPr>
        <w:t>1</w:t>
      </w:r>
      <w:r>
        <w:rPr>
          <w:rFonts w:hint="eastAsia"/>
        </w:rPr>
        <w:t>、</w:t>
      </w:r>
    </w:p>
    <w:p w14:paraId="0F6A79E1" w14:textId="77777777" w:rsidR="00993DFC" w:rsidRDefault="00993DFC" w:rsidP="00993DFC"/>
    <w:p w14:paraId="02D25D72" w14:textId="77777777" w:rsidR="00993DFC" w:rsidRDefault="00993DFC" w:rsidP="00993DFC">
      <w:r>
        <w:rPr>
          <w:rFonts w:hint="eastAsia"/>
        </w:rPr>
        <w:t>2</w:t>
      </w:r>
      <w:r>
        <w:rPr>
          <w:rFonts w:hint="eastAsia"/>
        </w:rPr>
        <w:t>、</w:t>
      </w:r>
    </w:p>
    <w:p w14:paraId="5B579470" w14:textId="77777777" w:rsidR="00993DFC" w:rsidRDefault="00993DFC" w:rsidP="00993DFC"/>
    <w:p w14:paraId="49E6651B" w14:textId="77777777" w:rsidR="00993DFC" w:rsidRDefault="00993DFC" w:rsidP="00993DFC">
      <w:r>
        <w:rPr>
          <w:rFonts w:hint="eastAsia"/>
        </w:rPr>
        <w:t>3</w:t>
      </w:r>
      <w:r>
        <w:rPr>
          <w:rFonts w:hint="eastAsia"/>
        </w:rPr>
        <w:t>、</w:t>
      </w:r>
    </w:p>
    <w:p w14:paraId="26C1942D" w14:textId="77777777" w:rsidR="00993DFC" w:rsidRDefault="00993DFC" w:rsidP="00993DFC"/>
    <w:p w14:paraId="6B5E543E" w14:textId="77777777" w:rsidR="00993DFC" w:rsidRDefault="00993DFC" w:rsidP="00993DFC">
      <w:r>
        <w:rPr>
          <w:rFonts w:hint="eastAsia"/>
        </w:rPr>
        <w:t>4</w:t>
      </w:r>
      <w:r>
        <w:rPr>
          <w:rFonts w:hint="eastAsia"/>
        </w:rPr>
        <w:t>、</w:t>
      </w:r>
    </w:p>
    <w:p w14:paraId="1CD2BCD2" w14:textId="77777777" w:rsidR="00993DFC" w:rsidRDefault="00993DFC" w:rsidP="00993DFC"/>
    <w:p w14:paraId="5BA28626" w14:textId="77777777" w:rsidR="00993DFC" w:rsidRDefault="00993DFC" w:rsidP="00993DFC">
      <w:r>
        <w:rPr>
          <w:rFonts w:hint="eastAsia"/>
        </w:rPr>
        <w:t>5</w:t>
      </w:r>
      <w:r>
        <w:rPr>
          <w:rFonts w:hint="eastAsia"/>
        </w:rPr>
        <w:t>、</w:t>
      </w:r>
    </w:p>
    <w:p w14:paraId="0501530C" w14:textId="77777777" w:rsidR="00993DFC" w:rsidRDefault="00993DFC" w:rsidP="00993DFC"/>
    <w:p w14:paraId="1EDBB4C6" w14:textId="77777777" w:rsidR="00993DFC" w:rsidRDefault="00993DFC" w:rsidP="00993DFC">
      <w:r>
        <w:rPr>
          <w:rFonts w:hint="eastAsia"/>
        </w:rPr>
        <w:t>6</w:t>
      </w:r>
      <w:r>
        <w:rPr>
          <w:rFonts w:hint="eastAsia"/>
        </w:rPr>
        <w:t>、</w:t>
      </w:r>
    </w:p>
    <w:p w14:paraId="6DB2D95B" w14:textId="77777777" w:rsidR="00993DFC" w:rsidRDefault="00993DFC" w:rsidP="00993DFC"/>
    <w:p w14:paraId="01497891" w14:textId="77777777" w:rsidR="00993DFC" w:rsidRDefault="00993DFC" w:rsidP="00993DFC">
      <w:r>
        <w:rPr>
          <w:rFonts w:hint="eastAsia"/>
        </w:rPr>
        <w:t>7</w:t>
      </w:r>
      <w:r>
        <w:rPr>
          <w:rFonts w:hint="eastAsia"/>
        </w:rPr>
        <w:t>、</w:t>
      </w:r>
    </w:p>
    <w:p w14:paraId="7AA2F391" w14:textId="77777777" w:rsidR="00993DFC" w:rsidRDefault="00993DFC" w:rsidP="00993DFC"/>
    <w:p w14:paraId="5866F7EA" w14:textId="77777777" w:rsidR="00993DFC" w:rsidRDefault="00993DFC" w:rsidP="00993DFC">
      <w:r>
        <w:rPr>
          <w:rFonts w:hint="eastAsia"/>
        </w:rPr>
        <w:t>8</w:t>
      </w:r>
      <w:r>
        <w:rPr>
          <w:rFonts w:hint="eastAsia"/>
        </w:rPr>
        <w:t>、</w:t>
      </w:r>
    </w:p>
    <w:p w14:paraId="0141A327" w14:textId="77777777" w:rsidR="00993DFC" w:rsidRDefault="00993DFC" w:rsidP="00993DFC"/>
    <w:p w14:paraId="4E1CCC29" w14:textId="77777777" w:rsidR="00993DFC" w:rsidRDefault="00993DFC" w:rsidP="00993DFC">
      <w:r>
        <w:rPr>
          <w:rFonts w:hint="eastAsia"/>
        </w:rPr>
        <w:t>9</w:t>
      </w:r>
      <w:r>
        <w:rPr>
          <w:rFonts w:hint="eastAsia"/>
        </w:rPr>
        <w:t>、</w:t>
      </w:r>
    </w:p>
    <w:p w14:paraId="41D11531" w14:textId="77777777" w:rsidR="00993DFC" w:rsidRDefault="00993DFC" w:rsidP="00993DFC"/>
    <w:p w14:paraId="0D26C502" w14:textId="77777777" w:rsidR="00993DFC" w:rsidRDefault="00993DFC" w:rsidP="00993DFC">
      <w:r>
        <w:rPr>
          <w:rFonts w:hint="eastAsia"/>
        </w:rPr>
        <w:t>1</w:t>
      </w:r>
      <w:r>
        <w:t>0</w:t>
      </w:r>
      <w:r>
        <w:rPr>
          <w:rFonts w:hint="eastAsia"/>
        </w:rPr>
        <w:t>、</w:t>
      </w:r>
    </w:p>
    <w:p w14:paraId="0F3745AE" w14:textId="77777777" w:rsidR="0093138A" w:rsidRPr="003614A8" w:rsidRDefault="0093138A" w:rsidP="0093138A"/>
    <w:p w14:paraId="5678E70C" w14:textId="77777777" w:rsidR="0093138A" w:rsidRPr="003614A8" w:rsidRDefault="0093138A" w:rsidP="0093138A"/>
    <w:p w14:paraId="77449218" w14:textId="77777777" w:rsidR="0093138A" w:rsidRDefault="0093138A" w:rsidP="0093138A"/>
    <w:p w14:paraId="1CA5A1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966BC5" w14:textId="77777777" w:rsidTr="00993DFC">
        <w:tc>
          <w:tcPr>
            <w:tcW w:w="8281" w:type="dxa"/>
          </w:tcPr>
          <w:p w14:paraId="19372BC2" w14:textId="77777777" w:rsidR="0093138A" w:rsidRDefault="0093138A" w:rsidP="007A4526">
            <w:r>
              <w:rPr>
                <w:rFonts w:hint="eastAsia"/>
              </w:rPr>
              <w:t>本周工作</w:t>
            </w:r>
          </w:p>
        </w:tc>
      </w:tr>
    </w:tbl>
    <w:p w14:paraId="236086CA" w14:textId="77777777" w:rsidR="00993DFC" w:rsidRDefault="00993DFC" w:rsidP="00993DFC">
      <w:r>
        <w:rPr>
          <w:rFonts w:hint="eastAsia"/>
        </w:rPr>
        <w:t>1</w:t>
      </w:r>
      <w:r>
        <w:rPr>
          <w:rFonts w:hint="eastAsia"/>
        </w:rPr>
        <w:t>、</w:t>
      </w:r>
    </w:p>
    <w:p w14:paraId="491FBB8A" w14:textId="77777777" w:rsidR="00993DFC" w:rsidRDefault="00993DFC" w:rsidP="00993DFC"/>
    <w:p w14:paraId="616A73E6" w14:textId="77777777" w:rsidR="00993DFC" w:rsidRDefault="00993DFC" w:rsidP="00993DFC">
      <w:r>
        <w:rPr>
          <w:rFonts w:hint="eastAsia"/>
        </w:rPr>
        <w:t>2</w:t>
      </w:r>
      <w:r>
        <w:rPr>
          <w:rFonts w:hint="eastAsia"/>
        </w:rPr>
        <w:t>、</w:t>
      </w:r>
    </w:p>
    <w:p w14:paraId="4BED256E" w14:textId="77777777" w:rsidR="00993DFC" w:rsidRDefault="00993DFC" w:rsidP="00993DFC"/>
    <w:p w14:paraId="63C1D5DC" w14:textId="77777777" w:rsidR="00993DFC" w:rsidRDefault="00993DFC" w:rsidP="00993DFC">
      <w:r>
        <w:rPr>
          <w:rFonts w:hint="eastAsia"/>
        </w:rPr>
        <w:t>3</w:t>
      </w:r>
      <w:r>
        <w:rPr>
          <w:rFonts w:hint="eastAsia"/>
        </w:rPr>
        <w:t>、</w:t>
      </w:r>
    </w:p>
    <w:p w14:paraId="1E363E27" w14:textId="77777777" w:rsidR="00993DFC" w:rsidRDefault="00993DFC" w:rsidP="00993DFC"/>
    <w:p w14:paraId="21FB20DB" w14:textId="77777777" w:rsidR="00993DFC" w:rsidRDefault="00993DFC" w:rsidP="00993DFC">
      <w:r>
        <w:rPr>
          <w:rFonts w:hint="eastAsia"/>
        </w:rPr>
        <w:t>4</w:t>
      </w:r>
      <w:r>
        <w:rPr>
          <w:rFonts w:hint="eastAsia"/>
        </w:rPr>
        <w:t>、</w:t>
      </w:r>
    </w:p>
    <w:p w14:paraId="3A283E5C" w14:textId="77777777" w:rsidR="00993DFC" w:rsidRDefault="00993DFC" w:rsidP="00993DFC"/>
    <w:p w14:paraId="34ED303B" w14:textId="77777777" w:rsidR="00993DFC" w:rsidRDefault="00993DFC" w:rsidP="00993DFC">
      <w:r>
        <w:rPr>
          <w:rFonts w:hint="eastAsia"/>
        </w:rPr>
        <w:t>5</w:t>
      </w:r>
      <w:r>
        <w:rPr>
          <w:rFonts w:hint="eastAsia"/>
        </w:rPr>
        <w:t>、</w:t>
      </w:r>
    </w:p>
    <w:p w14:paraId="0A6014FD" w14:textId="77777777" w:rsidR="00993DFC" w:rsidRDefault="00993DFC" w:rsidP="00993DFC"/>
    <w:p w14:paraId="2311E150" w14:textId="77777777" w:rsidR="00993DFC" w:rsidRDefault="00993DFC" w:rsidP="00993DFC">
      <w:r>
        <w:rPr>
          <w:rFonts w:hint="eastAsia"/>
        </w:rPr>
        <w:t>6</w:t>
      </w:r>
      <w:r>
        <w:rPr>
          <w:rFonts w:hint="eastAsia"/>
        </w:rPr>
        <w:t>、</w:t>
      </w:r>
    </w:p>
    <w:p w14:paraId="7FFD84C3" w14:textId="77777777" w:rsidR="00993DFC" w:rsidRDefault="00993DFC" w:rsidP="00993DFC"/>
    <w:p w14:paraId="3BDB30B7" w14:textId="77777777" w:rsidR="00993DFC" w:rsidRDefault="00993DFC" w:rsidP="00993DFC">
      <w:r>
        <w:rPr>
          <w:rFonts w:hint="eastAsia"/>
        </w:rPr>
        <w:t>7</w:t>
      </w:r>
      <w:r>
        <w:rPr>
          <w:rFonts w:hint="eastAsia"/>
        </w:rPr>
        <w:t>、</w:t>
      </w:r>
    </w:p>
    <w:p w14:paraId="62E8AA54" w14:textId="77777777" w:rsidR="00993DFC" w:rsidRDefault="00993DFC" w:rsidP="00993DFC"/>
    <w:p w14:paraId="12DB4E28" w14:textId="77777777" w:rsidR="00993DFC" w:rsidRDefault="00993DFC" w:rsidP="00993DFC">
      <w:r>
        <w:rPr>
          <w:rFonts w:hint="eastAsia"/>
        </w:rPr>
        <w:t>8</w:t>
      </w:r>
      <w:r>
        <w:rPr>
          <w:rFonts w:hint="eastAsia"/>
        </w:rPr>
        <w:t>、</w:t>
      </w:r>
    </w:p>
    <w:p w14:paraId="02520EC1" w14:textId="77777777" w:rsidR="00993DFC" w:rsidRDefault="00993DFC" w:rsidP="00993DFC"/>
    <w:p w14:paraId="210CBAC3" w14:textId="77777777" w:rsidR="00993DFC" w:rsidRDefault="00993DFC" w:rsidP="00993DFC">
      <w:r>
        <w:rPr>
          <w:rFonts w:hint="eastAsia"/>
        </w:rPr>
        <w:t>9</w:t>
      </w:r>
      <w:r>
        <w:rPr>
          <w:rFonts w:hint="eastAsia"/>
        </w:rPr>
        <w:t>、</w:t>
      </w:r>
    </w:p>
    <w:p w14:paraId="00658A9C" w14:textId="77777777" w:rsidR="00993DFC" w:rsidRDefault="00993DFC" w:rsidP="00993DFC"/>
    <w:p w14:paraId="52833CE4" w14:textId="77777777" w:rsidR="00993DFC" w:rsidRDefault="00993DFC" w:rsidP="00993DFC">
      <w:r>
        <w:rPr>
          <w:rFonts w:hint="eastAsia"/>
        </w:rPr>
        <w:t>1</w:t>
      </w:r>
      <w:r>
        <w:t>0</w:t>
      </w:r>
      <w:r>
        <w:rPr>
          <w:rFonts w:hint="eastAsia"/>
        </w:rPr>
        <w:t>、</w:t>
      </w:r>
    </w:p>
    <w:p w14:paraId="49B14A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3B36B0" w14:textId="77777777" w:rsidTr="00993DFC">
        <w:tc>
          <w:tcPr>
            <w:tcW w:w="8281" w:type="dxa"/>
          </w:tcPr>
          <w:p w14:paraId="31859894" w14:textId="77777777" w:rsidR="0093138A" w:rsidRDefault="0093138A" w:rsidP="007A4526">
            <w:r>
              <w:rPr>
                <w:rFonts w:hint="eastAsia"/>
              </w:rPr>
              <w:t>下周计划</w:t>
            </w:r>
          </w:p>
        </w:tc>
      </w:tr>
    </w:tbl>
    <w:p w14:paraId="0FC3D5D8" w14:textId="77777777" w:rsidR="00993DFC" w:rsidRDefault="00993DFC" w:rsidP="00993DFC">
      <w:r>
        <w:rPr>
          <w:rFonts w:hint="eastAsia"/>
        </w:rPr>
        <w:t>1</w:t>
      </w:r>
      <w:r>
        <w:rPr>
          <w:rFonts w:hint="eastAsia"/>
        </w:rPr>
        <w:t>、</w:t>
      </w:r>
    </w:p>
    <w:p w14:paraId="66EF6741" w14:textId="77777777" w:rsidR="00993DFC" w:rsidRDefault="00993DFC" w:rsidP="00993DFC"/>
    <w:p w14:paraId="095913C4" w14:textId="77777777" w:rsidR="00993DFC" w:rsidRDefault="00993DFC" w:rsidP="00993DFC">
      <w:r>
        <w:rPr>
          <w:rFonts w:hint="eastAsia"/>
        </w:rPr>
        <w:t>2</w:t>
      </w:r>
      <w:r>
        <w:rPr>
          <w:rFonts w:hint="eastAsia"/>
        </w:rPr>
        <w:t>、</w:t>
      </w:r>
    </w:p>
    <w:p w14:paraId="3957EFF0" w14:textId="77777777" w:rsidR="00993DFC" w:rsidRDefault="00993DFC" w:rsidP="00993DFC"/>
    <w:p w14:paraId="7D9CAAB1" w14:textId="77777777" w:rsidR="00993DFC" w:rsidRDefault="00993DFC" w:rsidP="00993DFC">
      <w:r>
        <w:rPr>
          <w:rFonts w:hint="eastAsia"/>
        </w:rPr>
        <w:t>3</w:t>
      </w:r>
      <w:r>
        <w:rPr>
          <w:rFonts w:hint="eastAsia"/>
        </w:rPr>
        <w:t>、</w:t>
      </w:r>
    </w:p>
    <w:p w14:paraId="7E4D46B4" w14:textId="77777777" w:rsidR="00993DFC" w:rsidRDefault="00993DFC" w:rsidP="00993DFC"/>
    <w:p w14:paraId="759E51B6" w14:textId="77777777" w:rsidR="00993DFC" w:rsidRDefault="00993DFC" w:rsidP="00993DFC">
      <w:r>
        <w:rPr>
          <w:rFonts w:hint="eastAsia"/>
        </w:rPr>
        <w:t>4</w:t>
      </w:r>
      <w:r>
        <w:rPr>
          <w:rFonts w:hint="eastAsia"/>
        </w:rPr>
        <w:t>、</w:t>
      </w:r>
    </w:p>
    <w:p w14:paraId="55B1A9BA" w14:textId="77777777" w:rsidR="00993DFC" w:rsidRDefault="00993DFC" w:rsidP="00993DFC"/>
    <w:p w14:paraId="1BC93318" w14:textId="77777777" w:rsidR="00993DFC" w:rsidRDefault="00993DFC" w:rsidP="00993DFC">
      <w:r>
        <w:rPr>
          <w:rFonts w:hint="eastAsia"/>
        </w:rPr>
        <w:t>5</w:t>
      </w:r>
      <w:r>
        <w:rPr>
          <w:rFonts w:hint="eastAsia"/>
        </w:rPr>
        <w:t>、</w:t>
      </w:r>
    </w:p>
    <w:p w14:paraId="10B9D020" w14:textId="77777777" w:rsidR="00993DFC" w:rsidRDefault="00993DFC" w:rsidP="00993DFC"/>
    <w:p w14:paraId="43721C23" w14:textId="77777777" w:rsidR="00993DFC" w:rsidRDefault="00993DFC" w:rsidP="00993DFC">
      <w:r>
        <w:rPr>
          <w:rFonts w:hint="eastAsia"/>
        </w:rPr>
        <w:t>6</w:t>
      </w:r>
      <w:r>
        <w:rPr>
          <w:rFonts w:hint="eastAsia"/>
        </w:rPr>
        <w:t>、</w:t>
      </w:r>
    </w:p>
    <w:p w14:paraId="0BAE539E" w14:textId="77777777" w:rsidR="00993DFC" w:rsidRDefault="00993DFC" w:rsidP="00993DFC"/>
    <w:p w14:paraId="39CA9344" w14:textId="77777777" w:rsidR="00993DFC" w:rsidRDefault="00993DFC" w:rsidP="00993DFC">
      <w:r>
        <w:rPr>
          <w:rFonts w:hint="eastAsia"/>
        </w:rPr>
        <w:t>7</w:t>
      </w:r>
      <w:r>
        <w:rPr>
          <w:rFonts w:hint="eastAsia"/>
        </w:rPr>
        <w:t>、</w:t>
      </w:r>
    </w:p>
    <w:p w14:paraId="2B805A64" w14:textId="77777777" w:rsidR="00993DFC" w:rsidRDefault="00993DFC" w:rsidP="00993DFC"/>
    <w:p w14:paraId="76187B20" w14:textId="77777777" w:rsidR="00993DFC" w:rsidRDefault="00993DFC" w:rsidP="00993DFC">
      <w:r>
        <w:rPr>
          <w:rFonts w:hint="eastAsia"/>
        </w:rPr>
        <w:t>8</w:t>
      </w:r>
      <w:r>
        <w:rPr>
          <w:rFonts w:hint="eastAsia"/>
        </w:rPr>
        <w:t>、</w:t>
      </w:r>
    </w:p>
    <w:p w14:paraId="243881CC" w14:textId="77777777" w:rsidR="00993DFC" w:rsidRDefault="00993DFC" w:rsidP="00993DFC"/>
    <w:p w14:paraId="26D83CA9" w14:textId="77777777" w:rsidR="00993DFC" w:rsidRDefault="00993DFC" w:rsidP="00993DFC">
      <w:r>
        <w:rPr>
          <w:rFonts w:hint="eastAsia"/>
        </w:rPr>
        <w:t>9</w:t>
      </w:r>
      <w:r>
        <w:rPr>
          <w:rFonts w:hint="eastAsia"/>
        </w:rPr>
        <w:t>、</w:t>
      </w:r>
    </w:p>
    <w:p w14:paraId="509BF928" w14:textId="77777777" w:rsidR="00993DFC" w:rsidRDefault="00993DFC" w:rsidP="00993DFC"/>
    <w:p w14:paraId="0AB2649A" w14:textId="77777777" w:rsidR="00993DFC" w:rsidRDefault="00993DFC" w:rsidP="00993DFC">
      <w:r>
        <w:rPr>
          <w:rFonts w:hint="eastAsia"/>
        </w:rPr>
        <w:t>1</w:t>
      </w:r>
      <w:r>
        <w:t>0</w:t>
      </w:r>
      <w:r>
        <w:rPr>
          <w:rFonts w:hint="eastAsia"/>
        </w:rPr>
        <w:t>、</w:t>
      </w:r>
    </w:p>
    <w:p w14:paraId="13ADDE60" w14:textId="77777777" w:rsidR="0093138A" w:rsidRPr="003614A8" w:rsidRDefault="0093138A" w:rsidP="0093138A"/>
    <w:p w14:paraId="1038B3AA" w14:textId="77777777" w:rsidR="0093138A" w:rsidRPr="003614A8" w:rsidRDefault="0093138A" w:rsidP="0093138A"/>
    <w:p w14:paraId="6A51295E" w14:textId="77777777" w:rsidR="0093138A" w:rsidRDefault="0093138A" w:rsidP="0093138A"/>
    <w:p w14:paraId="46ACE6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CCB35F" w14:textId="77777777" w:rsidTr="00993DFC">
        <w:tc>
          <w:tcPr>
            <w:tcW w:w="8281" w:type="dxa"/>
          </w:tcPr>
          <w:p w14:paraId="7208E1D6" w14:textId="77777777" w:rsidR="0093138A" w:rsidRDefault="0093138A" w:rsidP="007A4526">
            <w:r>
              <w:rPr>
                <w:rFonts w:hint="eastAsia"/>
              </w:rPr>
              <w:t>本周工作</w:t>
            </w:r>
          </w:p>
        </w:tc>
      </w:tr>
    </w:tbl>
    <w:p w14:paraId="78CA1F17" w14:textId="77777777" w:rsidR="00993DFC" w:rsidRDefault="00993DFC" w:rsidP="00993DFC">
      <w:r>
        <w:rPr>
          <w:rFonts w:hint="eastAsia"/>
        </w:rPr>
        <w:t>1</w:t>
      </w:r>
      <w:r>
        <w:rPr>
          <w:rFonts w:hint="eastAsia"/>
        </w:rPr>
        <w:t>、</w:t>
      </w:r>
    </w:p>
    <w:p w14:paraId="7D17A991" w14:textId="77777777" w:rsidR="00993DFC" w:rsidRDefault="00993DFC" w:rsidP="00993DFC"/>
    <w:p w14:paraId="0FD11564" w14:textId="77777777" w:rsidR="00993DFC" w:rsidRDefault="00993DFC" w:rsidP="00993DFC">
      <w:r>
        <w:rPr>
          <w:rFonts w:hint="eastAsia"/>
        </w:rPr>
        <w:t>2</w:t>
      </w:r>
      <w:r>
        <w:rPr>
          <w:rFonts w:hint="eastAsia"/>
        </w:rPr>
        <w:t>、</w:t>
      </w:r>
    </w:p>
    <w:p w14:paraId="632E5E97" w14:textId="77777777" w:rsidR="00993DFC" w:rsidRDefault="00993DFC" w:rsidP="00993DFC"/>
    <w:p w14:paraId="04EFA8B7" w14:textId="77777777" w:rsidR="00993DFC" w:rsidRDefault="00993DFC" w:rsidP="00993DFC">
      <w:r>
        <w:rPr>
          <w:rFonts w:hint="eastAsia"/>
        </w:rPr>
        <w:t>3</w:t>
      </w:r>
      <w:r>
        <w:rPr>
          <w:rFonts w:hint="eastAsia"/>
        </w:rPr>
        <w:t>、</w:t>
      </w:r>
    </w:p>
    <w:p w14:paraId="7928307F" w14:textId="77777777" w:rsidR="00993DFC" w:rsidRDefault="00993DFC" w:rsidP="00993DFC"/>
    <w:p w14:paraId="15D964EF" w14:textId="77777777" w:rsidR="00993DFC" w:rsidRDefault="00993DFC" w:rsidP="00993DFC">
      <w:r>
        <w:rPr>
          <w:rFonts w:hint="eastAsia"/>
        </w:rPr>
        <w:t>4</w:t>
      </w:r>
      <w:r>
        <w:rPr>
          <w:rFonts w:hint="eastAsia"/>
        </w:rPr>
        <w:t>、</w:t>
      </w:r>
    </w:p>
    <w:p w14:paraId="5001F4C6" w14:textId="77777777" w:rsidR="00993DFC" w:rsidRDefault="00993DFC" w:rsidP="00993DFC"/>
    <w:p w14:paraId="7618227F" w14:textId="77777777" w:rsidR="00993DFC" w:rsidRDefault="00993DFC" w:rsidP="00993DFC">
      <w:r>
        <w:rPr>
          <w:rFonts w:hint="eastAsia"/>
        </w:rPr>
        <w:t>5</w:t>
      </w:r>
      <w:r>
        <w:rPr>
          <w:rFonts w:hint="eastAsia"/>
        </w:rPr>
        <w:t>、</w:t>
      </w:r>
    </w:p>
    <w:p w14:paraId="16F068C9" w14:textId="77777777" w:rsidR="00993DFC" w:rsidRDefault="00993DFC" w:rsidP="00993DFC"/>
    <w:p w14:paraId="1FF0AA3C" w14:textId="77777777" w:rsidR="00993DFC" w:rsidRDefault="00993DFC" w:rsidP="00993DFC">
      <w:r>
        <w:rPr>
          <w:rFonts w:hint="eastAsia"/>
        </w:rPr>
        <w:t>6</w:t>
      </w:r>
      <w:r>
        <w:rPr>
          <w:rFonts w:hint="eastAsia"/>
        </w:rPr>
        <w:t>、</w:t>
      </w:r>
    </w:p>
    <w:p w14:paraId="6EBF70A6" w14:textId="77777777" w:rsidR="00993DFC" w:rsidRDefault="00993DFC" w:rsidP="00993DFC"/>
    <w:p w14:paraId="41517AA1" w14:textId="77777777" w:rsidR="00993DFC" w:rsidRDefault="00993DFC" w:rsidP="00993DFC">
      <w:r>
        <w:rPr>
          <w:rFonts w:hint="eastAsia"/>
        </w:rPr>
        <w:t>7</w:t>
      </w:r>
      <w:r>
        <w:rPr>
          <w:rFonts w:hint="eastAsia"/>
        </w:rPr>
        <w:t>、</w:t>
      </w:r>
    </w:p>
    <w:p w14:paraId="6DDA42BC" w14:textId="77777777" w:rsidR="00993DFC" w:rsidRDefault="00993DFC" w:rsidP="00993DFC"/>
    <w:p w14:paraId="693F14BD" w14:textId="77777777" w:rsidR="00993DFC" w:rsidRDefault="00993DFC" w:rsidP="00993DFC">
      <w:r>
        <w:rPr>
          <w:rFonts w:hint="eastAsia"/>
        </w:rPr>
        <w:t>8</w:t>
      </w:r>
      <w:r>
        <w:rPr>
          <w:rFonts w:hint="eastAsia"/>
        </w:rPr>
        <w:t>、</w:t>
      </w:r>
    </w:p>
    <w:p w14:paraId="340B8CF9" w14:textId="77777777" w:rsidR="00993DFC" w:rsidRDefault="00993DFC" w:rsidP="00993DFC"/>
    <w:p w14:paraId="3A2BFF07" w14:textId="77777777" w:rsidR="00993DFC" w:rsidRDefault="00993DFC" w:rsidP="00993DFC">
      <w:r>
        <w:rPr>
          <w:rFonts w:hint="eastAsia"/>
        </w:rPr>
        <w:t>9</w:t>
      </w:r>
      <w:r>
        <w:rPr>
          <w:rFonts w:hint="eastAsia"/>
        </w:rPr>
        <w:t>、</w:t>
      </w:r>
    </w:p>
    <w:p w14:paraId="44E38FD3" w14:textId="77777777" w:rsidR="00993DFC" w:rsidRDefault="00993DFC" w:rsidP="00993DFC"/>
    <w:p w14:paraId="69117B26" w14:textId="77777777" w:rsidR="00993DFC" w:rsidRDefault="00993DFC" w:rsidP="00993DFC">
      <w:r>
        <w:rPr>
          <w:rFonts w:hint="eastAsia"/>
        </w:rPr>
        <w:t>1</w:t>
      </w:r>
      <w:r>
        <w:t>0</w:t>
      </w:r>
      <w:r>
        <w:rPr>
          <w:rFonts w:hint="eastAsia"/>
        </w:rPr>
        <w:t>、</w:t>
      </w:r>
    </w:p>
    <w:p w14:paraId="1D0A1B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E3759A" w14:textId="77777777" w:rsidTr="007A4526">
        <w:tc>
          <w:tcPr>
            <w:tcW w:w="8296" w:type="dxa"/>
          </w:tcPr>
          <w:p w14:paraId="27C45AFD" w14:textId="77777777" w:rsidR="0093138A" w:rsidRDefault="0093138A" w:rsidP="007A4526">
            <w:r>
              <w:rPr>
                <w:rFonts w:hint="eastAsia"/>
              </w:rPr>
              <w:lastRenderedPageBreak/>
              <w:t>下周计划</w:t>
            </w:r>
          </w:p>
        </w:tc>
      </w:tr>
    </w:tbl>
    <w:p w14:paraId="5B2358AE" w14:textId="77777777" w:rsidR="0093138A" w:rsidRPr="003614A8" w:rsidRDefault="0093138A" w:rsidP="0093138A"/>
    <w:p w14:paraId="5EAE576A" w14:textId="77777777" w:rsidR="00993DFC" w:rsidRDefault="00993DFC" w:rsidP="00993DFC">
      <w:r>
        <w:rPr>
          <w:rFonts w:hint="eastAsia"/>
        </w:rPr>
        <w:t>1</w:t>
      </w:r>
      <w:r>
        <w:rPr>
          <w:rFonts w:hint="eastAsia"/>
        </w:rPr>
        <w:t>、</w:t>
      </w:r>
    </w:p>
    <w:p w14:paraId="615C6BF3" w14:textId="77777777" w:rsidR="00993DFC" w:rsidRDefault="00993DFC" w:rsidP="00993DFC"/>
    <w:p w14:paraId="31A63F71" w14:textId="77777777" w:rsidR="00993DFC" w:rsidRDefault="00993DFC" w:rsidP="00993DFC">
      <w:r>
        <w:rPr>
          <w:rFonts w:hint="eastAsia"/>
        </w:rPr>
        <w:t>2</w:t>
      </w:r>
      <w:r>
        <w:rPr>
          <w:rFonts w:hint="eastAsia"/>
        </w:rPr>
        <w:t>、</w:t>
      </w:r>
    </w:p>
    <w:p w14:paraId="51DC96AF" w14:textId="77777777" w:rsidR="00993DFC" w:rsidRDefault="00993DFC" w:rsidP="00993DFC"/>
    <w:p w14:paraId="168DA01A" w14:textId="77777777" w:rsidR="00993DFC" w:rsidRDefault="00993DFC" w:rsidP="00993DFC">
      <w:r>
        <w:rPr>
          <w:rFonts w:hint="eastAsia"/>
        </w:rPr>
        <w:t>3</w:t>
      </w:r>
      <w:r>
        <w:rPr>
          <w:rFonts w:hint="eastAsia"/>
        </w:rPr>
        <w:t>、</w:t>
      </w:r>
    </w:p>
    <w:p w14:paraId="5243C7D5" w14:textId="77777777" w:rsidR="00993DFC" w:rsidRDefault="00993DFC" w:rsidP="00993DFC"/>
    <w:p w14:paraId="0D560DAC" w14:textId="77777777" w:rsidR="00993DFC" w:rsidRDefault="00993DFC" w:rsidP="00993DFC">
      <w:r>
        <w:rPr>
          <w:rFonts w:hint="eastAsia"/>
        </w:rPr>
        <w:t>4</w:t>
      </w:r>
      <w:r>
        <w:rPr>
          <w:rFonts w:hint="eastAsia"/>
        </w:rPr>
        <w:t>、</w:t>
      </w:r>
    </w:p>
    <w:p w14:paraId="39574A6A" w14:textId="77777777" w:rsidR="00993DFC" w:rsidRDefault="00993DFC" w:rsidP="00993DFC"/>
    <w:p w14:paraId="64CE908F" w14:textId="77777777" w:rsidR="00993DFC" w:rsidRDefault="00993DFC" w:rsidP="00993DFC">
      <w:r>
        <w:rPr>
          <w:rFonts w:hint="eastAsia"/>
        </w:rPr>
        <w:t>5</w:t>
      </w:r>
      <w:r>
        <w:rPr>
          <w:rFonts w:hint="eastAsia"/>
        </w:rPr>
        <w:t>、</w:t>
      </w:r>
    </w:p>
    <w:p w14:paraId="638CA5CC" w14:textId="77777777" w:rsidR="00993DFC" w:rsidRDefault="00993DFC" w:rsidP="00993DFC"/>
    <w:p w14:paraId="25C179DF" w14:textId="77777777" w:rsidR="00993DFC" w:rsidRDefault="00993DFC" w:rsidP="00993DFC">
      <w:r>
        <w:rPr>
          <w:rFonts w:hint="eastAsia"/>
        </w:rPr>
        <w:t>6</w:t>
      </w:r>
      <w:r>
        <w:rPr>
          <w:rFonts w:hint="eastAsia"/>
        </w:rPr>
        <w:t>、</w:t>
      </w:r>
    </w:p>
    <w:p w14:paraId="0A6D3608" w14:textId="77777777" w:rsidR="00993DFC" w:rsidRDefault="00993DFC" w:rsidP="00993DFC"/>
    <w:p w14:paraId="1ABE9877" w14:textId="77777777" w:rsidR="00993DFC" w:rsidRDefault="00993DFC" w:rsidP="00993DFC">
      <w:r>
        <w:rPr>
          <w:rFonts w:hint="eastAsia"/>
        </w:rPr>
        <w:t>7</w:t>
      </w:r>
      <w:r>
        <w:rPr>
          <w:rFonts w:hint="eastAsia"/>
        </w:rPr>
        <w:t>、</w:t>
      </w:r>
    </w:p>
    <w:p w14:paraId="1CEBD29E" w14:textId="77777777" w:rsidR="00993DFC" w:rsidRDefault="00993DFC" w:rsidP="00993DFC"/>
    <w:p w14:paraId="1DFBB285" w14:textId="77777777" w:rsidR="00993DFC" w:rsidRDefault="00993DFC" w:rsidP="00993DFC">
      <w:r>
        <w:rPr>
          <w:rFonts w:hint="eastAsia"/>
        </w:rPr>
        <w:t>8</w:t>
      </w:r>
      <w:r>
        <w:rPr>
          <w:rFonts w:hint="eastAsia"/>
        </w:rPr>
        <w:t>、</w:t>
      </w:r>
    </w:p>
    <w:p w14:paraId="5BFC57DB" w14:textId="77777777" w:rsidR="00993DFC" w:rsidRDefault="00993DFC" w:rsidP="00993DFC"/>
    <w:p w14:paraId="7AC34798" w14:textId="77777777" w:rsidR="00993DFC" w:rsidRDefault="00993DFC" w:rsidP="00993DFC">
      <w:r>
        <w:rPr>
          <w:rFonts w:hint="eastAsia"/>
        </w:rPr>
        <w:t>9</w:t>
      </w:r>
      <w:r>
        <w:rPr>
          <w:rFonts w:hint="eastAsia"/>
        </w:rPr>
        <w:t>、</w:t>
      </w:r>
    </w:p>
    <w:p w14:paraId="309E86A9" w14:textId="77777777" w:rsidR="00993DFC" w:rsidRDefault="00993DFC" w:rsidP="00993DFC"/>
    <w:p w14:paraId="4CA0BF5C" w14:textId="77777777" w:rsidR="00993DFC" w:rsidRDefault="00993DFC" w:rsidP="00993DFC">
      <w:r>
        <w:rPr>
          <w:rFonts w:hint="eastAsia"/>
        </w:rPr>
        <w:t>1</w:t>
      </w:r>
      <w:r>
        <w:t>0</w:t>
      </w:r>
      <w:r>
        <w:rPr>
          <w:rFonts w:hint="eastAsia"/>
        </w:rPr>
        <w:t>、</w:t>
      </w:r>
    </w:p>
    <w:p w14:paraId="760DECD7" w14:textId="77777777" w:rsidR="0093138A" w:rsidRPr="003614A8" w:rsidRDefault="0093138A" w:rsidP="0093138A"/>
    <w:p w14:paraId="0F43E7F3" w14:textId="77777777" w:rsidR="0093138A" w:rsidRDefault="0093138A" w:rsidP="0093138A"/>
    <w:p w14:paraId="3B2601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D8DB79" w14:textId="77777777" w:rsidTr="00993DFC">
        <w:tc>
          <w:tcPr>
            <w:tcW w:w="8281" w:type="dxa"/>
          </w:tcPr>
          <w:p w14:paraId="3C2231AF" w14:textId="77777777" w:rsidR="0093138A" w:rsidRDefault="0093138A" w:rsidP="007A4526">
            <w:r>
              <w:rPr>
                <w:rFonts w:hint="eastAsia"/>
              </w:rPr>
              <w:t>本周工作</w:t>
            </w:r>
          </w:p>
        </w:tc>
      </w:tr>
    </w:tbl>
    <w:p w14:paraId="4DDA0E94" w14:textId="77777777" w:rsidR="00993DFC" w:rsidRDefault="00993DFC" w:rsidP="00993DFC">
      <w:r>
        <w:rPr>
          <w:rFonts w:hint="eastAsia"/>
        </w:rPr>
        <w:t>1</w:t>
      </w:r>
      <w:r>
        <w:rPr>
          <w:rFonts w:hint="eastAsia"/>
        </w:rPr>
        <w:t>、</w:t>
      </w:r>
    </w:p>
    <w:p w14:paraId="416E1BA8" w14:textId="77777777" w:rsidR="00993DFC" w:rsidRDefault="00993DFC" w:rsidP="00993DFC"/>
    <w:p w14:paraId="3827D858" w14:textId="77777777" w:rsidR="00993DFC" w:rsidRDefault="00993DFC" w:rsidP="00993DFC">
      <w:r>
        <w:rPr>
          <w:rFonts w:hint="eastAsia"/>
        </w:rPr>
        <w:t>2</w:t>
      </w:r>
      <w:r>
        <w:rPr>
          <w:rFonts w:hint="eastAsia"/>
        </w:rPr>
        <w:t>、</w:t>
      </w:r>
    </w:p>
    <w:p w14:paraId="6BA3796A" w14:textId="77777777" w:rsidR="00993DFC" w:rsidRDefault="00993DFC" w:rsidP="00993DFC"/>
    <w:p w14:paraId="7975C25A" w14:textId="77777777" w:rsidR="00993DFC" w:rsidRDefault="00993DFC" w:rsidP="00993DFC">
      <w:r>
        <w:rPr>
          <w:rFonts w:hint="eastAsia"/>
        </w:rPr>
        <w:t>3</w:t>
      </w:r>
      <w:r>
        <w:rPr>
          <w:rFonts w:hint="eastAsia"/>
        </w:rPr>
        <w:t>、</w:t>
      </w:r>
    </w:p>
    <w:p w14:paraId="35ADF7CC" w14:textId="77777777" w:rsidR="00993DFC" w:rsidRDefault="00993DFC" w:rsidP="00993DFC"/>
    <w:p w14:paraId="6E0825BF" w14:textId="77777777" w:rsidR="00993DFC" w:rsidRDefault="00993DFC" w:rsidP="00993DFC">
      <w:r>
        <w:rPr>
          <w:rFonts w:hint="eastAsia"/>
        </w:rPr>
        <w:t>4</w:t>
      </w:r>
      <w:r>
        <w:rPr>
          <w:rFonts w:hint="eastAsia"/>
        </w:rPr>
        <w:t>、</w:t>
      </w:r>
    </w:p>
    <w:p w14:paraId="499D0C05" w14:textId="77777777" w:rsidR="00993DFC" w:rsidRDefault="00993DFC" w:rsidP="00993DFC"/>
    <w:p w14:paraId="28E2EA91" w14:textId="77777777" w:rsidR="00993DFC" w:rsidRDefault="00993DFC" w:rsidP="00993DFC">
      <w:r>
        <w:rPr>
          <w:rFonts w:hint="eastAsia"/>
        </w:rPr>
        <w:t>5</w:t>
      </w:r>
      <w:r>
        <w:rPr>
          <w:rFonts w:hint="eastAsia"/>
        </w:rPr>
        <w:t>、</w:t>
      </w:r>
    </w:p>
    <w:p w14:paraId="244D92D8" w14:textId="77777777" w:rsidR="00993DFC" w:rsidRDefault="00993DFC" w:rsidP="00993DFC"/>
    <w:p w14:paraId="4F073DF6" w14:textId="77777777" w:rsidR="00993DFC" w:rsidRDefault="00993DFC" w:rsidP="00993DFC">
      <w:r>
        <w:rPr>
          <w:rFonts w:hint="eastAsia"/>
        </w:rPr>
        <w:t>6</w:t>
      </w:r>
      <w:r>
        <w:rPr>
          <w:rFonts w:hint="eastAsia"/>
        </w:rPr>
        <w:t>、</w:t>
      </w:r>
    </w:p>
    <w:p w14:paraId="63E0E9DF" w14:textId="77777777" w:rsidR="00993DFC" w:rsidRDefault="00993DFC" w:rsidP="00993DFC"/>
    <w:p w14:paraId="4678F23E" w14:textId="77777777" w:rsidR="00993DFC" w:rsidRDefault="00993DFC" w:rsidP="00993DFC">
      <w:r>
        <w:rPr>
          <w:rFonts w:hint="eastAsia"/>
        </w:rPr>
        <w:t>7</w:t>
      </w:r>
      <w:r>
        <w:rPr>
          <w:rFonts w:hint="eastAsia"/>
        </w:rPr>
        <w:t>、</w:t>
      </w:r>
    </w:p>
    <w:p w14:paraId="28F21362" w14:textId="77777777" w:rsidR="00993DFC" w:rsidRDefault="00993DFC" w:rsidP="00993DFC"/>
    <w:p w14:paraId="69DE6ECA" w14:textId="77777777" w:rsidR="00993DFC" w:rsidRDefault="00993DFC" w:rsidP="00993DFC">
      <w:r>
        <w:rPr>
          <w:rFonts w:hint="eastAsia"/>
        </w:rPr>
        <w:t>8</w:t>
      </w:r>
      <w:r>
        <w:rPr>
          <w:rFonts w:hint="eastAsia"/>
        </w:rPr>
        <w:t>、</w:t>
      </w:r>
    </w:p>
    <w:p w14:paraId="154D3392" w14:textId="77777777" w:rsidR="00993DFC" w:rsidRDefault="00993DFC" w:rsidP="00993DFC"/>
    <w:p w14:paraId="4DC02900" w14:textId="77777777" w:rsidR="00993DFC" w:rsidRDefault="00993DFC" w:rsidP="00993DFC">
      <w:r>
        <w:rPr>
          <w:rFonts w:hint="eastAsia"/>
        </w:rPr>
        <w:t>9</w:t>
      </w:r>
      <w:r>
        <w:rPr>
          <w:rFonts w:hint="eastAsia"/>
        </w:rPr>
        <w:t>、</w:t>
      </w:r>
    </w:p>
    <w:p w14:paraId="5FF1D158" w14:textId="77777777" w:rsidR="00993DFC" w:rsidRDefault="00993DFC" w:rsidP="00993DFC"/>
    <w:p w14:paraId="5AF90FD5" w14:textId="77777777" w:rsidR="00993DFC" w:rsidRDefault="00993DFC" w:rsidP="00993DFC">
      <w:r>
        <w:rPr>
          <w:rFonts w:hint="eastAsia"/>
        </w:rPr>
        <w:lastRenderedPageBreak/>
        <w:t>1</w:t>
      </w:r>
      <w:r>
        <w:t>0</w:t>
      </w:r>
      <w:r>
        <w:rPr>
          <w:rFonts w:hint="eastAsia"/>
        </w:rPr>
        <w:t>、</w:t>
      </w:r>
    </w:p>
    <w:p w14:paraId="48685CB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6DC049" w14:textId="77777777" w:rsidTr="007A4526">
        <w:tc>
          <w:tcPr>
            <w:tcW w:w="8296" w:type="dxa"/>
          </w:tcPr>
          <w:p w14:paraId="66B9B551" w14:textId="77777777" w:rsidR="0093138A" w:rsidRDefault="0093138A" w:rsidP="007A4526">
            <w:r>
              <w:rPr>
                <w:rFonts w:hint="eastAsia"/>
              </w:rPr>
              <w:t>下周计划</w:t>
            </w:r>
          </w:p>
        </w:tc>
      </w:tr>
    </w:tbl>
    <w:p w14:paraId="7676A4E1" w14:textId="77777777" w:rsidR="0093138A" w:rsidRPr="003614A8" w:rsidRDefault="0093138A" w:rsidP="0093138A"/>
    <w:p w14:paraId="1FE149AE" w14:textId="77777777" w:rsidR="00993DFC" w:rsidRDefault="00993DFC" w:rsidP="00993DFC">
      <w:r>
        <w:rPr>
          <w:rFonts w:hint="eastAsia"/>
        </w:rPr>
        <w:t>1</w:t>
      </w:r>
      <w:r>
        <w:rPr>
          <w:rFonts w:hint="eastAsia"/>
        </w:rPr>
        <w:t>、</w:t>
      </w:r>
    </w:p>
    <w:p w14:paraId="20D44FE3" w14:textId="77777777" w:rsidR="00993DFC" w:rsidRDefault="00993DFC" w:rsidP="00993DFC"/>
    <w:p w14:paraId="0C09695F" w14:textId="77777777" w:rsidR="00993DFC" w:rsidRDefault="00993DFC" w:rsidP="00993DFC">
      <w:r>
        <w:rPr>
          <w:rFonts w:hint="eastAsia"/>
        </w:rPr>
        <w:t>2</w:t>
      </w:r>
      <w:r>
        <w:rPr>
          <w:rFonts w:hint="eastAsia"/>
        </w:rPr>
        <w:t>、</w:t>
      </w:r>
    </w:p>
    <w:p w14:paraId="601C13F0" w14:textId="77777777" w:rsidR="00993DFC" w:rsidRDefault="00993DFC" w:rsidP="00993DFC"/>
    <w:p w14:paraId="3035C165" w14:textId="77777777" w:rsidR="00993DFC" w:rsidRDefault="00993DFC" w:rsidP="00993DFC">
      <w:r>
        <w:rPr>
          <w:rFonts w:hint="eastAsia"/>
        </w:rPr>
        <w:t>3</w:t>
      </w:r>
      <w:r>
        <w:rPr>
          <w:rFonts w:hint="eastAsia"/>
        </w:rPr>
        <w:t>、</w:t>
      </w:r>
    </w:p>
    <w:p w14:paraId="1949060D" w14:textId="77777777" w:rsidR="00993DFC" w:rsidRDefault="00993DFC" w:rsidP="00993DFC"/>
    <w:p w14:paraId="2179E9B4" w14:textId="77777777" w:rsidR="00993DFC" w:rsidRDefault="00993DFC" w:rsidP="00993DFC">
      <w:r>
        <w:rPr>
          <w:rFonts w:hint="eastAsia"/>
        </w:rPr>
        <w:t>4</w:t>
      </w:r>
      <w:r>
        <w:rPr>
          <w:rFonts w:hint="eastAsia"/>
        </w:rPr>
        <w:t>、</w:t>
      </w:r>
    </w:p>
    <w:p w14:paraId="5D077515" w14:textId="77777777" w:rsidR="00993DFC" w:rsidRDefault="00993DFC" w:rsidP="00993DFC"/>
    <w:p w14:paraId="0223868B" w14:textId="77777777" w:rsidR="00993DFC" w:rsidRDefault="00993DFC" w:rsidP="00993DFC">
      <w:r>
        <w:rPr>
          <w:rFonts w:hint="eastAsia"/>
        </w:rPr>
        <w:t>5</w:t>
      </w:r>
      <w:r>
        <w:rPr>
          <w:rFonts w:hint="eastAsia"/>
        </w:rPr>
        <w:t>、</w:t>
      </w:r>
    </w:p>
    <w:p w14:paraId="27ED22CB" w14:textId="77777777" w:rsidR="00993DFC" w:rsidRDefault="00993DFC" w:rsidP="00993DFC"/>
    <w:p w14:paraId="4F5C843D" w14:textId="77777777" w:rsidR="00993DFC" w:rsidRDefault="00993DFC" w:rsidP="00993DFC">
      <w:r>
        <w:rPr>
          <w:rFonts w:hint="eastAsia"/>
        </w:rPr>
        <w:t>6</w:t>
      </w:r>
      <w:r>
        <w:rPr>
          <w:rFonts w:hint="eastAsia"/>
        </w:rPr>
        <w:t>、</w:t>
      </w:r>
    </w:p>
    <w:p w14:paraId="2B49F55F" w14:textId="77777777" w:rsidR="00993DFC" w:rsidRDefault="00993DFC" w:rsidP="00993DFC"/>
    <w:p w14:paraId="4F5715DA" w14:textId="77777777" w:rsidR="00993DFC" w:rsidRDefault="00993DFC" w:rsidP="00993DFC">
      <w:r>
        <w:rPr>
          <w:rFonts w:hint="eastAsia"/>
        </w:rPr>
        <w:t>7</w:t>
      </w:r>
      <w:r>
        <w:rPr>
          <w:rFonts w:hint="eastAsia"/>
        </w:rPr>
        <w:t>、</w:t>
      </w:r>
    </w:p>
    <w:p w14:paraId="5AEE2BF4" w14:textId="77777777" w:rsidR="00993DFC" w:rsidRDefault="00993DFC" w:rsidP="00993DFC"/>
    <w:p w14:paraId="7E190EB9" w14:textId="77777777" w:rsidR="00993DFC" w:rsidRDefault="00993DFC" w:rsidP="00993DFC">
      <w:r>
        <w:rPr>
          <w:rFonts w:hint="eastAsia"/>
        </w:rPr>
        <w:t>8</w:t>
      </w:r>
      <w:r>
        <w:rPr>
          <w:rFonts w:hint="eastAsia"/>
        </w:rPr>
        <w:t>、</w:t>
      </w:r>
    </w:p>
    <w:p w14:paraId="2256BC4E" w14:textId="77777777" w:rsidR="00993DFC" w:rsidRDefault="00993DFC" w:rsidP="00993DFC"/>
    <w:p w14:paraId="7482C1CB" w14:textId="77777777" w:rsidR="00993DFC" w:rsidRDefault="00993DFC" w:rsidP="00993DFC">
      <w:r>
        <w:rPr>
          <w:rFonts w:hint="eastAsia"/>
        </w:rPr>
        <w:t>9</w:t>
      </w:r>
      <w:r>
        <w:rPr>
          <w:rFonts w:hint="eastAsia"/>
        </w:rPr>
        <w:t>、</w:t>
      </w:r>
    </w:p>
    <w:p w14:paraId="57517132" w14:textId="77777777" w:rsidR="00993DFC" w:rsidRDefault="00993DFC" w:rsidP="00993DFC"/>
    <w:p w14:paraId="6A706D18" w14:textId="77777777" w:rsidR="00993DFC" w:rsidRDefault="00993DFC" w:rsidP="00993DFC">
      <w:r>
        <w:rPr>
          <w:rFonts w:hint="eastAsia"/>
        </w:rPr>
        <w:t>1</w:t>
      </w:r>
      <w:r>
        <w:t>0</w:t>
      </w:r>
      <w:r>
        <w:rPr>
          <w:rFonts w:hint="eastAsia"/>
        </w:rPr>
        <w:t>、</w:t>
      </w:r>
    </w:p>
    <w:p w14:paraId="40A04F63" w14:textId="77777777" w:rsidR="0093138A" w:rsidRPr="003614A8" w:rsidRDefault="0093138A" w:rsidP="0093138A"/>
    <w:p w14:paraId="61126859" w14:textId="77777777" w:rsidR="0093138A" w:rsidRDefault="0093138A" w:rsidP="0093138A"/>
    <w:p w14:paraId="1A3A00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9348A1" w14:textId="77777777" w:rsidTr="007A4526">
        <w:tc>
          <w:tcPr>
            <w:tcW w:w="8296" w:type="dxa"/>
          </w:tcPr>
          <w:p w14:paraId="3E42D287" w14:textId="77777777" w:rsidR="0093138A" w:rsidRDefault="0093138A" w:rsidP="007A4526">
            <w:r>
              <w:rPr>
                <w:rFonts w:hint="eastAsia"/>
              </w:rPr>
              <w:t>本周工作</w:t>
            </w:r>
          </w:p>
        </w:tc>
      </w:tr>
    </w:tbl>
    <w:p w14:paraId="41561C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EB99CB" w14:textId="77777777" w:rsidTr="007A4526">
        <w:tc>
          <w:tcPr>
            <w:tcW w:w="8296" w:type="dxa"/>
          </w:tcPr>
          <w:p w14:paraId="1F840CCB" w14:textId="77777777" w:rsidR="0093138A" w:rsidRDefault="0093138A" w:rsidP="007A4526">
            <w:r>
              <w:rPr>
                <w:rFonts w:hint="eastAsia"/>
              </w:rPr>
              <w:t>下周计划</w:t>
            </w:r>
          </w:p>
        </w:tc>
      </w:tr>
    </w:tbl>
    <w:p w14:paraId="1477D69E" w14:textId="77777777" w:rsidR="0093138A" w:rsidRPr="003614A8" w:rsidRDefault="0093138A" w:rsidP="0093138A"/>
    <w:p w14:paraId="54712504" w14:textId="77777777" w:rsidR="0093138A" w:rsidRPr="003614A8" w:rsidRDefault="0093138A" w:rsidP="0093138A"/>
    <w:p w14:paraId="13A5FE72" w14:textId="77777777" w:rsidR="0093138A" w:rsidRDefault="0093138A" w:rsidP="0093138A"/>
    <w:p w14:paraId="621F15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9F9FD4" w14:textId="77777777" w:rsidTr="007A4526">
        <w:tc>
          <w:tcPr>
            <w:tcW w:w="8296" w:type="dxa"/>
          </w:tcPr>
          <w:p w14:paraId="5D93869A" w14:textId="77777777" w:rsidR="0093138A" w:rsidRDefault="0093138A" w:rsidP="007A4526">
            <w:r>
              <w:rPr>
                <w:rFonts w:hint="eastAsia"/>
              </w:rPr>
              <w:t>本周工作</w:t>
            </w:r>
          </w:p>
        </w:tc>
      </w:tr>
    </w:tbl>
    <w:p w14:paraId="29C378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C4397B" w14:textId="77777777" w:rsidTr="007A4526">
        <w:tc>
          <w:tcPr>
            <w:tcW w:w="8296" w:type="dxa"/>
          </w:tcPr>
          <w:p w14:paraId="4AFA98C9" w14:textId="77777777" w:rsidR="0093138A" w:rsidRDefault="0093138A" w:rsidP="007A4526">
            <w:r>
              <w:rPr>
                <w:rFonts w:hint="eastAsia"/>
              </w:rPr>
              <w:t>下周计划</w:t>
            </w:r>
          </w:p>
        </w:tc>
      </w:tr>
    </w:tbl>
    <w:p w14:paraId="24DDCAB9" w14:textId="77777777" w:rsidR="0093138A" w:rsidRPr="003614A8" w:rsidRDefault="0093138A" w:rsidP="0093138A"/>
    <w:p w14:paraId="6BB6E708" w14:textId="77777777" w:rsidR="0093138A" w:rsidRPr="003614A8" w:rsidRDefault="0093138A" w:rsidP="0093138A"/>
    <w:p w14:paraId="62CA1737" w14:textId="77777777" w:rsidR="0093138A" w:rsidRDefault="0093138A" w:rsidP="0093138A"/>
    <w:p w14:paraId="7DE975D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934989" w14:textId="77777777" w:rsidTr="007A4526">
        <w:tc>
          <w:tcPr>
            <w:tcW w:w="8296" w:type="dxa"/>
          </w:tcPr>
          <w:p w14:paraId="0059AECB" w14:textId="77777777" w:rsidR="0093138A" w:rsidRDefault="0093138A" w:rsidP="007A4526">
            <w:r>
              <w:rPr>
                <w:rFonts w:hint="eastAsia"/>
              </w:rPr>
              <w:t>本周工作</w:t>
            </w:r>
          </w:p>
        </w:tc>
      </w:tr>
    </w:tbl>
    <w:p w14:paraId="2C78D1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441948" w14:textId="77777777" w:rsidTr="007A4526">
        <w:tc>
          <w:tcPr>
            <w:tcW w:w="8296" w:type="dxa"/>
          </w:tcPr>
          <w:p w14:paraId="320C1310" w14:textId="77777777" w:rsidR="0093138A" w:rsidRDefault="0093138A" w:rsidP="007A4526">
            <w:r>
              <w:rPr>
                <w:rFonts w:hint="eastAsia"/>
              </w:rPr>
              <w:t>下周计划</w:t>
            </w:r>
          </w:p>
        </w:tc>
      </w:tr>
    </w:tbl>
    <w:p w14:paraId="138A8D6D" w14:textId="77777777" w:rsidR="0093138A" w:rsidRPr="003614A8" w:rsidRDefault="0093138A" w:rsidP="0093138A"/>
    <w:p w14:paraId="45605B83" w14:textId="77777777" w:rsidR="0093138A" w:rsidRPr="003614A8" w:rsidRDefault="0093138A" w:rsidP="0093138A"/>
    <w:p w14:paraId="1CA388AC" w14:textId="77777777" w:rsidR="0093138A" w:rsidRDefault="0093138A" w:rsidP="0093138A"/>
    <w:p w14:paraId="48BEE2A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58A4E0A" w14:textId="77777777" w:rsidTr="007A4526">
        <w:tc>
          <w:tcPr>
            <w:tcW w:w="8296" w:type="dxa"/>
          </w:tcPr>
          <w:p w14:paraId="5E094AE0" w14:textId="77777777" w:rsidR="0093138A" w:rsidRDefault="0093138A" w:rsidP="007A4526">
            <w:r>
              <w:rPr>
                <w:rFonts w:hint="eastAsia"/>
              </w:rPr>
              <w:t>本周工作</w:t>
            </w:r>
          </w:p>
        </w:tc>
      </w:tr>
    </w:tbl>
    <w:p w14:paraId="45E0A73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D027E7" w14:textId="77777777" w:rsidTr="007A4526">
        <w:tc>
          <w:tcPr>
            <w:tcW w:w="8296" w:type="dxa"/>
          </w:tcPr>
          <w:p w14:paraId="567C54DB" w14:textId="77777777" w:rsidR="0093138A" w:rsidRDefault="0093138A" w:rsidP="007A4526">
            <w:r>
              <w:rPr>
                <w:rFonts w:hint="eastAsia"/>
              </w:rPr>
              <w:t>下周计划</w:t>
            </w:r>
          </w:p>
        </w:tc>
      </w:tr>
    </w:tbl>
    <w:p w14:paraId="1E97BAA9" w14:textId="77777777" w:rsidR="0093138A" w:rsidRPr="003614A8" w:rsidRDefault="0093138A" w:rsidP="0093138A"/>
    <w:p w14:paraId="3DE0B50B" w14:textId="77777777" w:rsidR="0093138A" w:rsidRPr="003614A8" w:rsidRDefault="0093138A" w:rsidP="0093138A"/>
    <w:p w14:paraId="708E440E" w14:textId="77777777" w:rsidR="0093138A" w:rsidRDefault="0093138A" w:rsidP="0093138A"/>
    <w:p w14:paraId="1CD5BD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D2085F" w14:textId="77777777" w:rsidTr="007A4526">
        <w:tc>
          <w:tcPr>
            <w:tcW w:w="8296" w:type="dxa"/>
          </w:tcPr>
          <w:p w14:paraId="4EE13C45" w14:textId="77777777" w:rsidR="0093138A" w:rsidRDefault="0093138A" w:rsidP="007A4526">
            <w:r>
              <w:rPr>
                <w:rFonts w:hint="eastAsia"/>
              </w:rPr>
              <w:t>本周工作</w:t>
            </w:r>
          </w:p>
        </w:tc>
      </w:tr>
    </w:tbl>
    <w:p w14:paraId="6197EE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B05B28" w14:textId="77777777" w:rsidTr="007A4526">
        <w:tc>
          <w:tcPr>
            <w:tcW w:w="8296" w:type="dxa"/>
          </w:tcPr>
          <w:p w14:paraId="1C98B04E" w14:textId="77777777" w:rsidR="0093138A" w:rsidRDefault="0093138A" w:rsidP="007A4526">
            <w:r>
              <w:rPr>
                <w:rFonts w:hint="eastAsia"/>
              </w:rPr>
              <w:t>下周计划</w:t>
            </w:r>
          </w:p>
        </w:tc>
      </w:tr>
    </w:tbl>
    <w:p w14:paraId="10A5D790" w14:textId="77777777" w:rsidR="0093138A" w:rsidRPr="003614A8" w:rsidRDefault="0093138A" w:rsidP="0093138A"/>
    <w:p w14:paraId="454B7479" w14:textId="77777777" w:rsidR="0093138A" w:rsidRPr="003614A8" w:rsidRDefault="0093138A" w:rsidP="0093138A"/>
    <w:p w14:paraId="7AC01288" w14:textId="77777777" w:rsidR="0093138A" w:rsidRDefault="0093138A" w:rsidP="0093138A"/>
    <w:p w14:paraId="3593DD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228A691" w14:textId="77777777" w:rsidTr="007A4526">
        <w:tc>
          <w:tcPr>
            <w:tcW w:w="8296" w:type="dxa"/>
          </w:tcPr>
          <w:p w14:paraId="04ABE97A" w14:textId="77777777" w:rsidR="0093138A" w:rsidRDefault="0093138A" w:rsidP="007A4526">
            <w:r>
              <w:rPr>
                <w:rFonts w:hint="eastAsia"/>
              </w:rPr>
              <w:t>本周工作</w:t>
            </w:r>
          </w:p>
        </w:tc>
      </w:tr>
    </w:tbl>
    <w:p w14:paraId="7C8AD9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AFDF59" w14:textId="77777777" w:rsidTr="007A4526">
        <w:tc>
          <w:tcPr>
            <w:tcW w:w="8296" w:type="dxa"/>
          </w:tcPr>
          <w:p w14:paraId="75D342A0" w14:textId="77777777" w:rsidR="0093138A" w:rsidRDefault="0093138A" w:rsidP="007A4526">
            <w:r>
              <w:rPr>
                <w:rFonts w:hint="eastAsia"/>
              </w:rPr>
              <w:t>下周计划</w:t>
            </w:r>
          </w:p>
        </w:tc>
      </w:tr>
    </w:tbl>
    <w:p w14:paraId="2A18307A" w14:textId="77777777" w:rsidR="0093138A" w:rsidRPr="003614A8" w:rsidRDefault="0093138A" w:rsidP="0093138A"/>
    <w:p w14:paraId="7D08754F" w14:textId="77777777" w:rsidR="0093138A" w:rsidRPr="003614A8" w:rsidRDefault="0093138A" w:rsidP="0093138A"/>
    <w:p w14:paraId="4889525B" w14:textId="77777777" w:rsidR="0093138A" w:rsidRDefault="0093138A" w:rsidP="0093138A"/>
    <w:p w14:paraId="572954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F24A5FF" w14:textId="77777777" w:rsidTr="007A4526">
        <w:tc>
          <w:tcPr>
            <w:tcW w:w="8296" w:type="dxa"/>
          </w:tcPr>
          <w:p w14:paraId="67916034" w14:textId="77777777" w:rsidR="0093138A" w:rsidRDefault="0093138A" w:rsidP="007A4526">
            <w:r>
              <w:rPr>
                <w:rFonts w:hint="eastAsia"/>
              </w:rPr>
              <w:t>本周工作</w:t>
            </w:r>
          </w:p>
        </w:tc>
      </w:tr>
    </w:tbl>
    <w:p w14:paraId="4C0112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120548" w14:textId="77777777" w:rsidTr="007A4526">
        <w:tc>
          <w:tcPr>
            <w:tcW w:w="8296" w:type="dxa"/>
          </w:tcPr>
          <w:p w14:paraId="60237A27" w14:textId="77777777" w:rsidR="0093138A" w:rsidRDefault="0093138A" w:rsidP="007A4526">
            <w:r>
              <w:rPr>
                <w:rFonts w:hint="eastAsia"/>
              </w:rPr>
              <w:t>下周计划</w:t>
            </w:r>
          </w:p>
        </w:tc>
      </w:tr>
    </w:tbl>
    <w:p w14:paraId="6A617033" w14:textId="77777777" w:rsidR="0093138A" w:rsidRPr="003614A8" w:rsidRDefault="0093138A" w:rsidP="0093138A"/>
    <w:p w14:paraId="371A3496" w14:textId="77777777" w:rsidR="0093138A" w:rsidRPr="003614A8" w:rsidRDefault="0093138A" w:rsidP="0093138A"/>
    <w:p w14:paraId="03603317" w14:textId="77777777" w:rsidR="0093138A" w:rsidRDefault="0093138A" w:rsidP="0093138A"/>
    <w:p w14:paraId="1C94AF9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41CF12" w14:textId="77777777" w:rsidTr="007A4526">
        <w:tc>
          <w:tcPr>
            <w:tcW w:w="8296" w:type="dxa"/>
          </w:tcPr>
          <w:p w14:paraId="0F219445" w14:textId="77777777" w:rsidR="0093138A" w:rsidRDefault="0093138A" w:rsidP="007A4526">
            <w:r>
              <w:rPr>
                <w:rFonts w:hint="eastAsia"/>
              </w:rPr>
              <w:t>本周工作</w:t>
            </w:r>
          </w:p>
        </w:tc>
      </w:tr>
    </w:tbl>
    <w:p w14:paraId="75B19B4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7A0DBD" w14:textId="77777777" w:rsidTr="007A4526">
        <w:tc>
          <w:tcPr>
            <w:tcW w:w="8296" w:type="dxa"/>
          </w:tcPr>
          <w:p w14:paraId="399E3C3F" w14:textId="77777777" w:rsidR="0093138A" w:rsidRDefault="0093138A" w:rsidP="007A4526">
            <w:r>
              <w:rPr>
                <w:rFonts w:hint="eastAsia"/>
              </w:rPr>
              <w:t>下周计划</w:t>
            </w:r>
          </w:p>
        </w:tc>
      </w:tr>
    </w:tbl>
    <w:p w14:paraId="136DBEC4" w14:textId="77777777" w:rsidR="0093138A" w:rsidRPr="003614A8" w:rsidRDefault="0093138A" w:rsidP="0093138A"/>
    <w:p w14:paraId="743C1408" w14:textId="77777777" w:rsidR="0093138A" w:rsidRPr="003614A8" w:rsidRDefault="0093138A" w:rsidP="0093138A"/>
    <w:p w14:paraId="3FD964E7" w14:textId="77777777" w:rsidR="0093138A" w:rsidRDefault="0093138A" w:rsidP="0093138A"/>
    <w:p w14:paraId="1200BE4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1E4DE0" w14:textId="77777777" w:rsidTr="007A4526">
        <w:tc>
          <w:tcPr>
            <w:tcW w:w="8296" w:type="dxa"/>
          </w:tcPr>
          <w:p w14:paraId="41903A6D" w14:textId="77777777" w:rsidR="0093138A" w:rsidRDefault="0093138A" w:rsidP="007A4526">
            <w:r>
              <w:rPr>
                <w:rFonts w:hint="eastAsia"/>
              </w:rPr>
              <w:t>本周工作</w:t>
            </w:r>
          </w:p>
        </w:tc>
      </w:tr>
    </w:tbl>
    <w:p w14:paraId="069E61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00472" w14:textId="77777777" w:rsidTr="007A4526">
        <w:tc>
          <w:tcPr>
            <w:tcW w:w="8296" w:type="dxa"/>
          </w:tcPr>
          <w:p w14:paraId="051E47AA" w14:textId="77777777" w:rsidR="0093138A" w:rsidRDefault="0093138A" w:rsidP="007A4526">
            <w:r>
              <w:rPr>
                <w:rFonts w:hint="eastAsia"/>
              </w:rPr>
              <w:t>下周计划</w:t>
            </w:r>
          </w:p>
        </w:tc>
      </w:tr>
    </w:tbl>
    <w:p w14:paraId="7CA77263" w14:textId="77777777" w:rsidR="0093138A" w:rsidRPr="003614A8" w:rsidRDefault="0093138A" w:rsidP="0093138A"/>
    <w:p w14:paraId="3EDC2C3D" w14:textId="77777777" w:rsidR="0093138A" w:rsidRPr="003614A8" w:rsidRDefault="0093138A" w:rsidP="0093138A"/>
    <w:p w14:paraId="1F99E5C5" w14:textId="77777777" w:rsidR="0093138A" w:rsidRDefault="0093138A" w:rsidP="0093138A"/>
    <w:p w14:paraId="6E1086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0286ED" w14:textId="77777777" w:rsidTr="007A4526">
        <w:tc>
          <w:tcPr>
            <w:tcW w:w="8296" w:type="dxa"/>
          </w:tcPr>
          <w:p w14:paraId="0B082866" w14:textId="77777777" w:rsidR="0093138A" w:rsidRDefault="0093138A" w:rsidP="007A4526">
            <w:r>
              <w:rPr>
                <w:rFonts w:hint="eastAsia"/>
              </w:rPr>
              <w:t>本周工作</w:t>
            </w:r>
          </w:p>
        </w:tc>
      </w:tr>
    </w:tbl>
    <w:p w14:paraId="22FF22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6618BE" w14:textId="77777777" w:rsidTr="007A4526">
        <w:tc>
          <w:tcPr>
            <w:tcW w:w="8296" w:type="dxa"/>
          </w:tcPr>
          <w:p w14:paraId="30EC4028" w14:textId="77777777" w:rsidR="0093138A" w:rsidRDefault="0093138A" w:rsidP="007A4526">
            <w:r>
              <w:rPr>
                <w:rFonts w:hint="eastAsia"/>
              </w:rPr>
              <w:t>下周计划</w:t>
            </w:r>
          </w:p>
        </w:tc>
      </w:tr>
    </w:tbl>
    <w:p w14:paraId="51D02589" w14:textId="77777777" w:rsidR="0093138A" w:rsidRPr="003614A8" w:rsidRDefault="0093138A" w:rsidP="0093138A"/>
    <w:p w14:paraId="393CE3FE" w14:textId="77777777" w:rsidR="0093138A" w:rsidRPr="003614A8" w:rsidRDefault="0093138A" w:rsidP="0093138A"/>
    <w:p w14:paraId="70035E56" w14:textId="77777777" w:rsidR="0093138A" w:rsidRDefault="0093138A" w:rsidP="0093138A"/>
    <w:p w14:paraId="4C470B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FF118A" w14:textId="77777777" w:rsidTr="007A4526">
        <w:tc>
          <w:tcPr>
            <w:tcW w:w="8296" w:type="dxa"/>
          </w:tcPr>
          <w:p w14:paraId="5CA3E7C3" w14:textId="77777777" w:rsidR="0093138A" w:rsidRDefault="0093138A" w:rsidP="007A4526">
            <w:r>
              <w:rPr>
                <w:rFonts w:hint="eastAsia"/>
              </w:rPr>
              <w:t>本周工作</w:t>
            </w:r>
          </w:p>
        </w:tc>
      </w:tr>
    </w:tbl>
    <w:p w14:paraId="52508B9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C125BC" w14:textId="77777777" w:rsidTr="007A4526">
        <w:tc>
          <w:tcPr>
            <w:tcW w:w="8296" w:type="dxa"/>
          </w:tcPr>
          <w:p w14:paraId="7708CD84" w14:textId="77777777" w:rsidR="0093138A" w:rsidRDefault="0093138A" w:rsidP="007A4526">
            <w:r>
              <w:rPr>
                <w:rFonts w:hint="eastAsia"/>
              </w:rPr>
              <w:t>下周计划</w:t>
            </w:r>
          </w:p>
        </w:tc>
      </w:tr>
    </w:tbl>
    <w:p w14:paraId="37D15C9D" w14:textId="77777777" w:rsidR="0093138A" w:rsidRPr="003614A8" w:rsidRDefault="0093138A" w:rsidP="0093138A"/>
    <w:p w14:paraId="75DAB92A" w14:textId="77777777" w:rsidR="0093138A" w:rsidRPr="003614A8" w:rsidRDefault="0093138A" w:rsidP="0093138A"/>
    <w:p w14:paraId="62FE810F" w14:textId="77777777" w:rsidR="0093138A" w:rsidRDefault="0093138A" w:rsidP="0093138A"/>
    <w:p w14:paraId="58A9FF9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6CD96C" w14:textId="77777777" w:rsidTr="007A4526">
        <w:tc>
          <w:tcPr>
            <w:tcW w:w="8296" w:type="dxa"/>
          </w:tcPr>
          <w:p w14:paraId="0CBEB686" w14:textId="77777777" w:rsidR="0093138A" w:rsidRDefault="0093138A" w:rsidP="007A4526">
            <w:r>
              <w:rPr>
                <w:rFonts w:hint="eastAsia"/>
              </w:rPr>
              <w:t>本周工作</w:t>
            </w:r>
          </w:p>
        </w:tc>
      </w:tr>
    </w:tbl>
    <w:p w14:paraId="69DDB4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67B7EA" w14:textId="77777777" w:rsidTr="007A4526">
        <w:tc>
          <w:tcPr>
            <w:tcW w:w="8296" w:type="dxa"/>
          </w:tcPr>
          <w:p w14:paraId="795678DD" w14:textId="77777777" w:rsidR="0093138A" w:rsidRDefault="0093138A" w:rsidP="007A4526">
            <w:r>
              <w:rPr>
                <w:rFonts w:hint="eastAsia"/>
              </w:rPr>
              <w:t>下周计划</w:t>
            </w:r>
          </w:p>
        </w:tc>
      </w:tr>
    </w:tbl>
    <w:p w14:paraId="770748C6" w14:textId="77777777" w:rsidR="0093138A" w:rsidRPr="003614A8" w:rsidRDefault="0093138A" w:rsidP="0093138A"/>
    <w:p w14:paraId="6D7FB9AE" w14:textId="77777777" w:rsidR="0093138A" w:rsidRPr="003614A8" w:rsidRDefault="0093138A" w:rsidP="0093138A"/>
    <w:p w14:paraId="58033BD3" w14:textId="77777777" w:rsidR="0093138A" w:rsidRDefault="0093138A" w:rsidP="0093138A"/>
    <w:p w14:paraId="0F1AF1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603D80" w14:textId="77777777" w:rsidTr="007A4526">
        <w:tc>
          <w:tcPr>
            <w:tcW w:w="8296" w:type="dxa"/>
          </w:tcPr>
          <w:p w14:paraId="17C20C58" w14:textId="77777777" w:rsidR="0093138A" w:rsidRDefault="0093138A" w:rsidP="007A4526">
            <w:r>
              <w:rPr>
                <w:rFonts w:hint="eastAsia"/>
              </w:rPr>
              <w:t>本周工作</w:t>
            </w:r>
          </w:p>
        </w:tc>
      </w:tr>
    </w:tbl>
    <w:p w14:paraId="29240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D5638F" w14:textId="77777777" w:rsidTr="007A4526">
        <w:tc>
          <w:tcPr>
            <w:tcW w:w="8296" w:type="dxa"/>
          </w:tcPr>
          <w:p w14:paraId="6724C639" w14:textId="77777777" w:rsidR="0093138A" w:rsidRDefault="0093138A" w:rsidP="007A4526">
            <w:r>
              <w:rPr>
                <w:rFonts w:hint="eastAsia"/>
              </w:rPr>
              <w:t>下周计划</w:t>
            </w:r>
          </w:p>
        </w:tc>
      </w:tr>
    </w:tbl>
    <w:p w14:paraId="7D59192C" w14:textId="77777777" w:rsidR="0093138A" w:rsidRPr="003614A8" w:rsidRDefault="0093138A" w:rsidP="0093138A"/>
    <w:p w14:paraId="5E279DFA" w14:textId="77777777" w:rsidR="0093138A" w:rsidRPr="003614A8" w:rsidRDefault="0093138A" w:rsidP="0093138A"/>
    <w:p w14:paraId="30E4565D" w14:textId="77777777" w:rsidR="0093138A" w:rsidRDefault="0093138A" w:rsidP="0093138A"/>
    <w:p w14:paraId="42D1FFC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DC3AFA" w14:textId="77777777" w:rsidTr="007A4526">
        <w:tc>
          <w:tcPr>
            <w:tcW w:w="8296" w:type="dxa"/>
          </w:tcPr>
          <w:p w14:paraId="0D4D8461" w14:textId="77777777" w:rsidR="0093138A" w:rsidRDefault="0093138A" w:rsidP="007A4526">
            <w:r>
              <w:rPr>
                <w:rFonts w:hint="eastAsia"/>
              </w:rPr>
              <w:lastRenderedPageBreak/>
              <w:t>本周工作</w:t>
            </w:r>
          </w:p>
        </w:tc>
      </w:tr>
    </w:tbl>
    <w:p w14:paraId="28CF7C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37F2D4" w14:textId="77777777" w:rsidTr="007A4526">
        <w:tc>
          <w:tcPr>
            <w:tcW w:w="8296" w:type="dxa"/>
          </w:tcPr>
          <w:p w14:paraId="3AE592A7" w14:textId="77777777" w:rsidR="0093138A" w:rsidRDefault="0093138A" w:rsidP="007A4526">
            <w:r>
              <w:rPr>
                <w:rFonts w:hint="eastAsia"/>
              </w:rPr>
              <w:t>下周计划</w:t>
            </w:r>
          </w:p>
        </w:tc>
      </w:tr>
    </w:tbl>
    <w:p w14:paraId="416B608B" w14:textId="77777777" w:rsidR="0093138A" w:rsidRPr="003614A8" w:rsidRDefault="0093138A" w:rsidP="0093138A"/>
    <w:p w14:paraId="4F6390CF" w14:textId="77777777" w:rsidR="0093138A" w:rsidRPr="003614A8" w:rsidRDefault="0093138A" w:rsidP="0093138A"/>
    <w:p w14:paraId="39B726A6" w14:textId="77777777" w:rsidR="0093138A" w:rsidRDefault="0093138A" w:rsidP="0093138A"/>
    <w:p w14:paraId="425272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5BE016" w14:textId="77777777" w:rsidTr="007A4526">
        <w:tc>
          <w:tcPr>
            <w:tcW w:w="8296" w:type="dxa"/>
          </w:tcPr>
          <w:p w14:paraId="700A89F8" w14:textId="77777777" w:rsidR="0093138A" w:rsidRDefault="0093138A" w:rsidP="007A4526">
            <w:r>
              <w:rPr>
                <w:rFonts w:hint="eastAsia"/>
              </w:rPr>
              <w:t>本周工作</w:t>
            </w:r>
          </w:p>
        </w:tc>
      </w:tr>
    </w:tbl>
    <w:p w14:paraId="62B082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0CAEED" w14:textId="77777777" w:rsidTr="007A4526">
        <w:tc>
          <w:tcPr>
            <w:tcW w:w="8296" w:type="dxa"/>
          </w:tcPr>
          <w:p w14:paraId="288C93BE" w14:textId="77777777" w:rsidR="0093138A" w:rsidRDefault="0093138A" w:rsidP="007A4526">
            <w:r>
              <w:rPr>
                <w:rFonts w:hint="eastAsia"/>
              </w:rPr>
              <w:t>下周计划</w:t>
            </w:r>
          </w:p>
        </w:tc>
      </w:tr>
    </w:tbl>
    <w:p w14:paraId="659F77D6" w14:textId="77777777" w:rsidR="0093138A" w:rsidRPr="003614A8" w:rsidRDefault="0093138A" w:rsidP="0093138A"/>
    <w:p w14:paraId="31C5405C" w14:textId="77777777" w:rsidR="0093138A" w:rsidRPr="003614A8" w:rsidRDefault="0093138A" w:rsidP="0093138A"/>
    <w:p w14:paraId="7742C74F" w14:textId="77777777" w:rsidR="0093138A" w:rsidRDefault="0093138A" w:rsidP="0093138A"/>
    <w:p w14:paraId="57E523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130827" w14:textId="77777777" w:rsidTr="007A4526">
        <w:tc>
          <w:tcPr>
            <w:tcW w:w="8296" w:type="dxa"/>
          </w:tcPr>
          <w:p w14:paraId="0C862A57" w14:textId="77777777" w:rsidR="0093138A" w:rsidRDefault="0093138A" w:rsidP="007A4526">
            <w:r>
              <w:rPr>
                <w:rFonts w:hint="eastAsia"/>
              </w:rPr>
              <w:t>本周工作</w:t>
            </w:r>
          </w:p>
        </w:tc>
      </w:tr>
    </w:tbl>
    <w:p w14:paraId="7F2C6AA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13587B2" w14:textId="77777777" w:rsidTr="007A4526">
        <w:tc>
          <w:tcPr>
            <w:tcW w:w="8296" w:type="dxa"/>
          </w:tcPr>
          <w:p w14:paraId="66046221" w14:textId="77777777" w:rsidR="0093138A" w:rsidRDefault="0093138A" w:rsidP="007A4526">
            <w:r>
              <w:rPr>
                <w:rFonts w:hint="eastAsia"/>
              </w:rPr>
              <w:t>下周计划</w:t>
            </w:r>
          </w:p>
        </w:tc>
      </w:tr>
    </w:tbl>
    <w:p w14:paraId="0DA38D3C" w14:textId="77777777" w:rsidR="0093138A" w:rsidRPr="003614A8" w:rsidRDefault="0093138A" w:rsidP="0093138A"/>
    <w:p w14:paraId="566DFAE8" w14:textId="77777777" w:rsidR="0093138A" w:rsidRPr="003614A8" w:rsidRDefault="0093138A" w:rsidP="0093138A"/>
    <w:p w14:paraId="543F7464" w14:textId="77777777" w:rsidR="0093138A" w:rsidRDefault="0093138A" w:rsidP="0093138A"/>
    <w:p w14:paraId="2160FF9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8D7FC4" w14:textId="77777777" w:rsidTr="007A4526">
        <w:tc>
          <w:tcPr>
            <w:tcW w:w="8296" w:type="dxa"/>
          </w:tcPr>
          <w:p w14:paraId="21390BFC" w14:textId="77777777" w:rsidR="0093138A" w:rsidRDefault="0093138A" w:rsidP="007A4526">
            <w:r>
              <w:rPr>
                <w:rFonts w:hint="eastAsia"/>
              </w:rPr>
              <w:t>本周工作</w:t>
            </w:r>
          </w:p>
        </w:tc>
      </w:tr>
    </w:tbl>
    <w:p w14:paraId="636B450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D7F414" w14:textId="77777777" w:rsidTr="007A4526">
        <w:tc>
          <w:tcPr>
            <w:tcW w:w="8296" w:type="dxa"/>
          </w:tcPr>
          <w:p w14:paraId="25446B5F" w14:textId="77777777" w:rsidR="0093138A" w:rsidRDefault="0093138A" w:rsidP="007A4526">
            <w:r>
              <w:rPr>
                <w:rFonts w:hint="eastAsia"/>
              </w:rPr>
              <w:t>下周计划</w:t>
            </w:r>
          </w:p>
        </w:tc>
      </w:tr>
    </w:tbl>
    <w:p w14:paraId="13BB7192" w14:textId="77777777" w:rsidR="0093138A" w:rsidRPr="003614A8" w:rsidRDefault="0093138A" w:rsidP="0093138A"/>
    <w:p w14:paraId="19009A66" w14:textId="77777777" w:rsidR="0093138A" w:rsidRPr="003614A8" w:rsidRDefault="0093138A" w:rsidP="0093138A"/>
    <w:p w14:paraId="473002E9" w14:textId="77777777" w:rsidR="0093138A" w:rsidRDefault="0093138A" w:rsidP="0093138A"/>
    <w:p w14:paraId="17EC85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7A45B69" w14:textId="77777777" w:rsidTr="007A4526">
        <w:tc>
          <w:tcPr>
            <w:tcW w:w="8296" w:type="dxa"/>
          </w:tcPr>
          <w:p w14:paraId="67D9BFEA" w14:textId="77777777" w:rsidR="0093138A" w:rsidRDefault="0093138A" w:rsidP="007A4526">
            <w:r>
              <w:rPr>
                <w:rFonts w:hint="eastAsia"/>
              </w:rPr>
              <w:t>本周工作</w:t>
            </w:r>
          </w:p>
        </w:tc>
      </w:tr>
    </w:tbl>
    <w:p w14:paraId="6753981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03FD8B" w14:textId="77777777" w:rsidTr="007A4526">
        <w:tc>
          <w:tcPr>
            <w:tcW w:w="8296" w:type="dxa"/>
          </w:tcPr>
          <w:p w14:paraId="0CFEBF77" w14:textId="77777777" w:rsidR="0093138A" w:rsidRDefault="0093138A" w:rsidP="007A4526">
            <w:r>
              <w:rPr>
                <w:rFonts w:hint="eastAsia"/>
              </w:rPr>
              <w:t>下周计划</w:t>
            </w:r>
          </w:p>
        </w:tc>
      </w:tr>
    </w:tbl>
    <w:p w14:paraId="482271A5" w14:textId="77777777" w:rsidR="0093138A" w:rsidRPr="003614A8" w:rsidRDefault="0093138A" w:rsidP="0093138A"/>
    <w:p w14:paraId="6C6EB0F6" w14:textId="77777777" w:rsidR="0093138A" w:rsidRPr="003614A8" w:rsidRDefault="0093138A" w:rsidP="0093138A"/>
    <w:p w14:paraId="6D87CE64" w14:textId="77777777" w:rsidR="0093138A" w:rsidRDefault="0093138A" w:rsidP="0093138A"/>
    <w:p w14:paraId="0E05CA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9B7555" w14:textId="77777777" w:rsidTr="007A4526">
        <w:tc>
          <w:tcPr>
            <w:tcW w:w="8296" w:type="dxa"/>
          </w:tcPr>
          <w:p w14:paraId="0F340B20" w14:textId="77777777" w:rsidR="0093138A" w:rsidRDefault="0093138A" w:rsidP="007A4526">
            <w:r>
              <w:rPr>
                <w:rFonts w:hint="eastAsia"/>
              </w:rPr>
              <w:t>本周工作</w:t>
            </w:r>
          </w:p>
        </w:tc>
      </w:tr>
    </w:tbl>
    <w:p w14:paraId="18F12C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485A63" w14:textId="77777777" w:rsidTr="007A4526">
        <w:tc>
          <w:tcPr>
            <w:tcW w:w="8296" w:type="dxa"/>
          </w:tcPr>
          <w:p w14:paraId="773B5C14" w14:textId="77777777" w:rsidR="0093138A" w:rsidRDefault="0093138A" w:rsidP="007A4526">
            <w:r>
              <w:rPr>
                <w:rFonts w:hint="eastAsia"/>
              </w:rPr>
              <w:lastRenderedPageBreak/>
              <w:t>下周计划</w:t>
            </w:r>
          </w:p>
        </w:tc>
      </w:tr>
    </w:tbl>
    <w:p w14:paraId="61C049D3" w14:textId="77777777" w:rsidR="0093138A" w:rsidRPr="003614A8" w:rsidRDefault="0093138A" w:rsidP="0093138A"/>
    <w:p w14:paraId="28DD16E5" w14:textId="77777777" w:rsidR="0093138A" w:rsidRPr="003614A8" w:rsidRDefault="0093138A" w:rsidP="0093138A"/>
    <w:p w14:paraId="44C4109B" w14:textId="77777777" w:rsidR="0093138A" w:rsidRDefault="0093138A" w:rsidP="0093138A"/>
    <w:p w14:paraId="30BDD3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7A26A7" w14:textId="77777777" w:rsidTr="007A4526">
        <w:tc>
          <w:tcPr>
            <w:tcW w:w="8296" w:type="dxa"/>
          </w:tcPr>
          <w:p w14:paraId="7D70D3CC" w14:textId="77777777" w:rsidR="0093138A" w:rsidRDefault="0093138A" w:rsidP="007A4526">
            <w:r>
              <w:rPr>
                <w:rFonts w:hint="eastAsia"/>
              </w:rPr>
              <w:t>本周工作</w:t>
            </w:r>
          </w:p>
        </w:tc>
      </w:tr>
    </w:tbl>
    <w:p w14:paraId="2529C4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9C8B54" w14:textId="77777777" w:rsidTr="007A4526">
        <w:tc>
          <w:tcPr>
            <w:tcW w:w="8296" w:type="dxa"/>
          </w:tcPr>
          <w:p w14:paraId="4E545DBA" w14:textId="77777777" w:rsidR="0093138A" w:rsidRDefault="0093138A" w:rsidP="007A4526">
            <w:r>
              <w:rPr>
                <w:rFonts w:hint="eastAsia"/>
              </w:rPr>
              <w:t>下周计划</w:t>
            </w:r>
          </w:p>
        </w:tc>
      </w:tr>
    </w:tbl>
    <w:p w14:paraId="3199D86E" w14:textId="77777777" w:rsidR="0093138A" w:rsidRPr="003614A8" w:rsidRDefault="0093138A" w:rsidP="0093138A"/>
    <w:p w14:paraId="7610AF4D" w14:textId="77777777" w:rsidR="0093138A" w:rsidRPr="003614A8" w:rsidRDefault="0093138A" w:rsidP="0093138A"/>
    <w:p w14:paraId="792217C7" w14:textId="77777777" w:rsidR="0093138A" w:rsidRDefault="0093138A" w:rsidP="0093138A"/>
    <w:p w14:paraId="2BF722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8CB0A5" w14:textId="77777777" w:rsidTr="007A4526">
        <w:tc>
          <w:tcPr>
            <w:tcW w:w="8296" w:type="dxa"/>
          </w:tcPr>
          <w:p w14:paraId="42EFC606" w14:textId="77777777" w:rsidR="0093138A" w:rsidRDefault="0093138A" w:rsidP="007A4526">
            <w:r>
              <w:rPr>
                <w:rFonts w:hint="eastAsia"/>
              </w:rPr>
              <w:t>本周工作</w:t>
            </w:r>
          </w:p>
        </w:tc>
      </w:tr>
    </w:tbl>
    <w:p w14:paraId="476162F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6E80CB" w14:textId="77777777" w:rsidTr="007A4526">
        <w:tc>
          <w:tcPr>
            <w:tcW w:w="8296" w:type="dxa"/>
          </w:tcPr>
          <w:p w14:paraId="7E1E59F8" w14:textId="77777777" w:rsidR="0093138A" w:rsidRDefault="0093138A" w:rsidP="007A4526">
            <w:r>
              <w:rPr>
                <w:rFonts w:hint="eastAsia"/>
              </w:rPr>
              <w:t>下周计划</w:t>
            </w:r>
          </w:p>
        </w:tc>
      </w:tr>
    </w:tbl>
    <w:p w14:paraId="434FD5C5" w14:textId="77777777" w:rsidR="0093138A" w:rsidRPr="003614A8" w:rsidRDefault="0093138A" w:rsidP="0093138A"/>
    <w:p w14:paraId="68C8C14D" w14:textId="77777777" w:rsidR="0093138A" w:rsidRPr="003614A8" w:rsidRDefault="0093138A" w:rsidP="0093138A"/>
    <w:p w14:paraId="78ACA5E6" w14:textId="77777777" w:rsidR="0093138A" w:rsidRDefault="0093138A" w:rsidP="0093138A"/>
    <w:p w14:paraId="12655D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3033E7" w14:textId="77777777" w:rsidTr="007A4526">
        <w:tc>
          <w:tcPr>
            <w:tcW w:w="8296" w:type="dxa"/>
          </w:tcPr>
          <w:p w14:paraId="55B60023" w14:textId="77777777" w:rsidR="0093138A" w:rsidRDefault="0093138A" w:rsidP="007A4526">
            <w:r>
              <w:rPr>
                <w:rFonts w:hint="eastAsia"/>
              </w:rPr>
              <w:t>本周工作</w:t>
            </w:r>
          </w:p>
        </w:tc>
      </w:tr>
    </w:tbl>
    <w:p w14:paraId="4E4402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250062" w14:textId="77777777" w:rsidTr="007A4526">
        <w:tc>
          <w:tcPr>
            <w:tcW w:w="8296" w:type="dxa"/>
          </w:tcPr>
          <w:p w14:paraId="220FA476" w14:textId="77777777" w:rsidR="0093138A" w:rsidRDefault="0093138A" w:rsidP="007A4526">
            <w:r>
              <w:rPr>
                <w:rFonts w:hint="eastAsia"/>
              </w:rPr>
              <w:t>下周计划</w:t>
            </w:r>
          </w:p>
        </w:tc>
      </w:tr>
    </w:tbl>
    <w:p w14:paraId="1F8C8E50" w14:textId="77777777" w:rsidR="0093138A" w:rsidRPr="003614A8" w:rsidRDefault="0093138A" w:rsidP="0093138A"/>
    <w:p w14:paraId="6E3C5D50" w14:textId="77777777" w:rsidR="0093138A" w:rsidRPr="003614A8" w:rsidRDefault="0093138A" w:rsidP="0093138A"/>
    <w:p w14:paraId="1CD4C67E" w14:textId="77777777" w:rsidR="0093138A" w:rsidRDefault="0093138A" w:rsidP="0093138A"/>
    <w:p w14:paraId="29CF90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B7FF52" w14:textId="77777777" w:rsidTr="007A4526">
        <w:tc>
          <w:tcPr>
            <w:tcW w:w="8296" w:type="dxa"/>
          </w:tcPr>
          <w:p w14:paraId="1AD969AE" w14:textId="77777777" w:rsidR="0093138A" w:rsidRDefault="0093138A" w:rsidP="007A4526">
            <w:r>
              <w:rPr>
                <w:rFonts w:hint="eastAsia"/>
              </w:rPr>
              <w:t>本周工作</w:t>
            </w:r>
          </w:p>
        </w:tc>
      </w:tr>
    </w:tbl>
    <w:p w14:paraId="2ACAAEB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106B2A" w14:textId="77777777" w:rsidTr="007A4526">
        <w:tc>
          <w:tcPr>
            <w:tcW w:w="8296" w:type="dxa"/>
          </w:tcPr>
          <w:p w14:paraId="3C9DE96A" w14:textId="77777777" w:rsidR="0093138A" w:rsidRDefault="0093138A" w:rsidP="007A4526">
            <w:r>
              <w:rPr>
                <w:rFonts w:hint="eastAsia"/>
              </w:rPr>
              <w:t>下周计划</w:t>
            </w:r>
          </w:p>
        </w:tc>
      </w:tr>
    </w:tbl>
    <w:p w14:paraId="3DEBF410" w14:textId="77777777" w:rsidR="0093138A" w:rsidRPr="003614A8" w:rsidRDefault="0093138A" w:rsidP="0093138A"/>
    <w:p w14:paraId="1FFEE06F" w14:textId="77777777" w:rsidR="0093138A" w:rsidRPr="003614A8" w:rsidRDefault="0093138A" w:rsidP="0093138A"/>
    <w:p w14:paraId="0FF4B4E7" w14:textId="77777777" w:rsidR="0093138A" w:rsidRDefault="0093138A" w:rsidP="0093138A"/>
    <w:p w14:paraId="39CCCCB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602E2C" w14:textId="77777777" w:rsidTr="007A4526">
        <w:tc>
          <w:tcPr>
            <w:tcW w:w="8296" w:type="dxa"/>
          </w:tcPr>
          <w:p w14:paraId="00D5AD26" w14:textId="77777777" w:rsidR="0093138A" w:rsidRDefault="0093138A" w:rsidP="007A4526">
            <w:r>
              <w:rPr>
                <w:rFonts w:hint="eastAsia"/>
              </w:rPr>
              <w:t>本周工作</w:t>
            </w:r>
          </w:p>
        </w:tc>
      </w:tr>
    </w:tbl>
    <w:p w14:paraId="24D81DA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AB09390" w14:textId="77777777" w:rsidTr="007A4526">
        <w:tc>
          <w:tcPr>
            <w:tcW w:w="8296" w:type="dxa"/>
          </w:tcPr>
          <w:p w14:paraId="11F5B86B" w14:textId="77777777" w:rsidR="0093138A" w:rsidRDefault="0093138A" w:rsidP="007A4526">
            <w:r>
              <w:rPr>
                <w:rFonts w:hint="eastAsia"/>
              </w:rPr>
              <w:t>下周计划</w:t>
            </w:r>
          </w:p>
        </w:tc>
      </w:tr>
    </w:tbl>
    <w:p w14:paraId="0319BD5E" w14:textId="77777777" w:rsidR="0093138A" w:rsidRPr="003614A8" w:rsidRDefault="0093138A" w:rsidP="0093138A"/>
    <w:p w14:paraId="0D8263E7" w14:textId="77777777" w:rsidR="0093138A" w:rsidRPr="003614A8" w:rsidRDefault="0093138A" w:rsidP="0093138A"/>
    <w:p w14:paraId="5E3F5F36" w14:textId="77777777" w:rsidR="0093138A" w:rsidRDefault="0093138A" w:rsidP="0093138A"/>
    <w:p w14:paraId="40347BF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C7FD0" w14:textId="77777777" w:rsidTr="007A4526">
        <w:tc>
          <w:tcPr>
            <w:tcW w:w="8296" w:type="dxa"/>
          </w:tcPr>
          <w:p w14:paraId="38856124" w14:textId="77777777" w:rsidR="0093138A" w:rsidRDefault="0093138A" w:rsidP="007A4526">
            <w:r>
              <w:rPr>
                <w:rFonts w:hint="eastAsia"/>
              </w:rPr>
              <w:t>本周工作</w:t>
            </w:r>
          </w:p>
        </w:tc>
      </w:tr>
    </w:tbl>
    <w:p w14:paraId="5EF0315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D2497A" w14:textId="77777777" w:rsidTr="007A4526">
        <w:tc>
          <w:tcPr>
            <w:tcW w:w="8296" w:type="dxa"/>
          </w:tcPr>
          <w:p w14:paraId="3FA0D9DA" w14:textId="77777777" w:rsidR="0093138A" w:rsidRDefault="0093138A" w:rsidP="007A4526">
            <w:r>
              <w:rPr>
                <w:rFonts w:hint="eastAsia"/>
              </w:rPr>
              <w:t>下周计划</w:t>
            </w:r>
          </w:p>
        </w:tc>
      </w:tr>
    </w:tbl>
    <w:p w14:paraId="56599985" w14:textId="77777777" w:rsidR="0093138A" w:rsidRPr="003614A8" w:rsidRDefault="0093138A" w:rsidP="0093138A"/>
    <w:p w14:paraId="4663791B" w14:textId="77777777" w:rsidR="0093138A" w:rsidRPr="003614A8" w:rsidRDefault="0093138A" w:rsidP="0093138A"/>
    <w:p w14:paraId="7129C8F6" w14:textId="77777777" w:rsidR="0093138A" w:rsidRDefault="0093138A" w:rsidP="0093138A"/>
    <w:p w14:paraId="6B0F827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4E00CF" w14:textId="77777777" w:rsidTr="007A4526">
        <w:tc>
          <w:tcPr>
            <w:tcW w:w="8296" w:type="dxa"/>
          </w:tcPr>
          <w:p w14:paraId="4D0E292A" w14:textId="77777777" w:rsidR="0093138A" w:rsidRDefault="0093138A" w:rsidP="007A4526">
            <w:r>
              <w:rPr>
                <w:rFonts w:hint="eastAsia"/>
              </w:rPr>
              <w:t>本周工作</w:t>
            </w:r>
          </w:p>
        </w:tc>
      </w:tr>
    </w:tbl>
    <w:p w14:paraId="5281C2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3B1CF2" w14:textId="77777777" w:rsidTr="007A4526">
        <w:tc>
          <w:tcPr>
            <w:tcW w:w="8296" w:type="dxa"/>
          </w:tcPr>
          <w:p w14:paraId="571AA50F" w14:textId="77777777" w:rsidR="0093138A" w:rsidRDefault="0093138A" w:rsidP="007A4526">
            <w:r>
              <w:rPr>
                <w:rFonts w:hint="eastAsia"/>
              </w:rPr>
              <w:t>下周计划</w:t>
            </w:r>
          </w:p>
        </w:tc>
      </w:tr>
    </w:tbl>
    <w:p w14:paraId="5AD24A5A" w14:textId="77777777" w:rsidR="0093138A" w:rsidRPr="003614A8" w:rsidRDefault="0093138A" w:rsidP="0093138A"/>
    <w:p w14:paraId="507B41C0" w14:textId="77777777" w:rsidR="0093138A" w:rsidRPr="003614A8" w:rsidRDefault="0093138A" w:rsidP="0093138A"/>
    <w:p w14:paraId="23964189" w14:textId="77777777" w:rsidR="0093138A" w:rsidRDefault="0093138A" w:rsidP="0093138A"/>
    <w:p w14:paraId="565CF5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940FEF" w14:textId="77777777" w:rsidTr="007A4526">
        <w:tc>
          <w:tcPr>
            <w:tcW w:w="8296" w:type="dxa"/>
          </w:tcPr>
          <w:p w14:paraId="4755E737" w14:textId="77777777" w:rsidR="0093138A" w:rsidRDefault="0093138A" w:rsidP="007A4526">
            <w:r>
              <w:rPr>
                <w:rFonts w:hint="eastAsia"/>
              </w:rPr>
              <w:t>本周工作</w:t>
            </w:r>
          </w:p>
        </w:tc>
      </w:tr>
    </w:tbl>
    <w:p w14:paraId="5C340D5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62D30" w14:textId="77777777" w:rsidTr="007A4526">
        <w:tc>
          <w:tcPr>
            <w:tcW w:w="8296" w:type="dxa"/>
          </w:tcPr>
          <w:p w14:paraId="53F0309F" w14:textId="77777777" w:rsidR="0093138A" w:rsidRDefault="0093138A" w:rsidP="007A4526">
            <w:r>
              <w:rPr>
                <w:rFonts w:hint="eastAsia"/>
              </w:rPr>
              <w:t>下周计划</w:t>
            </w:r>
          </w:p>
        </w:tc>
      </w:tr>
    </w:tbl>
    <w:p w14:paraId="768053B7" w14:textId="77777777" w:rsidR="0093138A" w:rsidRPr="003614A8" w:rsidRDefault="0093138A" w:rsidP="0093138A"/>
    <w:p w14:paraId="3418860C" w14:textId="77777777" w:rsidR="0093138A" w:rsidRPr="003614A8" w:rsidRDefault="0093138A" w:rsidP="0093138A"/>
    <w:p w14:paraId="2BDB49DC" w14:textId="77777777" w:rsidR="0093138A" w:rsidRDefault="0093138A" w:rsidP="0093138A"/>
    <w:p w14:paraId="16AD4C0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E237C9E" w14:textId="77777777" w:rsidTr="007A4526">
        <w:tc>
          <w:tcPr>
            <w:tcW w:w="8296" w:type="dxa"/>
          </w:tcPr>
          <w:p w14:paraId="114B3B02" w14:textId="77777777" w:rsidR="0093138A" w:rsidRDefault="0093138A" w:rsidP="007A4526">
            <w:r>
              <w:rPr>
                <w:rFonts w:hint="eastAsia"/>
              </w:rPr>
              <w:t>本周工作</w:t>
            </w:r>
          </w:p>
        </w:tc>
      </w:tr>
    </w:tbl>
    <w:p w14:paraId="0270786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F71BEA" w14:textId="77777777" w:rsidTr="007A4526">
        <w:tc>
          <w:tcPr>
            <w:tcW w:w="8296" w:type="dxa"/>
          </w:tcPr>
          <w:p w14:paraId="2FC84B22" w14:textId="77777777" w:rsidR="0093138A" w:rsidRDefault="0093138A" w:rsidP="007A4526">
            <w:r>
              <w:rPr>
                <w:rFonts w:hint="eastAsia"/>
              </w:rPr>
              <w:t>下周计划</w:t>
            </w:r>
          </w:p>
        </w:tc>
      </w:tr>
    </w:tbl>
    <w:p w14:paraId="6FF6B234" w14:textId="77777777" w:rsidR="0093138A" w:rsidRPr="003614A8" w:rsidRDefault="0093138A" w:rsidP="0093138A"/>
    <w:p w14:paraId="661F58B1" w14:textId="77777777" w:rsidR="0093138A" w:rsidRPr="003614A8" w:rsidRDefault="0093138A" w:rsidP="0093138A"/>
    <w:p w14:paraId="5B9A7C67" w14:textId="77777777" w:rsidR="0093138A" w:rsidRDefault="0093138A" w:rsidP="0093138A"/>
    <w:p w14:paraId="50A3702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00B671" w14:textId="77777777" w:rsidTr="007A4526">
        <w:tc>
          <w:tcPr>
            <w:tcW w:w="8296" w:type="dxa"/>
          </w:tcPr>
          <w:p w14:paraId="29128839" w14:textId="77777777" w:rsidR="0093138A" w:rsidRDefault="0093138A" w:rsidP="007A4526">
            <w:r>
              <w:rPr>
                <w:rFonts w:hint="eastAsia"/>
              </w:rPr>
              <w:t>本周工作</w:t>
            </w:r>
          </w:p>
        </w:tc>
      </w:tr>
    </w:tbl>
    <w:p w14:paraId="0163EE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722E85" w14:textId="77777777" w:rsidTr="007A4526">
        <w:tc>
          <w:tcPr>
            <w:tcW w:w="8296" w:type="dxa"/>
          </w:tcPr>
          <w:p w14:paraId="71C87D0C" w14:textId="77777777" w:rsidR="0093138A" w:rsidRDefault="0093138A" w:rsidP="007A4526">
            <w:r>
              <w:rPr>
                <w:rFonts w:hint="eastAsia"/>
              </w:rPr>
              <w:t>下周计划</w:t>
            </w:r>
          </w:p>
        </w:tc>
      </w:tr>
    </w:tbl>
    <w:p w14:paraId="3E6F7EC1" w14:textId="77777777" w:rsidR="0093138A" w:rsidRPr="003614A8" w:rsidRDefault="0093138A" w:rsidP="0093138A"/>
    <w:p w14:paraId="565E952B" w14:textId="77777777" w:rsidR="0093138A" w:rsidRPr="003614A8" w:rsidRDefault="0093138A" w:rsidP="0093138A"/>
    <w:p w14:paraId="058D7169" w14:textId="77777777" w:rsidR="0093138A" w:rsidRDefault="0093138A" w:rsidP="0093138A"/>
    <w:p w14:paraId="1E4474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59B374A" w14:textId="77777777" w:rsidTr="007A4526">
        <w:tc>
          <w:tcPr>
            <w:tcW w:w="8296" w:type="dxa"/>
          </w:tcPr>
          <w:p w14:paraId="4323204E" w14:textId="77777777" w:rsidR="0093138A" w:rsidRDefault="0093138A" w:rsidP="007A4526">
            <w:r>
              <w:rPr>
                <w:rFonts w:hint="eastAsia"/>
              </w:rPr>
              <w:t>本周工作</w:t>
            </w:r>
          </w:p>
        </w:tc>
      </w:tr>
    </w:tbl>
    <w:p w14:paraId="1EA4DB6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6A09F7" w14:textId="77777777" w:rsidTr="007A4526">
        <w:tc>
          <w:tcPr>
            <w:tcW w:w="8296" w:type="dxa"/>
          </w:tcPr>
          <w:p w14:paraId="35814613" w14:textId="77777777" w:rsidR="0093138A" w:rsidRDefault="0093138A" w:rsidP="007A4526">
            <w:r>
              <w:rPr>
                <w:rFonts w:hint="eastAsia"/>
              </w:rPr>
              <w:t>下周计划</w:t>
            </w:r>
          </w:p>
        </w:tc>
      </w:tr>
    </w:tbl>
    <w:p w14:paraId="6E0D1202" w14:textId="77777777" w:rsidR="0093138A" w:rsidRPr="003614A8" w:rsidRDefault="0093138A" w:rsidP="0093138A"/>
    <w:p w14:paraId="0678C94C" w14:textId="77777777" w:rsidR="0093138A" w:rsidRPr="003614A8" w:rsidRDefault="0093138A" w:rsidP="0093138A"/>
    <w:p w14:paraId="62CF11BE" w14:textId="77777777" w:rsidR="0093138A" w:rsidRDefault="0093138A" w:rsidP="0093138A"/>
    <w:p w14:paraId="3CE89B8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28BC0B" w14:textId="77777777" w:rsidTr="007A4526">
        <w:tc>
          <w:tcPr>
            <w:tcW w:w="8296" w:type="dxa"/>
          </w:tcPr>
          <w:p w14:paraId="42A2C33C" w14:textId="77777777" w:rsidR="0093138A" w:rsidRDefault="0093138A" w:rsidP="007A4526">
            <w:r>
              <w:rPr>
                <w:rFonts w:hint="eastAsia"/>
              </w:rPr>
              <w:t>本周工作</w:t>
            </w:r>
          </w:p>
        </w:tc>
      </w:tr>
    </w:tbl>
    <w:p w14:paraId="2AC2FD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1FF0F3" w14:textId="77777777" w:rsidTr="007A4526">
        <w:tc>
          <w:tcPr>
            <w:tcW w:w="8296" w:type="dxa"/>
          </w:tcPr>
          <w:p w14:paraId="158D0C5C" w14:textId="77777777" w:rsidR="0093138A" w:rsidRDefault="0093138A" w:rsidP="007A4526">
            <w:r>
              <w:rPr>
                <w:rFonts w:hint="eastAsia"/>
              </w:rPr>
              <w:t>下周计划</w:t>
            </w:r>
          </w:p>
        </w:tc>
      </w:tr>
    </w:tbl>
    <w:p w14:paraId="676B77B6" w14:textId="77777777" w:rsidR="0093138A" w:rsidRPr="003614A8" w:rsidRDefault="0093138A" w:rsidP="0093138A"/>
    <w:p w14:paraId="20DC6E5D" w14:textId="77777777" w:rsidR="0093138A" w:rsidRPr="003614A8" w:rsidRDefault="0093138A" w:rsidP="0093138A"/>
    <w:p w14:paraId="4382B92E" w14:textId="77777777" w:rsidR="0093138A" w:rsidRDefault="0093138A" w:rsidP="0093138A"/>
    <w:p w14:paraId="0906F9E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AD084A" w14:textId="77777777" w:rsidTr="007A4526">
        <w:tc>
          <w:tcPr>
            <w:tcW w:w="8296" w:type="dxa"/>
          </w:tcPr>
          <w:p w14:paraId="6BAE8EE6" w14:textId="77777777" w:rsidR="0093138A" w:rsidRDefault="0093138A" w:rsidP="007A4526">
            <w:r>
              <w:rPr>
                <w:rFonts w:hint="eastAsia"/>
              </w:rPr>
              <w:t>本周工作</w:t>
            </w:r>
          </w:p>
        </w:tc>
      </w:tr>
    </w:tbl>
    <w:p w14:paraId="6323C6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FE055F" w14:textId="77777777" w:rsidTr="007A4526">
        <w:tc>
          <w:tcPr>
            <w:tcW w:w="8296" w:type="dxa"/>
          </w:tcPr>
          <w:p w14:paraId="6E8C21EA" w14:textId="77777777" w:rsidR="0093138A" w:rsidRDefault="0093138A" w:rsidP="007A4526">
            <w:r>
              <w:rPr>
                <w:rFonts w:hint="eastAsia"/>
              </w:rPr>
              <w:t>下周计划</w:t>
            </w:r>
          </w:p>
        </w:tc>
      </w:tr>
    </w:tbl>
    <w:p w14:paraId="7C20CE9F" w14:textId="77777777" w:rsidR="0093138A" w:rsidRPr="003614A8" w:rsidRDefault="0093138A" w:rsidP="0093138A"/>
    <w:p w14:paraId="11A3A40C" w14:textId="77777777" w:rsidR="0093138A" w:rsidRPr="003614A8" w:rsidRDefault="0093138A" w:rsidP="0093138A"/>
    <w:p w14:paraId="4DD9249E" w14:textId="77777777" w:rsidR="0093138A" w:rsidRDefault="0093138A" w:rsidP="0093138A"/>
    <w:p w14:paraId="1E5EA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11FC33" w14:textId="77777777" w:rsidTr="007A4526">
        <w:tc>
          <w:tcPr>
            <w:tcW w:w="8296" w:type="dxa"/>
          </w:tcPr>
          <w:p w14:paraId="3130C568" w14:textId="77777777" w:rsidR="0093138A" w:rsidRDefault="0093138A" w:rsidP="007A4526">
            <w:r>
              <w:rPr>
                <w:rFonts w:hint="eastAsia"/>
              </w:rPr>
              <w:t>本周工作</w:t>
            </w:r>
          </w:p>
        </w:tc>
      </w:tr>
    </w:tbl>
    <w:p w14:paraId="48050D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79FABE" w14:textId="77777777" w:rsidTr="007A4526">
        <w:tc>
          <w:tcPr>
            <w:tcW w:w="8296" w:type="dxa"/>
          </w:tcPr>
          <w:p w14:paraId="04D3052B" w14:textId="77777777" w:rsidR="0093138A" w:rsidRDefault="0093138A" w:rsidP="007A4526">
            <w:r>
              <w:rPr>
                <w:rFonts w:hint="eastAsia"/>
              </w:rPr>
              <w:t>下周计划</w:t>
            </w:r>
          </w:p>
        </w:tc>
      </w:tr>
    </w:tbl>
    <w:p w14:paraId="189526BD" w14:textId="77777777" w:rsidR="0093138A" w:rsidRPr="003614A8" w:rsidRDefault="0093138A" w:rsidP="0093138A"/>
    <w:p w14:paraId="2CFBE0BA" w14:textId="77777777" w:rsidR="0093138A" w:rsidRPr="003614A8" w:rsidRDefault="0093138A" w:rsidP="0093138A"/>
    <w:p w14:paraId="55E8FEA9" w14:textId="77777777" w:rsidR="0093138A" w:rsidRDefault="0093138A" w:rsidP="0093138A"/>
    <w:p w14:paraId="667E70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B3EA43" w14:textId="77777777" w:rsidTr="007A4526">
        <w:tc>
          <w:tcPr>
            <w:tcW w:w="8296" w:type="dxa"/>
          </w:tcPr>
          <w:p w14:paraId="1BC15A5A" w14:textId="77777777" w:rsidR="0093138A" w:rsidRDefault="0093138A" w:rsidP="007A4526">
            <w:r>
              <w:rPr>
                <w:rFonts w:hint="eastAsia"/>
              </w:rPr>
              <w:t>本周工作</w:t>
            </w:r>
          </w:p>
        </w:tc>
      </w:tr>
    </w:tbl>
    <w:p w14:paraId="082EF5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D8DC5C" w14:textId="77777777" w:rsidTr="007A4526">
        <w:tc>
          <w:tcPr>
            <w:tcW w:w="8296" w:type="dxa"/>
          </w:tcPr>
          <w:p w14:paraId="0C94499E" w14:textId="77777777" w:rsidR="0093138A" w:rsidRDefault="0093138A" w:rsidP="007A4526">
            <w:r>
              <w:rPr>
                <w:rFonts w:hint="eastAsia"/>
              </w:rPr>
              <w:t>下周计划</w:t>
            </w:r>
          </w:p>
        </w:tc>
      </w:tr>
    </w:tbl>
    <w:p w14:paraId="2D8A8479" w14:textId="77777777" w:rsidR="0093138A" w:rsidRPr="003614A8" w:rsidRDefault="0093138A" w:rsidP="0093138A"/>
    <w:p w14:paraId="3608E1A3" w14:textId="77777777" w:rsidR="0093138A" w:rsidRPr="003614A8" w:rsidRDefault="0093138A" w:rsidP="0093138A"/>
    <w:p w14:paraId="0DC4EF3A" w14:textId="77777777" w:rsidR="0093138A" w:rsidRDefault="0093138A" w:rsidP="0093138A"/>
    <w:p w14:paraId="571A42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DC2780" w14:textId="77777777" w:rsidTr="007A4526">
        <w:tc>
          <w:tcPr>
            <w:tcW w:w="8296" w:type="dxa"/>
          </w:tcPr>
          <w:p w14:paraId="257E1443" w14:textId="77777777" w:rsidR="0093138A" w:rsidRDefault="0093138A" w:rsidP="007A4526">
            <w:r>
              <w:rPr>
                <w:rFonts w:hint="eastAsia"/>
              </w:rPr>
              <w:t>本周工作</w:t>
            </w:r>
          </w:p>
        </w:tc>
      </w:tr>
    </w:tbl>
    <w:p w14:paraId="48E45F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1C028C" w14:textId="77777777" w:rsidTr="007A4526">
        <w:tc>
          <w:tcPr>
            <w:tcW w:w="8296" w:type="dxa"/>
          </w:tcPr>
          <w:p w14:paraId="7C32560C" w14:textId="77777777" w:rsidR="0093138A" w:rsidRDefault="0093138A" w:rsidP="007A4526">
            <w:r>
              <w:rPr>
                <w:rFonts w:hint="eastAsia"/>
              </w:rPr>
              <w:t>下周计划</w:t>
            </w:r>
          </w:p>
        </w:tc>
      </w:tr>
    </w:tbl>
    <w:p w14:paraId="779A75D2" w14:textId="77777777" w:rsidR="0093138A" w:rsidRPr="003614A8" w:rsidRDefault="0093138A" w:rsidP="0093138A"/>
    <w:p w14:paraId="7BA6E5A2" w14:textId="77777777" w:rsidR="0093138A" w:rsidRPr="003614A8" w:rsidRDefault="0093138A" w:rsidP="0093138A"/>
    <w:p w14:paraId="4CC46ADE" w14:textId="77777777" w:rsidR="0093138A" w:rsidRDefault="0093138A" w:rsidP="0093138A"/>
    <w:p w14:paraId="264499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927CA14" w14:textId="77777777" w:rsidTr="007A4526">
        <w:tc>
          <w:tcPr>
            <w:tcW w:w="8296" w:type="dxa"/>
          </w:tcPr>
          <w:p w14:paraId="30C538FB" w14:textId="77777777" w:rsidR="0093138A" w:rsidRDefault="0093138A" w:rsidP="007A4526">
            <w:r>
              <w:rPr>
                <w:rFonts w:hint="eastAsia"/>
              </w:rPr>
              <w:t>本周工作</w:t>
            </w:r>
          </w:p>
        </w:tc>
      </w:tr>
    </w:tbl>
    <w:p w14:paraId="2680336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DF64955" w14:textId="77777777" w:rsidTr="007A4526">
        <w:tc>
          <w:tcPr>
            <w:tcW w:w="8296" w:type="dxa"/>
          </w:tcPr>
          <w:p w14:paraId="1F4039CE" w14:textId="77777777" w:rsidR="0093138A" w:rsidRDefault="0093138A" w:rsidP="007A4526">
            <w:r>
              <w:rPr>
                <w:rFonts w:hint="eastAsia"/>
              </w:rPr>
              <w:t>下周计划</w:t>
            </w:r>
          </w:p>
        </w:tc>
      </w:tr>
    </w:tbl>
    <w:p w14:paraId="6C68363D" w14:textId="77777777" w:rsidR="0093138A" w:rsidRPr="003614A8" w:rsidRDefault="0093138A" w:rsidP="0093138A"/>
    <w:p w14:paraId="74F5C5CE" w14:textId="77777777" w:rsidR="0093138A" w:rsidRPr="003614A8" w:rsidRDefault="0093138A" w:rsidP="0093138A"/>
    <w:p w14:paraId="13B27596" w14:textId="77777777" w:rsidR="0093138A" w:rsidRDefault="0093138A" w:rsidP="0093138A"/>
    <w:p w14:paraId="4055B7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2C4D4B1" w14:textId="77777777" w:rsidTr="007A4526">
        <w:tc>
          <w:tcPr>
            <w:tcW w:w="8296" w:type="dxa"/>
          </w:tcPr>
          <w:p w14:paraId="33796282" w14:textId="77777777" w:rsidR="0093138A" w:rsidRDefault="0093138A" w:rsidP="007A4526">
            <w:r>
              <w:rPr>
                <w:rFonts w:hint="eastAsia"/>
              </w:rPr>
              <w:t>本周工作</w:t>
            </w:r>
          </w:p>
        </w:tc>
      </w:tr>
    </w:tbl>
    <w:p w14:paraId="64205E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CDFE790" w14:textId="77777777" w:rsidTr="007A4526">
        <w:tc>
          <w:tcPr>
            <w:tcW w:w="8296" w:type="dxa"/>
          </w:tcPr>
          <w:p w14:paraId="48D134B5" w14:textId="77777777" w:rsidR="0093138A" w:rsidRDefault="0093138A" w:rsidP="007A4526">
            <w:r>
              <w:rPr>
                <w:rFonts w:hint="eastAsia"/>
              </w:rPr>
              <w:t>下周计划</w:t>
            </w:r>
          </w:p>
        </w:tc>
      </w:tr>
    </w:tbl>
    <w:p w14:paraId="54C330B0" w14:textId="77777777" w:rsidR="0093138A" w:rsidRPr="003614A8" w:rsidRDefault="0093138A" w:rsidP="0093138A"/>
    <w:p w14:paraId="5F2FC4AD" w14:textId="77777777" w:rsidR="0093138A" w:rsidRPr="003614A8" w:rsidRDefault="0093138A" w:rsidP="0093138A"/>
    <w:p w14:paraId="4698FA89" w14:textId="77777777" w:rsidR="0093138A" w:rsidRDefault="0093138A" w:rsidP="0093138A"/>
    <w:p w14:paraId="75D043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7B00B6" w14:textId="77777777" w:rsidTr="007A4526">
        <w:tc>
          <w:tcPr>
            <w:tcW w:w="8296" w:type="dxa"/>
          </w:tcPr>
          <w:p w14:paraId="51C87D47" w14:textId="77777777" w:rsidR="0093138A" w:rsidRDefault="0093138A" w:rsidP="007A4526">
            <w:r>
              <w:rPr>
                <w:rFonts w:hint="eastAsia"/>
              </w:rPr>
              <w:t>本周工作</w:t>
            </w:r>
          </w:p>
        </w:tc>
      </w:tr>
    </w:tbl>
    <w:p w14:paraId="70D6F98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055366" w14:textId="77777777" w:rsidTr="007A4526">
        <w:tc>
          <w:tcPr>
            <w:tcW w:w="8296" w:type="dxa"/>
          </w:tcPr>
          <w:p w14:paraId="022F2E06" w14:textId="77777777" w:rsidR="0093138A" w:rsidRDefault="0093138A" w:rsidP="007A4526">
            <w:r>
              <w:rPr>
                <w:rFonts w:hint="eastAsia"/>
              </w:rPr>
              <w:t>下周计划</w:t>
            </w:r>
          </w:p>
        </w:tc>
      </w:tr>
    </w:tbl>
    <w:p w14:paraId="525D6B3D" w14:textId="77777777" w:rsidR="0093138A" w:rsidRPr="003614A8" w:rsidRDefault="0093138A" w:rsidP="0093138A"/>
    <w:p w14:paraId="64E7E550" w14:textId="77777777" w:rsidR="0093138A" w:rsidRPr="003614A8" w:rsidRDefault="0093138A" w:rsidP="0093138A"/>
    <w:p w14:paraId="2F552C51" w14:textId="77777777" w:rsidR="0093138A" w:rsidRDefault="0093138A" w:rsidP="0093138A"/>
    <w:p w14:paraId="7191FBB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481DBB" w14:textId="77777777" w:rsidTr="007A4526">
        <w:tc>
          <w:tcPr>
            <w:tcW w:w="8296" w:type="dxa"/>
          </w:tcPr>
          <w:p w14:paraId="0873531C" w14:textId="77777777" w:rsidR="0093138A" w:rsidRDefault="0093138A" w:rsidP="007A4526">
            <w:r>
              <w:rPr>
                <w:rFonts w:hint="eastAsia"/>
              </w:rPr>
              <w:t>本周工作</w:t>
            </w:r>
          </w:p>
        </w:tc>
      </w:tr>
    </w:tbl>
    <w:p w14:paraId="28A9707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409913" w14:textId="77777777" w:rsidTr="007A4526">
        <w:tc>
          <w:tcPr>
            <w:tcW w:w="8296" w:type="dxa"/>
          </w:tcPr>
          <w:p w14:paraId="074D5849" w14:textId="77777777" w:rsidR="0093138A" w:rsidRDefault="0093138A" w:rsidP="007A4526">
            <w:r>
              <w:rPr>
                <w:rFonts w:hint="eastAsia"/>
              </w:rPr>
              <w:t>下周计划</w:t>
            </w:r>
          </w:p>
        </w:tc>
      </w:tr>
    </w:tbl>
    <w:p w14:paraId="723D3C59" w14:textId="77777777" w:rsidR="0093138A" w:rsidRPr="003614A8" w:rsidRDefault="0093138A" w:rsidP="0093138A"/>
    <w:p w14:paraId="3241295B" w14:textId="77777777" w:rsidR="0093138A" w:rsidRPr="003614A8" w:rsidRDefault="0093138A" w:rsidP="0093138A"/>
    <w:p w14:paraId="08DC47D4" w14:textId="77777777" w:rsidR="0093138A" w:rsidRDefault="0093138A" w:rsidP="0093138A"/>
    <w:p w14:paraId="05BC33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CBCE88" w14:textId="77777777" w:rsidTr="007A4526">
        <w:tc>
          <w:tcPr>
            <w:tcW w:w="8296" w:type="dxa"/>
          </w:tcPr>
          <w:p w14:paraId="20064683" w14:textId="77777777" w:rsidR="0093138A" w:rsidRDefault="0093138A" w:rsidP="007A4526">
            <w:r>
              <w:rPr>
                <w:rFonts w:hint="eastAsia"/>
              </w:rPr>
              <w:t>本周工作</w:t>
            </w:r>
          </w:p>
        </w:tc>
      </w:tr>
    </w:tbl>
    <w:p w14:paraId="44BF01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2C41F4" w14:textId="77777777" w:rsidTr="007A4526">
        <w:tc>
          <w:tcPr>
            <w:tcW w:w="8296" w:type="dxa"/>
          </w:tcPr>
          <w:p w14:paraId="6E988B7E" w14:textId="77777777" w:rsidR="0093138A" w:rsidRDefault="0093138A" w:rsidP="007A4526">
            <w:r>
              <w:rPr>
                <w:rFonts w:hint="eastAsia"/>
              </w:rPr>
              <w:t>下周计划</w:t>
            </w:r>
          </w:p>
        </w:tc>
      </w:tr>
    </w:tbl>
    <w:p w14:paraId="55EB1E1B" w14:textId="77777777" w:rsidR="0093138A" w:rsidRPr="003614A8" w:rsidRDefault="0093138A" w:rsidP="0093138A"/>
    <w:p w14:paraId="37EEE460" w14:textId="77777777" w:rsidR="0093138A" w:rsidRPr="003614A8" w:rsidRDefault="0093138A" w:rsidP="0093138A"/>
    <w:p w14:paraId="62BC064C" w14:textId="77777777" w:rsidR="0093138A" w:rsidRDefault="0093138A" w:rsidP="0093138A"/>
    <w:p w14:paraId="624A80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14DFAFD" w14:textId="77777777" w:rsidTr="007A4526">
        <w:tc>
          <w:tcPr>
            <w:tcW w:w="8296" w:type="dxa"/>
          </w:tcPr>
          <w:p w14:paraId="5F2248C1" w14:textId="77777777" w:rsidR="0093138A" w:rsidRDefault="0093138A" w:rsidP="007A4526">
            <w:r>
              <w:rPr>
                <w:rFonts w:hint="eastAsia"/>
              </w:rPr>
              <w:lastRenderedPageBreak/>
              <w:t>本周工作</w:t>
            </w:r>
          </w:p>
        </w:tc>
      </w:tr>
    </w:tbl>
    <w:p w14:paraId="67A2A4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C9404A6" w14:textId="77777777" w:rsidTr="007A4526">
        <w:tc>
          <w:tcPr>
            <w:tcW w:w="8296" w:type="dxa"/>
          </w:tcPr>
          <w:p w14:paraId="65997E6D" w14:textId="77777777" w:rsidR="0093138A" w:rsidRDefault="0093138A" w:rsidP="007A4526">
            <w:r>
              <w:rPr>
                <w:rFonts w:hint="eastAsia"/>
              </w:rPr>
              <w:t>下周计划</w:t>
            </w:r>
          </w:p>
        </w:tc>
      </w:tr>
    </w:tbl>
    <w:p w14:paraId="6583211B" w14:textId="77777777" w:rsidR="0093138A" w:rsidRPr="003614A8" w:rsidRDefault="0093138A" w:rsidP="0093138A"/>
    <w:p w14:paraId="7299E99D" w14:textId="77777777" w:rsidR="0093138A" w:rsidRPr="003614A8" w:rsidRDefault="0093138A" w:rsidP="0093138A"/>
    <w:p w14:paraId="15A41FF4" w14:textId="77777777" w:rsidR="0093138A" w:rsidRDefault="0093138A" w:rsidP="0093138A"/>
    <w:p w14:paraId="546A871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9BC96E" w14:textId="77777777" w:rsidTr="007A4526">
        <w:tc>
          <w:tcPr>
            <w:tcW w:w="8296" w:type="dxa"/>
          </w:tcPr>
          <w:p w14:paraId="15CE5B93" w14:textId="77777777" w:rsidR="0093138A" w:rsidRDefault="0093138A" w:rsidP="007A4526">
            <w:r>
              <w:rPr>
                <w:rFonts w:hint="eastAsia"/>
              </w:rPr>
              <w:t>本周工作</w:t>
            </w:r>
          </w:p>
        </w:tc>
      </w:tr>
    </w:tbl>
    <w:p w14:paraId="7B8B4F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9913DB" w14:textId="77777777" w:rsidTr="007A4526">
        <w:tc>
          <w:tcPr>
            <w:tcW w:w="8296" w:type="dxa"/>
          </w:tcPr>
          <w:p w14:paraId="2A69B031" w14:textId="77777777" w:rsidR="0093138A" w:rsidRDefault="0093138A" w:rsidP="007A4526">
            <w:r>
              <w:rPr>
                <w:rFonts w:hint="eastAsia"/>
              </w:rPr>
              <w:t>下周计划</w:t>
            </w:r>
          </w:p>
        </w:tc>
      </w:tr>
    </w:tbl>
    <w:p w14:paraId="129B7A0D" w14:textId="77777777" w:rsidR="0093138A" w:rsidRPr="003614A8" w:rsidRDefault="0093138A" w:rsidP="0093138A"/>
    <w:p w14:paraId="71A5EEC1" w14:textId="77777777" w:rsidR="0093138A" w:rsidRPr="003614A8" w:rsidRDefault="0093138A" w:rsidP="0093138A"/>
    <w:p w14:paraId="05C55E80" w14:textId="77777777" w:rsidR="0093138A" w:rsidRDefault="0093138A" w:rsidP="0093138A"/>
    <w:p w14:paraId="7FC6F5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6674FD" w14:textId="77777777" w:rsidTr="007A4526">
        <w:tc>
          <w:tcPr>
            <w:tcW w:w="8296" w:type="dxa"/>
          </w:tcPr>
          <w:p w14:paraId="0ECC730D" w14:textId="77777777" w:rsidR="0093138A" w:rsidRDefault="0093138A" w:rsidP="007A4526">
            <w:r>
              <w:rPr>
                <w:rFonts w:hint="eastAsia"/>
              </w:rPr>
              <w:t>本周工作</w:t>
            </w:r>
          </w:p>
        </w:tc>
      </w:tr>
    </w:tbl>
    <w:p w14:paraId="79A301B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86CAC2" w14:textId="77777777" w:rsidTr="007A4526">
        <w:tc>
          <w:tcPr>
            <w:tcW w:w="8296" w:type="dxa"/>
          </w:tcPr>
          <w:p w14:paraId="7D86F58B" w14:textId="77777777" w:rsidR="0093138A" w:rsidRDefault="0093138A" w:rsidP="007A4526">
            <w:r>
              <w:rPr>
                <w:rFonts w:hint="eastAsia"/>
              </w:rPr>
              <w:t>下周计划</w:t>
            </w:r>
          </w:p>
        </w:tc>
      </w:tr>
    </w:tbl>
    <w:p w14:paraId="771D58A7" w14:textId="77777777" w:rsidR="0093138A" w:rsidRPr="003614A8" w:rsidRDefault="0093138A" w:rsidP="0093138A"/>
    <w:p w14:paraId="3BDEF940" w14:textId="77777777" w:rsidR="0093138A" w:rsidRPr="003614A8" w:rsidRDefault="0093138A" w:rsidP="0093138A"/>
    <w:p w14:paraId="740CEC61" w14:textId="77777777" w:rsidR="0093138A" w:rsidRDefault="0093138A" w:rsidP="0093138A"/>
    <w:p w14:paraId="2ED547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34C2D2" w14:textId="77777777" w:rsidTr="007A4526">
        <w:tc>
          <w:tcPr>
            <w:tcW w:w="8296" w:type="dxa"/>
          </w:tcPr>
          <w:p w14:paraId="4717EEE6" w14:textId="77777777" w:rsidR="0093138A" w:rsidRDefault="0093138A" w:rsidP="007A4526">
            <w:r>
              <w:rPr>
                <w:rFonts w:hint="eastAsia"/>
              </w:rPr>
              <w:t>本周工作</w:t>
            </w:r>
          </w:p>
        </w:tc>
      </w:tr>
    </w:tbl>
    <w:p w14:paraId="0F22E7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ECC13" w14:textId="77777777" w:rsidTr="007A4526">
        <w:tc>
          <w:tcPr>
            <w:tcW w:w="8296" w:type="dxa"/>
          </w:tcPr>
          <w:p w14:paraId="490E70EB" w14:textId="77777777" w:rsidR="0093138A" w:rsidRDefault="0093138A" w:rsidP="007A4526">
            <w:r>
              <w:rPr>
                <w:rFonts w:hint="eastAsia"/>
              </w:rPr>
              <w:t>下周计划</w:t>
            </w:r>
          </w:p>
        </w:tc>
      </w:tr>
    </w:tbl>
    <w:p w14:paraId="34B7D38A" w14:textId="77777777" w:rsidR="0093138A" w:rsidRPr="003614A8" w:rsidRDefault="0093138A" w:rsidP="0093138A"/>
    <w:p w14:paraId="0B3B186C" w14:textId="77777777" w:rsidR="0093138A" w:rsidRPr="003614A8" w:rsidRDefault="0093138A" w:rsidP="0093138A"/>
    <w:p w14:paraId="75249F0E" w14:textId="77777777" w:rsidR="0093138A" w:rsidRDefault="0093138A" w:rsidP="0093138A"/>
    <w:p w14:paraId="18F6C2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0E9CEB" w14:textId="77777777" w:rsidTr="007A4526">
        <w:tc>
          <w:tcPr>
            <w:tcW w:w="8296" w:type="dxa"/>
          </w:tcPr>
          <w:p w14:paraId="4D88616E" w14:textId="77777777" w:rsidR="0093138A" w:rsidRDefault="0093138A" w:rsidP="007A4526">
            <w:r>
              <w:rPr>
                <w:rFonts w:hint="eastAsia"/>
              </w:rPr>
              <w:t>本周工作</w:t>
            </w:r>
          </w:p>
        </w:tc>
      </w:tr>
    </w:tbl>
    <w:p w14:paraId="3FA6A2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55B8CFB" w14:textId="77777777" w:rsidTr="007A4526">
        <w:tc>
          <w:tcPr>
            <w:tcW w:w="8296" w:type="dxa"/>
          </w:tcPr>
          <w:p w14:paraId="76BC0011" w14:textId="77777777" w:rsidR="0093138A" w:rsidRDefault="0093138A" w:rsidP="007A4526">
            <w:r>
              <w:rPr>
                <w:rFonts w:hint="eastAsia"/>
              </w:rPr>
              <w:t>下周计划</w:t>
            </w:r>
          </w:p>
        </w:tc>
      </w:tr>
    </w:tbl>
    <w:p w14:paraId="443C35F3" w14:textId="77777777" w:rsidR="0093138A" w:rsidRPr="003614A8" w:rsidRDefault="0093138A" w:rsidP="0093138A"/>
    <w:p w14:paraId="54EE9107" w14:textId="77777777" w:rsidR="0093138A" w:rsidRPr="003614A8" w:rsidRDefault="0093138A" w:rsidP="0093138A"/>
    <w:p w14:paraId="5F3EAD02" w14:textId="77777777" w:rsidR="0093138A" w:rsidRDefault="0093138A" w:rsidP="0093138A"/>
    <w:p w14:paraId="027FFC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43D1DE" w14:textId="77777777" w:rsidTr="007A4526">
        <w:tc>
          <w:tcPr>
            <w:tcW w:w="8296" w:type="dxa"/>
          </w:tcPr>
          <w:p w14:paraId="02F5156E" w14:textId="77777777" w:rsidR="0093138A" w:rsidRDefault="0093138A" w:rsidP="007A4526">
            <w:r>
              <w:rPr>
                <w:rFonts w:hint="eastAsia"/>
              </w:rPr>
              <w:t>本周工作</w:t>
            </w:r>
          </w:p>
        </w:tc>
      </w:tr>
    </w:tbl>
    <w:p w14:paraId="37D6DE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DE856E" w14:textId="77777777" w:rsidTr="007A4526">
        <w:tc>
          <w:tcPr>
            <w:tcW w:w="8296" w:type="dxa"/>
          </w:tcPr>
          <w:p w14:paraId="49320B0B" w14:textId="77777777" w:rsidR="0093138A" w:rsidRDefault="0093138A" w:rsidP="007A4526">
            <w:r>
              <w:rPr>
                <w:rFonts w:hint="eastAsia"/>
              </w:rPr>
              <w:lastRenderedPageBreak/>
              <w:t>下周计划</w:t>
            </w:r>
          </w:p>
        </w:tc>
      </w:tr>
    </w:tbl>
    <w:p w14:paraId="36B19E09" w14:textId="77777777" w:rsidR="0093138A" w:rsidRPr="003614A8" w:rsidRDefault="0093138A" w:rsidP="0093138A"/>
    <w:p w14:paraId="57088746" w14:textId="77777777" w:rsidR="0093138A" w:rsidRPr="003614A8" w:rsidRDefault="0093138A" w:rsidP="0093138A"/>
    <w:p w14:paraId="7D3A779F" w14:textId="77777777" w:rsidR="0093138A" w:rsidRDefault="0093138A" w:rsidP="0093138A"/>
    <w:p w14:paraId="470BFDE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EE389B" w14:textId="77777777" w:rsidTr="007A4526">
        <w:tc>
          <w:tcPr>
            <w:tcW w:w="8296" w:type="dxa"/>
          </w:tcPr>
          <w:p w14:paraId="321788F7" w14:textId="77777777" w:rsidR="0093138A" w:rsidRDefault="0093138A" w:rsidP="007A4526">
            <w:r>
              <w:rPr>
                <w:rFonts w:hint="eastAsia"/>
              </w:rPr>
              <w:t>本周工作</w:t>
            </w:r>
          </w:p>
        </w:tc>
      </w:tr>
    </w:tbl>
    <w:p w14:paraId="0CFE7A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F2745F" w14:textId="77777777" w:rsidTr="007A4526">
        <w:tc>
          <w:tcPr>
            <w:tcW w:w="8296" w:type="dxa"/>
          </w:tcPr>
          <w:p w14:paraId="199E676D" w14:textId="77777777" w:rsidR="0093138A" w:rsidRDefault="0093138A" w:rsidP="007A4526">
            <w:r>
              <w:rPr>
                <w:rFonts w:hint="eastAsia"/>
              </w:rPr>
              <w:t>下周计划</w:t>
            </w:r>
          </w:p>
        </w:tc>
      </w:tr>
    </w:tbl>
    <w:p w14:paraId="2C674E0F" w14:textId="77777777" w:rsidR="0093138A" w:rsidRPr="003614A8" w:rsidRDefault="0093138A" w:rsidP="0093138A"/>
    <w:p w14:paraId="122A5E82" w14:textId="77777777" w:rsidR="0093138A" w:rsidRPr="003614A8" w:rsidRDefault="0093138A" w:rsidP="0093138A"/>
    <w:p w14:paraId="7E785885" w14:textId="77777777" w:rsidR="0093138A" w:rsidRDefault="0093138A" w:rsidP="0093138A"/>
    <w:p w14:paraId="69E8E8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465D54" w14:textId="77777777" w:rsidTr="007A4526">
        <w:tc>
          <w:tcPr>
            <w:tcW w:w="8296" w:type="dxa"/>
          </w:tcPr>
          <w:p w14:paraId="272B0AB4" w14:textId="77777777" w:rsidR="0093138A" w:rsidRDefault="0093138A" w:rsidP="007A4526">
            <w:r>
              <w:rPr>
                <w:rFonts w:hint="eastAsia"/>
              </w:rPr>
              <w:t>本周工作</w:t>
            </w:r>
          </w:p>
        </w:tc>
      </w:tr>
    </w:tbl>
    <w:p w14:paraId="5B7733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ACAD12" w14:textId="77777777" w:rsidTr="007A4526">
        <w:tc>
          <w:tcPr>
            <w:tcW w:w="8296" w:type="dxa"/>
          </w:tcPr>
          <w:p w14:paraId="06FA3415" w14:textId="77777777" w:rsidR="0093138A" w:rsidRDefault="0093138A" w:rsidP="007A4526">
            <w:r>
              <w:rPr>
                <w:rFonts w:hint="eastAsia"/>
              </w:rPr>
              <w:t>下周计划</w:t>
            </w:r>
          </w:p>
        </w:tc>
      </w:tr>
    </w:tbl>
    <w:p w14:paraId="46786228" w14:textId="77777777" w:rsidR="0093138A" w:rsidRPr="003614A8" w:rsidRDefault="0093138A" w:rsidP="0093138A"/>
    <w:p w14:paraId="135A7179" w14:textId="77777777" w:rsidR="0093138A" w:rsidRPr="003614A8" w:rsidRDefault="0093138A" w:rsidP="0093138A"/>
    <w:p w14:paraId="0FBFF9BD" w14:textId="77777777" w:rsidR="0093138A" w:rsidRDefault="0093138A" w:rsidP="0093138A"/>
    <w:p w14:paraId="52DC85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05CED4" w14:textId="77777777" w:rsidTr="007A4526">
        <w:tc>
          <w:tcPr>
            <w:tcW w:w="8296" w:type="dxa"/>
          </w:tcPr>
          <w:p w14:paraId="7104ED05" w14:textId="77777777" w:rsidR="0093138A" w:rsidRDefault="0093138A" w:rsidP="007A4526">
            <w:r>
              <w:rPr>
                <w:rFonts w:hint="eastAsia"/>
              </w:rPr>
              <w:t>本周工作</w:t>
            </w:r>
          </w:p>
        </w:tc>
      </w:tr>
    </w:tbl>
    <w:p w14:paraId="2ADC782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B12F04" w14:textId="77777777" w:rsidTr="007A4526">
        <w:tc>
          <w:tcPr>
            <w:tcW w:w="8296" w:type="dxa"/>
          </w:tcPr>
          <w:p w14:paraId="66FA418A" w14:textId="77777777" w:rsidR="0093138A" w:rsidRDefault="0093138A" w:rsidP="007A4526">
            <w:r>
              <w:rPr>
                <w:rFonts w:hint="eastAsia"/>
              </w:rPr>
              <w:t>下周计划</w:t>
            </w:r>
          </w:p>
        </w:tc>
      </w:tr>
    </w:tbl>
    <w:p w14:paraId="0D6564CD" w14:textId="77777777" w:rsidR="0093138A" w:rsidRPr="003614A8" w:rsidRDefault="0093138A" w:rsidP="0093138A"/>
    <w:p w14:paraId="05D8D6BB" w14:textId="77777777" w:rsidR="0093138A" w:rsidRPr="003614A8" w:rsidRDefault="0093138A" w:rsidP="0093138A"/>
    <w:p w14:paraId="6AB277A2" w14:textId="77777777" w:rsidR="0093138A" w:rsidRDefault="0093138A" w:rsidP="0093138A"/>
    <w:p w14:paraId="5BA4686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638943" w14:textId="77777777" w:rsidTr="007A4526">
        <w:tc>
          <w:tcPr>
            <w:tcW w:w="8296" w:type="dxa"/>
          </w:tcPr>
          <w:p w14:paraId="4D4710FD" w14:textId="77777777" w:rsidR="0093138A" w:rsidRDefault="0093138A" w:rsidP="007A4526">
            <w:r>
              <w:rPr>
                <w:rFonts w:hint="eastAsia"/>
              </w:rPr>
              <w:t>本周工作</w:t>
            </w:r>
          </w:p>
        </w:tc>
      </w:tr>
    </w:tbl>
    <w:p w14:paraId="179590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1141F7" w14:textId="77777777" w:rsidTr="007A4526">
        <w:tc>
          <w:tcPr>
            <w:tcW w:w="8296" w:type="dxa"/>
          </w:tcPr>
          <w:p w14:paraId="5FD665EE" w14:textId="77777777" w:rsidR="0093138A" w:rsidRDefault="0093138A" w:rsidP="007A4526">
            <w:r>
              <w:rPr>
                <w:rFonts w:hint="eastAsia"/>
              </w:rPr>
              <w:t>下周计划</w:t>
            </w:r>
          </w:p>
        </w:tc>
      </w:tr>
    </w:tbl>
    <w:p w14:paraId="141C66CB" w14:textId="77777777" w:rsidR="0093138A" w:rsidRPr="003614A8" w:rsidRDefault="0093138A" w:rsidP="0093138A"/>
    <w:p w14:paraId="20A026DB" w14:textId="77777777" w:rsidR="0093138A" w:rsidRPr="003614A8" w:rsidRDefault="0093138A" w:rsidP="0093138A"/>
    <w:p w14:paraId="3AFF605F" w14:textId="77777777" w:rsidR="0093138A" w:rsidRDefault="0093138A" w:rsidP="0093138A"/>
    <w:p w14:paraId="7220FA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D83A6F2" w14:textId="77777777" w:rsidTr="007A4526">
        <w:tc>
          <w:tcPr>
            <w:tcW w:w="8296" w:type="dxa"/>
          </w:tcPr>
          <w:p w14:paraId="7647047A" w14:textId="77777777" w:rsidR="0093138A" w:rsidRDefault="0093138A" w:rsidP="007A4526">
            <w:r>
              <w:rPr>
                <w:rFonts w:hint="eastAsia"/>
              </w:rPr>
              <w:t>本周工作</w:t>
            </w:r>
          </w:p>
        </w:tc>
      </w:tr>
    </w:tbl>
    <w:p w14:paraId="5EA857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E6C9B6" w14:textId="77777777" w:rsidTr="007A4526">
        <w:tc>
          <w:tcPr>
            <w:tcW w:w="8296" w:type="dxa"/>
          </w:tcPr>
          <w:p w14:paraId="7B383F71" w14:textId="77777777" w:rsidR="0093138A" w:rsidRDefault="0093138A" w:rsidP="007A4526">
            <w:r>
              <w:rPr>
                <w:rFonts w:hint="eastAsia"/>
              </w:rPr>
              <w:t>下周计划</w:t>
            </w:r>
          </w:p>
        </w:tc>
      </w:tr>
    </w:tbl>
    <w:p w14:paraId="2BD5281B" w14:textId="77777777" w:rsidR="0093138A" w:rsidRPr="003614A8" w:rsidRDefault="0093138A" w:rsidP="0093138A"/>
    <w:p w14:paraId="2B70573F" w14:textId="77777777" w:rsidR="0093138A" w:rsidRPr="003614A8" w:rsidRDefault="0093138A" w:rsidP="0093138A"/>
    <w:p w14:paraId="0FCFD1A6" w14:textId="77777777" w:rsidR="0093138A" w:rsidRDefault="0093138A" w:rsidP="0093138A"/>
    <w:p w14:paraId="32AA84E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2011E5" w14:textId="77777777" w:rsidTr="007A4526">
        <w:tc>
          <w:tcPr>
            <w:tcW w:w="8296" w:type="dxa"/>
          </w:tcPr>
          <w:p w14:paraId="52B96337" w14:textId="77777777" w:rsidR="0093138A" w:rsidRDefault="0093138A" w:rsidP="007A4526">
            <w:r>
              <w:rPr>
                <w:rFonts w:hint="eastAsia"/>
              </w:rPr>
              <w:t>本周工作</w:t>
            </w:r>
          </w:p>
        </w:tc>
      </w:tr>
    </w:tbl>
    <w:p w14:paraId="425B3A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B06E04" w14:textId="77777777" w:rsidTr="007A4526">
        <w:tc>
          <w:tcPr>
            <w:tcW w:w="8296" w:type="dxa"/>
          </w:tcPr>
          <w:p w14:paraId="40E62F46" w14:textId="77777777" w:rsidR="0093138A" w:rsidRDefault="0093138A" w:rsidP="007A4526">
            <w:r>
              <w:rPr>
                <w:rFonts w:hint="eastAsia"/>
              </w:rPr>
              <w:t>下周计划</w:t>
            </w:r>
          </w:p>
        </w:tc>
      </w:tr>
    </w:tbl>
    <w:p w14:paraId="60796445" w14:textId="77777777" w:rsidR="0093138A" w:rsidRPr="003614A8" w:rsidRDefault="0093138A" w:rsidP="0093138A"/>
    <w:p w14:paraId="2C089C96" w14:textId="77777777" w:rsidR="0093138A" w:rsidRPr="003614A8" w:rsidRDefault="0093138A" w:rsidP="0093138A"/>
    <w:p w14:paraId="616BE116" w14:textId="77777777" w:rsidR="0093138A" w:rsidRDefault="0093138A" w:rsidP="0093138A"/>
    <w:p w14:paraId="02A6E4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4C00B7" w14:textId="77777777" w:rsidTr="007A4526">
        <w:tc>
          <w:tcPr>
            <w:tcW w:w="8296" w:type="dxa"/>
          </w:tcPr>
          <w:p w14:paraId="57981434" w14:textId="77777777" w:rsidR="0093138A" w:rsidRDefault="0093138A" w:rsidP="007A4526">
            <w:r>
              <w:rPr>
                <w:rFonts w:hint="eastAsia"/>
              </w:rPr>
              <w:t>本周工作</w:t>
            </w:r>
          </w:p>
        </w:tc>
      </w:tr>
    </w:tbl>
    <w:p w14:paraId="7EC40D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9712AF6" w14:textId="77777777" w:rsidTr="007A4526">
        <w:tc>
          <w:tcPr>
            <w:tcW w:w="8296" w:type="dxa"/>
          </w:tcPr>
          <w:p w14:paraId="423C2C02" w14:textId="77777777" w:rsidR="0093138A" w:rsidRDefault="0093138A" w:rsidP="007A4526">
            <w:r>
              <w:rPr>
                <w:rFonts w:hint="eastAsia"/>
              </w:rPr>
              <w:t>下周计划</w:t>
            </w:r>
          </w:p>
        </w:tc>
      </w:tr>
    </w:tbl>
    <w:p w14:paraId="2589D7DD" w14:textId="77777777" w:rsidR="0093138A" w:rsidRPr="003614A8" w:rsidRDefault="0093138A" w:rsidP="0093138A"/>
    <w:p w14:paraId="342B117A" w14:textId="77777777" w:rsidR="0093138A" w:rsidRPr="003614A8" w:rsidRDefault="0093138A" w:rsidP="0093138A"/>
    <w:p w14:paraId="734A4724" w14:textId="77777777" w:rsidR="0093138A" w:rsidRDefault="0093138A" w:rsidP="0093138A"/>
    <w:p w14:paraId="0398176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612993" w14:textId="77777777" w:rsidTr="007A4526">
        <w:tc>
          <w:tcPr>
            <w:tcW w:w="8296" w:type="dxa"/>
          </w:tcPr>
          <w:p w14:paraId="7CC6B6D6" w14:textId="77777777" w:rsidR="0093138A" w:rsidRDefault="0093138A" w:rsidP="007A4526">
            <w:r>
              <w:rPr>
                <w:rFonts w:hint="eastAsia"/>
              </w:rPr>
              <w:t>本周工作</w:t>
            </w:r>
          </w:p>
        </w:tc>
      </w:tr>
    </w:tbl>
    <w:p w14:paraId="2084D3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374DBF" w14:textId="77777777" w:rsidTr="007A4526">
        <w:tc>
          <w:tcPr>
            <w:tcW w:w="8296" w:type="dxa"/>
          </w:tcPr>
          <w:p w14:paraId="22BB72FE" w14:textId="77777777" w:rsidR="0093138A" w:rsidRDefault="0093138A" w:rsidP="007A4526">
            <w:r>
              <w:rPr>
                <w:rFonts w:hint="eastAsia"/>
              </w:rPr>
              <w:t>下周计划</w:t>
            </w:r>
          </w:p>
        </w:tc>
      </w:tr>
    </w:tbl>
    <w:p w14:paraId="40AE5933" w14:textId="77777777" w:rsidR="0093138A" w:rsidRPr="003614A8" w:rsidRDefault="0093138A" w:rsidP="0093138A"/>
    <w:p w14:paraId="7BA0D7EF" w14:textId="77777777" w:rsidR="0093138A" w:rsidRPr="003614A8" w:rsidRDefault="0093138A" w:rsidP="0093138A"/>
    <w:p w14:paraId="6488E6EE" w14:textId="77777777" w:rsidR="0093138A" w:rsidRDefault="0093138A" w:rsidP="0093138A"/>
    <w:p w14:paraId="731023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056BFE" w14:textId="77777777" w:rsidTr="007A4526">
        <w:tc>
          <w:tcPr>
            <w:tcW w:w="8296" w:type="dxa"/>
          </w:tcPr>
          <w:p w14:paraId="4D1EC8AD" w14:textId="77777777" w:rsidR="0093138A" w:rsidRDefault="0093138A" w:rsidP="007A4526">
            <w:r>
              <w:rPr>
                <w:rFonts w:hint="eastAsia"/>
              </w:rPr>
              <w:t>本周工作</w:t>
            </w:r>
          </w:p>
        </w:tc>
      </w:tr>
    </w:tbl>
    <w:p w14:paraId="380CAC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E169DBE" w14:textId="77777777" w:rsidTr="007A4526">
        <w:tc>
          <w:tcPr>
            <w:tcW w:w="8296" w:type="dxa"/>
          </w:tcPr>
          <w:p w14:paraId="593980FF" w14:textId="77777777" w:rsidR="0093138A" w:rsidRDefault="0093138A" w:rsidP="007A4526">
            <w:r>
              <w:rPr>
                <w:rFonts w:hint="eastAsia"/>
              </w:rPr>
              <w:t>下周计划</w:t>
            </w:r>
          </w:p>
        </w:tc>
      </w:tr>
    </w:tbl>
    <w:p w14:paraId="14AE331B" w14:textId="77777777" w:rsidR="0093138A" w:rsidRPr="003614A8" w:rsidRDefault="0093138A" w:rsidP="0093138A"/>
    <w:p w14:paraId="79EB454F" w14:textId="77777777" w:rsidR="0093138A" w:rsidRPr="003614A8" w:rsidRDefault="0093138A" w:rsidP="0093138A"/>
    <w:p w14:paraId="51CED1DF" w14:textId="77777777" w:rsidR="0093138A" w:rsidRDefault="0093138A" w:rsidP="0093138A"/>
    <w:p w14:paraId="065640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06B8964" w14:textId="77777777" w:rsidTr="007A4526">
        <w:tc>
          <w:tcPr>
            <w:tcW w:w="8296" w:type="dxa"/>
          </w:tcPr>
          <w:p w14:paraId="35FC7043" w14:textId="77777777" w:rsidR="0093138A" w:rsidRDefault="0093138A" w:rsidP="007A4526">
            <w:r>
              <w:rPr>
                <w:rFonts w:hint="eastAsia"/>
              </w:rPr>
              <w:t>本周工作</w:t>
            </w:r>
          </w:p>
        </w:tc>
      </w:tr>
    </w:tbl>
    <w:p w14:paraId="28828D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07F34D" w14:textId="77777777" w:rsidTr="007A4526">
        <w:tc>
          <w:tcPr>
            <w:tcW w:w="8296" w:type="dxa"/>
          </w:tcPr>
          <w:p w14:paraId="33684ABD" w14:textId="77777777" w:rsidR="0093138A" w:rsidRDefault="0093138A" w:rsidP="007A4526">
            <w:r>
              <w:rPr>
                <w:rFonts w:hint="eastAsia"/>
              </w:rPr>
              <w:t>下周计划</w:t>
            </w:r>
          </w:p>
        </w:tc>
      </w:tr>
    </w:tbl>
    <w:p w14:paraId="230DA51F" w14:textId="77777777" w:rsidR="0093138A" w:rsidRPr="003614A8" w:rsidRDefault="0093138A" w:rsidP="0093138A"/>
    <w:p w14:paraId="5D844910" w14:textId="77777777" w:rsidR="0093138A" w:rsidRPr="003614A8" w:rsidRDefault="0093138A" w:rsidP="0093138A"/>
    <w:p w14:paraId="36F3CA7F" w14:textId="77777777" w:rsidR="0093138A" w:rsidRDefault="0093138A" w:rsidP="0093138A"/>
    <w:p w14:paraId="41AC42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77FAAD" w14:textId="77777777" w:rsidTr="007A4526">
        <w:tc>
          <w:tcPr>
            <w:tcW w:w="8296" w:type="dxa"/>
          </w:tcPr>
          <w:p w14:paraId="08768278" w14:textId="77777777" w:rsidR="0093138A" w:rsidRDefault="0093138A" w:rsidP="007A4526">
            <w:r>
              <w:rPr>
                <w:rFonts w:hint="eastAsia"/>
              </w:rPr>
              <w:t>本周工作</w:t>
            </w:r>
          </w:p>
        </w:tc>
      </w:tr>
    </w:tbl>
    <w:p w14:paraId="26D8AAD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7E789A" w14:textId="77777777" w:rsidTr="007A4526">
        <w:tc>
          <w:tcPr>
            <w:tcW w:w="8296" w:type="dxa"/>
          </w:tcPr>
          <w:p w14:paraId="611E0A50" w14:textId="77777777" w:rsidR="0093138A" w:rsidRDefault="0093138A" w:rsidP="007A4526">
            <w:r>
              <w:rPr>
                <w:rFonts w:hint="eastAsia"/>
              </w:rPr>
              <w:t>下周计划</w:t>
            </w:r>
          </w:p>
        </w:tc>
      </w:tr>
    </w:tbl>
    <w:p w14:paraId="06E5881C" w14:textId="77777777" w:rsidR="0093138A" w:rsidRPr="003614A8" w:rsidRDefault="0093138A" w:rsidP="0093138A"/>
    <w:p w14:paraId="2EA35DAF" w14:textId="77777777" w:rsidR="0093138A" w:rsidRPr="003614A8" w:rsidRDefault="0093138A" w:rsidP="0093138A"/>
    <w:p w14:paraId="4C4DCF4D" w14:textId="77777777" w:rsidR="0093138A" w:rsidRDefault="0093138A" w:rsidP="0093138A"/>
    <w:p w14:paraId="601696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188631" w14:textId="77777777" w:rsidTr="007A4526">
        <w:tc>
          <w:tcPr>
            <w:tcW w:w="8296" w:type="dxa"/>
          </w:tcPr>
          <w:p w14:paraId="5DA47B3C" w14:textId="77777777" w:rsidR="0093138A" w:rsidRDefault="0093138A" w:rsidP="007A4526">
            <w:r>
              <w:rPr>
                <w:rFonts w:hint="eastAsia"/>
              </w:rPr>
              <w:t>本周工作</w:t>
            </w:r>
          </w:p>
        </w:tc>
      </w:tr>
    </w:tbl>
    <w:p w14:paraId="69E0AD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665391" w14:textId="77777777" w:rsidTr="007A4526">
        <w:tc>
          <w:tcPr>
            <w:tcW w:w="8296" w:type="dxa"/>
          </w:tcPr>
          <w:p w14:paraId="6B731E82" w14:textId="77777777" w:rsidR="0093138A" w:rsidRDefault="0093138A" w:rsidP="007A4526">
            <w:r>
              <w:rPr>
                <w:rFonts w:hint="eastAsia"/>
              </w:rPr>
              <w:t>下周计划</w:t>
            </w:r>
          </w:p>
        </w:tc>
      </w:tr>
    </w:tbl>
    <w:p w14:paraId="02A0C2B6" w14:textId="77777777" w:rsidR="0093138A" w:rsidRPr="003614A8" w:rsidRDefault="0093138A" w:rsidP="0093138A"/>
    <w:p w14:paraId="6C5A7C35" w14:textId="77777777" w:rsidR="0093138A" w:rsidRPr="003614A8" w:rsidRDefault="0093138A" w:rsidP="0093138A"/>
    <w:p w14:paraId="665BF105" w14:textId="77777777" w:rsidR="0093138A" w:rsidRDefault="0093138A" w:rsidP="0093138A"/>
    <w:p w14:paraId="703A2FA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6091D0" w14:textId="77777777" w:rsidTr="007A4526">
        <w:tc>
          <w:tcPr>
            <w:tcW w:w="8296" w:type="dxa"/>
          </w:tcPr>
          <w:p w14:paraId="0342BD30" w14:textId="77777777" w:rsidR="0093138A" w:rsidRDefault="0093138A" w:rsidP="007A4526">
            <w:r>
              <w:rPr>
                <w:rFonts w:hint="eastAsia"/>
              </w:rPr>
              <w:t>本周工作</w:t>
            </w:r>
          </w:p>
        </w:tc>
      </w:tr>
    </w:tbl>
    <w:p w14:paraId="3DC694F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BF9402" w14:textId="77777777" w:rsidTr="007A4526">
        <w:tc>
          <w:tcPr>
            <w:tcW w:w="8296" w:type="dxa"/>
          </w:tcPr>
          <w:p w14:paraId="064D54EC" w14:textId="77777777" w:rsidR="0093138A" w:rsidRDefault="0093138A" w:rsidP="007A4526">
            <w:r>
              <w:rPr>
                <w:rFonts w:hint="eastAsia"/>
              </w:rPr>
              <w:t>下周计划</w:t>
            </w:r>
          </w:p>
        </w:tc>
      </w:tr>
    </w:tbl>
    <w:p w14:paraId="539E0C5B" w14:textId="77777777" w:rsidR="0093138A" w:rsidRPr="003614A8" w:rsidRDefault="0093138A" w:rsidP="0093138A"/>
    <w:p w14:paraId="714CF405" w14:textId="77777777" w:rsidR="0093138A" w:rsidRPr="003614A8" w:rsidRDefault="0093138A" w:rsidP="0093138A"/>
    <w:p w14:paraId="303A5269" w14:textId="77777777" w:rsidR="0093138A" w:rsidRDefault="0093138A" w:rsidP="0093138A"/>
    <w:p w14:paraId="487863E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86780D" w14:textId="77777777" w:rsidTr="007A4526">
        <w:tc>
          <w:tcPr>
            <w:tcW w:w="8296" w:type="dxa"/>
          </w:tcPr>
          <w:p w14:paraId="4D9C917E" w14:textId="77777777" w:rsidR="0093138A" w:rsidRDefault="0093138A" w:rsidP="007A4526">
            <w:r>
              <w:rPr>
                <w:rFonts w:hint="eastAsia"/>
              </w:rPr>
              <w:t>本周工作</w:t>
            </w:r>
          </w:p>
        </w:tc>
      </w:tr>
    </w:tbl>
    <w:p w14:paraId="63B846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77870" w14:textId="77777777" w:rsidTr="007A4526">
        <w:tc>
          <w:tcPr>
            <w:tcW w:w="8296" w:type="dxa"/>
          </w:tcPr>
          <w:p w14:paraId="2F64CE9F" w14:textId="77777777" w:rsidR="0093138A" w:rsidRDefault="0093138A" w:rsidP="007A4526">
            <w:r>
              <w:rPr>
                <w:rFonts w:hint="eastAsia"/>
              </w:rPr>
              <w:t>下周计划</w:t>
            </w:r>
          </w:p>
        </w:tc>
      </w:tr>
    </w:tbl>
    <w:p w14:paraId="3BB42FE3" w14:textId="77777777" w:rsidR="0093138A" w:rsidRPr="003614A8" w:rsidRDefault="0093138A" w:rsidP="0093138A"/>
    <w:p w14:paraId="0A9DF115" w14:textId="77777777" w:rsidR="0093138A" w:rsidRPr="003614A8" w:rsidRDefault="0093138A" w:rsidP="0093138A"/>
    <w:p w14:paraId="68366F65" w14:textId="77777777" w:rsidR="0093138A" w:rsidRDefault="0093138A" w:rsidP="0093138A"/>
    <w:p w14:paraId="0B5C5B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43A2B45" w14:textId="77777777" w:rsidTr="007A4526">
        <w:tc>
          <w:tcPr>
            <w:tcW w:w="8296" w:type="dxa"/>
          </w:tcPr>
          <w:p w14:paraId="712CF183" w14:textId="77777777" w:rsidR="0093138A" w:rsidRDefault="0093138A" w:rsidP="007A4526">
            <w:r>
              <w:rPr>
                <w:rFonts w:hint="eastAsia"/>
              </w:rPr>
              <w:t>本周工作</w:t>
            </w:r>
          </w:p>
        </w:tc>
      </w:tr>
    </w:tbl>
    <w:p w14:paraId="269AD9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A2D0409" w14:textId="77777777" w:rsidTr="007A4526">
        <w:tc>
          <w:tcPr>
            <w:tcW w:w="8296" w:type="dxa"/>
          </w:tcPr>
          <w:p w14:paraId="1D96B867" w14:textId="77777777" w:rsidR="0093138A" w:rsidRDefault="0093138A" w:rsidP="007A4526">
            <w:r>
              <w:rPr>
                <w:rFonts w:hint="eastAsia"/>
              </w:rPr>
              <w:t>下周计划</w:t>
            </w:r>
          </w:p>
        </w:tc>
      </w:tr>
    </w:tbl>
    <w:p w14:paraId="6C00A515" w14:textId="77777777" w:rsidR="0093138A" w:rsidRPr="003614A8" w:rsidRDefault="0093138A" w:rsidP="0093138A"/>
    <w:p w14:paraId="6FCA1255" w14:textId="77777777" w:rsidR="0093138A" w:rsidRPr="003614A8" w:rsidRDefault="0093138A" w:rsidP="0093138A"/>
    <w:p w14:paraId="362E42E3" w14:textId="77777777" w:rsidR="0093138A" w:rsidRDefault="0093138A" w:rsidP="0093138A"/>
    <w:p w14:paraId="27C8C99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80E58C" w14:textId="77777777" w:rsidTr="007A4526">
        <w:tc>
          <w:tcPr>
            <w:tcW w:w="8296" w:type="dxa"/>
          </w:tcPr>
          <w:p w14:paraId="5CEB935B" w14:textId="77777777" w:rsidR="0093138A" w:rsidRDefault="0093138A" w:rsidP="007A4526">
            <w:r>
              <w:rPr>
                <w:rFonts w:hint="eastAsia"/>
              </w:rPr>
              <w:t>本周工作</w:t>
            </w:r>
          </w:p>
        </w:tc>
      </w:tr>
    </w:tbl>
    <w:p w14:paraId="6FF2FD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DE43A2" w14:textId="77777777" w:rsidTr="007A4526">
        <w:tc>
          <w:tcPr>
            <w:tcW w:w="8296" w:type="dxa"/>
          </w:tcPr>
          <w:p w14:paraId="57EF640E" w14:textId="77777777" w:rsidR="0093138A" w:rsidRDefault="0093138A" w:rsidP="007A4526">
            <w:r>
              <w:rPr>
                <w:rFonts w:hint="eastAsia"/>
              </w:rPr>
              <w:t>下周计划</w:t>
            </w:r>
          </w:p>
        </w:tc>
      </w:tr>
    </w:tbl>
    <w:p w14:paraId="0AD54977" w14:textId="77777777" w:rsidR="0093138A" w:rsidRPr="003614A8" w:rsidRDefault="0093138A" w:rsidP="0093138A"/>
    <w:p w14:paraId="337002C5" w14:textId="77777777" w:rsidR="0093138A" w:rsidRPr="003614A8" w:rsidRDefault="0093138A" w:rsidP="0093138A"/>
    <w:p w14:paraId="6B26FD4E" w14:textId="77777777" w:rsidR="0093138A" w:rsidRDefault="0093138A" w:rsidP="0093138A"/>
    <w:p w14:paraId="51D08C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B5E76" w14:textId="77777777" w:rsidTr="007A4526">
        <w:tc>
          <w:tcPr>
            <w:tcW w:w="8296" w:type="dxa"/>
          </w:tcPr>
          <w:p w14:paraId="48BC2A9B" w14:textId="77777777" w:rsidR="0093138A" w:rsidRDefault="0093138A" w:rsidP="007A4526">
            <w:r>
              <w:rPr>
                <w:rFonts w:hint="eastAsia"/>
              </w:rPr>
              <w:t>本周工作</w:t>
            </w:r>
          </w:p>
        </w:tc>
      </w:tr>
    </w:tbl>
    <w:p w14:paraId="3023D31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58F40B9" w14:textId="77777777" w:rsidTr="007A4526">
        <w:tc>
          <w:tcPr>
            <w:tcW w:w="8296" w:type="dxa"/>
          </w:tcPr>
          <w:p w14:paraId="696728A5" w14:textId="77777777" w:rsidR="0093138A" w:rsidRDefault="0093138A" w:rsidP="007A4526">
            <w:r>
              <w:rPr>
                <w:rFonts w:hint="eastAsia"/>
              </w:rPr>
              <w:t>下周计划</w:t>
            </w:r>
          </w:p>
        </w:tc>
      </w:tr>
    </w:tbl>
    <w:p w14:paraId="53B2B992" w14:textId="77777777" w:rsidR="0093138A" w:rsidRPr="003614A8" w:rsidRDefault="0093138A" w:rsidP="0093138A"/>
    <w:p w14:paraId="0A85F101" w14:textId="77777777" w:rsidR="0093138A" w:rsidRPr="003614A8" w:rsidRDefault="0093138A" w:rsidP="0093138A"/>
    <w:p w14:paraId="4F7B7A78" w14:textId="77777777" w:rsidR="0093138A" w:rsidRDefault="0093138A" w:rsidP="0093138A"/>
    <w:p w14:paraId="4F1635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3D4AEE" w14:textId="77777777" w:rsidTr="007A4526">
        <w:tc>
          <w:tcPr>
            <w:tcW w:w="8296" w:type="dxa"/>
          </w:tcPr>
          <w:p w14:paraId="221E660A" w14:textId="77777777" w:rsidR="0093138A" w:rsidRDefault="0093138A" w:rsidP="007A4526">
            <w:r>
              <w:rPr>
                <w:rFonts w:hint="eastAsia"/>
              </w:rPr>
              <w:t>本周工作</w:t>
            </w:r>
          </w:p>
        </w:tc>
      </w:tr>
    </w:tbl>
    <w:p w14:paraId="61702FE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5E82B6" w14:textId="77777777" w:rsidTr="007A4526">
        <w:tc>
          <w:tcPr>
            <w:tcW w:w="8296" w:type="dxa"/>
          </w:tcPr>
          <w:p w14:paraId="27EA878A" w14:textId="77777777" w:rsidR="0093138A" w:rsidRDefault="0093138A" w:rsidP="007A4526">
            <w:r>
              <w:rPr>
                <w:rFonts w:hint="eastAsia"/>
              </w:rPr>
              <w:t>下周计划</w:t>
            </w:r>
          </w:p>
        </w:tc>
      </w:tr>
    </w:tbl>
    <w:p w14:paraId="23C96832" w14:textId="77777777" w:rsidR="0093138A" w:rsidRPr="003614A8" w:rsidRDefault="0093138A" w:rsidP="0093138A"/>
    <w:p w14:paraId="00AF052F" w14:textId="77777777" w:rsidR="0093138A" w:rsidRPr="003614A8" w:rsidRDefault="0093138A" w:rsidP="0093138A"/>
    <w:p w14:paraId="55668655" w14:textId="77777777" w:rsidR="0093138A" w:rsidRDefault="0093138A" w:rsidP="0093138A"/>
    <w:p w14:paraId="593C55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9874A0" w14:textId="77777777" w:rsidTr="007A4526">
        <w:tc>
          <w:tcPr>
            <w:tcW w:w="8296" w:type="dxa"/>
          </w:tcPr>
          <w:p w14:paraId="7AB4867D" w14:textId="77777777" w:rsidR="0093138A" w:rsidRDefault="0093138A" w:rsidP="007A4526">
            <w:r>
              <w:rPr>
                <w:rFonts w:hint="eastAsia"/>
              </w:rPr>
              <w:t>本周工作</w:t>
            </w:r>
          </w:p>
        </w:tc>
      </w:tr>
    </w:tbl>
    <w:p w14:paraId="45BF0A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72B51F" w14:textId="77777777" w:rsidTr="007A4526">
        <w:tc>
          <w:tcPr>
            <w:tcW w:w="8296" w:type="dxa"/>
          </w:tcPr>
          <w:p w14:paraId="4D0FEFE3" w14:textId="77777777" w:rsidR="0093138A" w:rsidRDefault="0093138A" w:rsidP="007A4526">
            <w:r>
              <w:rPr>
                <w:rFonts w:hint="eastAsia"/>
              </w:rPr>
              <w:t>下周计划</w:t>
            </w:r>
          </w:p>
        </w:tc>
      </w:tr>
    </w:tbl>
    <w:p w14:paraId="069B686A" w14:textId="77777777" w:rsidR="0093138A" w:rsidRPr="003614A8" w:rsidRDefault="0093138A" w:rsidP="0093138A"/>
    <w:p w14:paraId="1301719E" w14:textId="77777777" w:rsidR="0093138A" w:rsidRPr="003614A8" w:rsidRDefault="0093138A" w:rsidP="0093138A"/>
    <w:p w14:paraId="39707C56" w14:textId="77777777" w:rsidR="0093138A" w:rsidRDefault="0093138A" w:rsidP="0093138A"/>
    <w:p w14:paraId="2B5EC3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ED81C" w14:textId="77777777" w:rsidTr="007A4526">
        <w:tc>
          <w:tcPr>
            <w:tcW w:w="8296" w:type="dxa"/>
          </w:tcPr>
          <w:p w14:paraId="6D6F06A5" w14:textId="77777777" w:rsidR="0093138A" w:rsidRDefault="0093138A" w:rsidP="007A4526">
            <w:r>
              <w:rPr>
                <w:rFonts w:hint="eastAsia"/>
              </w:rPr>
              <w:t>本周工作</w:t>
            </w:r>
          </w:p>
        </w:tc>
      </w:tr>
    </w:tbl>
    <w:p w14:paraId="6C9580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5F0AD2" w14:textId="77777777" w:rsidTr="007A4526">
        <w:tc>
          <w:tcPr>
            <w:tcW w:w="8296" w:type="dxa"/>
          </w:tcPr>
          <w:p w14:paraId="3E7D7E32" w14:textId="77777777" w:rsidR="0093138A" w:rsidRDefault="0093138A" w:rsidP="007A4526">
            <w:r>
              <w:rPr>
                <w:rFonts w:hint="eastAsia"/>
              </w:rPr>
              <w:t>下周计划</w:t>
            </w:r>
          </w:p>
        </w:tc>
      </w:tr>
    </w:tbl>
    <w:p w14:paraId="2C2EFF25" w14:textId="77777777" w:rsidR="0093138A" w:rsidRPr="003614A8" w:rsidRDefault="0093138A" w:rsidP="0093138A"/>
    <w:p w14:paraId="21FEF4CD" w14:textId="77777777" w:rsidR="0093138A" w:rsidRPr="003614A8" w:rsidRDefault="0093138A" w:rsidP="0093138A"/>
    <w:p w14:paraId="4D022574" w14:textId="77777777" w:rsidR="0093138A" w:rsidRDefault="0093138A" w:rsidP="0093138A"/>
    <w:p w14:paraId="6663A9D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844D8B" w14:textId="77777777" w:rsidTr="007A4526">
        <w:tc>
          <w:tcPr>
            <w:tcW w:w="8296" w:type="dxa"/>
          </w:tcPr>
          <w:p w14:paraId="1877304A" w14:textId="77777777" w:rsidR="0093138A" w:rsidRDefault="0093138A" w:rsidP="007A4526">
            <w:r>
              <w:rPr>
                <w:rFonts w:hint="eastAsia"/>
              </w:rPr>
              <w:t>本周工作</w:t>
            </w:r>
          </w:p>
        </w:tc>
      </w:tr>
    </w:tbl>
    <w:p w14:paraId="019F8BF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7E734E" w14:textId="77777777" w:rsidTr="007A4526">
        <w:tc>
          <w:tcPr>
            <w:tcW w:w="8296" w:type="dxa"/>
          </w:tcPr>
          <w:p w14:paraId="60CA2F1E" w14:textId="77777777" w:rsidR="0093138A" w:rsidRDefault="0093138A" w:rsidP="007A4526">
            <w:r>
              <w:rPr>
                <w:rFonts w:hint="eastAsia"/>
              </w:rPr>
              <w:t>下周计划</w:t>
            </w:r>
          </w:p>
        </w:tc>
      </w:tr>
    </w:tbl>
    <w:p w14:paraId="591A61BC" w14:textId="77777777" w:rsidR="0093138A" w:rsidRPr="003614A8" w:rsidRDefault="0093138A" w:rsidP="0093138A"/>
    <w:p w14:paraId="64244070" w14:textId="77777777" w:rsidR="0093138A" w:rsidRPr="003614A8" w:rsidRDefault="0093138A" w:rsidP="0093138A"/>
    <w:p w14:paraId="5DC8EC0A" w14:textId="77777777" w:rsidR="0093138A" w:rsidRDefault="0093138A" w:rsidP="0093138A"/>
    <w:p w14:paraId="0014364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33E9FD" w14:textId="77777777" w:rsidTr="007A4526">
        <w:tc>
          <w:tcPr>
            <w:tcW w:w="8296" w:type="dxa"/>
          </w:tcPr>
          <w:p w14:paraId="22739BFC" w14:textId="77777777" w:rsidR="0093138A" w:rsidRDefault="0093138A" w:rsidP="007A4526">
            <w:r>
              <w:rPr>
                <w:rFonts w:hint="eastAsia"/>
              </w:rPr>
              <w:lastRenderedPageBreak/>
              <w:t>本周工作</w:t>
            </w:r>
          </w:p>
        </w:tc>
      </w:tr>
    </w:tbl>
    <w:p w14:paraId="0AA475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5FC7325" w14:textId="77777777" w:rsidTr="007A4526">
        <w:tc>
          <w:tcPr>
            <w:tcW w:w="8296" w:type="dxa"/>
          </w:tcPr>
          <w:p w14:paraId="62392990" w14:textId="77777777" w:rsidR="0093138A" w:rsidRDefault="0093138A" w:rsidP="007A4526">
            <w:r>
              <w:rPr>
                <w:rFonts w:hint="eastAsia"/>
              </w:rPr>
              <w:t>下周计划</w:t>
            </w:r>
          </w:p>
        </w:tc>
      </w:tr>
    </w:tbl>
    <w:p w14:paraId="00DA399F" w14:textId="77777777" w:rsidR="0093138A" w:rsidRPr="003614A8" w:rsidRDefault="0093138A" w:rsidP="0093138A"/>
    <w:p w14:paraId="4EE140CF" w14:textId="77777777" w:rsidR="0093138A" w:rsidRPr="003614A8" w:rsidRDefault="0093138A" w:rsidP="0093138A"/>
    <w:p w14:paraId="328019F2" w14:textId="77777777" w:rsidR="0093138A" w:rsidRDefault="0093138A" w:rsidP="0093138A"/>
    <w:p w14:paraId="777028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FBA26D" w14:textId="77777777" w:rsidTr="007A4526">
        <w:tc>
          <w:tcPr>
            <w:tcW w:w="8296" w:type="dxa"/>
          </w:tcPr>
          <w:p w14:paraId="24D0F960" w14:textId="77777777" w:rsidR="0093138A" w:rsidRDefault="0093138A" w:rsidP="007A4526">
            <w:r>
              <w:rPr>
                <w:rFonts w:hint="eastAsia"/>
              </w:rPr>
              <w:t>本周工作</w:t>
            </w:r>
          </w:p>
        </w:tc>
      </w:tr>
    </w:tbl>
    <w:p w14:paraId="739325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F982A0" w14:textId="77777777" w:rsidTr="007A4526">
        <w:tc>
          <w:tcPr>
            <w:tcW w:w="8296" w:type="dxa"/>
          </w:tcPr>
          <w:p w14:paraId="6F13CF02" w14:textId="77777777" w:rsidR="0093138A" w:rsidRDefault="0093138A" w:rsidP="007A4526">
            <w:r>
              <w:rPr>
                <w:rFonts w:hint="eastAsia"/>
              </w:rPr>
              <w:t>下周计划</w:t>
            </w:r>
          </w:p>
        </w:tc>
      </w:tr>
    </w:tbl>
    <w:p w14:paraId="30151A8E" w14:textId="77777777" w:rsidR="0093138A" w:rsidRPr="003614A8" w:rsidRDefault="0093138A" w:rsidP="0093138A"/>
    <w:p w14:paraId="34A878AD" w14:textId="77777777" w:rsidR="0093138A" w:rsidRPr="003614A8" w:rsidRDefault="0093138A" w:rsidP="0093138A"/>
    <w:p w14:paraId="3E2A5C70" w14:textId="77777777" w:rsidR="0093138A" w:rsidRDefault="0093138A" w:rsidP="0093138A"/>
    <w:p w14:paraId="7A291B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192F08" w14:textId="77777777" w:rsidTr="007A4526">
        <w:tc>
          <w:tcPr>
            <w:tcW w:w="8296" w:type="dxa"/>
          </w:tcPr>
          <w:p w14:paraId="16106C58" w14:textId="77777777" w:rsidR="0093138A" w:rsidRDefault="0093138A" w:rsidP="007A4526">
            <w:r>
              <w:rPr>
                <w:rFonts w:hint="eastAsia"/>
              </w:rPr>
              <w:t>本周工作</w:t>
            </w:r>
          </w:p>
        </w:tc>
      </w:tr>
    </w:tbl>
    <w:p w14:paraId="542E0F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3331301" w14:textId="77777777" w:rsidTr="007A4526">
        <w:tc>
          <w:tcPr>
            <w:tcW w:w="8296" w:type="dxa"/>
          </w:tcPr>
          <w:p w14:paraId="060970A5" w14:textId="77777777" w:rsidR="0093138A" w:rsidRDefault="0093138A" w:rsidP="007A4526">
            <w:r>
              <w:rPr>
                <w:rFonts w:hint="eastAsia"/>
              </w:rPr>
              <w:t>下周计划</w:t>
            </w:r>
          </w:p>
        </w:tc>
      </w:tr>
    </w:tbl>
    <w:p w14:paraId="496CD585" w14:textId="77777777" w:rsidR="0093138A" w:rsidRPr="003614A8" w:rsidRDefault="0093138A" w:rsidP="0093138A"/>
    <w:p w14:paraId="6F482615" w14:textId="77777777" w:rsidR="0093138A" w:rsidRPr="003614A8" w:rsidRDefault="0093138A" w:rsidP="0093138A"/>
    <w:p w14:paraId="2AD273C8" w14:textId="77777777" w:rsidR="007C308A" w:rsidRDefault="007C308A" w:rsidP="007C308A">
      <w:r>
        <w:rPr>
          <w:rFonts w:hint="eastAsia"/>
        </w:rPr>
        <w:t>1</w:t>
      </w:r>
      <w:r>
        <w:rPr>
          <w:rFonts w:hint="eastAsia"/>
        </w:rPr>
        <w:t>、</w:t>
      </w:r>
    </w:p>
    <w:p w14:paraId="66B096B9" w14:textId="77777777" w:rsidR="007C308A" w:rsidRDefault="007C308A" w:rsidP="007C308A"/>
    <w:p w14:paraId="1F931F19" w14:textId="77777777" w:rsidR="007C308A" w:rsidRDefault="007C308A" w:rsidP="007C308A">
      <w:r>
        <w:rPr>
          <w:rFonts w:hint="eastAsia"/>
        </w:rPr>
        <w:t>2</w:t>
      </w:r>
      <w:r>
        <w:rPr>
          <w:rFonts w:hint="eastAsia"/>
        </w:rPr>
        <w:t>、</w:t>
      </w:r>
    </w:p>
    <w:p w14:paraId="6A1CC2D1" w14:textId="77777777" w:rsidR="007C308A" w:rsidRDefault="007C308A" w:rsidP="007C308A"/>
    <w:p w14:paraId="6C6AC9BA" w14:textId="77777777" w:rsidR="007C308A" w:rsidRDefault="007C308A" w:rsidP="007C308A">
      <w:r>
        <w:rPr>
          <w:rFonts w:hint="eastAsia"/>
        </w:rPr>
        <w:t>3</w:t>
      </w:r>
      <w:r>
        <w:rPr>
          <w:rFonts w:hint="eastAsia"/>
        </w:rPr>
        <w:t>、</w:t>
      </w:r>
    </w:p>
    <w:p w14:paraId="57C9E3CC" w14:textId="77777777" w:rsidR="007C308A" w:rsidRDefault="007C308A" w:rsidP="007C308A"/>
    <w:p w14:paraId="7734F36E" w14:textId="77777777" w:rsidR="007C308A" w:rsidRDefault="007C308A" w:rsidP="007C308A">
      <w:r>
        <w:rPr>
          <w:rFonts w:hint="eastAsia"/>
        </w:rPr>
        <w:t>4</w:t>
      </w:r>
      <w:r>
        <w:rPr>
          <w:rFonts w:hint="eastAsia"/>
        </w:rPr>
        <w:t>、</w:t>
      </w:r>
    </w:p>
    <w:p w14:paraId="456BB97F" w14:textId="77777777" w:rsidR="007C308A" w:rsidRDefault="007C308A" w:rsidP="007C308A"/>
    <w:p w14:paraId="50B824C3" w14:textId="77777777" w:rsidR="007C308A" w:rsidRDefault="007C308A" w:rsidP="007C308A">
      <w:r>
        <w:rPr>
          <w:rFonts w:hint="eastAsia"/>
        </w:rPr>
        <w:t>5</w:t>
      </w:r>
      <w:r>
        <w:rPr>
          <w:rFonts w:hint="eastAsia"/>
        </w:rPr>
        <w:t>、</w:t>
      </w:r>
    </w:p>
    <w:p w14:paraId="43672EB2" w14:textId="77777777" w:rsidR="007C308A" w:rsidRDefault="007C308A" w:rsidP="007C308A"/>
    <w:p w14:paraId="6877450B" w14:textId="77777777" w:rsidR="007C308A" w:rsidRDefault="007C308A" w:rsidP="007C308A">
      <w:r>
        <w:rPr>
          <w:rFonts w:hint="eastAsia"/>
        </w:rPr>
        <w:t>6</w:t>
      </w:r>
      <w:r>
        <w:rPr>
          <w:rFonts w:hint="eastAsia"/>
        </w:rPr>
        <w:t>、</w:t>
      </w:r>
    </w:p>
    <w:p w14:paraId="42A0A3CB" w14:textId="77777777" w:rsidR="007C308A" w:rsidRDefault="007C308A" w:rsidP="007C308A"/>
    <w:p w14:paraId="27B872B2" w14:textId="77777777" w:rsidR="007C308A" w:rsidRDefault="007C308A" w:rsidP="007C308A">
      <w:r>
        <w:rPr>
          <w:rFonts w:hint="eastAsia"/>
        </w:rPr>
        <w:t>7</w:t>
      </w:r>
      <w:r>
        <w:rPr>
          <w:rFonts w:hint="eastAsia"/>
        </w:rPr>
        <w:t>、</w:t>
      </w:r>
    </w:p>
    <w:p w14:paraId="6A14E93C" w14:textId="77777777" w:rsidR="007C308A" w:rsidRDefault="007C308A" w:rsidP="007C308A"/>
    <w:p w14:paraId="3F448315" w14:textId="77777777" w:rsidR="007C308A" w:rsidRDefault="007C308A" w:rsidP="007C308A">
      <w:r>
        <w:rPr>
          <w:rFonts w:hint="eastAsia"/>
        </w:rPr>
        <w:t>8</w:t>
      </w:r>
      <w:r>
        <w:rPr>
          <w:rFonts w:hint="eastAsia"/>
        </w:rPr>
        <w:t>、</w:t>
      </w:r>
    </w:p>
    <w:p w14:paraId="42657FC4" w14:textId="77777777" w:rsidR="007C308A" w:rsidRDefault="007C308A" w:rsidP="007C308A"/>
    <w:p w14:paraId="4AE35273" w14:textId="77777777" w:rsidR="007C308A" w:rsidRDefault="007C308A" w:rsidP="007C308A">
      <w:r>
        <w:rPr>
          <w:rFonts w:hint="eastAsia"/>
        </w:rPr>
        <w:t>9</w:t>
      </w:r>
      <w:r>
        <w:rPr>
          <w:rFonts w:hint="eastAsia"/>
        </w:rPr>
        <w:t>、</w:t>
      </w:r>
    </w:p>
    <w:p w14:paraId="0DDEF43A" w14:textId="77777777" w:rsidR="007C308A" w:rsidRDefault="007C308A" w:rsidP="007C308A"/>
    <w:p w14:paraId="3D4BFE82" w14:textId="77777777" w:rsidR="007C308A" w:rsidRDefault="007C308A" w:rsidP="007C308A">
      <w:r>
        <w:rPr>
          <w:rFonts w:hint="eastAsia"/>
        </w:rPr>
        <w:t>1</w:t>
      </w:r>
      <w:r>
        <w:t>0</w:t>
      </w:r>
      <w:r>
        <w:rPr>
          <w:rFonts w:hint="eastAsia"/>
        </w:rPr>
        <w:t>、</w:t>
      </w:r>
    </w:p>
    <w:p w14:paraId="3DE9DA82" w14:textId="77777777" w:rsidR="0093138A" w:rsidRDefault="0093138A" w:rsidP="0093138A"/>
    <w:p w14:paraId="4F706FD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50EC1D" w14:textId="77777777" w:rsidTr="007C308A">
        <w:tc>
          <w:tcPr>
            <w:tcW w:w="8281" w:type="dxa"/>
          </w:tcPr>
          <w:p w14:paraId="277F50F1" w14:textId="77777777" w:rsidR="0093138A" w:rsidRDefault="0093138A" w:rsidP="007A4526">
            <w:r>
              <w:rPr>
                <w:rFonts w:hint="eastAsia"/>
              </w:rPr>
              <w:lastRenderedPageBreak/>
              <w:t>本周工作</w:t>
            </w:r>
          </w:p>
        </w:tc>
      </w:tr>
    </w:tbl>
    <w:p w14:paraId="6B7EB512" w14:textId="77777777" w:rsidR="007C308A" w:rsidRDefault="007C308A" w:rsidP="007C308A">
      <w:r>
        <w:rPr>
          <w:rFonts w:hint="eastAsia"/>
        </w:rPr>
        <w:t>1</w:t>
      </w:r>
      <w:r>
        <w:rPr>
          <w:rFonts w:hint="eastAsia"/>
        </w:rPr>
        <w:t>、</w:t>
      </w:r>
    </w:p>
    <w:p w14:paraId="76F56308" w14:textId="77777777" w:rsidR="007C308A" w:rsidRDefault="007C308A" w:rsidP="007C308A"/>
    <w:p w14:paraId="3EE50E89" w14:textId="77777777" w:rsidR="007C308A" w:rsidRDefault="007C308A" w:rsidP="007C308A">
      <w:r>
        <w:rPr>
          <w:rFonts w:hint="eastAsia"/>
        </w:rPr>
        <w:t>2</w:t>
      </w:r>
      <w:r>
        <w:rPr>
          <w:rFonts w:hint="eastAsia"/>
        </w:rPr>
        <w:t>、</w:t>
      </w:r>
    </w:p>
    <w:p w14:paraId="746B7582" w14:textId="77777777" w:rsidR="007C308A" w:rsidRDefault="007C308A" w:rsidP="007C308A"/>
    <w:p w14:paraId="5987F0F7" w14:textId="77777777" w:rsidR="007C308A" w:rsidRDefault="007C308A" w:rsidP="007C308A">
      <w:r>
        <w:rPr>
          <w:rFonts w:hint="eastAsia"/>
        </w:rPr>
        <w:t>3</w:t>
      </w:r>
      <w:r>
        <w:rPr>
          <w:rFonts w:hint="eastAsia"/>
        </w:rPr>
        <w:t>、</w:t>
      </w:r>
    </w:p>
    <w:p w14:paraId="4F340D92" w14:textId="77777777" w:rsidR="007C308A" w:rsidRDefault="007C308A" w:rsidP="007C308A"/>
    <w:p w14:paraId="1AF96BB7" w14:textId="77777777" w:rsidR="007C308A" w:rsidRDefault="007C308A" w:rsidP="007C308A">
      <w:r>
        <w:rPr>
          <w:rFonts w:hint="eastAsia"/>
        </w:rPr>
        <w:t>4</w:t>
      </w:r>
      <w:r>
        <w:rPr>
          <w:rFonts w:hint="eastAsia"/>
        </w:rPr>
        <w:t>、</w:t>
      </w:r>
    </w:p>
    <w:p w14:paraId="6DA5FE81" w14:textId="77777777" w:rsidR="007C308A" w:rsidRDefault="007C308A" w:rsidP="007C308A"/>
    <w:p w14:paraId="14218F74" w14:textId="77777777" w:rsidR="007C308A" w:rsidRDefault="007C308A" w:rsidP="007C308A">
      <w:r>
        <w:rPr>
          <w:rFonts w:hint="eastAsia"/>
        </w:rPr>
        <w:t>5</w:t>
      </w:r>
      <w:r>
        <w:rPr>
          <w:rFonts w:hint="eastAsia"/>
        </w:rPr>
        <w:t>、</w:t>
      </w:r>
    </w:p>
    <w:p w14:paraId="668920E4" w14:textId="77777777" w:rsidR="007C308A" w:rsidRDefault="007C308A" w:rsidP="007C308A"/>
    <w:p w14:paraId="35BFBD2B" w14:textId="77777777" w:rsidR="007C308A" w:rsidRDefault="007C308A" w:rsidP="007C308A">
      <w:r>
        <w:rPr>
          <w:rFonts w:hint="eastAsia"/>
        </w:rPr>
        <w:t>6</w:t>
      </w:r>
      <w:r>
        <w:rPr>
          <w:rFonts w:hint="eastAsia"/>
        </w:rPr>
        <w:t>、</w:t>
      </w:r>
    </w:p>
    <w:p w14:paraId="17C8FB82" w14:textId="77777777" w:rsidR="007C308A" w:rsidRDefault="007C308A" w:rsidP="007C308A"/>
    <w:p w14:paraId="14655863" w14:textId="77777777" w:rsidR="007C308A" w:rsidRDefault="007C308A" w:rsidP="007C308A">
      <w:r>
        <w:rPr>
          <w:rFonts w:hint="eastAsia"/>
        </w:rPr>
        <w:t>7</w:t>
      </w:r>
      <w:r>
        <w:rPr>
          <w:rFonts w:hint="eastAsia"/>
        </w:rPr>
        <w:t>、</w:t>
      </w:r>
    </w:p>
    <w:p w14:paraId="0EFC7D3F" w14:textId="77777777" w:rsidR="007C308A" w:rsidRDefault="007C308A" w:rsidP="007C308A"/>
    <w:p w14:paraId="075DA4F8" w14:textId="77777777" w:rsidR="007C308A" w:rsidRDefault="007C308A" w:rsidP="007C308A">
      <w:r>
        <w:rPr>
          <w:rFonts w:hint="eastAsia"/>
        </w:rPr>
        <w:t>8</w:t>
      </w:r>
      <w:r>
        <w:rPr>
          <w:rFonts w:hint="eastAsia"/>
        </w:rPr>
        <w:t>、</w:t>
      </w:r>
    </w:p>
    <w:p w14:paraId="2E8E71B9" w14:textId="77777777" w:rsidR="007C308A" w:rsidRDefault="007C308A" w:rsidP="007C308A"/>
    <w:p w14:paraId="29AD7F74" w14:textId="77777777" w:rsidR="007C308A" w:rsidRDefault="007C308A" w:rsidP="007C308A">
      <w:r>
        <w:rPr>
          <w:rFonts w:hint="eastAsia"/>
        </w:rPr>
        <w:t>9</w:t>
      </w:r>
      <w:r>
        <w:rPr>
          <w:rFonts w:hint="eastAsia"/>
        </w:rPr>
        <w:t>、</w:t>
      </w:r>
    </w:p>
    <w:p w14:paraId="7FFF5649" w14:textId="77777777" w:rsidR="007C308A" w:rsidRDefault="007C308A" w:rsidP="007C308A"/>
    <w:p w14:paraId="019E23DD" w14:textId="77777777" w:rsidR="007C308A" w:rsidRDefault="007C308A" w:rsidP="007C308A">
      <w:r>
        <w:rPr>
          <w:rFonts w:hint="eastAsia"/>
        </w:rPr>
        <w:t>1</w:t>
      </w:r>
      <w:r>
        <w:t>0</w:t>
      </w:r>
      <w:r>
        <w:rPr>
          <w:rFonts w:hint="eastAsia"/>
        </w:rPr>
        <w:t>、</w:t>
      </w:r>
    </w:p>
    <w:p w14:paraId="6D7F081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7276D1" w14:textId="77777777" w:rsidTr="007A4526">
        <w:tc>
          <w:tcPr>
            <w:tcW w:w="8296" w:type="dxa"/>
          </w:tcPr>
          <w:p w14:paraId="3D659E30" w14:textId="77777777" w:rsidR="0093138A" w:rsidRDefault="0093138A" w:rsidP="007A4526">
            <w:r>
              <w:rPr>
                <w:rFonts w:hint="eastAsia"/>
              </w:rPr>
              <w:t>下周计划</w:t>
            </w:r>
          </w:p>
        </w:tc>
      </w:tr>
    </w:tbl>
    <w:p w14:paraId="084538E6" w14:textId="77777777" w:rsidR="0093138A" w:rsidRPr="003614A8" w:rsidRDefault="0093138A" w:rsidP="0093138A"/>
    <w:p w14:paraId="03964EAC" w14:textId="77777777" w:rsidR="007C308A" w:rsidRDefault="007C308A" w:rsidP="007C308A">
      <w:r>
        <w:rPr>
          <w:rFonts w:hint="eastAsia"/>
        </w:rPr>
        <w:t>1</w:t>
      </w:r>
      <w:r>
        <w:rPr>
          <w:rFonts w:hint="eastAsia"/>
        </w:rPr>
        <w:t>、</w:t>
      </w:r>
    </w:p>
    <w:p w14:paraId="3854E0E5" w14:textId="77777777" w:rsidR="007C308A" w:rsidRDefault="007C308A" w:rsidP="007C308A"/>
    <w:p w14:paraId="2B4484D0" w14:textId="77777777" w:rsidR="007C308A" w:rsidRDefault="007C308A" w:rsidP="007C308A">
      <w:r>
        <w:rPr>
          <w:rFonts w:hint="eastAsia"/>
        </w:rPr>
        <w:t>2</w:t>
      </w:r>
      <w:r>
        <w:rPr>
          <w:rFonts w:hint="eastAsia"/>
        </w:rPr>
        <w:t>、</w:t>
      </w:r>
    </w:p>
    <w:p w14:paraId="7EA7EE4F" w14:textId="77777777" w:rsidR="007C308A" w:rsidRDefault="007C308A" w:rsidP="007C308A"/>
    <w:p w14:paraId="0B6E493C" w14:textId="77777777" w:rsidR="007C308A" w:rsidRDefault="007C308A" w:rsidP="007C308A">
      <w:r>
        <w:rPr>
          <w:rFonts w:hint="eastAsia"/>
        </w:rPr>
        <w:t>3</w:t>
      </w:r>
      <w:r>
        <w:rPr>
          <w:rFonts w:hint="eastAsia"/>
        </w:rPr>
        <w:t>、</w:t>
      </w:r>
    </w:p>
    <w:p w14:paraId="20FC3214" w14:textId="77777777" w:rsidR="007C308A" w:rsidRDefault="007C308A" w:rsidP="007C308A"/>
    <w:p w14:paraId="0619F459" w14:textId="77777777" w:rsidR="007C308A" w:rsidRDefault="007C308A" w:rsidP="007C308A">
      <w:r>
        <w:rPr>
          <w:rFonts w:hint="eastAsia"/>
        </w:rPr>
        <w:t>4</w:t>
      </w:r>
      <w:r>
        <w:rPr>
          <w:rFonts w:hint="eastAsia"/>
        </w:rPr>
        <w:t>、</w:t>
      </w:r>
    </w:p>
    <w:p w14:paraId="2CBFADF6" w14:textId="77777777" w:rsidR="007C308A" w:rsidRDefault="007C308A" w:rsidP="007C308A"/>
    <w:p w14:paraId="50816F9D" w14:textId="77777777" w:rsidR="007C308A" w:rsidRDefault="007C308A" w:rsidP="007C308A">
      <w:r>
        <w:rPr>
          <w:rFonts w:hint="eastAsia"/>
        </w:rPr>
        <w:t>5</w:t>
      </w:r>
      <w:r>
        <w:rPr>
          <w:rFonts w:hint="eastAsia"/>
        </w:rPr>
        <w:t>、</w:t>
      </w:r>
    </w:p>
    <w:p w14:paraId="10A3AB30" w14:textId="77777777" w:rsidR="007C308A" w:rsidRDefault="007C308A" w:rsidP="007C308A"/>
    <w:p w14:paraId="71EAF90C" w14:textId="77777777" w:rsidR="007C308A" w:rsidRDefault="007C308A" w:rsidP="007C308A">
      <w:r>
        <w:rPr>
          <w:rFonts w:hint="eastAsia"/>
        </w:rPr>
        <w:t>6</w:t>
      </w:r>
      <w:r>
        <w:rPr>
          <w:rFonts w:hint="eastAsia"/>
        </w:rPr>
        <w:t>、</w:t>
      </w:r>
    </w:p>
    <w:p w14:paraId="5E612C6E" w14:textId="77777777" w:rsidR="007C308A" w:rsidRDefault="007C308A" w:rsidP="007C308A"/>
    <w:p w14:paraId="50F26787" w14:textId="77777777" w:rsidR="007C308A" w:rsidRDefault="007C308A" w:rsidP="007C308A">
      <w:r>
        <w:rPr>
          <w:rFonts w:hint="eastAsia"/>
        </w:rPr>
        <w:t>7</w:t>
      </w:r>
      <w:r>
        <w:rPr>
          <w:rFonts w:hint="eastAsia"/>
        </w:rPr>
        <w:t>、</w:t>
      </w:r>
    </w:p>
    <w:p w14:paraId="7E7A91A3" w14:textId="77777777" w:rsidR="007C308A" w:rsidRDefault="007C308A" w:rsidP="007C308A"/>
    <w:p w14:paraId="3F321420" w14:textId="77777777" w:rsidR="007C308A" w:rsidRDefault="007C308A" w:rsidP="007C308A">
      <w:r>
        <w:rPr>
          <w:rFonts w:hint="eastAsia"/>
        </w:rPr>
        <w:t>8</w:t>
      </w:r>
      <w:r>
        <w:rPr>
          <w:rFonts w:hint="eastAsia"/>
        </w:rPr>
        <w:t>、</w:t>
      </w:r>
    </w:p>
    <w:p w14:paraId="7F3AD77A" w14:textId="77777777" w:rsidR="007C308A" w:rsidRDefault="007C308A" w:rsidP="007C308A"/>
    <w:p w14:paraId="0F696AF2" w14:textId="77777777" w:rsidR="007C308A" w:rsidRDefault="007C308A" w:rsidP="007C308A">
      <w:r>
        <w:rPr>
          <w:rFonts w:hint="eastAsia"/>
        </w:rPr>
        <w:t>9</w:t>
      </w:r>
      <w:r>
        <w:rPr>
          <w:rFonts w:hint="eastAsia"/>
        </w:rPr>
        <w:t>、</w:t>
      </w:r>
    </w:p>
    <w:p w14:paraId="5A3870B2" w14:textId="77777777" w:rsidR="007C308A" w:rsidRDefault="007C308A" w:rsidP="007C308A"/>
    <w:p w14:paraId="42485200" w14:textId="77777777" w:rsidR="007C308A" w:rsidRDefault="007C308A" w:rsidP="007C308A">
      <w:r>
        <w:rPr>
          <w:rFonts w:hint="eastAsia"/>
        </w:rPr>
        <w:t>1</w:t>
      </w:r>
      <w:r>
        <w:t>0</w:t>
      </w:r>
      <w:r>
        <w:rPr>
          <w:rFonts w:hint="eastAsia"/>
        </w:rPr>
        <w:t>、</w:t>
      </w:r>
    </w:p>
    <w:p w14:paraId="62A48487" w14:textId="77777777" w:rsidR="0093138A" w:rsidRPr="003614A8" w:rsidRDefault="0093138A" w:rsidP="0093138A"/>
    <w:p w14:paraId="5C7D18FD" w14:textId="77777777" w:rsidR="0093138A" w:rsidRDefault="0093138A" w:rsidP="0093138A"/>
    <w:p w14:paraId="46349BF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EC539D" w14:textId="77777777" w:rsidTr="007A4526">
        <w:tc>
          <w:tcPr>
            <w:tcW w:w="8296" w:type="dxa"/>
          </w:tcPr>
          <w:p w14:paraId="6B504ECF" w14:textId="77777777" w:rsidR="0093138A" w:rsidRDefault="0093138A" w:rsidP="007A4526">
            <w:r>
              <w:rPr>
                <w:rFonts w:hint="eastAsia"/>
              </w:rPr>
              <w:t>本周工作</w:t>
            </w:r>
          </w:p>
        </w:tc>
      </w:tr>
    </w:tbl>
    <w:p w14:paraId="3F505D9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5E686B" w14:textId="77777777" w:rsidTr="007A4526">
        <w:tc>
          <w:tcPr>
            <w:tcW w:w="8296" w:type="dxa"/>
          </w:tcPr>
          <w:p w14:paraId="092436FE" w14:textId="77777777" w:rsidR="0093138A" w:rsidRDefault="0093138A" w:rsidP="007A4526">
            <w:r>
              <w:rPr>
                <w:rFonts w:hint="eastAsia"/>
              </w:rPr>
              <w:t>下周计划</w:t>
            </w:r>
          </w:p>
        </w:tc>
      </w:tr>
    </w:tbl>
    <w:p w14:paraId="39D8A8EA" w14:textId="77777777" w:rsidR="0093138A" w:rsidRPr="003614A8" w:rsidRDefault="0093138A" w:rsidP="0093138A"/>
    <w:p w14:paraId="59786297" w14:textId="77777777" w:rsidR="007C308A" w:rsidRDefault="007C308A" w:rsidP="007C308A">
      <w:r>
        <w:rPr>
          <w:rFonts w:hint="eastAsia"/>
        </w:rPr>
        <w:t>1</w:t>
      </w:r>
      <w:r>
        <w:rPr>
          <w:rFonts w:hint="eastAsia"/>
        </w:rPr>
        <w:t>、</w:t>
      </w:r>
    </w:p>
    <w:p w14:paraId="7A6B2088" w14:textId="77777777" w:rsidR="007C308A" w:rsidRDefault="007C308A" w:rsidP="007C308A"/>
    <w:p w14:paraId="7ACBEDE6" w14:textId="77777777" w:rsidR="007C308A" w:rsidRDefault="007C308A" w:rsidP="007C308A">
      <w:r>
        <w:rPr>
          <w:rFonts w:hint="eastAsia"/>
        </w:rPr>
        <w:t>2</w:t>
      </w:r>
      <w:r>
        <w:rPr>
          <w:rFonts w:hint="eastAsia"/>
        </w:rPr>
        <w:t>、</w:t>
      </w:r>
    </w:p>
    <w:p w14:paraId="7C72915A" w14:textId="77777777" w:rsidR="007C308A" w:rsidRDefault="007C308A" w:rsidP="007C308A"/>
    <w:p w14:paraId="523F3330" w14:textId="77777777" w:rsidR="007C308A" w:rsidRDefault="007C308A" w:rsidP="007C308A">
      <w:r>
        <w:rPr>
          <w:rFonts w:hint="eastAsia"/>
        </w:rPr>
        <w:t>3</w:t>
      </w:r>
      <w:r>
        <w:rPr>
          <w:rFonts w:hint="eastAsia"/>
        </w:rPr>
        <w:t>、</w:t>
      </w:r>
    </w:p>
    <w:p w14:paraId="5D9B9E43" w14:textId="77777777" w:rsidR="007C308A" w:rsidRDefault="007C308A" w:rsidP="007C308A"/>
    <w:p w14:paraId="36136AC6" w14:textId="77777777" w:rsidR="007C308A" w:rsidRDefault="007C308A" w:rsidP="007C308A">
      <w:r>
        <w:rPr>
          <w:rFonts w:hint="eastAsia"/>
        </w:rPr>
        <w:t>4</w:t>
      </w:r>
      <w:r>
        <w:rPr>
          <w:rFonts w:hint="eastAsia"/>
        </w:rPr>
        <w:t>、</w:t>
      </w:r>
    </w:p>
    <w:p w14:paraId="21F40021" w14:textId="77777777" w:rsidR="007C308A" w:rsidRDefault="007C308A" w:rsidP="007C308A"/>
    <w:p w14:paraId="28B5AF6E" w14:textId="77777777" w:rsidR="007C308A" w:rsidRDefault="007C308A" w:rsidP="007C308A">
      <w:r>
        <w:rPr>
          <w:rFonts w:hint="eastAsia"/>
        </w:rPr>
        <w:t>5</w:t>
      </w:r>
      <w:r>
        <w:rPr>
          <w:rFonts w:hint="eastAsia"/>
        </w:rPr>
        <w:t>、</w:t>
      </w:r>
    </w:p>
    <w:p w14:paraId="5D17E6B3" w14:textId="77777777" w:rsidR="007C308A" w:rsidRDefault="007C308A" w:rsidP="007C308A"/>
    <w:p w14:paraId="78FA55C3" w14:textId="77777777" w:rsidR="007C308A" w:rsidRDefault="007C308A" w:rsidP="007C308A">
      <w:r>
        <w:rPr>
          <w:rFonts w:hint="eastAsia"/>
        </w:rPr>
        <w:t>6</w:t>
      </w:r>
      <w:r>
        <w:rPr>
          <w:rFonts w:hint="eastAsia"/>
        </w:rPr>
        <w:t>、</w:t>
      </w:r>
    </w:p>
    <w:p w14:paraId="36B919E5" w14:textId="77777777" w:rsidR="007C308A" w:rsidRDefault="007C308A" w:rsidP="007C308A"/>
    <w:p w14:paraId="76232A00" w14:textId="77777777" w:rsidR="007C308A" w:rsidRDefault="007C308A" w:rsidP="007C308A">
      <w:r>
        <w:rPr>
          <w:rFonts w:hint="eastAsia"/>
        </w:rPr>
        <w:t>7</w:t>
      </w:r>
      <w:r>
        <w:rPr>
          <w:rFonts w:hint="eastAsia"/>
        </w:rPr>
        <w:t>、</w:t>
      </w:r>
    </w:p>
    <w:p w14:paraId="3E0F2A9A" w14:textId="77777777" w:rsidR="007C308A" w:rsidRDefault="007C308A" w:rsidP="007C308A"/>
    <w:p w14:paraId="66E21F4C" w14:textId="77777777" w:rsidR="007C308A" w:rsidRDefault="007C308A" w:rsidP="007C308A">
      <w:r>
        <w:rPr>
          <w:rFonts w:hint="eastAsia"/>
        </w:rPr>
        <w:t>8</w:t>
      </w:r>
      <w:r>
        <w:rPr>
          <w:rFonts w:hint="eastAsia"/>
        </w:rPr>
        <w:t>、</w:t>
      </w:r>
    </w:p>
    <w:p w14:paraId="0BD7A026" w14:textId="77777777" w:rsidR="007C308A" w:rsidRDefault="007C308A" w:rsidP="007C308A"/>
    <w:p w14:paraId="6A2776BE" w14:textId="77777777" w:rsidR="007C308A" w:rsidRDefault="007C308A" w:rsidP="007C308A">
      <w:r>
        <w:rPr>
          <w:rFonts w:hint="eastAsia"/>
        </w:rPr>
        <w:t>9</w:t>
      </w:r>
      <w:r>
        <w:rPr>
          <w:rFonts w:hint="eastAsia"/>
        </w:rPr>
        <w:t>、</w:t>
      </w:r>
    </w:p>
    <w:p w14:paraId="070345EC" w14:textId="77777777" w:rsidR="007C308A" w:rsidRDefault="007C308A" w:rsidP="007C308A"/>
    <w:p w14:paraId="239E1B9E" w14:textId="77777777" w:rsidR="007C308A" w:rsidRDefault="007C308A" w:rsidP="007C308A">
      <w:r>
        <w:rPr>
          <w:rFonts w:hint="eastAsia"/>
        </w:rPr>
        <w:t>1</w:t>
      </w:r>
      <w:r>
        <w:t>0</w:t>
      </w:r>
      <w:r>
        <w:rPr>
          <w:rFonts w:hint="eastAsia"/>
        </w:rPr>
        <w:t>、</w:t>
      </w:r>
    </w:p>
    <w:p w14:paraId="47D4DCE5" w14:textId="77777777" w:rsidR="0093138A" w:rsidRPr="003614A8" w:rsidRDefault="0093138A" w:rsidP="0093138A"/>
    <w:p w14:paraId="4C2B0665" w14:textId="77777777" w:rsidR="0093138A" w:rsidRDefault="0093138A" w:rsidP="0093138A"/>
    <w:p w14:paraId="29A13C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6D61BD" w14:textId="77777777" w:rsidTr="007C308A">
        <w:tc>
          <w:tcPr>
            <w:tcW w:w="8281" w:type="dxa"/>
          </w:tcPr>
          <w:p w14:paraId="2992B66E" w14:textId="77777777" w:rsidR="0093138A" w:rsidRDefault="0093138A" w:rsidP="007A4526">
            <w:r>
              <w:rPr>
                <w:rFonts w:hint="eastAsia"/>
              </w:rPr>
              <w:t>本周工作</w:t>
            </w:r>
          </w:p>
        </w:tc>
      </w:tr>
    </w:tbl>
    <w:p w14:paraId="6E15B755" w14:textId="77777777" w:rsidR="007C308A" w:rsidRDefault="007C308A" w:rsidP="007C308A">
      <w:r>
        <w:rPr>
          <w:rFonts w:hint="eastAsia"/>
        </w:rPr>
        <w:t>1</w:t>
      </w:r>
      <w:r>
        <w:rPr>
          <w:rFonts w:hint="eastAsia"/>
        </w:rPr>
        <w:t>、</w:t>
      </w:r>
    </w:p>
    <w:p w14:paraId="522734EF" w14:textId="77777777" w:rsidR="007C308A" w:rsidRDefault="007C308A" w:rsidP="007C308A"/>
    <w:p w14:paraId="452694CF" w14:textId="77777777" w:rsidR="007C308A" w:rsidRDefault="007C308A" w:rsidP="007C308A">
      <w:r>
        <w:rPr>
          <w:rFonts w:hint="eastAsia"/>
        </w:rPr>
        <w:t>2</w:t>
      </w:r>
      <w:r>
        <w:rPr>
          <w:rFonts w:hint="eastAsia"/>
        </w:rPr>
        <w:t>、</w:t>
      </w:r>
    </w:p>
    <w:p w14:paraId="742796D2" w14:textId="77777777" w:rsidR="007C308A" w:rsidRDefault="007C308A" w:rsidP="007C308A"/>
    <w:p w14:paraId="2DD1FD63" w14:textId="77777777" w:rsidR="007C308A" w:rsidRDefault="007C308A" w:rsidP="007C308A">
      <w:r>
        <w:rPr>
          <w:rFonts w:hint="eastAsia"/>
        </w:rPr>
        <w:t>3</w:t>
      </w:r>
      <w:r>
        <w:rPr>
          <w:rFonts w:hint="eastAsia"/>
        </w:rPr>
        <w:t>、</w:t>
      </w:r>
    </w:p>
    <w:p w14:paraId="6BF2859F" w14:textId="77777777" w:rsidR="007C308A" w:rsidRDefault="007C308A" w:rsidP="007C308A"/>
    <w:p w14:paraId="51FD099D" w14:textId="77777777" w:rsidR="007C308A" w:rsidRDefault="007C308A" w:rsidP="007C308A">
      <w:r>
        <w:rPr>
          <w:rFonts w:hint="eastAsia"/>
        </w:rPr>
        <w:t>4</w:t>
      </w:r>
      <w:r>
        <w:rPr>
          <w:rFonts w:hint="eastAsia"/>
        </w:rPr>
        <w:t>、</w:t>
      </w:r>
    </w:p>
    <w:p w14:paraId="7366B8C1" w14:textId="77777777" w:rsidR="007C308A" w:rsidRDefault="007C308A" w:rsidP="007C308A"/>
    <w:p w14:paraId="46CAB375" w14:textId="77777777" w:rsidR="007C308A" w:rsidRDefault="007C308A" w:rsidP="007C308A">
      <w:r>
        <w:rPr>
          <w:rFonts w:hint="eastAsia"/>
        </w:rPr>
        <w:t>5</w:t>
      </w:r>
      <w:r>
        <w:rPr>
          <w:rFonts w:hint="eastAsia"/>
        </w:rPr>
        <w:t>、</w:t>
      </w:r>
    </w:p>
    <w:p w14:paraId="69536658" w14:textId="77777777" w:rsidR="007C308A" w:rsidRDefault="007C308A" w:rsidP="007C308A"/>
    <w:p w14:paraId="3F8A2BD0" w14:textId="77777777" w:rsidR="007C308A" w:rsidRDefault="007C308A" w:rsidP="007C308A">
      <w:r>
        <w:rPr>
          <w:rFonts w:hint="eastAsia"/>
        </w:rPr>
        <w:t>6</w:t>
      </w:r>
      <w:r>
        <w:rPr>
          <w:rFonts w:hint="eastAsia"/>
        </w:rPr>
        <w:t>、</w:t>
      </w:r>
    </w:p>
    <w:p w14:paraId="32BFAF58" w14:textId="77777777" w:rsidR="007C308A" w:rsidRDefault="007C308A" w:rsidP="007C308A"/>
    <w:p w14:paraId="7EB68234" w14:textId="77777777" w:rsidR="007C308A" w:rsidRDefault="007C308A" w:rsidP="007C308A">
      <w:r>
        <w:rPr>
          <w:rFonts w:hint="eastAsia"/>
        </w:rPr>
        <w:t>7</w:t>
      </w:r>
      <w:r>
        <w:rPr>
          <w:rFonts w:hint="eastAsia"/>
        </w:rPr>
        <w:t>、</w:t>
      </w:r>
    </w:p>
    <w:p w14:paraId="3AAE10C8" w14:textId="77777777" w:rsidR="007C308A" w:rsidRDefault="007C308A" w:rsidP="007C308A"/>
    <w:p w14:paraId="42C6A74A" w14:textId="77777777" w:rsidR="007C308A" w:rsidRDefault="007C308A" w:rsidP="007C308A">
      <w:r>
        <w:rPr>
          <w:rFonts w:hint="eastAsia"/>
        </w:rPr>
        <w:lastRenderedPageBreak/>
        <w:t>8</w:t>
      </w:r>
      <w:r>
        <w:rPr>
          <w:rFonts w:hint="eastAsia"/>
        </w:rPr>
        <w:t>、</w:t>
      </w:r>
    </w:p>
    <w:p w14:paraId="5A0CAB88" w14:textId="77777777" w:rsidR="007C308A" w:rsidRDefault="007C308A" w:rsidP="007C308A"/>
    <w:p w14:paraId="331D5E98" w14:textId="77777777" w:rsidR="007C308A" w:rsidRDefault="007C308A" w:rsidP="007C308A">
      <w:r>
        <w:rPr>
          <w:rFonts w:hint="eastAsia"/>
        </w:rPr>
        <w:t>9</w:t>
      </w:r>
      <w:r>
        <w:rPr>
          <w:rFonts w:hint="eastAsia"/>
        </w:rPr>
        <w:t>、</w:t>
      </w:r>
    </w:p>
    <w:p w14:paraId="08C2AD10" w14:textId="77777777" w:rsidR="007C308A" w:rsidRDefault="007C308A" w:rsidP="007C308A"/>
    <w:p w14:paraId="2F75E900" w14:textId="77777777" w:rsidR="007C308A" w:rsidRDefault="007C308A" w:rsidP="007C308A">
      <w:r>
        <w:rPr>
          <w:rFonts w:hint="eastAsia"/>
        </w:rPr>
        <w:t>1</w:t>
      </w:r>
      <w:r>
        <w:t>0</w:t>
      </w:r>
      <w:r>
        <w:rPr>
          <w:rFonts w:hint="eastAsia"/>
        </w:rPr>
        <w:t>、</w:t>
      </w:r>
    </w:p>
    <w:p w14:paraId="0B4B905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EB059C" w14:textId="77777777" w:rsidTr="007C308A">
        <w:tc>
          <w:tcPr>
            <w:tcW w:w="8281" w:type="dxa"/>
          </w:tcPr>
          <w:p w14:paraId="6CEC2241" w14:textId="77777777" w:rsidR="0093138A" w:rsidRDefault="0093138A" w:rsidP="007A4526">
            <w:r>
              <w:rPr>
                <w:rFonts w:hint="eastAsia"/>
              </w:rPr>
              <w:t>下周计划</w:t>
            </w:r>
          </w:p>
        </w:tc>
      </w:tr>
    </w:tbl>
    <w:p w14:paraId="75F71F9E" w14:textId="77777777" w:rsidR="007C308A" w:rsidRDefault="007C308A" w:rsidP="007C308A">
      <w:r>
        <w:rPr>
          <w:rFonts w:hint="eastAsia"/>
        </w:rPr>
        <w:t>1</w:t>
      </w:r>
      <w:r>
        <w:rPr>
          <w:rFonts w:hint="eastAsia"/>
        </w:rPr>
        <w:t>、</w:t>
      </w:r>
    </w:p>
    <w:p w14:paraId="2484EC08" w14:textId="77777777" w:rsidR="007C308A" w:rsidRDefault="007C308A" w:rsidP="007C308A"/>
    <w:p w14:paraId="1A5FBDA9" w14:textId="77777777" w:rsidR="007C308A" w:rsidRDefault="007C308A" w:rsidP="007C308A">
      <w:r>
        <w:rPr>
          <w:rFonts w:hint="eastAsia"/>
        </w:rPr>
        <w:t>2</w:t>
      </w:r>
      <w:r>
        <w:rPr>
          <w:rFonts w:hint="eastAsia"/>
        </w:rPr>
        <w:t>、</w:t>
      </w:r>
    </w:p>
    <w:p w14:paraId="65FBAC32" w14:textId="77777777" w:rsidR="007C308A" w:rsidRDefault="007C308A" w:rsidP="007C308A"/>
    <w:p w14:paraId="0309F606" w14:textId="77777777" w:rsidR="007C308A" w:rsidRDefault="007C308A" w:rsidP="007C308A">
      <w:r>
        <w:rPr>
          <w:rFonts w:hint="eastAsia"/>
        </w:rPr>
        <w:t>3</w:t>
      </w:r>
      <w:r>
        <w:rPr>
          <w:rFonts w:hint="eastAsia"/>
        </w:rPr>
        <w:t>、</w:t>
      </w:r>
    </w:p>
    <w:p w14:paraId="30300153" w14:textId="77777777" w:rsidR="007C308A" w:rsidRDefault="007C308A" w:rsidP="007C308A"/>
    <w:p w14:paraId="3CAF8906" w14:textId="77777777" w:rsidR="007C308A" w:rsidRDefault="007C308A" w:rsidP="007C308A">
      <w:r>
        <w:rPr>
          <w:rFonts w:hint="eastAsia"/>
        </w:rPr>
        <w:t>4</w:t>
      </w:r>
      <w:r>
        <w:rPr>
          <w:rFonts w:hint="eastAsia"/>
        </w:rPr>
        <w:t>、</w:t>
      </w:r>
    </w:p>
    <w:p w14:paraId="35287AAE" w14:textId="77777777" w:rsidR="007C308A" w:rsidRDefault="007C308A" w:rsidP="007C308A"/>
    <w:p w14:paraId="6CF73455" w14:textId="77777777" w:rsidR="007C308A" w:rsidRDefault="007C308A" w:rsidP="007C308A">
      <w:r>
        <w:rPr>
          <w:rFonts w:hint="eastAsia"/>
        </w:rPr>
        <w:t>5</w:t>
      </w:r>
      <w:r>
        <w:rPr>
          <w:rFonts w:hint="eastAsia"/>
        </w:rPr>
        <w:t>、</w:t>
      </w:r>
    </w:p>
    <w:p w14:paraId="629F99E3" w14:textId="77777777" w:rsidR="007C308A" w:rsidRDefault="007C308A" w:rsidP="007C308A"/>
    <w:p w14:paraId="1FDF80CB" w14:textId="77777777" w:rsidR="007C308A" w:rsidRDefault="007C308A" w:rsidP="007C308A">
      <w:r>
        <w:rPr>
          <w:rFonts w:hint="eastAsia"/>
        </w:rPr>
        <w:t>6</w:t>
      </w:r>
      <w:r>
        <w:rPr>
          <w:rFonts w:hint="eastAsia"/>
        </w:rPr>
        <w:t>、</w:t>
      </w:r>
    </w:p>
    <w:p w14:paraId="5C5CB1BA" w14:textId="77777777" w:rsidR="007C308A" w:rsidRDefault="007C308A" w:rsidP="007C308A"/>
    <w:p w14:paraId="6B1B1F6F" w14:textId="77777777" w:rsidR="007C308A" w:rsidRDefault="007C308A" w:rsidP="007C308A">
      <w:r>
        <w:rPr>
          <w:rFonts w:hint="eastAsia"/>
        </w:rPr>
        <w:t>7</w:t>
      </w:r>
      <w:r>
        <w:rPr>
          <w:rFonts w:hint="eastAsia"/>
        </w:rPr>
        <w:t>、</w:t>
      </w:r>
    </w:p>
    <w:p w14:paraId="0A91D0A0" w14:textId="77777777" w:rsidR="007C308A" w:rsidRDefault="007C308A" w:rsidP="007C308A"/>
    <w:p w14:paraId="16FD41CD" w14:textId="77777777" w:rsidR="007C308A" w:rsidRDefault="007C308A" w:rsidP="007C308A">
      <w:r>
        <w:rPr>
          <w:rFonts w:hint="eastAsia"/>
        </w:rPr>
        <w:t>8</w:t>
      </w:r>
      <w:r>
        <w:rPr>
          <w:rFonts w:hint="eastAsia"/>
        </w:rPr>
        <w:t>、</w:t>
      </w:r>
    </w:p>
    <w:p w14:paraId="0CD20761" w14:textId="77777777" w:rsidR="007C308A" w:rsidRDefault="007C308A" w:rsidP="007C308A"/>
    <w:p w14:paraId="7071C6AA" w14:textId="77777777" w:rsidR="007C308A" w:rsidRDefault="007C308A" w:rsidP="007C308A">
      <w:r>
        <w:rPr>
          <w:rFonts w:hint="eastAsia"/>
        </w:rPr>
        <w:t>9</w:t>
      </w:r>
      <w:r>
        <w:rPr>
          <w:rFonts w:hint="eastAsia"/>
        </w:rPr>
        <w:t>、</w:t>
      </w:r>
    </w:p>
    <w:p w14:paraId="57DF4AF6" w14:textId="77777777" w:rsidR="007C308A" w:rsidRDefault="007C308A" w:rsidP="007C308A"/>
    <w:p w14:paraId="2C4BAC17" w14:textId="77777777" w:rsidR="007C308A" w:rsidRDefault="007C308A" w:rsidP="007C308A">
      <w:r>
        <w:rPr>
          <w:rFonts w:hint="eastAsia"/>
        </w:rPr>
        <w:t>1</w:t>
      </w:r>
      <w:r>
        <w:t>0</w:t>
      </w:r>
      <w:r>
        <w:rPr>
          <w:rFonts w:hint="eastAsia"/>
        </w:rPr>
        <w:t>、</w:t>
      </w:r>
    </w:p>
    <w:p w14:paraId="0842FE07" w14:textId="77777777" w:rsidR="0093138A" w:rsidRPr="003614A8" w:rsidRDefault="0093138A" w:rsidP="0093138A"/>
    <w:p w14:paraId="0D18098B" w14:textId="77777777" w:rsidR="0093138A" w:rsidRPr="003614A8" w:rsidRDefault="0093138A" w:rsidP="0093138A"/>
    <w:p w14:paraId="6E32D968" w14:textId="77777777" w:rsidR="0093138A" w:rsidRDefault="0093138A" w:rsidP="0093138A"/>
    <w:p w14:paraId="2FCB68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04C61F" w14:textId="77777777" w:rsidTr="007C308A">
        <w:tc>
          <w:tcPr>
            <w:tcW w:w="8281" w:type="dxa"/>
          </w:tcPr>
          <w:p w14:paraId="297AFB3B" w14:textId="77777777" w:rsidR="0093138A" w:rsidRDefault="0093138A" w:rsidP="007A4526">
            <w:r>
              <w:rPr>
                <w:rFonts w:hint="eastAsia"/>
              </w:rPr>
              <w:t>本周工作</w:t>
            </w:r>
          </w:p>
        </w:tc>
      </w:tr>
    </w:tbl>
    <w:p w14:paraId="4817A65F" w14:textId="77777777" w:rsidR="007C308A" w:rsidRDefault="007C308A" w:rsidP="007C308A">
      <w:r>
        <w:rPr>
          <w:rFonts w:hint="eastAsia"/>
        </w:rPr>
        <w:t>1</w:t>
      </w:r>
      <w:r>
        <w:rPr>
          <w:rFonts w:hint="eastAsia"/>
        </w:rPr>
        <w:t>、</w:t>
      </w:r>
    </w:p>
    <w:p w14:paraId="4E5677C2" w14:textId="77777777" w:rsidR="007C308A" w:rsidRDefault="007C308A" w:rsidP="007C308A"/>
    <w:p w14:paraId="663D20DF" w14:textId="77777777" w:rsidR="007C308A" w:rsidRDefault="007C308A" w:rsidP="007C308A">
      <w:r>
        <w:rPr>
          <w:rFonts w:hint="eastAsia"/>
        </w:rPr>
        <w:t>2</w:t>
      </w:r>
      <w:r>
        <w:rPr>
          <w:rFonts w:hint="eastAsia"/>
        </w:rPr>
        <w:t>、</w:t>
      </w:r>
    </w:p>
    <w:p w14:paraId="5222EB38" w14:textId="77777777" w:rsidR="007C308A" w:rsidRDefault="007C308A" w:rsidP="007C308A"/>
    <w:p w14:paraId="20A6A5E0" w14:textId="77777777" w:rsidR="007C308A" w:rsidRDefault="007C308A" w:rsidP="007C308A">
      <w:r>
        <w:rPr>
          <w:rFonts w:hint="eastAsia"/>
        </w:rPr>
        <w:t>3</w:t>
      </w:r>
      <w:r>
        <w:rPr>
          <w:rFonts w:hint="eastAsia"/>
        </w:rPr>
        <w:t>、</w:t>
      </w:r>
    </w:p>
    <w:p w14:paraId="343656BF" w14:textId="77777777" w:rsidR="007C308A" w:rsidRDefault="007C308A" w:rsidP="007C308A"/>
    <w:p w14:paraId="23AAA518" w14:textId="77777777" w:rsidR="007C308A" w:rsidRDefault="007C308A" w:rsidP="007C308A">
      <w:r>
        <w:rPr>
          <w:rFonts w:hint="eastAsia"/>
        </w:rPr>
        <w:t>4</w:t>
      </w:r>
      <w:r>
        <w:rPr>
          <w:rFonts w:hint="eastAsia"/>
        </w:rPr>
        <w:t>、</w:t>
      </w:r>
    </w:p>
    <w:p w14:paraId="648C5D09" w14:textId="77777777" w:rsidR="007C308A" w:rsidRDefault="007C308A" w:rsidP="007C308A"/>
    <w:p w14:paraId="77DA21DF" w14:textId="77777777" w:rsidR="007C308A" w:rsidRDefault="007C308A" w:rsidP="007C308A">
      <w:r>
        <w:rPr>
          <w:rFonts w:hint="eastAsia"/>
        </w:rPr>
        <w:t>5</w:t>
      </w:r>
      <w:r>
        <w:rPr>
          <w:rFonts w:hint="eastAsia"/>
        </w:rPr>
        <w:t>、</w:t>
      </w:r>
    </w:p>
    <w:p w14:paraId="06524EAB" w14:textId="77777777" w:rsidR="007C308A" w:rsidRDefault="007C308A" w:rsidP="007C308A"/>
    <w:p w14:paraId="1EA0A3E8" w14:textId="77777777" w:rsidR="007C308A" w:rsidRDefault="007C308A" w:rsidP="007C308A">
      <w:r>
        <w:rPr>
          <w:rFonts w:hint="eastAsia"/>
        </w:rPr>
        <w:t>6</w:t>
      </w:r>
      <w:r>
        <w:rPr>
          <w:rFonts w:hint="eastAsia"/>
        </w:rPr>
        <w:t>、</w:t>
      </w:r>
    </w:p>
    <w:p w14:paraId="13BCAE16" w14:textId="77777777" w:rsidR="007C308A" w:rsidRDefault="007C308A" w:rsidP="007C308A"/>
    <w:p w14:paraId="486F3B50" w14:textId="77777777" w:rsidR="007C308A" w:rsidRDefault="007C308A" w:rsidP="007C308A">
      <w:r>
        <w:rPr>
          <w:rFonts w:hint="eastAsia"/>
        </w:rPr>
        <w:lastRenderedPageBreak/>
        <w:t>7</w:t>
      </w:r>
      <w:r>
        <w:rPr>
          <w:rFonts w:hint="eastAsia"/>
        </w:rPr>
        <w:t>、</w:t>
      </w:r>
    </w:p>
    <w:p w14:paraId="6E43442D" w14:textId="77777777" w:rsidR="007C308A" w:rsidRDefault="007C308A" w:rsidP="007C308A"/>
    <w:p w14:paraId="259B6391" w14:textId="77777777" w:rsidR="007C308A" w:rsidRDefault="007C308A" w:rsidP="007C308A">
      <w:r>
        <w:rPr>
          <w:rFonts w:hint="eastAsia"/>
        </w:rPr>
        <w:t>8</w:t>
      </w:r>
      <w:r>
        <w:rPr>
          <w:rFonts w:hint="eastAsia"/>
        </w:rPr>
        <w:t>、</w:t>
      </w:r>
    </w:p>
    <w:p w14:paraId="554776D5" w14:textId="77777777" w:rsidR="007C308A" w:rsidRDefault="007C308A" w:rsidP="007C308A"/>
    <w:p w14:paraId="31A6BC52" w14:textId="77777777" w:rsidR="007C308A" w:rsidRDefault="007C308A" w:rsidP="007C308A">
      <w:r>
        <w:rPr>
          <w:rFonts w:hint="eastAsia"/>
        </w:rPr>
        <w:t>9</w:t>
      </w:r>
      <w:r>
        <w:rPr>
          <w:rFonts w:hint="eastAsia"/>
        </w:rPr>
        <w:t>、</w:t>
      </w:r>
    </w:p>
    <w:p w14:paraId="649361B1" w14:textId="77777777" w:rsidR="007C308A" w:rsidRDefault="007C308A" w:rsidP="007C308A"/>
    <w:p w14:paraId="05179D38" w14:textId="77777777" w:rsidR="007C308A" w:rsidRDefault="007C308A" w:rsidP="007C308A">
      <w:r>
        <w:rPr>
          <w:rFonts w:hint="eastAsia"/>
        </w:rPr>
        <w:t>1</w:t>
      </w:r>
      <w:r>
        <w:t>0</w:t>
      </w:r>
      <w:r>
        <w:rPr>
          <w:rFonts w:hint="eastAsia"/>
        </w:rPr>
        <w:t>、</w:t>
      </w:r>
    </w:p>
    <w:p w14:paraId="48317C3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27D612" w14:textId="77777777" w:rsidTr="007A4526">
        <w:tc>
          <w:tcPr>
            <w:tcW w:w="8296" w:type="dxa"/>
          </w:tcPr>
          <w:p w14:paraId="2D77F612" w14:textId="77777777" w:rsidR="0093138A" w:rsidRDefault="0093138A" w:rsidP="007A4526">
            <w:r>
              <w:rPr>
                <w:rFonts w:hint="eastAsia"/>
              </w:rPr>
              <w:t>下周计划</w:t>
            </w:r>
          </w:p>
        </w:tc>
      </w:tr>
    </w:tbl>
    <w:p w14:paraId="094C5FF6" w14:textId="77777777" w:rsidR="0093138A" w:rsidRPr="003614A8" w:rsidRDefault="0093138A" w:rsidP="0093138A"/>
    <w:p w14:paraId="1EA699BC" w14:textId="77777777" w:rsidR="007C308A" w:rsidRDefault="007C308A" w:rsidP="007C308A">
      <w:r>
        <w:rPr>
          <w:rFonts w:hint="eastAsia"/>
        </w:rPr>
        <w:t>1</w:t>
      </w:r>
      <w:r>
        <w:rPr>
          <w:rFonts w:hint="eastAsia"/>
        </w:rPr>
        <w:t>、</w:t>
      </w:r>
    </w:p>
    <w:p w14:paraId="78648C99" w14:textId="77777777" w:rsidR="007C308A" w:rsidRDefault="007C308A" w:rsidP="007C308A"/>
    <w:p w14:paraId="4472B87A" w14:textId="77777777" w:rsidR="007C308A" w:rsidRDefault="007C308A" w:rsidP="007C308A">
      <w:r>
        <w:rPr>
          <w:rFonts w:hint="eastAsia"/>
        </w:rPr>
        <w:t>2</w:t>
      </w:r>
      <w:r>
        <w:rPr>
          <w:rFonts w:hint="eastAsia"/>
        </w:rPr>
        <w:t>、</w:t>
      </w:r>
    </w:p>
    <w:p w14:paraId="001BF392" w14:textId="77777777" w:rsidR="007C308A" w:rsidRDefault="007C308A" w:rsidP="007C308A"/>
    <w:p w14:paraId="4B5BD3F2" w14:textId="77777777" w:rsidR="007C308A" w:rsidRDefault="007C308A" w:rsidP="007C308A">
      <w:r>
        <w:rPr>
          <w:rFonts w:hint="eastAsia"/>
        </w:rPr>
        <w:t>3</w:t>
      </w:r>
      <w:r>
        <w:rPr>
          <w:rFonts w:hint="eastAsia"/>
        </w:rPr>
        <w:t>、</w:t>
      </w:r>
    </w:p>
    <w:p w14:paraId="1CDED5B1" w14:textId="77777777" w:rsidR="007C308A" w:rsidRDefault="007C308A" w:rsidP="007C308A"/>
    <w:p w14:paraId="2BB8A2F2" w14:textId="77777777" w:rsidR="007C308A" w:rsidRDefault="007C308A" w:rsidP="007C308A">
      <w:r>
        <w:rPr>
          <w:rFonts w:hint="eastAsia"/>
        </w:rPr>
        <w:t>4</w:t>
      </w:r>
      <w:r>
        <w:rPr>
          <w:rFonts w:hint="eastAsia"/>
        </w:rPr>
        <w:t>、</w:t>
      </w:r>
    </w:p>
    <w:p w14:paraId="654FE7DE" w14:textId="77777777" w:rsidR="007C308A" w:rsidRDefault="007C308A" w:rsidP="007C308A"/>
    <w:p w14:paraId="457F1434" w14:textId="77777777" w:rsidR="007C308A" w:rsidRDefault="007C308A" w:rsidP="007C308A">
      <w:r>
        <w:rPr>
          <w:rFonts w:hint="eastAsia"/>
        </w:rPr>
        <w:t>5</w:t>
      </w:r>
      <w:r>
        <w:rPr>
          <w:rFonts w:hint="eastAsia"/>
        </w:rPr>
        <w:t>、</w:t>
      </w:r>
    </w:p>
    <w:p w14:paraId="3736DF97" w14:textId="77777777" w:rsidR="007C308A" w:rsidRDefault="007C308A" w:rsidP="007C308A"/>
    <w:p w14:paraId="4F2C6F62" w14:textId="77777777" w:rsidR="007C308A" w:rsidRDefault="007C308A" w:rsidP="007C308A">
      <w:r>
        <w:rPr>
          <w:rFonts w:hint="eastAsia"/>
        </w:rPr>
        <w:t>6</w:t>
      </w:r>
      <w:r>
        <w:rPr>
          <w:rFonts w:hint="eastAsia"/>
        </w:rPr>
        <w:t>、</w:t>
      </w:r>
    </w:p>
    <w:p w14:paraId="76B9E009" w14:textId="77777777" w:rsidR="007C308A" w:rsidRDefault="007C308A" w:rsidP="007C308A"/>
    <w:p w14:paraId="53D4A684" w14:textId="77777777" w:rsidR="007C308A" w:rsidRDefault="007C308A" w:rsidP="007C308A">
      <w:r>
        <w:rPr>
          <w:rFonts w:hint="eastAsia"/>
        </w:rPr>
        <w:t>7</w:t>
      </w:r>
      <w:r>
        <w:rPr>
          <w:rFonts w:hint="eastAsia"/>
        </w:rPr>
        <w:t>、</w:t>
      </w:r>
    </w:p>
    <w:p w14:paraId="2004E980" w14:textId="77777777" w:rsidR="007C308A" w:rsidRDefault="007C308A" w:rsidP="007C308A"/>
    <w:p w14:paraId="777E9B47" w14:textId="77777777" w:rsidR="007C308A" w:rsidRDefault="007C308A" w:rsidP="007C308A">
      <w:r>
        <w:rPr>
          <w:rFonts w:hint="eastAsia"/>
        </w:rPr>
        <w:t>8</w:t>
      </w:r>
      <w:r>
        <w:rPr>
          <w:rFonts w:hint="eastAsia"/>
        </w:rPr>
        <w:t>、</w:t>
      </w:r>
    </w:p>
    <w:p w14:paraId="4F17F372" w14:textId="77777777" w:rsidR="007C308A" w:rsidRDefault="007C308A" w:rsidP="007C308A"/>
    <w:p w14:paraId="64E3319B" w14:textId="77777777" w:rsidR="007C308A" w:rsidRDefault="007C308A" w:rsidP="007C308A">
      <w:r>
        <w:rPr>
          <w:rFonts w:hint="eastAsia"/>
        </w:rPr>
        <w:t>9</w:t>
      </w:r>
      <w:r>
        <w:rPr>
          <w:rFonts w:hint="eastAsia"/>
        </w:rPr>
        <w:t>、</w:t>
      </w:r>
    </w:p>
    <w:p w14:paraId="7AF2F54D" w14:textId="77777777" w:rsidR="007C308A" w:rsidRDefault="007C308A" w:rsidP="007C308A"/>
    <w:p w14:paraId="55B97DB0" w14:textId="77777777" w:rsidR="007C308A" w:rsidRDefault="007C308A" w:rsidP="007C308A">
      <w:r>
        <w:rPr>
          <w:rFonts w:hint="eastAsia"/>
        </w:rPr>
        <w:t>1</w:t>
      </w:r>
      <w:r>
        <w:t>0</w:t>
      </w:r>
      <w:r>
        <w:rPr>
          <w:rFonts w:hint="eastAsia"/>
        </w:rPr>
        <w:t>、</w:t>
      </w:r>
    </w:p>
    <w:p w14:paraId="520A17BD" w14:textId="77777777" w:rsidR="0093138A" w:rsidRPr="003614A8" w:rsidRDefault="0093138A" w:rsidP="0093138A"/>
    <w:p w14:paraId="683D906A" w14:textId="77777777" w:rsidR="0093138A" w:rsidRDefault="0093138A" w:rsidP="0093138A"/>
    <w:p w14:paraId="1CDA1BC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36293B" w14:textId="77777777" w:rsidTr="007C308A">
        <w:tc>
          <w:tcPr>
            <w:tcW w:w="8281" w:type="dxa"/>
          </w:tcPr>
          <w:p w14:paraId="7668A95C" w14:textId="77777777" w:rsidR="0093138A" w:rsidRDefault="0093138A" w:rsidP="007A4526">
            <w:r>
              <w:rPr>
                <w:rFonts w:hint="eastAsia"/>
              </w:rPr>
              <w:t>本周工作</w:t>
            </w:r>
          </w:p>
        </w:tc>
      </w:tr>
    </w:tbl>
    <w:p w14:paraId="1D642EF7" w14:textId="77777777" w:rsidR="007C308A" w:rsidRDefault="007C308A" w:rsidP="007C308A">
      <w:r>
        <w:rPr>
          <w:rFonts w:hint="eastAsia"/>
        </w:rPr>
        <w:t>1</w:t>
      </w:r>
      <w:r>
        <w:rPr>
          <w:rFonts w:hint="eastAsia"/>
        </w:rPr>
        <w:t>、</w:t>
      </w:r>
    </w:p>
    <w:p w14:paraId="276A8ABB" w14:textId="77777777" w:rsidR="007C308A" w:rsidRDefault="007C308A" w:rsidP="007C308A"/>
    <w:p w14:paraId="3D58E8F9" w14:textId="77777777" w:rsidR="007C308A" w:rsidRDefault="007C308A" w:rsidP="007C308A">
      <w:r>
        <w:rPr>
          <w:rFonts w:hint="eastAsia"/>
        </w:rPr>
        <w:t>2</w:t>
      </w:r>
      <w:r>
        <w:rPr>
          <w:rFonts w:hint="eastAsia"/>
        </w:rPr>
        <w:t>、</w:t>
      </w:r>
    </w:p>
    <w:p w14:paraId="16EE6569" w14:textId="77777777" w:rsidR="007C308A" w:rsidRDefault="007C308A" w:rsidP="007C308A"/>
    <w:p w14:paraId="52B53586" w14:textId="77777777" w:rsidR="007C308A" w:rsidRDefault="007C308A" w:rsidP="007C308A">
      <w:r>
        <w:rPr>
          <w:rFonts w:hint="eastAsia"/>
        </w:rPr>
        <w:t>3</w:t>
      </w:r>
      <w:r>
        <w:rPr>
          <w:rFonts w:hint="eastAsia"/>
        </w:rPr>
        <w:t>、</w:t>
      </w:r>
    </w:p>
    <w:p w14:paraId="0CD3415B" w14:textId="77777777" w:rsidR="007C308A" w:rsidRDefault="007C308A" w:rsidP="007C308A"/>
    <w:p w14:paraId="1F7EF436" w14:textId="77777777" w:rsidR="007C308A" w:rsidRDefault="007C308A" w:rsidP="007C308A">
      <w:r>
        <w:rPr>
          <w:rFonts w:hint="eastAsia"/>
        </w:rPr>
        <w:t>4</w:t>
      </w:r>
      <w:r>
        <w:rPr>
          <w:rFonts w:hint="eastAsia"/>
        </w:rPr>
        <w:t>、</w:t>
      </w:r>
    </w:p>
    <w:p w14:paraId="646B7F47" w14:textId="77777777" w:rsidR="007C308A" w:rsidRDefault="007C308A" w:rsidP="007C308A"/>
    <w:p w14:paraId="0AFEA176" w14:textId="77777777" w:rsidR="007C308A" w:rsidRDefault="007C308A" w:rsidP="007C308A">
      <w:r>
        <w:rPr>
          <w:rFonts w:hint="eastAsia"/>
        </w:rPr>
        <w:t>5</w:t>
      </w:r>
      <w:r>
        <w:rPr>
          <w:rFonts w:hint="eastAsia"/>
        </w:rPr>
        <w:t>、</w:t>
      </w:r>
    </w:p>
    <w:p w14:paraId="6584D719" w14:textId="77777777" w:rsidR="007C308A" w:rsidRDefault="007C308A" w:rsidP="007C308A"/>
    <w:p w14:paraId="343CD2DE" w14:textId="77777777" w:rsidR="007C308A" w:rsidRDefault="007C308A" w:rsidP="007C308A">
      <w:r>
        <w:rPr>
          <w:rFonts w:hint="eastAsia"/>
        </w:rPr>
        <w:lastRenderedPageBreak/>
        <w:t>6</w:t>
      </w:r>
      <w:r>
        <w:rPr>
          <w:rFonts w:hint="eastAsia"/>
        </w:rPr>
        <w:t>、</w:t>
      </w:r>
    </w:p>
    <w:p w14:paraId="1C7260FF" w14:textId="77777777" w:rsidR="007C308A" w:rsidRDefault="007C308A" w:rsidP="007C308A"/>
    <w:p w14:paraId="6AFFE203" w14:textId="77777777" w:rsidR="007C308A" w:rsidRDefault="007C308A" w:rsidP="007C308A">
      <w:r>
        <w:rPr>
          <w:rFonts w:hint="eastAsia"/>
        </w:rPr>
        <w:t>7</w:t>
      </w:r>
      <w:r>
        <w:rPr>
          <w:rFonts w:hint="eastAsia"/>
        </w:rPr>
        <w:t>、</w:t>
      </w:r>
    </w:p>
    <w:p w14:paraId="758E82F3" w14:textId="77777777" w:rsidR="007C308A" w:rsidRDefault="007C308A" w:rsidP="007C308A"/>
    <w:p w14:paraId="774299D6" w14:textId="77777777" w:rsidR="007C308A" w:rsidRDefault="007C308A" w:rsidP="007C308A">
      <w:r>
        <w:rPr>
          <w:rFonts w:hint="eastAsia"/>
        </w:rPr>
        <w:t>8</w:t>
      </w:r>
      <w:r>
        <w:rPr>
          <w:rFonts w:hint="eastAsia"/>
        </w:rPr>
        <w:t>、</w:t>
      </w:r>
    </w:p>
    <w:p w14:paraId="5114A6CB" w14:textId="77777777" w:rsidR="007C308A" w:rsidRDefault="007C308A" w:rsidP="007C308A"/>
    <w:p w14:paraId="204FA3EC" w14:textId="77777777" w:rsidR="007C308A" w:rsidRDefault="007C308A" w:rsidP="007C308A">
      <w:r>
        <w:rPr>
          <w:rFonts w:hint="eastAsia"/>
        </w:rPr>
        <w:t>9</w:t>
      </w:r>
      <w:r>
        <w:rPr>
          <w:rFonts w:hint="eastAsia"/>
        </w:rPr>
        <w:t>、</w:t>
      </w:r>
    </w:p>
    <w:p w14:paraId="2A5056F9" w14:textId="77777777" w:rsidR="007C308A" w:rsidRDefault="007C308A" w:rsidP="007C308A"/>
    <w:p w14:paraId="672557CF" w14:textId="77777777" w:rsidR="007C308A" w:rsidRDefault="007C308A" w:rsidP="007C308A">
      <w:r>
        <w:rPr>
          <w:rFonts w:hint="eastAsia"/>
        </w:rPr>
        <w:t>1</w:t>
      </w:r>
      <w:r>
        <w:t>0</w:t>
      </w:r>
      <w:r>
        <w:rPr>
          <w:rFonts w:hint="eastAsia"/>
        </w:rPr>
        <w:t>、</w:t>
      </w:r>
    </w:p>
    <w:p w14:paraId="40D88B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590004" w14:textId="77777777" w:rsidTr="007A4526">
        <w:tc>
          <w:tcPr>
            <w:tcW w:w="8296" w:type="dxa"/>
          </w:tcPr>
          <w:p w14:paraId="4E60603E" w14:textId="77777777" w:rsidR="0093138A" w:rsidRDefault="0093138A" w:rsidP="007A4526">
            <w:r>
              <w:rPr>
                <w:rFonts w:hint="eastAsia"/>
              </w:rPr>
              <w:t>下周计划</w:t>
            </w:r>
          </w:p>
        </w:tc>
      </w:tr>
    </w:tbl>
    <w:p w14:paraId="0B627CF6" w14:textId="77777777" w:rsidR="0093138A" w:rsidRPr="003614A8" w:rsidRDefault="0093138A" w:rsidP="0093138A"/>
    <w:p w14:paraId="0D2709F3" w14:textId="77777777" w:rsidR="007C308A" w:rsidRDefault="007C308A" w:rsidP="007C308A">
      <w:r>
        <w:rPr>
          <w:rFonts w:hint="eastAsia"/>
        </w:rPr>
        <w:t>1</w:t>
      </w:r>
      <w:r>
        <w:rPr>
          <w:rFonts w:hint="eastAsia"/>
        </w:rPr>
        <w:t>、</w:t>
      </w:r>
    </w:p>
    <w:p w14:paraId="2DB56407" w14:textId="77777777" w:rsidR="007C308A" w:rsidRDefault="007C308A" w:rsidP="007C308A"/>
    <w:p w14:paraId="22CB3597" w14:textId="77777777" w:rsidR="007C308A" w:rsidRDefault="007C308A" w:rsidP="007C308A">
      <w:r>
        <w:rPr>
          <w:rFonts w:hint="eastAsia"/>
        </w:rPr>
        <w:t>2</w:t>
      </w:r>
      <w:r>
        <w:rPr>
          <w:rFonts w:hint="eastAsia"/>
        </w:rPr>
        <w:t>、</w:t>
      </w:r>
    </w:p>
    <w:p w14:paraId="68D39B8C" w14:textId="77777777" w:rsidR="007C308A" w:rsidRDefault="007C308A" w:rsidP="007C308A"/>
    <w:p w14:paraId="190344D2" w14:textId="77777777" w:rsidR="007C308A" w:rsidRDefault="007C308A" w:rsidP="007C308A">
      <w:r>
        <w:rPr>
          <w:rFonts w:hint="eastAsia"/>
        </w:rPr>
        <w:t>3</w:t>
      </w:r>
      <w:r>
        <w:rPr>
          <w:rFonts w:hint="eastAsia"/>
        </w:rPr>
        <w:t>、</w:t>
      </w:r>
    </w:p>
    <w:p w14:paraId="2D73E28A" w14:textId="77777777" w:rsidR="007C308A" w:rsidRDefault="007C308A" w:rsidP="007C308A"/>
    <w:p w14:paraId="51C68F17" w14:textId="77777777" w:rsidR="007C308A" w:rsidRDefault="007C308A" w:rsidP="007C308A">
      <w:r>
        <w:rPr>
          <w:rFonts w:hint="eastAsia"/>
        </w:rPr>
        <w:t>4</w:t>
      </w:r>
      <w:r>
        <w:rPr>
          <w:rFonts w:hint="eastAsia"/>
        </w:rPr>
        <w:t>、</w:t>
      </w:r>
    </w:p>
    <w:p w14:paraId="496C3FB8" w14:textId="77777777" w:rsidR="007C308A" w:rsidRDefault="007C308A" w:rsidP="007C308A"/>
    <w:p w14:paraId="58D551EE" w14:textId="77777777" w:rsidR="007C308A" w:rsidRDefault="007C308A" w:rsidP="007C308A">
      <w:r>
        <w:rPr>
          <w:rFonts w:hint="eastAsia"/>
        </w:rPr>
        <w:t>5</w:t>
      </w:r>
      <w:r>
        <w:rPr>
          <w:rFonts w:hint="eastAsia"/>
        </w:rPr>
        <w:t>、</w:t>
      </w:r>
    </w:p>
    <w:p w14:paraId="0AB4FA5F" w14:textId="77777777" w:rsidR="007C308A" w:rsidRDefault="007C308A" w:rsidP="007C308A"/>
    <w:p w14:paraId="5BF5B8FF" w14:textId="77777777" w:rsidR="007C308A" w:rsidRDefault="007C308A" w:rsidP="007C308A">
      <w:r>
        <w:rPr>
          <w:rFonts w:hint="eastAsia"/>
        </w:rPr>
        <w:t>6</w:t>
      </w:r>
      <w:r>
        <w:rPr>
          <w:rFonts w:hint="eastAsia"/>
        </w:rPr>
        <w:t>、</w:t>
      </w:r>
    </w:p>
    <w:p w14:paraId="7CC6E819" w14:textId="77777777" w:rsidR="007C308A" w:rsidRDefault="007C308A" w:rsidP="007C308A"/>
    <w:p w14:paraId="75C302A3" w14:textId="77777777" w:rsidR="007C308A" w:rsidRDefault="007C308A" w:rsidP="007C308A">
      <w:r>
        <w:rPr>
          <w:rFonts w:hint="eastAsia"/>
        </w:rPr>
        <w:t>7</w:t>
      </w:r>
      <w:r>
        <w:rPr>
          <w:rFonts w:hint="eastAsia"/>
        </w:rPr>
        <w:t>、</w:t>
      </w:r>
    </w:p>
    <w:p w14:paraId="55491549" w14:textId="77777777" w:rsidR="007C308A" w:rsidRDefault="007C308A" w:rsidP="007C308A"/>
    <w:p w14:paraId="6FC264EA" w14:textId="77777777" w:rsidR="007C308A" w:rsidRDefault="007C308A" w:rsidP="007C308A">
      <w:r>
        <w:rPr>
          <w:rFonts w:hint="eastAsia"/>
        </w:rPr>
        <w:t>8</w:t>
      </w:r>
      <w:r>
        <w:rPr>
          <w:rFonts w:hint="eastAsia"/>
        </w:rPr>
        <w:t>、</w:t>
      </w:r>
    </w:p>
    <w:p w14:paraId="0FA64538" w14:textId="77777777" w:rsidR="007C308A" w:rsidRDefault="007C308A" w:rsidP="007C308A"/>
    <w:p w14:paraId="78BA3182" w14:textId="77777777" w:rsidR="007C308A" w:rsidRDefault="007C308A" w:rsidP="007C308A">
      <w:r>
        <w:rPr>
          <w:rFonts w:hint="eastAsia"/>
        </w:rPr>
        <w:t>9</w:t>
      </w:r>
      <w:r>
        <w:rPr>
          <w:rFonts w:hint="eastAsia"/>
        </w:rPr>
        <w:t>、</w:t>
      </w:r>
    </w:p>
    <w:p w14:paraId="1A0A42F6" w14:textId="77777777" w:rsidR="007C308A" w:rsidRDefault="007C308A" w:rsidP="007C308A"/>
    <w:p w14:paraId="16B79F3A" w14:textId="77777777" w:rsidR="007C308A" w:rsidRDefault="007C308A" w:rsidP="007C308A">
      <w:r>
        <w:rPr>
          <w:rFonts w:hint="eastAsia"/>
        </w:rPr>
        <w:t>1</w:t>
      </w:r>
      <w:r>
        <w:t>0</w:t>
      </w:r>
      <w:r>
        <w:rPr>
          <w:rFonts w:hint="eastAsia"/>
        </w:rPr>
        <w:t>、</w:t>
      </w:r>
    </w:p>
    <w:p w14:paraId="5C60A53C" w14:textId="77777777" w:rsidR="0093138A" w:rsidRPr="003614A8" w:rsidRDefault="0093138A" w:rsidP="0093138A"/>
    <w:p w14:paraId="02AFCDA9" w14:textId="77777777" w:rsidR="0093138A" w:rsidRDefault="0093138A" w:rsidP="0093138A"/>
    <w:p w14:paraId="2D717E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AD9360" w14:textId="77777777" w:rsidTr="007C308A">
        <w:tc>
          <w:tcPr>
            <w:tcW w:w="8281" w:type="dxa"/>
          </w:tcPr>
          <w:p w14:paraId="76042287" w14:textId="77777777" w:rsidR="0093138A" w:rsidRDefault="0093138A" w:rsidP="007A4526">
            <w:r>
              <w:rPr>
                <w:rFonts w:hint="eastAsia"/>
              </w:rPr>
              <w:t>本周工作</w:t>
            </w:r>
          </w:p>
        </w:tc>
      </w:tr>
    </w:tbl>
    <w:p w14:paraId="76E092B6" w14:textId="77777777" w:rsidR="007C308A" w:rsidRDefault="007C308A" w:rsidP="007C308A">
      <w:r>
        <w:rPr>
          <w:rFonts w:hint="eastAsia"/>
        </w:rPr>
        <w:t>1</w:t>
      </w:r>
      <w:r>
        <w:rPr>
          <w:rFonts w:hint="eastAsia"/>
        </w:rPr>
        <w:t>、</w:t>
      </w:r>
    </w:p>
    <w:p w14:paraId="206945C2" w14:textId="77777777" w:rsidR="007C308A" w:rsidRDefault="007C308A" w:rsidP="007C308A"/>
    <w:p w14:paraId="01A5DDDA" w14:textId="77777777" w:rsidR="007C308A" w:rsidRDefault="007C308A" w:rsidP="007C308A">
      <w:r>
        <w:rPr>
          <w:rFonts w:hint="eastAsia"/>
        </w:rPr>
        <w:t>2</w:t>
      </w:r>
      <w:r>
        <w:rPr>
          <w:rFonts w:hint="eastAsia"/>
        </w:rPr>
        <w:t>、</w:t>
      </w:r>
    </w:p>
    <w:p w14:paraId="533C946A" w14:textId="77777777" w:rsidR="007C308A" w:rsidRDefault="007C308A" w:rsidP="007C308A"/>
    <w:p w14:paraId="56168465" w14:textId="77777777" w:rsidR="007C308A" w:rsidRDefault="007C308A" w:rsidP="007C308A">
      <w:r>
        <w:rPr>
          <w:rFonts w:hint="eastAsia"/>
        </w:rPr>
        <w:t>3</w:t>
      </w:r>
      <w:r>
        <w:rPr>
          <w:rFonts w:hint="eastAsia"/>
        </w:rPr>
        <w:t>、</w:t>
      </w:r>
    </w:p>
    <w:p w14:paraId="38E1EC7C" w14:textId="77777777" w:rsidR="007C308A" w:rsidRDefault="007C308A" w:rsidP="007C308A"/>
    <w:p w14:paraId="4E3A2A10" w14:textId="77777777" w:rsidR="007C308A" w:rsidRDefault="007C308A" w:rsidP="007C308A">
      <w:r>
        <w:rPr>
          <w:rFonts w:hint="eastAsia"/>
        </w:rPr>
        <w:t>4</w:t>
      </w:r>
      <w:r>
        <w:rPr>
          <w:rFonts w:hint="eastAsia"/>
        </w:rPr>
        <w:t>、</w:t>
      </w:r>
    </w:p>
    <w:p w14:paraId="286C7990" w14:textId="77777777" w:rsidR="007C308A" w:rsidRDefault="007C308A" w:rsidP="007C308A"/>
    <w:p w14:paraId="6480434E" w14:textId="77777777" w:rsidR="007C308A" w:rsidRDefault="007C308A" w:rsidP="007C308A">
      <w:r>
        <w:rPr>
          <w:rFonts w:hint="eastAsia"/>
        </w:rPr>
        <w:lastRenderedPageBreak/>
        <w:t>5</w:t>
      </w:r>
      <w:r>
        <w:rPr>
          <w:rFonts w:hint="eastAsia"/>
        </w:rPr>
        <w:t>、</w:t>
      </w:r>
    </w:p>
    <w:p w14:paraId="27A2F7CE" w14:textId="77777777" w:rsidR="007C308A" w:rsidRDefault="007C308A" w:rsidP="007C308A"/>
    <w:p w14:paraId="320965F7" w14:textId="77777777" w:rsidR="007C308A" w:rsidRDefault="007C308A" w:rsidP="007C308A">
      <w:r>
        <w:rPr>
          <w:rFonts w:hint="eastAsia"/>
        </w:rPr>
        <w:t>6</w:t>
      </w:r>
      <w:r>
        <w:rPr>
          <w:rFonts w:hint="eastAsia"/>
        </w:rPr>
        <w:t>、</w:t>
      </w:r>
    </w:p>
    <w:p w14:paraId="2D997D30" w14:textId="77777777" w:rsidR="007C308A" w:rsidRDefault="007C308A" w:rsidP="007C308A"/>
    <w:p w14:paraId="746466B6" w14:textId="77777777" w:rsidR="007C308A" w:rsidRDefault="007C308A" w:rsidP="007C308A">
      <w:r>
        <w:rPr>
          <w:rFonts w:hint="eastAsia"/>
        </w:rPr>
        <w:t>7</w:t>
      </w:r>
      <w:r>
        <w:rPr>
          <w:rFonts w:hint="eastAsia"/>
        </w:rPr>
        <w:t>、</w:t>
      </w:r>
    </w:p>
    <w:p w14:paraId="4AC550DF" w14:textId="77777777" w:rsidR="007C308A" w:rsidRDefault="007C308A" w:rsidP="007C308A"/>
    <w:p w14:paraId="0EBC657D" w14:textId="77777777" w:rsidR="007C308A" w:rsidRDefault="007C308A" w:rsidP="007C308A">
      <w:r>
        <w:rPr>
          <w:rFonts w:hint="eastAsia"/>
        </w:rPr>
        <w:t>8</w:t>
      </w:r>
      <w:r>
        <w:rPr>
          <w:rFonts w:hint="eastAsia"/>
        </w:rPr>
        <w:t>、</w:t>
      </w:r>
    </w:p>
    <w:p w14:paraId="6C8E2428" w14:textId="77777777" w:rsidR="007C308A" w:rsidRDefault="007C308A" w:rsidP="007C308A"/>
    <w:p w14:paraId="240DF1C4" w14:textId="77777777" w:rsidR="007C308A" w:rsidRDefault="007C308A" w:rsidP="007C308A">
      <w:r>
        <w:rPr>
          <w:rFonts w:hint="eastAsia"/>
        </w:rPr>
        <w:t>9</w:t>
      </w:r>
      <w:r>
        <w:rPr>
          <w:rFonts w:hint="eastAsia"/>
        </w:rPr>
        <w:t>、</w:t>
      </w:r>
    </w:p>
    <w:p w14:paraId="4600C0F2" w14:textId="77777777" w:rsidR="007C308A" w:rsidRDefault="007C308A" w:rsidP="007C308A"/>
    <w:p w14:paraId="25F6EE77" w14:textId="77777777" w:rsidR="007C308A" w:rsidRDefault="007C308A" w:rsidP="007C308A">
      <w:r>
        <w:rPr>
          <w:rFonts w:hint="eastAsia"/>
        </w:rPr>
        <w:t>1</w:t>
      </w:r>
      <w:r>
        <w:t>0</w:t>
      </w:r>
      <w:r>
        <w:rPr>
          <w:rFonts w:hint="eastAsia"/>
        </w:rPr>
        <w:t>、</w:t>
      </w:r>
    </w:p>
    <w:p w14:paraId="78FB86F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305CB1" w14:textId="77777777" w:rsidTr="007A4526">
        <w:tc>
          <w:tcPr>
            <w:tcW w:w="8296" w:type="dxa"/>
          </w:tcPr>
          <w:p w14:paraId="6474A6D0" w14:textId="77777777" w:rsidR="0093138A" w:rsidRDefault="0093138A" w:rsidP="007A4526">
            <w:r>
              <w:rPr>
                <w:rFonts w:hint="eastAsia"/>
              </w:rPr>
              <w:t>下周计划</w:t>
            </w:r>
          </w:p>
        </w:tc>
      </w:tr>
    </w:tbl>
    <w:p w14:paraId="5C60D80D" w14:textId="77777777" w:rsidR="0093138A" w:rsidRPr="003614A8" w:rsidRDefault="0093138A" w:rsidP="0093138A"/>
    <w:p w14:paraId="207DE002" w14:textId="77777777" w:rsidR="007C308A" w:rsidRDefault="007C308A" w:rsidP="007C308A">
      <w:r>
        <w:rPr>
          <w:rFonts w:hint="eastAsia"/>
        </w:rPr>
        <w:t>1</w:t>
      </w:r>
      <w:r>
        <w:rPr>
          <w:rFonts w:hint="eastAsia"/>
        </w:rPr>
        <w:t>、</w:t>
      </w:r>
    </w:p>
    <w:p w14:paraId="180771D0" w14:textId="77777777" w:rsidR="007C308A" w:rsidRDefault="007C308A" w:rsidP="007C308A"/>
    <w:p w14:paraId="70A5FE2B" w14:textId="77777777" w:rsidR="007C308A" w:rsidRDefault="007C308A" w:rsidP="007C308A">
      <w:r>
        <w:rPr>
          <w:rFonts w:hint="eastAsia"/>
        </w:rPr>
        <w:t>2</w:t>
      </w:r>
      <w:r>
        <w:rPr>
          <w:rFonts w:hint="eastAsia"/>
        </w:rPr>
        <w:t>、</w:t>
      </w:r>
    </w:p>
    <w:p w14:paraId="2B14AE02" w14:textId="77777777" w:rsidR="007C308A" w:rsidRDefault="007C308A" w:rsidP="007C308A"/>
    <w:p w14:paraId="53645C44" w14:textId="77777777" w:rsidR="007C308A" w:rsidRDefault="007C308A" w:rsidP="007C308A">
      <w:r>
        <w:rPr>
          <w:rFonts w:hint="eastAsia"/>
        </w:rPr>
        <w:t>3</w:t>
      </w:r>
      <w:r>
        <w:rPr>
          <w:rFonts w:hint="eastAsia"/>
        </w:rPr>
        <w:t>、</w:t>
      </w:r>
    </w:p>
    <w:p w14:paraId="4C3478DD" w14:textId="77777777" w:rsidR="007C308A" w:rsidRDefault="007C308A" w:rsidP="007C308A"/>
    <w:p w14:paraId="140DA029" w14:textId="77777777" w:rsidR="007C308A" w:rsidRDefault="007C308A" w:rsidP="007C308A">
      <w:r>
        <w:rPr>
          <w:rFonts w:hint="eastAsia"/>
        </w:rPr>
        <w:t>4</w:t>
      </w:r>
      <w:r>
        <w:rPr>
          <w:rFonts w:hint="eastAsia"/>
        </w:rPr>
        <w:t>、</w:t>
      </w:r>
    </w:p>
    <w:p w14:paraId="69C6119E" w14:textId="77777777" w:rsidR="007C308A" w:rsidRDefault="007C308A" w:rsidP="007C308A"/>
    <w:p w14:paraId="6E9EDA99" w14:textId="77777777" w:rsidR="007C308A" w:rsidRDefault="007C308A" w:rsidP="007C308A">
      <w:r>
        <w:rPr>
          <w:rFonts w:hint="eastAsia"/>
        </w:rPr>
        <w:t>5</w:t>
      </w:r>
      <w:r>
        <w:rPr>
          <w:rFonts w:hint="eastAsia"/>
        </w:rPr>
        <w:t>、</w:t>
      </w:r>
    </w:p>
    <w:p w14:paraId="5F35179E" w14:textId="77777777" w:rsidR="007C308A" w:rsidRDefault="007C308A" w:rsidP="007C308A"/>
    <w:p w14:paraId="12D7E1F1" w14:textId="77777777" w:rsidR="007C308A" w:rsidRDefault="007C308A" w:rsidP="007C308A">
      <w:r>
        <w:rPr>
          <w:rFonts w:hint="eastAsia"/>
        </w:rPr>
        <w:t>6</w:t>
      </w:r>
      <w:r>
        <w:rPr>
          <w:rFonts w:hint="eastAsia"/>
        </w:rPr>
        <w:t>、</w:t>
      </w:r>
    </w:p>
    <w:p w14:paraId="7F039059" w14:textId="77777777" w:rsidR="007C308A" w:rsidRDefault="007C308A" w:rsidP="007C308A"/>
    <w:p w14:paraId="46C59035" w14:textId="77777777" w:rsidR="007C308A" w:rsidRDefault="007C308A" w:rsidP="007C308A">
      <w:r>
        <w:rPr>
          <w:rFonts w:hint="eastAsia"/>
        </w:rPr>
        <w:t>7</w:t>
      </w:r>
      <w:r>
        <w:rPr>
          <w:rFonts w:hint="eastAsia"/>
        </w:rPr>
        <w:t>、</w:t>
      </w:r>
    </w:p>
    <w:p w14:paraId="243A0E0F" w14:textId="77777777" w:rsidR="007C308A" w:rsidRDefault="007C308A" w:rsidP="007C308A"/>
    <w:p w14:paraId="623A0FE4" w14:textId="77777777" w:rsidR="007C308A" w:rsidRDefault="007C308A" w:rsidP="007C308A">
      <w:r>
        <w:rPr>
          <w:rFonts w:hint="eastAsia"/>
        </w:rPr>
        <w:t>8</w:t>
      </w:r>
      <w:r>
        <w:rPr>
          <w:rFonts w:hint="eastAsia"/>
        </w:rPr>
        <w:t>、</w:t>
      </w:r>
    </w:p>
    <w:p w14:paraId="688091BD" w14:textId="77777777" w:rsidR="007C308A" w:rsidRDefault="007C308A" w:rsidP="007C308A"/>
    <w:p w14:paraId="2763FFCA" w14:textId="77777777" w:rsidR="007C308A" w:rsidRDefault="007C308A" w:rsidP="007C308A">
      <w:r>
        <w:rPr>
          <w:rFonts w:hint="eastAsia"/>
        </w:rPr>
        <w:t>9</w:t>
      </w:r>
      <w:r>
        <w:rPr>
          <w:rFonts w:hint="eastAsia"/>
        </w:rPr>
        <w:t>、</w:t>
      </w:r>
    </w:p>
    <w:p w14:paraId="4258B316" w14:textId="77777777" w:rsidR="007C308A" w:rsidRDefault="007C308A" w:rsidP="007C308A"/>
    <w:p w14:paraId="5FDB3080" w14:textId="77777777" w:rsidR="007C308A" w:rsidRDefault="007C308A" w:rsidP="007C308A">
      <w:r>
        <w:rPr>
          <w:rFonts w:hint="eastAsia"/>
        </w:rPr>
        <w:t>1</w:t>
      </w:r>
      <w:r>
        <w:t>0</w:t>
      </w:r>
      <w:r>
        <w:rPr>
          <w:rFonts w:hint="eastAsia"/>
        </w:rPr>
        <w:t>、</w:t>
      </w:r>
    </w:p>
    <w:p w14:paraId="0A4D5E31" w14:textId="77777777" w:rsidR="0093138A" w:rsidRPr="003614A8" w:rsidRDefault="0093138A" w:rsidP="0093138A"/>
    <w:p w14:paraId="55232DC1" w14:textId="77777777" w:rsidR="0093138A" w:rsidRDefault="0093138A" w:rsidP="0093138A"/>
    <w:p w14:paraId="419F28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DEF075" w14:textId="77777777" w:rsidTr="007A4526">
        <w:tc>
          <w:tcPr>
            <w:tcW w:w="8296" w:type="dxa"/>
          </w:tcPr>
          <w:p w14:paraId="11E337C3" w14:textId="77777777" w:rsidR="0093138A" w:rsidRDefault="0093138A" w:rsidP="007A4526">
            <w:r>
              <w:rPr>
                <w:rFonts w:hint="eastAsia"/>
              </w:rPr>
              <w:t>本周工作</w:t>
            </w:r>
          </w:p>
        </w:tc>
      </w:tr>
    </w:tbl>
    <w:p w14:paraId="07BB905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6040EC" w14:textId="77777777" w:rsidTr="007A4526">
        <w:tc>
          <w:tcPr>
            <w:tcW w:w="8296" w:type="dxa"/>
          </w:tcPr>
          <w:p w14:paraId="419C6F22" w14:textId="77777777" w:rsidR="0093138A" w:rsidRDefault="0093138A" w:rsidP="007A4526">
            <w:r>
              <w:rPr>
                <w:rFonts w:hint="eastAsia"/>
              </w:rPr>
              <w:t>下周计划</w:t>
            </w:r>
          </w:p>
        </w:tc>
      </w:tr>
    </w:tbl>
    <w:p w14:paraId="6CA761D7" w14:textId="77777777" w:rsidR="0093138A" w:rsidRPr="003614A8" w:rsidRDefault="0093138A" w:rsidP="0093138A"/>
    <w:p w14:paraId="6C617994" w14:textId="77777777" w:rsidR="0093138A" w:rsidRPr="003614A8" w:rsidRDefault="0093138A" w:rsidP="0093138A"/>
    <w:p w14:paraId="728201FF" w14:textId="77777777" w:rsidR="0093138A" w:rsidRDefault="0093138A" w:rsidP="0093138A"/>
    <w:p w14:paraId="00938EC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911AFD" w14:textId="77777777" w:rsidTr="007C308A">
        <w:tc>
          <w:tcPr>
            <w:tcW w:w="8281" w:type="dxa"/>
          </w:tcPr>
          <w:p w14:paraId="37D7F9A6" w14:textId="77777777" w:rsidR="0093138A" w:rsidRDefault="0093138A" w:rsidP="007A4526">
            <w:r>
              <w:rPr>
                <w:rFonts w:hint="eastAsia"/>
              </w:rPr>
              <w:lastRenderedPageBreak/>
              <w:t>本周工作</w:t>
            </w:r>
          </w:p>
        </w:tc>
      </w:tr>
    </w:tbl>
    <w:p w14:paraId="3439ACEC" w14:textId="77777777" w:rsidR="007C308A" w:rsidRDefault="007C308A" w:rsidP="007C308A">
      <w:r>
        <w:rPr>
          <w:rFonts w:hint="eastAsia"/>
        </w:rPr>
        <w:t>1</w:t>
      </w:r>
      <w:r>
        <w:rPr>
          <w:rFonts w:hint="eastAsia"/>
        </w:rPr>
        <w:t>、</w:t>
      </w:r>
    </w:p>
    <w:p w14:paraId="23ABA530" w14:textId="77777777" w:rsidR="007C308A" w:rsidRDefault="007C308A" w:rsidP="007C308A"/>
    <w:p w14:paraId="0AECF8E9" w14:textId="77777777" w:rsidR="007C308A" w:rsidRDefault="007C308A" w:rsidP="007C308A">
      <w:r>
        <w:rPr>
          <w:rFonts w:hint="eastAsia"/>
        </w:rPr>
        <w:t>2</w:t>
      </w:r>
      <w:r>
        <w:rPr>
          <w:rFonts w:hint="eastAsia"/>
        </w:rPr>
        <w:t>、</w:t>
      </w:r>
    </w:p>
    <w:p w14:paraId="4015A749" w14:textId="77777777" w:rsidR="007C308A" w:rsidRDefault="007C308A" w:rsidP="007C308A"/>
    <w:p w14:paraId="19BF6E8B" w14:textId="77777777" w:rsidR="007C308A" w:rsidRDefault="007C308A" w:rsidP="007C308A">
      <w:r>
        <w:rPr>
          <w:rFonts w:hint="eastAsia"/>
        </w:rPr>
        <w:t>3</w:t>
      </w:r>
      <w:r>
        <w:rPr>
          <w:rFonts w:hint="eastAsia"/>
        </w:rPr>
        <w:t>、</w:t>
      </w:r>
    </w:p>
    <w:p w14:paraId="600087DC" w14:textId="77777777" w:rsidR="007C308A" w:rsidRDefault="007C308A" w:rsidP="007C308A"/>
    <w:p w14:paraId="0F68FA10" w14:textId="77777777" w:rsidR="007C308A" w:rsidRDefault="007C308A" w:rsidP="007C308A">
      <w:r>
        <w:rPr>
          <w:rFonts w:hint="eastAsia"/>
        </w:rPr>
        <w:t>4</w:t>
      </w:r>
      <w:r>
        <w:rPr>
          <w:rFonts w:hint="eastAsia"/>
        </w:rPr>
        <w:t>、</w:t>
      </w:r>
    </w:p>
    <w:p w14:paraId="494DE3F2" w14:textId="77777777" w:rsidR="007C308A" w:rsidRDefault="007C308A" w:rsidP="007C308A"/>
    <w:p w14:paraId="4C2E943A" w14:textId="77777777" w:rsidR="007C308A" w:rsidRDefault="007C308A" w:rsidP="007C308A">
      <w:r>
        <w:rPr>
          <w:rFonts w:hint="eastAsia"/>
        </w:rPr>
        <w:t>5</w:t>
      </w:r>
      <w:r>
        <w:rPr>
          <w:rFonts w:hint="eastAsia"/>
        </w:rPr>
        <w:t>、</w:t>
      </w:r>
    </w:p>
    <w:p w14:paraId="31F962B1" w14:textId="77777777" w:rsidR="007C308A" w:rsidRDefault="007C308A" w:rsidP="007C308A"/>
    <w:p w14:paraId="474BF02D" w14:textId="77777777" w:rsidR="007C308A" w:rsidRDefault="007C308A" w:rsidP="007C308A">
      <w:r>
        <w:rPr>
          <w:rFonts w:hint="eastAsia"/>
        </w:rPr>
        <w:t>6</w:t>
      </w:r>
      <w:r>
        <w:rPr>
          <w:rFonts w:hint="eastAsia"/>
        </w:rPr>
        <w:t>、</w:t>
      </w:r>
    </w:p>
    <w:p w14:paraId="4749B9F3" w14:textId="77777777" w:rsidR="007C308A" w:rsidRDefault="007C308A" w:rsidP="007C308A"/>
    <w:p w14:paraId="726F83AE" w14:textId="77777777" w:rsidR="007C308A" w:rsidRDefault="007C308A" w:rsidP="007C308A">
      <w:r>
        <w:rPr>
          <w:rFonts w:hint="eastAsia"/>
        </w:rPr>
        <w:t>7</w:t>
      </w:r>
      <w:r>
        <w:rPr>
          <w:rFonts w:hint="eastAsia"/>
        </w:rPr>
        <w:t>、</w:t>
      </w:r>
    </w:p>
    <w:p w14:paraId="3B1B9356" w14:textId="77777777" w:rsidR="007C308A" w:rsidRDefault="007C308A" w:rsidP="007C308A"/>
    <w:p w14:paraId="2BF01E17" w14:textId="77777777" w:rsidR="007C308A" w:rsidRDefault="007C308A" w:rsidP="007C308A">
      <w:r>
        <w:rPr>
          <w:rFonts w:hint="eastAsia"/>
        </w:rPr>
        <w:t>8</w:t>
      </w:r>
      <w:r>
        <w:rPr>
          <w:rFonts w:hint="eastAsia"/>
        </w:rPr>
        <w:t>、</w:t>
      </w:r>
    </w:p>
    <w:p w14:paraId="35BF15A6" w14:textId="77777777" w:rsidR="007C308A" w:rsidRDefault="007C308A" w:rsidP="007C308A"/>
    <w:p w14:paraId="7EAE4B1B" w14:textId="77777777" w:rsidR="007C308A" w:rsidRDefault="007C308A" w:rsidP="007C308A">
      <w:r>
        <w:rPr>
          <w:rFonts w:hint="eastAsia"/>
        </w:rPr>
        <w:t>9</w:t>
      </w:r>
      <w:r>
        <w:rPr>
          <w:rFonts w:hint="eastAsia"/>
        </w:rPr>
        <w:t>、</w:t>
      </w:r>
    </w:p>
    <w:p w14:paraId="7F8447C9" w14:textId="77777777" w:rsidR="007C308A" w:rsidRDefault="007C308A" w:rsidP="007C308A"/>
    <w:p w14:paraId="10C2E953" w14:textId="77777777" w:rsidR="007C308A" w:rsidRDefault="007C308A" w:rsidP="007C308A">
      <w:r>
        <w:rPr>
          <w:rFonts w:hint="eastAsia"/>
        </w:rPr>
        <w:t>1</w:t>
      </w:r>
      <w:r>
        <w:t>0</w:t>
      </w:r>
      <w:r>
        <w:rPr>
          <w:rFonts w:hint="eastAsia"/>
        </w:rPr>
        <w:t>、</w:t>
      </w:r>
    </w:p>
    <w:p w14:paraId="20C53E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41D1CB" w14:textId="77777777" w:rsidTr="007A4526">
        <w:tc>
          <w:tcPr>
            <w:tcW w:w="8296" w:type="dxa"/>
          </w:tcPr>
          <w:p w14:paraId="49F669B3" w14:textId="77777777" w:rsidR="0093138A" w:rsidRDefault="0093138A" w:rsidP="007A4526">
            <w:r>
              <w:rPr>
                <w:rFonts w:hint="eastAsia"/>
              </w:rPr>
              <w:t>下周计划</w:t>
            </w:r>
          </w:p>
        </w:tc>
      </w:tr>
    </w:tbl>
    <w:p w14:paraId="311A2373" w14:textId="77777777" w:rsidR="0093138A" w:rsidRPr="003614A8" w:rsidRDefault="0093138A" w:rsidP="0093138A"/>
    <w:p w14:paraId="1E35DEDE" w14:textId="77777777" w:rsidR="007C308A" w:rsidRDefault="007C308A" w:rsidP="007C308A">
      <w:r>
        <w:rPr>
          <w:rFonts w:hint="eastAsia"/>
        </w:rPr>
        <w:t>1</w:t>
      </w:r>
      <w:r>
        <w:rPr>
          <w:rFonts w:hint="eastAsia"/>
        </w:rPr>
        <w:t>、</w:t>
      </w:r>
    </w:p>
    <w:p w14:paraId="13B3A46C" w14:textId="77777777" w:rsidR="007C308A" w:rsidRDefault="007C308A" w:rsidP="007C308A"/>
    <w:p w14:paraId="6DB7786E" w14:textId="77777777" w:rsidR="007C308A" w:rsidRDefault="007C308A" w:rsidP="007C308A">
      <w:r>
        <w:rPr>
          <w:rFonts w:hint="eastAsia"/>
        </w:rPr>
        <w:t>2</w:t>
      </w:r>
      <w:r>
        <w:rPr>
          <w:rFonts w:hint="eastAsia"/>
        </w:rPr>
        <w:t>、</w:t>
      </w:r>
    </w:p>
    <w:p w14:paraId="329412D1" w14:textId="77777777" w:rsidR="007C308A" w:rsidRDefault="007C308A" w:rsidP="007C308A"/>
    <w:p w14:paraId="75A2A354" w14:textId="77777777" w:rsidR="007C308A" w:rsidRDefault="007C308A" w:rsidP="007C308A">
      <w:r>
        <w:rPr>
          <w:rFonts w:hint="eastAsia"/>
        </w:rPr>
        <w:t>3</w:t>
      </w:r>
      <w:r>
        <w:rPr>
          <w:rFonts w:hint="eastAsia"/>
        </w:rPr>
        <w:t>、</w:t>
      </w:r>
    </w:p>
    <w:p w14:paraId="7B60D1B0" w14:textId="77777777" w:rsidR="007C308A" w:rsidRDefault="007C308A" w:rsidP="007C308A"/>
    <w:p w14:paraId="4C5936A9" w14:textId="77777777" w:rsidR="007C308A" w:rsidRDefault="007C308A" w:rsidP="007C308A">
      <w:r>
        <w:rPr>
          <w:rFonts w:hint="eastAsia"/>
        </w:rPr>
        <w:t>4</w:t>
      </w:r>
      <w:r>
        <w:rPr>
          <w:rFonts w:hint="eastAsia"/>
        </w:rPr>
        <w:t>、</w:t>
      </w:r>
    </w:p>
    <w:p w14:paraId="1592D6A0" w14:textId="77777777" w:rsidR="007C308A" w:rsidRDefault="007C308A" w:rsidP="007C308A"/>
    <w:p w14:paraId="3D407AD0" w14:textId="77777777" w:rsidR="007C308A" w:rsidRDefault="007C308A" w:rsidP="007C308A">
      <w:r>
        <w:rPr>
          <w:rFonts w:hint="eastAsia"/>
        </w:rPr>
        <w:t>5</w:t>
      </w:r>
      <w:r>
        <w:rPr>
          <w:rFonts w:hint="eastAsia"/>
        </w:rPr>
        <w:t>、</w:t>
      </w:r>
    </w:p>
    <w:p w14:paraId="6DB44A5D" w14:textId="77777777" w:rsidR="007C308A" w:rsidRDefault="007C308A" w:rsidP="007C308A"/>
    <w:p w14:paraId="3895B298" w14:textId="77777777" w:rsidR="007C308A" w:rsidRDefault="007C308A" w:rsidP="007C308A">
      <w:r>
        <w:rPr>
          <w:rFonts w:hint="eastAsia"/>
        </w:rPr>
        <w:t>6</w:t>
      </w:r>
      <w:r>
        <w:rPr>
          <w:rFonts w:hint="eastAsia"/>
        </w:rPr>
        <w:t>、</w:t>
      </w:r>
    </w:p>
    <w:p w14:paraId="61F13EC5" w14:textId="77777777" w:rsidR="007C308A" w:rsidRDefault="007C308A" w:rsidP="007C308A"/>
    <w:p w14:paraId="7F01E554" w14:textId="77777777" w:rsidR="007C308A" w:rsidRDefault="007C308A" w:rsidP="007C308A">
      <w:r>
        <w:rPr>
          <w:rFonts w:hint="eastAsia"/>
        </w:rPr>
        <w:t>7</w:t>
      </w:r>
      <w:r>
        <w:rPr>
          <w:rFonts w:hint="eastAsia"/>
        </w:rPr>
        <w:t>、</w:t>
      </w:r>
    </w:p>
    <w:p w14:paraId="06C7B896" w14:textId="77777777" w:rsidR="007C308A" w:rsidRDefault="007C308A" w:rsidP="007C308A"/>
    <w:p w14:paraId="370109B7" w14:textId="77777777" w:rsidR="007C308A" w:rsidRDefault="007C308A" w:rsidP="007C308A">
      <w:r>
        <w:rPr>
          <w:rFonts w:hint="eastAsia"/>
        </w:rPr>
        <w:t>8</w:t>
      </w:r>
      <w:r>
        <w:rPr>
          <w:rFonts w:hint="eastAsia"/>
        </w:rPr>
        <w:t>、</w:t>
      </w:r>
    </w:p>
    <w:p w14:paraId="3DDE864D" w14:textId="77777777" w:rsidR="007C308A" w:rsidRDefault="007C308A" w:rsidP="007C308A"/>
    <w:p w14:paraId="1CD30321" w14:textId="77777777" w:rsidR="007C308A" w:rsidRDefault="007C308A" w:rsidP="007C308A">
      <w:r>
        <w:rPr>
          <w:rFonts w:hint="eastAsia"/>
        </w:rPr>
        <w:t>9</w:t>
      </w:r>
      <w:r>
        <w:rPr>
          <w:rFonts w:hint="eastAsia"/>
        </w:rPr>
        <w:t>、</w:t>
      </w:r>
    </w:p>
    <w:p w14:paraId="662BC395" w14:textId="77777777" w:rsidR="007C308A" w:rsidRDefault="007C308A" w:rsidP="007C308A"/>
    <w:p w14:paraId="37FB069E" w14:textId="77777777" w:rsidR="007C308A" w:rsidRDefault="007C308A" w:rsidP="007C308A">
      <w:r>
        <w:rPr>
          <w:rFonts w:hint="eastAsia"/>
        </w:rPr>
        <w:t>1</w:t>
      </w:r>
      <w:r>
        <w:t>0</w:t>
      </w:r>
      <w:r>
        <w:rPr>
          <w:rFonts w:hint="eastAsia"/>
        </w:rPr>
        <w:t>、</w:t>
      </w:r>
    </w:p>
    <w:p w14:paraId="52CED049" w14:textId="77777777" w:rsidR="0093138A" w:rsidRPr="003614A8" w:rsidRDefault="0093138A" w:rsidP="0093138A"/>
    <w:p w14:paraId="631974BB" w14:textId="77777777" w:rsidR="0093138A" w:rsidRDefault="0093138A" w:rsidP="0093138A"/>
    <w:p w14:paraId="62A01F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0626C5" w14:textId="77777777" w:rsidTr="007A4526">
        <w:tc>
          <w:tcPr>
            <w:tcW w:w="8296" w:type="dxa"/>
          </w:tcPr>
          <w:p w14:paraId="33E8049F" w14:textId="77777777" w:rsidR="0093138A" w:rsidRDefault="0093138A" w:rsidP="007A4526">
            <w:r>
              <w:rPr>
                <w:rFonts w:hint="eastAsia"/>
              </w:rPr>
              <w:t>本周工作</w:t>
            </w:r>
          </w:p>
        </w:tc>
      </w:tr>
    </w:tbl>
    <w:p w14:paraId="720A39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0BD1BF" w14:textId="77777777" w:rsidTr="007A4526">
        <w:tc>
          <w:tcPr>
            <w:tcW w:w="8296" w:type="dxa"/>
          </w:tcPr>
          <w:p w14:paraId="0D542B3F" w14:textId="77777777" w:rsidR="0093138A" w:rsidRDefault="0093138A" w:rsidP="007A4526">
            <w:r>
              <w:rPr>
                <w:rFonts w:hint="eastAsia"/>
              </w:rPr>
              <w:t>下周计划</w:t>
            </w:r>
          </w:p>
        </w:tc>
      </w:tr>
    </w:tbl>
    <w:p w14:paraId="6D7A7FA0" w14:textId="77777777" w:rsidR="0093138A" w:rsidRPr="003614A8" w:rsidRDefault="0093138A" w:rsidP="0093138A"/>
    <w:p w14:paraId="0F7F050E" w14:textId="77777777" w:rsidR="0093138A" w:rsidRPr="003614A8" w:rsidRDefault="0093138A" w:rsidP="0093138A"/>
    <w:p w14:paraId="16F19B2B" w14:textId="77777777" w:rsidR="0093138A" w:rsidRDefault="0093138A" w:rsidP="0093138A"/>
    <w:p w14:paraId="4DDA731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23C8ED" w14:textId="77777777" w:rsidTr="007A4526">
        <w:tc>
          <w:tcPr>
            <w:tcW w:w="8296" w:type="dxa"/>
          </w:tcPr>
          <w:p w14:paraId="507F566F" w14:textId="77777777" w:rsidR="0093138A" w:rsidRDefault="0093138A" w:rsidP="007A4526">
            <w:r>
              <w:rPr>
                <w:rFonts w:hint="eastAsia"/>
              </w:rPr>
              <w:t>本周工作</w:t>
            </w:r>
          </w:p>
        </w:tc>
      </w:tr>
    </w:tbl>
    <w:p w14:paraId="37DFF5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A8665D" w14:textId="77777777" w:rsidTr="007A4526">
        <w:tc>
          <w:tcPr>
            <w:tcW w:w="8296" w:type="dxa"/>
          </w:tcPr>
          <w:p w14:paraId="25D83650" w14:textId="77777777" w:rsidR="0093138A" w:rsidRDefault="0093138A" w:rsidP="007A4526">
            <w:r>
              <w:rPr>
                <w:rFonts w:hint="eastAsia"/>
              </w:rPr>
              <w:t>下周计划</w:t>
            </w:r>
          </w:p>
        </w:tc>
      </w:tr>
    </w:tbl>
    <w:p w14:paraId="416BECAE" w14:textId="77777777" w:rsidR="0093138A" w:rsidRPr="003614A8" w:rsidRDefault="0093138A" w:rsidP="0093138A"/>
    <w:p w14:paraId="6463A274" w14:textId="77777777" w:rsidR="0093138A" w:rsidRPr="003614A8" w:rsidRDefault="0093138A" w:rsidP="0093138A"/>
    <w:p w14:paraId="5D5C34C6" w14:textId="77777777" w:rsidR="0093138A" w:rsidRDefault="0093138A" w:rsidP="0093138A"/>
    <w:p w14:paraId="35617A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8B84D7" w14:textId="77777777" w:rsidTr="007A4526">
        <w:tc>
          <w:tcPr>
            <w:tcW w:w="8296" w:type="dxa"/>
          </w:tcPr>
          <w:p w14:paraId="77AD1F02" w14:textId="77777777" w:rsidR="0093138A" w:rsidRDefault="0093138A" w:rsidP="007A4526">
            <w:r>
              <w:rPr>
                <w:rFonts w:hint="eastAsia"/>
              </w:rPr>
              <w:t>本周工作</w:t>
            </w:r>
          </w:p>
        </w:tc>
      </w:tr>
    </w:tbl>
    <w:p w14:paraId="4E7402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AB0722" w14:textId="77777777" w:rsidTr="007A4526">
        <w:tc>
          <w:tcPr>
            <w:tcW w:w="8296" w:type="dxa"/>
          </w:tcPr>
          <w:p w14:paraId="538AECCB" w14:textId="77777777" w:rsidR="0093138A" w:rsidRDefault="0093138A" w:rsidP="007A4526">
            <w:r>
              <w:rPr>
                <w:rFonts w:hint="eastAsia"/>
              </w:rPr>
              <w:t>下周计划</w:t>
            </w:r>
          </w:p>
        </w:tc>
      </w:tr>
    </w:tbl>
    <w:p w14:paraId="233D5F99" w14:textId="77777777" w:rsidR="0093138A" w:rsidRPr="003614A8" w:rsidRDefault="0093138A" w:rsidP="0093138A"/>
    <w:p w14:paraId="0489258F" w14:textId="77777777" w:rsidR="0093138A" w:rsidRPr="003614A8" w:rsidRDefault="0093138A" w:rsidP="0093138A"/>
    <w:p w14:paraId="1C72A289" w14:textId="77777777" w:rsidR="0093138A" w:rsidRDefault="0093138A" w:rsidP="0093138A"/>
    <w:p w14:paraId="74D2357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BD9B52" w14:textId="77777777" w:rsidTr="007A4526">
        <w:tc>
          <w:tcPr>
            <w:tcW w:w="8296" w:type="dxa"/>
          </w:tcPr>
          <w:p w14:paraId="3F59EBF3" w14:textId="77777777" w:rsidR="0093138A" w:rsidRDefault="0093138A" w:rsidP="007A4526">
            <w:r>
              <w:rPr>
                <w:rFonts w:hint="eastAsia"/>
              </w:rPr>
              <w:t>本周工作</w:t>
            </w:r>
          </w:p>
        </w:tc>
      </w:tr>
    </w:tbl>
    <w:p w14:paraId="3FFC950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1005D7" w14:textId="77777777" w:rsidTr="007A4526">
        <w:tc>
          <w:tcPr>
            <w:tcW w:w="8296" w:type="dxa"/>
          </w:tcPr>
          <w:p w14:paraId="57EDC0F3" w14:textId="77777777" w:rsidR="0093138A" w:rsidRDefault="0093138A" w:rsidP="007A4526">
            <w:r>
              <w:rPr>
                <w:rFonts w:hint="eastAsia"/>
              </w:rPr>
              <w:t>下周计划</w:t>
            </w:r>
          </w:p>
        </w:tc>
      </w:tr>
    </w:tbl>
    <w:p w14:paraId="1CBCE199" w14:textId="77777777" w:rsidR="0093138A" w:rsidRPr="003614A8" w:rsidRDefault="0093138A" w:rsidP="0093138A"/>
    <w:p w14:paraId="152771EB" w14:textId="77777777" w:rsidR="0093138A" w:rsidRPr="003614A8" w:rsidRDefault="0093138A" w:rsidP="0093138A"/>
    <w:p w14:paraId="2549F4DA" w14:textId="77777777" w:rsidR="0093138A" w:rsidRDefault="0093138A" w:rsidP="0093138A"/>
    <w:p w14:paraId="214316A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2F12BA" w14:textId="77777777" w:rsidTr="007A4526">
        <w:tc>
          <w:tcPr>
            <w:tcW w:w="8296" w:type="dxa"/>
          </w:tcPr>
          <w:p w14:paraId="25C9CFA1" w14:textId="77777777" w:rsidR="0093138A" w:rsidRDefault="0093138A" w:rsidP="007A4526">
            <w:r>
              <w:rPr>
                <w:rFonts w:hint="eastAsia"/>
              </w:rPr>
              <w:t>本周工作</w:t>
            </w:r>
          </w:p>
        </w:tc>
      </w:tr>
    </w:tbl>
    <w:p w14:paraId="0AEE4F1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EB8642" w14:textId="77777777" w:rsidTr="007A4526">
        <w:tc>
          <w:tcPr>
            <w:tcW w:w="8296" w:type="dxa"/>
          </w:tcPr>
          <w:p w14:paraId="735D50A4" w14:textId="77777777" w:rsidR="0093138A" w:rsidRDefault="0093138A" w:rsidP="007A4526">
            <w:r>
              <w:rPr>
                <w:rFonts w:hint="eastAsia"/>
              </w:rPr>
              <w:t>下周计划</w:t>
            </w:r>
          </w:p>
        </w:tc>
      </w:tr>
    </w:tbl>
    <w:p w14:paraId="2F8A745C" w14:textId="77777777" w:rsidR="0093138A" w:rsidRPr="003614A8" w:rsidRDefault="0093138A" w:rsidP="0093138A"/>
    <w:p w14:paraId="6D9EB3DA" w14:textId="77777777" w:rsidR="0093138A" w:rsidRPr="003614A8" w:rsidRDefault="0093138A" w:rsidP="0093138A"/>
    <w:p w14:paraId="7C66A881" w14:textId="77777777" w:rsidR="0093138A" w:rsidRDefault="0093138A" w:rsidP="0093138A"/>
    <w:p w14:paraId="095B55E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905698" w14:textId="77777777" w:rsidTr="007A4526">
        <w:tc>
          <w:tcPr>
            <w:tcW w:w="8296" w:type="dxa"/>
          </w:tcPr>
          <w:p w14:paraId="0FFA3357" w14:textId="77777777" w:rsidR="0093138A" w:rsidRDefault="0093138A" w:rsidP="007A4526">
            <w:r>
              <w:rPr>
                <w:rFonts w:hint="eastAsia"/>
              </w:rPr>
              <w:t>本周工作</w:t>
            </w:r>
          </w:p>
        </w:tc>
      </w:tr>
    </w:tbl>
    <w:p w14:paraId="1856AB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1F5A19" w14:textId="77777777" w:rsidTr="007A4526">
        <w:tc>
          <w:tcPr>
            <w:tcW w:w="8296" w:type="dxa"/>
          </w:tcPr>
          <w:p w14:paraId="4FF8AD5B" w14:textId="77777777" w:rsidR="0093138A" w:rsidRDefault="0093138A" w:rsidP="007A4526">
            <w:r>
              <w:rPr>
                <w:rFonts w:hint="eastAsia"/>
              </w:rPr>
              <w:t>下周计划</w:t>
            </w:r>
          </w:p>
        </w:tc>
      </w:tr>
    </w:tbl>
    <w:p w14:paraId="57D022FC" w14:textId="77777777" w:rsidR="0093138A" w:rsidRPr="003614A8" w:rsidRDefault="0093138A" w:rsidP="0093138A"/>
    <w:p w14:paraId="66DAF656" w14:textId="77777777" w:rsidR="0093138A" w:rsidRPr="003614A8" w:rsidRDefault="0093138A" w:rsidP="0093138A"/>
    <w:p w14:paraId="79292472" w14:textId="77777777" w:rsidR="0093138A" w:rsidRDefault="0093138A" w:rsidP="0093138A"/>
    <w:p w14:paraId="3A68162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B8343A" w14:textId="77777777" w:rsidTr="007A4526">
        <w:tc>
          <w:tcPr>
            <w:tcW w:w="8296" w:type="dxa"/>
          </w:tcPr>
          <w:p w14:paraId="462605C5" w14:textId="77777777" w:rsidR="0093138A" w:rsidRDefault="0093138A" w:rsidP="007A4526">
            <w:r>
              <w:rPr>
                <w:rFonts w:hint="eastAsia"/>
              </w:rPr>
              <w:t>本周工作</w:t>
            </w:r>
          </w:p>
        </w:tc>
      </w:tr>
    </w:tbl>
    <w:p w14:paraId="24B870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8367F9" w14:textId="77777777" w:rsidTr="007A4526">
        <w:tc>
          <w:tcPr>
            <w:tcW w:w="8296" w:type="dxa"/>
          </w:tcPr>
          <w:p w14:paraId="52CE6EF4" w14:textId="77777777" w:rsidR="0093138A" w:rsidRDefault="0093138A" w:rsidP="007A4526">
            <w:r>
              <w:rPr>
                <w:rFonts w:hint="eastAsia"/>
              </w:rPr>
              <w:t>下周计划</w:t>
            </w:r>
          </w:p>
        </w:tc>
      </w:tr>
    </w:tbl>
    <w:p w14:paraId="5038936C" w14:textId="77777777" w:rsidR="0093138A" w:rsidRPr="003614A8" w:rsidRDefault="0093138A" w:rsidP="0093138A"/>
    <w:p w14:paraId="257C7984" w14:textId="77777777" w:rsidR="0093138A" w:rsidRPr="003614A8" w:rsidRDefault="0093138A" w:rsidP="0093138A"/>
    <w:p w14:paraId="334E8A48" w14:textId="77777777" w:rsidR="0093138A" w:rsidRDefault="0093138A" w:rsidP="0093138A"/>
    <w:p w14:paraId="671BB10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0D73B4" w14:textId="77777777" w:rsidTr="007A4526">
        <w:tc>
          <w:tcPr>
            <w:tcW w:w="8296" w:type="dxa"/>
          </w:tcPr>
          <w:p w14:paraId="2C62BD85" w14:textId="77777777" w:rsidR="0093138A" w:rsidRDefault="0093138A" w:rsidP="007A4526">
            <w:r>
              <w:rPr>
                <w:rFonts w:hint="eastAsia"/>
              </w:rPr>
              <w:t>本周工作</w:t>
            </w:r>
          </w:p>
        </w:tc>
      </w:tr>
    </w:tbl>
    <w:p w14:paraId="161C98C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F25846" w14:textId="77777777" w:rsidTr="007A4526">
        <w:tc>
          <w:tcPr>
            <w:tcW w:w="8296" w:type="dxa"/>
          </w:tcPr>
          <w:p w14:paraId="621EFD90" w14:textId="77777777" w:rsidR="0093138A" w:rsidRDefault="0093138A" w:rsidP="007A4526">
            <w:r>
              <w:rPr>
                <w:rFonts w:hint="eastAsia"/>
              </w:rPr>
              <w:t>下周计划</w:t>
            </w:r>
          </w:p>
        </w:tc>
      </w:tr>
    </w:tbl>
    <w:p w14:paraId="413162E6" w14:textId="77777777" w:rsidR="0093138A" w:rsidRPr="003614A8" w:rsidRDefault="0093138A" w:rsidP="0093138A"/>
    <w:p w14:paraId="1EABF9DB" w14:textId="77777777" w:rsidR="0093138A" w:rsidRPr="003614A8" w:rsidRDefault="0093138A" w:rsidP="0093138A"/>
    <w:p w14:paraId="469D1A67" w14:textId="77777777" w:rsidR="0093138A" w:rsidRDefault="0093138A" w:rsidP="0093138A"/>
    <w:p w14:paraId="140AC51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C77D5E" w14:textId="77777777" w:rsidTr="007A4526">
        <w:tc>
          <w:tcPr>
            <w:tcW w:w="8296" w:type="dxa"/>
          </w:tcPr>
          <w:p w14:paraId="7C3733B4" w14:textId="77777777" w:rsidR="0093138A" w:rsidRDefault="0093138A" w:rsidP="007A4526">
            <w:r>
              <w:rPr>
                <w:rFonts w:hint="eastAsia"/>
              </w:rPr>
              <w:t>本周工作</w:t>
            </w:r>
          </w:p>
        </w:tc>
      </w:tr>
    </w:tbl>
    <w:p w14:paraId="3C217E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02E5B8" w14:textId="77777777" w:rsidTr="007A4526">
        <w:tc>
          <w:tcPr>
            <w:tcW w:w="8296" w:type="dxa"/>
          </w:tcPr>
          <w:p w14:paraId="6BFCF2FE" w14:textId="77777777" w:rsidR="0093138A" w:rsidRDefault="0093138A" w:rsidP="007A4526">
            <w:r>
              <w:rPr>
                <w:rFonts w:hint="eastAsia"/>
              </w:rPr>
              <w:t>下周计划</w:t>
            </w:r>
          </w:p>
        </w:tc>
      </w:tr>
    </w:tbl>
    <w:p w14:paraId="2433AFF8" w14:textId="77777777" w:rsidR="0093138A" w:rsidRPr="003614A8" w:rsidRDefault="0093138A" w:rsidP="0093138A"/>
    <w:p w14:paraId="6DF274B0" w14:textId="77777777" w:rsidR="0093138A" w:rsidRPr="003614A8" w:rsidRDefault="0093138A" w:rsidP="0093138A"/>
    <w:p w14:paraId="09737B9A" w14:textId="77777777" w:rsidR="0093138A" w:rsidRDefault="0093138A" w:rsidP="0093138A"/>
    <w:p w14:paraId="2E5979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A1A314" w14:textId="77777777" w:rsidTr="007A4526">
        <w:tc>
          <w:tcPr>
            <w:tcW w:w="8296" w:type="dxa"/>
          </w:tcPr>
          <w:p w14:paraId="3999997A" w14:textId="77777777" w:rsidR="0093138A" w:rsidRDefault="0093138A" w:rsidP="007A4526">
            <w:r>
              <w:rPr>
                <w:rFonts w:hint="eastAsia"/>
              </w:rPr>
              <w:t>本周工作</w:t>
            </w:r>
          </w:p>
        </w:tc>
      </w:tr>
    </w:tbl>
    <w:p w14:paraId="57FA14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54E10F" w14:textId="77777777" w:rsidTr="007A4526">
        <w:tc>
          <w:tcPr>
            <w:tcW w:w="8296" w:type="dxa"/>
          </w:tcPr>
          <w:p w14:paraId="2FE6C65E" w14:textId="77777777" w:rsidR="0093138A" w:rsidRDefault="0093138A" w:rsidP="007A4526">
            <w:r>
              <w:rPr>
                <w:rFonts w:hint="eastAsia"/>
              </w:rPr>
              <w:t>下周计划</w:t>
            </w:r>
          </w:p>
        </w:tc>
      </w:tr>
    </w:tbl>
    <w:p w14:paraId="2A4ADF48" w14:textId="77777777" w:rsidR="0093138A" w:rsidRPr="003614A8" w:rsidRDefault="0093138A" w:rsidP="0093138A"/>
    <w:p w14:paraId="1564970A" w14:textId="77777777" w:rsidR="0093138A" w:rsidRPr="003614A8" w:rsidRDefault="0093138A" w:rsidP="0093138A"/>
    <w:p w14:paraId="4F0311DB" w14:textId="77777777" w:rsidR="0093138A" w:rsidRDefault="0093138A" w:rsidP="0093138A"/>
    <w:p w14:paraId="43D0D3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3E0C49" w14:textId="77777777" w:rsidTr="007A4526">
        <w:tc>
          <w:tcPr>
            <w:tcW w:w="8296" w:type="dxa"/>
          </w:tcPr>
          <w:p w14:paraId="3D49FB64" w14:textId="77777777" w:rsidR="0093138A" w:rsidRDefault="0093138A" w:rsidP="007A4526">
            <w:r>
              <w:rPr>
                <w:rFonts w:hint="eastAsia"/>
              </w:rPr>
              <w:t>本周工作</w:t>
            </w:r>
          </w:p>
        </w:tc>
      </w:tr>
    </w:tbl>
    <w:p w14:paraId="196A280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2FB0B5" w14:textId="77777777" w:rsidTr="007A4526">
        <w:tc>
          <w:tcPr>
            <w:tcW w:w="8296" w:type="dxa"/>
          </w:tcPr>
          <w:p w14:paraId="188DA640" w14:textId="77777777" w:rsidR="0093138A" w:rsidRDefault="0093138A" w:rsidP="007A4526">
            <w:r>
              <w:rPr>
                <w:rFonts w:hint="eastAsia"/>
              </w:rPr>
              <w:t>下周计划</w:t>
            </w:r>
          </w:p>
        </w:tc>
      </w:tr>
    </w:tbl>
    <w:p w14:paraId="799ABFDB" w14:textId="77777777" w:rsidR="0093138A" w:rsidRPr="003614A8" w:rsidRDefault="0093138A" w:rsidP="0093138A"/>
    <w:p w14:paraId="40BF25ED" w14:textId="77777777" w:rsidR="0093138A" w:rsidRPr="003614A8" w:rsidRDefault="0093138A" w:rsidP="0093138A"/>
    <w:p w14:paraId="001EC833" w14:textId="77777777" w:rsidR="0093138A" w:rsidRDefault="0093138A" w:rsidP="0093138A"/>
    <w:p w14:paraId="37F2EA8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6EA26E" w14:textId="77777777" w:rsidTr="007A4526">
        <w:tc>
          <w:tcPr>
            <w:tcW w:w="8296" w:type="dxa"/>
          </w:tcPr>
          <w:p w14:paraId="7D1AFD26" w14:textId="77777777" w:rsidR="0093138A" w:rsidRDefault="0093138A" w:rsidP="007A4526">
            <w:r>
              <w:rPr>
                <w:rFonts w:hint="eastAsia"/>
              </w:rPr>
              <w:t>本周工作</w:t>
            </w:r>
          </w:p>
        </w:tc>
      </w:tr>
    </w:tbl>
    <w:p w14:paraId="225A00B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25AA7F" w14:textId="77777777" w:rsidTr="007A4526">
        <w:tc>
          <w:tcPr>
            <w:tcW w:w="8296" w:type="dxa"/>
          </w:tcPr>
          <w:p w14:paraId="71DB6E5C" w14:textId="77777777" w:rsidR="0093138A" w:rsidRDefault="0093138A" w:rsidP="007A4526">
            <w:r>
              <w:rPr>
                <w:rFonts w:hint="eastAsia"/>
              </w:rPr>
              <w:t>下周计划</w:t>
            </w:r>
          </w:p>
        </w:tc>
      </w:tr>
    </w:tbl>
    <w:p w14:paraId="620A9357" w14:textId="77777777" w:rsidR="0093138A" w:rsidRPr="003614A8" w:rsidRDefault="0093138A" w:rsidP="0093138A"/>
    <w:p w14:paraId="4AC35C34" w14:textId="77777777" w:rsidR="0093138A" w:rsidRPr="003614A8" w:rsidRDefault="0093138A" w:rsidP="0093138A"/>
    <w:p w14:paraId="43B50A70" w14:textId="77777777" w:rsidR="0093138A" w:rsidRDefault="0093138A" w:rsidP="0093138A"/>
    <w:p w14:paraId="135E327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DF5639" w14:textId="77777777" w:rsidTr="007A4526">
        <w:tc>
          <w:tcPr>
            <w:tcW w:w="8296" w:type="dxa"/>
          </w:tcPr>
          <w:p w14:paraId="1FC2FFE2" w14:textId="77777777" w:rsidR="0093138A" w:rsidRDefault="0093138A" w:rsidP="007A4526">
            <w:r>
              <w:rPr>
                <w:rFonts w:hint="eastAsia"/>
              </w:rPr>
              <w:t>本周工作</w:t>
            </w:r>
          </w:p>
        </w:tc>
      </w:tr>
    </w:tbl>
    <w:p w14:paraId="10FB89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718D89" w14:textId="77777777" w:rsidTr="007A4526">
        <w:tc>
          <w:tcPr>
            <w:tcW w:w="8296" w:type="dxa"/>
          </w:tcPr>
          <w:p w14:paraId="1CD1D1FD" w14:textId="77777777" w:rsidR="0093138A" w:rsidRDefault="0093138A" w:rsidP="007A4526">
            <w:r>
              <w:rPr>
                <w:rFonts w:hint="eastAsia"/>
              </w:rPr>
              <w:t>下周计划</w:t>
            </w:r>
          </w:p>
        </w:tc>
      </w:tr>
    </w:tbl>
    <w:p w14:paraId="774F8434" w14:textId="77777777" w:rsidR="0093138A" w:rsidRPr="003614A8" w:rsidRDefault="0093138A" w:rsidP="0093138A"/>
    <w:p w14:paraId="408FAB03" w14:textId="77777777" w:rsidR="0093138A" w:rsidRPr="003614A8" w:rsidRDefault="0093138A" w:rsidP="0093138A"/>
    <w:p w14:paraId="62A07020" w14:textId="77777777" w:rsidR="0093138A" w:rsidRDefault="0093138A" w:rsidP="0093138A"/>
    <w:p w14:paraId="3FFA5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7CD29A" w14:textId="77777777" w:rsidTr="007A4526">
        <w:tc>
          <w:tcPr>
            <w:tcW w:w="8296" w:type="dxa"/>
          </w:tcPr>
          <w:p w14:paraId="01712A9F" w14:textId="77777777" w:rsidR="0093138A" w:rsidRDefault="0093138A" w:rsidP="007A4526">
            <w:r>
              <w:rPr>
                <w:rFonts w:hint="eastAsia"/>
              </w:rPr>
              <w:t>本周工作</w:t>
            </w:r>
          </w:p>
        </w:tc>
      </w:tr>
    </w:tbl>
    <w:p w14:paraId="68A84A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1C8717" w14:textId="77777777" w:rsidTr="007A4526">
        <w:tc>
          <w:tcPr>
            <w:tcW w:w="8296" w:type="dxa"/>
          </w:tcPr>
          <w:p w14:paraId="1B4556B8" w14:textId="77777777" w:rsidR="0093138A" w:rsidRDefault="0093138A" w:rsidP="007A4526">
            <w:r>
              <w:rPr>
                <w:rFonts w:hint="eastAsia"/>
              </w:rPr>
              <w:t>下周计划</w:t>
            </w:r>
          </w:p>
        </w:tc>
      </w:tr>
    </w:tbl>
    <w:p w14:paraId="37776AAD" w14:textId="77777777" w:rsidR="0093138A" w:rsidRPr="003614A8" w:rsidRDefault="0093138A" w:rsidP="0093138A"/>
    <w:p w14:paraId="7B444935" w14:textId="77777777" w:rsidR="0093138A" w:rsidRPr="003614A8" w:rsidRDefault="0093138A" w:rsidP="0093138A"/>
    <w:p w14:paraId="05B978B5" w14:textId="77777777" w:rsidR="0093138A" w:rsidRDefault="0093138A" w:rsidP="0093138A"/>
    <w:p w14:paraId="375874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FEC3DC" w14:textId="77777777" w:rsidTr="007A4526">
        <w:tc>
          <w:tcPr>
            <w:tcW w:w="8296" w:type="dxa"/>
          </w:tcPr>
          <w:p w14:paraId="57753854" w14:textId="77777777" w:rsidR="0093138A" w:rsidRDefault="0093138A" w:rsidP="007A4526">
            <w:r>
              <w:rPr>
                <w:rFonts w:hint="eastAsia"/>
              </w:rPr>
              <w:t>本周工作</w:t>
            </w:r>
          </w:p>
        </w:tc>
      </w:tr>
    </w:tbl>
    <w:p w14:paraId="36ACA47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6CC7136" w14:textId="77777777" w:rsidTr="007A4526">
        <w:tc>
          <w:tcPr>
            <w:tcW w:w="8296" w:type="dxa"/>
          </w:tcPr>
          <w:p w14:paraId="182F39E3" w14:textId="77777777" w:rsidR="0093138A" w:rsidRDefault="0093138A" w:rsidP="007A4526">
            <w:r>
              <w:rPr>
                <w:rFonts w:hint="eastAsia"/>
              </w:rPr>
              <w:t>下周计划</w:t>
            </w:r>
          </w:p>
        </w:tc>
      </w:tr>
    </w:tbl>
    <w:p w14:paraId="4C2003DA" w14:textId="77777777" w:rsidR="0093138A" w:rsidRPr="003614A8" w:rsidRDefault="0093138A" w:rsidP="0093138A"/>
    <w:p w14:paraId="034096DE" w14:textId="77777777" w:rsidR="0093138A" w:rsidRPr="003614A8" w:rsidRDefault="0093138A" w:rsidP="0093138A"/>
    <w:p w14:paraId="5FE87FDD" w14:textId="77777777" w:rsidR="0093138A" w:rsidRDefault="0093138A" w:rsidP="0093138A"/>
    <w:p w14:paraId="757E2A7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E93BD08" w14:textId="77777777" w:rsidTr="007A4526">
        <w:tc>
          <w:tcPr>
            <w:tcW w:w="8296" w:type="dxa"/>
          </w:tcPr>
          <w:p w14:paraId="0430C8CB" w14:textId="77777777" w:rsidR="0093138A" w:rsidRDefault="0093138A" w:rsidP="007A4526">
            <w:r>
              <w:rPr>
                <w:rFonts w:hint="eastAsia"/>
              </w:rPr>
              <w:t>本周工作</w:t>
            </w:r>
          </w:p>
        </w:tc>
      </w:tr>
    </w:tbl>
    <w:p w14:paraId="64C7B8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250C23" w14:textId="77777777" w:rsidTr="007A4526">
        <w:tc>
          <w:tcPr>
            <w:tcW w:w="8296" w:type="dxa"/>
          </w:tcPr>
          <w:p w14:paraId="5D0FCC7F" w14:textId="77777777" w:rsidR="0093138A" w:rsidRDefault="0093138A" w:rsidP="007A4526">
            <w:r>
              <w:rPr>
                <w:rFonts w:hint="eastAsia"/>
              </w:rPr>
              <w:t>下周计划</w:t>
            </w:r>
          </w:p>
        </w:tc>
      </w:tr>
    </w:tbl>
    <w:p w14:paraId="224F790D" w14:textId="77777777" w:rsidR="0093138A" w:rsidRPr="003614A8" w:rsidRDefault="0093138A" w:rsidP="0093138A"/>
    <w:p w14:paraId="5DE3B57F" w14:textId="77777777" w:rsidR="0093138A" w:rsidRPr="003614A8" w:rsidRDefault="0093138A" w:rsidP="0093138A"/>
    <w:p w14:paraId="03B6B7CF" w14:textId="77777777" w:rsidR="0093138A" w:rsidRDefault="0093138A" w:rsidP="0093138A"/>
    <w:p w14:paraId="13B63E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FED2DA" w14:textId="77777777" w:rsidTr="007A4526">
        <w:tc>
          <w:tcPr>
            <w:tcW w:w="8296" w:type="dxa"/>
          </w:tcPr>
          <w:p w14:paraId="518A12C4" w14:textId="77777777" w:rsidR="0093138A" w:rsidRDefault="0093138A" w:rsidP="007A4526">
            <w:r>
              <w:rPr>
                <w:rFonts w:hint="eastAsia"/>
              </w:rPr>
              <w:lastRenderedPageBreak/>
              <w:t>本周工作</w:t>
            </w:r>
          </w:p>
        </w:tc>
      </w:tr>
    </w:tbl>
    <w:p w14:paraId="22EBD36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7EBD98" w14:textId="77777777" w:rsidTr="007A4526">
        <w:tc>
          <w:tcPr>
            <w:tcW w:w="8296" w:type="dxa"/>
          </w:tcPr>
          <w:p w14:paraId="4C191671" w14:textId="77777777" w:rsidR="0093138A" w:rsidRDefault="0093138A" w:rsidP="007A4526">
            <w:r>
              <w:rPr>
                <w:rFonts w:hint="eastAsia"/>
              </w:rPr>
              <w:t>下周计划</w:t>
            </w:r>
          </w:p>
        </w:tc>
      </w:tr>
    </w:tbl>
    <w:p w14:paraId="0E3C7A8A" w14:textId="77777777" w:rsidR="0093138A" w:rsidRPr="003614A8" w:rsidRDefault="0093138A" w:rsidP="0093138A"/>
    <w:p w14:paraId="4135BF99" w14:textId="77777777" w:rsidR="0093138A" w:rsidRPr="003614A8" w:rsidRDefault="0093138A" w:rsidP="0093138A"/>
    <w:p w14:paraId="460424A7" w14:textId="77777777" w:rsidR="0093138A" w:rsidRDefault="0093138A" w:rsidP="0093138A"/>
    <w:p w14:paraId="27FEECD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765018" w14:textId="77777777" w:rsidTr="007A4526">
        <w:tc>
          <w:tcPr>
            <w:tcW w:w="8296" w:type="dxa"/>
          </w:tcPr>
          <w:p w14:paraId="79D1BE16" w14:textId="77777777" w:rsidR="0093138A" w:rsidRDefault="0093138A" w:rsidP="007A4526">
            <w:r>
              <w:rPr>
                <w:rFonts w:hint="eastAsia"/>
              </w:rPr>
              <w:t>本周工作</w:t>
            </w:r>
          </w:p>
        </w:tc>
      </w:tr>
    </w:tbl>
    <w:p w14:paraId="1BEB9D8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DA6AA9" w14:textId="77777777" w:rsidTr="007A4526">
        <w:tc>
          <w:tcPr>
            <w:tcW w:w="8296" w:type="dxa"/>
          </w:tcPr>
          <w:p w14:paraId="39074B24" w14:textId="77777777" w:rsidR="0093138A" w:rsidRDefault="0093138A" w:rsidP="007A4526">
            <w:r>
              <w:rPr>
                <w:rFonts w:hint="eastAsia"/>
              </w:rPr>
              <w:t>下周计划</w:t>
            </w:r>
          </w:p>
        </w:tc>
      </w:tr>
    </w:tbl>
    <w:p w14:paraId="413AB348" w14:textId="77777777" w:rsidR="0093138A" w:rsidRPr="003614A8" w:rsidRDefault="0093138A" w:rsidP="0093138A"/>
    <w:p w14:paraId="03FC9B7D" w14:textId="77777777" w:rsidR="0093138A" w:rsidRPr="003614A8" w:rsidRDefault="0093138A" w:rsidP="0093138A"/>
    <w:p w14:paraId="0CE5C515" w14:textId="77777777" w:rsidR="0093138A" w:rsidRDefault="0093138A" w:rsidP="0093138A"/>
    <w:p w14:paraId="65C672B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BA5C7F" w14:textId="77777777" w:rsidTr="007A4526">
        <w:tc>
          <w:tcPr>
            <w:tcW w:w="8296" w:type="dxa"/>
          </w:tcPr>
          <w:p w14:paraId="092BF09D" w14:textId="77777777" w:rsidR="0093138A" w:rsidRDefault="0093138A" w:rsidP="007A4526">
            <w:r>
              <w:rPr>
                <w:rFonts w:hint="eastAsia"/>
              </w:rPr>
              <w:t>本周工作</w:t>
            </w:r>
          </w:p>
        </w:tc>
      </w:tr>
    </w:tbl>
    <w:p w14:paraId="097B6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44F21D" w14:textId="77777777" w:rsidTr="007A4526">
        <w:tc>
          <w:tcPr>
            <w:tcW w:w="8296" w:type="dxa"/>
          </w:tcPr>
          <w:p w14:paraId="5F228B40" w14:textId="77777777" w:rsidR="0093138A" w:rsidRDefault="0093138A" w:rsidP="007A4526">
            <w:r>
              <w:rPr>
                <w:rFonts w:hint="eastAsia"/>
              </w:rPr>
              <w:t>下周计划</w:t>
            </w:r>
          </w:p>
        </w:tc>
      </w:tr>
    </w:tbl>
    <w:p w14:paraId="2F091089" w14:textId="77777777" w:rsidR="0093138A" w:rsidRPr="003614A8" w:rsidRDefault="0093138A" w:rsidP="0093138A"/>
    <w:p w14:paraId="09CC34FC" w14:textId="77777777" w:rsidR="0093138A" w:rsidRPr="003614A8" w:rsidRDefault="0093138A" w:rsidP="0093138A"/>
    <w:p w14:paraId="7A195985" w14:textId="77777777" w:rsidR="0093138A" w:rsidRDefault="0093138A" w:rsidP="0093138A"/>
    <w:p w14:paraId="398C49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CA2E68" w14:textId="77777777" w:rsidTr="007A4526">
        <w:tc>
          <w:tcPr>
            <w:tcW w:w="8296" w:type="dxa"/>
          </w:tcPr>
          <w:p w14:paraId="55EA2CEC" w14:textId="77777777" w:rsidR="0093138A" w:rsidRDefault="0093138A" w:rsidP="007A4526">
            <w:r>
              <w:rPr>
                <w:rFonts w:hint="eastAsia"/>
              </w:rPr>
              <w:t>本周工作</w:t>
            </w:r>
          </w:p>
        </w:tc>
      </w:tr>
    </w:tbl>
    <w:p w14:paraId="4E6308F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02777B" w14:textId="77777777" w:rsidTr="007A4526">
        <w:tc>
          <w:tcPr>
            <w:tcW w:w="8296" w:type="dxa"/>
          </w:tcPr>
          <w:p w14:paraId="485D07D6" w14:textId="77777777" w:rsidR="0093138A" w:rsidRDefault="0093138A" w:rsidP="007A4526">
            <w:r>
              <w:rPr>
                <w:rFonts w:hint="eastAsia"/>
              </w:rPr>
              <w:t>下周计划</w:t>
            </w:r>
          </w:p>
        </w:tc>
      </w:tr>
    </w:tbl>
    <w:p w14:paraId="5DAE823F" w14:textId="77777777" w:rsidR="0093138A" w:rsidRPr="003614A8" w:rsidRDefault="0093138A" w:rsidP="0093138A"/>
    <w:p w14:paraId="0AC79F8E" w14:textId="77777777" w:rsidR="0093138A" w:rsidRPr="003614A8" w:rsidRDefault="0093138A" w:rsidP="0093138A"/>
    <w:p w14:paraId="2740B6F2" w14:textId="77777777" w:rsidR="0093138A" w:rsidRDefault="0093138A" w:rsidP="0093138A"/>
    <w:p w14:paraId="78B729C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CBAECC" w14:textId="77777777" w:rsidTr="007A4526">
        <w:tc>
          <w:tcPr>
            <w:tcW w:w="8296" w:type="dxa"/>
          </w:tcPr>
          <w:p w14:paraId="25CA4BD3" w14:textId="77777777" w:rsidR="0093138A" w:rsidRDefault="0093138A" w:rsidP="007A4526">
            <w:r>
              <w:rPr>
                <w:rFonts w:hint="eastAsia"/>
              </w:rPr>
              <w:t>本周工作</w:t>
            </w:r>
          </w:p>
        </w:tc>
      </w:tr>
    </w:tbl>
    <w:p w14:paraId="0CFDBD7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C7E98A" w14:textId="77777777" w:rsidTr="007A4526">
        <w:tc>
          <w:tcPr>
            <w:tcW w:w="8296" w:type="dxa"/>
          </w:tcPr>
          <w:p w14:paraId="7D59A97C" w14:textId="77777777" w:rsidR="0093138A" w:rsidRDefault="0093138A" w:rsidP="007A4526">
            <w:r>
              <w:rPr>
                <w:rFonts w:hint="eastAsia"/>
              </w:rPr>
              <w:t>下周计划</w:t>
            </w:r>
          </w:p>
        </w:tc>
      </w:tr>
    </w:tbl>
    <w:p w14:paraId="575737C3" w14:textId="77777777" w:rsidR="0093138A" w:rsidRPr="003614A8" w:rsidRDefault="0093138A" w:rsidP="0093138A"/>
    <w:p w14:paraId="48030B95" w14:textId="77777777" w:rsidR="0093138A" w:rsidRPr="003614A8" w:rsidRDefault="0093138A" w:rsidP="0093138A"/>
    <w:p w14:paraId="37E02181" w14:textId="77777777" w:rsidR="0093138A" w:rsidRDefault="0093138A" w:rsidP="0093138A"/>
    <w:p w14:paraId="2C722B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7BED6C" w14:textId="77777777" w:rsidTr="007A4526">
        <w:tc>
          <w:tcPr>
            <w:tcW w:w="8296" w:type="dxa"/>
          </w:tcPr>
          <w:p w14:paraId="32FDAA52" w14:textId="77777777" w:rsidR="0093138A" w:rsidRDefault="0093138A" w:rsidP="007A4526">
            <w:r>
              <w:rPr>
                <w:rFonts w:hint="eastAsia"/>
              </w:rPr>
              <w:t>本周工作</w:t>
            </w:r>
          </w:p>
        </w:tc>
      </w:tr>
    </w:tbl>
    <w:p w14:paraId="555015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B214D5" w14:textId="77777777" w:rsidTr="007A4526">
        <w:tc>
          <w:tcPr>
            <w:tcW w:w="8296" w:type="dxa"/>
          </w:tcPr>
          <w:p w14:paraId="7C5DB9E9" w14:textId="77777777" w:rsidR="0093138A" w:rsidRDefault="0093138A" w:rsidP="007A4526">
            <w:r>
              <w:rPr>
                <w:rFonts w:hint="eastAsia"/>
              </w:rPr>
              <w:lastRenderedPageBreak/>
              <w:t>下周计划</w:t>
            </w:r>
          </w:p>
        </w:tc>
      </w:tr>
    </w:tbl>
    <w:p w14:paraId="74D60C83" w14:textId="77777777" w:rsidR="0093138A" w:rsidRPr="003614A8" w:rsidRDefault="0093138A" w:rsidP="0093138A"/>
    <w:p w14:paraId="52AAF553" w14:textId="77777777" w:rsidR="0093138A" w:rsidRPr="003614A8" w:rsidRDefault="0093138A" w:rsidP="0093138A"/>
    <w:p w14:paraId="03925530" w14:textId="77777777" w:rsidR="0093138A" w:rsidRDefault="0093138A" w:rsidP="0093138A"/>
    <w:p w14:paraId="1FDAB2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83BE24" w14:textId="77777777" w:rsidTr="007A4526">
        <w:tc>
          <w:tcPr>
            <w:tcW w:w="8296" w:type="dxa"/>
          </w:tcPr>
          <w:p w14:paraId="23F93570" w14:textId="77777777" w:rsidR="0093138A" w:rsidRDefault="0093138A" w:rsidP="007A4526">
            <w:r>
              <w:rPr>
                <w:rFonts w:hint="eastAsia"/>
              </w:rPr>
              <w:t>本周工作</w:t>
            </w:r>
          </w:p>
        </w:tc>
      </w:tr>
    </w:tbl>
    <w:p w14:paraId="1B2224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06D00F" w14:textId="77777777" w:rsidTr="007A4526">
        <w:tc>
          <w:tcPr>
            <w:tcW w:w="8296" w:type="dxa"/>
          </w:tcPr>
          <w:p w14:paraId="07D5756F" w14:textId="77777777" w:rsidR="0093138A" w:rsidRDefault="0093138A" w:rsidP="007A4526">
            <w:r>
              <w:rPr>
                <w:rFonts w:hint="eastAsia"/>
              </w:rPr>
              <w:t>下周计划</w:t>
            </w:r>
          </w:p>
        </w:tc>
      </w:tr>
    </w:tbl>
    <w:p w14:paraId="576893C8" w14:textId="77777777" w:rsidR="0093138A" w:rsidRPr="003614A8" w:rsidRDefault="0093138A" w:rsidP="0093138A"/>
    <w:p w14:paraId="61FA52AB" w14:textId="77777777" w:rsidR="0093138A" w:rsidRPr="003614A8" w:rsidRDefault="0093138A" w:rsidP="0093138A"/>
    <w:p w14:paraId="5B42635B" w14:textId="77777777" w:rsidR="0093138A" w:rsidRDefault="0093138A" w:rsidP="0093138A"/>
    <w:p w14:paraId="1CEA6F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3A045D" w14:textId="77777777" w:rsidTr="007A4526">
        <w:tc>
          <w:tcPr>
            <w:tcW w:w="8296" w:type="dxa"/>
          </w:tcPr>
          <w:p w14:paraId="68D1D735" w14:textId="77777777" w:rsidR="0093138A" w:rsidRDefault="0093138A" w:rsidP="007A4526">
            <w:r>
              <w:rPr>
                <w:rFonts w:hint="eastAsia"/>
              </w:rPr>
              <w:t>本周工作</w:t>
            </w:r>
          </w:p>
        </w:tc>
      </w:tr>
    </w:tbl>
    <w:p w14:paraId="2DC6442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480BFD" w14:textId="77777777" w:rsidTr="007A4526">
        <w:tc>
          <w:tcPr>
            <w:tcW w:w="8296" w:type="dxa"/>
          </w:tcPr>
          <w:p w14:paraId="2A31098C" w14:textId="77777777" w:rsidR="0093138A" w:rsidRDefault="0093138A" w:rsidP="007A4526">
            <w:r>
              <w:rPr>
                <w:rFonts w:hint="eastAsia"/>
              </w:rPr>
              <w:t>下周计划</w:t>
            </w:r>
          </w:p>
        </w:tc>
      </w:tr>
    </w:tbl>
    <w:p w14:paraId="0500B15F" w14:textId="77777777" w:rsidR="0093138A" w:rsidRPr="003614A8" w:rsidRDefault="0093138A" w:rsidP="0093138A"/>
    <w:p w14:paraId="06A12F6E" w14:textId="77777777" w:rsidR="0093138A" w:rsidRPr="003614A8" w:rsidRDefault="0093138A" w:rsidP="0093138A"/>
    <w:p w14:paraId="70A53EFD" w14:textId="77777777" w:rsidR="0093138A" w:rsidRDefault="0093138A" w:rsidP="0093138A"/>
    <w:p w14:paraId="0E6E5A5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E89E77" w14:textId="77777777" w:rsidTr="007A4526">
        <w:tc>
          <w:tcPr>
            <w:tcW w:w="8296" w:type="dxa"/>
          </w:tcPr>
          <w:p w14:paraId="3A8B5FD7" w14:textId="77777777" w:rsidR="0093138A" w:rsidRDefault="0093138A" w:rsidP="007A4526">
            <w:r>
              <w:rPr>
                <w:rFonts w:hint="eastAsia"/>
              </w:rPr>
              <w:t>本周工作</w:t>
            </w:r>
          </w:p>
        </w:tc>
      </w:tr>
    </w:tbl>
    <w:p w14:paraId="6A13E9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66FE15" w14:textId="77777777" w:rsidTr="007A4526">
        <w:tc>
          <w:tcPr>
            <w:tcW w:w="8296" w:type="dxa"/>
          </w:tcPr>
          <w:p w14:paraId="18E4B100" w14:textId="77777777" w:rsidR="0093138A" w:rsidRDefault="0093138A" w:rsidP="007A4526">
            <w:r>
              <w:rPr>
                <w:rFonts w:hint="eastAsia"/>
              </w:rPr>
              <w:t>下周计划</w:t>
            </w:r>
          </w:p>
        </w:tc>
      </w:tr>
    </w:tbl>
    <w:p w14:paraId="422E1E21" w14:textId="77777777" w:rsidR="0093138A" w:rsidRPr="003614A8" w:rsidRDefault="0093138A" w:rsidP="0093138A"/>
    <w:p w14:paraId="7E46C228" w14:textId="77777777" w:rsidR="0093138A" w:rsidRPr="003614A8" w:rsidRDefault="0093138A" w:rsidP="0093138A"/>
    <w:p w14:paraId="7B93877E" w14:textId="77777777" w:rsidR="0093138A" w:rsidRDefault="0093138A" w:rsidP="0093138A"/>
    <w:p w14:paraId="65C1DC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120F16" w14:textId="77777777" w:rsidTr="007A4526">
        <w:tc>
          <w:tcPr>
            <w:tcW w:w="8296" w:type="dxa"/>
          </w:tcPr>
          <w:p w14:paraId="5934A104" w14:textId="77777777" w:rsidR="0093138A" w:rsidRDefault="0093138A" w:rsidP="007A4526">
            <w:r>
              <w:rPr>
                <w:rFonts w:hint="eastAsia"/>
              </w:rPr>
              <w:t>本周工作</w:t>
            </w:r>
          </w:p>
        </w:tc>
      </w:tr>
    </w:tbl>
    <w:p w14:paraId="76D9A9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974867" w14:textId="77777777" w:rsidTr="007A4526">
        <w:tc>
          <w:tcPr>
            <w:tcW w:w="8296" w:type="dxa"/>
          </w:tcPr>
          <w:p w14:paraId="175297D3" w14:textId="77777777" w:rsidR="0093138A" w:rsidRDefault="0093138A" w:rsidP="007A4526">
            <w:r>
              <w:rPr>
                <w:rFonts w:hint="eastAsia"/>
              </w:rPr>
              <w:t>下周计划</w:t>
            </w:r>
          </w:p>
        </w:tc>
      </w:tr>
    </w:tbl>
    <w:p w14:paraId="04C16D97" w14:textId="77777777" w:rsidR="0093138A" w:rsidRPr="003614A8" w:rsidRDefault="0093138A" w:rsidP="0093138A"/>
    <w:p w14:paraId="0B95E8FD" w14:textId="77777777" w:rsidR="0093138A" w:rsidRPr="003614A8" w:rsidRDefault="0093138A" w:rsidP="0093138A"/>
    <w:p w14:paraId="1117EF0E" w14:textId="77777777" w:rsidR="0093138A" w:rsidRDefault="0093138A" w:rsidP="0093138A"/>
    <w:p w14:paraId="5E3AA7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E778B1" w14:textId="77777777" w:rsidTr="007A4526">
        <w:tc>
          <w:tcPr>
            <w:tcW w:w="8296" w:type="dxa"/>
          </w:tcPr>
          <w:p w14:paraId="0B4A1A81" w14:textId="77777777" w:rsidR="0093138A" w:rsidRDefault="0093138A" w:rsidP="007A4526">
            <w:r>
              <w:rPr>
                <w:rFonts w:hint="eastAsia"/>
              </w:rPr>
              <w:t>本周工作</w:t>
            </w:r>
          </w:p>
        </w:tc>
      </w:tr>
    </w:tbl>
    <w:p w14:paraId="2F0DF0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6CB2D6" w14:textId="77777777" w:rsidTr="007A4526">
        <w:tc>
          <w:tcPr>
            <w:tcW w:w="8296" w:type="dxa"/>
          </w:tcPr>
          <w:p w14:paraId="44C1BC96" w14:textId="77777777" w:rsidR="0093138A" w:rsidRDefault="0093138A" w:rsidP="007A4526">
            <w:r>
              <w:rPr>
                <w:rFonts w:hint="eastAsia"/>
              </w:rPr>
              <w:t>下周计划</w:t>
            </w:r>
          </w:p>
        </w:tc>
      </w:tr>
    </w:tbl>
    <w:p w14:paraId="0015AE9D" w14:textId="77777777" w:rsidR="0093138A" w:rsidRPr="003614A8" w:rsidRDefault="0093138A" w:rsidP="0093138A"/>
    <w:p w14:paraId="5AD85B9B" w14:textId="77777777" w:rsidR="0093138A" w:rsidRPr="003614A8" w:rsidRDefault="0093138A" w:rsidP="0093138A"/>
    <w:p w14:paraId="393F2759" w14:textId="77777777" w:rsidR="0093138A" w:rsidRDefault="0093138A" w:rsidP="0093138A"/>
    <w:p w14:paraId="46D540D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F16ECD" w14:textId="77777777" w:rsidTr="007A4526">
        <w:tc>
          <w:tcPr>
            <w:tcW w:w="8296" w:type="dxa"/>
          </w:tcPr>
          <w:p w14:paraId="7E26860C" w14:textId="77777777" w:rsidR="0093138A" w:rsidRDefault="0093138A" w:rsidP="007A4526">
            <w:r>
              <w:rPr>
                <w:rFonts w:hint="eastAsia"/>
              </w:rPr>
              <w:t>本周工作</w:t>
            </w:r>
          </w:p>
        </w:tc>
      </w:tr>
    </w:tbl>
    <w:p w14:paraId="17346C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4C45C" w14:textId="77777777" w:rsidTr="007A4526">
        <w:tc>
          <w:tcPr>
            <w:tcW w:w="8296" w:type="dxa"/>
          </w:tcPr>
          <w:p w14:paraId="5130E6D8" w14:textId="77777777" w:rsidR="0093138A" w:rsidRDefault="0093138A" w:rsidP="007A4526">
            <w:r>
              <w:rPr>
                <w:rFonts w:hint="eastAsia"/>
              </w:rPr>
              <w:t>下周计划</w:t>
            </w:r>
          </w:p>
        </w:tc>
      </w:tr>
    </w:tbl>
    <w:p w14:paraId="23BDD9BC" w14:textId="77777777" w:rsidR="0093138A" w:rsidRPr="003614A8" w:rsidRDefault="0093138A" w:rsidP="0093138A"/>
    <w:p w14:paraId="4556D2BE" w14:textId="77777777" w:rsidR="0093138A" w:rsidRPr="003614A8" w:rsidRDefault="0093138A" w:rsidP="0093138A"/>
    <w:p w14:paraId="2EDFADDF" w14:textId="77777777" w:rsidR="0093138A" w:rsidRDefault="0093138A" w:rsidP="0093138A"/>
    <w:p w14:paraId="561E1E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EA11F3" w14:textId="77777777" w:rsidTr="007A4526">
        <w:tc>
          <w:tcPr>
            <w:tcW w:w="8296" w:type="dxa"/>
          </w:tcPr>
          <w:p w14:paraId="5C88C493" w14:textId="77777777" w:rsidR="0093138A" w:rsidRDefault="0093138A" w:rsidP="007A4526">
            <w:r>
              <w:rPr>
                <w:rFonts w:hint="eastAsia"/>
              </w:rPr>
              <w:t>本周工作</w:t>
            </w:r>
          </w:p>
        </w:tc>
      </w:tr>
    </w:tbl>
    <w:p w14:paraId="7FBF42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544CF7" w14:textId="77777777" w:rsidTr="007A4526">
        <w:tc>
          <w:tcPr>
            <w:tcW w:w="8296" w:type="dxa"/>
          </w:tcPr>
          <w:p w14:paraId="6775CD5D" w14:textId="77777777" w:rsidR="0093138A" w:rsidRDefault="0093138A" w:rsidP="007A4526">
            <w:r>
              <w:rPr>
                <w:rFonts w:hint="eastAsia"/>
              </w:rPr>
              <w:t>下周计划</w:t>
            </w:r>
          </w:p>
        </w:tc>
      </w:tr>
    </w:tbl>
    <w:p w14:paraId="161973F4" w14:textId="77777777" w:rsidR="0093138A" w:rsidRPr="003614A8" w:rsidRDefault="0093138A" w:rsidP="0093138A"/>
    <w:p w14:paraId="69821168" w14:textId="77777777" w:rsidR="0093138A" w:rsidRPr="003614A8" w:rsidRDefault="0093138A" w:rsidP="0093138A"/>
    <w:p w14:paraId="3DE2C4B5" w14:textId="77777777" w:rsidR="0093138A" w:rsidRDefault="0093138A" w:rsidP="0093138A"/>
    <w:p w14:paraId="3FA12C3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7F1F31" w14:textId="77777777" w:rsidTr="007A4526">
        <w:tc>
          <w:tcPr>
            <w:tcW w:w="8296" w:type="dxa"/>
          </w:tcPr>
          <w:p w14:paraId="252B3438" w14:textId="77777777" w:rsidR="0093138A" w:rsidRDefault="0093138A" w:rsidP="007A4526">
            <w:r>
              <w:rPr>
                <w:rFonts w:hint="eastAsia"/>
              </w:rPr>
              <w:t>本周工作</w:t>
            </w:r>
          </w:p>
        </w:tc>
      </w:tr>
    </w:tbl>
    <w:p w14:paraId="78DC3BE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2E167C" w14:textId="77777777" w:rsidTr="007A4526">
        <w:tc>
          <w:tcPr>
            <w:tcW w:w="8296" w:type="dxa"/>
          </w:tcPr>
          <w:p w14:paraId="33F38B27" w14:textId="77777777" w:rsidR="0093138A" w:rsidRDefault="0093138A" w:rsidP="007A4526">
            <w:r>
              <w:rPr>
                <w:rFonts w:hint="eastAsia"/>
              </w:rPr>
              <w:t>下周计划</w:t>
            </w:r>
          </w:p>
        </w:tc>
      </w:tr>
    </w:tbl>
    <w:p w14:paraId="0021592F" w14:textId="77777777" w:rsidR="0093138A" w:rsidRPr="003614A8" w:rsidRDefault="0093138A" w:rsidP="0093138A"/>
    <w:p w14:paraId="1A671427" w14:textId="77777777" w:rsidR="0093138A" w:rsidRPr="003614A8" w:rsidRDefault="0093138A" w:rsidP="0093138A"/>
    <w:p w14:paraId="7F7CD8DC" w14:textId="77777777" w:rsidR="0093138A" w:rsidRDefault="0093138A" w:rsidP="0093138A"/>
    <w:p w14:paraId="73985D1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BE4357" w14:textId="77777777" w:rsidTr="007A4526">
        <w:tc>
          <w:tcPr>
            <w:tcW w:w="8296" w:type="dxa"/>
          </w:tcPr>
          <w:p w14:paraId="37377633" w14:textId="77777777" w:rsidR="0093138A" w:rsidRDefault="0093138A" w:rsidP="007A4526">
            <w:r>
              <w:rPr>
                <w:rFonts w:hint="eastAsia"/>
              </w:rPr>
              <w:t>本周工作</w:t>
            </w:r>
          </w:p>
        </w:tc>
      </w:tr>
    </w:tbl>
    <w:p w14:paraId="4F2A3F0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F7D5B6" w14:textId="77777777" w:rsidTr="007A4526">
        <w:tc>
          <w:tcPr>
            <w:tcW w:w="8296" w:type="dxa"/>
          </w:tcPr>
          <w:p w14:paraId="22C05133" w14:textId="77777777" w:rsidR="0093138A" w:rsidRDefault="0093138A" w:rsidP="007A4526">
            <w:r>
              <w:rPr>
                <w:rFonts w:hint="eastAsia"/>
              </w:rPr>
              <w:t>下周计划</w:t>
            </w:r>
          </w:p>
        </w:tc>
      </w:tr>
    </w:tbl>
    <w:p w14:paraId="2CCE8C32" w14:textId="77777777" w:rsidR="0093138A" w:rsidRPr="003614A8" w:rsidRDefault="0093138A" w:rsidP="0093138A"/>
    <w:p w14:paraId="0AE53548" w14:textId="77777777" w:rsidR="0093138A" w:rsidRPr="003614A8" w:rsidRDefault="0093138A" w:rsidP="0093138A"/>
    <w:p w14:paraId="1639B9D7" w14:textId="77777777" w:rsidR="0093138A" w:rsidRDefault="0093138A" w:rsidP="0093138A"/>
    <w:p w14:paraId="3F9B26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AE77C9" w14:textId="77777777" w:rsidTr="007A4526">
        <w:tc>
          <w:tcPr>
            <w:tcW w:w="8296" w:type="dxa"/>
          </w:tcPr>
          <w:p w14:paraId="3E2C5B11" w14:textId="77777777" w:rsidR="0093138A" w:rsidRDefault="0093138A" w:rsidP="007A4526">
            <w:r>
              <w:rPr>
                <w:rFonts w:hint="eastAsia"/>
              </w:rPr>
              <w:t>本周工作</w:t>
            </w:r>
          </w:p>
        </w:tc>
      </w:tr>
    </w:tbl>
    <w:p w14:paraId="2E3647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543C2F" w14:textId="77777777" w:rsidTr="007A4526">
        <w:tc>
          <w:tcPr>
            <w:tcW w:w="8296" w:type="dxa"/>
          </w:tcPr>
          <w:p w14:paraId="735BAEF7" w14:textId="77777777" w:rsidR="0093138A" w:rsidRDefault="0093138A" w:rsidP="007A4526">
            <w:r>
              <w:rPr>
                <w:rFonts w:hint="eastAsia"/>
              </w:rPr>
              <w:t>下周计划</w:t>
            </w:r>
          </w:p>
        </w:tc>
      </w:tr>
    </w:tbl>
    <w:p w14:paraId="7D9593B0" w14:textId="77777777" w:rsidR="0093138A" w:rsidRPr="003614A8" w:rsidRDefault="0093138A" w:rsidP="0093138A"/>
    <w:p w14:paraId="6E4FC51D" w14:textId="77777777" w:rsidR="0093138A" w:rsidRPr="003614A8" w:rsidRDefault="0093138A" w:rsidP="0093138A"/>
    <w:p w14:paraId="0549E53F" w14:textId="77777777" w:rsidR="0093138A" w:rsidRDefault="0093138A" w:rsidP="0093138A"/>
    <w:p w14:paraId="7EEC512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A65122A" w14:textId="77777777" w:rsidTr="007A4526">
        <w:tc>
          <w:tcPr>
            <w:tcW w:w="8296" w:type="dxa"/>
          </w:tcPr>
          <w:p w14:paraId="4AF2A9B3" w14:textId="77777777" w:rsidR="0093138A" w:rsidRDefault="0093138A" w:rsidP="007A4526">
            <w:r>
              <w:rPr>
                <w:rFonts w:hint="eastAsia"/>
              </w:rPr>
              <w:t>本周工作</w:t>
            </w:r>
          </w:p>
        </w:tc>
      </w:tr>
    </w:tbl>
    <w:p w14:paraId="7276C2C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4745D3" w14:textId="77777777" w:rsidTr="007A4526">
        <w:tc>
          <w:tcPr>
            <w:tcW w:w="8296" w:type="dxa"/>
          </w:tcPr>
          <w:p w14:paraId="511C21BE" w14:textId="77777777" w:rsidR="0093138A" w:rsidRDefault="0093138A" w:rsidP="007A4526">
            <w:r>
              <w:rPr>
                <w:rFonts w:hint="eastAsia"/>
              </w:rPr>
              <w:t>下周计划</w:t>
            </w:r>
          </w:p>
        </w:tc>
      </w:tr>
    </w:tbl>
    <w:p w14:paraId="2C4E744A" w14:textId="77777777" w:rsidR="0093138A" w:rsidRPr="003614A8" w:rsidRDefault="0093138A" w:rsidP="0093138A"/>
    <w:p w14:paraId="58CFFD0B" w14:textId="77777777" w:rsidR="0093138A" w:rsidRPr="003614A8" w:rsidRDefault="0093138A" w:rsidP="0093138A"/>
    <w:p w14:paraId="3E2B77BF" w14:textId="77777777" w:rsidR="0093138A" w:rsidRDefault="0093138A" w:rsidP="0093138A"/>
    <w:p w14:paraId="249DB1A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7A1D021" w14:textId="77777777" w:rsidTr="007A4526">
        <w:tc>
          <w:tcPr>
            <w:tcW w:w="8296" w:type="dxa"/>
          </w:tcPr>
          <w:p w14:paraId="50B62B23" w14:textId="77777777" w:rsidR="0093138A" w:rsidRDefault="0093138A" w:rsidP="007A4526">
            <w:r>
              <w:rPr>
                <w:rFonts w:hint="eastAsia"/>
              </w:rPr>
              <w:t>本周工作</w:t>
            </w:r>
          </w:p>
        </w:tc>
      </w:tr>
    </w:tbl>
    <w:p w14:paraId="15BA69D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9343A0" w14:textId="77777777" w:rsidTr="007A4526">
        <w:tc>
          <w:tcPr>
            <w:tcW w:w="8296" w:type="dxa"/>
          </w:tcPr>
          <w:p w14:paraId="2B7B2DA8" w14:textId="77777777" w:rsidR="0093138A" w:rsidRDefault="0093138A" w:rsidP="007A4526">
            <w:r>
              <w:rPr>
                <w:rFonts w:hint="eastAsia"/>
              </w:rPr>
              <w:t>下周计划</w:t>
            </w:r>
          </w:p>
        </w:tc>
      </w:tr>
    </w:tbl>
    <w:p w14:paraId="3F961071" w14:textId="77777777" w:rsidR="0093138A" w:rsidRPr="003614A8" w:rsidRDefault="0093138A" w:rsidP="0093138A"/>
    <w:p w14:paraId="7B01852E" w14:textId="77777777" w:rsidR="0093138A" w:rsidRPr="003614A8" w:rsidRDefault="0093138A" w:rsidP="0093138A"/>
    <w:p w14:paraId="045F3684" w14:textId="77777777" w:rsidR="0093138A" w:rsidRDefault="0093138A" w:rsidP="0093138A"/>
    <w:p w14:paraId="53BB22B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AF04AF" w14:textId="77777777" w:rsidTr="007A4526">
        <w:tc>
          <w:tcPr>
            <w:tcW w:w="8296" w:type="dxa"/>
          </w:tcPr>
          <w:p w14:paraId="4D2FD299" w14:textId="77777777" w:rsidR="0093138A" w:rsidRDefault="0093138A" w:rsidP="007A4526">
            <w:r>
              <w:rPr>
                <w:rFonts w:hint="eastAsia"/>
              </w:rPr>
              <w:t>本周工作</w:t>
            </w:r>
          </w:p>
        </w:tc>
      </w:tr>
    </w:tbl>
    <w:p w14:paraId="5B538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8BB03E" w14:textId="77777777" w:rsidTr="007A4526">
        <w:tc>
          <w:tcPr>
            <w:tcW w:w="8296" w:type="dxa"/>
          </w:tcPr>
          <w:p w14:paraId="2DF7A542" w14:textId="77777777" w:rsidR="0093138A" w:rsidRDefault="0093138A" w:rsidP="007A4526">
            <w:r>
              <w:rPr>
                <w:rFonts w:hint="eastAsia"/>
              </w:rPr>
              <w:t>下周计划</w:t>
            </w:r>
          </w:p>
        </w:tc>
      </w:tr>
    </w:tbl>
    <w:p w14:paraId="59F4F724" w14:textId="77777777" w:rsidR="0093138A" w:rsidRPr="003614A8" w:rsidRDefault="0093138A" w:rsidP="0093138A"/>
    <w:p w14:paraId="25B9F7E5" w14:textId="77777777" w:rsidR="0093138A" w:rsidRPr="003614A8" w:rsidRDefault="0093138A" w:rsidP="0093138A"/>
    <w:p w14:paraId="6A67E188" w14:textId="77777777" w:rsidR="0093138A" w:rsidRDefault="0093138A" w:rsidP="0093138A"/>
    <w:p w14:paraId="2E441A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A02D97" w14:textId="77777777" w:rsidTr="007A4526">
        <w:tc>
          <w:tcPr>
            <w:tcW w:w="8296" w:type="dxa"/>
          </w:tcPr>
          <w:p w14:paraId="05B33FB8" w14:textId="77777777" w:rsidR="0093138A" w:rsidRDefault="0093138A" w:rsidP="007A4526">
            <w:r>
              <w:rPr>
                <w:rFonts w:hint="eastAsia"/>
              </w:rPr>
              <w:t>本周工作</w:t>
            </w:r>
          </w:p>
        </w:tc>
      </w:tr>
    </w:tbl>
    <w:p w14:paraId="4401D9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29F5C3" w14:textId="77777777" w:rsidTr="007A4526">
        <w:tc>
          <w:tcPr>
            <w:tcW w:w="8296" w:type="dxa"/>
          </w:tcPr>
          <w:p w14:paraId="15F21C07" w14:textId="77777777" w:rsidR="0093138A" w:rsidRDefault="0093138A" w:rsidP="007A4526">
            <w:r>
              <w:rPr>
                <w:rFonts w:hint="eastAsia"/>
              </w:rPr>
              <w:t>下周计划</w:t>
            </w:r>
          </w:p>
        </w:tc>
      </w:tr>
    </w:tbl>
    <w:p w14:paraId="58C5FCAD" w14:textId="77777777" w:rsidR="0093138A" w:rsidRPr="003614A8" w:rsidRDefault="0093138A" w:rsidP="0093138A"/>
    <w:p w14:paraId="3E7B5396" w14:textId="77777777" w:rsidR="0093138A" w:rsidRPr="003614A8" w:rsidRDefault="0093138A" w:rsidP="0093138A"/>
    <w:p w14:paraId="1C427A0F" w14:textId="77777777" w:rsidR="0093138A" w:rsidRDefault="0093138A" w:rsidP="0093138A"/>
    <w:p w14:paraId="3D515FC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D1B8D0" w14:textId="77777777" w:rsidTr="007A4526">
        <w:tc>
          <w:tcPr>
            <w:tcW w:w="8296" w:type="dxa"/>
          </w:tcPr>
          <w:p w14:paraId="75D31B78" w14:textId="77777777" w:rsidR="0093138A" w:rsidRDefault="0093138A" w:rsidP="007A4526">
            <w:r>
              <w:rPr>
                <w:rFonts w:hint="eastAsia"/>
              </w:rPr>
              <w:t>本周工作</w:t>
            </w:r>
          </w:p>
        </w:tc>
      </w:tr>
    </w:tbl>
    <w:p w14:paraId="0EABE4E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94CAD1" w14:textId="77777777" w:rsidTr="007A4526">
        <w:tc>
          <w:tcPr>
            <w:tcW w:w="8296" w:type="dxa"/>
          </w:tcPr>
          <w:p w14:paraId="7378FD28" w14:textId="77777777" w:rsidR="0093138A" w:rsidRDefault="0093138A" w:rsidP="007A4526">
            <w:r>
              <w:rPr>
                <w:rFonts w:hint="eastAsia"/>
              </w:rPr>
              <w:t>下周计划</w:t>
            </w:r>
          </w:p>
        </w:tc>
      </w:tr>
    </w:tbl>
    <w:p w14:paraId="7E355AF6" w14:textId="77777777" w:rsidR="0093138A" w:rsidRPr="003614A8" w:rsidRDefault="0093138A" w:rsidP="0093138A"/>
    <w:p w14:paraId="5FEF818E" w14:textId="77777777" w:rsidR="0093138A" w:rsidRPr="003614A8" w:rsidRDefault="0093138A" w:rsidP="0093138A"/>
    <w:p w14:paraId="024A1DE6" w14:textId="77777777" w:rsidR="0093138A" w:rsidRDefault="0093138A" w:rsidP="0093138A"/>
    <w:p w14:paraId="7069B6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6F07E4" w14:textId="77777777" w:rsidTr="007A4526">
        <w:tc>
          <w:tcPr>
            <w:tcW w:w="8296" w:type="dxa"/>
          </w:tcPr>
          <w:p w14:paraId="229C838A" w14:textId="77777777" w:rsidR="0093138A" w:rsidRDefault="0093138A" w:rsidP="007A4526">
            <w:r>
              <w:rPr>
                <w:rFonts w:hint="eastAsia"/>
              </w:rPr>
              <w:t>本周工作</w:t>
            </w:r>
          </w:p>
        </w:tc>
      </w:tr>
    </w:tbl>
    <w:p w14:paraId="638EAFF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F5E002" w14:textId="77777777" w:rsidTr="007A4526">
        <w:tc>
          <w:tcPr>
            <w:tcW w:w="8296" w:type="dxa"/>
          </w:tcPr>
          <w:p w14:paraId="74014D0D" w14:textId="77777777" w:rsidR="0093138A" w:rsidRDefault="0093138A" w:rsidP="007A4526">
            <w:r>
              <w:rPr>
                <w:rFonts w:hint="eastAsia"/>
              </w:rPr>
              <w:t>下周计划</w:t>
            </w:r>
          </w:p>
        </w:tc>
      </w:tr>
    </w:tbl>
    <w:p w14:paraId="239FA956" w14:textId="77777777" w:rsidR="0093138A" w:rsidRPr="003614A8" w:rsidRDefault="0093138A" w:rsidP="0093138A"/>
    <w:p w14:paraId="3F2FFE6A" w14:textId="77777777" w:rsidR="0093138A" w:rsidRPr="003614A8" w:rsidRDefault="0093138A" w:rsidP="0093138A"/>
    <w:p w14:paraId="2F400EDC" w14:textId="77777777" w:rsidR="0093138A" w:rsidRDefault="0093138A" w:rsidP="0093138A"/>
    <w:p w14:paraId="4786EC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662134" w14:textId="77777777" w:rsidTr="007A4526">
        <w:tc>
          <w:tcPr>
            <w:tcW w:w="8296" w:type="dxa"/>
          </w:tcPr>
          <w:p w14:paraId="1E282D7F" w14:textId="77777777" w:rsidR="0093138A" w:rsidRDefault="0093138A" w:rsidP="007A4526">
            <w:r>
              <w:rPr>
                <w:rFonts w:hint="eastAsia"/>
              </w:rPr>
              <w:t>本周工作</w:t>
            </w:r>
          </w:p>
        </w:tc>
      </w:tr>
    </w:tbl>
    <w:p w14:paraId="171486F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9C1ECBB" w14:textId="77777777" w:rsidTr="007A4526">
        <w:tc>
          <w:tcPr>
            <w:tcW w:w="8296" w:type="dxa"/>
          </w:tcPr>
          <w:p w14:paraId="098B22C7" w14:textId="77777777" w:rsidR="0093138A" w:rsidRDefault="0093138A" w:rsidP="007A4526">
            <w:r>
              <w:rPr>
                <w:rFonts w:hint="eastAsia"/>
              </w:rPr>
              <w:t>下周计划</w:t>
            </w:r>
          </w:p>
        </w:tc>
      </w:tr>
    </w:tbl>
    <w:p w14:paraId="5FA3A3DD" w14:textId="77777777" w:rsidR="0093138A" w:rsidRPr="003614A8" w:rsidRDefault="0093138A" w:rsidP="0093138A"/>
    <w:p w14:paraId="23D23EA3" w14:textId="77777777" w:rsidR="0093138A" w:rsidRPr="003614A8" w:rsidRDefault="0093138A" w:rsidP="0093138A"/>
    <w:p w14:paraId="53B9B587" w14:textId="77777777" w:rsidR="0093138A" w:rsidRDefault="0093138A" w:rsidP="0093138A"/>
    <w:p w14:paraId="1675CC5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F0CD35" w14:textId="77777777" w:rsidTr="007A4526">
        <w:tc>
          <w:tcPr>
            <w:tcW w:w="8296" w:type="dxa"/>
          </w:tcPr>
          <w:p w14:paraId="402E0133" w14:textId="77777777" w:rsidR="0093138A" w:rsidRDefault="0093138A" w:rsidP="007A4526">
            <w:r>
              <w:rPr>
                <w:rFonts w:hint="eastAsia"/>
              </w:rPr>
              <w:t>本周工作</w:t>
            </w:r>
          </w:p>
        </w:tc>
      </w:tr>
    </w:tbl>
    <w:p w14:paraId="13FD2F4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65BE1E" w14:textId="77777777" w:rsidTr="007A4526">
        <w:tc>
          <w:tcPr>
            <w:tcW w:w="8296" w:type="dxa"/>
          </w:tcPr>
          <w:p w14:paraId="730B0257" w14:textId="77777777" w:rsidR="0093138A" w:rsidRDefault="0093138A" w:rsidP="007A4526">
            <w:r>
              <w:rPr>
                <w:rFonts w:hint="eastAsia"/>
              </w:rPr>
              <w:t>下周计划</w:t>
            </w:r>
          </w:p>
        </w:tc>
      </w:tr>
    </w:tbl>
    <w:p w14:paraId="423B37C6" w14:textId="77777777" w:rsidR="0093138A" w:rsidRPr="003614A8" w:rsidRDefault="0093138A" w:rsidP="0093138A"/>
    <w:p w14:paraId="74D78D94" w14:textId="77777777" w:rsidR="0093138A" w:rsidRPr="003614A8" w:rsidRDefault="0093138A" w:rsidP="0093138A"/>
    <w:p w14:paraId="0C5F6121" w14:textId="77777777" w:rsidR="0093138A" w:rsidRDefault="0093138A" w:rsidP="0093138A"/>
    <w:p w14:paraId="421DD3E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E9F886" w14:textId="77777777" w:rsidTr="007A4526">
        <w:tc>
          <w:tcPr>
            <w:tcW w:w="8296" w:type="dxa"/>
          </w:tcPr>
          <w:p w14:paraId="0D5819FF" w14:textId="77777777" w:rsidR="0093138A" w:rsidRDefault="0093138A" w:rsidP="007A4526">
            <w:r>
              <w:rPr>
                <w:rFonts w:hint="eastAsia"/>
              </w:rPr>
              <w:t>本周工作</w:t>
            </w:r>
          </w:p>
        </w:tc>
      </w:tr>
    </w:tbl>
    <w:p w14:paraId="35EFD8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B94D53" w14:textId="77777777" w:rsidTr="007A4526">
        <w:tc>
          <w:tcPr>
            <w:tcW w:w="8296" w:type="dxa"/>
          </w:tcPr>
          <w:p w14:paraId="4D54DD44" w14:textId="77777777" w:rsidR="0093138A" w:rsidRDefault="0093138A" w:rsidP="007A4526">
            <w:r>
              <w:rPr>
                <w:rFonts w:hint="eastAsia"/>
              </w:rPr>
              <w:t>下周计划</w:t>
            </w:r>
          </w:p>
        </w:tc>
      </w:tr>
    </w:tbl>
    <w:p w14:paraId="1ED837E8" w14:textId="77777777" w:rsidR="0093138A" w:rsidRPr="003614A8" w:rsidRDefault="0093138A" w:rsidP="0093138A"/>
    <w:p w14:paraId="67E56F15" w14:textId="77777777" w:rsidR="0093138A" w:rsidRPr="003614A8" w:rsidRDefault="0093138A" w:rsidP="0093138A"/>
    <w:p w14:paraId="67E3747C" w14:textId="77777777" w:rsidR="0093138A" w:rsidRDefault="0093138A" w:rsidP="0093138A"/>
    <w:p w14:paraId="1BF89C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49D3FF" w14:textId="77777777" w:rsidTr="007A4526">
        <w:tc>
          <w:tcPr>
            <w:tcW w:w="8296" w:type="dxa"/>
          </w:tcPr>
          <w:p w14:paraId="2B9AAF75" w14:textId="77777777" w:rsidR="0093138A" w:rsidRDefault="0093138A" w:rsidP="007A4526">
            <w:r>
              <w:rPr>
                <w:rFonts w:hint="eastAsia"/>
              </w:rPr>
              <w:t>本周工作</w:t>
            </w:r>
          </w:p>
        </w:tc>
      </w:tr>
    </w:tbl>
    <w:p w14:paraId="7356DC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32C5C17" w14:textId="77777777" w:rsidTr="007A4526">
        <w:tc>
          <w:tcPr>
            <w:tcW w:w="8296" w:type="dxa"/>
          </w:tcPr>
          <w:p w14:paraId="664A159F" w14:textId="77777777" w:rsidR="0093138A" w:rsidRDefault="0093138A" w:rsidP="007A4526">
            <w:r>
              <w:rPr>
                <w:rFonts w:hint="eastAsia"/>
              </w:rPr>
              <w:t>下周计划</w:t>
            </w:r>
          </w:p>
        </w:tc>
      </w:tr>
    </w:tbl>
    <w:p w14:paraId="17D5A457" w14:textId="77777777" w:rsidR="0093138A" w:rsidRPr="003614A8" w:rsidRDefault="0093138A" w:rsidP="0093138A"/>
    <w:p w14:paraId="7A0E6A1B" w14:textId="77777777" w:rsidR="0093138A" w:rsidRPr="003614A8" w:rsidRDefault="0093138A" w:rsidP="0093138A"/>
    <w:p w14:paraId="1609791C" w14:textId="77777777" w:rsidR="0093138A" w:rsidRDefault="0093138A" w:rsidP="0093138A"/>
    <w:p w14:paraId="0477DE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9CF116" w14:textId="77777777" w:rsidTr="007A4526">
        <w:tc>
          <w:tcPr>
            <w:tcW w:w="8296" w:type="dxa"/>
          </w:tcPr>
          <w:p w14:paraId="05ACDCBD" w14:textId="77777777" w:rsidR="0093138A" w:rsidRDefault="0093138A" w:rsidP="007A4526">
            <w:r>
              <w:rPr>
                <w:rFonts w:hint="eastAsia"/>
              </w:rPr>
              <w:t>本周工作</w:t>
            </w:r>
          </w:p>
        </w:tc>
      </w:tr>
    </w:tbl>
    <w:p w14:paraId="46D9BC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15EB73" w14:textId="77777777" w:rsidTr="007A4526">
        <w:tc>
          <w:tcPr>
            <w:tcW w:w="8296" w:type="dxa"/>
          </w:tcPr>
          <w:p w14:paraId="2A15B6E3" w14:textId="77777777" w:rsidR="0093138A" w:rsidRDefault="0093138A" w:rsidP="007A4526">
            <w:r>
              <w:rPr>
                <w:rFonts w:hint="eastAsia"/>
              </w:rPr>
              <w:t>下周计划</w:t>
            </w:r>
          </w:p>
        </w:tc>
      </w:tr>
    </w:tbl>
    <w:p w14:paraId="49F64B1B" w14:textId="77777777" w:rsidR="0093138A" w:rsidRPr="003614A8" w:rsidRDefault="0093138A" w:rsidP="0093138A"/>
    <w:p w14:paraId="08AC2AB8" w14:textId="77777777" w:rsidR="0093138A" w:rsidRPr="003614A8" w:rsidRDefault="0093138A" w:rsidP="0093138A"/>
    <w:p w14:paraId="4FEF9B80" w14:textId="77777777" w:rsidR="0093138A" w:rsidRDefault="0093138A" w:rsidP="0093138A"/>
    <w:p w14:paraId="362D625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41291D" w14:textId="77777777" w:rsidTr="007A4526">
        <w:tc>
          <w:tcPr>
            <w:tcW w:w="8296" w:type="dxa"/>
          </w:tcPr>
          <w:p w14:paraId="06230345" w14:textId="77777777" w:rsidR="0093138A" w:rsidRDefault="0093138A" w:rsidP="007A4526">
            <w:r>
              <w:rPr>
                <w:rFonts w:hint="eastAsia"/>
              </w:rPr>
              <w:lastRenderedPageBreak/>
              <w:t>本周工作</w:t>
            </w:r>
          </w:p>
        </w:tc>
      </w:tr>
    </w:tbl>
    <w:p w14:paraId="46D2F6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541FCB" w14:textId="77777777" w:rsidTr="007A4526">
        <w:tc>
          <w:tcPr>
            <w:tcW w:w="8296" w:type="dxa"/>
          </w:tcPr>
          <w:p w14:paraId="263848F8" w14:textId="77777777" w:rsidR="0093138A" w:rsidRDefault="0093138A" w:rsidP="007A4526">
            <w:r>
              <w:rPr>
                <w:rFonts w:hint="eastAsia"/>
              </w:rPr>
              <w:t>下周计划</w:t>
            </w:r>
          </w:p>
        </w:tc>
      </w:tr>
    </w:tbl>
    <w:p w14:paraId="2E549673" w14:textId="77777777" w:rsidR="0093138A" w:rsidRPr="003614A8" w:rsidRDefault="0093138A" w:rsidP="0093138A"/>
    <w:p w14:paraId="7E1C7C3C" w14:textId="77777777" w:rsidR="0093138A" w:rsidRPr="003614A8" w:rsidRDefault="0093138A" w:rsidP="0093138A"/>
    <w:p w14:paraId="25D70E6C" w14:textId="77777777" w:rsidR="0093138A" w:rsidRDefault="0093138A" w:rsidP="0093138A"/>
    <w:p w14:paraId="46510C3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53BD58" w14:textId="77777777" w:rsidTr="007A4526">
        <w:tc>
          <w:tcPr>
            <w:tcW w:w="8296" w:type="dxa"/>
          </w:tcPr>
          <w:p w14:paraId="2E4D8E2A" w14:textId="77777777" w:rsidR="0093138A" w:rsidRDefault="0093138A" w:rsidP="007A4526">
            <w:r>
              <w:rPr>
                <w:rFonts w:hint="eastAsia"/>
              </w:rPr>
              <w:t>本周工作</w:t>
            </w:r>
          </w:p>
        </w:tc>
      </w:tr>
    </w:tbl>
    <w:p w14:paraId="5793BBD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87D12C" w14:textId="77777777" w:rsidTr="007A4526">
        <w:tc>
          <w:tcPr>
            <w:tcW w:w="8296" w:type="dxa"/>
          </w:tcPr>
          <w:p w14:paraId="599B5139" w14:textId="77777777" w:rsidR="0093138A" w:rsidRDefault="0093138A" w:rsidP="007A4526">
            <w:r>
              <w:rPr>
                <w:rFonts w:hint="eastAsia"/>
              </w:rPr>
              <w:t>下周计划</w:t>
            </w:r>
          </w:p>
        </w:tc>
      </w:tr>
    </w:tbl>
    <w:p w14:paraId="13705A2E" w14:textId="77777777" w:rsidR="0093138A" w:rsidRPr="003614A8" w:rsidRDefault="0093138A" w:rsidP="0093138A"/>
    <w:p w14:paraId="38702252" w14:textId="77777777" w:rsidR="0093138A" w:rsidRDefault="0093138A" w:rsidP="0093138A"/>
    <w:p w14:paraId="40E1812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AC7E25" w14:textId="77777777" w:rsidTr="007A4526">
        <w:tc>
          <w:tcPr>
            <w:tcW w:w="8296" w:type="dxa"/>
          </w:tcPr>
          <w:p w14:paraId="26247515" w14:textId="77777777" w:rsidR="0093138A" w:rsidRDefault="0093138A" w:rsidP="007A4526">
            <w:r>
              <w:rPr>
                <w:rFonts w:hint="eastAsia"/>
              </w:rPr>
              <w:t>本周工作</w:t>
            </w:r>
          </w:p>
        </w:tc>
      </w:tr>
    </w:tbl>
    <w:p w14:paraId="7770314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93C7D0" w14:textId="77777777" w:rsidTr="007A4526">
        <w:tc>
          <w:tcPr>
            <w:tcW w:w="8296" w:type="dxa"/>
          </w:tcPr>
          <w:p w14:paraId="261F307C" w14:textId="77777777" w:rsidR="0093138A" w:rsidRDefault="0093138A" w:rsidP="007A4526">
            <w:r>
              <w:rPr>
                <w:rFonts w:hint="eastAsia"/>
              </w:rPr>
              <w:t>下周计划</w:t>
            </w:r>
          </w:p>
        </w:tc>
      </w:tr>
    </w:tbl>
    <w:p w14:paraId="616523F8" w14:textId="77777777" w:rsidR="0093138A" w:rsidRPr="003614A8" w:rsidRDefault="0093138A" w:rsidP="0093138A"/>
    <w:p w14:paraId="0021BDC9" w14:textId="77777777" w:rsidR="0093138A" w:rsidRPr="003614A8" w:rsidRDefault="0093138A" w:rsidP="0093138A"/>
    <w:p w14:paraId="297A6F95" w14:textId="77777777" w:rsidR="0093138A" w:rsidRDefault="0093138A" w:rsidP="0093138A"/>
    <w:p w14:paraId="59177D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7BF404" w14:textId="77777777" w:rsidTr="007A4526">
        <w:tc>
          <w:tcPr>
            <w:tcW w:w="8296" w:type="dxa"/>
          </w:tcPr>
          <w:p w14:paraId="7531905B" w14:textId="77777777" w:rsidR="0093138A" w:rsidRDefault="0093138A" w:rsidP="007A4526">
            <w:r>
              <w:rPr>
                <w:rFonts w:hint="eastAsia"/>
              </w:rPr>
              <w:t>本周工作</w:t>
            </w:r>
          </w:p>
        </w:tc>
      </w:tr>
    </w:tbl>
    <w:p w14:paraId="734CE1C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1FDFD5" w14:textId="77777777" w:rsidTr="007A4526">
        <w:tc>
          <w:tcPr>
            <w:tcW w:w="8296" w:type="dxa"/>
          </w:tcPr>
          <w:p w14:paraId="677F0641" w14:textId="77777777" w:rsidR="0093138A" w:rsidRDefault="0093138A" w:rsidP="007A4526">
            <w:r>
              <w:rPr>
                <w:rFonts w:hint="eastAsia"/>
              </w:rPr>
              <w:t>下周计划</w:t>
            </w:r>
          </w:p>
        </w:tc>
      </w:tr>
    </w:tbl>
    <w:p w14:paraId="54DA974A" w14:textId="77777777" w:rsidR="0093138A" w:rsidRPr="003614A8" w:rsidRDefault="0093138A" w:rsidP="0093138A"/>
    <w:p w14:paraId="60EAD277" w14:textId="77777777" w:rsidR="0093138A" w:rsidRPr="003614A8" w:rsidRDefault="0093138A" w:rsidP="0093138A"/>
    <w:p w14:paraId="2B98FE3E" w14:textId="77777777" w:rsidR="0093138A" w:rsidRDefault="0093138A" w:rsidP="0093138A"/>
    <w:p w14:paraId="275E50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27C6F2" w14:textId="77777777" w:rsidTr="007A4526">
        <w:tc>
          <w:tcPr>
            <w:tcW w:w="8296" w:type="dxa"/>
          </w:tcPr>
          <w:p w14:paraId="683AF076" w14:textId="77777777" w:rsidR="0093138A" w:rsidRDefault="0093138A" w:rsidP="007A4526">
            <w:r>
              <w:rPr>
                <w:rFonts w:hint="eastAsia"/>
              </w:rPr>
              <w:t>本周工作</w:t>
            </w:r>
          </w:p>
        </w:tc>
      </w:tr>
    </w:tbl>
    <w:p w14:paraId="6907F0D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13C5AA" w14:textId="77777777" w:rsidTr="007A4526">
        <w:tc>
          <w:tcPr>
            <w:tcW w:w="8296" w:type="dxa"/>
          </w:tcPr>
          <w:p w14:paraId="70AFCB36" w14:textId="77777777" w:rsidR="0093138A" w:rsidRDefault="0093138A" w:rsidP="007A4526">
            <w:r>
              <w:rPr>
                <w:rFonts w:hint="eastAsia"/>
              </w:rPr>
              <w:t>下周计划</w:t>
            </w:r>
          </w:p>
        </w:tc>
      </w:tr>
    </w:tbl>
    <w:p w14:paraId="4892C5BA" w14:textId="77777777" w:rsidR="0093138A" w:rsidRPr="003614A8" w:rsidRDefault="0093138A" w:rsidP="0093138A"/>
    <w:p w14:paraId="41B84889" w14:textId="77777777" w:rsidR="0093138A" w:rsidRPr="003614A8" w:rsidRDefault="0093138A" w:rsidP="0093138A"/>
    <w:p w14:paraId="55C3930C" w14:textId="77777777" w:rsidR="0093138A" w:rsidRDefault="0093138A" w:rsidP="0093138A"/>
    <w:p w14:paraId="4AED27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A44533" w14:textId="77777777" w:rsidTr="007A4526">
        <w:tc>
          <w:tcPr>
            <w:tcW w:w="8296" w:type="dxa"/>
          </w:tcPr>
          <w:p w14:paraId="06FFE296" w14:textId="77777777" w:rsidR="0093138A" w:rsidRDefault="0093138A" w:rsidP="007A4526">
            <w:r>
              <w:rPr>
                <w:rFonts w:hint="eastAsia"/>
              </w:rPr>
              <w:t>本周工作</w:t>
            </w:r>
          </w:p>
        </w:tc>
      </w:tr>
    </w:tbl>
    <w:p w14:paraId="35FF6B8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FCCBF1" w14:textId="77777777" w:rsidTr="007A4526">
        <w:tc>
          <w:tcPr>
            <w:tcW w:w="8296" w:type="dxa"/>
          </w:tcPr>
          <w:p w14:paraId="22CDD8A4" w14:textId="77777777" w:rsidR="0093138A" w:rsidRDefault="0093138A" w:rsidP="007A4526">
            <w:r>
              <w:rPr>
                <w:rFonts w:hint="eastAsia"/>
              </w:rPr>
              <w:t>下周计划</w:t>
            </w:r>
          </w:p>
        </w:tc>
      </w:tr>
    </w:tbl>
    <w:p w14:paraId="7628B783" w14:textId="77777777" w:rsidR="0093138A" w:rsidRPr="003614A8" w:rsidRDefault="0093138A" w:rsidP="0093138A"/>
    <w:p w14:paraId="13150A10" w14:textId="77777777" w:rsidR="0093138A" w:rsidRPr="003614A8" w:rsidRDefault="0093138A" w:rsidP="0093138A"/>
    <w:p w14:paraId="292FC9D3" w14:textId="77777777" w:rsidR="0093138A" w:rsidRDefault="0093138A" w:rsidP="0093138A"/>
    <w:p w14:paraId="295E7E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407B62" w14:textId="77777777" w:rsidTr="007A4526">
        <w:tc>
          <w:tcPr>
            <w:tcW w:w="8296" w:type="dxa"/>
          </w:tcPr>
          <w:p w14:paraId="29267AC4" w14:textId="77777777" w:rsidR="0093138A" w:rsidRDefault="0093138A" w:rsidP="007A4526">
            <w:r>
              <w:rPr>
                <w:rFonts w:hint="eastAsia"/>
              </w:rPr>
              <w:t>本周工作</w:t>
            </w:r>
          </w:p>
        </w:tc>
      </w:tr>
    </w:tbl>
    <w:p w14:paraId="78CA31B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4D41071" w14:textId="77777777" w:rsidTr="007A4526">
        <w:tc>
          <w:tcPr>
            <w:tcW w:w="8296" w:type="dxa"/>
          </w:tcPr>
          <w:p w14:paraId="7FE1645C" w14:textId="77777777" w:rsidR="0093138A" w:rsidRDefault="0093138A" w:rsidP="007A4526">
            <w:r>
              <w:rPr>
                <w:rFonts w:hint="eastAsia"/>
              </w:rPr>
              <w:t>下周计划</w:t>
            </w:r>
          </w:p>
        </w:tc>
      </w:tr>
    </w:tbl>
    <w:p w14:paraId="56876BA2" w14:textId="77777777" w:rsidR="0093138A" w:rsidRPr="003614A8" w:rsidRDefault="0093138A" w:rsidP="0093138A"/>
    <w:p w14:paraId="2439029D" w14:textId="77777777" w:rsidR="0093138A" w:rsidRPr="003614A8" w:rsidRDefault="0093138A" w:rsidP="0093138A"/>
    <w:p w14:paraId="3A2615EE" w14:textId="77777777" w:rsidR="0093138A" w:rsidRDefault="0093138A" w:rsidP="0093138A"/>
    <w:p w14:paraId="62241D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DE1499" w14:textId="77777777" w:rsidTr="007A4526">
        <w:tc>
          <w:tcPr>
            <w:tcW w:w="8296" w:type="dxa"/>
          </w:tcPr>
          <w:p w14:paraId="1E8FB9F8" w14:textId="77777777" w:rsidR="0093138A" w:rsidRDefault="0093138A" w:rsidP="007A4526">
            <w:r>
              <w:rPr>
                <w:rFonts w:hint="eastAsia"/>
              </w:rPr>
              <w:t>本周工作</w:t>
            </w:r>
          </w:p>
        </w:tc>
      </w:tr>
    </w:tbl>
    <w:p w14:paraId="04C8D93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681DEE" w14:textId="77777777" w:rsidTr="007A4526">
        <w:tc>
          <w:tcPr>
            <w:tcW w:w="8296" w:type="dxa"/>
          </w:tcPr>
          <w:p w14:paraId="2842168E" w14:textId="77777777" w:rsidR="0093138A" w:rsidRDefault="0093138A" w:rsidP="007A4526">
            <w:r>
              <w:rPr>
                <w:rFonts w:hint="eastAsia"/>
              </w:rPr>
              <w:t>下周计划</w:t>
            </w:r>
          </w:p>
        </w:tc>
      </w:tr>
    </w:tbl>
    <w:p w14:paraId="5750ECDB" w14:textId="77777777" w:rsidR="0093138A" w:rsidRPr="003614A8" w:rsidRDefault="0093138A" w:rsidP="0093138A"/>
    <w:p w14:paraId="569B6CA4" w14:textId="77777777" w:rsidR="0093138A" w:rsidRPr="003614A8" w:rsidRDefault="0093138A" w:rsidP="0093138A"/>
    <w:p w14:paraId="23A3BCAD" w14:textId="77777777" w:rsidR="0093138A" w:rsidRDefault="0093138A" w:rsidP="0093138A"/>
    <w:p w14:paraId="5B89FE4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B88A6CD" w14:textId="77777777" w:rsidTr="007A4526">
        <w:tc>
          <w:tcPr>
            <w:tcW w:w="8296" w:type="dxa"/>
          </w:tcPr>
          <w:p w14:paraId="57EDDEC9" w14:textId="77777777" w:rsidR="0093138A" w:rsidRDefault="0093138A" w:rsidP="007A4526">
            <w:r>
              <w:rPr>
                <w:rFonts w:hint="eastAsia"/>
              </w:rPr>
              <w:t>本周工作</w:t>
            </w:r>
          </w:p>
        </w:tc>
      </w:tr>
    </w:tbl>
    <w:p w14:paraId="2473E1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E16B63" w14:textId="77777777" w:rsidTr="007A4526">
        <w:tc>
          <w:tcPr>
            <w:tcW w:w="8296" w:type="dxa"/>
          </w:tcPr>
          <w:p w14:paraId="0CAD8C06" w14:textId="77777777" w:rsidR="0093138A" w:rsidRDefault="0093138A" w:rsidP="007A4526">
            <w:r>
              <w:rPr>
                <w:rFonts w:hint="eastAsia"/>
              </w:rPr>
              <w:t>下周计划</w:t>
            </w:r>
          </w:p>
        </w:tc>
      </w:tr>
    </w:tbl>
    <w:p w14:paraId="7AE1B16B" w14:textId="77777777" w:rsidR="0093138A" w:rsidRPr="003614A8" w:rsidRDefault="0093138A" w:rsidP="0093138A"/>
    <w:p w14:paraId="3F604AD6" w14:textId="77777777" w:rsidR="0093138A" w:rsidRPr="003614A8" w:rsidRDefault="0093138A" w:rsidP="0093138A"/>
    <w:p w14:paraId="6C23BC0C" w14:textId="77777777" w:rsidR="0093138A" w:rsidRDefault="0093138A" w:rsidP="0093138A"/>
    <w:p w14:paraId="31F1FD1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8A5810" w14:textId="77777777" w:rsidTr="007A4526">
        <w:tc>
          <w:tcPr>
            <w:tcW w:w="8296" w:type="dxa"/>
          </w:tcPr>
          <w:p w14:paraId="2B862D73" w14:textId="77777777" w:rsidR="0093138A" w:rsidRDefault="0093138A" w:rsidP="007A4526">
            <w:r>
              <w:rPr>
                <w:rFonts w:hint="eastAsia"/>
              </w:rPr>
              <w:t>本周工作</w:t>
            </w:r>
          </w:p>
        </w:tc>
      </w:tr>
    </w:tbl>
    <w:p w14:paraId="37613C0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BCC87A7" w14:textId="77777777" w:rsidTr="007A4526">
        <w:tc>
          <w:tcPr>
            <w:tcW w:w="8296" w:type="dxa"/>
          </w:tcPr>
          <w:p w14:paraId="28478BD7" w14:textId="77777777" w:rsidR="0093138A" w:rsidRDefault="0093138A" w:rsidP="007A4526">
            <w:r>
              <w:rPr>
                <w:rFonts w:hint="eastAsia"/>
              </w:rPr>
              <w:t>下周计划</w:t>
            </w:r>
          </w:p>
        </w:tc>
      </w:tr>
    </w:tbl>
    <w:p w14:paraId="507CF59F" w14:textId="77777777" w:rsidR="0093138A" w:rsidRPr="003614A8" w:rsidRDefault="0093138A" w:rsidP="0093138A"/>
    <w:p w14:paraId="64E7BA70" w14:textId="77777777" w:rsidR="0093138A" w:rsidRPr="003614A8" w:rsidRDefault="0093138A" w:rsidP="0093138A"/>
    <w:p w14:paraId="28E8472F" w14:textId="77777777" w:rsidR="0093138A" w:rsidRDefault="0093138A" w:rsidP="0093138A"/>
    <w:p w14:paraId="71FFB08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03EBCE0" w14:textId="77777777" w:rsidTr="007A4526">
        <w:tc>
          <w:tcPr>
            <w:tcW w:w="8296" w:type="dxa"/>
          </w:tcPr>
          <w:p w14:paraId="792374A4" w14:textId="77777777" w:rsidR="0093138A" w:rsidRDefault="0093138A" w:rsidP="007A4526">
            <w:r>
              <w:rPr>
                <w:rFonts w:hint="eastAsia"/>
              </w:rPr>
              <w:t>本周工作</w:t>
            </w:r>
          </w:p>
        </w:tc>
      </w:tr>
    </w:tbl>
    <w:p w14:paraId="61E0BC9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5ECA2F" w14:textId="77777777" w:rsidTr="007A4526">
        <w:tc>
          <w:tcPr>
            <w:tcW w:w="8296" w:type="dxa"/>
          </w:tcPr>
          <w:p w14:paraId="05B08158" w14:textId="77777777" w:rsidR="0093138A" w:rsidRDefault="0093138A" w:rsidP="007A4526">
            <w:r>
              <w:rPr>
                <w:rFonts w:hint="eastAsia"/>
              </w:rPr>
              <w:t>下周计划</w:t>
            </w:r>
          </w:p>
        </w:tc>
      </w:tr>
    </w:tbl>
    <w:p w14:paraId="527F5646" w14:textId="77777777" w:rsidR="0093138A" w:rsidRPr="003614A8" w:rsidRDefault="0093138A" w:rsidP="0093138A"/>
    <w:p w14:paraId="7A1D962A" w14:textId="77777777" w:rsidR="0093138A" w:rsidRPr="003614A8" w:rsidRDefault="0093138A" w:rsidP="0093138A"/>
    <w:p w14:paraId="5C16C82F" w14:textId="77777777" w:rsidR="0093138A" w:rsidRDefault="0093138A" w:rsidP="0093138A"/>
    <w:p w14:paraId="710AA7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8C0DB64" w14:textId="77777777" w:rsidTr="007A4526">
        <w:tc>
          <w:tcPr>
            <w:tcW w:w="8296" w:type="dxa"/>
          </w:tcPr>
          <w:p w14:paraId="40D7901F" w14:textId="77777777" w:rsidR="0093138A" w:rsidRDefault="0093138A" w:rsidP="007A4526">
            <w:r>
              <w:rPr>
                <w:rFonts w:hint="eastAsia"/>
              </w:rPr>
              <w:lastRenderedPageBreak/>
              <w:t>本周工作</w:t>
            </w:r>
          </w:p>
        </w:tc>
      </w:tr>
    </w:tbl>
    <w:p w14:paraId="09AD54E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0EF85C" w14:textId="77777777" w:rsidTr="007A4526">
        <w:tc>
          <w:tcPr>
            <w:tcW w:w="8296" w:type="dxa"/>
          </w:tcPr>
          <w:p w14:paraId="599F305B" w14:textId="77777777" w:rsidR="0093138A" w:rsidRDefault="0093138A" w:rsidP="007A4526">
            <w:r>
              <w:rPr>
                <w:rFonts w:hint="eastAsia"/>
              </w:rPr>
              <w:t>下周计划</w:t>
            </w:r>
          </w:p>
        </w:tc>
      </w:tr>
    </w:tbl>
    <w:p w14:paraId="185AD171" w14:textId="77777777" w:rsidR="0093138A" w:rsidRPr="003614A8" w:rsidRDefault="0093138A" w:rsidP="0093138A"/>
    <w:p w14:paraId="6F21A4BB" w14:textId="77777777" w:rsidR="0093138A" w:rsidRPr="003614A8" w:rsidRDefault="0093138A" w:rsidP="0093138A"/>
    <w:p w14:paraId="78B97B1D" w14:textId="77777777" w:rsidR="0093138A" w:rsidRDefault="0093138A" w:rsidP="0093138A"/>
    <w:p w14:paraId="7EB4F80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F12C2C" w14:textId="77777777" w:rsidTr="007A4526">
        <w:tc>
          <w:tcPr>
            <w:tcW w:w="8296" w:type="dxa"/>
          </w:tcPr>
          <w:p w14:paraId="7F9B0A90" w14:textId="77777777" w:rsidR="0093138A" w:rsidRDefault="0093138A" w:rsidP="007A4526">
            <w:r>
              <w:rPr>
                <w:rFonts w:hint="eastAsia"/>
              </w:rPr>
              <w:t>本周工作</w:t>
            </w:r>
          </w:p>
        </w:tc>
      </w:tr>
    </w:tbl>
    <w:p w14:paraId="343889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6C79F5" w14:textId="77777777" w:rsidTr="007A4526">
        <w:tc>
          <w:tcPr>
            <w:tcW w:w="8296" w:type="dxa"/>
          </w:tcPr>
          <w:p w14:paraId="7801998C" w14:textId="77777777" w:rsidR="0093138A" w:rsidRDefault="0093138A" w:rsidP="007A4526">
            <w:r>
              <w:rPr>
                <w:rFonts w:hint="eastAsia"/>
              </w:rPr>
              <w:t>下周计划</w:t>
            </w:r>
          </w:p>
        </w:tc>
      </w:tr>
    </w:tbl>
    <w:p w14:paraId="0C8F8DA4" w14:textId="77777777" w:rsidR="0093138A" w:rsidRPr="003614A8" w:rsidRDefault="0093138A" w:rsidP="0093138A"/>
    <w:p w14:paraId="7A3973C3" w14:textId="77777777" w:rsidR="0093138A" w:rsidRPr="003614A8" w:rsidRDefault="0093138A" w:rsidP="0093138A"/>
    <w:p w14:paraId="091AFFF9" w14:textId="77777777" w:rsidR="0093138A" w:rsidRDefault="0093138A" w:rsidP="0093138A"/>
    <w:p w14:paraId="6BDA97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0E578C" w14:textId="77777777" w:rsidTr="007A4526">
        <w:tc>
          <w:tcPr>
            <w:tcW w:w="8296" w:type="dxa"/>
          </w:tcPr>
          <w:p w14:paraId="3C040A5D" w14:textId="77777777" w:rsidR="0093138A" w:rsidRDefault="0093138A" w:rsidP="007A4526">
            <w:r>
              <w:rPr>
                <w:rFonts w:hint="eastAsia"/>
              </w:rPr>
              <w:t>本周工作</w:t>
            </w:r>
          </w:p>
        </w:tc>
      </w:tr>
    </w:tbl>
    <w:p w14:paraId="7B414D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5867662" w14:textId="77777777" w:rsidTr="007A4526">
        <w:tc>
          <w:tcPr>
            <w:tcW w:w="8296" w:type="dxa"/>
          </w:tcPr>
          <w:p w14:paraId="134552CE" w14:textId="77777777" w:rsidR="0093138A" w:rsidRDefault="0093138A" w:rsidP="007A4526">
            <w:r>
              <w:rPr>
                <w:rFonts w:hint="eastAsia"/>
              </w:rPr>
              <w:t>下周计划</w:t>
            </w:r>
          </w:p>
        </w:tc>
      </w:tr>
    </w:tbl>
    <w:p w14:paraId="72788DBA" w14:textId="77777777" w:rsidR="0093138A" w:rsidRPr="003614A8" w:rsidRDefault="0093138A" w:rsidP="0093138A"/>
    <w:p w14:paraId="15E209A4" w14:textId="77777777" w:rsidR="0093138A" w:rsidRPr="003614A8" w:rsidRDefault="0093138A" w:rsidP="0093138A"/>
    <w:p w14:paraId="1B988FCE" w14:textId="77777777" w:rsidR="0093138A" w:rsidRDefault="0093138A" w:rsidP="0093138A"/>
    <w:p w14:paraId="46D1804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49203" w14:textId="77777777" w:rsidTr="007A4526">
        <w:tc>
          <w:tcPr>
            <w:tcW w:w="8296" w:type="dxa"/>
          </w:tcPr>
          <w:p w14:paraId="6E338866" w14:textId="77777777" w:rsidR="0093138A" w:rsidRDefault="0093138A" w:rsidP="007A4526">
            <w:r>
              <w:rPr>
                <w:rFonts w:hint="eastAsia"/>
              </w:rPr>
              <w:t>本周工作</w:t>
            </w:r>
          </w:p>
        </w:tc>
      </w:tr>
    </w:tbl>
    <w:p w14:paraId="2C6258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164711E" w14:textId="77777777" w:rsidTr="007A4526">
        <w:tc>
          <w:tcPr>
            <w:tcW w:w="8296" w:type="dxa"/>
          </w:tcPr>
          <w:p w14:paraId="53F2B707" w14:textId="77777777" w:rsidR="0093138A" w:rsidRDefault="0093138A" w:rsidP="007A4526">
            <w:r>
              <w:rPr>
                <w:rFonts w:hint="eastAsia"/>
              </w:rPr>
              <w:t>下周计划</w:t>
            </w:r>
          </w:p>
        </w:tc>
      </w:tr>
    </w:tbl>
    <w:p w14:paraId="2554631E" w14:textId="77777777" w:rsidR="0093138A" w:rsidRPr="003614A8" w:rsidRDefault="0093138A" w:rsidP="0093138A"/>
    <w:p w14:paraId="316B39DC" w14:textId="77777777" w:rsidR="0093138A" w:rsidRPr="003614A8" w:rsidRDefault="0093138A" w:rsidP="0093138A"/>
    <w:p w14:paraId="79977D18" w14:textId="77777777" w:rsidR="0093138A" w:rsidRDefault="0093138A" w:rsidP="0093138A"/>
    <w:p w14:paraId="43A6E9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4B2AB20" w14:textId="77777777" w:rsidTr="007A4526">
        <w:tc>
          <w:tcPr>
            <w:tcW w:w="8296" w:type="dxa"/>
          </w:tcPr>
          <w:p w14:paraId="754CF728" w14:textId="77777777" w:rsidR="0093138A" w:rsidRDefault="0093138A" w:rsidP="007A4526">
            <w:r>
              <w:rPr>
                <w:rFonts w:hint="eastAsia"/>
              </w:rPr>
              <w:t>本周工作</w:t>
            </w:r>
          </w:p>
        </w:tc>
      </w:tr>
    </w:tbl>
    <w:p w14:paraId="755BAC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98A4E3" w14:textId="77777777" w:rsidTr="007A4526">
        <w:tc>
          <w:tcPr>
            <w:tcW w:w="8296" w:type="dxa"/>
          </w:tcPr>
          <w:p w14:paraId="58E984CD" w14:textId="77777777" w:rsidR="0093138A" w:rsidRDefault="0093138A" w:rsidP="007A4526">
            <w:r>
              <w:rPr>
                <w:rFonts w:hint="eastAsia"/>
              </w:rPr>
              <w:t>下周计划</w:t>
            </w:r>
          </w:p>
        </w:tc>
      </w:tr>
    </w:tbl>
    <w:p w14:paraId="27FA47F9" w14:textId="77777777" w:rsidR="0093138A" w:rsidRPr="003614A8" w:rsidRDefault="0093138A" w:rsidP="0093138A"/>
    <w:p w14:paraId="47A7D514" w14:textId="77777777" w:rsidR="0093138A" w:rsidRPr="003614A8" w:rsidRDefault="0093138A" w:rsidP="0093138A"/>
    <w:p w14:paraId="0CA62DE5" w14:textId="77777777" w:rsidR="0093138A" w:rsidRDefault="0093138A" w:rsidP="0093138A"/>
    <w:p w14:paraId="5E3B648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17B6515" w14:textId="77777777" w:rsidTr="007A4526">
        <w:tc>
          <w:tcPr>
            <w:tcW w:w="8296" w:type="dxa"/>
          </w:tcPr>
          <w:p w14:paraId="278DAEE6" w14:textId="77777777" w:rsidR="0093138A" w:rsidRDefault="0093138A" w:rsidP="007A4526">
            <w:r>
              <w:rPr>
                <w:rFonts w:hint="eastAsia"/>
              </w:rPr>
              <w:t>本周工作</w:t>
            </w:r>
          </w:p>
        </w:tc>
      </w:tr>
    </w:tbl>
    <w:p w14:paraId="75E17A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D155752" w14:textId="77777777" w:rsidTr="007A4526">
        <w:tc>
          <w:tcPr>
            <w:tcW w:w="8296" w:type="dxa"/>
          </w:tcPr>
          <w:p w14:paraId="6628FA40" w14:textId="77777777" w:rsidR="0093138A" w:rsidRDefault="0093138A" w:rsidP="007A4526">
            <w:r>
              <w:rPr>
                <w:rFonts w:hint="eastAsia"/>
              </w:rPr>
              <w:lastRenderedPageBreak/>
              <w:t>下周计划</w:t>
            </w:r>
          </w:p>
        </w:tc>
      </w:tr>
    </w:tbl>
    <w:p w14:paraId="46C3B81C" w14:textId="77777777" w:rsidR="0093138A" w:rsidRPr="003614A8" w:rsidRDefault="0093138A" w:rsidP="0093138A"/>
    <w:p w14:paraId="5D7AE369" w14:textId="77777777" w:rsidR="0093138A" w:rsidRPr="003614A8" w:rsidRDefault="0093138A" w:rsidP="0093138A"/>
    <w:p w14:paraId="4E7319CC" w14:textId="77777777" w:rsidR="0093138A" w:rsidRDefault="0093138A" w:rsidP="0093138A"/>
    <w:p w14:paraId="30B17B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3EEF31" w14:textId="77777777" w:rsidTr="007A4526">
        <w:tc>
          <w:tcPr>
            <w:tcW w:w="8296" w:type="dxa"/>
          </w:tcPr>
          <w:p w14:paraId="23CC860A" w14:textId="77777777" w:rsidR="0093138A" w:rsidRDefault="0093138A" w:rsidP="007A4526">
            <w:r>
              <w:rPr>
                <w:rFonts w:hint="eastAsia"/>
              </w:rPr>
              <w:t>本周工作</w:t>
            </w:r>
          </w:p>
        </w:tc>
      </w:tr>
    </w:tbl>
    <w:p w14:paraId="216B28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6A2703" w14:textId="77777777" w:rsidTr="007A4526">
        <w:tc>
          <w:tcPr>
            <w:tcW w:w="8296" w:type="dxa"/>
          </w:tcPr>
          <w:p w14:paraId="26FEBB74" w14:textId="77777777" w:rsidR="0093138A" w:rsidRDefault="0093138A" w:rsidP="007A4526">
            <w:r>
              <w:rPr>
                <w:rFonts w:hint="eastAsia"/>
              </w:rPr>
              <w:t>下周计划</w:t>
            </w:r>
          </w:p>
        </w:tc>
      </w:tr>
    </w:tbl>
    <w:p w14:paraId="246757B6" w14:textId="77777777" w:rsidR="0093138A" w:rsidRPr="003614A8" w:rsidRDefault="0093138A" w:rsidP="0093138A"/>
    <w:p w14:paraId="2B9CAEBF" w14:textId="77777777" w:rsidR="0093138A" w:rsidRPr="003614A8" w:rsidRDefault="0093138A" w:rsidP="0093138A"/>
    <w:p w14:paraId="34E88FC2" w14:textId="77777777" w:rsidR="0093138A" w:rsidRDefault="0093138A" w:rsidP="0093138A"/>
    <w:p w14:paraId="58DFCC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3386292" w14:textId="77777777" w:rsidTr="007A4526">
        <w:tc>
          <w:tcPr>
            <w:tcW w:w="8296" w:type="dxa"/>
          </w:tcPr>
          <w:p w14:paraId="1CA43956" w14:textId="77777777" w:rsidR="0093138A" w:rsidRDefault="0093138A" w:rsidP="007A4526">
            <w:r>
              <w:rPr>
                <w:rFonts w:hint="eastAsia"/>
              </w:rPr>
              <w:t>本周工作</w:t>
            </w:r>
          </w:p>
        </w:tc>
      </w:tr>
    </w:tbl>
    <w:p w14:paraId="052A5C1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02040A" w14:textId="77777777" w:rsidTr="007A4526">
        <w:tc>
          <w:tcPr>
            <w:tcW w:w="8296" w:type="dxa"/>
          </w:tcPr>
          <w:p w14:paraId="451B00FF" w14:textId="77777777" w:rsidR="0093138A" w:rsidRDefault="0093138A" w:rsidP="007A4526">
            <w:r>
              <w:rPr>
                <w:rFonts w:hint="eastAsia"/>
              </w:rPr>
              <w:t>下周计划</w:t>
            </w:r>
          </w:p>
        </w:tc>
      </w:tr>
    </w:tbl>
    <w:p w14:paraId="4061BF76" w14:textId="77777777" w:rsidR="0093138A" w:rsidRPr="003614A8" w:rsidRDefault="0093138A" w:rsidP="0093138A"/>
    <w:p w14:paraId="00FAE4D1" w14:textId="77777777" w:rsidR="0093138A" w:rsidRPr="003614A8" w:rsidRDefault="0093138A" w:rsidP="0093138A"/>
    <w:p w14:paraId="3428DC53" w14:textId="77777777" w:rsidR="0093138A" w:rsidRDefault="0093138A" w:rsidP="0093138A"/>
    <w:p w14:paraId="1E99310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1066AB" w14:textId="77777777" w:rsidTr="007A4526">
        <w:tc>
          <w:tcPr>
            <w:tcW w:w="8296" w:type="dxa"/>
          </w:tcPr>
          <w:p w14:paraId="75FB76FB" w14:textId="77777777" w:rsidR="0093138A" w:rsidRDefault="0093138A" w:rsidP="007A4526">
            <w:r>
              <w:rPr>
                <w:rFonts w:hint="eastAsia"/>
              </w:rPr>
              <w:t>本周工作</w:t>
            </w:r>
          </w:p>
        </w:tc>
      </w:tr>
    </w:tbl>
    <w:p w14:paraId="4F3F8A8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FAFB4E" w14:textId="77777777" w:rsidTr="007A4526">
        <w:tc>
          <w:tcPr>
            <w:tcW w:w="8296" w:type="dxa"/>
          </w:tcPr>
          <w:p w14:paraId="53B175A4" w14:textId="77777777" w:rsidR="0093138A" w:rsidRDefault="0093138A" w:rsidP="007A4526">
            <w:r>
              <w:rPr>
                <w:rFonts w:hint="eastAsia"/>
              </w:rPr>
              <w:t>下周计划</w:t>
            </w:r>
          </w:p>
        </w:tc>
      </w:tr>
    </w:tbl>
    <w:p w14:paraId="0C87BA4D" w14:textId="77777777" w:rsidR="0093138A" w:rsidRPr="003614A8" w:rsidRDefault="0093138A" w:rsidP="0093138A"/>
    <w:p w14:paraId="4E02E314" w14:textId="77777777" w:rsidR="0093138A" w:rsidRPr="003614A8" w:rsidRDefault="0093138A" w:rsidP="0093138A"/>
    <w:p w14:paraId="5FCE5E90" w14:textId="77777777" w:rsidR="0093138A" w:rsidRDefault="0093138A" w:rsidP="0093138A"/>
    <w:p w14:paraId="0B0EB48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935B43" w14:textId="77777777" w:rsidTr="007A4526">
        <w:tc>
          <w:tcPr>
            <w:tcW w:w="8296" w:type="dxa"/>
          </w:tcPr>
          <w:p w14:paraId="4E3035F8" w14:textId="77777777" w:rsidR="0093138A" w:rsidRDefault="0093138A" w:rsidP="007A4526">
            <w:r>
              <w:rPr>
                <w:rFonts w:hint="eastAsia"/>
              </w:rPr>
              <w:t>本周工作</w:t>
            </w:r>
          </w:p>
        </w:tc>
      </w:tr>
    </w:tbl>
    <w:p w14:paraId="7220EF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4BAA8C5" w14:textId="77777777" w:rsidTr="007A4526">
        <w:tc>
          <w:tcPr>
            <w:tcW w:w="8296" w:type="dxa"/>
          </w:tcPr>
          <w:p w14:paraId="74A262F1" w14:textId="77777777" w:rsidR="0093138A" w:rsidRDefault="0093138A" w:rsidP="007A4526">
            <w:r>
              <w:rPr>
                <w:rFonts w:hint="eastAsia"/>
              </w:rPr>
              <w:t>下周计划</w:t>
            </w:r>
          </w:p>
        </w:tc>
      </w:tr>
    </w:tbl>
    <w:p w14:paraId="57E952B9" w14:textId="77777777" w:rsidR="0093138A" w:rsidRPr="003614A8" w:rsidRDefault="0093138A" w:rsidP="0093138A"/>
    <w:p w14:paraId="2D177626" w14:textId="77777777" w:rsidR="0093138A" w:rsidRPr="003614A8" w:rsidRDefault="0093138A" w:rsidP="0093138A"/>
    <w:p w14:paraId="781C5BB4" w14:textId="77777777" w:rsidR="0093138A" w:rsidRDefault="0093138A" w:rsidP="0093138A"/>
    <w:p w14:paraId="72F708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D0EE2F" w14:textId="77777777" w:rsidTr="007A4526">
        <w:tc>
          <w:tcPr>
            <w:tcW w:w="8296" w:type="dxa"/>
          </w:tcPr>
          <w:p w14:paraId="0A1460C4" w14:textId="77777777" w:rsidR="0093138A" w:rsidRDefault="0093138A" w:rsidP="007A4526">
            <w:r>
              <w:rPr>
                <w:rFonts w:hint="eastAsia"/>
              </w:rPr>
              <w:t>本周工作</w:t>
            </w:r>
          </w:p>
        </w:tc>
      </w:tr>
    </w:tbl>
    <w:p w14:paraId="4C4E56A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1611CD4" w14:textId="77777777" w:rsidTr="007A4526">
        <w:tc>
          <w:tcPr>
            <w:tcW w:w="8296" w:type="dxa"/>
          </w:tcPr>
          <w:p w14:paraId="745EBC0C" w14:textId="77777777" w:rsidR="0093138A" w:rsidRDefault="0093138A" w:rsidP="007A4526">
            <w:r>
              <w:rPr>
                <w:rFonts w:hint="eastAsia"/>
              </w:rPr>
              <w:t>下周计划</w:t>
            </w:r>
          </w:p>
        </w:tc>
      </w:tr>
    </w:tbl>
    <w:p w14:paraId="359BF69D" w14:textId="77777777" w:rsidR="0093138A" w:rsidRPr="003614A8" w:rsidRDefault="0093138A" w:rsidP="0093138A"/>
    <w:p w14:paraId="3B50B9C8" w14:textId="77777777" w:rsidR="0093138A" w:rsidRPr="003614A8" w:rsidRDefault="0093138A" w:rsidP="0093138A"/>
    <w:p w14:paraId="22F3F1D8" w14:textId="77777777" w:rsidR="0093138A" w:rsidRDefault="0093138A" w:rsidP="0093138A"/>
    <w:p w14:paraId="0391AA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530E7C" w14:textId="77777777" w:rsidTr="007A4526">
        <w:tc>
          <w:tcPr>
            <w:tcW w:w="8296" w:type="dxa"/>
          </w:tcPr>
          <w:p w14:paraId="063AA831" w14:textId="77777777" w:rsidR="0093138A" w:rsidRDefault="0093138A" w:rsidP="007A4526">
            <w:r>
              <w:rPr>
                <w:rFonts w:hint="eastAsia"/>
              </w:rPr>
              <w:t>本周工作</w:t>
            </w:r>
          </w:p>
        </w:tc>
      </w:tr>
    </w:tbl>
    <w:p w14:paraId="745F64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4D0717" w14:textId="77777777" w:rsidTr="007A4526">
        <w:tc>
          <w:tcPr>
            <w:tcW w:w="8296" w:type="dxa"/>
          </w:tcPr>
          <w:p w14:paraId="0AA8A19F" w14:textId="77777777" w:rsidR="0093138A" w:rsidRDefault="0093138A" w:rsidP="007A4526">
            <w:r>
              <w:rPr>
                <w:rFonts w:hint="eastAsia"/>
              </w:rPr>
              <w:t>下周计划</w:t>
            </w:r>
          </w:p>
        </w:tc>
      </w:tr>
    </w:tbl>
    <w:p w14:paraId="6015A4EA" w14:textId="77777777" w:rsidR="0093138A" w:rsidRPr="003614A8" w:rsidRDefault="0093138A" w:rsidP="0093138A"/>
    <w:p w14:paraId="3964A19E" w14:textId="77777777" w:rsidR="0093138A" w:rsidRPr="003614A8" w:rsidRDefault="0093138A" w:rsidP="0093138A"/>
    <w:p w14:paraId="6498F77F" w14:textId="77777777" w:rsidR="0093138A" w:rsidRDefault="0093138A" w:rsidP="0093138A"/>
    <w:p w14:paraId="5B5BBFD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13B653" w14:textId="77777777" w:rsidTr="007A4526">
        <w:tc>
          <w:tcPr>
            <w:tcW w:w="8296" w:type="dxa"/>
          </w:tcPr>
          <w:p w14:paraId="69DA985A" w14:textId="77777777" w:rsidR="0093138A" w:rsidRDefault="0093138A" w:rsidP="007A4526">
            <w:r>
              <w:rPr>
                <w:rFonts w:hint="eastAsia"/>
              </w:rPr>
              <w:t>本周工作</w:t>
            </w:r>
          </w:p>
        </w:tc>
      </w:tr>
    </w:tbl>
    <w:p w14:paraId="49464AC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61F7EF2" w14:textId="77777777" w:rsidTr="007A4526">
        <w:tc>
          <w:tcPr>
            <w:tcW w:w="8296" w:type="dxa"/>
          </w:tcPr>
          <w:p w14:paraId="28AF3F63" w14:textId="77777777" w:rsidR="0093138A" w:rsidRDefault="0093138A" w:rsidP="007A4526">
            <w:r>
              <w:rPr>
                <w:rFonts w:hint="eastAsia"/>
              </w:rPr>
              <w:t>下周计划</w:t>
            </w:r>
          </w:p>
        </w:tc>
      </w:tr>
    </w:tbl>
    <w:p w14:paraId="6155FCC7" w14:textId="77777777" w:rsidR="0093138A" w:rsidRPr="003614A8" w:rsidRDefault="0093138A" w:rsidP="0093138A"/>
    <w:p w14:paraId="3ACF4997" w14:textId="77777777" w:rsidR="0093138A" w:rsidRPr="003614A8" w:rsidRDefault="0093138A" w:rsidP="0093138A"/>
    <w:p w14:paraId="3D4703E4" w14:textId="77777777" w:rsidR="0093138A" w:rsidRDefault="0093138A" w:rsidP="0093138A"/>
    <w:p w14:paraId="686D1A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BAD56E" w14:textId="77777777" w:rsidTr="007A4526">
        <w:tc>
          <w:tcPr>
            <w:tcW w:w="8296" w:type="dxa"/>
          </w:tcPr>
          <w:p w14:paraId="3C8EE382" w14:textId="77777777" w:rsidR="0093138A" w:rsidRDefault="0093138A" w:rsidP="007A4526">
            <w:r>
              <w:rPr>
                <w:rFonts w:hint="eastAsia"/>
              </w:rPr>
              <w:t>本周工作</w:t>
            </w:r>
          </w:p>
        </w:tc>
      </w:tr>
    </w:tbl>
    <w:p w14:paraId="2A9AC9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86A946" w14:textId="77777777" w:rsidTr="007A4526">
        <w:tc>
          <w:tcPr>
            <w:tcW w:w="8296" w:type="dxa"/>
          </w:tcPr>
          <w:p w14:paraId="0F38078F" w14:textId="77777777" w:rsidR="0093138A" w:rsidRDefault="0093138A" w:rsidP="007A4526">
            <w:r>
              <w:rPr>
                <w:rFonts w:hint="eastAsia"/>
              </w:rPr>
              <w:t>下周计划</w:t>
            </w:r>
          </w:p>
        </w:tc>
      </w:tr>
    </w:tbl>
    <w:p w14:paraId="1018E8B4" w14:textId="77777777" w:rsidR="0093138A" w:rsidRPr="003614A8" w:rsidRDefault="0093138A" w:rsidP="0093138A"/>
    <w:p w14:paraId="26A4080D" w14:textId="77777777" w:rsidR="0093138A" w:rsidRPr="003614A8" w:rsidRDefault="0093138A" w:rsidP="0093138A"/>
    <w:p w14:paraId="7DD59936" w14:textId="77777777" w:rsidR="0093138A" w:rsidRDefault="0093138A" w:rsidP="0093138A"/>
    <w:p w14:paraId="0663993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F4EC847" w14:textId="77777777" w:rsidTr="007A4526">
        <w:tc>
          <w:tcPr>
            <w:tcW w:w="8296" w:type="dxa"/>
          </w:tcPr>
          <w:p w14:paraId="35F8A7EC" w14:textId="77777777" w:rsidR="0093138A" w:rsidRDefault="0093138A" w:rsidP="007A4526">
            <w:r>
              <w:rPr>
                <w:rFonts w:hint="eastAsia"/>
              </w:rPr>
              <w:t>本周工作</w:t>
            </w:r>
          </w:p>
        </w:tc>
      </w:tr>
    </w:tbl>
    <w:p w14:paraId="2C6600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41894D" w14:textId="77777777" w:rsidTr="007A4526">
        <w:tc>
          <w:tcPr>
            <w:tcW w:w="8296" w:type="dxa"/>
          </w:tcPr>
          <w:p w14:paraId="602CC9AB" w14:textId="77777777" w:rsidR="0093138A" w:rsidRDefault="0093138A" w:rsidP="007A4526">
            <w:r>
              <w:rPr>
                <w:rFonts w:hint="eastAsia"/>
              </w:rPr>
              <w:t>下周计划</w:t>
            </w:r>
          </w:p>
        </w:tc>
      </w:tr>
    </w:tbl>
    <w:p w14:paraId="3A3D2331" w14:textId="77777777" w:rsidR="0093138A" w:rsidRPr="003614A8" w:rsidRDefault="0093138A" w:rsidP="0093138A"/>
    <w:p w14:paraId="567BEEEF" w14:textId="77777777" w:rsidR="0093138A" w:rsidRPr="003614A8" w:rsidRDefault="0093138A" w:rsidP="0093138A"/>
    <w:p w14:paraId="6B8A2262" w14:textId="77777777" w:rsidR="0093138A" w:rsidRDefault="0093138A" w:rsidP="0093138A"/>
    <w:p w14:paraId="2D56087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60C375" w14:textId="77777777" w:rsidTr="007A4526">
        <w:tc>
          <w:tcPr>
            <w:tcW w:w="8296" w:type="dxa"/>
          </w:tcPr>
          <w:p w14:paraId="588F37E9" w14:textId="77777777" w:rsidR="0093138A" w:rsidRDefault="0093138A" w:rsidP="007A4526">
            <w:r>
              <w:rPr>
                <w:rFonts w:hint="eastAsia"/>
              </w:rPr>
              <w:t>本周工作</w:t>
            </w:r>
          </w:p>
        </w:tc>
      </w:tr>
    </w:tbl>
    <w:p w14:paraId="603722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AA73C4" w14:textId="77777777" w:rsidTr="007A4526">
        <w:tc>
          <w:tcPr>
            <w:tcW w:w="8296" w:type="dxa"/>
          </w:tcPr>
          <w:p w14:paraId="3E415D70" w14:textId="77777777" w:rsidR="0093138A" w:rsidRDefault="0093138A" w:rsidP="007A4526">
            <w:r>
              <w:rPr>
                <w:rFonts w:hint="eastAsia"/>
              </w:rPr>
              <w:t>下周计划</w:t>
            </w:r>
          </w:p>
        </w:tc>
      </w:tr>
    </w:tbl>
    <w:p w14:paraId="62281D7D" w14:textId="77777777" w:rsidR="0093138A" w:rsidRPr="003614A8" w:rsidRDefault="0093138A" w:rsidP="0093138A"/>
    <w:p w14:paraId="380024D8" w14:textId="77777777" w:rsidR="0093138A" w:rsidRPr="003614A8" w:rsidRDefault="0093138A" w:rsidP="0093138A"/>
    <w:p w14:paraId="7892438A" w14:textId="77777777" w:rsidR="0093138A" w:rsidRDefault="0093138A" w:rsidP="0093138A"/>
    <w:p w14:paraId="1E35F3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E5A94B" w14:textId="77777777" w:rsidTr="007A4526">
        <w:tc>
          <w:tcPr>
            <w:tcW w:w="8296" w:type="dxa"/>
          </w:tcPr>
          <w:p w14:paraId="16CB64C5" w14:textId="77777777" w:rsidR="0093138A" w:rsidRDefault="0093138A" w:rsidP="007A4526">
            <w:r>
              <w:rPr>
                <w:rFonts w:hint="eastAsia"/>
              </w:rPr>
              <w:t>本周工作</w:t>
            </w:r>
          </w:p>
        </w:tc>
      </w:tr>
    </w:tbl>
    <w:p w14:paraId="6C9C5FE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4CB169" w14:textId="77777777" w:rsidTr="007A4526">
        <w:tc>
          <w:tcPr>
            <w:tcW w:w="8296" w:type="dxa"/>
          </w:tcPr>
          <w:p w14:paraId="46185A4A" w14:textId="77777777" w:rsidR="0093138A" w:rsidRDefault="0093138A" w:rsidP="007A4526">
            <w:r>
              <w:rPr>
                <w:rFonts w:hint="eastAsia"/>
              </w:rPr>
              <w:t>下周计划</w:t>
            </w:r>
          </w:p>
        </w:tc>
      </w:tr>
    </w:tbl>
    <w:p w14:paraId="2C3ECB88" w14:textId="77777777" w:rsidR="0093138A" w:rsidRPr="003614A8" w:rsidRDefault="0093138A" w:rsidP="0093138A"/>
    <w:p w14:paraId="0012F7B4" w14:textId="77777777" w:rsidR="0093138A" w:rsidRPr="003614A8" w:rsidRDefault="0093138A" w:rsidP="0093138A"/>
    <w:p w14:paraId="72B558F4" w14:textId="77777777" w:rsidR="0093138A" w:rsidRDefault="0093138A" w:rsidP="0093138A"/>
    <w:p w14:paraId="32227B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9362EB" w14:textId="77777777" w:rsidTr="007A4526">
        <w:tc>
          <w:tcPr>
            <w:tcW w:w="8296" w:type="dxa"/>
          </w:tcPr>
          <w:p w14:paraId="6FD7BDA5" w14:textId="77777777" w:rsidR="0093138A" w:rsidRDefault="0093138A" w:rsidP="007A4526">
            <w:r>
              <w:rPr>
                <w:rFonts w:hint="eastAsia"/>
              </w:rPr>
              <w:t>本周工作</w:t>
            </w:r>
          </w:p>
        </w:tc>
      </w:tr>
    </w:tbl>
    <w:p w14:paraId="2B46B4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1D22B7" w14:textId="77777777" w:rsidTr="007A4526">
        <w:tc>
          <w:tcPr>
            <w:tcW w:w="8296" w:type="dxa"/>
          </w:tcPr>
          <w:p w14:paraId="52877840" w14:textId="77777777" w:rsidR="0093138A" w:rsidRDefault="0093138A" w:rsidP="007A4526">
            <w:r>
              <w:rPr>
                <w:rFonts w:hint="eastAsia"/>
              </w:rPr>
              <w:t>下周计划</w:t>
            </w:r>
          </w:p>
        </w:tc>
      </w:tr>
    </w:tbl>
    <w:p w14:paraId="22C99CCD" w14:textId="77777777" w:rsidR="0093138A" w:rsidRPr="003614A8" w:rsidRDefault="0093138A" w:rsidP="0093138A"/>
    <w:p w14:paraId="2B91218A" w14:textId="77777777" w:rsidR="0093138A" w:rsidRPr="003614A8" w:rsidRDefault="0093138A" w:rsidP="0093138A"/>
    <w:p w14:paraId="79C08664" w14:textId="77777777" w:rsidR="0093138A" w:rsidRDefault="0093138A" w:rsidP="0093138A"/>
    <w:p w14:paraId="69F0B3A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BA3030" w14:textId="77777777" w:rsidTr="007A4526">
        <w:tc>
          <w:tcPr>
            <w:tcW w:w="8296" w:type="dxa"/>
          </w:tcPr>
          <w:p w14:paraId="5229A560" w14:textId="77777777" w:rsidR="0093138A" w:rsidRDefault="0093138A" w:rsidP="007A4526">
            <w:r>
              <w:rPr>
                <w:rFonts w:hint="eastAsia"/>
              </w:rPr>
              <w:t>本周工作</w:t>
            </w:r>
          </w:p>
        </w:tc>
      </w:tr>
    </w:tbl>
    <w:p w14:paraId="5BD772E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326EDE" w14:textId="77777777" w:rsidTr="007A4526">
        <w:tc>
          <w:tcPr>
            <w:tcW w:w="8296" w:type="dxa"/>
          </w:tcPr>
          <w:p w14:paraId="735F32F2" w14:textId="77777777" w:rsidR="0093138A" w:rsidRDefault="0093138A" w:rsidP="007A4526">
            <w:r>
              <w:rPr>
                <w:rFonts w:hint="eastAsia"/>
              </w:rPr>
              <w:t>下周计划</w:t>
            </w:r>
          </w:p>
        </w:tc>
      </w:tr>
    </w:tbl>
    <w:p w14:paraId="77D40559" w14:textId="77777777" w:rsidR="0093138A" w:rsidRPr="003614A8" w:rsidRDefault="0093138A" w:rsidP="0093138A"/>
    <w:p w14:paraId="1BDE2B35" w14:textId="77777777" w:rsidR="0093138A" w:rsidRPr="003614A8" w:rsidRDefault="0093138A" w:rsidP="0093138A"/>
    <w:p w14:paraId="352C5E1B" w14:textId="77777777" w:rsidR="0093138A" w:rsidRDefault="0093138A" w:rsidP="0093138A"/>
    <w:p w14:paraId="022301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503EDA2" w14:textId="77777777" w:rsidTr="007A4526">
        <w:tc>
          <w:tcPr>
            <w:tcW w:w="8296" w:type="dxa"/>
          </w:tcPr>
          <w:p w14:paraId="13ED6337" w14:textId="77777777" w:rsidR="0093138A" w:rsidRDefault="0093138A" w:rsidP="007A4526">
            <w:r>
              <w:rPr>
                <w:rFonts w:hint="eastAsia"/>
              </w:rPr>
              <w:t>本周工作</w:t>
            </w:r>
          </w:p>
        </w:tc>
      </w:tr>
    </w:tbl>
    <w:p w14:paraId="52C010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4DC850" w14:textId="77777777" w:rsidTr="007A4526">
        <w:tc>
          <w:tcPr>
            <w:tcW w:w="8296" w:type="dxa"/>
          </w:tcPr>
          <w:p w14:paraId="2D3C747E" w14:textId="77777777" w:rsidR="0093138A" w:rsidRDefault="0093138A" w:rsidP="007A4526">
            <w:r>
              <w:rPr>
                <w:rFonts w:hint="eastAsia"/>
              </w:rPr>
              <w:t>下周计划</w:t>
            </w:r>
          </w:p>
        </w:tc>
      </w:tr>
    </w:tbl>
    <w:p w14:paraId="5A0A63ED" w14:textId="77777777" w:rsidR="0093138A" w:rsidRPr="003614A8" w:rsidRDefault="0093138A" w:rsidP="0093138A"/>
    <w:p w14:paraId="5BA86426" w14:textId="77777777" w:rsidR="0093138A" w:rsidRPr="003614A8" w:rsidRDefault="0093138A" w:rsidP="0093138A"/>
    <w:p w14:paraId="6616E99B" w14:textId="77777777" w:rsidR="0093138A" w:rsidRDefault="0093138A" w:rsidP="0093138A"/>
    <w:p w14:paraId="180CDD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FD2CCA" w14:textId="77777777" w:rsidTr="007A4526">
        <w:tc>
          <w:tcPr>
            <w:tcW w:w="8296" w:type="dxa"/>
          </w:tcPr>
          <w:p w14:paraId="4096F9E2" w14:textId="77777777" w:rsidR="0093138A" w:rsidRDefault="0093138A" w:rsidP="007A4526">
            <w:r>
              <w:rPr>
                <w:rFonts w:hint="eastAsia"/>
              </w:rPr>
              <w:t>本周工作</w:t>
            </w:r>
          </w:p>
        </w:tc>
      </w:tr>
    </w:tbl>
    <w:p w14:paraId="5DAC2B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45C3E7" w14:textId="77777777" w:rsidTr="007A4526">
        <w:tc>
          <w:tcPr>
            <w:tcW w:w="8296" w:type="dxa"/>
          </w:tcPr>
          <w:p w14:paraId="310CEF51" w14:textId="77777777" w:rsidR="0093138A" w:rsidRDefault="0093138A" w:rsidP="007A4526">
            <w:r>
              <w:rPr>
                <w:rFonts w:hint="eastAsia"/>
              </w:rPr>
              <w:t>下周计划</w:t>
            </w:r>
          </w:p>
        </w:tc>
      </w:tr>
    </w:tbl>
    <w:p w14:paraId="077947B8" w14:textId="77777777" w:rsidR="0093138A" w:rsidRPr="003614A8" w:rsidRDefault="0093138A" w:rsidP="0093138A"/>
    <w:p w14:paraId="52C1064E" w14:textId="77777777" w:rsidR="0093138A" w:rsidRPr="003614A8" w:rsidRDefault="0093138A" w:rsidP="0093138A"/>
    <w:p w14:paraId="521BBB79" w14:textId="77777777" w:rsidR="0093138A" w:rsidRDefault="0093138A" w:rsidP="0093138A"/>
    <w:p w14:paraId="0CF3E25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CFC567" w14:textId="77777777" w:rsidTr="007A4526">
        <w:tc>
          <w:tcPr>
            <w:tcW w:w="8296" w:type="dxa"/>
          </w:tcPr>
          <w:p w14:paraId="033E9466" w14:textId="77777777" w:rsidR="0093138A" w:rsidRDefault="0093138A" w:rsidP="007A4526">
            <w:r>
              <w:rPr>
                <w:rFonts w:hint="eastAsia"/>
              </w:rPr>
              <w:t>本周工作</w:t>
            </w:r>
          </w:p>
        </w:tc>
      </w:tr>
    </w:tbl>
    <w:p w14:paraId="47D4CAA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9113BB" w14:textId="77777777" w:rsidTr="007A4526">
        <w:tc>
          <w:tcPr>
            <w:tcW w:w="8296" w:type="dxa"/>
          </w:tcPr>
          <w:p w14:paraId="4970198D" w14:textId="77777777" w:rsidR="0093138A" w:rsidRDefault="0093138A" w:rsidP="007A4526">
            <w:r>
              <w:rPr>
                <w:rFonts w:hint="eastAsia"/>
              </w:rPr>
              <w:t>下周计划</w:t>
            </w:r>
          </w:p>
        </w:tc>
      </w:tr>
    </w:tbl>
    <w:p w14:paraId="14AEE126" w14:textId="77777777" w:rsidR="0093138A" w:rsidRPr="003614A8" w:rsidRDefault="0093138A" w:rsidP="0093138A"/>
    <w:p w14:paraId="14003E28" w14:textId="77777777" w:rsidR="0093138A" w:rsidRPr="003614A8" w:rsidRDefault="0093138A" w:rsidP="0093138A"/>
    <w:p w14:paraId="685D45B7" w14:textId="77777777" w:rsidR="0093138A" w:rsidRDefault="0093138A" w:rsidP="0093138A"/>
    <w:p w14:paraId="5D487EB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F438BF" w14:textId="77777777" w:rsidTr="007A4526">
        <w:tc>
          <w:tcPr>
            <w:tcW w:w="8296" w:type="dxa"/>
          </w:tcPr>
          <w:p w14:paraId="4132B270" w14:textId="77777777" w:rsidR="0093138A" w:rsidRDefault="0093138A" w:rsidP="007A4526">
            <w:r>
              <w:rPr>
                <w:rFonts w:hint="eastAsia"/>
              </w:rPr>
              <w:t>本周工作</w:t>
            </w:r>
          </w:p>
        </w:tc>
      </w:tr>
    </w:tbl>
    <w:p w14:paraId="4431CA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4E7CB5" w14:textId="77777777" w:rsidTr="007A4526">
        <w:tc>
          <w:tcPr>
            <w:tcW w:w="8296" w:type="dxa"/>
          </w:tcPr>
          <w:p w14:paraId="45401ABC" w14:textId="77777777" w:rsidR="0093138A" w:rsidRDefault="0093138A" w:rsidP="007A4526">
            <w:r>
              <w:rPr>
                <w:rFonts w:hint="eastAsia"/>
              </w:rPr>
              <w:t>下周计划</w:t>
            </w:r>
          </w:p>
        </w:tc>
      </w:tr>
    </w:tbl>
    <w:p w14:paraId="29130080" w14:textId="77777777" w:rsidR="0093138A" w:rsidRPr="003614A8" w:rsidRDefault="0093138A" w:rsidP="0093138A"/>
    <w:p w14:paraId="5906F2AF" w14:textId="77777777" w:rsidR="0093138A" w:rsidRPr="003614A8" w:rsidRDefault="0093138A" w:rsidP="0093138A"/>
    <w:p w14:paraId="7A9908A6" w14:textId="77777777" w:rsidR="0093138A" w:rsidRDefault="0093138A" w:rsidP="0093138A"/>
    <w:p w14:paraId="5BEDC9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39FD17" w14:textId="77777777" w:rsidTr="007A4526">
        <w:tc>
          <w:tcPr>
            <w:tcW w:w="8296" w:type="dxa"/>
          </w:tcPr>
          <w:p w14:paraId="4C62D2B3" w14:textId="77777777" w:rsidR="0093138A" w:rsidRDefault="0093138A" w:rsidP="007A4526">
            <w:r>
              <w:rPr>
                <w:rFonts w:hint="eastAsia"/>
              </w:rPr>
              <w:t>本周工作</w:t>
            </w:r>
          </w:p>
        </w:tc>
      </w:tr>
    </w:tbl>
    <w:p w14:paraId="79AF09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0E47EC4" w14:textId="77777777" w:rsidTr="007A4526">
        <w:tc>
          <w:tcPr>
            <w:tcW w:w="8296" w:type="dxa"/>
          </w:tcPr>
          <w:p w14:paraId="4B0F9C1A" w14:textId="77777777" w:rsidR="0093138A" w:rsidRDefault="0093138A" w:rsidP="007A4526">
            <w:r>
              <w:rPr>
                <w:rFonts w:hint="eastAsia"/>
              </w:rPr>
              <w:t>下周计划</w:t>
            </w:r>
          </w:p>
        </w:tc>
      </w:tr>
    </w:tbl>
    <w:p w14:paraId="48DFFF91" w14:textId="77777777" w:rsidR="0093138A" w:rsidRPr="003614A8" w:rsidRDefault="0093138A" w:rsidP="0093138A"/>
    <w:p w14:paraId="545C39C3" w14:textId="77777777" w:rsidR="0093138A" w:rsidRPr="003614A8" w:rsidRDefault="0093138A" w:rsidP="0093138A"/>
    <w:p w14:paraId="7120D0BE" w14:textId="77777777" w:rsidR="0093138A" w:rsidRDefault="0093138A" w:rsidP="0093138A"/>
    <w:p w14:paraId="12F5003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4FDA67" w14:textId="77777777" w:rsidTr="007A4526">
        <w:tc>
          <w:tcPr>
            <w:tcW w:w="8296" w:type="dxa"/>
          </w:tcPr>
          <w:p w14:paraId="5C16D756" w14:textId="77777777" w:rsidR="0093138A" w:rsidRDefault="0093138A" w:rsidP="007A4526">
            <w:r>
              <w:rPr>
                <w:rFonts w:hint="eastAsia"/>
              </w:rPr>
              <w:t>本周工作</w:t>
            </w:r>
          </w:p>
        </w:tc>
      </w:tr>
    </w:tbl>
    <w:p w14:paraId="597A8B4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1C722A" w14:textId="77777777" w:rsidTr="007A4526">
        <w:tc>
          <w:tcPr>
            <w:tcW w:w="8296" w:type="dxa"/>
          </w:tcPr>
          <w:p w14:paraId="4D3E890C" w14:textId="77777777" w:rsidR="0093138A" w:rsidRDefault="0093138A" w:rsidP="007A4526">
            <w:r>
              <w:rPr>
                <w:rFonts w:hint="eastAsia"/>
              </w:rPr>
              <w:t>下周计划</w:t>
            </w:r>
          </w:p>
        </w:tc>
      </w:tr>
    </w:tbl>
    <w:p w14:paraId="2554A92D" w14:textId="77777777" w:rsidR="0093138A" w:rsidRPr="003614A8" w:rsidRDefault="0093138A" w:rsidP="0093138A"/>
    <w:p w14:paraId="3BEAD6D3" w14:textId="77777777" w:rsidR="0093138A" w:rsidRPr="003614A8" w:rsidRDefault="0093138A" w:rsidP="0093138A"/>
    <w:p w14:paraId="3B402E53" w14:textId="77777777" w:rsidR="0093138A" w:rsidRDefault="0093138A" w:rsidP="0093138A"/>
    <w:p w14:paraId="283DFF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5C95F6" w14:textId="77777777" w:rsidTr="007A4526">
        <w:tc>
          <w:tcPr>
            <w:tcW w:w="8296" w:type="dxa"/>
          </w:tcPr>
          <w:p w14:paraId="6D8145B8" w14:textId="77777777" w:rsidR="0093138A" w:rsidRDefault="0093138A" w:rsidP="007A4526">
            <w:r>
              <w:rPr>
                <w:rFonts w:hint="eastAsia"/>
              </w:rPr>
              <w:t>本周工作</w:t>
            </w:r>
          </w:p>
        </w:tc>
      </w:tr>
    </w:tbl>
    <w:p w14:paraId="61F1CA6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45539A" w14:textId="77777777" w:rsidTr="007A4526">
        <w:tc>
          <w:tcPr>
            <w:tcW w:w="8296" w:type="dxa"/>
          </w:tcPr>
          <w:p w14:paraId="13EF52BA" w14:textId="77777777" w:rsidR="0093138A" w:rsidRDefault="0093138A" w:rsidP="007A4526">
            <w:r>
              <w:rPr>
                <w:rFonts w:hint="eastAsia"/>
              </w:rPr>
              <w:t>下周计划</w:t>
            </w:r>
          </w:p>
        </w:tc>
      </w:tr>
    </w:tbl>
    <w:p w14:paraId="01A53755" w14:textId="77777777" w:rsidR="0093138A" w:rsidRPr="003614A8" w:rsidRDefault="0093138A" w:rsidP="0093138A"/>
    <w:p w14:paraId="3A485913" w14:textId="77777777" w:rsidR="0093138A" w:rsidRPr="003614A8" w:rsidRDefault="0093138A" w:rsidP="0093138A"/>
    <w:p w14:paraId="048DF34B" w14:textId="77777777" w:rsidR="0093138A" w:rsidRDefault="0093138A" w:rsidP="0093138A"/>
    <w:p w14:paraId="54BB24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D943B" w14:textId="77777777" w:rsidTr="007A4526">
        <w:tc>
          <w:tcPr>
            <w:tcW w:w="8296" w:type="dxa"/>
          </w:tcPr>
          <w:p w14:paraId="2A72C71E" w14:textId="77777777" w:rsidR="0093138A" w:rsidRDefault="0093138A" w:rsidP="007A4526">
            <w:r>
              <w:rPr>
                <w:rFonts w:hint="eastAsia"/>
              </w:rPr>
              <w:t>本周工作</w:t>
            </w:r>
          </w:p>
        </w:tc>
      </w:tr>
    </w:tbl>
    <w:p w14:paraId="0B3C561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5AF3C51" w14:textId="77777777" w:rsidTr="007A4526">
        <w:tc>
          <w:tcPr>
            <w:tcW w:w="8296" w:type="dxa"/>
          </w:tcPr>
          <w:p w14:paraId="24C005E7" w14:textId="77777777" w:rsidR="0093138A" w:rsidRDefault="0093138A" w:rsidP="007A4526">
            <w:r>
              <w:rPr>
                <w:rFonts w:hint="eastAsia"/>
              </w:rPr>
              <w:t>下周计划</w:t>
            </w:r>
          </w:p>
        </w:tc>
      </w:tr>
    </w:tbl>
    <w:p w14:paraId="5EA9E19D" w14:textId="77777777" w:rsidR="0093138A" w:rsidRPr="003614A8" w:rsidRDefault="0093138A" w:rsidP="0093138A"/>
    <w:p w14:paraId="36413D58" w14:textId="77777777" w:rsidR="0093138A" w:rsidRPr="003614A8" w:rsidRDefault="0093138A" w:rsidP="0093138A"/>
    <w:p w14:paraId="7FDB35BA" w14:textId="77777777" w:rsidR="0093138A" w:rsidRDefault="0093138A" w:rsidP="0093138A"/>
    <w:p w14:paraId="17A91BD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67096C" w14:textId="77777777" w:rsidTr="007A4526">
        <w:tc>
          <w:tcPr>
            <w:tcW w:w="8296" w:type="dxa"/>
          </w:tcPr>
          <w:p w14:paraId="4D9D6636" w14:textId="77777777" w:rsidR="0093138A" w:rsidRDefault="0093138A" w:rsidP="007A4526">
            <w:r>
              <w:rPr>
                <w:rFonts w:hint="eastAsia"/>
              </w:rPr>
              <w:lastRenderedPageBreak/>
              <w:t>本周工作</w:t>
            </w:r>
          </w:p>
        </w:tc>
      </w:tr>
    </w:tbl>
    <w:p w14:paraId="4DE14BF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D84BDA" w14:textId="77777777" w:rsidTr="007A4526">
        <w:tc>
          <w:tcPr>
            <w:tcW w:w="8296" w:type="dxa"/>
          </w:tcPr>
          <w:p w14:paraId="572C8432" w14:textId="77777777" w:rsidR="0093138A" w:rsidRDefault="0093138A" w:rsidP="007A4526">
            <w:r>
              <w:rPr>
                <w:rFonts w:hint="eastAsia"/>
              </w:rPr>
              <w:t>下周计划</w:t>
            </w:r>
          </w:p>
        </w:tc>
      </w:tr>
    </w:tbl>
    <w:p w14:paraId="41E2D44B" w14:textId="77777777" w:rsidR="0093138A" w:rsidRPr="003614A8" w:rsidRDefault="0093138A" w:rsidP="0093138A"/>
    <w:p w14:paraId="35F722E1" w14:textId="77777777" w:rsidR="0093138A" w:rsidRPr="003614A8" w:rsidRDefault="0093138A" w:rsidP="0093138A"/>
    <w:p w14:paraId="6501DF36" w14:textId="77777777" w:rsidR="0093138A" w:rsidRDefault="0093138A" w:rsidP="0093138A"/>
    <w:p w14:paraId="13DD13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A0EC409" w14:textId="77777777" w:rsidTr="007A4526">
        <w:tc>
          <w:tcPr>
            <w:tcW w:w="8296" w:type="dxa"/>
          </w:tcPr>
          <w:p w14:paraId="234C881F" w14:textId="77777777" w:rsidR="0093138A" w:rsidRDefault="0093138A" w:rsidP="007A4526">
            <w:r>
              <w:rPr>
                <w:rFonts w:hint="eastAsia"/>
              </w:rPr>
              <w:t>本周工作</w:t>
            </w:r>
          </w:p>
        </w:tc>
      </w:tr>
    </w:tbl>
    <w:p w14:paraId="33835EA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EF7037" w14:textId="77777777" w:rsidTr="007A4526">
        <w:tc>
          <w:tcPr>
            <w:tcW w:w="8296" w:type="dxa"/>
          </w:tcPr>
          <w:p w14:paraId="51D29D75" w14:textId="77777777" w:rsidR="0093138A" w:rsidRDefault="0093138A" w:rsidP="007A4526">
            <w:r>
              <w:rPr>
                <w:rFonts w:hint="eastAsia"/>
              </w:rPr>
              <w:t>下周计划</w:t>
            </w:r>
          </w:p>
        </w:tc>
      </w:tr>
    </w:tbl>
    <w:p w14:paraId="57B0B83C" w14:textId="77777777" w:rsidR="0093138A" w:rsidRPr="003614A8" w:rsidRDefault="0093138A" w:rsidP="0093138A"/>
    <w:p w14:paraId="3198AFDD" w14:textId="77777777" w:rsidR="0093138A" w:rsidRPr="003614A8" w:rsidRDefault="0093138A" w:rsidP="0093138A"/>
    <w:p w14:paraId="499F7180" w14:textId="77777777" w:rsidR="0093138A" w:rsidRDefault="0093138A" w:rsidP="0093138A"/>
    <w:p w14:paraId="04D2088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68CDE1" w14:textId="77777777" w:rsidTr="007A4526">
        <w:tc>
          <w:tcPr>
            <w:tcW w:w="8296" w:type="dxa"/>
          </w:tcPr>
          <w:p w14:paraId="089DF265" w14:textId="77777777" w:rsidR="0093138A" w:rsidRDefault="0093138A" w:rsidP="007A4526">
            <w:r>
              <w:rPr>
                <w:rFonts w:hint="eastAsia"/>
              </w:rPr>
              <w:t>本周工作</w:t>
            </w:r>
          </w:p>
        </w:tc>
      </w:tr>
    </w:tbl>
    <w:p w14:paraId="05AF0BA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8E98C" w14:textId="77777777" w:rsidTr="007A4526">
        <w:tc>
          <w:tcPr>
            <w:tcW w:w="8296" w:type="dxa"/>
          </w:tcPr>
          <w:p w14:paraId="275DDFA1" w14:textId="77777777" w:rsidR="0093138A" w:rsidRDefault="0093138A" w:rsidP="007A4526">
            <w:r>
              <w:rPr>
                <w:rFonts w:hint="eastAsia"/>
              </w:rPr>
              <w:t>下周计划</w:t>
            </w:r>
          </w:p>
        </w:tc>
      </w:tr>
    </w:tbl>
    <w:p w14:paraId="09047355" w14:textId="77777777" w:rsidR="0093138A" w:rsidRPr="003614A8" w:rsidRDefault="0093138A" w:rsidP="0093138A"/>
    <w:p w14:paraId="0AC944B2" w14:textId="77777777" w:rsidR="0093138A" w:rsidRPr="003614A8" w:rsidRDefault="0093138A" w:rsidP="0093138A"/>
    <w:p w14:paraId="665D18B5" w14:textId="77777777" w:rsidR="0093138A" w:rsidRDefault="0093138A" w:rsidP="0093138A"/>
    <w:p w14:paraId="1C89D2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95DCAD" w14:textId="77777777" w:rsidTr="007A4526">
        <w:tc>
          <w:tcPr>
            <w:tcW w:w="8296" w:type="dxa"/>
          </w:tcPr>
          <w:p w14:paraId="6E6B2C78" w14:textId="77777777" w:rsidR="0093138A" w:rsidRDefault="0093138A" w:rsidP="007A4526">
            <w:r>
              <w:rPr>
                <w:rFonts w:hint="eastAsia"/>
              </w:rPr>
              <w:t>本周工作</w:t>
            </w:r>
          </w:p>
        </w:tc>
      </w:tr>
    </w:tbl>
    <w:p w14:paraId="303F8DA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337313" w14:textId="77777777" w:rsidTr="007A4526">
        <w:tc>
          <w:tcPr>
            <w:tcW w:w="8296" w:type="dxa"/>
          </w:tcPr>
          <w:p w14:paraId="112ADB80" w14:textId="77777777" w:rsidR="0093138A" w:rsidRDefault="0093138A" w:rsidP="007A4526">
            <w:r>
              <w:rPr>
                <w:rFonts w:hint="eastAsia"/>
              </w:rPr>
              <w:t>下周计划</w:t>
            </w:r>
          </w:p>
        </w:tc>
      </w:tr>
    </w:tbl>
    <w:p w14:paraId="34D274DF" w14:textId="77777777" w:rsidR="0093138A" w:rsidRPr="003614A8" w:rsidRDefault="0093138A" w:rsidP="0093138A"/>
    <w:p w14:paraId="08DA681B" w14:textId="77777777" w:rsidR="0093138A" w:rsidRPr="003614A8" w:rsidRDefault="0093138A" w:rsidP="0093138A"/>
    <w:p w14:paraId="3DD88629" w14:textId="77777777" w:rsidR="0093138A" w:rsidRDefault="0093138A" w:rsidP="0093138A"/>
    <w:p w14:paraId="369FAF2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CB34FB" w14:textId="77777777" w:rsidTr="007A4526">
        <w:tc>
          <w:tcPr>
            <w:tcW w:w="8296" w:type="dxa"/>
          </w:tcPr>
          <w:p w14:paraId="270E75D5" w14:textId="77777777" w:rsidR="0093138A" w:rsidRDefault="0093138A" w:rsidP="007A4526">
            <w:r>
              <w:rPr>
                <w:rFonts w:hint="eastAsia"/>
              </w:rPr>
              <w:t>本周工作</w:t>
            </w:r>
          </w:p>
        </w:tc>
      </w:tr>
    </w:tbl>
    <w:p w14:paraId="3EBC81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994C0E" w14:textId="77777777" w:rsidTr="007A4526">
        <w:tc>
          <w:tcPr>
            <w:tcW w:w="8296" w:type="dxa"/>
          </w:tcPr>
          <w:p w14:paraId="60CAE3FD" w14:textId="77777777" w:rsidR="0093138A" w:rsidRDefault="0093138A" w:rsidP="007A4526">
            <w:r>
              <w:rPr>
                <w:rFonts w:hint="eastAsia"/>
              </w:rPr>
              <w:t>下周计划</w:t>
            </w:r>
          </w:p>
        </w:tc>
      </w:tr>
    </w:tbl>
    <w:p w14:paraId="2E07AB8D" w14:textId="77777777" w:rsidR="0093138A" w:rsidRPr="003614A8" w:rsidRDefault="0093138A" w:rsidP="0093138A"/>
    <w:p w14:paraId="774CFA5D" w14:textId="77777777" w:rsidR="0093138A" w:rsidRPr="003614A8" w:rsidRDefault="0093138A" w:rsidP="0093138A"/>
    <w:p w14:paraId="5F2DC030" w14:textId="77777777" w:rsidR="0093138A" w:rsidRDefault="0093138A" w:rsidP="0093138A"/>
    <w:p w14:paraId="7932DBC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4592B7" w14:textId="77777777" w:rsidTr="007A4526">
        <w:tc>
          <w:tcPr>
            <w:tcW w:w="8296" w:type="dxa"/>
          </w:tcPr>
          <w:p w14:paraId="2F259804" w14:textId="77777777" w:rsidR="0093138A" w:rsidRDefault="0093138A" w:rsidP="007A4526">
            <w:r>
              <w:rPr>
                <w:rFonts w:hint="eastAsia"/>
              </w:rPr>
              <w:t>本周工作</w:t>
            </w:r>
          </w:p>
        </w:tc>
      </w:tr>
    </w:tbl>
    <w:p w14:paraId="181A585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66698F" w14:textId="77777777" w:rsidTr="007A4526">
        <w:tc>
          <w:tcPr>
            <w:tcW w:w="8296" w:type="dxa"/>
          </w:tcPr>
          <w:p w14:paraId="45BBBD9F" w14:textId="77777777" w:rsidR="0093138A" w:rsidRDefault="0093138A" w:rsidP="007A4526">
            <w:r>
              <w:rPr>
                <w:rFonts w:hint="eastAsia"/>
              </w:rPr>
              <w:lastRenderedPageBreak/>
              <w:t>下周计划</w:t>
            </w:r>
          </w:p>
        </w:tc>
      </w:tr>
    </w:tbl>
    <w:p w14:paraId="49EC62E6" w14:textId="77777777" w:rsidR="0093138A" w:rsidRPr="003614A8" w:rsidRDefault="0093138A" w:rsidP="0093138A"/>
    <w:p w14:paraId="0C9AE421" w14:textId="77777777" w:rsidR="0093138A" w:rsidRPr="003614A8" w:rsidRDefault="0093138A" w:rsidP="0093138A"/>
    <w:p w14:paraId="2D2E7FE9" w14:textId="77777777" w:rsidR="0093138A" w:rsidRDefault="0093138A" w:rsidP="0093138A"/>
    <w:p w14:paraId="6BEDD0C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B28470" w14:textId="77777777" w:rsidTr="007A4526">
        <w:tc>
          <w:tcPr>
            <w:tcW w:w="8296" w:type="dxa"/>
          </w:tcPr>
          <w:p w14:paraId="1D6F58E8" w14:textId="77777777" w:rsidR="0093138A" w:rsidRDefault="0093138A" w:rsidP="007A4526">
            <w:r>
              <w:rPr>
                <w:rFonts w:hint="eastAsia"/>
              </w:rPr>
              <w:t>本周工作</w:t>
            </w:r>
          </w:p>
        </w:tc>
      </w:tr>
    </w:tbl>
    <w:p w14:paraId="028F937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25725B" w14:textId="77777777" w:rsidTr="007A4526">
        <w:tc>
          <w:tcPr>
            <w:tcW w:w="8296" w:type="dxa"/>
          </w:tcPr>
          <w:p w14:paraId="5918B004" w14:textId="77777777" w:rsidR="0093138A" w:rsidRDefault="0093138A" w:rsidP="007A4526">
            <w:r>
              <w:rPr>
                <w:rFonts w:hint="eastAsia"/>
              </w:rPr>
              <w:t>下周计划</w:t>
            </w:r>
          </w:p>
        </w:tc>
      </w:tr>
    </w:tbl>
    <w:p w14:paraId="6EA0E2ED" w14:textId="77777777" w:rsidR="0093138A" w:rsidRPr="003614A8" w:rsidRDefault="0093138A" w:rsidP="0093138A"/>
    <w:p w14:paraId="2D2E7E15" w14:textId="77777777" w:rsidR="0093138A" w:rsidRPr="003614A8" w:rsidRDefault="0093138A" w:rsidP="0093138A"/>
    <w:p w14:paraId="6BA7B954" w14:textId="77777777" w:rsidR="0093138A" w:rsidRDefault="0093138A" w:rsidP="0093138A"/>
    <w:p w14:paraId="1C7DB3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E571618" w14:textId="77777777" w:rsidTr="007A4526">
        <w:tc>
          <w:tcPr>
            <w:tcW w:w="8296" w:type="dxa"/>
          </w:tcPr>
          <w:p w14:paraId="1D512DCF" w14:textId="77777777" w:rsidR="0093138A" w:rsidRDefault="0093138A" w:rsidP="007A4526">
            <w:r>
              <w:rPr>
                <w:rFonts w:hint="eastAsia"/>
              </w:rPr>
              <w:t>本周工作</w:t>
            </w:r>
          </w:p>
        </w:tc>
      </w:tr>
    </w:tbl>
    <w:p w14:paraId="7DF783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DD37F1" w14:textId="77777777" w:rsidTr="007A4526">
        <w:tc>
          <w:tcPr>
            <w:tcW w:w="8296" w:type="dxa"/>
          </w:tcPr>
          <w:p w14:paraId="1B8B8E42" w14:textId="77777777" w:rsidR="0093138A" w:rsidRDefault="0093138A" w:rsidP="007A4526">
            <w:r>
              <w:rPr>
                <w:rFonts w:hint="eastAsia"/>
              </w:rPr>
              <w:t>下周计划</w:t>
            </w:r>
          </w:p>
        </w:tc>
      </w:tr>
    </w:tbl>
    <w:p w14:paraId="68B7FAB4" w14:textId="77777777" w:rsidR="0093138A" w:rsidRPr="003614A8" w:rsidRDefault="0093138A" w:rsidP="0093138A"/>
    <w:p w14:paraId="7519C9A4" w14:textId="77777777" w:rsidR="0093138A" w:rsidRPr="003614A8" w:rsidRDefault="0093138A" w:rsidP="0093138A"/>
    <w:p w14:paraId="79599B40" w14:textId="77777777" w:rsidR="0093138A" w:rsidRDefault="0093138A" w:rsidP="0093138A"/>
    <w:p w14:paraId="7DA5DE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FAAE24" w14:textId="77777777" w:rsidTr="007A4526">
        <w:tc>
          <w:tcPr>
            <w:tcW w:w="8296" w:type="dxa"/>
          </w:tcPr>
          <w:p w14:paraId="5F44D05F" w14:textId="77777777" w:rsidR="0093138A" w:rsidRDefault="0093138A" w:rsidP="007A4526">
            <w:r>
              <w:rPr>
                <w:rFonts w:hint="eastAsia"/>
              </w:rPr>
              <w:t>本周工作</w:t>
            </w:r>
          </w:p>
        </w:tc>
      </w:tr>
    </w:tbl>
    <w:p w14:paraId="44F78E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3D202F" w14:textId="77777777" w:rsidTr="007A4526">
        <w:tc>
          <w:tcPr>
            <w:tcW w:w="8296" w:type="dxa"/>
          </w:tcPr>
          <w:p w14:paraId="6832A051" w14:textId="77777777" w:rsidR="0093138A" w:rsidRDefault="0093138A" w:rsidP="007A4526">
            <w:r>
              <w:rPr>
                <w:rFonts w:hint="eastAsia"/>
              </w:rPr>
              <w:t>下周计划</w:t>
            </w:r>
          </w:p>
        </w:tc>
      </w:tr>
    </w:tbl>
    <w:p w14:paraId="3908A655" w14:textId="77777777" w:rsidR="0093138A" w:rsidRPr="003614A8" w:rsidRDefault="0093138A" w:rsidP="0093138A"/>
    <w:p w14:paraId="1BE1DD14" w14:textId="77777777" w:rsidR="0093138A" w:rsidRPr="003614A8" w:rsidRDefault="0093138A" w:rsidP="0093138A"/>
    <w:p w14:paraId="42EB05B5" w14:textId="77777777" w:rsidR="0093138A" w:rsidRDefault="0093138A" w:rsidP="0093138A"/>
    <w:p w14:paraId="4D46C87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B04147" w14:textId="77777777" w:rsidTr="007A4526">
        <w:tc>
          <w:tcPr>
            <w:tcW w:w="8296" w:type="dxa"/>
          </w:tcPr>
          <w:p w14:paraId="2F867E83" w14:textId="77777777" w:rsidR="0093138A" w:rsidRDefault="0093138A" w:rsidP="007A4526">
            <w:r>
              <w:rPr>
                <w:rFonts w:hint="eastAsia"/>
              </w:rPr>
              <w:t>本周工作</w:t>
            </w:r>
          </w:p>
        </w:tc>
      </w:tr>
    </w:tbl>
    <w:p w14:paraId="65C52A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4CDD258" w14:textId="77777777" w:rsidTr="007A4526">
        <w:tc>
          <w:tcPr>
            <w:tcW w:w="8296" w:type="dxa"/>
          </w:tcPr>
          <w:p w14:paraId="580B4E75" w14:textId="77777777" w:rsidR="0093138A" w:rsidRDefault="0093138A" w:rsidP="007A4526">
            <w:r>
              <w:rPr>
                <w:rFonts w:hint="eastAsia"/>
              </w:rPr>
              <w:t>下周计划</w:t>
            </w:r>
          </w:p>
        </w:tc>
      </w:tr>
    </w:tbl>
    <w:p w14:paraId="270B4CC4" w14:textId="77777777" w:rsidR="0093138A" w:rsidRPr="003614A8" w:rsidRDefault="0093138A" w:rsidP="0093138A"/>
    <w:p w14:paraId="778CCA06" w14:textId="77777777" w:rsidR="0093138A" w:rsidRPr="003614A8" w:rsidRDefault="0093138A" w:rsidP="0093138A"/>
    <w:p w14:paraId="6F2F4BAD" w14:textId="77777777" w:rsidR="0093138A" w:rsidRDefault="0093138A" w:rsidP="0093138A"/>
    <w:p w14:paraId="047723A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D34833" w14:textId="77777777" w:rsidTr="007A4526">
        <w:tc>
          <w:tcPr>
            <w:tcW w:w="8296" w:type="dxa"/>
          </w:tcPr>
          <w:p w14:paraId="699FCEF4" w14:textId="77777777" w:rsidR="0093138A" w:rsidRDefault="0093138A" w:rsidP="007A4526">
            <w:r>
              <w:rPr>
                <w:rFonts w:hint="eastAsia"/>
              </w:rPr>
              <w:t>本周工作</w:t>
            </w:r>
          </w:p>
        </w:tc>
      </w:tr>
    </w:tbl>
    <w:p w14:paraId="6E85930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BC2DAE4" w14:textId="77777777" w:rsidTr="007A4526">
        <w:tc>
          <w:tcPr>
            <w:tcW w:w="8296" w:type="dxa"/>
          </w:tcPr>
          <w:p w14:paraId="15669730" w14:textId="77777777" w:rsidR="0093138A" w:rsidRDefault="0093138A" w:rsidP="007A4526">
            <w:r>
              <w:rPr>
                <w:rFonts w:hint="eastAsia"/>
              </w:rPr>
              <w:t>下周计划</w:t>
            </w:r>
          </w:p>
        </w:tc>
      </w:tr>
    </w:tbl>
    <w:p w14:paraId="1D541720" w14:textId="77777777" w:rsidR="0093138A" w:rsidRPr="003614A8" w:rsidRDefault="0093138A" w:rsidP="0093138A"/>
    <w:p w14:paraId="3E07E63D" w14:textId="77777777" w:rsidR="0093138A" w:rsidRPr="003614A8" w:rsidRDefault="0093138A" w:rsidP="0093138A"/>
    <w:p w14:paraId="5018942A" w14:textId="77777777" w:rsidR="0093138A" w:rsidRDefault="0093138A" w:rsidP="0093138A"/>
    <w:p w14:paraId="59F8FF9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F861DB3" w14:textId="77777777" w:rsidTr="007A4526">
        <w:tc>
          <w:tcPr>
            <w:tcW w:w="8296" w:type="dxa"/>
          </w:tcPr>
          <w:p w14:paraId="40718EF5" w14:textId="77777777" w:rsidR="0093138A" w:rsidRDefault="0093138A" w:rsidP="007A4526">
            <w:r>
              <w:rPr>
                <w:rFonts w:hint="eastAsia"/>
              </w:rPr>
              <w:t>本周工作</w:t>
            </w:r>
          </w:p>
        </w:tc>
      </w:tr>
    </w:tbl>
    <w:p w14:paraId="372E4D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3CE8516" w14:textId="77777777" w:rsidTr="007A4526">
        <w:tc>
          <w:tcPr>
            <w:tcW w:w="8296" w:type="dxa"/>
          </w:tcPr>
          <w:p w14:paraId="06700DCF" w14:textId="77777777" w:rsidR="0093138A" w:rsidRDefault="0093138A" w:rsidP="007A4526">
            <w:r>
              <w:rPr>
                <w:rFonts w:hint="eastAsia"/>
              </w:rPr>
              <w:t>下周计划</w:t>
            </w:r>
          </w:p>
        </w:tc>
      </w:tr>
    </w:tbl>
    <w:p w14:paraId="74D44A05" w14:textId="77777777" w:rsidR="0093138A" w:rsidRPr="003614A8" w:rsidRDefault="0093138A" w:rsidP="0093138A"/>
    <w:p w14:paraId="0F28A864" w14:textId="77777777" w:rsidR="0093138A" w:rsidRPr="003614A8" w:rsidRDefault="0093138A" w:rsidP="0093138A"/>
    <w:p w14:paraId="25D0C07F" w14:textId="77777777" w:rsidR="0093138A" w:rsidRDefault="0093138A" w:rsidP="0093138A"/>
    <w:p w14:paraId="54759C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381A25" w14:textId="77777777" w:rsidTr="007A4526">
        <w:tc>
          <w:tcPr>
            <w:tcW w:w="8296" w:type="dxa"/>
          </w:tcPr>
          <w:p w14:paraId="3F01EEEF" w14:textId="77777777" w:rsidR="0093138A" w:rsidRDefault="0093138A" w:rsidP="007A4526">
            <w:r>
              <w:rPr>
                <w:rFonts w:hint="eastAsia"/>
              </w:rPr>
              <w:t>本周工作</w:t>
            </w:r>
          </w:p>
        </w:tc>
      </w:tr>
    </w:tbl>
    <w:p w14:paraId="2B4FD6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F96D47" w14:textId="77777777" w:rsidTr="007A4526">
        <w:tc>
          <w:tcPr>
            <w:tcW w:w="8296" w:type="dxa"/>
          </w:tcPr>
          <w:p w14:paraId="30EBB7DD" w14:textId="77777777" w:rsidR="0093138A" w:rsidRDefault="0093138A" w:rsidP="007A4526">
            <w:r>
              <w:rPr>
                <w:rFonts w:hint="eastAsia"/>
              </w:rPr>
              <w:t>下周计划</w:t>
            </w:r>
          </w:p>
        </w:tc>
      </w:tr>
    </w:tbl>
    <w:p w14:paraId="44E22E62" w14:textId="77777777" w:rsidR="0093138A" w:rsidRPr="003614A8" w:rsidRDefault="0093138A" w:rsidP="0093138A"/>
    <w:p w14:paraId="341A4D87" w14:textId="77777777" w:rsidR="0093138A" w:rsidRPr="003614A8" w:rsidRDefault="0093138A" w:rsidP="0093138A"/>
    <w:p w14:paraId="701D0B68" w14:textId="77777777" w:rsidR="0093138A" w:rsidRDefault="0093138A" w:rsidP="0093138A"/>
    <w:p w14:paraId="254B8D0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099A31" w14:textId="77777777" w:rsidTr="007A4526">
        <w:tc>
          <w:tcPr>
            <w:tcW w:w="8296" w:type="dxa"/>
          </w:tcPr>
          <w:p w14:paraId="5E6EA700" w14:textId="77777777" w:rsidR="0093138A" w:rsidRDefault="0093138A" w:rsidP="007A4526">
            <w:r>
              <w:rPr>
                <w:rFonts w:hint="eastAsia"/>
              </w:rPr>
              <w:t>本周工作</w:t>
            </w:r>
          </w:p>
        </w:tc>
      </w:tr>
    </w:tbl>
    <w:p w14:paraId="496D38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4F1597" w14:textId="77777777" w:rsidTr="007A4526">
        <w:tc>
          <w:tcPr>
            <w:tcW w:w="8296" w:type="dxa"/>
          </w:tcPr>
          <w:p w14:paraId="7E2D7785" w14:textId="77777777" w:rsidR="0093138A" w:rsidRDefault="0093138A" w:rsidP="007A4526">
            <w:r>
              <w:rPr>
                <w:rFonts w:hint="eastAsia"/>
              </w:rPr>
              <w:t>下周计划</w:t>
            </w:r>
          </w:p>
        </w:tc>
      </w:tr>
    </w:tbl>
    <w:p w14:paraId="41FC0777" w14:textId="77777777" w:rsidR="0093138A" w:rsidRPr="003614A8" w:rsidRDefault="0093138A" w:rsidP="0093138A"/>
    <w:p w14:paraId="7CB73040" w14:textId="77777777" w:rsidR="0093138A" w:rsidRPr="003614A8" w:rsidRDefault="0093138A" w:rsidP="0093138A"/>
    <w:p w14:paraId="1AC30728" w14:textId="77777777" w:rsidR="0093138A" w:rsidRDefault="0093138A" w:rsidP="0093138A"/>
    <w:p w14:paraId="46F63F6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8029F2" w14:textId="77777777" w:rsidTr="007A4526">
        <w:tc>
          <w:tcPr>
            <w:tcW w:w="8296" w:type="dxa"/>
          </w:tcPr>
          <w:p w14:paraId="6FEB4342" w14:textId="77777777" w:rsidR="0093138A" w:rsidRDefault="0093138A" w:rsidP="007A4526">
            <w:r>
              <w:rPr>
                <w:rFonts w:hint="eastAsia"/>
              </w:rPr>
              <w:t>本周工作</w:t>
            </w:r>
          </w:p>
        </w:tc>
      </w:tr>
    </w:tbl>
    <w:p w14:paraId="62D6033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8AAEC0" w14:textId="77777777" w:rsidTr="007A4526">
        <w:tc>
          <w:tcPr>
            <w:tcW w:w="8296" w:type="dxa"/>
          </w:tcPr>
          <w:p w14:paraId="4745B702" w14:textId="77777777" w:rsidR="0093138A" w:rsidRDefault="0093138A" w:rsidP="007A4526">
            <w:r>
              <w:rPr>
                <w:rFonts w:hint="eastAsia"/>
              </w:rPr>
              <w:t>下周计划</w:t>
            </w:r>
          </w:p>
        </w:tc>
      </w:tr>
    </w:tbl>
    <w:p w14:paraId="5B5EF296" w14:textId="77777777" w:rsidR="0093138A" w:rsidRPr="003614A8" w:rsidRDefault="0093138A" w:rsidP="0093138A"/>
    <w:p w14:paraId="648D417A" w14:textId="77777777" w:rsidR="0093138A" w:rsidRPr="003614A8" w:rsidRDefault="0093138A" w:rsidP="0093138A"/>
    <w:p w14:paraId="1A15CF1F" w14:textId="77777777" w:rsidR="0093138A" w:rsidRDefault="0093138A" w:rsidP="0093138A"/>
    <w:p w14:paraId="51B79E0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F3BBA98" w14:textId="77777777" w:rsidTr="007A4526">
        <w:tc>
          <w:tcPr>
            <w:tcW w:w="8296" w:type="dxa"/>
          </w:tcPr>
          <w:p w14:paraId="0C3603C8" w14:textId="77777777" w:rsidR="0093138A" w:rsidRDefault="0093138A" w:rsidP="007A4526">
            <w:r>
              <w:rPr>
                <w:rFonts w:hint="eastAsia"/>
              </w:rPr>
              <w:t>本周工作</w:t>
            </w:r>
          </w:p>
        </w:tc>
      </w:tr>
    </w:tbl>
    <w:p w14:paraId="01720FC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D4E426" w14:textId="77777777" w:rsidTr="007A4526">
        <w:tc>
          <w:tcPr>
            <w:tcW w:w="8296" w:type="dxa"/>
          </w:tcPr>
          <w:p w14:paraId="0FD3B509" w14:textId="77777777" w:rsidR="0093138A" w:rsidRDefault="0093138A" w:rsidP="007A4526">
            <w:r>
              <w:rPr>
                <w:rFonts w:hint="eastAsia"/>
              </w:rPr>
              <w:t>下周计划</w:t>
            </w:r>
          </w:p>
        </w:tc>
      </w:tr>
    </w:tbl>
    <w:p w14:paraId="4D416EE4" w14:textId="77777777" w:rsidR="0093138A" w:rsidRPr="003614A8" w:rsidRDefault="0093138A" w:rsidP="0093138A"/>
    <w:p w14:paraId="62480455" w14:textId="77777777" w:rsidR="0093138A" w:rsidRPr="003614A8" w:rsidRDefault="0093138A" w:rsidP="0093138A"/>
    <w:p w14:paraId="7FDB131B" w14:textId="77777777" w:rsidR="0093138A" w:rsidRDefault="0093138A" w:rsidP="0093138A"/>
    <w:p w14:paraId="1278F80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E507A5" w14:textId="77777777" w:rsidTr="007A4526">
        <w:tc>
          <w:tcPr>
            <w:tcW w:w="8296" w:type="dxa"/>
          </w:tcPr>
          <w:p w14:paraId="45D0233F" w14:textId="77777777" w:rsidR="0093138A" w:rsidRDefault="0093138A" w:rsidP="007A4526">
            <w:r>
              <w:rPr>
                <w:rFonts w:hint="eastAsia"/>
              </w:rPr>
              <w:t>本周工作</w:t>
            </w:r>
          </w:p>
        </w:tc>
      </w:tr>
    </w:tbl>
    <w:p w14:paraId="596324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8DA5441" w14:textId="77777777" w:rsidTr="007A4526">
        <w:tc>
          <w:tcPr>
            <w:tcW w:w="8296" w:type="dxa"/>
          </w:tcPr>
          <w:p w14:paraId="4B69E746" w14:textId="77777777" w:rsidR="0093138A" w:rsidRDefault="0093138A" w:rsidP="007A4526">
            <w:r>
              <w:rPr>
                <w:rFonts w:hint="eastAsia"/>
              </w:rPr>
              <w:t>下周计划</w:t>
            </w:r>
          </w:p>
        </w:tc>
      </w:tr>
    </w:tbl>
    <w:p w14:paraId="2ADF03B4" w14:textId="77777777" w:rsidR="0093138A" w:rsidRPr="003614A8" w:rsidRDefault="0093138A" w:rsidP="0093138A"/>
    <w:p w14:paraId="489DCBCF" w14:textId="77777777" w:rsidR="0093138A" w:rsidRPr="003614A8" w:rsidRDefault="0093138A" w:rsidP="0093138A"/>
    <w:p w14:paraId="68A09F9C" w14:textId="77777777" w:rsidR="0093138A" w:rsidRDefault="0093138A" w:rsidP="0093138A"/>
    <w:p w14:paraId="751814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48B634" w14:textId="77777777" w:rsidTr="007A4526">
        <w:tc>
          <w:tcPr>
            <w:tcW w:w="8296" w:type="dxa"/>
          </w:tcPr>
          <w:p w14:paraId="37DAB46E" w14:textId="77777777" w:rsidR="0093138A" w:rsidRDefault="0093138A" w:rsidP="007A4526">
            <w:r>
              <w:rPr>
                <w:rFonts w:hint="eastAsia"/>
              </w:rPr>
              <w:t>本周工作</w:t>
            </w:r>
          </w:p>
        </w:tc>
      </w:tr>
    </w:tbl>
    <w:p w14:paraId="6C82C55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668FAF3" w14:textId="77777777" w:rsidTr="007A4526">
        <w:tc>
          <w:tcPr>
            <w:tcW w:w="8296" w:type="dxa"/>
          </w:tcPr>
          <w:p w14:paraId="6FD9ED14" w14:textId="77777777" w:rsidR="0093138A" w:rsidRDefault="0093138A" w:rsidP="007A4526">
            <w:r>
              <w:rPr>
                <w:rFonts w:hint="eastAsia"/>
              </w:rPr>
              <w:t>下周计划</w:t>
            </w:r>
          </w:p>
        </w:tc>
      </w:tr>
    </w:tbl>
    <w:p w14:paraId="546FF84B" w14:textId="77777777" w:rsidR="0093138A" w:rsidRPr="003614A8" w:rsidRDefault="0093138A" w:rsidP="0093138A"/>
    <w:p w14:paraId="6695420A" w14:textId="77777777" w:rsidR="0093138A" w:rsidRPr="003614A8" w:rsidRDefault="0093138A" w:rsidP="0093138A"/>
    <w:p w14:paraId="07136FF3" w14:textId="77777777" w:rsidR="0093138A" w:rsidRDefault="0093138A" w:rsidP="0093138A"/>
    <w:p w14:paraId="0FBA6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0C67203" w14:textId="77777777" w:rsidTr="007A4526">
        <w:tc>
          <w:tcPr>
            <w:tcW w:w="8296" w:type="dxa"/>
          </w:tcPr>
          <w:p w14:paraId="7D6D9A54" w14:textId="77777777" w:rsidR="0093138A" w:rsidRDefault="0093138A" w:rsidP="007A4526">
            <w:r>
              <w:rPr>
                <w:rFonts w:hint="eastAsia"/>
              </w:rPr>
              <w:t>本周工作</w:t>
            </w:r>
          </w:p>
        </w:tc>
      </w:tr>
    </w:tbl>
    <w:p w14:paraId="0810D3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3599A1" w14:textId="77777777" w:rsidTr="007A4526">
        <w:tc>
          <w:tcPr>
            <w:tcW w:w="8296" w:type="dxa"/>
          </w:tcPr>
          <w:p w14:paraId="0896688D" w14:textId="77777777" w:rsidR="0093138A" w:rsidRDefault="0093138A" w:rsidP="007A4526">
            <w:r>
              <w:rPr>
                <w:rFonts w:hint="eastAsia"/>
              </w:rPr>
              <w:t>下周计划</w:t>
            </w:r>
          </w:p>
        </w:tc>
      </w:tr>
    </w:tbl>
    <w:p w14:paraId="5C537600" w14:textId="77777777" w:rsidR="0093138A" w:rsidRPr="003614A8" w:rsidRDefault="0093138A" w:rsidP="0093138A"/>
    <w:p w14:paraId="08E2C6E7" w14:textId="77777777" w:rsidR="0093138A" w:rsidRPr="003614A8" w:rsidRDefault="0093138A" w:rsidP="0093138A"/>
    <w:p w14:paraId="7EF54AC7" w14:textId="77777777" w:rsidR="0093138A" w:rsidRDefault="0093138A" w:rsidP="0093138A"/>
    <w:p w14:paraId="2342C3B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2BF22" w14:textId="77777777" w:rsidTr="007A4526">
        <w:tc>
          <w:tcPr>
            <w:tcW w:w="8296" w:type="dxa"/>
          </w:tcPr>
          <w:p w14:paraId="535AC3B4" w14:textId="77777777" w:rsidR="0093138A" w:rsidRDefault="0093138A" w:rsidP="007A4526">
            <w:r>
              <w:rPr>
                <w:rFonts w:hint="eastAsia"/>
              </w:rPr>
              <w:t>本周工作</w:t>
            </w:r>
          </w:p>
        </w:tc>
      </w:tr>
    </w:tbl>
    <w:p w14:paraId="563B67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2550F53" w14:textId="77777777" w:rsidTr="007A4526">
        <w:tc>
          <w:tcPr>
            <w:tcW w:w="8296" w:type="dxa"/>
          </w:tcPr>
          <w:p w14:paraId="3FEC2BB2" w14:textId="77777777" w:rsidR="0093138A" w:rsidRDefault="0093138A" w:rsidP="007A4526">
            <w:r>
              <w:rPr>
                <w:rFonts w:hint="eastAsia"/>
              </w:rPr>
              <w:t>下周计划</w:t>
            </w:r>
          </w:p>
        </w:tc>
      </w:tr>
    </w:tbl>
    <w:p w14:paraId="7439BDD0" w14:textId="77777777" w:rsidR="0093138A" w:rsidRPr="003614A8" w:rsidRDefault="0093138A" w:rsidP="0093138A"/>
    <w:p w14:paraId="6633CC85" w14:textId="77777777" w:rsidR="0093138A" w:rsidRPr="003614A8" w:rsidRDefault="0093138A" w:rsidP="0093138A"/>
    <w:p w14:paraId="6C3A032C" w14:textId="77777777" w:rsidR="0093138A" w:rsidRDefault="0093138A" w:rsidP="0093138A"/>
    <w:p w14:paraId="0898AEA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FA453" w14:textId="77777777" w:rsidTr="007A4526">
        <w:tc>
          <w:tcPr>
            <w:tcW w:w="8296" w:type="dxa"/>
          </w:tcPr>
          <w:p w14:paraId="64717703" w14:textId="77777777" w:rsidR="0093138A" w:rsidRDefault="0093138A" w:rsidP="007A4526">
            <w:r>
              <w:rPr>
                <w:rFonts w:hint="eastAsia"/>
              </w:rPr>
              <w:t>本周工作</w:t>
            </w:r>
          </w:p>
        </w:tc>
      </w:tr>
    </w:tbl>
    <w:p w14:paraId="577FF61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346FF8" w14:textId="77777777" w:rsidTr="007A4526">
        <w:tc>
          <w:tcPr>
            <w:tcW w:w="8296" w:type="dxa"/>
          </w:tcPr>
          <w:p w14:paraId="6311C160" w14:textId="77777777" w:rsidR="0093138A" w:rsidRDefault="0093138A" w:rsidP="007A4526">
            <w:r>
              <w:rPr>
                <w:rFonts w:hint="eastAsia"/>
              </w:rPr>
              <w:t>下周计划</w:t>
            </w:r>
          </w:p>
        </w:tc>
      </w:tr>
    </w:tbl>
    <w:p w14:paraId="65B84CBE" w14:textId="77777777" w:rsidR="0093138A" w:rsidRPr="003614A8" w:rsidRDefault="0093138A" w:rsidP="0093138A"/>
    <w:p w14:paraId="6A64F215" w14:textId="77777777" w:rsidR="0093138A" w:rsidRPr="003614A8" w:rsidRDefault="0093138A" w:rsidP="0093138A"/>
    <w:p w14:paraId="3DA80065" w14:textId="77777777" w:rsidR="0093138A" w:rsidRDefault="0093138A" w:rsidP="0093138A"/>
    <w:p w14:paraId="71240AB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FA6911" w14:textId="77777777" w:rsidTr="007A4526">
        <w:tc>
          <w:tcPr>
            <w:tcW w:w="8296" w:type="dxa"/>
          </w:tcPr>
          <w:p w14:paraId="0EBB06A4" w14:textId="77777777" w:rsidR="0093138A" w:rsidRDefault="0093138A" w:rsidP="007A4526">
            <w:r>
              <w:rPr>
                <w:rFonts w:hint="eastAsia"/>
              </w:rPr>
              <w:t>本周工作</w:t>
            </w:r>
          </w:p>
        </w:tc>
      </w:tr>
    </w:tbl>
    <w:p w14:paraId="1C9D807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C5C546F" w14:textId="77777777" w:rsidTr="007A4526">
        <w:tc>
          <w:tcPr>
            <w:tcW w:w="8296" w:type="dxa"/>
          </w:tcPr>
          <w:p w14:paraId="61559C5C" w14:textId="77777777" w:rsidR="0093138A" w:rsidRDefault="0093138A" w:rsidP="007A4526">
            <w:r>
              <w:rPr>
                <w:rFonts w:hint="eastAsia"/>
              </w:rPr>
              <w:t>下周计划</w:t>
            </w:r>
          </w:p>
        </w:tc>
      </w:tr>
    </w:tbl>
    <w:p w14:paraId="6D1FE616" w14:textId="77777777" w:rsidR="0093138A" w:rsidRPr="003614A8" w:rsidRDefault="0093138A" w:rsidP="0093138A"/>
    <w:p w14:paraId="7BCAC9EF" w14:textId="77777777" w:rsidR="0093138A" w:rsidRPr="003614A8" w:rsidRDefault="0093138A" w:rsidP="0093138A"/>
    <w:p w14:paraId="2DB1BE0D" w14:textId="77777777" w:rsidR="0093138A" w:rsidRDefault="0093138A" w:rsidP="0093138A"/>
    <w:p w14:paraId="16D4C5A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4830ABE" w14:textId="77777777" w:rsidTr="007A4526">
        <w:tc>
          <w:tcPr>
            <w:tcW w:w="8296" w:type="dxa"/>
          </w:tcPr>
          <w:p w14:paraId="7BB0463A" w14:textId="77777777" w:rsidR="0093138A" w:rsidRDefault="0093138A" w:rsidP="007A4526">
            <w:r>
              <w:rPr>
                <w:rFonts w:hint="eastAsia"/>
              </w:rPr>
              <w:t>本周工作</w:t>
            </w:r>
          </w:p>
        </w:tc>
      </w:tr>
    </w:tbl>
    <w:p w14:paraId="223FF59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2761A4D" w14:textId="77777777" w:rsidTr="007A4526">
        <w:tc>
          <w:tcPr>
            <w:tcW w:w="8296" w:type="dxa"/>
          </w:tcPr>
          <w:p w14:paraId="0ABE52AB" w14:textId="77777777" w:rsidR="0093138A" w:rsidRDefault="0093138A" w:rsidP="007A4526">
            <w:r>
              <w:rPr>
                <w:rFonts w:hint="eastAsia"/>
              </w:rPr>
              <w:t>下周计划</w:t>
            </w:r>
          </w:p>
        </w:tc>
      </w:tr>
    </w:tbl>
    <w:p w14:paraId="47DBCDF2" w14:textId="77777777" w:rsidR="0093138A" w:rsidRPr="003614A8" w:rsidRDefault="0093138A" w:rsidP="0093138A"/>
    <w:p w14:paraId="56788BD0" w14:textId="77777777" w:rsidR="0093138A" w:rsidRPr="003614A8" w:rsidRDefault="0093138A" w:rsidP="0093138A"/>
    <w:p w14:paraId="69988EAA" w14:textId="77777777" w:rsidR="0093138A" w:rsidRDefault="0093138A" w:rsidP="0093138A"/>
    <w:p w14:paraId="1CA603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6543564" w14:textId="77777777" w:rsidTr="007A4526">
        <w:tc>
          <w:tcPr>
            <w:tcW w:w="8296" w:type="dxa"/>
          </w:tcPr>
          <w:p w14:paraId="27DC37C4" w14:textId="77777777" w:rsidR="0093138A" w:rsidRDefault="0093138A" w:rsidP="007A4526">
            <w:r>
              <w:rPr>
                <w:rFonts w:hint="eastAsia"/>
              </w:rPr>
              <w:t>本周工作</w:t>
            </w:r>
          </w:p>
        </w:tc>
      </w:tr>
    </w:tbl>
    <w:p w14:paraId="2791195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E97B78" w14:textId="77777777" w:rsidTr="007A4526">
        <w:tc>
          <w:tcPr>
            <w:tcW w:w="8296" w:type="dxa"/>
          </w:tcPr>
          <w:p w14:paraId="0485FA8C" w14:textId="77777777" w:rsidR="0093138A" w:rsidRDefault="0093138A" w:rsidP="007A4526">
            <w:r>
              <w:rPr>
                <w:rFonts w:hint="eastAsia"/>
              </w:rPr>
              <w:t>下周计划</w:t>
            </w:r>
          </w:p>
        </w:tc>
      </w:tr>
    </w:tbl>
    <w:p w14:paraId="72325D51" w14:textId="77777777" w:rsidR="0093138A" w:rsidRPr="003614A8" w:rsidRDefault="0093138A" w:rsidP="0093138A"/>
    <w:p w14:paraId="1132EB82" w14:textId="77777777" w:rsidR="0093138A" w:rsidRPr="003614A8" w:rsidRDefault="0093138A" w:rsidP="0093138A"/>
    <w:p w14:paraId="69819019" w14:textId="77777777" w:rsidR="0093138A" w:rsidRDefault="0093138A" w:rsidP="0093138A"/>
    <w:p w14:paraId="2A81FFE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14FA69B" w14:textId="77777777" w:rsidTr="007A4526">
        <w:tc>
          <w:tcPr>
            <w:tcW w:w="8296" w:type="dxa"/>
          </w:tcPr>
          <w:p w14:paraId="5843EFB4" w14:textId="77777777" w:rsidR="0093138A" w:rsidRDefault="0093138A" w:rsidP="007A4526">
            <w:r>
              <w:rPr>
                <w:rFonts w:hint="eastAsia"/>
              </w:rPr>
              <w:t>本周工作</w:t>
            </w:r>
          </w:p>
        </w:tc>
      </w:tr>
    </w:tbl>
    <w:p w14:paraId="27B7567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DB823C5" w14:textId="77777777" w:rsidTr="007A4526">
        <w:tc>
          <w:tcPr>
            <w:tcW w:w="8296" w:type="dxa"/>
          </w:tcPr>
          <w:p w14:paraId="3F7CB1A7" w14:textId="77777777" w:rsidR="0093138A" w:rsidRDefault="0093138A" w:rsidP="007A4526">
            <w:r>
              <w:rPr>
                <w:rFonts w:hint="eastAsia"/>
              </w:rPr>
              <w:t>下周计划</w:t>
            </w:r>
          </w:p>
        </w:tc>
      </w:tr>
    </w:tbl>
    <w:p w14:paraId="0C40F6B7" w14:textId="77777777" w:rsidR="0093138A" w:rsidRPr="003614A8" w:rsidRDefault="0093138A" w:rsidP="0093138A"/>
    <w:p w14:paraId="33457C29" w14:textId="77777777" w:rsidR="0093138A" w:rsidRPr="003614A8" w:rsidRDefault="0093138A" w:rsidP="0093138A"/>
    <w:p w14:paraId="0BB8F4C8" w14:textId="77777777" w:rsidR="0093138A" w:rsidRDefault="0093138A" w:rsidP="0093138A"/>
    <w:p w14:paraId="519365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3C985DE" w14:textId="77777777" w:rsidTr="007A4526">
        <w:tc>
          <w:tcPr>
            <w:tcW w:w="8296" w:type="dxa"/>
          </w:tcPr>
          <w:p w14:paraId="1EB79485" w14:textId="77777777" w:rsidR="0093138A" w:rsidRDefault="0093138A" w:rsidP="007A4526">
            <w:r>
              <w:rPr>
                <w:rFonts w:hint="eastAsia"/>
              </w:rPr>
              <w:t>本周工作</w:t>
            </w:r>
          </w:p>
        </w:tc>
      </w:tr>
    </w:tbl>
    <w:p w14:paraId="6521371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E89E75A" w14:textId="77777777" w:rsidTr="007A4526">
        <w:tc>
          <w:tcPr>
            <w:tcW w:w="8296" w:type="dxa"/>
          </w:tcPr>
          <w:p w14:paraId="464A6177" w14:textId="77777777" w:rsidR="0093138A" w:rsidRDefault="0093138A" w:rsidP="007A4526">
            <w:r>
              <w:rPr>
                <w:rFonts w:hint="eastAsia"/>
              </w:rPr>
              <w:t>下周计划</w:t>
            </w:r>
          </w:p>
        </w:tc>
      </w:tr>
    </w:tbl>
    <w:p w14:paraId="7B7D285B" w14:textId="77777777" w:rsidR="0093138A" w:rsidRPr="003614A8" w:rsidRDefault="0093138A" w:rsidP="0093138A"/>
    <w:p w14:paraId="0B8221E6" w14:textId="77777777" w:rsidR="0093138A" w:rsidRPr="003614A8" w:rsidRDefault="0093138A" w:rsidP="0093138A"/>
    <w:p w14:paraId="1A5B2B54" w14:textId="77777777" w:rsidR="0093138A" w:rsidRDefault="0093138A" w:rsidP="0093138A"/>
    <w:p w14:paraId="369A06E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F10CAF" w14:textId="77777777" w:rsidTr="007A4526">
        <w:tc>
          <w:tcPr>
            <w:tcW w:w="8296" w:type="dxa"/>
          </w:tcPr>
          <w:p w14:paraId="4E071658" w14:textId="77777777" w:rsidR="0093138A" w:rsidRDefault="0093138A" w:rsidP="007A4526">
            <w:r>
              <w:rPr>
                <w:rFonts w:hint="eastAsia"/>
              </w:rPr>
              <w:t>本周工作</w:t>
            </w:r>
          </w:p>
        </w:tc>
      </w:tr>
    </w:tbl>
    <w:p w14:paraId="3A80397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F9834A" w14:textId="77777777" w:rsidTr="007A4526">
        <w:tc>
          <w:tcPr>
            <w:tcW w:w="8296" w:type="dxa"/>
          </w:tcPr>
          <w:p w14:paraId="6429644B" w14:textId="77777777" w:rsidR="0093138A" w:rsidRDefault="0093138A" w:rsidP="007A4526">
            <w:r>
              <w:rPr>
                <w:rFonts w:hint="eastAsia"/>
              </w:rPr>
              <w:t>下周计划</w:t>
            </w:r>
          </w:p>
        </w:tc>
      </w:tr>
    </w:tbl>
    <w:p w14:paraId="592E72E4" w14:textId="77777777" w:rsidR="0093138A" w:rsidRPr="003614A8" w:rsidRDefault="0093138A" w:rsidP="0093138A"/>
    <w:p w14:paraId="65FA79D4" w14:textId="77777777" w:rsidR="0093138A" w:rsidRPr="003614A8" w:rsidRDefault="0093138A" w:rsidP="0093138A"/>
    <w:p w14:paraId="5520B486" w14:textId="77777777" w:rsidR="0093138A" w:rsidRDefault="0093138A" w:rsidP="0093138A"/>
    <w:p w14:paraId="62BA51D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CCCF49" w14:textId="77777777" w:rsidTr="007A4526">
        <w:tc>
          <w:tcPr>
            <w:tcW w:w="8296" w:type="dxa"/>
          </w:tcPr>
          <w:p w14:paraId="20E2AB28" w14:textId="77777777" w:rsidR="0093138A" w:rsidRDefault="0093138A" w:rsidP="007A4526">
            <w:r>
              <w:rPr>
                <w:rFonts w:hint="eastAsia"/>
              </w:rPr>
              <w:lastRenderedPageBreak/>
              <w:t>本周工作</w:t>
            </w:r>
          </w:p>
        </w:tc>
      </w:tr>
    </w:tbl>
    <w:p w14:paraId="7638EE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41AC20" w14:textId="77777777" w:rsidTr="007A4526">
        <w:tc>
          <w:tcPr>
            <w:tcW w:w="8296" w:type="dxa"/>
          </w:tcPr>
          <w:p w14:paraId="011D9DF7" w14:textId="77777777" w:rsidR="0093138A" w:rsidRDefault="0093138A" w:rsidP="007A4526">
            <w:r>
              <w:rPr>
                <w:rFonts w:hint="eastAsia"/>
              </w:rPr>
              <w:t>下周计划</w:t>
            </w:r>
          </w:p>
        </w:tc>
      </w:tr>
    </w:tbl>
    <w:p w14:paraId="3A752596" w14:textId="77777777" w:rsidR="0093138A" w:rsidRPr="003614A8" w:rsidRDefault="0093138A" w:rsidP="0093138A"/>
    <w:p w14:paraId="3B2FC841" w14:textId="77777777" w:rsidR="0093138A" w:rsidRPr="003614A8" w:rsidRDefault="0093138A" w:rsidP="0093138A"/>
    <w:p w14:paraId="33223A82" w14:textId="77777777" w:rsidR="0093138A" w:rsidRDefault="0093138A" w:rsidP="0093138A"/>
    <w:p w14:paraId="432B5F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5A6B7B" w14:textId="77777777" w:rsidTr="007A4526">
        <w:tc>
          <w:tcPr>
            <w:tcW w:w="8296" w:type="dxa"/>
          </w:tcPr>
          <w:p w14:paraId="71F5B62A" w14:textId="77777777" w:rsidR="0093138A" w:rsidRDefault="0093138A" w:rsidP="007A4526">
            <w:r>
              <w:rPr>
                <w:rFonts w:hint="eastAsia"/>
              </w:rPr>
              <w:t>本周工作</w:t>
            </w:r>
          </w:p>
        </w:tc>
      </w:tr>
    </w:tbl>
    <w:p w14:paraId="79DA423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633A41C" w14:textId="77777777" w:rsidTr="007A4526">
        <w:tc>
          <w:tcPr>
            <w:tcW w:w="8296" w:type="dxa"/>
          </w:tcPr>
          <w:p w14:paraId="452A6363" w14:textId="77777777" w:rsidR="0093138A" w:rsidRDefault="0093138A" w:rsidP="007A4526">
            <w:r>
              <w:rPr>
                <w:rFonts w:hint="eastAsia"/>
              </w:rPr>
              <w:t>下周计划</w:t>
            </w:r>
          </w:p>
        </w:tc>
      </w:tr>
    </w:tbl>
    <w:p w14:paraId="062B832B" w14:textId="77777777" w:rsidR="0093138A" w:rsidRPr="003614A8" w:rsidRDefault="0093138A" w:rsidP="0093138A"/>
    <w:p w14:paraId="4E53B68D" w14:textId="77777777" w:rsidR="0093138A" w:rsidRPr="003614A8" w:rsidRDefault="0093138A" w:rsidP="0093138A"/>
    <w:p w14:paraId="7C8F2652" w14:textId="77777777" w:rsidR="0093138A" w:rsidRDefault="0093138A" w:rsidP="0093138A"/>
    <w:p w14:paraId="1ABE15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838CAC" w14:textId="77777777" w:rsidTr="007A4526">
        <w:tc>
          <w:tcPr>
            <w:tcW w:w="8296" w:type="dxa"/>
          </w:tcPr>
          <w:p w14:paraId="094F412A" w14:textId="77777777" w:rsidR="0093138A" w:rsidRDefault="0093138A" w:rsidP="007A4526">
            <w:r>
              <w:rPr>
                <w:rFonts w:hint="eastAsia"/>
              </w:rPr>
              <w:t>本周工作</w:t>
            </w:r>
          </w:p>
        </w:tc>
      </w:tr>
    </w:tbl>
    <w:p w14:paraId="11B886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F732D83" w14:textId="77777777" w:rsidTr="007A4526">
        <w:tc>
          <w:tcPr>
            <w:tcW w:w="8296" w:type="dxa"/>
          </w:tcPr>
          <w:p w14:paraId="6F1E7B75" w14:textId="77777777" w:rsidR="0093138A" w:rsidRDefault="0093138A" w:rsidP="007A4526">
            <w:r>
              <w:rPr>
                <w:rFonts w:hint="eastAsia"/>
              </w:rPr>
              <w:t>下周计划</w:t>
            </w:r>
          </w:p>
        </w:tc>
      </w:tr>
    </w:tbl>
    <w:p w14:paraId="00A5FE18" w14:textId="77777777" w:rsidR="0093138A" w:rsidRPr="003614A8" w:rsidRDefault="0093138A" w:rsidP="0093138A"/>
    <w:p w14:paraId="7B1189CD" w14:textId="77777777" w:rsidR="0093138A" w:rsidRPr="003614A8" w:rsidRDefault="0093138A" w:rsidP="0093138A"/>
    <w:p w14:paraId="6AE06852" w14:textId="77777777" w:rsidR="0093138A" w:rsidRDefault="0093138A" w:rsidP="0093138A"/>
    <w:p w14:paraId="3E0EF7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BF213A" w14:textId="77777777" w:rsidTr="007A4526">
        <w:tc>
          <w:tcPr>
            <w:tcW w:w="8296" w:type="dxa"/>
          </w:tcPr>
          <w:p w14:paraId="5F49BC06" w14:textId="77777777" w:rsidR="0093138A" w:rsidRDefault="0093138A" w:rsidP="007A4526">
            <w:r>
              <w:rPr>
                <w:rFonts w:hint="eastAsia"/>
              </w:rPr>
              <w:t>本周工作</w:t>
            </w:r>
          </w:p>
        </w:tc>
      </w:tr>
    </w:tbl>
    <w:p w14:paraId="016A68E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C80915" w14:textId="77777777" w:rsidTr="007A4526">
        <w:tc>
          <w:tcPr>
            <w:tcW w:w="8296" w:type="dxa"/>
          </w:tcPr>
          <w:p w14:paraId="6A46BCDB" w14:textId="77777777" w:rsidR="0093138A" w:rsidRDefault="0093138A" w:rsidP="007A4526">
            <w:r>
              <w:rPr>
                <w:rFonts w:hint="eastAsia"/>
              </w:rPr>
              <w:t>下周计划</w:t>
            </w:r>
          </w:p>
        </w:tc>
      </w:tr>
    </w:tbl>
    <w:p w14:paraId="331142AC" w14:textId="77777777" w:rsidR="0093138A" w:rsidRPr="003614A8" w:rsidRDefault="0093138A" w:rsidP="0093138A"/>
    <w:p w14:paraId="3837845F" w14:textId="77777777" w:rsidR="0093138A" w:rsidRPr="003614A8" w:rsidRDefault="0093138A" w:rsidP="0093138A"/>
    <w:p w14:paraId="44DDF9B7" w14:textId="77777777" w:rsidR="0093138A" w:rsidRDefault="0093138A" w:rsidP="0093138A"/>
    <w:p w14:paraId="12C1CD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A9A3259" w14:textId="77777777" w:rsidTr="007A4526">
        <w:tc>
          <w:tcPr>
            <w:tcW w:w="8296" w:type="dxa"/>
          </w:tcPr>
          <w:p w14:paraId="2FE54BD0" w14:textId="77777777" w:rsidR="0093138A" w:rsidRDefault="0093138A" w:rsidP="007A4526">
            <w:r>
              <w:rPr>
                <w:rFonts w:hint="eastAsia"/>
              </w:rPr>
              <w:t>本周工作</w:t>
            </w:r>
          </w:p>
        </w:tc>
      </w:tr>
    </w:tbl>
    <w:p w14:paraId="588A344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AE88BF" w14:textId="77777777" w:rsidTr="007A4526">
        <w:tc>
          <w:tcPr>
            <w:tcW w:w="8296" w:type="dxa"/>
          </w:tcPr>
          <w:p w14:paraId="49039D18" w14:textId="77777777" w:rsidR="0093138A" w:rsidRDefault="0093138A" w:rsidP="007A4526">
            <w:r>
              <w:rPr>
                <w:rFonts w:hint="eastAsia"/>
              </w:rPr>
              <w:t>下周计划</w:t>
            </w:r>
          </w:p>
        </w:tc>
      </w:tr>
    </w:tbl>
    <w:p w14:paraId="04C0D7DD" w14:textId="77777777" w:rsidR="0093138A" w:rsidRPr="003614A8" w:rsidRDefault="0093138A" w:rsidP="0093138A"/>
    <w:p w14:paraId="7525EFE8" w14:textId="77777777" w:rsidR="0093138A" w:rsidRPr="003614A8" w:rsidRDefault="0093138A" w:rsidP="0093138A"/>
    <w:p w14:paraId="4B718114" w14:textId="77777777" w:rsidR="0093138A" w:rsidRDefault="0093138A" w:rsidP="0093138A"/>
    <w:p w14:paraId="5C71C86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ED06465" w14:textId="77777777" w:rsidTr="007A4526">
        <w:tc>
          <w:tcPr>
            <w:tcW w:w="8296" w:type="dxa"/>
          </w:tcPr>
          <w:p w14:paraId="14215BEE" w14:textId="77777777" w:rsidR="0093138A" w:rsidRDefault="0093138A" w:rsidP="007A4526">
            <w:r>
              <w:rPr>
                <w:rFonts w:hint="eastAsia"/>
              </w:rPr>
              <w:t>本周工作</w:t>
            </w:r>
          </w:p>
        </w:tc>
      </w:tr>
    </w:tbl>
    <w:p w14:paraId="7BA8539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2F2540" w14:textId="77777777" w:rsidTr="007A4526">
        <w:tc>
          <w:tcPr>
            <w:tcW w:w="8296" w:type="dxa"/>
          </w:tcPr>
          <w:p w14:paraId="039C1DC8" w14:textId="77777777" w:rsidR="0093138A" w:rsidRDefault="0093138A" w:rsidP="007A4526">
            <w:r>
              <w:rPr>
                <w:rFonts w:hint="eastAsia"/>
              </w:rPr>
              <w:lastRenderedPageBreak/>
              <w:t>下周计划</w:t>
            </w:r>
          </w:p>
        </w:tc>
      </w:tr>
    </w:tbl>
    <w:p w14:paraId="06B4C672" w14:textId="77777777" w:rsidR="0093138A" w:rsidRPr="003614A8" w:rsidRDefault="0093138A" w:rsidP="0093138A"/>
    <w:p w14:paraId="602DADBF" w14:textId="77777777" w:rsidR="0093138A" w:rsidRPr="003614A8" w:rsidRDefault="0093138A" w:rsidP="0093138A"/>
    <w:p w14:paraId="536F6A47" w14:textId="77777777" w:rsidR="0093138A" w:rsidRDefault="0093138A" w:rsidP="0093138A"/>
    <w:p w14:paraId="744D033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15B7F9" w14:textId="77777777" w:rsidTr="007A4526">
        <w:tc>
          <w:tcPr>
            <w:tcW w:w="8296" w:type="dxa"/>
          </w:tcPr>
          <w:p w14:paraId="4981B551" w14:textId="77777777" w:rsidR="0093138A" w:rsidRDefault="0093138A" w:rsidP="007A4526">
            <w:r>
              <w:rPr>
                <w:rFonts w:hint="eastAsia"/>
              </w:rPr>
              <w:t>本周工作</w:t>
            </w:r>
          </w:p>
        </w:tc>
      </w:tr>
    </w:tbl>
    <w:p w14:paraId="2C3F933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40C1E6" w14:textId="77777777" w:rsidTr="007A4526">
        <w:tc>
          <w:tcPr>
            <w:tcW w:w="8296" w:type="dxa"/>
          </w:tcPr>
          <w:p w14:paraId="1E006573" w14:textId="77777777" w:rsidR="0093138A" w:rsidRDefault="0093138A" w:rsidP="007A4526">
            <w:r>
              <w:rPr>
                <w:rFonts w:hint="eastAsia"/>
              </w:rPr>
              <w:t>下周计划</w:t>
            </w:r>
          </w:p>
        </w:tc>
      </w:tr>
    </w:tbl>
    <w:p w14:paraId="1F5B5538" w14:textId="77777777" w:rsidR="0093138A" w:rsidRPr="003614A8" w:rsidRDefault="0093138A" w:rsidP="0093138A"/>
    <w:p w14:paraId="0DE115D2" w14:textId="77777777" w:rsidR="0093138A" w:rsidRPr="003614A8" w:rsidRDefault="0093138A" w:rsidP="0093138A"/>
    <w:p w14:paraId="0F0ECFEA" w14:textId="77777777" w:rsidR="0093138A" w:rsidRDefault="0093138A" w:rsidP="0093138A"/>
    <w:p w14:paraId="464B077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8183F2" w14:textId="77777777" w:rsidTr="007A4526">
        <w:tc>
          <w:tcPr>
            <w:tcW w:w="8296" w:type="dxa"/>
          </w:tcPr>
          <w:p w14:paraId="4769662C" w14:textId="77777777" w:rsidR="0093138A" w:rsidRDefault="0093138A" w:rsidP="007A4526">
            <w:r>
              <w:rPr>
                <w:rFonts w:hint="eastAsia"/>
              </w:rPr>
              <w:t>本周工作</w:t>
            </w:r>
          </w:p>
        </w:tc>
      </w:tr>
    </w:tbl>
    <w:p w14:paraId="50AFAC3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DDFCDDF" w14:textId="77777777" w:rsidTr="007A4526">
        <w:tc>
          <w:tcPr>
            <w:tcW w:w="8296" w:type="dxa"/>
          </w:tcPr>
          <w:p w14:paraId="7E6E7086" w14:textId="77777777" w:rsidR="0093138A" w:rsidRDefault="0093138A" w:rsidP="007A4526">
            <w:r>
              <w:rPr>
                <w:rFonts w:hint="eastAsia"/>
              </w:rPr>
              <w:t>下周计划</w:t>
            </w:r>
          </w:p>
        </w:tc>
      </w:tr>
    </w:tbl>
    <w:p w14:paraId="3DE9D454" w14:textId="77777777" w:rsidR="0093138A" w:rsidRPr="003614A8" w:rsidRDefault="0093138A" w:rsidP="0093138A"/>
    <w:p w14:paraId="4E837F25" w14:textId="77777777" w:rsidR="0093138A" w:rsidRPr="003614A8" w:rsidRDefault="0093138A" w:rsidP="0093138A"/>
    <w:p w14:paraId="25B1861C" w14:textId="77777777" w:rsidR="0093138A" w:rsidRDefault="0093138A" w:rsidP="0093138A"/>
    <w:p w14:paraId="2672A79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8D00F21" w14:textId="77777777" w:rsidTr="007A4526">
        <w:tc>
          <w:tcPr>
            <w:tcW w:w="8296" w:type="dxa"/>
          </w:tcPr>
          <w:p w14:paraId="1793B694" w14:textId="77777777" w:rsidR="0093138A" w:rsidRDefault="0093138A" w:rsidP="007A4526">
            <w:r>
              <w:rPr>
                <w:rFonts w:hint="eastAsia"/>
              </w:rPr>
              <w:t>本周工作</w:t>
            </w:r>
          </w:p>
        </w:tc>
      </w:tr>
    </w:tbl>
    <w:p w14:paraId="00E123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4F212CC" w14:textId="77777777" w:rsidTr="007A4526">
        <w:tc>
          <w:tcPr>
            <w:tcW w:w="8296" w:type="dxa"/>
          </w:tcPr>
          <w:p w14:paraId="58266B5F" w14:textId="77777777" w:rsidR="0093138A" w:rsidRDefault="0093138A" w:rsidP="007A4526">
            <w:r>
              <w:rPr>
                <w:rFonts w:hint="eastAsia"/>
              </w:rPr>
              <w:t>下周计划</w:t>
            </w:r>
          </w:p>
        </w:tc>
      </w:tr>
    </w:tbl>
    <w:p w14:paraId="65C80801" w14:textId="77777777" w:rsidR="0093138A" w:rsidRPr="003614A8" w:rsidRDefault="0093138A" w:rsidP="0093138A"/>
    <w:p w14:paraId="45E7FDC8" w14:textId="77777777" w:rsidR="0093138A" w:rsidRPr="003614A8" w:rsidRDefault="0093138A" w:rsidP="0093138A"/>
    <w:p w14:paraId="6FFFBF50" w14:textId="77777777" w:rsidR="0093138A" w:rsidRDefault="0093138A" w:rsidP="0093138A"/>
    <w:p w14:paraId="415B623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68AF74A" w14:textId="77777777" w:rsidTr="007A4526">
        <w:tc>
          <w:tcPr>
            <w:tcW w:w="8296" w:type="dxa"/>
          </w:tcPr>
          <w:p w14:paraId="69D39F16" w14:textId="77777777" w:rsidR="0093138A" w:rsidRDefault="0093138A" w:rsidP="007A4526">
            <w:r>
              <w:rPr>
                <w:rFonts w:hint="eastAsia"/>
              </w:rPr>
              <w:t>本周工作</w:t>
            </w:r>
          </w:p>
        </w:tc>
      </w:tr>
    </w:tbl>
    <w:p w14:paraId="4C3DCC1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CE486C5" w14:textId="77777777" w:rsidTr="007A4526">
        <w:tc>
          <w:tcPr>
            <w:tcW w:w="8296" w:type="dxa"/>
          </w:tcPr>
          <w:p w14:paraId="79CB7215" w14:textId="77777777" w:rsidR="0093138A" w:rsidRDefault="0093138A" w:rsidP="007A4526">
            <w:r>
              <w:rPr>
                <w:rFonts w:hint="eastAsia"/>
              </w:rPr>
              <w:t>下周计划</w:t>
            </w:r>
          </w:p>
        </w:tc>
      </w:tr>
    </w:tbl>
    <w:p w14:paraId="3612DFDA" w14:textId="77777777" w:rsidR="0093138A" w:rsidRPr="003614A8" w:rsidRDefault="0093138A" w:rsidP="0093138A"/>
    <w:p w14:paraId="0D226F16" w14:textId="77777777" w:rsidR="0093138A" w:rsidRPr="003614A8" w:rsidRDefault="0093138A" w:rsidP="0093138A"/>
    <w:p w14:paraId="7D0C5E01" w14:textId="77777777" w:rsidR="0093138A" w:rsidRDefault="0093138A" w:rsidP="0093138A"/>
    <w:p w14:paraId="5E7F435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CA8D72B" w14:textId="77777777" w:rsidTr="007A4526">
        <w:tc>
          <w:tcPr>
            <w:tcW w:w="8296" w:type="dxa"/>
          </w:tcPr>
          <w:p w14:paraId="53479841" w14:textId="77777777" w:rsidR="0093138A" w:rsidRDefault="0093138A" w:rsidP="007A4526">
            <w:r>
              <w:rPr>
                <w:rFonts w:hint="eastAsia"/>
              </w:rPr>
              <w:t>本周工作</w:t>
            </w:r>
          </w:p>
        </w:tc>
      </w:tr>
    </w:tbl>
    <w:p w14:paraId="74537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DF0DB2" w14:textId="77777777" w:rsidTr="007A4526">
        <w:tc>
          <w:tcPr>
            <w:tcW w:w="8296" w:type="dxa"/>
          </w:tcPr>
          <w:p w14:paraId="4168ADC4" w14:textId="77777777" w:rsidR="0093138A" w:rsidRDefault="0093138A" w:rsidP="007A4526">
            <w:r>
              <w:rPr>
                <w:rFonts w:hint="eastAsia"/>
              </w:rPr>
              <w:t>下周计划</w:t>
            </w:r>
          </w:p>
        </w:tc>
      </w:tr>
    </w:tbl>
    <w:p w14:paraId="731D492B" w14:textId="77777777" w:rsidR="0093138A" w:rsidRPr="003614A8" w:rsidRDefault="0093138A" w:rsidP="0093138A"/>
    <w:p w14:paraId="458CD8DA" w14:textId="77777777" w:rsidR="0093138A" w:rsidRPr="003614A8" w:rsidRDefault="0093138A" w:rsidP="0093138A"/>
    <w:p w14:paraId="47680221" w14:textId="77777777" w:rsidR="0093138A" w:rsidRDefault="0093138A" w:rsidP="0093138A"/>
    <w:p w14:paraId="7C268B2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9482A3" w14:textId="77777777" w:rsidTr="007A4526">
        <w:tc>
          <w:tcPr>
            <w:tcW w:w="8296" w:type="dxa"/>
          </w:tcPr>
          <w:p w14:paraId="6DB4FE81" w14:textId="77777777" w:rsidR="0093138A" w:rsidRDefault="0093138A" w:rsidP="007A4526">
            <w:r>
              <w:rPr>
                <w:rFonts w:hint="eastAsia"/>
              </w:rPr>
              <w:t>本周工作</w:t>
            </w:r>
          </w:p>
        </w:tc>
      </w:tr>
    </w:tbl>
    <w:p w14:paraId="036497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54D2B8" w14:textId="77777777" w:rsidTr="007A4526">
        <w:tc>
          <w:tcPr>
            <w:tcW w:w="8296" w:type="dxa"/>
          </w:tcPr>
          <w:p w14:paraId="4504E1BC" w14:textId="77777777" w:rsidR="0093138A" w:rsidRDefault="0093138A" w:rsidP="007A4526">
            <w:r>
              <w:rPr>
                <w:rFonts w:hint="eastAsia"/>
              </w:rPr>
              <w:t>下周计划</w:t>
            </w:r>
          </w:p>
        </w:tc>
      </w:tr>
    </w:tbl>
    <w:p w14:paraId="3C24CC7D" w14:textId="77777777" w:rsidR="0093138A" w:rsidRPr="003614A8" w:rsidRDefault="0093138A" w:rsidP="0093138A"/>
    <w:p w14:paraId="6AC5A39C" w14:textId="77777777" w:rsidR="0093138A" w:rsidRPr="003614A8" w:rsidRDefault="0093138A" w:rsidP="0093138A"/>
    <w:p w14:paraId="3B228D76" w14:textId="77777777" w:rsidR="0093138A" w:rsidRDefault="0093138A" w:rsidP="0093138A"/>
    <w:p w14:paraId="3799B00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B1A6CA" w14:textId="77777777" w:rsidTr="007A4526">
        <w:tc>
          <w:tcPr>
            <w:tcW w:w="8296" w:type="dxa"/>
          </w:tcPr>
          <w:p w14:paraId="1E02ACF3" w14:textId="77777777" w:rsidR="0093138A" w:rsidRDefault="0093138A" w:rsidP="007A4526">
            <w:r>
              <w:rPr>
                <w:rFonts w:hint="eastAsia"/>
              </w:rPr>
              <w:t>本周工作</w:t>
            </w:r>
          </w:p>
        </w:tc>
      </w:tr>
    </w:tbl>
    <w:p w14:paraId="25587C4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B587A7" w14:textId="77777777" w:rsidTr="007A4526">
        <w:tc>
          <w:tcPr>
            <w:tcW w:w="8296" w:type="dxa"/>
          </w:tcPr>
          <w:p w14:paraId="4EA4BB62" w14:textId="77777777" w:rsidR="0093138A" w:rsidRDefault="0093138A" w:rsidP="007A4526">
            <w:r>
              <w:rPr>
                <w:rFonts w:hint="eastAsia"/>
              </w:rPr>
              <w:t>下周计划</w:t>
            </w:r>
          </w:p>
        </w:tc>
      </w:tr>
    </w:tbl>
    <w:p w14:paraId="6F21DE78" w14:textId="77777777" w:rsidR="0093138A" w:rsidRPr="003614A8" w:rsidRDefault="0093138A" w:rsidP="0093138A"/>
    <w:p w14:paraId="01608268" w14:textId="77777777" w:rsidR="0093138A" w:rsidRPr="003614A8" w:rsidRDefault="0093138A" w:rsidP="0093138A"/>
    <w:p w14:paraId="6E7776F7" w14:textId="77777777" w:rsidR="0093138A" w:rsidRDefault="0093138A" w:rsidP="0093138A"/>
    <w:p w14:paraId="781BE1D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4BA6CC" w14:textId="77777777" w:rsidTr="007A4526">
        <w:tc>
          <w:tcPr>
            <w:tcW w:w="8296" w:type="dxa"/>
          </w:tcPr>
          <w:p w14:paraId="60B48B2A" w14:textId="77777777" w:rsidR="0093138A" w:rsidRDefault="0093138A" w:rsidP="007A4526">
            <w:r>
              <w:rPr>
                <w:rFonts w:hint="eastAsia"/>
              </w:rPr>
              <w:t>本周工作</w:t>
            </w:r>
          </w:p>
        </w:tc>
      </w:tr>
    </w:tbl>
    <w:p w14:paraId="364AA01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0313F64" w14:textId="77777777" w:rsidTr="007A4526">
        <w:tc>
          <w:tcPr>
            <w:tcW w:w="8296" w:type="dxa"/>
          </w:tcPr>
          <w:p w14:paraId="67ECBD91" w14:textId="77777777" w:rsidR="0093138A" w:rsidRDefault="0093138A" w:rsidP="007A4526">
            <w:r>
              <w:rPr>
                <w:rFonts w:hint="eastAsia"/>
              </w:rPr>
              <w:t>下周计划</w:t>
            </w:r>
          </w:p>
        </w:tc>
      </w:tr>
    </w:tbl>
    <w:p w14:paraId="7C599F63" w14:textId="77777777" w:rsidR="0093138A" w:rsidRPr="003614A8" w:rsidRDefault="0093138A" w:rsidP="0093138A"/>
    <w:p w14:paraId="1544A4C9" w14:textId="77777777" w:rsidR="0093138A" w:rsidRPr="003614A8" w:rsidRDefault="0093138A" w:rsidP="0093138A"/>
    <w:p w14:paraId="057272A3" w14:textId="77777777" w:rsidR="0093138A" w:rsidRDefault="0093138A" w:rsidP="0093138A"/>
    <w:p w14:paraId="12A492D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7434ED" w14:textId="77777777" w:rsidTr="007A4526">
        <w:tc>
          <w:tcPr>
            <w:tcW w:w="8296" w:type="dxa"/>
          </w:tcPr>
          <w:p w14:paraId="4EA2CBE0" w14:textId="77777777" w:rsidR="0093138A" w:rsidRDefault="0093138A" w:rsidP="007A4526">
            <w:r>
              <w:rPr>
                <w:rFonts w:hint="eastAsia"/>
              </w:rPr>
              <w:t>本周工作</w:t>
            </w:r>
          </w:p>
        </w:tc>
      </w:tr>
    </w:tbl>
    <w:p w14:paraId="431F5F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E62D3AB" w14:textId="77777777" w:rsidTr="007A4526">
        <w:tc>
          <w:tcPr>
            <w:tcW w:w="8296" w:type="dxa"/>
          </w:tcPr>
          <w:p w14:paraId="2592736D" w14:textId="77777777" w:rsidR="0093138A" w:rsidRDefault="0093138A" w:rsidP="007A4526">
            <w:r>
              <w:rPr>
                <w:rFonts w:hint="eastAsia"/>
              </w:rPr>
              <w:t>下周计划</w:t>
            </w:r>
          </w:p>
        </w:tc>
      </w:tr>
    </w:tbl>
    <w:p w14:paraId="305F345E" w14:textId="77777777" w:rsidR="0093138A" w:rsidRPr="003614A8" w:rsidRDefault="0093138A" w:rsidP="0093138A"/>
    <w:p w14:paraId="4F68CDB1" w14:textId="77777777" w:rsidR="0093138A" w:rsidRPr="003614A8" w:rsidRDefault="0093138A" w:rsidP="0093138A"/>
    <w:p w14:paraId="02A7ED73" w14:textId="77777777" w:rsidR="0093138A" w:rsidRDefault="0093138A" w:rsidP="0093138A"/>
    <w:p w14:paraId="7F4D08B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8D9755" w14:textId="77777777" w:rsidTr="007A4526">
        <w:tc>
          <w:tcPr>
            <w:tcW w:w="8296" w:type="dxa"/>
          </w:tcPr>
          <w:p w14:paraId="4953B683" w14:textId="77777777" w:rsidR="0093138A" w:rsidRDefault="0093138A" w:rsidP="007A4526">
            <w:r>
              <w:rPr>
                <w:rFonts w:hint="eastAsia"/>
              </w:rPr>
              <w:t>本周工作</w:t>
            </w:r>
          </w:p>
        </w:tc>
      </w:tr>
    </w:tbl>
    <w:p w14:paraId="71F3664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206526" w14:textId="77777777" w:rsidTr="007A4526">
        <w:tc>
          <w:tcPr>
            <w:tcW w:w="8296" w:type="dxa"/>
          </w:tcPr>
          <w:p w14:paraId="21A6A54E" w14:textId="77777777" w:rsidR="0093138A" w:rsidRDefault="0093138A" w:rsidP="007A4526">
            <w:r>
              <w:rPr>
                <w:rFonts w:hint="eastAsia"/>
              </w:rPr>
              <w:t>下周计划</w:t>
            </w:r>
          </w:p>
        </w:tc>
      </w:tr>
    </w:tbl>
    <w:p w14:paraId="22D5250B" w14:textId="77777777" w:rsidR="0093138A" w:rsidRPr="003614A8" w:rsidRDefault="0093138A" w:rsidP="0093138A"/>
    <w:p w14:paraId="65FAE059" w14:textId="77777777" w:rsidR="0093138A" w:rsidRPr="003614A8" w:rsidRDefault="0093138A" w:rsidP="0093138A"/>
    <w:p w14:paraId="647DAFDD" w14:textId="77777777" w:rsidR="0093138A" w:rsidRDefault="0093138A" w:rsidP="0093138A"/>
    <w:p w14:paraId="44D0A2F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C9FF23B" w14:textId="77777777" w:rsidTr="007A4526">
        <w:tc>
          <w:tcPr>
            <w:tcW w:w="8296" w:type="dxa"/>
          </w:tcPr>
          <w:p w14:paraId="1308332D" w14:textId="77777777" w:rsidR="0093138A" w:rsidRDefault="0093138A" w:rsidP="007A4526">
            <w:r>
              <w:rPr>
                <w:rFonts w:hint="eastAsia"/>
              </w:rPr>
              <w:t>本周工作</w:t>
            </w:r>
          </w:p>
        </w:tc>
      </w:tr>
    </w:tbl>
    <w:p w14:paraId="5F1C93B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5F5DE0" w14:textId="77777777" w:rsidTr="007A4526">
        <w:tc>
          <w:tcPr>
            <w:tcW w:w="8296" w:type="dxa"/>
          </w:tcPr>
          <w:p w14:paraId="665B4B29" w14:textId="77777777" w:rsidR="0093138A" w:rsidRDefault="0093138A" w:rsidP="007A4526">
            <w:r>
              <w:rPr>
                <w:rFonts w:hint="eastAsia"/>
              </w:rPr>
              <w:t>下周计划</w:t>
            </w:r>
          </w:p>
        </w:tc>
      </w:tr>
    </w:tbl>
    <w:p w14:paraId="00A14F7E" w14:textId="77777777" w:rsidR="0093138A" w:rsidRPr="003614A8" w:rsidRDefault="0093138A" w:rsidP="0093138A"/>
    <w:p w14:paraId="47734494" w14:textId="77777777" w:rsidR="0093138A" w:rsidRPr="003614A8" w:rsidRDefault="0093138A" w:rsidP="0093138A"/>
    <w:p w14:paraId="2C1AB743" w14:textId="77777777" w:rsidR="0093138A" w:rsidRDefault="0093138A" w:rsidP="0093138A"/>
    <w:p w14:paraId="17F54DF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D01B24" w14:textId="77777777" w:rsidTr="007A4526">
        <w:tc>
          <w:tcPr>
            <w:tcW w:w="8296" w:type="dxa"/>
          </w:tcPr>
          <w:p w14:paraId="38BC1721" w14:textId="77777777" w:rsidR="0093138A" w:rsidRDefault="0093138A" w:rsidP="007A4526">
            <w:r>
              <w:rPr>
                <w:rFonts w:hint="eastAsia"/>
              </w:rPr>
              <w:t>本周工作</w:t>
            </w:r>
          </w:p>
        </w:tc>
      </w:tr>
    </w:tbl>
    <w:p w14:paraId="24ADF8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0CEBE1D" w14:textId="77777777" w:rsidTr="007A4526">
        <w:tc>
          <w:tcPr>
            <w:tcW w:w="8296" w:type="dxa"/>
          </w:tcPr>
          <w:p w14:paraId="41310662" w14:textId="77777777" w:rsidR="0093138A" w:rsidRDefault="0093138A" w:rsidP="007A4526">
            <w:r>
              <w:rPr>
                <w:rFonts w:hint="eastAsia"/>
              </w:rPr>
              <w:t>下周计划</w:t>
            </w:r>
          </w:p>
        </w:tc>
      </w:tr>
    </w:tbl>
    <w:p w14:paraId="66601036" w14:textId="77777777" w:rsidR="0093138A" w:rsidRPr="003614A8" w:rsidRDefault="0093138A" w:rsidP="0093138A"/>
    <w:p w14:paraId="0E5AD1DE" w14:textId="77777777" w:rsidR="0093138A" w:rsidRPr="003614A8" w:rsidRDefault="0093138A" w:rsidP="0093138A"/>
    <w:p w14:paraId="4D31FADA" w14:textId="77777777" w:rsidR="0093138A" w:rsidRDefault="0093138A" w:rsidP="0093138A"/>
    <w:p w14:paraId="117168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8FA9006" w14:textId="77777777" w:rsidTr="007A4526">
        <w:tc>
          <w:tcPr>
            <w:tcW w:w="8296" w:type="dxa"/>
          </w:tcPr>
          <w:p w14:paraId="46CE074B" w14:textId="77777777" w:rsidR="0093138A" w:rsidRDefault="0093138A" w:rsidP="007A4526">
            <w:r>
              <w:rPr>
                <w:rFonts w:hint="eastAsia"/>
              </w:rPr>
              <w:t>本周工作</w:t>
            </w:r>
          </w:p>
        </w:tc>
      </w:tr>
    </w:tbl>
    <w:p w14:paraId="6F7436D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6FE152A" w14:textId="77777777" w:rsidTr="007A4526">
        <w:tc>
          <w:tcPr>
            <w:tcW w:w="8296" w:type="dxa"/>
          </w:tcPr>
          <w:p w14:paraId="58685E7F" w14:textId="77777777" w:rsidR="0093138A" w:rsidRDefault="0093138A" w:rsidP="007A4526">
            <w:r>
              <w:rPr>
                <w:rFonts w:hint="eastAsia"/>
              </w:rPr>
              <w:t>下周计划</w:t>
            </w:r>
          </w:p>
        </w:tc>
      </w:tr>
    </w:tbl>
    <w:p w14:paraId="4C7EBCBB" w14:textId="77777777" w:rsidR="0093138A" w:rsidRPr="003614A8" w:rsidRDefault="0093138A" w:rsidP="0093138A"/>
    <w:p w14:paraId="351B2EEC" w14:textId="77777777" w:rsidR="0093138A" w:rsidRPr="003614A8" w:rsidRDefault="0093138A" w:rsidP="0093138A"/>
    <w:p w14:paraId="6EE3D72B" w14:textId="77777777" w:rsidR="0093138A" w:rsidRDefault="0093138A" w:rsidP="0093138A"/>
    <w:p w14:paraId="35C278B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C45EAB6" w14:textId="77777777" w:rsidTr="007A4526">
        <w:tc>
          <w:tcPr>
            <w:tcW w:w="8296" w:type="dxa"/>
          </w:tcPr>
          <w:p w14:paraId="009EEF10" w14:textId="77777777" w:rsidR="0093138A" w:rsidRDefault="0093138A" w:rsidP="007A4526">
            <w:r>
              <w:rPr>
                <w:rFonts w:hint="eastAsia"/>
              </w:rPr>
              <w:t>本周工作</w:t>
            </w:r>
          </w:p>
        </w:tc>
      </w:tr>
    </w:tbl>
    <w:p w14:paraId="514A474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99DA0BF" w14:textId="77777777" w:rsidTr="007A4526">
        <w:tc>
          <w:tcPr>
            <w:tcW w:w="8296" w:type="dxa"/>
          </w:tcPr>
          <w:p w14:paraId="299D10E3" w14:textId="77777777" w:rsidR="0093138A" w:rsidRDefault="0093138A" w:rsidP="007A4526">
            <w:r>
              <w:rPr>
                <w:rFonts w:hint="eastAsia"/>
              </w:rPr>
              <w:t>下周计划</w:t>
            </w:r>
          </w:p>
        </w:tc>
      </w:tr>
    </w:tbl>
    <w:p w14:paraId="7F2C6F6A" w14:textId="77777777" w:rsidR="0093138A" w:rsidRPr="003614A8" w:rsidRDefault="0093138A" w:rsidP="0093138A"/>
    <w:p w14:paraId="66BB1FE7" w14:textId="77777777" w:rsidR="0093138A" w:rsidRPr="003614A8" w:rsidRDefault="0093138A" w:rsidP="0093138A"/>
    <w:p w14:paraId="33C3DE6D" w14:textId="77777777" w:rsidR="0093138A" w:rsidRDefault="0093138A" w:rsidP="0093138A"/>
    <w:p w14:paraId="7C38B89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B291FB" w14:textId="77777777" w:rsidTr="007A4526">
        <w:tc>
          <w:tcPr>
            <w:tcW w:w="8296" w:type="dxa"/>
          </w:tcPr>
          <w:p w14:paraId="270E4D27" w14:textId="77777777" w:rsidR="0093138A" w:rsidRDefault="0093138A" w:rsidP="007A4526">
            <w:r>
              <w:rPr>
                <w:rFonts w:hint="eastAsia"/>
              </w:rPr>
              <w:t>本周工作</w:t>
            </w:r>
          </w:p>
        </w:tc>
      </w:tr>
    </w:tbl>
    <w:p w14:paraId="5F97289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E597EEA" w14:textId="77777777" w:rsidTr="007A4526">
        <w:tc>
          <w:tcPr>
            <w:tcW w:w="8296" w:type="dxa"/>
          </w:tcPr>
          <w:p w14:paraId="44FD23F6" w14:textId="77777777" w:rsidR="0093138A" w:rsidRDefault="0093138A" w:rsidP="007A4526">
            <w:r>
              <w:rPr>
                <w:rFonts w:hint="eastAsia"/>
              </w:rPr>
              <w:t>下周计划</w:t>
            </w:r>
          </w:p>
        </w:tc>
      </w:tr>
    </w:tbl>
    <w:p w14:paraId="0A66BC17" w14:textId="77777777" w:rsidR="0093138A" w:rsidRPr="003614A8" w:rsidRDefault="0093138A" w:rsidP="0093138A"/>
    <w:p w14:paraId="224A731B" w14:textId="77777777" w:rsidR="0093138A" w:rsidRPr="003614A8" w:rsidRDefault="0093138A" w:rsidP="0093138A"/>
    <w:p w14:paraId="1D2EA7DB" w14:textId="77777777" w:rsidR="0093138A" w:rsidRDefault="0093138A" w:rsidP="0093138A"/>
    <w:p w14:paraId="21EA364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0B63DDE" w14:textId="77777777" w:rsidTr="007A4526">
        <w:tc>
          <w:tcPr>
            <w:tcW w:w="8296" w:type="dxa"/>
          </w:tcPr>
          <w:p w14:paraId="31303035" w14:textId="77777777" w:rsidR="0093138A" w:rsidRDefault="0093138A" w:rsidP="007A4526">
            <w:r>
              <w:rPr>
                <w:rFonts w:hint="eastAsia"/>
              </w:rPr>
              <w:t>本周工作</w:t>
            </w:r>
          </w:p>
        </w:tc>
      </w:tr>
    </w:tbl>
    <w:p w14:paraId="0A70349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6B6BA93" w14:textId="77777777" w:rsidTr="007A4526">
        <w:tc>
          <w:tcPr>
            <w:tcW w:w="8296" w:type="dxa"/>
          </w:tcPr>
          <w:p w14:paraId="0D9EF8AD" w14:textId="77777777" w:rsidR="0093138A" w:rsidRDefault="0093138A" w:rsidP="007A4526">
            <w:r>
              <w:rPr>
                <w:rFonts w:hint="eastAsia"/>
              </w:rPr>
              <w:t>下周计划</w:t>
            </w:r>
          </w:p>
        </w:tc>
      </w:tr>
    </w:tbl>
    <w:p w14:paraId="4B2055F2" w14:textId="77777777" w:rsidR="0093138A" w:rsidRPr="003614A8" w:rsidRDefault="0093138A" w:rsidP="0093138A"/>
    <w:p w14:paraId="328DF5C3" w14:textId="77777777" w:rsidR="0093138A" w:rsidRPr="003614A8" w:rsidRDefault="0093138A" w:rsidP="0093138A"/>
    <w:p w14:paraId="0B1A134F" w14:textId="77777777" w:rsidR="0093138A" w:rsidRDefault="0093138A" w:rsidP="0093138A"/>
    <w:p w14:paraId="02636C8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CFBFCFD" w14:textId="77777777" w:rsidTr="007A4526">
        <w:tc>
          <w:tcPr>
            <w:tcW w:w="8296" w:type="dxa"/>
          </w:tcPr>
          <w:p w14:paraId="3B47650A" w14:textId="77777777" w:rsidR="0093138A" w:rsidRDefault="0093138A" w:rsidP="007A4526">
            <w:r>
              <w:rPr>
                <w:rFonts w:hint="eastAsia"/>
              </w:rPr>
              <w:t>本周工作</w:t>
            </w:r>
          </w:p>
        </w:tc>
      </w:tr>
    </w:tbl>
    <w:p w14:paraId="2A2543E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CB8FE7" w14:textId="77777777" w:rsidTr="007A4526">
        <w:tc>
          <w:tcPr>
            <w:tcW w:w="8296" w:type="dxa"/>
          </w:tcPr>
          <w:p w14:paraId="72AB1EDA" w14:textId="77777777" w:rsidR="0093138A" w:rsidRDefault="0093138A" w:rsidP="007A4526">
            <w:r>
              <w:rPr>
                <w:rFonts w:hint="eastAsia"/>
              </w:rPr>
              <w:t>下周计划</w:t>
            </w:r>
          </w:p>
        </w:tc>
      </w:tr>
    </w:tbl>
    <w:p w14:paraId="015C4A64" w14:textId="77777777" w:rsidR="0093138A" w:rsidRPr="003614A8" w:rsidRDefault="0093138A" w:rsidP="0093138A"/>
    <w:p w14:paraId="4C9E9E04" w14:textId="77777777" w:rsidR="0093138A" w:rsidRPr="003614A8" w:rsidRDefault="0093138A" w:rsidP="0093138A"/>
    <w:p w14:paraId="7C20E86D" w14:textId="77777777" w:rsidR="0093138A" w:rsidRDefault="0093138A" w:rsidP="0093138A"/>
    <w:p w14:paraId="1581954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BB4842B" w14:textId="77777777" w:rsidTr="007A4526">
        <w:tc>
          <w:tcPr>
            <w:tcW w:w="8296" w:type="dxa"/>
          </w:tcPr>
          <w:p w14:paraId="2747E1F7" w14:textId="77777777" w:rsidR="0093138A" w:rsidRDefault="0093138A" w:rsidP="007A4526">
            <w:r>
              <w:rPr>
                <w:rFonts w:hint="eastAsia"/>
              </w:rPr>
              <w:t>本周工作</w:t>
            </w:r>
          </w:p>
        </w:tc>
      </w:tr>
    </w:tbl>
    <w:p w14:paraId="273F2B6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DAAA3D4" w14:textId="77777777" w:rsidTr="007A4526">
        <w:tc>
          <w:tcPr>
            <w:tcW w:w="8296" w:type="dxa"/>
          </w:tcPr>
          <w:p w14:paraId="3D700633" w14:textId="77777777" w:rsidR="0093138A" w:rsidRDefault="0093138A" w:rsidP="007A4526">
            <w:r>
              <w:rPr>
                <w:rFonts w:hint="eastAsia"/>
              </w:rPr>
              <w:t>下周计划</w:t>
            </w:r>
          </w:p>
        </w:tc>
      </w:tr>
    </w:tbl>
    <w:p w14:paraId="665BB290" w14:textId="77777777" w:rsidR="0093138A" w:rsidRPr="003614A8" w:rsidRDefault="0093138A" w:rsidP="0093138A"/>
    <w:p w14:paraId="66DE2124" w14:textId="77777777" w:rsidR="0093138A" w:rsidRPr="003614A8" w:rsidRDefault="0093138A" w:rsidP="0093138A"/>
    <w:p w14:paraId="72AA5251" w14:textId="77777777" w:rsidR="0093138A" w:rsidRDefault="0093138A" w:rsidP="0093138A"/>
    <w:p w14:paraId="0B24F16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258BB0" w14:textId="77777777" w:rsidTr="007A4526">
        <w:tc>
          <w:tcPr>
            <w:tcW w:w="8296" w:type="dxa"/>
          </w:tcPr>
          <w:p w14:paraId="234CC4C5" w14:textId="77777777" w:rsidR="0093138A" w:rsidRDefault="0093138A" w:rsidP="007A4526">
            <w:r>
              <w:rPr>
                <w:rFonts w:hint="eastAsia"/>
              </w:rPr>
              <w:t>本周工作</w:t>
            </w:r>
          </w:p>
        </w:tc>
      </w:tr>
    </w:tbl>
    <w:p w14:paraId="626CBB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C1617BF" w14:textId="77777777" w:rsidTr="007A4526">
        <w:tc>
          <w:tcPr>
            <w:tcW w:w="8296" w:type="dxa"/>
          </w:tcPr>
          <w:p w14:paraId="006C76CC" w14:textId="77777777" w:rsidR="0093138A" w:rsidRDefault="0093138A" w:rsidP="007A4526">
            <w:r>
              <w:rPr>
                <w:rFonts w:hint="eastAsia"/>
              </w:rPr>
              <w:t>下周计划</w:t>
            </w:r>
          </w:p>
        </w:tc>
      </w:tr>
    </w:tbl>
    <w:p w14:paraId="5699D799" w14:textId="77777777" w:rsidR="0093138A" w:rsidRPr="003614A8" w:rsidRDefault="0093138A" w:rsidP="0093138A"/>
    <w:p w14:paraId="66F0EC62" w14:textId="77777777" w:rsidR="0093138A" w:rsidRPr="003614A8" w:rsidRDefault="0093138A" w:rsidP="0093138A"/>
    <w:p w14:paraId="43A969B5" w14:textId="77777777" w:rsidR="0093138A" w:rsidRDefault="0093138A" w:rsidP="0093138A"/>
    <w:p w14:paraId="5549132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2680F3" w14:textId="77777777" w:rsidTr="007A4526">
        <w:tc>
          <w:tcPr>
            <w:tcW w:w="8296" w:type="dxa"/>
          </w:tcPr>
          <w:p w14:paraId="6F6FB2AD" w14:textId="77777777" w:rsidR="0093138A" w:rsidRDefault="0093138A" w:rsidP="007A4526">
            <w:r>
              <w:rPr>
                <w:rFonts w:hint="eastAsia"/>
              </w:rPr>
              <w:t>本周工作</w:t>
            </w:r>
          </w:p>
        </w:tc>
      </w:tr>
    </w:tbl>
    <w:p w14:paraId="7F2DA58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2B6EB31" w14:textId="77777777" w:rsidTr="007A4526">
        <w:tc>
          <w:tcPr>
            <w:tcW w:w="8296" w:type="dxa"/>
          </w:tcPr>
          <w:p w14:paraId="1534B957" w14:textId="77777777" w:rsidR="0093138A" w:rsidRDefault="0093138A" w:rsidP="007A4526">
            <w:r>
              <w:rPr>
                <w:rFonts w:hint="eastAsia"/>
              </w:rPr>
              <w:t>下周计划</w:t>
            </w:r>
          </w:p>
        </w:tc>
      </w:tr>
    </w:tbl>
    <w:p w14:paraId="5E696D32" w14:textId="77777777" w:rsidR="0093138A" w:rsidRPr="003614A8" w:rsidRDefault="0093138A" w:rsidP="0093138A"/>
    <w:p w14:paraId="0D8F126D" w14:textId="77777777" w:rsidR="0093138A" w:rsidRPr="003614A8" w:rsidRDefault="0093138A" w:rsidP="0093138A"/>
    <w:p w14:paraId="44C28B5B" w14:textId="77777777" w:rsidR="0093138A" w:rsidRDefault="0093138A" w:rsidP="0093138A"/>
    <w:p w14:paraId="7668FE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9D5AE3C" w14:textId="77777777" w:rsidTr="007A4526">
        <w:tc>
          <w:tcPr>
            <w:tcW w:w="8296" w:type="dxa"/>
          </w:tcPr>
          <w:p w14:paraId="3507730E" w14:textId="77777777" w:rsidR="0093138A" w:rsidRDefault="0093138A" w:rsidP="007A4526">
            <w:r>
              <w:rPr>
                <w:rFonts w:hint="eastAsia"/>
              </w:rPr>
              <w:t>本周工作</w:t>
            </w:r>
          </w:p>
        </w:tc>
      </w:tr>
    </w:tbl>
    <w:p w14:paraId="158A1E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876E558" w14:textId="77777777" w:rsidTr="007A4526">
        <w:tc>
          <w:tcPr>
            <w:tcW w:w="8296" w:type="dxa"/>
          </w:tcPr>
          <w:p w14:paraId="6ED1FA29" w14:textId="77777777" w:rsidR="0093138A" w:rsidRDefault="0093138A" w:rsidP="007A4526">
            <w:r>
              <w:rPr>
                <w:rFonts w:hint="eastAsia"/>
              </w:rPr>
              <w:t>下周计划</w:t>
            </w:r>
          </w:p>
        </w:tc>
      </w:tr>
    </w:tbl>
    <w:p w14:paraId="54490A8E" w14:textId="77777777" w:rsidR="0093138A" w:rsidRPr="003614A8" w:rsidRDefault="0093138A" w:rsidP="0093138A"/>
    <w:p w14:paraId="1126BC29" w14:textId="77777777" w:rsidR="0093138A" w:rsidRPr="003614A8" w:rsidRDefault="0093138A" w:rsidP="0093138A"/>
    <w:p w14:paraId="160D2AD1" w14:textId="77777777" w:rsidR="0093138A" w:rsidRDefault="0093138A" w:rsidP="0093138A"/>
    <w:p w14:paraId="1230571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C91AE6" w14:textId="77777777" w:rsidTr="007A4526">
        <w:tc>
          <w:tcPr>
            <w:tcW w:w="8296" w:type="dxa"/>
          </w:tcPr>
          <w:p w14:paraId="6388D10F" w14:textId="77777777" w:rsidR="0093138A" w:rsidRDefault="0093138A" w:rsidP="007A4526">
            <w:r>
              <w:rPr>
                <w:rFonts w:hint="eastAsia"/>
              </w:rPr>
              <w:lastRenderedPageBreak/>
              <w:t>本周工作</w:t>
            </w:r>
          </w:p>
        </w:tc>
      </w:tr>
    </w:tbl>
    <w:p w14:paraId="481992F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2FC52CE" w14:textId="77777777" w:rsidTr="007A4526">
        <w:tc>
          <w:tcPr>
            <w:tcW w:w="8296" w:type="dxa"/>
          </w:tcPr>
          <w:p w14:paraId="1828DEE9" w14:textId="77777777" w:rsidR="0093138A" w:rsidRDefault="0093138A" w:rsidP="007A4526">
            <w:r>
              <w:rPr>
                <w:rFonts w:hint="eastAsia"/>
              </w:rPr>
              <w:t>下周计划</w:t>
            </w:r>
          </w:p>
        </w:tc>
      </w:tr>
    </w:tbl>
    <w:p w14:paraId="55019196" w14:textId="77777777" w:rsidR="0093138A" w:rsidRPr="003614A8" w:rsidRDefault="0093138A" w:rsidP="0093138A"/>
    <w:p w14:paraId="383AFEEF" w14:textId="77777777" w:rsidR="0093138A" w:rsidRPr="003614A8" w:rsidRDefault="0093138A" w:rsidP="0093138A"/>
    <w:p w14:paraId="4A52EFB0" w14:textId="77777777" w:rsidR="0093138A" w:rsidRDefault="0093138A" w:rsidP="0093138A"/>
    <w:p w14:paraId="6AC21D1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F0EAC49" w14:textId="77777777" w:rsidTr="007A4526">
        <w:tc>
          <w:tcPr>
            <w:tcW w:w="8296" w:type="dxa"/>
          </w:tcPr>
          <w:p w14:paraId="33E3A3C6" w14:textId="77777777" w:rsidR="0093138A" w:rsidRDefault="0093138A" w:rsidP="007A4526">
            <w:r>
              <w:rPr>
                <w:rFonts w:hint="eastAsia"/>
              </w:rPr>
              <w:t>本周工作</w:t>
            </w:r>
          </w:p>
        </w:tc>
      </w:tr>
    </w:tbl>
    <w:p w14:paraId="30F43FB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1BAE6D8" w14:textId="77777777" w:rsidTr="007A4526">
        <w:tc>
          <w:tcPr>
            <w:tcW w:w="8296" w:type="dxa"/>
          </w:tcPr>
          <w:p w14:paraId="253C349B" w14:textId="77777777" w:rsidR="0093138A" w:rsidRDefault="0093138A" w:rsidP="007A4526">
            <w:r>
              <w:rPr>
                <w:rFonts w:hint="eastAsia"/>
              </w:rPr>
              <w:t>下周计划</w:t>
            </w:r>
          </w:p>
        </w:tc>
      </w:tr>
    </w:tbl>
    <w:p w14:paraId="4A36995A" w14:textId="77777777" w:rsidR="0093138A" w:rsidRPr="003614A8" w:rsidRDefault="0093138A" w:rsidP="0093138A"/>
    <w:p w14:paraId="2BA5E3F8" w14:textId="77777777" w:rsidR="0093138A" w:rsidRPr="003614A8" w:rsidRDefault="0093138A" w:rsidP="0093138A"/>
    <w:p w14:paraId="16276582" w14:textId="77777777" w:rsidR="0093138A" w:rsidRDefault="0093138A" w:rsidP="0093138A"/>
    <w:p w14:paraId="006DD97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B8C046" w14:textId="77777777" w:rsidTr="007A4526">
        <w:tc>
          <w:tcPr>
            <w:tcW w:w="8296" w:type="dxa"/>
          </w:tcPr>
          <w:p w14:paraId="113D38CD" w14:textId="77777777" w:rsidR="0093138A" w:rsidRDefault="0093138A" w:rsidP="007A4526">
            <w:r>
              <w:rPr>
                <w:rFonts w:hint="eastAsia"/>
              </w:rPr>
              <w:t>本周工作</w:t>
            </w:r>
          </w:p>
        </w:tc>
      </w:tr>
    </w:tbl>
    <w:p w14:paraId="6EB544C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9C95B82" w14:textId="77777777" w:rsidTr="007A4526">
        <w:tc>
          <w:tcPr>
            <w:tcW w:w="8296" w:type="dxa"/>
          </w:tcPr>
          <w:p w14:paraId="3B1CC549" w14:textId="77777777" w:rsidR="0093138A" w:rsidRDefault="0093138A" w:rsidP="007A4526">
            <w:r>
              <w:rPr>
                <w:rFonts w:hint="eastAsia"/>
              </w:rPr>
              <w:t>下周计划</w:t>
            </w:r>
          </w:p>
        </w:tc>
      </w:tr>
    </w:tbl>
    <w:p w14:paraId="1CC869D6" w14:textId="77777777" w:rsidR="0093138A" w:rsidRPr="003614A8" w:rsidRDefault="0093138A" w:rsidP="0093138A"/>
    <w:p w14:paraId="4F9107E4" w14:textId="77777777" w:rsidR="0093138A" w:rsidRPr="003614A8" w:rsidRDefault="0093138A" w:rsidP="0093138A"/>
    <w:p w14:paraId="09E884CE" w14:textId="77777777" w:rsidR="0093138A" w:rsidRDefault="0093138A" w:rsidP="0093138A"/>
    <w:p w14:paraId="383B97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AD348A" w14:textId="77777777" w:rsidTr="007A4526">
        <w:tc>
          <w:tcPr>
            <w:tcW w:w="8296" w:type="dxa"/>
          </w:tcPr>
          <w:p w14:paraId="61319EFD" w14:textId="77777777" w:rsidR="0093138A" w:rsidRDefault="0093138A" w:rsidP="007A4526">
            <w:r>
              <w:rPr>
                <w:rFonts w:hint="eastAsia"/>
              </w:rPr>
              <w:t>本周工作</w:t>
            </w:r>
          </w:p>
        </w:tc>
      </w:tr>
    </w:tbl>
    <w:p w14:paraId="5AC569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95A298C" w14:textId="77777777" w:rsidTr="007A4526">
        <w:tc>
          <w:tcPr>
            <w:tcW w:w="8296" w:type="dxa"/>
          </w:tcPr>
          <w:p w14:paraId="6278A4E1" w14:textId="77777777" w:rsidR="0093138A" w:rsidRDefault="0093138A" w:rsidP="007A4526">
            <w:r>
              <w:rPr>
                <w:rFonts w:hint="eastAsia"/>
              </w:rPr>
              <w:t>下周计划</w:t>
            </w:r>
          </w:p>
        </w:tc>
      </w:tr>
    </w:tbl>
    <w:p w14:paraId="22F8C996" w14:textId="77777777" w:rsidR="0093138A" w:rsidRPr="003614A8" w:rsidRDefault="0093138A" w:rsidP="0093138A"/>
    <w:p w14:paraId="3D5A3E48" w14:textId="77777777" w:rsidR="0093138A" w:rsidRPr="003614A8" w:rsidRDefault="0093138A" w:rsidP="0093138A"/>
    <w:p w14:paraId="4A14323D" w14:textId="77777777" w:rsidR="0093138A" w:rsidRDefault="0093138A" w:rsidP="0093138A"/>
    <w:p w14:paraId="03D81F1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58BBE4" w14:textId="77777777" w:rsidTr="007A4526">
        <w:tc>
          <w:tcPr>
            <w:tcW w:w="8296" w:type="dxa"/>
          </w:tcPr>
          <w:p w14:paraId="152D4911" w14:textId="77777777" w:rsidR="0093138A" w:rsidRDefault="0093138A" w:rsidP="007A4526">
            <w:r>
              <w:rPr>
                <w:rFonts w:hint="eastAsia"/>
              </w:rPr>
              <w:t>本周工作</w:t>
            </w:r>
          </w:p>
        </w:tc>
      </w:tr>
    </w:tbl>
    <w:p w14:paraId="382CBB7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4FE324" w14:textId="77777777" w:rsidTr="007A4526">
        <w:tc>
          <w:tcPr>
            <w:tcW w:w="8296" w:type="dxa"/>
          </w:tcPr>
          <w:p w14:paraId="2720D9CA" w14:textId="77777777" w:rsidR="0093138A" w:rsidRDefault="0093138A" w:rsidP="007A4526">
            <w:r>
              <w:rPr>
                <w:rFonts w:hint="eastAsia"/>
              </w:rPr>
              <w:t>下周计划</w:t>
            </w:r>
          </w:p>
        </w:tc>
      </w:tr>
    </w:tbl>
    <w:p w14:paraId="3DC99DDE" w14:textId="77777777" w:rsidR="0093138A" w:rsidRPr="003614A8" w:rsidRDefault="0093138A" w:rsidP="0093138A"/>
    <w:p w14:paraId="7ABA138E" w14:textId="77777777" w:rsidR="0093138A" w:rsidRPr="003614A8" w:rsidRDefault="0093138A" w:rsidP="0093138A"/>
    <w:p w14:paraId="4F8D1A7B" w14:textId="77777777" w:rsidR="0093138A" w:rsidRDefault="0093138A" w:rsidP="0093138A"/>
    <w:p w14:paraId="733DD01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B320EBF" w14:textId="77777777" w:rsidTr="007A4526">
        <w:tc>
          <w:tcPr>
            <w:tcW w:w="8296" w:type="dxa"/>
          </w:tcPr>
          <w:p w14:paraId="2565531C" w14:textId="77777777" w:rsidR="0093138A" w:rsidRDefault="0093138A" w:rsidP="007A4526">
            <w:r>
              <w:rPr>
                <w:rFonts w:hint="eastAsia"/>
              </w:rPr>
              <w:t>本周工作</w:t>
            </w:r>
          </w:p>
        </w:tc>
      </w:tr>
    </w:tbl>
    <w:p w14:paraId="0A6C8A5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933F086" w14:textId="77777777" w:rsidTr="007A4526">
        <w:tc>
          <w:tcPr>
            <w:tcW w:w="8296" w:type="dxa"/>
          </w:tcPr>
          <w:p w14:paraId="01049E27" w14:textId="77777777" w:rsidR="0093138A" w:rsidRDefault="0093138A" w:rsidP="007A4526">
            <w:r>
              <w:rPr>
                <w:rFonts w:hint="eastAsia"/>
              </w:rPr>
              <w:lastRenderedPageBreak/>
              <w:t>下周计划</w:t>
            </w:r>
          </w:p>
        </w:tc>
      </w:tr>
    </w:tbl>
    <w:p w14:paraId="489EFA8E" w14:textId="77777777" w:rsidR="0093138A" w:rsidRPr="003614A8" w:rsidRDefault="0093138A" w:rsidP="0093138A"/>
    <w:p w14:paraId="15FEEF92" w14:textId="77777777" w:rsidR="0093138A" w:rsidRPr="003614A8" w:rsidRDefault="0093138A" w:rsidP="0093138A"/>
    <w:p w14:paraId="703964E4" w14:textId="77777777" w:rsidR="0093138A" w:rsidRDefault="0093138A" w:rsidP="0093138A"/>
    <w:p w14:paraId="64E0692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8B49F3" w14:textId="77777777" w:rsidTr="007A4526">
        <w:tc>
          <w:tcPr>
            <w:tcW w:w="8296" w:type="dxa"/>
          </w:tcPr>
          <w:p w14:paraId="102ECD6B" w14:textId="77777777" w:rsidR="0093138A" w:rsidRDefault="0093138A" w:rsidP="007A4526">
            <w:r>
              <w:rPr>
                <w:rFonts w:hint="eastAsia"/>
              </w:rPr>
              <w:t>本周工作</w:t>
            </w:r>
          </w:p>
        </w:tc>
      </w:tr>
    </w:tbl>
    <w:p w14:paraId="70A0E57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EAD60B" w14:textId="77777777" w:rsidTr="007A4526">
        <w:tc>
          <w:tcPr>
            <w:tcW w:w="8296" w:type="dxa"/>
          </w:tcPr>
          <w:p w14:paraId="678EE4C2" w14:textId="77777777" w:rsidR="0093138A" w:rsidRDefault="0093138A" w:rsidP="007A4526">
            <w:r>
              <w:rPr>
                <w:rFonts w:hint="eastAsia"/>
              </w:rPr>
              <w:t>下周计划</w:t>
            </w:r>
          </w:p>
        </w:tc>
      </w:tr>
    </w:tbl>
    <w:p w14:paraId="1F224F98" w14:textId="77777777" w:rsidR="0093138A" w:rsidRPr="003614A8" w:rsidRDefault="0093138A" w:rsidP="0093138A"/>
    <w:p w14:paraId="02544DC5" w14:textId="77777777" w:rsidR="0093138A" w:rsidRPr="003614A8" w:rsidRDefault="0093138A" w:rsidP="0093138A"/>
    <w:p w14:paraId="77381FFB" w14:textId="77777777" w:rsidR="0093138A" w:rsidRDefault="0093138A" w:rsidP="0093138A"/>
    <w:p w14:paraId="3F2FE0D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0AC53F" w14:textId="77777777" w:rsidTr="007A4526">
        <w:tc>
          <w:tcPr>
            <w:tcW w:w="8296" w:type="dxa"/>
          </w:tcPr>
          <w:p w14:paraId="2AD15DDE" w14:textId="77777777" w:rsidR="0093138A" w:rsidRDefault="0093138A" w:rsidP="007A4526">
            <w:r>
              <w:rPr>
                <w:rFonts w:hint="eastAsia"/>
              </w:rPr>
              <w:t>本周工作</w:t>
            </w:r>
          </w:p>
        </w:tc>
      </w:tr>
    </w:tbl>
    <w:p w14:paraId="613DD32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1093C60" w14:textId="77777777" w:rsidTr="007A4526">
        <w:tc>
          <w:tcPr>
            <w:tcW w:w="8296" w:type="dxa"/>
          </w:tcPr>
          <w:p w14:paraId="1BDB8EFD" w14:textId="77777777" w:rsidR="0093138A" w:rsidRDefault="0093138A" w:rsidP="007A4526">
            <w:r>
              <w:rPr>
                <w:rFonts w:hint="eastAsia"/>
              </w:rPr>
              <w:t>下周计划</w:t>
            </w:r>
          </w:p>
        </w:tc>
      </w:tr>
    </w:tbl>
    <w:p w14:paraId="6A5E1F1E" w14:textId="77777777" w:rsidR="0093138A" w:rsidRPr="003614A8" w:rsidRDefault="0093138A" w:rsidP="0093138A"/>
    <w:p w14:paraId="37DC9F7C" w14:textId="77777777" w:rsidR="0093138A" w:rsidRPr="003614A8" w:rsidRDefault="0093138A" w:rsidP="0093138A"/>
    <w:p w14:paraId="25DF2CDE" w14:textId="77777777" w:rsidR="0093138A" w:rsidRDefault="0093138A" w:rsidP="0093138A"/>
    <w:p w14:paraId="7DC90BC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7A28F99" w14:textId="77777777" w:rsidTr="007A4526">
        <w:tc>
          <w:tcPr>
            <w:tcW w:w="8296" w:type="dxa"/>
          </w:tcPr>
          <w:p w14:paraId="24D6986F" w14:textId="77777777" w:rsidR="0093138A" w:rsidRDefault="0093138A" w:rsidP="007A4526">
            <w:r>
              <w:rPr>
                <w:rFonts w:hint="eastAsia"/>
              </w:rPr>
              <w:t>本周工作</w:t>
            </w:r>
          </w:p>
        </w:tc>
      </w:tr>
    </w:tbl>
    <w:p w14:paraId="126BC00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40AD78" w14:textId="77777777" w:rsidTr="007A4526">
        <w:tc>
          <w:tcPr>
            <w:tcW w:w="8296" w:type="dxa"/>
          </w:tcPr>
          <w:p w14:paraId="4AB32935" w14:textId="77777777" w:rsidR="0093138A" w:rsidRDefault="0093138A" w:rsidP="007A4526">
            <w:r>
              <w:rPr>
                <w:rFonts w:hint="eastAsia"/>
              </w:rPr>
              <w:t>下周计划</w:t>
            </w:r>
          </w:p>
        </w:tc>
      </w:tr>
    </w:tbl>
    <w:p w14:paraId="0A4BBEEC" w14:textId="77777777" w:rsidR="0093138A" w:rsidRPr="003614A8" w:rsidRDefault="0093138A" w:rsidP="0093138A"/>
    <w:p w14:paraId="16E80D8C" w14:textId="77777777" w:rsidR="0093138A" w:rsidRPr="003614A8" w:rsidRDefault="0093138A" w:rsidP="0093138A"/>
    <w:p w14:paraId="5F5C74F8" w14:textId="77777777" w:rsidR="0093138A" w:rsidRDefault="0093138A" w:rsidP="0093138A"/>
    <w:p w14:paraId="7900486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FD97541" w14:textId="77777777" w:rsidTr="007A4526">
        <w:tc>
          <w:tcPr>
            <w:tcW w:w="8296" w:type="dxa"/>
          </w:tcPr>
          <w:p w14:paraId="1AE57580" w14:textId="77777777" w:rsidR="0093138A" w:rsidRDefault="0093138A" w:rsidP="007A4526">
            <w:r>
              <w:rPr>
                <w:rFonts w:hint="eastAsia"/>
              </w:rPr>
              <w:t>本周工作</w:t>
            </w:r>
          </w:p>
        </w:tc>
      </w:tr>
    </w:tbl>
    <w:p w14:paraId="047442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B8FABB3" w14:textId="77777777" w:rsidTr="007A4526">
        <w:tc>
          <w:tcPr>
            <w:tcW w:w="8296" w:type="dxa"/>
          </w:tcPr>
          <w:p w14:paraId="7B38C2A2" w14:textId="77777777" w:rsidR="0093138A" w:rsidRDefault="0093138A" w:rsidP="007A4526">
            <w:r>
              <w:rPr>
                <w:rFonts w:hint="eastAsia"/>
              </w:rPr>
              <w:t>下周计划</w:t>
            </w:r>
          </w:p>
        </w:tc>
      </w:tr>
    </w:tbl>
    <w:p w14:paraId="61BACCC4" w14:textId="77777777" w:rsidR="0093138A" w:rsidRPr="003614A8" w:rsidRDefault="0093138A" w:rsidP="0093138A"/>
    <w:p w14:paraId="564E53C4" w14:textId="77777777" w:rsidR="0093138A" w:rsidRPr="003614A8" w:rsidRDefault="0093138A" w:rsidP="0093138A"/>
    <w:p w14:paraId="15F07ADF" w14:textId="77777777" w:rsidR="0093138A" w:rsidRDefault="0093138A" w:rsidP="0093138A"/>
    <w:p w14:paraId="45A6695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8B0DC67" w14:textId="77777777" w:rsidTr="007A4526">
        <w:tc>
          <w:tcPr>
            <w:tcW w:w="8296" w:type="dxa"/>
          </w:tcPr>
          <w:p w14:paraId="1C25295F" w14:textId="77777777" w:rsidR="0093138A" w:rsidRDefault="0093138A" w:rsidP="007A4526">
            <w:r>
              <w:rPr>
                <w:rFonts w:hint="eastAsia"/>
              </w:rPr>
              <w:t>本周工作</w:t>
            </w:r>
          </w:p>
        </w:tc>
      </w:tr>
    </w:tbl>
    <w:p w14:paraId="140452C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711109D" w14:textId="77777777" w:rsidTr="007A4526">
        <w:tc>
          <w:tcPr>
            <w:tcW w:w="8296" w:type="dxa"/>
          </w:tcPr>
          <w:p w14:paraId="04E883B3" w14:textId="77777777" w:rsidR="0093138A" w:rsidRDefault="0093138A" w:rsidP="007A4526">
            <w:r>
              <w:rPr>
                <w:rFonts w:hint="eastAsia"/>
              </w:rPr>
              <w:t>下周计划</w:t>
            </w:r>
          </w:p>
        </w:tc>
      </w:tr>
    </w:tbl>
    <w:p w14:paraId="14B745C8" w14:textId="77777777" w:rsidR="0093138A" w:rsidRPr="003614A8" w:rsidRDefault="0093138A" w:rsidP="0093138A"/>
    <w:p w14:paraId="55FCCEF7" w14:textId="77777777" w:rsidR="0093138A" w:rsidRPr="003614A8" w:rsidRDefault="0093138A" w:rsidP="0093138A"/>
    <w:p w14:paraId="5E9CB43E" w14:textId="77777777" w:rsidR="0093138A" w:rsidRDefault="0093138A" w:rsidP="0093138A"/>
    <w:p w14:paraId="3CBB988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8B9F48" w14:textId="77777777" w:rsidTr="007A4526">
        <w:tc>
          <w:tcPr>
            <w:tcW w:w="8296" w:type="dxa"/>
          </w:tcPr>
          <w:p w14:paraId="03D80D87" w14:textId="77777777" w:rsidR="0093138A" w:rsidRDefault="0093138A" w:rsidP="007A4526">
            <w:r>
              <w:rPr>
                <w:rFonts w:hint="eastAsia"/>
              </w:rPr>
              <w:t>本周工作</w:t>
            </w:r>
          </w:p>
        </w:tc>
      </w:tr>
    </w:tbl>
    <w:p w14:paraId="116A393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9BF2E5" w14:textId="77777777" w:rsidTr="007A4526">
        <w:tc>
          <w:tcPr>
            <w:tcW w:w="8296" w:type="dxa"/>
          </w:tcPr>
          <w:p w14:paraId="3321C554" w14:textId="77777777" w:rsidR="0093138A" w:rsidRDefault="0093138A" w:rsidP="007A4526">
            <w:r>
              <w:rPr>
                <w:rFonts w:hint="eastAsia"/>
              </w:rPr>
              <w:t>下周计划</w:t>
            </w:r>
          </w:p>
        </w:tc>
      </w:tr>
    </w:tbl>
    <w:p w14:paraId="46C20AB1" w14:textId="77777777" w:rsidR="0093138A" w:rsidRPr="003614A8" w:rsidRDefault="0093138A" w:rsidP="0093138A"/>
    <w:p w14:paraId="1D20F76D" w14:textId="77777777" w:rsidR="0093138A" w:rsidRPr="003614A8" w:rsidRDefault="0093138A" w:rsidP="0093138A"/>
    <w:p w14:paraId="14C0E33F" w14:textId="77777777" w:rsidR="0093138A" w:rsidRDefault="0093138A" w:rsidP="0093138A"/>
    <w:p w14:paraId="46DAA8C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CB3C53" w14:textId="77777777" w:rsidTr="007A4526">
        <w:tc>
          <w:tcPr>
            <w:tcW w:w="8296" w:type="dxa"/>
          </w:tcPr>
          <w:p w14:paraId="4D89994F" w14:textId="77777777" w:rsidR="0093138A" w:rsidRDefault="0093138A" w:rsidP="007A4526">
            <w:r>
              <w:rPr>
                <w:rFonts w:hint="eastAsia"/>
              </w:rPr>
              <w:t>本周工作</w:t>
            </w:r>
          </w:p>
        </w:tc>
      </w:tr>
    </w:tbl>
    <w:p w14:paraId="39D600B6"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58CDE5B" w14:textId="77777777" w:rsidTr="007A4526">
        <w:tc>
          <w:tcPr>
            <w:tcW w:w="8296" w:type="dxa"/>
          </w:tcPr>
          <w:p w14:paraId="61E627AC" w14:textId="77777777" w:rsidR="0093138A" w:rsidRDefault="0093138A" w:rsidP="007A4526">
            <w:r>
              <w:rPr>
                <w:rFonts w:hint="eastAsia"/>
              </w:rPr>
              <w:t>下周计划</w:t>
            </w:r>
          </w:p>
        </w:tc>
      </w:tr>
    </w:tbl>
    <w:p w14:paraId="183B1FFA" w14:textId="77777777" w:rsidR="0093138A" w:rsidRPr="003614A8" w:rsidRDefault="0093138A" w:rsidP="0093138A"/>
    <w:p w14:paraId="2F468846" w14:textId="77777777" w:rsidR="0093138A" w:rsidRPr="003614A8" w:rsidRDefault="0093138A" w:rsidP="0093138A"/>
    <w:p w14:paraId="3FE69FB9" w14:textId="77777777" w:rsidR="0093138A" w:rsidRDefault="0093138A" w:rsidP="0093138A"/>
    <w:p w14:paraId="0D8A623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07BFA95" w14:textId="77777777" w:rsidTr="007A4526">
        <w:tc>
          <w:tcPr>
            <w:tcW w:w="8296" w:type="dxa"/>
          </w:tcPr>
          <w:p w14:paraId="10E58715" w14:textId="77777777" w:rsidR="0093138A" w:rsidRDefault="0093138A" w:rsidP="007A4526">
            <w:r>
              <w:rPr>
                <w:rFonts w:hint="eastAsia"/>
              </w:rPr>
              <w:t>本周工作</w:t>
            </w:r>
          </w:p>
        </w:tc>
      </w:tr>
    </w:tbl>
    <w:p w14:paraId="3F490AA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67CC4F5" w14:textId="77777777" w:rsidTr="007A4526">
        <w:tc>
          <w:tcPr>
            <w:tcW w:w="8296" w:type="dxa"/>
          </w:tcPr>
          <w:p w14:paraId="702BAC45" w14:textId="77777777" w:rsidR="0093138A" w:rsidRDefault="0093138A" w:rsidP="007A4526">
            <w:r>
              <w:rPr>
                <w:rFonts w:hint="eastAsia"/>
              </w:rPr>
              <w:t>下周计划</w:t>
            </w:r>
          </w:p>
        </w:tc>
      </w:tr>
    </w:tbl>
    <w:p w14:paraId="0B9CC871" w14:textId="77777777" w:rsidR="0093138A" w:rsidRPr="003614A8" w:rsidRDefault="0093138A" w:rsidP="0093138A"/>
    <w:p w14:paraId="18C25DF0" w14:textId="77777777" w:rsidR="0093138A" w:rsidRPr="003614A8" w:rsidRDefault="0093138A" w:rsidP="0093138A"/>
    <w:p w14:paraId="739A6D37" w14:textId="77777777" w:rsidR="0093138A" w:rsidRDefault="0093138A" w:rsidP="0093138A"/>
    <w:p w14:paraId="065CDD8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4095C7B" w14:textId="77777777" w:rsidTr="007A4526">
        <w:tc>
          <w:tcPr>
            <w:tcW w:w="8296" w:type="dxa"/>
          </w:tcPr>
          <w:p w14:paraId="33AC4CC1" w14:textId="77777777" w:rsidR="0093138A" w:rsidRDefault="0093138A" w:rsidP="007A4526">
            <w:r>
              <w:rPr>
                <w:rFonts w:hint="eastAsia"/>
              </w:rPr>
              <w:t>本周工作</w:t>
            </w:r>
          </w:p>
        </w:tc>
      </w:tr>
    </w:tbl>
    <w:p w14:paraId="262DC8C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A3EC670" w14:textId="77777777" w:rsidTr="007A4526">
        <w:tc>
          <w:tcPr>
            <w:tcW w:w="8296" w:type="dxa"/>
          </w:tcPr>
          <w:p w14:paraId="457B6782" w14:textId="77777777" w:rsidR="0093138A" w:rsidRDefault="0093138A" w:rsidP="007A4526">
            <w:r>
              <w:rPr>
                <w:rFonts w:hint="eastAsia"/>
              </w:rPr>
              <w:t>下周计划</w:t>
            </w:r>
          </w:p>
        </w:tc>
      </w:tr>
    </w:tbl>
    <w:p w14:paraId="454F72DB" w14:textId="77777777" w:rsidR="0093138A" w:rsidRPr="003614A8" w:rsidRDefault="0093138A" w:rsidP="0093138A"/>
    <w:p w14:paraId="13F60FEE" w14:textId="77777777" w:rsidR="0093138A" w:rsidRPr="003614A8" w:rsidRDefault="0093138A" w:rsidP="0093138A"/>
    <w:p w14:paraId="61CDE52A" w14:textId="77777777" w:rsidR="0093138A" w:rsidRDefault="0093138A" w:rsidP="0093138A"/>
    <w:p w14:paraId="32DD75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ABA6708" w14:textId="77777777" w:rsidTr="007A4526">
        <w:tc>
          <w:tcPr>
            <w:tcW w:w="8296" w:type="dxa"/>
          </w:tcPr>
          <w:p w14:paraId="750277CA" w14:textId="77777777" w:rsidR="0093138A" w:rsidRDefault="0093138A" w:rsidP="007A4526">
            <w:r>
              <w:rPr>
                <w:rFonts w:hint="eastAsia"/>
              </w:rPr>
              <w:t>本周工作</w:t>
            </w:r>
          </w:p>
        </w:tc>
      </w:tr>
    </w:tbl>
    <w:p w14:paraId="5C0F986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D1CD09" w14:textId="77777777" w:rsidTr="007A4526">
        <w:tc>
          <w:tcPr>
            <w:tcW w:w="8296" w:type="dxa"/>
          </w:tcPr>
          <w:p w14:paraId="5D56F3BF" w14:textId="77777777" w:rsidR="0093138A" w:rsidRDefault="0093138A" w:rsidP="007A4526">
            <w:r>
              <w:rPr>
                <w:rFonts w:hint="eastAsia"/>
              </w:rPr>
              <w:t>下周计划</w:t>
            </w:r>
          </w:p>
        </w:tc>
      </w:tr>
    </w:tbl>
    <w:p w14:paraId="6AB3CCA0" w14:textId="77777777" w:rsidR="0093138A" w:rsidRPr="003614A8" w:rsidRDefault="0093138A" w:rsidP="0093138A"/>
    <w:p w14:paraId="0EBE07CB" w14:textId="77777777" w:rsidR="0093138A" w:rsidRPr="003614A8" w:rsidRDefault="0093138A" w:rsidP="0093138A"/>
    <w:p w14:paraId="2B3DBF47" w14:textId="77777777" w:rsidR="0093138A" w:rsidRDefault="0093138A" w:rsidP="0093138A"/>
    <w:p w14:paraId="7ADFDA0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1D1FD6" w14:textId="77777777" w:rsidTr="007A4526">
        <w:tc>
          <w:tcPr>
            <w:tcW w:w="8296" w:type="dxa"/>
          </w:tcPr>
          <w:p w14:paraId="78BC83E7" w14:textId="77777777" w:rsidR="0093138A" w:rsidRDefault="0093138A" w:rsidP="007A4526">
            <w:r>
              <w:rPr>
                <w:rFonts w:hint="eastAsia"/>
              </w:rPr>
              <w:t>本周工作</w:t>
            </w:r>
          </w:p>
        </w:tc>
      </w:tr>
    </w:tbl>
    <w:p w14:paraId="3F5B5CB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6CCD61" w14:textId="77777777" w:rsidTr="007A4526">
        <w:tc>
          <w:tcPr>
            <w:tcW w:w="8296" w:type="dxa"/>
          </w:tcPr>
          <w:p w14:paraId="2F018C36" w14:textId="77777777" w:rsidR="0093138A" w:rsidRDefault="0093138A" w:rsidP="007A4526">
            <w:r>
              <w:rPr>
                <w:rFonts w:hint="eastAsia"/>
              </w:rPr>
              <w:t>下周计划</w:t>
            </w:r>
          </w:p>
        </w:tc>
      </w:tr>
    </w:tbl>
    <w:p w14:paraId="0E0FF34F" w14:textId="77777777" w:rsidR="0093138A" w:rsidRPr="003614A8" w:rsidRDefault="0093138A" w:rsidP="0093138A"/>
    <w:p w14:paraId="14F5D4D9" w14:textId="77777777" w:rsidR="0093138A" w:rsidRPr="003614A8" w:rsidRDefault="0093138A" w:rsidP="0093138A"/>
    <w:p w14:paraId="35F356AF" w14:textId="77777777" w:rsidR="0093138A" w:rsidRDefault="0093138A" w:rsidP="0093138A"/>
    <w:p w14:paraId="535146D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D166884" w14:textId="77777777" w:rsidTr="007A4526">
        <w:tc>
          <w:tcPr>
            <w:tcW w:w="8296" w:type="dxa"/>
          </w:tcPr>
          <w:p w14:paraId="7017D369" w14:textId="77777777" w:rsidR="0093138A" w:rsidRDefault="0093138A" w:rsidP="007A4526">
            <w:r>
              <w:rPr>
                <w:rFonts w:hint="eastAsia"/>
              </w:rPr>
              <w:t>本周工作</w:t>
            </w:r>
          </w:p>
        </w:tc>
      </w:tr>
    </w:tbl>
    <w:p w14:paraId="3FB4761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275255" w14:textId="77777777" w:rsidTr="007A4526">
        <w:tc>
          <w:tcPr>
            <w:tcW w:w="8296" w:type="dxa"/>
          </w:tcPr>
          <w:p w14:paraId="0922CD36" w14:textId="77777777" w:rsidR="0093138A" w:rsidRDefault="0093138A" w:rsidP="007A4526">
            <w:r>
              <w:rPr>
                <w:rFonts w:hint="eastAsia"/>
              </w:rPr>
              <w:t>下周计划</w:t>
            </w:r>
          </w:p>
        </w:tc>
      </w:tr>
    </w:tbl>
    <w:p w14:paraId="5A8E45D1" w14:textId="77777777" w:rsidR="0093138A" w:rsidRPr="003614A8" w:rsidRDefault="0093138A" w:rsidP="0093138A"/>
    <w:p w14:paraId="1F1952F2" w14:textId="77777777" w:rsidR="0093138A" w:rsidRPr="003614A8" w:rsidRDefault="0093138A" w:rsidP="0093138A"/>
    <w:p w14:paraId="298FD699" w14:textId="77777777" w:rsidR="0093138A" w:rsidRDefault="0093138A" w:rsidP="0093138A"/>
    <w:p w14:paraId="0E28666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FDACBF0" w14:textId="77777777" w:rsidTr="007A4526">
        <w:tc>
          <w:tcPr>
            <w:tcW w:w="8296" w:type="dxa"/>
          </w:tcPr>
          <w:p w14:paraId="3EED4773" w14:textId="77777777" w:rsidR="0093138A" w:rsidRDefault="0093138A" w:rsidP="007A4526">
            <w:r>
              <w:rPr>
                <w:rFonts w:hint="eastAsia"/>
              </w:rPr>
              <w:t>本周工作</w:t>
            </w:r>
          </w:p>
        </w:tc>
      </w:tr>
    </w:tbl>
    <w:p w14:paraId="77CE82C3"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E296CC" w14:textId="77777777" w:rsidTr="007A4526">
        <w:tc>
          <w:tcPr>
            <w:tcW w:w="8296" w:type="dxa"/>
          </w:tcPr>
          <w:p w14:paraId="487B651B" w14:textId="77777777" w:rsidR="0093138A" w:rsidRDefault="0093138A" w:rsidP="007A4526">
            <w:r>
              <w:rPr>
                <w:rFonts w:hint="eastAsia"/>
              </w:rPr>
              <w:t>下周计划</w:t>
            </w:r>
          </w:p>
        </w:tc>
      </w:tr>
    </w:tbl>
    <w:p w14:paraId="4FBFEFB8" w14:textId="77777777" w:rsidR="0093138A" w:rsidRPr="003614A8" w:rsidRDefault="0093138A" w:rsidP="0093138A"/>
    <w:p w14:paraId="115C36FF" w14:textId="77777777" w:rsidR="0093138A" w:rsidRPr="003614A8" w:rsidRDefault="0093138A" w:rsidP="0093138A"/>
    <w:p w14:paraId="19B67D40" w14:textId="77777777" w:rsidR="0093138A" w:rsidRDefault="0093138A" w:rsidP="0093138A"/>
    <w:p w14:paraId="08EFC4F7"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C21EC5" w14:textId="77777777" w:rsidTr="007A4526">
        <w:tc>
          <w:tcPr>
            <w:tcW w:w="8296" w:type="dxa"/>
          </w:tcPr>
          <w:p w14:paraId="7163DA7F" w14:textId="77777777" w:rsidR="0093138A" w:rsidRDefault="0093138A" w:rsidP="007A4526">
            <w:r>
              <w:rPr>
                <w:rFonts w:hint="eastAsia"/>
              </w:rPr>
              <w:t>本周工作</w:t>
            </w:r>
          </w:p>
        </w:tc>
      </w:tr>
    </w:tbl>
    <w:p w14:paraId="18231CF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D47693" w14:textId="77777777" w:rsidTr="007A4526">
        <w:tc>
          <w:tcPr>
            <w:tcW w:w="8296" w:type="dxa"/>
          </w:tcPr>
          <w:p w14:paraId="161A3E4B" w14:textId="77777777" w:rsidR="0093138A" w:rsidRDefault="0093138A" w:rsidP="007A4526">
            <w:r>
              <w:rPr>
                <w:rFonts w:hint="eastAsia"/>
              </w:rPr>
              <w:t>下周计划</w:t>
            </w:r>
          </w:p>
        </w:tc>
      </w:tr>
    </w:tbl>
    <w:p w14:paraId="7CD5A922" w14:textId="77777777" w:rsidR="0093138A" w:rsidRPr="003614A8" w:rsidRDefault="0093138A" w:rsidP="0093138A"/>
    <w:p w14:paraId="2BC68559" w14:textId="77777777" w:rsidR="0093138A" w:rsidRPr="003614A8" w:rsidRDefault="0093138A" w:rsidP="0093138A"/>
    <w:p w14:paraId="79F674E1" w14:textId="77777777" w:rsidR="0093138A" w:rsidRDefault="0093138A" w:rsidP="0093138A"/>
    <w:p w14:paraId="7EEEDBDD"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74E8006" w14:textId="77777777" w:rsidTr="007A4526">
        <w:tc>
          <w:tcPr>
            <w:tcW w:w="8296" w:type="dxa"/>
          </w:tcPr>
          <w:p w14:paraId="2C759E81" w14:textId="77777777" w:rsidR="0093138A" w:rsidRDefault="0093138A" w:rsidP="007A4526">
            <w:r>
              <w:rPr>
                <w:rFonts w:hint="eastAsia"/>
              </w:rPr>
              <w:t>本周工作</w:t>
            </w:r>
          </w:p>
        </w:tc>
      </w:tr>
    </w:tbl>
    <w:p w14:paraId="599232C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0F84B27" w14:textId="77777777" w:rsidTr="007A4526">
        <w:tc>
          <w:tcPr>
            <w:tcW w:w="8296" w:type="dxa"/>
          </w:tcPr>
          <w:p w14:paraId="58B20861" w14:textId="77777777" w:rsidR="0093138A" w:rsidRDefault="0093138A" w:rsidP="007A4526">
            <w:r>
              <w:rPr>
                <w:rFonts w:hint="eastAsia"/>
              </w:rPr>
              <w:t>下周计划</w:t>
            </w:r>
          </w:p>
        </w:tc>
      </w:tr>
    </w:tbl>
    <w:p w14:paraId="1067EFD0" w14:textId="77777777" w:rsidR="0093138A" w:rsidRPr="003614A8" w:rsidRDefault="0093138A" w:rsidP="0093138A"/>
    <w:p w14:paraId="7E67AD77" w14:textId="77777777" w:rsidR="0093138A" w:rsidRPr="003614A8" w:rsidRDefault="0093138A" w:rsidP="0093138A"/>
    <w:p w14:paraId="6A76A331" w14:textId="77777777" w:rsidR="0093138A" w:rsidRDefault="0093138A" w:rsidP="0093138A"/>
    <w:p w14:paraId="645F7D7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BD1C73F" w14:textId="77777777" w:rsidTr="007A4526">
        <w:tc>
          <w:tcPr>
            <w:tcW w:w="8296" w:type="dxa"/>
          </w:tcPr>
          <w:p w14:paraId="3E5D494C" w14:textId="77777777" w:rsidR="0093138A" w:rsidRDefault="0093138A" w:rsidP="007A4526">
            <w:r>
              <w:rPr>
                <w:rFonts w:hint="eastAsia"/>
              </w:rPr>
              <w:t>本周工作</w:t>
            </w:r>
          </w:p>
        </w:tc>
      </w:tr>
    </w:tbl>
    <w:p w14:paraId="59D57F2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D0CECD3" w14:textId="77777777" w:rsidTr="007A4526">
        <w:tc>
          <w:tcPr>
            <w:tcW w:w="8296" w:type="dxa"/>
          </w:tcPr>
          <w:p w14:paraId="6E7C992B" w14:textId="77777777" w:rsidR="0093138A" w:rsidRDefault="0093138A" w:rsidP="007A4526">
            <w:r>
              <w:rPr>
                <w:rFonts w:hint="eastAsia"/>
              </w:rPr>
              <w:t>下周计划</w:t>
            </w:r>
          </w:p>
        </w:tc>
      </w:tr>
    </w:tbl>
    <w:p w14:paraId="33E62B34" w14:textId="77777777" w:rsidR="0093138A" w:rsidRPr="003614A8" w:rsidRDefault="0093138A" w:rsidP="0093138A"/>
    <w:p w14:paraId="2014277C" w14:textId="77777777" w:rsidR="0093138A" w:rsidRPr="003614A8" w:rsidRDefault="0093138A" w:rsidP="0093138A"/>
    <w:p w14:paraId="58405E57" w14:textId="77777777" w:rsidR="0093138A" w:rsidRPr="003614A8" w:rsidRDefault="0093138A" w:rsidP="0093138A"/>
    <w:p w14:paraId="403B7F5D" w14:textId="77777777" w:rsidR="0093138A" w:rsidRDefault="0093138A" w:rsidP="0093138A"/>
    <w:p w14:paraId="4591D8E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222AD42" w14:textId="77777777" w:rsidTr="007A4526">
        <w:tc>
          <w:tcPr>
            <w:tcW w:w="8296" w:type="dxa"/>
          </w:tcPr>
          <w:p w14:paraId="073B89D0" w14:textId="77777777" w:rsidR="0093138A" w:rsidRDefault="0093138A" w:rsidP="007A4526">
            <w:r>
              <w:rPr>
                <w:rFonts w:hint="eastAsia"/>
              </w:rPr>
              <w:t>本周工作</w:t>
            </w:r>
          </w:p>
        </w:tc>
      </w:tr>
    </w:tbl>
    <w:p w14:paraId="575D7565"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EAC8BD" w14:textId="77777777" w:rsidTr="007A4526">
        <w:tc>
          <w:tcPr>
            <w:tcW w:w="8296" w:type="dxa"/>
          </w:tcPr>
          <w:p w14:paraId="376D9B47" w14:textId="77777777" w:rsidR="0093138A" w:rsidRDefault="0093138A" w:rsidP="007A4526">
            <w:r>
              <w:rPr>
                <w:rFonts w:hint="eastAsia"/>
              </w:rPr>
              <w:t>下周计划</w:t>
            </w:r>
          </w:p>
        </w:tc>
      </w:tr>
    </w:tbl>
    <w:p w14:paraId="0423BB41" w14:textId="77777777" w:rsidR="0093138A" w:rsidRPr="003614A8" w:rsidRDefault="0093138A" w:rsidP="0093138A"/>
    <w:p w14:paraId="69D34FC1" w14:textId="77777777" w:rsidR="0093138A" w:rsidRPr="003614A8" w:rsidRDefault="0093138A" w:rsidP="0093138A"/>
    <w:p w14:paraId="6AA79736" w14:textId="77777777" w:rsidR="0093138A" w:rsidRDefault="0093138A" w:rsidP="0093138A"/>
    <w:p w14:paraId="3A60EA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DB7D88D" w14:textId="77777777" w:rsidTr="007A4526">
        <w:tc>
          <w:tcPr>
            <w:tcW w:w="8296" w:type="dxa"/>
          </w:tcPr>
          <w:p w14:paraId="32FFE318" w14:textId="77777777" w:rsidR="0093138A" w:rsidRDefault="0093138A" w:rsidP="007A4526">
            <w:r>
              <w:rPr>
                <w:rFonts w:hint="eastAsia"/>
              </w:rPr>
              <w:t>本周工作</w:t>
            </w:r>
          </w:p>
        </w:tc>
      </w:tr>
    </w:tbl>
    <w:p w14:paraId="30FB61F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6E655D" w14:textId="77777777" w:rsidTr="007A4526">
        <w:tc>
          <w:tcPr>
            <w:tcW w:w="8296" w:type="dxa"/>
          </w:tcPr>
          <w:p w14:paraId="36EA9BF9" w14:textId="77777777" w:rsidR="0093138A" w:rsidRDefault="0093138A" w:rsidP="007A4526">
            <w:r>
              <w:rPr>
                <w:rFonts w:hint="eastAsia"/>
              </w:rPr>
              <w:t>下周计划</w:t>
            </w:r>
          </w:p>
        </w:tc>
      </w:tr>
    </w:tbl>
    <w:p w14:paraId="63338CAE" w14:textId="77777777" w:rsidR="0093138A" w:rsidRPr="003614A8" w:rsidRDefault="0093138A" w:rsidP="0093138A"/>
    <w:p w14:paraId="4BA8DEA1" w14:textId="77777777" w:rsidR="0093138A" w:rsidRPr="003614A8" w:rsidRDefault="0093138A" w:rsidP="0093138A"/>
    <w:p w14:paraId="2871A427" w14:textId="77777777" w:rsidR="0093138A" w:rsidRDefault="0093138A" w:rsidP="0093138A"/>
    <w:p w14:paraId="2AB3219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316F795" w14:textId="77777777" w:rsidTr="007A4526">
        <w:tc>
          <w:tcPr>
            <w:tcW w:w="8296" w:type="dxa"/>
          </w:tcPr>
          <w:p w14:paraId="351C8B40" w14:textId="77777777" w:rsidR="0093138A" w:rsidRDefault="0093138A" w:rsidP="007A4526">
            <w:r>
              <w:rPr>
                <w:rFonts w:hint="eastAsia"/>
              </w:rPr>
              <w:t>本周工作</w:t>
            </w:r>
          </w:p>
        </w:tc>
      </w:tr>
    </w:tbl>
    <w:p w14:paraId="4324E71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1F63854" w14:textId="77777777" w:rsidTr="007A4526">
        <w:tc>
          <w:tcPr>
            <w:tcW w:w="8296" w:type="dxa"/>
          </w:tcPr>
          <w:p w14:paraId="79C266FF" w14:textId="77777777" w:rsidR="0093138A" w:rsidRDefault="0093138A" w:rsidP="007A4526">
            <w:r>
              <w:rPr>
                <w:rFonts w:hint="eastAsia"/>
              </w:rPr>
              <w:t>下周计划</w:t>
            </w:r>
          </w:p>
        </w:tc>
      </w:tr>
    </w:tbl>
    <w:p w14:paraId="4DDBB360" w14:textId="77777777" w:rsidR="0093138A" w:rsidRPr="003614A8" w:rsidRDefault="0093138A" w:rsidP="0093138A"/>
    <w:p w14:paraId="007D40F2" w14:textId="77777777" w:rsidR="0093138A" w:rsidRPr="003614A8" w:rsidRDefault="0093138A" w:rsidP="0093138A"/>
    <w:p w14:paraId="603139F0" w14:textId="77777777" w:rsidR="0093138A" w:rsidRDefault="0093138A" w:rsidP="0093138A"/>
    <w:p w14:paraId="5B88849A"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3AFE3A8" w14:textId="77777777" w:rsidTr="007A4526">
        <w:tc>
          <w:tcPr>
            <w:tcW w:w="8296" w:type="dxa"/>
          </w:tcPr>
          <w:p w14:paraId="1F53FA23" w14:textId="77777777" w:rsidR="0093138A" w:rsidRDefault="0093138A" w:rsidP="007A4526">
            <w:r>
              <w:rPr>
                <w:rFonts w:hint="eastAsia"/>
              </w:rPr>
              <w:t>本周工作</w:t>
            </w:r>
          </w:p>
        </w:tc>
      </w:tr>
    </w:tbl>
    <w:p w14:paraId="3DBDA728"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537EAD76" w14:textId="77777777" w:rsidTr="007A4526">
        <w:tc>
          <w:tcPr>
            <w:tcW w:w="8296" w:type="dxa"/>
          </w:tcPr>
          <w:p w14:paraId="2FC27E94" w14:textId="77777777" w:rsidR="0093138A" w:rsidRDefault="0093138A" w:rsidP="007A4526">
            <w:r>
              <w:rPr>
                <w:rFonts w:hint="eastAsia"/>
              </w:rPr>
              <w:t>下周计划</w:t>
            </w:r>
          </w:p>
        </w:tc>
      </w:tr>
    </w:tbl>
    <w:p w14:paraId="3DD15C76" w14:textId="77777777" w:rsidR="0093138A" w:rsidRPr="003614A8" w:rsidRDefault="0093138A" w:rsidP="0093138A"/>
    <w:p w14:paraId="23D4F77B" w14:textId="77777777" w:rsidR="0093138A" w:rsidRPr="003614A8" w:rsidRDefault="0093138A" w:rsidP="0093138A"/>
    <w:p w14:paraId="3C26F0A4" w14:textId="77777777" w:rsidR="0093138A" w:rsidRDefault="0093138A" w:rsidP="0093138A"/>
    <w:p w14:paraId="3CEA9DF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E040A1E" w14:textId="77777777" w:rsidTr="007A4526">
        <w:tc>
          <w:tcPr>
            <w:tcW w:w="8296" w:type="dxa"/>
          </w:tcPr>
          <w:p w14:paraId="0FBA02A4" w14:textId="77777777" w:rsidR="0093138A" w:rsidRDefault="0093138A" w:rsidP="007A4526">
            <w:r>
              <w:rPr>
                <w:rFonts w:hint="eastAsia"/>
              </w:rPr>
              <w:t>本周工作</w:t>
            </w:r>
          </w:p>
        </w:tc>
      </w:tr>
    </w:tbl>
    <w:p w14:paraId="2C05181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32B2F948" w14:textId="77777777" w:rsidTr="007A4526">
        <w:tc>
          <w:tcPr>
            <w:tcW w:w="8296" w:type="dxa"/>
          </w:tcPr>
          <w:p w14:paraId="5A7AC3B6" w14:textId="77777777" w:rsidR="0093138A" w:rsidRDefault="0093138A" w:rsidP="007A4526">
            <w:r>
              <w:rPr>
                <w:rFonts w:hint="eastAsia"/>
              </w:rPr>
              <w:t>下周计划</w:t>
            </w:r>
          </w:p>
        </w:tc>
      </w:tr>
    </w:tbl>
    <w:p w14:paraId="171202AB" w14:textId="77777777" w:rsidR="0093138A" w:rsidRPr="003614A8" w:rsidRDefault="0093138A" w:rsidP="0093138A"/>
    <w:p w14:paraId="28FD26D9" w14:textId="77777777" w:rsidR="0093138A" w:rsidRPr="003614A8" w:rsidRDefault="0093138A" w:rsidP="0093138A"/>
    <w:p w14:paraId="12C82CAD" w14:textId="77777777" w:rsidR="0093138A" w:rsidRDefault="0093138A" w:rsidP="0093138A"/>
    <w:p w14:paraId="2466942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78C07AF5" w14:textId="77777777" w:rsidTr="007A4526">
        <w:tc>
          <w:tcPr>
            <w:tcW w:w="8296" w:type="dxa"/>
          </w:tcPr>
          <w:p w14:paraId="0E4E9BED" w14:textId="77777777" w:rsidR="0093138A" w:rsidRDefault="0093138A" w:rsidP="007A4526">
            <w:r>
              <w:rPr>
                <w:rFonts w:hint="eastAsia"/>
              </w:rPr>
              <w:lastRenderedPageBreak/>
              <w:t>本周工作</w:t>
            </w:r>
          </w:p>
        </w:tc>
      </w:tr>
    </w:tbl>
    <w:p w14:paraId="0B39FB20"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B0A04E9" w14:textId="77777777" w:rsidTr="007A4526">
        <w:tc>
          <w:tcPr>
            <w:tcW w:w="8296" w:type="dxa"/>
          </w:tcPr>
          <w:p w14:paraId="4A63A050" w14:textId="77777777" w:rsidR="0093138A" w:rsidRDefault="0093138A" w:rsidP="007A4526">
            <w:r>
              <w:rPr>
                <w:rFonts w:hint="eastAsia"/>
              </w:rPr>
              <w:t>下周计划</w:t>
            </w:r>
          </w:p>
        </w:tc>
      </w:tr>
    </w:tbl>
    <w:p w14:paraId="7A6B5567" w14:textId="77777777" w:rsidR="0093138A" w:rsidRPr="003614A8" w:rsidRDefault="0093138A" w:rsidP="0093138A"/>
    <w:p w14:paraId="02B84CE1" w14:textId="77777777" w:rsidR="0093138A" w:rsidRPr="003614A8" w:rsidRDefault="0093138A" w:rsidP="0093138A"/>
    <w:p w14:paraId="7369FBF9" w14:textId="77777777" w:rsidR="0093138A" w:rsidRDefault="0093138A" w:rsidP="0093138A"/>
    <w:p w14:paraId="43F46E0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7F5B16E" w14:textId="77777777" w:rsidTr="007A4526">
        <w:tc>
          <w:tcPr>
            <w:tcW w:w="8296" w:type="dxa"/>
          </w:tcPr>
          <w:p w14:paraId="132EDD8A" w14:textId="77777777" w:rsidR="0093138A" w:rsidRDefault="0093138A" w:rsidP="007A4526">
            <w:r>
              <w:rPr>
                <w:rFonts w:hint="eastAsia"/>
              </w:rPr>
              <w:t>本周工作</w:t>
            </w:r>
          </w:p>
        </w:tc>
      </w:tr>
    </w:tbl>
    <w:p w14:paraId="77A48892"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5F7F31A" w14:textId="77777777" w:rsidTr="007A4526">
        <w:tc>
          <w:tcPr>
            <w:tcW w:w="8296" w:type="dxa"/>
          </w:tcPr>
          <w:p w14:paraId="7E185168" w14:textId="77777777" w:rsidR="0093138A" w:rsidRDefault="0093138A" w:rsidP="007A4526">
            <w:r>
              <w:rPr>
                <w:rFonts w:hint="eastAsia"/>
              </w:rPr>
              <w:t>下周计划</w:t>
            </w:r>
          </w:p>
        </w:tc>
      </w:tr>
    </w:tbl>
    <w:p w14:paraId="1435EAB7" w14:textId="77777777" w:rsidR="0093138A" w:rsidRPr="003614A8" w:rsidRDefault="0093138A" w:rsidP="0093138A"/>
    <w:p w14:paraId="737A1FC8" w14:textId="77777777" w:rsidR="0093138A" w:rsidRPr="003614A8" w:rsidRDefault="0093138A" w:rsidP="0093138A"/>
    <w:p w14:paraId="2F22296D" w14:textId="77777777" w:rsidR="0093138A" w:rsidRDefault="0093138A" w:rsidP="0093138A"/>
    <w:p w14:paraId="4C9C187B"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9E19EE8" w14:textId="77777777" w:rsidTr="007A4526">
        <w:tc>
          <w:tcPr>
            <w:tcW w:w="8296" w:type="dxa"/>
          </w:tcPr>
          <w:p w14:paraId="1B641761" w14:textId="77777777" w:rsidR="0093138A" w:rsidRDefault="0093138A" w:rsidP="007A4526">
            <w:r>
              <w:rPr>
                <w:rFonts w:hint="eastAsia"/>
              </w:rPr>
              <w:t>本周工作</w:t>
            </w:r>
          </w:p>
        </w:tc>
      </w:tr>
    </w:tbl>
    <w:p w14:paraId="0F9A0CBE"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028F3DA5" w14:textId="77777777" w:rsidTr="007A4526">
        <w:tc>
          <w:tcPr>
            <w:tcW w:w="8296" w:type="dxa"/>
          </w:tcPr>
          <w:p w14:paraId="23E77C10" w14:textId="77777777" w:rsidR="0093138A" w:rsidRDefault="0093138A" w:rsidP="007A4526">
            <w:r>
              <w:rPr>
                <w:rFonts w:hint="eastAsia"/>
              </w:rPr>
              <w:t>下周计划</w:t>
            </w:r>
          </w:p>
        </w:tc>
      </w:tr>
    </w:tbl>
    <w:p w14:paraId="4C3C8F86" w14:textId="77777777" w:rsidR="0093138A" w:rsidRPr="003614A8" w:rsidRDefault="0093138A" w:rsidP="0093138A"/>
    <w:p w14:paraId="4A5AE471" w14:textId="77777777" w:rsidR="0093138A" w:rsidRPr="003614A8" w:rsidRDefault="0093138A" w:rsidP="0093138A"/>
    <w:p w14:paraId="1BFAAEF3" w14:textId="77777777" w:rsidR="0093138A" w:rsidRDefault="0093138A" w:rsidP="0093138A"/>
    <w:p w14:paraId="7B16695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67ED12" w14:textId="77777777" w:rsidTr="007A4526">
        <w:tc>
          <w:tcPr>
            <w:tcW w:w="8296" w:type="dxa"/>
          </w:tcPr>
          <w:p w14:paraId="25D3BF8B" w14:textId="77777777" w:rsidR="0093138A" w:rsidRDefault="0093138A" w:rsidP="007A4526">
            <w:r>
              <w:rPr>
                <w:rFonts w:hint="eastAsia"/>
              </w:rPr>
              <w:t>本周工作</w:t>
            </w:r>
          </w:p>
        </w:tc>
      </w:tr>
    </w:tbl>
    <w:p w14:paraId="78FEA081"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E5B2038" w14:textId="77777777" w:rsidTr="007A4526">
        <w:tc>
          <w:tcPr>
            <w:tcW w:w="8296" w:type="dxa"/>
          </w:tcPr>
          <w:p w14:paraId="5B607451" w14:textId="77777777" w:rsidR="0093138A" w:rsidRDefault="0093138A" w:rsidP="007A4526">
            <w:r>
              <w:rPr>
                <w:rFonts w:hint="eastAsia"/>
              </w:rPr>
              <w:t>下周计划</w:t>
            </w:r>
          </w:p>
        </w:tc>
      </w:tr>
    </w:tbl>
    <w:p w14:paraId="28EFC130" w14:textId="77777777" w:rsidR="0093138A" w:rsidRPr="003614A8" w:rsidRDefault="0093138A" w:rsidP="0093138A"/>
    <w:p w14:paraId="10D314CC" w14:textId="77777777" w:rsidR="0093138A" w:rsidRPr="003614A8" w:rsidRDefault="0093138A" w:rsidP="0093138A"/>
    <w:p w14:paraId="0CD19F18" w14:textId="77777777" w:rsidR="0093138A" w:rsidRDefault="0093138A" w:rsidP="0093138A"/>
    <w:p w14:paraId="60D10C0C"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AF205B9" w14:textId="77777777" w:rsidTr="007A4526">
        <w:tc>
          <w:tcPr>
            <w:tcW w:w="8296" w:type="dxa"/>
          </w:tcPr>
          <w:p w14:paraId="4EC80844" w14:textId="77777777" w:rsidR="0093138A" w:rsidRDefault="0093138A" w:rsidP="007A4526">
            <w:r>
              <w:rPr>
                <w:rFonts w:hint="eastAsia"/>
              </w:rPr>
              <w:t>本周工作</w:t>
            </w:r>
          </w:p>
        </w:tc>
      </w:tr>
    </w:tbl>
    <w:p w14:paraId="61D26F0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2B4A83F7" w14:textId="77777777" w:rsidTr="007A4526">
        <w:tc>
          <w:tcPr>
            <w:tcW w:w="8296" w:type="dxa"/>
          </w:tcPr>
          <w:p w14:paraId="60FB7F2B" w14:textId="77777777" w:rsidR="0093138A" w:rsidRDefault="0093138A" w:rsidP="007A4526">
            <w:r>
              <w:rPr>
                <w:rFonts w:hint="eastAsia"/>
              </w:rPr>
              <w:t>下周计划</w:t>
            </w:r>
          </w:p>
        </w:tc>
      </w:tr>
    </w:tbl>
    <w:p w14:paraId="64B5716C" w14:textId="77777777" w:rsidR="0093138A" w:rsidRPr="003614A8" w:rsidRDefault="0093138A" w:rsidP="0093138A"/>
    <w:p w14:paraId="1FCD1C25" w14:textId="77777777" w:rsidR="0093138A" w:rsidRPr="003614A8" w:rsidRDefault="0093138A" w:rsidP="0093138A"/>
    <w:p w14:paraId="1ABD7E1A" w14:textId="77777777" w:rsidR="0093138A" w:rsidRDefault="0093138A" w:rsidP="0093138A"/>
    <w:p w14:paraId="729B69E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7691E2C" w14:textId="77777777" w:rsidTr="007A4526">
        <w:tc>
          <w:tcPr>
            <w:tcW w:w="8296" w:type="dxa"/>
          </w:tcPr>
          <w:p w14:paraId="4F3BE265" w14:textId="77777777" w:rsidR="0093138A" w:rsidRDefault="0093138A" w:rsidP="007A4526">
            <w:r>
              <w:rPr>
                <w:rFonts w:hint="eastAsia"/>
              </w:rPr>
              <w:t>本周工作</w:t>
            </w:r>
          </w:p>
        </w:tc>
      </w:tr>
    </w:tbl>
    <w:p w14:paraId="26B763E4"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1754E0F1" w14:textId="77777777" w:rsidTr="007A4526">
        <w:tc>
          <w:tcPr>
            <w:tcW w:w="8296" w:type="dxa"/>
          </w:tcPr>
          <w:p w14:paraId="647FD680" w14:textId="77777777" w:rsidR="0093138A" w:rsidRDefault="0093138A" w:rsidP="007A4526">
            <w:r>
              <w:rPr>
                <w:rFonts w:hint="eastAsia"/>
              </w:rPr>
              <w:lastRenderedPageBreak/>
              <w:t>下周计划</w:t>
            </w:r>
          </w:p>
        </w:tc>
      </w:tr>
    </w:tbl>
    <w:p w14:paraId="2E463B5E" w14:textId="77777777" w:rsidR="0093138A" w:rsidRPr="003614A8" w:rsidRDefault="0093138A" w:rsidP="0093138A"/>
    <w:p w14:paraId="5760595E" w14:textId="77777777" w:rsidR="0093138A" w:rsidRPr="003614A8" w:rsidRDefault="0093138A" w:rsidP="0093138A"/>
    <w:p w14:paraId="26514B49" w14:textId="77777777" w:rsidR="0093138A" w:rsidRDefault="0093138A" w:rsidP="0093138A"/>
    <w:p w14:paraId="17C1E4B9"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613A8D92" w14:textId="77777777" w:rsidTr="007A4526">
        <w:tc>
          <w:tcPr>
            <w:tcW w:w="8296" w:type="dxa"/>
          </w:tcPr>
          <w:p w14:paraId="04703F57" w14:textId="77777777" w:rsidR="0093138A" w:rsidRDefault="0093138A" w:rsidP="007A4526">
            <w:r>
              <w:rPr>
                <w:rFonts w:hint="eastAsia"/>
              </w:rPr>
              <w:t>本周工作</w:t>
            </w:r>
          </w:p>
        </w:tc>
      </w:tr>
    </w:tbl>
    <w:p w14:paraId="1E56173F" w14:textId="77777777" w:rsidR="0093138A" w:rsidRDefault="0093138A" w:rsidP="0093138A"/>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93138A" w14:paraId="481061ED" w14:textId="77777777" w:rsidTr="007A4526">
        <w:tc>
          <w:tcPr>
            <w:tcW w:w="8296" w:type="dxa"/>
          </w:tcPr>
          <w:p w14:paraId="67C6935E" w14:textId="77777777" w:rsidR="0093138A" w:rsidRDefault="0093138A" w:rsidP="007A4526">
            <w:r>
              <w:rPr>
                <w:rFonts w:hint="eastAsia"/>
              </w:rPr>
              <w:t>下周计划</w:t>
            </w:r>
          </w:p>
        </w:tc>
      </w:tr>
    </w:tbl>
    <w:p w14:paraId="3789A6B4" w14:textId="77777777" w:rsidR="0093138A" w:rsidRPr="003614A8" w:rsidRDefault="0093138A" w:rsidP="0093138A"/>
    <w:p w14:paraId="36CD068E" w14:textId="77777777" w:rsidR="0093138A" w:rsidRPr="003614A8" w:rsidRDefault="0093138A" w:rsidP="0093138A"/>
    <w:p w14:paraId="2E41BD0A" w14:textId="77777777" w:rsidR="002A1C9B" w:rsidRDefault="002A1C9B" w:rsidP="002A1C9B"/>
    <w:p w14:paraId="2AFDF968"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516C61C" w14:textId="77777777" w:rsidTr="007A4526">
        <w:tc>
          <w:tcPr>
            <w:tcW w:w="8296" w:type="dxa"/>
          </w:tcPr>
          <w:p w14:paraId="6C55DD46" w14:textId="77777777" w:rsidR="002A1C9B" w:rsidRDefault="002A1C9B" w:rsidP="007A4526">
            <w:r>
              <w:rPr>
                <w:rFonts w:hint="eastAsia"/>
              </w:rPr>
              <w:t>本周工作</w:t>
            </w:r>
          </w:p>
        </w:tc>
      </w:tr>
    </w:tbl>
    <w:p w14:paraId="45BAE76E"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33D7B58" w14:textId="77777777" w:rsidTr="007A4526">
        <w:tc>
          <w:tcPr>
            <w:tcW w:w="8296" w:type="dxa"/>
          </w:tcPr>
          <w:p w14:paraId="2E4D36D6" w14:textId="77777777" w:rsidR="002A1C9B" w:rsidRDefault="002A1C9B" w:rsidP="007A4526">
            <w:r>
              <w:rPr>
                <w:rFonts w:hint="eastAsia"/>
              </w:rPr>
              <w:t>下周计划</w:t>
            </w:r>
          </w:p>
        </w:tc>
      </w:tr>
    </w:tbl>
    <w:p w14:paraId="48B1C35F" w14:textId="77777777" w:rsidR="002A1C9B" w:rsidRPr="003614A8" w:rsidRDefault="002A1C9B" w:rsidP="002A1C9B"/>
    <w:p w14:paraId="66A0FCA2" w14:textId="77777777" w:rsidR="002A1C9B" w:rsidRPr="003614A8" w:rsidRDefault="002A1C9B" w:rsidP="002A1C9B"/>
    <w:p w14:paraId="4908CCFC" w14:textId="77777777" w:rsidR="002A1C9B" w:rsidRDefault="002A1C9B" w:rsidP="002A1C9B"/>
    <w:p w14:paraId="71ACBC3B"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9A0EA73" w14:textId="77777777" w:rsidTr="007A4526">
        <w:tc>
          <w:tcPr>
            <w:tcW w:w="8296" w:type="dxa"/>
          </w:tcPr>
          <w:p w14:paraId="0ABE17BA" w14:textId="77777777" w:rsidR="002A1C9B" w:rsidRDefault="002A1C9B" w:rsidP="007A4526">
            <w:r>
              <w:rPr>
                <w:rFonts w:hint="eastAsia"/>
              </w:rPr>
              <w:t>本周工作</w:t>
            </w:r>
          </w:p>
        </w:tc>
      </w:tr>
    </w:tbl>
    <w:p w14:paraId="6D4F1A3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55E0382D" w14:textId="77777777" w:rsidTr="007A4526">
        <w:tc>
          <w:tcPr>
            <w:tcW w:w="8296" w:type="dxa"/>
          </w:tcPr>
          <w:p w14:paraId="0EAE758C" w14:textId="77777777" w:rsidR="002A1C9B" w:rsidRDefault="002A1C9B" w:rsidP="007A4526">
            <w:r>
              <w:rPr>
                <w:rFonts w:hint="eastAsia"/>
              </w:rPr>
              <w:t>下周计划</w:t>
            </w:r>
          </w:p>
        </w:tc>
      </w:tr>
    </w:tbl>
    <w:p w14:paraId="15D7F8A8" w14:textId="77777777" w:rsidR="002A1C9B" w:rsidRPr="003614A8" w:rsidRDefault="002A1C9B" w:rsidP="002A1C9B"/>
    <w:p w14:paraId="196B0480" w14:textId="77777777" w:rsidR="002A1C9B" w:rsidRPr="003614A8" w:rsidRDefault="002A1C9B" w:rsidP="002A1C9B"/>
    <w:p w14:paraId="39985035" w14:textId="77777777" w:rsidR="002A1C9B" w:rsidRDefault="002A1C9B" w:rsidP="002A1C9B"/>
    <w:p w14:paraId="2349D37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06C19E0" w14:textId="77777777" w:rsidTr="007A4526">
        <w:tc>
          <w:tcPr>
            <w:tcW w:w="8296" w:type="dxa"/>
          </w:tcPr>
          <w:p w14:paraId="6241C694" w14:textId="77777777" w:rsidR="002A1C9B" w:rsidRDefault="002A1C9B" w:rsidP="007A4526">
            <w:r>
              <w:rPr>
                <w:rFonts w:hint="eastAsia"/>
              </w:rPr>
              <w:t>本周工作</w:t>
            </w:r>
          </w:p>
        </w:tc>
      </w:tr>
    </w:tbl>
    <w:p w14:paraId="1E294E6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F32C1C4" w14:textId="77777777" w:rsidTr="007A4526">
        <w:tc>
          <w:tcPr>
            <w:tcW w:w="8296" w:type="dxa"/>
          </w:tcPr>
          <w:p w14:paraId="31B105A8" w14:textId="77777777" w:rsidR="002A1C9B" w:rsidRDefault="002A1C9B" w:rsidP="007A4526">
            <w:r>
              <w:rPr>
                <w:rFonts w:hint="eastAsia"/>
              </w:rPr>
              <w:t>下周计划</w:t>
            </w:r>
          </w:p>
        </w:tc>
      </w:tr>
    </w:tbl>
    <w:p w14:paraId="09405DD7" w14:textId="77777777" w:rsidR="002A1C9B" w:rsidRPr="003614A8" w:rsidRDefault="002A1C9B" w:rsidP="002A1C9B"/>
    <w:p w14:paraId="055CA84C" w14:textId="77777777" w:rsidR="002A1C9B" w:rsidRPr="003614A8" w:rsidRDefault="002A1C9B" w:rsidP="002A1C9B"/>
    <w:p w14:paraId="4EB11F02" w14:textId="77777777" w:rsidR="002A1C9B" w:rsidRDefault="002A1C9B" w:rsidP="002A1C9B"/>
    <w:p w14:paraId="7BFF80CA"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63C1B6D3" w14:textId="77777777" w:rsidTr="007A4526">
        <w:tc>
          <w:tcPr>
            <w:tcW w:w="8296" w:type="dxa"/>
          </w:tcPr>
          <w:p w14:paraId="13FCC942" w14:textId="77777777" w:rsidR="002A1C9B" w:rsidRDefault="002A1C9B" w:rsidP="007A4526">
            <w:r>
              <w:rPr>
                <w:rFonts w:hint="eastAsia"/>
              </w:rPr>
              <w:t>本周工作</w:t>
            </w:r>
          </w:p>
        </w:tc>
      </w:tr>
    </w:tbl>
    <w:p w14:paraId="198FB24B"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7BA313D" w14:textId="77777777" w:rsidTr="007A4526">
        <w:tc>
          <w:tcPr>
            <w:tcW w:w="8296" w:type="dxa"/>
          </w:tcPr>
          <w:p w14:paraId="38B7A177" w14:textId="77777777" w:rsidR="002A1C9B" w:rsidRDefault="002A1C9B" w:rsidP="007A4526">
            <w:r>
              <w:rPr>
                <w:rFonts w:hint="eastAsia"/>
              </w:rPr>
              <w:t>下周计划</w:t>
            </w:r>
          </w:p>
        </w:tc>
      </w:tr>
    </w:tbl>
    <w:p w14:paraId="3CFFD74A" w14:textId="77777777" w:rsidR="002A1C9B" w:rsidRPr="003614A8" w:rsidRDefault="002A1C9B" w:rsidP="002A1C9B"/>
    <w:p w14:paraId="3DF2FB8A" w14:textId="77777777" w:rsidR="002A1C9B" w:rsidRPr="003614A8" w:rsidRDefault="002A1C9B" w:rsidP="002A1C9B"/>
    <w:p w14:paraId="2DA8A5D1" w14:textId="77777777" w:rsidR="002A1C9B" w:rsidRDefault="002A1C9B" w:rsidP="002A1C9B"/>
    <w:p w14:paraId="39EDFDBF"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1629808" w14:textId="77777777" w:rsidTr="007A4526">
        <w:tc>
          <w:tcPr>
            <w:tcW w:w="8296" w:type="dxa"/>
          </w:tcPr>
          <w:p w14:paraId="7A2C526A" w14:textId="77777777" w:rsidR="002A1C9B" w:rsidRDefault="002A1C9B" w:rsidP="007A4526">
            <w:r>
              <w:rPr>
                <w:rFonts w:hint="eastAsia"/>
              </w:rPr>
              <w:t>本周工作</w:t>
            </w:r>
          </w:p>
        </w:tc>
      </w:tr>
    </w:tbl>
    <w:p w14:paraId="0E6F3790"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60ABD16" w14:textId="77777777" w:rsidTr="007A4526">
        <w:tc>
          <w:tcPr>
            <w:tcW w:w="8296" w:type="dxa"/>
          </w:tcPr>
          <w:p w14:paraId="5BB33BD2" w14:textId="77777777" w:rsidR="002A1C9B" w:rsidRDefault="002A1C9B" w:rsidP="007A4526">
            <w:r>
              <w:rPr>
                <w:rFonts w:hint="eastAsia"/>
              </w:rPr>
              <w:t>下周计划</w:t>
            </w:r>
          </w:p>
        </w:tc>
      </w:tr>
    </w:tbl>
    <w:p w14:paraId="6504A7A4" w14:textId="77777777" w:rsidR="002A1C9B" w:rsidRPr="003614A8" w:rsidRDefault="002A1C9B" w:rsidP="002A1C9B"/>
    <w:p w14:paraId="7EA036AF" w14:textId="77777777" w:rsidR="002A1C9B" w:rsidRPr="003614A8" w:rsidRDefault="002A1C9B" w:rsidP="002A1C9B"/>
    <w:p w14:paraId="635EDE4B" w14:textId="77777777" w:rsidR="002A1C9B" w:rsidRDefault="002A1C9B" w:rsidP="002A1C9B"/>
    <w:p w14:paraId="4982D3D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81BFFEA" w14:textId="77777777" w:rsidTr="007A4526">
        <w:tc>
          <w:tcPr>
            <w:tcW w:w="8296" w:type="dxa"/>
          </w:tcPr>
          <w:p w14:paraId="3B069F59" w14:textId="77777777" w:rsidR="002A1C9B" w:rsidRDefault="002A1C9B" w:rsidP="007A4526">
            <w:r>
              <w:rPr>
                <w:rFonts w:hint="eastAsia"/>
              </w:rPr>
              <w:t>本周工作</w:t>
            </w:r>
          </w:p>
        </w:tc>
      </w:tr>
    </w:tbl>
    <w:p w14:paraId="35355AAC"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2A49DEF" w14:textId="77777777" w:rsidTr="007A4526">
        <w:tc>
          <w:tcPr>
            <w:tcW w:w="8296" w:type="dxa"/>
          </w:tcPr>
          <w:p w14:paraId="5AE447D5" w14:textId="77777777" w:rsidR="002A1C9B" w:rsidRDefault="002A1C9B" w:rsidP="007A4526">
            <w:r>
              <w:rPr>
                <w:rFonts w:hint="eastAsia"/>
              </w:rPr>
              <w:t>下周计划</w:t>
            </w:r>
          </w:p>
        </w:tc>
      </w:tr>
    </w:tbl>
    <w:p w14:paraId="004B8E5A" w14:textId="77777777" w:rsidR="002A1C9B" w:rsidRPr="003614A8" w:rsidRDefault="002A1C9B" w:rsidP="002A1C9B"/>
    <w:p w14:paraId="6DA0D2D5" w14:textId="77777777" w:rsidR="002A1C9B" w:rsidRPr="003614A8" w:rsidRDefault="002A1C9B" w:rsidP="002A1C9B"/>
    <w:p w14:paraId="4DC538CC" w14:textId="77777777" w:rsidR="002A1C9B" w:rsidRDefault="002A1C9B" w:rsidP="002A1C9B"/>
    <w:p w14:paraId="2220CAB2"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84707D5" w14:textId="77777777" w:rsidTr="007A4526">
        <w:tc>
          <w:tcPr>
            <w:tcW w:w="8296" w:type="dxa"/>
          </w:tcPr>
          <w:p w14:paraId="5F0CC74F" w14:textId="77777777" w:rsidR="002A1C9B" w:rsidRDefault="002A1C9B" w:rsidP="007A4526">
            <w:r>
              <w:rPr>
                <w:rFonts w:hint="eastAsia"/>
              </w:rPr>
              <w:t>本周工作</w:t>
            </w:r>
          </w:p>
        </w:tc>
      </w:tr>
    </w:tbl>
    <w:p w14:paraId="28041999"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5BB5568C" w14:textId="77777777" w:rsidTr="007A4526">
        <w:tc>
          <w:tcPr>
            <w:tcW w:w="8296" w:type="dxa"/>
          </w:tcPr>
          <w:p w14:paraId="4056C44B" w14:textId="77777777" w:rsidR="002A1C9B" w:rsidRDefault="002A1C9B" w:rsidP="007A4526">
            <w:r>
              <w:rPr>
                <w:rFonts w:hint="eastAsia"/>
              </w:rPr>
              <w:t>下周计划</w:t>
            </w:r>
          </w:p>
        </w:tc>
      </w:tr>
    </w:tbl>
    <w:p w14:paraId="56C628E0" w14:textId="77777777" w:rsidR="002A1C9B" w:rsidRPr="003614A8" w:rsidRDefault="002A1C9B" w:rsidP="002A1C9B"/>
    <w:p w14:paraId="0B1B086C" w14:textId="77777777" w:rsidR="002A1C9B" w:rsidRPr="003614A8" w:rsidRDefault="002A1C9B" w:rsidP="002A1C9B"/>
    <w:p w14:paraId="271ED20E" w14:textId="77777777" w:rsidR="002A1C9B" w:rsidRDefault="002A1C9B" w:rsidP="002A1C9B"/>
    <w:p w14:paraId="646D2D1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75E1508" w14:textId="77777777" w:rsidTr="007A4526">
        <w:tc>
          <w:tcPr>
            <w:tcW w:w="8296" w:type="dxa"/>
          </w:tcPr>
          <w:p w14:paraId="4B689D0F" w14:textId="77777777" w:rsidR="002A1C9B" w:rsidRDefault="002A1C9B" w:rsidP="007A4526">
            <w:r>
              <w:rPr>
                <w:rFonts w:hint="eastAsia"/>
              </w:rPr>
              <w:t>本周工作</w:t>
            </w:r>
          </w:p>
        </w:tc>
      </w:tr>
    </w:tbl>
    <w:p w14:paraId="3F597972"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9084327" w14:textId="77777777" w:rsidTr="007A4526">
        <w:tc>
          <w:tcPr>
            <w:tcW w:w="8296" w:type="dxa"/>
          </w:tcPr>
          <w:p w14:paraId="6694E453" w14:textId="77777777" w:rsidR="002A1C9B" w:rsidRDefault="002A1C9B" w:rsidP="007A4526">
            <w:r>
              <w:rPr>
                <w:rFonts w:hint="eastAsia"/>
              </w:rPr>
              <w:t>下周计划</w:t>
            </w:r>
          </w:p>
        </w:tc>
      </w:tr>
    </w:tbl>
    <w:p w14:paraId="4D052ACD" w14:textId="77777777" w:rsidR="002A1C9B" w:rsidRPr="003614A8" w:rsidRDefault="002A1C9B" w:rsidP="002A1C9B"/>
    <w:p w14:paraId="5A47C939" w14:textId="77777777" w:rsidR="002A1C9B" w:rsidRPr="003614A8" w:rsidRDefault="002A1C9B" w:rsidP="002A1C9B"/>
    <w:p w14:paraId="0EFF65E1" w14:textId="77777777" w:rsidR="002A1C9B" w:rsidRDefault="002A1C9B" w:rsidP="002A1C9B"/>
    <w:p w14:paraId="76F417DD"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18685167" w14:textId="77777777" w:rsidTr="007A4526">
        <w:tc>
          <w:tcPr>
            <w:tcW w:w="8296" w:type="dxa"/>
          </w:tcPr>
          <w:p w14:paraId="0D448328" w14:textId="77777777" w:rsidR="002A1C9B" w:rsidRDefault="002A1C9B" w:rsidP="007A4526">
            <w:r>
              <w:rPr>
                <w:rFonts w:hint="eastAsia"/>
              </w:rPr>
              <w:t>本周工作</w:t>
            </w:r>
          </w:p>
        </w:tc>
      </w:tr>
    </w:tbl>
    <w:p w14:paraId="750794E9"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7F494F6C" w14:textId="77777777" w:rsidTr="007A4526">
        <w:tc>
          <w:tcPr>
            <w:tcW w:w="8296" w:type="dxa"/>
          </w:tcPr>
          <w:p w14:paraId="3EE8AD33" w14:textId="77777777" w:rsidR="002A1C9B" w:rsidRDefault="002A1C9B" w:rsidP="007A4526">
            <w:r>
              <w:rPr>
                <w:rFonts w:hint="eastAsia"/>
              </w:rPr>
              <w:t>下周计划</w:t>
            </w:r>
          </w:p>
        </w:tc>
      </w:tr>
    </w:tbl>
    <w:p w14:paraId="3A78D088" w14:textId="77777777" w:rsidR="002A1C9B" w:rsidRPr="003614A8" w:rsidRDefault="002A1C9B" w:rsidP="002A1C9B"/>
    <w:p w14:paraId="47E4B345" w14:textId="77777777" w:rsidR="002A1C9B" w:rsidRPr="003614A8" w:rsidRDefault="002A1C9B" w:rsidP="002A1C9B"/>
    <w:p w14:paraId="2BBE2AF2" w14:textId="77777777" w:rsidR="002A1C9B" w:rsidRDefault="002A1C9B" w:rsidP="002A1C9B"/>
    <w:p w14:paraId="39824754"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0637600F" w14:textId="77777777" w:rsidTr="007A4526">
        <w:tc>
          <w:tcPr>
            <w:tcW w:w="8296" w:type="dxa"/>
          </w:tcPr>
          <w:p w14:paraId="55F72AF2" w14:textId="77777777" w:rsidR="002A1C9B" w:rsidRDefault="002A1C9B" w:rsidP="007A4526">
            <w:r>
              <w:rPr>
                <w:rFonts w:hint="eastAsia"/>
              </w:rPr>
              <w:t>本周工作</w:t>
            </w:r>
          </w:p>
        </w:tc>
      </w:tr>
    </w:tbl>
    <w:p w14:paraId="156CC045" w14:textId="77777777" w:rsidR="002A1C9B" w:rsidRDefault="002A1C9B" w:rsidP="002A1C9B"/>
    <w:tbl>
      <w:tblPr>
        <w:tblStyle w:val="af0"/>
        <w:tblW w:w="0" w:type="auto"/>
        <w:tblBorders>
          <w:top w:val="none" w:sz="0" w:space="0" w:color="auto"/>
          <w:left w:val="triple" w:sz="4" w:space="0" w:color="76923C" w:themeColor="accent3" w:themeShade="BF"/>
          <w:bottom w:val="thinThickThinMediumGap" w:sz="24" w:space="0" w:color="76923C" w:themeColor="accent3" w:themeShade="BF"/>
          <w:right w:val="none" w:sz="0" w:space="0" w:color="auto"/>
          <w:insideH w:val="none" w:sz="0" w:space="0" w:color="auto"/>
          <w:insideV w:val="none" w:sz="0" w:space="0" w:color="auto"/>
        </w:tblBorders>
        <w:tblLook w:val="04A0" w:firstRow="1" w:lastRow="0" w:firstColumn="1" w:lastColumn="0" w:noHBand="0" w:noVBand="1"/>
      </w:tblPr>
      <w:tblGrid>
        <w:gridCol w:w="8281"/>
      </w:tblGrid>
      <w:tr w:rsidR="002A1C9B" w14:paraId="3D55232E" w14:textId="77777777" w:rsidTr="007A4526">
        <w:tc>
          <w:tcPr>
            <w:tcW w:w="8296" w:type="dxa"/>
          </w:tcPr>
          <w:p w14:paraId="0818DFFA" w14:textId="77777777" w:rsidR="002A1C9B" w:rsidRDefault="002A1C9B" w:rsidP="007A4526">
            <w:r>
              <w:rPr>
                <w:rFonts w:hint="eastAsia"/>
              </w:rPr>
              <w:t>下周计划</w:t>
            </w:r>
          </w:p>
        </w:tc>
      </w:tr>
    </w:tbl>
    <w:p w14:paraId="06337FBE" w14:textId="77777777" w:rsidR="002A1C9B" w:rsidRPr="003614A8" w:rsidRDefault="002A1C9B" w:rsidP="002A1C9B"/>
    <w:p w14:paraId="00B8624F" w14:textId="77777777" w:rsidR="002A1C9B" w:rsidRPr="003614A8" w:rsidRDefault="002A1C9B" w:rsidP="002A1C9B"/>
    <w:p w14:paraId="559BDF97" w14:textId="77777777" w:rsidR="003614A8" w:rsidRPr="003614A8" w:rsidRDefault="003614A8" w:rsidP="003614A8"/>
    <w:p w14:paraId="2C795413" w14:textId="77777777" w:rsidR="000F3184" w:rsidRDefault="000F3184" w:rsidP="00663302">
      <w:pPr>
        <w:pStyle w:val="2"/>
      </w:pPr>
      <w:r>
        <w:rPr>
          <w:rFonts w:hint="eastAsia"/>
        </w:rPr>
        <w:t>特殊说明</w:t>
      </w:r>
    </w:p>
    <w:p w14:paraId="459B1DB7" w14:textId="77777777" w:rsidR="000F3184" w:rsidRPr="000F3184" w:rsidRDefault="000F3184" w:rsidP="000F3184"/>
    <w:sectPr w:rsidR="000F3184" w:rsidRPr="000F3184" w:rsidSect="00651196">
      <w:headerReference w:type="even" r:id="rId14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4FCEA" w14:textId="77777777" w:rsidR="00754713" w:rsidRDefault="00754713">
      <w:r>
        <w:separator/>
      </w:r>
    </w:p>
  </w:endnote>
  <w:endnote w:type="continuationSeparator" w:id="0">
    <w:p w14:paraId="636E6F88" w14:textId="77777777" w:rsidR="00754713" w:rsidRDefault="00754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FA6C9" w14:textId="77777777" w:rsidR="00754713" w:rsidRDefault="00754713">
      <w:r>
        <w:separator/>
      </w:r>
    </w:p>
  </w:footnote>
  <w:footnote w:type="continuationSeparator" w:id="0">
    <w:p w14:paraId="19B255CA" w14:textId="77777777" w:rsidR="00754713" w:rsidRDefault="00754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2D8D1" w14:textId="77777777" w:rsidR="00EC787E" w:rsidRDefault="00EC787E"/>
  <w:p w14:paraId="3724A5A4" w14:textId="77777777" w:rsidR="00EC787E" w:rsidRDefault="00EC78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A2F711"/>
    <w:multiLevelType w:val="singleLevel"/>
    <w:tmpl w:val="83A2F711"/>
    <w:lvl w:ilvl="0">
      <w:start w:val="1"/>
      <w:numFmt w:val="decimal"/>
      <w:suff w:val="nothing"/>
      <w:lvlText w:val="%1、"/>
      <w:lvlJc w:val="left"/>
    </w:lvl>
  </w:abstractNum>
  <w:abstractNum w:abstractNumId="1" w15:restartNumberingAfterBreak="0">
    <w:nsid w:val="A734251D"/>
    <w:multiLevelType w:val="singleLevel"/>
    <w:tmpl w:val="A734251D"/>
    <w:lvl w:ilvl="0">
      <w:start w:val="1"/>
      <w:numFmt w:val="lowerLetter"/>
      <w:suff w:val="nothing"/>
      <w:lvlText w:val="%1、"/>
      <w:lvlJc w:val="left"/>
    </w:lvl>
  </w:abstractNum>
  <w:abstractNum w:abstractNumId="2" w15:restartNumberingAfterBreak="0">
    <w:nsid w:val="ACA5189F"/>
    <w:multiLevelType w:val="singleLevel"/>
    <w:tmpl w:val="ACA5189F"/>
    <w:lvl w:ilvl="0">
      <w:start w:val="1"/>
      <w:numFmt w:val="decimal"/>
      <w:suff w:val="nothing"/>
      <w:lvlText w:val="%1、"/>
      <w:lvlJc w:val="left"/>
    </w:lvl>
  </w:abstractNum>
  <w:abstractNum w:abstractNumId="3" w15:restartNumberingAfterBreak="0">
    <w:nsid w:val="CC201629"/>
    <w:multiLevelType w:val="singleLevel"/>
    <w:tmpl w:val="CC201629"/>
    <w:lvl w:ilvl="0">
      <w:start w:val="1"/>
      <w:numFmt w:val="lowerLetter"/>
      <w:suff w:val="nothing"/>
      <w:lvlText w:val="%1、"/>
      <w:lvlJc w:val="left"/>
    </w:lvl>
  </w:abstractNum>
  <w:abstractNum w:abstractNumId="4" w15:restartNumberingAfterBreak="0">
    <w:nsid w:val="D4E4B687"/>
    <w:multiLevelType w:val="singleLevel"/>
    <w:tmpl w:val="D4E4B687"/>
    <w:lvl w:ilvl="0">
      <w:start w:val="1"/>
      <w:numFmt w:val="decimal"/>
      <w:suff w:val="nothing"/>
      <w:lvlText w:val="%1、"/>
      <w:lvlJc w:val="left"/>
    </w:lvl>
  </w:abstractNum>
  <w:abstractNum w:abstractNumId="5" w15:restartNumberingAfterBreak="0">
    <w:nsid w:val="D6286134"/>
    <w:multiLevelType w:val="multilevel"/>
    <w:tmpl w:val="D6286134"/>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DC9EF970"/>
    <w:multiLevelType w:val="singleLevel"/>
    <w:tmpl w:val="DC9EF970"/>
    <w:lvl w:ilvl="0">
      <w:start w:val="1"/>
      <w:numFmt w:val="decimal"/>
      <w:suff w:val="nothing"/>
      <w:lvlText w:val="%1、"/>
      <w:lvlJc w:val="left"/>
    </w:lvl>
  </w:abstractNum>
  <w:abstractNum w:abstractNumId="7" w15:restartNumberingAfterBreak="0">
    <w:nsid w:val="E57DEC13"/>
    <w:multiLevelType w:val="singleLevel"/>
    <w:tmpl w:val="E57DEC13"/>
    <w:lvl w:ilvl="0">
      <w:start w:val="1"/>
      <w:numFmt w:val="decimal"/>
      <w:suff w:val="nothing"/>
      <w:lvlText w:val="%1、"/>
      <w:lvlJc w:val="left"/>
    </w:lvl>
  </w:abstractNum>
  <w:abstractNum w:abstractNumId="8" w15:restartNumberingAfterBreak="0">
    <w:nsid w:val="E8D198E5"/>
    <w:multiLevelType w:val="singleLevel"/>
    <w:tmpl w:val="E8D198E5"/>
    <w:lvl w:ilvl="0">
      <w:start w:val="1"/>
      <w:numFmt w:val="bullet"/>
      <w:lvlText w:val=""/>
      <w:lvlJc w:val="left"/>
      <w:pPr>
        <w:ind w:left="420" w:hanging="420"/>
      </w:pPr>
      <w:rPr>
        <w:rFonts w:ascii="Wingdings" w:hAnsi="Wingdings" w:hint="default"/>
      </w:rPr>
    </w:lvl>
  </w:abstractNum>
  <w:abstractNum w:abstractNumId="9" w15:restartNumberingAfterBreak="0">
    <w:nsid w:val="EC731F54"/>
    <w:multiLevelType w:val="multilevel"/>
    <w:tmpl w:val="EC731F54"/>
    <w:lvl w:ilvl="0">
      <w:start w:val="1"/>
      <w:numFmt w:val="decimal"/>
      <w:pStyle w:val="1"/>
      <w:suff w:val="nothing"/>
      <w:lvlText w:val="%1、"/>
      <w:lvlJc w:val="center"/>
      <w:pPr>
        <w:tabs>
          <w:tab w:val="left" w:pos="0"/>
        </w:tabs>
        <w:ind w:left="432" w:hanging="144"/>
      </w:pPr>
      <w:rPr>
        <w:rFonts w:ascii="宋体" w:eastAsia="宋体" w:hAnsi="宋体" w:cs="宋体" w:hint="default"/>
      </w:rPr>
    </w:lvl>
    <w:lvl w:ilvl="1">
      <w:start w:val="1"/>
      <w:numFmt w:val="decimal"/>
      <w:pStyle w:val="2"/>
      <w:suff w:val="nothing"/>
      <w:lvlText w:val="%1.%2、"/>
      <w:lvlJc w:val="left"/>
      <w:pPr>
        <w:tabs>
          <w:tab w:val="left" w:pos="420"/>
        </w:tabs>
        <w:ind w:left="576" w:hanging="576"/>
      </w:pPr>
      <w:rPr>
        <w:rFonts w:ascii="宋体" w:eastAsia="宋体" w:hAnsi="宋体" w:cs="宋体" w:hint="default"/>
        <w:sz w:val="30"/>
        <w:szCs w:val="30"/>
      </w:rPr>
    </w:lvl>
    <w:lvl w:ilvl="2">
      <w:start w:val="1"/>
      <w:numFmt w:val="decimal"/>
      <w:pStyle w:val="3"/>
      <w:suff w:val="nothing"/>
      <w:lvlText w:val="%1.%2.%3、"/>
      <w:lvlJc w:val="left"/>
      <w:pPr>
        <w:tabs>
          <w:tab w:val="left" w:pos="420"/>
        </w:tabs>
        <w:ind w:left="720" w:hanging="720"/>
      </w:pPr>
      <w:rPr>
        <w:rFonts w:ascii="宋体" w:eastAsia="宋体" w:hAnsi="宋体" w:cs="宋体" w:hint="default"/>
      </w:rPr>
    </w:lvl>
    <w:lvl w:ilvl="3">
      <w:start w:val="1"/>
      <w:numFmt w:val="decimal"/>
      <w:pStyle w:val="4"/>
      <w:suff w:val="nothing"/>
      <w:lvlText w:val="%1.%2.%3.%4、"/>
      <w:lvlJc w:val="left"/>
      <w:pPr>
        <w:tabs>
          <w:tab w:val="left" w:pos="420"/>
        </w:tabs>
        <w:ind w:left="864" w:hanging="864"/>
      </w:pPr>
      <w:rPr>
        <w:rFonts w:ascii="宋体" w:eastAsia="宋体" w:hAnsi="宋体" w:cs="宋体" w:hint="default"/>
      </w:rPr>
    </w:lvl>
    <w:lvl w:ilvl="4">
      <w:start w:val="1"/>
      <w:numFmt w:val="decimal"/>
      <w:pStyle w:val="5"/>
      <w:suff w:val="nothing"/>
      <w:lvlText w:val="%1.%2.%3.%4.%5、"/>
      <w:lvlJc w:val="left"/>
      <w:pPr>
        <w:tabs>
          <w:tab w:val="left" w:pos="420"/>
        </w:tabs>
        <w:ind w:left="1008" w:hanging="1008"/>
      </w:pPr>
      <w:rPr>
        <w:rFonts w:ascii="宋体" w:eastAsia="宋体" w:hAnsi="宋体" w:cs="宋体" w:hint="default"/>
      </w:rPr>
    </w:lvl>
    <w:lvl w:ilvl="5">
      <w:start w:val="1"/>
      <w:numFmt w:val="decimal"/>
      <w:pStyle w:val="6"/>
      <w:suff w:val="nothing"/>
      <w:lvlText w:val="%1.%2.%3.%4.%5.%6、"/>
      <w:lvlJc w:val="left"/>
      <w:pPr>
        <w:tabs>
          <w:tab w:val="left" w:pos="420"/>
        </w:tabs>
        <w:ind w:left="1152" w:hanging="1152"/>
      </w:pPr>
      <w:rPr>
        <w:rFonts w:ascii="宋体" w:eastAsia="宋体" w:hAnsi="宋体" w:cs="宋体" w:hint="default"/>
      </w:rPr>
    </w:lvl>
    <w:lvl w:ilvl="6">
      <w:start w:val="1"/>
      <w:numFmt w:val="decimal"/>
      <w:pStyle w:val="7"/>
      <w:suff w:val="nothing"/>
      <w:lvlText w:val="%1.%2.%3.%4.%5.%6.%7、"/>
      <w:lvlJc w:val="left"/>
      <w:pPr>
        <w:tabs>
          <w:tab w:val="left" w:pos="420"/>
        </w:tabs>
        <w:ind w:left="1296" w:hanging="1296"/>
      </w:pPr>
      <w:rPr>
        <w:rFonts w:ascii="宋体" w:eastAsia="宋体" w:hAnsi="宋体" w:cs="宋体" w:hint="default"/>
      </w:rPr>
    </w:lvl>
    <w:lvl w:ilvl="7">
      <w:start w:val="1"/>
      <w:numFmt w:val="decimal"/>
      <w:pStyle w:val="8"/>
      <w:suff w:val="nothing"/>
      <w:lvlText w:val="%1.%2.%3.%4.%5.%6.%7.%8、"/>
      <w:lvlJc w:val="left"/>
      <w:pPr>
        <w:tabs>
          <w:tab w:val="left" w:pos="420"/>
        </w:tabs>
        <w:ind w:left="1440" w:hanging="1440"/>
      </w:pPr>
      <w:rPr>
        <w:rFonts w:ascii="宋体" w:eastAsia="宋体" w:hAnsi="宋体" w:cs="宋体" w:hint="default"/>
      </w:rPr>
    </w:lvl>
    <w:lvl w:ilvl="8">
      <w:start w:val="1"/>
      <w:numFmt w:val="decimal"/>
      <w:pStyle w:val="9"/>
      <w:suff w:val="nothing"/>
      <w:lvlText w:val="%1.%2.%3.%4.%5.%6.%7.%8.%9、"/>
      <w:lvlJc w:val="left"/>
      <w:pPr>
        <w:tabs>
          <w:tab w:val="left" w:pos="420"/>
        </w:tabs>
        <w:ind w:left="1584" w:hanging="1584"/>
      </w:pPr>
      <w:rPr>
        <w:rFonts w:ascii="宋体" w:eastAsia="宋体" w:hAnsi="宋体" w:cs="宋体" w:hint="default"/>
      </w:rPr>
    </w:lvl>
  </w:abstractNum>
  <w:abstractNum w:abstractNumId="10" w15:restartNumberingAfterBreak="0">
    <w:nsid w:val="ED683308"/>
    <w:multiLevelType w:val="singleLevel"/>
    <w:tmpl w:val="ED683308"/>
    <w:lvl w:ilvl="0">
      <w:start w:val="1"/>
      <w:numFmt w:val="decimal"/>
      <w:suff w:val="nothing"/>
      <w:lvlText w:val="%1、"/>
      <w:lvlJc w:val="left"/>
    </w:lvl>
  </w:abstractNum>
  <w:abstractNum w:abstractNumId="11" w15:restartNumberingAfterBreak="0">
    <w:nsid w:val="02D48F69"/>
    <w:multiLevelType w:val="singleLevel"/>
    <w:tmpl w:val="02D48F69"/>
    <w:lvl w:ilvl="0">
      <w:start w:val="1"/>
      <w:numFmt w:val="decimal"/>
      <w:lvlText w:val="%1)"/>
      <w:lvlJc w:val="left"/>
      <w:pPr>
        <w:ind w:left="425" w:hanging="425"/>
      </w:pPr>
      <w:rPr>
        <w:rFonts w:hint="default"/>
      </w:rPr>
    </w:lvl>
  </w:abstractNum>
  <w:abstractNum w:abstractNumId="12" w15:restartNumberingAfterBreak="0">
    <w:nsid w:val="09F07F51"/>
    <w:multiLevelType w:val="hybridMultilevel"/>
    <w:tmpl w:val="3B7C6C1E"/>
    <w:lvl w:ilvl="0" w:tplc="F894E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4C2DCB"/>
    <w:multiLevelType w:val="singleLevel"/>
    <w:tmpl w:val="0D4C2DCB"/>
    <w:lvl w:ilvl="0">
      <w:start w:val="1"/>
      <w:numFmt w:val="decimal"/>
      <w:suff w:val="nothing"/>
      <w:lvlText w:val="%1、"/>
      <w:lvlJc w:val="left"/>
    </w:lvl>
  </w:abstractNum>
  <w:abstractNum w:abstractNumId="14" w15:restartNumberingAfterBreak="0">
    <w:nsid w:val="1329D2C9"/>
    <w:multiLevelType w:val="singleLevel"/>
    <w:tmpl w:val="1329D2C9"/>
    <w:lvl w:ilvl="0">
      <w:start w:val="1"/>
      <w:numFmt w:val="lowerLetter"/>
      <w:suff w:val="nothing"/>
      <w:lvlText w:val="%1、"/>
      <w:lvlJc w:val="left"/>
    </w:lvl>
  </w:abstractNum>
  <w:abstractNum w:abstractNumId="15" w15:restartNumberingAfterBreak="0">
    <w:nsid w:val="22C6A5DA"/>
    <w:multiLevelType w:val="singleLevel"/>
    <w:tmpl w:val="22C6A5DA"/>
    <w:lvl w:ilvl="0">
      <w:start w:val="1"/>
      <w:numFmt w:val="decimal"/>
      <w:suff w:val="nothing"/>
      <w:lvlText w:val="%1、"/>
      <w:lvlJc w:val="left"/>
    </w:lvl>
  </w:abstractNum>
  <w:abstractNum w:abstractNumId="16" w15:restartNumberingAfterBreak="0">
    <w:nsid w:val="2F6CD74C"/>
    <w:multiLevelType w:val="singleLevel"/>
    <w:tmpl w:val="2F6CD74C"/>
    <w:lvl w:ilvl="0">
      <w:start w:val="1"/>
      <w:numFmt w:val="decimal"/>
      <w:suff w:val="nothing"/>
      <w:lvlText w:val="%1、"/>
      <w:lvlJc w:val="left"/>
    </w:lvl>
  </w:abstractNum>
  <w:abstractNum w:abstractNumId="17" w15:restartNumberingAfterBreak="0">
    <w:nsid w:val="32EF2D7C"/>
    <w:multiLevelType w:val="hybridMultilevel"/>
    <w:tmpl w:val="1700D190"/>
    <w:lvl w:ilvl="0" w:tplc="0BFE8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6F6E51"/>
    <w:multiLevelType w:val="singleLevel"/>
    <w:tmpl w:val="3E6F6E51"/>
    <w:lvl w:ilvl="0">
      <w:start w:val="1"/>
      <w:numFmt w:val="decimal"/>
      <w:suff w:val="nothing"/>
      <w:lvlText w:val="%1、"/>
      <w:lvlJc w:val="left"/>
    </w:lvl>
  </w:abstractNum>
  <w:abstractNum w:abstractNumId="19" w15:restartNumberingAfterBreak="0">
    <w:nsid w:val="415C1FD1"/>
    <w:multiLevelType w:val="hybridMultilevel"/>
    <w:tmpl w:val="0D027728"/>
    <w:lvl w:ilvl="0" w:tplc="4270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663FD8"/>
    <w:multiLevelType w:val="singleLevel"/>
    <w:tmpl w:val="42663FD8"/>
    <w:lvl w:ilvl="0">
      <w:start w:val="1"/>
      <w:numFmt w:val="bullet"/>
      <w:lvlText w:val=""/>
      <w:lvlJc w:val="left"/>
      <w:pPr>
        <w:ind w:left="420" w:hanging="420"/>
      </w:pPr>
      <w:rPr>
        <w:rFonts w:ascii="Wingdings" w:hAnsi="Wingdings" w:hint="default"/>
      </w:rPr>
    </w:lvl>
  </w:abstractNum>
  <w:abstractNum w:abstractNumId="21" w15:restartNumberingAfterBreak="0">
    <w:nsid w:val="42F859EA"/>
    <w:multiLevelType w:val="hybridMultilevel"/>
    <w:tmpl w:val="4930289A"/>
    <w:lvl w:ilvl="0" w:tplc="6A664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540C24"/>
    <w:multiLevelType w:val="hybridMultilevel"/>
    <w:tmpl w:val="772EA98E"/>
    <w:lvl w:ilvl="0" w:tplc="136C84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5332B0"/>
    <w:multiLevelType w:val="multilevel"/>
    <w:tmpl w:val="455332B0"/>
    <w:lvl w:ilvl="0">
      <w:start w:val="1"/>
      <w:numFmt w:val="bullet"/>
      <w:lvlText w:val=""/>
      <w:lvlJc w:val="left"/>
      <w:pPr>
        <w:tabs>
          <w:tab w:val="left" w:pos="900"/>
        </w:tabs>
        <w:ind w:left="900" w:hanging="420"/>
      </w:pPr>
      <w:rPr>
        <w:rFonts w:ascii="Wingdings" w:hAnsi="Wingdings" w:hint="default"/>
      </w:rPr>
    </w:lvl>
    <w:lvl w:ilvl="1">
      <w:start w:val="1"/>
      <w:numFmt w:val="bullet"/>
      <w:pStyle w:val="a"/>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4" w15:restartNumberingAfterBreak="0">
    <w:nsid w:val="657F1335"/>
    <w:multiLevelType w:val="hybridMultilevel"/>
    <w:tmpl w:val="738C3774"/>
    <w:lvl w:ilvl="0" w:tplc="6436D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9FA5852"/>
    <w:multiLevelType w:val="hybridMultilevel"/>
    <w:tmpl w:val="B40E18C4"/>
    <w:lvl w:ilvl="0" w:tplc="703881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148542"/>
    <w:multiLevelType w:val="singleLevel"/>
    <w:tmpl w:val="6B148542"/>
    <w:lvl w:ilvl="0">
      <w:start w:val="1"/>
      <w:numFmt w:val="bullet"/>
      <w:lvlText w:val=""/>
      <w:lvlJc w:val="left"/>
      <w:pPr>
        <w:ind w:left="420" w:hanging="420"/>
      </w:pPr>
      <w:rPr>
        <w:rFonts w:ascii="Wingdings" w:hAnsi="Wingdings" w:hint="default"/>
      </w:rPr>
    </w:lvl>
  </w:abstractNum>
  <w:abstractNum w:abstractNumId="27" w15:restartNumberingAfterBreak="0">
    <w:nsid w:val="6E68DFC2"/>
    <w:multiLevelType w:val="singleLevel"/>
    <w:tmpl w:val="6E68DFC2"/>
    <w:lvl w:ilvl="0">
      <w:start w:val="1"/>
      <w:numFmt w:val="bullet"/>
      <w:lvlText w:val=""/>
      <w:lvlJc w:val="left"/>
      <w:pPr>
        <w:ind w:left="420" w:hanging="420"/>
      </w:pPr>
      <w:rPr>
        <w:rFonts w:ascii="Wingdings" w:hAnsi="Wingdings" w:hint="default"/>
      </w:rPr>
    </w:lvl>
  </w:abstractNum>
  <w:abstractNum w:abstractNumId="28" w15:restartNumberingAfterBreak="0">
    <w:nsid w:val="781F9A67"/>
    <w:multiLevelType w:val="singleLevel"/>
    <w:tmpl w:val="781F9A67"/>
    <w:lvl w:ilvl="0">
      <w:start w:val="1"/>
      <w:numFmt w:val="lowerLetter"/>
      <w:suff w:val="nothing"/>
      <w:lvlText w:val="%1、"/>
      <w:lvlJc w:val="left"/>
    </w:lvl>
  </w:abstractNum>
  <w:num w:numId="1">
    <w:abstractNumId w:val="9"/>
  </w:num>
  <w:num w:numId="2">
    <w:abstractNumId w:val="23"/>
  </w:num>
  <w:num w:numId="3">
    <w:abstractNumId w:val="3"/>
  </w:num>
  <w:num w:numId="4">
    <w:abstractNumId w:val="13"/>
  </w:num>
  <w:num w:numId="5">
    <w:abstractNumId w:val="4"/>
  </w:num>
  <w:num w:numId="6">
    <w:abstractNumId w:val="1"/>
  </w:num>
  <w:num w:numId="7">
    <w:abstractNumId w:val="8"/>
  </w:num>
  <w:num w:numId="8">
    <w:abstractNumId w:val="11"/>
  </w:num>
  <w:num w:numId="9">
    <w:abstractNumId w:val="20"/>
  </w:num>
  <w:num w:numId="10">
    <w:abstractNumId w:val="27"/>
  </w:num>
  <w:num w:numId="11">
    <w:abstractNumId w:val="2"/>
  </w:num>
  <w:num w:numId="12">
    <w:abstractNumId w:val="26"/>
  </w:num>
  <w:num w:numId="13">
    <w:abstractNumId w:val="6"/>
  </w:num>
  <w:num w:numId="14">
    <w:abstractNumId w:val="16"/>
  </w:num>
  <w:num w:numId="15">
    <w:abstractNumId w:val="10"/>
  </w:num>
  <w:num w:numId="16">
    <w:abstractNumId w:val="0"/>
  </w:num>
  <w:num w:numId="17">
    <w:abstractNumId w:val="5"/>
  </w:num>
  <w:num w:numId="18">
    <w:abstractNumId w:val="7"/>
  </w:num>
  <w:num w:numId="19">
    <w:abstractNumId w:val="28"/>
  </w:num>
  <w:num w:numId="20">
    <w:abstractNumId w:val="18"/>
  </w:num>
  <w:num w:numId="21">
    <w:abstractNumId w:val="14"/>
  </w:num>
  <w:num w:numId="22">
    <w:abstractNumId w:val="15"/>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22"/>
  </w:num>
  <w:num w:numId="34">
    <w:abstractNumId w:val="21"/>
  </w:num>
  <w:num w:numId="35">
    <w:abstractNumId w:val="24"/>
  </w:num>
  <w:num w:numId="36">
    <w:abstractNumId w:val="12"/>
  </w:num>
  <w:num w:numId="37">
    <w:abstractNumId w:val="19"/>
  </w:num>
  <w:num w:numId="38">
    <w:abstractNumId w:val="2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3E"/>
    <w:rsid w:val="000006FB"/>
    <w:rsid w:val="00001101"/>
    <w:rsid w:val="0000184C"/>
    <w:rsid w:val="00001DF0"/>
    <w:rsid w:val="00006A78"/>
    <w:rsid w:val="000072F7"/>
    <w:rsid w:val="000120D7"/>
    <w:rsid w:val="00012327"/>
    <w:rsid w:val="00015347"/>
    <w:rsid w:val="00015C5B"/>
    <w:rsid w:val="0001633B"/>
    <w:rsid w:val="00021D52"/>
    <w:rsid w:val="00021F7C"/>
    <w:rsid w:val="000255CD"/>
    <w:rsid w:val="0002636C"/>
    <w:rsid w:val="0002774A"/>
    <w:rsid w:val="000302FA"/>
    <w:rsid w:val="000319AA"/>
    <w:rsid w:val="00032059"/>
    <w:rsid w:val="00032C0F"/>
    <w:rsid w:val="000338AD"/>
    <w:rsid w:val="00035210"/>
    <w:rsid w:val="00037269"/>
    <w:rsid w:val="00041A91"/>
    <w:rsid w:val="0004227E"/>
    <w:rsid w:val="00043B66"/>
    <w:rsid w:val="00043FB1"/>
    <w:rsid w:val="000448E6"/>
    <w:rsid w:val="000448EE"/>
    <w:rsid w:val="0004589D"/>
    <w:rsid w:val="00045E5C"/>
    <w:rsid w:val="00046022"/>
    <w:rsid w:val="00046571"/>
    <w:rsid w:val="00046EF1"/>
    <w:rsid w:val="00051557"/>
    <w:rsid w:val="0005199A"/>
    <w:rsid w:val="0005342B"/>
    <w:rsid w:val="00055882"/>
    <w:rsid w:val="00061949"/>
    <w:rsid w:val="00064D30"/>
    <w:rsid w:val="00065CEE"/>
    <w:rsid w:val="000664F6"/>
    <w:rsid w:val="00067E10"/>
    <w:rsid w:val="00071242"/>
    <w:rsid w:val="000730F3"/>
    <w:rsid w:val="00076611"/>
    <w:rsid w:val="00084D39"/>
    <w:rsid w:val="00084DD1"/>
    <w:rsid w:val="0008535B"/>
    <w:rsid w:val="00085658"/>
    <w:rsid w:val="0008657C"/>
    <w:rsid w:val="0008688F"/>
    <w:rsid w:val="00086F09"/>
    <w:rsid w:val="000901D3"/>
    <w:rsid w:val="00091A59"/>
    <w:rsid w:val="00093191"/>
    <w:rsid w:val="000944E9"/>
    <w:rsid w:val="000A00D7"/>
    <w:rsid w:val="000A1472"/>
    <w:rsid w:val="000A1A29"/>
    <w:rsid w:val="000A2A81"/>
    <w:rsid w:val="000A6BB1"/>
    <w:rsid w:val="000A71D9"/>
    <w:rsid w:val="000A7554"/>
    <w:rsid w:val="000A789A"/>
    <w:rsid w:val="000A7D9C"/>
    <w:rsid w:val="000B04D3"/>
    <w:rsid w:val="000B18B5"/>
    <w:rsid w:val="000B22CD"/>
    <w:rsid w:val="000B4AAC"/>
    <w:rsid w:val="000B532C"/>
    <w:rsid w:val="000B5A65"/>
    <w:rsid w:val="000B6214"/>
    <w:rsid w:val="000B6758"/>
    <w:rsid w:val="000B72AF"/>
    <w:rsid w:val="000C076D"/>
    <w:rsid w:val="000C0925"/>
    <w:rsid w:val="000C287B"/>
    <w:rsid w:val="000C48DB"/>
    <w:rsid w:val="000C77FA"/>
    <w:rsid w:val="000D0930"/>
    <w:rsid w:val="000D21DE"/>
    <w:rsid w:val="000D2DB8"/>
    <w:rsid w:val="000D37FF"/>
    <w:rsid w:val="000D4B80"/>
    <w:rsid w:val="000D57F3"/>
    <w:rsid w:val="000D679B"/>
    <w:rsid w:val="000E19E7"/>
    <w:rsid w:val="000E522F"/>
    <w:rsid w:val="000E61A6"/>
    <w:rsid w:val="000E6702"/>
    <w:rsid w:val="000E78E8"/>
    <w:rsid w:val="000F208A"/>
    <w:rsid w:val="000F23AE"/>
    <w:rsid w:val="000F3184"/>
    <w:rsid w:val="000F3A7E"/>
    <w:rsid w:val="000F5C72"/>
    <w:rsid w:val="000F601A"/>
    <w:rsid w:val="001028AA"/>
    <w:rsid w:val="001031B8"/>
    <w:rsid w:val="001037F5"/>
    <w:rsid w:val="0011381E"/>
    <w:rsid w:val="00115071"/>
    <w:rsid w:val="001150B1"/>
    <w:rsid w:val="001177FC"/>
    <w:rsid w:val="00120134"/>
    <w:rsid w:val="001202C8"/>
    <w:rsid w:val="00120FCC"/>
    <w:rsid w:val="001218F3"/>
    <w:rsid w:val="00122081"/>
    <w:rsid w:val="001225C2"/>
    <w:rsid w:val="00123822"/>
    <w:rsid w:val="0012426C"/>
    <w:rsid w:val="00124B04"/>
    <w:rsid w:val="00124BBA"/>
    <w:rsid w:val="0012533C"/>
    <w:rsid w:val="00125444"/>
    <w:rsid w:val="001302B2"/>
    <w:rsid w:val="00130AC2"/>
    <w:rsid w:val="0013508C"/>
    <w:rsid w:val="0013546F"/>
    <w:rsid w:val="00136267"/>
    <w:rsid w:val="0013668B"/>
    <w:rsid w:val="00141C89"/>
    <w:rsid w:val="00142D6A"/>
    <w:rsid w:val="001433A8"/>
    <w:rsid w:val="00143E64"/>
    <w:rsid w:val="00147018"/>
    <w:rsid w:val="001474CF"/>
    <w:rsid w:val="00147897"/>
    <w:rsid w:val="0014794A"/>
    <w:rsid w:val="001521E9"/>
    <w:rsid w:val="001532AF"/>
    <w:rsid w:val="001552A4"/>
    <w:rsid w:val="00155404"/>
    <w:rsid w:val="00156D3E"/>
    <w:rsid w:val="00157BA1"/>
    <w:rsid w:val="00160E54"/>
    <w:rsid w:val="00161CC9"/>
    <w:rsid w:val="001623AC"/>
    <w:rsid w:val="001628D2"/>
    <w:rsid w:val="00163398"/>
    <w:rsid w:val="00163886"/>
    <w:rsid w:val="001662C7"/>
    <w:rsid w:val="00166EB9"/>
    <w:rsid w:val="00170C70"/>
    <w:rsid w:val="00171064"/>
    <w:rsid w:val="001713B4"/>
    <w:rsid w:val="001726D6"/>
    <w:rsid w:val="001748E9"/>
    <w:rsid w:val="00176004"/>
    <w:rsid w:val="00182D3D"/>
    <w:rsid w:val="001839E1"/>
    <w:rsid w:val="00185214"/>
    <w:rsid w:val="00185318"/>
    <w:rsid w:val="00186733"/>
    <w:rsid w:val="001868DD"/>
    <w:rsid w:val="00191245"/>
    <w:rsid w:val="00191E8D"/>
    <w:rsid w:val="00192CFF"/>
    <w:rsid w:val="00193A4C"/>
    <w:rsid w:val="00193CF4"/>
    <w:rsid w:val="00195544"/>
    <w:rsid w:val="00195D6D"/>
    <w:rsid w:val="00197394"/>
    <w:rsid w:val="00197840"/>
    <w:rsid w:val="001A1B7A"/>
    <w:rsid w:val="001A21DB"/>
    <w:rsid w:val="001A30A7"/>
    <w:rsid w:val="001A487C"/>
    <w:rsid w:val="001A69FA"/>
    <w:rsid w:val="001B0388"/>
    <w:rsid w:val="001B21C5"/>
    <w:rsid w:val="001B35DB"/>
    <w:rsid w:val="001B3602"/>
    <w:rsid w:val="001B6565"/>
    <w:rsid w:val="001B773C"/>
    <w:rsid w:val="001C4361"/>
    <w:rsid w:val="001C4430"/>
    <w:rsid w:val="001C4C3B"/>
    <w:rsid w:val="001C60C5"/>
    <w:rsid w:val="001C69E4"/>
    <w:rsid w:val="001C7884"/>
    <w:rsid w:val="001D055E"/>
    <w:rsid w:val="001D100E"/>
    <w:rsid w:val="001D46CF"/>
    <w:rsid w:val="001D4C26"/>
    <w:rsid w:val="001D6D93"/>
    <w:rsid w:val="001E01F1"/>
    <w:rsid w:val="001E0632"/>
    <w:rsid w:val="001E083F"/>
    <w:rsid w:val="001E20B8"/>
    <w:rsid w:val="001E2262"/>
    <w:rsid w:val="001E2A2C"/>
    <w:rsid w:val="001E326C"/>
    <w:rsid w:val="001E4662"/>
    <w:rsid w:val="001E536B"/>
    <w:rsid w:val="001E5AC8"/>
    <w:rsid w:val="001E6DDB"/>
    <w:rsid w:val="001E7527"/>
    <w:rsid w:val="001E7E2A"/>
    <w:rsid w:val="001F1AB9"/>
    <w:rsid w:val="001F2F93"/>
    <w:rsid w:val="001F3D71"/>
    <w:rsid w:val="001F4D99"/>
    <w:rsid w:val="001F50C5"/>
    <w:rsid w:val="001F58D0"/>
    <w:rsid w:val="001F6D47"/>
    <w:rsid w:val="002002E0"/>
    <w:rsid w:val="00200502"/>
    <w:rsid w:val="00201A6A"/>
    <w:rsid w:val="002053B0"/>
    <w:rsid w:val="00206113"/>
    <w:rsid w:val="0020641C"/>
    <w:rsid w:val="00207D0F"/>
    <w:rsid w:val="002120F4"/>
    <w:rsid w:val="00214E92"/>
    <w:rsid w:val="00221661"/>
    <w:rsid w:val="00221F75"/>
    <w:rsid w:val="00222C96"/>
    <w:rsid w:val="00225B3E"/>
    <w:rsid w:val="002264FB"/>
    <w:rsid w:val="00230085"/>
    <w:rsid w:val="00231733"/>
    <w:rsid w:val="00232805"/>
    <w:rsid w:val="0023293F"/>
    <w:rsid w:val="00234159"/>
    <w:rsid w:val="002344FE"/>
    <w:rsid w:val="00234897"/>
    <w:rsid w:val="00234A9A"/>
    <w:rsid w:val="0023517B"/>
    <w:rsid w:val="00235D38"/>
    <w:rsid w:val="002360F7"/>
    <w:rsid w:val="00236412"/>
    <w:rsid w:val="00241445"/>
    <w:rsid w:val="002422E3"/>
    <w:rsid w:val="00242A98"/>
    <w:rsid w:val="002438ED"/>
    <w:rsid w:val="002462E2"/>
    <w:rsid w:val="00246472"/>
    <w:rsid w:val="00247C3F"/>
    <w:rsid w:val="0025040C"/>
    <w:rsid w:val="00251E9D"/>
    <w:rsid w:val="002533BD"/>
    <w:rsid w:val="00253607"/>
    <w:rsid w:val="002546D9"/>
    <w:rsid w:val="002566B5"/>
    <w:rsid w:val="0025759F"/>
    <w:rsid w:val="00260F58"/>
    <w:rsid w:val="00261E52"/>
    <w:rsid w:val="00262E97"/>
    <w:rsid w:val="00263D68"/>
    <w:rsid w:val="0026746C"/>
    <w:rsid w:val="00270F28"/>
    <w:rsid w:val="00271541"/>
    <w:rsid w:val="00272A1E"/>
    <w:rsid w:val="0027306B"/>
    <w:rsid w:val="002739A6"/>
    <w:rsid w:val="00273E79"/>
    <w:rsid w:val="00274797"/>
    <w:rsid w:val="0027607A"/>
    <w:rsid w:val="002778F2"/>
    <w:rsid w:val="00277DCD"/>
    <w:rsid w:val="00281F58"/>
    <w:rsid w:val="00283E12"/>
    <w:rsid w:val="00285DD5"/>
    <w:rsid w:val="0029122E"/>
    <w:rsid w:val="00297908"/>
    <w:rsid w:val="002A13A0"/>
    <w:rsid w:val="002A190F"/>
    <w:rsid w:val="002A1C9B"/>
    <w:rsid w:val="002A26F5"/>
    <w:rsid w:val="002A2C08"/>
    <w:rsid w:val="002A5091"/>
    <w:rsid w:val="002A5199"/>
    <w:rsid w:val="002A68A6"/>
    <w:rsid w:val="002A7053"/>
    <w:rsid w:val="002B13CD"/>
    <w:rsid w:val="002B1598"/>
    <w:rsid w:val="002B3C24"/>
    <w:rsid w:val="002B4E5A"/>
    <w:rsid w:val="002B594C"/>
    <w:rsid w:val="002C31EC"/>
    <w:rsid w:val="002C3F0B"/>
    <w:rsid w:val="002C4F17"/>
    <w:rsid w:val="002C7059"/>
    <w:rsid w:val="002D0077"/>
    <w:rsid w:val="002D00A0"/>
    <w:rsid w:val="002D0776"/>
    <w:rsid w:val="002D26C4"/>
    <w:rsid w:val="002D6232"/>
    <w:rsid w:val="002E097D"/>
    <w:rsid w:val="002E189A"/>
    <w:rsid w:val="002E1940"/>
    <w:rsid w:val="002E43CB"/>
    <w:rsid w:val="002E4C81"/>
    <w:rsid w:val="002E5588"/>
    <w:rsid w:val="002E55A6"/>
    <w:rsid w:val="002F0DFA"/>
    <w:rsid w:val="002F161D"/>
    <w:rsid w:val="002F16AA"/>
    <w:rsid w:val="002F1982"/>
    <w:rsid w:val="002F1AA7"/>
    <w:rsid w:val="002F2AB5"/>
    <w:rsid w:val="002F3B51"/>
    <w:rsid w:val="002F3D7C"/>
    <w:rsid w:val="002F48B4"/>
    <w:rsid w:val="002F4B00"/>
    <w:rsid w:val="002F66A2"/>
    <w:rsid w:val="002F707C"/>
    <w:rsid w:val="00303174"/>
    <w:rsid w:val="003034F0"/>
    <w:rsid w:val="00305D64"/>
    <w:rsid w:val="00306632"/>
    <w:rsid w:val="00307E6E"/>
    <w:rsid w:val="00311BAA"/>
    <w:rsid w:val="003121DD"/>
    <w:rsid w:val="0031648C"/>
    <w:rsid w:val="003200DA"/>
    <w:rsid w:val="003202F8"/>
    <w:rsid w:val="003213BC"/>
    <w:rsid w:val="00322DFA"/>
    <w:rsid w:val="003237EB"/>
    <w:rsid w:val="00327FB3"/>
    <w:rsid w:val="00333706"/>
    <w:rsid w:val="00336ED7"/>
    <w:rsid w:val="003373DA"/>
    <w:rsid w:val="00340B7B"/>
    <w:rsid w:val="00340D16"/>
    <w:rsid w:val="003414C2"/>
    <w:rsid w:val="00341F0D"/>
    <w:rsid w:val="00342799"/>
    <w:rsid w:val="00345DAF"/>
    <w:rsid w:val="0034749B"/>
    <w:rsid w:val="0035087D"/>
    <w:rsid w:val="00350DDC"/>
    <w:rsid w:val="00351676"/>
    <w:rsid w:val="0035245A"/>
    <w:rsid w:val="00352751"/>
    <w:rsid w:val="00354813"/>
    <w:rsid w:val="00354E55"/>
    <w:rsid w:val="00356FD4"/>
    <w:rsid w:val="00357D90"/>
    <w:rsid w:val="003614A8"/>
    <w:rsid w:val="003641C4"/>
    <w:rsid w:val="00364E1A"/>
    <w:rsid w:val="00371133"/>
    <w:rsid w:val="00371342"/>
    <w:rsid w:val="003749AF"/>
    <w:rsid w:val="0037534F"/>
    <w:rsid w:val="0037574F"/>
    <w:rsid w:val="00375ED2"/>
    <w:rsid w:val="00376C2B"/>
    <w:rsid w:val="003774FB"/>
    <w:rsid w:val="00380E46"/>
    <w:rsid w:val="0038108C"/>
    <w:rsid w:val="00381183"/>
    <w:rsid w:val="0038171D"/>
    <w:rsid w:val="00381E51"/>
    <w:rsid w:val="00383046"/>
    <w:rsid w:val="0038320C"/>
    <w:rsid w:val="00393E22"/>
    <w:rsid w:val="00395177"/>
    <w:rsid w:val="0039569A"/>
    <w:rsid w:val="00396F7A"/>
    <w:rsid w:val="00397E14"/>
    <w:rsid w:val="003A03A6"/>
    <w:rsid w:val="003A0880"/>
    <w:rsid w:val="003A17B5"/>
    <w:rsid w:val="003A19C9"/>
    <w:rsid w:val="003A1FA8"/>
    <w:rsid w:val="003A205D"/>
    <w:rsid w:val="003A3188"/>
    <w:rsid w:val="003A376A"/>
    <w:rsid w:val="003A43B7"/>
    <w:rsid w:val="003A5C78"/>
    <w:rsid w:val="003B1E33"/>
    <w:rsid w:val="003B3BD5"/>
    <w:rsid w:val="003B699E"/>
    <w:rsid w:val="003B7A70"/>
    <w:rsid w:val="003C0FC0"/>
    <w:rsid w:val="003C1F48"/>
    <w:rsid w:val="003C2182"/>
    <w:rsid w:val="003C2427"/>
    <w:rsid w:val="003C2887"/>
    <w:rsid w:val="003C36FA"/>
    <w:rsid w:val="003C3B61"/>
    <w:rsid w:val="003C6741"/>
    <w:rsid w:val="003C7AB4"/>
    <w:rsid w:val="003D14AD"/>
    <w:rsid w:val="003D1FA6"/>
    <w:rsid w:val="003D2BE5"/>
    <w:rsid w:val="003D2C52"/>
    <w:rsid w:val="003D4E54"/>
    <w:rsid w:val="003D675A"/>
    <w:rsid w:val="003D7BCC"/>
    <w:rsid w:val="003E00AF"/>
    <w:rsid w:val="003E3D6D"/>
    <w:rsid w:val="003E5394"/>
    <w:rsid w:val="003E5E1A"/>
    <w:rsid w:val="003E609A"/>
    <w:rsid w:val="003E6C48"/>
    <w:rsid w:val="003E799F"/>
    <w:rsid w:val="003F033A"/>
    <w:rsid w:val="003F0550"/>
    <w:rsid w:val="003F10D2"/>
    <w:rsid w:val="003F1DC1"/>
    <w:rsid w:val="003F24E8"/>
    <w:rsid w:val="003F66A1"/>
    <w:rsid w:val="003F6A6F"/>
    <w:rsid w:val="00401163"/>
    <w:rsid w:val="0040387C"/>
    <w:rsid w:val="004068AE"/>
    <w:rsid w:val="0041338A"/>
    <w:rsid w:val="004134FC"/>
    <w:rsid w:val="00420E52"/>
    <w:rsid w:val="00421779"/>
    <w:rsid w:val="00421853"/>
    <w:rsid w:val="00421978"/>
    <w:rsid w:val="00421FC7"/>
    <w:rsid w:val="00422237"/>
    <w:rsid w:val="00423696"/>
    <w:rsid w:val="0042462E"/>
    <w:rsid w:val="004271D4"/>
    <w:rsid w:val="004310B9"/>
    <w:rsid w:val="00434F43"/>
    <w:rsid w:val="004363E6"/>
    <w:rsid w:val="00436BBF"/>
    <w:rsid w:val="004372DE"/>
    <w:rsid w:val="00437D48"/>
    <w:rsid w:val="00441812"/>
    <w:rsid w:val="00441AEE"/>
    <w:rsid w:val="00444CFD"/>
    <w:rsid w:val="00445E4F"/>
    <w:rsid w:val="0044695B"/>
    <w:rsid w:val="00447934"/>
    <w:rsid w:val="00451288"/>
    <w:rsid w:val="00451393"/>
    <w:rsid w:val="00451DA8"/>
    <w:rsid w:val="004528AA"/>
    <w:rsid w:val="004530C5"/>
    <w:rsid w:val="0045310D"/>
    <w:rsid w:val="00453C11"/>
    <w:rsid w:val="00454210"/>
    <w:rsid w:val="00454418"/>
    <w:rsid w:val="00460BEF"/>
    <w:rsid w:val="00461668"/>
    <w:rsid w:val="004629EF"/>
    <w:rsid w:val="00463CCE"/>
    <w:rsid w:val="004648EC"/>
    <w:rsid w:val="00465BA8"/>
    <w:rsid w:val="004664C3"/>
    <w:rsid w:val="00470F6A"/>
    <w:rsid w:val="0047324B"/>
    <w:rsid w:val="0047335E"/>
    <w:rsid w:val="00476FF0"/>
    <w:rsid w:val="00477426"/>
    <w:rsid w:val="00477C77"/>
    <w:rsid w:val="0048039C"/>
    <w:rsid w:val="004809F8"/>
    <w:rsid w:val="00480A2A"/>
    <w:rsid w:val="00480C11"/>
    <w:rsid w:val="004813AB"/>
    <w:rsid w:val="004832A5"/>
    <w:rsid w:val="00484063"/>
    <w:rsid w:val="004842CB"/>
    <w:rsid w:val="004859DB"/>
    <w:rsid w:val="00485EA1"/>
    <w:rsid w:val="004864FB"/>
    <w:rsid w:val="00487F76"/>
    <w:rsid w:val="0049070D"/>
    <w:rsid w:val="0049351E"/>
    <w:rsid w:val="00493678"/>
    <w:rsid w:val="00493A95"/>
    <w:rsid w:val="00493D4F"/>
    <w:rsid w:val="00494876"/>
    <w:rsid w:val="00494E15"/>
    <w:rsid w:val="00495DE8"/>
    <w:rsid w:val="0049765F"/>
    <w:rsid w:val="00497E86"/>
    <w:rsid w:val="004A0E15"/>
    <w:rsid w:val="004A2482"/>
    <w:rsid w:val="004A26AD"/>
    <w:rsid w:val="004A3BB3"/>
    <w:rsid w:val="004A7217"/>
    <w:rsid w:val="004B005E"/>
    <w:rsid w:val="004B0A00"/>
    <w:rsid w:val="004B2259"/>
    <w:rsid w:val="004B32F8"/>
    <w:rsid w:val="004B4461"/>
    <w:rsid w:val="004B4893"/>
    <w:rsid w:val="004B6002"/>
    <w:rsid w:val="004B62A7"/>
    <w:rsid w:val="004B727E"/>
    <w:rsid w:val="004C09BD"/>
    <w:rsid w:val="004C2D9F"/>
    <w:rsid w:val="004C3FC0"/>
    <w:rsid w:val="004C5C7F"/>
    <w:rsid w:val="004C5F29"/>
    <w:rsid w:val="004C6F87"/>
    <w:rsid w:val="004C71DB"/>
    <w:rsid w:val="004D0A70"/>
    <w:rsid w:val="004D240E"/>
    <w:rsid w:val="004D2A74"/>
    <w:rsid w:val="004D425C"/>
    <w:rsid w:val="004D46FA"/>
    <w:rsid w:val="004D4C18"/>
    <w:rsid w:val="004D7AE2"/>
    <w:rsid w:val="004E029E"/>
    <w:rsid w:val="004E072A"/>
    <w:rsid w:val="004E2DDA"/>
    <w:rsid w:val="004E31AE"/>
    <w:rsid w:val="004E3211"/>
    <w:rsid w:val="004E7056"/>
    <w:rsid w:val="004E7874"/>
    <w:rsid w:val="004E78FE"/>
    <w:rsid w:val="004F0143"/>
    <w:rsid w:val="004F03C9"/>
    <w:rsid w:val="004F1D3D"/>
    <w:rsid w:val="004F2420"/>
    <w:rsid w:val="004F36D2"/>
    <w:rsid w:val="004F5BB0"/>
    <w:rsid w:val="004F7CBE"/>
    <w:rsid w:val="00501312"/>
    <w:rsid w:val="0050194C"/>
    <w:rsid w:val="00502007"/>
    <w:rsid w:val="00504380"/>
    <w:rsid w:val="00504877"/>
    <w:rsid w:val="00505341"/>
    <w:rsid w:val="00505C77"/>
    <w:rsid w:val="00505CFB"/>
    <w:rsid w:val="00512B94"/>
    <w:rsid w:val="00515342"/>
    <w:rsid w:val="005162E9"/>
    <w:rsid w:val="0051637F"/>
    <w:rsid w:val="0051649B"/>
    <w:rsid w:val="00516FC3"/>
    <w:rsid w:val="005179E9"/>
    <w:rsid w:val="00520056"/>
    <w:rsid w:val="00523A07"/>
    <w:rsid w:val="00527004"/>
    <w:rsid w:val="00527E7F"/>
    <w:rsid w:val="005301AC"/>
    <w:rsid w:val="00532480"/>
    <w:rsid w:val="00532D8C"/>
    <w:rsid w:val="005351EA"/>
    <w:rsid w:val="0053568B"/>
    <w:rsid w:val="0053597C"/>
    <w:rsid w:val="005368AE"/>
    <w:rsid w:val="00540192"/>
    <w:rsid w:val="00540E50"/>
    <w:rsid w:val="005423C0"/>
    <w:rsid w:val="00543393"/>
    <w:rsid w:val="00543C4E"/>
    <w:rsid w:val="00544D17"/>
    <w:rsid w:val="00545040"/>
    <w:rsid w:val="00547ADA"/>
    <w:rsid w:val="005535F3"/>
    <w:rsid w:val="005540B1"/>
    <w:rsid w:val="00556C67"/>
    <w:rsid w:val="00557426"/>
    <w:rsid w:val="0056099E"/>
    <w:rsid w:val="00561588"/>
    <w:rsid w:val="005626E5"/>
    <w:rsid w:val="00563B66"/>
    <w:rsid w:val="0056797F"/>
    <w:rsid w:val="005705D7"/>
    <w:rsid w:val="0057071A"/>
    <w:rsid w:val="0057084A"/>
    <w:rsid w:val="00570ABC"/>
    <w:rsid w:val="00570BFC"/>
    <w:rsid w:val="00571BCF"/>
    <w:rsid w:val="00571E73"/>
    <w:rsid w:val="005725C8"/>
    <w:rsid w:val="0057353E"/>
    <w:rsid w:val="00573CB6"/>
    <w:rsid w:val="0057410B"/>
    <w:rsid w:val="0057412E"/>
    <w:rsid w:val="005801EF"/>
    <w:rsid w:val="00581ECC"/>
    <w:rsid w:val="005844C2"/>
    <w:rsid w:val="00584A1A"/>
    <w:rsid w:val="00584C60"/>
    <w:rsid w:val="00585484"/>
    <w:rsid w:val="005865ED"/>
    <w:rsid w:val="00587462"/>
    <w:rsid w:val="005914DE"/>
    <w:rsid w:val="005922E6"/>
    <w:rsid w:val="00592496"/>
    <w:rsid w:val="0059286E"/>
    <w:rsid w:val="00595542"/>
    <w:rsid w:val="00595DBD"/>
    <w:rsid w:val="005963A3"/>
    <w:rsid w:val="00596750"/>
    <w:rsid w:val="00597C47"/>
    <w:rsid w:val="005A0E1F"/>
    <w:rsid w:val="005A158E"/>
    <w:rsid w:val="005A2291"/>
    <w:rsid w:val="005A2713"/>
    <w:rsid w:val="005A7C16"/>
    <w:rsid w:val="005B0FC6"/>
    <w:rsid w:val="005B0FFE"/>
    <w:rsid w:val="005B112D"/>
    <w:rsid w:val="005B1C92"/>
    <w:rsid w:val="005B2121"/>
    <w:rsid w:val="005B2CFD"/>
    <w:rsid w:val="005B4318"/>
    <w:rsid w:val="005B491D"/>
    <w:rsid w:val="005C0903"/>
    <w:rsid w:val="005C0F52"/>
    <w:rsid w:val="005C1233"/>
    <w:rsid w:val="005C226F"/>
    <w:rsid w:val="005C2E64"/>
    <w:rsid w:val="005C369F"/>
    <w:rsid w:val="005C420D"/>
    <w:rsid w:val="005C6824"/>
    <w:rsid w:val="005C711A"/>
    <w:rsid w:val="005C7EB7"/>
    <w:rsid w:val="005C7EE7"/>
    <w:rsid w:val="005D02F3"/>
    <w:rsid w:val="005D1C7D"/>
    <w:rsid w:val="005D3712"/>
    <w:rsid w:val="005E17DF"/>
    <w:rsid w:val="005E3F27"/>
    <w:rsid w:val="005E5EAD"/>
    <w:rsid w:val="005E6C25"/>
    <w:rsid w:val="005E7390"/>
    <w:rsid w:val="005F3CB7"/>
    <w:rsid w:val="005F4A25"/>
    <w:rsid w:val="005F4ABE"/>
    <w:rsid w:val="005F4E31"/>
    <w:rsid w:val="005F52AA"/>
    <w:rsid w:val="005F640F"/>
    <w:rsid w:val="005F6507"/>
    <w:rsid w:val="005F65B2"/>
    <w:rsid w:val="006007A2"/>
    <w:rsid w:val="00601F37"/>
    <w:rsid w:val="00602379"/>
    <w:rsid w:val="00602490"/>
    <w:rsid w:val="00605B72"/>
    <w:rsid w:val="00605C88"/>
    <w:rsid w:val="00606787"/>
    <w:rsid w:val="00607119"/>
    <w:rsid w:val="00614688"/>
    <w:rsid w:val="006154F0"/>
    <w:rsid w:val="00617D9B"/>
    <w:rsid w:val="0062001B"/>
    <w:rsid w:val="0062076E"/>
    <w:rsid w:val="00620B39"/>
    <w:rsid w:val="00620B3E"/>
    <w:rsid w:val="006214C2"/>
    <w:rsid w:val="0062298E"/>
    <w:rsid w:val="00622D33"/>
    <w:rsid w:val="006238F6"/>
    <w:rsid w:val="006245B7"/>
    <w:rsid w:val="00624AE3"/>
    <w:rsid w:val="00624CC0"/>
    <w:rsid w:val="0062753E"/>
    <w:rsid w:val="00633CBA"/>
    <w:rsid w:val="00635EE4"/>
    <w:rsid w:val="00636A9D"/>
    <w:rsid w:val="006372D7"/>
    <w:rsid w:val="006373EA"/>
    <w:rsid w:val="00637529"/>
    <w:rsid w:val="00637B84"/>
    <w:rsid w:val="00640F38"/>
    <w:rsid w:val="006415AE"/>
    <w:rsid w:val="00641F9E"/>
    <w:rsid w:val="00644001"/>
    <w:rsid w:val="006442DA"/>
    <w:rsid w:val="00646A58"/>
    <w:rsid w:val="00647C55"/>
    <w:rsid w:val="00647CE5"/>
    <w:rsid w:val="00650745"/>
    <w:rsid w:val="00651196"/>
    <w:rsid w:val="0065341F"/>
    <w:rsid w:val="00653461"/>
    <w:rsid w:val="00654453"/>
    <w:rsid w:val="00654A1D"/>
    <w:rsid w:val="00654D8E"/>
    <w:rsid w:val="00655176"/>
    <w:rsid w:val="0065587F"/>
    <w:rsid w:val="0066143A"/>
    <w:rsid w:val="006625E2"/>
    <w:rsid w:val="00662760"/>
    <w:rsid w:val="00662D5E"/>
    <w:rsid w:val="00663302"/>
    <w:rsid w:val="00663FB6"/>
    <w:rsid w:val="0066434B"/>
    <w:rsid w:val="00666444"/>
    <w:rsid w:val="00666E0F"/>
    <w:rsid w:val="0067154F"/>
    <w:rsid w:val="0067203F"/>
    <w:rsid w:val="00674DD3"/>
    <w:rsid w:val="006776B0"/>
    <w:rsid w:val="006812B6"/>
    <w:rsid w:val="00681386"/>
    <w:rsid w:val="006815D9"/>
    <w:rsid w:val="00684D36"/>
    <w:rsid w:val="00684DF7"/>
    <w:rsid w:val="00685EC3"/>
    <w:rsid w:val="006861CE"/>
    <w:rsid w:val="0068632D"/>
    <w:rsid w:val="00686E1F"/>
    <w:rsid w:val="00691114"/>
    <w:rsid w:val="00692C46"/>
    <w:rsid w:val="00693BB7"/>
    <w:rsid w:val="006949E5"/>
    <w:rsid w:val="00697192"/>
    <w:rsid w:val="00697887"/>
    <w:rsid w:val="00697948"/>
    <w:rsid w:val="00697FC5"/>
    <w:rsid w:val="006A0677"/>
    <w:rsid w:val="006A4059"/>
    <w:rsid w:val="006B0408"/>
    <w:rsid w:val="006B1F7B"/>
    <w:rsid w:val="006B2E2A"/>
    <w:rsid w:val="006B3085"/>
    <w:rsid w:val="006B3425"/>
    <w:rsid w:val="006B4970"/>
    <w:rsid w:val="006B4998"/>
    <w:rsid w:val="006B4D46"/>
    <w:rsid w:val="006B5396"/>
    <w:rsid w:val="006C3933"/>
    <w:rsid w:val="006C3D9E"/>
    <w:rsid w:val="006C6794"/>
    <w:rsid w:val="006C7F1B"/>
    <w:rsid w:val="006D0AF6"/>
    <w:rsid w:val="006D0E62"/>
    <w:rsid w:val="006D33FE"/>
    <w:rsid w:val="006D4613"/>
    <w:rsid w:val="006E12DC"/>
    <w:rsid w:val="006E16B7"/>
    <w:rsid w:val="006E277B"/>
    <w:rsid w:val="006E282E"/>
    <w:rsid w:val="006E3B28"/>
    <w:rsid w:val="006E4519"/>
    <w:rsid w:val="006E4664"/>
    <w:rsid w:val="006E527A"/>
    <w:rsid w:val="006E58C9"/>
    <w:rsid w:val="006F0214"/>
    <w:rsid w:val="006F0F0A"/>
    <w:rsid w:val="006F18EC"/>
    <w:rsid w:val="006F1BCB"/>
    <w:rsid w:val="006F2351"/>
    <w:rsid w:val="006F369A"/>
    <w:rsid w:val="006F4AE1"/>
    <w:rsid w:val="006F50CD"/>
    <w:rsid w:val="006F5981"/>
    <w:rsid w:val="006F7670"/>
    <w:rsid w:val="00706E28"/>
    <w:rsid w:val="00707972"/>
    <w:rsid w:val="00707E69"/>
    <w:rsid w:val="00711EA6"/>
    <w:rsid w:val="00713BC9"/>
    <w:rsid w:val="007165D7"/>
    <w:rsid w:val="00717B0E"/>
    <w:rsid w:val="007218C6"/>
    <w:rsid w:val="00730975"/>
    <w:rsid w:val="0073335C"/>
    <w:rsid w:val="0073446E"/>
    <w:rsid w:val="007355DB"/>
    <w:rsid w:val="00740096"/>
    <w:rsid w:val="0074294A"/>
    <w:rsid w:val="0074490C"/>
    <w:rsid w:val="00744EBA"/>
    <w:rsid w:val="00746467"/>
    <w:rsid w:val="00746CD0"/>
    <w:rsid w:val="00747A71"/>
    <w:rsid w:val="00747B72"/>
    <w:rsid w:val="0075192C"/>
    <w:rsid w:val="0075210A"/>
    <w:rsid w:val="00752114"/>
    <w:rsid w:val="00752714"/>
    <w:rsid w:val="00752761"/>
    <w:rsid w:val="0075443E"/>
    <w:rsid w:val="00754713"/>
    <w:rsid w:val="00754D15"/>
    <w:rsid w:val="007554D8"/>
    <w:rsid w:val="00755852"/>
    <w:rsid w:val="00755D98"/>
    <w:rsid w:val="00756377"/>
    <w:rsid w:val="0075667A"/>
    <w:rsid w:val="007608FE"/>
    <w:rsid w:val="00762B1F"/>
    <w:rsid w:val="00764201"/>
    <w:rsid w:val="00766B56"/>
    <w:rsid w:val="00770398"/>
    <w:rsid w:val="0077046C"/>
    <w:rsid w:val="007742F5"/>
    <w:rsid w:val="00775BD9"/>
    <w:rsid w:val="00776637"/>
    <w:rsid w:val="00776EFB"/>
    <w:rsid w:val="00777E78"/>
    <w:rsid w:val="00780241"/>
    <w:rsid w:val="007813F0"/>
    <w:rsid w:val="00781DFF"/>
    <w:rsid w:val="007822FC"/>
    <w:rsid w:val="00782A72"/>
    <w:rsid w:val="00785B05"/>
    <w:rsid w:val="00786AAA"/>
    <w:rsid w:val="00786C4B"/>
    <w:rsid w:val="007907D6"/>
    <w:rsid w:val="00790D70"/>
    <w:rsid w:val="0079141D"/>
    <w:rsid w:val="00792B56"/>
    <w:rsid w:val="00793F68"/>
    <w:rsid w:val="00797819"/>
    <w:rsid w:val="007A1D80"/>
    <w:rsid w:val="007A4526"/>
    <w:rsid w:val="007A5BE5"/>
    <w:rsid w:val="007A704B"/>
    <w:rsid w:val="007A706B"/>
    <w:rsid w:val="007B01E3"/>
    <w:rsid w:val="007B1250"/>
    <w:rsid w:val="007B29C6"/>
    <w:rsid w:val="007B5F23"/>
    <w:rsid w:val="007B63AE"/>
    <w:rsid w:val="007B6F36"/>
    <w:rsid w:val="007B6FAA"/>
    <w:rsid w:val="007B76DB"/>
    <w:rsid w:val="007C1D40"/>
    <w:rsid w:val="007C308A"/>
    <w:rsid w:val="007C3830"/>
    <w:rsid w:val="007C3918"/>
    <w:rsid w:val="007C3CB3"/>
    <w:rsid w:val="007C4698"/>
    <w:rsid w:val="007C47F7"/>
    <w:rsid w:val="007C5EBC"/>
    <w:rsid w:val="007C6F38"/>
    <w:rsid w:val="007D0B0D"/>
    <w:rsid w:val="007D2DAB"/>
    <w:rsid w:val="007D6ED2"/>
    <w:rsid w:val="007D7344"/>
    <w:rsid w:val="007D7D68"/>
    <w:rsid w:val="007E059B"/>
    <w:rsid w:val="007E1653"/>
    <w:rsid w:val="007E29BE"/>
    <w:rsid w:val="007E2A23"/>
    <w:rsid w:val="007E52FD"/>
    <w:rsid w:val="007E5353"/>
    <w:rsid w:val="007E6004"/>
    <w:rsid w:val="007F01EF"/>
    <w:rsid w:val="007F0A20"/>
    <w:rsid w:val="007F0B64"/>
    <w:rsid w:val="007F17BB"/>
    <w:rsid w:val="007F23C2"/>
    <w:rsid w:val="007F4A0D"/>
    <w:rsid w:val="007F4E4F"/>
    <w:rsid w:val="007F504F"/>
    <w:rsid w:val="007F749A"/>
    <w:rsid w:val="007F7621"/>
    <w:rsid w:val="0080096E"/>
    <w:rsid w:val="00802AC4"/>
    <w:rsid w:val="00803860"/>
    <w:rsid w:val="00810585"/>
    <w:rsid w:val="00811FA1"/>
    <w:rsid w:val="0081328E"/>
    <w:rsid w:val="00820862"/>
    <w:rsid w:val="00822166"/>
    <w:rsid w:val="00822BA4"/>
    <w:rsid w:val="00823250"/>
    <w:rsid w:val="00823AD2"/>
    <w:rsid w:val="00823E23"/>
    <w:rsid w:val="00824144"/>
    <w:rsid w:val="00824B15"/>
    <w:rsid w:val="00825296"/>
    <w:rsid w:val="00825A45"/>
    <w:rsid w:val="0082727C"/>
    <w:rsid w:val="008275E5"/>
    <w:rsid w:val="00835375"/>
    <w:rsid w:val="00836880"/>
    <w:rsid w:val="00836E29"/>
    <w:rsid w:val="00837D74"/>
    <w:rsid w:val="00841D1D"/>
    <w:rsid w:val="008427F3"/>
    <w:rsid w:val="00844085"/>
    <w:rsid w:val="008443C3"/>
    <w:rsid w:val="00845706"/>
    <w:rsid w:val="008465D2"/>
    <w:rsid w:val="00851108"/>
    <w:rsid w:val="00851736"/>
    <w:rsid w:val="008536BC"/>
    <w:rsid w:val="0085455B"/>
    <w:rsid w:val="008616EA"/>
    <w:rsid w:val="00862A8C"/>
    <w:rsid w:val="008643A5"/>
    <w:rsid w:val="00864871"/>
    <w:rsid w:val="00864974"/>
    <w:rsid w:val="008649D6"/>
    <w:rsid w:val="008663D6"/>
    <w:rsid w:val="008663E9"/>
    <w:rsid w:val="00870608"/>
    <w:rsid w:val="008712E3"/>
    <w:rsid w:val="008726E3"/>
    <w:rsid w:val="00873166"/>
    <w:rsid w:val="008733BB"/>
    <w:rsid w:val="00873807"/>
    <w:rsid w:val="008742BD"/>
    <w:rsid w:val="0087532B"/>
    <w:rsid w:val="008759F1"/>
    <w:rsid w:val="00875D11"/>
    <w:rsid w:val="008765E1"/>
    <w:rsid w:val="0088037B"/>
    <w:rsid w:val="00880DD0"/>
    <w:rsid w:val="00881666"/>
    <w:rsid w:val="00882454"/>
    <w:rsid w:val="00882818"/>
    <w:rsid w:val="00882B08"/>
    <w:rsid w:val="00883D59"/>
    <w:rsid w:val="00883D62"/>
    <w:rsid w:val="00885BDC"/>
    <w:rsid w:val="00886A36"/>
    <w:rsid w:val="00887431"/>
    <w:rsid w:val="00890508"/>
    <w:rsid w:val="00891360"/>
    <w:rsid w:val="0089674E"/>
    <w:rsid w:val="008970F6"/>
    <w:rsid w:val="008A0018"/>
    <w:rsid w:val="008A0524"/>
    <w:rsid w:val="008A0B39"/>
    <w:rsid w:val="008A10C8"/>
    <w:rsid w:val="008A16AD"/>
    <w:rsid w:val="008A19E9"/>
    <w:rsid w:val="008A1D47"/>
    <w:rsid w:val="008A21ED"/>
    <w:rsid w:val="008A2EC9"/>
    <w:rsid w:val="008A2F52"/>
    <w:rsid w:val="008A3075"/>
    <w:rsid w:val="008A36DE"/>
    <w:rsid w:val="008A3B96"/>
    <w:rsid w:val="008A6F08"/>
    <w:rsid w:val="008B18CB"/>
    <w:rsid w:val="008B3397"/>
    <w:rsid w:val="008B3D25"/>
    <w:rsid w:val="008B3D30"/>
    <w:rsid w:val="008B56BC"/>
    <w:rsid w:val="008C2484"/>
    <w:rsid w:val="008C6730"/>
    <w:rsid w:val="008C6834"/>
    <w:rsid w:val="008C7795"/>
    <w:rsid w:val="008C790A"/>
    <w:rsid w:val="008C7AE4"/>
    <w:rsid w:val="008C7EAA"/>
    <w:rsid w:val="008D0106"/>
    <w:rsid w:val="008D0F8F"/>
    <w:rsid w:val="008D1316"/>
    <w:rsid w:val="008D45A0"/>
    <w:rsid w:val="008D49FD"/>
    <w:rsid w:val="008D6856"/>
    <w:rsid w:val="008D75C2"/>
    <w:rsid w:val="008E1C71"/>
    <w:rsid w:val="008E3D57"/>
    <w:rsid w:val="008E41E9"/>
    <w:rsid w:val="008E555D"/>
    <w:rsid w:val="008F04ED"/>
    <w:rsid w:val="008F0E1E"/>
    <w:rsid w:val="008F175C"/>
    <w:rsid w:val="008F17C7"/>
    <w:rsid w:val="008F2547"/>
    <w:rsid w:val="008F2683"/>
    <w:rsid w:val="008F28F6"/>
    <w:rsid w:val="008F4AF8"/>
    <w:rsid w:val="008F5859"/>
    <w:rsid w:val="008F5C29"/>
    <w:rsid w:val="00900840"/>
    <w:rsid w:val="00902C0C"/>
    <w:rsid w:val="00902F3B"/>
    <w:rsid w:val="009047FD"/>
    <w:rsid w:val="00907CD8"/>
    <w:rsid w:val="00910E10"/>
    <w:rsid w:val="00911252"/>
    <w:rsid w:val="00915B8F"/>
    <w:rsid w:val="00916210"/>
    <w:rsid w:val="00921922"/>
    <w:rsid w:val="00921ABE"/>
    <w:rsid w:val="00921E81"/>
    <w:rsid w:val="009248E0"/>
    <w:rsid w:val="00924C5D"/>
    <w:rsid w:val="00924F66"/>
    <w:rsid w:val="00925A7B"/>
    <w:rsid w:val="0093138A"/>
    <w:rsid w:val="009314E9"/>
    <w:rsid w:val="00937A03"/>
    <w:rsid w:val="00937B97"/>
    <w:rsid w:val="00937CF9"/>
    <w:rsid w:val="0094216C"/>
    <w:rsid w:val="00942456"/>
    <w:rsid w:val="009434B6"/>
    <w:rsid w:val="00943A15"/>
    <w:rsid w:val="00943A8E"/>
    <w:rsid w:val="009471EA"/>
    <w:rsid w:val="0095117F"/>
    <w:rsid w:val="0095127D"/>
    <w:rsid w:val="0095150F"/>
    <w:rsid w:val="00951A9B"/>
    <w:rsid w:val="00951F78"/>
    <w:rsid w:val="0095389F"/>
    <w:rsid w:val="009546A9"/>
    <w:rsid w:val="00954757"/>
    <w:rsid w:val="00957E0F"/>
    <w:rsid w:val="009602DA"/>
    <w:rsid w:val="00960675"/>
    <w:rsid w:val="00961E57"/>
    <w:rsid w:val="00962387"/>
    <w:rsid w:val="00962EF7"/>
    <w:rsid w:val="0096400A"/>
    <w:rsid w:val="0096711A"/>
    <w:rsid w:val="00970078"/>
    <w:rsid w:val="00972948"/>
    <w:rsid w:val="00973393"/>
    <w:rsid w:val="0097449C"/>
    <w:rsid w:val="00974FA0"/>
    <w:rsid w:val="0097677F"/>
    <w:rsid w:val="00977FE4"/>
    <w:rsid w:val="0098016D"/>
    <w:rsid w:val="0098280B"/>
    <w:rsid w:val="00982881"/>
    <w:rsid w:val="00982D84"/>
    <w:rsid w:val="009836D2"/>
    <w:rsid w:val="009845AE"/>
    <w:rsid w:val="00984BE9"/>
    <w:rsid w:val="00987FFA"/>
    <w:rsid w:val="00992AB9"/>
    <w:rsid w:val="00992ED7"/>
    <w:rsid w:val="00993DFC"/>
    <w:rsid w:val="00994873"/>
    <w:rsid w:val="00995B10"/>
    <w:rsid w:val="00995BB8"/>
    <w:rsid w:val="00995DBA"/>
    <w:rsid w:val="0099724C"/>
    <w:rsid w:val="0099793B"/>
    <w:rsid w:val="009A04EC"/>
    <w:rsid w:val="009A0C15"/>
    <w:rsid w:val="009A1059"/>
    <w:rsid w:val="009A11D1"/>
    <w:rsid w:val="009A2C0C"/>
    <w:rsid w:val="009A3E9D"/>
    <w:rsid w:val="009A44B4"/>
    <w:rsid w:val="009A48CE"/>
    <w:rsid w:val="009A4C10"/>
    <w:rsid w:val="009A6D4D"/>
    <w:rsid w:val="009B04A9"/>
    <w:rsid w:val="009B0510"/>
    <w:rsid w:val="009B127E"/>
    <w:rsid w:val="009B4224"/>
    <w:rsid w:val="009B4DD2"/>
    <w:rsid w:val="009B7AB5"/>
    <w:rsid w:val="009C03F0"/>
    <w:rsid w:val="009C06AC"/>
    <w:rsid w:val="009C0FAD"/>
    <w:rsid w:val="009C4B0B"/>
    <w:rsid w:val="009C4F50"/>
    <w:rsid w:val="009C5424"/>
    <w:rsid w:val="009C5AD2"/>
    <w:rsid w:val="009C601D"/>
    <w:rsid w:val="009C63EC"/>
    <w:rsid w:val="009C7173"/>
    <w:rsid w:val="009D0EB6"/>
    <w:rsid w:val="009D145B"/>
    <w:rsid w:val="009D1A17"/>
    <w:rsid w:val="009D3EEF"/>
    <w:rsid w:val="009D60DB"/>
    <w:rsid w:val="009D77C1"/>
    <w:rsid w:val="009E0D02"/>
    <w:rsid w:val="009E0FFD"/>
    <w:rsid w:val="009E172D"/>
    <w:rsid w:val="009E4810"/>
    <w:rsid w:val="009E4DF9"/>
    <w:rsid w:val="009E4EB0"/>
    <w:rsid w:val="009E5CC9"/>
    <w:rsid w:val="009E7058"/>
    <w:rsid w:val="009F12BA"/>
    <w:rsid w:val="009F4211"/>
    <w:rsid w:val="009F4B4B"/>
    <w:rsid w:val="009F4C5A"/>
    <w:rsid w:val="009F56FB"/>
    <w:rsid w:val="009F623D"/>
    <w:rsid w:val="00A014D5"/>
    <w:rsid w:val="00A02A02"/>
    <w:rsid w:val="00A06278"/>
    <w:rsid w:val="00A06953"/>
    <w:rsid w:val="00A06F67"/>
    <w:rsid w:val="00A06F68"/>
    <w:rsid w:val="00A07095"/>
    <w:rsid w:val="00A119C0"/>
    <w:rsid w:val="00A13376"/>
    <w:rsid w:val="00A13DC6"/>
    <w:rsid w:val="00A158F1"/>
    <w:rsid w:val="00A17850"/>
    <w:rsid w:val="00A206AB"/>
    <w:rsid w:val="00A2156D"/>
    <w:rsid w:val="00A22F54"/>
    <w:rsid w:val="00A24DDB"/>
    <w:rsid w:val="00A24EC9"/>
    <w:rsid w:val="00A2516C"/>
    <w:rsid w:val="00A26822"/>
    <w:rsid w:val="00A279E8"/>
    <w:rsid w:val="00A27EE6"/>
    <w:rsid w:val="00A30C35"/>
    <w:rsid w:val="00A30C7B"/>
    <w:rsid w:val="00A350C8"/>
    <w:rsid w:val="00A35BBA"/>
    <w:rsid w:val="00A35E79"/>
    <w:rsid w:val="00A36D5C"/>
    <w:rsid w:val="00A37018"/>
    <w:rsid w:val="00A3768A"/>
    <w:rsid w:val="00A37F66"/>
    <w:rsid w:val="00A404FE"/>
    <w:rsid w:val="00A413C6"/>
    <w:rsid w:val="00A41FA7"/>
    <w:rsid w:val="00A43D87"/>
    <w:rsid w:val="00A43F3A"/>
    <w:rsid w:val="00A46348"/>
    <w:rsid w:val="00A468CF"/>
    <w:rsid w:val="00A479E7"/>
    <w:rsid w:val="00A50289"/>
    <w:rsid w:val="00A50788"/>
    <w:rsid w:val="00A51783"/>
    <w:rsid w:val="00A51B5E"/>
    <w:rsid w:val="00A51D25"/>
    <w:rsid w:val="00A539FE"/>
    <w:rsid w:val="00A548C0"/>
    <w:rsid w:val="00A5735F"/>
    <w:rsid w:val="00A6044C"/>
    <w:rsid w:val="00A63FA8"/>
    <w:rsid w:val="00A664AD"/>
    <w:rsid w:val="00A66722"/>
    <w:rsid w:val="00A6675C"/>
    <w:rsid w:val="00A66C6C"/>
    <w:rsid w:val="00A67662"/>
    <w:rsid w:val="00A70056"/>
    <w:rsid w:val="00A727C1"/>
    <w:rsid w:val="00A72FEF"/>
    <w:rsid w:val="00A74FA8"/>
    <w:rsid w:val="00A75959"/>
    <w:rsid w:val="00A75CC9"/>
    <w:rsid w:val="00A83088"/>
    <w:rsid w:val="00A830B5"/>
    <w:rsid w:val="00A838D0"/>
    <w:rsid w:val="00A83978"/>
    <w:rsid w:val="00A84D27"/>
    <w:rsid w:val="00A84F24"/>
    <w:rsid w:val="00A90282"/>
    <w:rsid w:val="00A90F13"/>
    <w:rsid w:val="00A92F78"/>
    <w:rsid w:val="00A940A7"/>
    <w:rsid w:val="00A95AE0"/>
    <w:rsid w:val="00A96208"/>
    <w:rsid w:val="00A97EDF"/>
    <w:rsid w:val="00AA0F84"/>
    <w:rsid w:val="00AA3F18"/>
    <w:rsid w:val="00AA46D7"/>
    <w:rsid w:val="00AA4873"/>
    <w:rsid w:val="00AA4B90"/>
    <w:rsid w:val="00AA4F04"/>
    <w:rsid w:val="00AB26F4"/>
    <w:rsid w:val="00AB2D4D"/>
    <w:rsid w:val="00AB33AD"/>
    <w:rsid w:val="00AB43B4"/>
    <w:rsid w:val="00AB45F1"/>
    <w:rsid w:val="00AB5ACC"/>
    <w:rsid w:val="00AB75DB"/>
    <w:rsid w:val="00AC02DA"/>
    <w:rsid w:val="00AC0309"/>
    <w:rsid w:val="00AC1A0C"/>
    <w:rsid w:val="00AC1E43"/>
    <w:rsid w:val="00AC4B14"/>
    <w:rsid w:val="00AC6604"/>
    <w:rsid w:val="00AD0F1D"/>
    <w:rsid w:val="00AD19C1"/>
    <w:rsid w:val="00AD1F85"/>
    <w:rsid w:val="00AD21D4"/>
    <w:rsid w:val="00AD258A"/>
    <w:rsid w:val="00AD57B0"/>
    <w:rsid w:val="00AD6DBC"/>
    <w:rsid w:val="00AD6FCB"/>
    <w:rsid w:val="00AD7BE5"/>
    <w:rsid w:val="00AE06DC"/>
    <w:rsid w:val="00AE0A8F"/>
    <w:rsid w:val="00AE14B6"/>
    <w:rsid w:val="00AE3BCC"/>
    <w:rsid w:val="00AE5155"/>
    <w:rsid w:val="00AE62A3"/>
    <w:rsid w:val="00AE6350"/>
    <w:rsid w:val="00AE662F"/>
    <w:rsid w:val="00AE6E9D"/>
    <w:rsid w:val="00AF0456"/>
    <w:rsid w:val="00AF0BA6"/>
    <w:rsid w:val="00AF13F8"/>
    <w:rsid w:val="00AF2867"/>
    <w:rsid w:val="00AF2C0B"/>
    <w:rsid w:val="00AF2EF0"/>
    <w:rsid w:val="00AF3690"/>
    <w:rsid w:val="00AF47A6"/>
    <w:rsid w:val="00AF48D1"/>
    <w:rsid w:val="00AF669A"/>
    <w:rsid w:val="00B00040"/>
    <w:rsid w:val="00B006C2"/>
    <w:rsid w:val="00B02CBD"/>
    <w:rsid w:val="00B0328C"/>
    <w:rsid w:val="00B060C2"/>
    <w:rsid w:val="00B060FE"/>
    <w:rsid w:val="00B071C3"/>
    <w:rsid w:val="00B0734E"/>
    <w:rsid w:val="00B07EA4"/>
    <w:rsid w:val="00B10194"/>
    <w:rsid w:val="00B10E1D"/>
    <w:rsid w:val="00B10F48"/>
    <w:rsid w:val="00B131A4"/>
    <w:rsid w:val="00B144E5"/>
    <w:rsid w:val="00B14914"/>
    <w:rsid w:val="00B167BE"/>
    <w:rsid w:val="00B168A5"/>
    <w:rsid w:val="00B17112"/>
    <w:rsid w:val="00B177F0"/>
    <w:rsid w:val="00B17B9F"/>
    <w:rsid w:val="00B2050B"/>
    <w:rsid w:val="00B220B8"/>
    <w:rsid w:val="00B229DB"/>
    <w:rsid w:val="00B2401C"/>
    <w:rsid w:val="00B2415E"/>
    <w:rsid w:val="00B25569"/>
    <w:rsid w:val="00B2632A"/>
    <w:rsid w:val="00B26E5A"/>
    <w:rsid w:val="00B279D4"/>
    <w:rsid w:val="00B31210"/>
    <w:rsid w:val="00B3577D"/>
    <w:rsid w:val="00B3677C"/>
    <w:rsid w:val="00B379FA"/>
    <w:rsid w:val="00B37D59"/>
    <w:rsid w:val="00B445B8"/>
    <w:rsid w:val="00B460D7"/>
    <w:rsid w:val="00B50248"/>
    <w:rsid w:val="00B50DE6"/>
    <w:rsid w:val="00B5196E"/>
    <w:rsid w:val="00B51F11"/>
    <w:rsid w:val="00B52C0A"/>
    <w:rsid w:val="00B55E38"/>
    <w:rsid w:val="00B576EF"/>
    <w:rsid w:val="00B6001D"/>
    <w:rsid w:val="00B60750"/>
    <w:rsid w:val="00B61341"/>
    <w:rsid w:val="00B61D76"/>
    <w:rsid w:val="00B62E35"/>
    <w:rsid w:val="00B63C67"/>
    <w:rsid w:val="00B63DC4"/>
    <w:rsid w:val="00B642A9"/>
    <w:rsid w:val="00B65919"/>
    <w:rsid w:val="00B67D1C"/>
    <w:rsid w:val="00B71893"/>
    <w:rsid w:val="00B72E7F"/>
    <w:rsid w:val="00B76092"/>
    <w:rsid w:val="00B760D0"/>
    <w:rsid w:val="00B76260"/>
    <w:rsid w:val="00B771DE"/>
    <w:rsid w:val="00B83533"/>
    <w:rsid w:val="00B83A96"/>
    <w:rsid w:val="00B85E8D"/>
    <w:rsid w:val="00B85F49"/>
    <w:rsid w:val="00B90F11"/>
    <w:rsid w:val="00B91909"/>
    <w:rsid w:val="00B92151"/>
    <w:rsid w:val="00B9322B"/>
    <w:rsid w:val="00B94124"/>
    <w:rsid w:val="00B94CD6"/>
    <w:rsid w:val="00B95E48"/>
    <w:rsid w:val="00BA1321"/>
    <w:rsid w:val="00BA1D42"/>
    <w:rsid w:val="00BA2894"/>
    <w:rsid w:val="00BA2C63"/>
    <w:rsid w:val="00BA3384"/>
    <w:rsid w:val="00BA381D"/>
    <w:rsid w:val="00BA4A67"/>
    <w:rsid w:val="00BA65F7"/>
    <w:rsid w:val="00BA7029"/>
    <w:rsid w:val="00BB03BB"/>
    <w:rsid w:val="00BB111B"/>
    <w:rsid w:val="00BB2A75"/>
    <w:rsid w:val="00BB2F72"/>
    <w:rsid w:val="00BB6829"/>
    <w:rsid w:val="00BB759E"/>
    <w:rsid w:val="00BB76C4"/>
    <w:rsid w:val="00BC0337"/>
    <w:rsid w:val="00BC0804"/>
    <w:rsid w:val="00BC0E80"/>
    <w:rsid w:val="00BC24BB"/>
    <w:rsid w:val="00BC26A0"/>
    <w:rsid w:val="00BC2E9F"/>
    <w:rsid w:val="00BC4911"/>
    <w:rsid w:val="00BC5607"/>
    <w:rsid w:val="00BC604D"/>
    <w:rsid w:val="00BC6188"/>
    <w:rsid w:val="00BD0790"/>
    <w:rsid w:val="00BD0A58"/>
    <w:rsid w:val="00BD300D"/>
    <w:rsid w:val="00BD3EF5"/>
    <w:rsid w:val="00BD6CE0"/>
    <w:rsid w:val="00BE0215"/>
    <w:rsid w:val="00BE0D02"/>
    <w:rsid w:val="00BE4914"/>
    <w:rsid w:val="00BE6BEC"/>
    <w:rsid w:val="00BE6D16"/>
    <w:rsid w:val="00BE71FA"/>
    <w:rsid w:val="00BE75FE"/>
    <w:rsid w:val="00BE765A"/>
    <w:rsid w:val="00BF02F8"/>
    <w:rsid w:val="00BF03E0"/>
    <w:rsid w:val="00BF3641"/>
    <w:rsid w:val="00BF5E14"/>
    <w:rsid w:val="00BF6085"/>
    <w:rsid w:val="00BF61BC"/>
    <w:rsid w:val="00BF750E"/>
    <w:rsid w:val="00C01345"/>
    <w:rsid w:val="00C021C4"/>
    <w:rsid w:val="00C024C5"/>
    <w:rsid w:val="00C04E40"/>
    <w:rsid w:val="00C07F1E"/>
    <w:rsid w:val="00C1023F"/>
    <w:rsid w:val="00C12839"/>
    <w:rsid w:val="00C142A3"/>
    <w:rsid w:val="00C15CAD"/>
    <w:rsid w:val="00C16BFA"/>
    <w:rsid w:val="00C2411A"/>
    <w:rsid w:val="00C24A58"/>
    <w:rsid w:val="00C24C5D"/>
    <w:rsid w:val="00C25E3A"/>
    <w:rsid w:val="00C27247"/>
    <w:rsid w:val="00C3023F"/>
    <w:rsid w:val="00C3187C"/>
    <w:rsid w:val="00C319CE"/>
    <w:rsid w:val="00C322B4"/>
    <w:rsid w:val="00C3524B"/>
    <w:rsid w:val="00C35C9E"/>
    <w:rsid w:val="00C3693E"/>
    <w:rsid w:val="00C369C6"/>
    <w:rsid w:val="00C37DD9"/>
    <w:rsid w:val="00C41AA2"/>
    <w:rsid w:val="00C4263A"/>
    <w:rsid w:val="00C4296F"/>
    <w:rsid w:val="00C46471"/>
    <w:rsid w:val="00C46ED0"/>
    <w:rsid w:val="00C50F27"/>
    <w:rsid w:val="00C53BA6"/>
    <w:rsid w:val="00C542E0"/>
    <w:rsid w:val="00C54F5B"/>
    <w:rsid w:val="00C55034"/>
    <w:rsid w:val="00C5545F"/>
    <w:rsid w:val="00C55D49"/>
    <w:rsid w:val="00C60271"/>
    <w:rsid w:val="00C6255D"/>
    <w:rsid w:val="00C62565"/>
    <w:rsid w:val="00C62607"/>
    <w:rsid w:val="00C62882"/>
    <w:rsid w:val="00C63093"/>
    <w:rsid w:val="00C63321"/>
    <w:rsid w:val="00C662EA"/>
    <w:rsid w:val="00C67B4A"/>
    <w:rsid w:val="00C703F0"/>
    <w:rsid w:val="00C71991"/>
    <w:rsid w:val="00C71DDF"/>
    <w:rsid w:val="00C7201D"/>
    <w:rsid w:val="00C75849"/>
    <w:rsid w:val="00C805BF"/>
    <w:rsid w:val="00C82699"/>
    <w:rsid w:val="00C83888"/>
    <w:rsid w:val="00C863FB"/>
    <w:rsid w:val="00C86426"/>
    <w:rsid w:val="00C86C0F"/>
    <w:rsid w:val="00C86FB3"/>
    <w:rsid w:val="00C873D4"/>
    <w:rsid w:val="00C8742C"/>
    <w:rsid w:val="00C901D7"/>
    <w:rsid w:val="00C94705"/>
    <w:rsid w:val="00C95CEC"/>
    <w:rsid w:val="00C95FB7"/>
    <w:rsid w:val="00C96478"/>
    <w:rsid w:val="00C969B1"/>
    <w:rsid w:val="00CA0946"/>
    <w:rsid w:val="00CA110C"/>
    <w:rsid w:val="00CA1A91"/>
    <w:rsid w:val="00CA3309"/>
    <w:rsid w:val="00CA4A0E"/>
    <w:rsid w:val="00CA549D"/>
    <w:rsid w:val="00CB031B"/>
    <w:rsid w:val="00CB2AA9"/>
    <w:rsid w:val="00CB355E"/>
    <w:rsid w:val="00CB66A5"/>
    <w:rsid w:val="00CB721B"/>
    <w:rsid w:val="00CC0043"/>
    <w:rsid w:val="00CC3060"/>
    <w:rsid w:val="00CC790C"/>
    <w:rsid w:val="00CD1CA3"/>
    <w:rsid w:val="00CD29B2"/>
    <w:rsid w:val="00CD2EC9"/>
    <w:rsid w:val="00CD3C39"/>
    <w:rsid w:val="00CD5D75"/>
    <w:rsid w:val="00CD6B96"/>
    <w:rsid w:val="00CD743E"/>
    <w:rsid w:val="00CE2514"/>
    <w:rsid w:val="00CE2CDF"/>
    <w:rsid w:val="00CE5D51"/>
    <w:rsid w:val="00CE5E3C"/>
    <w:rsid w:val="00CE6282"/>
    <w:rsid w:val="00CF05FD"/>
    <w:rsid w:val="00CF1039"/>
    <w:rsid w:val="00CF1586"/>
    <w:rsid w:val="00CF1EBF"/>
    <w:rsid w:val="00CF3DC0"/>
    <w:rsid w:val="00CF427D"/>
    <w:rsid w:val="00CF5F16"/>
    <w:rsid w:val="00CF6498"/>
    <w:rsid w:val="00CF652C"/>
    <w:rsid w:val="00CF79EA"/>
    <w:rsid w:val="00D01A84"/>
    <w:rsid w:val="00D03DC2"/>
    <w:rsid w:val="00D05029"/>
    <w:rsid w:val="00D0502B"/>
    <w:rsid w:val="00D07391"/>
    <w:rsid w:val="00D07E3B"/>
    <w:rsid w:val="00D07E4B"/>
    <w:rsid w:val="00D13D55"/>
    <w:rsid w:val="00D14A29"/>
    <w:rsid w:val="00D159BE"/>
    <w:rsid w:val="00D165F3"/>
    <w:rsid w:val="00D2093D"/>
    <w:rsid w:val="00D20AC4"/>
    <w:rsid w:val="00D21D26"/>
    <w:rsid w:val="00D24155"/>
    <w:rsid w:val="00D257DF"/>
    <w:rsid w:val="00D26009"/>
    <w:rsid w:val="00D30F8E"/>
    <w:rsid w:val="00D31BA9"/>
    <w:rsid w:val="00D32D09"/>
    <w:rsid w:val="00D35808"/>
    <w:rsid w:val="00D40498"/>
    <w:rsid w:val="00D40B0B"/>
    <w:rsid w:val="00D41306"/>
    <w:rsid w:val="00D43848"/>
    <w:rsid w:val="00D43F57"/>
    <w:rsid w:val="00D451A8"/>
    <w:rsid w:val="00D458E9"/>
    <w:rsid w:val="00D4593F"/>
    <w:rsid w:val="00D4644D"/>
    <w:rsid w:val="00D4654F"/>
    <w:rsid w:val="00D502C9"/>
    <w:rsid w:val="00D52F70"/>
    <w:rsid w:val="00D53A6A"/>
    <w:rsid w:val="00D543AA"/>
    <w:rsid w:val="00D5493C"/>
    <w:rsid w:val="00D57E04"/>
    <w:rsid w:val="00D618D0"/>
    <w:rsid w:val="00D61B19"/>
    <w:rsid w:val="00D62919"/>
    <w:rsid w:val="00D6321D"/>
    <w:rsid w:val="00D6490F"/>
    <w:rsid w:val="00D66051"/>
    <w:rsid w:val="00D675F5"/>
    <w:rsid w:val="00D67A81"/>
    <w:rsid w:val="00D704EF"/>
    <w:rsid w:val="00D70581"/>
    <w:rsid w:val="00D711D2"/>
    <w:rsid w:val="00D72A38"/>
    <w:rsid w:val="00D733CB"/>
    <w:rsid w:val="00D74604"/>
    <w:rsid w:val="00D74C5D"/>
    <w:rsid w:val="00D803A7"/>
    <w:rsid w:val="00D8189D"/>
    <w:rsid w:val="00D851FC"/>
    <w:rsid w:val="00D85226"/>
    <w:rsid w:val="00D85CC5"/>
    <w:rsid w:val="00D86A8A"/>
    <w:rsid w:val="00D86C4E"/>
    <w:rsid w:val="00D90A49"/>
    <w:rsid w:val="00D91044"/>
    <w:rsid w:val="00D910DE"/>
    <w:rsid w:val="00D94D95"/>
    <w:rsid w:val="00D94E98"/>
    <w:rsid w:val="00D96E8E"/>
    <w:rsid w:val="00DA00C0"/>
    <w:rsid w:val="00DA04B5"/>
    <w:rsid w:val="00DA3211"/>
    <w:rsid w:val="00DA4190"/>
    <w:rsid w:val="00DA5F98"/>
    <w:rsid w:val="00DA605B"/>
    <w:rsid w:val="00DA7A47"/>
    <w:rsid w:val="00DB11CD"/>
    <w:rsid w:val="00DB1564"/>
    <w:rsid w:val="00DB2A69"/>
    <w:rsid w:val="00DB2F7A"/>
    <w:rsid w:val="00DB4117"/>
    <w:rsid w:val="00DB4DFD"/>
    <w:rsid w:val="00DB741C"/>
    <w:rsid w:val="00DB78A5"/>
    <w:rsid w:val="00DC0BAC"/>
    <w:rsid w:val="00DC10E3"/>
    <w:rsid w:val="00DC33A0"/>
    <w:rsid w:val="00DC3404"/>
    <w:rsid w:val="00DC37FF"/>
    <w:rsid w:val="00DC5547"/>
    <w:rsid w:val="00DC5F2E"/>
    <w:rsid w:val="00DC60F3"/>
    <w:rsid w:val="00DC6472"/>
    <w:rsid w:val="00DC6BAB"/>
    <w:rsid w:val="00DC6C4A"/>
    <w:rsid w:val="00DC759F"/>
    <w:rsid w:val="00DD1B48"/>
    <w:rsid w:val="00DD22E2"/>
    <w:rsid w:val="00DD2AE4"/>
    <w:rsid w:val="00DD3A75"/>
    <w:rsid w:val="00DD4591"/>
    <w:rsid w:val="00DD4746"/>
    <w:rsid w:val="00DD47B3"/>
    <w:rsid w:val="00DD4D6B"/>
    <w:rsid w:val="00DD5C4E"/>
    <w:rsid w:val="00DD772D"/>
    <w:rsid w:val="00DE015F"/>
    <w:rsid w:val="00DE1067"/>
    <w:rsid w:val="00DE4A51"/>
    <w:rsid w:val="00DE56DF"/>
    <w:rsid w:val="00DE57ED"/>
    <w:rsid w:val="00DE645E"/>
    <w:rsid w:val="00DE7694"/>
    <w:rsid w:val="00DF053D"/>
    <w:rsid w:val="00DF1049"/>
    <w:rsid w:val="00DF5864"/>
    <w:rsid w:val="00DF5961"/>
    <w:rsid w:val="00DF5963"/>
    <w:rsid w:val="00DF65C8"/>
    <w:rsid w:val="00DF6C1F"/>
    <w:rsid w:val="00DF7719"/>
    <w:rsid w:val="00E0119E"/>
    <w:rsid w:val="00E0216F"/>
    <w:rsid w:val="00E06A6E"/>
    <w:rsid w:val="00E07E28"/>
    <w:rsid w:val="00E10EE5"/>
    <w:rsid w:val="00E110A0"/>
    <w:rsid w:val="00E11195"/>
    <w:rsid w:val="00E13386"/>
    <w:rsid w:val="00E140D5"/>
    <w:rsid w:val="00E14341"/>
    <w:rsid w:val="00E21CAE"/>
    <w:rsid w:val="00E2257B"/>
    <w:rsid w:val="00E248AA"/>
    <w:rsid w:val="00E261B4"/>
    <w:rsid w:val="00E264DB"/>
    <w:rsid w:val="00E26EDC"/>
    <w:rsid w:val="00E273AF"/>
    <w:rsid w:val="00E27925"/>
    <w:rsid w:val="00E31769"/>
    <w:rsid w:val="00E3206A"/>
    <w:rsid w:val="00E32532"/>
    <w:rsid w:val="00E353DB"/>
    <w:rsid w:val="00E359F8"/>
    <w:rsid w:val="00E37152"/>
    <w:rsid w:val="00E42C28"/>
    <w:rsid w:val="00E4382B"/>
    <w:rsid w:val="00E444F9"/>
    <w:rsid w:val="00E457BF"/>
    <w:rsid w:val="00E45901"/>
    <w:rsid w:val="00E45D90"/>
    <w:rsid w:val="00E4664A"/>
    <w:rsid w:val="00E46717"/>
    <w:rsid w:val="00E46884"/>
    <w:rsid w:val="00E50D98"/>
    <w:rsid w:val="00E528A1"/>
    <w:rsid w:val="00E528DC"/>
    <w:rsid w:val="00E531FA"/>
    <w:rsid w:val="00E549A0"/>
    <w:rsid w:val="00E551EA"/>
    <w:rsid w:val="00E56E9B"/>
    <w:rsid w:val="00E615C4"/>
    <w:rsid w:val="00E61C43"/>
    <w:rsid w:val="00E623DE"/>
    <w:rsid w:val="00E63F49"/>
    <w:rsid w:val="00E654BB"/>
    <w:rsid w:val="00E656E2"/>
    <w:rsid w:val="00E674EB"/>
    <w:rsid w:val="00E712D1"/>
    <w:rsid w:val="00E71930"/>
    <w:rsid w:val="00E7211C"/>
    <w:rsid w:val="00E7354C"/>
    <w:rsid w:val="00E74DAD"/>
    <w:rsid w:val="00E82EBB"/>
    <w:rsid w:val="00E83242"/>
    <w:rsid w:val="00E83544"/>
    <w:rsid w:val="00E8457F"/>
    <w:rsid w:val="00E84D80"/>
    <w:rsid w:val="00E84DDB"/>
    <w:rsid w:val="00E850F9"/>
    <w:rsid w:val="00E87B9D"/>
    <w:rsid w:val="00E92C7C"/>
    <w:rsid w:val="00E92E82"/>
    <w:rsid w:val="00E952E0"/>
    <w:rsid w:val="00E95711"/>
    <w:rsid w:val="00E97EB5"/>
    <w:rsid w:val="00E97FCF"/>
    <w:rsid w:val="00EA07AA"/>
    <w:rsid w:val="00EA1C09"/>
    <w:rsid w:val="00EA3FF3"/>
    <w:rsid w:val="00EA41DE"/>
    <w:rsid w:val="00EA46C9"/>
    <w:rsid w:val="00EA7081"/>
    <w:rsid w:val="00EB139B"/>
    <w:rsid w:val="00EB220D"/>
    <w:rsid w:val="00EB25C7"/>
    <w:rsid w:val="00EB39DA"/>
    <w:rsid w:val="00EB58F6"/>
    <w:rsid w:val="00EB6355"/>
    <w:rsid w:val="00EB7E63"/>
    <w:rsid w:val="00EC0F2B"/>
    <w:rsid w:val="00EC1AEC"/>
    <w:rsid w:val="00EC228C"/>
    <w:rsid w:val="00EC2DAE"/>
    <w:rsid w:val="00EC31ED"/>
    <w:rsid w:val="00EC4F07"/>
    <w:rsid w:val="00EC511A"/>
    <w:rsid w:val="00EC787E"/>
    <w:rsid w:val="00ED2D88"/>
    <w:rsid w:val="00ED4FD7"/>
    <w:rsid w:val="00ED6805"/>
    <w:rsid w:val="00ED7370"/>
    <w:rsid w:val="00EE0602"/>
    <w:rsid w:val="00EE10AF"/>
    <w:rsid w:val="00EE34F1"/>
    <w:rsid w:val="00EE37AF"/>
    <w:rsid w:val="00EE49A7"/>
    <w:rsid w:val="00EE4DA4"/>
    <w:rsid w:val="00EE602B"/>
    <w:rsid w:val="00EF1025"/>
    <w:rsid w:val="00EF351B"/>
    <w:rsid w:val="00EF35AB"/>
    <w:rsid w:val="00EF3D80"/>
    <w:rsid w:val="00EF3EC0"/>
    <w:rsid w:val="00F00145"/>
    <w:rsid w:val="00F00638"/>
    <w:rsid w:val="00F01EF3"/>
    <w:rsid w:val="00F07A9C"/>
    <w:rsid w:val="00F07D0B"/>
    <w:rsid w:val="00F1006C"/>
    <w:rsid w:val="00F149B9"/>
    <w:rsid w:val="00F16333"/>
    <w:rsid w:val="00F166DA"/>
    <w:rsid w:val="00F1705F"/>
    <w:rsid w:val="00F20006"/>
    <w:rsid w:val="00F217C7"/>
    <w:rsid w:val="00F219BE"/>
    <w:rsid w:val="00F23A2C"/>
    <w:rsid w:val="00F23B9A"/>
    <w:rsid w:val="00F25692"/>
    <w:rsid w:val="00F3058A"/>
    <w:rsid w:val="00F30DFC"/>
    <w:rsid w:val="00F31CB2"/>
    <w:rsid w:val="00F3280B"/>
    <w:rsid w:val="00F33521"/>
    <w:rsid w:val="00F33B12"/>
    <w:rsid w:val="00F33EA1"/>
    <w:rsid w:val="00F35B3E"/>
    <w:rsid w:val="00F3620B"/>
    <w:rsid w:val="00F36C6E"/>
    <w:rsid w:val="00F37398"/>
    <w:rsid w:val="00F376AC"/>
    <w:rsid w:val="00F40854"/>
    <w:rsid w:val="00F40E05"/>
    <w:rsid w:val="00F42FCB"/>
    <w:rsid w:val="00F46611"/>
    <w:rsid w:val="00F4706B"/>
    <w:rsid w:val="00F47605"/>
    <w:rsid w:val="00F51BB7"/>
    <w:rsid w:val="00F54B30"/>
    <w:rsid w:val="00F5607A"/>
    <w:rsid w:val="00F5656E"/>
    <w:rsid w:val="00F57C60"/>
    <w:rsid w:val="00F60DD2"/>
    <w:rsid w:val="00F6155C"/>
    <w:rsid w:val="00F63014"/>
    <w:rsid w:val="00F6341F"/>
    <w:rsid w:val="00F655A9"/>
    <w:rsid w:val="00F6618B"/>
    <w:rsid w:val="00F66753"/>
    <w:rsid w:val="00F67304"/>
    <w:rsid w:val="00F70242"/>
    <w:rsid w:val="00F71719"/>
    <w:rsid w:val="00F71AC1"/>
    <w:rsid w:val="00F71F04"/>
    <w:rsid w:val="00F73C07"/>
    <w:rsid w:val="00F74237"/>
    <w:rsid w:val="00F750A6"/>
    <w:rsid w:val="00F7608D"/>
    <w:rsid w:val="00F760A3"/>
    <w:rsid w:val="00F822E7"/>
    <w:rsid w:val="00F84640"/>
    <w:rsid w:val="00F84939"/>
    <w:rsid w:val="00F9030D"/>
    <w:rsid w:val="00F90678"/>
    <w:rsid w:val="00F90989"/>
    <w:rsid w:val="00F929C5"/>
    <w:rsid w:val="00F93A6C"/>
    <w:rsid w:val="00F94793"/>
    <w:rsid w:val="00F96BFE"/>
    <w:rsid w:val="00FA0182"/>
    <w:rsid w:val="00FA1322"/>
    <w:rsid w:val="00FA14AB"/>
    <w:rsid w:val="00FA1FA0"/>
    <w:rsid w:val="00FA2F6C"/>
    <w:rsid w:val="00FA3437"/>
    <w:rsid w:val="00FA484A"/>
    <w:rsid w:val="00FA4BB0"/>
    <w:rsid w:val="00FA5CD2"/>
    <w:rsid w:val="00FA609A"/>
    <w:rsid w:val="00FA7E4C"/>
    <w:rsid w:val="00FB0190"/>
    <w:rsid w:val="00FB1019"/>
    <w:rsid w:val="00FB142B"/>
    <w:rsid w:val="00FB308F"/>
    <w:rsid w:val="00FB3813"/>
    <w:rsid w:val="00FB382A"/>
    <w:rsid w:val="00FB4475"/>
    <w:rsid w:val="00FB5669"/>
    <w:rsid w:val="00FB569E"/>
    <w:rsid w:val="00FB581F"/>
    <w:rsid w:val="00FC0131"/>
    <w:rsid w:val="00FC1A96"/>
    <w:rsid w:val="00FC3224"/>
    <w:rsid w:val="00FC4CC3"/>
    <w:rsid w:val="00FC5BCD"/>
    <w:rsid w:val="00FC62A7"/>
    <w:rsid w:val="00FC657D"/>
    <w:rsid w:val="00FD1A4E"/>
    <w:rsid w:val="00FD368B"/>
    <w:rsid w:val="00FD3C5D"/>
    <w:rsid w:val="00FD42CC"/>
    <w:rsid w:val="00FD517D"/>
    <w:rsid w:val="00FD66D5"/>
    <w:rsid w:val="00FE0670"/>
    <w:rsid w:val="00FE1977"/>
    <w:rsid w:val="00FE310E"/>
    <w:rsid w:val="00FE36C2"/>
    <w:rsid w:val="00FE3AD8"/>
    <w:rsid w:val="00FE44D5"/>
    <w:rsid w:val="00FE644B"/>
    <w:rsid w:val="00FE74D5"/>
    <w:rsid w:val="00FF04E6"/>
    <w:rsid w:val="00FF12DF"/>
    <w:rsid w:val="00FF1E3B"/>
    <w:rsid w:val="00FF21B4"/>
    <w:rsid w:val="00FF2442"/>
    <w:rsid w:val="00FF2950"/>
    <w:rsid w:val="00FF2CB5"/>
    <w:rsid w:val="00FF374F"/>
    <w:rsid w:val="00FF6304"/>
    <w:rsid w:val="012206E4"/>
    <w:rsid w:val="012D266C"/>
    <w:rsid w:val="014318CE"/>
    <w:rsid w:val="014D0097"/>
    <w:rsid w:val="015F7CF4"/>
    <w:rsid w:val="01634B43"/>
    <w:rsid w:val="019B45E0"/>
    <w:rsid w:val="019D0402"/>
    <w:rsid w:val="01AB3C90"/>
    <w:rsid w:val="01AC2DD0"/>
    <w:rsid w:val="01BA0C9E"/>
    <w:rsid w:val="01CE4D0E"/>
    <w:rsid w:val="01E16D89"/>
    <w:rsid w:val="01E17F71"/>
    <w:rsid w:val="020240BB"/>
    <w:rsid w:val="02137B46"/>
    <w:rsid w:val="021F02BE"/>
    <w:rsid w:val="022B0AFD"/>
    <w:rsid w:val="022B4432"/>
    <w:rsid w:val="023A23C6"/>
    <w:rsid w:val="025A7974"/>
    <w:rsid w:val="027E7588"/>
    <w:rsid w:val="028347E7"/>
    <w:rsid w:val="029514A8"/>
    <w:rsid w:val="02976316"/>
    <w:rsid w:val="02A845F1"/>
    <w:rsid w:val="02CE3699"/>
    <w:rsid w:val="02E306D2"/>
    <w:rsid w:val="03065D82"/>
    <w:rsid w:val="031C4577"/>
    <w:rsid w:val="031C4788"/>
    <w:rsid w:val="033E2799"/>
    <w:rsid w:val="034468DD"/>
    <w:rsid w:val="03662240"/>
    <w:rsid w:val="037734B8"/>
    <w:rsid w:val="038831C9"/>
    <w:rsid w:val="038B5268"/>
    <w:rsid w:val="039A1ED0"/>
    <w:rsid w:val="03A04613"/>
    <w:rsid w:val="03A50EC8"/>
    <w:rsid w:val="03AB524B"/>
    <w:rsid w:val="03E147EC"/>
    <w:rsid w:val="03E94AE1"/>
    <w:rsid w:val="0405600E"/>
    <w:rsid w:val="040E4A0B"/>
    <w:rsid w:val="040E7640"/>
    <w:rsid w:val="04156B59"/>
    <w:rsid w:val="0419708B"/>
    <w:rsid w:val="043C7E11"/>
    <w:rsid w:val="0445787F"/>
    <w:rsid w:val="047345D8"/>
    <w:rsid w:val="04805BB1"/>
    <w:rsid w:val="048927B2"/>
    <w:rsid w:val="04A4561B"/>
    <w:rsid w:val="04AA4792"/>
    <w:rsid w:val="04D420F6"/>
    <w:rsid w:val="04D63321"/>
    <w:rsid w:val="04D84A03"/>
    <w:rsid w:val="04E01DCB"/>
    <w:rsid w:val="04F60AF5"/>
    <w:rsid w:val="05044835"/>
    <w:rsid w:val="050637B3"/>
    <w:rsid w:val="05207A94"/>
    <w:rsid w:val="05255512"/>
    <w:rsid w:val="05305B6F"/>
    <w:rsid w:val="05352E02"/>
    <w:rsid w:val="05386934"/>
    <w:rsid w:val="054E22A9"/>
    <w:rsid w:val="05520B16"/>
    <w:rsid w:val="056228FA"/>
    <w:rsid w:val="056A2145"/>
    <w:rsid w:val="05707889"/>
    <w:rsid w:val="057A62B7"/>
    <w:rsid w:val="05AA734E"/>
    <w:rsid w:val="05BA5443"/>
    <w:rsid w:val="05E41EB2"/>
    <w:rsid w:val="05F14A61"/>
    <w:rsid w:val="05F66A07"/>
    <w:rsid w:val="05F90735"/>
    <w:rsid w:val="06067AEA"/>
    <w:rsid w:val="0650419E"/>
    <w:rsid w:val="065C0199"/>
    <w:rsid w:val="066A27E4"/>
    <w:rsid w:val="067F0E65"/>
    <w:rsid w:val="0693177F"/>
    <w:rsid w:val="069755F8"/>
    <w:rsid w:val="069A3EFA"/>
    <w:rsid w:val="06BD5438"/>
    <w:rsid w:val="06CC597C"/>
    <w:rsid w:val="06DF6DEF"/>
    <w:rsid w:val="06E86215"/>
    <w:rsid w:val="06F06022"/>
    <w:rsid w:val="070F491E"/>
    <w:rsid w:val="071D7AA9"/>
    <w:rsid w:val="07211850"/>
    <w:rsid w:val="072B6EB4"/>
    <w:rsid w:val="074148D4"/>
    <w:rsid w:val="07662D18"/>
    <w:rsid w:val="07701201"/>
    <w:rsid w:val="078F5DCD"/>
    <w:rsid w:val="07942BC2"/>
    <w:rsid w:val="07964F7E"/>
    <w:rsid w:val="07B4376C"/>
    <w:rsid w:val="07BC5763"/>
    <w:rsid w:val="07BF3C2F"/>
    <w:rsid w:val="07C36A4B"/>
    <w:rsid w:val="07C465C3"/>
    <w:rsid w:val="07C740C0"/>
    <w:rsid w:val="07C74ED7"/>
    <w:rsid w:val="07DA3804"/>
    <w:rsid w:val="07ED3C89"/>
    <w:rsid w:val="080168B6"/>
    <w:rsid w:val="08094699"/>
    <w:rsid w:val="082C583C"/>
    <w:rsid w:val="08310E49"/>
    <w:rsid w:val="083D1C03"/>
    <w:rsid w:val="0845239F"/>
    <w:rsid w:val="086372B3"/>
    <w:rsid w:val="08747AD8"/>
    <w:rsid w:val="087808E0"/>
    <w:rsid w:val="08AB33FA"/>
    <w:rsid w:val="08B603E2"/>
    <w:rsid w:val="08C25834"/>
    <w:rsid w:val="08DE3A07"/>
    <w:rsid w:val="08FA7403"/>
    <w:rsid w:val="092E4AC2"/>
    <w:rsid w:val="094A7C2A"/>
    <w:rsid w:val="09567369"/>
    <w:rsid w:val="0958451D"/>
    <w:rsid w:val="095F42FD"/>
    <w:rsid w:val="096B1ED6"/>
    <w:rsid w:val="096B599E"/>
    <w:rsid w:val="09757BAC"/>
    <w:rsid w:val="097F41F9"/>
    <w:rsid w:val="099B3E08"/>
    <w:rsid w:val="09A60A88"/>
    <w:rsid w:val="09B408B5"/>
    <w:rsid w:val="09FE3616"/>
    <w:rsid w:val="0A323603"/>
    <w:rsid w:val="0A3B59F7"/>
    <w:rsid w:val="0A562E1C"/>
    <w:rsid w:val="0AB16C6F"/>
    <w:rsid w:val="0ABB5A6F"/>
    <w:rsid w:val="0AD67692"/>
    <w:rsid w:val="0AEA4BFD"/>
    <w:rsid w:val="0AFF266D"/>
    <w:rsid w:val="0B0929EE"/>
    <w:rsid w:val="0B196044"/>
    <w:rsid w:val="0B205C13"/>
    <w:rsid w:val="0B2A3526"/>
    <w:rsid w:val="0B2D2129"/>
    <w:rsid w:val="0B40058A"/>
    <w:rsid w:val="0B5B476F"/>
    <w:rsid w:val="0B632529"/>
    <w:rsid w:val="0B6334DF"/>
    <w:rsid w:val="0B6E0133"/>
    <w:rsid w:val="0B712C36"/>
    <w:rsid w:val="0B7322F2"/>
    <w:rsid w:val="0B872809"/>
    <w:rsid w:val="0B89591B"/>
    <w:rsid w:val="0B9B2194"/>
    <w:rsid w:val="0BA640B5"/>
    <w:rsid w:val="0BAA4FA0"/>
    <w:rsid w:val="0BB3117E"/>
    <w:rsid w:val="0BC85533"/>
    <w:rsid w:val="0BD626AD"/>
    <w:rsid w:val="0C0600BC"/>
    <w:rsid w:val="0C091972"/>
    <w:rsid w:val="0C0A0CAC"/>
    <w:rsid w:val="0C246E10"/>
    <w:rsid w:val="0C34279D"/>
    <w:rsid w:val="0C5C405A"/>
    <w:rsid w:val="0C843AAF"/>
    <w:rsid w:val="0C8869BC"/>
    <w:rsid w:val="0C8C3A79"/>
    <w:rsid w:val="0C960D8A"/>
    <w:rsid w:val="0CB76D3C"/>
    <w:rsid w:val="0CBE5F18"/>
    <w:rsid w:val="0CDD5B71"/>
    <w:rsid w:val="0CDF65D5"/>
    <w:rsid w:val="0CE8268C"/>
    <w:rsid w:val="0CF13A53"/>
    <w:rsid w:val="0D214A42"/>
    <w:rsid w:val="0D322354"/>
    <w:rsid w:val="0D374D7D"/>
    <w:rsid w:val="0D391590"/>
    <w:rsid w:val="0D3B6171"/>
    <w:rsid w:val="0D3C3F9B"/>
    <w:rsid w:val="0D413746"/>
    <w:rsid w:val="0D475E13"/>
    <w:rsid w:val="0D4B2368"/>
    <w:rsid w:val="0D5A0E20"/>
    <w:rsid w:val="0D6B0EBF"/>
    <w:rsid w:val="0D74604D"/>
    <w:rsid w:val="0D892C21"/>
    <w:rsid w:val="0D8B073F"/>
    <w:rsid w:val="0DB373E5"/>
    <w:rsid w:val="0DCF3115"/>
    <w:rsid w:val="0DD558C3"/>
    <w:rsid w:val="0DDB1817"/>
    <w:rsid w:val="0DE219F1"/>
    <w:rsid w:val="0DF26897"/>
    <w:rsid w:val="0DF349DF"/>
    <w:rsid w:val="0DF83CCB"/>
    <w:rsid w:val="0E053EB7"/>
    <w:rsid w:val="0E1E43E9"/>
    <w:rsid w:val="0E3A1250"/>
    <w:rsid w:val="0E4419E4"/>
    <w:rsid w:val="0E5A21CB"/>
    <w:rsid w:val="0E5F42B5"/>
    <w:rsid w:val="0E73262E"/>
    <w:rsid w:val="0E7A7FB0"/>
    <w:rsid w:val="0E837BE4"/>
    <w:rsid w:val="0E8D068B"/>
    <w:rsid w:val="0E8E0BAC"/>
    <w:rsid w:val="0E923343"/>
    <w:rsid w:val="0E947245"/>
    <w:rsid w:val="0E9C6ED4"/>
    <w:rsid w:val="0EA00306"/>
    <w:rsid w:val="0EA21F26"/>
    <w:rsid w:val="0EAC5C46"/>
    <w:rsid w:val="0EF71A87"/>
    <w:rsid w:val="0F1D022D"/>
    <w:rsid w:val="0F490C68"/>
    <w:rsid w:val="0F5F33FF"/>
    <w:rsid w:val="0F6D4FCC"/>
    <w:rsid w:val="0F711B36"/>
    <w:rsid w:val="0F723890"/>
    <w:rsid w:val="0F764435"/>
    <w:rsid w:val="0F796ED0"/>
    <w:rsid w:val="0FCE08E8"/>
    <w:rsid w:val="0FD60E10"/>
    <w:rsid w:val="0FE05B6D"/>
    <w:rsid w:val="0FE23A15"/>
    <w:rsid w:val="0FE6638F"/>
    <w:rsid w:val="0FEC6D92"/>
    <w:rsid w:val="104B2183"/>
    <w:rsid w:val="10675E14"/>
    <w:rsid w:val="10920789"/>
    <w:rsid w:val="10AA2362"/>
    <w:rsid w:val="10AE0415"/>
    <w:rsid w:val="10CD2D5D"/>
    <w:rsid w:val="10D337BD"/>
    <w:rsid w:val="10FA5A7F"/>
    <w:rsid w:val="10FE310D"/>
    <w:rsid w:val="111F3ABD"/>
    <w:rsid w:val="11202E4C"/>
    <w:rsid w:val="112D7095"/>
    <w:rsid w:val="11444681"/>
    <w:rsid w:val="114D054A"/>
    <w:rsid w:val="11501A08"/>
    <w:rsid w:val="1165327C"/>
    <w:rsid w:val="116B3E22"/>
    <w:rsid w:val="11801446"/>
    <w:rsid w:val="11855ECD"/>
    <w:rsid w:val="11D058BC"/>
    <w:rsid w:val="12360918"/>
    <w:rsid w:val="123820FB"/>
    <w:rsid w:val="1252715C"/>
    <w:rsid w:val="127C1E3E"/>
    <w:rsid w:val="127F4324"/>
    <w:rsid w:val="12914364"/>
    <w:rsid w:val="12964AF1"/>
    <w:rsid w:val="129A1087"/>
    <w:rsid w:val="129A34B6"/>
    <w:rsid w:val="12A73EEE"/>
    <w:rsid w:val="12B072B2"/>
    <w:rsid w:val="12B224E3"/>
    <w:rsid w:val="12C22A9F"/>
    <w:rsid w:val="12DB7482"/>
    <w:rsid w:val="12DC7FCF"/>
    <w:rsid w:val="12DF4A50"/>
    <w:rsid w:val="12F41B55"/>
    <w:rsid w:val="12FF2635"/>
    <w:rsid w:val="132A137E"/>
    <w:rsid w:val="133C189B"/>
    <w:rsid w:val="133C592F"/>
    <w:rsid w:val="134C0C40"/>
    <w:rsid w:val="134E3641"/>
    <w:rsid w:val="136816AF"/>
    <w:rsid w:val="136B7984"/>
    <w:rsid w:val="13760D2F"/>
    <w:rsid w:val="137968B8"/>
    <w:rsid w:val="13920CD9"/>
    <w:rsid w:val="13B8338E"/>
    <w:rsid w:val="13B912A4"/>
    <w:rsid w:val="13CC71F4"/>
    <w:rsid w:val="13DB31B2"/>
    <w:rsid w:val="140D166B"/>
    <w:rsid w:val="141B382B"/>
    <w:rsid w:val="141D079C"/>
    <w:rsid w:val="145370C4"/>
    <w:rsid w:val="145E36DB"/>
    <w:rsid w:val="147E78C5"/>
    <w:rsid w:val="14AB63CF"/>
    <w:rsid w:val="14B53028"/>
    <w:rsid w:val="14C42EFB"/>
    <w:rsid w:val="14C91B27"/>
    <w:rsid w:val="14E17C99"/>
    <w:rsid w:val="14EA786F"/>
    <w:rsid w:val="1531001D"/>
    <w:rsid w:val="153E4D87"/>
    <w:rsid w:val="15574D6B"/>
    <w:rsid w:val="155F7492"/>
    <w:rsid w:val="1591578C"/>
    <w:rsid w:val="15DD20FA"/>
    <w:rsid w:val="15FD1413"/>
    <w:rsid w:val="16086B70"/>
    <w:rsid w:val="161A19BE"/>
    <w:rsid w:val="16324AB1"/>
    <w:rsid w:val="165D449F"/>
    <w:rsid w:val="169A714B"/>
    <w:rsid w:val="16BA10D3"/>
    <w:rsid w:val="16E33EDC"/>
    <w:rsid w:val="16E5021A"/>
    <w:rsid w:val="1702501E"/>
    <w:rsid w:val="170C39D0"/>
    <w:rsid w:val="170E5F9F"/>
    <w:rsid w:val="171432DE"/>
    <w:rsid w:val="171A307E"/>
    <w:rsid w:val="175B7606"/>
    <w:rsid w:val="177C40EA"/>
    <w:rsid w:val="1788544F"/>
    <w:rsid w:val="17A66D31"/>
    <w:rsid w:val="17AE7942"/>
    <w:rsid w:val="17B71EC9"/>
    <w:rsid w:val="17D268D1"/>
    <w:rsid w:val="17DB4EB6"/>
    <w:rsid w:val="17EF419E"/>
    <w:rsid w:val="18084E2B"/>
    <w:rsid w:val="181D78C2"/>
    <w:rsid w:val="18261ED9"/>
    <w:rsid w:val="1833653C"/>
    <w:rsid w:val="18363E7B"/>
    <w:rsid w:val="184275E6"/>
    <w:rsid w:val="185E184A"/>
    <w:rsid w:val="185E6212"/>
    <w:rsid w:val="18697036"/>
    <w:rsid w:val="189026E3"/>
    <w:rsid w:val="18A1025C"/>
    <w:rsid w:val="18CC4CF3"/>
    <w:rsid w:val="18D75489"/>
    <w:rsid w:val="18E96707"/>
    <w:rsid w:val="18F05960"/>
    <w:rsid w:val="18F52129"/>
    <w:rsid w:val="19055F7E"/>
    <w:rsid w:val="190D5FE6"/>
    <w:rsid w:val="19251481"/>
    <w:rsid w:val="193A6F22"/>
    <w:rsid w:val="197E0E15"/>
    <w:rsid w:val="19962D3C"/>
    <w:rsid w:val="19BE4693"/>
    <w:rsid w:val="19C271D1"/>
    <w:rsid w:val="19D206A7"/>
    <w:rsid w:val="19D612FD"/>
    <w:rsid w:val="19E75CF1"/>
    <w:rsid w:val="19FB30DA"/>
    <w:rsid w:val="19FE5761"/>
    <w:rsid w:val="1A124B22"/>
    <w:rsid w:val="1A2C3531"/>
    <w:rsid w:val="1A3218FB"/>
    <w:rsid w:val="1A3B2B65"/>
    <w:rsid w:val="1A5C6386"/>
    <w:rsid w:val="1A637E8D"/>
    <w:rsid w:val="1A6B5BB2"/>
    <w:rsid w:val="1A7233D9"/>
    <w:rsid w:val="1A856A42"/>
    <w:rsid w:val="1A8A7444"/>
    <w:rsid w:val="1A8B1571"/>
    <w:rsid w:val="1AB410C7"/>
    <w:rsid w:val="1ACF7F97"/>
    <w:rsid w:val="1ADA06AE"/>
    <w:rsid w:val="1AF71BDC"/>
    <w:rsid w:val="1B063C96"/>
    <w:rsid w:val="1B082E16"/>
    <w:rsid w:val="1B0A74AA"/>
    <w:rsid w:val="1B4D494D"/>
    <w:rsid w:val="1B5155ED"/>
    <w:rsid w:val="1B6B21EB"/>
    <w:rsid w:val="1B6D7A09"/>
    <w:rsid w:val="1B796341"/>
    <w:rsid w:val="1B8A331D"/>
    <w:rsid w:val="1B8F3E7D"/>
    <w:rsid w:val="1BCD3245"/>
    <w:rsid w:val="1BDC250B"/>
    <w:rsid w:val="1BEC6397"/>
    <w:rsid w:val="1BFA2D77"/>
    <w:rsid w:val="1C056EDE"/>
    <w:rsid w:val="1C2663D3"/>
    <w:rsid w:val="1C4532CB"/>
    <w:rsid w:val="1C4D4437"/>
    <w:rsid w:val="1C515440"/>
    <w:rsid w:val="1C5557E3"/>
    <w:rsid w:val="1C6A10CF"/>
    <w:rsid w:val="1C6F567F"/>
    <w:rsid w:val="1C8525FC"/>
    <w:rsid w:val="1CA037AE"/>
    <w:rsid w:val="1CA143C7"/>
    <w:rsid w:val="1CB93D05"/>
    <w:rsid w:val="1CB95FBB"/>
    <w:rsid w:val="1CBA19DB"/>
    <w:rsid w:val="1CC66160"/>
    <w:rsid w:val="1CEB516C"/>
    <w:rsid w:val="1CF461BE"/>
    <w:rsid w:val="1D1C412E"/>
    <w:rsid w:val="1D5279C0"/>
    <w:rsid w:val="1DAC2777"/>
    <w:rsid w:val="1DB939EF"/>
    <w:rsid w:val="1DBE47F9"/>
    <w:rsid w:val="1DC20E4A"/>
    <w:rsid w:val="1DD867AC"/>
    <w:rsid w:val="1DE77F00"/>
    <w:rsid w:val="1DEC7814"/>
    <w:rsid w:val="1DF05C7E"/>
    <w:rsid w:val="1E070602"/>
    <w:rsid w:val="1E071B01"/>
    <w:rsid w:val="1E0C054E"/>
    <w:rsid w:val="1E2F0B48"/>
    <w:rsid w:val="1E425A20"/>
    <w:rsid w:val="1E480A68"/>
    <w:rsid w:val="1E482B20"/>
    <w:rsid w:val="1E6902E9"/>
    <w:rsid w:val="1E7D2AA2"/>
    <w:rsid w:val="1E9062D2"/>
    <w:rsid w:val="1E9A52D2"/>
    <w:rsid w:val="1EA171E4"/>
    <w:rsid w:val="1EA355EC"/>
    <w:rsid w:val="1F094E69"/>
    <w:rsid w:val="1F1F36B3"/>
    <w:rsid w:val="1F3E298F"/>
    <w:rsid w:val="1F5E0772"/>
    <w:rsid w:val="1F790A14"/>
    <w:rsid w:val="1F890763"/>
    <w:rsid w:val="1F8A09AB"/>
    <w:rsid w:val="1F95204D"/>
    <w:rsid w:val="1FAF67B6"/>
    <w:rsid w:val="1FB402D2"/>
    <w:rsid w:val="1FBA7173"/>
    <w:rsid w:val="1FE12023"/>
    <w:rsid w:val="1FFC7461"/>
    <w:rsid w:val="201B2455"/>
    <w:rsid w:val="2031698F"/>
    <w:rsid w:val="203B0065"/>
    <w:rsid w:val="204E5873"/>
    <w:rsid w:val="20616C7D"/>
    <w:rsid w:val="20664A69"/>
    <w:rsid w:val="206B253C"/>
    <w:rsid w:val="207D4305"/>
    <w:rsid w:val="209B10C5"/>
    <w:rsid w:val="20BF7580"/>
    <w:rsid w:val="20E71FAB"/>
    <w:rsid w:val="210831EC"/>
    <w:rsid w:val="210874CB"/>
    <w:rsid w:val="212F218F"/>
    <w:rsid w:val="2146110C"/>
    <w:rsid w:val="215F5280"/>
    <w:rsid w:val="21877A93"/>
    <w:rsid w:val="219A13F7"/>
    <w:rsid w:val="21BB71B7"/>
    <w:rsid w:val="21F924D0"/>
    <w:rsid w:val="221F0532"/>
    <w:rsid w:val="22324EFA"/>
    <w:rsid w:val="224F196A"/>
    <w:rsid w:val="225218B4"/>
    <w:rsid w:val="22591AFD"/>
    <w:rsid w:val="225D20FA"/>
    <w:rsid w:val="22600BC9"/>
    <w:rsid w:val="22633EF5"/>
    <w:rsid w:val="227A055A"/>
    <w:rsid w:val="22804D91"/>
    <w:rsid w:val="228430F6"/>
    <w:rsid w:val="228541D3"/>
    <w:rsid w:val="22941D28"/>
    <w:rsid w:val="22B939D1"/>
    <w:rsid w:val="22C64915"/>
    <w:rsid w:val="22CE161D"/>
    <w:rsid w:val="22CF1C36"/>
    <w:rsid w:val="22D3507C"/>
    <w:rsid w:val="22D71699"/>
    <w:rsid w:val="22D83623"/>
    <w:rsid w:val="22D93CB9"/>
    <w:rsid w:val="22FA1DCF"/>
    <w:rsid w:val="22FE778D"/>
    <w:rsid w:val="22FF5658"/>
    <w:rsid w:val="2323273D"/>
    <w:rsid w:val="232A2F05"/>
    <w:rsid w:val="23620AF7"/>
    <w:rsid w:val="2370491D"/>
    <w:rsid w:val="23AE52D7"/>
    <w:rsid w:val="23C26B52"/>
    <w:rsid w:val="23D81E9A"/>
    <w:rsid w:val="242320EE"/>
    <w:rsid w:val="2446686B"/>
    <w:rsid w:val="24477F46"/>
    <w:rsid w:val="24741500"/>
    <w:rsid w:val="24746142"/>
    <w:rsid w:val="248C1F48"/>
    <w:rsid w:val="248F7EF0"/>
    <w:rsid w:val="249717BA"/>
    <w:rsid w:val="24BF2CC8"/>
    <w:rsid w:val="250E43AA"/>
    <w:rsid w:val="251146A3"/>
    <w:rsid w:val="25183D14"/>
    <w:rsid w:val="2536514D"/>
    <w:rsid w:val="254514FB"/>
    <w:rsid w:val="2569042E"/>
    <w:rsid w:val="25823815"/>
    <w:rsid w:val="25872CBA"/>
    <w:rsid w:val="258A5123"/>
    <w:rsid w:val="25AA11E3"/>
    <w:rsid w:val="25E232AB"/>
    <w:rsid w:val="25EE270B"/>
    <w:rsid w:val="25F35CB4"/>
    <w:rsid w:val="260A0357"/>
    <w:rsid w:val="260D6C0B"/>
    <w:rsid w:val="26237765"/>
    <w:rsid w:val="262A0D8D"/>
    <w:rsid w:val="262D384A"/>
    <w:rsid w:val="265E2EA5"/>
    <w:rsid w:val="266B79C0"/>
    <w:rsid w:val="267E3C6E"/>
    <w:rsid w:val="268522C2"/>
    <w:rsid w:val="269C1C62"/>
    <w:rsid w:val="26B01B0C"/>
    <w:rsid w:val="26B26B7E"/>
    <w:rsid w:val="26C746E9"/>
    <w:rsid w:val="26EE58FF"/>
    <w:rsid w:val="27431059"/>
    <w:rsid w:val="27595016"/>
    <w:rsid w:val="276C11DF"/>
    <w:rsid w:val="279762F4"/>
    <w:rsid w:val="27A4644E"/>
    <w:rsid w:val="27B66F36"/>
    <w:rsid w:val="2811513B"/>
    <w:rsid w:val="281B3718"/>
    <w:rsid w:val="287515A7"/>
    <w:rsid w:val="287A6A88"/>
    <w:rsid w:val="287E328F"/>
    <w:rsid w:val="28A3392C"/>
    <w:rsid w:val="28C26AD4"/>
    <w:rsid w:val="28FC0C6B"/>
    <w:rsid w:val="28FF7702"/>
    <w:rsid w:val="291F6C8E"/>
    <w:rsid w:val="29296EE8"/>
    <w:rsid w:val="294F40C3"/>
    <w:rsid w:val="29520529"/>
    <w:rsid w:val="298349BC"/>
    <w:rsid w:val="299076D5"/>
    <w:rsid w:val="29BF5973"/>
    <w:rsid w:val="29C9209F"/>
    <w:rsid w:val="29CC1279"/>
    <w:rsid w:val="29D72CDA"/>
    <w:rsid w:val="29E35519"/>
    <w:rsid w:val="2A0018BB"/>
    <w:rsid w:val="2A1F26E4"/>
    <w:rsid w:val="2A1F3619"/>
    <w:rsid w:val="2A78174B"/>
    <w:rsid w:val="2A992476"/>
    <w:rsid w:val="2AA14A30"/>
    <w:rsid w:val="2AAA022F"/>
    <w:rsid w:val="2AAD6FAC"/>
    <w:rsid w:val="2AC13CD3"/>
    <w:rsid w:val="2ADC40C3"/>
    <w:rsid w:val="2AE21475"/>
    <w:rsid w:val="2AE561B3"/>
    <w:rsid w:val="2B1A03C3"/>
    <w:rsid w:val="2B2160FB"/>
    <w:rsid w:val="2B2B317D"/>
    <w:rsid w:val="2B4019CA"/>
    <w:rsid w:val="2B4D65DE"/>
    <w:rsid w:val="2B4E1C65"/>
    <w:rsid w:val="2B630D12"/>
    <w:rsid w:val="2B6342CC"/>
    <w:rsid w:val="2B9301F5"/>
    <w:rsid w:val="2B961B8F"/>
    <w:rsid w:val="2BB12BBA"/>
    <w:rsid w:val="2BBB618E"/>
    <w:rsid w:val="2BDE6B86"/>
    <w:rsid w:val="2BDE74E9"/>
    <w:rsid w:val="2C104525"/>
    <w:rsid w:val="2C11480C"/>
    <w:rsid w:val="2C1C353E"/>
    <w:rsid w:val="2C1F5594"/>
    <w:rsid w:val="2C220453"/>
    <w:rsid w:val="2C257B6F"/>
    <w:rsid w:val="2C2829C5"/>
    <w:rsid w:val="2C3917D6"/>
    <w:rsid w:val="2C685AA7"/>
    <w:rsid w:val="2C6E44D4"/>
    <w:rsid w:val="2C7A36C3"/>
    <w:rsid w:val="2C7B03D1"/>
    <w:rsid w:val="2C86418F"/>
    <w:rsid w:val="2C9A513C"/>
    <w:rsid w:val="2CAB2565"/>
    <w:rsid w:val="2CB20EB9"/>
    <w:rsid w:val="2CB81966"/>
    <w:rsid w:val="2CE666BA"/>
    <w:rsid w:val="2D0E5ADF"/>
    <w:rsid w:val="2D1950EC"/>
    <w:rsid w:val="2D272A9A"/>
    <w:rsid w:val="2D517498"/>
    <w:rsid w:val="2D575DBD"/>
    <w:rsid w:val="2D6646C2"/>
    <w:rsid w:val="2D6C263D"/>
    <w:rsid w:val="2DBA7B2B"/>
    <w:rsid w:val="2DBE50C5"/>
    <w:rsid w:val="2DC42468"/>
    <w:rsid w:val="2DD44566"/>
    <w:rsid w:val="2DF14D09"/>
    <w:rsid w:val="2DFA0E86"/>
    <w:rsid w:val="2E05263B"/>
    <w:rsid w:val="2E092BCC"/>
    <w:rsid w:val="2E0C56B1"/>
    <w:rsid w:val="2E126BCA"/>
    <w:rsid w:val="2E29213C"/>
    <w:rsid w:val="2E2E6074"/>
    <w:rsid w:val="2E3249CD"/>
    <w:rsid w:val="2E69497E"/>
    <w:rsid w:val="2E697D1B"/>
    <w:rsid w:val="2E7C268A"/>
    <w:rsid w:val="2E932866"/>
    <w:rsid w:val="2EE769EE"/>
    <w:rsid w:val="2F0B2765"/>
    <w:rsid w:val="2F0C747B"/>
    <w:rsid w:val="2F1970E6"/>
    <w:rsid w:val="2F4D1A80"/>
    <w:rsid w:val="2F51260A"/>
    <w:rsid w:val="2FA445D6"/>
    <w:rsid w:val="2FBC1AA8"/>
    <w:rsid w:val="2FC97928"/>
    <w:rsid w:val="2FD84E33"/>
    <w:rsid w:val="2FF97E6B"/>
    <w:rsid w:val="30095155"/>
    <w:rsid w:val="30203EDF"/>
    <w:rsid w:val="30254453"/>
    <w:rsid w:val="30284779"/>
    <w:rsid w:val="302F658B"/>
    <w:rsid w:val="30567F9E"/>
    <w:rsid w:val="305957FB"/>
    <w:rsid w:val="305F59AF"/>
    <w:rsid w:val="307F6105"/>
    <w:rsid w:val="308030AA"/>
    <w:rsid w:val="3087202C"/>
    <w:rsid w:val="30881827"/>
    <w:rsid w:val="308B6F9E"/>
    <w:rsid w:val="31093F22"/>
    <w:rsid w:val="31226D09"/>
    <w:rsid w:val="31302683"/>
    <w:rsid w:val="3139464C"/>
    <w:rsid w:val="314A3BE6"/>
    <w:rsid w:val="31515E5A"/>
    <w:rsid w:val="31555A92"/>
    <w:rsid w:val="316E5862"/>
    <w:rsid w:val="318656C2"/>
    <w:rsid w:val="318A1614"/>
    <w:rsid w:val="318B6C88"/>
    <w:rsid w:val="31AB188F"/>
    <w:rsid w:val="31D93F57"/>
    <w:rsid w:val="31E951B0"/>
    <w:rsid w:val="31EC29ED"/>
    <w:rsid w:val="31FF741B"/>
    <w:rsid w:val="32043639"/>
    <w:rsid w:val="32092BC1"/>
    <w:rsid w:val="320E7269"/>
    <w:rsid w:val="32173D12"/>
    <w:rsid w:val="321B3211"/>
    <w:rsid w:val="32280413"/>
    <w:rsid w:val="323E3A49"/>
    <w:rsid w:val="32497875"/>
    <w:rsid w:val="326D66E4"/>
    <w:rsid w:val="32AD0418"/>
    <w:rsid w:val="32EC5E46"/>
    <w:rsid w:val="33186BF2"/>
    <w:rsid w:val="33315102"/>
    <w:rsid w:val="333C731C"/>
    <w:rsid w:val="335F2D05"/>
    <w:rsid w:val="338630FC"/>
    <w:rsid w:val="33916A0B"/>
    <w:rsid w:val="33CF6DEB"/>
    <w:rsid w:val="340B6058"/>
    <w:rsid w:val="3414186D"/>
    <w:rsid w:val="341B7444"/>
    <w:rsid w:val="341E3AA3"/>
    <w:rsid w:val="34395191"/>
    <w:rsid w:val="344B3397"/>
    <w:rsid w:val="346D2D49"/>
    <w:rsid w:val="346D6856"/>
    <w:rsid w:val="347E2509"/>
    <w:rsid w:val="3492459E"/>
    <w:rsid w:val="34B67D56"/>
    <w:rsid w:val="34B74216"/>
    <w:rsid w:val="34CB1A46"/>
    <w:rsid w:val="34DE2599"/>
    <w:rsid w:val="350B1EF3"/>
    <w:rsid w:val="351038BE"/>
    <w:rsid w:val="352B22EB"/>
    <w:rsid w:val="352F6C19"/>
    <w:rsid w:val="353B2666"/>
    <w:rsid w:val="353B7F8C"/>
    <w:rsid w:val="35426A3F"/>
    <w:rsid w:val="354B3084"/>
    <w:rsid w:val="354B48E6"/>
    <w:rsid w:val="355E0DCC"/>
    <w:rsid w:val="358A596E"/>
    <w:rsid w:val="359E1139"/>
    <w:rsid w:val="35BC2010"/>
    <w:rsid w:val="35C55717"/>
    <w:rsid w:val="35F1258C"/>
    <w:rsid w:val="35F3020D"/>
    <w:rsid w:val="36346A17"/>
    <w:rsid w:val="363C0797"/>
    <w:rsid w:val="363C150D"/>
    <w:rsid w:val="363C4D9A"/>
    <w:rsid w:val="363E6579"/>
    <w:rsid w:val="36647711"/>
    <w:rsid w:val="366A4FE7"/>
    <w:rsid w:val="367D6686"/>
    <w:rsid w:val="36846FD6"/>
    <w:rsid w:val="368B2761"/>
    <w:rsid w:val="36A55751"/>
    <w:rsid w:val="36C00306"/>
    <w:rsid w:val="36C4625F"/>
    <w:rsid w:val="36C962C2"/>
    <w:rsid w:val="36DF0668"/>
    <w:rsid w:val="36E115D8"/>
    <w:rsid w:val="370E00A6"/>
    <w:rsid w:val="370E6D76"/>
    <w:rsid w:val="37180503"/>
    <w:rsid w:val="37227B98"/>
    <w:rsid w:val="375E0F65"/>
    <w:rsid w:val="37C77937"/>
    <w:rsid w:val="37CE3A5C"/>
    <w:rsid w:val="37D10C39"/>
    <w:rsid w:val="37E06F66"/>
    <w:rsid w:val="37E94960"/>
    <w:rsid w:val="37EC4E94"/>
    <w:rsid w:val="385E6558"/>
    <w:rsid w:val="385F3D1F"/>
    <w:rsid w:val="38637186"/>
    <w:rsid w:val="38671E8F"/>
    <w:rsid w:val="388478D6"/>
    <w:rsid w:val="38875CF4"/>
    <w:rsid w:val="388A6FC6"/>
    <w:rsid w:val="38A5069B"/>
    <w:rsid w:val="38AB7DEA"/>
    <w:rsid w:val="38B33217"/>
    <w:rsid w:val="38CB1D16"/>
    <w:rsid w:val="38DA5422"/>
    <w:rsid w:val="38EC436F"/>
    <w:rsid w:val="38FA48AB"/>
    <w:rsid w:val="39021CD5"/>
    <w:rsid w:val="3919423B"/>
    <w:rsid w:val="391B6D4A"/>
    <w:rsid w:val="392E33CE"/>
    <w:rsid w:val="39415176"/>
    <w:rsid w:val="39477DA0"/>
    <w:rsid w:val="394D65CE"/>
    <w:rsid w:val="39597483"/>
    <w:rsid w:val="396B3E19"/>
    <w:rsid w:val="397D49FE"/>
    <w:rsid w:val="397E7D0F"/>
    <w:rsid w:val="39831954"/>
    <w:rsid w:val="39861912"/>
    <w:rsid w:val="39956C74"/>
    <w:rsid w:val="39961E82"/>
    <w:rsid w:val="39A30504"/>
    <w:rsid w:val="39AC0858"/>
    <w:rsid w:val="39B67BAA"/>
    <w:rsid w:val="39EC5D61"/>
    <w:rsid w:val="3A25388C"/>
    <w:rsid w:val="3A480C4B"/>
    <w:rsid w:val="3A507C55"/>
    <w:rsid w:val="3A526D8E"/>
    <w:rsid w:val="3A757013"/>
    <w:rsid w:val="3A75711E"/>
    <w:rsid w:val="3A8D66C1"/>
    <w:rsid w:val="3A97535C"/>
    <w:rsid w:val="3ABB2E8A"/>
    <w:rsid w:val="3AED5B82"/>
    <w:rsid w:val="3AF07B07"/>
    <w:rsid w:val="3B04317D"/>
    <w:rsid w:val="3B073A90"/>
    <w:rsid w:val="3B0959C3"/>
    <w:rsid w:val="3B0A7458"/>
    <w:rsid w:val="3B117A56"/>
    <w:rsid w:val="3B1209FB"/>
    <w:rsid w:val="3B2409BF"/>
    <w:rsid w:val="3B4B4094"/>
    <w:rsid w:val="3B557482"/>
    <w:rsid w:val="3B852CFE"/>
    <w:rsid w:val="3B92059A"/>
    <w:rsid w:val="3BAE2BAF"/>
    <w:rsid w:val="3BB7198D"/>
    <w:rsid w:val="3BD64314"/>
    <w:rsid w:val="3BD73EE3"/>
    <w:rsid w:val="3BDE6073"/>
    <w:rsid w:val="3BF73C20"/>
    <w:rsid w:val="3BFA62CA"/>
    <w:rsid w:val="3C2B48E2"/>
    <w:rsid w:val="3C2C4A9F"/>
    <w:rsid w:val="3C321E86"/>
    <w:rsid w:val="3C377379"/>
    <w:rsid w:val="3C505FF8"/>
    <w:rsid w:val="3C530F4D"/>
    <w:rsid w:val="3C5E66C8"/>
    <w:rsid w:val="3C622657"/>
    <w:rsid w:val="3C647C52"/>
    <w:rsid w:val="3C66659F"/>
    <w:rsid w:val="3C687B88"/>
    <w:rsid w:val="3C6D285E"/>
    <w:rsid w:val="3C9C6F7B"/>
    <w:rsid w:val="3CB324B7"/>
    <w:rsid w:val="3CB5061D"/>
    <w:rsid w:val="3CD15832"/>
    <w:rsid w:val="3CD21FAF"/>
    <w:rsid w:val="3CF05B08"/>
    <w:rsid w:val="3CF561E8"/>
    <w:rsid w:val="3D06470C"/>
    <w:rsid w:val="3D0732CE"/>
    <w:rsid w:val="3D171054"/>
    <w:rsid w:val="3D202357"/>
    <w:rsid w:val="3D2D40F7"/>
    <w:rsid w:val="3D340F08"/>
    <w:rsid w:val="3D4A209A"/>
    <w:rsid w:val="3D4D1437"/>
    <w:rsid w:val="3D564C6F"/>
    <w:rsid w:val="3D7201B3"/>
    <w:rsid w:val="3D9315A2"/>
    <w:rsid w:val="3DAC04AB"/>
    <w:rsid w:val="3DB16B4F"/>
    <w:rsid w:val="3DBD2EE3"/>
    <w:rsid w:val="3DBF000D"/>
    <w:rsid w:val="3DD17B14"/>
    <w:rsid w:val="3DF40332"/>
    <w:rsid w:val="3DFA034D"/>
    <w:rsid w:val="3DFB0294"/>
    <w:rsid w:val="3E1B53F1"/>
    <w:rsid w:val="3E1F4B98"/>
    <w:rsid w:val="3E3F05E1"/>
    <w:rsid w:val="3E433FA3"/>
    <w:rsid w:val="3E5B57E5"/>
    <w:rsid w:val="3E602AE5"/>
    <w:rsid w:val="3E622333"/>
    <w:rsid w:val="3E7C4353"/>
    <w:rsid w:val="3E942E85"/>
    <w:rsid w:val="3EA22733"/>
    <w:rsid w:val="3EAB0D5A"/>
    <w:rsid w:val="3EB40B7C"/>
    <w:rsid w:val="3EBC636A"/>
    <w:rsid w:val="3EC92C75"/>
    <w:rsid w:val="3ECF74EE"/>
    <w:rsid w:val="3ED560F2"/>
    <w:rsid w:val="3EDA0C74"/>
    <w:rsid w:val="3EDB770F"/>
    <w:rsid w:val="3F04407A"/>
    <w:rsid w:val="3F085B47"/>
    <w:rsid w:val="3F2F2497"/>
    <w:rsid w:val="3F685ABA"/>
    <w:rsid w:val="3F6A7B17"/>
    <w:rsid w:val="3F8F5719"/>
    <w:rsid w:val="3F93147A"/>
    <w:rsid w:val="3F9914CF"/>
    <w:rsid w:val="3FE1303B"/>
    <w:rsid w:val="3FE135C8"/>
    <w:rsid w:val="3FED20F4"/>
    <w:rsid w:val="402809DA"/>
    <w:rsid w:val="40330E75"/>
    <w:rsid w:val="407B2555"/>
    <w:rsid w:val="407C0AB0"/>
    <w:rsid w:val="4082496F"/>
    <w:rsid w:val="40AD1109"/>
    <w:rsid w:val="40B75815"/>
    <w:rsid w:val="40D97BED"/>
    <w:rsid w:val="40DE11BB"/>
    <w:rsid w:val="40FD69F1"/>
    <w:rsid w:val="4102318A"/>
    <w:rsid w:val="410B15D3"/>
    <w:rsid w:val="411D62C3"/>
    <w:rsid w:val="41312B78"/>
    <w:rsid w:val="41681AEE"/>
    <w:rsid w:val="416C262D"/>
    <w:rsid w:val="4183724D"/>
    <w:rsid w:val="41891DAE"/>
    <w:rsid w:val="419E6106"/>
    <w:rsid w:val="419F4AF9"/>
    <w:rsid w:val="41A131EE"/>
    <w:rsid w:val="41AA5EED"/>
    <w:rsid w:val="41AE20D5"/>
    <w:rsid w:val="41C02CEB"/>
    <w:rsid w:val="41D658D3"/>
    <w:rsid w:val="423C510F"/>
    <w:rsid w:val="428A6997"/>
    <w:rsid w:val="42C34537"/>
    <w:rsid w:val="42D02CAE"/>
    <w:rsid w:val="42D81056"/>
    <w:rsid w:val="42E502D5"/>
    <w:rsid w:val="42F70321"/>
    <w:rsid w:val="430850E1"/>
    <w:rsid w:val="431D502A"/>
    <w:rsid w:val="43322A4C"/>
    <w:rsid w:val="43490CB5"/>
    <w:rsid w:val="43493C44"/>
    <w:rsid w:val="43531C71"/>
    <w:rsid w:val="435D58F7"/>
    <w:rsid w:val="437055C6"/>
    <w:rsid w:val="43734FF2"/>
    <w:rsid w:val="439044AE"/>
    <w:rsid w:val="439430EC"/>
    <w:rsid w:val="43A244BE"/>
    <w:rsid w:val="43AA38FE"/>
    <w:rsid w:val="43C5291F"/>
    <w:rsid w:val="440F1F80"/>
    <w:rsid w:val="441961AC"/>
    <w:rsid w:val="441A070C"/>
    <w:rsid w:val="442C279C"/>
    <w:rsid w:val="444658E8"/>
    <w:rsid w:val="446118BB"/>
    <w:rsid w:val="44A57BF2"/>
    <w:rsid w:val="44C36115"/>
    <w:rsid w:val="44DB4153"/>
    <w:rsid w:val="4501285E"/>
    <w:rsid w:val="452F726B"/>
    <w:rsid w:val="45380485"/>
    <w:rsid w:val="454D5902"/>
    <w:rsid w:val="45521829"/>
    <w:rsid w:val="455C2859"/>
    <w:rsid w:val="456634AC"/>
    <w:rsid w:val="45706E5D"/>
    <w:rsid w:val="458D6624"/>
    <w:rsid w:val="45C1361D"/>
    <w:rsid w:val="45C16BE9"/>
    <w:rsid w:val="45CF3D58"/>
    <w:rsid w:val="45DD28D2"/>
    <w:rsid w:val="45E36DA6"/>
    <w:rsid w:val="46101908"/>
    <w:rsid w:val="461F418E"/>
    <w:rsid w:val="462078A3"/>
    <w:rsid w:val="463A7BEB"/>
    <w:rsid w:val="46481434"/>
    <w:rsid w:val="465B3F10"/>
    <w:rsid w:val="46643BA5"/>
    <w:rsid w:val="46B50D78"/>
    <w:rsid w:val="46C01C44"/>
    <w:rsid w:val="46CD560A"/>
    <w:rsid w:val="46E14C12"/>
    <w:rsid w:val="46E81108"/>
    <w:rsid w:val="47053250"/>
    <w:rsid w:val="47096A65"/>
    <w:rsid w:val="473C3276"/>
    <w:rsid w:val="47416AA4"/>
    <w:rsid w:val="47515B1F"/>
    <w:rsid w:val="4786728C"/>
    <w:rsid w:val="478832D5"/>
    <w:rsid w:val="478E3A41"/>
    <w:rsid w:val="47F34066"/>
    <w:rsid w:val="47FF3BDD"/>
    <w:rsid w:val="480370B9"/>
    <w:rsid w:val="48184635"/>
    <w:rsid w:val="482740D8"/>
    <w:rsid w:val="483E1759"/>
    <w:rsid w:val="484F05C8"/>
    <w:rsid w:val="48604F72"/>
    <w:rsid w:val="486E7732"/>
    <w:rsid w:val="488F2B28"/>
    <w:rsid w:val="48B31342"/>
    <w:rsid w:val="48BE0A4F"/>
    <w:rsid w:val="48D25071"/>
    <w:rsid w:val="491470FA"/>
    <w:rsid w:val="491829B8"/>
    <w:rsid w:val="49393AF5"/>
    <w:rsid w:val="498C33DE"/>
    <w:rsid w:val="499B4D61"/>
    <w:rsid w:val="49BB7385"/>
    <w:rsid w:val="49D85839"/>
    <w:rsid w:val="49DD5E93"/>
    <w:rsid w:val="49EF7D06"/>
    <w:rsid w:val="49F75F34"/>
    <w:rsid w:val="4A0D10B4"/>
    <w:rsid w:val="4A1D3088"/>
    <w:rsid w:val="4A1D646F"/>
    <w:rsid w:val="4A30541B"/>
    <w:rsid w:val="4A3312C1"/>
    <w:rsid w:val="4A383D3E"/>
    <w:rsid w:val="4A3C37C6"/>
    <w:rsid w:val="4A3C40BE"/>
    <w:rsid w:val="4A5406F8"/>
    <w:rsid w:val="4A5F1B78"/>
    <w:rsid w:val="4A6E449B"/>
    <w:rsid w:val="4A7971BF"/>
    <w:rsid w:val="4A7975E9"/>
    <w:rsid w:val="4A88640C"/>
    <w:rsid w:val="4A8A5F78"/>
    <w:rsid w:val="4A9D19DD"/>
    <w:rsid w:val="4AA756DF"/>
    <w:rsid w:val="4AC254ED"/>
    <w:rsid w:val="4AEC28A2"/>
    <w:rsid w:val="4B084BEA"/>
    <w:rsid w:val="4B1022E8"/>
    <w:rsid w:val="4B1D64A2"/>
    <w:rsid w:val="4B2D50C8"/>
    <w:rsid w:val="4B307343"/>
    <w:rsid w:val="4B38141C"/>
    <w:rsid w:val="4B457DAE"/>
    <w:rsid w:val="4B4F5C0F"/>
    <w:rsid w:val="4B577059"/>
    <w:rsid w:val="4B740AB6"/>
    <w:rsid w:val="4B814123"/>
    <w:rsid w:val="4B8D2AD3"/>
    <w:rsid w:val="4BA94635"/>
    <w:rsid w:val="4BAD276D"/>
    <w:rsid w:val="4BB36382"/>
    <w:rsid w:val="4BBA7070"/>
    <w:rsid w:val="4BD61C1F"/>
    <w:rsid w:val="4BD630AD"/>
    <w:rsid w:val="4BDD2D8E"/>
    <w:rsid w:val="4BF50F76"/>
    <w:rsid w:val="4BF77D69"/>
    <w:rsid w:val="4C0258A7"/>
    <w:rsid w:val="4C187150"/>
    <w:rsid w:val="4C1A2BFF"/>
    <w:rsid w:val="4C1D0E8B"/>
    <w:rsid w:val="4C206B84"/>
    <w:rsid w:val="4C3752E2"/>
    <w:rsid w:val="4C3832B1"/>
    <w:rsid w:val="4C4A0B3F"/>
    <w:rsid w:val="4C4A649B"/>
    <w:rsid w:val="4C4C674A"/>
    <w:rsid w:val="4C7E4D63"/>
    <w:rsid w:val="4C825778"/>
    <w:rsid w:val="4C886D96"/>
    <w:rsid w:val="4C887E24"/>
    <w:rsid w:val="4CA02198"/>
    <w:rsid w:val="4CAE474D"/>
    <w:rsid w:val="4CB50551"/>
    <w:rsid w:val="4CBE1939"/>
    <w:rsid w:val="4CC6264E"/>
    <w:rsid w:val="4CCB22E5"/>
    <w:rsid w:val="4CD20198"/>
    <w:rsid w:val="4CF53CC5"/>
    <w:rsid w:val="4D094760"/>
    <w:rsid w:val="4D33160D"/>
    <w:rsid w:val="4D341C70"/>
    <w:rsid w:val="4D9179A9"/>
    <w:rsid w:val="4DA703D3"/>
    <w:rsid w:val="4DBA275F"/>
    <w:rsid w:val="4DCB7C0F"/>
    <w:rsid w:val="4DD60B36"/>
    <w:rsid w:val="4DDC66EA"/>
    <w:rsid w:val="4DF605DE"/>
    <w:rsid w:val="4DF935E9"/>
    <w:rsid w:val="4E083BC9"/>
    <w:rsid w:val="4E0F2167"/>
    <w:rsid w:val="4E207F2C"/>
    <w:rsid w:val="4E2C4C12"/>
    <w:rsid w:val="4E4E6969"/>
    <w:rsid w:val="4E520853"/>
    <w:rsid w:val="4E596C71"/>
    <w:rsid w:val="4E5B2BCA"/>
    <w:rsid w:val="4E75078A"/>
    <w:rsid w:val="4E7B423B"/>
    <w:rsid w:val="4E8164B9"/>
    <w:rsid w:val="4E8E38D6"/>
    <w:rsid w:val="4EA04704"/>
    <w:rsid w:val="4EA97C3A"/>
    <w:rsid w:val="4EB32615"/>
    <w:rsid w:val="4EB81E71"/>
    <w:rsid w:val="4EE31336"/>
    <w:rsid w:val="4EEF64B2"/>
    <w:rsid w:val="4F033073"/>
    <w:rsid w:val="4F106390"/>
    <w:rsid w:val="4F24124A"/>
    <w:rsid w:val="4F301FB6"/>
    <w:rsid w:val="4F381B46"/>
    <w:rsid w:val="4F60215E"/>
    <w:rsid w:val="4F616A4E"/>
    <w:rsid w:val="4FA25E68"/>
    <w:rsid w:val="4FAE7835"/>
    <w:rsid w:val="4FCD12FA"/>
    <w:rsid w:val="4FCD6746"/>
    <w:rsid w:val="4FF75B60"/>
    <w:rsid w:val="4FFC5839"/>
    <w:rsid w:val="4FFF3A30"/>
    <w:rsid w:val="500347C6"/>
    <w:rsid w:val="500A66E3"/>
    <w:rsid w:val="502169F3"/>
    <w:rsid w:val="50274980"/>
    <w:rsid w:val="504E6446"/>
    <w:rsid w:val="506558F9"/>
    <w:rsid w:val="507860E8"/>
    <w:rsid w:val="508074B1"/>
    <w:rsid w:val="508A2249"/>
    <w:rsid w:val="508E0A6B"/>
    <w:rsid w:val="509170C7"/>
    <w:rsid w:val="50982BBA"/>
    <w:rsid w:val="509A48F3"/>
    <w:rsid w:val="509B07EE"/>
    <w:rsid w:val="50C40B42"/>
    <w:rsid w:val="50CA6825"/>
    <w:rsid w:val="50E91393"/>
    <w:rsid w:val="5148470D"/>
    <w:rsid w:val="514D7928"/>
    <w:rsid w:val="516C7FA5"/>
    <w:rsid w:val="51795F82"/>
    <w:rsid w:val="5188772A"/>
    <w:rsid w:val="518C109F"/>
    <w:rsid w:val="519815B6"/>
    <w:rsid w:val="51B13C90"/>
    <w:rsid w:val="51B90C54"/>
    <w:rsid w:val="51C63C63"/>
    <w:rsid w:val="51C844A5"/>
    <w:rsid w:val="51EE0330"/>
    <w:rsid w:val="52071FF4"/>
    <w:rsid w:val="52431117"/>
    <w:rsid w:val="52563BF6"/>
    <w:rsid w:val="52686572"/>
    <w:rsid w:val="52CC1572"/>
    <w:rsid w:val="52CE0ED6"/>
    <w:rsid w:val="52DD1EF2"/>
    <w:rsid w:val="52F1728E"/>
    <w:rsid w:val="52F31928"/>
    <w:rsid w:val="53035CC9"/>
    <w:rsid w:val="5305529F"/>
    <w:rsid w:val="530E39E2"/>
    <w:rsid w:val="531E6D7E"/>
    <w:rsid w:val="53201198"/>
    <w:rsid w:val="53225DA1"/>
    <w:rsid w:val="534356A5"/>
    <w:rsid w:val="5357378A"/>
    <w:rsid w:val="535D23D5"/>
    <w:rsid w:val="535D6C91"/>
    <w:rsid w:val="537A7A82"/>
    <w:rsid w:val="539F6687"/>
    <w:rsid w:val="53BA734E"/>
    <w:rsid w:val="53C85FB5"/>
    <w:rsid w:val="53D3141E"/>
    <w:rsid w:val="53EC60DE"/>
    <w:rsid w:val="53F24810"/>
    <w:rsid w:val="541910DE"/>
    <w:rsid w:val="54417449"/>
    <w:rsid w:val="54452792"/>
    <w:rsid w:val="5456228E"/>
    <w:rsid w:val="5462477B"/>
    <w:rsid w:val="546C346E"/>
    <w:rsid w:val="548F7E84"/>
    <w:rsid w:val="54905228"/>
    <w:rsid w:val="54A36ACC"/>
    <w:rsid w:val="54A64CB9"/>
    <w:rsid w:val="54AD4B57"/>
    <w:rsid w:val="54D04FDA"/>
    <w:rsid w:val="54D379FD"/>
    <w:rsid w:val="54ED3DA2"/>
    <w:rsid w:val="54F77025"/>
    <w:rsid w:val="550838AD"/>
    <w:rsid w:val="55224E39"/>
    <w:rsid w:val="55336724"/>
    <w:rsid w:val="553724B1"/>
    <w:rsid w:val="553A5748"/>
    <w:rsid w:val="55402D5A"/>
    <w:rsid w:val="555553BC"/>
    <w:rsid w:val="55611405"/>
    <w:rsid w:val="55950C78"/>
    <w:rsid w:val="559D5BC4"/>
    <w:rsid w:val="55A13B60"/>
    <w:rsid w:val="55B44838"/>
    <w:rsid w:val="55F41D93"/>
    <w:rsid w:val="562E2AA2"/>
    <w:rsid w:val="56436B37"/>
    <w:rsid w:val="564D62E3"/>
    <w:rsid w:val="56905CAD"/>
    <w:rsid w:val="56B46CE0"/>
    <w:rsid w:val="56B71078"/>
    <w:rsid w:val="56C90726"/>
    <w:rsid w:val="56DA729F"/>
    <w:rsid w:val="56DD2757"/>
    <w:rsid w:val="5710477F"/>
    <w:rsid w:val="57120AE3"/>
    <w:rsid w:val="573A6735"/>
    <w:rsid w:val="575128DE"/>
    <w:rsid w:val="575A3E1A"/>
    <w:rsid w:val="575A5828"/>
    <w:rsid w:val="57633592"/>
    <w:rsid w:val="57636E69"/>
    <w:rsid w:val="576F208D"/>
    <w:rsid w:val="57701531"/>
    <w:rsid w:val="57A734E8"/>
    <w:rsid w:val="57CE063C"/>
    <w:rsid w:val="57E877DD"/>
    <w:rsid w:val="57EE7928"/>
    <w:rsid w:val="58053FA1"/>
    <w:rsid w:val="5809245F"/>
    <w:rsid w:val="580A4078"/>
    <w:rsid w:val="58137629"/>
    <w:rsid w:val="581B39D6"/>
    <w:rsid w:val="58264966"/>
    <w:rsid w:val="58265CBA"/>
    <w:rsid w:val="582B584E"/>
    <w:rsid w:val="58311E1C"/>
    <w:rsid w:val="5849057F"/>
    <w:rsid w:val="58494E51"/>
    <w:rsid w:val="584B61FD"/>
    <w:rsid w:val="584F61B5"/>
    <w:rsid w:val="585C3524"/>
    <w:rsid w:val="586A7ED9"/>
    <w:rsid w:val="58810B5D"/>
    <w:rsid w:val="588C185B"/>
    <w:rsid w:val="588C3D99"/>
    <w:rsid w:val="588E79B0"/>
    <w:rsid w:val="589F08AB"/>
    <w:rsid w:val="58C4634D"/>
    <w:rsid w:val="58C63435"/>
    <w:rsid w:val="58C83803"/>
    <w:rsid w:val="58EE6A33"/>
    <w:rsid w:val="58F925F7"/>
    <w:rsid w:val="590C39AC"/>
    <w:rsid w:val="593E452F"/>
    <w:rsid w:val="59433FCE"/>
    <w:rsid w:val="59533F26"/>
    <w:rsid w:val="596A417E"/>
    <w:rsid w:val="59811790"/>
    <w:rsid w:val="599415DB"/>
    <w:rsid w:val="59966BF1"/>
    <w:rsid w:val="59BD169D"/>
    <w:rsid w:val="59D76F69"/>
    <w:rsid w:val="59DA017A"/>
    <w:rsid w:val="59E357B4"/>
    <w:rsid w:val="59ED4B69"/>
    <w:rsid w:val="59F2742A"/>
    <w:rsid w:val="5A0944FC"/>
    <w:rsid w:val="5A284604"/>
    <w:rsid w:val="5A43387A"/>
    <w:rsid w:val="5A5427B3"/>
    <w:rsid w:val="5A664857"/>
    <w:rsid w:val="5A806F3E"/>
    <w:rsid w:val="5AB61AC6"/>
    <w:rsid w:val="5ACC14A7"/>
    <w:rsid w:val="5ACF4CEC"/>
    <w:rsid w:val="5AF10C90"/>
    <w:rsid w:val="5AF94BF9"/>
    <w:rsid w:val="5B066C54"/>
    <w:rsid w:val="5B0F6E20"/>
    <w:rsid w:val="5B1F5745"/>
    <w:rsid w:val="5B36283B"/>
    <w:rsid w:val="5B45572D"/>
    <w:rsid w:val="5B514291"/>
    <w:rsid w:val="5B527157"/>
    <w:rsid w:val="5B663847"/>
    <w:rsid w:val="5B9D475F"/>
    <w:rsid w:val="5BA01BF7"/>
    <w:rsid w:val="5BA96327"/>
    <w:rsid w:val="5BB74455"/>
    <w:rsid w:val="5BBD1458"/>
    <w:rsid w:val="5BD75DF4"/>
    <w:rsid w:val="5BFB2F7A"/>
    <w:rsid w:val="5C06356E"/>
    <w:rsid w:val="5C095107"/>
    <w:rsid w:val="5C0D5272"/>
    <w:rsid w:val="5C414396"/>
    <w:rsid w:val="5C59721E"/>
    <w:rsid w:val="5C5F3FF7"/>
    <w:rsid w:val="5C8A16D9"/>
    <w:rsid w:val="5CA11E11"/>
    <w:rsid w:val="5CA51A1A"/>
    <w:rsid w:val="5CAD5C22"/>
    <w:rsid w:val="5CAF07EC"/>
    <w:rsid w:val="5CD86AC0"/>
    <w:rsid w:val="5CDD0ED2"/>
    <w:rsid w:val="5CF527D3"/>
    <w:rsid w:val="5CF77D8D"/>
    <w:rsid w:val="5D1E2EEC"/>
    <w:rsid w:val="5D234029"/>
    <w:rsid w:val="5D294A09"/>
    <w:rsid w:val="5D5B408D"/>
    <w:rsid w:val="5D5D0D16"/>
    <w:rsid w:val="5D660ECA"/>
    <w:rsid w:val="5D8E0EC5"/>
    <w:rsid w:val="5DDA4A41"/>
    <w:rsid w:val="5DE77D8B"/>
    <w:rsid w:val="5DE85B86"/>
    <w:rsid w:val="5DEC0AF0"/>
    <w:rsid w:val="5DF83422"/>
    <w:rsid w:val="5E0D252F"/>
    <w:rsid w:val="5E176E92"/>
    <w:rsid w:val="5E1D4CB9"/>
    <w:rsid w:val="5E2D32A8"/>
    <w:rsid w:val="5E37028B"/>
    <w:rsid w:val="5E5625B6"/>
    <w:rsid w:val="5E634B55"/>
    <w:rsid w:val="5E6E1C6D"/>
    <w:rsid w:val="5E8C1BDE"/>
    <w:rsid w:val="5E9965A5"/>
    <w:rsid w:val="5E9A1E9D"/>
    <w:rsid w:val="5EA11A20"/>
    <w:rsid w:val="5EB34BBB"/>
    <w:rsid w:val="5EB44AD1"/>
    <w:rsid w:val="5EDB7C1B"/>
    <w:rsid w:val="5EDE5752"/>
    <w:rsid w:val="5EE23A40"/>
    <w:rsid w:val="5EED5D96"/>
    <w:rsid w:val="5EF502D6"/>
    <w:rsid w:val="5F0A5D8F"/>
    <w:rsid w:val="5F0B7DBD"/>
    <w:rsid w:val="5F123752"/>
    <w:rsid w:val="5F1F5A03"/>
    <w:rsid w:val="5F4E680A"/>
    <w:rsid w:val="5F512209"/>
    <w:rsid w:val="5F5F0385"/>
    <w:rsid w:val="5F6D5D37"/>
    <w:rsid w:val="5F836718"/>
    <w:rsid w:val="5F937916"/>
    <w:rsid w:val="5FA64206"/>
    <w:rsid w:val="602340BC"/>
    <w:rsid w:val="603B4FFB"/>
    <w:rsid w:val="603F09AC"/>
    <w:rsid w:val="608B1F43"/>
    <w:rsid w:val="609456D7"/>
    <w:rsid w:val="609F5243"/>
    <w:rsid w:val="60A776DB"/>
    <w:rsid w:val="60B74E5B"/>
    <w:rsid w:val="60C148BE"/>
    <w:rsid w:val="60C776EB"/>
    <w:rsid w:val="60FA513E"/>
    <w:rsid w:val="60FD12B9"/>
    <w:rsid w:val="612A5B8D"/>
    <w:rsid w:val="613D257E"/>
    <w:rsid w:val="61655A02"/>
    <w:rsid w:val="61672AFA"/>
    <w:rsid w:val="616D2B0B"/>
    <w:rsid w:val="61C56365"/>
    <w:rsid w:val="61DD4938"/>
    <w:rsid w:val="61EA4A13"/>
    <w:rsid w:val="62090A83"/>
    <w:rsid w:val="620A0EA9"/>
    <w:rsid w:val="6214617A"/>
    <w:rsid w:val="621B2A17"/>
    <w:rsid w:val="62220C8B"/>
    <w:rsid w:val="62255424"/>
    <w:rsid w:val="623D301C"/>
    <w:rsid w:val="625D2EA6"/>
    <w:rsid w:val="625D4132"/>
    <w:rsid w:val="62670991"/>
    <w:rsid w:val="62732599"/>
    <w:rsid w:val="628E7BF5"/>
    <w:rsid w:val="62BC71B0"/>
    <w:rsid w:val="62D4087C"/>
    <w:rsid w:val="62EF1889"/>
    <w:rsid w:val="62FE6AC6"/>
    <w:rsid w:val="6324316D"/>
    <w:rsid w:val="63307FD3"/>
    <w:rsid w:val="633715F3"/>
    <w:rsid w:val="634C0FA0"/>
    <w:rsid w:val="636561C2"/>
    <w:rsid w:val="63A2569F"/>
    <w:rsid w:val="63A519F0"/>
    <w:rsid w:val="63A553A0"/>
    <w:rsid w:val="63AA1A17"/>
    <w:rsid w:val="63BA2245"/>
    <w:rsid w:val="63CE56B2"/>
    <w:rsid w:val="63D41A5C"/>
    <w:rsid w:val="63F329AB"/>
    <w:rsid w:val="63FB2CD2"/>
    <w:rsid w:val="640A3A5D"/>
    <w:rsid w:val="640B50ED"/>
    <w:rsid w:val="64202CBC"/>
    <w:rsid w:val="64257B08"/>
    <w:rsid w:val="64496F72"/>
    <w:rsid w:val="644C737D"/>
    <w:rsid w:val="646A7A04"/>
    <w:rsid w:val="64864606"/>
    <w:rsid w:val="64946186"/>
    <w:rsid w:val="64A17B1F"/>
    <w:rsid w:val="64AD7FD8"/>
    <w:rsid w:val="64CD61D0"/>
    <w:rsid w:val="64EF705D"/>
    <w:rsid w:val="651154DF"/>
    <w:rsid w:val="6542420D"/>
    <w:rsid w:val="65567FA6"/>
    <w:rsid w:val="655D7815"/>
    <w:rsid w:val="657E6BB5"/>
    <w:rsid w:val="65B0786C"/>
    <w:rsid w:val="65C818A4"/>
    <w:rsid w:val="65C86BCB"/>
    <w:rsid w:val="65CF1ED7"/>
    <w:rsid w:val="65DE44DF"/>
    <w:rsid w:val="65F2171D"/>
    <w:rsid w:val="660107C5"/>
    <w:rsid w:val="66032F1E"/>
    <w:rsid w:val="663744C2"/>
    <w:rsid w:val="66417299"/>
    <w:rsid w:val="66423CB6"/>
    <w:rsid w:val="664775EC"/>
    <w:rsid w:val="66694466"/>
    <w:rsid w:val="668473E0"/>
    <w:rsid w:val="66A2558D"/>
    <w:rsid w:val="66A7691B"/>
    <w:rsid w:val="66AC03E9"/>
    <w:rsid w:val="66AD3BB5"/>
    <w:rsid w:val="66BC4C82"/>
    <w:rsid w:val="66C268F5"/>
    <w:rsid w:val="66DA14D3"/>
    <w:rsid w:val="66DA58AE"/>
    <w:rsid w:val="66F74A96"/>
    <w:rsid w:val="66F82241"/>
    <w:rsid w:val="67042C3F"/>
    <w:rsid w:val="671A45EF"/>
    <w:rsid w:val="671B14FE"/>
    <w:rsid w:val="675A66A4"/>
    <w:rsid w:val="67960A42"/>
    <w:rsid w:val="67A93C89"/>
    <w:rsid w:val="67AA1666"/>
    <w:rsid w:val="67BD0210"/>
    <w:rsid w:val="67F31EC5"/>
    <w:rsid w:val="67FC0F7E"/>
    <w:rsid w:val="6809145C"/>
    <w:rsid w:val="68133059"/>
    <w:rsid w:val="683707EC"/>
    <w:rsid w:val="68772A8A"/>
    <w:rsid w:val="688309BF"/>
    <w:rsid w:val="688C63C6"/>
    <w:rsid w:val="688D1929"/>
    <w:rsid w:val="68A1099A"/>
    <w:rsid w:val="68D110C0"/>
    <w:rsid w:val="68F0534B"/>
    <w:rsid w:val="69021AFA"/>
    <w:rsid w:val="6916042D"/>
    <w:rsid w:val="694C1FDE"/>
    <w:rsid w:val="69503E67"/>
    <w:rsid w:val="69610311"/>
    <w:rsid w:val="69640002"/>
    <w:rsid w:val="6999084F"/>
    <w:rsid w:val="699C129A"/>
    <w:rsid w:val="69E02211"/>
    <w:rsid w:val="69EC0F8B"/>
    <w:rsid w:val="69FC379C"/>
    <w:rsid w:val="6A0D479A"/>
    <w:rsid w:val="6A1E4A9D"/>
    <w:rsid w:val="6A2121E3"/>
    <w:rsid w:val="6A264D9A"/>
    <w:rsid w:val="6A2F2481"/>
    <w:rsid w:val="6A373B47"/>
    <w:rsid w:val="6A4822C5"/>
    <w:rsid w:val="6A4F4BF3"/>
    <w:rsid w:val="6A5368B2"/>
    <w:rsid w:val="6A610DCC"/>
    <w:rsid w:val="6A73751A"/>
    <w:rsid w:val="6A752B76"/>
    <w:rsid w:val="6A98001B"/>
    <w:rsid w:val="6A9D65BE"/>
    <w:rsid w:val="6AA11C4B"/>
    <w:rsid w:val="6AA85604"/>
    <w:rsid w:val="6AAE753A"/>
    <w:rsid w:val="6AB96418"/>
    <w:rsid w:val="6AC8476A"/>
    <w:rsid w:val="6B04032F"/>
    <w:rsid w:val="6B081668"/>
    <w:rsid w:val="6B2621BF"/>
    <w:rsid w:val="6B4A24D7"/>
    <w:rsid w:val="6B5068D8"/>
    <w:rsid w:val="6B5C55E5"/>
    <w:rsid w:val="6B782C46"/>
    <w:rsid w:val="6B7F2D1B"/>
    <w:rsid w:val="6B9930F3"/>
    <w:rsid w:val="6BB75008"/>
    <w:rsid w:val="6BBE1E06"/>
    <w:rsid w:val="6BC025B0"/>
    <w:rsid w:val="6BC02D54"/>
    <w:rsid w:val="6BC40C86"/>
    <w:rsid w:val="6BC939AA"/>
    <w:rsid w:val="6BCC2E53"/>
    <w:rsid w:val="6BDC0C23"/>
    <w:rsid w:val="6C2B6753"/>
    <w:rsid w:val="6C4F7452"/>
    <w:rsid w:val="6C961B7E"/>
    <w:rsid w:val="6CA45802"/>
    <w:rsid w:val="6CCE5FA7"/>
    <w:rsid w:val="6CCF2E70"/>
    <w:rsid w:val="6CDD573A"/>
    <w:rsid w:val="6CEA2B58"/>
    <w:rsid w:val="6CFB7281"/>
    <w:rsid w:val="6D170474"/>
    <w:rsid w:val="6D1E74DC"/>
    <w:rsid w:val="6D372C93"/>
    <w:rsid w:val="6D3B69D8"/>
    <w:rsid w:val="6D3E3B63"/>
    <w:rsid w:val="6D580A1A"/>
    <w:rsid w:val="6D596E9F"/>
    <w:rsid w:val="6D71075E"/>
    <w:rsid w:val="6D8B50C8"/>
    <w:rsid w:val="6D9A5ECC"/>
    <w:rsid w:val="6DA0571A"/>
    <w:rsid w:val="6DA4106E"/>
    <w:rsid w:val="6DA8271C"/>
    <w:rsid w:val="6DAB6D63"/>
    <w:rsid w:val="6DAC3584"/>
    <w:rsid w:val="6DB17E3C"/>
    <w:rsid w:val="6DB711D4"/>
    <w:rsid w:val="6DB741AD"/>
    <w:rsid w:val="6DC8068B"/>
    <w:rsid w:val="6DD17AD7"/>
    <w:rsid w:val="6DE71708"/>
    <w:rsid w:val="6DFD0256"/>
    <w:rsid w:val="6E067223"/>
    <w:rsid w:val="6E0C0B0F"/>
    <w:rsid w:val="6E1E7AED"/>
    <w:rsid w:val="6E2744DC"/>
    <w:rsid w:val="6E2A1A8C"/>
    <w:rsid w:val="6E381AF5"/>
    <w:rsid w:val="6E526272"/>
    <w:rsid w:val="6E575099"/>
    <w:rsid w:val="6E665E73"/>
    <w:rsid w:val="6E6D38A3"/>
    <w:rsid w:val="6E8A7367"/>
    <w:rsid w:val="6E9B6DFB"/>
    <w:rsid w:val="6EA61E6A"/>
    <w:rsid w:val="6EC62887"/>
    <w:rsid w:val="6ECD3370"/>
    <w:rsid w:val="6ED87F3C"/>
    <w:rsid w:val="6EF93375"/>
    <w:rsid w:val="6F2820C0"/>
    <w:rsid w:val="6F2A68E0"/>
    <w:rsid w:val="6F362013"/>
    <w:rsid w:val="6F3C7041"/>
    <w:rsid w:val="6F3D3979"/>
    <w:rsid w:val="6F513BE3"/>
    <w:rsid w:val="6F616F0A"/>
    <w:rsid w:val="6F707B7E"/>
    <w:rsid w:val="6F935CC8"/>
    <w:rsid w:val="6F975689"/>
    <w:rsid w:val="6FAE44ED"/>
    <w:rsid w:val="6FB600D6"/>
    <w:rsid w:val="6FC70E09"/>
    <w:rsid w:val="6FDD4620"/>
    <w:rsid w:val="6FFB253E"/>
    <w:rsid w:val="702D2EE9"/>
    <w:rsid w:val="703C56C4"/>
    <w:rsid w:val="70434ED0"/>
    <w:rsid w:val="704B46D4"/>
    <w:rsid w:val="70507EA7"/>
    <w:rsid w:val="70574A1D"/>
    <w:rsid w:val="70855E0B"/>
    <w:rsid w:val="709539F5"/>
    <w:rsid w:val="7098256F"/>
    <w:rsid w:val="70A76624"/>
    <w:rsid w:val="70BA7623"/>
    <w:rsid w:val="70C12A82"/>
    <w:rsid w:val="70C879EE"/>
    <w:rsid w:val="70F80639"/>
    <w:rsid w:val="711B1AA7"/>
    <w:rsid w:val="711D041B"/>
    <w:rsid w:val="712167F9"/>
    <w:rsid w:val="713974D0"/>
    <w:rsid w:val="714E57BF"/>
    <w:rsid w:val="714F6604"/>
    <w:rsid w:val="71593780"/>
    <w:rsid w:val="715C3B62"/>
    <w:rsid w:val="716B5106"/>
    <w:rsid w:val="71785BA5"/>
    <w:rsid w:val="718068CF"/>
    <w:rsid w:val="71896702"/>
    <w:rsid w:val="718E6F05"/>
    <w:rsid w:val="71A12A7F"/>
    <w:rsid w:val="71B2779E"/>
    <w:rsid w:val="71EA0AA5"/>
    <w:rsid w:val="722C1EBD"/>
    <w:rsid w:val="724A1503"/>
    <w:rsid w:val="724A4FA6"/>
    <w:rsid w:val="727E7156"/>
    <w:rsid w:val="72957E08"/>
    <w:rsid w:val="729F2F4C"/>
    <w:rsid w:val="72D235DC"/>
    <w:rsid w:val="72DE1988"/>
    <w:rsid w:val="72E03502"/>
    <w:rsid w:val="72EC4ADA"/>
    <w:rsid w:val="72F7356C"/>
    <w:rsid w:val="73122A0E"/>
    <w:rsid w:val="7329373D"/>
    <w:rsid w:val="73424D20"/>
    <w:rsid w:val="734F0926"/>
    <w:rsid w:val="73753957"/>
    <w:rsid w:val="73824D8F"/>
    <w:rsid w:val="73B3653C"/>
    <w:rsid w:val="73BB423C"/>
    <w:rsid w:val="73D519AB"/>
    <w:rsid w:val="73DC7D98"/>
    <w:rsid w:val="73DF17FE"/>
    <w:rsid w:val="73E40AE4"/>
    <w:rsid w:val="73FC24C6"/>
    <w:rsid w:val="74020DA9"/>
    <w:rsid w:val="74163883"/>
    <w:rsid w:val="742F7CC3"/>
    <w:rsid w:val="742F7DCC"/>
    <w:rsid w:val="743B12BE"/>
    <w:rsid w:val="74440B60"/>
    <w:rsid w:val="74A12614"/>
    <w:rsid w:val="74B81902"/>
    <w:rsid w:val="74B96376"/>
    <w:rsid w:val="74BE5E70"/>
    <w:rsid w:val="74F67864"/>
    <w:rsid w:val="751A6428"/>
    <w:rsid w:val="7528727F"/>
    <w:rsid w:val="753A5231"/>
    <w:rsid w:val="753E709C"/>
    <w:rsid w:val="75452E6A"/>
    <w:rsid w:val="758104E1"/>
    <w:rsid w:val="75917967"/>
    <w:rsid w:val="75A87A19"/>
    <w:rsid w:val="761339F1"/>
    <w:rsid w:val="763D43C2"/>
    <w:rsid w:val="764359A4"/>
    <w:rsid w:val="764A7AA0"/>
    <w:rsid w:val="765419A1"/>
    <w:rsid w:val="765D368D"/>
    <w:rsid w:val="76613A99"/>
    <w:rsid w:val="76692909"/>
    <w:rsid w:val="769D1889"/>
    <w:rsid w:val="76A25DF6"/>
    <w:rsid w:val="76A57917"/>
    <w:rsid w:val="76B039F1"/>
    <w:rsid w:val="76C057B6"/>
    <w:rsid w:val="76D431D6"/>
    <w:rsid w:val="76D95BB7"/>
    <w:rsid w:val="771331B5"/>
    <w:rsid w:val="77160D46"/>
    <w:rsid w:val="772271BC"/>
    <w:rsid w:val="77250B8F"/>
    <w:rsid w:val="776F3CCB"/>
    <w:rsid w:val="778B466D"/>
    <w:rsid w:val="77A02672"/>
    <w:rsid w:val="77A92C96"/>
    <w:rsid w:val="77DC5403"/>
    <w:rsid w:val="77DF1FA4"/>
    <w:rsid w:val="77FD6B3B"/>
    <w:rsid w:val="78077FD0"/>
    <w:rsid w:val="781465E7"/>
    <w:rsid w:val="78187798"/>
    <w:rsid w:val="78280A39"/>
    <w:rsid w:val="782F6557"/>
    <w:rsid w:val="785E0D77"/>
    <w:rsid w:val="786D4997"/>
    <w:rsid w:val="787F4788"/>
    <w:rsid w:val="78851445"/>
    <w:rsid w:val="789418C9"/>
    <w:rsid w:val="78957941"/>
    <w:rsid w:val="78987EB4"/>
    <w:rsid w:val="78B34312"/>
    <w:rsid w:val="78BA59DC"/>
    <w:rsid w:val="78BB4567"/>
    <w:rsid w:val="78CD0012"/>
    <w:rsid w:val="78CF2DAF"/>
    <w:rsid w:val="78D065EE"/>
    <w:rsid w:val="78D4387C"/>
    <w:rsid w:val="78E32B0D"/>
    <w:rsid w:val="78E32C3D"/>
    <w:rsid w:val="78E41F90"/>
    <w:rsid w:val="78E537C5"/>
    <w:rsid w:val="78FD26EE"/>
    <w:rsid w:val="790A57F8"/>
    <w:rsid w:val="793F24EE"/>
    <w:rsid w:val="793F509B"/>
    <w:rsid w:val="7957373E"/>
    <w:rsid w:val="795C0F17"/>
    <w:rsid w:val="795D01FA"/>
    <w:rsid w:val="797E79FB"/>
    <w:rsid w:val="79C873B4"/>
    <w:rsid w:val="79D21B42"/>
    <w:rsid w:val="79D83BA6"/>
    <w:rsid w:val="79E73865"/>
    <w:rsid w:val="79EE7FF0"/>
    <w:rsid w:val="7A0401D7"/>
    <w:rsid w:val="7A103CFB"/>
    <w:rsid w:val="7A10495B"/>
    <w:rsid w:val="7A10527A"/>
    <w:rsid w:val="7A7A568A"/>
    <w:rsid w:val="7A87726B"/>
    <w:rsid w:val="7AA605D5"/>
    <w:rsid w:val="7AEC1CA4"/>
    <w:rsid w:val="7B1A064A"/>
    <w:rsid w:val="7B2733D9"/>
    <w:rsid w:val="7B2C4590"/>
    <w:rsid w:val="7B392728"/>
    <w:rsid w:val="7B3D4FCB"/>
    <w:rsid w:val="7B404D86"/>
    <w:rsid w:val="7B5237E2"/>
    <w:rsid w:val="7B6E06BE"/>
    <w:rsid w:val="7B885833"/>
    <w:rsid w:val="7B9A1A42"/>
    <w:rsid w:val="7BBA358E"/>
    <w:rsid w:val="7BBB754E"/>
    <w:rsid w:val="7BC2237F"/>
    <w:rsid w:val="7BC9024C"/>
    <w:rsid w:val="7BD60067"/>
    <w:rsid w:val="7C031571"/>
    <w:rsid w:val="7C1412E3"/>
    <w:rsid w:val="7C31745F"/>
    <w:rsid w:val="7C42184D"/>
    <w:rsid w:val="7C456F1F"/>
    <w:rsid w:val="7CA97C0E"/>
    <w:rsid w:val="7CC70108"/>
    <w:rsid w:val="7CD10579"/>
    <w:rsid w:val="7CD33E16"/>
    <w:rsid w:val="7CD4544F"/>
    <w:rsid w:val="7CE32DA7"/>
    <w:rsid w:val="7CE82441"/>
    <w:rsid w:val="7D0B744F"/>
    <w:rsid w:val="7D1506FD"/>
    <w:rsid w:val="7D2523FD"/>
    <w:rsid w:val="7D464C34"/>
    <w:rsid w:val="7D4F4DA3"/>
    <w:rsid w:val="7D7B5A59"/>
    <w:rsid w:val="7D7F6A6F"/>
    <w:rsid w:val="7D8360C1"/>
    <w:rsid w:val="7DAD2EC5"/>
    <w:rsid w:val="7DBE4143"/>
    <w:rsid w:val="7DC07A8E"/>
    <w:rsid w:val="7DC14C9C"/>
    <w:rsid w:val="7DE74F1C"/>
    <w:rsid w:val="7DFF01C5"/>
    <w:rsid w:val="7E115461"/>
    <w:rsid w:val="7E2D59DB"/>
    <w:rsid w:val="7E363EE4"/>
    <w:rsid w:val="7E3E3263"/>
    <w:rsid w:val="7E4A59FD"/>
    <w:rsid w:val="7E4C0C05"/>
    <w:rsid w:val="7E4D1A60"/>
    <w:rsid w:val="7E6A4A5F"/>
    <w:rsid w:val="7E6F51A4"/>
    <w:rsid w:val="7EA7529C"/>
    <w:rsid w:val="7EB24C65"/>
    <w:rsid w:val="7EB76D18"/>
    <w:rsid w:val="7EBB2EC9"/>
    <w:rsid w:val="7ECA4E9A"/>
    <w:rsid w:val="7EE27F41"/>
    <w:rsid w:val="7EEA6A12"/>
    <w:rsid w:val="7EEF22C2"/>
    <w:rsid w:val="7F024C2A"/>
    <w:rsid w:val="7F554261"/>
    <w:rsid w:val="7F64556C"/>
    <w:rsid w:val="7F8E0F2F"/>
    <w:rsid w:val="7F9E6AA9"/>
    <w:rsid w:val="7FAA6070"/>
    <w:rsid w:val="7FB26D45"/>
    <w:rsid w:val="7FC00D57"/>
    <w:rsid w:val="7FCD30B3"/>
    <w:rsid w:val="7FD03AD9"/>
    <w:rsid w:val="7FD832EF"/>
    <w:rsid w:val="7FE5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6E603"/>
  <w15:docId w15:val="{82FE21F0-F2F4-4A01-847C-E4845993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header" w:qFormat="1"/>
    <w:lsdException w:name="footer" w:qFormat="1"/>
    <w:lsdException w:name="caption" w:qFormat="1"/>
    <w:lsdException w:name="page number" w:qFormat="1"/>
    <w:lsdException w:name="Title" w:uiPriority="10" w:qFormat="1"/>
    <w:lsdException w:name="Default Paragraph Font"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BC24BB"/>
    <w:pPr>
      <w:widowControl w:val="0"/>
      <w:jc w:val="both"/>
    </w:pPr>
    <w:rPr>
      <w:rFonts w:ascii="Courier New" w:hAnsi="Courier New"/>
      <w:kern w:val="2"/>
      <w:sz w:val="21"/>
      <w:szCs w:val="24"/>
    </w:rPr>
  </w:style>
  <w:style w:type="paragraph" w:styleId="1">
    <w:name w:val="heading 1"/>
    <w:basedOn w:val="a0"/>
    <w:next w:val="a0"/>
    <w:link w:val="10"/>
    <w:qFormat/>
    <w:rsid w:val="00BC24BB"/>
    <w:pPr>
      <w:numPr>
        <w:numId w:val="1"/>
      </w:numPr>
      <w:tabs>
        <w:tab w:val="left" w:pos="432"/>
      </w:tabs>
      <w:spacing w:before="240" w:after="240" w:line="300" w:lineRule="auto"/>
      <w:outlineLvl w:val="0"/>
    </w:pPr>
    <w:rPr>
      <w:rFonts w:eastAsia="黑体"/>
      <w:b/>
      <w:bCs/>
      <w:kern w:val="44"/>
      <w:sz w:val="32"/>
      <w:szCs w:val="32"/>
    </w:rPr>
  </w:style>
  <w:style w:type="paragraph" w:styleId="2">
    <w:name w:val="heading 2"/>
    <w:basedOn w:val="a0"/>
    <w:next w:val="a0"/>
    <w:link w:val="20"/>
    <w:qFormat/>
    <w:rsid w:val="00BC24BB"/>
    <w:pPr>
      <w:keepNext/>
      <w:keepLines/>
      <w:numPr>
        <w:ilvl w:val="1"/>
        <w:numId w:val="1"/>
      </w:numPr>
      <w:tabs>
        <w:tab w:val="left" w:pos="0"/>
        <w:tab w:val="left" w:pos="576"/>
      </w:tabs>
      <w:spacing w:before="240" w:after="120" w:line="300" w:lineRule="auto"/>
      <w:outlineLvl w:val="1"/>
    </w:pPr>
    <w:rPr>
      <w:rFonts w:eastAsia="黑体"/>
      <w:b/>
      <w:bCs/>
      <w:sz w:val="30"/>
      <w:szCs w:val="30"/>
    </w:rPr>
  </w:style>
  <w:style w:type="paragraph" w:styleId="3">
    <w:name w:val="heading 3"/>
    <w:basedOn w:val="a0"/>
    <w:next w:val="a0"/>
    <w:link w:val="30"/>
    <w:qFormat/>
    <w:rsid w:val="00BC24BB"/>
    <w:pPr>
      <w:keepNext/>
      <w:keepLines/>
      <w:numPr>
        <w:ilvl w:val="2"/>
        <w:numId w:val="1"/>
      </w:numPr>
      <w:tabs>
        <w:tab w:val="left" w:pos="0"/>
        <w:tab w:val="left" w:pos="720"/>
      </w:tabs>
      <w:spacing w:before="120" w:after="120" w:line="300" w:lineRule="auto"/>
      <w:outlineLvl w:val="2"/>
    </w:pPr>
    <w:rPr>
      <w:rFonts w:eastAsia="黑体"/>
      <w:b/>
      <w:bCs/>
      <w:sz w:val="28"/>
      <w:szCs w:val="28"/>
    </w:rPr>
  </w:style>
  <w:style w:type="paragraph" w:styleId="4">
    <w:name w:val="heading 4"/>
    <w:basedOn w:val="a0"/>
    <w:next w:val="a0"/>
    <w:link w:val="40"/>
    <w:qFormat/>
    <w:rsid w:val="00BC24BB"/>
    <w:pPr>
      <w:keepNext/>
      <w:keepLines/>
      <w:numPr>
        <w:ilvl w:val="3"/>
        <w:numId w:val="1"/>
      </w:numPr>
      <w:tabs>
        <w:tab w:val="clear" w:pos="420"/>
        <w:tab w:val="left" w:pos="864"/>
      </w:tabs>
      <w:spacing w:before="120" w:after="120" w:line="300" w:lineRule="auto"/>
      <w:outlineLvl w:val="3"/>
    </w:pPr>
    <w:rPr>
      <w:rFonts w:eastAsia="黑体"/>
      <w:b/>
      <w:bCs/>
      <w:sz w:val="24"/>
    </w:rPr>
  </w:style>
  <w:style w:type="paragraph" w:styleId="5">
    <w:name w:val="heading 5"/>
    <w:basedOn w:val="a0"/>
    <w:next w:val="a0"/>
    <w:link w:val="50"/>
    <w:qFormat/>
    <w:rsid w:val="00BC24BB"/>
    <w:pPr>
      <w:keepNext/>
      <w:keepLines/>
      <w:numPr>
        <w:ilvl w:val="4"/>
        <w:numId w:val="1"/>
      </w:numPr>
      <w:tabs>
        <w:tab w:val="clear" w:pos="420"/>
        <w:tab w:val="left" w:pos="1008"/>
        <w:tab w:val="left" w:pos="1071"/>
      </w:tabs>
      <w:spacing w:before="120" w:after="120" w:line="300" w:lineRule="auto"/>
      <w:outlineLvl w:val="4"/>
    </w:pPr>
    <w:rPr>
      <w:rFonts w:eastAsia="黑体"/>
      <w:b/>
      <w:bCs/>
      <w:sz w:val="24"/>
      <w:szCs w:val="28"/>
    </w:rPr>
  </w:style>
  <w:style w:type="paragraph" w:styleId="6">
    <w:name w:val="heading 6"/>
    <w:basedOn w:val="a0"/>
    <w:next w:val="a0"/>
    <w:link w:val="60"/>
    <w:qFormat/>
    <w:rsid w:val="00BC24BB"/>
    <w:pPr>
      <w:keepNext/>
      <w:keepLines/>
      <w:numPr>
        <w:ilvl w:val="5"/>
        <w:numId w:val="1"/>
      </w:numPr>
      <w:tabs>
        <w:tab w:val="clear" w:pos="420"/>
        <w:tab w:val="left" w:pos="1152"/>
        <w:tab w:val="left" w:pos="1281"/>
      </w:tabs>
      <w:spacing w:before="120" w:after="120" w:line="300" w:lineRule="auto"/>
      <w:outlineLvl w:val="5"/>
    </w:pPr>
    <w:rPr>
      <w:rFonts w:eastAsia="黑体"/>
      <w:b/>
      <w:bCs/>
      <w:sz w:val="24"/>
    </w:rPr>
  </w:style>
  <w:style w:type="paragraph" w:styleId="7">
    <w:name w:val="heading 7"/>
    <w:basedOn w:val="a0"/>
    <w:next w:val="a0"/>
    <w:link w:val="70"/>
    <w:qFormat/>
    <w:rsid w:val="00BC24BB"/>
    <w:pPr>
      <w:keepNext/>
      <w:keepLines/>
      <w:numPr>
        <w:ilvl w:val="6"/>
        <w:numId w:val="1"/>
      </w:numPr>
      <w:tabs>
        <w:tab w:val="clear" w:pos="420"/>
        <w:tab w:val="left" w:pos="1296"/>
      </w:tabs>
      <w:spacing w:before="240" w:after="64" w:line="320" w:lineRule="auto"/>
      <w:outlineLvl w:val="6"/>
    </w:pPr>
    <w:rPr>
      <w:b/>
      <w:bCs/>
      <w:sz w:val="24"/>
    </w:rPr>
  </w:style>
  <w:style w:type="paragraph" w:styleId="8">
    <w:name w:val="heading 8"/>
    <w:basedOn w:val="a0"/>
    <w:next w:val="a0"/>
    <w:link w:val="80"/>
    <w:qFormat/>
    <w:rsid w:val="00BC24BB"/>
    <w:pPr>
      <w:keepNext/>
      <w:keepLines/>
      <w:numPr>
        <w:ilvl w:val="7"/>
        <w:numId w:val="1"/>
      </w:numPr>
      <w:tabs>
        <w:tab w:val="clear" w:pos="420"/>
        <w:tab w:val="left" w:pos="1440"/>
      </w:tabs>
      <w:spacing w:before="240" w:after="64" w:line="320" w:lineRule="auto"/>
      <w:outlineLvl w:val="7"/>
    </w:pPr>
    <w:rPr>
      <w:rFonts w:eastAsia="黑体"/>
      <w:sz w:val="24"/>
    </w:rPr>
  </w:style>
  <w:style w:type="paragraph" w:styleId="9">
    <w:name w:val="heading 9"/>
    <w:basedOn w:val="a0"/>
    <w:next w:val="a0"/>
    <w:link w:val="90"/>
    <w:qFormat/>
    <w:rsid w:val="00BC24BB"/>
    <w:pPr>
      <w:keepNext/>
      <w:keepLines/>
      <w:numPr>
        <w:ilvl w:val="8"/>
        <w:numId w:val="1"/>
      </w:numPr>
      <w:tabs>
        <w:tab w:val="clear" w:pos="420"/>
        <w:tab w:val="left" w:pos="1584"/>
      </w:tabs>
      <w:spacing w:before="240" w:after="64" w:line="320" w:lineRule="auto"/>
      <w:outlineLvl w:val="8"/>
    </w:pPr>
    <w:rPr>
      <w:rFonts w:eastAsia="黑体"/>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Pr>
      <w:rFonts w:ascii="Arial" w:eastAsia="黑体" w:hAnsi="Arial" w:cs="Arial"/>
      <w:sz w:val="20"/>
      <w:szCs w:val="20"/>
    </w:rPr>
  </w:style>
  <w:style w:type="paragraph" w:styleId="a5">
    <w:name w:val="Document Map"/>
    <w:basedOn w:val="a0"/>
    <w:link w:val="a6"/>
    <w:uiPriority w:val="99"/>
    <w:unhideWhenUsed/>
    <w:qFormat/>
    <w:rPr>
      <w:rFonts w:ascii="宋体"/>
      <w:sz w:val="18"/>
      <w:szCs w:val="18"/>
    </w:rPr>
  </w:style>
  <w:style w:type="paragraph" w:styleId="TOC3">
    <w:name w:val="toc 3"/>
    <w:basedOn w:val="a0"/>
    <w:next w:val="a0"/>
    <w:semiHidden/>
    <w:qFormat/>
    <w:pPr>
      <w:ind w:left="420"/>
      <w:jc w:val="left"/>
    </w:pPr>
    <w:rPr>
      <w:i/>
      <w:iCs/>
      <w:sz w:val="20"/>
      <w:szCs w:val="20"/>
    </w:rPr>
  </w:style>
  <w:style w:type="paragraph" w:styleId="a7">
    <w:name w:val="Balloon Text"/>
    <w:basedOn w:val="a0"/>
    <w:link w:val="a8"/>
    <w:uiPriority w:val="99"/>
    <w:unhideWhenUsed/>
    <w:qFormat/>
    <w:rPr>
      <w:sz w:val="18"/>
      <w:szCs w:val="18"/>
    </w:rPr>
  </w:style>
  <w:style w:type="paragraph" w:styleId="a9">
    <w:name w:val="footer"/>
    <w:basedOn w:val="a0"/>
    <w:link w:val="aa"/>
    <w:qFormat/>
    <w:pPr>
      <w:tabs>
        <w:tab w:val="center" w:pos="4153"/>
        <w:tab w:val="right" w:pos="8306"/>
      </w:tabs>
      <w:snapToGrid w:val="0"/>
      <w:jc w:val="left"/>
    </w:pPr>
    <w:rPr>
      <w:sz w:val="18"/>
      <w:szCs w:val="18"/>
    </w:rPr>
  </w:style>
  <w:style w:type="paragraph" w:styleId="ab">
    <w:name w:val="header"/>
    <w:basedOn w:val="a0"/>
    <w:link w:val="ac"/>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semiHidden/>
    <w:qFormat/>
    <w:pPr>
      <w:spacing w:before="120" w:after="120"/>
      <w:jc w:val="left"/>
    </w:pPr>
    <w:rPr>
      <w:b/>
      <w:bCs/>
      <w:caps/>
      <w:sz w:val="20"/>
      <w:szCs w:val="20"/>
    </w:rPr>
  </w:style>
  <w:style w:type="paragraph" w:styleId="TOC2">
    <w:name w:val="toc 2"/>
    <w:basedOn w:val="a0"/>
    <w:next w:val="a0"/>
    <w:semiHidden/>
    <w:qFormat/>
    <w:pPr>
      <w:ind w:left="210"/>
      <w:jc w:val="left"/>
    </w:pPr>
    <w:rPr>
      <w:smallCaps/>
      <w:sz w:val="20"/>
      <w:szCs w:val="20"/>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unhideWhenUsed/>
    <w:qFormat/>
    <w:pPr>
      <w:widowControl/>
      <w:spacing w:before="100" w:beforeAutospacing="1" w:after="100" w:afterAutospacing="1"/>
      <w:jc w:val="left"/>
    </w:pPr>
    <w:rPr>
      <w:rFonts w:ascii="宋体" w:hAnsi="宋体" w:cs="宋体"/>
      <w:kern w:val="0"/>
      <w:sz w:val="24"/>
    </w:rPr>
  </w:style>
  <w:style w:type="paragraph" w:styleId="ae">
    <w:name w:val="Title"/>
    <w:basedOn w:val="a0"/>
    <w:next w:val="a0"/>
    <w:link w:val="af"/>
    <w:uiPriority w:val="10"/>
    <w:qFormat/>
    <w:rsid w:val="00FC1A96"/>
    <w:pPr>
      <w:spacing w:before="240" w:after="60"/>
      <w:jc w:val="center"/>
      <w:outlineLvl w:val="0"/>
    </w:pPr>
    <w:rPr>
      <w:b/>
      <w:bCs/>
      <w:sz w:val="32"/>
      <w:szCs w:val="32"/>
    </w:rPr>
  </w:style>
  <w:style w:type="table" w:styleId="af0">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page number"/>
    <w:basedOn w:val="a1"/>
    <w:qFormat/>
  </w:style>
  <w:style w:type="character" w:styleId="af2">
    <w:name w:val="FollowedHyperlink"/>
    <w:basedOn w:val="a1"/>
    <w:qFormat/>
    <w:rPr>
      <w:color w:val="800080"/>
      <w:u w:val="single"/>
    </w:rPr>
  </w:style>
  <w:style w:type="character" w:styleId="af3">
    <w:name w:val="Hyperlink"/>
    <w:basedOn w:val="a1"/>
    <w:uiPriority w:val="99"/>
    <w:qFormat/>
    <w:rsid w:val="00FC1A96"/>
    <w:rPr>
      <w:color w:val="0000FF"/>
      <w:u w:val="none"/>
    </w:rPr>
  </w:style>
  <w:style w:type="paragraph" w:customStyle="1" w:styleId="AltM">
    <w:name w:val="Alt+M_表内文字（居中）"/>
    <w:basedOn w:val="a0"/>
    <w:qFormat/>
    <w:pPr>
      <w:spacing w:line="300" w:lineRule="auto"/>
      <w:jc w:val="center"/>
    </w:pPr>
    <w:rPr>
      <w:rFonts w:cs="宋体"/>
      <w:szCs w:val="20"/>
    </w:rPr>
  </w:style>
  <w:style w:type="paragraph" w:customStyle="1" w:styleId="af4">
    <w:name w:val="代码"/>
    <w:link w:val="af5"/>
    <w:qFormat/>
    <w:rPr>
      <w:rFonts w:ascii="Calibri" w:hAnsi="Calibri"/>
      <w:color w:val="FF0000"/>
    </w:rPr>
  </w:style>
  <w:style w:type="paragraph" w:customStyle="1" w:styleId="af6">
    <w:name w:val="封面（文件名称）"/>
    <w:basedOn w:val="a0"/>
    <w:qFormat/>
    <w:pPr>
      <w:spacing w:line="300" w:lineRule="auto"/>
      <w:jc w:val="center"/>
    </w:pPr>
    <w:rPr>
      <w:rFonts w:eastAsia="黑体" w:cs="宋体"/>
      <w:b/>
      <w:bCs/>
      <w:sz w:val="60"/>
      <w:szCs w:val="60"/>
    </w:rPr>
  </w:style>
  <w:style w:type="paragraph" w:customStyle="1" w:styleId="af7">
    <w:name w:val="目录"/>
    <w:basedOn w:val="a0"/>
    <w:qFormat/>
    <w:pPr>
      <w:spacing w:beforeLines="50" w:afterLines="50" w:line="300" w:lineRule="auto"/>
      <w:jc w:val="center"/>
    </w:pPr>
    <w:rPr>
      <w:rFonts w:ascii="宋体" w:hAnsi="宋体" w:cs="宋体"/>
      <w:b/>
      <w:bCs/>
      <w:sz w:val="32"/>
      <w:szCs w:val="20"/>
    </w:rPr>
  </w:style>
  <w:style w:type="paragraph" w:customStyle="1" w:styleId="af8">
    <w:name w:val="封面（编制、审核、批准）"/>
    <w:basedOn w:val="a0"/>
    <w:qFormat/>
    <w:pPr>
      <w:spacing w:before="156" w:after="156" w:line="360" w:lineRule="auto"/>
      <w:jc w:val="center"/>
    </w:pPr>
    <w:rPr>
      <w:rFonts w:ascii="宋体" w:eastAsia="黑体" w:cs="宋体"/>
      <w:b/>
      <w:bCs/>
      <w:sz w:val="36"/>
      <w:szCs w:val="32"/>
    </w:rPr>
  </w:style>
  <w:style w:type="paragraph" w:customStyle="1" w:styleId="af9">
    <w:name w:val="封面（项目名称）"/>
    <w:basedOn w:val="a0"/>
    <w:qFormat/>
    <w:pPr>
      <w:spacing w:beforeLines="50" w:afterLines="50" w:line="300" w:lineRule="auto"/>
      <w:jc w:val="center"/>
    </w:pPr>
    <w:rPr>
      <w:rFonts w:eastAsia="黑体" w:cs="宋体"/>
      <w:b/>
      <w:bCs/>
      <w:sz w:val="48"/>
      <w:szCs w:val="20"/>
    </w:rPr>
  </w:style>
  <w:style w:type="paragraph" w:customStyle="1" w:styleId="AltL">
    <w:name w:val="Alt+L表内文字（左对齐）"/>
    <w:basedOn w:val="AltM"/>
    <w:link w:val="AltLChar"/>
    <w:qFormat/>
    <w:pPr>
      <w:tabs>
        <w:tab w:val="left" w:pos="828"/>
        <w:tab w:val="left" w:pos="1845"/>
      </w:tabs>
      <w:jc w:val="left"/>
    </w:pPr>
  </w:style>
  <w:style w:type="paragraph" w:customStyle="1" w:styleId="a">
    <w:name w:val="二级标号"/>
    <w:basedOn w:val="a0"/>
    <w:link w:val="Char"/>
    <w:qFormat/>
    <w:pPr>
      <w:numPr>
        <w:ilvl w:val="1"/>
        <w:numId w:val="2"/>
      </w:numPr>
      <w:spacing w:line="300" w:lineRule="auto"/>
    </w:pPr>
    <w:rPr>
      <w:rFonts w:cs="宋体"/>
      <w:sz w:val="24"/>
    </w:rPr>
  </w:style>
  <w:style w:type="character" w:customStyle="1" w:styleId="10">
    <w:name w:val="标题 1 字符"/>
    <w:basedOn w:val="a1"/>
    <w:link w:val="1"/>
    <w:qFormat/>
    <w:rsid w:val="00BC24BB"/>
    <w:rPr>
      <w:rFonts w:ascii="Courier New" w:eastAsia="黑体" w:hAnsi="Courier New"/>
      <w:b/>
      <w:bCs/>
      <w:kern w:val="44"/>
      <w:sz w:val="32"/>
      <w:szCs w:val="32"/>
    </w:rPr>
  </w:style>
  <w:style w:type="character" w:customStyle="1" w:styleId="40">
    <w:name w:val="标题 4 字符"/>
    <w:basedOn w:val="a1"/>
    <w:link w:val="4"/>
    <w:qFormat/>
    <w:rsid w:val="00BC24BB"/>
    <w:rPr>
      <w:rFonts w:ascii="Courier New" w:eastAsia="黑体" w:hAnsi="Courier New"/>
      <w:b/>
      <w:bCs/>
      <w:kern w:val="2"/>
      <w:sz w:val="24"/>
      <w:szCs w:val="24"/>
    </w:rPr>
  </w:style>
  <w:style w:type="character" w:customStyle="1" w:styleId="20">
    <w:name w:val="标题 2 字符"/>
    <w:basedOn w:val="a1"/>
    <w:link w:val="2"/>
    <w:qFormat/>
    <w:rsid w:val="00BC24BB"/>
    <w:rPr>
      <w:rFonts w:ascii="Courier New" w:eastAsia="黑体" w:hAnsi="Courier New"/>
      <w:b/>
      <w:bCs/>
      <w:kern w:val="2"/>
      <w:sz w:val="30"/>
      <w:szCs w:val="30"/>
    </w:rPr>
  </w:style>
  <w:style w:type="character" w:customStyle="1" w:styleId="30">
    <w:name w:val="标题 3 字符"/>
    <w:basedOn w:val="a1"/>
    <w:link w:val="3"/>
    <w:qFormat/>
    <w:rsid w:val="00BC24BB"/>
    <w:rPr>
      <w:rFonts w:ascii="Courier New" w:eastAsia="黑体" w:hAnsi="Courier New"/>
      <w:b/>
      <w:bCs/>
      <w:kern w:val="2"/>
      <w:sz w:val="28"/>
      <w:szCs w:val="28"/>
    </w:rPr>
  </w:style>
  <w:style w:type="character" w:customStyle="1" w:styleId="50">
    <w:name w:val="标题 5 字符"/>
    <w:basedOn w:val="a1"/>
    <w:link w:val="5"/>
    <w:qFormat/>
    <w:rsid w:val="00BC24BB"/>
    <w:rPr>
      <w:rFonts w:ascii="Courier New" w:eastAsia="黑体" w:hAnsi="Courier New"/>
      <w:b/>
      <w:bCs/>
      <w:kern w:val="2"/>
      <w:sz w:val="24"/>
      <w:szCs w:val="28"/>
    </w:rPr>
  </w:style>
  <w:style w:type="character" w:customStyle="1" w:styleId="60">
    <w:name w:val="标题 6 字符"/>
    <w:basedOn w:val="a1"/>
    <w:link w:val="6"/>
    <w:qFormat/>
    <w:rsid w:val="00BC24BB"/>
    <w:rPr>
      <w:rFonts w:ascii="Courier New" w:eastAsia="黑体" w:hAnsi="Courier New"/>
      <w:b/>
      <w:bCs/>
      <w:kern w:val="2"/>
      <w:sz w:val="24"/>
      <w:szCs w:val="24"/>
    </w:rPr>
  </w:style>
  <w:style w:type="character" w:customStyle="1" w:styleId="70">
    <w:name w:val="标题 7 字符"/>
    <w:basedOn w:val="a1"/>
    <w:link w:val="7"/>
    <w:qFormat/>
    <w:rsid w:val="00BC24BB"/>
    <w:rPr>
      <w:rFonts w:ascii="Courier New" w:hAnsi="Courier New"/>
      <w:b/>
      <w:bCs/>
      <w:kern w:val="2"/>
      <w:sz w:val="24"/>
      <w:szCs w:val="24"/>
    </w:rPr>
  </w:style>
  <w:style w:type="character" w:customStyle="1" w:styleId="80">
    <w:name w:val="标题 8 字符"/>
    <w:basedOn w:val="a1"/>
    <w:link w:val="8"/>
    <w:qFormat/>
    <w:rsid w:val="00BC24BB"/>
    <w:rPr>
      <w:rFonts w:ascii="Courier New" w:eastAsia="黑体" w:hAnsi="Courier New"/>
      <w:kern w:val="2"/>
      <w:sz w:val="24"/>
      <w:szCs w:val="24"/>
    </w:rPr>
  </w:style>
  <w:style w:type="character" w:customStyle="1" w:styleId="90">
    <w:name w:val="标题 9 字符"/>
    <w:basedOn w:val="a1"/>
    <w:link w:val="9"/>
    <w:qFormat/>
    <w:rsid w:val="00BC24BB"/>
    <w:rPr>
      <w:rFonts w:ascii="Courier New" w:eastAsia="黑体" w:hAnsi="Courier New"/>
      <w:kern w:val="2"/>
      <w:sz w:val="21"/>
      <w:szCs w:val="21"/>
    </w:rPr>
  </w:style>
  <w:style w:type="character" w:customStyle="1" w:styleId="af">
    <w:name w:val="标题 字符"/>
    <w:basedOn w:val="a1"/>
    <w:link w:val="ae"/>
    <w:uiPriority w:val="10"/>
    <w:qFormat/>
    <w:rsid w:val="00FC1A96"/>
    <w:rPr>
      <w:rFonts w:ascii="Courier New" w:hAnsi="Courier New"/>
      <w:b/>
      <w:bCs/>
      <w:kern w:val="2"/>
      <w:sz w:val="32"/>
      <w:szCs w:val="32"/>
    </w:rPr>
  </w:style>
  <w:style w:type="character" w:customStyle="1" w:styleId="a6">
    <w:name w:val="文档结构图 字符"/>
    <w:basedOn w:val="a1"/>
    <w:link w:val="a5"/>
    <w:uiPriority w:val="99"/>
    <w:semiHidden/>
    <w:qFormat/>
    <w:rPr>
      <w:rFonts w:ascii="宋体" w:eastAsia="宋体" w:hAnsi="Times New Roman" w:cs="Times New Roman"/>
      <w:sz w:val="18"/>
      <w:szCs w:val="18"/>
    </w:rPr>
  </w:style>
  <w:style w:type="character" w:customStyle="1" w:styleId="ac">
    <w:name w:val="页眉 字符"/>
    <w:basedOn w:val="a1"/>
    <w:link w:val="ab"/>
    <w:qFormat/>
    <w:rPr>
      <w:rFonts w:ascii="Times New Roman" w:eastAsia="宋体" w:hAnsi="Times New Roman" w:cs="Times New Roman"/>
      <w:sz w:val="18"/>
      <w:szCs w:val="18"/>
    </w:rPr>
  </w:style>
  <w:style w:type="character" w:customStyle="1" w:styleId="aa">
    <w:name w:val="页脚 字符"/>
    <w:basedOn w:val="a1"/>
    <w:link w:val="a9"/>
    <w:qFormat/>
    <w:rPr>
      <w:rFonts w:ascii="Times New Roman" w:eastAsia="宋体" w:hAnsi="Times New Roman" w:cs="Times New Roman"/>
      <w:sz w:val="18"/>
      <w:szCs w:val="18"/>
    </w:rPr>
  </w:style>
  <w:style w:type="character" w:customStyle="1" w:styleId="af5">
    <w:name w:val="代码 字符"/>
    <w:link w:val="af4"/>
    <w:qFormat/>
    <w:rPr>
      <w:rFonts w:ascii="Times New Roman" w:eastAsia="宋体" w:hAnsi="Times New Roman" w:cs="宋体"/>
      <w:color w:val="FF0000"/>
      <w:sz w:val="24"/>
      <w:szCs w:val="24"/>
    </w:rPr>
  </w:style>
  <w:style w:type="character" w:customStyle="1" w:styleId="Char">
    <w:name w:val="二级标号 Char"/>
    <w:basedOn w:val="a1"/>
    <w:link w:val="a"/>
    <w:qFormat/>
    <w:rPr>
      <w:rFonts w:ascii="Times New Roman" w:eastAsia="宋体" w:hAnsi="Times New Roman" w:cs="宋体"/>
      <w:sz w:val="24"/>
      <w:szCs w:val="24"/>
    </w:rPr>
  </w:style>
  <w:style w:type="character" w:customStyle="1" w:styleId="AltLChar">
    <w:name w:val="Alt+L表内文字（左对齐） Char"/>
    <w:basedOn w:val="a1"/>
    <w:link w:val="AltL"/>
    <w:qFormat/>
    <w:rPr>
      <w:rFonts w:ascii="Times New Roman" w:eastAsia="宋体" w:hAnsi="Times New Roman" w:cs="宋体"/>
      <w:szCs w:val="20"/>
    </w:rPr>
  </w:style>
  <w:style w:type="character" w:customStyle="1" w:styleId="11">
    <w:name w:val="未处理的提及1"/>
    <w:basedOn w:val="a1"/>
    <w:uiPriority w:val="99"/>
    <w:unhideWhenUsed/>
    <w:qFormat/>
    <w:rPr>
      <w:color w:val="808080"/>
      <w:shd w:val="clear" w:color="auto" w:fill="E6E6E6"/>
    </w:rPr>
  </w:style>
  <w:style w:type="character" w:customStyle="1" w:styleId="HTML0">
    <w:name w:val="HTML 预设格式 字符"/>
    <w:basedOn w:val="a1"/>
    <w:link w:val="HTML"/>
    <w:uiPriority w:val="99"/>
    <w:semiHidden/>
    <w:qFormat/>
    <w:rPr>
      <w:rFonts w:ascii="宋体" w:eastAsia="宋体" w:hAnsi="宋体" w:cs="宋体"/>
      <w:kern w:val="0"/>
      <w:sz w:val="24"/>
      <w:szCs w:val="24"/>
    </w:rPr>
  </w:style>
  <w:style w:type="character" w:customStyle="1" w:styleId="a8">
    <w:name w:val="批注框文本 字符"/>
    <w:basedOn w:val="a1"/>
    <w:link w:val="a7"/>
    <w:uiPriority w:val="99"/>
    <w:semiHidden/>
    <w:qFormat/>
    <w:rPr>
      <w:rFonts w:ascii="Times New Roman" w:eastAsia="宋体" w:hAnsi="Times New Roman" w:cs="Times New Roman"/>
      <w:sz w:val="18"/>
      <w:szCs w:val="18"/>
    </w:rPr>
  </w:style>
  <w:style w:type="paragraph" w:styleId="afa">
    <w:name w:val="List Paragraph"/>
    <w:basedOn w:val="a0"/>
    <w:uiPriority w:val="99"/>
    <w:rsid w:val="008A6F08"/>
    <w:pPr>
      <w:ind w:firstLineChars="200" w:firstLine="420"/>
    </w:pPr>
  </w:style>
  <w:style w:type="character" w:styleId="afb">
    <w:name w:val="Unresolved Mention"/>
    <w:basedOn w:val="a1"/>
    <w:uiPriority w:val="99"/>
    <w:semiHidden/>
    <w:unhideWhenUsed/>
    <w:rsid w:val="00364E1A"/>
    <w:rPr>
      <w:color w:val="605E5C"/>
      <w:shd w:val="clear" w:color="auto" w:fill="E1DFDD"/>
    </w:rPr>
  </w:style>
  <w:style w:type="character" w:customStyle="1" w:styleId="lj1r9bz">
    <w:name w:val="lj1r9bz"/>
    <w:basedOn w:val="a1"/>
    <w:rsid w:val="0016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437262">
      <w:bodyDiv w:val="1"/>
      <w:marLeft w:val="0"/>
      <w:marRight w:val="0"/>
      <w:marTop w:val="0"/>
      <w:marBottom w:val="0"/>
      <w:divBdr>
        <w:top w:val="none" w:sz="0" w:space="0" w:color="auto"/>
        <w:left w:val="none" w:sz="0" w:space="0" w:color="auto"/>
        <w:bottom w:val="none" w:sz="0" w:space="0" w:color="auto"/>
        <w:right w:val="none" w:sz="0" w:space="0" w:color="auto"/>
      </w:divBdr>
      <w:divsChild>
        <w:div w:id="186909330">
          <w:marLeft w:val="0"/>
          <w:marRight w:val="0"/>
          <w:marTop w:val="0"/>
          <w:marBottom w:val="0"/>
          <w:divBdr>
            <w:top w:val="none" w:sz="0" w:space="0" w:color="auto"/>
            <w:left w:val="none" w:sz="0" w:space="0" w:color="auto"/>
            <w:bottom w:val="none" w:sz="0" w:space="0" w:color="auto"/>
            <w:right w:val="none" w:sz="0" w:space="0" w:color="auto"/>
          </w:divBdr>
          <w:divsChild>
            <w:div w:id="1632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ache.baiducontent.com/c?m=9f65cb4a8c8507ed19fa950d100b92235c43801469848d432488c65f93130a1c187bb0fb6179415a84d8766206ae5d19b7b0607d&amp;p=8b2a971cc59e1ce01abd9b7d0d11a5&amp;newp=91769a478d9114ff57ee94794a00a5231610db2151d4db166b82c825d7331b001c3bbfb42328110ed0c3766d06aa4259ebf63070310923a3dda5c91d9fb4c57479d37561&amp;user=baidu&amp;fm=sc&amp;query=site%3Awww%2Egaoding%2Ecom&amp;qid=8d918e8b000782b0&amp;p1=10" TargetMode="External"/><Relationship Id="rId117" Type="http://schemas.openxmlformats.org/officeDocument/2006/relationships/hyperlink" Target="https://jira.huanleguang.com/browse/ARK-8536" TargetMode="External"/><Relationship Id="rId21" Type="http://schemas.openxmlformats.org/officeDocument/2006/relationships/image" Target="media/image3.png"/><Relationship Id="rId42" Type="http://schemas.openxmlformats.org/officeDocument/2006/relationships/hyperlink" Target="https://doc.huanleguang.com/pages/viewpage.action?pageId=81939383" TargetMode="External"/><Relationship Id="rId47" Type="http://schemas.openxmlformats.org/officeDocument/2006/relationships/hyperlink" Target="https://jira.huanleguang.com/browse/ARK-8186" TargetMode="External"/><Relationship Id="rId63" Type="http://schemas.openxmlformats.org/officeDocument/2006/relationships/hyperlink" Target="https://jira.huanleguang.com/browse/ARK-8301" TargetMode="External"/><Relationship Id="rId68" Type="http://schemas.openxmlformats.org/officeDocument/2006/relationships/hyperlink" Target="https://jira.huanleguang.com/browse/ARK-7413" TargetMode="External"/><Relationship Id="rId84" Type="http://schemas.openxmlformats.org/officeDocument/2006/relationships/hyperlink" Target="https://doc.huanleguang.com/pages/viewpage.action?pageId=85013904" TargetMode="External"/><Relationship Id="rId89" Type="http://schemas.openxmlformats.org/officeDocument/2006/relationships/hyperlink" Target="https://jira.huanleguang.com/browse/ARK-8536" TargetMode="External"/><Relationship Id="rId112" Type="http://schemas.openxmlformats.org/officeDocument/2006/relationships/hyperlink" Target="https://stage.gaoding.com/api/sitemaps/shenma/articles.xml" TargetMode="External"/><Relationship Id="rId133" Type="http://schemas.openxmlformats.org/officeDocument/2006/relationships/hyperlink" Target="https://jira.huanleguang.com/browse/ARK-7413" TargetMode="External"/><Relationship Id="rId138" Type="http://schemas.openxmlformats.org/officeDocument/2006/relationships/hyperlink" Target="https://jira.huanleguang.com/browse/ARK-8647" TargetMode="External"/><Relationship Id="rId16" Type="http://schemas.openxmlformats.org/officeDocument/2006/relationships/image" Target="media/image1.png"/><Relationship Id="rId107" Type="http://schemas.openxmlformats.org/officeDocument/2006/relationships/hyperlink" Target="https://jira.huanleguang.com/browse/ARK-8649" TargetMode="External"/><Relationship Id="rId11" Type="http://schemas.openxmlformats.org/officeDocument/2006/relationships/hyperlink" Target="https://www.iguoguo.net/" TargetMode="External"/><Relationship Id="rId32" Type="http://schemas.openxmlformats.org/officeDocument/2006/relationships/hyperlink" Target="https://doc.huanleguang.com/pages/viewpage.action?pageId=85013904" TargetMode="External"/><Relationship Id="rId37" Type="http://schemas.openxmlformats.org/officeDocument/2006/relationships/hyperlink" Target="https://doc.huanleguang.com/pages/viewpage.action?pageId=85013904" TargetMode="External"/><Relationship Id="rId53" Type="http://schemas.openxmlformats.org/officeDocument/2006/relationships/hyperlink" Target="https://jira.huanleguang.com/browse/ARK-7413" TargetMode="External"/><Relationship Id="rId58" Type="http://schemas.openxmlformats.org/officeDocument/2006/relationships/hyperlink" Target="https://jira.huanleguang.com/browse/ARK-8265" TargetMode="External"/><Relationship Id="rId74" Type="http://schemas.openxmlformats.org/officeDocument/2006/relationships/hyperlink" Target="https://jira.huanleguang.com/browse/ARK-8301" TargetMode="External"/><Relationship Id="rId79" Type="http://schemas.openxmlformats.org/officeDocument/2006/relationships/hyperlink" Target="https://jira.huanleguang.com/browse/ARK-8265" TargetMode="External"/><Relationship Id="rId102" Type="http://schemas.openxmlformats.org/officeDocument/2006/relationships/hyperlink" Target="https://jira.huanleguang.com/browse/ARK-8536" TargetMode="External"/><Relationship Id="rId123" Type="http://schemas.openxmlformats.org/officeDocument/2006/relationships/hyperlink" Target="https://www.gaoding.com/static/templates/quanbu-1.html" TargetMode="External"/><Relationship Id="rId128" Type="http://schemas.openxmlformats.org/officeDocument/2006/relationships/hyperlink" Target="https://www.gaoding.com/api/sitemaps/shenma/articles.xml" TargetMode="External"/><Relationship Id="rId144"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s://ziyuan.baidu.com/linksubmit/index" TargetMode="External"/><Relationship Id="rId95" Type="http://schemas.openxmlformats.org/officeDocument/2006/relationships/hyperlink" Target="https://jira.huanleguang.com/browse/ARK-8301" TargetMode="External"/><Relationship Id="rId22" Type="http://schemas.openxmlformats.org/officeDocument/2006/relationships/hyperlink" Target="http://sucai.dev.gaoding.com/" TargetMode="External"/><Relationship Id="rId27" Type="http://schemas.openxmlformats.org/officeDocument/2006/relationships/hyperlink" Target="http://cache.baiducontent.com/c?m=9f65cb4a8c8507ed19fa950d100b92235c43801469848d432488c65f93130a1c187bb0fb6179415a84d8766c00ac5d19b7b0607d&amp;p=8f769a4786cc40ac49bfd2395240&amp;newp=8b2a970f8a981edd08e2957d110e92695d0fc20e3adddb01298ffe0cc4241a1a1a3aecbf2d231a07d5cf766004a44c5decf634743d0034f1f689df08d2ecce7e65d47c6b02&amp;user=baidu&amp;fm=sc&amp;query=site%3Awww%2Egaoding%2Ecom&amp;qid=8ceba1b40005ce4d&amp;p1=18" TargetMode="External"/><Relationship Id="rId43" Type="http://schemas.openxmlformats.org/officeDocument/2006/relationships/hyperlink" Target="http://sucai-stage.gaoding.com/" TargetMode="External"/><Relationship Id="rId48" Type="http://schemas.openxmlformats.org/officeDocument/2006/relationships/hyperlink" Target="https://doc.huanleguang.com/pages/viewpage.action?pageId=85013904" TargetMode="External"/><Relationship Id="rId64" Type="http://schemas.openxmlformats.org/officeDocument/2006/relationships/hyperlink" Target="https://jira.huanleguang.com/browse/ARK-7413" TargetMode="External"/><Relationship Id="rId69" Type="http://schemas.openxmlformats.org/officeDocument/2006/relationships/hyperlink" Target="https://jira.huanleguang.com/browse/ARK-8265" TargetMode="External"/><Relationship Id="rId113" Type="http://schemas.openxmlformats.org/officeDocument/2006/relationships/hyperlink" Target="https://jira.huanleguang.com/browse/ARK-7413" TargetMode="External"/><Relationship Id="rId118" Type="http://schemas.openxmlformats.org/officeDocument/2006/relationships/hyperlink" Target="https://jira.huanleguang.com/browse/ARK-8387" TargetMode="External"/><Relationship Id="rId134" Type="http://schemas.openxmlformats.org/officeDocument/2006/relationships/hyperlink" Target="https://doc.huanleguang.com/pages/viewpage.action?pageId=85013904" TargetMode="External"/><Relationship Id="rId139" Type="http://schemas.openxmlformats.org/officeDocument/2006/relationships/hyperlink" Target="https://jira.huanleguang.com/browse/ARK-8648" TargetMode="External"/><Relationship Id="rId80" Type="http://schemas.openxmlformats.org/officeDocument/2006/relationships/hyperlink" Target="https://doc.huanleguang.com/pages/viewpage.action?pageId=85013904" TargetMode="External"/><Relationship Id="rId85" Type="http://schemas.openxmlformats.org/officeDocument/2006/relationships/hyperlink" Target="https://jira.huanleguang.com/browse/ARK-8301" TargetMode="External"/><Relationship Id="rId3" Type="http://schemas.openxmlformats.org/officeDocument/2006/relationships/styles" Target="styles.xml"/><Relationship Id="rId12" Type="http://schemas.openxmlformats.org/officeDocument/2006/relationships/hyperlink" Target="https://elk.hlgdata.com/app/kibana" TargetMode="External"/><Relationship Id="rId17" Type="http://schemas.openxmlformats.org/officeDocument/2006/relationships/hyperlink" Target="http://sucai.dev.gaoding.com/" TargetMode="External"/><Relationship Id="rId25" Type="http://schemas.openxmlformats.org/officeDocument/2006/relationships/hyperlink" Target="http://cache.baiducontent.com/c?m=9f65cb4a8c8507ed19fa950d100b92235c43801469848d432488c65f93130a1c187bb0fb6179415a84d8766304ac5d19b7b0607d&amp;p=8b2a971cc59e1ce01abd9b7d0d16a5&amp;newp=91769a478d9114ff57ee947e4a00a5231610db2151d4d6156b82c825d7331b001c3bbfb42328110ed0c3766d06aa4259ebf63070310923a3dda5c91d9fb4c57479d37561&amp;user=baidu&amp;fm=sc&amp;query=site%3Awww%2Egaoding%2Ecom&amp;qid=8d918e8b000782b0&amp;p1=4" TargetMode="External"/><Relationship Id="rId33" Type="http://schemas.openxmlformats.org/officeDocument/2006/relationships/hyperlink" Target="http://sucai-stage.gaoding.com/" TargetMode="External"/><Relationship Id="rId38" Type="http://schemas.openxmlformats.org/officeDocument/2006/relationships/hyperlink" Target="https://doc.huanleguang.com/pages/viewpage.action?pageId=85013904" TargetMode="External"/><Relationship Id="rId46" Type="http://schemas.openxmlformats.org/officeDocument/2006/relationships/hyperlink" Target="https://doc.huanleguang.com/pages/viewpage.action?pageId=85013904" TargetMode="External"/><Relationship Id="rId59" Type="http://schemas.openxmlformats.org/officeDocument/2006/relationships/hyperlink" Target="https://doc.huanleguang.com/pages/viewpage.action?pageId=85013904" TargetMode="External"/><Relationship Id="rId67" Type="http://schemas.openxmlformats.org/officeDocument/2006/relationships/hyperlink" Target="https://jira.huanleguang.com/browse/ARK-8301" TargetMode="External"/><Relationship Id="rId103" Type="http://schemas.openxmlformats.org/officeDocument/2006/relationships/hyperlink" Target="https://jira.huanleguang.com/browse/ARK-8387" TargetMode="External"/><Relationship Id="rId108" Type="http://schemas.openxmlformats.org/officeDocument/2006/relationships/hyperlink" Target="https://jira.huanleguang.com/browse/ARK-8301" TargetMode="External"/><Relationship Id="rId116" Type="http://schemas.openxmlformats.org/officeDocument/2006/relationships/hyperlink" Target="https://jira.huanleguang.com/browse/ARK-7414" TargetMode="External"/><Relationship Id="rId124" Type="http://schemas.openxmlformats.org/officeDocument/2006/relationships/hyperlink" Target="https://jira.huanleguang.com/browse/ARK-8788" TargetMode="External"/><Relationship Id="rId129" Type="http://schemas.openxmlformats.org/officeDocument/2006/relationships/hyperlink" Target="https://m.gaoding.com/api/sitemaps/shenma/articles.xml" TargetMode="External"/><Relationship Id="rId137" Type="http://schemas.openxmlformats.org/officeDocument/2006/relationships/hyperlink" Target="https://jira.huanleguang.com/browse/ARK-8536" TargetMode="External"/><Relationship Id="rId20" Type="http://schemas.openxmlformats.org/officeDocument/2006/relationships/image" Target="media/image2.png"/><Relationship Id="rId41" Type="http://schemas.openxmlformats.org/officeDocument/2006/relationships/hyperlink" Target="https://www.baidu.com/s?wd=site%3Atags.tech.sina.com.cn" TargetMode="External"/><Relationship Id="rId54" Type="http://schemas.openxmlformats.org/officeDocument/2006/relationships/hyperlink" Target="https://www.gaoding.com/api/sitemaps/articles.xml" TargetMode="External"/><Relationship Id="rId62" Type="http://schemas.openxmlformats.org/officeDocument/2006/relationships/hyperlink" Target="https://jira.huanleguang.com/browse/ARK-8301" TargetMode="External"/><Relationship Id="rId70" Type="http://schemas.openxmlformats.org/officeDocument/2006/relationships/hyperlink" Target="https://www.gaoding.com/api/shenma/article/index.xml" TargetMode="External"/><Relationship Id="rId75" Type="http://schemas.openxmlformats.org/officeDocument/2006/relationships/hyperlink" Target="https://jira.huanleguang.com/browse/ARK-7413" TargetMode="External"/><Relationship Id="rId83" Type="http://schemas.openxmlformats.org/officeDocument/2006/relationships/hyperlink" Target="https://jira.huanleguang.com/browse/ARK-8265" TargetMode="External"/><Relationship Id="rId88" Type="http://schemas.openxmlformats.org/officeDocument/2006/relationships/hyperlink" Target="https://jira.huanleguang.com/browse/ARK-8386" TargetMode="External"/><Relationship Id="rId91" Type="http://schemas.openxmlformats.org/officeDocument/2006/relationships/hyperlink" Target="http://www.gaoding.com" TargetMode="External"/><Relationship Id="rId96" Type="http://schemas.openxmlformats.org/officeDocument/2006/relationships/hyperlink" Target="https://jira.huanleguang.com/browse/ARK-8265" TargetMode="External"/><Relationship Id="rId111" Type="http://schemas.openxmlformats.org/officeDocument/2006/relationships/hyperlink" Target="https://m-stage.gaoding.com/api/sitemaps/shenma/articles.xml" TargetMode="External"/><Relationship Id="rId132" Type="http://schemas.openxmlformats.org/officeDocument/2006/relationships/hyperlink" Target="https://www.gaoding.com/api/sitemaps/shenma/articles/structure/1.xml" TargetMode="External"/><Relationship Id="rId140" Type="http://schemas.openxmlformats.org/officeDocument/2006/relationships/hyperlink" Target="https://jira.huanleguang.com/browse/ARK-8649"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cai.dev.gaoding.com/" TargetMode="External"/><Relationship Id="rId23" Type="http://schemas.openxmlformats.org/officeDocument/2006/relationships/hyperlink" Target="https://jira.huanleguang.com/browse/ARK-7372" TargetMode="External"/><Relationship Id="rId28" Type="http://schemas.openxmlformats.org/officeDocument/2006/relationships/hyperlink" Target="http://sucai-dev.gaoding.com/" TargetMode="External"/><Relationship Id="rId36" Type="http://schemas.openxmlformats.org/officeDocument/2006/relationships/hyperlink" Target="https://jira.huanleguang.com/browse/ARK-7711" TargetMode="External"/><Relationship Id="rId49" Type="http://schemas.openxmlformats.org/officeDocument/2006/relationships/hyperlink" Target="https://jira.huanleguang.com/browse/ARK-7711" TargetMode="External"/><Relationship Id="rId57" Type="http://schemas.openxmlformats.org/officeDocument/2006/relationships/hyperlink" Target="https://doc.huanleguang.com/pages/viewpage.action?pageId=94051782" TargetMode="External"/><Relationship Id="rId106" Type="http://schemas.openxmlformats.org/officeDocument/2006/relationships/hyperlink" Target="https://jira.huanleguang.com/browse/ARK-8648" TargetMode="External"/><Relationship Id="rId114" Type="http://schemas.openxmlformats.org/officeDocument/2006/relationships/hyperlink" Target="https://doc.huanleguang.com/pages/viewpage.action?pageId=85013904" TargetMode="External"/><Relationship Id="rId119" Type="http://schemas.openxmlformats.org/officeDocument/2006/relationships/hyperlink" Target="https://jira.huanleguang.com/browse/ARK-8386" TargetMode="External"/><Relationship Id="rId127" Type="http://schemas.openxmlformats.org/officeDocument/2006/relationships/hyperlink" Target="https://jira.huanleguang.com/browse/ARK-8265" TargetMode="External"/><Relationship Id="rId10" Type="http://schemas.openxmlformats.org/officeDocument/2006/relationships/hyperlink" Target="https://www.iguoguo.net/" TargetMode="External"/><Relationship Id="rId31" Type="http://schemas.openxmlformats.org/officeDocument/2006/relationships/hyperlink" Target="https://doc.huanleguang.com/pages/viewpage.action?pageId=88033262" TargetMode="External"/><Relationship Id="rId44" Type="http://schemas.openxmlformats.org/officeDocument/2006/relationships/hyperlink" Target="https://doc.huanleguang.com/pages/viewpage.action?pageId=85013904" TargetMode="External"/><Relationship Id="rId52" Type="http://schemas.openxmlformats.org/officeDocument/2006/relationships/hyperlink" Target="https://jira.huanleguang.com/browse/ARK-7711" TargetMode="External"/><Relationship Id="rId60" Type="http://schemas.openxmlformats.org/officeDocument/2006/relationships/hyperlink" Target="https://jira.huanleguang.com/browse/ARK-7413" TargetMode="External"/><Relationship Id="rId65" Type="http://schemas.openxmlformats.org/officeDocument/2006/relationships/hyperlink" Target="https://jira.huanleguang.com/browse/ARK-8265" TargetMode="External"/><Relationship Id="rId73" Type="http://schemas.openxmlformats.org/officeDocument/2006/relationships/image" Target="media/image5.png"/><Relationship Id="rId78" Type="http://schemas.openxmlformats.org/officeDocument/2006/relationships/hyperlink" Target="https://jira.huanleguang.com/browse/ARK-7413" TargetMode="External"/><Relationship Id="rId81" Type="http://schemas.openxmlformats.org/officeDocument/2006/relationships/hyperlink" Target="https://jira.huanleguang.com/browse/ARK-8301" TargetMode="External"/><Relationship Id="rId86" Type="http://schemas.openxmlformats.org/officeDocument/2006/relationships/hyperlink" Target="https://jira.huanleguang.com/browse/ARK-7414" TargetMode="External"/><Relationship Id="rId94" Type="http://schemas.openxmlformats.org/officeDocument/2006/relationships/hyperlink" Target="https://jira.huanleguang.com/browse/ARK-8649" TargetMode="External"/><Relationship Id="rId99" Type="http://schemas.openxmlformats.org/officeDocument/2006/relationships/hyperlink" Target="https://doc.huanleguang.com/pages/viewpage.action?pageId=85013904" TargetMode="External"/><Relationship Id="rId101" Type="http://schemas.openxmlformats.org/officeDocument/2006/relationships/hyperlink" Target="https://jira.huanleguang.com/browse/ARK-7414" TargetMode="External"/><Relationship Id="rId122" Type="http://schemas.openxmlformats.org/officeDocument/2006/relationships/hyperlink" Target="https://sucai-stage.gaoding.com/material/18029324" TargetMode="External"/><Relationship Id="rId130" Type="http://schemas.openxmlformats.org/officeDocument/2006/relationships/hyperlink" Target="https://zhanzhang.sm.cn/open/siyuanSubmit" TargetMode="External"/><Relationship Id="rId135" Type="http://schemas.openxmlformats.org/officeDocument/2006/relationships/hyperlink" Target="https://jira.huanleguang.com/browse/DATAINTEL-127" TargetMode="External"/><Relationship Id="rId143" Type="http://schemas.openxmlformats.org/officeDocument/2006/relationships/hyperlink" Target="https://jira.huanleguang.com/browse/ARK-8774" TargetMode="External"/><Relationship Id="rId4" Type="http://schemas.openxmlformats.org/officeDocument/2006/relationships/settings" Target="settings.xml"/><Relationship Id="rId9" Type="http://schemas.openxmlformats.org/officeDocument/2006/relationships/hyperlink" Target="https://www.gaoding.com/article/arclist-0-147" TargetMode="External"/><Relationship Id="rId13" Type="http://schemas.openxmlformats.org/officeDocument/2006/relationships/hyperlink" Target="http://www.dev.gaoding.com/focoslide" TargetMode="External"/><Relationship Id="rId18" Type="http://schemas.openxmlformats.org/officeDocument/2006/relationships/hyperlink" Target="https://m.gaoding.com/robots.txt" TargetMode="External"/><Relationship Id="rId39" Type="http://schemas.openxmlformats.org/officeDocument/2006/relationships/image" Target="media/image4.png"/><Relationship Id="rId109" Type="http://schemas.openxmlformats.org/officeDocument/2006/relationships/hyperlink" Target="https://jira.huanleguang.com/browse/ARK-8265" TargetMode="External"/><Relationship Id="rId34" Type="http://schemas.openxmlformats.org/officeDocument/2006/relationships/hyperlink" Target="https://doc.huanleguang.com/pages/viewpage.action?pageId=88033262" TargetMode="External"/><Relationship Id="rId50" Type="http://schemas.openxmlformats.org/officeDocument/2006/relationships/hyperlink" Target="https://jira.huanleguang.com/browse/ARK-7413" TargetMode="External"/><Relationship Id="rId55" Type="http://schemas.openxmlformats.org/officeDocument/2006/relationships/hyperlink" Target="https://zhanzhang.sm.cn/open/siyuanSubmit" TargetMode="External"/><Relationship Id="rId76" Type="http://schemas.openxmlformats.org/officeDocument/2006/relationships/hyperlink" Target="https://jira.huanleguang.com/browse/ARK-8265" TargetMode="External"/><Relationship Id="rId97" Type="http://schemas.openxmlformats.org/officeDocument/2006/relationships/hyperlink" Target="https://doc.huanleguang.com/pages/viewpage.action?pageId=97786580" TargetMode="External"/><Relationship Id="rId104" Type="http://schemas.openxmlformats.org/officeDocument/2006/relationships/hyperlink" Target="https://jira.huanleguang.com/browse/ARK-8386" TargetMode="External"/><Relationship Id="rId120" Type="http://schemas.openxmlformats.org/officeDocument/2006/relationships/hyperlink" Target="https://sucai-stage.gaoding.com/material/17586644" TargetMode="External"/><Relationship Id="rId125" Type="http://schemas.openxmlformats.org/officeDocument/2006/relationships/hyperlink" Target="https://developer.aliyun.com/article/530326" TargetMode="External"/><Relationship Id="rId141" Type="http://schemas.openxmlformats.org/officeDocument/2006/relationships/hyperlink" Target="https://jira.huanleguang.com/browse/ARK-8387"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c.huanleguang.com/pages/viewpage.action?pageId=85013904" TargetMode="External"/><Relationship Id="rId92" Type="http://schemas.openxmlformats.org/officeDocument/2006/relationships/hyperlink" Target="https://jira.huanleguang.com/browse/ARK-8647" TargetMode="External"/><Relationship Id="rId2" Type="http://schemas.openxmlformats.org/officeDocument/2006/relationships/numbering" Target="numbering.xml"/><Relationship Id="rId29" Type="http://schemas.openxmlformats.org/officeDocument/2006/relationships/hyperlink" Target="https://doc.huanleguang.com/pages/viewpage.action?pageId=88033262" TargetMode="External"/><Relationship Id="rId24" Type="http://schemas.openxmlformats.org/officeDocument/2006/relationships/hyperlink" Target="http://cache.baiducontent.com/c?m=9d78d513d9d706ef06e2ce384b54967118279d7e799295027fa3c61bce32001d1271e3cc767f4f1980853a3c50f11e41e0f43374&amp;p=9a7aca5b8d934eab5fbbc7710f54&amp;newp=882a9142c7970ef90be2962b4a0892695d0fc20e3ad1d101298ffe0cc4241a1a1a3aecbf2d231a07d5cf766004a44c5decf634743d0034f1f689df08d2ecce7e3edc6862&amp;user=baidu&amp;fm=sc&amp;query=site%3Awww%2Egaoding%2Ecom&amp;qid=8d918e8b000782b0&amp;p1=2" TargetMode="External"/><Relationship Id="rId40" Type="http://schemas.openxmlformats.org/officeDocument/2006/relationships/hyperlink" Target="http://tags.tech.sina.com.cn/" TargetMode="External"/><Relationship Id="rId45" Type="http://schemas.openxmlformats.org/officeDocument/2006/relationships/hyperlink" Target="http://sucai-stage.gaoding.com/" TargetMode="External"/><Relationship Id="rId66" Type="http://schemas.openxmlformats.org/officeDocument/2006/relationships/hyperlink" Target="https://doc.huanleguang.com/pages/viewpage.action?pageId=85013904" TargetMode="External"/><Relationship Id="rId87" Type="http://schemas.openxmlformats.org/officeDocument/2006/relationships/hyperlink" Target="https://jira.huanleguang.com/browse/ARK-8387" TargetMode="External"/><Relationship Id="rId110" Type="http://schemas.openxmlformats.org/officeDocument/2006/relationships/hyperlink" Target="https://doc.huanleguang.com/pages/viewpage.action?pageId=97786580" TargetMode="External"/><Relationship Id="rId115" Type="http://schemas.openxmlformats.org/officeDocument/2006/relationships/hyperlink" Target="https://jira.huanleguang.com/browse/DATAINTEL-127" TargetMode="External"/><Relationship Id="rId131" Type="http://schemas.openxmlformats.org/officeDocument/2006/relationships/hyperlink" Target="https://zhanzhang.sm.cn/open/taskManage" TargetMode="External"/><Relationship Id="rId136" Type="http://schemas.openxmlformats.org/officeDocument/2006/relationships/hyperlink" Target="https://jira.huanleguang.com/browse/ARK-7414" TargetMode="External"/><Relationship Id="rId61" Type="http://schemas.openxmlformats.org/officeDocument/2006/relationships/hyperlink" Target="https://jira.huanleguang.com/browse/ARK-8265" TargetMode="External"/><Relationship Id="rId82" Type="http://schemas.openxmlformats.org/officeDocument/2006/relationships/hyperlink" Target="https://jira.huanleguang.com/browse/ARK-7413" TargetMode="External"/><Relationship Id="rId19" Type="http://schemas.openxmlformats.org/officeDocument/2006/relationships/hyperlink" Target="https://elk.hlgdata.com/app/kibana" TargetMode="External"/><Relationship Id="rId14" Type="http://schemas.openxmlformats.org/officeDocument/2006/relationships/hyperlink" Target="https://doc.huanleguang.com/pages/viewpage.action?pageId=89251076" TargetMode="External"/><Relationship Id="rId30" Type="http://schemas.openxmlformats.org/officeDocument/2006/relationships/hyperlink" Target="http://sucai-dev.gaoding.com/" TargetMode="External"/><Relationship Id="rId35" Type="http://schemas.openxmlformats.org/officeDocument/2006/relationships/hyperlink" Target="https://jira.huanleguang.com/browse/ARK-7413" TargetMode="External"/><Relationship Id="rId56" Type="http://schemas.openxmlformats.org/officeDocument/2006/relationships/hyperlink" Target="http://www.zzvips.com/article/61663.html" TargetMode="External"/><Relationship Id="rId77" Type="http://schemas.openxmlformats.org/officeDocument/2006/relationships/hyperlink" Target="https://doc.huanleguang.com/pages/viewpage.action?pageId=85013904" TargetMode="External"/><Relationship Id="rId100" Type="http://schemas.openxmlformats.org/officeDocument/2006/relationships/hyperlink" Target="https://jira.huanleguang.com/browse/DATAINTEL-127" TargetMode="External"/><Relationship Id="rId105" Type="http://schemas.openxmlformats.org/officeDocument/2006/relationships/hyperlink" Target="https://jira.huanleguang.com/browse/ARK-8647" TargetMode="External"/><Relationship Id="rId126" Type="http://schemas.openxmlformats.org/officeDocument/2006/relationships/hyperlink" Target="https://jira.huanleguang.com/browse/ARK-8301" TargetMode="External"/><Relationship Id="rId8" Type="http://schemas.openxmlformats.org/officeDocument/2006/relationships/hyperlink" Target="https://www.gaoding.com/image" TargetMode="External"/><Relationship Id="rId51" Type="http://schemas.openxmlformats.org/officeDocument/2006/relationships/hyperlink" Target="https://doc.huanleguang.com/pages/viewpage.action?pageId=85013904" TargetMode="External"/><Relationship Id="rId72" Type="http://schemas.openxmlformats.org/officeDocument/2006/relationships/hyperlink" Target="https://doc.huanleguang.com/pages/viewpage.action?pageId=94076492" TargetMode="External"/><Relationship Id="rId93" Type="http://schemas.openxmlformats.org/officeDocument/2006/relationships/hyperlink" Target="https://jira.huanleguang.com/browse/ARK-8648" TargetMode="External"/><Relationship Id="rId98" Type="http://schemas.openxmlformats.org/officeDocument/2006/relationships/hyperlink" Target="https://jira.huanleguang.com/browse/ARK-7413" TargetMode="External"/><Relationship Id="rId121" Type="http://schemas.openxmlformats.org/officeDocument/2006/relationships/hyperlink" Target="https://sucai-stage.gaoding.com/materials/%E6%95%99%E5%B8%88" TargetMode="External"/><Relationship Id="rId142" Type="http://schemas.openxmlformats.org/officeDocument/2006/relationships/hyperlink" Target="https://jira.huanleguang.com/browse/ARK-83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31354;&#20889;&#20316;&#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空写作模板.dotx</Template>
  <TotalTime>23814</TotalTime>
  <Pages>120</Pages>
  <Words>5809</Words>
  <Characters>33114</Characters>
  <Application>Microsoft Office Word</Application>
  <DocSecurity>0</DocSecurity>
  <Lines>275</Lines>
  <Paragraphs>77</Paragraphs>
  <ScaleCrop>false</ScaleCrop>
  <Company/>
  <LinksUpToDate>false</LinksUpToDate>
  <CharactersWithSpaces>38846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郑 炉山</cp:lastModifiedBy>
  <cp:revision>1118</cp:revision>
  <dcterms:created xsi:type="dcterms:W3CDTF">2020-05-26T09:47:00Z</dcterms:created>
  <dcterms:modified xsi:type="dcterms:W3CDTF">2020-09-11T10:14:00Z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y fmtid="{D5CDD505-2E9C-101B-9397-08002B2CF9AE}" pid="3" name="KSORubyTemplateID">
    <vt:lpwstr>6</vt:lpwstr>
  </property>
</Properties>
</file>